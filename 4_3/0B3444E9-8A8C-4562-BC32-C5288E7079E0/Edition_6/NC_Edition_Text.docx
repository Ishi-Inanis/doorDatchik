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A5" w:rsidRDefault="00C14AE5" w:rsidP="003436A5">
      <w:pPr>
        <w:pStyle w:val="21"/>
        <w:spacing w:before="0" w:after="0"/>
        <w:ind w:firstLine="0"/>
      </w:pPr>
      <w:bookmarkStart w:id="0" w:name="_GoBack"/>
      <w:bookmarkEnd w:id="0"/>
      <w:r w:rsidRPr="0079560E">
        <w:t xml:space="preserve">ГОСУДАРСТВЕННОЕ СОБРАНИЕ-ЭЛ КУРУЛТАЙ </w:t>
      </w:r>
    </w:p>
    <w:p w:rsidR="00C14AE5" w:rsidRDefault="00C14AE5" w:rsidP="003436A5">
      <w:pPr>
        <w:pStyle w:val="21"/>
        <w:spacing w:before="0" w:after="0"/>
        <w:ind w:firstLine="0"/>
      </w:pPr>
      <w:r w:rsidRPr="0079560E">
        <w:t>РЕСПУБЛИКИ АЛТАЙ</w:t>
      </w:r>
    </w:p>
    <w:p w:rsidR="003436A5" w:rsidRPr="0079560E" w:rsidRDefault="003436A5" w:rsidP="003436A5">
      <w:pPr>
        <w:pStyle w:val="21"/>
        <w:spacing w:before="0" w:after="0"/>
        <w:ind w:firstLine="0"/>
      </w:pPr>
    </w:p>
    <w:p w:rsidR="00C14AE5" w:rsidRPr="0079560E" w:rsidRDefault="00C14AE5" w:rsidP="003436A5">
      <w:pPr>
        <w:pStyle w:val="21"/>
        <w:spacing w:before="0" w:after="0"/>
        <w:ind w:firstLine="0"/>
      </w:pPr>
      <w:r w:rsidRPr="0079560E">
        <w:t>ЗАКОН РЕСПУБЛИКИ АЛТАЙ</w:t>
      </w:r>
    </w:p>
    <w:p w:rsidR="00C14AE5" w:rsidRPr="0079560E" w:rsidRDefault="00C14AE5" w:rsidP="003436A5">
      <w:pPr>
        <w:pStyle w:val="21"/>
        <w:spacing w:before="0" w:after="0"/>
        <w:ind w:firstLine="0"/>
      </w:pPr>
      <w:r w:rsidRPr="0079560E">
        <w:t>от 10 ноября 2015 года N 68-РЗ</w:t>
      </w:r>
    </w:p>
    <w:p w:rsidR="00C14AE5" w:rsidRPr="0079560E" w:rsidRDefault="00C14AE5" w:rsidP="003436A5">
      <w:pPr>
        <w:pStyle w:val="ConsNormal"/>
        <w:tabs>
          <w:tab w:val="left" w:pos="123"/>
          <w:tab w:val="left" w:pos="318"/>
        </w:tabs>
        <w:ind w:firstLine="0"/>
        <w:jc w:val="center"/>
        <w:rPr>
          <w:rFonts w:ascii="Arial" w:hAnsi="Arial" w:cs="Arial"/>
          <w:b/>
          <w:sz w:val="32"/>
          <w:szCs w:val="32"/>
        </w:rPr>
      </w:pPr>
      <w:r w:rsidRPr="0079560E">
        <w:rPr>
          <w:rFonts w:ascii="Arial" w:hAnsi="Arial" w:cs="Arial"/>
          <w:b/>
          <w:sz w:val="32"/>
          <w:szCs w:val="32"/>
        </w:rPr>
        <w:t>г. Горно-Алтайск</w:t>
      </w:r>
    </w:p>
    <w:p w:rsidR="00C14AE5" w:rsidRPr="0079560E" w:rsidRDefault="00C14AE5" w:rsidP="003436A5">
      <w:pPr>
        <w:pStyle w:val="ConsNormal"/>
        <w:tabs>
          <w:tab w:val="left" w:pos="123"/>
          <w:tab w:val="left" w:pos="318"/>
        </w:tabs>
        <w:ind w:left="-108" w:right="-108" w:firstLine="0"/>
        <w:rPr>
          <w:rFonts w:ascii="Arial" w:hAnsi="Arial" w:cs="Arial"/>
          <w:b/>
          <w:bCs/>
          <w:sz w:val="28"/>
          <w:szCs w:val="28"/>
        </w:rPr>
      </w:pPr>
    </w:p>
    <w:p w:rsidR="00C14AE5" w:rsidRPr="0079560E" w:rsidRDefault="00747196" w:rsidP="003436A5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79560E">
        <w:rPr>
          <w:rFonts w:cs="Arial"/>
          <w:b/>
          <w:bCs/>
          <w:kern w:val="28"/>
          <w:sz w:val="32"/>
          <w:szCs w:val="32"/>
        </w:rPr>
        <w:t xml:space="preserve">О БЕСПЛАТНОМ ПРЕДОСТАВЛЕНИИ В СОБСТВЕННОСТЬ ОТДЕЛЬНЫМ КАТЕГОРИЯМ ГРАЖДАН ЗЕМЕЛЬНЫХ УЧАСТКОВ НА ТЕРРИТОРИИ РЕСПУБЛИКИ АЛТАЙ И ПРИЗНАНИИ </w:t>
      </w:r>
      <w:proofErr w:type="gramStart"/>
      <w:r w:rsidRPr="0079560E">
        <w:rPr>
          <w:rFonts w:cs="Arial"/>
          <w:b/>
          <w:bCs/>
          <w:kern w:val="28"/>
          <w:sz w:val="32"/>
          <w:szCs w:val="32"/>
        </w:rPr>
        <w:t>УТРАТИВШИМИ</w:t>
      </w:r>
      <w:proofErr w:type="gramEnd"/>
      <w:r w:rsidRPr="0079560E">
        <w:rPr>
          <w:rFonts w:cs="Arial"/>
          <w:b/>
          <w:bCs/>
          <w:kern w:val="28"/>
          <w:sz w:val="32"/>
          <w:szCs w:val="32"/>
        </w:rPr>
        <w:t xml:space="preserve"> СИЛУ НЕКОТОРЫХ ЗАКОНОДАТЕЛЬНЫХ АКТОВ РЕСПУБЛИКИ АЛТАЙ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  <w:proofErr w:type="gramStart"/>
      <w:r w:rsidRPr="0079560E">
        <w:rPr>
          <w:rFonts w:cs="Arial"/>
        </w:rPr>
        <w:t>Принят</w:t>
      </w:r>
      <w:proofErr w:type="gramEnd"/>
      <w:r w:rsidRPr="0079560E">
        <w:rPr>
          <w:rFonts w:cs="Arial"/>
        </w:rPr>
        <w:t xml:space="preserve"> 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  <w:r w:rsidRPr="0079560E">
        <w:rPr>
          <w:rFonts w:cs="Arial"/>
        </w:rPr>
        <w:t xml:space="preserve">Государственным Собранием – 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  <w:r w:rsidRPr="0079560E">
        <w:rPr>
          <w:rFonts w:cs="Arial"/>
        </w:rPr>
        <w:t xml:space="preserve">Эл Курултай Республики Алтай 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  <w:r w:rsidRPr="0079560E">
        <w:rPr>
          <w:rFonts w:cs="Arial"/>
        </w:rPr>
        <w:t>23 октября 2015 года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</w:p>
    <w:p w:rsidR="00DC0C49" w:rsidRPr="0079560E" w:rsidRDefault="00DC0C49" w:rsidP="00DC0C49">
      <w:pPr>
        <w:pStyle w:val="text"/>
      </w:pPr>
      <w:proofErr w:type="gramStart"/>
      <w:r w:rsidRPr="0079560E">
        <w:t>{Изменения:</w:t>
      </w:r>
      <w:proofErr w:type="gramEnd"/>
    </w:p>
    <w:p w:rsidR="00DC0C49" w:rsidRPr="0079560E" w:rsidRDefault="00DC0C49" w:rsidP="00DC0C49">
      <w:pPr>
        <w:pStyle w:val="text"/>
      </w:pPr>
      <w:r w:rsidRPr="0079560E">
        <w:t xml:space="preserve">Закон Республики Алтай от 11.03.2016 N 6-РЗ; </w:t>
      </w:r>
      <w:hyperlink r:id="rId5" w:tgtFrame="Logical" w:history="1">
        <w:r w:rsidRPr="0079560E">
          <w:rPr>
            <w:rStyle w:val="a5"/>
          </w:rPr>
          <w:t>НГР: ru02000201600157</w:t>
        </w:r>
      </w:hyperlink>
      <w:r w:rsidRPr="0079560E">
        <w:t>;</w:t>
      </w:r>
    </w:p>
    <w:p w:rsidR="00DC0C49" w:rsidRPr="0079560E" w:rsidRDefault="00DC0C49" w:rsidP="00DC0C49">
      <w:pPr>
        <w:pStyle w:val="text"/>
      </w:pPr>
      <w:proofErr w:type="gramStart"/>
      <w:r w:rsidRPr="0079560E">
        <w:t xml:space="preserve">Закон Республики Алтай от 09.06.2017 N 21-РЗ; </w:t>
      </w:r>
      <w:hyperlink r:id="rId6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DC0C49" w:rsidRPr="0079560E" w:rsidRDefault="00DC0C49" w:rsidP="00500B86">
      <w:pPr>
        <w:ind w:firstLine="0"/>
        <w:jc w:val="center"/>
        <w:rPr>
          <w:rFonts w:cs="Arial"/>
        </w:rPr>
      </w:pPr>
      <w:r w:rsidRPr="0079560E">
        <w:rPr>
          <w:rFonts w:cs="Arial"/>
        </w:rPr>
        <w:t>(в редакции закон</w:t>
      </w:r>
      <w:r w:rsidR="00095BC9">
        <w:rPr>
          <w:rFonts w:cs="Arial"/>
        </w:rPr>
        <w:t>ов</w:t>
      </w:r>
      <w:r w:rsidRPr="0079560E">
        <w:rPr>
          <w:rFonts w:cs="Arial"/>
        </w:rPr>
        <w:t xml:space="preserve"> Республики Алтай </w:t>
      </w:r>
      <w:hyperlink r:id="rId7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="00095BC9">
        <w:rPr>
          <w:rFonts w:cs="Arial"/>
        </w:rPr>
        <w:t xml:space="preserve">, </w:t>
      </w:r>
      <w:hyperlink r:id="rId8" w:tgtFrame="Logical" w:history="1">
        <w:r w:rsidR="00095BC9" w:rsidRPr="00793CD8">
          <w:rPr>
            <w:rStyle w:val="a5"/>
            <w:rFonts w:cs="Arial"/>
          </w:rPr>
          <w:t>от 18.03.2019 № 12-РЗ</w:t>
        </w:r>
      </w:hyperlink>
      <w:r w:rsidR="003436A5">
        <w:rPr>
          <w:rFonts w:cs="Arial"/>
        </w:rPr>
        <w:t xml:space="preserve">, от </w:t>
      </w:r>
      <w:hyperlink r:id="rId9" w:tgtFrame="ChangingDocument" w:history="1">
        <w:r w:rsidR="003436A5" w:rsidRPr="003436A5">
          <w:rPr>
            <w:rStyle w:val="a5"/>
            <w:rFonts w:cs="Arial"/>
          </w:rPr>
          <w:t>08.07.2020 № 33-РЗ</w:t>
        </w:r>
      </w:hyperlink>
      <w:r w:rsidR="00500B86">
        <w:rPr>
          <w:rFonts w:cs="Arial"/>
        </w:rPr>
        <w:t xml:space="preserve">, от </w:t>
      </w:r>
      <w:hyperlink r:id="rId10" w:tgtFrame="ChangingDocument" w:history="1">
        <w:r w:rsidR="00500B86" w:rsidRPr="00500B86">
          <w:rPr>
            <w:rStyle w:val="a5"/>
            <w:rFonts w:cs="Arial"/>
          </w:rPr>
          <w:t>06.04.2021 № 11-РЗ</w:t>
        </w:r>
      </w:hyperlink>
      <w:r w:rsidR="00500B86">
        <w:rPr>
          <w:rFonts w:cs="Arial"/>
        </w:rPr>
        <w:t>)</w:t>
      </w:r>
    </w:p>
    <w:p w:rsidR="00DC0C49" w:rsidRPr="0079560E" w:rsidRDefault="00DC0C49" w:rsidP="004F1924">
      <w:pPr>
        <w:tabs>
          <w:tab w:val="left" w:pos="1134"/>
        </w:tabs>
        <w:rPr>
          <w:rFonts w:cs="Arial"/>
        </w:rPr>
      </w:pPr>
    </w:p>
    <w:p w:rsidR="00C14AE5" w:rsidRPr="0079560E" w:rsidRDefault="00C14AE5" w:rsidP="00974ED2">
      <w:pPr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  <w:r w:rsidRPr="0079560E">
        <w:rPr>
          <w:rFonts w:cs="Arial"/>
        </w:rPr>
        <w:t xml:space="preserve">В соответствии с </w:t>
      </w:r>
      <w:hyperlink r:id="rId11" w:tgtFrame="Logical" w:history="1">
        <w:r w:rsidRPr="0079560E">
          <w:rPr>
            <w:rStyle w:val="a5"/>
            <w:rFonts w:cs="Arial"/>
          </w:rPr>
          <w:t>Земельным кодексом Российской Федерации</w:t>
        </w:r>
      </w:hyperlink>
      <w:r w:rsidRPr="0079560E">
        <w:rPr>
          <w:rFonts w:cs="Arial"/>
        </w:rPr>
        <w:t xml:space="preserve"> настоящий Закон </w:t>
      </w:r>
      <w:proofErr w:type="gramStart"/>
      <w:r w:rsidRPr="0079560E">
        <w:rPr>
          <w:rFonts w:cs="Arial"/>
        </w:rPr>
        <w:t xml:space="preserve">устанавливает категории граждан, имеющих право на бесплатное предоставление в собственность </w:t>
      </w:r>
      <w:r w:rsidR="004F1924" w:rsidRPr="0079560E">
        <w:rPr>
          <w:rFonts w:cs="Arial"/>
        </w:rPr>
        <w:t>земельных участков, находящихся в государственной собственности Республики Алтай, муниципальной собственности, и земельных участков, государственная собственность на которые не разграничена,</w:t>
      </w:r>
      <w:r w:rsidRPr="0079560E">
        <w:rPr>
          <w:rFonts w:cs="Arial"/>
        </w:rPr>
        <w:t xml:space="preserve"> на территории Республики Алтай (далее – земельные участки), </w:t>
      </w:r>
      <w:r w:rsidRPr="0079560E">
        <w:rPr>
          <w:rFonts w:eastAsia="Calibri" w:cs="Arial"/>
          <w:lang w:eastAsia="en-US"/>
        </w:rPr>
        <w:t>порядок постановки таких граждан на учет в качестве лиц, имеющих право на бесплатное предоставление в собственность земельных участков, порядок снятия граждан с данного учета</w:t>
      </w:r>
      <w:proofErr w:type="gramEnd"/>
      <w:r w:rsidRPr="0079560E">
        <w:rPr>
          <w:rFonts w:eastAsia="Calibri" w:cs="Arial"/>
          <w:lang w:eastAsia="en-US"/>
        </w:rPr>
        <w:t xml:space="preserve">, </w:t>
      </w:r>
      <w:proofErr w:type="gramStart"/>
      <w:r w:rsidRPr="0079560E">
        <w:rPr>
          <w:rFonts w:eastAsia="Calibri" w:cs="Arial"/>
          <w:lang w:eastAsia="en-US"/>
        </w:rPr>
        <w:t>порядок бесплатного предоставления в собственность земельных участков, основания для отказа в бесплатном предоставлении в собственность земельных участков и предельные размеры земельных участков, бесплатно предоставляемых гражданам в собственность</w:t>
      </w:r>
      <w:r w:rsidR="0079560E" w:rsidRPr="0079560E">
        <w:rPr>
          <w:rFonts w:cs="Arial"/>
        </w:rPr>
        <w:t xml:space="preserve">, а также порядок бесплатного предоставления многодетным семьям земельных участков, находящихся в федеральной собственности, полномочия Российской Федерации по управлению и распоряжению которыми переданы органам государственной власти Республики </w:t>
      </w:r>
      <w:proofErr w:type="spellStart"/>
      <w:r w:rsidR="0079560E" w:rsidRPr="0079560E">
        <w:rPr>
          <w:rFonts w:cs="Arial"/>
        </w:rPr>
        <w:t>Алтайв</w:t>
      </w:r>
      <w:proofErr w:type="spellEnd"/>
      <w:r w:rsidR="0079560E" w:rsidRPr="0079560E">
        <w:rPr>
          <w:rFonts w:cs="Arial"/>
        </w:rPr>
        <w:t xml:space="preserve"> соответствии с </w:t>
      </w:r>
      <w:hyperlink r:id="rId12" w:tgtFrame="Logical" w:history="1">
        <w:r w:rsidR="0079560E" w:rsidRPr="0079560E">
          <w:rPr>
            <w:rStyle w:val="a5"/>
            <w:rFonts w:cs="Arial"/>
          </w:rPr>
          <w:t>Федеральным законом от 24</w:t>
        </w:r>
        <w:proofErr w:type="gramEnd"/>
        <w:r w:rsidR="0079560E" w:rsidRPr="0079560E">
          <w:rPr>
            <w:rStyle w:val="a5"/>
            <w:rFonts w:cs="Arial"/>
          </w:rPr>
          <w:t xml:space="preserve"> июля 2008 года № 161-ФЗ</w:t>
        </w:r>
      </w:hyperlink>
      <w:r w:rsidR="0079560E" w:rsidRPr="0079560E">
        <w:rPr>
          <w:rFonts w:cs="Arial"/>
        </w:rPr>
        <w:t xml:space="preserve"> «О содействии развитию жилищного строительства» (далее – Федеральный закон «О содействии развитию жилищного строительства»)</w:t>
      </w:r>
      <w:r w:rsidRPr="0079560E">
        <w:rPr>
          <w:rFonts w:eastAsia="Calibri" w:cs="Arial"/>
          <w:lang w:eastAsia="en-US"/>
        </w:rPr>
        <w:t>.</w:t>
      </w:r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 xml:space="preserve">(в редакции закона Республики Алтай </w:t>
      </w:r>
      <w:hyperlink r:id="rId13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Pr="0079560E">
        <w:rPr>
          <w:rFonts w:cs="Arial"/>
        </w:rPr>
        <w:t>)</w:t>
      </w:r>
    </w:p>
    <w:p w:rsidR="004F1924" w:rsidRPr="0079560E" w:rsidRDefault="004F1924" w:rsidP="00974ED2">
      <w:pPr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>Статья 1. Общие положения</w:t>
      </w:r>
    </w:p>
    <w:p w:rsidR="00C14AE5" w:rsidRPr="0079560E" w:rsidRDefault="00C14AE5" w:rsidP="00974ED2">
      <w:pPr>
        <w:widowControl w:val="0"/>
        <w:numPr>
          <w:ilvl w:val="0"/>
          <w:numId w:val="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Для целей настоящего Закона гражданами, имеющими право на бесплатное предоставление земельных участков в собственность, являются граждане Российской Федерации.</w:t>
      </w:r>
    </w:p>
    <w:p w:rsidR="00C14AE5" w:rsidRPr="0079560E" w:rsidRDefault="0079560E" w:rsidP="00974ED2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2. Категории граждан, указанные в части 1 статьи 3 настоящего Закона, имеют </w:t>
      </w:r>
      <w:r w:rsidRPr="0079560E">
        <w:rPr>
          <w:rFonts w:cs="Arial"/>
        </w:rPr>
        <w:lastRenderedPageBreak/>
        <w:t>право на однократное бесплатное предоставление земельного участка в собственность в соответствии с настоящим Законом. При реализации настоящего Закона не допускается установление ограничений или преимуществ в отношении граждан, имеющих право на однократное бесплатное предоставление земельных участков в собственность, в зависимости от расы, национальности, языка, происхождения, социального положения, образования, отношения к религии, политических убеждений, принадлежности или непринадлежности к общественным объединениям.</w:t>
      </w:r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(</w:t>
      </w:r>
      <w:proofErr w:type="gramStart"/>
      <w:r w:rsidRPr="0079560E">
        <w:rPr>
          <w:rFonts w:cs="Arial"/>
        </w:rPr>
        <w:t>ч</w:t>
      </w:r>
      <w:proofErr w:type="gramEnd"/>
      <w:r w:rsidRPr="0079560E">
        <w:rPr>
          <w:rFonts w:cs="Arial"/>
        </w:rPr>
        <w:t xml:space="preserve">асть изложена в редакции закона Республики Алтай </w:t>
      </w:r>
      <w:hyperlink r:id="rId14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Pr="0079560E">
        <w:rPr>
          <w:rFonts w:cs="Arial"/>
        </w:rPr>
        <w:t>)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3. </w:t>
      </w:r>
      <w:r w:rsidR="00955A23" w:rsidRPr="0079560E">
        <w:rPr>
          <w:rFonts w:cs="Arial"/>
        </w:rPr>
        <w:t>Образование</w:t>
      </w:r>
      <w:r w:rsidRPr="0079560E">
        <w:rPr>
          <w:rFonts w:cs="Arial"/>
        </w:rPr>
        <w:t xml:space="preserve"> и предоставление земельных участков гражданам в соответствии с настоящим Законом осуществляется с соблюдением требований, установленных Земельным </w:t>
      </w:r>
      <w:hyperlink r:id="rId15" w:history="1">
        <w:r w:rsidRPr="0079560E">
          <w:rPr>
            <w:rStyle w:val="a5"/>
            <w:rFonts w:cs="Arial"/>
          </w:rPr>
          <w:t>кодексом</w:t>
        </w:r>
      </w:hyperlink>
      <w:r w:rsidRPr="0079560E">
        <w:rPr>
          <w:rFonts w:cs="Arial"/>
        </w:rPr>
        <w:t xml:space="preserve"> Российской Федерации</w:t>
      </w:r>
      <w:proofErr w:type="gramStart"/>
      <w:r w:rsidRPr="0079560E">
        <w:rPr>
          <w:rFonts w:cs="Arial"/>
        </w:rPr>
        <w:t xml:space="preserve"> </w:t>
      </w:r>
      <w:r w:rsidR="0079560E" w:rsidRPr="0079560E">
        <w:rPr>
          <w:rFonts w:cs="Arial"/>
        </w:rPr>
        <w:t>,</w:t>
      </w:r>
      <w:proofErr w:type="gramEnd"/>
      <w:r w:rsidR="0079560E" w:rsidRPr="0079560E">
        <w:rPr>
          <w:rFonts w:cs="Arial"/>
        </w:rPr>
        <w:t xml:space="preserve"> </w:t>
      </w:r>
      <w:hyperlink r:id="rId16" w:tgtFrame="Logical" w:history="1">
        <w:r w:rsidR="0079560E" w:rsidRPr="0079560E">
          <w:rPr>
            <w:rStyle w:val="a5"/>
            <w:rFonts w:cs="Arial"/>
          </w:rPr>
          <w:t>Градостроительным кодексом Российской Федерации</w:t>
        </w:r>
      </w:hyperlink>
      <w:r w:rsidR="0079560E" w:rsidRPr="0079560E">
        <w:rPr>
          <w:rFonts w:cs="Arial"/>
        </w:rPr>
        <w:t xml:space="preserve"> и Федеральным законом «О содействии развитию жилищного строительства»</w:t>
      </w:r>
      <w:r w:rsidRPr="0079560E">
        <w:rPr>
          <w:rFonts w:cs="Arial"/>
        </w:rPr>
        <w:t>.</w:t>
      </w:r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(</w:t>
      </w:r>
      <w:proofErr w:type="gramStart"/>
      <w:r w:rsidRPr="0079560E">
        <w:rPr>
          <w:rFonts w:cs="Arial"/>
        </w:rPr>
        <w:t>в</w:t>
      </w:r>
      <w:proofErr w:type="gramEnd"/>
      <w:r w:rsidRPr="0079560E">
        <w:rPr>
          <w:rFonts w:cs="Arial"/>
        </w:rPr>
        <w:t xml:space="preserve"> редакции закона Республики Алтай </w:t>
      </w:r>
      <w:hyperlink r:id="rId17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Pr="0079560E">
        <w:rPr>
          <w:rFonts w:cs="Arial"/>
        </w:rPr>
        <w:t>)</w:t>
      </w:r>
    </w:p>
    <w:p w:rsidR="00974ED2" w:rsidRDefault="00974ED2" w:rsidP="00974ED2">
      <w:pPr>
        <w:pStyle w:val="ConsPlusNormal"/>
        <w:ind w:firstLine="709"/>
        <w:jc w:val="both"/>
        <w:rPr>
          <w:rFonts w:eastAsia="Times New Roman" w:cs="Arial"/>
          <w:b/>
          <w:bCs/>
          <w:sz w:val="26"/>
          <w:szCs w:val="28"/>
        </w:rPr>
      </w:pPr>
    </w:p>
    <w:p w:rsidR="0079560E" w:rsidRPr="0079560E" w:rsidRDefault="0079560E" w:rsidP="00974ED2">
      <w:pPr>
        <w:pStyle w:val="ConsPlusNormal"/>
        <w:ind w:firstLine="709"/>
        <w:jc w:val="both"/>
        <w:rPr>
          <w:rFonts w:eastAsia="Times New Roman" w:cs="Arial"/>
          <w:b/>
          <w:bCs/>
          <w:sz w:val="26"/>
          <w:szCs w:val="28"/>
        </w:rPr>
      </w:pPr>
      <w:r w:rsidRPr="0079560E">
        <w:rPr>
          <w:rFonts w:eastAsia="Times New Roman" w:cs="Arial"/>
          <w:b/>
          <w:bCs/>
          <w:sz w:val="26"/>
          <w:szCs w:val="28"/>
        </w:rPr>
        <w:t>Статья 2. Случаи бесплатного предоставления земельных участков в собственность отдельным категориям граждан</w:t>
      </w:r>
    </w:p>
    <w:p w:rsidR="0079560E" w:rsidRPr="0079560E" w:rsidRDefault="0079560E" w:rsidP="00974ED2">
      <w:pPr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1. Земельные участки предоставляются в собственность бесплатно отдельным категориям граждан, указанным в части 1 статьи 3 настоящего Закона, в случаях:</w:t>
      </w:r>
    </w:p>
    <w:p w:rsidR="0079560E" w:rsidRPr="0079560E" w:rsidRDefault="0079560E" w:rsidP="00974ED2">
      <w:pPr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1) индивидуального жилищного строительства; </w:t>
      </w:r>
    </w:p>
    <w:p w:rsidR="00840687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2)</w:t>
      </w:r>
      <w:r w:rsidR="00840687">
        <w:rPr>
          <w:rFonts w:cs="Arial"/>
        </w:rPr>
        <w:t xml:space="preserve"> (утратил силу законом Республики Алтай </w:t>
      </w:r>
      <w:hyperlink r:id="rId18" w:tgtFrame="Logical" w:history="1">
        <w:r w:rsidR="00793CD8">
          <w:rPr>
            <w:rStyle w:val="a5"/>
          </w:rPr>
          <w:t>от 18.03.2019 № 12-РЗ</w:t>
        </w:r>
      </w:hyperlink>
      <w:r w:rsidR="00840687">
        <w:rPr>
          <w:rFonts w:cs="Arial"/>
        </w:rPr>
        <w:t>)</w:t>
      </w:r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3) ведения личного подсобного хозяйства;</w:t>
      </w:r>
    </w:p>
    <w:p w:rsidR="0079560E" w:rsidRPr="0079560E" w:rsidRDefault="0079560E" w:rsidP="00974ED2">
      <w:pPr>
        <w:pStyle w:val="ConsPlusNormal"/>
        <w:ind w:firstLine="709"/>
        <w:jc w:val="both"/>
        <w:rPr>
          <w:rFonts w:cs="Arial"/>
          <w:sz w:val="24"/>
          <w:szCs w:val="24"/>
        </w:rPr>
      </w:pPr>
      <w:r w:rsidRPr="0079560E">
        <w:rPr>
          <w:rFonts w:cs="Arial"/>
          <w:sz w:val="24"/>
          <w:szCs w:val="24"/>
        </w:rPr>
        <w:t xml:space="preserve">4) ведения садоводства. </w:t>
      </w:r>
    </w:p>
    <w:p w:rsidR="00C14AE5" w:rsidRPr="0079560E" w:rsidRDefault="0079560E" w:rsidP="00974ED2">
      <w:pPr>
        <w:pStyle w:val="a6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2. </w:t>
      </w:r>
      <w:proofErr w:type="gramStart"/>
      <w:r w:rsidRPr="0079560E">
        <w:rPr>
          <w:rFonts w:ascii="Arial" w:hAnsi="Arial" w:cs="Arial"/>
        </w:rPr>
        <w:t>Земельные участки, находящиеся в федеральной собственности, полномочия Российской Федерации по управлению и распоряжению которыми переданы органам государственной власти Республики Алтай в соответствии с Федеральным законом «О содействии развитию жилищного строительства», бесплатно предоставляются многодетным семьям для индивидуального жилищного строительства в порядке, установленном статьей 7.1. настоящего Закона.</w:t>
      </w:r>
      <w:proofErr w:type="gramEnd"/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(</w:t>
      </w:r>
      <w:proofErr w:type="gramStart"/>
      <w:r w:rsidRPr="0079560E">
        <w:rPr>
          <w:rFonts w:cs="Arial"/>
        </w:rPr>
        <w:t>в</w:t>
      </w:r>
      <w:proofErr w:type="gramEnd"/>
      <w:r w:rsidRPr="0079560E">
        <w:rPr>
          <w:rFonts w:cs="Arial"/>
        </w:rPr>
        <w:t xml:space="preserve"> редакции закона Республики Алтай </w:t>
      </w:r>
      <w:hyperlink r:id="rId19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Pr="0079560E">
        <w:rPr>
          <w:rFonts w:cs="Arial"/>
        </w:rPr>
        <w:t>)</w:t>
      </w:r>
    </w:p>
    <w:p w:rsidR="00974ED2" w:rsidRDefault="00974ED2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3. Отдельные категории граждан, имеющих право на бесплатное предоставление земельного участка в собственность </w:t>
      </w:r>
    </w:p>
    <w:p w:rsidR="00C14AE5" w:rsidRPr="0079560E" w:rsidRDefault="0079560E" w:rsidP="00974ED2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firstLine="709"/>
        <w:rPr>
          <w:rFonts w:cs="Arial"/>
        </w:rPr>
      </w:pPr>
      <w:bookmarkStart w:id="1" w:name="Par2"/>
      <w:bookmarkEnd w:id="1"/>
      <w:r w:rsidRPr="0079560E">
        <w:rPr>
          <w:rFonts w:cs="Arial"/>
        </w:rPr>
        <w:t xml:space="preserve">1. </w:t>
      </w:r>
      <w:proofErr w:type="gramStart"/>
      <w:r w:rsidRPr="0079560E">
        <w:rPr>
          <w:rFonts w:cs="Arial"/>
        </w:rPr>
        <w:t>В соответствии с настоящим Законом земельные участки в случаях, установленных в статье 2 настоящего Закона, однократно бесплатно предоставляются в собственность гражданам, проживающим на территории соответствующего муниципального района или городского округа в Республике Алтай, не имеющим и не имевшим ранее в собственности или на ином праве земельных участков с разрешенным использованием - индивидуальное жилищное строительство, дачное строительство или ведение дачного хозяйства, ведение</w:t>
      </w:r>
      <w:proofErr w:type="gramEnd"/>
      <w:r w:rsidRPr="0079560E">
        <w:rPr>
          <w:rFonts w:cs="Arial"/>
        </w:rPr>
        <w:t xml:space="preserve"> </w:t>
      </w:r>
      <w:proofErr w:type="gramStart"/>
      <w:r w:rsidRPr="0079560E">
        <w:rPr>
          <w:rFonts w:cs="Arial"/>
        </w:rPr>
        <w:t>личного подсобного хозяйства, ведение садоводства, состоящим на учете в качестве нуждающихся в жилых помещениях и относящимся к следующим категориям:</w:t>
      </w:r>
      <w:proofErr w:type="gramEnd"/>
    </w:p>
    <w:p w:rsidR="0079560E" w:rsidRPr="00974ED2" w:rsidRDefault="0079560E" w:rsidP="00974ED2">
      <w:pPr>
        <w:ind w:firstLine="709"/>
        <w:rPr>
          <w:rFonts w:cs="Arial"/>
        </w:rPr>
      </w:pPr>
      <w:r w:rsidRPr="00974ED2">
        <w:rPr>
          <w:rFonts w:cs="Arial"/>
        </w:rPr>
        <w:t xml:space="preserve">(в редакции закона Республики Алтай </w:t>
      </w:r>
      <w:hyperlink r:id="rId20" w:tgtFrame="Logical" w:history="1">
        <w:r w:rsidRPr="00974ED2">
          <w:rPr>
            <w:rStyle w:val="a5"/>
            <w:rFonts w:cs="Arial"/>
          </w:rPr>
          <w:t>от 17.12.2018 № 82-РЗ</w:t>
        </w:r>
      </w:hyperlink>
      <w:r w:rsidRPr="00974ED2">
        <w:rPr>
          <w:rFonts w:cs="Arial"/>
        </w:rPr>
        <w:t>)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гражданам, имеющим трех и более детей в возрасте до 18 лет, совместно проживающих с родителями (усыновителями, приемными родителями, опекунами или попечителями) или с одним из них, а в случае обучения ребенка из такой семьи по очной форме обучения в профессиональной образовательной организации или образовательной организации высшего образования - до окончания такого обучения, но не более</w:t>
      </w:r>
      <w:proofErr w:type="gramStart"/>
      <w:r w:rsidRPr="0079560E">
        <w:rPr>
          <w:rFonts w:cs="Arial"/>
        </w:rPr>
        <w:t>,</w:t>
      </w:r>
      <w:proofErr w:type="gramEnd"/>
      <w:r w:rsidRPr="0079560E">
        <w:rPr>
          <w:rFonts w:cs="Arial"/>
        </w:rPr>
        <w:t xml:space="preserve"> чем до достижения им возраста 23 лет (далее - многодетные семьи);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молодым семьям, возраст супругов в которых не превышает 35 лет, включая неполные семьи, возраст родителя в которой не превышает 35 лет </w:t>
      </w:r>
      <w:r w:rsidR="0079560E" w:rsidRPr="0079560E">
        <w:rPr>
          <w:rFonts w:cs="Arial"/>
        </w:rPr>
        <w:t>«(далее также – молодые семьи, полные молодые семьи, неполные молодые семьи)</w:t>
      </w:r>
      <w:r w:rsidRPr="0079560E">
        <w:rPr>
          <w:rFonts w:cs="Arial"/>
        </w:rPr>
        <w:t>;</w:t>
      </w:r>
    </w:p>
    <w:p w:rsidR="0079560E" w:rsidRPr="0079560E" w:rsidRDefault="0079560E" w:rsidP="00974ED2">
      <w:pPr>
        <w:pStyle w:val="a6"/>
        <w:ind w:left="0" w:firstLine="709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(в редакции закона Республики Алтай </w:t>
      </w:r>
      <w:hyperlink r:id="rId21" w:tgtFrame="Logical" w:history="1">
        <w:r w:rsidRPr="0079560E">
          <w:rPr>
            <w:rStyle w:val="a5"/>
            <w:rFonts w:ascii="Arial" w:hAnsi="Arial" w:cs="Arial"/>
          </w:rPr>
          <w:t>от 17.12.2018 № 82-РЗ</w:t>
        </w:r>
      </w:hyperlink>
      <w:r w:rsidRPr="0079560E">
        <w:rPr>
          <w:rFonts w:ascii="Arial" w:hAnsi="Arial" w:cs="Arial"/>
        </w:rPr>
        <w:t>)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lastRenderedPageBreak/>
        <w:t>гражданам, являющимся ветеранами боевых действий;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инвалидам и семьям, имеющим детей-инвалидов;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лицам, проработавшим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награжденным орденами или медалями СССР за самоотверженный труд в период Великой Отечественной войны.</w:t>
      </w:r>
    </w:p>
    <w:p w:rsidR="00C14AE5" w:rsidRPr="0079560E" w:rsidRDefault="00C14AE5" w:rsidP="00974ED2">
      <w:pPr>
        <w:widowControl w:val="0"/>
        <w:numPr>
          <w:ilvl w:val="2"/>
          <w:numId w:val="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Отдельным категориям граждан, указанным в пунктах 1 и 2 части 1 настоящей статьи, а также семьям, имеющим детей-инвалидов, земельные участки предоставляются в общую долевую собственность. </w:t>
      </w:r>
    </w:p>
    <w:p w:rsidR="00974ED2" w:rsidRDefault="00974ED2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4. Порядок и основания постановки граждан на учет и отказа в постановке граждан на учет в качестве лиц, имеющих право на бесплатное предоставление земельных участков в собственность </w:t>
      </w:r>
    </w:p>
    <w:p w:rsidR="00C14AE5" w:rsidRPr="0079560E" w:rsidRDefault="00C14AE5" w:rsidP="00974ED2">
      <w:pPr>
        <w:widowControl w:val="0"/>
        <w:numPr>
          <w:ilvl w:val="2"/>
          <w:numId w:val="5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 xml:space="preserve">Учет граждан в качестве лиц, имеющих право на бесплатное предоставление земельных участков в собственность, осуществляется органом местного самоуправления </w:t>
      </w:r>
      <w:r w:rsidR="003F463D" w:rsidRPr="0079560E">
        <w:rPr>
          <w:rFonts w:cs="Arial"/>
        </w:rPr>
        <w:t>муниципального района</w:t>
      </w:r>
      <w:r w:rsidRPr="0079560E">
        <w:rPr>
          <w:rFonts w:cs="Arial"/>
        </w:rPr>
        <w:t xml:space="preserve"> или городского округа в Республике Алтай, </w:t>
      </w:r>
      <w:r w:rsidRPr="0079560E">
        <w:rPr>
          <w:rFonts w:cs="Arial"/>
          <w:lang w:eastAsia="en-US"/>
        </w:rPr>
        <w:t xml:space="preserve">уполномоченным на </w:t>
      </w:r>
      <w:r w:rsidR="003F463D" w:rsidRPr="0079560E">
        <w:rPr>
          <w:rFonts w:cs="Arial"/>
          <w:lang w:eastAsia="en-US"/>
        </w:rPr>
        <w:t>предоставление</w:t>
      </w:r>
      <w:r w:rsidRPr="0079560E">
        <w:rPr>
          <w:rFonts w:cs="Arial"/>
          <w:lang w:eastAsia="en-US"/>
        </w:rPr>
        <w:t xml:space="preserve"> земельны</w:t>
      </w:r>
      <w:r w:rsidR="003F463D" w:rsidRPr="0079560E">
        <w:rPr>
          <w:rFonts w:cs="Arial"/>
          <w:lang w:eastAsia="en-US"/>
        </w:rPr>
        <w:t>х</w:t>
      </w:r>
      <w:r w:rsidRPr="0079560E">
        <w:rPr>
          <w:rFonts w:cs="Arial"/>
          <w:lang w:eastAsia="en-US"/>
        </w:rPr>
        <w:t xml:space="preserve"> </w:t>
      </w:r>
      <w:proofErr w:type="spellStart"/>
      <w:r w:rsidRPr="0079560E">
        <w:rPr>
          <w:rFonts w:cs="Arial"/>
          <w:lang w:eastAsia="en-US"/>
        </w:rPr>
        <w:t>участк</w:t>
      </w:r>
      <w:r w:rsidR="003F463D" w:rsidRPr="0079560E">
        <w:rPr>
          <w:rFonts w:cs="Arial"/>
          <w:lang w:eastAsia="en-US"/>
        </w:rPr>
        <w:t>ов</w:t>
      </w:r>
      <w:r w:rsidRPr="0079560E">
        <w:rPr>
          <w:rFonts w:cs="Arial"/>
        </w:rPr>
        <w:t>в</w:t>
      </w:r>
      <w:proofErr w:type="spellEnd"/>
      <w:r w:rsidRPr="0079560E">
        <w:rPr>
          <w:rFonts w:cs="Arial"/>
        </w:rPr>
        <w:t xml:space="preserve"> соответствии с федеральным законодательством (далее – уполномоченный орган)</w:t>
      </w:r>
      <w:r w:rsidR="0079560E">
        <w:t>, раздельно по каждой категории граждан, указанной в части 1 статьи 3 настоящего Закона</w:t>
      </w:r>
      <w:r w:rsidRPr="0079560E">
        <w:rPr>
          <w:rFonts w:cs="Arial"/>
        </w:rPr>
        <w:t>.</w:t>
      </w:r>
      <w:proofErr w:type="gramEnd"/>
    </w:p>
    <w:p w:rsidR="0079560E" w:rsidRDefault="0079560E" w:rsidP="00974ED2">
      <w:pPr>
        <w:ind w:firstLine="709"/>
      </w:pPr>
      <w:r>
        <w:t xml:space="preserve">(в редакции закона Республики Алтай </w:t>
      </w:r>
      <w:hyperlink r:id="rId22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2"/>
          <w:numId w:val="5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>Для постановки на учет в качестве лица, имеющего право на бесплатное предоставление земельного участка в собственность (далее – учет), гражданин подает заявление по форме согласно приложению к настоящему Закону с приложением документов, указанных в частях 3, 4 настоящей статьи, в уполномоченный орган или многофункциональный центр предоставления государственных и муниципальных услуг (далее - многофункциональный центр) или направляет его почтовым отправлением с описью вложения</w:t>
      </w:r>
      <w:proofErr w:type="gramEnd"/>
      <w:r w:rsidRPr="0079560E">
        <w:rPr>
          <w:rFonts w:cs="Arial"/>
        </w:rPr>
        <w:t xml:space="preserve"> в адрес уполномоченного органа</w:t>
      </w:r>
      <w:r w:rsidR="00500B86">
        <w:rPr>
          <w:rFonts w:cs="Arial"/>
          <w:bCs/>
          <w:lang w:eastAsia="en-US"/>
        </w:rPr>
        <w:t xml:space="preserve">, </w:t>
      </w:r>
      <w:r w:rsidR="00500B86">
        <w:rPr>
          <w:rFonts w:cs="Arial"/>
          <w:lang w:eastAsia="en-US"/>
        </w:rPr>
        <w:t>либо предоставляет в форме электронного документа посредством федеральной государственной информационной системы «Единый портал государственных и муниципальных услуг (функций)</w:t>
      </w:r>
      <w:r w:rsidRPr="0079560E">
        <w:rPr>
          <w:rFonts w:cs="Arial"/>
        </w:rPr>
        <w:t>.</w:t>
      </w:r>
    </w:p>
    <w:p w:rsidR="00500B86" w:rsidRPr="0079560E" w:rsidRDefault="00500B86" w:rsidP="00500B86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left="709" w:firstLine="0"/>
        <w:rPr>
          <w:rFonts w:cs="Arial"/>
        </w:rPr>
      </w:pPr>
      <w:r>
        <w:t xml:space="preserve">(в редакции Закона Республики Алтай </w:t>
      </w:r>
      <w:r>
        <w:rPr>
          <w:rFonts w:cs="Arial"/>
        </w:rPr>
        <w:t xml:space="preserve">от </w:t>
      </w:r>
      <w:hyperlink r:id="rId23" w:tgtFrame="ChangingDocument" w:history="1">
        <w:r>
          <w:rPr>
            <w:rStyle w:val="a5"/>
          </w:rPr>
          <w:t>06.04.2021 № 11-РЗ</w:t>
        </w:r>
      </w:hyperlink>
      <w:r>
        <w:rPr>
          <w:rFonts w:cs="Arial"/>
        </w:rPr>
        <w:t>)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Взаимодействие многофункционального центра и уполномоченного органа осуществляется в соответствии с постановлением Правительства Российской Федерации от 27 сентября 2011 года № 797 «О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власти, органами государственных внебюджетных фондов, органами государственной власти субъектов Российской Федерации, органами местного самоуправления». 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bookmarkStart w:id="2" w:name="Par0"/>
      <w:bookmarkStart w:id="3" w:name="Par4"/>
      <w:bookmarkStart w:id="4" w:name="Par6"/>
      <w:bookmarkEnd w:id="2"/>
      <w:bookmarkEnd w:id="3"/>
      <w:bookmarkEnd w:id="4"/>
      <w:r w:rsidRPr="0079560E">
        <w:rPr>
          <w:rFonts w:cs="Arial"/>
        </w:rPr>
        <w:t>К заявлению прилагаются:</w:t>
      </w:r>
    </w:p>
    <w:p w:rsidR="00C14AE5" w:rsidRPr="0079560E" w:rsidRDefault="00C14AE5" w:rsidP="00974ED2">
      <w:pPr>
        <w:widowControl w:val="0"/>
        <w:numPr>
          <w:ilvl w:val="1"/>
          <w:numId w:val="7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копия паспорта гражданина Российской Федерации – заявителя с отметкой о регистрации на территории соответствующего сельского поселения или городского округа в Республике Алтай;</w:t>
      </w:r>
    </w:p>
    <w:p w:rsidR="00C14AE5" w:rsidRDefault="00C14AE5" w:rsidP="00974ED2">
      <w:pPr>
        <w:widowControl w:val="0"/>
        <w:numPr>
          <w:ilvl w:val="1"/>
          <w:numId w:val="7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доверенность (в случае подачи заявления представителем заявителя).</w:t>
      </w:r>
    </w:p>
    <w:p w:rsidR="0071066C" w:rsidRDefault="0071066C" w:rsidP="00974ED2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firstLine="709"/>
      </w:pPr>
      <w:r>
        <w:t>3) выписка из решения или копия решения органа местного самоуправления о принятии на учет гражданина в качестве нуждающегося в жилом помещении (предоставляется на усмотрение гражданина).</w:t>
      </w:r>
    </w:p>
    <w:p w:rsidR="0071066C" w:rsidRDefault="0071066C" w:rsidP="00974ED2">
      <w:pPr>
        <w:ind w:firstLine="709"/>
      </w:pPr>
      <w:r>
        <w:t xml:space="preserve">(в редакции закона Республики Алтай </w:t>
      </w:r>
      <w:hyperlink r:id="rId24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В дополнение к указанным в част</w:t>
      </w:r>
      <w:r w:rsidR="00955A23" w:rsidRPr="0079560E">
        <w:rPr>
          <w:rFonts w:cs="Arial"/>
        </w:rPr>
        <w:t>и</w:t>
      </w:r>
      <w:r w:rsidRPr="0079560E">
        <w:rPr>
          <w:rFonts w:cs="Arial"/>
        </w:rPr>
        <w:t xml:space="preserve"> 3 настоящей статьи документам отдельные категории граждан пр</w:t>
      </w:r>
      <w:r w:rsidR="00955A23" w:rsidRPr="0079560E">
        <w:rPr>
          <w:rFonts w:cs="Arial"/>
        </w:rPr>
        <w:t>едставляют следующие документы:</w:t>
      </w:r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 xml:space="preserve">Закон Республики Алтай от 11.03.2016 N 6-РЗ; </w:t>
      </w:r>
      <w:hyperlink r:id="rId25" w:tgtFrame="Logical" w:history="1">
        <w:r w:rsidRPr="0079560E">
          <w:rPr>
            <w:rStyle w:val="a5"/>
          </w:rPr>
          <w:t>НГР: ru02000201600157</w:t>
        </w:r>
      </w:hyperlink>
      <w:r w:rsidRPr="0079560E">
        <w:t>}</w:t>
      </w:r>
      <w:proofErr w:type="gramEnd"/>
    </w:p>
    <w:p w:rsidR="00C14AE5" w:rsidRPr="0079560E" w:rsidRDefault="00C14AE5" w:rsidP="00974ED2">
      <w:pPr>
        <w:widowControl w:val="0"/>
        <w:numPr>
          <w:ilvl w:val="1"/>
          <w:numId w:val="8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многодетные семьи:</w:t>
      </w:r>
    </w:p>
    <w:p w:rsidR="00C14AE5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копии свидетельств о рождении каждого из детей;</w:t>
      </w:r>
    </w:p>
    <w:p w:rsidR="0071066C" w:rsidRDefault="0071066C" w:rsidP="00974ED2">
      <w:pPr>
        <w:ind w:firstLine="709"/>
      </w:pPr>
      <w:r>
        <w:lastRenderedPageBreak/>
        <w:t xml:space="preserve">(в редакции закона Республики Алтай </w:t>
      </w:r>
      <w:hyperlink r:id="rId26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справки с места учебы по очной форме обучения в профессиональной образовательной организации или образовательной организации высшего образования ребенка (детей) – до окончания такого обучения, но не более</w:t>
      </w:r>
      <w:proofErr w:type="gramStart"/>
      <w:r w:rsidRPr="0079560E">
        <w:rPr>
          <w:rFonts w:cs="Arial"/>
        </w:rPr>
        <w:t>,</w:t>
      </w:r>
      <w:proofErr w:type="gramEnd"/>
      <w:r w:rsidRPr="0079560E">
        <w:rPr>
          <w:rFonts w:cs="Arial"/>
        </w:rPr>
        <w:t xml:space="preserve"> чем до достижения ими возраста 23 лет;</w:t>
      </w:r>
    </w:p>
    <w:p w:rsidR="00C14AE5" w:rsidRPr="0079560E" w:rsidRDefault="00955A23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документа, подтверждающего установление опеки или попечительства</w:t>
      </w:r>
      <w:r w:rsidR="00C14AE5" w:rsidRPr="0079560E">
        <w:rPr>
          <w:rFonts w:cs="Arial"/>
        </w:rPr>
        <w:t>;</w:t>
      </w:r>
    </w:p>
    <w:p w:rsidR="0071066C" w:rsidRDefault="0071066C" w:rsidP="00974ED2">
      <w:pPr>
        <w:ind w:firstLine="709"/>
      </w:pPr>
      <w:r>
        <w:t xml:space="preserve">(в редакции закона Республики Алтай </w:t>
      </w:r>
      <w:hyperlink r:id="rId27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1"/>
          <w:numId w:val="8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молодые семьи: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свидетельства о браке заявителя (для полной молодой семьи);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свидетельства о рождении ребенка заявителя (для неполной молодой семьи, состоящей из одного родителя и одного и более детей);</w:t>
      </w:r>
    </w:p>
    <w:p w:rsidR="00C14AE5" w:rsidRPr="0079560E" w:rsidRDefault="00955A23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документа, подтверждающего установление опеки или попечительства</w:t>
      </w:r>
      <w:r w:rsidR="00C14AE5" w:rsidRPr="0079560E">
        <w:rPr>
          <w:rFonts w:cs="Arial"/>
        </w:rPr>
        <w:t>;</w:t>
      </w:r>
    </w:p>
    <w:p w:rsidR="00804FE8" w:rsidRDefault="00804FE8" w:rsidP="00974ED2">
      <w:pPr>
        <w:ind w:firstLine="709"/>
      </w:pPr>
      <w:r>
        <w:t xml:space="preserve">(в редакции закона Республики Алтай </w:t>
      </w:r>
      <w:hyperlink r:id="rId28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9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инвалиды и семьи, имеющие детей-инвалидов: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справки, подтверждающей факт установления инвалидности;</w:t>
      </w:r>
    </w:p>
    <w:p w:rsidR="00804FE8" w:rsidRDefault="00804FE8" w:rsidP="00974ED2">
      <w:pPr>
        <w:ind w:firstLine="709"/>
      </w:pPr>
      <w:r>
        <w:t xml:space="preserve">(абзац 3 исключен законом Республики Алтай </w:t>
      </w:r>
      <w:hyperlink r:id="rId29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свидетельства о рождении ребенка-инвалида;</w:t>
      </w:r>
    </w:p>
    <w:p w:rsidR="00C14AE5" w:rsidRPr="0079560E" w:rsidRDefault="00C14AE5" w:rsidP="00974ED2">
      <w:pPr>
        <w:pStyle w:val="a6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>лица, проработавшие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награжденные орденами или медалями СССР за самоотверженный труд в период Великой Отечественной войны</w:t>
      </w:r>
      <w:bookmarkStart w:id="5" w:name="Par11"/>
      <w:bookmarkEnd w:id="5"/>
      <w:r w:rsidRPr="0079560E">
        <w:rPr>
          <w:rFonts w:ascii="Arial" w:hAnsi="Arial" w:cs="Arial"/>
        </w:rPr>
        <w:t xml:space="preserve">: </w:t>
      </w:r>
    </w:p>
    <w:p w:rsidR="00C14AE5" w:rsidRPr="0079560E" w:rsidRDefault="00C14AE5" w:rsidP="00974ED2">
      <w:pPr>
        <w:pStyle w:val="a6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>копию удостоверения ветерана Великой Отечественной войны;</w:t>
      </w:r>
    </w:p>
    <w:p w:rsidR="00C14AE5" w:rsidRPr="0079560E" w:rsidRDefault="00C14AE5" w:rsidP="00974ED2">
      <w:pPr>
        <w:pStyle w:val="a6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ветераны боевых действий: </w:t>
      </w:r>
    </w:p>
    <w:p w:rsidR="00C14AE5" w:rsidRPr="0079560E" w:rsidRDefault="00C14AE5" w:rsidP="00974ED2">
      <w:pPr>
        <w:pStyle w:val="a6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>копию удостоверения ветерана боевых действий.</w:t>
      </w:r>
    </w:p>
    <w:p w:rsidR="00C14AE5" w:rsidRDefault="00C14AE5" w:rsidP="00974ED2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Заявление </w:t>
      </w:r>
      <w:r w:rsidR="00500B86">
        <w:rPr>
          <w:rFonts w:cs="Arial"/>
          <w:lang w:eastAsia="en-US"/>
        </w:rPr>
        <w:t xml:space="preserve">с приложенными в соответствии с частями 3, 4 настоящей статьи                   к нему документами </w:t>
      </w:r>
      <w:proofErr w:type="gramStart"/>
      <w:r w:rsidR="00500B86">
        <w:rPr>
          <w:rFonts w:cs="Arial"/>
          <w:lang w:eastAsia="en-US"/>
        </w:rPr>
        <w:t>регистрируется уполномоченным органом в день его получения                  с указанием даты и времени и рассматривается</w:t>
      </w:r>
      <w:proofErr w:type="gramEnd"/>
      <w:r w:rsidR="00500B86">
        <w:rPr>
          <w:rFonts w:cs="Arial"/>
          <w:lang w:eastAsia="en-US"/>
        </w:rPr>
        <w:t xml:space="preserve"> в течение 30 календарных дней. Порядок предоставления гражданину расписки в получении заявления и приложенных к нему документов, а также  рассмотрения заявления и приложенных к нему документов устанавливается уполномоченным органом.</w:t>
      </w:r>
    </w:p>
    <w:p w:rsidR="00500B86" w:rsidRPr="0079560E" w:rsidRDefault="00500B86" w:rsidP="00500B86">
      <w:pPr>
        <w:widowControl w:val="0"/>
        <w:tabs>
          <w:tab w:val="left" w:pos="851"/>
          <w:tab w:val="left" w:pos="1134"/>
        </w:tabs>
        <w:suppressAutoHyphens/>
        <w:autoSpaceDE w:val="0"/>
        <w:autoSpaceDN w:val="0"/>
        <w:adjustRightInd w:val="0"/>
        <w:ind w:left="709" w:firstLine="0"/>
        <w:rPr>
          <w:rFonts w:cs="Arial"/>
        </w:rPr>
      </w:pPr>
      <w:r>
        <w:t xml:space="preserve">(часть 5 изложена в редакции Закона Республики Алтай </w:t>
      </w:r>
      <w:r>
        <w:rPr>
          <w:rFonts w:cs="Arial"/>
        </w:rPr>
        <w:t xml:space="preserve">от </w:t>
      </w:r>
      <w:hyperlink r:id="rId30" w:tgtFrame="ChangingDocument" w:history="1">
        <w:r>
          <w:rPr>
            <w:rStyle w:val="a5"/>
          </w:rPr>
          <w:t>06.04.2021 № 11-РЗ</w:t>
        </w:r>
      </w:hyperlink>
      <w:r>
        <w:rPr>
          <w:rFonts w:cs="Arial"/>
        </w:rPr>
        <w:t>)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>После получения заявления и документов, указанных в частях 3, 4 настоящей статьи, уполномоченный орган в срок не позднее 5 рабочих дней с даты их поступления направляет запрос в территориальное подразделение федерального органа исполнительной власти, осуществляющего функции по государственной регистрации прав на недвижимое имущество и сделок с ним, с целью выявления у заявителей в собственности или на ином праве земельных участков</w:t>
      </w:r>
      <w:proofErr w:type="gramEnd"/>
      <w:r w:rsidR="00955A23" w:rsidRPr="0079560E">
        <w:rPr>
          <w:rFonts w:cs="Arial"/>
        </w:rPr>
        <w:t xml:space="preserve"> с разрешенным использованием: индивидуальное жилищное строительство, дачное </w:t>
      </w:r>
      <w:proofErr w:type="spellStart"/>
      <w:r w:rsidR="00955A23" w:rsidRPr="0079560E">
        <w:rPr>
          <w:rFonts w:cs="Arial"/>
        </w:rPr>
        <w:t>строительство</w:t>
      </w:r>
      <w:r w:rsidR="00B52B85">
        <w:t>или</w:t>
      </w:r>
      <w:proofErr w:type="spellEnd"/>
      <w:r w:rsidR="00B52B85">
        <w:t xml:space="preserve"> ведение дачного хозяйства, ведение личного подсобного хозяйства, ведение садоводства</w:t>
      </w:r>
      <w:r w:rsidRPr="0079560E">
        <w:rPr>
          <w:rFonts w:cs="Arial"/>
        </w:rPr>
        <w:t>.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1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B52B85" w:rsidRDefault="00B52B85" w:rsidP="00974ED2">
      <w:pPr>
        <w:ind w:firstLine="709"/>
      </w:pPr>
      <w:r>
        <w:t>Документы, указанные в пункте 3 части 3 настоящей статьи и не предоставленные заявителем, запрашиваются уполномоченным органом в порядке межведомственного информационного взаимодействия.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2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Результатом рассмотрения </w:t>
      </w:r>
      <w:proofErr w:type="gramStart"/>
      <w:r w:rsidRPr="0079560E">
        <w:rPr>
          <w:rFonts w:cs="Arial"/>
        </w:rPr>
        <w:t>заявления</w:t>
      </w:r>
      <w:proofErr w:type="gramEnd"/>
      <w:r w:rsidRPr="0079560E">
        <w:rPr>
          <w:rFonts w:cs="Arial"/>
        </w:rPr>
        <w:t xml:space="preserve"> уполномоченным органом является принятие решения о постановке гражданина на учет либо принятие решения об отказе в постановке гражданина на учет. </w:t>
      </w:r>
    </w:p>
    <w:p w:rsidR="00C14AE5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Постановка гражданина на учет осуществляется на основании решения уполномоченного органа в порядк</w:t>
      </w:r>
      <w:r w:rsidR="00B52B85">
        <w:rPr>
          <w:rFonts w:cs="Arial"/>
        </w:rPr>
        <w:t>е очередности подачи заявления.</w:t>
      </w:r>
    </w:p>
    <w:p w:rsidR="00B52B85" w:rsidRPr="00B52B85" w:rsidRDefault="00B52B85" w:rsidP="00974ED2">
      <w:pPr>
        <w:pStyle w:val="ConsPlusNormal"/>
        <w:ind w:firstLine="709"/>
        <w:jc w:val="both"/>
        <w:rPr>
          <w:rFonts w:cs="Arial"/>
          <w:sz w:val="24"/>
          <w:szCs w:val="24"/>
        </w:rPr>
      </w:pPr>
      <w:r w:rsidRPr="00B52B85">
        <w:rPr>
          <w:rFonts w:cs="Arial"/>
          <w:sz w:val="24"/>
          <w:szCs w:val="24"/>
        </w:rPr>
        <w:t xml:space="preserve">8.1. Поставленные на учет в соответствии с настоящей статьей граждане, у которых родились одновременно трое и более детей, имеют внеочередное право на получение земельного участка в собственность бесплатно. Очередность предоставления </w:t>
      </w:r>
      <w:r w:rsidRPr="00B52B85">
        <w:rPr>
          <w:rFonts w:cs="Arial"/>
          <w:sz w:val="24"/>
          <w:szCs w:val="24"/>
        </w:rPr>
        <w:lastRenderedPageBreak/>
        <w:t>земельных участков при наличии двух и более таких семей определяется по дате постановки их на учет с учетом положений, указанных в частях 1, 1.1 статьи 6 настоящего Закона.</w:t>
      </w:r>
    </w:p>
    <w:p w:rsidR="00B52B85" w:rsidRDefault="00B52B85" w:rsidP="00974ED2">
      <w:pPr>
        <w:pStyle w:val="a6"/>
        <w:widowControl w:val="0"/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ascii="Arial" w:hAnsi="Arial" w:cs="Arial"/>
        </w:rPr>
      </w:pPr>
      <w:r w:rsidRPr="00B52B85">
        <w:rPr>
          <w:rFonts w:ascii="Arial" w:hAnsi="Arial" w:cs="Arial"/>
        </w:rPr>
        <w:t>8.2. Граждане, указанные в части 1 статьи 3 настоящего Закона, имеют право встать на учет только в одном муниципальном образовании в Республике Алтай (муниципальном районе, городском округе в Республике Алтай). Граждане, проживающие в сельском поселении в Республике Алтай, вправе обратиться в уполномоченный орган с заявлением о предоставлении им земельного участка в собственность бесплатно в любом сельском поселении в границах соответствующего муниципального района в Республике Алтай.</w:t>
      </w:r>
    </w:p>
    <w:p w:rsidR="00B52B85" w:rsidRDefault="00B52B85" w:rsidP="00974ED2">
      <w:pPr>
        <w:ind w:firstLine="709"/>
      </w:pPr>
      <w:r>
        <w:t>(</w:t>
      </w:r>
      <w:proofErr w:type="gramStart"/>
      <w:r>
        <w:t>в</w:t>
      </w:r>
      <w:proofErr w:type="gramEnd"/>
      <w:r>
        <w:t xml:space="preserve"> редакции закона Республики Алтай </w:t>
      </w:r>
      <w:hyperlink r:id="rId33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B52B85" w:rsidRDefault="00B52B8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>
        <w:t xml:space="preserve"> Сведения о принятых на учет гражданах включают в книги учета граждан, которые оформляются отдельно для каждой категории граждан, указанной в части 1 статьи 3 настоящего Закона. Каждой учетной записи присваивается порядковый номер. </w:t>
      </w:r>
      <w:proofErr w:type="gramStart"/>
      <w:r>
        <w:t>Книги учета граждан должны быть пронумерованы, прошнурованы (прошиты), скреплены печатью уполномоченного органа и заверены подписью ответственного должностного лица уполномоченного органа.</w:t>
      </w:r>
      <w:proofErr w:type="gramEnd"/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4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Решение о постановке гражданина на учет принимается при наличии следующих оснований:</w:t>
      </w:r>
    </w:p>
    <w:p w:rsidR="00C14AE5" w:rsidRPr="0079560E" w:rsidRDefault="00C14AE5" w:rsidP="00974ED2">
      <w:pPr>
        <w:widowControl w:val="0"/>
        <w:numPr>
          <w:ilvl w:val="1"/>
          <w:numId w:val="10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с заявлением обратилось лицо, имеющее право на бесплатное получение земельного участка в собственность, указанное в статье 3 настоящего Закона;</w:t>
      </w:r>
    </w:p>
    <w:p w:rsidR="00C14AE5" w:rsidRPr="0079560E" w:rsidRDefault="00C14AE5" w:rsidP="00974ED2">
      <w:pPr>
        <w:widowControl w:val="0"/>
        <w:numPr>
          <w:ilvl w:val="1"/>
          <w:numId w:val="10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отсутствие на момент подачи заявления или ранее в собственности или на ином праве земельного участка </w:t>
      </w:r>
      <w:r w:rsidR="00955A23" w:rsidRPr="0079560E">
        <w:rPr>
          <w:rFonts w:cs="Arial"/>
        </w:rPr>
        <w:t xml:space="preserve">с разрешенным использованием: индивидуальное жилищное строительство, дачное </w:t>
      </w:r>
      <w:proofErr w:type="spellStart"/>
      <w:r w:rsidR="00955A23" w:rsidRPr="0079560E">
        <w:rPr>
          <w:rFonts w:cs="Arial"/>
        </w:rPr>
        <w:t>строительство</w:t>
      </w:r>
      <w:r w:rsidR="00B52B85">
        <w:t>или</w:t>
      </w:r>
      <w:proofErr w:type="spellEnd"/>
      <w:r w:rsidR="00B52B85">
        <w:t xml:space="preserve"> ведение дачного хозяйства, ведение личного подсобного хозяйства, ведение садоводства</w:t>
      </w:r>
      <w:r w:rsidRPr="0079560E">
        <w:rPr>
          <w:rFonts w:cs="Arial"/>
        </w:rPr>
        <w:t>;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5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1"/>
          <w:numId w:val="10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предоставление документов, указанных в частях 3, 4 настоящей статьи.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Решение об отказе в постановке гражданина на учет принимается уполномоченным органом при наличии хотя бы одного из следующих оснований:</w:t>
      </w:r>
    </w:p>
    <w:p w:rsidR="00C14AE5" w:rsidRPr="0079560E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с заявлением обратилось лицо, не имеющее права на бесплатное получение земельного участка в собственность, и не указанное в статье 3 настоящего Закона;</w:t>
      </w:r>
    </w:p>
    <w:p w:rsidR="00C14AE5" w:rsidRPr="0079560E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наличие на момент подачи заявления или ранее в собственности или на ином праве земельного участка</w:t>
      </w:r>
      <w:r w:rsidR="00955A23" w:rsidRPr="0079560E">
        <w:rPr>
          <w:rFonts w:cs="Arial"/>
        </w:rPr>
        <w:t xml:space="preserve"> с разрешенным использованием: индивидуальное жилищное строительство, дачное </w:t>
      </w:r>
      <w:proofErr w:type="spellStart"/>
      <w:r w:rsidR="00955A23" w:rsidRPr="0079560E">
        <w:rPr>
          <w:rFonts w:cs="Arial"/>
        </w:rPr>
        <w:t>строительство</w:t>
      </w:r>
      <w:r w:rsidR="00B52B85">
        <w:t>или</w:t>
      </w:r>
      <w:proofErr w:type="spellEnd"/>
      <w:r w:rsidR="00B52B85">
        <w:t xml:space="preserve"> ведение дачного хозяйства, ведение личного подсобного хозяйства, ведение садоводства</w:t>
      </w:r>
      <w:r w:rsidRPr="0079560E">
        <w:rPr>
          <w:rFonts w:cs="Arial"/>
        </w:rPr>
        <w:t>;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6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spellStart"/>
      <w:r w:rsidRPr="0079560E">
        <w:rPr>
          <w:rFonts w:cs="Arial"/>
        </w:rPr>
        <w:t>непредоставление</w:t>
      </w:r>
      <w:proofErr w:type="spellEnd"/>
      <w:r w:rsidRPr="0079560E">
        <w:rPr>
          <w:rFonts w:cs="Arial"/>
        </w:rPr>
        <w:t xml:space="preserve"> документов, указанных </w:t>
      </w:r>
      <w:r w:rsidR="00B52B85">
        <w:t>в пунктах 1, 2  части 3, части 4</w:t>
      </w:r>
      <w:r w:rsidRPr="0079560E">
        <w:rPr>
          <w:rFonts w:cs="Arial"/>
        </w:rPr>
        <w:t xml:space="preserve"> настоящей статьи;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7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5C2295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  <w:highlight w:val="yellow"/>
        </w:rPr>
      </w:pPr>
      <w:r w:rsidRPr="005C2295">
        <w:rPr>
          <w:rFonts w:cs="Arial"/>
          <w:highlight w:val="yellow"/>
        </w:rPr>
        <w:t xml:space="preserve">тексты </w:t>
      </w:r>
      <w:r w:rsidR="00500B86" w:rsidRPr="005C2295">
        <w:rPr>
          <w:rFonts w:cs="Arial"/>
          <w:highlight w:val="yellow"/>
          <w:lang w:eastAsia="en-US"/>
        </w:rPr>
        <w:t>документов написаны без указания фамилии, имени и отчества                       (при наличии), подписи заявителя, адреса его места жительства или написаны не полностью, документы имеют подчистки, приписки, зачеркнутые слова и иные не оговоренные в них исправления;</w:t>
      </w:r>
    </w:p>
    <w:p w:rsidR="00500B86" w:rsidRPr="0079560E" w:rsidRDefault="00500B86" w:rsidP="00500B86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left="709" w:firstLine="0"/>
        <w:rPr>
          <w:rFonts w:cs="Arial"/>
        </w:rPr>
      </w:pPr>
      <w:r>
        <w:t xml:space="preserve">(пункт 4 изложен в редакции Закона Республики Алтай </w:t>
      </w:r>
      <w:r>
        <w:rPr>
          <w:rFonts w:cs="Arial"/>
        </w:rPr>
        <w:t xml:space="preserve">от </w:t>
      </w:r>
      <w:hyperlink r:id="rId38" w:tgtFrame="ChangingDocument" w:history="1">
        <w:r>
          <w:rPr>
            <w:rStyle w:val="a5"/>
          </w:rPr>
          <w:t>06.04.2021 № 11-РЗ</w:t>
        </w:r>
      </w:hyperlink>
      <w:r>
        <w:rPr>
          <w:rFonts w:cs="Arial"/>
        </w:rPr>
        <w:t>)</w:t>
      </w:r>
    </w:p>
    <w:p w:rsidR="00C14AE5" w:rsidRPr="0079560E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документы исполнены карандашом;</w:t>
      </w:r>
    </w:p>
    <w:p w:rsidR="00C14AE5" w:rsidRPr="0079560E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документы имеют повреждения, наличие которых не позволяет однозначно истолковать их содержание.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Решение о постановке гражданина на учет (решение об отказе в постановке гражданина на учет) уполномоченный орган направляет гражданину в течение пяти рабочих дней со дня его принятия.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eastAsia="Lucida Sans Unicode" w:cs="Arial"/>
        </w:rPr>
      </w:pPr>
      <w:r w:rsidRPr="0079560E">
        <w:rPr>
          <w:rFonts w:cs="Arial"/>
        </w:rPr>
        <w:t xml:space="preserve">В отношении ранее поставленных на учет граждан уполномоченный орган </w:t>
      </w:r>
      <w:r w:rsidRPr="0079560E">
        <w:rPr>
          <w:rFonts w:cs="Arial"/>
        </w:rPr>
        <w:lastRenderedPageBreak/>
        <w:t xml:space="preserve">ежегодно осуществляет актуализацию предоставленных ими сведений. Порядок актуализации сведений устанавливается уполномоченным органом. 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Уполномоченный орган не вправе запрашивать документы, не предусмотренные настоящим Законом.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Положения настоящей статьи применяются, если иное не предусмотрено федеральными законами.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>Статья 5. Основания снятия граждан с учета</w:t>
      </w:r>
    </w:p>
    <w:p w:rsidR="00C14AE5" w:rsidRPr="0079560E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eastAsia="Lucida Sans Unicode" w:cs="Arial"/>
        </w:rPr>
      </w:pPr>
      <w:r w:rsidRPr="0079560E">
        <w:rPr>
          <w:rFonts w:cs="Arial"/>
        </w:rPr>
        <w:t xml:space="preserve">По результатам актуализации сведений, предоставленных гражданином при постановке на учет, гражданин снимается с учета при наличии одного из следующих оснований: </w:t>
      </w:r>
    </w:p>
    <w:p w:rsidR="00C14AE5" w:rsidRPr="0079560E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получение письменного заявления гражданина об отказе от права на бесплатное предоставление земельного участка в собственность;</w:t>
      </w:r>
    </w:p>
    <w:p w:rsidR="00C14AE5" w:rsidRPr="0079560E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бесплатное предоставление гражданину земельного участка в соответствии с настоящим Законом;</w:t>
      </w:r>
    </w:p>
    <w:p w:rsidR="00C14AE5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смена заявителем места жительства в связи с переездом </w:t>
      </w:r>
      <w:r w:rsidR="008A29B5">
        <w:t>в другой муниципальный район</w:t>
      </w:r>
      <w:r w:rsidRPr="0079560E">
        <w:rPr>
          <w:rFonts w:cs="Arial"/>
        </w:rPr>
        <w:t>, городской округ в Республике Алтай, а равно смена заявителем места жительства в связи с переездом за пределы Республики Алтай;</w:t>
      </w:r>
    </w:p>
    <w:p w:rsidR="008A29B5" w:rsidRDefault="008A29B5" w:rsidP="00974ED2">
      <w:pPr>
        <w:ind w:firstLine="709"/>
      </w:pPr>
      <w:r>
        <w:t xml:space="preserve">(в редакции закона Республики Алтай </w:t>
      </w:r>
      <w:hyperlink r:id="rId39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приобретение заявителем в собственность или на ином праве земельного участка в целях индивидуального жилищного строительства, дачного строительства или </w:t>
      </w:r>
      <w:r w:rsidR="008A29B5">
        <w:t>ведения дачного хозяйства, ведения личного подсобного хозяйства, ведения садоводства</w:t>
      </w:r>
      <w:r w:rsidRPr="0079560E">
        <w:rPr>
          <w:rFonts w:cs="Arial"/>
        </w:rPr>
        <w:t>;</w:t>
      </w:r>
    </w:p>
    <w:p w:rsidR="008A29B5" w:rsidRDefault="008A29B5" w:rsidP="00974ED2">
      <w:pPr>
        <w:ind w:firstLine="709"/>
      </w:pPr>
      <w:r>
        <w:t xml:space="preserve">(в редакции закона Республики Алтай </w:t>
      </w:r>
      <w:hyperlink r:id="rId40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смерть заявителя, за исключением случая, установленного частью 3 настоящей статьи.</w:t>
      </w:r>
    </w:p>
    <w:p w:rsidR="008A29B5" w:rsidRDefault="008A29B5" w:rsidP="00974ED2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firstLine="709"/>
        <w:rPr>
          <w:color w:val="000000"/>
        </w:rPr>
      </w:pPr>
      <w:r>
        <w:t xml:space="preserve">6) </w:t>
      </w:r>
      <w:r>
        <w:rPr>
          <w:color w:val="000000"/>
        </w:rPr>
        <w:t>предоставление гражданам с их согласия иных мер социальной поддержки по обеспечению жилыми помещениями взамен предоставления им земельного участка в собственность бесплатно.</w:t>
      </w:r>
    </w:p>
    <w:p w:rsidR="008A29B5" w:rsidRDefault="008A29B5" w:rsidP="00974ED2">
      <w:pPr>
        <w:ind w:firstLine="709"/>
      </w:pPr>
      <w:r>
        <w:t xml:space="preserve">(в редакции закона Республики Алтай </w:t>
      </w:r>
      <w:hyperlink r:id="rId41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8A29B5" w:rsidRDefault="008A29B5" w:rsidP="00974ED2">
      <w:pPr>
        <w:ind w:firstLine="709"/>
      </w:pPr>
      <w:r>
        <w:t>1.1. Уполномоченный орган осуществляет актуализацию сведений, предоставленных гражданином при постановке на учет ежегодно, в том числе на основании документов и (или) информации, полученных в рамках межведомственного информационного взаимодействия в соответствии с федеральным законодательством и законодательством Республики Алтай.</w:t>
      </w:r>
    </w:p>
    <w:p w:rsidR="008A29B5" w:rsidRDefault="008A29B5" w:rsidP="00974ED2">
      <w:pPr>
        <w:ind w:firstLine="709"/>
      </w:pPr>
      <w:r>
        <w:t>(</w:t>
      </w:r>
      <w:proofErr w:type="gramStart"/>
      <w:r>
        <w:t>в</w:t>
      </w:r>
      <w:proofErr w:type="gramEnd"/>
      <w:r>
        <w:t xml:space="preserve"> редакции закона Республики Алтай </w:t>
      </w:r>
      <w:hyperlink r:id="rId42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После актуализации сведений, предоставленных гражданином при постановке на учет, при наличии оснований, установленных частью 1 настоящей </w:t>
      </w:r>
      <w:proofErr w:type="spellStart"/>
      <w:r w:rsidRPr="0079560E">
        <w:rPr>
          <w:rFonts w:cs="Arial"/>
        </w:rPr>
        <w:t>статьи</w:t>
      </w:r>
      <w:proofErr w:type="gramStart"/>
      <w:r w:rsidRPr="0079560E">
        <w:rPr>
          <w:rFonts w:cs="Arial"/>
        </w:rPr>
        <w:t>,с</w:t>
      </w:r>
      <w:proofErr w:type="gramEnd"/>
      <w:r w:rsidRPr="0079560E">
        <w:rPr>
          <w:rFonts w:cs="Arial"/>
        </w:rPr>
        <w:t>нятие</w:t>
      </w:r>
      <w:proofErr w:type="spellEnd"/>
      <w:r w:rsidRPr="0079560E">
        <w:rPr>
          <w:rFonts w:cs="Arial"/>
        </w:rPr>
        <w:t xml:space="preserve"> гражданина с учета оформляется решением уполномоченного органа, которое уполномоченный орган направляет гражданину в течение 5 рабочих дней со дня окончания актуализации сведений, предоставленных гражданином при постановке на учет, с указанием основания и даты снятия с учета. Информация о снятии гражданина с учета фиксируется в книге учета граждан с указанием даты принятия решения и даты направления решения гражданину.</w:t>
      </w:r>
    </w:p>
    <w:p w:rsidR="00C14AE5" w:rsidRPr="0079560E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В случае смерти (или признания умершим) состоящего на учете гражданина, входящего в категории «многодетная семья», «полная молодая семья» или «семья, имеющая детей-инвалидов», право на бесплатное предоставление в собственность земельного участка сохраняется за вторым родителем. </w:t>
      </w:r>
    </w:p>
    <w:p w:rsidR="00C14AE5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В случае смены заявителем места жительства в связи с переездом </w:t>
      </w:r>
      <w:r w:rsidR="008A29B5">
        <w:rPr>
          <w:rFonts w:cs="Arial"/>
        </w:rPr>
        <w:t>в другой муниципальный район</w:t>
      </w:r>
      <w:r w:rsidRPr="0079560E">
        <w:rPr>
          <w:rFonts w:cs="Arial"/>
        </w:rPr>
        <w:t xml:space="preserve">, городской округ в Республике Алтай гражданин, в отношении которого было принято решение о снятии его с учета, вправе направить заявление </w:t>
      </w:r>
      <w:proofErr w:type="gramStart"/>
      <w:r w:rsidRPr="0079560E">
        <w:rPr>
          <w:rFonts w:cs="Arial"/>
        </w:rPr>
        <w:t>в</w:t>
      </w:r>
      <w:proofErr w:type="gramEnd"/>
      <w:r w:rsidRPr="0079560E">
        <w:rPr>
          <w:rFonts w:cs="Arial"/>
        </w:rPr>
        <w:t xml:space="preserve"> </w:t>
      </w:r>
      <w:proofErr w:type="gramStart"/>
      <w:r w:rsidRPr="0079560E">
        <w:rPr>
          <w:rFonts w:cs="Arial"/>
        </w:rPr>
        <w:t>уполномоченный</w:t>
      </w:r>
      <w:proofErr w:type="gramEnd"/>
      <w:r w:rsidRPr="0079560E">
        <w:rPr>
          <w:rFonts w:cs="Arial"/>
        </w:rPr>
        <w:t xml:space="preserve"> орган о постановке на учет по новому месту жительства.</w:t>
      </w:r>
    </w:p>
    <w:p w:rsidR="008A29B5" w:rsidRDefault="008A29B5" w:rsidP="00974ED2">
      <w:pPr>
        <w:pStyle w:val="a6"/>
        <w:ind w:left="0" w:firstLine="709"/>
        <w:rPr>
          <w:rFonts w:ascii="Arial" w:hAnsi="Arial" w:cs="Arial"/>
        </w:rPr>
      </w:pPr>
      <w:r w:rsidRPr="008A29B5">
        <w:rPr>
          <w:rFonts w:ascii="Arial" w:hAnsi="Arial" w:cs="Arial"/>
        </w:rPr>
        <w:lastRenderedPageBreak/>
        <w:t xml:space="preserve">(в редакции закона Республики Алтай </w:t>
      </w:r>
      <w:hyperlink r:id="rId43" w:tgtFrame="Logical" w:history="1">
        <w:r w:rsidRPr="008A29B5">
          <w:rPr>
            <w:rStyle w:val="a5"/>
            <w:rFonts w:ascii="Arial" w:hAnsi="Arial" w:cs="Arial"/>
          </w:rPr>
          <w:t>от 17.12.2018 № 82-РЗ</w:t>
        </w:r>
      </w:hyperlink>
      <w:r w:rsidRPr="008A29B5">
        <w:rPr>
          <w:rFonts w:ascii="Arial" w:hAnsi="Arial" w:cs="Arial"/>
        </w:rPr>
        <w:t>)</w:t>
      </w:r>
    </w:p>
    <w:p w:rsidR="008A29B5" w:rsidRPr="008A29B5" w:rsidRDefault="008A29B5" w:rsidP="00974ED2">
      <w:pPr>
        <w:autoSpaceDE w:val="0"/>
        <w:autoSpaceDN w:val="0"/>
        <w:adjustRightInd w:val="0"/>
        <w:ind w:firstLine="709"/>
        <w:rPr>
          <w:rFonts w:cs="Arial"/>
          <w:iCs/>
        </w:rPr>
      </w:pPr>
      <w:r w:rsidRPr="008A29B5">
        <w:rPr>
          <w:rFonts w:cs="Arial"/>
        </w:rPr>
        <w:t>4.1. Граждане, указанные в пункте 1  части 1 статьи 3 настоящего Закона, поставленные на учет в соответствии с настоящим Законом, сохраняют право  на бесплатное предоставление в собственность земельного участка  независимо от достижения детьми соответствующего возраста.</w:t>
      </w:r>
    </w:p>
    <w:p w:rsidR="008A29B5" w:rsidRPr="008A29B5" w:rsidRDefault="008A29B5" w:rsidP="00974ED2">
      <w:pPr>
        <w:pStyle w:val="a6"/>
        <w:ind w:left="0" w:firstLine="709"/>
        <w:jc w:val="both"/>
        <w:rPr>
          <w:rFonts w:ascii="Arial" w:hAnsi="Arial" w:cs="Arial"/>
        </w:rPr>
      </w:pPr>
      <w:r w:rsidRPr="008A29B5">
        <w:rPr>
          <w:rFonts w:ascii="Arial" w:hAnsi="Arial" w:cs="Arial"/>
        </w:rPr>
        <w:t xml:space="preserve">4.2. Граждане, указанные в пункте 2 части 1 статьи 3 настоящего Закона, поставленные на учет в соответствии с настоящим Законом, сохраняют право  на бесплатное предоставление в собственность земельного участка </w:t>
      </w:r>
      <w:r w:rsidRPr="008A29B5">
        <w:rPr>
          <w:rFonts w:ascii="Arial" w:hAnsi="Arial" w:cs="Arial"/>
          <w:iCs/>
        </w:rPr>
        <w:t xml:space="preserve">независимо от </w:t>
      </w:r>
      <w:r w:rsidRPr="008A29B5">
        <w:rPr>
          <w:rFonts w:ascii="Arial" w:hAnsi="Arial" w:cs="Arial"/>
        </w:rPr>
        <w:t>достижения ими соответствующего возраста.</w:t>
      </w:r>
    </w:p>
    <w:p w:rsidR="008A29B5" w:rsidRDefault="008A29B5" w:rsidP="00974ED2">
      <w:pPr>
        <w:ind w:firstLine="709"/>
      </w:pPr>
      <w:r>
        <w:t xml:space="preserve">(в редакции закона Республики Алтай </w:t>
      </w:r>
      <w:hyperlink r:id="rId44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3436A5" w:rsidRDefault="003436A5" w:rsidP="00974ED2">
      <w:pPr>
        <w:ind w:firstLine="709"/>
        <w:rPr>
          <w:rFonts w:cs="Arial"/>
          <w:lang w:eastAsia="en-US"/>
        </w:rPr>
      </w:pPr>
      <w:r>
        <w:rPr>
          <w:rFonts w:cs="Arial"/>
          <w:lang w:eastAsia="en-US"/>
        </w:rPr>
        <w:t>4.3. В случае смены места жительства одним из родителей в многодетной семье, право на предоставление земельного участка на территории соответствующего муниципального образования в Республике Алтай сохраняется за родителем, с которым проживают дети.</w:t>
      </w:r>
    </w:p>
    <w:p w:rsidR="003436A5" w:rsidRDefault="003436A5" w:rsidP="00974ED2">
      <w:pPr>
        <w:ind w:firstLine="709"/>
      </w:pPr>
      <w:r>
        <w:rPr>
          <w:rFonts w:cs="Arial"/>
          <w:lang w:eastAsia="en-US"/>
        </w:rPr>
        <w:t>(</w:t>
      </w:r>
      <w:proofErr w:type="gramStart"/>
      <w:r>
        <w:rPr>
          <w:rFonts w:cs="Arial"/>
          <w:lang w:eastAsia="en-US"/>
        </w:rPr>
        <w:t>п</w:t>
      </w:r>
      <w:proofErr w:type="gramEnd"/>
      <w:r>
        <w:rPr>
          <w:rFonts w:cs="Arial"/>
          <w:lang w:eastAsia="en-US"/>
        </w:rPr>
        <w:t xml:space="preserve">ункт 4.3. введен Законом Республики Алтай от </w:t>
      </w:r>
      <w:hyperlink r:id="rId45" w:tgtFrame="ChangingDocument" w:history="1">
        <w:r w:rsidRPr="003436A5">
          <w:rPr>
            <w:rStyle w:val="a5"/>
            <w:rFonts w:cs="Arial"/>
            <w:lang w:eastAsia="en-US"/>
          </w:rPr>
          <w:t>08.07.2020 № 33-РЗ</w:t>
        </w:r>
      </w:hyperlink>
      <w:r>
        <w:rPr>
          <w:rFonts w:cs="Arial"/>
          <w:lang w:eastAsia="en-US"/>
        </w:rPr>
        <w:t>)</w:t>
      </w:r>
    </w:p>
    <w:p w:rsidR="00C14AE5" w:rsidRPr="0079560E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Положения настоящей статьи применяются, если иное не предусмотрено федеральными законами. 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6. Порядок бесплатного предоставления гражданам земельных участков, находящихся в </w:t>
      </w:r>
      <w:proofErr w:type="gramStart"/>
      <w:r w:rsidRPr="0079560E">
        <w:rPr>
          <w:rFonts w:cs="Arial"/>
          <w:b/>
          <w:bCs/>
          <w:sz w:val="26"/>
          <w:szCs w:val="28"/>
        </w:rPr>
        <w:t>муниципальной</w:t>
      </w:r>
      <w:proofErr w:type="gramEnd"/>
      <w:r w:rsidRPr="0079560E">
        <w:rPr>
          <w:rFonts w:cs="Arial"/>
          <w:b/>
          <w:bCs/>
          <w:sz w:val="26"/>
          <w:szCs w:val="28"/>
        </w:rPr>
        <w:t xml:space="preserve"> </w:t>
      </w:r>
      <w:proofErr w:type="spellStart"/>
      <w:r w:rsidRPr="0079560E">
        <w:rPr>
          <w:rFonts w:cs="Arial"/>
          <w:b/>
          <w:bCs/>
          <w:sz w:val="26"/>
          <w:szCs w:val="28"/>
        </w:rPr>
        <w:t>собственности</w:t>
      </w:r>
      <w:r w:rsidR="003F463D" w:rsidRPr="0079560E">
        <w:rPr>
          <w:rFonts w:cs="Arial"/>
          <w:b/>
          <w:bCs/>
          <w:sz w:val="26"/>
          <w:szCs w:val="28"/>
        </w:rPr>
        <w:t>муниципального</w:t>
      </w:r>
      <w:proofErr w:type="spellEnd"/>
      <w:r w:rsidR="003F463D" w:rsidRPr="0079560E">
        <w:rPr>
          <w:rFonts w:cs="Arial"/>
          <w:b/>
          <w:bCs/>
          <w:sz w:val="26"/>
          <w:szCs w:val="28"/>
        </w:rPr>
        <w:t xml:space="preserve"> района, городского округа в Республике Алтай</w:t>
      </w:r>
      <w:r w:rsidRPr="0079560E">
        <w:rPr>
          <w:rFonts w:cs="Arial"/>
          <w:b/>
          <w:bCs/>
          <w:sz w:val="26"/>
          <w:szCs w:val="28"/>
        </w:rPr>
        <w:t>, и земельных участков, государственная собственность на которые не разграничена, в собственность</w:t>
      </w:r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3F463D" w:rsidRPr="0079560E" w:rsidRDefault="00955A23" w:rsidP="00974ED2">
      <w:pPr>
        <w:pStyle w:val="text"/>
        <w:ind w:firstLine="709"/>
      </w:pPr>
      <w:r w:rsidRPr="0079560E">
        <w:t xml:space="preserve">Закон Республики Алтай от 11.03.2016 N 6-РЗ; </w:t>
      </w:r>
      <w:hyperlink r:id="rId46" w:tgtFrame="Logical" w:history="1">
        <w:r w:rsidRPr="0079560E">
          <w:rPr>
            <w:rStyle w:val="a5"/>
          </w:rPr>
          <w:t>НГР: ru02000201600157</w:t>
        </w:r>
      </w:hyperlink>
      <w:r w:rsidR="003F463D" w:rsidRPr="0079560E">
        <w:t>;</w:t>
      </w:r>
    </w:p>
    <w:p w:rsidR="003F463D" w:rsidRPr="0079560E" w:rsidRDefault="003F463D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47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C14AE5" w:rsidRPr="0079560E" w:rsidRDefault="00C14AE5" w:rsidP="00974ED2">
      <w:pPr>
        <w:widowControl w:val="0"/>
        <w:numPr>
          <w:ilvl w:val="1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>Бесплатное предоставление гражданам земельных участков, находящихся в муниципальной собственности</w:t>
      </w:r>
      <w:r w:rsidR="004D1252" w:rsidRPr="0079560E">
        <w:rPr>
          <w:rFonts w:cs="Arial"/>
        </w:rPr>
        <w:t xml:space="preserve"> муниципального района, городского округа в Республике Алтай</w:t>
      </w:r>
      <w:r w:rsidRPr="0079560E">
        <w:rPr>
          <w:rFonts w:cs="Arial"/>
        </w:rPr>
        <w:t xml:space="preserve">, и земельных участков, государственная собственность на которые не разграничена, в собственность осуществляется при наличии сформированных для целей бесплатного предоставления гражданам земельных участков, перечень которых не позднее последнего дня каждого </w:t>
      </w:r>
      <w:r w:rsidR="004D1252" w:rsidRPr="0079560E">
        <w:rPr>
          <w:rFonts w:cs="Arial"/>
        </w:rPr>
        <w:t>квартала</w:t>
      </w:r>
      <w:r w:rsidRPr="0079560E">
        <w:rPr>
          <w:rFonts w:cs="Arial"/>
        </w:rPr>
        <w:t xml:space="preserve"> утверждает уполномоченный орган (далее – перечень).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E009C5" w:rsidRPr="0079560E" w:rsidRDefault="00E009C5" w:rsidP="00974ED2">
      <w:pPr>
        <w:pStyle w:val="text"/>
        <w:ind w:firstLine="709"/>
      </w:pPr>
      <w:r w:rsidRPr="0079560E">
        <w:t xml:space="preserve">Закон Республики Алтай от 11.03.2016 N 6-РЗ; </w:t>
      </w:r>
      <w:hyperlink r:id="rId48" w:tgtFrame="Logical" w:history="1">
        <w:r w:rsidRPr="0079560E">
          <w:rPr>
            <w:rStyle w:val="a5"/>
          </w:rPr>
          <w:t>НГР: ru02000201600157</w:t>
        </w:r>
      </w:hyperlink>
      <w:r w:rsidRPr="0079560E">
        <w:t>;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49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C14AE5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  <w:r w:rsidRPr="0079560E">
        <w:rPr>
          <w:rFonts w:cs="Arial"/>
        </w:rPr>
        <w:t>Информация о сформированных земельных участках размещается на официальном интернет-сайте муниципального образования (при его наличии) в информационно-телекоммуникационной сети «Интернет» и (или) информационном стенде уполномоченного органа</w:t>
      </w:r>
      <w:r w:rsidR="00354595">
        <w:rPr>
          <w:rFonts w:eastAsia="Calibri" w:cs="Arial"/>
          <w:lang w:eastAsia="en-US"/>
        </w:rPr>
        <w:t>.</w:t>
      </w:r>
    </w:p>
    <w:p w:rsidR="00354595" w:rsidRDefault="00354595" w:rsidP="00974ED2">
      <w:pPr>
        <w:pStyle w:val="ConsPlus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1.1. Количество земельных участков, предлагаемых к предоставлению из перечня, для каждой категории граждан рассчитывается пропорционально отношению количества граждан, стоящих на учете в каждой категории граждан, к общему количеству граждан, стоящих на учете во всех категориях граждан. </w:t>
      </w:r>
    </w:p>
    <w:p w:rsidR="00354595" w:rsidRDefault="00354595" w:rsidP="00974ED2">
      <w:pPr>
        <w:tabs>
          <w:tab w:val="left" w:pos="1134"/>
        </w:tabs>
        <w:autoSpaceDE w:val="0"/>
        <w:autoSpaceDN w:val="0"/>
        <w:adjustRightInd w:val="0"/>
        <w:ind w:firstLine="709"/>
      </w:pPr>
      <w:r>
        <w:t>В случае</w:t>
      </w:r>
      <w:proofErr w:type="gramStart"/>
      <w:r>
        <w:t>,</w:t>
      </w:r>
      <w:proofErr w:type="gramEnd"/>
      <w:r>
        <w:t xml:space="preserve"> если при расчете количества предоставляемых земельных участков отдельной категории граждан предусматривается предоставление менее одного земельного участка, количество предоставляемых земельных участков равно единице.</w:t>
      </w:r>
    </w:p>
    <w:p w:rsidR="00354595" w:rsidRDefault="00354595" w:rsidP="00974ED2">
      <w:pPr>
        <w:ind w:firstLine="709"/>
      </w:pPr>
      <w:r>
        <w:t>(</w:t>
      </w:r>
      <w:proofErr w:type="gramStart"/>
      <w:r>
        <w:t>в</w:t>
      </w:r>
      <w:proofErr w:type="gramEnd"/>
      <w:r>
        <w:t xml:space="preserve"> редакции закона Республики Алтай </w:t>
      </w:r>
      <w:hyperlink r:id="rId50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eastAsia="Lucida Sans Unicode" w:cs="Arial"/>
        </w:rPr>
      </w:pPr>
      <w:r w:rsidRPr="0079560E">
        <w:rPr>
          <w:rFonts w:cs="Arial"/>
        </w:rPr>
        <w:t>Решение о бесплатном предоставлении земельного участка в собственность принимается уполномоченным органом не позднее 30 календарных дней со дня утверждения перечня.</w:t>
      </w:r>
    </w:p>
    <w:p w:rsidR="00C14AE5" w:rsidRPr="0079560E" w:rsidRDefault="00C14AE5" w:rsidP="00974ED2">
      <w:pPr>
        <w:widowControl w:val="0"/>
        <w:numPr>
          <w:ilvl w:val="0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Для принятия решения о бесплатном предоставлении земельного участка в </w:t>
      </w:r>
      <w:r w:rsidRPr="0079560E">
        <w:rPr>
          <w:rFonts w:cs="Arial"/>
        </w:rPr>
        <w:lastRenderedPageBreak/>
        <w:t>собственность уполномоченный орган повторно рассматривает заявления граждан, поставленных на учет в соответствии со статьей 4 настоящего Закона, проверяет наличие или отсутствие оснований для отказа в предоставлении земельного участка.</w:t>
      </w:r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При наличии оснований, указанных в части 1 статьи 5 настоящего Закона, гражданину отказывается в бесплатном предоставлении земельного участка в собственность, о чем ему направляется уведомление в течение 5 рабочих дней со дня принятия решения об отказе в бесплатном предоставлении земельного участка.</w:t>
      </w:r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В решении о бесплатном предоставлении земельного участка в собственность указываются: категория земель, кадастровый номер, местоположение, площадь, вид разрешенного использования земельного участка.</w:t>
      </w:r>
    </w:p>
    <w:p w:rsidR="00C14AE5" w:rsidRDefault="0035459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354595">
        <w:rPr>
          <w:sz w:val="24"/>
          <w:szCs w:val="24"/>
        </w:rPr>
        <w:t xml:space="preserve"> Бесплатное предоставление земельных участков в собственность осуществляется в порядке очередности постановки на учет раздельно по каждой категории граждан, указанной в части 1 статьи 3 настоящего Закона. В случае наличия нескольких земельных участков предоставление земельных участков осуществляется в порядке возрастания кадастрового номера.</w:t>
      </w:r>
    </w:p>
    <w:p w:rsidR="00354595" w:rsidRDefault="00354595" w:rsidP="00974ED2">
      <w:pPr>
        <w:ind w:firstLine="709"/>
      </w:pPr>
      <w:r>
        <w:t>(</w:t>
      </w:r>
      <w:proofErr w:type="gramStart"/>
      <w:r>
        <w:t>в</w:t>
      </w:r>
      <w:proofErr w:type="gramEnd"/>
      <w:r>
        <w:t xml:space="preserve"> редакции закона Республики Алтай </w:t>
      </w:r>
      <w:hyperlink r:id="rId51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proofErr w:type="gramStart"/>
      <w:r w:rsidRPr="0079560E">
        <w:rPr>
          <w:rFonts w:eastAsia="Times New Roman" w:cs="Arial"/>
          <w:sz w:val="24"/>
          <w:szCs w:val="24"/>
        </w:rPr>
        <w:t>Уполномоченный орган в течение 5 календарных дней со дня принятия решения о бесплатном предоставлении земельного участка в собственность направляет гражданину уведомление, в котором предлагается в срок не позднее 10 календарных дней с даты получения уведомления получить решение о бесплатном предоставлении земельного участка в собственность, подписать акт приема-передачи земельного участка и акт сдачи межевых знаков под наблюдение за сохранностью.</w:t>
      </w:r>
      <w:proofErr w:type="gramEnd"/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 xml:space="preserve">После регистрации гражданином перехода права собственности на земельный участок уполномоченный орган делает соответствующую отметку в книге учета граждан. </w:t>
      </w:r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Положения настоящей статьи применяются, если иное не преду</w:t>
      </w:r>
      <w:r w:rsidR="00955A23" w:rsidRPr="0079560E">
        <w:rPr>
          <w:rFonts w:eastAsia="Times New Roman" w:cs="Arial"/>
          <w:sz w:val="24"/>
          <w:szCs w:val="24"/>
        </w:rPr>
        <w:t>смотрено федеральными законами.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b/>
          <w:bCs/>
          <w:sz w:val="26"/>
          <w:szCs w:val="28"/>
        </w:rPr>
      </w:pPr>
    </w:p>
    <w:p w:rsidR="00955A23" w:rsidRPr="0079560E" w:rsidRDefault="00955A23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</w:rPr>
      </w:pPr>
      <w:r w:rsidRPr="00095BC9">
        <w:rPr>
          <w:b/>
          <w:bCs/>
          <w:sz w:val="26"/>
          <w:szCs w:val="28"/>
        </w:rPr>
        <w:t xml:space="preserve">Статья 6.1 Порядок </w:t>
      </w:r>
      <w:r w:rsidRPr="0079560E">
        <w:rPr>
          <w:rFonts w:cs="Arial"/>
          <w:b/>
        </w:rPr>
        <w:t xml:space="preserve">бесплатного предоставления гражданам земельных участков, находящихся </w:t>
      </w:r>
      <w:r w:rsidR="004D1252" w:rsidRPr="0079560E">
        <w:rPr>
          <w:rFonts w:cs="Arial"/>
          <w:b/>
        </w:rPr>
        <w:t>в муниципальной собственности сельского поселения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52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Бесплатное предоставление гражданам земельных участков, находящихся в </w:t>
      </w:r>
      <w:proofErr w:type="spellStart"/>
      <w:proofErr w:type="gramStart"/>
      <w:r w:rsidR="004D1252" w:rsidRPr="0079560E">
        <w:rPr>
          <w:rFonts w:cs="Arial"/>
        </w:rPr>
        <w:t>в</w:t>
      </w:r>
      <w:proofErr w:type="spellEnd"/>
      <w:proofErr w:type="gramEnd"/>
      <w:r w:rsidR="004D1252" w:rsidRPr="0079560E">
        <w:rPr>
          <w:rFonts w:cs="Arial"/>
        </w:rPr>
        <w:t xml:space="preserve"> муниципальной собственности сельского поселения</w:t>
      </w:r>
      <w:r w:rsidRPr="0079560E">
        <w:rPr>
          <w:rFonts w:cs="Arial"/>
        </w:rPr>
        <w:t xml:space="preserve">, в собственность осуществляется при наличии сформированных для целей бесплатного предоставления гражданам земельных участков, перечень которых формирует и утверждает уполномоченный </w:t>
      </w:r>
      <w:r w:rsidR="004D1252" w:rsidRPr="0079560E">
        <w:rPr>
          <w:rFonts w:cs="Arial"/>
        </w:rPr>
        <w:t xml:space="preserve">орган местного самоуправления сельского </w:t>
      </w:r>
      <w:proofErr w:type="spellStart"/>
      <w:r w:rsidR="004D1252" w:rsidRPr="0079560E">
        <w:rPr>
          <w:rFonts w:cs="Arial"/>
        </w:rPr>
        <w:t>поселения</w:t>
      </w:r>
      <w:r w:rsidR="00354595">
        <w:t>в</w:t>
      </w:r>
      <w:proofErr w:type="spellEnd"/>
      <w:r w:rsidR="00354595">
        <w:t xml:space="preserve"> Республике Алтай (далее - уполномоченный орган местного самоуправления сельского поселения)</w:t>
      </w:r>
      <w:r w:rsidRPr="0079560E">
        <w:rPr>
          <w:rFonts w:cs="Arial"/>
        </w:rPr>
        <w:t>.</w:t>
      </w:r>
    </w:p>
    <w:p w:rsidR="00354595" w:rsidRDefault="00354595" w:rsidP="00974ED2">
      <w:pPr>
        <w:ind w:firstLine="709"/>
      </w:pPr>
      <w:r>
        <w:t xml:space="preserve">(в редакции закона Республики Алтай </w:t>
      </w:r>
      <w:hyperlink r:id="rId53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направляет перечень земельных участков (далее </w:t>
      </w:r>
      <w:r w:rsidR="00AB2C01">
        <w:rPr>
          <w:rFonts w:cs="Arial"/>
        </w:rPr>
        <w:t>–</w:t>
      </w:r>
      <w:r w:rsidRPr="0079560E">
        <w:rPr>
          <w:rFonts w:cs="Arial"/>
        </w:rPr>
        <w:t xml:space="preserve"> перечень</w:t>
      </w:r>
      <w:r w:rsidR="00AB2C01">
        <w:rPr>
          <w:rFonts w:cs="Arial"/>
        </w:rPr>
        <w:t xml:space="preserve"> сельского поселения</w:t>
      </w:r>
      <w:r w:rsidRPr="0079560E">
        <w:rPr>
          <w:rFonts w:cs="Arial"/>
        </w:rPr>
        <w:t>) в течение 5 рабочих дней со дня его утверждения в уполномоченный орган.</w:t>
      </w:r>
    </w:p>
    <w:p w:rsidR="00AB2C01" w:rsidRDefault="00AB2C01" w:rsidP="00974ED2">
      <w:pPr>
        <w:ind w:firstLine="709"/>
      </w:pPr>
      <w:r>
        <w:t xml:space="preserve">(в редакции закона Республики Алтай </w:t>
      </w:r>
      <w:hyperlink r:id="rId54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Уполномоченный орган в течение 30 календарных дней со дня получения перечня</w:t>
      </w:r>
      <w:r w:rsidR="00AB2C01">
        <w:rPr>
          <w:rFonts w:cs="Arial"/>
        </w:rPr>
        <w:t xml:space="preserve"> сельского поселения</w:t>
      </w:r>
      <w:r w:rsidRPr="0079560E">
        <w:rPr>
          <w:rFonts w:cs="Arial"/>
        </w:rPr>
        <w:t xml:space="preserve"> </w:t>
      </w:r>
      <w:proofErr w:type="gramStart"/>
      <w:r w:rsidRPr="0079560E">
        <w:rPr>
          <w:rFonts w:cs="Arial"/>
        </w:rPr>
        <w:t>осуществляет действия в соответствии с частью 3 статьи 6 настоящего Закона и направляет</w:t>
      </w:r>
      <w:proofErr w:type="gramEnd"/>
      <w:r w:rsidRPr="0079560E">
        <w:rPr>
          <w:rFonts w:cs="Arial"/>
        </w:rPr>
        <w:t xml:space="preserve"> в 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список граждан, поставленных на учет в порядке очередности, имеющих право на бесплатное предоставление земельного участка в собственность.</w:t>
      </w:r>
    </w:p>
    <w:p w:rsidR="00AB2C01" w:rsidRDefault="00AB2C01" w:rsidP="00974ED2">
      <w:pPr>
        <w:ind w:firstLine="709"/>
      </w:pPr>
      <w:r>
        <w:t xml:space="preserve">(в редакции закона Республики Алтай </w:t>
      </w:r>
      <w:hyperlink r:id="rId55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не позднее 5 рабочих дней со дня получения списка граждан осуществляет подготовку распоряжения о бесплатном предоставлении земельного участка в собственность.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lastRenderedPageBreak/>
        <w:t xml:space="preserve">Закон Республики Алтай от 09.06.2017 N 21-РЗ; </w:t>
      </w:r>
      <w:hyperlink r:id="rId56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В распоряжении о бесплатном предоставлении земельного участка в собственность указываются: категория земель, кадастровый номер, местоположение, площадь, вид разрешенного использования земельного участка.</w:t>
      </w:r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 xml:space="preserve">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в течение 5 календарных дней со дня принятия распоряжения о бесплатном предоставлении земельного участка в собственность направляет гражданину уведомление, в котором предлагается в срок не позднее 10 календарных дней с даты получения уведомления получить распоряжение о бесплатном предоставлении земельного участка в собственность, подписать акт приема-передачи земельного участка и акт сдачи межевых знаков под наблюдение</w:t>
      </w:r>
      <w:proofErr w:type="gramEnd"/>
      <w:r w:rsidRPr="0079560E">
        <w:rPr>
          <w:rFonts w:cs="Arial"/>
        </w:rPr>
        <w:t xml:space="preserve"> за сохранностью.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57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После регистрации гражданином перехода права собственности на земельный участок 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уведомляет уполномоченный орган.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58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Уполномоченный орган оформляет снятие гражданина с учета в порядке, установленном статьей 5 настоящего Закона.</w:t>
      </w:r>
    </w:p>
    <w:p w:rsidR="00955A23" w:rsidRPr="0079560E" w:rsidRDefault="00955A23" w:rsidP="00974ED2">
      <w:pPr>
        <w:ind w:firstLine="709"/>
        <w:rPr>
          <w:rFonts w:cs="Arial"/>
        </w:rPr>
      </w:pPr>
      <w:r w:rsidRPr="0079560E">
        <w:rPr>
          <w:rFonts w:cs="Arial"/>
        </w:rPr>
        <w:t>Положения настоящей статьи применяются, если иное не предусмотрено федеральными законами.</w:t>
      </w:r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 xml:space="preserve">Закон Республики Алтай от 11.03.2016 N 6-РЗ; </w:t>
      </w:r>
      <w:hyperlink r:id="rId59" w:tgtFrame="Logical" w:history="1">
        <w:r w:rsidRPr="0079560E">
          <w:rPr>
            <w:rStyle w:val="a5"/>
          </w:rPr>
          <w:t>НГР: ru02000201600157</w:t>
        </w:r>
      </w:hyperlink>
      <w:r w:rsidRPr="0079560E">
        <w:t>}</w:t>
      </w:r>
      <w:proofErr w:type="gramEnd"/>
    </w:p>
    <w:p w:rsidR="00955A23" w:rsidRPr="0079560E" w:rsidRDefault="00955A23" w:rsidP="00974ED2">
      <w:pPr>
        <w:ind w:firstLine="709"/>
        <w:rPr>
          <w:rFonts w:cs="Arial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7. Порядок бесплатного предоставления гражданам земельных участков, находящихся в государственной собственности Республики Алтай, в собственность </w:t>
      </w:r>
    </w:p>
    <w:p w:rsidR="00C14AE5" w:rsidRPr="0079560E" w:rsidRDefault="00C14AE5" w:rsidP="00974ED2">
      <w:pPr>
        <w:widowControl w:val="0"/>
        <w:numPr>
          <w:ilvl w:val="1"/>
          <w:numId w:val="1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Бесплатное предоставление гражданам земельных участков, находящихся в государственной собственности Республики Алтай, в собственность осуществляется при наличии сформированных для целей бесплатного предоставления гражданам земельных участков, перечень которых </w:t>
      </w:r>
      <w:proofErr w:type="gramStart"/>
      <w:r w:rsidRPr="0079560E">
        <w:rPr>
          <w:rFonts w:cs="Arial"/>
        </w:rPr>
        <w:t>формирует и утверждает</w:t>
      </w:r>
      <w:proofErr w:type="gramEnd"/>
      <w:r w:rsidRPr="0079560E">
        <w:rPr>
          <w:rFonts w:cs="Arial"/>
        </w:rPr>
        <w:t xml:space="preserve"> уполномоченный исполнительный орган государственной власти Республики Алтай в сфере земельных отношений (далее – орган исполнительной власти).</w:t>
      </w:r>
    </w:p>
    <w:p w:rsidR="00C14AE5" w:rsidRDefault="00C14AE5" w:rsidP="00974ED2">
      <w:pPr>
        <w:widowControl w:val="0"/>
        <w:numPr>
          <w:ilvl w:val="1"/>
          <w:numId w:val="1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Орган исполнительной власти направляет перечень земельных участков </w:t>
      </w:r>
      <w:r w:rsidR="00AB2C01">
        <w:t>«(далее – перечень земельных участков, находящихся в государственной собственности Республики Алтай)</w:t>
      </w:r>
      <w:r w:rsidRPr="0079560E">
        <w:rPr>
          <w:rFonts w:cs="Arial"/>
        </w:rPr>
        <w:t xml:space="preserve"> в течение 5 рабочих дней со дня его утверждения в уполномоченный орган по месту нахождения земельн</w:t>
      </w:r>
      <w:r w:rsidR="00AB2C01">
        <w:rPr>
          <w:rFonts w:cs="Arial"/>
        </w:rPr>
        <w:t>ого участка.</w:t>
      </w:r>
    </w:p>
    <w:p w:rsidR="00AB2C01" w:rsidRDefault="00AB2C01" w:rsidP="00974ED2">
      <w:pPr>
        <w:ind w:firstLine="709"/>
      </w:pPr>
      <w:r>
        <w:t xml:space="preserve">(в редакции закона Республики Алтай </w:t>
      </w:r>
      <w:hyperlink r:id="rId60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1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 xml:space="preserve">Уполномоченный орган в течение 30 календарных дней со дня получения </w:t>
      </w:r>
      <w:r w:rsidR="00AB2C01">
        <w:t>перечня земельных участков, находящихся в государственной собственности Республики Алтай</w:t>
      </w:r>
      <w:r w:rsidRPr="0079560E">
        <w:rPr>
          <w:rFonts w:cs="Arial"/>
        </w:rPr>
        <w:t xml:space="preserve"> осуществляет действия в соответствии с частью 3 статьи 6 настоящего Закона и направляет в орган исполнительной власти список граждан, поставленных на учет в порядке очередности, имеющих право на бесплатное предоставление земе</w:t>
      </w:r>
      <w:r w:rsidR="00AB2C01">
        <w:rPr>
          <w:rFonts w:cs="Arial"/>
        </w:rPr>
        <w:t>льного участка в собственность.</w:t>
      </w:r>
      <w:proofErr w:type="gramEnd"/>
    </w:p>
    <w:p w:rsidR="00AB2C01" w:rsidRDefault="00AB2C01" w:rsidP="00974ED2">
      <w:pPr>
        <w:ind w:firstLine="709"/>
      </w:pPr>
      <w:r>
        <w:t xml:space="preserve">(в редакции закона Республики Алтай </w:t>
      </w:r>
      <w:hyperlink r:id="rId61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1"/>
          <w:numId w:val="1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eastAsia="Lucida Sans Unicode" w:cs="Arial"/>
        </w:rPr>
      </w:pPr>
      <w:r w:rsidRPr="0079560E">
        <w:rPr>
          <w:rFonts w:cs="Arial"/>
        </w:rPr>
        <w:t>Орган исполнительной власти не позднее 5 рабочих дней со дня получения списка граждан осуществляет подготовку распоряжения о бесплатном предоставлении земельного участка в собственность.</w:t>
      </w:r>
    </w:p>
    <w:p w:rsidR="00C14AE5" w:rsidRPr="0079560E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В распоряжении о бесплатном предоставлении земельного участка в собственность указываются: категория земель, кадастровый номер, местоположение, площадь, вид разрешенного использования земельного участка.</w:t>
      </w:r>
    </w:p>
    <w:p w:rsidR="00C14AE5" w:rsidRPr="0079560E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proofErr w:type="gramStart"/>
      <w:r w:rsidRPr="0079560E">
        <w:rPr>
          <w:rFonts w:eastAsia="Times New Roman" w:cs="Arial"/>
          <w:sz w:val="24"/>
          <w:szCs w:val="24"/>
        </w:rPr>
        <w:lastRenderedPageBreak/>
        <w:t>Орган исполнительной власти в течение 5 календарных дней со дня принятия распоряжения о бесплатном предоставлении земельного участка в собственность направляет гражданину уведомление, в котором предлагается в срок не позднее 10 календарных дней с даты получения уведомления получить распоряжение о бесплатном предоставлении земельного участка в собственность, подписать акт приема-передачи земельного участка и акт сдачи межевых знаков под наблюдение за сохранностью.</w:t>
      </w:r>
      <w:proofErr w:type="gramEnd"/>
    </w:p>
    <w:p w:rsidR="00C14AE5" w:rsidRPr="0079560E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 xml:space="preserve">После регистрации гражданином перехода права собственности на земельный участок орган исполнительной власти уведомляет уполномоченный орган. </w:t>
      </w:r>
    </w:p>
    <w:p w:rsidR="00C14AE5" w:rsidRPr="0079560E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Уполномоченный орган оформляет снятие гражданина с учета в порядке, установленном статьей 5 настоящего Закона.</w:t>
      </w:r>
    </w:p>
    <w:p w:rsidR="00C14AE5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Положения настоящей статьи применяются, если иное не предусмотрено федераль</w:t>
      </w:r>
      <w:r w:rsidR="00AB2C01">
        <w:rPr>
          <w:rFonts w:eastAsia="Times New Roman" w:cs="Arial"/>
          <w:sz w:val="24"/>
          <w:szCs w:val="24"/>
        </w:rPr>
        <w:t>ными законами.</w:t>
      </w:r>
    </w:p>
    <w:p w:rsidR="00AB2C01" w:rsidRDefault="00AB2C01" w:rsidP="00974ED2">
      <w:pPr>
        <w:ind w:firstLine="709"/>
      </w:pPr>
    </w:p>
    <w:p w:rsidR="00AB2C01" w:rsidRDefault="00AB2C01" w:rsidP="00974ED2">
      <w:pPr>
        <w:pStyle w:val="ConsPlusNormal"/>
        <w:ind w:firstLine="709"/>
        <w:jc w:val="both"/>
        <w:rPr>
          <w:rFonts w:eastAsia="Times New Roman"/>
          <w:b/>
          <w:bCs/>
          <w:sz w:val="26"/>
          <w:szCs w:val="28"/>
        </w:rPr>
      </w:pPr>
      <w:r w:rsidRPr="00AB2C01">
        <w:rPr>
          <w:rFonts w:eastAsia="Times New Roman"/>
          <w:b/>
          <w:bCs/>
          <w:sz w:val="26"/>
          <w:szCs w:val="28"/>
        </w:rPr>
        <w:t>Статья 7.1. Порядок бесплатного предоставления многодетным семьям земельных участков, находящихся в федеральной собственности, полномочия Российской Федерации по управлению и распоряжению которыми переданы органам государственной власти Республики Алтай в соответствии с Федеральным законом «О содействии развитию жилищного строительства» для индивидуального жилищного строительства</w:t>
      </w:r>
    </w:p>
    <w:p w:rsidR="00AB2C01" w:rsidRDefault="00AB2C01" w:rsidP="00974ED2">
      <w:pPr>
        <w:ind w:firstLine="709"/>
      </w:pPr>
      <w:r>
        <w:t xml:space="preserve">(статья введена законом Республики Алтай </w:t>
      </w:r>
      <w:hyperlink r:id="rId62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AB2C01" w:rsidRDefault="00AB2C01" w:rsidP="00974ED2">
      <w:pPr>
        <w:pStyle w:val="ConsPlus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 xml:space="preserve">Бесплатное предоставление многодетным семьям земельных участков, находящихся в федеральной собственности, полномочия Российской Федерации по управлению и распоряжению которыми переданы органам государственной власти Республики Алтай в соответствии с Федеральным законом «О содействии развитию жилищного строительства», в собственность для индивидуального жилищного строительства осуществляется  при наличии сформированных для целей бесплатного предоставления гражданам земельных участков, перечень которых формирует и утверждает орган исполнительной власти. </w:t>
      </w:r>
      <w:proofErr w:type="gramEnd"/>
    </w:p>
    <w:p w:rsidR="00AB2C01" w:rsidRDefault="00AB2C01" w:rsidP="00974ED2">
      <w:pPr>
        <w:pStyle w:val="ConsPlus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Орган исполнительной власти направляет перечень земельных участков в течение 5 рабочих дней со дня его утверждения в уполномоченный орган по месту нахождения земельного участка.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 xml:space="preserve">3. Уполномоченный орган в течение 30 календарных дней со дня получения перечня земельных участков </w:t>
      </w:r>
      <w:proofErr w:type="gramStart"/>
      <w:r>
        <w:t>осуществляет действия в соответствии с частью 3 статьи 6 настоящего Закона и направляет</w:t>
      </w:r>
      <w:proofErr w:type="gramEnd"/>
      <w:r>
        <w:t xml:space="preserve"> в орган исполнительной власти список граждан, поставленных на учет в порядке очередности, имеющих право на бесплатное предоставление земельного участка в собственность.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>4. Орган исполнительной власти не позднее 5 рабочих дней со дня получения списка граждан, указанного в части 3 настоящей статьи, осуществляет подготовку распоряжения о бесплатном предоставлении земельного участка в собственность для индивидуального жилищного строительства.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>5. В распоряжении о бесплатном предоставлении земельного участка в собственность указываются: категория земель, кадастровый номер, местоположение, площадь, вид разрешенного использования земельного участка.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 xml:space="preserve">6. </w:t>
      </w:r>
      <w:proofErr w:type="gramStart"/>
      <w:r>
        <w:t>Орган исполнительной власти в течение 5 календарных дней со дня принятия распоряжения о бесплатном предоставлении земельного участка в собственность для индивидуального жилищного строительства направляет гражданину уведомление, в котором предлагается в срок не позднее 10 календарных дней с даты получения уведомления получить распоряжение о бесплатном предоставлении земельного участка в собственность для индивидуального жилищного строительства, подписать акт приема-передачи земельного участка и акт</w:t>
      </w:r>
      <w:proofErr w:type="gramEnd"/>
      <w:r>
        <w:t xml:space="preserve"> сдачи межевых знаков под наблюдение за сохранностью.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lastRenderedPageBreak/>
        <w:t>7. После регистрации гражданином перехода права собственности на земельный участок орган исполнительной власти уведомляет уполномоченный орган.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>8. Уполномоченный орган оформляет снятие гражданина с учета в порядке, установленном статьей 5 настоящего Закона.</w:t>
      </w:r>
    </w:p>
    <w:p w:rsidR="00AB2C01" w:rsidRDefault="00AB2C01" w:rsidP="00974ED2">
      <w:pPr>
        <w:ind w:firstLine="709"/>
      </w:pPr>
      <w:r>
        <w:t>9. Положения настоящей статьи применяются, если иное не предусмотрено федеральными законами.</w:t>
      </w:r>
    </w:p>
    <w:p w:rsidR="00C14AE5" w:rsidRPr="00AB2C01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b/>
          <w:bCs/>
          <w:sz w:val="26"/>
          <w:szCs w:val="28"/>
        </w:rPr>
      </w:pPr>
      <w:bookmarkStart w:id="6" w:name="Par14"/>
      <w:bookmarkEnd w:id="6"/>
      <w:r w:rsidRPr="00AB2C01">
        <w:rPr>
          <w:b/>
          <w:bCs/>
          <w:sz w:val="26"/>
          <w:szCs w:val="28"/>
        </w:rPr>
        <w:t>Статья 8. Основания для отказа в бесплатном предоставлении земельного участка</w:t>
      </w:r>
    </w:p>
    <w:p w:rsidR="00C14AE5" w:rsidRPr="0079560E" w:rsidRDefault="00C14AE5" w:rsidP="00974ED2">
      <w:pPr>
        <w:widowControl w:val="0"/>
        <w:numPr>
          <w:ilvl w:val="1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Отказ в бесплатном предоставлении земельного участка в собственность заявителю осуществляется при наличии оснований, установленных частью 1 статьи 5 настоящего Закона. </w:t>
      </w:r>
    </w:p>
    <w:p w:rsidR="00C14AE5" w:rsidRPr="0079560E" w:rsidRDefault="00C14AE5" w:rsidP="00974ED2">
      <w:pPr>
        <w:widowControl w:val="0"/>
        <w:numPr>
          <w:ilvl w:val="1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Положения настоящей статьи применяются, если иное не предусмотрено федеральными законами.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9. Предельные размеры земельных участков, бесплатно предоставляемых гражданам в собственность </w:t>
      </w:r>
    </w:p>
    <w:p w:rsidR="00C14AE5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Максимальные размеры земельных участков, бесплатно предоставляемых в целях индивидуального жилищного строительства в собственность отдельным категориям граждан, за исключением категории граждан, указанной в пункте 1 части 1 статьи 3 настоящего Закона, устанавливаются нормативными правовыми актами органов местного самоуправления в Республике Алтай. </w:t>
      </w:r>
    </w:p>
    <w:p w:rsidR="00316BFA" w:rsidRDefault="00316BFA" w:rsidP="00974ED2">
      <w:pPr>
        <w:pStyle w:val="text"/>
        <w:ind w:firstLine="709"/>
      </w:pPr>
      <w:r>
        <w:t xml:space="preserve">(в редакции закона Республики Алтай </w:t>
      </w:r>
      <w:hyperlink r:id="rId63" w:tgtFrame="Logical" w:history="1">
        <w:r w:rsidR="00793CD8">
          <w:rPr>
            <w:rStyle w:val="a5"/>
          </w:rPr>
          <w:t>от 18.03.2019 № 12-РЗ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Минимальный размер земельных участков, бесплатно предоставляемых в собственность гражданам в целях индивидуального жилищного строительства из земель, находящихся в государственной или муниципальной собственности, установить в размере 0,06 га.</w:t>
      </w:r>
    </w:p>
    <w:p w:rsidR="00316BFA" w:rsidRDefault="00316BFA" w:rsidP="00974ED2">
      <w:pPr>
        <w:pStyle w:val="text"/>
        <w:ind w:firstLine="709"/>
      </w:pPr>
      <w:r>
        <w:t xml:space="preserve">(в редакции закона Республики Алтай </w:t>
      </w:r>
      <w:hyperlink r:id="rId64" w:tgtFrame="Logical" w:history="1">
        <w:r>
          <w:rPr>
            <w:rStyle w:val="a5"/>
          </w:rPr>
          <w:t>от 18.03.2019 № 12-РЗ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Предельные (максимальные и минимальные) размеры земельных участков, бесплатно предоставляемых гражданам в собственность в целях ведения личного подсобного хозяйства</w:t>
      </w:r>
      <w:r w:rsidR="00A34B2A">
        <w:rPr>
          <w:rFonts w:cs="Arial"/>
        </w:rPr>
        <w:t xml:space="preserve"> и ведения садоводства</w:t>
      </w:r>
      <w:r w:rsidRPr="0079560E">
        <w:rPr>
          <w:rFonts w:cs="Arial"/>
        </w:rPr>
        <w:t>, устанавливаются нормативными правовыми актами органов местного самоуправления в Республике Алтай.</w:t>
      </w:r>
    </w:p>
    <w:p w:rsidR="00C14AE5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Максимальные размеры земельных участков в целях индивидуального жилищного строительства из земель, находящихся в государственной или муниципальной собственности, бесплатно предоставляемых гражданам, указанным в пункте 1 части 1 статьи 3 настоящего Закона, в общую долевую собственность, устанавливаются в следующих размерах:</w:t>
      </w:r>
    </w:p>
    <w:p w:rsidR="00316BFA" w:rsidRDefault="00316BFA" w:rsidP="00974ED2">
      <w:pPr>
        <w:pStyle w:val="text"/>
        <w:ind w:firstLine="709"/>
      </w:pPr>
      <w:r>
        <w:t xml:space="preserve">(в редакции закона Республики Алтай </w:t>
      </w:r>
      <w:hyperlink r:id="rId65" w:tgtFrame="Logical" w:history="1">
        <w:r>
          <w:rPr>
            <w:rStyle w:val="a5"/>
          </w:rPr>
          <w:t>от 18.03.2019 № 12-РЗ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2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в границах административного центра муниципального района, городского округа в Республике Алтай - 0,10 га;</w:t>
      </w:r>
    </w:p>
    <w:p w:rsidR="00C14AE5" w:rsidRPr="0079560E" w:rsidRDefault="00C14AE5" w:rsidP="00974ED2">
      <w:pPr>
        <w:widowControl w:val="0"/>
        <w:numPr>
          <w:ilvl w:val="2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в границах иных населенных пунктов и за границами населенных пунктов в Республике Алтай - 0,15 га.</w:t>
      </w:r>
    </w:p>
    <w:p w:rsidR="00C14AE5" w:rsidRPr="0079560E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  <w:bCs/>
        </w:rPr>
      </w:pPr>
      <w:r w:rsidRPr="0079560E">
        <w:rPr>
          <w:rFonts w:cs="Arial"/>
        </w:rPr>
        <w:t>Положения настоящей статьи применяются, если иное не предусмотрено федеральными законами.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>Статья 10. Заключительные положения</w:t>
      </w:r>
    </w:p>
    <w:p w:rsidR="00C14AE5" w:rsidRPr="0079560E" w:rsidRDefault="00C14AE5" w:rsidP="00974ED2">
      <w:pPr>
        <w:widowControl w:val="0"/>
        <w:numPr>
          <w:ilvl w:val="1"/>
          <w:numId w:val="1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>Бесплатное предоставление земельных участков гражданам, принятым на учет по основаниям и в порядке, установленным законодательством Республики Алтай, муниципальными правовыми актами до вступления в силу настоящего Закона, чье право на бесплатное предоставление земельного участка не было реализовано, осуществляется в соответствии с настоящим Законом исходя из очередности, определенной при постановке на указанный учет.</w:t>
      </w:r>
      <w:proofErr w:type="gramEnd"/>
    </w:p>
    <w:p w:rsidR="00A34B2A" w:rsidRDefault="00A34B2A" w:rsidP="00974ED2">
      <w:pPr>
        <w:pStyle w:val="text"/>
        <w:numPr>
          <w:ilvl w:val="1"/>
          <w:numId w:val="18"/>
        </w:numPr>
        <w:ind w:left="0" w:firstLine="709"/>
      </w:pPr>
      <w:proofErr w:type="gramStart"/>
      <w:r>
        <w:lastRenderedPageBreak/>
        <w:t xml:space="preserve">При рождении последующего ребенка многодетные семьи имеют право на однократное бесплатное предоставление земельного участка в собственность для индивидуального жилищного строительства или ведения </w:t>
      </w:r>
      <w:r w:rsidR="00316BFA">
        <w:t>садоводства</w:t>
      </w:r>
      <w:r>
        <w:t xml:space="preserve"> независимо от наличия у семьи в собственности или на ином праве земельного участка при условии постановки граждан на учет с 1 января 2011 года по 1 марта 2015 года.</w:t>
      </w:r>
      <w:proofErr w:type="gramEnd"/>
    </w:p>
    <w:p w:rsidR="00316BFA" w:rsidRDefault="00316BFA" w:rsidP="00974ED2">
      <w:pPr>
        <w:pStyle w:val="text"/>
        <w:ind w:firstLine="709"/>
      </w:pPr>
      <w:r>
        <w:t xml:space="preserve">(в редакции закона Республики Алтай </w:t>
      </w:r>
      <w:hyperlink r:id="rId66" w:tgtFrame="Logical" w:history="1">
        <w:r>
          <w:rPr>
            <w:rStyle w:val="a5"/>
          </w:rPr>
          <w:t>от 18.03.2019 № 12-РЗ</w:t>
        </w:r>
      </w:hyperlink>
      <w:r>
        <w:t>)</w:t>
      </w:r>
    </w:p>
    <w:p w:rsidR="00A34B2A" w:rsidRDefault="00A34B2A" w:rsidP="00974ED2">
      <w:pPr>
        <w:pStyle w:val="text"/>
        <w:ind w:firstLine="709"/>
      </w:pPr>
      <w:r>
        <w:t xml:space="preserve">1.2. </w:t>
      </w:r>
      <w:proofErr w:type="gramStart"/>
      <w:r>
        <w:t>Гражданам, поставленным на учет до вступления в силу настоящего Закона в органе исполнительной власти, земельные участки, находящиеся в государственной собственности Республики Алтай,  сформированные для целей бесплатного предоставления, предоставляются в собственность в порядке очередности на основании распоряжения о бесплатном предоставлении земельного участка в собственность и в соответствии с частями 5 - 9 статьи 7 настоящего Закона.</w:t>
      </w:r>
      <w:proofErr w:type="gramEnd"/>
    </w:p>
    <w:p w:rsidR="00C14AE5" w:rsidRPr="0079560E" w:rsidRDefault="00C14AE5" w:rsidP="00974ED2">
      <w:pPr>
        <w:widowControl w:val="0"/>
        <w:numPr>
          <w:ilvl w:val="1"/>
          <w:numId w:val="1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Признать утратившими силу: 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67" w:tgtFrame="Logical" w:history="1">
        <w:r w:rsidRPr="0079560E">
          <w:rPr>
            <w:rStyle w:val="a5"/>
            <w:rFonts w:ascii="Arial" w:hAnsi="Arial" w:cs="Arial"/>
          </w:rPr>
          <w:t>от 1 августа 2003 года № 13-1</w:t>
        </w:r>
      </w:hyperlink>
      <w:r w:rsidRPr="0079560E">
        <w:rPr>
          <w:rFonts w:ascii="Arial" w:hAnsi="Arial" w:cs="Arial"/>
        </w:rPr>
        <w:t xml:space="preserve"> «О бесплатном предоставлении земельных участков в собственность граждан в Республике Алтай» (Сборник законодательства Республики Алтай, 2003, № 11(17);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proofErr w:type="gramStart"/>
      <w:r w:rsidRPr="0079560E">
        <w:rPr>
          <w:rFonts w:ascii="Arial" w:hAnsi="Arial" w:cs="Arial"/>
        </w:rPr>
        <w:t xml:space="preserve">Закон Республики Алтай </w:t>
      </w:r>
      <w:hyperlink r:id="rId68" w:tgtFrame="Logical" w:history="1">
        <w:r w:rsidRPr="0079560E">
          <w:rPr>
            <w:rStyle w:val="a5"/>
            <w:rFonts w:ascii="Arial" w:hAnsi="Arial" w:cs="Arial"/>
          </w:rPr>
          <w:t>от 12 ноября 2003 года № 15-8</w:t>
        </w:r>
      </w:hyperlink>
      <w:r w:rsidRPr="0079560E">
        <w:rPr>
          <w:rFonts w:ascii="Arial" w:hAnsi="Arial" w:cs="Arial"/>
        </w:rPr>
        <w:t xml:space="preserve"> «Об установлении предельных размеров земельных участков, предоставляемых гражданам в собственность из находящихся в государственной или муниципальной собственности земель для ведения крестьянского (фермерского) хозяйства, садоводства, огородничества, животноводства, дачного строительства в Республике Алтай» (Сборник законодательства Республики Алтай, 2003, № 13(19);</w:t>
      </w:r>
      <w:proofErr w:type="gramEnd"/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69" w:tgtFrame="Logical" w:history="1">
        <w:r w:rsidRPr="0079560E">
          <w:rPr>
            <w:rStyle w:val="a5"/>
            <w:rFonts w:ascii="Arial" w:hAnsi="Arial" w:cs="Arial"/>
          </w:rPr>
          <w:t>от 18 октября 2005 года № 90-РЗ</w:t>
        </w:r>
      </w:hyperlink>
      <w:r w:rsidRPr="0079560E">
        <w:rPr>
          <w:rFonts w:ascii="Arial" w:hAnsi="Arial" w:cs="Arial"/>
        </w:rPr>
        <w:t xml:space="preserve">  «О внесении изменений в статью 2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2005, № 28(34);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0" w:tgtFrame="Logical" w:history="1">
        <w:r w:rsidRPr="0079560E">
          <w:rPr>
            <w:rStyle w:val="a5"/>
            <w:rFonts w:ascii="Arial" w:hAnsi="Arial" w:cs="Arial"/>
          </w:rPr>
          <w:t>от 17 октября 2006 года № 76-РЗ</w:t>
        </w:r>
      </w:hyperlink>
      <w:r w:rsidRPr="0079560E">
        <w:rPr>
          <w:rFonts w:ascii="Arial" w:hAnsi="Arial" w:cs="Arial"/>
        </w:rPr>
        <w:t xml:space="preserve">  «О внесении изменения в статью 3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2006, № 36(42); 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1" w:tgtFrame="Logical" w:history="1">
        <w:r w:rsidRPr="0079560E">
          <w:rPr>
            <w:rStyle w:val="a5"/>
            <w:rFonts w:ascii="Arial" w:hAnsi="Arial" w:cs="Arial"/>
          </w:rPr>
          <w:t>от 19 мая 2008 года № 55-РЗ</w:t>
        </w:r>
      </w:hyperlink>
      <w:r w:rsidRPr="0079560E">
        <w:rPr>
          <w:rFonts w:ascii="Arial" w:hAnsi="Arial" w:cs="Arial"/>
        </w:rPr>
        <w:t xml:space="preserve"> «О внесении изменения в статью 2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2008, № 49(55);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2" w:tgtFrame="Logical" w:history="1">
        <w:r w:rsidRPr="0079560E">
          <w:rPr>
            <w:rStyle w:val="a5"/>
            <w:rFonts w:ascii="Arial" w:hAnsi="Arial" w:cs="Arial"/>
          </w:rPr>
          <w:t>от 10 ноября 2008 года № 113-РЗ</w:t>
        </w:r>
      </w:hyperlink>
      <w:r w:rsidRPr="0079560E">
        <w:rPr>
          <w:rFonts w:ascii="Arial" w:hAnsi="Arial" w:cs="Arial"/>
        </w:rPr>
        <w:t xml:space="preserve"> «О внесении изменения в статью 2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2008, № 54(60);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eastAsia="Calibri" w:hAnsi="Arial" w:cs="Arial"/>
          <w:lang w:eastAsia="en-US"/>
        </w:rPr>
      </w:pPr>
      <w:proofErr w:type="gramStart"/>
      <w:r w:rsidRPr="0079560E">
        <w:rPr>
          <w:rFonts w:ascii="Arial" w:hAnsi="Arial" w:cs="Arial"/>
        </w:rPr>
        <w:t xml:space="preserve">Закон Республики Алтай </w:t>
      </w:r>
      <w:hyperlink r:id="rId73" w:tgtFrame="Logical" w:history="1">
        <w:r w:rsidRPr="0079560E">
          <w:rPr>
            <w:rStyle w:val="a5"/>
            <w:rFonts w:ascii="Arial" w:hAnsi="Arial" w:cs="Arial"/>
          </w:rPr>
          <w:t>от 13 октября 2009 года № 49-РЗ</w:t>
        </w:r>
      </w:hyperlink>
      <w:r w:rsidRPr="0079560E">
        <w:rPr>
          <w:rFonts w:ascii="Arial" w:hAnsi="Arial" w:cs="Arial"/>
        </w:rPr>
        <w:t xml:space="preserve"> «О внесении изменений в Закон Республики Алтай «Об установлении предельных размеров земельных участков, предоставляемых гражданам в собственность из находящихся в государственной или муниципальной собственности земель для ведения крестьянского (фермерского) хозяйства, садоводства, огородничества, животноводства, дачного строительства в Республике Алтай» (Сборник законодательства Республики Алтай, 2009,  № 61(67);</w:t>
      </w:r>
      <w:proofErr w:type="gramEnd"/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4" w:tgtFrame="Logical" w:history="1">
        <w:r w:rsidRPr="0079560E">
          <w:rPr>
            <w:rStyle w:val="a5"/>
            <w:rFonts w:ascii="Arial" w:hAnsi="Arial" w:cs="Arial"/>
          </w:rPr>
          <w:t>от 13 октября 2009 года № 63-РЗ</w:t>
        </w:r>
      </w:hyperlink>
      <w:r w:rsidRPr="0079560E">
        <w:rPr>
          <w:rFonts w:ascii="Arial" w:hAnsi="Arial" w:cs="Arial"/>
        </w:rPr>
        <w:t xml:space="preserve">  «О внесении изменений в статью 2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2009, № 61(67);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5" w:tgtFrame="Logical" w:history="1">
        <w:r w:rsidRPr="0079560E">
          <w:rPr>
            <w:rStyle w:val="a5"/>
            <w:rFonts w:ascii="Arial" w:hAnsi="Arial" w:cs="Arial"/>
          </w:rPr>
          <w:t>от 19 октября 2011 года № 60-РЗ</w:t>
        </w:r>
      </w:hyperlink>
      <w:r w:rsidRPr="0079560E">
        <w:rPr>
          <w:rFonts w:ascii="Arial" w:hAnsi="Arial" w:cs="Arial"/>
        </w:rPr>
        <w:t xml:space="preserve"> «О внесении изменений в Закон Республики Алтай «О бесплатном предоставлении земельных </w:t>
      </w:r>
      <w:r w:rsidRPr="0079560E">
        <w:rPr>
          <w:rFonts w:ascii="Arial" w:hAnsi="Arial" w:cs="Arial"/>
        </w:rPr>
        <w:lastRenderedPageBreak/>
        <w:t>участков в собственность граждан в Республике Алтай» (Сборник законодательства Республики Алтай, 2011, № 81(87);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>Закон Республики Алтай от 19 октября 2011 года № 61-РЗ «О порядке бесплатного предоставления земельных участков в собственность граждан, имеющих трех и более детей, на территории Республики Алтай» (Сборник законодательства Республики Алтай, 2011, № 81(87);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6" w:tgtFrame="Logical" w:history="1">
        <w:r w:rsidRPr="0079560E">
          <w:rPr>
            <w:rStyle w:val="a5"/>
            <w:rFonts w:ascii="Arial" w:hAnsi="Arial" w:cs="Arial"/>
          </w:rPr>
          <w:t>от 19 октября 2011 года № 68-РЗ</w:t>
        </w:r>
      </w:hyperlink>
      <w:r w:rsidRPr="0079560E">
        <w:rPr>
          <w:rFonts w:ascii="Arial" w:hAnsi="Arial" w:cs="Arial"/>
        </w:rPr>
        <w:t xml:space="preserve"> «О внесении изменений в Закон Республики Алтай «Об установлении предельных размеров земельных участков, предоставляемых гражданам в Республике Алтай» (Сборник законодательства Республики Алтай, 2011, № 81(87);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7" w:tgtFrame="Logical" w:history="1">
        <w:r w:rsidRPr="0079560E">
          <w:rPr>
            <w:rStyle w:val="a5"/>
            <w:rFonts w:ascii="Arial" w:hAnsi="Arial" w:cs="Arial"/>
          </w:rPr>
          <w:t>от 30 марта 2012 года № 10-РЗ</w:t>
        </w:r>
      </w:hyperlink>
      <w:r w:rsidRPr="0079560E">
        <w:rPr>
          <w:rFonts w:ascii="Arial" w:hAnsi="Arial" w:cs="Arial"/>
        </w:rPr>
        <w:t xml:space="preserve"> «О внесении изменения в статью 2 Закона Республики Алтай «Об установлении предельных размеров земельных участков, предоставляемых гражданам в Республике Алтай» (Сборник законодательства Республики Алтай, 2012, № 86(92);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8" w:tgtFrame="Logical" w:history="1">
        <w:r w:rsidRPr="0079560E">
          <w:rPr>
            <w:rStyle w:val="a5"/>
            <w:rFonts w:ascii="Arial" w:hAnsi="Arial" w:cs="Arial"/>
          </w:rPr>
          <w:t>от 19 апреля 2013 года № 19-РЗ</w:t>
        </w:r>
      </w:hyperlink>
      <w:r w:rsidRPr="0079560E">
        <w:rPr>
          <w:rFonts w:ascii="Arial" w:hAnsi="Arial" w:cs="Arial"/>
        </w:rPr>
        <w:t xml:space="preserve"> «О внесении изменений в Закон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2013, № 99(105);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9" w:tgtFrame="Logical" w:history="1">
        <w:r w:rsidRPr="0079560E">
          <w:rPr>
            <w:rStyle w:val="a5"/>
            <w:rFonts w:ascii="Arial" w:hAnsi="Arial" w:cs="Arial"/>
          </w:rPr>
          <w:t>от 24 сентября 2013 года № 54-РЗ</w:t>
        </w:r>
      </w:hyperlink>
      <w:r w:rsidRPr="0079560E">
        <w:rPr>
          <w:rFonts w:ascii="Arial" w:hAnsi="Arial" w:cs="Arial"/>
        </w:rPr>
        <w:t xml:space="preserve">   «О внесении изменения в Закон Республики Алтай «О порядке бесплатного предоставления земельных участков в собственность граждан, имеющих трех и более детей, на территории Республики Алтай» (Сборник законодательства Республики Алтай, 2013, № 104(110); 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80" w:tgtFrame="Logical" w:history="1">
        <w:r w:rsidRPr="0079560E">
          <w:rPr>
            <w:rStyle w:val="a5"/>
            <w:rFonts w:ascii="Arial" w:hAnsi="Arial" w:cs="Arial"/>
          </w:rPr>
          <w:t>от 19 декабря 2013 года № 79-РЗ</w:t>
        </w:r>
      </w:hyperlink>
      <w:r w:rsidRPr="0079560E">
        <w:rPr>
          <w:rFonts w:ascii="Arial" w:hAnsi="Arial" w:cs="Arial"/>
        </w:rPr>
        <w:t xml:space="preserve"> «О внесении изменений в некоторые законодательные акты Республике Алтай» (Сборник законодательства Республики Алтай, 2013, № 107(113);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81" w:tgtFrame="Logical" w:history="1">
        <w:r w:rsidRPr="0079560E">
          <w:rPr>
            <w:rStyle w:val="a5"/>
            <w:rFonts w:ascii="Arial" w:hAnsi="Arial" w:cs="Arial"/>
          </w:rPr>
          <w:t>от 6 июня 2014 года № 36-РЗ</w:t>
        </w:r>
      </w:hyperlink>
      <w:r w:rsidRPr="0079560E">
        <w:rPr>
          <w:rFonts w:ascii="Arial" w:hAnsi="Arial" w:cs="Arial"/>
        </w:rPr>
        <w:t xml:space="preserve"> «О внесении изменения в статью 2 Закона Республики Алтай «О бесплатном предоставлении земельных участков в собственность граждан и юридических лиц на территории Республики Алтай» (Сборник законодательства Республики Алтай, 2014, № 112(118);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eastAsia="Calibri" w:hAnsi="Arial" w:cs="Arial"/>
          <w:lang w:eastAsia="en-US"/>
        </w:rPr>
      </w:pPr>
      <w:proofErr w:type="gramStart"/>
      <w:r w:rsidRPr="0079560E">
        <w:rPr>
          <w:rFonts w:ascii="Arial" w:hAnsi="Arial" w:cs="Arial"/>
        </w:rPr>
        <w:t xml:space="preserve">статью 1 Закона Республики Алтай </w:t>
      </w:r>
      <w:hyperlink r:id="rId82" w:tgtFrame="Logical" w:history="1">
        <w:r w:rsidRPr="0079560E">
          <w:rPr>
            <w:rStyle w:val="a5"/>
            <w:rFonts w:ascii="Arial" w:hAnsi="Arial" w:cs="Arial"/>
          </w:rPr>
          <w:t>от 6 июня 2014 года № 37-РЗ</w:t>
        </w:r>
      </w:hyperlink>
      <w:r w:rsidRPr="0079560E">
        <w:rPr>
          <w:rFonts w:ascii="Arial" w:hAnsi="Arial" w:cs="Arial"/>
        </w:rPr>
        <w:t xml:space="preserve"> «О внесении изменений в некоторые законодательные акты Республики Алтай» (Сборник законодательства Республики Алтай, 2014, № 112(118). </w:t>
      </w:r>
      <w:proofErr w:type="gramEnd"/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>Статья 11. Вступление в силу настоящего Закона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outlineLvl w:val="0"/>
        <w:rPr>
          <w:rFonts w:eastAsia="Lucida Sans Unicode" w:cs="Arial"/>
        </w:rPr>
      </w:pPr>
      <w:bookmarkStart w:id="7" w:name="Par25"/>
      <w:bookmarkStart w:id="8" w:name="Par27"/>
      <w:bookmarkStart w:id="9" w:name="Par28"/>
      <w:bookmarkEnd w:id="7"/>
      <w:bookmarkEnd w:id="8"/>
      <w:bookmarkEnd w:id="9"/>
      <w:r w:rsidRPr="0079560E">
        <w:rPr>
          <w:rFonts w:cs="Arial"/>
        </w:rPr>
        <w:t xml:space="preserve">Настоящий Закон вступает в силу по </w:t>
      </w:r>
      <w:proofErr w:type="gramStart"/>
      <w:r w:rsidRPr="0079560E">
        <w:rPr>
          <w:rFonts w:cs="Arial"/>
        </w:rPr>
        <w:t>истечении</w:t>
      </w:r>
      <w:proofErr w:type="gramEnd"/>
      <w:r w:rsidRPr="0079560E">
        <w:rPr>
          <w:rFonts w:cs="Arial"/>
        </w:rPr>
        <w:t xml:space="preserve"> 10 дней после дня его официального опубликования.</w:t>
      </w:r>
    </w:p>
    <w:p w:rsidR="00C14AE5" w:rsidRPr="0079560E" w:rsidRDefault="00C14AE5" w:rsidP="00974ED2">
      <w:pPr>
        <w:ind w:firstLine="709"/>
        <w:rPr>
          <w:rFonts w:cs="Arial"/>
        </w:rPr>
      </w:pPr>
    </w:p>
    <w:p w:rsidR="00C14AE5" w:rsidRPr="0079560E" w:rsidRDefault="00C14AE5" w:rsidP="00974ED2">
      <w:pPr>
        <w:ind w:firstLine="709"/>
        <w:rPr>
          <w:rFonts w:cs="Arial"/>
        </w:rPr>
      </w:pPr>
    </w:p>
    <w:p w:rsidR="00C14AE5" w:rsidRPr="0079560E" w:rsidRDefault="00C14AE5" w:rsidP="00747196">
      <w:pPr>
        <w:ind w:firstLine="720"/>
        <w:rPr>
          <w:rFonts w:cs="Arial"/>
        </w:rPr>
      </w:pPr>
    </w:p>
    <w:p w:rsidR="00C14AE5" w:rsidRPr="0079560E" w:rsidRDefault="00C14AE5" w:rsidP="00DF130E">
      <w:pPr>
        <w:ind w:left="4248" w:hanging="3539"/>
        <w:rPr>
          <w:rFonts w:cs="Arial"/>
        </w:rPr>
      </w:pPr>
      <w:proofErr w:type="gramStart"/>
      <w:r w:rsidRPr="0079560E">
        <w:rPr>
          <w:rFonts w:cs="Arial"/>
        </w:rPr>
        <w:t>Председатель</w:t>
      </w:r>
      <w:proofErr w:type="gramEnd"/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  <w:t xml:space="preserve">               Исполняющий  обязанности </w:t>
      </w:r>
    </w:p>
    <w:p w:rsidR="00C14AE5" w:rsidRPr="0079560E" w:rsidRDefault="00C14AE5" w:rsidP="00747196">
      <w:pPr>
        <w:rPr>
          <w:rFonts w:cs="Arial"/>
        </w:rPr>
      </w:pPr>
      <w:r w:rsidRPr="0079560E">
        <w:rPr>
          <w:rFonts w:cs="Arial"/>
        </w:rPr>
        <w:t>Государственного Собрания -</w:t>
      </w: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  <w:t xml:space="preserve">               Главы Республики Алтай,</w:t>
      </w:r>
    </w:p>
    <w:p w:rsidR="00C14AE5" w:rsidRPr="0079560E" w:rsidRDefault="00C14AE5" w:rsidP="00747196">
      <w:pPr>
        <w:rPr>
          <w:rFonts w:cs="Arial"/>
        </w:rPr>
      </w:pPr>
      <w:r w:rsidRPr="0079560E">
        <w:rPr>
          <w:rFonts w:cs="Arial"/>
        </w:rPr>
        <w:t xml:space="preserve">Эл Курултай Республики Алтай </w:t>
      </w: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  <w:t xml:space="preserve">     Председателя Правительства </w:t>
      </w:r>
    </w:p>
    <w:p w:rsidR="00C14AE5" w:rsidRPr="0079560E" w:rsidRDefault="00C14AE5" w:rsidP="00747196">
      <w:pPr>
        <w:rPr>
          <w:rFonts w:cs="Arial"/>
        </w:rPr>
      </w:pP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  <w:b/>
        </w:rPr>
        <w:t xml:space="preserve">И.И. </w:t>
      </w:r>
      <w:proofErr w:type="spellStart"/>
      <w:r w:rsidRPr="0079560E">
        <w:rPr>
          <w:rFonts w:cs="Arial"/>
          <w:b/>
        </w:rPr>
        <w:t>Белеков</w:t>
      </w:r>
      <w:proofErr w:type="spellEnd"/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  <w:t xml:space="preserve">     Республики Алтай</w:t>
      </w:r>
    </w:p>
    <w:p w:rsidR="00C14AE5" w:rsidRPr="0079560E" w:rsidRDefault="00C14AE5" w:rsidP="00747196">
      <w:pPr>
        <w:rPr>
          <w:rFonts w:cs="Arial"/>
          <w:b/>
        </w:rPr>
      </w:pP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  <w:b/>
        </w:rPr>
        <w:t xml:space="preserve">Н.М. </w:t>
      </w:r>
      <w:proofErr w:type="spellStart"/>
      <w:r w:rsidRPr="0079560E">
        <w:rPr>
          <w:rFonts w:cs="Arial"/>
          <w:b/>
        </w:rPr>
        <w:t>Екеева</w:t>
      </w:r>
      <w:proofErr w:type="spellEnd"/>
    </w:p>
    <w:p w:rsidR="00C14AE5" w:rsidRPr="0079560E" w:rsidRDefault="00C14AE5" w:rsidP="00747196">
      <w:pPr>
        <w:suppressLineNumbers/>
        <w:spacing w:after="480"/>
        <w:ind w:firstLine="45"/>
        <w:rPr>
          <w:rFonts w:cs="Arial"/>
        </w:rPr>
      </w:pPr>
    </w:p>
    <w:p w:rsidR="00C14AE5" w:rsidRPr="0079560E" w:rsidRDefault="00C14AE5" w:rsidP="00747196">
      <w:pPr>
        <w:autoSpaceDE w:val="0"/>
        <w:autoSpaceDN w:val="0"/>
        <w:adjustRightInd w:val="0"/>
        <w:outlineLvl w:val="1"/>
        <w:rPr>
          <w:rFonts w:cs="Arial"/>
        </w:rPr>
      </w:pPr>
    </w:p>
    <w:p w:rsidR="00A34B2A" w:rsidRDefault="00A34B2A" w:rsidP="00A34B2A">
      <w:pPr>
        <w:autoSpaceDE w:val="0"/>
        <w:autoSpaceDN w:val="0"/>
        <w:adjustRightInd w:val="0"/>
        <w:spacing w:before="120"/>
        <w:jc w:val="right"/>
        <w:outlineLvl w:val="0"/>
        <w:rPr>
          <w:lang w:eastAsia="en-US"/>
        </w:rPr>
      </w:pPr>
      <w:r>
        <w:t>Приложение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к Закону Республики Алтай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«О бесплатном предоставлении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lastRenderedPageBreak/>
        <w:t>в собственность отдельным категориям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 xml:space="preserve">граждан земельных участков </w:t>
      </w:r>
      <w:proofErr w:type="gramStart"/>
      <w:r>
        <w:t>на</w:t>
      </w:r>
      <w:proofErr w:type="gramEnd"/>
    </w:p>
    <w:p w:rsidR="00A34B2A" w:rsidRDefault="00A34B2A" w:rsidP="00A34B2A">
      <w:pPr>
        <w:autoSpaceDE w:val="0"/>
        <w:autoSpaceDN w:val="0"/>
        <w:adjustRightInd w:val="0"/>
        <w:jc w:val="right"/>
      </w:pPr>
      <w:r>
        <w:t>территории Республики Алтай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 xml:space="preserve">и признании </w:t>
      </w:r>
      <w:proofErr w:type="gramStart"/>
      <w:r>
        <w:t>утратившими</w:t>
      </w:r>
      <w:proofErr w:type="gramEnd"/>
      <w:r>
        <w:t xml:space="preserve"> силу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некоторых законодательных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актов Республики Алтай»</w:t>
      </w:r>
    </w:p>
    <w:p w:rsidR="00A34B2A" w:rsidRDefault="00A34B2A" w:rsidP="00A34B2A">
      <w:pPr>
        <w:autoSpaceDE w:val="0"/>
        <w:autoSpaceDN w:val="0"/>
        <w:adjustRightInd w:val="0"/>
        <w:ind w:firstLine="709"/>
      </w:pP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  <w:rPr>
          <w:lang w:eastAsia="en-US"/>
        </w:rPr>
      </w:pPr>
      <w:r>
        <w:t xml:space="preserve">                                          В______________________________________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  <w:rPr>
          <w:sz w:val="22"/>
          <w:szCs w:val="22"/>
        </w:rPr>
      </w:pPr>
      <w:r>
        <w:t xml:space="preserve">                                        от 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       (Ф.И.О. гражданина, последнее при наличии)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адрес: 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  <w:rPr>
          <w:sz w:val="22"/>
          <w:szCs w:val="22"/>
        </w:rPr>
      </w:pPr>
      <w:r>
        <w:t xml:space="preserve">                                          ___________________________________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___________________________________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телефон: 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</w:p>
    <w:p w:rsidR="00A34B2A" w:rsidRDefault="00A34B2A" w:rsidP="00A34B2A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ЗАЯВЛЕНИЕ</w:t>
      </w:r>
    </w:p>
    <w:p w:rsidR="00A34B2A" w:rsidRDefault="00A34B2A" w:rsidP="00A34B2A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о бесплатном предоставлении земельного участка в собственность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Прошу  бесплатно предоставить в собственность земельный участок в целях ________________________________________ в соответствии с </w:t>
      </w:r>
      <w:hyperlink r:id="rId83" w:tgtFrame="Logical" w:history="1">
        <w:r w:rsidRPr="00316BFA">
          <w:rPr>
            <w:rStyle w:val="a5"/>
          </w:rPr>
          <w:t>Законом Республики  Алтай  от 10 ноября 2015 года № 68-РЗ</w:t>
        </w:r>
      </w:hyperlink>
      <w:r>
        <w:t xml:space="preserve"> «О  бесплатном  предоставлении в собственность отдельным категориям  граждан  земельных  участков  на  территории Республики Алтай и признании  </w:t>
      </w:r>
      <w:proofErr w:type="gramStart"/>
      <w:r>
        <w:t>утратившими</w:t>
      </w:r>
      <w:proofErr w:type="gramEnd"/>
      <w:r>
        <w:t xml:space="preserve">  силу  некоторых  законодательных  актов  Республики Алтай» (далее - Закон № 68-РЗ).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>Отношусь к категории _____________________________________________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   (указать основание в соответствии с Законом № 68-РЗ)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  <w:r>
        <w:t>_______________________________________________________________________, что подтверждается прилагаемыми документами.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В  соответствии  с </w:t>
      </w:r>
      <w:hyperlink r:id="rId84" w:tgtFrame="Logical" w:history="1">
        <w:r>
          <w:rPr>
            <w:rStyle w:val="a5"/>
          </w:rPr>
          <w:t>Федеральным законом от 27 июля 2006 года № 152-ФЗ</w:t>
        </w:r>
      </w:hyperlink>
      <w:r>
        <w:t xml:space="preserve"> «О персональных   данных»  даю  согласие  на  обработку  предоставленных  мной персональных данных.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К заявлению прилагаются: 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  <w:r>
        <w:t>__________________________________________________________________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  <w:r>
        <w:t>__________________________________________________________________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  <w:r>
        <w:t>__________________________________________________________________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Приложение: на ___ </w:t>
      </w:r>
      <w:proofErr w:type="gramStart"/>
      <w:r>
        <w:t>л</w:t>
      </w:r>
      <w:proofErr w:type="gramEnd"/>
      <w:r>
        <w:t>. в 1 экз.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</w:p>
    <w:p w:rsidR="000E53D7" w:rsidRPr="0079560E" w:rsidRDefault="00A34B2A" w:rsidP="00A34B2A">
      <w:pPr>
        <w:autoSpaceDE w:val="0"/>
        <w:autoSpaceDN w:val="0"/>
        <w:adjustRightInd w:val="0"/>
        <w:outlineLvl w:val="1"/>
        <w:rPr>
          <w:rFonts w:cs="Arial"/>
        </w:rPr>
      </w:pPr>
      <w:r>
        <w:t>"__" ____________ 20__ г.                            ____________________________</w:t>
      </w:r>
    </w:p>
    <w:sectPr w:rsidR="000E53D7" w:rsidRPr="0079560E" w:rsidSect="0074719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ultant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1EEB"/>
    <w:multiLevelType w:val="hybridMultilevel"/>
    <w:tmpl w:val="884A04B2"/>
    <w:lvl w:ilvl="0" w:tplc="A4F280E6">
      <w:start w:val="1"/>
      <w:numFmt w:val="decimal"/>
      <w:lvlText w:val="%1)"/>
      <w:lvlJc w:val="left"/>
      <w:pPr>
        <w:ind w:left="900" w:hanging="360"/>
      </w:pPr>
    </w:lvl>
    <w:lvl w:ilvl="1" w:tplc="8E7A89BE">
      <w:start w:val="1"/>
      <w:numFmt w:val="decimal"/>
      <w:lvlText w:val="%2."/>
      <w:lvlJc w:val="left"/>
      <w:pPr>
        <w:ind w:left="2310" w:hanging="105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800CD"/>
    <w:multiLevelType w:val="hybridMultilevel"/>
    <w:tmpl w:val="ACAA8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C144B86">
      <w:start w:val="1"/>
      <w:numFmt w:val="decimal"/>
      <w:lvlText w:val="%3)"/>
      <w:lvlJc w:val="left"/>
      <w:pPr>
        <w:ind w:left="3679" w:hanging="99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6048F"/>
    <w:multiLevelType w:val="hybridMultilevel"/>
    <w:tmpl w:val="5E72B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45CC1072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66AE1"/>
    <w:multiLevelType w:val="hybridMultilevel"/>
    <w:tmpl w:val="22B86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21DE6"/>
    <w:multiLevelType w:val="hybridMultilevel"/>
    <w:tmpl w:val="7AFEE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B2513"/>
    <w:multiLevelType w:val="hybridMultilevel"/>
    <w:tmpl w:val="CA0A8566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0F">
      <w:start w:val="1"/>
      <w:numFmt w:val="decimal"/>
      <w:lvlText w:val="%2."/>
      <w:lvlJc w:val="left"/>
      <w:pPr>
        <w:ind w:left="30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BE5FB7"/>
    <w:multiLevelType w:val="hybridMultilevel"/>
    <w:tmpl w:val="96CEC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B924A1"/>
    <w:multiLevelType w:val="hybridMultilevel"/>
    <w:tmpl w:val="5650D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2FC6418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4D11E5"/>
    <w:multiLevelType w:val="hybridMultilevel"/>
    <w:tmpl w:val="3518373E"/>
    <w:lvl w:ilvl="0" w:tplc="4CFA8102">
      <w:start w:val="3"/>
      <w:numFmt w:val="decimal"/>
      <w:lvlText w:val="%1."/>
      <w:lvlJc w:val="left"/>
      <w:pPr>
        <w:ind w:left="3960" w:hanging="360"/>
      </w:pPr>
    </w:lvl>
    <w:lvl w:ilvl="1" w:tplc="AC329B7E">
      <w:start w:val="1"/>
      <w:numFmt w:val="decimal"/>
      <w:lvlText w:val="%2)"/>
      <w:lvlJc w:val="left"/>
      <w:pPr>
        <w:ind w:left="2115" w:hanging="1035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3303A7"/>
    <w:multiLevelType w:val="hybridMultilevel"/>
    <w:tmpl w:val="74E607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ED6128C">
      <w:start w:val="1"/>
      <w:numFmt w:val="decimal"/>
      <w:lvlText w:val="%2."/>
      <w:lvlJc w:val="left"/>
      <w:pPr>
        <w:ind w:left="2055" w:hanging="975"/>
      </w:pPr>
      <w:rPr>
        <w:b w:val="0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173C0"/>
    <w:multiLevelType w:val="hybridMultilevel"/>
    <w:tmpl w:val="9BBAB090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ind w:left="37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44546D"/>
    <w:multiLevelType w:val="hybridMultilevel"/>
    <w:tmpl w:val="E41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52663C"/>
    <w:multiLevelType w:val="hybridMultilevel"/>
    <w:tmpl w:val="FC10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3E2BBA"/>
    <w:multiLevelType w:val="multilevel"/>
    <w:tmpl w:val="55D65ADC"/>
    <w:lvl w:ilvl="0">
      <w:start w:val="1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62" w:hanging="10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9" w:hanging="10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10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3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>
    <w:nsid w:val="76295056"/>
    <w:multiLevelType w:val="hybridMultilevel"/>
    <w:tmpl w:val="E75E99B8"/>
    <w:lvl w:ilvl="0" w:tplc="A0F67A08">
      <w:start w:val="3"/>
      <w:numFmt w:val="decimal"/>
      <w:lvlText w:val="%1)"/>
      <w:lvlJc w:val="left"/>
      <w:pPr>
        <w:ind w:left="39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507F3C"/>
    <w:multiLevelType w:val="hybridMultilevel"/>
    <w:tmpl w:val="05C486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1">
      <w:start w:val="1"/>
      <w:numFmt w:val="decimal"/>
      <w:lvlText w:val="%3)"/>
      <w:lvlJc w:val="lef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FC7A50"/>
    <w:multiLevelType w:val="hybridMultilevel"/>
    <w:tmpl w:val="4C40B07E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0F">
      <w:start w:val="1"/>
      <w:numFmt w:val="decimal"/>
      <w:lvlText w:val="%2."/>
      <w:lvlJc w:val="left"/>
      <w:pPr>
        <w:ind w:left="3060" w:hanging="360"/>
      </w:pPr>
    </w:lvl>
    <w:lvl w:ilvl="2" w:tplc="7BA83FC6">
      <w:start w:val="1"/>
      <w:numFmt w:val="decimal"/>
      <w:lvlText w:val="%3)"/>
      <w:lvlJc w:val="left"/>
      <w:pPr>
        <w:ind w:left="4740" w:hanging="114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A06B3C"/>
    <w:multiLevelType w:val="multilevel"/>
    <w:tmpl w:val="6890E1C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compat/>
  <w:rsids>
    <w:rsidRoot w:val="004D6ADB"/>
    <w:rsid w:val="00095BC9"/>
    <w:rsid w:val="000D519B"/>
    <w:rsid w:val="000E53D7"/>
    <w:rsid w:val="000F4024"/>
    <w:rsid w:val="000F7C08"/>
    <w:rsid w:val="001A1893"/>
    <w:rsid w:val="002631EC"/>
    <w:rsid w:val="0028428B"/>
    <w:rsid w:val="00316BFA"/>
    <w:rsid w:val="003436A5"/>
    <w:rsid w:val="00354595"/>
    <w:rsid w:val="00355B9B"/>
    <w:rsid w:val="003F10B1"/>
    <w:rsid w:val="003F16EE"/>
    <w:rsid w:val="003F2F7C"/>
    <w:rsid w:val="003F463D"/>
    <w:rsid w:val="004D1252"/>
    <w:rsid w:val="004D6ADB"/>
    <w:rsid w:val="004F1924"/>
    <w:rsid w:val="00500B86"/>
    <w:rsid w:val="005C2295"/>
    <w:rsid w:val="00602577"/>
    <w:rsid w:val="0071066C"/>
    <w:rsid w:val="00747196"/>
    <w:rsid w:val="00793CD8"/>
    <w:rsid w:val="0079560E"/>
    <w:rsid w:val="00804FE8"/>
    <w:rsid w:val="00840687"/>
    <w:rsid w:val="008A29B5"/>
    <w:rsid w:val="00955A23"/>
    <w:rsid w:val="00974ED2"/>
    <w:rsid w:val="00A34B2A"/>
    <w:rsid w:val="00AB2C01"/>
    <w:rsid w:val="00B17C30"/>
    <w:rsid w:val="00B52B85"/>
    <w:rsid w:val="00B91809"/>
    <w:rsid w:val="00BD44FC"/>
    <w:rsid w:val="00C14AE5"/>
    <w:rsid w:val="00CA54DB"/>
    <w:rsid w:val="00CC50C7"/>
    <w:rsid w:val="00CE7270"/>
    <w:rsid w:val="00DC0C49"/>
    <w:rsid w:val="00DF130E"/>
    <w:rsid w:val="00E009C5"/>
    <w:rsid w:val="00EB3254"/>
    <w:rsid w:val="00EB7225"/>
    <w:rsid w:val="00F17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F4024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F402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F402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F402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F402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C14AE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C14AE5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C14AE5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C14AE5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F402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F4024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C14AE5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F402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F4024"/>
    <w:rPr>
      <w:color w:val="0000FF"/>
      <w:u w:val="none"/>
    </w:rPr>
  </w:style>
  <w:style w:type="paragraph" w:customStyle="1" w:styleId="Application">
    <w:name w:val="Application!Приложение"/>
    <w:rsid w:val="000F4024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F4024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F4024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F4024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F4024"/>
    <w:rPr>
      <w:sz w:val="28"/>
    </w:rPr>
  </w:style>
  <w:style w:type="paragraph" w:customStyle="1" w:styleId="ConsNormal">
    <w:name w:val="ConsNormal"/>
    <w:uiPriority w:val="99"/>
    <w:rsid w:val="00C14AE5"/>
    <w:pPr>
      <w:spacing w:after="0" w:line="240" w:lineRule="auto"/>
      <w:ind w:firstLine="720"/>
    </w:pPr>
    <w:rPr>
      <w:rFonts w:ascii="Consultant" w:eastAsia="Times New Roman" w:hAnsi="Consultant" w:cs="Consultant"/>
      <w:lang w:eastAsia="ru-RU"/>
    </w:rPr>
  </w:style>
  <w:style w:type="paragraph" w:customStyle="1" w:styleId="21">
    <w:name w:val="Название объекта2"/>
    <w:basedOn w:val="a"/>
    <w:rsid w:val="00C14AE5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14AE5"/>
    <w:pPr>
      <w:ind w:left="720" w:firstLine="0"/>
      <w:contextualSpacing/>
      <w:jc w:val="left"/>
    </w:pPr>
    <w:rPr>
      <w:rFonts w:ascii="Times New Roman" w:hAnsi="Times New Roman"/>
    </w:rPr>
  </w:style>
  <w:style w:type="paragraph" w:customStyle="1" w:styleId="ConsPlusNormal">
    <w:name w:val="ConsPlusNormal"/>
    <w:next w:val="a"/>
    <w:rsid w:val="00C14AE5"/>
    <w:pPr>
      <w:widowControl w:val="0"/>
      <w:suppressAutoHyphens/>
      <w:autoSpaceDE w:val="0"/>
      <w:spacing w:after="0" w:line="240" w:lineRule="auto"/>
      <w:ind w:firstLine="720"/>
    </w:pPr>
    <w:rPr>
      <w:rFonts w:ascii="Arial" w:eastAsia="Arial" w:hAnsi="Arial" w:cs="Times New Roman"/>
      <w:sz w:val="20"/>
      <w:szCs w:val="20"/>
      <w:lang w:eastAsia="ru-RU"/>
    </w:rPr>
  </w:style>
  <w:style w:type="paragraph" w:customStyle="1" w:styleId="ConsPlusNonformat">
    <w:name w:val="ConsPlusNonformat"/>
    <w:basedOn w:val="a"/>
    <w:next w:val="ConsPlusNormal"/>
    <w:rsid w:val="00C14AE5"/>
    <w:pPr>
      <w:widowControl w:val="0"/>
      <w:suppressAutoHyphens/>
      <w:autoSpaceDE w:val="0"/>
      <w:ind w:firstLine="0"/>
      <w:jc w:val="left"/>
    </w:pPr>
    <w:rPr>
      <w:rFonts w:ascii="Courier New" w:eastAsia="Courier New" w:hAnsi="Courier New"/>
      <w:kern w:val="2"/>
      <w:sz w:val="20"/>
      <w:szCs w:val="20"/>
    </w:rPr>
  </w:style>
  <w:style w:type="paragraph" w:customStyle="1" w:styleId="text">
    <w:name w:val="text"/>
    <w:basedOn w:val="a"/>
    <w:rsid w:val="00955A23"/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4.0.9:8082/content/act/3c543a82-28a7-45c0-b4c2-4467359ac92e.doc" TargetMode="External"/><Relationship Id="rId18" Type="http://schemas.openxmlformats.org/officeDocument/2006/relationships/hyperlink" Target="http://10.4.0.9:8082/content/act/cf198f86-764e-472f-8115-df7496530424.doc" TargetMode="External"/><Relationship Id="rId26" Type="http://schemas.openxmlformats.org/officeDocument/2006/relationships/hyperlink" Target="http://10.4.0.9:8082/content/act/3c543a82-28a7-45c0-b4c2-4467359ac92e.doc" TargetMode="External"/><Relationship Id="rId39" Type="http://schemas.openxmlformats.org/officeDocument/2006/relationships/hyperlink" Target="http://10.4.0.9:8082/content/act/3c543a82-28a7-45c0-b4c2-4467359ac92e.doc" TargetMode="External"/><Relationship Id="rId21" Type="http://schemas.openxmlformats.org/officeDocument/2006/relationships/hyperlink" Target="http://10.4.0.9:8082/content/act/3c543a82-28a7-45c0-b4c2-4467359ac92e.doc" TargetMode="External"/><Relationship Id="rId34" Type="http://schemas.openxmlformats.org/officeDocument/2006/relationships/hyperlink" Target="http://10.4.0.9:8082/content/act/3c543a82-28a7-45c0-b4c2-4467359ac92e.doc" TargetMode="External"/><Relationship Id="rId42" Type="http://schemas.openxmlformats.org/officeDocument/2006/relationships/hyperlink" Target="http://10.4.0.9:8082/content/act/3c543a82-28a7-45c0-b4c2-4467359ac92e.doc" TargetMode="External"/><Relationship Id="rId47" Type="http://schemas.openxmlformats.org/officeDocument/2006/relationships/hyperlink" Target="http://10.4.0.9:8082/content/act/0fd645b1-50c8-49d6-9a0e-af2920f69194.doc" TargetMode="External"/><Relationship Id="rId50" Type="http://schemas.openxmlformats.org/officeDocument/2006/relationships/hyperlink" Target="http://10.4.0.9:8082/content/act/3c543a82-28a7-45c0-b4c2-4467359ac92e.doc" TargetMode="External"/><Relationship Id="rId55" Type="http://schemas.openxmlformats.org/officeDocument/2006/relationships/hyperlink" Target="http://10.4.0.9:8082/content/act/3c543a82-28a7-45c0-b4c2-4467359ac92e.doc" TargetMode="External"/><Relationship Id="rId63" Type="http://schemas.openxmlformats.org/officeDocument/2006/relationships/hyperlink" Target="http://10.4.0.9:8082/content/act/cf198f86-764e-472f-8115-df7496530424.doc" TargetMode="External"/><Relationship Id="rId68" Type="http://schemas.openxmlformats.org/officeDocument/2006/relationships/hyperlink" Target="http://10.4.0.9:8082/content/act/1b36a340-3535-4ee4-aa45-4655f86c6315.doc" TargetMode="External"/><Relationship Id="rId76" Type="http://schemas.openxmlformats.org/officeDocument/2006/relationships/hyperlink" Target="http://10.4.0.9:8082/content/act/d239ab15-b89c-4612-b07b-2e644aa218ed.doc" TargetMode="External"/><Relationship Id="rId84" Type="http://schemas.openxmlformats.org/officeDocument/2006/relationships/hyperlink" Target="http://vsrv065-app10.ru99-loc.minjust.ru/content/act/0a02e7ab-81dc-427b-9bb7-abfb1e14bdf3.html" TargetMode="External"/><Relationship Id="rId7" Type="http://schemas.openxmlformats.org/officeDocument/2006/relationships/hyperlink" Target="http://10.4.0.9:8082/content/act/3c543a82-28a7-45c0-b4c2-4467359ac92e.doc" TargetMode="External"/><Relationship Id="rId71" Type="http://schemas.openxmlformats.org/officeDocument/2006/relationships/hyperlink" Target="http://10.4.0.9:8082/content/act/9db9ec2a-2b75-43f1-9824-30cffffe54b9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387507c3-b80d-4c0d-9291-8cdc81673f2b.html" TargetMode="External"/><Relationship Id="rId29" Type="http://schemas.openxmlformats.org/officeDocument/2006/relationships/hyperlink" Target="http://10.4.0.9:8082/content/act/3c543a82-28a7-45c0-b4c2-4467359ac92e.doc" TargetMode="External"/><Relationship Id="rId11" Type="http://schemas.openxmlformats.org/officeDocument/2006/relationships/hyperlink" Target="http://vsrv065-app10.ru99-loc.minjust.ru/content/act/9cf2f1c3-393d-4051-a52d-9923b0e51c0c.html" TargetMode="External"/><Relationship Id="rId24" Type="http://schemas.openxmlformats.org/officeDocument/2006/relationships/hyperlink" Target="http://10.4.0.9:8082/content/act/3c543a82-28a7-45c0-b4c2-4467359ac92e.doc" TargetMode="External"/><Relationship Id="rId32" Type="http://schemas.openxmlformats.org/officeDocument/2006/relationships/hyperlink" Target="http://10.4.0.9:8082/content/act/3c543a82-28a7-45c0-b4c2-4467359ac92e.doc" TargetMode="External"/><Relationship Id="rId37" Type="http://schemas.openxmlformats.org/officeDocument/2006/relationships/hyperlink" Target="http://10.4.0.9:8082/content/act/3c543a82-28a7-45c0-b4c2-4467359ac92e.doc" TargetMode="External"/><Relationship Id="rId40" Type="http://schemas.openxmlformats.org/officeDocument/2006/relationships/hyperlink" Target="http://10.4.0.9:8082/content/act/3c543a82-28a7-45c0-b4c2-4467359ac92e.doc" TargetMode="External"/><Relationship Id="rId45" Type="http://schemas.openxmlformats.org/officeDocument/2006/relationships/hyperlink" Target="http://10.4.0.9:8082/content/act/5c5916af-1e27-4dff-a7f9-0f79df1452e8.doc" TargetMode="External"/><Relationship Id="rId53" Type="http://schemas.openxmlformats.org/officeDocument/2006/relationships/hyperlink" Target="http://10.4.0.9:8082/content/act/3c543a82-28a7-45c0-b4c2-4467359ac92e.doc" TargetMode="External"/><Relationship Id="rId58" Type="http://schemas.openxmlformats.org/officeDocument/2006/relationships/hyperlink" Target="http://10.4.0.9:8082/content/act/0fd645b1-50c8-49d6-9a0e-af2920f69194.doc" TargetMode="External"/><Relationship Id="rId66" Type="http://schemas.openxmlformats.org/officeDocument/2006/relationships/hyperlink" Target="http://10.4.0.9:8082/content/act/cf198f86-764e-472f-8115-df7496530424.doc" TargetMode="External"/><Relationship Id="rId74" Type="http://schemas.openxmlformats.org/officeDocument/2006/relationships/hyperlink" Target="http://10.4.0.9:8082/content/act/9df4cbb4-d598-4f86-8e07-d33c75068476.doc" TargetMode="External"/><Relationship Id="rId79" Type="http://schemas.openxmlformats.org/officeDocument/2006/relationships/hyperlink" Target="http://10.4.0.9:8082/content/act/c7ead1ce-7988-49c9-b767-c0faca1d4808.doc" TargetMode="External"/><Relationship Id="rId87" Type="http://schemas.microsoft.com/office/2007/relationships/stylesWithEffects" Target="stylesWithEffects.xml"/><Relationship Id="rId5" Type="http://schemas.openxmlformats.org/officeDocument/2006/relationships/hyperlink" Target="http://10.4.0.9:8082/content/act/6f15dfaf-51fa-4e99-b71d-1a0158838c8e.doc" TargetMode="External"/><Relationship Id="rId61" Type="http://schemas.openxmlformats.org/officeDocument/2006/relationships/hyperlink" Target="http://10.4.0.9:8082/content/act/3c543a82-28a7-45c0-b4c2-4467359ac92e.doc" TargetMode="External"/><Relationship Id="rId82" Type="http://schemas.openxmlformats.org/officeDocument/2006/relationships/hyperlink" Target="http://10.4.0.9:8082/content/act/4b122ccd-f11e-48e0-a644-163b592c30b7.doc" TargetMode="External"/><Relationship Id="rId19" Type="http://schemas.openxmlformats.org/officeDocument/2006/relationships/hyperlink" Target="http://10.4.0.9:8082/content/act/3c543a82-28a7-45c0-b4c2-4467359ac92e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4.0.9:8082/content/act/5c5916af-1e27-4dff-a7f9-0f79df1452e8.doc" TargetMode="External"/><Relationship Id="rId14" Type="http://schemas.openxmlformats.org/officeDocument/2006/relationships/hyperlink" Target="http://10.4.0.9:8082/content/act/3c543a82-28a7-45c0-b4c2-4467359ac92e.doc" TargetMode="External"/><Relationship Id="rId22" Type="http://schemas.openxmlformats.org/officeDocument/2006/relationships/hyperlink" Target="http://10.4.0.9:8082/content/act/3c543a82-28a7-45c0-b4c2-4467359ac92e.doc" TargetMode="External"/><Relationship Id="rId27" Type="http://schemas.openxmlformats.org/officeDocument/2006/relationships/hyperlink" Target="http://10.4.0.9:8082/content/act/3c543a82-28a7-45c0-b4c2-4467359ac92e.doc" TargetMode="External"/><Relationship Id="rId30" Type="http://schemas.openxmlformats.org/officeDocument/2006/relationships/hyperlink" Target="http://10.4.0.9:8082/content/act/4dd9952a-fd25-418c-a6b5-e1deb7d0117c.doc" TargetMode="External"/><Relationship Id="rId35" Type="http://schemas.openxmlformats.org/officeDocument/2006/relationships/hyperlink" Target="http://10.4.0.9:8082/content/act/3c543a82-28a7-45c0-b4c2-4467359ac92e.doc" TargetMode="External"/><Relationship Id="rId43" Type="http://schemas.openxmlformats.org/officeDocument/2006/relationships/hyperlink" Target="http://10.4.0.9:8082/content/act/3c543a82-28a7-45c0-b4c2-4467359ac92e.doc" TargetMode="External"/><Relationship Id="rId48" Type="http://schemas.openxmlformats.org/officeDocument/2006/relationships/hyperlink" Target="http://10.4.0.9:8082/content/act/6f15dfaf-51fa-4e99-b71d-1a0158838c8e.doc" TargetMode="External"/><Relationship Id="rId56" Type="http://schemas.openxmlformats.org/officeDocument/2006/relationships/hyperlink" Target="http://10.4.0.9:8082/content/act/0fd645b1-50c8-49d6-9a0e-af2920f69194.doc" TargetMode="External"/><Relationship Id="rId64" Type="http://schemas.openxmlformats.org/officeDocument/2006/relationships/hyperlink" Target="http://10.4.0.9:8082/content/act/cf198f86-764e-472f-8115-df7496530424.doc" TargetMode="External"/><Relationship Id="rId69" Type="http://schemas.openxmlformats.org/officeDocument/2006/relationships/hyperlink" Target="http://10.4.0.9:8082/content/act/41ce25fc-0fc0-49de-934b-2ff24b1f7dac.doc" TargetMode="External"/><Relationship Id="rId77" Type="http://schemas.openxmlformats.org/officeDocument/2006/relationships/hyperlink" Target="http://10.4.0.9:8082/content/act/d0126126-8fd9-426e-bbe7-d758722a4497.doc" TargetMode="External"/><Relationship Id="rId8" Type="http://schemas.openxmlformats.org/officeDocument/2006/relationships/hyperlink" Target="http://10.4.0.9:8082/content/act/cf198f86-764e-472f-8115-df7496530424.doc" TargetMode="External"/><Relationship Id="rId51" Type="http://schemas.openxmlformats.org/officeDocument/2006/relationships/hyperlink" Target="http://10.4.0.9:8082/content/act/3c543a82-28a7-45c0-b4c2-4467359ac92e.doc" TargetMode="External"/><Relationship Id="rId72" Type="http://schemas.openxmlformats.org/officeDocument/2006/relationships/hyperlink" Target="http://10.4.0.9:8082/content/act/939ec8de-77ee-4ee4-a8b5-6f0070985258.doc" TargetMode="External"/><Relationship Id="rId80" Type="http://schemas.openxmlformats.org/officeDocument/2006/relationships/hyperlink" Target="http://10.4.0.9:8082/content/act/48ebe64b-e78d-4c4a-be57-a747f3dcb7e2.doc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vsrv065-app10.ru99-loc.minjust.ru/content/act/7a1fabfe-9419-47f4-938b-45cea49f79bd.html" TargetMode="External"/><Relationship Id="rId17" Type="http://schemas.openxmlformats.org/officeDocument/2006/relationships/hyperlink" Target="http://10.4.0.9:8082/content/act/3c543a82-28a7-45c0-b4c2-4467359ac92e.doc" TargetMode="External"/><Relationship Id="rId25" Type="http://schemas.openxmlformats.org/officeDocument/2006/relationships/hyperlink" Target="http://10.4.0.9:8082/content/act/6f15dfaf-51fa-4e99-b71d-1a0158838c8e.doc" TargetMode="External"/><Relationship Id="rId33" Type="http://schemas.openxmlformats.org/officeDocument/2006/relationships/hyperlink" Target="http://10.4.0.9:8082/content/act/3c543a82-28a7-45c0-b4c2-4467359ac92e.doc" TargetMode="External"/><Relationship Id="rId38" Type="http://schemas.openxmlformats.org/officeDocument/2006/relationships/hyperlink" Target="http://10.4.0.9:8082/content/act/4dd9952a-fd25-418c-a6b5-e1deb7d0117c.doc" TargetMode="External"/><Relationship Id="rId46" Type="http://schemas.openxmlformats.org/officeDocument/2006/relationships/hyperlink" Target="http://10.4.0.9:8082/content/act/6f15dfaf-51fa-4e99-b71d-1a0158838c8e.doc" TargetMode="External"/><Relationship Id="rId59" Type="http://schemas.openxmlformats.org/officeDocument/2006/relationships/hyperlink" Target="http://10.4.0.9:8082/content/act/6f15dfaf-51fa-4e99-b71d-1a0158838c8e.doc" TargetMode="External"/><Relationship Id="rId67" Type="http://schemas.openxmlformats.org/officeDocument/2006/relationships/hyperlink" Target="http://10.4.0.9:8082/content/act/7fd4f6da-61eb-4ed4-93cf-2df443d6fcf7.doc" TargetMode="External"/><Relationship Id="rId20" Type="http://schemas.openxmlformats.org/officeDocument/2006/relationships/hyperlink" Target="http://10.4.0.9:8082/content/act/3c543a82-28a7-45c0-b4c2-4467359ac92e.doc" TargetMode="External"/><Relationship Id="rId41" Type="http://schemas.openxmlformats.org/officeDocument/2006/relationships/hyperlink" Target="http://10.4.0.9:8082/content/act/3c543a82-28a7-45c0-b4c2-4467359ac92e.doc" TargetMode="External"/><Relationship Id="rId54" Type="http://schemas.openxmlformats.org/officeDocument/2006/relationships/hyperlink" Target="http://10.4.0.9:8082/content/act/3c543a82-28a7-45c0-b4c2-4467359ac92e.doc" TargetMode="External"/><Relationship Id="rId62" Type="http://schemas.openxmlformats.org/officeDocument/2006/relationships/hyperlink" Target="http://10.4.0.9:8082/content/act/3c543a82-28a7-45c0-b4c2-4467359ac92e.doc" TargetMode="External"/><Relationship Id="rId70" Type="http://schemas.openxmlformats.org/officeDocument/2006/relationships/hyperlink" Target="http://10.4.0.9:8082/content/act/c15c361e-6b29-4ed3-9e9e-baca701d74bc.doc" TargetMode="External"/><Relationship Id="rId75" Type="http://schemas.openxmlformats.org/officeDocument/2006/relationships/hyperlink" Target="http://10.4.0.9:8082/content/act/59a8c1cf-66b4-479d-b41c-01281ee53062.doc" TargetMode="External"/><Relationship Id="rId83" Type="http://schemas.openxmlformats.org/officeDocument/2006/relationships/hyperlink" Target="http://10.4.0.9:8082/content/act/0b3444e9-8a8c-4562-bc32-c5288e7079e0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4.0.9:8082/content/act/0fd645b1-50c8-49d6-9a0e-af2920f69194.doc" TargetMode="External"/><Relationship Id="rId15" Type="http://schemas.openxmlformats.org/officeDocument/2006/relationships/hyperlink" Target="zakon.scli.ru" TargetMode="External"/><Relationship Id="rId23" Type="http://schemas.openxmlformats.org/officeDocument/2006/relationships/hyperlink" Target="http://10.4.0.9:8082/content/act/4dd9952a-fd25-418c-a6b5-e1deb7d0117c.doc" TargetMode="External"/><Relationship Id="rId28" Type="http://schemas.openxmlformats.org/officeDocument/2006/relationships/hyperlink" Target="http://10.4.0.9:8082/content/act/3c543a82-28a7-45c0-b4c2-4467359ac92e.doc" TargetMode="External"/><Relationship Id="rId36" Type="http://schemas.openxmlformats.org/officeDocument/2006/relationships/hyperlink" Target="http://10.4.0.9:8082/content/act/3c543a82-28a7-45c0-b4c2-4467359ac92e.doc" TargetMode="External"/><Relationship Id="rId49" Type="http://schemas.openxmlformats.org/officeDocument/2006/relationships/hyperlink" Target="http://10.4.0.9:8082/content/act/0fd645b1-50c8-49d6-9a0e-af2920f69194.doc" TargetMode="External"/><Relationship Id="rId57" Type="http://schemas.openxmlformats.org/officeDocument/2006/relationships/hyperlink" Target="http://10.4.0.9:8082/content/act/0fd645b1-50c8-49d6-9a0e-af2920f69194.doc" TargetMode="External"/><Relationship Id="rId10" Type="http://schemas.openxmlformats.org/officeDocument/2006/relationships/hyperlink" Target="http://10.4.0.9:8082/content/act/4dd9952a-fd25-418c-a6b5-e1deb7d0117c.doc" TargetMode="External"/><Relationship Id="rId31" Type="http://schemas.openxmlformats.org/officeDocument/2006/relationships/hyperlink" Target="http://10.4.0.9:8082/content/act/3c543a82-28a7-45c0-b4c2-4467359ac92e.doc" TargetMode="External"/><Relationship Id="rId44" Type="http://schemas.openxmlformats.org/officeDocument/2006/relationships/hyperlink" Target="http://10.4.0.9:8082/content/act/3c543a82-28a7-45c0-b4c2-4467359ac92e.doc" TargetMode="External"/><Relationship Id="rId52" Type="http://schemas.openxmlformats.org/officeDocument/2006/relationships/hyperlink" Target="http://10.4.0.9:8082/content/act/0fd645b1-50c8-49d6-9a0e-af2920f69194.doc" TargetMode="External"/><Relationship Id="rId60" Type="http://schemas.openxmlformats.org/officeDocument/2006/relationships/hyperlink" Target="http://10.4.0.9:8082/content/act/3c543a82-28a7-45c0-b4c2-4467359ac92e.doc" TargetMode="External"/><Relationship Id="rId65" Type="http://schemas.openxmlformats.org/officeDocument/2006/relationships/hyperlink" Target="http://10.4.0.9:8082/content/act/cf198f86-764e-472f-8115-df7496530424.doc" TargetMode="External"/><Relationship Id="rId73" Type="http://schemas.openxmlformats.org/officeDocument/2006/relationships/hyperlink" Target="http://10.4.0.9:8082/content/act/c724ad4c-b960-4b28-8b0c-4d24a6b99bce.doc" TargetMode="External"/><Relationship Id="rId78" Type="http://schemas.openxmlformats.org/officeDocument/2006/relationships/hyperlink" Target="http://10.4.0.9:8082/content/act/4279c2e6-2ca6-4fd0-96ea-caf5ea54397b.doc" TargetMode="External"/><Relationship Id="rId81" Type="http://schemas.openxmlformats.org/officeDocument/2006/relationships/hyperlink" Target="http://10.4.0.9:8082/content/act/c8519e3f-9891-4443-8c5f-5c92a96b1fde.doc" TargetMode="External"/><Relationship Id="rId86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8</TotalTime>
  <Pages>14</Pages>
  <Words>7680</Words>
  <Characters>43781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dc:description/>
  <cp:lastModifiedBy>Лукиных НВ!1</cp:lastModifiedBy>
  <cp:revision>2</cp:revision>
  <dcterms:created xsi:type="dcterms:W3CDTF">2021-04-20T08:40:00Z</dcterms:created>
  <dcterms:modified xsi:type="dcterms:W3CDTF">2021-07-26T03:24:00Z</dcterms:modified>
</cp:coreProperties>
</file>