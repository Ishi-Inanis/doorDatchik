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36" w:rsidRPr="00597836" w:rsidRDefault="00597836" w:rsidP="00597836">
      <w:pPr>
        <w:ind w:firstLine="709"/>
        <w:jc w:val="center"/>
        <w:rPr>
          <w:rFonts w:cs="Arial"/>
          <w:b/>
          <w:smallCaps/>
        </w:rPr>
      </w:pPr>
      <w:r w:rsidRPr="00597836">
        <w:rPr>
          <w:rFonts w:cs="Arial"/>
          <w:b/>
          <w:smallCaps/>
        </w:rPr>
        <w:t>МИНИСТЕРСТВО ОБРАЗОВАНИЯ САХАЛИНСКОЙ ОБЛАСТИ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  <w:smallCaps/>
        </w:rPr>
      </w:pPr>
      <w:r w:rsidRPr="00597836">
        <w:rPr>
          <w:rFonts w:cs="Arial"/>
          <w:smallCaps/>
        </w:rPr>
        <w:t>ПРИКАЗ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  <w:smallCaps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</w:rPr>
      </w:pPr>
      <w:r w:rsidRPr="00597836">
        <w:rPr>
          <w:rFonts w:cs="Arial"/>
        </w:rPr>
        <w:t>от 19 мая 2014 года №558-ОД</w:t>
      </w:r>
    </w:p>
    <w:p w:rsidR="00597836" w:rsidRDefault="00597836" w:rsidP="00597836">
      <w:pPr>
        <w:ind w:firstLine="709"/>
        <w:jc w:val="center"/>
        <w:rPr>
          <w:rFonts w:cs="Arial"/>
        </w:rPr>
      </w:pPr>
      <w:r w:rsidRPr="00597836">
        <w:rPr>
          <w:rFonts w:cs="Arial"/>
        </w:rPr>
        <w:t>г. Южно-Сахалинск</w:t>
      </w:r>
    </w:p>
    <w:p w:rsidR="00597836" w:rsidRPr="00072C0C" w:rsidRDefault="00597836" w:rsidP="00597836">
      <w:pPr>
        <w:ind w:firstLine="709"/>
        <w:jc w:val="center"/>
        <w:rPr>
          <w:rFonts w:cs="Arial"/>
        </w:rPr>
      </w:pPr>
    </w:p>
    <w:p w:rsidR="00597836" w:rsidRPr="00072C0C" w:rsidRDefault="00597836" w:rsidP="00072C0C">
      <w:pPr>
        <w:ind w:firstLine="709"/>
        <w:jc w:val="center"/>
        <w:rPr>
          <w:rFonts w:cs="Arial"/>
          <w:b/>
          <w:bCs/>
          <w:kern w:val="28"/>
        </w:rPr>
      </w:pPr>
      <w:r w:rsidRPr="00072C0C">
        <w:rPr>
          <w:rFonts w:cs="Arial"/>
          <w:b/>
          <w:bCs/>
          <w:kern w:val="28"/>
        </w:rPr>
        <w:t>О ПРОВЕДЕНИИ</w:t>
      </w:r>
      <w:r w:rsidRPr="00072C0C">
        <w:rPr>
          <w:rFonts w:cs="Arial"/>
          <w:bCs/>
          <w:kern w:val="28"/>
        </w:rPr>
        <w:t xml:space="preserve"> </w:t>
      </w:r>
      <w:r w:rsidRPr="00072C0C">
        <w:rPr>
          <w:rFonts w:cs="Arial"/>
          <w:b/>
          <w:bCs/>
          <w:kern w:val="28"/>
        </w:rPr>
        <w:t xml:space="preserve">ОБЛАСТНОГО (ЗАОЧНОГО) КОНКУРСА СРЕДИ </w:t>
      </w:r>
      <w:proofErr w:type="gramStart"/>
      <w:r w:rsidRPr="00072C0C">
        <w:rPr>
          <w:rFonts w:cs="Arial"/>
          <w:b/>
          <w:bCs/>
          <w:kern w:val="28"/>
        </w:rPr>
        <w:t>МУНИЦИПАЛЬНЫХ</w:t>
      </w:r>
      <w:proofErr w:type="gramEnd"/>
      <w:r w:rsidRPr="00072C0C">
        <w:rPr>
          <w:rFonts w:cs="Arial"/>
          <w:b/>
          <w:bCs/>
          <w:kern w:val="28"/>
        </w:rPr>
        <w:t xml:space="preserve"> И</w:t>
      </w:r>
    </w:p>
    <w:p w:rsidR="0087717E" w:rsidRPr="00072C0C" w:rsidRDefault="00597836" w:rsidP="00072C0C">
      <w:pPr>
        <w:ind w:firstLine="709"/>
        <w:jc w:val="center"/>
        <w:rPr>
          <w:rFonts w:cs="Arial"/>
          <w:b/>
          <w:bCs/>
          <w:kern w:val="28"/>
        </w:rPr>
      </w:pPr>
      <w:r w:rsidRPr="00072C0C">
        <w:rPr>
          <w:rFonts w:cs="Arial"/>
          <w:b/>
          <w:bCs/>
          <w:kern w:val="28"/>
        </w:rPr>
        <w:t>ГОСУДАРСТВЕННЫХ ОБРАЗОВАТЕЛЬНЫХ ОРГАНИЗАЦИЙ НА ЛУЧШУЮ ОРГАНИЗАЦИЮ РАБОТЫ ПО ПРОФИЛАКТИКЕ ПРАВОНАРУШЕНИЙ НЕСОВЕРШЕННОЛЕТНИХ</w:t>
      </w:r>
    </w:p>
    <w:p w:rsidR="00597836" w:rsidRPr="00597836" w:rsidRDefault="00597836" w:rsidP="00597836">
      <w:pPr>
        <w:ind w:firstLine="709"/>
        <w:rPr>
          <w:rFonts w:cs="Arial"/>
          <w:b/>
        </w:rPr>
      </w:pPr>
    </w:p>
    <w:p w:rsidR="00597836" w:rsidRPr="00597836" w:rsidRDefault="00597836" w:rsidP="00597836">
      <w:pPr>
        <w:ind w:firstLine="709"/>
        <w:rPr>
          <w:rFonts w:cs="Arial"/>
          <w:b/>
        </w:rPr>
      </w:pPr>
      <w:r w:rsidRPr="00597836">
        <w:rPr>
          <w:rFonts w:cs="Arial"/>
        </w:rPr>
        <w:t xml:space="preserve">В соответствии с подпрограммой «Профилактика правонарушений в Сахалинской области на 2013-2020 годы» государственной программы Сахалинской области «Обеспечение общественного порядка, противодействие преступности и незаконному обороту наркотиков в Сахалинской области на 2013-2020 годы», утвержденной постановлением Правительства Сахалинской области от </w:t>
      </w:r>
      <w:hyperlink r:id="rId4" w:tgtFrame="Logical" w:history="1">
        <w:r w:rsidRPr="00F9194F">
          <w:rPr>
            <w:rStyle w:val="a6"/>
            <w:rFonts w:cs="Arial"/>
          </w:rPr>
          <w:t>29.12.2012 № 695</w:t>
        </w:r>
      </w:hyperlink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ПРИКАЗЫВАЮ: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</w:rPr>
        <w:t xml:space="preserve">1. </w:t>
      </w:r>
      <w:r w:rsidRPr="00597836">
        <w:rPr>
          <w:rFonts w:cs="Arial"/>
          <w:color w:val="000000"/>
        </w:rPr>
        <w:t xml:space="preserve">Утвердить </w:t>
      </w:r>
      <w:r w:rsidRPr="00597836">
        <w:rPr>
          <w:rFonts w:cs="Arial"/>
        </w:rPr>
        <w:t xml:space="preserve">Положение о проведении областного (заочного) конкурса </w:t>
      </w:r>
      <w:proofErr w:type="gramStart"/>
      <w:r w:rsidRPr="00597836">
        <w:rPr>
          <w:rFonts w:cs="Arial"/>
        </w:rPr>
        <w:t>среди</w:t>
      </w:r>
      <w:proofErr w:type="gramEnd"/>
      <w:r w:rsidRPr="00597836">
        <w:rPr>
          <w:rFonts w:cs="Arial"/>
        </w:rPr>
        <w:t xml:space="preserve"> </w:t>
      </w:r>
      <w:proofErr w:type="gramStart"/>
      <w:r w:rsidRPr="00597836">
        <w:rPr>
          <w:rFonts w:cs="Arial"/>
        </w:rPr>
        <w:t>муниципальных</w:t>
      </w:r>
      <w:proofErr w:type="gramEnd"/>
      <w:r w:rsidRPr="00597836">
        <w:rPr>
          <w:rFonts w:cs="Arial"/>
        </w:rPr>
        <w:t xml:space="preserve"> и государственных образовательных организаций на лучшую организацию работы по профилактике правонарушений несовершеннолетних.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2. Поручить ГБОУ ДПО «Институт развития образования Сахалинской области» обеспечить организацию и проведение конкурсных и экспертных процедур.</w:t>
      </w:r>
    </w:p>
    <w:p w:rsidR="00597836" w:rsidRPr="00597836" w:rsidRDefault="00597836" w:rsidP="00597836">
      <w:pPr>
        <w:pStyle w:val="ConsTitle"/>
        <w:widowControl/>
        <w:ind w:firstLine="709"/>
        <w:jc w:val="both"/>
        <w:rPr>
          <w:b w:val="0"/>
          <w:sz w:val="24"/>
          <w:szCs w:val="24"/>
        </w:rPr>
      </w:pPr>
      <w:r w:rsidRPr="00597836">
        <w:rPr>
          <w:b w:val="0"/>
          <w:sz w:val="24"/>
          <w:szCs w:val="24"/>
        </w:rPr>
        <w:t>3. Руководителям муниципальных органов, осуществляющих управление в сфере образования, руководителям государственных бюджетных профессиональных образовательных учреждений, государственных казенных образовательных учреждений для детей-сирот и детей, оставшихся без попечения родителей, обеспечить участие учреждений в областном (заочном) конкурсе среди муниципальных и государственных образовательных организаций на лучшую организацию работы по профилактике правонарушений несовершеннолетних.</w:t>
      </w:r>
    </w:p>
    <w:p w:rsidR="00597836" w:rsidRPr="00597836" w:rsidRDefault="00597836" w:rsidP="00597836">
      <w:pPr>
        <w:pStyle w:val="ConsTitle"/>
        <w:widowControl/>
        <w:ind w:firstLine="709"/>
        <w:jc w:val="both"/>
        <w:rPr>
          <w:b w:val="0"/>
          <w:sz w:val="24"/>
          <w:szCs w:val="24"/>
        </w:rPr>
      </w:pPr>
      <w:r w:rsidRPr="00597836">
        <w:rPr>
          <w:b w:val="0"/>
          <w:sz w:val="24"/>
          <w:szCs w:val="24"/>
        </w:rPr>
        <w:t xml:space="preserve">4. </w:t>
      </w:r>
      <w:proofErr w:type="gramStart"/>
      <w:r w:rsidRPr="00597836">
        <w:rPr>
          <w:b w:val="0"/>
          <w:sz w:val="24"/>
          <w:szCs w:val="24"/>
        </w:rPr>
        <w:t>Контроль за</w:t>
      </w:r>
      <w:proofErr w:type="gramEnd"/>
      <w:r w:rsidRPr="00597836">
        <w:rPr>
          <w:b w:val="0"/>
          <w:sz w:val="24"/>
          <w:szCs w:val="24"/>
        </w:rPr>
        <w:t xml:space="preserve"> исполнением настоящего приказа возложить на заместителя министра образования Сахалинской области А.Н.Иванова.</w:t>
      </w:r>
    </w:p>
    <w:p w:rsidR="00597836" w:rsidRPr="00597836" w:rsidRDefault="00597836" w:rsidP="00597836">
      <w:pPr>
        <w:pStyle w:val="ConsTitle"/>
        <w:widowControl/>
        <w:ind w:firstLine="709"/>
        <w:jc w:val="both"/>
        <w:rPr>
          <w:b w:val="0"/>
          <w:color w:val="000000"/>
          <w:sz w:val="24"/>
          <w:szCs w:val="24"/>
        </w:rPr>
      </w:pPr>
      <w:r w:rsidRPr="00597836">
        <w:rPr>
          <w:b w:val="0"/>
          <w:sz w:val="24"/>
          <w:szCs w:val="24"/>
        </w:rPr>
        <w:t>5. Опубликовать настоящий приказ в газете «Губернские ведомости».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Министр </w:t>
      </w:r>
      <w:r>
        <w:rPr>
          <w:rFonts w:cs="Arial"/>
        </w:rPr>
        <w:t xml:space="preserve">                                                                                                        </w:t>
      </w:r>
      <w:r w:rsidRPr="00597836">
        <w:rPr>
          <w:rFonts w:cs="Arial"/>
        </w:rPr>
        <w:t>Е.А.Сафонов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>УТВЕРЖДЕНО</w:t>
      </w: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 xml:space="preserve">приказом министерства образования </w:t>
      </w: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>Сахалинской области</w:t>
      </w:r>
    </w:p>
    <w:p w:rsidR="00597836" w:rsidRPr="00597836" w:rsidRDefault="00597836" w:rsidP="00597836">
      <w:pPr>
        <w:ind w:firstLine="709"/>
        <w:jc w:val="right"/>
        <w:rPr>
          <w:rFonts w:cs="Arial"/>
        </w:rPr>
      </w:pPr>
      <w:r w:rsidRPr="00597836">
        <w:rPr>
          <w:rFonts w:cs="Arial"/>
        </w:rPr>
        <w:t>от 19 мая 2014 года №558-ОД</w:t>
      </w:r>
    </w:p>
    <w:p w:rsidR="00597836" w:rsidRDefault="00597836" w:rsidP="00597836">
      <w:pPr>
        <w:ind w:firstLine="709"/>
        <w:jc w:val="right"/>
        <w:rPr>
          <w:rFonts w:cs="Arial"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 xml:space="preserve">ПОЛОЖЕНИЕ 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 xml:space="preserve">об областном (заочном) конкурсе среди </w:t>
      </w:r>
      <w:proofErr w:type="gramStart"/>
      <w:r w:rsidRPr="00597836">
        <w:rPr>
          <w:rFonts w:cs="Arial"/>
          <w:b/>
        </w:rPr>
        <w:t>муниципальных</w:t>
      </w:r>
      <w:proofErr w:type="gramEnd"/>
      <w:r w:rsidRPr="00597836">
        <w:rPr>
          <w:rFonts w:cs="Arial"/>
          <w:b/>
        </w:rPr>
        <w:t xml:space="preserve"> и 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государственных образовательных организаций на лучшую организацию работы по профилактике правонарушений несовершеннолетних</w:t>
      </w:r>
    </w:p>
    <w:p w:rsidR="00597836" w:rsidRP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</w:p>
    <w:p w:rsidR="00597836" w:rsidRP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  <w:r w:rsidRPr="00597836">
        <w:rPr>
          <w:rFonts w:ascii="Arial" w:hAnsi="Arial" w:cs="Arial"/>
          <w:b/>
        </w:rPr>
        <w:t>1. Общие положения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lastRenderedPageBreak/>
        <w:t xml:space="preserve">1.1. </w:t>
      </w:r>
      <w:proofErr w:type="gramStart"/>
      <w:r w:rsidRPr="00597836">
        <w:rPr>
          <w:rFonts w:cs="Arial"/>
        </w:rPr>
        <w:t>Настоящее положение определяет порядок организации, проведения и подведения итогов областного (заочного) конкурса среди муниципальных и государственных образовательных организаций на лучшую организацию работы по профилактике правонарушений несовершеннолетних (далее Конкурс) в рамках реализации подпрограммы «Профилактика правонарушений в Сахалинской области на 2013-2020 годы» государственной программы Сахалинской области «Обеспечение общественного порядка, противодействия преступности и незаконному обороту наркотиков в Сахалинской области на 2013-2020 годы», утвержденной</w:t>
      </w:r>
      <w:proofErr w:type="gramEnd"/>
      <w:r w:rsidRPr="00597836">
        <w:rPr>
          <w:rFonts w:cs="Arial"/>
        </w:rPr>
        <w:t xml:space="preserve"> постановлением Правительства Сахалинской области от 29 декабря 2012 года № 695.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1.2. Цель Конкурса: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- совершенствование системы социальных, правовых, педагогических и иных мер, направленных на сохранение благоприятных условий жизни обучающихся, выявление и устранение причин, способствующих формированию асоциального поведения и антиобщественных действий несовершеннолетних.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 xml:space="preserve">1.3. Задачи Конкурса: 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оценить эффективность организации профилактической работы образовательных организаций Сахалинской области с несовершеннолетними и их семьями;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 xml:space="preserve">- стимулировать деятельность педагогических коллективов образовательных организаций по реализации Федерального закона от </w:t>
      </w:r>
      <w:hyperlink r:id="rId5" w:tgtFrame="Logical" w:history="1">
        <w:r w:rsidRPr="00F9194F">
          <w:rPr>
            <w:rStyle w:val="a6"/>
            <w:sz w:val="24"/>
            <w:szCs w:val="24"/>
          </w:rPr>
          <w:t>24.06.1999 № 120-ФЗ</w:t>
        </w:r>
      </w:hyperlink>
      <w:r w:rsidRPr="00597836">
        <w:rPr>
          <w:sz w:val="24"/>
          <w:szCs w:val="24"/>
        </w:rPr>
        <w:t xml:space="preserve"> «Об основах системы профилактики безнадзорности и правонарушений несовершеннолетних»;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выявить передовой педагогический опыт образовательных организаций по профилактике правонарушений несовершеннолетних;</w:t>
      </w:r>
    </w:p>
    <w:p w:rsidR="00597836" w:rsidRPr="00597836" w:rsidRDefault="00597836" w:rsidP="00597836">
      <w:pPr>
        <w:pStyle w:val="ConsPlusCell"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выявить пути реализации в образовательных организациях единого государственного подхода к профилактике безнадзорности и правонарушений среди несовершеннолетних.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2. Участники Конкурса и номинации Конкурса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2.1. </w:t>
      </w:r>
      <w:r w:rsidRPr="00597836">
        <w:rPr>
          <w:rFonts w:cs="Arial"/>
        </w:rPr>
        <w:tab/>
        <w:t>В Конкурсе могут принимать участие муниципальные и государственные образовательные организации Сахалинской области.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sz w:val="24"/>
          <w:szCs w:val="24"/>
        </w:rPr>
        <w:t xml:space="preserve">2.2. </w:t>
      </w:r>
      <w:r w:rsidRPr="00597836">
        <w:rPr>
          <w:bCs/>
          <w:sz w:val="24"/>
          <w:szCs w:val="24"/>
        </w:rPr>
        <w:t>Конкурс проводится по следующим номинациям: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- лучшее общеобразовательное учреждение по организации профилактики правонарушений несовершеннолетних;</w:t>
      </w:r>
    </w:p>
    <w:p w:rsidR="00597836" w:rsidRPr="00597836" w:rsidRDefault="00597836" w:rsidP="00597836">
      <w:pPr>
        <w:autoSpaceDE w:val="0"/>
        <w:autoSpaceDN w:val="0"/>
        <w:ind w:firstLine="709"/>
        <w:rPr>
          <w:rFonts w:cs="Arial"/>
        </w:rPr>
      </w:pPr>
      <w:r w:rsidRPr="00597836">
        <w:rPr>
          <w:rFonts w:cs="Arial"/>
        </w:rPr>
        <w:t>- лучшее профессиональное образовательное учреждение по организации профилактики правонарушений несовершеннолетних;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лучшее учреждение для детей-сирот и детей, оставшихся без попечения родителей, по организации профилактики правонарушений несовершеннолетних.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3. Порядок и сроки проведения Конкурса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3.1. Конкурс проводится в два этапа: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1 этап – муниципальный;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2 этап – областной. 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 xml:space="preserve">3.2. </w:t>
      </w:r>
      <w:proofErr w:type="gramStart"/>
      <w:r w:rsidRPr="00597836">
        <w:rPr>
          <w:rFonts w:cs="Arial"/>
        </w:rPr>
        <w:t>По итогам первого этапа Конкурса муниципальные органы, осуществляющие управление в сфере образования, направляют для участия во втором этапе Конкурса материалы победителей в форме аналитического отчета об организации работы по профилактике правонарушений несовершеннолетних за три последних учебных года в бумажном и электронном вариантах (с пометкой «Конкурс по профилактике») в ГБОУ ДПО «Институт развития образования Сахалинской области» (далее – ГБОУ ДПО ИРОСО) по</w:t>
      </w:r>
      <w:proofErr w:type="gramEnd"/>
      <w:r w:rsidRPr="00597836">
        <w:rPr>
          <w:rFonts w:cs="Arial"/>
        </w:rPr>
        <w:t xml:space="preserve"> адресу: </w:t>
      </w:r>
      <w:smartTag w:uri="urn:schemas-microsoft-com:office:smarttags" w:element="metricconverter">
        <w:smartTagPr>
          <w:attr w:name="ProductID" w:val="693000, г"/>
        </w:smartTagPr>
        <w:r w:rsidRPr="00597836">
          <w:rPr>
            <w:rFonts w:cs="Arial"/>
          </w:rPr>
          <w:t>693000, г</w:t>
        </w:r>
      </w:smartTag>
      <w:r w:rsidRPr="00597836">
        <w:rPr>
          <w:rFonts w:cs="Arial"/>
        </w:rPr>
        <w:t xml:space="preserve">. Южно-Сахалинск, ул. Ленина, 111; факс 8 (4242) 72-25-01, </w:t>
      </w:r>
      <w:r w:rsidRPr="00597836">
        <w:rPr>
          <w:rFonts w:cs="Arial"/>
          <w:lang w:val="en-US"/>
        </w:rPr>
        <w:t>e</w:t>
      </w:r>
      <w:r w:rsidRPr="00597836">
        <w:rPr>
          <w:rFonts w:cs="Arial"/>
        </w:rPr>
        <w:t>-</w:t>
      </w:r>
      <w:r w:rsidRPr="00597836">
        <w:rPr>
          <w:rFonts w:cs="Arial"/>
          <w:lang w:val="en-US"/>
        </w:rPr>
        <w:t>mail</w:t>
      </w:r>
      <w:r w:rsidRPr="00597836">
        <w:rPr>
          <w:rFonts w:cs="Arial"/>
        </w:rPr>
        <w:t xml:space="preserve">: </w:t>
      </w:r>
      <w:proofErr w:type="spellStart"/>
      <w:r w:rsidRPr="00597836">
        <w:rPr>
          <w:rFonts w:cs="Arial"/>
          <w:lang w:val="en-US"/>
        </w:rPr>
        <w:t>iroso</w:t>
      </w:r>
      <w:proofErr w:type="spellEnd"/>
      <w:r w:rsidRPr="00597836">
        <w:rPr>
          <w:rFonts w:cs="Arial"/>
        </w:rPr>
        <w:t>@</w:t>
      </w:r>
      <w:r w:rsidRPr="00597836">
        <w:rPr>
          <w:rFonts w:cs="Arial"/>
          <w:lang w:val="en-US"/>
        </w:rPr>
        <w:t>mail</w:t>
      </w:r>
      <w:r w:rsidRPr="00597836">
        <w:rPr>
          <w:rFonts w:cs="Arial"/>
        </w:rPr>
        <w:t>.</w:t>
      </w:r>
      <w:proofErr w:type="spellStart"/>
      <w:r w:rsidRPr="00597836">
        <w:rPr>
          <w:rFonts w:cs="Arial"/>
          <w:lang w:val="en-US"/>
        </w:rPr>
        <w:t>ru</w:t>
      </w:r>
      <w:proofErr w:type="spellEnd"/>
      <w:r w:rsidRPr="00597836">
        <w:rPr>
          <w:rFonts w:cs="Arial"/>
        </w:rPr>
        <w:t>, а так же: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sz w:val="24"/>
          <w:szCs w:val="24"/>
        </w:rPr>
      </w:pPr>
      <w:r w:rsidRPr="00597836">
        <w:rPr>
          <w:sz w:val="24"/>
          <w:szCs w:val="24"/>
        </w:rPr>
        <w:t>- копию протокола итогов муниципального этапа Конкурса;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lastRenderedPageBreak/>
        <w:t>- заявку на участие во втором этапе Конкурса, заверенную подписью руководителя муниципального органа, осуществляющего управление в сфере образования;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sz w:val="24"/>
          <w:szCs w:val="24"/>
        </w:rPr>
        <w:t>3.3. Государственные бюджетные п</w:t>
      </w:r>
      <w:r w:rsidRPr="00597836">
        <w:rPr>
          <w:bCs/>
          <w:sz w:val="24"/>
          <w:szCs w:val="24"/>
        </w:rPr>
        <w:t>рофессиональные образовательные учреждения, государственные казенные образовательные учреждения для детей-сирот и детей, оставшихся без попечения родителей, представляют документы напрямую в ГБОУ ДПО ИРОСО. Заявка на участие в Конкурсе заверяется руководителем учреждения.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3.4. Сроки проведения Конкурса устанавливаются министерством образования Сахалинской области.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4. Требования к структуре, содержанию и оформлению аналитического отчета об организации работы по профилактике правонарушений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ind w:firstLine="709"/>
        <w:jc w:val="center"/>
        <w:rPr>
          <w:rFonts w:cs="Arial"/>
        </w:rPr>
      </w:pPr>
      <w:r w:rsidRPr="00597836">
        <w:rPr>
          <w:rFonts w:cs="Arial"/>
          <w:b/>
        </w:rPr>
        <w:t>4.1.</w:t>
      </w:r>
      <w:r w:rsidRPr="00597836">
        <w:rPr>
          <w:rFonts w:cs="Arial"/>
        </w:rPr>
        <w:t xml:space="preserve"> </w:t>
      </w:r>
      <w:r w:rsidRPr="00597836">
        <w:rPr>
          <w:rFonts w:cs="Arial"/>
          <w:b/>
        </w:rPr>
        <w:t>Аналитический отчет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Аналитический отчет об организации работы по профилактике правонарушений несовершеннолетних должен представлять характеристику параметров, содержательно отражающих результативность и эффективность деятельности образовательной организации по данному направлению и иметь следующую структуру: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1. Титульный лист (страница 1), содержащий общие сведения об образовательной организации, руководителе организации, периоде отчетности;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bCs/>
        </w:rPr>
        <w:t>2. Содержание (страница 2) следует за титульным листом и является второй страницей документа. Это наглядная схема, перечень всех без исключения заголовков документа с указанием страниц;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bCs/>
        </w:rPr>
        <w:t>3. Введение (объем 1-2 страницы), содержащее: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  <w:lang w:eastAsia="ru-RU"/>
        </w:rPr>
        <w:t xml:space="preserve">- перечень профилактических </w:t>
      </w:r>
      <w:r w:rsidRPr="00597836">
        <w:rPr>
          <w:rFonts w:ascii="Arial" w:hAnsi="Arial" w:cs="Arial"/>
        </w:rPr>
        <w:t xml:space="preserve">программ образовательной организации, определяющих </w:t>
      </w:r>
      <w:r w:rsidRPr="00597836">
        <w:rPr>
          <w:rFonts w:ascii="Arial" w:hAnsi="Arial" w:cs="Arial"/>
          <w:bCs/>
        </w:rPr>
        <w:t xml:space="preserve">основные направления деятельности </w:t>
      </w:r>
      <w:r w:rsidRPr="00597836">
        <w:rPr>
          <w:rFonts w:ascii="Arial" w:hAnsi="Arial" w:cs="Arial"/>
        </w:rPr>
        <w:t>по профилактике правонарушений несовершеннолетних;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</w:rPr>
        <w:t xml:space="preserve">- анализ результатов деятельности образовательной организации по профилактике правонарушений несовершеннолетних, по </w:t>
      </w:r>
      <w:r w:rsidRPr="00597836">
        <w:rPr>
          <w:rFonts w:ascii="Arial" w:hAnsi="Arial" w:cs="Arial"/>
          <w:lang w:eastAsia="ru-RU"/>
        </w:rPr>
        <w:t>оказанию</w:t>
      </w:r>
      <w:r w:rsidRPr="00597836">
        <w:rPr>
          <w:rFonts w:ascii="Arial" w:hAnsi="Arial" w:cs="Arial"/>
        </w:rPr>
        <w:t xml:space="preserve"> </w:t>
      </w:r>
      <w:r w:rsidRPr="00597836">
        <w:rPr>
          <w:rFonts w:ascii="Arial" w:hAnsi="Arial" w:cs="Arial"/>
          <w:lang w:eastAsia="ru-RU"/>
        </w:rPr>
        <w:t xml:space="preserve">помощи в обучении и воспитании детей </w:t>
      </w:r>
      <w:hyperlink r:id="rId6" w:anchor="block_104" w:history="1">
        <w:r w:rsidRPr="00597836">
          <w:rPr>
            <w:rFonts w:ascii="Arial" w:hAnsi="Arial" w:cs="Arial"/>
            <w:lang w:eastAsia="ru-RU"/>
          </w:rPr>
          <w:t>семьям</w:t>
        </w:r>
      </w:hyperlink>
      <w:r w:rsidRPr="00597836">
        <w:rPr>
          <w:rFonts w:ascii="Arial" w:hAnsi="Arial" w:cs="Arial"/>
          <w:lang w:eastAsia="ru-RU"/>
        </w:rPr>
        <w:t>, находящимся в социально опасном положении.</w:t>
      </w:r>
    </w:p>
    <w:p w:rsidR="00597836" w:rsidRPr="00597836" w:rsidRDefault="00597836" w:rsidP="00597836">
      <w:pPr>
        <w:ind w:firstLine="709"/>
        <w:rPr>
          <w:rFonts w:cs="Arial"/>
          <w:bCs/>
        </w:rPr>
      </w:pPr>
      <w:r w:rsidRPr="00597836">
        <w:rPr>
          <w:rFonts w:cs="Arial"/>
          <w:bCs/>
        </w:rPr>
        <w:t>4. Основная часть.</w:t>
      </w:r>
    </w:p>
    <w:p w:rsidR="00597836" w:rsidRPr="00597836" w:rsidRDefault="00597836" w:rsidP="00597836">
      <w:pPr>
        <w:ind w:firstLine="709"/>
        <w:rPr>
          <w:rFonts w:cs="Arial"/>
          <w:bCs/>
        </w:rPr>
      </w:pPr>
      <w:r w:rsidRPr="00597836">
        <w:rPr>
          <w:rFonts w:cs="Arial"/>
          <w:bCs/>
        </w:rPr>
        <w:t xml:space="preserve">Раздел 1, содержащий </w:t>
      </w:r>
      <w:r w:rsidRPr="00597836">
        <w:rPr>
          <w:rFonts w:cs="Arial"/>
        </w:rPr>
        <w:t xml:space="preserve">характеристику деятельности образовательной организации по реализации профилактических программ за последние три учебных года и отражающий деятельность Совета по профилактике правонарушений, школьной службы примирения, а также </w:t>
      </w:r>
      <w:r w:rsidRPr="00597836">
        <w:rPr>
          <w:rFonts w:cs="Arial"/>
          <w:bCs/>
        </w:rPr>
        <w:t xml:space="preserve">перечень традиционных профилактических мероприятий с </w:t>
      </w:r>
      <w:proofErr w:type="gramStart"/>
      <w:r w:rsidRPr="00597836">
        <w:rPr>
          <w:rFonts w:cs="Arial"/>
          <w:bCs/>
        </w:rPr>
        <w:t>обучающимися</w:t>
      </w:r>
      <w:proofErr w:type="gramEnd"/>
      <w:r w:rsidRPr="00597836">
        <w:rPr>
          <w:rFonts w:cs="Arial"/>
          <w:bCs/>
        </w:rPr>
        <w:t>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форма и название мероприятия;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сроки и место проведения;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количество участников и их категория;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межведомственное взаимодействие с субъектами профилактики;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bCs/>
        </w:rPr>
        <w:t xml:space="preserve">- </w:t>
      </w:r>
      <w:r w:rsidRPr="00597836">
        <w:rPr>
          <w:rFonts w:ascii="Arial" w:hAnsi="Arial" w:cs="Arial"/>
          <w:color w:val="000000"/>
        </w:rPr>
        <w:t>организация педагогического взаимодействия с родителями.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 xml:space="preserve">Раздел 2, содержащий информацию о </w:t>
      </w:r>
      <w:r w:rsidRPr="00597836">
        <w:rPr>
          <w:rFonts w:ascii="Arial" w:hAnsi="Arial" w:cs="Arial"/>
        </w:rPr>
        <w:t xml:space="preserve">внеурочной занятости несовершеннолетних, находящихся в социально опасном положении, в системе дополнительного образования образовательной организации, ученическом самоуправлении, детских общественных организациях и </w:t>
      </w:r>
      <w:proofErr w:type="spellStart"/>
      <w:r w:rsidRPr="00597836">
        <w:rPr>
          <w:rFonts w:ascii="Arial" w:hAnsi="Arial" w:cs="Arial"/>
        </w:rPr>
        <w:t>т</w:t>
      </w:r>
      <w:proofErr w:type="gramStart"/>
      <w:r w:rsidRPr="00597836">
        <w:rPr>
          <w:rFonts w:ascii="Arial" w:hAnsi="Arial" w:cs="Arial"/>
        </w:rPr>
        <w:t>.д</w:t>
      </w:r>
      <w:proofErr w:type="spellEnd"/>
      <w:proofErr w:type="gramEnd"/>
      <w:r w:rsidRPr="00597836">
        <w:rPr>
          <w:rFonts w:ascii="Arial" w:hAnsi="Arial" w:cs="Arial"/>
          <w:bCs/>
        </w:rPr>
        <w:t>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форма внеурочной занятости (объединение, ученическое самоуправление, детская общественная организация и др.);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направление деятельности;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число занятых несовершеннолетних, находящихся в социально опасном положении;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 Ф.И.О. руководителя.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Раздел 3, содержащий информацию об участии в муниципальных, областных и всероссийских мероприятиях по профилактике правонарушений несовершеннолетних: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lastRenderedPageBreak/>
        <w:t>- название мероприятия;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сроки и место проведения;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bCs/>
        </w:rPr>
      </w:pPr>
      <w:r w:rsidRPr="00597836">
        <w:rPr>
          <w:rFonts w:ascii="Arial" w:hAnsi="Arial" w:cs="Arial"/>
          <w:bCs/>
        </w:rPr>
        <w:t>- число участников;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bCs/>
        </w:rPr>
        <w:t>- результаты участия.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>Раздел 4, содержащий сравнительный анализ следующих количественных показателей деятельности образовательной организации по профилактике правонарушений несовершеннолетних за три последних учебных года: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lang w:eastAsia="ru-RU"/>
        </w:rPr>
        <w:t>- число несовершеннолетних, оставленных на повторное обучение;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lang w:eastAsia="ru-RU"/>
        </w:rPr>
        <w:t>- число несовершеннолетних, исключенных из учреждения;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lang w:eastAsia="ru-RU"/>
        </w:rPr>
      </w:pPr>
      <w:r w:rsidRPr="00597836">
        <w:rPr>
          <w:rFonts w:ascii="Arial" w:hAnsi="Arial" w:cs="Arial"/>
          <w:lang w:eastAsia="ru-RU"/>
        </w:rPr>
        <w:t>- число несовершеннолетних, которым изменена форма обучения;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число несовершеннолетних,</w:t>
      </w:r>
      <w:r w:rsidRPr="00597836">
        <w:rPr>
          <w:rFonts w:ascii="Arial" w:hAnsi="Arial" w:cs="Arial"/>
        </w:rPr>
        <w:t xml:space="preserve"> занимающихся бродяжничеством или </w:t>
      </w:r>
      <w:proofErr w:type="gramStart"/>
      <w:r w:rsidRPr="00597836">
        <w:rPr>
          <w:rFonts w:ascii="Arial" w:hAnsi="Arial" w:cs="Arial"/>
        </w:rPr>
        <w:t>попрошайничеством</w:t>
      </w:r>
      <w:proofErr w:type="gramEnd"/>
      <w:r w:rsidRPr="00597836">
        <w:rPr>
          <w:rFonts w:ascii="Arial" w:hAnsi="Arial" w:cs="Arial"/>
        </w:rPr>
        <w:t>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число несовершеннолетних</w:t>
      </w:r>
      <w:r w:rsidRPr="00597836">
        <w:rPr>
          <w:rFonts w:ascii="Arial" w:hAnsi="Arial" w:cs="Arial"/>
        </w:rPr>
        <w:t>, самовольно покидающих учреждение (для профессиональных образовательных учреждений и учреждений для детей-сирот и детей, оставшихся без попечения родителей).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- </w:t>
      </w:r>
      <w:r w:rsidRPr="00E560F3">
        <w:rPr>
          <w:rFonts w:ascii="Arial" w:hAnsi="Arial" w:cs="Arial"/>
          <w:highlight w:val="yellow"/>
          <w:lang w:eastAsia="ru-RU"/>
        </w:rPr>
        <w:t>число несовершеннолетних,</w:t>
      </w:r>
      <w:r w:rsidRPr="00E560F3">
        <w:rPr>
          <w:rFonts w:ascii="Arial" w:hAnsi="Arial" w:cs="Arial"/>
          <w:highlight w:val="yellow"/>
        </w:rPr>
        <w:t xml:space="preserve"> состоящих на разных формах учета (</w:t>
      </w:r>
      <w:proofErr w:type="spellStart"/>
      <w:r w:rsidRPr="00E560F3">
        <w:rPr>
          <w:rFonts w:ascii="Arial" w:hAnsi="Arial" w:cs="Arial"/>
          <w:highlight w:val="yellow"/>
        </w:rPr>
        <w:t>внутришкольном</w:t>
      </w:r>
      <w:proofErr w:type="spellEnd"/>
      <w:r w:rsidRPr="00E560F3">
        <w:rPr>
          <w:rFonts w:ascii="Arial" w:hAnsi="Arial" w:cs="Arial"/>
          <w:highlight w:val="yellow"/>
        </w:rPr>
        <w:t xml:space="preserve">, в </w:t>
      </w:r>
      <w:proofErr w:type="spellStart"/>
      <w:r w:rsidRPr="00E560F3">
        <w:rPr>
          <w:rFonts w:ascii="Arial" w:hAnsi="Arial" w:cs="Arial"/>
          <w:highlight w:val="red"/>
        </w:rPr>
        <w:t>КДНиЗП</w:t>
      </w:r>
      <w:proofErr w:type="spellEnd"/>
      <w:r w:rsidRPr="00E560F3">
        <w:rPr>
          <w:rFonts w:ascii="Arial" w:hAnsi="Arial" w:cs="Arial"/>
          <w:highlight w:val="yellow"/>
        </w:rPr>
        <w:t xml:space="preserve">, в </w:t>
      </w:r>
      <w:r w:rsidRPr="00E560F3">
        <w:rPr>
          <w:rFonts w:ascii="Arial" w:hAnsi="Arial" w:cs="Arial"/>
          <w:highlight w:val="red"/>
        </w:rPr>
        <w:t>ОДН</w:t>
      </w:r>
      <w:r w:rsidRPr="00E560F3">
        <w:rPr>
          <w:rFonts w:ascii="Arial" w:hAnsi="Arial" w:cs="Arial"/>
          <w:highlight w:val="yellow"/>
        </w:rPr>
        <w:t>, у нарколога) и снятых с них;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число несовершеннолетних,</w:t>
      </w:r>
      <w:r w:rsidRPr="00597836">
        <w:rPr>
          <w:rFonts w:ascii="Arial" w:hAnsi="Arial" w:cs="Arial"/>
        </w:rPr>
        <w:t xml:space="preserve"> условно осужденных;</w:t>
      </w: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  <w:color w:val="0D0D0D" w:themeColor="text1" w:themeTint="F2"/>
          <w:lang w:eastAsia="ru-RU"/>
        </w:rPr>
      </w:pPr>
      <w:r w:rsidRPr="00597836">
        <w:rPr>
          <w:rFonts w:ascii="Arial" w:hAnsi="Arial" w:cs="Arial"/>
        </w:rPr>
        <w:t xml:space="preserve">- </w:t>
      </w:r>
      <w:r w:rsidRPr="00597836">
        <w:rPr>
          <w:rFonts w:ascii="Arial" w:hAnsi="Arial" w:cs="Arial"/>
          <w:lang w:eastAsia="ru-RU"/>
        </w:rPr>
        <w:t>охват родителей профилактическими мероприятиями.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5. Заключение (объем 1-2 страницы), содержащее выводы об итогах и перспективах деятельности образовательной организации по профилактике правонарушений несовершеннолетних.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4.2.</w:t>
      </w:r>
      <w:r w:rsidRPr="00597836">
        <w:rPr>
          <w:rFonts w:cs="Arial"/>
        </w:rPr>
        <w:t xml:space="preserve"> </w:t>
      </w:r>
      <w:r w:rsidRPr="00597836">
        <w:rPr>
          <w:rFonts w:cs="Arial"/>
          <w:b/>
        </w:rPr>
        <w:t>Требования к оформлению аналитического отчета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pStyle w:val="a3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t xml:space="preserve">Объем аналитического отчета должен быть не более 15 страниц, шрифт </w:t>
      </w:r>
      <w:r w:rsidRPr="00597836">
        <w:rPr>
          <w:rFonts w:ascii="Arial" w:hAnsi="Arial" w:cs="Arial"/>
          <w:lang w:val="en-US"/>
        </w:rPr>
        <w:t>Times</w:t>
      </w:r>
      <w:r w:rsidRPr="00597836">
        <w:rPr>
          <w:rFonts w:ascii="Arial" w:hAnsi="Arial" w:cs="Arial"/>
        </w:rPr>
        <w:t xml:space="preserve"> </w:t>
      </w:r>
      <w:r w:rsidRPr="00597836">
        <w:rPr>
          <w:rFonts w:ascii="Arial" w:hAnsi="Arial" w:cs="Arial"/>
          <w:lang w:val="en-US"/>
        </w:rPr>
        <w:t>New</w:t>
      </w:r>
      <w:r w:rsidRPr="00597836">
        <w:rPr>
          <w:rFonts w:ascii="Arial" w:hAnsi="Arial" w:cs="Arial"/>
        </w:rPr>
        <w:t xml:space="preserve"> </w:t>
      </w:r>
      <w:r w:rsidRPr="00597836">
        <w:rPr>
          <w:rFonts w:ascii="Arial" w:hAnsi="Arial" w:cs="Arial"/>
          <w:lang w:val="en-US"/>
        </w:rPr>
        <w:t>Roman</w:t>
      </w:r>
      <w:r w:rsidRPr="00597836">
        <w:rPr>
          <w:rFonts w:ascii="Arial" w:hAnsi="Arial" w:cs="Arial"/>
        </w:rPr>
        <w:t>, размер шрифта 14, межстрочный интервал полуторный. Таблицы, графики, диаграммы должны быть пронумерованы и озаглавлены, а в тексте на них должны содержаться ссылки. Структура и содержание аналитического отчета должны соответствовать требованиям.</w:t>
      </w:r>
    </w:p>
    <w:p w:rsid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</w:p>
    <w:p w:rsid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  <w:r w:rsidRPr="00597836">
        <w:rPr>
          <w:rFonts w:ascii="Arial" w:hAnsi="Arial" w:cs="Arial"/>
          <w:b/>
        </w:rPr>
        <w:t>5. Критерии оценки конкурсных материалов</w:t>
      </w:r>
    </w:p>
    <w:p w:rsidR="00597836" w:rsidRPr="00597836" w:rsidRDefault="00597836" w:rsidP="00597836">
      <w:pPr>
        <w:pStyle w:val="a3"/>
        <w:ind w:left="0" w:firstLine="709"/>
        <w:contextualSpacing w:val="0"/>
        <w:jc w:val="center"/>
        <w:rPr>
          <w:rFonts w:ascii="Arial" w:hAnsi="Arial" w:cs="Arial"/>
          <w:b/>
        </w:rPr>
      </w:pP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</w:rPr>
        <w:t>5.1.</w:t>
      </w:r>
      <w:r w:rsidRPr="00597836">
        <w:rPr>
          <w:rFonts w:cs="Arial"/>
          <w:b/>
        </w:rPr>
        <w:t xml:space="preserve"> </w:t>
      </w:r>
      <w:r w:rsidRPr="00597836">
        <w:rPr>
          <w:rFonts w:cs="Arial"/>
        </w:rPr>
        <w:t>Оценка</w:t>
      </w:r>
      <w:r w:rsidRPr="00597836">
        <w:rPr>
          <w:rFonts w:cs="Arial"/>
          <w:b/>
        </w:rPr>
        <w:t xml:space="preserve"> </w:t>
      </w:r>
      <w:r w:rsidRPr="00597836">
        <w:rPr>
          <w:rFonts w:cs="Arial"/>
        </w:rPr>
        <w:t>конкурсных материалов осуществляется по пятибалльной шкале</w:t>
      </w:r>
      <w:r w:rsidRPr="00597836">
        <w:rPr>
          <w:rFonts w:cs="Arial"/>
          <w:b/>
        </w:rPr>
        <w:t xml:space="preserve"> </w:t>
      </w:r>
      <w:r w:rsidRPr="00597836">
        <w:rPr>
          <w:rFonts w:cs="Arial"/>
          <w:bCs/>
        </w:rPr>
        <w:t>в соответствии с критериями: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наличие профилактических программ;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- межведомственное взаимодействие образовательной организации с субъектами профилактики безнадзорности и правонарушений;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- организация педагогического взаимодействия с родителями;</w:t>
      </w:r>
    </w:p>
    <w:p w:rsidR="00597836" w:rsidRPr="00597836" w:rsidRDefault="00597836" w:rsidP="00597836">
      <w:pPr>
        <w:ind w:firstLine="709"/>
        <w:rPr>
          <w:rFonts w:cs="Arial"/>
          <w:color w:val="000000"/>
        </w:rPr>
      </w:pPr>
      <w:r w:rsidRPr="00597836">
        <w:rPr>
          <w:rFonts w:cs="Arial"/>
          <w:color w:val="000000"/>
        </w:rPr>
        <w:t>- внеурочная занятость несовершеннолетних, находящихся в социально опасном положении;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color w:val="000000"/>
        </w:rPr>
        <w:t>- в</w:t>
      </w:r>
      <w:r w:rsidRPr="00597836">
        <w:rPr>
          <w:rFonts w:cs="Arial"/>
        </w:rPr>
        <w:t>недрение в практику работы методик и технологий, направленных на формирование законопослушного поведения несовершеннолетних;</w:t>
      </w:r>
    </w:p>
    <w:p w:rsidR="00597836" w:rsidRPr="00597836" w:rsidRDefault="00597836" w:rsidP="0059783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bookmarkStart w:id="0" w:name="Par339"/>
      <w:bookmarkEnd w:id="0"/>
      <w:r w:rsidRPr="00597836">
        <w:rPr>
          <w:rFonts w:cs="Arial"/>
        </w:rPr>
        <w:t>- оказание социально-психологической и педагогической помощи несовершеннолетним с ограниченными возможностями здоровья и (или) отклонениями в поведении либо несовершеннолетним, имеющим проблемы в обучении;</w:t>
      </w:r>
    </w:p>
    <w:p w:rsidR="00597836" w:rsidRPr="00597836" w:rsidRDefault="00597836" w:rsidP="0059783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97836">
        <w:rPr>
          <w:rFonts w:cs="Arial"/>
        </w:rPr>
        <w:t>- результативность профилактической деятельности образовательной организации.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  <w:bookmarkStart w:id="1" w:name="Par346"/>
      <w:bookmarkEnd w:id="1"/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 xml:space="preserve">6. Подведение итогов Конкурса и порядок расходования средств </w:t>
      </w:r>
    </w:p>
    <w:p w:rsidR="00597836" w:rsidRDefault="00597836" w:rsidP="00597836">
      <w:pPr>
        <w:ind w:firstLine="709"/>
        <w:jc w:val="center"/>
        <w:rPr>
          <w:rFonts w:cs="Arial"/>
          <w:b/>
        </w:rPr>
      </w:pPr>
      <w:r w:rsidRPr="00597836">
        <w:rPr>
          <w:rFonts w:cs="Arial"/>
          <w:b/>
        </w:rPr>
        <w:t>денежного поощрения</w:t>
      </w:r>
    </w:p>
    <w:p w:rsidR="00597836" w:rsidRPr="00597836" w:rsidRDefault="00597836" w:rsidP="00597836">
      <w:pPr>
        <w:ind w:firstLine="709"/>
        <w:jc w:val="center"/>
        <w:rPr>
          <w:rFonts w:cs="Arial"/>
          <w:b/>
        </w:rPr>
      </w:pPr>
    </w:p>
    <w:p w:rsidR="00597836" w:rsidRPr="00597836" w:rsidRDefault="00597836" w:rsidP="00597836">
      <w:pPr>
        <w:pStyle w:val="a3"/>
        <w:autoSpaceDE w:val="0"/>
        <w:autoSpaceDN w:val="0"/>
        <w:ind w:left="0" w:firstLine="709"/>
        <w:contextualSpacing w:val="0"/>
        <w:rPr>
          <w:rFonts w:ascii="Arial" w:hAnsi="Arial" w:cs="Arial"/>
        </w:rPr>
      </w:pPr>
      <w:r w:rsidRPr="00597836">
        <w:rPr>
          <w:rFonts w:ascii="Arial" w:hAnsi="Arial" w:cs="Arial"/>
        </w:rPr>
        <w:lastRenderedPageBreak/>
        <w:t>6.1. Состав конкурсной комиссии и порядок экспертизы конкурсных материалов утверждаются министерством образования Сахалинской области.</w:t>
      </w:r>
    </w:p>
    <w:p w:rsidR="00597836" w:rsidRPr="00597836" w:rsidRDefault="00597836" w:rsidP="00597836">
      <w:pPr>
        <w:ind w:firstLine="709"/>
        <w:rPr>
          <w:rFonts w:cs="Arial"/>
        </w:rPr>
      </w:pPr>
      <w:r w:rsidRPr="00597836">
        <w:rPr>
          <w:rFonts w:cs="Arial"/>
          <w:bCs/>
        </w:rPr>
        <w:t xml:space="preserve">6.2. </w:t>
      </w:r>
      <w:proofErr w:type="gramStart"/>
      <w:r w:rsidRPr="00597836">
        <w:rPr>
          <w:rFonts w:cs="Arial"/>
          <w:bCs/>
        </w:rPr>
        <w:t>Победителям (</w:t>
      </w:r>
      <w:r w:rsidRPr="00597836">
        <w:rPr>
          <w:rFonts w:cs="Arial"/>
          <w:bCs/>
          <w:lang w:val="en-US"/>
        </w:rPr>
        <w:t>I</w:t>
      </w:r>
      <w:r w:rsidRPr="00597836">
        <w:rPr>
          <w:rFonts w:cs="Arial"/>
          <w:bCs/>
        </w:rPr>
        <w:t xml:space="preserve"> место) и призерам (</w:t>
      </w:r>
      <w:r w:rsidRPr="00597836">
        <w:rPr>
          <w:rFonts w:cs="Arial"/>
          <w:bCs/>
          <w:lang w:val="en-US"/>
        </w:rPr>
        <w:t>II</w:t>
      </w:r>
      <w:r w:rsidRPr="00597836">
        <w:rPr>
          <w:rFonts w:cs="Arial"/>
          <w:bCs/>
        </w:rPr>
        <w:t xml:space="preserve"> и </w:t>
      </w:r>
      <w:r w:rsidRPr="00597836">
        <w:rPr>
          <w:rFonts w:cs="Arial"/>
          <w:bCs/>
          <w:lang w:val="en-US"/>
        </w:rPr>
        <w:t>III</w:t>
      </w:r>
      <w:r w:rsidRPr="00597836">
        <w:rPr>
          <w:rFonts w:cs="Arial"/>
          <w:bCs/>
        </w:rPr>
        <w:t xml:space="preserve"> места) Конкурса в каждой номинации вручается денежное поощрение в размере, установленном министерством образования Сахалинской области, в соответствии с выделенными средствами областного бюджета, предусмотренные подпрограммой </w:t>
      </w:r>
      <w:r w:rsidRPr="00597836">
        <w:rPr>
          <w:rFonts w:cs="Arial"/>
        </w:rPr>
        <w:t>«Профилактика правонарушений в Сахалинской области на 2013-2020 годы» государственной программы Сахалинской области «Обеспечение общественного порядка, противодействия преступности и незаконному обороту наркотиков в Сахалинской области на 2013-2020 годы», утвержденной</w:t>
      </w:r>
      <w:proofErr w:type="gramEnd"/>
      <w:r w:rsidRPr="00597836">
        <w:rPr>
          <w:rFonts w:cs="Arial"/>
        </w:rPr>
        <w:t xml:space="preserve"> постановлением Правительства Сахалинской области от 29 декабря 2012 года № 695.</w:t>
      </w:r>
    </w:p>
    <w:p w:rsidR="00597836" w:rsidRPr="00597836" w:rsidRDefault="00597836" w:rsidP="00597836">
      <w:pPr>
        <w:autoSpaceDE w:val="0"/>
        <w:autoSpaceDN w:val="0"/>
        <w:ind w:firstLine="709"/>
        <w:rPr>
          <w:rFonts w:cs="Arial"/>
        </w:rPr>
      </w:pPr>
      <w:r w:rsidRPr="00597836">
        <w:rPr>
          <w:rFonts w:cs="Arial"/>
          <w:bCs/>
        </w:rPr>
        <w:t>6.3. Список победителей и призеров Конкурса утверждается приказом министерства образования Сахалинской области.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6.4. Выплата денежного поощрения образовательным организациям победителям и призерам (за исключением казенных) производится на лицевые счета образовательных организаций и предназначается для создания условий и организации работы по профилактике правонарушений, а именно: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развитие деятельности волонтерского отряда;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развитие деятельности школьной службы примирения;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информационно-методическое обеспечение профилактической работы (стенды по правовому воспитанию и др.);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проведение мероприятий по профилактическим программам;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- модернизация материально-технической базы образовательной организации для реализации профилактических программ, в том числе: приобретение компьютерной техники, оргтехники, фото-, виде</w:t>
      </w:r>
      <w:proofErr w:type="gramStart"/>
      <w:r w:rsidRPr="00597836">
        <w:rPr>
          <w:bCs/>
          <w:sz w:val="24"/>
          <w:szCs w:val="24"/>
        </w:rPr>
        <w:t>о-</w:t>
      </w:r>
      <w:proofErr w:type="gramEnd"/>
      <w:r w:rsidRPr="00597836">
        <w:rPr>
          <w:bCs/>
          <w:sz w:val="24"/>
          <w:szCs w:val="24"/>
        </w:rPr>
        <w:t xml:space="preserve">, </w:t>
      </w:r>
      <w:proofErr w:type="spellStart"/>
      <w:r w:rsidRPr="00597836">
        <w:rPr>
          <w:bCs/>
          <w:sz w:val="24"/>
          <w:szCs w:val="24"/>
        </w:rPr>
        <w:t>мультимедийной</w:t>
      </w:r>
      <w:proofErr w:type="spellEnd"/>
      <w:r w:rsidRPr="00597836">
        <w:rPr>
          <w:bCs/>
          <w:sz w:val="24"/>
          <w:szCs w:val="24"/>
        </w:rPr>
        <w:t xml:space="preserve"> аппаратуры и комплектующих, программного обеспечения для ПК, аудио и </w:t>
      </w:r>
      <w:r w:rsidRPr="00597836">
        <w:rPr>
          <w:bCs/>
          <w:sz w:val="24"/>
          <w:szCs w:val="24"/>
          <w:lang w:val="en-US"/>
        </w:rPr>
        <w:t>DVD</w:t>
      </w:r>
      <w:r w:rsidRPr="00597836">
        <w:rPr>
          <w:bCs/>
          <w:sz w:val="24"/>
          <w:szCs w:val="24"/>
        </w:rPr>
        <w:t xml:space="preserve"> проигрывателей, диктофонов, микрофонов.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6.5. Победителю и призерам Конкурса вручаются дипломы министерства образования Сахалинской области, участникам – грамоты министерства образования Сахалинской области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6.6. Организации-победители и призеры Конкурса при расходовании денежного поощрения предоставляют министерству образования Сахалинской области смету на приобретение товаров и услуг.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Финансовый отчет и копии документов, подтверждающих целевое расходование средств, выделенных в форме денежного поощрения победителям и призерам Конкурса, в течение 10 дней с момента расходования средств направляются в министерство образования Сахалинской области на имя руководителя ГКУ «Централизованная бухгалтерия образования».</w:t>
      </w:r>
    </w:p>
    <w:p w:rsidR="00597836" w:rsidRPr="00597836" w:rsidRDefault="00597836" w:rsidP="00597836">
      <w:pPr>
        <w:pStyle w:val="ConsNormal"/>
        <w:widowControl/>
        <w:ind w:firstLine="709"/>
        <w:jc w:val="both"/>
        <w:rPr>
          <w:bCs/>
          <w:sz w:val="24"/>
          <w:szCs w:val="24"/>
        </w:rPr>
      </w:pPr>
      <w:r w:rsidRPr="00597836">
        <w:rPr>
          <w:bCs/>
          <w:sz w:val="24"/>
          <w:szCs w:val="24"/>
        </w:rPr>
        <w:t>Денежное поощрение должно быть израсходовано до конца финансового года.</w:t>
      </w:r>
    </w:p>
    <w:p w:rsidR="00597836" w:rsidRPr="00597836" w:rsidRDefault="00597836" w:rsidP="00597836">
      <w:pPr>
        <w:ind w:firstLine="709"/>
        <w:rPr>
          <w:rFonts w:cs="Arial"/>
        </w:rPr>
      </w:pPr>
    </w:p>
    <w:p w:rsidR="00597836" w:rsidRPr="00597836" w:rsidRDefault="00597836">
      <w:pPr>
        <w:ind w:firstLine="709"/>
        <w:rPr>
          <w:rFonts w:cs="Arial"/>
        </w:rPr>
      </w:pPr>
    </w:p>
    <w:sectPr w:rsidR="00597836" w:rsidRPr="00597836" w:rsidSect="0059783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compat/>
  <w:rsids>
    <w:rsidRoot w:val="00597836"/>
    <w:rsid w:val="000014FC"/>
    <w:rsid w:val="00001E5E"/>
    <w:rsid w:val="00002BD9"/>
    <w:rsid w:val="000058EF"/>
    <w:rsid w:val="00005F1F"/>
    <w:rsid w:val="00007FF5"/>
    <w:rsid w:val="00010D2D"/>
    <w:rsid w:val="000116EB"/>
    <w:rsid w:val="000124AB"/>
    <w:rsid w:val="00012A3E"/>
    <w:rsid w:val="000131ED"/>
    <w:rsid w:val="00013BE4"/>
    <w:rsid w:val="00014A6F"/>
    <w:rsid w:val="00015577"/>
    <w:rsid w:val="00015DD1"/>
    <w:rsid w:val="000167D5"/>
    <w:rsid w:val="00016849"/>
    <w:rsid w:val="000168AA"/>
    <w:rsid w:val="0001744A"/>
    <w:rsid w:val="00017CD7"/>
    <w:rsid w:val="000203B0"/>
    <w:rsid w:val="00020492"/>
    <w:rsid w:val="000212BD"/>
    <w:rsid w:val="000214E9"/>
    <w:rsid w:val="00021A27"/>
    <w:rsid w:val="00022B09"/>
    <w:rsid w:val="00022F0C"/>
    <w:rsid w:val="00024D4A"/>
    <w:rsid w:val="00025CB4"/>
    <w:rsid w:val="00026288"/>
    <w:rsid w:val="00027A69"/>
    <w:rsid w:val="000309C1"/>
    <w:rsid w:val="0003125D"/>
    <w:rsid w:val="0003136C"/>
    <w:rsid w:val="00031C92"/>
    <w:rsid w:val="00033280"/>
    <w:rsid w:val="0003401A"/>
    <w:rsid w:val="000359B7"/>
    <w:rsid w:val="00035C50"/>
    <w:rsid w:val="00035DD2"/>
    <w:rsid w:val="00036420"/>
    <w:rsid w:val="00040A70"/>
    <w:rsid w:val="00041954"/>
    <w:rsid w:val="00044692"/>
    <w:rsid w:val="000453E6"/>
    <w:rsid w:val="00045864"/>
    <w:rsid w:val="00045A3B"/>
    <w:rsid w:val="00046297"/>
    <w:rsid w:val="000469CE"/>
    <w:rsid w:val="00046E77"/>
    <w:rsid w:val="000472A9"/>
    <w:rsid w:val="0005151D"/>
    <w:rsid w:val="0005237E"/>
    <w:rsid w:val="00053126"/>
    <w:rsid w:val="0005354B"/>
    <w:rsid w:val="00053C8D"/>
    <w:rsid w:val="00054EC5"/>
    <w:rsid w:val="0005522C"/>
    <w:rsid w:val="00057054"/>
    <w:rsid w:val="0005719C"/>
    <w:rsid w:val="0005730F"/>
    <w:rsid w:val="000600D4"/>
    <w:rsid w:val="0006109F"/>
    <w:rsid w:val="00063ABA"/>
    <w:rsid w:val="000646AD"/>
    <w:rsid w:val="00064B53"/>
    <w:rsid w:val="00064D16"/>
    <w:rsid w:val="00064E1C"/>
    <w:rsid w:val="0006536A"/>
    <w:rsid w:val="00065A30"/>
    <w:rsid w:val="00067317"/>
    <w:rsid w:val="00067497"/>
    <w:rsid w:val="00067B37"/>
    <w:rsid w:val="0007076B"/>
    <w:rsid w:val="00072183"/>
    <w:rsid w:val="00072C0C"/>
    <w:rsid w:val="0007310F"/>
    <w:rsid w:val="00073785"/>
    <w:rsid w:val="00073BB4"/>
    <w:rsid w:val="00073C2E"/>
    <w:rsid w:val="00075F0F"/>
    <w:rsid w:val="00076A16"/>
    <w:rsid w:val="00076E8C"/>
    <w:rsid w:val="00076F5C"/>
    <w:rsid w:val="00077D01"/>
    <w:rsid w:val="00077EC1"/>
    <w:rsid w:val="00077F7D"/>
    <w:rsid w:val="000816C9"/>
    <w:rsid w:val="0008268A"/>
    <w:rsid w:val="00082989"/>
    <w:rsid w:val="000840BD"/>
    <w:rsid w:val="00084D9D"/>
    <w:rsid w:val="00086CE6"/>
    <w:rsid w:val="00087823"/>
    <w:rsid w:val="00087F91"/>
    <w:rsid w:val="00091C87"/>
    <w:rsid w:val="000920A3"/>
    <w:rsid w:val="000920B0"/>
    <w:rsid w:val="00093297"/>
    <w:rsid w:val="00093AF9"/>
    <w:rsid w:val="0009510C"/>
    <w:rsid w:val="00095667"/>
    <w:rsid w:val="00097718"/>
    <w:rsid w:val="000A1FA9"/>
    <w:rsid w:val="000A4175"/>
    <w:rsid w:val="000A4997"/>
    <w:rsid w:val="000A54EC"/>
    <w:rsid w:val="000A56C0"/>
    <w:rsid w:val="000A796A"/>
    <w:rsid w:val="000B01EA"/>
    <w:rsid w:val="000B074D"/>
    <w:rsid w:val="000B1EE3"/>
    <w:rsid w:val="000B2103"/>
    <w:rsid w:val="000B26E2"/>
    <w:rsid w:val="000B30C4"/>
    <w:rsid w:val="000B3A1B"/>
    <w:rsid w:val="000B3B82"/>
    <w:rsid w:val="000B5332"/>
    <w:rsid w:val="000B5C20"/>
    <w:rsid w:val="000B6EB2"/>
    <w:rsid w:val="000B74E7"/>
    <w:rsid w:val="000B7617"/>
    <w:rsid w:val="000B791D"/>
    <w:rsid w:val="000B7CC7"/>
    <w:rsid w:val="000C0008"/>
    <w:rsid w:val="000C0BBA"/>
    <w:rsid w:val="000C2810"/>
    <w:rsid w:val="000C30F6"/>
    <w:rsid w:val="000C3388"/>
    <w:rsid w:val="000C3AAC"/>
    <w:rsid w:val="000C3F36"/>
    <w:rsid w:val="000C41F7"/>
    <w:rsid w:val="000C4FE8"/>
    <w:rsid w:val="000C5397"/>
    <w:rsid w:val="000C578D"/>
    <w:rsid w:val="000C6151"/>
    <w:rsid w:val="000C6406"/>
    <w:rsid w:val="000C65E1"/>
    <w:rsid w:val="000C719F"/>
    <w:rsid w:val="000C72AC"/>
    <w:rsid w:val="000C7BB8"/>
    <w:rsid w:val="000C7BCA"/>
    <w:rsid w:val="000C7E56"/>
    <w:rsid w:val="000D0D88"/>
    <w:rsid w:val="000D0FF0"/>
    <w:rsid w:val="000D1B44"/>
    <w:rsid w:val="000D1F30"/>
    <w:rsid w:val="000D5931"/>
    <w:rsid w:val="000D5EE1"/>
    <w:rsid w:val="000D6590"/>
    <w:rsid w:val="000D6F1D"/>
    <w:rsid w:val="000D6FAA"/>
    <w:rsid w:val="000D70C6"/>
    <w:rsid w:val="000E0092"/>
    <w:rsid w:val="000E02BE"/>
    <w:rsid w:val="000E040A"/>
    <w:rsid w:val="000E2423"/>
    <w:rsid w:val="000E416F"/>
    <w:rsid w:val="000E42CE"/>
    <w:rsid w:val="000E49AB"/>
    <w:rsid w:val="000E4B83"/>
    <w:rsid w:val="000E56A2"/>
    <w:rsid w:val="000E5BCE"/>
    <w:rsid w:val="000E6BA7"/>
    <w:rsid w:val="000E7C93"/>
    <w:rsid w:val="000F0F88"/>
    <w:rsid w:val="000F10DD"/>
    <w:rsid w:val="000F2024"/>
    <w:rsid w:val="000F2A1A"/>
    <w:rsid w:val="000F2B77"/>
    <w:rsid w:val="000F2E2E"/>
    <w:rsid w:val="000F2F96"/>
    <w:rsid w:val="000F375F"/>
    <w:rsid w:val="000F46EC"/>
    <w:rsid w:val="000F627C"/>
    <w:rsid w:val="000F6F3A"/>
    <w:rsid w:val="000F77F2"/>
    <w:rsid w:val="00100031"/>
    <w:rsid w:val="00101066"/>
    <w:rsid w:val="0010159B"/>
    <w:rsid w:val="00101CC0"/>
    <w:rsid w:val="00102514"/>
    <w:rsid w:val="001038D3"/>
    <w:rsid w:val="0010420A"/>
    <w:rsid w:val="00104710"/>
    <w:rsid w:val="00104FF8"/>
    <w:rsid w:val="001055B0"/>
    <w:rsid w:val="00106586"/>
    <w:rsid w:val="00107C48"/>
    <w:rsid w:val="0011170A"/>
    <w:rsid w:val="00111AE4"/>
    <w:rsid w:val="0011273C"/>
    <w:rsid w:val="00113C20"/>
    <w:rsid w:val="00114D1D"/>
    <w:rsid w:val="001156E7"/>
    <w:rsid w:val="00115ED0"/>
    <w:rsid w:val="00116BD7"/>
    <w:rsid w:val="001173F0"/>
    <w:rsid w:val="00117EB9"/>
    <w:rsid w:val="001217FA"/>
    <w:rsid w:val="00121D4B"/>
    <w:rsid w:val="00121F7D"/>
    <w:rsid w:val="001224CC"/>
    <w:rsid w:val="00122770"/>
    <w:rsid w:val="001231A3"/>
    <w:rsid w:val="00123533"/>
    <w:rsid w:val="00123E8A"/>
    <w:rsid w:val="00123F17"/>
    <w:rsid w:val="00126307"/>
    <w:rsid w:val="0012733F"/>
    <w:rsid w:val="001307C2"/>
    <w:rsid w:val="001313B3"/>
    <w:rsid w:val="00133971"/>
    <w:rsid w:val="0013497C"/>
    <w:rsid w:val="001360DA"/>
    <w:rsid w:val="00137A4D"/>
    <w:rsid w:val="00137F23"/>
    <w:rsid w:val="00137F47"/>
    <w:rsid w:val="001421D0"/>
    <w:rsid w:val="001437AB"/>
    <w:rsid w:val="001441DB"/>
    <w:rsid w:val="00146010"/>
    <w:rsid w:val="00150611"/>
    <w:rsid w:val="0015091D"/>
    <w:rsid w:val="00150BB8"/>
    <w:rsid w:val="00152584"/>
    <w:rsid w:val="00152A80"/>
    <w:rsid w:val="00152BBB"/>
    <w:rsid w:val="00152FBA"/>
    <w:rsid w:val="00153204"/>
    <w:rsid w:val="0015322F"/>
    <w:rsid w:val="001537D9"/>
    <w:rsid w:val="001541A6"/>
    <w:rsid w:val="00154B7A"/>
    <w:rsid w:val="00154F68"/>
    <w:rsid w:val="00155083"/>
    <w:rsid w:val="0015531A"/>
    <w:rsid w:val="00157341"/>
    <w:rsid w:val="00157A3A"/>
    <w:rsid w:val="00157B0E"/>
    <w:rsid w:val="00157EEA"/>
    <w:rsid w:val="00160430"/>
    <w:rsid w:val="0016057F"/>
    <w:rsid w:val="00161017"/>
    <w:rsid w:val="001611C3"/>
    <w:rsid w:val="00165A92"/>
    <w:rsid w:val="00165F22"/>
    <w:rsid w:val="001661BE"/>
    <w:rsid w:val="00166342"/>
    <w:rsid w:val="0016660E"/>
    <w:rsid w:val="0016690F"/>
    <w:rsid w:val="00166F65"/>
    <w:rsid w:val="00167CE9"/>
    <w:rsid w:val="00170099"/>
    <w:rsid w:val="001706A3"/>
    <w:rsid w:val="00171108"/>
    <w:rsid w:val="001711F6"/>
    <w:rsid w:val="001720B8"/>
    <w:rsid w:val="0017252B"/>
    <w:rsid w:val="001748D5"/>
    <w:rsid w:val="00176ED1"/>
    <w:rsid w:val="00177A08"/>
    <w:rsid w:val="00180280"/>
    <w:rsid w:val="001804C7"/>
    <w:rsid w:val="00181B10"/>
    <w:rsid w:val="0018201E"/>
    <w:rsid w:val="001832BE"/>
    <w:rsid w:val="0018336D"/>
    <w:rsid w:val="00184755"/>
    <w:rsid w:val="0018519F"/>
    <w:rsid w:val="00186084"/>
    <w:rsid w:val="0018746A"/>
    <w:rsid w:val="0018747F"/>
    <w:rsid w:val="0019005A"/>
    <w:rsid w:val="0019045B"/>
    <w:rsid w:val="0019048C"/>
    <w:rsid w:val="00192EC0"/>
    <w:rsid w:val="00192FEC"/>
    <w:rsid w:val="00193186"/>
    <w:rsid w:val="001942AD"/>
    <w:rsid w:val="00194ACC"/>
    <w:rsid w:val="00195765"/>
    <w:rsid w:val="00196288"/>
    <w:rsid w:val="00196380"/>
    <w:rsid w:val="00196EF2"/>
    <w:rsid w:val="00197437"/>
    <w:rsid w:val="001975B2"/>
    <w:rsid w:val="00197768"/>
    <w:rsid w:val="001A0137"/>
    <w:rsid w:val="001A0BCF"/>
    <w:rsid w:val="001A0C88"/>
    <w:rsid w:val="001A10CD"/>
    <w:rsid w:val="001A1736"/>
    <w:rsid w:val="001A586E"/>
    <w:rsid w:val="001A73EB"/>
    <w:rsid w:val="001A7B84"/>
    <w:rsid w:val="001A7BAD"/>
    <w:rsid w:val="001B03EC"/>
    <w:rsid w:val="001B13AA"/>
    <w:rsid w:val="001B1B1C"/>
    <w:rsid w:val="001B2156"/>
    <w:rsid w:val="001B38AE"/>
    <w:rsid w:val="001B3D3C"/>
    <w:rsid w:val="001B3DD7"/>
    <w:rsid w:val="001B3F84"/>
    <w:rsid w:val="001B411B"/>
    <w:rsid w:val="001B4654"/>
    <w:rsid w:val="001B54FB"/>
    <w:rsid w:val="001B5514"/>
    <w:rsid w:val="001B582F"/>
    <w:rsid w:val="001B72E2"/>
    <w:rsid w:val="001C1177"/>
    <w:rsid w:val="001C2475"/>
    <w:rsid w:val="001C2F06"/>
    <w:rsid w:val="001C3866"/>
    <w:rsid w:val="001C3C8B"/>
    <w:rsid w:val="001C48A0"/>
    <w:rsid w:val="001C61EB"/>
    <w:rsid w:val="001C68C7"/>
    <w:rsid w:val="001C7A35"/>
    <w:rsid w:val="001C7FED"/>
    <w:rsid w:val="001D0E31"/>
    <w:rsid w:val="001D0E47"/>
    <w:rsid w:val="001D0E49"/>
    <w:rsid w:val="001D1585"/>
    <w:rsid w:val="001D1A1E"/>
    <w:rsid w:val="001D28F6"/>
    <w:rsid w:val="001D35E0"/>
    <w:rsid w:val="001D4019"/>
    <w:rsid w:val="001D66C5"/>
    <w:rsid w:val="001E039E"/>
    <w:rsid w:val="001E1AED"/>
    <w:rsid w:val="001E1DA4"/>
    <w:rsid w:val="001E3612"/>
    <w:rsid w:val="001E3BB0"/>
    <w:rsid w:val="001E42DB"/>
    <w:rsid w:val="001E43F3"/>
    <w:rsid w:val="001E47DB"/>
    <w:rsid w:val="001E4F72"/>
    <w:rsid w:val="001E58D4"/>
    <w:rsid w:val="001E5952"/>
    <w:rsid w:val="001E619B"/>
    <w:rsid w:val="001E6A8D"/>
    <w:rsid w:val="001E6BD9"/>
    <w:rsid w:val="001E7016"/>
    <w:rsid w:val="001E7D95"/>
    <w:rsid w:val="001E7EAE"/>
    <w:rsid w:val="001E7F70"/>
    <w:rsid w:val="001F01E8"/>
    <w:rsid w:val="001F0927"/>
    <w:rsid w:val="001F0CDC"/>
    <w:rsid w:val="001F1007"/>
    <w:rsid w:val="001F12F7"/>
    <w:rsid w:val="001F1705"/>
    <w:rsid w:val="001F30A1"/>
    <w:rsid w:val="001F45E8"/>
    <w:rsid w:val="001F4C24"/>
    <w:rsid w:val="001F54C0"/>
    <w:rsid w:val="001F7714"/>
    <w:rsid w:val="00200073"/>
    <w:rsid w:val="002007DE"/>
    <w:rsid w:val="00203A92"/>
    <w:rsid w:val="00203BCC"/>
    <w:rsid w:val="00203EF7"/>
    <w:rsid w:val="00204848"/>
    <w:rsid w:val="002055F3"/>
    <w:rsid w:val="002062C2"/>
    <w:rsid w:val="002069D9"/>
    <w:rsid w:val="002070D2"/>
    <w:rsid w:val="00207E55"/>
    <w:rsid w:val="00210843"/>
    <w:rsid w:val="00210FC6"/>
    <w:rsid w:val="00211765"/>
    <w:rsid w:val="00211884"/>
    <w:rsid w:val="0021197C"/>
    <w:rsid w:val="002119E4"/>
    <w:rsid w:val="002127A8"/>
    <w:rsid w:val="00212861"/>
    <w:rsid w:val="00212F29"/>
    <w:rsid w:val="002143AD"/>
    <w:rsid w:val="0021459F"/>
    <w:rsid w:val="0021484F"/>
    <w:rsid w:val="00215B4E"/>
    <w:rsid w:val="00215BD9"/>
    <w:rsid w:val="00220FA0"/>
    <w:rsid w:val="00220FDE"/>
    <w:rsid w:val="00221FC9"/>
    <w:rsid w:val="00223CFC"/>
    <w:rsid w:val="00225A03"/>
    <w:rsid w:val="00225B60"/>
    <w:rsid w:val="002272D1"/>
    <w:rsid w:val="00227AB6"/>
    <w:rsid w:val="00230723"/>
    <w:rsid w:val="00231579"/>
    <w:rsid w:val="00234750"/>
    <w:rsid w:val="00234DB9"/>
    <w:rsid w:val="00235047"/>
    <w:rsid w:val="002350B3"/>
    <w:rsid w:val="0023587C"/>
    <w:rsid w:val="00235FB3"/>
    <w:rsid w:val="00236283"/>
    <w:rsid w:val="00236482"/>
    <w:rsid w:val="00237CE5"/>
    <w:rsid w:val="00237F48"/>
    <w:rsid w:val="0024078D"/>
    <w:rsid w:val="00243302"/>
    <w:rsid w:val="00243D31"/>
    <w:rsid w:val="00244082"/>
    <w:rsid w:val="002450DE"/>
    <w:rsid w:val="002457E9"/>
    <w:rsid w:val="002459E0"/>
    <w:rsid w:val="00246311"/>
    <w:rsid w:val="002464A7"/>
    <w:rsid w:val="00246ABE"/>
    <w:rsid w:val="00246EE6"/>
    <w:rsid w:val="002472CD"/>
    <w:rsid w:val="00247C0F"/>
    <w:rsid w:val="00250077"/>
    <w:rsid w:val="002500FF"/>
    <w:rsid w:val="002505A3"/>
    <w:rsid w:val="00250728"/>
    <w:rsid w:val="00250B87"/>
    <w:rsid w:val="00251182"/>
    <w:rsid w:val="00251475"/>
    <w:rsid w:val="00252F99"/>
    <w:rsid w:val="00253E57"/>
    <w:rsid w:val="00255119"/>
    <w:rsid w:val="0025597D"/>
    <w:rsid w:val="002563E6"/>
    <w:rsid w:val="00256F20"/>
    <w:rsid w:val="002571CC"/>
    <w:rsid w:val="00257350"/>
    <w:rsid w:val="00257AF8"/>
    <w:rsid w:val="00257D4F"/>
    <w:rsid w:val="002604A0"/>
    <w:rsid w:val="002633C1"/>
    <w:rsid w:val="00263564"/>
    <w:rsid w:val="00263B73"/>
    <w:rsid w:val="00264BF3"/>
    <w:rsid w:val="00265B54"/>
    <w:rsid w:val="00266723"/>
    <w:rsid w:val="002671BD"/>
    <w:rsid w:val="00267789"/>
    <w:rsid w:val="00270EF9"/>
    <w:rsid w:val="0027475B"/>
    <w:rsid w:val="002749C1"/>
    <w:rsid w:val="002756C2"/>
    <w:rsid w:val="002771D1"/>
    <w:rsid w:val="00277A00"/>
    <w:rsid w:val="002848FE"/>
    <w:rsid w:val="002850D2"/>
    <w:rsid w:val="002876A2"/>
    <w:rsid w:val="0028794B"/>
    <w:rsid w:val="00287C64"/>
    <w:rsid w:val="00287DF1"/>
    <w:rsid w:val="00290353"/>
    <w:rsid w:val="00290FD1"/>
    <w:rsid w:val="0029133E"/>
    <w:rsid w:val="00291406"/>
    <w:rsid w:val="00292221"/>
    <w:rsid w:val="00293FF2"/>
    <w:rsid w:val="00294345"/>
    <w:rsid w:val="00295B69"/>
    <w:rsid w:val="00296D3C"/>
    <w:rsid w:val="00297718"/>
    <w:rsid w:val="00297741"/>
    <w:rsid w:val="002A0791"/>
    <w:rsid w:val="002A1471"/>
    <w:rsid w:val="002A189A"/>
    <w:rsid w:val="002A1A66"/>
    <w:rsid w:val="002A234C"/>
    <w:rsid w:val="002A2C23"/>
    <w:rsid w:val="002A2F0F"/>
    <w:rsid w:val="002A3C0E"/>
    <w:rsid w:val="002A4868"/>
    <w:rsid w:val="002A613D"/>
    <w:rsid w:val="002A654A"/>
    <w:rsid w:val="002A660D"/>
    <w:rsid w:val="002A6957"/>
    <w:rsid w:val="002A6B8A"/>
    <w:rsid w:val="002A7334"/>
    <w:rsid w:val="002B0C1C"/>
    <w:rsid w:val="002B5B3A"/>
    <w:rsid w:val="002B63DE"/>
    <w:rsid w:val="002B692F"/>
    <w:rsid w:val="002B6A11"/>
    <w:rsid w:val="002B6C9A"/>
    <w:rsid w:val="002B6FAE"/>
    <w:rsid w:val="002C0052"/>
    <w:rsid w:val="002C0637"/>
    <w:rsid w:val="002C0A4B"/>
    <w:rsid w:val="002C10A7"/>
    <w:rsid w:val="002C14A1"/>
    <w:rsid w:val="002C1584"/>
    <w:rsid w:val="002C166D"/>
    <w:rsid w:val="002C1BDD"/>
    <w:rsid w:val="002C21D2"/>
    <w:rsid w:val="002C3C5C"/>
    <w:rsid w:val="002C52F0"/>
    <w:rsid w:val="002C5596"/>
    <w:rsid w:val="002C5CAD"/>
    <w:rsid w:val="002C6A0A"/>
    <w:rsid w:val="002C6D99"/>
    <w:rsid w:val="002C72BE"/>
    <w:rsid w:val="002D007A"/>
    <w:rsid w:val="002D0719"/>
    <w:rsid w:val="002D1565"/>
    <w:rsid w:val="002D214D"/>
    <w:rsid w:val="002D2568"/>
    <w:rsid w:val="002D3F05"/>
    <w:rsid w:val="002D50A5"/>
    <w:rsid w:val="002D5BFE"/>
    <w:rsid w:val="002D7298"/>
    <w:rsid w:val="002D769A"/>
    <w:rsid w:val="002D78BD"/>
    <w:rsid w:val="002E0BC8"/>
    <w:rsid w:val="002E1B45"/>
    <w:rsid w:val="002E1DD4"/>
    <w:rsid w:val="002E495A"/>
    <w:rsid w:val="002E4A11"/>
    <w:rsid w:val="002E4D4F"/>
    <w:rsid w:val="002E4D8E"/>
    <w:rsid w:val="002E569C"/>
    <w:rsid w:val="002E5DC1"/>
    <w:rsid w:val="002E71BE"/>
    <w:rsid w:val="002F0D09"/>
    <w:rsid w:val="002F2D60"/>
    <w:rsid w:val="002F345B"/>
    <w:rsid w:val="002F3625"/>
    <w:rsid w:val="002F36C7"/>
    <w:rsid w:val="002F385D"/>
    <w:rsid w:val="002F3868"/>
    <w:rsid w:val="002F3C85"/>
    <w:rsid w:val="002F4FE9"/>
    <w:rsid w:val="002F54EA"/>
    <w:rsid w:val="002F5835"/>
    <w:rsid w:val="002F5D34"/>
    <w:rsid w:val="002F60D1"/>
    <w:rsid w:val="002F657F"/>
    <w:rsid w:val="002F73F9"/>
    <w:rsid w:val="002F7A79"/>
    <w:rsid w:val="002F7F4A"/>
    <w:rsid w:val="00300B63"/>
    <w:rsid w:val="003010B9"/>
    <w:rsid w:val="003017C4"/>
    <w:rsid w:val="003018BE"/>
    <w:rsid w:val="00301B51"/>
    <w:rsid w:val="00303172"/>
    <w:rsid w:val="0030344E"/>
    <w:rsid w:val="00304A9F"/>
    <w:rsid w:val="00305D51"/>
    <w:rsid w:val="00307096"/>
    <w:rsid w:val="0030722A"/>
    <w:rsid w:val="00307CC7"/>
    <w:rsid w:val="003114E1"/>
    <w:rsid w:val="00312672"/>
    <w:rsid w:val="0031274A"/>
    <w:rsid w:val="003127AB"/>
    <w:rsid w:val="003152D4"/>
    <w:rsid w:val="00316F85"/>
    <w:rsid w:val="0031764C"/>
    <w:rsid w:val="00317E36"/>
    <w:rsid w:val="00317F55"/>
    <w:rsid w:val="00321095"/>
    <w:rsid w:val="0032184D"/>
    <w:rsid w:val="00323708"/>
    <w:rsid w:val="003243CB"/>
    <w:rsid w:val="00324D38"/>
    <w:rsid w:val="00325435"/>
    <w:rsid w:val="003257D3"/>
    <w:rsid w:val="00325DA4"/>
    <w:rsid w:val="00325E23"/>
    <w:rsid w:val="00325FF1"/>
    <w:rsid w:val="003266A9"/>
    <w:rsid w:val="003269D6"/>
    <w:rsid w:val="00326F25"/>
    <w:rsid w:val="003270FF"/>
    <w:rsid w:val="003271D4"/>
    <w:rsid w:val="00327354"/>
    <w:rsid w:val="00327F46"/>
    <w:rsid w:val="00331860"/>
    <w:rsid w:val="00331A08"/>
    <w:rsid w:val="003320F1"/>
    <w:rsid w:val="003325F9"/>
    <w:rsid w:val="00333928"/>
    <w:rsid w:val="00336524"/>
    <w:rsid w:val="00336695"/>
    <w:rsid w:val="00337FC8"/>
    <w:rsid w:val="0034052A"/>
    <w:rsid w:val="003407B8"/>
    <w:rsid w:val="00341423"/>
    <w:rsid w:val="00341B48"/>
    <w:rsid w:val="00342414"/>
    <w:rsid w:val="003425C1"/>
    <w:rsid w:val="00343312"/>
    <w:rsid w:val="00343EE1"/>
    <w:rsid w:val="0034409B"/>
    <w:rsid w:val="00345EA8"/>
    <w:rsid w:val="003465EE"/>
    <w:rsid w:val="00346C28"/>
    <w:rsid w:val="00346E1D"/>
    <w:rsid w:val="00347583"/>
    <w:rsid w:val="0035037A"/>
    <w:rsid w:val="003518A7"/>
    <w:rsid w:val="00351C92"/>
    <w:rsid w:val="00352374"/>
    <w:rsid w:val="00356AA5"/>
    <w:rsid w:val="00357A6F"/>
    <w:rsid w:val="00357B5F"/>
    <w:rsid w:val="0036047C"/>
    <w:rsid w:val="00361774"/>
    <w:rsid w:val="00362BA3"/>
    <w:rsid w:val="00363B03"/>
    <w:rsid w:val="00363ED7"/>
    <w:rsid w:val="003645B7"/>
    <w:rsid w:val="00364D5E"/>
    <w:rsid w:val="0036505A"/>
    <w:rsid w:val="003657FA"/>
    <w:rsid w:val="00366169"/>
    <w:rsid w:val="00366EEC"/>
    <w:rsid w:val="003671B4"/>
    <w:rsid w:val="00370FCE"/>
    <w:rsid w:val="003711E0"/>
    <w:rsid w:val="00373164"/>
    <w:rsid w:val="00373254"/>
    <w:rsid w:val="00374338"/>
    <w:rsid w:val="00374386"/>
    <w:rsid w:val="0037464F"/>
    <w:rsid w:val="00374AE6"/>
    <w:rsid w:val="00375CAC"/>
    <w:rsid w:val="003800D9"/>
    <w:rsid w:val="00380164"/>
    <w:rsid w:val="00380AC1"/>
    <w:rsid w:val="00380AD0"/>
    <w:rsid w:val="00380E73"/>
    <w:rsid w:val="0038371B"/>
    <w:rsid w:val="003841FD"/>
    <w:rsid w:val="00384365"/>
    <w:rsid w:val="003852C2"/>
    <w:rsid w:val="0038577D"/>
    <w:rsid w:val="003860FC"/>
    <w:rsid w:val="00386C03"/>
    <w:rsid w:val="003872A4"/>
    <w:rsid w:val="00387625"/>
    <w:rsid w:val="00387ED0"/>
    <w:rsid w:val="00390ABE"/>
    <w:rsid w:val="00391973"/>
    <w:rsid w:val="00392C1A"/>
    <w:rsid w:val="00393F13"/>
    <w:rsid w:val="00394BDB"/>
    <w:rsid w:val="00395216"/>
    <w:rsid w:val="00395C76"/>
    <w:rsid w:val="00396230"/>
    <w:rsid w:val="003962E6"/>
    <w:rsid w:val="00396A60"/>
    <w:rsid w:val="003A035D"/>
    <w:rsid w:val="003A0FDA"/>
    <w:rsid w:val="003A15F8"/>
    <w:rsid w:val="003A16D9"/>
    <w:rsid w:val="003A188A"/>
    <w:rsid w:val="003A1F5E"/>
    <w:rsid w:val="003A2414"/>
    <w:rsid w:val="003A375D"/>
    <w:rsid w:val="003A4E38"/>
    <w:rsid w:val="003A5452"/>
    <w:rsid w:val="003A5699"/>
    <w:rsid w:val="003A5A9F"/>
    <w:rsid w:val="003A77CC"/>
    <w:rsid w:val="003B0D10"/>
    <w:rsid w:val="003B161F"/>
    <w:rsid w:val="003B180F"/>
    <w:rsid w:val="003B26A1"/>
    <w:rsid w:val="003B30DF"/>
    <w:rsid w:val="003B4399"/>
    <w:rsid w:val="003B5C20"/>
    <w:rsid w:val="003B6C94"/>
    <w:rsid w:val="003B7484"/>
    <w:rsid w:val="003C099B"/>
    <w:rsid w:val="003C0ABE"/>
    <w:rsid w:val="003C131B"/>
    <w:rsid w:val="003C1690"/>
    <w:rsid w:val="003C2B97"/>
    <w:rsid w:val="003C31D8"/>
    <w:rsid w:val="003C5218"/>
    <w:rsid w:val="003C606E"/>
    <w:rsid w:val="003C6775"/>
    <w:rsid w:val="003C6A8A"/>
    <w:rsid w:val="003C7B62"/>
    <w:rsid w:val="003D1977"/>
    <w:rsid w:val="003D1F61"/>
    <w:rsid w:val="003D21A7"/>
    <w:rsid w:val="003D2DAC"/>
    <w:rsid w:val="003D458D"/>
    <w:rsid w:val="003D4F32"/>
    <w:rsid w:val="003D6430"/>
    <w:rsid w:val="003D646A"/>
    <w:rsid w:val="003D7C11"/>
    <w:rsid w:val="003D7C80"/>
    <w:rsid w:val="003D7EE6"/>
    <w:rsid w:val="003E0320"/>
    <w:rsid w:val="003E110C"/>
    <w:rsid w:val="003E19B6"/>
    <w:rsid w:val="003E1C8B"/>
    <w:rsid w:val="003E284B"/>
    <w:rsid w:val="003E2F04"/>
    <w:rsid w:val="003E3830"/>
    <w:rsid w:val="003E38A8"/>
    <w:rsid w:val="003E431D"/>
    <w:rsid w:val="003E4D7D"/>
    <w:rsid w:val="003E4DF4"/>
    <w:rsid w:val="003E53A4"/>
    <w:rsid w:val="003E6372"/>
    <w:rsid w:val="003E7088"/>
    <w:rsid w:val="003E7D36"/>
    <w:rsid w:val="003E7DE3"/>
    <w:rsid w:val="003F0213"/>
    <w:rsid w:val="003F18D4"/>
    <w:rsid w:val="003F2308"/>
    <w:rsid w:val="003F287F"/>
    <w:rsid w:val="003F2A9B"/>
    <w:rsid w:val="003F34E1"/>
    <w:rsid w:val="003F39D7"/>
    <w:rsid w:val="003F4AEF"/>
    <w:rsid w:val="003F4F58"/>
    <w:rsid w:val="003F5B15"/>
    <w:rsid w:val="003F5E9E"/>
    <w:rsid w:val="003F645D"/>
    <w:rsid w:val="003F68F4"/>
    <w:rsid w:val="003F6FDD"/>
    <w:rsid w:val="00400F94"/>
    <w:rsid w:val="00401A4A"/>
    <w:rsid w:val="00402258"/>
    <w:rsid w:val="00403C90"/>
    <w:rsid w:val="00404A9C"/>
    <w:rsid w:val="00404CF7"/>
    <w:rsid w:val="00404D26"/>
    <w:rsid w:val="00405314"/>
    <w:rsid w:val="00405BCD"/>
    <w:rsid w:val="00405F4B"/>
    <w:rsid w:val="0040635B"/>
    <w:rsid w:val="00406414"/>
    <w:rsid w:val="004076E7"/>
    <w:rsid w:val="0040778C"/>
    <w:rsid w:val="004102D3"/>
    <w:rsid w:val="00410311"/>
    <w:rsid w:val="00410411"/>
    <w:rsid w:val="004112F9"/>
    <w:rsid w:val="004127A8"/>
    <w:rsid w:val="00412A69"/>
    <w:rsid w:val="0041320A"/>
    <w:rsid w:val="0041333C"/>
    <w:rsid w:val="004138C2"/>
    <w:rsid w:val="0041396F"/>
    <w:rsid w:val="00413B28"/>
    <w:rsid w:val="004148B4"/>
    <w:rsid w:val="00414E67"/>
    <w:rsid w:val="00415185"/>
    <w:rsid w:val="00415EAD"/>
    <w:rsid w:val="00416C6C"/>
    <w:rsid w:val="00417448"/>
    <w:rsid w:val="00417E23"/>
    <w:rsid w:val="00417EEC"/>
    <w:rsid w:val="00417F41"/>
    <w:rsid w:val="0042043A"/>
    <w:rsid w:val="00420BD3"/>
    <w:rsid w:val="0042187C"/>
    <w:rsid w:val="0042210B"/>
    <w:rsid w:val="0042225C"/>
    <w:rsid w:val="00423714"/>
    <w:rsid w:val="00423CDC"/>
    <w:rsid w:val="004258CE"/>
    <w:rsid w:val="00425AF1"/>
    <w:rsid w:val="00426205"/>
    <w:rsid w:val="00427659"/>
    <w:rsid w:val="00427B91"/>
    <w:rsid w:val="00430867"/>
    <w:rsid w:val="00430C6E"/>
    <w:rsid w:val="0043120E"/>
    <w:rsid w:val="00432A56"/>
    <w:rsid w:val="004337B6"/>
    <w:rsid w:val="00433B89"/>
    <w:rsid w:val="00434BD8"/>
    <w:rsid w:val="0043538A"/>
    <w:rsid w:val="0043554F"/>
    <w:rsid w:val="00435DAF"/>
    <w:rsid w:val="00435DCC"/>
    <w:rsid w:val="00436DC2"/>
    <w:rsid w:val="00437167"/>
    <w:rsid w:val="00437897"/>
    <w:rsid w:val="00443F4D"/>
    <w:rsid w:val="0044498F"/>
    <w:rsid w:val="00445038"/>
    <w:rsid w:val="004451CF"/>
    <w:rsid w:val="00446C9A"/>
    <w:rsid w:val="00446F7A"/>
    <w:rsid w:val="0044791E"/>
    <w:rsid w:val="004502EE"/>
    <w:rsid w:val="00450452"/>
    <w:rsid w:val="004524AB"/>
    <w:rsid w:val="00452A0F"/>
    <w:rsid w:val="00453E26"/>
    <w:rsid w:val="004543B5"/>
    <w:rsid w:val="00457203"/>
    <w:rsid w:val="00457415"/>
    <w:rsid w:val="00457646"/>
    <w:rsid w:val="0046043D"/>
    <w:rsid w:val="00461C2A"/>
    <w:rsid w:val="00463150"/>
    <w:rsid w:val="00463457"/>
    <w:rsid w:val="00463893"/>
    <w:rsid w:val="004645B2"/>
    <w:rsid w:val="004648FC"/>
    <w:rsid w:val="004649E0"/>
    <w:rsid w:val="00464EF3"/>
    <w:rsid w:val="004653FD"/>
    <w:rsid w:val="004658B2"/>
    <w:rsid w:val="00465977"/>
    <w:rsid w:val="00465E1B"/>
    <w:rsid w:val="00466C81"/>
    <w:rsid w:val="00467823"/>
    <w:rsid w:val="00467A07"/>
    <w:rsid w:val="00467C56"/>
    <w:rsid w:val="00467F32"/>
    <w:rsid w:val="0047177F"/>
    <w:rsid w:val="00471891"/>
    <w:rsid w:val="00472603"/>
    <w:rsid w:val="00473286"/>
    <w:rsid w:val="00476711"/>
    <w:rsid w:val="0048085E"/>
    <w:rsid w:val="0048349C"/>
    <w:rsid w:val="00483ECD"/>
    <w:rsid w:val="0048610F"/>
    <w:rsid w:val="004870F2"/>
    <w:rsid w:val="00487E97"/>
    <w:rsid w:val="00487F9D"/>
    <w:rsid w:val="00490550"/>
    <w:rsid w:val="00490925"/>
    <w:rsid w:val="00491F04"/>
    <w:rsid w:val="00491FE0"/>
    <w:rsid w:val="00492328"/>
    <w:rsid w:val="004923E9"/>
    <w:rsid w:val="004924D7"/>
    <w:rsid w:val="0049258E"/>
    <w:rsid w:val="004930A3"/>
    <w:rsid w:val="0049383D"/>
    <w:rsid w:val="00494235"/>
    <w:rsid w:val="0049426C"/>
    <w:rsid w:val="00494B0A"/>
    <w:rsid w:val="0049590B"/>
    <w:rsid w:val="00496840"/>
    <w:rsid w:val="00496A0D"/>
    <w:rsid w:val="00496B91"/>
    <w:rsid w:val="00496E16"/>
    <w:rsid w:val="004972F3"/>
    <w:rsid w:val="00497A4B"/>
    <w:rsid w:val="004A04AB"/>
    <w:rsid w:val="004A10AE"/>
    <w:rsid w:val="004A10FC"/>
    <w:rsid w:val="004A3181"/>
    <w:rsid w:val="004A3FA9"/>
    <w:rsid w:val="004A42CD"/>
    <w:rsid w:val="004A4C41"/>
    <w:rsid w:val="004A4CD6"/>
    <w:rsid w:val="004A53B4"/>
    <w:rsid w:val="004A5DF0"/>
    <w:rsid w:val="004A603E"/>
    <w:rsid w:val="004A6235"/>
    <w:rsid w:val="004A7999"/>
    <w:rsid w:val="004A7B55"/>
    <w:rsid w:val="004A7BDE"/>
    <w:rsid w:val="004A7C3A"/>
    <w:rsid w:val="004A7C70"/>
    <w:rsid w:val="004B0B3B"/>
    <w:rsid w:val="004B101F"/>
    <w:rsid w:val="004B1ECA"/>
    <w:rsid w:val="004B1F33"/>
    <w:rsid w:val="004B2D55"/>
    <w:rsid w:val="004B3ABF"/>
    <w:rsid w:val="004B4966"/>
    <w:rsid w:val="004B4D19"/>
    <w:rsid w:val="004B563A"/>
    <w:rsid w:val="004B65F9"/>
    <w:rsid w:val="004B6D0C"/>
    <w:rsid w:val="004B7288"/>
    <w:rsid w:val="004B75F7"/>
    <w:rsid w:val="004B760E"/>
    <w:rsid w:val="004C1ACD"/>
    <w:rsid w:val="004C1FD2"/>
    <w:rsid w:val="004C2B13"/>
    <w:rsid w:val="004C3194"/>
    <w:rsid w:val="004C41A6"/>
    <w:rsid w:val="004C670A"/>
    <w:rsid w:val="004D0231"/>
    <w:rsid w:val="004D04BE"/>
    <w:rsid w:val="004D08F7"/>
    <w:rsid w:val="004D2714"/>
    <w:rsid w:val="004D27F8"/>
    <w:rsid w:val="004D3628"/>
    <w:rsid w:val="004D5F0E"/>
    <w:rsid w:val="004D6302"/>
    <w:rsid w:val="004D69C8"/>
    <w:rsid w:val="004D72D3"/>
    <w:rsid w:val="004E0179"/>
    <w:rsid w:val="004E0229"/>
    <w:rsid w:val="004E0737"/>
    <w:rsid w:val="004E11C8"/>
    <w:rsid w:val="004E14AB"/>
    <w:rsid w:val="004E1D95"/>
    <w:rsid w:val="004E2086"/>
    <w:rsid w:val="004E263E"/>
    <w:rsid w:val="004E2BB0"/>
    <w:rsid w:val="004E4A74"/>
    <w:rsid w:val="004E4FA2"/>
    <w:rsid w:val="004E5146"/>
    <w:rsid w:val="004E52B5"/>
    <w:rsid w:val="004E55A4"/>
    <w:rsid w:val="004E5C3B"/>
    <w:rsid w:val="004E6020"/>
    <w:rsid w:val="004E6579"/>
    <w:rsid w:val="004E69AD"/>
    <w:rsid w:val="004E6AA1"/>
    <w:rsid w:val="004F011E"/>
    <w:rsid w:val="004F3016"/>
    <w:rsid w:val="004F3F91"/>
    <w:rsid w:val="004F5C4F"/>
    <w:rsid w:val="004F5C5C"/>
    <w:rsid w:val="004F70AC"/>
    <w:rsid w:val="004F725D"/>
    <w:rsid w:val="004F75A0"/>
    <w:rsid w:val="00501037"/>
    <w:rsid w:val="00501668"/>
    <w:rsid w:val="00502974"/>
    <w:rsid w:val="00502ECA"/>
    <w:rsid w:val="005034AB"/>
    <w:rsid w:val="0050373E"/>
    <w:rsid w:val="00504145"/>
    <w:rsid w:val="005046A1"/>
    <w:rsid w:val="0050579C"/>
    <w:rsid w:val="0050618A"/>
    <w:rsid w:val="005067BC"/>
    <w:rsid w:val="00506F51"/>
    <w:rsid w:val="005102FE"/>
    <w:rsid w:val="00510651"/>
    <w:rsid w:val="0051131E"/>
    <w:rsid w:val="00511566"/>
    <w:rsid w:val="005116C2"/>
    <w:rsid w:val="00515916"/>
    <w:rsid w:val="005166A6"/>
    <w:rsid w:val="005202CD"/>
    <w:rsid w:val="00520F83"/>
    <w:rsid w:val="00521CE9"/>
    <w:rsid w:val="00521E2F"/>
    <w:rsid w:val="00523BE0"/>
    <w:rsid w:val="00524548"/>
    <w:rsid w:val="00524684"/>
    <w:rsid w:val="005246B5"/>
    <w:rsid w:val="00524E9C"/>
    <w:rsid w:val="0052540D"/>
    <w:rsid w:val="0053009D"/>
    <w:rsid w:val="005301EE"/>
    <w:rsid w:val="005318CE"/>
    <w:rsid w:val="00531EC2"/>
    <w:rsid w:val="0053317A"/>
    <w:rsid w:val="005347B7"/>
    <w:rsid w:val="00534DF7"/>
    <w:rsid w:val="00536133"/>
    <w:rsid w:val="00536135"/>
    <w:rsid w:val="005363FA"/>
    <w:rsid w:val="005367DC"/>
    <w:rsid w:val="00540621"/>
    <w:rsid w:val="00540EA8"/>
    <w:rsid w:val="00540F92"/>
    <w:rsid w:val="005413E8"/>
    <w:rsid w:val="00542750"/>
    <w:rsid w:val="005433A6"/>
    <w:rsid w:val="00543714"/>
    <w:rsid w:val="005452DE"/>
    <w:rsid w:val="005457E9"/>
    <w:rsid w:val="00545817"/>
    <w:rsid w:val="00546783"/>
    <w:rsid w:val="00547BE3"/>
    <w:rsid w:val="005508B1"/>
    <w:rsid w:val="0055299A"/>
    <w:rsid w:val="0055308E"/>
    <w:rsid w:val="00553BAA"/>
    <w:rsid w:val="00554A24"/>
    <w:rsid w:val="0055731B"/>
    <w:rsid w:val="0055749F"/>
    <w:rsid w:val="0055788E"/>
    <w:rsid w:val="005608CE"/>
    <w:rsid w:val="0056321C"/>
    <w:rsid w:val="00563838"/>
    <w:rsid w:val="005645FD"/>
    <w:rsid w:val="00565055"/>
    <w:rsid w:val="00565327"/>
    <w:rsid w:val="00565F06"/>
    <w:rsid w:val="005661C3"/>
    <w:rsid w:val="0057007B"/>
    <w:rsid w:val="00570888"/>
    <w:rsid w:val="005716E1"/>
    <w:rsid w:val="005724E3"/>
    <w:rsid w:val="00572AF9"/>
    <w:rsid w:val="00573760"/>
    <w:rsid w:val="00574422"/>
    <w:rsid w:val="0057470E"/>
    <w:rsid w:val="00577598"/>
    <w:rsid w:val="00580C26"/>
    <w:rsid w:val="00581D4F"/>
    <w:rsid w:val="00581E25"/>
    <w:rsid w:val="005823C9"/>
    <w:rsid w:val="00582B33"/>
    <w:rsid w:val="00582F8B"/>
    <w:rsid w:val="00583EFB"/>
    <w:rsid w:val="00584DE2"/>
    <w:rsid w:val="00584E40"/>
    <w:rsid w:val="00584FE5"/>
    <w:rsid w:val="005852FA"/>
    <w:rsid w:val="005855E6"/>
    <w:rsid w:val="00585BF5"/>
    <w:rsid w:val="00585F60"/>
    <w:rsid w:val="00586633"/>
    <w:rsid w:val="00586739"/>
    <w:rsid w:val="00586B5A"/>
    <w:rsid w:val="00587030"/>
    <w:rsid w:val="005870B5"/>
    <w:rsid w:val="00590479"/>
    <w:rsid w:val="005904A1"/>
    <w:rsid w:val="0059215C"/>
    <w:rsid w:val="0059226A"/>
    <w:rsid w:val="0059271F"/>
    <w:rsid w:val="00592B1D"/>
    <w:rsid w:val="00592C0D"/>
    <w:rsid w:val="00594A37"/>
    <w:rsid w:val="0059572E"/>
    <w:rsid w:val="00595BC0"/>
    <w:rsid w:val="00595D09"/>
    <w:rsid w:val="00596048"/>
    <w:rsid w:val="00596101"/>
    <w:rsid w:val="00596134"/>
    <w:rsid w:val="00596608"/>
    <w:rsid w:val="0059724D"/>
    <w:rsid w:val="0059745E"/>
    <w:rsid w:val="00597836"/>
    <w:rsid w:val="00597A51"/>
    <w:rsid w:val="005A0628"/>
    <w:rsid w:val="005A1240"/>
    <w:rsid w:val="005A23BB"/>
    <w:rsid w:val="005A29DC"/>
    <w:rsid w:val="005A2DA3"/>
    <w:rsid w:val="005A438B"/>
    <w:rsid w:val="005A4556"/>
    <w:rsid w:val="005A5669"/>
    <w:rsid w:val="005A5C2F"/>
    <w:rsid w:val="005A72B5"/>
    <w:rsid w:val="005A7985"/>
    <w:rsid w:val="005B057A"/>
    <w:rsid w:val="005B1433"/>
    <w:rsid w:val="005B2C5E"/>
    <w:rsid w:val="005B2F20"/>
    <w:rsid w:val="005B515B"/>
    <w:rsid w:val="005B5685"/>
    <w:rsid w:val="005B5E9A"/>
    <w:rsid w:val="005B62B9"/>
    <w:rsid w:val="005B63A8"/>
    <w:rsid w:val="005B72E3"/>
    <w:rsid w:val="005B76E3"/>
    <w:rsid w:val="005C07D4"/>
    <w:rsid w:val="005C0DDC"/>
    <w:rsid w:val="005C19ED"/>
    <w:rsid w:val="005C376E"/>
    <w:rsid w:val="005C3ADE"/>
    <w:rsid w:val="005C407D"/>
    <w:rsid w:val="005C421C"/>
    <w:rsid w:val="005C6570"/>
    <w:rsid w:val="005C77A0"/>
    <w:rsid w:val="005C7FF8"/>
    <w:rsid w:val="005D04FD"/>
    <w:rsid w:val="005D0C32"/>
    <w:rsid w:val="005D278A"/>
    <w:rsid w:val="005D2B10"/>
    <w:rsid w:val="005D44C0"/>
    <w:rsid w:val="005D474F"/>
    <w:rsid w:val="005D5C46"/>
    <w:rsid w:val="005D64A5"/>
    <w:rsid w:val="005D73AF"/>
    <w:rsid w:val="005E017E"/>
    <w:rsid w:val="005E0CE8"/>
    <w:rsid w:val="005E0E1C"/>
    <w:rsid w:val="005E0EE4"/>
    <w:rsid w:val="005E166D"/>
    <w:rsid w:val="005E17CE"/>
    <w:rsid w:val="005E17F2"/>
    <w:rsid w:val="005E21AF"/>
    <w:rsid w:val="005E272B"/>
    <w:rsid w:val="005E2C58"/>
    <w:rsid w:val="005E3F2D"/>
    <w:rsid w:val="005E3F76"/>
    <w:rsid w:val="005E44AF"/>
    <w:rsid w:val="005E4567"/>
    <w:rsid w:val="005E4F28"/>
    <w:rsid w:val="005E528C"/>
    <w:rsid w:val="005E55E3"/>
    <w:rsid w:val="005E5809"/>
    <w:rsid w:val="005E61DA"/>
    <w:rsid w:val="005E629A"/>
    <w:rsid w:val="005E7369"/>
    <w:rsid w:val="005E76D3"/>
    <w:rsid w:val="005F0A8C"/>
    <w:rsid w:val="005F117C"/>
    <w:rsid w:val="005F1312"/>
    <w:rsid w:val="005F286E"/>
    <w:rsid w:val="005F287F"/>
    <w:rsid w:val="005F2D9D"/>
    <w:rsid w:val="005F3115"/>
    <w:rsid w:val="005F4CEB"/>
    <w:rsid w:val="005F52E6"/>
    <w:rsid w:val="005F563B"/>
    <w:rsid w:val="005F5CA2"/>
    <w:rsid w:val="005F5F88"/>
    <w:rsid w:val="005F61DA"/>
    <w:rsid w:val="005F68BF"/>
    <w:rsid w:val="005F6CBB"/>
    <w:rsid w:val="005F6F1E"/>
    <w:rsid w:val="00600372"/>
    <w:rsid w:val="00601A11"/>
    <w:rsid w:val="006023E5"/>
    <w:rsid w:val="00602523"/>
    <w:rsid w:val="0060368F"/>
    <w:rsid w:val="00603735"/>
    <w:rsid w:val="00603C66"/>
    <w:rsid w:val="00605D15"/>
    <w:rsid w:val="0060605D"/>
    <w:rsid w:val="006061F1"/>
    <w:rsid w:val="00606C72"/>
    <w:rsid w:val="00607DCB"/>
    <w:rsid w:val="00607ED5"/>
    <w:rsid w:val="00610108"/>
    <w:rsid w:val="0061038E"/>
    <w:rsid w:val="00611E43"/>
    <w:rsid w:val="00614AC3"/>
    <w:rsid w:val="00616093"/>
    <w:rsid w:val="006220CE"/>
    <w:rsid w:val="006232CA"/>
    <w:rsid w:val="006235EE"/>
    <w:rsid w:val="00624BB3"/>
    <w:rsid w:val="00624DD9"/>
    <w:rsid w:val="006250AF"/>
    <w:rsid w:val="006251F0"/>
    <w:rsid w:val="0062549E"/>
    <w:rsid w:val="0062589F"/>
    <w:rsid w:val="00625B64"/>
    <w:rsid w:val="0062644F"/>
    <w:rsid w:val="00626DB8"/>
    <w:rsid w:val="00627682"/>
    <w:rsid w:val="00627F1F"/>
    <w:rsid w:val="0063019B"/>
    <w:rsid w:val="006301C7"/>
    <w:rsid w:val="00630A0D"/>
    <w:rsid w:val="00630EAB"/>
    <w:rsid w:val="0063369B"/>
    <w:rsid w:val="00633BAA"/>
    <w:rsid w:val="0063441A"/>
    <w:rsid w:val="0063530D"/>
    <w:rsid w:val="0063572D"/>
    <w:rsid w:val="0063582A"/>
    <w:rsid w:val="00635FE4"/>
    <w:rsid w:val="00636CB8"/>
    <w:rsid w:val="00636E91"/>
    <w:rsid w:val="006371DF"/>
    <w:rsid w:val="00641281"/>
    <w:rsid w:val="00641461"/>
    <w:rsid w:val="00641F3B"/>
    <w:rsid w:val="0064201C"/>
    <w:rsid w:val="00642DFF"/>
    <w:rsid w:val="0064336F"/>
    <w:rsid w:val="006433D4"/>
    <w:rsid w:val="00644911"/>
    <w:rsid w:val="00645B58"/>
    <w:rsid w:val="00645BAB"/>
    <w:rsid w:val="00645DB0"/>
    <w:rsid w:val="00645ECA"/>
    <w:rsid w:val="0064609E"/>
    <w:rsid w:val="00646F09"/>
    <w:rsid w:val="0064745A"/>
    <w:rsid w:val="006474F7"/>
    <w:rsid w:val="00647B50"/>
    <w:rsid w:val="0065032D"/>
    <w:rsid w:val="006504A8"/>
    <w:rsid w:val="00650722"/>
    <w:rsid w:val="00651646"/>
    <w:rsid w:val="00651AC5"/>
    <w:rsid w:val="006520E7"/>
    <w:rsid w:val="00652C8F"/>
    <w:rsid w:val="00653A82"/>
    <w:rsid w:val="00653FB2"/>
    <w:rsid w:val="0065493E"/>
    <w:rsid w:val="006559F6"/>
    <w:rsid w:val="00656C2D"/>
    <w:rsid w:val="00657242"/>
    <w:rsid w:val="00660342"/>
    <w:rsid w:val="00660EE8"/>
    <w:rsid w:val="00661393"/>
    <w:rsid w:val="006626AB"/>
    <w:rsid w:val="00662BEC"/>
    <w:rsid w:val="00662E51"/>
    <w:rsid w:val="006637E5"/>
    <w:rsid w:val="006640C6"/>
    <w:rsid w:val="006642F3"/>
    <w:rsid w:val="006645EA"/>
    <w:rsid w:val="00664E46"/>
    <w:rsid w:val="006651BB"/>
    <w:rsid w:val="00666EF5"/>
    <w:rsid w:val="006723C5"/>
    <w:rsid w:val="006734D7"/>
    <w:rsid w:val="0067397C"/>
    <w:rsid w:val="00675BC8"/>
    <w:rsid w:val="006765A6"/>
    <w:rsid w:val="0068023A"/>
    <w:rsid w:val="00680AAE"/>
    <w:rsid w:val="00680CFC"/>
    <w:rsid w:val="00680FC0"/>
    <w:rsid w:val="0068130B"/>
    <w:rsid w:val="00682F89"/>
    <w:rsid w:val="00683346"/>
    <w:rsid w:val="006833CB"/>
    <w:rsid w:val="00683C43"/>
    <w:rsid w:val="00683EF5"/>
    <w:rsid w:val="00684828"/>
    <w:rsid w:val="00684AFA"/>
    <w:rsid w:val="006853A3"/>
    <w:rsid w:val="006862E0"/>
    <w:rsid w:val="006862FC"/>
    <w:rsid w:val="00686618"/>
    <w:rsid w:val="00687016"/>
    <w:rsid w:val="00687EF4"/>
    <w:rsid w:val="0069012B"/>
    <w:rsid w:val="0069110A"/>
    <w:rsid w:val="006929F2"/>
    <w:rsid w:val="006946CA"/>
    <w:rsid w:val="00694F42"/>
    <w:rsid w:val="0069507A"/>
    <w:rsid w:val="0069540C"/>
    <w:rsid w:val="0069571A"/>
    <w:rsid w:val="00695B6F"/>
    <w:rsid w:val="0069703F"/>
    <w:rsid w:val="00697316"/>
    <w:rsid w:val="00697DE0"/>
    <w:rsid w:val="006A00A5"/>
    <w:rsid w:val="006A00FA"/>
    <w:rsid w:val="006A03A6"/>
    <w:rsid w:val="006A0B9D"/>
    <w:rsid w:val="006A0F51"/>
    <w:rsid w:val="006A1722"/>
    <w:rsid w:val="006A25E6"/>
    <w:rsid w:val="006A25F0"/>
    <w:rsid w:val="006A353C"/>
    <w:rsid w:val="006A3B4D"/>
    <w:rsid w:val="006A40EB"/>
    <w:rsid w:val="006A6DA3"/>
    <w:rsid w:val="006B0324"/>
    <w:rsid w:val="006B08A4"/>
    <w:rsid w:val="006B0F35"/>
    <w:rsid w:val="006B0F6B"/>
    <w:rsid w:val="006B1236"/>
    <w:rsid w:val="006B1E48"/>
    <w:rsid w:val="006B20AE"/>
    <w:rsid w:val="006B3237"/>
    <w:rsid w:val="006B52CE"/>
    <w:rsid w:val="006B54A4"/>
    <w:rsid w:val="006B6983"/>
    <w:rsid w:val="006B6FDB"/>
    <w:rsid w:val="006B7048"/>
    <w:rsid w:val="006C07F3"/>
    <w:rsid w:val="006C1594"/>
    <w:rsid w:val="006C1A80"/>
    <w:rsid w:val="006C2EF7"/>
    <w:rsid w:val="006C4590"/>
    <w:rsid w:val="006C6E74"/>
    <w:rsid w:val="006C7506"/>
    <w:rsid w:val="006C7531"/>
    <w:rsid w:val="006C7778"/>
    <w:rsid w:val="006D03C8"/>
    <w:rsid w:val="006D14A8"/>
    <w:rsid w:val="006D1620"/>
    <w:rsid w:val="006D17CD"/>
    <w:rsid w:val="006D2E44"/>
    <w:rsid w:val="006D3884"/>
    <w:rsid w:val="006D53E9"/>
    <w:rsid w:val="006E0C94"/>
    <w:rsid w:val="006E0CEA"/>
    <w:rsid w:val="006E2912"/>
    <w:rsid w:val="006E346C"/>
    <w:rsid w:val="006E5134"/>
    <w:rsid w:val="006E5933"/>
    <w:rsid w:val="006E59F4"/>
    <w:rsid w:val="006E68BB"/>
    <w:rsid w:val="006E68F0"/>
    <w:rsid w:val="006E6DA2"/>
    <w:rsid w:val="006F0712"/>
    <w:rsid w:val="006F196D"/>
    <w:rsid w:val="006F25F8"/>
    <w:rsid w:val="006F3294"/>
    <w:rsid w:val="006F37EE"/>
    <w:rsid w:val="006F3BB9"/>
    <w:rsid w:val="006F3BC7"/>
    <w:rsid w:val="006F5620"/>
    <w:rsid w:val="007004CF"/>
    <w:rsid w:val="007011E1"/>
    <w:rsid w:val="00701967"/>
    <w:rsid w:val="00701A01"/>
    <w:rsid w:val="00702278"/>
    <w:rsid w:val="00703501"/>
    <w:rsid w:val="007038B2"/>
    <w:rsid w:val="007045D6"/>
    <w:rsid w:val="00706F0E"/>
    <w:rsid w:val="007076A2"/>
    <w:rsid w:val="007101FF"/>
    <w:rsid w:val="0071065C"/>
    <w:rsid w:val="00712D84"/>
    <w:rsid w:val="00714487"/>
    <w:rsid w:val="007151EE"/>
    <w:rsid w:val="00715D2D"/>
    <w:rsid w:val="0071608F"/>
    <w:rsid w:val="00716156"/>
    <w:rsid w:val="0071653D"/>
    <w:rsid w:val="00716BDE"/>
    <w:rsid w:val="0071795D"/>
    <w:rsid w:val="0072034B"/>
    <w:rsid w:val="0072059A"/>
    <w:rsid w:val="0072182B"/>
    <w:rsid w:val="0072531F"/>
    <w:rsid w:val="00725D53"/>
    <w:rsid w:val="00726171"/>
    <w:rsid w:val="00730530"/>
    <w:rsid w:val="0073089F"/>
    <w:rsid w:val="00732A23"/>
    <w:rsid w:val="00732E2F"/>
    <w:rsid w:val="00733790"/>
    <w:rsid w:val="007338A4"/>
    <w:rsid w:val="00735AC8"/>
    <w:rsid w:val="00735C01"/>
    <w:rsid w:val="00736558"/>
    <w:rsid w:val="00737490"/>
    <w:rsid w:val="00740298"/>
    <w:rsid w:val="007403DD"/>
    <w:rsid w:val="00740544"/>
    <w:rsid w:val="00740AD9"/>
    <w:rsid w:val="00740C08"/>
    <w:rsid w:val="00740D9C"/>
    <w:rsid w:val="00740F03"/>
    <w:rsid w:val="00741AF9"/>
    <w:rsid w:val="00741EC0"/>
    <w:rsid w:val="0074219D"/>
    <w:rsid w:val="00744966"/>
    <w:rsid w:val="00744AF1"/>
    <w:rsid w:val="0074527B"/>
    <w:rsid w:val="0074581F"/>
    <w:rsid w:val="00745F51"/>
    <w:rsid w:val="007465DA"/>
    <w:rsid w:val="00746AC1"/>
    <w:rsid w:val="00746D9D"/>
    <w:rsid w:val="00747281"/>
    <w:rsid w:val="00747B0A"/>
    <w:rsid w:val="00747C04"/>
    <w:rsid w:val="00750BAE"/>
    <w:rsid w:val="00750CD7"/>
    <w:rsid w:val="00750DD7"/>
    <w:rsid w:val="007515C5"/>
    <w:rsid w:val="0075171C"/>
    <w:rsid w:val="00751B12"/>
    <w:rsid w:val="00751CD9"/>
    <w:rsid w:val="00752E6D"/>
    <w:rsid w:val="00752FF8"/>
    <w:rsid w:val="00755176"/>
    <w:rsid w:val="00755487"/>
    <w:rsid w:val="0075673C"/>
    <w:rsid w:val="00757C2D"/>
    <w:rsid w:val="00757CAA"/>
    <w:rsid w:val="00760832"/>
    <w:rsid w:val="00760B70"/>
    <w:rsid w:val="00761368"/>
    <w:rsid w:val="00761A81"/>
    <w:rsid w:val="00762652"/>
    <w:rsid w:val="00762AD1"/>
    <w:rsid w:val="00762B79"/>
    <w:rsid w:val="00762D68"/>
    <w:rsid w:val="00762E21"/>
    <w:rsid w:val="00762F8F"/>
    <w:rsid w:val="007632E5"/>
    <w:rsid w:val="007638FF"/>
    <w:rsid w:val="007649AC"/>
    <w:rsid w:val="007669E9"/>
    <w:rsid w:val="00766E43"/>
    <w:rsid w:val="00767623"/>
    <w:rsid w:val="007676DF"/>
    <w:rsid w:val="00767997"/>
    <w:rsid w:val="00767E16"/>
    <w:rsid w:val="00767F46"/>
    <w:rsid w:val="007710B5"/>
    <w:rsid w:val="007722C9"/>
    <w:rsid w:val="0077429B"/>
    <w:rsid w:val="00774336"/>
    <w:rsid w:val="007744C7"/>
    <w:rsid w:val="007770CB"/>
    <w:rsid w:val="00777F56"/>
    <w:rsid w:val="0078031E"/>
    <w:rsid w:val="00780DD2"/>
    <w:rsid w:val="007817A0"/>
    <w:rsid w:val="00783EC4"/>
    <w:rsid w:val="00783F88"/>
    <w:rsid w:val="007843B6"/>
    <w:rsid w:val="007844C8"/>
    <w:rsid w:val="0078492C"/>
    <w:rsid w:val="00784B1F"/>
    <w:rsid w:val="007851B1"/>
    <w:rsid w:val="0078541C"/>
    <w:rsid w:val="00786D65"/>
    <w:rsid w:val="007877BB"/>
    <w:rsid w:val="00790B61"/>
    <w:rsid w:val="007925A9"/>
    <w:rsid w:val="00792A89"/>
    <w:rsid w:val="0079463E"/>
    <w:rsid w:val="0079602E"/>
    <w:rsid w:val="007963C0"/>
    <w:rsid w:val="007963F1"/>
    <w:rsid w:val="00796C6C"/>
    <w:rsid w:val="00796C7B"/>
    <w:rsid w:val="0079744D"/>
    <w:rsid w:val="00797BCA"/>
    <w:rsid w:val="007A0AA8"/>
    <w:rsid w:val="007A11A3"/>
    <w:rsid w:val="007A2EDB"/>
    <w:rsid w:val="007A3C6E"/>
    <w:rsid w:val="007A3F36"/>
    <w:rsid w:val="007A4117"/>
    <w:rsid w:val="007A46F9"/>
    <w:rsid w:val="007A4ECD"/>
    <w:rsid w:val="007A5076"/>
    <w:rsid w:val="007A59A3"/>
    <w:rsid w:val="007A5C23"/>
    <w:rsid w:val="007A5CC1"/>
    <w:rsid w:val="007A5DE0"/>
    <w:rsid w:val="007A64DF"/>
    <w:rsid w:val="007A6845"/>
    <w:rsid w:val="007A70C0"/>
    <w:rsid w:val="007A7747"/>
    <w:rsid w:val="007B15B3"/>
    <w:rsid w:val="007B23F2"/>
    <w:rsid w:val="007B2927"/>
    <w:rsid w:val="007B424E"/>
    <w:rsid w:val="007B4C37"/>
    <w:rsid w:val="007B509D"/>
    <w:rsid w:val="007B6EE6"/>
    <w:rsid w:val="007B6FD9"/>
    <w:rsid w:val="007C082D"/>
    <w:rsid w:val="007C10C7"/>
    <w:rsid w:val="007C20AF"/>
    <w:rsid w:val="007C28EC"/>
    <w:rsid w:val="007C30D2"/>
    <w:rsid w:val="007C313F"/>
    <w:rsid w:val="007C3E16"/>
    <w:rsid w:val="007C4A15"/>
    <w:rsid w:val="007C5B90"/>
    <w:rsid w:val="007C6965"/>
    <w:rsid w:val="007D0AD4"/>
    <w:rsid w:val="007D3CF2"/>
    <w:rsid w:val="007D59CF"/>
    <w:rsid w:val="007D5CCC"/>
    <w:rsid w:val="007D5F88"/>
    <w:rsid w:val="007D659F"/>
    <w:rsid w:val="007D6B83"/>
    <w:rsid w:val="007D78AF"/>
    <w:rsid w:val="007E14CD"/>
    <w:rsid w:val="007E25E4"/>
    <w:rsid w:val="007E2ED8"/>
    <w:rsid w:val="007E31EA"/>
    <w:rsid w:val="007E32DD"/>
    <w:rsid w:val="007E43B4"/>
    <w:rsid w:val="007E4FF1"/>
    <w:rsid w:val="007E59C6"/>
    <w:rsid w:val="007E5DD9"/>
    <w:rsid w:val="007E5FEC"/>
    <w:rsid w:val="007E7BD9"/>
    <w:rsid w:val="007F0035"/>
    <w:rsid w:val="007F14BE"/>
    <w:rsid w:val="007F2294"/>
    <w:rsid w:val="007F4589"/>
    <w:rsid w:val="007F4968"/>
    <w:rsid w:val="007F547A"/>
    <w:rsid w:val="007F58E2"/>
    <w:rsid w:val="007F5C7F"/>
    <w:rsid w:val="007F5D66"/>
    <w:rsid w:val="007F5EC2"/>
    <w:rsid w:val="00800C2A"/>
    <w:rsid w:val="00801162"/>
    <w:rsid w:val="00801413"/>
    <w:rsid w:val="008016DE"/>
    <w:rsid w:val="0080187A"/>
    <w:rsid w:val="00802530"/>
    <w:rsid w:val="008028FA"/>
    <w:rsid w:val="00803E54"/>
    <w:rsid w:val="00804741"/>
    <w:rsid w:val="0080478F"/>
    <w:rsid w:val="008049A7"/>
    <w:rsid w:val="008056E9"/>
    <w:rsid w:val="00806860"/>
    <w:rsid w:val="00806F2C"/>
    <w:rsid w:val="00810105"/>
    <w:rsid w:val="00811C87"/>
    <w:rsid w:val="00812EC3"/>
    <w:rsid w:val="00813BEF"/>
    <w:rsid w:val="0081577B"/>
    <w:rsid w:val="008171A6"/>
    <w:rsid w:val="00817632"/>
    <w:rsid w:val="00820198"/>
    <w:rsid w:val="00820A6E"/>
    <w:rsid w:val="0082195D"/>
    <w:rsid w:val="00821D73"/>
    <w:rsid w:val="00822056"/>
    <w:rsid w:val="00822CBF"/>
    <w:rsid w:val="00823FE6"/>
    <w:rsid w:val="008254CC"/>
    <w:rsid w:val="008264E9"/>
    <w:rsid w:val="00827338"/>
    <w:rsid w:val="00830C3E"/>
    <w:rsid w:val="00831374"/>
    <w:rsid w:val="00831957"/>
    <w:rsid w:val="00834CF0"/>
    <w:rsid w:val="00836CEA"/>
    <w:rsid w:val="008374D1"/>
    <w:rsid w:val="00837C19"/>
    <w:rsid w:val="00837D2F"/>
    <w:rsid w:val="00840FEA"/>
    <w:rsid w:val="00841F15"/>
    <w:rsid w:val="008425C0"/>
    <w:rsid w:val="00842E62"/>
    <w:rsid w:val="008443C3"/>
    <w:rsid w:val="008447EC"/>
    <w:rsid w:val="00844B92"/>
    <w:rsid w:val="00844E0A"/>
    <w:rsid w:val="00845F6C"/>
    <w:rsid w:val="00846467"/>
    <w:rsid w:val="0084683B"/>
    <w:rsid w:val="00846A10"/>
    <w:rsid w:val="00847997"/>
    <w:rsid w:val="00847A91"/>
    <w:rsid w:val="00847DCD"/>
    <w:rsid w:val="00847F25"/>
    <w:rsid w:val="00851A16"/>
    <w:rsid w:val="00852D6E"/>
    <w:rsid w:val="00852E39"/>
    <w:rsid w:val="00853049"/>
    <w:rsid w:val="0085440E"/>
    <w:rsid w:val="008546FB"/>
    <w:rsid w:val="00855E78"/>
    <w:rsid w:val="008563AF"/>
    <w:rsid w:val="00856A76"/>
    <w:rsid w:val="00856BEA"/>
    <w:rsid w:val="00857C61"/>
    <w:rsid w:val="00860E52"/>
    <w:rsid w:val="00861049"/>
    <w:rsid w:val="00861412"/>
    <w:rsid w:val="00863915"/>
    <w:rsid w:val="008644F8"/>
    <w:rsid w:val="0086482D"/>
    <w:rsid w:val="0086623F"/>
    <w:rsid w:val="00866AF2"/>
    <w:rsid w:val="00866D7B"/>
    <w:rsid w:val="00867908"/>
    <w:rsid w:val="00870713"/>
    <w:rsid w:val="0087079A"/>
    <w:rsid w:val="00870BC5"/>
    <w:rsid w:val="0087154F"/>
    <w:rsid w:val="008715FD"/>
    <w:rsid w:val="0087212B"/>
    <w:rsid w:val="00872361"/>
    <w:rsid w:val="008725E5"/>
    <w:rsid w:val="00872F3A"/>
    <w:rsid w:val="0087398F"/>
    <w:rsid w:val="008749D2"/>
    <w:rsid w:val="00876451"/>
    <w:rsid w:val="0087717E"/>
    <w:rsid w:val="008804AF"/>
    <w:rsid w:val="00880B36"/>
    <w:rsid w:val="00881CB0"/>
    <w:rsid w:val="00883235"/>
    <w:rsid w:val="00883C82"/>
    <w:rsid w:val="008844D4"/>
    <w:rsid w:val="00884C9D"/>
    <w:rsid w:val="00885D0F"/>
    <w:rsid w:val="00886A51"/>
    <w:rsid w:val="00887034"/>
    <w:rsid w:val="00887B39"/>
    <w:rsid w:val="00887C98"/>
    <w:rsid w:val="00891188"/>
    <w:rsid w:val="00891BA9"/>
    <w:rsid w:val="008922CF"/>
    <w:rsid w:val="0089394D"/>
    <w:rsid w:val="00893963"/>
    <w:rsid w:val="0089431A"/>
    <w:rsid w:val="008944FC"/>
    <w:rsid w:val="0089607E"/>
    <w:rsid w:val="0089656E"/>
    <w:rsid w:val="00896E83"/>
    <w:rsid w:val="00896EC2"/>
    <w:rsid w:val="008A02A1"/>
    <w:rsid w:val="008A0718"/>
    <w:rsid w:val="008A2217"/>
    <w:rsid w:val="008A2609"/>
    <w:rsid w:val="008A268B"/>
    <w:rsid w:val="008A3385"/>
    <w:rsid w:val="008A33E8"/>
    <w:rsid w:val="008A36E6"/>
    <w:rsid w:val="008A3AED"/>
    <w:rsid w:val="008A505F"/>
    <w:rsid w:val="008A5555"/>
    <w:rsid w:val="008A620E"/>
    <w:rsid w:val="008B072B"/>
    <w:rsid w:val="008B07DE"/>
    <w:rsid w:val="008B0DE6"/>
    <w:rsid w:val="008B32A5"/>
    <w:rsid w:val="008B379E"/>
    <w:rsid w:val="008B4E69"/>
    <w:rsid w:val="008B55C2"/>
    <w:rsid w:val="008B5650"/>
    <w:rsid w:val="008B5E23"/>
    <w:rsid w:val="008B691E"/>
    <w:rsid w:val="008B786E"/>
    <w:rsid w:val="008B7F43"/>
    <w:rsid w:val="008C00DC"/>
    <w:rsid w:val="008C0562"/>
    <w:rsid w:val="008C15E3"/>
    <w:rsid w:val="008C1CA7"/>
    <w:rsid w:val="008C2407"/>
    <w:rsid w:val="008C2446"/>
    <w:rsid w:val="008C3512"/>
    <w:rsid w:val="008C3923"/>
    <w:rsid w:val="008C3F22"/>
    <w:rsid w:val="008C543A"/>
    <w:rsid w:val="008C6EDC"/>
    <w:rsid w:val="008C7526"/>
    <w:rsid w:val="008D06D5"/>
    <w:rsid w:val="008D3A08"/>
    <w:rsid w:val="008D3B81"/>
    <w:rsid w:val="008D4198"/>
    <w:rsid w:val="008D476E"/>
    <w:rsid w:val="008D58EC"/>
    <w:rsid w:val="008D5AC8"/>
    <w:rsid w:val="008D635F"/>
    <w:rsid w:val="008D6941"/>
    <w:rsid w:val="008D6B44"/>
    <w:rsid w:val="008D7082"/>
    <w:rsid w:val="008E23F7"/>
    <w:rsid w:val="008E245C"/>
    <w:rsid w:val="008E2635"/>
    <w:rsid w:val="008E34B3"/>
    <w:rsid w:val="008E4B33"/>
    <w:rsid w:val="008E4F8F"/>
    <w:rsid w:val="008E7E0A"/>
    <w:rsid w:val="008F296A"/>
    <w:rsid w:val="008F2E7C"/>
    <w:rsid w:val="008F30E3"/>
    <w:rsid w:val="008F455B"/>
    <w:rsid w:val="008F4868"/>
    <w:rsid w:val="008F55AE"/>
    <w:rsid w:val="008F5C1E"/>
    <w:rsid w:val="008F6079"/>
    <w:rsid w:val="008F658B"/>
    <w:rsid w:val="008F6D11"/>
    <w:rsid w:val="008F707C"/>
    <w:rsid w:val="009029BD"/>
    <w:rsid w:val="00902A0F"/>
    <w:rsid w:val="009038E3"/>
    <w:rsid w:val="00903AFD"/>
    <w:rsid w:val="009078D3"/>
    <w:rsid w:val="0091048A"/>
    <w:rsid w:val="009107B7"/>
    <w:rsid w:val="009113BD"/>
    <w:rsid w:val="00911F31"/>
    <w:rsid w:val="0091299A"/>
    <w:rsid w:val="009137E0"/>
    <w:rsid w:val="00914BE1"/>
    <w:rsid w:val="00916809"/>
    <w:rsid w:val="009179A3"/>
    <w:rsid w:val="00917B0E"/>
    <w:rsid w:val="009208C8"/>
    <w:rsid w:val="00922648"/>
    <w:rsid w:val="009249EC"/>
    <w:rsid w:val="009250CD"/>
    <w:rsid w:val="00925877"/>
    <w:rsid w:val="00926FA3"/>
    <w:rsid w:val="00927734"/>
    <w:rsid w:val="00930615"/>
    <w:rsid w:val="00931037"/>
    <w:rsid w:val="00931E46"/>
    <w:rsid w:val="00931FC4"/>
    <w:rsid w:val="00933161"/>
    <w:rsid w:val="0093370D"/>
    <w:rsid w:val="0093431F"/>
    <w:rsid w:val="00935287"/>
    <w:rsid w:val="0093634C"/>
    <w:rsid w:val="0093670B"/>
    <w:rsid w:val="00936B78"/>
    <w:rsid w:val="00937074"/>
    <w:rsid w:val="00940D02"/>
    <w:rsid w:val="00941B42"/>
    <w:rsid w:val="00944067"/>
    <w:rsid w:val="00944AF2"/>
    <w:rsid w:val="00944D71"/>
    <w:rsid w:val="00946A34"/>
    <w:rsid w:val="009477EB"/>
    <w:rsid w:val="009506BF"/>
    <w:rsid w:val="009509FF"/>
    <w:rsid w:val="00950D2D"/>
    <w:rsid w:val="00950F38"/>
    <w:rsid w:val="00951054"/>
    <w:rsid w:val="009515D3"/>
    <w:rsid w:val="00951EB3"/>
    <w:rsid w:val="00953B67"/>
    <w:rsid w:val="00953E6F"/>
    <w:rsid w:val="00953EDB"/>
    <w:rsid w:val="0095548C"/>
    <w:rsid w:val="00955B27"/>
    <w:rsid w:val="00955D9F"/>
    <w:rsid w:val="00956CFC"/>
    <w:rsid w:val="009600CC"/>
    <w:rsid w:val="00960276"/>
    <w:rsid w:val="00962435"/>
    <w:rsid w:val="0096252F"/>
    <w:rsid w:val="009629A6"/>
    <w:rsid w:val="00963658"/>
    <w:rsid w:val="00963A7D"/>
    <w:rsid w:val="00965DBC"/>
    <w:rsid w:val="009671AD"/>
    <w:rsid w:val="00967AD9"/>
    <w:rsid w:val="00967C25"/>
    <w:rsid w:val="00970068"/>
    <w:rsid w:val="009702C1"/>
    <w:rsid w:val="00970AEA"/>
    <w:rsid w:val="00970E79"/>
    <w:rsid w:val="009710B0"/>
    <w:rsid w:val="00971C84"/>
    <w:rsid w:val="00973673"/>
    <w:rsid w:val="00976945"/>
    <w:rsid w:val="00977141"/>
    <w:rsid w:val="00977157"/>
    <w:rsid w:val="00977BBB"/>
    <w:rsid w:val="00980C74"/>
    <w:rsid w:val="009821FB"/>
    <w:rsid w:val="00983397"/>
    <w:rsid w:val="00983BC0"/>
    <w:rsid w:val="00984274"/>
    <w:rsid w:val="009848A8"/>
    <w:rsid w:val="0098664A"/>
    <w:rsid w:val="00991A09"/>
    <w:rsid w:val="00991DAE"/>
    <w:rsid w:val="00995865"/>
    <w:rsid w:val="00995B6C"/>
    <w:rsid w:val="00997D8F"/>
    <w:rsid w:val="009A19AB"/>
    <w:rsid w:val="009A22C5"/>
    <w:rsid w:val="009A28E8"/>
    <w:rsid w:val="009A2AE6"/>
    <w:rsid w:val="009A372C"/>
    <w:rsid w:val="009A389D"/>
    <w:rsid w:val="009A3FD5"/>
    <w:rsid w:val="009A4224"/>
    <w:rsid w:val="009A5410"/>
    <w:rsid w:val="009A5BBA"/>
    <w:rsid w:val="009A5D1B"/>
    <w:rsid w:val="009A7628"/>
    <w:rsid w:val="009B047B"/>
    <w:rsid w:val="009B074F"/>
    <w:rsid w:val="009B0FD5"/>
    <w:rsid w:val="009B1AF4"/>
    <w:rsid w:val="009B2405"/>
    <w:rsid w:val="009B339C"/>
    <w:rsid w:val="009B39D8"/>
    <w:rsid w:val="009B571F"/>
    <w:rsid w:val="009B5C69"/>
    <w:rsid w:val="009B6213"/>
    <w:rsid w:val="009C0771"/>
    <w:rsid w:val="009C0F3C"/>
    <w:rsid w:val="009C1969"/>
    <w:rsid w:val="009C4CC5"/>
    <w:rsid w:val="009C4D3B"/>
    <w:rsid w:val="009C5058"/>
    <w:rsid w:val="009C514E"/>
    <w:rsid w:val="009C5C19"/>
    <w:rsid w:val="009C5E9A"/>
    <w:rsid w:val="009C62E6"/>
    <w:rsid w:val="009D2BEF"/>
    <w:rsid w:val="009D4E30"/>
    <w:rsid w:val="009D4ECB"/>
    <w:rsid w:val="009D6965"/>
    <w:rsid w:val="009D7F79"/>
    <w:rsid w:val="009E15D4"/>
    <w:rsid w:val="009E2F9C"/>
    <w:rsid w:val="009E3041"/>
    <w:rsid w:val="009E4E35"/>
    <w:rsid w:val="009E64F0"/>
    <w:rsid w:val="009E6608"/>
    <w:rsid w:val="009E6C21"/>
    <w:rsid w:val="009F085C"/>
    <w:rsid w:val="009F2048"/>
    <w:rsid w:val="009F248C"/>
    <w:rsid w:val="009F35E0"/>
    <w:rsid w:val="009F3C8B"/>
    <w:rsid w:val="009F6730"/>
    <w:rsid w:val="009F691A"/>
    <w:rsid w:val="009F7356"/>
    <w:rsid w:val="00A009CB"/>
    <w:rsid w:val="00A00D66"/>
    <w:rsid w:val="00A013A5"/>
    <w:rsid w:val="00A01653"/>
    <w:rsid w:val="00A016D0"/>
    <w:rsid w:val="00A01E3D"/>
    <w:rsid w:val="00A039E1"/>
    <w:rsid w:val="00A03E26"/>
    <w:rsid w:val="00A04776"/>
    <w:rsid w:val="00A04D00"/>
    <w:rsid w:val="00A05E58"/>
    <w:rsid w:val="00A05EEB"/>
    <w:rsid w:val="00A060A7"/>
    <w:rsid w:val="00A0799F"/>
    <w:rsid w:val="00A07D62"/>
    <w:rsid w:val="00A10042"/>
    <w:rsid w:val="00A10E25"/>
    <w:rsid w:val="00A11DD9"/>
    <w:rsid w:val="00A12C7C"/>
    <w:rsid w:val="00A12E47"/>
    <w:rsid w:val="00A13352"/>
    <w:rsid w:val="00A13F17"/>
    <w:rsid w:val="00A14C88"/>
    <w:rsid w:val="00A14ECF"/>
    <w:rsid w:val="00A1596D"/>
    <w:rsid w:val="00A16F57"/>
    <w:rsid w:val="00A173D2"/>
    <w:rsid w:val="00A174ED"/>
    <w:rsid w:val="00A176FD"/>
    <w:rsid w:val="00A204B4"/>
    <w:rsid w:val="00A20D04"/>
    <w:rsid w:val="00A20EE4"/>
    <w:rsid w:val="00A20F0D"/>
    <w:rsid w:val="00A21521"/>
    <w:rsid w:val="00A21FD6"/>
    <w:rsid w:val="00A22320"/>
    <w:rsid w:val="00A2238A"/>
    <w:rsid w:val="00A225A0"/>
    <w:rsid w:val="00A225E7"/>
    <w:rsid w:val="00A230F8"/>
    <w:rsid w:val="00A23485"/>
    <w:rsid w:val="00A2350B"/>
    <w:rsid w:val="00A23CE0"/>
    <w:rsid w:val="00A25825"/>
    <w:rsid w:val="00A269FF"/>
    <w:rsid w:val="00A30292"/>
    <w:rsid w:val="00A30FB4"/>
    <w:rsid w:val="00A31A5E"/>
    <w:rsid w:val="00A32689"/>
    <w:rsid w:val="00A3271F"/>
    <w:rsid w:val="00A327B3"/>
    <w:rsid w:val="00A342E8"/>
    <w:rsid w:val="00A37154"/>
    <w:rsid w:val="00A374A9"/>
    <w:rsid w:val="00A37933"/>
    <w:rsid w:val="00A379EB"/>
    <w:rsid w:val="00A411E6"/>
    <w:rsid w:val="00A412A9"/>
    <w:rsid w:val="00A41529"/>
    <w:rsid w:val="00A41E46"/>
    <w:rsid w:val="00A41FED"/>
    <w:rsid w:val="00A4222B"/>
    <w:rsid w:val="00A425EA"/>
    <w:rsid w:val="00A42FC0"/>
    <w:rsid w:val="00A4305F"/>
    <w:rsid w:val="00A4476A"/>
    <w:rsid w:val="00A45B4C"/>
    <w:rsid w:val="00A45C6B"/>
    <w:rsid w:val="00A45D63"/>
    <w:rsid w:val="00A461A8"/>
    <w:rsid w:val="00A472A5"/>
    <w:rsid w:val="00A47762"/>
    <w:rsid w:val="00A47B7B"/>
    <w:rsid w:val="00A47C78"/>
    <w:rsid w:val="00A53869"/>
    <w:rsid w:val="00A54115"/>
    <w:rsid w:val="00A557C5"/>
    <w:rsid w:val="00A57018"/>
    <w:rsid w:val="00A60B07"/>
    <w:rsid w:val="00A619BF"/>
    <w:rsid w:val="00A623BD"/>
    <w:rsid w:val="00A62654"/>
    <w:rsid w:val="00A62A13"/>
    <w:rsid w:val="00A63241"/>
    <w:rsid w:val="00A63AFE"/>
    <w:rsid w:val="00A64EF2"/>
    <w:rsid w:val="00A656E4"/>
    <w:rsid w:val="00A6602C"/>
    <w:rsid w:val="00A66B38"/>
    <w:rsid w:val="00A66C20"/>
    <w:rsid w:val="00A674EE"/>
    <w:rsid w:val="00A717B8"/>
    <w:rsid w:val="00A7216C"/>
    <w:rsid w:val="00A7253A"/>
    <w:rsid w:val="00A73079"/>
    <w:rsid w:val="00A76FCF"/>
    <w:rsid w:val="00A77164"/>
    <w:rsid w:val="00A778EF"/>
    <w:rsid w:val="00A779FE"/>
    <w:rsid w:val="00A77E49"/>
    <w:rsid w:val="00A8013E"/>
    <w:rsid w:val="00A8013F"/>
    <w:rsid w:val="00A80165"/>
    <w:rsid w:val="00A8078A"/>
    <w:rsid w:val="00A81410"/>
    <w:rsid w:val="00A8178A"/>
    <w:rsid w:val="00A8222D"/>
    <w:rsid w:val="00A82B81"/>
    <w:rsid w:val="00A82FF7"/>
    <w:rsid w:val="00A8302B"/>
    <w:rsid w:val="00A83649"/>
    <w:rsid w:val="00A8405B"/>
    <w:rsid w:val="00A84302"/>
    <w:rsid w:val="00A84BA2"/>
    <w:rsid w:val="00A85BB6"/>
    <w:rsid w:val="00A85DE8"/>
    <w:rsid w:val="00A8604C"/>
    <w:rsid w:val="00A86324"/>
    <w:rsid w:val="00A86CA2"/>
    <w:rsid w:val="00A903F2"/>
    <w:rsid w:val="00A9082A"/>
    <w:rsid w:val="00A90C12"/>
    <w:rsid w:val="00A91C14"/>
    <w:rsid w:val="00A9340E"/>
    <w:rsid w:val="00A945D9"/>
    <w:rsid w:val="00A958D5"/>
    <w:rsid w:val="00A95E1F"/>
    <w:rsid w:val="00A9603F"/>
    <w:rsid w:val="00A967B4"/>
    <w:rsid w:val="00AA095C"/>
    <w:rsid w:val="00AA0F5A"/>
    <w:rsid w:val="00AA15D7"/>
    <w:rsid w:val="00AA2096"/>
    <w:rsid w:val="00AA34E8"/>
    <w:rsid w:val="00AA3AAF"/>
    <w:rsid w:val="00AA46C9"/>
    <w:rsid w:val="00AA5207"/>
    <w:rsid w:val="00AA5639"/>
    <w:rsid w:val="00AA5986"/>
    <w:rsid w:val="00AA5B2E"/>
    <w:rsid w:val="00AA624C"/>
    <w:rsid w:val="00AA70D9"/>
    <w:rsid w:val="00AB10B3"/>
    <w:rsid w:val="00AB255C"/>
    <w:rsid w:val="00AB3696"/>
    <w:rsid w:val="00AB4629"/>
    <w:rsid w:val="00AB47D4"/>
    <w:rsid w:val="00AB7936"/>
    <w:rsid w:val="00AC048B"/>
    <w:rsid w:val="00AC0CCB"/>
    <w:rsid w:val="00AC11F6"/>
    <w:rsid w:val="00AC15B8"/>
    <w:rsid w:val="00AC1789"/>
    <w:rsid w:val="00AC1D3D"/>
    <w:rsid w:val="00AC1E9C"/>
    <w:rsid w:val="00AC34EA"/>
    <w:rsid w:val="00AC3B73"/>
    <w:rsid w:val="00AC3BC2"/>
    <w:rsid w:val="00AC3C6E"/>
    <w:rsid w:val="00AC40AF"/>
    <w:rsid w:val="00AC5B2F"/>
    <w:rsid w:val="00AC63E8"/>
    <w:rsid w:val="00AC7410"/>
    <w:rsid w:val="00AC7E40"/>
    <w:rsid w:val="00AD0401"/>
    <w:rsid w:val="00AD080A"/>
    <w:rsid w:val="00AD126B"/>
    <w:rsid w:val="00AD1A07"/>
    <w:rsid w:val="00AD2FD1"/>
    <w:rsid w:val="00AD3576"/>
    <w:rsid w:val="00AD3798"/>
    <w:rsid w:val="00AD5922"/>
    <w:rsid w:val="00AD5AD6"/>
    <w:rsid w:val="00AD5EDA"/>
    <w:rsid w:val="00AD65CE"/>
    <w:rsid w:val="00AD7059"/>
    <w:rsid w:val="00AE1E67"/>
    <w:rsid w:val="00AE3834"/>
    <w:rsid w:val="00AE54AC"/>
    <w:rsid w:val="00AE6263"/>
    <w:rsid w:val="00AE75B2"/>
    <w:rsid w:val="00AF0F28"/>
    <w:rsid w:val="00AF147A"/>
    <w:rsid w:val="00AF1C4D"/>
    <w:rsid w:val="00AF1D75"/>
    <w:rsid w:val="00AF25E8"/>
    <w:rsid w:val="00AF4281"/>
    <w:rsid w:val="00AF4466"/>
    <w:rsid w:val="00AF5B38"/>
    <w:rsid w:val="00AF64DC"/>
    <w:rsid w:val="00AF6F9D"/>
    <w:rsid w:val="00AF72E7"/>
    <w:rsid w:val="00AF789B"/>
    <w:rsid w:val="00B00F41"/>
    <w:rsid w:val="00B016C8"/>
    <w:rsid w:val="00B017A4"/>
    <w:rsid w:val="00B01F07"/>
    <w:rsid w:val="00B02244"/>
    <w:rsid w:val="00B02323"/>
    <w:rsid w:val="00B031BC"/>
    <w:rsid w:val="00B04F44"/>
    <w:rsid w:val="00B05320"/>
    <w:rsid w:val="00B0646E"/>
    <w:rsid w:val="00B06488"/>
    <w:rsid w:val="00B0662C"/>
    <w:rsid w:val="00B06B8D"/>
    <w:rsid w:val="00B06BD9"/>
    <w:rsid w:val="00B06F1C"/>
    <w:rsid w:val="00B114AC"/>
    <w:rsid w:val="00B1209C"/>
    <w:rsid w:val="00B12147"/>
    <w:rsid w:val="00B12A54"/>
    <w:rsid w:val="00B12E29"/>
    <w:rsid w:val="00B1428A"/>
    <w:rsid w:val="00B144D4"/>
    <w:rsid w:val="00B14DF0"/>
    <w:rsid w:val="00B1640B"/>
    <w:rsid w:val="00B169ED"/>
    <w:rsid w:val="00B20FFA"/>
    <w:rsid w:val="00B21F39"/>
    <w:rsid w:val="00B22ADA"/>
    <w:rsid w:val="00B23635"/>
    <w:rsid w:val="00B236DF"/>
    <w:rsid w:val="00B249D5"/>
    <w:rsid w:val="00B25CC0"/>
    <w:rsid w:val="00B26080"/>
    <w:rsid w:val="00B26A35"/>
    <w:rsid w:val="00B27B96"/>
    <w:rsid w:val="00B30055"/>
    <w:rsid w:val="00B3263F"/>
    <w:rsid w:val="00B32723"/>
    <w:rsid w:val="00B32A39"/>
    <w:rsid w:val="00B334EF"/>
    <w:rsid w:val="00B33A41"/>
    <w:rsid w:val="00B33CFB"/>
    <w:rsid w:val="00B34868"/>
    <w:rsid w:val="00B351FE"/>
    <w:rsid w:val="00B35951"/>
    <w:rsid w:val="00B36384"/>
    <w:rsid w:val="00B37497"/>
    <w:rsid w:val="00B377E4"/>
    <w:rsid w:val="00B37BBF"/>
    <w:rsid w:val="00B40323"/>
    <w:rsid w:val="00B40F2B"/>
    <w:rsid w:val="00B434DB"/>
    <w:rsid w:val="00B4382F"/>
    <w:rsid w:val="00B43E66"/>
    <w:rsid w:val="00B44204"/>
    <w:rsid w:val="00B44237"/>
    <w:rsid w:val="00B44C34"/>
    <w:rsid w:val="00B44E26"/>
    <w:rsid w:val="00B457DA"/>
    <w:rsid w:val="00B45A9D"/>
    <w:rsid w:val="00B45BE9"/>
    <w:rsid w:val="00B45F49"/>
    <w:rsid w:val="00B4643A"/>
    <w:rsid w:val="00B46862"/>
    <w:rsid w:val="00B46F23"/>
    <w:rsid w:val="00B501CB"/>
    <w:rsid w:val="00B5033D"/>
    <w:rsid w:val="00B50381"/>
    <w:rsid w:val="00B50DA7"/>
    <w:rsid w:val="00B5124F"/>
    <w:rsid w:val="00B519A1"/>
    <w:rsid w:val="00B51A8A"/>
    <w:rsid w:val="00B51E0A"/>
    <w:rsid w:val="00B51E66"/>
    <w:rsid w:val="00B51FDD"/>
    <w:rsid w:val="00B522FC"/>
    <w:rsid w:val="00B52389"/>
    <w:rsid w:val="00B52414"/>
    <w:rsid w:val="00B52CC1"/>
    <w:rsid w:val="00B53212"/>
    <w:rsid w:val="00B53C60"/>
    <w:rsid w:val="00B54470"/>
    <w:rsid w:val="00B548EF"/>
    <w:rsid w:val="00B55346"/>
    <w:rsid w:val="00B609B1"/>
    <w:rsid w:val="00B6365D"/>
    <w:rsid w:val="00B63878"/>
    <w:rsid w:val="00B641BE"/>
    <w:rsid w:val="00B642E0"/>
    <w:rsid w:val="00B64755"/>
    <w:rsid w:val="00B66B62"/>
    <w:rsid w:val="00B677FD"/>
    <w:rsid w:val="00B7084B"/>
    <w:rsid w:val="00B70FD2"/>
    <w:rsid w:val="00B713D2"/>
    <w:rsid w:val="00B71623"/>
    <w:rsid w:val="00B725B6"/>
    <w:rsid w:val="00B732A1"/>
    <w:rsid w:val="00B73B3B"/>
    <w:rsid w:val="00B74681"/>
    <w:rsid w:val="00B749A4"/>
    <w:rsid w:val="00B74A6C"/>
    <w:rsid w:val="00B7753B"/>
    <w:rsid w:val="00B801FA"/>
    <w:rsid w:val="00B820C5"/>
    <w:rsid w:val="00B825C4"/>
    <w:rsid w:val="00B82E93"/>
    <w:rsid w:val="00B840EF"/>
    <w:rsid w:val="00B842E4"/>
    <w:rsid w:val="00B84354"/>
    <w:rsid w:val="00B85259"/>
    <w:rsid w:val="00B85818"/>
    <w:rsid w:val="00B86CE5"/>
    <w:rsid w:val="00B919A5"/>
    <w:rsid w:val="00B93225"/>
    <w:rsid w:val="00B93E1F"/>
    <w:rsid w:val="00B93EE7"/>
    <w:rsid w:val="00B93F1A"/>
    <w:rsid w:val="00B94026"/>
    <w:rsid w:val="00B9456E"/>
    <w:rsid w:val="00B9457D"/>
    <w:rsid w:val="00B953AC"/>
    <w:rsid w:val="00B954CC"/>
    <w:rsid w:val="00B95E95"/>
    <w:rsid w:val="00B9730A"/>
    <w:rsid w:val="00B973CA"/>
    <w:rsid w:val="00BA0407"/>
    <w:rsid w:val="00BA05A6"/>
    <w:rsid w:val="00BA0AA8"/>
    <w:rsid w:val="00BA147B"/>
    <w:rsid w:val="00BA1674"/>
    <w:rsid w:val="00BA1841"/>
    <w:rsid w:val="00BA2B27"/>
    <w:rsid w:val="00BA2EF4"/>
    <w:rsid w:val="00BA56A1"/>
    <w:rsid w:val="00BA5C87"/>
    <w:rsid w:val="00BA5CBC"/>
    <w:rsid w:val="00BA60BD"/>
    <w:rsid w:val="00BA6B1B"/>
    <w:rsid w:val="00BA6CE6"/>
    <w:rsid w:val="00BA718D"/>
    <w:rsid w:val="00BA72BC"/>
    <w:rsid w:val="00BA7ED1"/>
    <w:rsid w:val="00BB1879"/>
    <w:rsid w:val="00BB24D5"/>
    <w:rsid w:val="00BB2E63"/>
    <w:rsid w:val="00BB3435"/>
    <w:rsid w:val="00BB4F0E"/>
    <w:rsid w:val="00BB5135"/>
    <w:rsid w:val="00BB5970"/>
    <w:rsid w:val="00BC0D5F"/>
    <w:rsid w:val="00BC1A0F"/>
    <w:rsid w:val="00BC1F74"/>
    <w:rsid w:val="00BC1F92"/>
    <w:rsid w:val="00BC1FA8"/>
    <w:rsid w:val="00BC2075"/>
    <w:rsid w:val="00BC3273"/>
    <w:rsid w:val="00BC34BF"/>
    <w:rsid w:val="00BC364B"/>
    <w:rsid w:val="00BC510B"/>
    <w:rsid w:val="00BC5127"/>
    <w:rsid w:val="00BC56F2"/>
    <w:rsid w:val="00BC5F73"/>
    <w:rsid w:val="00BC61EC"/>
    <w:rsid w:val="00BC651B"/>
    <w:rsid w:val="00BC6D80"/>
    <w:rsid w:val="00BC780C"/>
    <w:rsid w:val="00BC7A14"/>
    <w:rsid w:val="00BD012C"/>
    <w:rsid w:val="00BD0AB9"/>
    <w:rsid w:val="00BD12EA"/>
    <w:rsid w:val="00BD1455"/>
    <w:rsid w:val="00BD1996"/>
    <w:rsid w:val="00BD1F22"/>
    <w:rsid w:val="00BD3BA0"/>
    <w:rsid w:val="00BD4138"/>
    <w:rsid w:val="00BD6347"/>
    <w:rsid w:val="00BD7EFA"/>
    <w:rsid w:val="00BE0554"/>
    <w:rsid w:val="00BE07A3"/>
    <w:rsid w:val="00BE2C22"/>
    <w:rsid w:val="00BE2E9B"/>
    <w:rsid w:val="00BE46C1"/>
    <w:rsid w:val="00BE543D"/>
    <w:rsid w:val="00BE5D90"/>
    <w:rsid w:val="00BF06D7"/>
    <w:rsid w:val="00BF06FD"/>
    <w:rsid w:val="00BF15E6"/>
    <w:rsid w:val="00BF3405"/>
    <w:rsid w:val="00BF5453"/>
    <w:rsid w:val="00BF5572"/>
    <w:rsid w:val="00BF5A9D"/>
    <w:rsid w:val="00BF600A"/>
    <w:rsid w:val="00BF6021"/>
    <w:rsid w:val="00BF70E1"/>
    <w:rsid w:val="00BF734F"/>
    <w:rsid w:val="00C0137C"/>
    <w:rsid w:val="00C015E4"/>
    <w:rsid w:val="00C023B1"/>
    <w:rsid w:val="00C02E7C"/>
    <w:rsid w:val="00C0329A"/>
    <w:rsid w:val="00C041B4"/>
    <w:rsid w:val="00C0533B"/>
    <w:rsid w:val="00C0545D"/>
    <w:rsid w:val="00C057A5"/>
    <w:rsid w:val="00C06961"/>
    <w:rsid w:val="00C06CDE"/>
    <w:rsid w:val="00C070E0"/>
    <w:rsid w:val="00C07903"/>
    <w:rsid w:val="00C07F1D"/>
    <w:rsid w:val="00C10231"/>
    <w:rsid w:val="00C1044B"/>
    <w:rsid w:val="00C10B9E"/>
    <w:rsid w:val="00C112F0"/>
    <w:rsid w:val="00C114C1"/>
    <w:rsid w:val="00C136CF"/>
    <w:rsid w:val="00C13CBB"/>
    <w:rsid w:val="00C14158"/>
    <w:rsid w:val="00C15AA7"/>
    <w:rsid w:val="00C15E3F"/>
    <w:rsid w:val="00C17AEA"/>
    <w:rsid w:val="00C17EF7"/>
    <w:rsid w:val="00C200F1"/>
    <w:rsid w:val="00C21E94"/>
    <w:rsid w:val="00C22706"/>
    <w:rsid w:val="00C23260"/>
    <w:rsid w:val="00C23305"/>
    <w:rsid w:val="00C24296"/>
    <w:rsid w:val="00C245AC"/>
    <w:rsid w:val="00C25226"/>
    <w:rsid w:val="00C25BA8"/>
    <w:rsid w:val="00C25CE0"/>
    <w:rsid w:val="00C2675F"/>
    <w:rsid w:val="00C30F5F"/>
    <w:rsid w:val="00C31704"/>
    <w:rsid w:val="00C33384"/>
    <w:rsid w:val="00C34533"/>
    <w:rsid w:val="00C367E2"/>
    <w:rsid w:val="00C36EB5"/>
    <w:rsid w:val="00C37CCE"/>
    <w:rsid w:val="00C37E58"/>
    <w:rsid w:val="00C40E36"/>
    <w:rsid w:val="00C4107C"/>
    <w:rsid w:val="00C41639"/>
    <w:rsid w:val="00C4311B"/>
    <w:rsid w:val="00C43F6D"/>
    <w:rsid w:val="00C4426E"/>
    <w:rsid w:val="00C45676"/>
    <w:rsid w:val="00C473BD"/>
    <w:rsid w:val="00C47611"/>
    <w:rsid w:val="00C47AC4"/>
    <w:rsid w:val="00C47B23"/>
    <w:rsid w:val="00C50BD8"/>
    <w:rsid w:val="00C519ED"/>
    <w:rsid w:val="00C5206D"/>
    <w:rsid w:val="00C52BF5"/>
    <w:rsid w:val="00C53885"/>
    <w:rsid w:val="00C54D0D"/>
    <w:rsid w:val="00C562E1"/>
    <w:rsid w:val="00C5695C"/>
    <w:rsid w:val="00C56A0A"/>
    <w:rsid w:val="00C61B64"/>
    <w:rsid w:val="00C63307"/>
    <w:rsid w:val="00C657A2"/>
    <w:rsid w:val="00C661EA"/>
    <w:rsid w:val="00C66596"/>
    <w:rsid w:val="00C6687C"/>
    <w:rsid w:val="00C66892"/>
    <w:rsid w:val="00C6754B"/>
    <w:rsid w:val="00C6755D"/>
    <w:rsid w:val="00C6760C"/>
    <w:rsid w:val="00C676F2"/>
    <w:rsid w:val="00C67896"/>
    <w:rsid w:val="00C67B98"/>
    <w:rsid w:val="00C67BE0"/>
    <w:rsid w:val="00C70388"/>
    <w:rsid w:val="00C7093A"/>
    <w:rsid w:val="00C70A89"/>
    <w:rsid w:val="00C70F42"/>
    <w:rsid w:val="00C71021"/>
    <w:rsid w:val="00C71724"/>
    <w:rsid w:val="00C71ACE"/>
    <w:rsid w:val="00C71C8D"/>
    <w:rsid w:val="00C722DA"/>
    <w:rsid w:val="00C73600"/>
    <w:rsid w:val="00C73887"/>
    <w:rsid w:val="00C741FB"/>
    <w:rsid w:val="00C74F7F"/>
    <w:rsid w:val="00C763A7"/>
    <w:rsid w:val="00C765EF"/>
    <w:rsid w:val="00C76C83"/>
    <w:rsid w:val="00C7756D"/>
    <w:rsid w:val="00C80C3A"/>
    <w:rsid w:val="00C81F67"/>
    <w:rsid w:val="00C83780"/>
    <w:rsid w:val="00C8419C"/>
    <w:rsid w:val="00C84D75"/>
    <w:rsid w:val="00C85343"/>
    <w:rsid w:val="00C85CBD"/>
    <w:rsid w:val="00C86C7E"/>
    <w:rsid w:val="00C86CA2"/>
    <w:rsid w:val="00C8738E"/>
    <w:rsid w:val="00C87ED1"/>
    <w:rsid w:val="00C904D9"/>
    <w:rsid w:val="00C90D12"/>
    <w:rsid w:val="00C91E07"/>
    <w:rsid w:val="00C93299"/>
    <w:rsid w:val="00C93924"/>
    <w:rsid w:val="00C93956"/>
    <w:rsid w:val="00C949DE"/>
    <w:rsid w:val="00C94DBD"/>
    <w:rsid w:val="00C95180"/>
    <w:rsid w:val="00C9612F"/>
    <w:rsid w:val="00C966CF"/>
    <w:rsid w:val="00C9776B"/>
    <w:rsid w:val="00CA19D4"/>
    <w:rsid w:val="00CA2263"/>
    <w:rsid w:val="00CA2922"/>
    <w:rsid w:val="00CA2AAC"/>
    <w:rsid w:val="00CA302B"/>
    <w:rsid w:val="00CA4269"/>
    <w:rsid w:val="00CA4936"/>
    <w:rsid w:val="00CA4BE8"/>
    <w:rsid w:val="00CA50BA"/>
    <w:rsid w:val="00CA60B6"/>
    <w:rsid w:val="00CA6152"/>
    <w:rsid w:val="00CA6F48"/>
    <w:rsid w:val="00CA72C0"/>
    <w:rsid w:val="00CA7A81"/>
    <w:rsid w:val="00CA7CB4"/>
    <w:rsid w:val="00CB02E0"/>
    <w:rsid w:val="00CB0DD3"/>
    <w:rsid w:val="00CB0E02"/>
    <w:rsid w:val="00CB1024"/>
    <w:rsid w:val="00CB1257"/>
    <w:rsid w:val="00CB1315"/>
    <w:rsid w:val="00CB1426"/>
    <w:rsid w:val="00CB16A1"/>
    <w:rsid w:val="00CB1DD6"/>
    <w:rsid w:val="00CB4542"/>
    <w:rsid w:val="00CB48E6"/>
    <w:rsid w:val="00CB49B9"/>
    <w:rsid w:val="00CB76CF"/>
    <w:rsid w:val="00CB7E6E"/>
    <w:rsid w:val="00CB7FE1"/>
    <w:rsid w:val="00CC01AC"/>
    <w:rsid w:val="00CC07F4"/>
    <w:rsid w:val="00CC0BA4"/>
    <w:rsid w:val="00CC140C"/>
    <w:rsid w:val="00CC3985"/>
    <w:rsid w:val="00CC437F"/>
    <w:rsid w:val="00CC5108"/>
    <w:rsid w:val="00CC5E91"/>
    <w:rsid w:val="00CC635E"/>
    <w:rsid w:val="00CC6B77"/>
    <w:rsid w:val="00CC7025"/>
    <w:rsid w:val="00CC7127"/>
    <w:rsid w:val="00CD0966"/>
    <w:rsid w:val="00CD0B29"/>
    <w:rsid w:val="00CD0DF0"/>
    <w:rsid w:val="00CD398D"/>
    <w:rsid w:val="00CD4572"/>
    <w:rsid w:val="00CD4A8A"/>
    <w:rsid w:val="00CD7EB7"/>
    <w:rsid w:val="00CE034F"/>
    <w:rsid w:val="00CE1FEC"/>
    <w:rsid w:val="00CE23CF"/>
    <w:rsid w:val="00CE2782"/>
    <w:rsid w:val="00CE2CBB"/>
    <w:rsid w:val="00CE35D0"/>
    <w:rsid w:val="00CE37BD"/>
    <w:rsid w:val="00CE3D9D"/>
    <w:rsid w:val="00CE493F"/>
    <w:rsid w:val="00CE4CA8"/>
    <w:rsid w:val="00CE7996"/>
    <w:rsid w:val="00CF0938"/>
    <w:rsid w:val="00CF29D9"/>
    <w:rsid w:val="00CF3A44"/>
    <w:rsid w:val="00CF4ED2"/>
    <w:rsid w:val="00CF5540"/>
    <w:rsid w:val="00CF57B3"/>
    <w:rsid w:val="00CF5B78"/>
    <w:rsid w:val="00CF6230"/>
    <w:rsid w:val="00CF6C32"/>
    <w:rsid w:val="00CF6DD1"/>
    <w:rsid w:val="00CF7916"/>
    <w:rsid w:val="00D00CC7"/>
    <w:rsid w:val="00D0268A"/>
    <w:rsid w:val="00D02834"/>
    <w:rsid w:val="00D02F52"/>
    <w:rsid w:val="00D043F5"/>
    <w:rsid w:val="00D0444C"/>
    <w:rsid w:val="00D0467E"/>
    <w:rsid w:val="00D0493B"/>
    <w:rsid w:val="00D055C6"/>
    <w:rsid w:val="00D05A5A"/>
    <w:rsid w:val="00D06516"/>
    <w:rsid w:val="00D06C14"/>
    <w:rsid w:val="00D06C9A"/>
    <w:rsid w:val="00D06D80"/>
    <w:rsid w:val="00D06EC3"/>
    <w:rsid w:val="00D07517"/>
    <w:rsid w:val="00D12158"/>
    <w:rsid w:val="00D12A60"/>
    <w:rsid w:val="00D1369D"/>
    <w:rsid w:val="00D15821"/>
    <w:rsid w:val="00D15A78"/>
    <w:rsid w:val="00D162A1"/>
    <w:rsid w:val="00D16F47"/>
    <w:rsid w:val="00D21613"/>
    <w:rsid w:val="00D21FDB"/>
    <w:rsid w:val="00D2230F"/>
    <w:rsid w:val="00D227F2"/>
    <w:rsid w:val="00D236EF"/>
    <w:rsid w:val="00D238FA"/>
    <w:rsid w:val="00D239EC"/>
    <w:rsid w:val="00D24C18"/>
    <w:rsid w:val="00D25058"/>
    <w:rsid w:val="00D2693F"/>
    <w:rsid w:val="00D305C9"/>
    <w:rsid w:val="00D308DE"/>
    <w:rsid w:val="00D31049"/>
    <w:rsid w:val="00D3118F"/>
    <w:rsid w:val="00D31E43"/>
    <w:rsid w:val="00D31F54"/>
    <w:rsid w:val="00D32BF5"/>
    <w:rsid w:val="00D32C5D"/>
    <w:rsid w:val="00D334F2"/>
    <w:rsid w:val="00D3439C"/>
    <w:rsid w:val="00D348EA"/>
    <w:rsid w:val="00D3522B"/>
    <w:rsid w:val="00D3534C"/>
    <w:rsid w:val="00D353DA"/>
    <w:rsid w:val="00D35FE6"/>
    <w:rsid w:val="00D363B5"/>
    <w:rsid w:val="00D36426"/>
    <w:rsid w:val="00D36FEA"/>
    <w:rsid w:val="00D37B80"/>
    <w:rsid w:val="00D37C7D"/>
    <w:rsid w:val="00D409F9"/>
    <w:rsid w:val="00D40D25"/>
    <w:rsid w:val="00D4141C"/>
    <w:rsid w:val="00D419B3"/>
    <w:rsid w:val="00D41F3D"/>
    <w:rsid w:val="00D42541"/>
    <w:rsid w:val="00D43616"/>
    <w:rsid w:val="00D44B6C"/>
    <w:rsid w:val="00D45CCA"/>
    <w:rsid w:val="00D4656E"/>
    <w:rsid w:val="00D47D7C"/>
    <w:rsid w:val="00D5045E"/>
    <w:rsid w:val="00D5067A"/>
    <w:rsid w:val="00D50F14"/>
    <w:rsid w:val="00D52B5E"/>
    <w:rsid w:val="00D5392A"/>
    <w:rsid w:val="00D53BE8"/>
    <w:rsid w:val="00D556D5"/>
    <w:rsid w:val="00D56409"/>
    <w:rsid w:val="00D56B45"/>
    <w:rsid w:val="00D57C21"/>
    <w:rsid w:val="00D6002F"/>
    <w:rsid w:val="00D6089D"/>
    <w:rsid w:val="00D6183A"/>
    <w:rsid w:val="00D6272B"/>
    <w:rsid w:val="00D62760"/>
    <w:rsid w:val="00D636E4"/>
    <w:rsid w:val="00D64B31"/>
    <w:rsid w:val="00D64BAB"/>
    <w:rsid w:val="00D650F6"/>
    <w:rsid w:val="00D665F5"/>
    <w:rsid w:val="00D66920"/>
    <w:rsid w:val="00D66B64"/>
    <w:rsid w:val="00D7132F"/>
    <w:rsid w:val="00D713DA"/>
    <w:rsid w:val="00D71915"/>
    <w:rsid w:val="00D721A6"/>
    <w:rsid w:val="00D7288F"/>
    <w:rsid w:val="00D72A6A"/>
    <w:rsid w:val="00D72CA1"/>
    <w:rsid w:val="00D73B87"/>
    <w:rsid w:val="00D74CA4"/>
    <w:rsid w:val="00D74EDC"/>
    <w:rsid w:val="00D7533B"/>
    <w:rsid w:val="00D76D5A"/>
    <w:rsid w:val="00D778F3"/>
    <w:rsid w:val="00D77E26"/>
    <w:rsid w:val="00D80602"/>
    <w:rsid w:val="00D809A5"/>
    <w:rsid w:val="00D8143B"/>
    <w:rsid w:val="00D81770"/>
    <w:rsid w:val="00D81771"/>
    <w:rsid w:val="00D83EE2"/>
    <w:rsid w:val="00D85698"/>
    <w:rsid w:val="00D86BD5"/>
    <w:rsid w:val="00D87725"/>
    <w:rsid w:val="00D877E8"/>
    <w:rsid w:val="00D9073B"/>
    <w:rsid w:val="00D933F8"/>
    <w:rsid w:val="00D93655"/>
    <w:rsid w:val="00D96499"/>
    <w:rsid w:val="00D964A8"/>
    <w:rsid w:val="00D9720A"/>
    <w:rsid w:val="00DA0DCA"/>
    <w:rsid w:val="00DA1A56"/>
    <w:rsid w:val="00DA508C"/>
    <w:rsid w:val="00DA7146"/>
    <w:rsid w:val="00DA714A"/>
    <w:rsid w:val="00DA72B2"/>
    <w:rsid w:val="00DA7319"/>
    <w:rsid w:val="00DA748E"/>
    <w:rsid w:val="00DA7695"/>
    <w:rsid w:val="00DA779F"/>
    <w:rsid w:val="00DA7FBC"/>
    <w:rsid w:val="00DB0A19"/>
    <w:rsid w:val="00DB0CE1"/>
    <w:rsid w:val="00DB2426"/>
    <w:rsid w:val="00DB41ED"/>
    <w:rsid w:val="00DB435A"/>
    <w:rsid w:val="00DB5F29"/>
    <w:rsid w:val="00DB6E70"/>
    <w:rsid w:val="00DB72A0"/>
    <w:rsid w:val="00DB7997"/>
    <w:rsid w:val="00DB7BDC"/>
    <w:rsid w:val="00DC09D1"/>
    <w:rsid w:val="00DC1886"/>
    <w:rsid w:val="00DC21D4"/>
    <w:rsid w:val="00DC234D"/>
    <w:rsid w:val="00DC3070"/>
    <w:rsid w:val="00DC4A49"/>
    <w:rsid w:val="00DC5503"/>
    <w:rsid w:val="00DC55CB"/>
    <w:rsid w:val="00DC6340"/>
    <w:rsid w:val="00DD0900"/>
    <w:rsid w:val="00DD2A3D"/>
    <w:rsid w:val="00DD4361"/>
    <w:rsid w:val="00DD4B0C"/>
    <w:rsid w:val="00DD4E78"/>
    <w:rsid w:val="00DD789E"/>
    <w:rsid w:val="00DE050B"/>
    <w:rsid w:val="00DE0A9D"/>
    <w:rsid w:val="00DE109A"/>
    <w:rsid w:val="00DE1D09"/>
    <w:rsid w:val="00DE23F0"/>
    <w:rsid w:val="00DE36AF"/>
    <w:rsid w:val="00DE376A"/>
    <w:rsid w:val="00DE389F"/>
    <w:rsid w:val="00DE3D2E"/>
    <w:rsid w:val="00DE5081"/>
    <w:rsid w:val="00DE5142"/>
    <w:rsid w:val="00DE51D8"/>
    <w:rsid w:val="00DE51E4"/>
    <w:rsid w:val="00DE534B"/>
    <w:rsid w:val="00DE57CD"/>
    <w:rsid w:val="00DE5C2D"/>
    <w:rsid w:val="00DE64E3"/>
    <w:rsid w:val="00DE75AC"/>
    <w:rsid w:val="00DE7C90"/>
    <w:rsid w:val="00DF1574"/>
    <w:rsid w:val="00DF1D70"/>
    <w:rsid w:val="00DF1E21"/>
    <w:rsid w:val="00DF3389"/>
    <w:rsid w:val="00DF58F7"/>
    <w:rsid w:val="00E0058A"/>
    <w:rsid w:val="00E00945"/>
    <w:rsid w:val="00E00F00"/>
    <w:rsid w:val="00E01576"/>
    <w:rsid w:val="00E03053"/>
    <w:rsid w:val="00E03637"/>
    <w:rsid w:val="00E03DEE"/>
    <w:rsid w:val="00E047D5"/>
    <w:rsid w:val="00E05C1A"/>
    <w:rsid w:val="00E05FE1"/>
    <w:rsid w:val="00E06015"/>
    <w:rsid w:val="00E06EEF"/>
    <w:rsid w:val="00E0798F"/>
    <w:rsid w:val="00E10118"/>
    <w:rsid w:val="00E10E8F"/>
    <w:rsid w:val="00E12360"/>
    <w:rsid w:val="00E1278B"/>
    <w:rsid w:val="00E135B9"/>
    <w:rsid w:val="00E1638D"/>
    <w:rsid w:val="00E165D1"/>
    <w:rsid w:val="00E17507"/>
    <w:rsid w:val="00E20195"/>
    <w:rsid w:val="00E21C41"/>
    <w:rsid w:val="00E21D47"/>
    <w:rsid w:val="00E21FA6"/>
    <w:rsid w:val="00E22B40"/>
    <w:rsid w:val="00E22CAE"/>
    <w:rsid w:val="00E22F33"/>
    <w:rsid w:val="00E23017"/>
    <w:rsid w:val="00E2332E"/>
    <w:rsid w:val="00E236A6"/>
    <w:rsid w:val="00E23824"/>
    <w:rsid w:val="00E23FEA"/>
    <w:rsid w:val="00E244FD"/>
    <w:rsid w:val="00E25FE5"/>
    <w:rsid w:val="00E26256"/>
    <w:rsid w:val="00E26F7A"/>
    <w:rsid w:val="00E27414"/>
    <w:rsid w:val="00E30215"/>
    <w:rsid w:val="00E306F2"/>
    <w:rsid w:val="00E30C7D"/>
    <w:rsid w:val="00E30CC0"/>
    <w:rsid w:val="00E30F12"/>
    <w:rsid w:val="00E31BD0"/>
    <w:rsid w:val="00E33057"/>
    <w:rsid w:val="00E335F5"/>
    <w:rsid w:val="00E34219"/>
    <w:rsid w:val="00E342DE"/>
    <w:rsid w:val="00E35E7B"/>
    <w:rsid w:val="00E360BB"/>
    <w:rsid w:val="00E36ACE"/>
    <w:rsid w:val="00E3721F"/>
    <w:rsid w:val="00E40870"/>
    <w:rsid w:val="00E424A4"/>
    <w:rsid w:val="00E42E4B"/>
    <w:rsid w:val="00E442B9"/>
    <w:rsid w:val="00E44741"/>
    <w:rsid w:val="00E44AFB"/>
    <w:rsid w:val="00E44B0E"/>
    <w:rsid w:val="00E46A84"/>
    <w:rsid w:val="00E46DB3"/>
    <w:rsid w:val="00E46FA0"/>
    <w:rsid w:val="00E47A51"/>
    <w:rsid w:val="00E50A6D"/>
    <w:rsid w:val="00E52462"/>
    <w:rsid w:val="00E52708"/>
    <w:rsid w:val="00E539D0"/>
    <w:rsid w:val="00E53A43"/>
    <w:rsid w:val="00E53E45"/>
    <w:rsid w:val="00E5596B"/>
    <w:rsid w:val="00E560F3"/>
    <w:rsid w:val="00E56992"/>
    <w:rsid w:val="00E56C3B"/>
    <w:rsid w:val="00E57046"/>
    <w:rsid w:val="00E60B08"/>
    <w:rsid w:val="00E61775"/>
    <w:rsid w:val="00E63C58"/>
    <w:rsid w:val="00E65393"/>
    <w:rsid w:val="00E6638C"/>
    <w:rsid w:val="00E66A2A"/>
    <w:rsid w:val="00E66FF9"/>
    <w:rsid w:val="00E67648"/>
    <w:rsid w:val="00E70375"/>
    <w:rsid w:val="00E709F4"/>
    <w:rsid w:val="00E70C33"/>
    <w:rsid w:val="00E715C5"/>
    <w:rsid w:val="00E71E4D"/>
    <w:rsid w:val="00E722A3"/>
    <w:rsid w:val="00E724A4"/>
    <w:rsid w:val="00E72887"/>
    <w:rsid w:val="00E73165"/>
    <w:rsid w:val="00E73C4B"/>
    <w:rsid w:val="00E76759"/>
    <w:rsid w:val="00E76803"/>
    <w:rsid w:val="00E773BF"/>
    <w:rsid w:val="00E77615"/>
    <w:rsid w:val="00E812E4"/>
    <w:rsid w:val="00E830D4"/>
    <w:rsid w:val="00E83361"/>
    <w:rsid w:val="00E85CA9"/>
    <w:rsid w:val="00E8765A"/>
    <w:rsid w:val="00E902ED"/>
    <w:rsid w:val="00E9181D"/>
    <w:rsid w:val="00E934D6"/>
    <w:rsid w:val="00E93FF5"/>
    <w:rsid w:val="00E948F2"/>
    <w:rsid w:val="00E94B24"/>
    <w:rsid w:val="00E957C3"/>
    <w:rsid w:val="00E95BF3"/>
    <w:rsid w:val="00E95EE0"/>
    <w:rsid w:val="00E96100"/>
    <w:rsid w:val="00E96833"/>
    <w:rsid w:val="00E9743A"/>
    <w:rsid w:val="00E97444"/>
    <w:rsid w:val="00EA0449"/>
    <w:rsid w:val="00EA0872"/>
    <w:rsid w:val="00EA1EF8"/>
    <w:rsid w:val="00EA2BA7"/>
    <w:rsid w:val="00EA2F18"/>
    <w:rsid w:val="00EA3460"/>
    <w:rsid w:val="00EA39D7"/>
    <w:rsid w:val="00EA5D2A"/>
    <w:rsid w:val="00EA6EC9"/>
    <w:rsid w:val="00EA718E"/>
    <w:rsid w:val="00EA7473"/>
    <w:rsid w:val="00EA7CB0"/>
    <w:rsid w:val="00EB179B"/>
    <w:rsid w:val="00EB1B17"/>
    <w:rsid w:val="00EB4099"/>
    <w:rsid w:val="00EB4353"/>
    <w:rsid w:val="00EB694B"/>
    <w:rsid w:val="00EB6C1B"/>
    <w:rsid w:val="00EB6E9C"/>
    <w:rsid w:val="00EB6EC6"/>
    <w:rsid w:val="00EB7316"/>
    <w:rsid w:val="00EB75CD"/>
    <w:rsid w:val="00EB7C39"/>
    <w:rsid w:val="00EB7C48"/>
    <w:rsid w:val="00EC06D1"/>
    <w:rsid w:val="00EC0C16"/>
    <w:rsid w:val="00EC1121"/>
    <w:rsid w:val="00EC155D"/>
    <w:rsid w:val="00EC275C"/>
    <w:rsid w:val="00EC288B"/>
    <w:rsid w:val="00EC2AA5"/>
    <w:rsid w:val="00EC3082"/>
    <w:rsid w:val="00EC31AB"/>
    <w:rsid w:val="00EC3B6D"/>
    <w:rsid w:val="00EC563D"/>
    <w:rsid w:val="00EC593D"/>
    <w:rsid w:val="00EC6919"/>
    <w:rsid w:val="00EC691D"/>
    <w:rsid w:val="00ED0D1C"/>
    <w:rsid w:val="00ED155E"/>
    <w:rsid w:val="00ED3DAD"/>
    <w:rsid w:val="00ED5E3A"/>
    <w:rsid w:val="00ED6BF0"/>
    <w:rsid w:val="00EE086E"/>
    <w:rsid w:val="00EE0AD6"/>
    <w:rsid w:val="00EE1FF0"/>
    <w:rsid w:val="00EE2CEC"/>
    <w:rsid w:val="00EE655D"/>
    <w:rsid w:val="00EE68DE"/>
    <w:rsid w:val="00EE6BCB"/>
    <w:rsid w:val="00EE6F50"/>
    <w:rsid w:val="00EF03AB"/>
    <w:rsid w:val="00EF058B"/>
    <w:rsid w:val="00EF066B"/>
    <w:rsid w:val="00EF0BEE"/>
    <w:rsid w:val="00EF0E12"/>
    <w:rsid w:val="00EF1182"/>
    <w:rsid w:val="00EF13F5"/>
    <w:rsid w:val="00EF226B"/>
    <w:rsid w:val="00EF3136"/>
    <w:rsid w:val="00EF32A3"/>
    <w:rsid w:val="00EF372C"/>
    <w:rsid w:val="00EF5189"/>
    <w:rsid w:val="00EF52A4"/>
    <w:rsid w:val="00EF5775"/>
    <w:rsid w:val="00EF5D54"/>
    <w:rsid w:val="00EF6FEC"/>
    <w:rsid w:val="00EF70DD"/>
    <w:rsid w:val="00EF723D"/>
    <w:rsid w:val="00F00BCD"/>
    <w:rsid w:val="00F00CC1"/>
    <w:rsid w:val="00F02905"/>
    <w:rsid w:val="00F034E8"/>
    <w:rsid w:val="00F03E01"/>
    <w:rsid w:val="00F06046"/>
    <w:rsid w:val="00F06162"/>
    <w:rsid w:val="00F07DB5"/>
    <w:rsid w:val="00F115A7"/>
    <w:rsid w:val="00F118F9"/>
    <w:rsid w:val="00F11D95"/>
    <w:rsid w:val="00F134CC"/>
    <w:rsid w:val="00F1398C"/>
    <w:rsid w:val="00F14037"/>
    <w:rsid w:val="00F17573"/>
    <w:rsid w:val="00F1757A"/>
    <w:rsid w:val="00F1768F"/>
    <w:rsid w:val="00F2054E"/>
    <w:rsid w:val="00F208ED"/>
    <w:rsid w:val="00F22274"/>
    <w:rsid w:val="00F255D0"/>
    <w:rsid w:val="00F259CE"/>
    <w:rsid w:val="00F25A9A"/>
    <w:rsid w:val="00F264E4"/>
    <w:rsid w:val="00F26AE7"/>
    <w:rsid w:val="00F3113A"/>
    <w:rsid w:val="00F3242E"/>
    <w:rsid w:val="00F32448"/>
    <w:rsid w:val="00F32B31"/>
    <w:rsid w:val="00F36D47"/>
    <w:rsid w:val="00F3774F"/>
    <w:rsid w:val="00F3799D"/>
    <w:rsid w:val="00F4187F"/>
    <w:rsid w:val="00F42EBF"/>
    <w:rsid w:val="00F4377E"/>
    <w:rsid w:val="00F4555C"/>
    <w:rsid w:val="00F45C13"/>
    <w:rsid w:val="00F47C74"/>
    <w:rsid w:val="00F50721"/>
    <w:rsid w:val="00F51098"/>
    <w:rsid w:val="00F5135E"/>
    <w:rsid w:val="00F51371"/>
    <w:rsid w:val="00F52E66"/>
    <w:rsid w:val="00F534B5"/>
    <w:rsid w:val="00F56DE8"/>
    <w:rsid w:val="00F56E7D"/>
    <w:rsid w:val="00F60864"/>
    <w:rsid w:val="00F60E0E"/>
    <w:rsid w:val="00F60FD3"/>
    <w:rsid w:val="00F618C7"/>
    <w:rsid w:val="00F62639"/>
    <w:rsid w:val="00F6304B"/>
    <w:rsid w:val="00F63E68"/>
    <w:rsid w:val="00F64569"/>
    <w:rsid w:val="00F64BFD"/>
    <w:rsid w:val="00F65F14"/>
    <w:rsid w:val="00F66280"/>
    <w:rsid w:val="00F66E16"/>
    <w:rsid w:val="00F67107"/>
    <w:rsid w:val="00F67B3B"/>
    <w:rsid w:val="00F70BDA"/>
    <w:rsid w:val="00F70E09"/>
    <w:rsid w:val="00F71169"/>
    <w:rsid w:val="00F71A92"/>
    <w:rsid w:val="00F722DD"/>
    <w:rsid w:val="00F74701"/>
    <w:rsid w:val="00F749E2"/>
    <w:rsid w:val="00F75360"/>
    <w:rsid w:val="00F77715"/>
    <w:rsid w:val="00F77FA7"/>
    <w:rsid w:val="00F809F5"/>
    <w:rsid w:val="00F80DE3"/>
    <w:rsid w:val="00F81413"/>
    <w:rsid w:val="00F81EC2"/>
    <w:rsid w:val="00F8379F"/>
    <w:rsid w:val="00F8438F"/>
    <w:rsid w:val="00F845C0"/>
    <w:rsid w:val="00F850D3"/>
    <w:rsid w:val="00F87BE7"/>
    <w:rsid w:val="00F90355"/>
    <w:rsid w:val="00F91207"/>
    <w:rsid w:val="00F9194F"/>
    <w:rsid w:val="00F91A71"/>
    <w:rsid w:val="00F922E0"/>
    <w:rsid w:val="00F9248D"/>
    <w:rsid w:val="00F92965"/>
    <w:rsid w:val="00F92A86"/>
    <w:rsid w:val="00F930D1"/>
    <w:rsid w:val="00F9322E"/>
    <w:rsid w:val="00F937A1"/>
    <w:rsid w:val="00F93CEB"/>
    <w:rsid w:val="00F94633"/>
    <w:rsid w:val="00F96604"/>
    <w:rsid w:val="00F96A05"/>
    <w:rsid w:val="00F97970"/>
    <w:rsid w:val="00FA0524"/>
    <w:rsid w:val="00FA110A"/>
    <w:rsid w:val="00FA1555"/>
    <w:rsid w:val="00FA1A72"/>
    <w:rsid w:val="00FA4666"/>
    <w:rsid w:val="00FA46C5"/>
    <w:rsid w:val="00FA4976"/>
    <w:rsid w:val="00FA4EB2"/>
    <w:rsid w:val="00FA55FB"/>
    <w:rsid w:val="00FA595F"/>
    <w:rsid w:val="00FA5F89"/>
    <w:rsid w:val="00FA6337"/>
    <w:rsid w:val="00FA6532"/>
    <w:rsid w:val="00FA667E"/>
    <w:rsid w:val="00FA6694"/>
    <w:rsid w:val="00FA7BA3"/>
    <w:rsid w:val="00FB16B1"/>
    <w:rsid w:val="00FB1CA2"/>
    <w:rsid w:val="00FB399D"/>
    <w:rsid w:val="00FB3D30"/>
    <w:rsid w:val="00FB4373"/>
    <w:rsid w:val="00FB4822"/>
    <w:rsid w:val="00FB5F85"/>
    <w:rsid w:val="00FB67C3"/>
    <w:rsid w:val="00FB74F0"/>
    <w:rsid w:val="00FB7802"/>
    <w:rsid w:val="00FB7E6F"/>
    <w:rsid w:val="00FB7EDF"/>
    <w:rsid w:val="00FC0455"/>
    <w:rsid w:val="00FC3100"/>
    <w:rsid w:val="00FC3D1E"/>
    <w:rsid w:val="00FC5631"/>
    <w:rsid w:val="00FC7366"/>
    <w:rsid w:val="00FD0579"/>
    <w:rsid w:val="00FD1809"/>
    <w:rsid w:val="00FD214F"/>
    <w:rsid w:val="00FD3C2B"/>
    <w:rsid w:val="00FD3E35"/>
    <w:rsid w:val="00FD4397"/>
    <w:rsid w:val="00FD4BD8"/>
    <w:rsid w:val="00FD4BEB"/>
    <w:rsid w:val="00FD507D"/>
    <w:rsid w:val="00FD523A"/>
    <w:rsid w:val="00FD5B89"/>
    <w:rsid w:val="00FD6762"/>
    <w:rsid w:val="00FD70FD"/>
    <w:rsid w:val="00FE064C"/>
    <w:rsid w:val="00FE0B14"/>
    <w:rsid w:val="00FE0D7C"/>
    <w:rsid w:val="00FE18B5"/>
    <w:rsid w:val="00FE20BD"/>
    <w:rsid w:val="00FE217F"/>
    <w:rsid w:val="00FE48B2"/>
    <w:rsid w:val="00FE48B7"/>
    <w:rsid w:val="00FE4F5D"/>
    <w:rsid w:val="00FE7C07"/>
    <w:rsid w:val="00FF0060"/>
    <w:rsid w:val="00FF0C49"/>
    <w:rsid w:val="00FF1360"/>
    <w:rsid w:val="00FF1783"/>
    <w:rsid w:val="00FF273C"/>
    <w:rsid w:val="00FF2FDC"/>
    <w:rsid w:val="00FF30B3"/>
    <w:rsid w:val="00FF32A1"/>
    <w:rsid w:val="00FF34D0"/>
    <w:rsid w:val="00FF3A75"/>
    <w:rsid w:val="00FF3DCE"/>
    <w:rsid w:val="00FF589B"/>
    <w:rsid w:val="00FF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97D8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97D8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97D8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97D8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97D8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uiPriority w:val="99"/>
    <w:rsid w:val="005978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3">
    <w:name w:val="List Paragraph"/>
    <w:basedOn w:val="a"/>
    <w:uiPriority w:val="99"/>
    <w:qFormat/>
    <w:rsid w:val="00597836"/>
    <w:pPr>
      <w:ind w:left="720"/>
      <w:contextualSpacing/>
    </w:pPr>
    <w:rPr>
      <w:rFonts w:ascii="Calibri" w:hAnsi="Calibri"/>
      <w:lang w:eastAsia="en-US"/>
    </w:rPr>
  </w:style>
  <w:style w:type="paragraph" w:customStyle="1" w:styleId="ConsPlusCell">
    <w:name w:val="ConsPlusCell"/>
    <w:uiPriority w:val="99"/>
    <w:rsid w:val="0059783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rmal">
    <w:name w:val="ConsNormal"/>
    <w:uiPriority w:val="99"/>
    <w:rsid w:val="0059783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72C0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72C0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72C0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72C0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97D8F"/>
    <w:rPr>
      <w:rFonts w:ascii="Arial" w:hAnsi="Arial"/>
      <w:b w:val="0"/>
      <w:i w:val="0"/>
      <w:iCs/>
      <w:color w:val="0000FF"/>
      <w:sz w:val="24"/>
      <w:u w:val="none"/>
    </w:rPr>
  </w:style>
  <w:style w:type="paragraph" w:styleId="a4">
    <w:name w:val="annotation text"/>
    <w:aliases w:val="!Равноширинный текст документа"/>
    <w:basedOn w:val="a"/>
    <w:link w:val="a5"/>
    <w:semiHidden/>
    <w:rsid w:val="00997D8F"/>
    <w:rPr>
      <w:rFonts w:ascii="Courier" w:hAnsi="Courier"/>
      <w:sz w:val="22"/>
      <w:szCs w:val="20"/>
    </w:rPr>
  </w:style>
  <w:style w:type="character" w:customStyle="1" w:styleId="a5">
    <w:name w:val="Текст примечания Знак"/>
    <w:aliases w:val="!Равноширинный текст документа Знак"/>
    <w:basedOn w:val="a0"/>
    <w:link w:val="a4"/>
    <w:semiHidden/>
    <w:rsid w:val="00072C0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97D8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6">
    <w:name w:val="Hyperlink"/>
    <w:basedOn w:val="a0"/>
    <w:rsid w:val="00997D8F"/>
    <w:rPr>
      <w:color w:val="0000FF"/>
      <w:u w:val="none"/>
    </w:rPr>
  </w:style>
  <w:style w:type="paragraph" w:customStyle="1" w:styleId="Application">
    <w:name w:val="Application!Приложение"/>
    <w:rsid w:val="00997D8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97D8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97D8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97D8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se.garant.ru/12116087/1/" TargetMode="External"/><Relationship Id="rId5" Type="http://schemas.openxmlformats.org/officeDocument/2006/relationships/hyperlink" Target="file:///C:\content\act\037c7c37-ef1f-4547-967e-3a56364f3f0d.html" TargetMode="External"/><Relationship Id="rId4" Type="http://schemas.openxmlformats.org/officeDocument/2006/relationships/hyperlink" Target="file:///C:\content\act\77ca6934-aee1-4f55-af0e-42a1ec3881a9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5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Юстиция</Company>
  <LinksUpToDate>false</LinksUpToDate>
  <CharactersWithSpaces>13211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OFR1</dc:creator>
  <cp:keywords/>
  <dc:description/>
  <cp:lastModifiedBy>Иришка</cp:lastModifiedBy>
  <cp:revision>3</cp:revision>
  <dcterms:created xsi:type="dcterms:W3CDTF">2014-06-26T07:00:00Z</dcterms:created>
  <dcterms:modified xsi:type="dcterms:W3CDTF">2021-07-28T01:46:00Z</dcterms:modified>
</cp:coreProperties>
</file>