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BFE" w:rsidRDefault="00153BFE" w:rsidP="00417C2C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  <w:r w:rsidRPr="00C723C5">
        <w:rPr>
          <w:rFonts w:cs="Arial"/>
          <w:bCs/>
          <w:iCs/>
        </w:rPr>
        <w:t xml:space="preserve">Утратил силу </w:t>
      </w:r>
      <w:hyperlink r:id="rId6" w:tgtFrame="Logical" w:history="1">
        <w:r w:rsidRPr="00C723C5">
          <w:rPr>
            <w:rStyle w:val="a5"/>
            <w:rFonts w:cs="Arial"/>
            <w:bCs/>
            <w:iCs/>
          </w:rPr>
          <w:t>приказом управления образования и науки Тамбовской области от 05.11.2019 № 3263</w:t>
        </w:r>
      </w:hyperlink>
    </w:p>
    <w:p w:rsidR="00D00851" w:rsidRPr="00213D42" w:rsidRDefault="005A46EF" w:rsidP="00417C2C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  <w:r w:rsidRPr="00213D42">
        <w:rPr>
          <w:rFonts w:cs="Arial"/>
          <w:b/>
          <w:bCs/>
          <w:iCs/>
          <w:sz w:val="30"/>
          <w:szCs w:val="28"/>
        </w:rPr>
        <w:t>УПРАВЛЕНИЕ ОБРАЗОВАНИЯ И НАУКИ ТАМБОВСКОЙ ОБЛАСТИ</w:t>
      </w:r>
    </w:p>
    <w:p w:rsidR="005A46EF" w:rsidRPr="005A46EF" w:rsidRDefault="005A46EF" w:rsidP="00417C2C">
      <w:pPr>
        <w:shd w:val="clear" w:color="auto" w:fill="FFFFFF"/>
        <w:tabs>
          <w:tab w:val="left" w:pos="-142"/>
          <w:tab w:val="left" w:pos="10206"/>
        </w:tabs>
        <w:ind w:firstLine="0"/>
        <w:jc w:val="center"/>
        <w:rPr>
          <w:rFonts w:cs="Arial"/>
          <w:b/>
          <w:bCs/>
          <w:iCs/>
          <w:sz w:val="30"/>
          <w:szCs w:val="28"/>
        </w:rPr>
      </w:pPr>
    </w:p>
    <w:p w:rsidR="00D00851" w:rsidRPr="005A46EF" w:rsidRDefault="00985E60" w:rsidP="005A46EF">
      <w:pPr>
        <w:shd w:val="clear" w:color="auto" w:fill="FFFFFF"/>
        <w:tabs>
          <w:tab w:val="left" w:pos="-142"/>
          <w:tab w:val="left" w:pos="10206"/>
        </w:tabs>
        <w:ind w:firstLine="0"/>
        <w:jc w:val="center"/>
        <w:rPr>
          <w:rFonts w:cs="Arial"/>
          <w:b/>
        </w:rPr>
      </w:pPr>
      <w:r w:rsidRPr="00213D42">
        <w:rPr>
          <w:rFonts w:cs="Arial"/>
          <w:b/>
          <w:bCs/>
          <w:iCs/>
          <w:sz w:val="30"/>
          <w:szCs w:val="28"/>
        </w:rPr>
        <w:t>ПРИКАЗ</w:t>
      </w:r>
      <w:r w:rsidRPr="00D00851">
        <w:rPr>
          <w:rFonts w:cs="Arial"/>
        </w:rPr>
        <w:br/>
      </w:r>
      <w:r w:rsidR="00D00851" w:rsidRPr="005A46EF">
        <w:rPr>
          <w:rFonts w:cs="Arial"/>
          <w:b/>
        </w:rPr>
        <w:t>20.10.2015</w:t>
      </w:r>
      <w:r w:rsidR="005A46EF" w:rsidRPr="005A46EF">
        <w:rPr>
          <w:rFonts w:cs="Arial"/>
          <w:b/>
        </w:rPr>
        <w:t xml:space="preserve"> </w:t>
      </w:r>
      <w:r w:rsidR="00D00851" w:rsidRPr="005A46EF">
        <w:rPr>
          <w:rFonts w:cs="Arial"/>
          <w:b/>
        </w:rPr>
        <w:t>№ 3264</w:t>
      </w:r>
    </w:p>
    <w:p w:rsidR="00C835BF" w:rsidRPr="00213D42" w:rsidRDefault="005A46EF" w:rsidP="00B44E88">
      <w:pPr>
        <w:shd w:val="clear" w:color="auto" w:fill="FFFFFF"/>
        <w:spacing w:before="514"/>
        <w:ind w:left="6" w:right="11"/>
        <w:jc w:val="center"/>
        <w:rPr>
          <w:rFonts w:cs="Arial"/>
          <w:b/>
          <w:bCs/>
          <w:kern w:val="28"/>
          <w:sz w:val="32"/>
          <w:szCs w:val="32"/>
        </w:rPr>
      </w:pPr>
      <w:r w:rsidRPr="00213D42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ПРЕДОСТАВЛЕНИЯ ГОСУДАРСТ</w:t>
      </w:r>
      <w:r>
        <w:rPr>
          <w:rFonts w:cs="Arial"/>
          <w:b/>
          <w:bCs/>
          <w:kern w:val="28"/>
          <w:sz w:val="32"/>
          <w:szCs w:val="32"/>
        </w:rPr>
        <w:t>ВЕННОЙ УСЛУГИ «НАПРАВЛЕНИЕ ДЕТЕЙ</w:t>
      </w:r>
      <w:r w:rsidRPr="00213D42">
        <w:rPr>
          <w:rFonts w:cs="Arial"/>
          <w:b/>
          <w:bCs/>
          <w:kern w:val="28"/>
          <w:sz w:val="32"/>
          <w:szCs w:val="32"/>
        </w:rPr>
        <w:t xml:space="preserve"> В ОБЛАСТНЫЕ </w:t>
      </w:r>
      <w:r w:rsidRPr="00213D42">
        <w:rPr>
          <w:rFonts w:cs="Arial"/>
          <w:b/>
          <w:bCs/>
          <w:spacing w:val="-11"/>
          <w:kern w:val="28"/>
          <w:sz w:val="32"/>
          <w:szCs w:val="32"/>
        </w:rPr>
        <w:t xml:space="preserve">ОБЩЕОБРАЗОВАТЕЛЬНЫЕ ШКОЛЫ-ИНТЕРНАТЫ И ОБЩЕОБРАЗОВАТЕЛЬНЫЕ УЧРЕЖДЕНИЯ </w:t>
      </w:r>
      <w:r w:rsidRPr="00213D42">
        <w:rPr>
          <w:rFonts w:cs="Arial"/>
          <w:b/>
          <w:bCs/>
          <w:kern w:val="28"/>
          <w:sz w:val="32"/>
          <w:szCs w:val="32"/>
        </w:rPr>
        <w:t>ДЛЯ ДЕТЕЙ С ОГРАНИЧЕННЫМИ ВОЗМОЖНОСТЯМИ ЗДОРОВЬЯ»</w:t>
      </w:r>
    </w:p>
    <w:p w:rsidR="00114248" w:rsidRDefault="00114248" w:rsidP="00114248">
      <w:pPr>
        <w:shd w:val="clear" w:color="auto" w:fill="FFFFFF"/>
        <w:ind w:firstLine="777"/>
        <w:rPr>
          <w:rFonts w:cs="Arial"/>
          <w:spacing w:val="-10"/>
        </w:rPr>
      </w:pPr>
    </w:p>
    <w:p w:rsidR="00114248" w:rsidRDefault="00114248" w:rsidP="00114248">
      <w:pPr>
        <w:shd w:val="clear" w:color="auto" w:fill="FFFFFF"/>
        <w:ind w:firstLine="777"/>
        <w:rPr>
          <w:rFonts w:cs="Arial"/>
          <w:spacing w:val="-10"/>
        </w:rPr>
      </w:pPr>
    </w:p>
    <w:p w:rsidR="005A46EF" w:rsidRPr="00F81180" w:rsidRDefault="001647AF" w:rsidP="00EC26F1">
      <w:pPr>
        <w:shd w:val="clear" w:color="auto" w:fill="FFFFFF"/>
        <w:ind w:firstLine="777"/>
        <w:rPr>
          <w:rStyle w:val="a5"/>
          <w:rFonts w:cs="Arial"/>
          <w:spacing w:val="-10"/>
        </w:rPr>
      </w:pPr>
      <w:r w:rsidRPr="00F81180">
        <w:rPr>
          <w:rFonts w:cs="Arial"/>
          <w:spacing w:val="-10"/>
        </w:rPr>
        <w:t>(в редакции п</w:t>
      </w:r>
      <w:r w:rsidR="00114248" w:rsidRPr="00F81180">
        <w:rPr>
          <w:rFonts w:cs="Arial"/>
          <w:spacing w:val="-10"/>
        </w:rPr>
        <w:t>риказ</w:t>
      </w:r>
      <w:r w:rsidR="001D65DE" w:rsidRPr="00F81180">
        <w:rPr>
          <w:rFonts w:cs="Arial"/>
          <w:spacing w:val="-10"/>
        </w:rPr>
        <w:t>ов</w:t>
      </w:r>
      <w:r w:rsidR="00114248" w:rsidRPr="00F81180">
        <w:rPr>
          <w:rFonts w:cs="Arial"/>
          <w:spacing w:val="-10"/>
        </w:rPr>
        <w:t xml:space="preserve"> управления образования и науки Тамбовской области от </w:t>
      </w:r>
      <w:hyperlink r:id="rId7" w:tgtFrame="Logical" w:history="1">
        <w:r w:rsidR="00114248" w:rsidRPr="00F81180">
          <w:rPr>
            <w:rStyle w:val="a5"/>
            <w:rFonts w:cs="Arial"/>
            <w:spacing w:val="-10"/>
          </w:rPr>
          <w:t>29.06.2016 № 1880 (</w:t>
        </w:r>
        <w:r w:rsidR="00114248" w:rsidRPr="00F81180">
          <w:rPr>
            <w:rStyle w:val="a5"/>
            <w:rFonts w:cs="Arial"/>
            <w:spacing w:val="-10"/>
            <w:lang w:val="en-US"/>
          </w:rPr>
          <w:t>ru</w:t>
        </w:r>
        <w:r w:rsidR="00114248" w:rsidRPr="00F81180">
          <w:rPr>
            <w:rStyle w:val="a5"/>
            <w:rFonts w:cs="Arial"/>
            <w:spacing w:val="-10"/>
          </w:rPr>
          <w:t>68000201600510)</w:t>
        </w:r>
        <w:r w:rsidR="001D65DE" w:rsidRPr="00F81180">
          <w:rPr>
            <w:rStyle w:val="a5"/>
            <w:rFonts w:cs="Arial"/>
            <w:spacing w:val="-10"/>
          </w:rPr>
          <w:t>, от 08.07.2016 № 1985 (</w:t>
        </w:r>
        <w:r w:rsidR="001D65DE" w:rsidRPr="00F81180">
          <w:rPr>
            <w:rStyle w:val="a5"/>
            <w:rFonts w:cs="Arial"/>
            <w:spacing w:val="-10"/>
            <w:lang w:val="en-US"/>
          </w:rPr>
          <w:t>ru</w:t>
        </w:r>
        <w:r w:rsidR="001D65DE" w:rsidRPr="00F81180">
          <w:rPr>
            <w:rStyle w:val="a5"/>
            <w:rFonts w:cs="Arial"/>
            <w:spacing w:val="-10"/>
          </w:rPr>
          <w:t>68000201600553)</w:t>
        </w:r>
        <w:hyperlink r:id="rId8" w:tgtFrame="Logical" w:history="1">
          <w:r w:rsidR="007505CE" w:rsidRPr="00F81180">
            <w:rPr>
              <w:rStyle w:val="a5"/>
              <w:rFonts w:cs="Arial"/>
              <w:spacing w:val="-10"/>
            </w:rPr>
            <w:t xml:space="preserve"> </w:t>
          </w:r>
        </w:hyperlink>
      </w:hyperlink>
      <w:r w:rsidR="00F81180" w:rsidRPr="00F81180">
        <w:rPr>
          <w:rFonts w:cs="Arial"/>
          <w:spacing w:val="-10"/>
        </w:rPr>
        <w:fldChar w:fldCharType="begin"/>
      </w:r>
      <w:r w:rsidR="00153BFE">
        <w:rPr>
          <w:rFonts w:cs="Arial"/>
          <w:spacing w:val="-10"/>
        </w:rPr>
        <w:instrText>HYPERLINK "http://10.68.0.78:8080/content/act/6319b410-c353-4851-a71f-4b9de7da03de.doc" \t "Logical"</w:instrText>
      </w:r>
      <w:r w:rsidR="00F81180" w:rsidRPr="00F81180">
        <w:rPr>
          <w:rFonts w:cs="Arial"/>
          <w:spacing w:val="-10"/>
        </w:rPr>
        <w:fldChar w:fldCharType="separate"/>
      </w:r>
      <w:r w:rsidR="00382F1C" w:rsidRPr="00F81180">
        <w:rPr>
          <w:rStyle w:val="a5"/>
          <w:rFonts w:cs="Arial"/>
          <w:spacing w:val="-10"/>
        </w:rPr>
        <w:t>от 03.04.2018 № 855 (ru68000201800268</w:t>
      </w:r>
      <w:r w:rsidR="00700C29" w:rsidRPr="00F81180">
        <w:rPr>
          <w:rStyle w:val="a5"/>
          <w:rFonts w:cs="Arial"/>
          <w:spacing w:val="-10"/>
        </w:rPr>
        <w:t>)</w:t>
      </w:r>
      <w:r w:rsidR="00F81180" w:rsidRPr="00F81180">
        <w:rPr>
          <w:rStyle w:val="a5"/>
          <w:rFonts w:cs="Arial"/>
          <w:spacing w:val="-10"/>
        </w:rPr>
        <w:t>, от 03.09.2018 № 2306 (</w:t>
      </w:r>
      <w:r w:rsidR="00F81180" w:rsidRPr="00F81180">
        <w:rPr>
          <w:rStyle w:val="a5"/>
          <w:rFonts w:cs="Arial"/>
          <w:spacing w:val="-10"/>
          <w:lang w:val="en-US"/>
        </w:rPr>
        <w:t>RU</w:t>
      </w:r>
      <w:r w:rsidR="00F81180" w:rsidRPr="00F81180">
        <w:rPr>
          <w:rStyle w:val="a5"/>
          <w:rFonts w:cs="Arial"/>
          <w:spacing w:val="-10"/>
        </w:rPr>
        <w:t>68000201800729)</w:t>
      </w:r>
    </w:p>
    <w:p w:rsidR="00C835BF" w:rsidRPr="00D00851" w:rsidRDefault="00F81180" w:rsidP="00EC26F1">
      <w:pPr>
        <w:shd w:val="clear" w:color="auto" w:fill="FFFFFF"/>
        <w:ind w:firstLine="777"/>
        <w:rPr>
          <w:rFonts w:cs="Arial"/>
        </w:rPr>
      </w:pPr>
      <w:r w:rsidRPr="00F81180">
        <w:rPr>
          <w:rFonts w:cs="Arial"/>
          <w:spacing w:val="-10"/>
        </w:rPr>
        <w:fldChar w:fldCharType="end"/>
      </w:r>
      <w:r w:rsidR="00985E60" w:rsidRPr="00D00851">
        <w:rPr>
          <w:rFonts w:cs="Arial"/>
          <w:spacing w:val="-10"/>
        </w:rPr>
        <w:t xml:space="preserve">В соответствии с постановлением администрации Тамбовской области </w:t>
      </w:r>
      <w:r w:rsidR="00985E60">
        <w:rPr>
          <w:rFonts w:cs="Arial"/>
          <w:spacing w:val="-9"/>
        </w:rPr>
        <w:t xml:space="preserve">от </w:t>
      </w:r>
      <w:hyperlink r:id="rId9" w:tgtFrame="Logical" w:history="1">
        <w:r w:rsidR="00985E60" w:rsidRPr="00DE6D56">
          <w:rPr>
            <w:rStyle w:val="a5"/>
            <w:rFonts w:cs="Arial"/>
            <w:spacing w:val="-9"/>
          </w:rPr>
          <w:t>27.01.2011 № 38</w:t>
        </w:r>
      </w:hyperlink>
      <w:r w:rsidR="00985E60" w:rsidRPr="00D00851">
        <w:rPr>
          <w:rFonts w:cs="Arial"/>
          <w:spacing w:val="-9"/>
        </w:rPr>
        <w:t xml:space="preserve"> «Об утверждении Порядка разработки и утверждения </w:t>
      </w:r>
      <w:r w:rsidR="00985E60" w:rsidRPr="00D00851">
        <w:rPr>
          <w:rFonts w:cs="Arial"/>
          <w:spacing w:val="-10"/>
        </w:rPr>
        <w:t xml:space="preserve">административных регламентов исполнения государственных функций и административных регламентов предоставления государственных услуг </w:t>
      </w:r>
      <w:r w:rsidR="00985E60" w:rsidRPr="00D00851">
        <w:rPr>
          <w:rFonts w:cs="Arial"/>
          <w:spacing w:val="-11"/>
        </w:rPr>
        <w:t xml:space="preserve">исполнительными органами государственной власти области» (в редакции от </w:t>
      </w:r>
      <w:r w:rsidR="00985E60" w:rsidRPr="00D00851">
        <w:rPr>
          <w:rFonts w:cs="Arial"/>
        </w:rPr>
        <w:t>15.08.2014) ПРИКАЗЫВАЮ:</w:t>
      </w:r>
    </w:p>
    <w:p w:rsidR="00C835BF" w:rsidRPr="00D00851" w:rsidRDefault="00985E60" w:rsidP="00EC26F1">
      <w:pPr>
        <w:shd w:val="clear" w:color="auto" w:fill="FFFFFF"/>
        <w:tabs>
          <w:tab w:val="left" w:pos="1368"/>
        </w:tabs>
        <w:ind w:firstLine="739"/>
        <w:rPr>
          <w:rFonts w:cs="Arial"/>
        </w:rPr>
      </w:pPr>
      <w:r w:rsidRPr="00D00851">
        <w:rPr>
          <w:rFonts w:cs="Arial"/>
          <w:spacing w:val="-32"/>
        </w:rPr>
        <w:t>1.</w:t>
      </w:r>
      <w:r w:rsidRPr="00D00851">
        <w:rPr>
          <w:rFonts w:cs="Arial"/>
        </w:rPr>
        <w:tab/>
      </w:r>
      <w:r w:rsidRPr="00D00851">
        <w:rPr>
          <w:rFonts w:cs="Arial"/>
          <w:spacing w:val="-7"/>
        </w:rPr>
        <w:t>Утвердить администра</w:t>
      </w:r>
      <w:r>
        <w:rPr>
          <w:rFonts w:cs="Arial"/>
          <w:spacing w:val="-7"/>
        </w:rPr>
        <w:t xml:space="preserve">тивный регламент предоставления </w:t>
      </w:r>
      <w:r w:rsidRPr="00D00851">
        <w:rPr>
          <w:rFonts w:cs="Arial"/>
        </w:rPr>
        <w:t>государственной услуги</w:t>
      </w:r>
      <w:r>
        <w:rPr>
          <w:rFonts w:cs="Arial"/>
        </w:rPr>
        <w:t xml:space="preserve"> «направление детей в областные </w:t>
      </w:r>
      <w:r w:rsidRPr="00D00851">
        <w:rPr>
          <w:rFonts w:cs="Arial"/>
          <w:spacing w:val="-11"/>
        </w:rPr>
        <w:t>общеобразовательные школы-интернаты и</w:t>
      </w:r>
      <w:r>
        <w:rPr>
          <w:rFonts w:cs="Arial"/>
          <w:spacing w:val="-11"/>
        </w:rPr>
        <w:t xml:space="preserve"> общеобразовательные учреждения </w:t>
      </w:r>
      <w:r w:rsidRPr="00D00851">
        <w:rPr>
          <w:rFonts w:cs="Arial"/>
          <w:spacing w:val="-11"/>
        </w:rPr>
        <w:t>для детей с ограниченными возможностями здоровья» согласно приложению.</w:t>
      </w:r>
    </w:p>
    <w:p w:rsidR="00C835BF" w:rsidRPr="00D00851" w:rsidRDefault="00985E60" w:rsidP="00EC26F1">
      <w:pPr>
        <w:numPr>
          <w:ilvl w:val="0"/>
          <w:numId w:val="1"/>
        </w:numPr>
        <w:shd w:val="clear" w:color="auto" w:fill="FFFFFF"/>
        <w:tabs>
          <w:tab w:val="left" w:pos="1056"/>
        </w:tabs>
        <w:ind w:firstLine="701"/>
        <w:rPr>
          <w:rFonts w:cs="Arial"/>
          <w:spacing w:val="-17"/>
        </w:rPr>
      </w:pPr>
      <w:r w:rsidRPr="00D00851">
        <w:rPr>
          <w:rFonts w:cs="Arial"/>
          <w:spacing w:val="-10"/>
        </w:rPr>
        <w:t xml:space="preserve">Отделу интернатных учреждений (Сячина) обеспечить исполнение административного регламента предоставления государственной услуги «направление детей в областные общеобразовательные школы-интернаты и </w:t>
      </w:r>
      <w:r w:rsidRPr="00D00851">
        <w:rPr>
          <w:rFonts w:cs="Arial"/>
        </w:rPr>
        <w:t>общеобразовательные учреждения для детей с ограниченными возможностями здоровья».</w:t>
      </w:r>
    </w:p>
    <w:p w:rsidR="00C835BF" w:rsidRPr="00D00851" w:rsidRDefault="00985E60" w:rsidP="00EC26F1">
      <w:pPr>
        <w:numPr>
          <w:ilvl w:val="0"/>
          <w:numId w:val="1"/>
        </w:numPr>
        <w:shd w:val="clear" w:color="auto" w:fill="FFFFFF"/>
        <w:tabs>
          <w:tab w:val="left" w:pos="1056"/>
        </w:tabs>
        <w:ind w:firstLine="701"/>
        <w:rPr>
          <w:rFonts w:cs="Arial"/>
          <w:spacing w:val="-19"/>
        </w:rPr>
      </w:pPr>
      <w:r w:rsidRPr="00D00851">
        <w:rPr>
          <w:rFonts w:cs="Arial"/>
          <w:spacing w:val="-6"/>
        </w:rPr>
        <w:t xml:space="preserve">Признать утратившими силу приказы управления образования и </w:t>
      </w:r>
      <w:r w:rsidRPr="00D00851">
        <w:rPr>
          <w:rFonts w:cs="Arial"/>
        </w:rPr>
        <w:t>науки области:</w:t>
      </w:r>
    </w:p>
    <w:p w:rsidR="00586470" w:rsidRDefault="00985E60" w:rsidP="00EC26F1">
      <w:pPr>
        <w:shd w:val="clear" w:color="auto" w:fill="FFFFFF"/>
        <w:ind w:firstLine="710"/>
        <w:rPr>
          <w:rFonts w:cs="Arial"/>
          <w:spacing w:val="-10"/>
        </w:rPr>
      </w:pPr>
      <w:r w:rsidRPr="00D00851">
        <w:rPr>
          <w:rFonts w:cs="Arial"/>
          <w:spacing w:val="-11"/>
        </w:rPr>
        <w:t xml:space="preserve">от </w:t>
      </w:r>
      <w:hyperlink r:id="rId10" w:tgtFrame="Logical" w:history="1">
        <w:r w:rsidRPr="00DE6D56">
          <w:rPr>
            <w:rStyle w:val="a5"/>
            <w:rFonts w:cs="Arial"/>
            <w:spacing w:val="-11"/>
          </w:rPr>
          <w:t>09.12.2011 № 3166</w:t>
        </w:r>
      </w:hyperlink>
      <w:r w:rsidRPr="00D00851">
        <w:rPr>
          <w:rFonts w:cs="Arial"/>
          <w:spacing w:val="-11"/>
        </w:rPr>
        <w:t xml:space="preserve"> «Об утверждении административного регламента </w:t>
      </w:r>
      <w:r w:rsidRPr="00D00851">
        <w:rPr>
          <w:rFonts w:cs="Arial"/>
          <w:spacing w:val="-10"/>
        </w:rPr>
        <w:t>предоставления государственной услуги «направление детей в областные государственные общеобразовательные школы - интернаты»;</w:t>
      </w:r>
    </w:p>
    <w:p w:rsidR="00C835BF" w:rsidRPr="00D00851" w:rsidRDefault="00586470" w:rsidP="00EC26F1">
      <w:pPr>
        <w:shd w:val="clear" w:color="auto" w:fill="FFFFFF"/>
        <w:ind w:firstLine="710"/>
        <w:rPr>
          <w:rFonts w:cs="Arial"/>
        </w:rPr>
      </w:pPr>
      <w:r>
        <w:rPr>
          <w:rFonts w:cs="Arial"/>
          <w:spacing w:val="-9"/>
        </w:rPr>
        <w:t>от</w:t>
      </w:r>
      <w:r w:rsidR="00985E60" w:rsidRPr="00D00851">
        <w:rPr>
          <w:rFonts w:cs="Arial"/>
          <w:spacing w:val="-9"/>
        </w:rPr>
        <w:t xml:space="preserve"> </w:t>
      </w:r>
      <w:hyperlink r:id="rId11" w:tgtFrame="Logical" w:history="1">
        <w:r w:rsidR="00985E60" w:rsidRPr="00DE6D56">
          <w:rPr>
            <w:rStyle w:val="a5"/>
            <w:rFonts w:cs="Arial"/>
            <w:spacing w:val="-9"/>
          </w:rPr>
          <w:t>13.02.2012 № 436</w:t>
        </w:r>
      </w:hyperlink>
      <w:r w:rsidR="00985E60" w:rsidRPr="00D00851">
        <w:rPr>
          <w:rFonts w:cs="Arial"/>
          <w:spacing w:val="-9"/>
        </w:rPr>
        <w:t xml:space="preserve"> «Об утверждении административного регламента </w:t>
      </w:r>
      <w:r w:rsidR="00985E60" w:rsidRPr="00D00851">
        <w:rPr>
          <w:rFonts w:cs="Arial"/>
          <w:spacing w:val="-10"/>
        </w:rPr>
        <w:t>предоставления государс</w:t>
      </w:r>
      <w:r w:rsidR="00D00851">
        <w:rPr>
          <w:rFonts w:cs="Arial"/>
          <w:spacing w:val="-10"/>
        </w:rPr>
        <w:t>твенной услуги «направление дет</w:t>
      </w:r>
      <w:r w:rsidR="00985E60" w:rsidRPr="00D00851">
        <w:rPr>
          <w:rFonts w:cs="Arial"/>
          <w:spacing w:val="-10"/>
        </w:rPr>
        <w:t xml:space="preserve">ей в областные </w:t>
      </w:r>
      <w:r w:rsidR="00985E60" w:rsidRPr="00D00851">
        <w:rPr>
          <w:rFonts w:cs="Arial"/>
          <w:spacing w:val="-11"/>
        </w:rPr>
        <w:t>государственные специальные (коррекционные) образовательные учреждения»;</w:t>
      </w:r>
    </w:p>
    <w:p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</w:rPr>
        <w:t xml:space="preserve">от </w:t>
      </w:r>
      <w:hyperlink r:id="rId12" w:tgtFrame="Logical" w:history="1">
        <w:r w:rsidRPr="00DE6D56">
          <w:rPr>
            <w:rStyle w:val="a5"/>
            <w:rFonts w:cs="Arial"/>
          </w:rPr>
          <w:t>13.01.2012 №75</w:t>
        </w:r>
      </w:hyperlink>
      <w:r w:rsidRPr="00D00851">
        <w:rPr>
          <w:rFonts w:cs="Arial"/>
        </w:rPr>
        <w:t xml:space="preserve"> «О внесении изменений в приказ управления </w:t>
      </w:r>
      <w:r w:rsidRPr="00D00851">
        <w:rPr>
          <w:rFonts w:cs="Arial"/>
          <w:spacing w:val="-6"/>
        </w:rPr>
        <w:t xml:space="preserve">образования и науки области от </w:t>
      </w:r>
      <w:hyperlink r:id="rId13" w:tgtFrame="Logical" w:history="1">
        <w:r w:rsidR="00DE6D56" w:rsidRPr="00DE6D56">
          <w:rPr>
            <w:rStyle w:val="a5"/>
            <w:rFonts w:cs="Arial"/>
            <w:spacing w:val="-11"/>
          </w:rPr>
          <w:t>09.12.2011 № 3166</w:t>
        </w:r>
      </w:hyperlink>
      <w:r w:rsidR="00DE6D56" w:rsidRPr="00D00851">
        <w:rPr>
          <w:rFonts w:cs="Arial"/>
          <w:spacing w:val="-11"/>
        </w:rPr>
        <w:t xml:space="preserve"> </w:t>
      </w:r>
      <w:r w:rsidRPr="00D00851">
        <w:rPr>
          <w:rFonts w:cs="Arial"/>
          <w:spacing w:val="-6"/>
        </w:rPr>
        <w:t xml:space="preserve">«Об утверждении </w:t>
      </w:r>
      <w:r w:rsidRPr="00D00851">
        <w:rPr>
          <w:rFonts w:cs="Arial"/>
          <w:spacing w:val="-7"/>
        </w:rPr>
        <w:t xml:space="preserve">административного регламента предоставления государственной услуги </w:t>
      </w:r>
      <w:r w:rsidRPr="00D00851">
        <w:rPr>
          <w:rFonts w:cs="Arial"/>
          <w:spacing w:val="-10"/>
        </w:rPr>
        <w:t>«направление детей в областные государственные общеобразовательные школы</w:t>
      </w:r>
    </w:p>
    <w:p w:rsidR="00C835BF" w:rsidRPr="00D00851" w:rsidRDefault="00985E60" w:rsidP="00EC26F1">
      <w:pPr>
        <w:shd w:val="clear" w:color="auto" w:fill="FFFFFF"/>
        <w:tabs>
          <w:tab w:val="left" w:pos="163"/>
        </w:tabs>
        <w:rPr>
          <w:rFonts w:cs="Arial"/>
        </w:rPr>
      </w:pPr>
      <w:r w:rsidRPr="00D00851">
        <w:rPr>
          <w:rFonts w:cs="Arial"/>
        </w:rPr>
        <w:t>-</w:t>
      </w:r>
      <w:r w:rsidRPr="00D00851">
        <w:rPr>
          <w:rFonts w:cs="Arial"/>
        </w:rPr>
        <w:tab/>
      </w:r>
      <w:r w:rsidRPr="00D00851">
        <w:rPr>
          <w:rFonts w:cs="Arial"/>
          <w:spacing w:val="-13"/>
        </w:rPr>
        <w:t>интернаты»;</w:t>
      </w:r>
    </w:p>
    <w:p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6"/>
        </w:rPr>
        <w:t xml:space="preserve">от </w:t>
      </w:r>
      <w:hyperlink r:id="rId14" w:tgtFrame="Logical" w:history="1">
        <w:r w:rsidRPr="00DE6D56">
          <w:rPr>
            <w:rStyle w:val="a5"/>
            <w:rFonts w:cs="Arial"/>
            <w:spacing w:val="-6"/>
          </w:rPr>
          <w:t>08.10.2013 № 2902</w:t>
        </w:r>
      </w:hyperlink>
      <w:r w:rsidRPr="00D00851">
        <w:rPr>
          <w:rFonts w:cs="Arial"/>
          <w:spacing w:val="-6"/>
        </w:rPr>
        <w:t xml:space="preserve"> «О внесении изменений в приказ управления образования и науки области от </w:t>
      </w:r>
      <w:hyperlink r:id="rId15" w:tgtFrame="Logical" w:history="1">
        <w:r w:rsidR="00DE6D56" w:rsidRPr="00DE6D56">
          <w:rPr>
            <w:rStyle w:val="a5"/>
            <w:rFonts w:cs="Arial"/>
            <w:spacing w:val="-11"/>
          </w:rPr>
          <w:t>09.12.2011 № 3166</w:t>
        </w:r>
      </w:hyperlink>
      <w:r w:rsidR="00DE6D56" w:rsidRPr="00D00851">
        <w:rPr>
          <w:rFonts w:cs="Arial"/>
          <w:spacing w:val="-6"/>
        </w:rPr>
        <w:t xml:space="preserve"> </w:t>
      </w:r>
      <w:r w:rsidRPr="00D00851">
        <w:rPr>
          <w:rFonts w:cs="Arial"/>
          <w:spacing w:val="-6"/>
        </w:rPr>
        <w:t xml:space="preserve">«Об утверждении </w:t>
      </w:r>
      <w:r w:rsidRPr="00D00851">
        <w:rPr>
          <w:rFonts w:cs="Arial"/>
          <w:spacing w:val="-7"/>
        </w:rPr>
        <w:t xml:space="preserve">административного регламента предоставления государственной услуги </w:t>
      </w:r>
      <w:r w:rsidRPr="00D00851">
        <w:rPr>
          <w:rFonts w:cs="Arial"/>
          <w:spacing w:val="-9"/>
        </w:rPr>
        <w:t xml:space="preserve">«направление детей в областные государственные общеобразовательные </w:t>
      </w:r>
      <w:r w:rsidRPr="00D00851">
        <w:rPr>
          <w:rFonts w:cs="Arial"/>
        </w:rPr>
        <w:t>школы-интернаты»;</w:t>
      </w:r>
    </w:p>
    <w:p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6"/>
        </w:rPr>
        <w:lastRenderedPageBreak/>
        <w:t xml:space="preserve">от </w:t>
      </w:r>
      <w:hyperlink r:id="rId16" w:tgtFrame="Logical" w:history="1">
        <w:r w:rsidRPr="00DE6D56">
          <w:rPr>
            <w:rStyle w:val="a5"/>
            <w:rFonts w:cs="Arial"/>
            <w:spacing w:val="-6"/>
          </w:rPr>
          <w:t>08.10.2015 № 2903</w:t>
        </w:r>
      </w:hyperlink>
      <w:r w:rsidRPr="00D00851">
        <w:rPr>
          <w:rFonts w:cs="Arial"/>
          <w:spacing w:val="-6"/>
        </w:rPr>
        <w:t xml:space="preserve"> «О внесении изменений в приказ управления </w:t>
      </w:r>
      <w:r w:rsidRPr="00D00851">
        <w:rPr>
          <w:rFonts w:cs="Arial"/>
          <w:spacing w:val="-4"/>
        </w:rPr>
        <w:t xml:space="preserve">образования и науки области от </w:t>
      </w:r>
      <w:hyperlink r:id="rId17" w:tgtFrame="Logical" w:history="1">
        <w:r w:rsidR="00DE6D56" w:rsidRPr="00DE6D56">
          <w:rPr>
            <w:rStyle w:val="a5"/>
            <w:rFonts w:cs="Arial"/>
            <w:spacing w:val="-9"/>
          </w:rPr>
          <w:t>13.02.2012 № 436</w:t>
        </w:r>
      </w:hyperlink>
      <w:r w:rsidR="00DE6D56" w:rsidRPr="00D00851">
        <w:rPr>
          <w:rFonts w:cs="Arial"/>
          <w:spacing w:val="-9"/>
        </w:rPr>
        <w:t xml:space="preserve"> </w:t>
      </w:r>
      <w:r w:rsidRPr="00D00851">
        <w:rPr>
          <w:rFonts w:cs="Arial"/>
          <w:spacing w:val="-4"/>
        </w:rPr>
        <w:t xml:space="preserve">«Об утверждении </w:t>
      </w:r>
      <w:r w:rsidRPr="00D00851">
        <w:rPr>
          <w:rFonts w:cs="Arial"/>
          <w:spacing w:val="-7"/>
        </w:rPr>
        <w:t xml:space="preserve">административного регламента предоставления государственной услуги </w:t>
      </w:r>
      <w:r w:rsidR="00D00851">
        <w:rPr>
          <w:rFonts w:cs="Arial"/>
        </w:rPr>
        <w:t>«направление дет</w:t>
      </w:r>
      <w:r w:rsidRPr="00D00851">
        <w:rPr>
          <w:rFonts w:cs="Arial"/>
        </w:rPr>
        <w:t>ей в областные государственные специальные (коррекционные) образовательные учреждения»;</w:t>
      </w:r>
    </w:p>
    <w:p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4"/>
        </w:rPr>
        <w:t xml:space="preserve">от </w:t>
      </w:r>
      <w:hyperlink r:id="rId18" w:tgtFrame="Logical" w:history="1">
        <w:r w:rsidRPr="00DE6D56">
          <w:rPr>
            <w:rStyle w:val="a5"/>
            <w:rFonts w:cs="Arial"/>
            <w:spacing w:val="-4"/>
          </w:rPr>
          <w:t>28.01.2014 № 141</w:t>
        </w:r>
      </w:hyperlink>
      <w:r w:rsidRPr="00D00851">
        <w:rPr>
          <w:rFonts w:cs="Arial"/>
          <w:spacing w:val="-4"/>
        </w:rPr>
        <w:t xml:space="preserve"> «О внесении изменений в приказ управления </w:t>
      </w:r>
      <w:r w:rsidRPr="00D00851">
        <w:rPr>
          <w:rFonts w:cs="Arial"/>
          <w:spacing w:val="-6"/>
        </w:rPr>
        <w:t xml:space="preserve">образования и науки области от </w:t>
      </w:r>
      <w:hyperlink r:id="rId19" w:tgtFrame="Logical" w:history="1">
        <w:r w:rsidR="00DE6D56" w:rsidRPr="00DE6D56">
          <w:rPr>
            <w:rStyle w:val="a5"/>
            <w:rFonts w:cs="Arial"/>
            <w:spacing w:val="-11"/>
          </w:rPr>
          <w:t>09.12.2011 № 3166</w:t>
        </w:r>
      </w:hyperlink>
      <w:r w:rsidR="00DE6D56" w:rsidRPr="00D00851">
        <w:rPr>
          <w:rFonts w:cs="Arial"/>
          <w:spacing w:val="-6"/>
        </w:rPr>
        <w:t xml:space="preserve"> </w:t>
      </w:r>
      <w:r w:rsidRPr="00D00851">
        <w:rPr>
          <w:rFonts w:cs="Arial"/>
          <w:spacing w:val="-6"/>
        </w:rPr>
        <w:t xml:space="preserve">«Об утверждении </w:t>
      </w:r>
      <w:r w:rsidRPr="00D00851">
        <w:rPr>
          <w:rFonts w:cs="Arial"/>
          <w:spacing w:val="-7"/>
        </w:rPr>
        <w:t xml:space="preserve">административного регламента предоставления государственной услуги </w:t>
      </w:r>
      <w:r w:rsidRPr="00D00851">
        <w:rPr>
          <w:rFonts w:cs="Arial"/>
          <w:spacing w:val="-10"/>
        </w:rPr>
        <w:t>«направление детей в областные государственные общеобразовательные школы</w:t>
      </w:r>
    </w:p>
    <w:p w:rsidR="00C835BF" w:rsidRPr="00D00851" w:rsidRDefault="00985E60" w:rsidP="00EC26F1">
      <w:pPr>
        <w:shd w:val="clear" w:color="auto" w:fill="FFFFFF"/>
        <w:tabs>
          <w:tab w:val="left" w:pos="163"/>
        </w:tabs>
        <w:rPr>
          <w:rFonts w:cs="Arial"/>
        </w:rPr>
      </w:pPr>
      <w:r w:rsidRPr="00D00851">
        <w:rPr>
          <w:rFonts w:cs="Arial"/>
        </w:rPr>
        <w:t>-</w:t>
      </w:r>
      <w:r w:rsidRPr="00D00851">
        <w:rPr>
          <w:rFonts w:cs="Arial"/>
        </w:rPr>
        <w:tab/>
      </w:r>
      <w:r w:rsidRPr="00D00851">
        <w:rPr>
          <w:rFonts w:cs="Arial"/>
          <w:spacing w:val="-13"/>
        </w:rPr>
        <w:t>интернаты»;</w:t>
      </w:r>
    </w:p>
    <w:p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6"/>
        </w:rPr>
        <w:t xml:space="preserve">от </w:t>
      </w:r>
      <w:hyperlink r:id="rId20" w:tgtFrame="Logical" w:history="1">
        <w:r w:rsidRPr="00DE6D56">
          <w:rPr>
            <w:rStyle w:val="a5"/>
            <w:rFonts w:cs="Arial"/>
            <w:spacing w:val="-6"/>
          </w:rPr>
          <w:t>16.04.2014 № 1073</w:t>
        </w:r>
      </w:hyperlink>
      <w:r w:rsidRPr="00D00851">
        <w:rPr>
          <w:rFonts w:cs="Arial"/>
          <w:spacing w:val="-6"/>
        </w:rPr>
        <w:t xml:space="preserve"> «О внесении изменений в приказ управления образования и науки области от </w:t>
      </w:r>
      <w:hyperlink r:id="rId21" w:tgtFrame="Logical" w:history="1">
        <w:r w:rsidR="00DE6D56" w:rsidRPr="00DE6D56">
          <w:rPr>
            <w:rStyle w:val="a5"/>
            <w:rFonts w:cs="Arial"/>
            <w:spacing w:val="-11"/>
          </w:rPr>
          <w:t>09.12.2011 № 3166</w:t>
        </w:r>
      </w:hyperlink>
      <w:r w:rsidR="00DE6D56" w:rsidRPr="00D00851">
        <w:rPr>
          <w:rFonts w:cs="Arial"/>
          <w:spacing w:val="-6"/>
        </w:rPr>
        <w:t xml:space="preserve"> </w:t>
      </w:r>
      <w:r w:rsidRPr="00D00851">
        <w:rPr>
          <w:rFonts w:cs="Arial"/>
          <w:spacing w:val="-6"/>
        </w:rPr>
        <w:t xml:space="preserve">«Об утверждении </w:t>
      </w:r>
      <w:r w:rsidRPr="00D00851">
        <w:rPr>
          <w:rFonts w:cs="Arial"/>
          <w:spacing w:val="-7"/>
        </w:rPr>
        <w:t xml:space="preserve">административного регламента предоставления государственной услуги </w:t>
      </w:r>
      <w:r w:rsidRPr="00D00851">
        <w:rPr>
          <w:rFonts w:cs="Arial"/>
          <w:spacing w:val="-10"/>
        </w:rPr>
        <w:t>«направление детей в областные государственные общеобразовательные школы</w:t>
      </w:r>
    </w:p>
    <w:p w:rsidR="00C835BF" w:rsidRPr="00D00851" w:rsidRDefault="00985E60" w:rsidP="00EC26F1">
      <w:pPr>
        <w:shd w:val="clear" w:color="auto" w:fill="FFFFFF"/>
        <w:tabs>
          <w:tab w:val="left" w:pos="163"/>
        </w:tabs>
        <w:rPr>
          <w:rFonts w:cs="Arial"/>
        </w:rPr>
      </w:pPr>
      <w:r w:rsidRPr="00D00851">
        <w:rPr>
          <w:rFonts w:cs="Arial"/>
        </w:rPr>
        <w:t>-</w:t>
      </w:r>
      <w:r w:rsidRPr="00D00851">
        <w:rPr>
          <w:rFonts w:cs="Arial"/>
        </w:rPr>
        <w:tab/>
      </w:r>
      <w:r w:rsidRPr="00D00851">
        <w:rPr>
          <w:rFonts w:cs="Arial"/>
          <w:spacing w:val="-12"/>
        </w:rPr>
        <w:t>интернаты»;</w:t>
      </w:r>
    </w:p>
    <w:p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6"/>
        </w:rPr>
        <w:t xml:space="preserve">от </w:t>
      </w:r>
      <w:hyperlink r:id="rId22" w:tgtFrame="Logical" w:history="1">
        <w:r w:rsidRPr="00DE6D56">
          <w:rPr>
            <w:rStyle w:val="a5"/>
            <w:rFonts w:cs="Arial"/>
            <w:spacing w:val="-6"/>
          </w:rPr>
          <w:t>17.04.2014 № 1085</w:t>
        </w:r>
      </w:hyperlink>
      <w:r w:rsidRPr="00D00851">
        <w:rPr>
          <w:rFonts w:cs="Arial"/>
          <w:spacing w:val="-6"/>
        </w:rPr>
        <w:t xml:space="preserve"> «О внесении изменений в приказ управления </w:t>
      </w:r>
      <w:r w:rsidRPr="00D00851">
        <w:rPr>
          <w:rFonts w:cs="Arial"/>
          <w:spacing w:val="-4"/>
        </w:rPr>
        <w:t xml:space="preserve">образования и науки области от </w:t>
      </w:r>
      <w:hyperlink r:id="rId23" w:tgtFrame="Logical" w:history="1">
        <w:r w:rsidR="00DE6D56" w:rsidRPr="00DE6D56">
          <w:rPr>
            <w:rStyle w:val="a5"/>
            <w:rFonts w:cs="Arial"/>
            <w:spacing w:val="-9"/>
          </w:rPr>
          <w:t>13.02.2012 № 436</w:t>
        </w:r>
      </w:hyperlink>
      <w:r w:rsidR="00DE6D56" w:rsidRPr="00D00851">
        <w:rPr>
          <w:rFonts w:cs="Arial"/>
          <w:spacing w:val="-4"/>
        </w:rPr>
        <w:t xml:space="preserve"> </w:t>
      </w:r>
      <w:r w:rsidRPr="00D00851">
        <w:rPr>
          <w:rFonts w:cs="Arial"/>
          <w:spacing w:val="-4"/>
        </w:rPr>
        <w:t xml:space="preserve">«Об утверждении </w:t>
      </w:r>
      <w:r w:rsidRPr="00D00851">
        <w:rPr>
          <w:rFonts w:cs="Arial"/>
          <w:spacing w:val="-7"/>
        </w:rPr>
        <w:t xml:space="preserve">административного регламента предоставления государственной услуги </w:t>
      </w:r>
      <w:r w:rsidR="00D00851">
        <w:rPr>
          <w:rFonts w:cs="Arial"/>
        </w:rPr>
        <w:t>«направление дет</w:t>
      </w:r>
      <w:r w:rsidRPr="00D00851">
        <w:rPr>
          <w:rFonts w:cs="Arial"/>
        </w:rPr>
        <w:t>ей в областные государственные специальные (коррекционные) образовательные учреждения»;</w:t>
      </w:r>
    </w:p>
    <w:p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4"/>
        </w:rPr>
        <w:t xml:space="preserve">от </w:t>
      </w:r>
      <w:hyperlink r:id="rId24" w:tgtFrame="Logical" w:history="1">
        <w:r w:rsidRPr="00DE6D56">
          <w:rPr>
            <w:rStyle w:val="a5"/>
            <w:rFonts w:cs="Arial"/>
            <w:spacing w:val="-4"/>
          </w:rPr>
          <w:t>16.02.2015 № 338</w:t>
        </w:r>
      </w:hyperlink>
      <w:r w:rsidRPr="00D00851">
        <w:rPr>
          <w:rFonts w:cs="Arial"/>
          <w:spacing w:val="-4"/>
        </w:rPr>
        <w:t xml:space="preserve"> «О внесении изменений в приказ управления образования и науки области от </w:t>
      </w:r>
      <w:hyperlink r:id="rId25" w:tgtFrame="Logical" w:history="1">
        <w:r w:rsidR="00DE6D56" w:rsidRPr="00DE6D56">
          <w:rPr>
            <w:rStyle w:val="a5"/>
            <w:rFonts w:cs="Arial"/>
            <w:spacing w:val="-9"/>
          </w:rPr>
          <w:t>13.02.2012 № 436</w:t>
        </w:r>
      </w:hyperlink>
      <w:r w:rsidR="00DE6D56" w:rsidRPr="00D00851">
        <w:rPr>
          <w:rFonts w:cs="Arial"/>
          <w:spacing w:val="-4"/>
        </w:rPr>
        <w:t xml:space="preserve"> </w:t>
      </w:r>
      <w:r w:rsidRPr="00D00851">
        <w:rPr>
          <w:rFonts w:cs="Arial"/>
          <w:spacing w:val="-4"/>
        </w:rPr>
        <w:t xml:space="preserve">«Об утверждении </w:t>
      </w:r>
      <w:r w:rsidRPr="00D00851">
        <w:rPr>
          <w:rFonts w:cs="Arial"/>
          <w:spacing w:val="-7"/>
        </w:rPr>
        <w:t xml:space="preserve">административного регламента предоставления государственной услуги </w:t>
      </w:r>
      <w:r w:rsidR="00D00851">
        <w:rPr>
          <w:rFonts w:cs="Arial"/>
        </w:rPr>
        <w:t>«направление дет</w:t>
      </w:r>
      <w:r w:rsidRPr="00D00851">
        <w:rPr>
          <w:rFonts w:cs="Arial"/>
        </w:rPr>
        <w:t>ей в областные государственные специальные (коррекционные) образовательные учреждения»;</w:t>
      </w:r>
    </w:p>
    <w:p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4"/>
        </w:rPr>
        <w:t xml:space="preserve">от </w:t>
      </w:r>
      <w:hyperlink r:id="rId26" w:tgtFrame="Logical" w:history="1">
        <w:r w:rsidRPr="00DE6D56">
          <w:rPr>
            <w:rStyle w:val="a5"/>
            <w:rFonts w:cs="Arial"/>
            <w:spacing w:val="-4"/>
          </w:rPr>
          <w:t>16.02.2015 № 339</w:t>
        </w:r>
      </w:hyperlink>
      <w:r w:rsidRPr="00D00851">
        <w:rPr>
          <w:rFonts w:cs="Arial"/>
          <w:spacing w:val="-4"/>
        </w:rPr>
        <w:t xml:space="preserve"> «О внесении изменений в приказ управления </w:t>
      </w:r>
      <w:r w:rsidRPr="00D00851">
        <w:rPr>
          <w:rFonts w:cs="Arial"/>
          <w:spacing w:val="-6"/>
        </w:rPr>
        <w:t xml:space="preserve">образования и науки области от </w:t>
      </w:r>
      <w:hyperlink r:id="rId27" w:tgtFrame="Logical" w:history="1">
        <w:r w:rsidR="00DE6D56" w:rsidRPr="00DE6D56">
          <w:rPr>
            <w:rStyle w:val="a5"/>
            <w:rFonts w:cs="Arial"/>
            <w:spacing w:val="-11"/>
          </w:rPr>
          <w:t>09.12.2011 № 3166</w:t>
        </w:r>
      </w:hyperlink>
      <w:r w:rsidR="00DE6D56" w:rsidRPr="00D00851">
        <w:rPr>
          <w:rFonts w:cs="Arial"/>
          <w:spacing w:val="-6"/>
        </w:rPr>
        <w:t xml:space="preserve"> </w:t>
      </w:r>
      <w:r w:rsidRPr="00D00851">
        <w:rPr>
          <w:rFonts w:cs="Arial"/>
          <w:spacing w:val="-6"/>
        </w:rPr>
        <w:t xml:space="preserve"> «Об утверждении </w:t>
      </w:r>
      <w:r w:rsidRPr="00D00851">
        <w:rPr>
          <w:rFonts w:cs="Arial"/>
          <w:spacing w:val="-7"/>
        </w:rPr>
        <w:t xml:space="preserve">административного регламента предоставления государственной услуги </w:t>
      </w:r>
      <w:r w:rsidRPr="00D00851">
        <w:rPr>
          <w:rFonts w:cs="Arial"/>
          <w:spacing w:val="-10"/>
        </w:rPr>
        <w:t>«направление детей в областные государственные общеобразовательные школы</w:t>
      </w:r>
      <w:r w:rsidR="00586470">
        <w:rPr>
          <w:rFonts w:cs="Arial"/>
        </w:rPr>
        <w:t xml:space="preserve"> </w:t>
      </w:r>
      <w:r w:rsidRPr="00D00851">
        <w:rPr>
          <w:rFonts w:cs="Arial"/>
        </w:rPr>
        <w:t>-</w:t>
      </w:r>
      <w:r w:rsidRPr="00D00851">
        <w:rPr>
          <w:rFonts w:cs="Arial"/>
        </w:rPr>
        <w:tab/>
      </w:r>
      <w:r w:rsidRPr="00D00851">
        <w:rPr>
          <w:rFonts w:cs="Arial"/>
          <w:spacing w:val="-13"/>
        </w:rPr>
        <w:t>интернаты»;</w:t>
      </w:r>
    </w:p>
    <w:p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6"/>
        </w:rPr>
        <w:t xml:space="preserve">от </w:t>
      </w:r>
      <w:hyperlink r:id="rId28" w:tgtFrame="Logical" w:history="1">
        <w:r w:rsidRPr="00DE6D56">
          <w:rPr>
            <w:rStyle w:val="a5"/>
            <w:rFonts w:cs="Arial"/>
            <w:spacing w:val="-6"/>
          </w:rPr>
          <w:t>08.04.2015 № 1035</w:t>
        </w:r>
      </w:hyperlink>
      <w:r w:rsidRPr="00D00851">
        <w:rPr>
          <w:rFonts w:cs="Arial"/>
          <w:spacing w:val="-6"/>
        </w:rPr>
        <w:t xml:space="preserve"> «О внесении изменений в приказ управления </w:t>
      </w:r>
      <w:r w:rsidRPr="00D00851">
        <w:rPr>
          <w:rFonts w:cs="Arial"/>
          <w:spacing w:val="-4"/>
        </w:rPr>
        <w:t xml:space="preserve">образования и науки области от </w:t>
      </w:r>
      <w:hyperlink r:id="rId29" w:tgtFrame="Logical" w:history="1">
        <w:r w:rsidR="00DE6D56" w:rsidRPr="00DE6D56">
          <w:rPr>
            <w:rStyle w:val="a5"/>
            <w:rFonts w:cs="Arial"/>
            <w:spacing w:val="-9"/>
          </w:rPr>
          <w:t>13.02.2012 № 436</w:t>
        </w:r>
      </w:hyperlink>
      <w:r w:rsidR="00DE6D56" w:rsidRPr="00D00851">
        <w:rPr>
          <w:rFonts w:cs="Arial"/>
          <w:spacing w:val="-4"/>
        </w:rPr>
        <w:t xml:space="preserve"> </w:t>
      </w:r>
      <w:r w:rsidRPr="00D00851">
        <w:rPr>
          <w:rFonts w:cs="Arial"/>
          <w:spacing w:val="-4"/>
        </w:rPr>
        <w:t xml:space="preserve">«Об утверждении </w:t>
      </w:r>
      <w:r w:rsidRPr="00D00851">
        <w:rPr>
          <w:rFonts w:cs="Arial"/>
          <w:spacing w:val="-7"/>
        </w:rPr>
        <w:t xml:space="preserve">административного регламента предоставления государственной услуги </w:t>
      </w:r>
      <w:r w:rsidR="00D00851">
        <w:rPr>
          <w:rFonts w:cs="Arial"/>
        </w:rPr>
        <w:t>«направление дет</w:t>
      </w:r>
      <w:r w:rsidRPr="00D00851">
        <w:rPr>
          <w:rFonts w:cs="Arial"/>
        </w:rPr>
        <w:t>ей в областные государственные специальные (коррекционные) образовательные учреждения»;</w:t>
      </w:r>
    </w:p>
    <w:p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6"/>
        </w:rPr>
        <w:t xml:space="preserve">от </w:t>
      </w:r>
      <w:hyperlink r:id="rId30" w:tgtFrame="Logical" w:history="1">
        <w:r w:rsidRPr="00DE6D56">
          <w:rPr>
            <w:rStyle w:val="a5"/>
            <w:rFonts w:cs="Arial"/>
            <w:spacing w:val="-6"/>
          </w:rPr>
          <w:t>08.05.2015 № 1415</w:t>
        </w:r>
      </w:hyperlink>
      <w:r w:rsidRPr="00D00851">
        <w:rPr>
          <w:rFonts w:cs="Arial"/>
          <w:spacing w:val="-6"/>
        </w:rPr>
        <w:t xml:space="preserve"> «О внесении изменений в приказ управления </w:t>
      </w:r>
      <w:r w:rsidRPr="00D00851">
        <w:rPr>
          <w:rFonts w:cs="Arial"/>
          <w:spacing w:val="-4"/>
        </w:rPr>
        <w:t xml:space="preserve">образования и науки области от </w:t>
      </w:r>
      <w:hyperlink r:id="rId31" w:tgtFrame="Logical" w:history="1">
        <w:r w:rsidR="00DE6D56" w:rsidRPr="00DE6D56">
          <w:rPr>
            <w:rStyle w:val="a5"/>
            <w:rFonts w:cs="Arial"/>
            <w:spacing w:val="-9"/>
          </w:rPr>
          <w:t>13.02.2012 № 436</w:t>
        </w:r>
      </w:hyperlink>
      <w:r w:rsidR="00DE6D56" w:rsidRPr="00D00851">
        <w:rPr>
          <w:rFonts w:cs="Arial"/>
          <w:spacing w:val="-4"/>
        </w:rPr>
        <w:t xml:space="preserve"> </w:t>
      </w:r>
      <w:r w:rsidRPr="00D00851">
        <w:rPr>
          <w:rFonts w:cs="Arial"/>
          <w:spacing w:val="-4"/>
        </w:rPr>
        <w:t xml:space="preserve">«Об утверждении </w:t>
      </w:r>
      <w:r w:rsidRPr="00D00851">
        <w:rPr>
          <w:rFonts w:cs="Arial"/>
          <w:spacing w:val="-7"/>
        </w:rPr>
        <w:t xml:space="preserve">административного регламента предоставления государственной услуги </w:t>
      </w:r>
      <w:r w:rsidR="00D00851">
        <w:rPr>
          <w:rFonts w:cs="Arial"/>
        </w:rPr>
        <w:t>«направление дет</w:t>
      </w:r>
      <w:r w:rsidRPr="00D00851">
        <w:rPr>
          <w:rFonts w:cs="Arial"/>
        </w:rPr>
        <w:t>ей в областные государственные специальные (коррекционные) образовательные учреждения»;</w:t>
      </w:r>
    </w:p>
    <w:p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6"/>
        </w:rPr>
        <w:t xml:space="preserve">от </w:t>
      </w:r>
      <w:r w:rsidRPr="00DE6D56">
        <w:rPr>
          <w:rFonts w:cs="Arial"/>
          <w:spacing w:val="-6"/>
        </w:rPr>
        <w:t>12.05.2015 № 1425</w:t>
      </w:r>
      <w:r w:rsidRPr="00D00851">
        <w:rPr>
          <w:rFonts w:cs="Arial"/>
          <w:spacing w:val="-6"/>
        </w:rPr>
        <w:t xml:space="preserve"> «О внесении изменений в приказ управления </w:t>
      </w:r>
      <w:r w:rsidRPr="00D00851">
        <w:rPr>
          <w:rFonts w:cs="Arial"/>
          <w:spacing w:val="-7"/>
        </w:rPr>
        <w:t xml:space="preserve">образования и науки области от </w:t>
      </w:r>
      <w:hyperlink r:id="rId32" w:tgtFrame="Logical" w:history="1">
        <w:r w:rsidR="00DE6D56" w:rsidRPr="00DE6D56">
          <w:rPr>
            <w:rStyle w:val="a5"/>
            <w:rFonts w:cs="Arial"/>
            <w:spacing w:val="-11"/>
          </w:rPr>
          <w:t>09.12.2011 № 3166</w:t>
        </w:r>
      </w:hyperlink>
      <w:r w:rsidR="00DE6D56" w:rsidRPr="00D00851">
        <w:rPr>
          <w:rFonts w:cs="Arial"/>
          <w:spacing w:val="-7"/>
        </w:rPr>
        <w:t xml:space="preserve"> </w:t>
      </w:r>
      <w:r w:rsidRPr="00D00851">
        <w:rPr>
          <w:rFonts w:cs="Arial"/>
          <w:spacing w:val="-7"/>
        </w:rPr>
        <w:t xml:space="preserve">«Об утверждении административного регламента предоставления государственной услуги </w:t>
      </w:r>
      <w:r w:rsidRPr="00D00851">
        <w:rPr>
          <w:rFonts w:cs="Arial"/>
          <w:spacing w:val="-10"/>
        </w:rPr>
        <w:t xml:space="preserve">«направление детей в областные государственные общеобразовательные школы </w:t>
      </w:r>
      <w:r w:rsidRPr="00D00851">
        <w:rPr>
          <w:rFonts w:cs="Arial"/>
        </w:rPr>
        <w:t>- интернаты».</w:t>
      </w:r>
    </w:p>
    <w:p w:rsidR="00C835BF" w:rsidRPr="00D00851" w:rsidRDefault="00985E60" w:rsidP="00EC26F1">
      <w:pPr>
        <w:numPr>
          <w:ilvl w:val="0"/>
          <w:numId w:val="2"/>
        </w:numPr>
        <w:shd w:val="clear" w:color="auto" w:fill="FFFFFF"/>
        <w:tabs>
          <w:tab w:val="left" w:pos="1166"/>
        </w:tabs>
        <w:ind w:firstLine="730"/>
        <w:rPr>
          <w:rFonts w:cs="Arial"/>
          <w:spacing w:val="-22"/>
        </w:rPr>
      </w:pPr>
      <w:r w:rsidRPr="00D00851">
        <w:rPr>
          <w:rFonts w:cs="Arial"/>
          <w:spacing w:val="-5"/>
        </w:rPr>
        <w:t xml:space="preserve">Опубликовать настоящий приказ в газете «Тамбовская жизнь», </w:t>
      </w:r>
      <w:r w:rsidRPr="00D00851">
        <w:rPr>
          <w:rFonts w:cs="Arial"/>
          <w:spacing w:val="-11"/>
        </w:rPr>
        <w:t xml:space="preserve">разместить на официальном сайте управления образования и науки Тамбовской </w:t>
      </w:r>
      <w:r w:rsidRPr="00D00851">
        <w:rPr>
          <w:rFonts w:cs="Arial"/>
          <w:spacing w:val="-10"/>
        </w:rPr>
        <w:t xml:space="preserve">области в сети Интернет и информационной системе «Реестр государственных </w:t>
      </w:r>
      <w:r w:rsidRPr="00D00851">
        <w:rPr>
          <w:rFonts w:cs="Arial"/>
        </w:rPr>
        <w:t>услуг (функций)».</w:t>
      </w:r>
    </w:p>
    <w:p w:rsidR="00C835BF" w:rsidRPr="00D00851" w:rsidRDefault="00985E60" w:rsidP="00EC26F1">
      <w:pPr>
        <w:numPr>
          <w:ilvl w:val="0"/>
          <w:numId w:val="2"/>
        </w:numPr>
        <w:shd w:val="clear" w:color="auto" w:fill="FFFFFF"/>
        <w:tabs>
          <w:tab w:val="left" w:pos="1166"/>
        </w:tabs>
        <w:ind w:firstLine="730"/>
        <w:rPr>
          <w:rFonts w:cs="Arial"/>
          <w:spacing w:val="-24"/>
        </w:rPr>
      </w:pPr>
      <w:r w:rsidRPr="00D00851">
        <w:rPr>
          <w:rFonts w:cs="Arial"/>
        </w:rPr>
        <w:t xml:space="preserve">Контроль за исполнением настоящего приказа возложить на </w:t>
      </w:r>
      <w:r w:rsidRPr="00D00851">
        <w:rPr>
          <w:rFonts w:cs="Arial"/>
          <w:spacing w:val="-10"/>
        </w:rPr>
        <w:t>заместителя начальника управления образования и науки области М.В.Быкову.</w:t>
      </w:r>
    </w:p>
    <w:p w:rsidR="00C835BF" w:rsidRPr="00D00851" w:rsidRDefault="00985E60" w:rsidP="00EC26F1">
      <w:pPr>
        <w:shd w:val="clear" w:color="auto" w:fill="FFFFFF"/>
        <w:tabs>
          <w:tab w:val="left" w:pos="5688"/>
          <w:tab w:val="left" w:pos="8030"/>
        </w:tabs>
        <w:rPr>
          <w:rFonts w:cs="Arial"/>
        </w:rPr>
      </w:pPr>
      <w:r w:rsidRPr="00D00851">
        <w:rPr>
          <w:rFonts w:cs="Arial"/>
          <w:spacing w:val="-12"/>
        </w:rPr>
        <w:t>Заместитель начальника управления</w:t>
      </w:r>
      <w:r w:rsidRPr="00D00851">
        <w:rPr>
          <w:rFonts w:cs="Arial"/>
        </w:rPr>
        <w:tab/>
      </w:r>
      <w:r w:rsidRPr="00D00851">
        <w:rPr>
          <w:rFonts w:cs="Arial"/>
          <w:i/>
          <w:iCs/>
        </w:rPr>
        <w:tab/>
      </w:r>
      <w:r w:rsidRPr="00D00851">
        <w:rPr>
          <w:rFonts w:cs="Arial"/>
          <w:spacing w:val="-13"/>
        </w:rPr>
        <w:t>М.В.Быкова</w:t>
      </w:r>
    </w:p>
    <w:p w:rsidR="00C835BF" w:rsidRPr="00D00851" w:rsidRDefault="00C835BF" w:rsidP="00EC26F1">
      <w:pPr>
        <w:shd w:val="clear" w:color="auto" w:fill="FFFFFF"/>
        <w:tabs>
          <w:tab w:val="left" w:pos="5688"/>
          <w:tab w:val="left" w:pos="8030"/>
        </w:tabs>
        <w:rPr>
          <w:rFonts w:cs="Arial"/>
        </w:rPr>
        <w:sectPr w:rsidR="00C835BF" w:rsidRPr="00D00851" w:rsidSect="00F07FDA">
          <w:pgSz w:w="11909" w:h="16834"/>
          <w:pgMar w:top="1134" w:right="567" w:bottom="1134" w:left="1134" w:header="720" w:footer="720" w:gutter="0"/>
          <w:cols w:space="60"/>
          <w:noEndnote/>
          <w:docGrid w:linePitch="272"/>
        </w:sectPr>
      </w:pPr>
    </w:p>
    <w:p w:rsidR="00D00851" w:rsidRDefault="00985E60" w:rsidP="00EC26F1">
      <w:pPr>
        <w:shd w:val="clear" w:color="auto" w:fill="FFFFFF"/>
        <w:jc w:val="right"/>
        <w:rPr>
          <w:rFonts w:cs="Arial"/>
          <w:spacing w:val="-17"/>
        </w:rPr>
      </w:pPr>
      <w:r w:rsidRPr="00D00851">
        <w:rPr>
          <w:rFonts w:cs="Arial"/>
          <w:spacing w:val="-17"/>
        </w:rPr>
        <w:lastRenderedPageBreak/>
        <w:t xml:space="preserve">УТВЕРЖДЕН </w:t>
      </w:r>
    </w:p>
    <w:p w:rsidR="00D00851" w:rsidRDefault="00985E60" w:rsidP="00EC26F1">
      <w:pPr>
        <w:shd w:val="clear" w:color="auto" w:fill="FFFFFF"/>
        <w:jc w:val="right"/>
        <w:rPr>
          <w:rFonts w:cs="Arial"/>
          <w:spacing w:val="-12"/>
        </w:rPr>
      </w:pPr>
      <w:r w:rsidRPr="00D00851">
        <w:rPr>
          <w:rFonts w:cs="Arial"/>
          <w:spacing w:val="-12"/>
        </w:rPr>
        <w:t xml:space="preserve">приказом управления образования </w:t>
      </w:r>
    </w:p>
    <w:p w:rsidR="00C835BF" w:rsidRPr="00D00851" w:rsidRDefault="00985E60" w:rsidP="00EC26F1">
      <w:pPr>
        <w:shd w:val="clear" w:color="auto" w:fill="FFFFFF"/>
        <w:jc w:val="right"/>
        <w:rPr>
          <w:rFonts w:cs="Arial"/>
        </w:rPr>
      </w:pPr>
      <w:r w:rsidRPr="00D00851">
        <w:rPr>
          <w:rFonts w:cs="Arial"/>
          <w:spacing w:val="-12"/>
        </w:rPr>
        <w:t xml:space="preserve">и науки области </w:t>
      </w:r>
      <w:r w:rsidRPr="00D00851">
        <w:rPr>
          <w:rFonts w:cs="Arial"/>
          <w:spacing w:val="-3"/>
        </w:rPr>
        <w:t xml:space="preserve">от </w:t>
      </w:r>
      <w:hyperlink r:id="rId33" w:tgtFrame="Logical" w:history="1">
        <w:r w:rsidRPr="00DE6D56">
          <w:rPr>
            <w:rStyle w:val="a5"/>
            <w:rFonts w:cs="Arial"/>
            <w:spacing w:val="-3"/>
          </w:rPr>
          <w:t>20.10.2015 №3264</w:t>
        </w:r>
      </w:hyperlink>
    </w:p>
    <w:p w:rsidR="00C835BF" w:rsidRPr="00874DEB" w:rsidRDefault="00985E60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  <w:r w:rsidRPr="00874DEB">
        <w:rPr>
          <w:rFonts w:cs="Arial"/>
          <w:b/>
          <w:bCs/>
          <w:iCs/>
          <w:sz w:val="30"/>
          <w:szCs w:val="28"/>
        </w:rPr>
        <w:t>АДМИНИСТРАТИВНЫЙ РЕГЛАМЕНТ</w:t>
      </w:r>
    </w:p>
    <w:p w:rsidR="00C835BF" w:rsidRPr="00874DEB" w:rsidRDefault="00985E60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  <w:r w:rsidRPr="00874DEB">
        <w:rPr>
          <w:rFonts w:cs="Arial"/>
          <w:b/>
          <w:bCs/>
          <w:iCs/>
          <w:sz w:val="30"/>
          <w:szCs w:val="28"/>
        </w:rPr>
        <w:t>предоставления государственной услуги «направление детей в областные</w:t>
      </w:r>
      <w:r w:rsidR="00E60907">
        <w:rPr>
          <w:rFonts w:cs="Arial"/>
          <w:b/>
          <w:bCs/>
          <w:iCs/>
          <w:sz w:val="30"/>
          <w:szCs w:val="28"/>
        </w:rPr>
        <w:t xml:space="preserve"> </w:t>
      </w:r>
      <w:r w:rsidRPr="00874DEB">
        <w:rPr>
          <w:rFonts w:cs="Arial"/>
          <w:b/>
          <w:bCs/>
          <w:iCs/>
          <w:sz w:val="30"/>
          <w:szCs w:val="28"/>
        </w:rPr>
        <w:t>общеобразовательные школы - интернаты и общеобразовательные учреждения</w:t>
      </w:r>
    </w:p>
    <w:p w:rsidR="00C835BF" w:rsidRPr="00874DEB" w:rsidRDefault="00985E60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  <w:r w:rsidRPr="00874DEB">
        <w:rPr>
          <w:rFonts w:cs="Arial"/>
          <w:b/>
          <w:bCs/>
          <w:iCs/>
          <w:sz w:val="30"/>
          <w:szCs w:val="28"/>
        </w:rPr>
        <w:t>для детей с ограниченными возможностями здоровья»</w:t>
      </w:r>
    </w:p>
    <w:p w:rsidR="00C835BF" w:rsidRPr="00C72E2F" w:rsidRDefault="00985E60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  <w:r w:rsidRPr="00C72E2F">
        <w:rPr>
          <w:rFonts w:cs="Arial"/>
          <w:b/>
          <w:bCs/>
          <w:iCs/>
          <w:sz w:val="30"/>
          <w:szCs w:val="28"/>
        </w:rPr>
        <w:t>1. Общие положения</w:t>
      </w:r>
    </w:p>
    <w:p w:rsidR="00C835BF" w:rsidRPr="00D00851" w:rsidRDefault="00985E60" w:rsidP="00EC26F1">
      <w:pPr>
        <w:shd w:val="clear" w:color="auto" w:fill="FFFFFF"/>
        <w:ind w:firstLine="739"/>
        <w:rPr>
          <w:rFonts w:cs="Arial"/>
        </w:rPr>
      </w:pPr>
      <w:r w:rsidRPr="00D00851">
        <w:rPr>
          <w:rFonts w:cs="Arial"/>
          <w:spacing w:val="-6"/>
        </w:rPr>
        <w:t xml:space="preserve">1.1. Административный регламент предоставления государственной </w:t>
      </w:r>
      <w:r w:rsidRPr="00D00851">
        <w:rPr>
          <w:rFonts w:cs="Arial"/>
          <w:spacing w:val="-4"/>
        </w:rPr>
        <w:t>услуги «направление детей в обла</w:t>
      </w:r>
      <w:r w:rsidR="00D00851">
        <w:rPr>
          <w:rFonts w:cs="Arial"/>
          <w:spacing w:val="-4"/>
        </w:rPr>
        <w:t>стные общеобразовательные школы</w:t>
      </w:r>
      <w:r w:rsidRPr="00D00851">
        <w:rPr>
          <w:rFonts w:cs="Arial"/>
          <w:spacing w:val="-4"/>
        </w:rPr>
        <w:t>-</w:t>
      </w:r>
      <w:r w:rsidRPr="00D00851">
        <w:rPr>
          <w:rFonts w:cs="Arial"/>
          <w:spacing w:val="-9"/>
        </w:rPr>
        <w:t xml:space="preserve">интернаты и общеобразовательные учреждения для детей с ограниченными возможностями здоровья» (далее - административный регламент) определяет сроки и последовательность административных процедур и действий при </w:t>
      </w:r>
      <w:r w:rsidRPr="00D00851">
        <w:rPr>
          <w:rFonts w:cs="Arial"/>
          <w:spacing w:val="-10"/>
        </w:rPr>
        <w:t xml:space="preserve">предоставлении указанной государственной услуги и разработан для создания </w:t>
      </w:r>
      <w:r w:rsidRPr="00D00851">
        <w:rPr>
          <w:rFonts w:cs="Arial"/>
          <w:spacing w:val="-5"/>
        </w:rPr>
        <w:t xml:space="preserve">необходимых условий для участников отношений, возникающих при </w:t>
      </w:r>
      <w:r w:rsidRPr="00D00851">
        <w:rPr>
          <w:rFonts w:cs="Arial"/>
        </w:rPr>
        <w:t>предоставлении государственной услуги.</w:t>
      </w:r>
    </w:p>
    <w:p w:rsidR="00C835BF" w:rsidRPr="00D00851" w:rsidRDefault="00985E60" w:rsidP="00EC26F1">
      <w:pPr>
        <w:shd w:val="clear" w:color="auto" w:fill="FFFFFF"/>
        <w:ind w:firstLine="854"/>
        <w:rPr>
          <w:rFonts w:cs="Arial"/>
        </w:rPr>
      </w:pPr>
      <w:r w:rsidRPr="00D00851">
        <w:rPr>
          <w:rFonts w:cs="Arial"/>
        </w:rPr>
        <w:t xml:space="preserve">1.2. Заявителями на предоставление государственной услуги </w:t>
      </w:r>
      <w:r w:rsidRPr="00D00851">
        <w:rPr>
          <w:rFonts w:cs="Arial"/>
          <w:spacing w:val="-9"/>
        </w:rPr>
        <w:t>«</w:t>
      </w:r>
      <w:r w:rsidR="00E60907" w:rsidRPr="00E60907">
        <w:rPr>
          <w:rFonts w:cs="Arial"/>
          <w:spacing w:val="-9"/>
        </w:rPr>
        <w:t>направление детей в областные общеобразовательные школы-интернаты и общеобразовательные учреждения для детей с ограниченными возможностями здоровья</w:t>
      </w:r>
      <w:r w:rsidRPr="00D00851">
        <w:rPr>
          <w:rFonts w:cs="Arial"/>
          <w:spacing w:val="-9"/>
        </w:rPr>
        <w:t xml:space="preserve">» являются родители (законные представители), находящиеся в </w:t>
      </w:r>
      <w:r w:rsidRPr="00D00851">
        <w:rPr>
          <w:rFonts w:cs="Arial"/>
          <w:spacing w:val="-5"/>
        </w:rPr>
        <w:t xml:space="preserve">трудной жизненной ситуации и нуждающиеся в помощи в воспитании и </w:t>
      </w:r>
      <w:r w:rsidRPr="00D00851">
        <w:rPr>
          <w:rFonts w:cs="Arial"/>
        </w:rPr>
        <w:t xml:space="preserve">обучении несовершеннолетних, в том числе и с ограниченными </w:t>
      </w:r>
      <w:r w:rsidRPr="00D00851">
        <w:rPr>
          <w:rFonts w:cs="Arial"/>
          <w:spacing w:val="-8"/>
        </w:rPr>
        <w:t xml:space="preserve">возможностями здоровья. Заявителями могут быть граждане Российской </w:t>
      </w:r>
      <w:r w:rsidRPr="00D00851">
        <w:rPr>
          <w:rFonts w:cs="Arial"/>
          <w:spacing w:val="-9"/>
        </w:rPr>
        <w:t>Федерации, иностранные граждане и лица без гражданства.</w:t>
      </w:r>
    </w:p>
    <w:p w:rsidR="00C835BF" w:rsidRDefault="00985E60" w:rsidP="00EC26F1">
      <w:pPr>
        <w:shd w:val="clear" w:color="auto" w:fill="FFFFFF"/>
        <w:tabs>
          <w:tab w:val="left" w:pos="-142"/>
        </w:tabs>
        <w:ind w:firstLine="709"/>
        <w:rPr>
          <w:rFonts w:cs="Arial"/>
          <w:spacing w:val="-10"/>
        </w:rPr>
      </w:pPr>
      <w:r w:rsidRPr="00D00851">
        <w:rPr>
          <w:rFonts w:cs="Arial"/>
          <w:spacing w:val="-7"/>
        </w:rPr>
        <w:t>В     областные</w:t>
      </w:r>
      <w:r w:rsidRPr="00D00851">
        <w:rPr>
          <w:rFonts w:cs="Arial"/>
        </w:rPr>
        <w:tab/>
      </w:r>
      <w:r w:rsidRPr="00D00851">
        <w:rPr>
          <w:rFonts w:cs="Arial"/>
          <w:spacing w:val="-10"/>
        </w:rPr>
        <w:t>общеобразовательные     школы-интернаты     и</w:t>
      </w:r>
      <w:r w:rsidR="00DE6D56">
        <w:rPr>
          <w:rFonts w:cs="Arial"/>
        </w:rPr>
        <w:t xml:space="preserve"> </w:t>
      </w:r>
      <w:r w:rsidRPr="00D00851">
        <w:rPr>
          <w:rFonts w:cs="Arial"/>
          <w:spacing w:val="-10"/>
        </w:rPr>
        <w:t xml:space="preserve">общеобразовательные учреждения для детей с ограниченными возможностями </w:t>
      </w:r>
      <w:r w:rsidRPr="00D00851">
        <w:rPr>
          <w:rFonts w:cs="Arial"/>
          <w:spacing w:val="-6"/>
        </w:rPr>
        <w:t xml:space="preserve">здоровья направляются дети в возрасте от шести лет шести месяцев до </w:t>
      </w:r>
      <w:r w:rsidRPr="00D00851">
        <w:rPr>
          <w:rFonts w:cs="Arial"/>
          <w:spacing w:val="-7"/>
        </w:rPr>
        <w:t xml:space="preserve">восемнадцати лет, испытывающие трудности в освоении основных </w:t>
      </w:r>
      <w:r w:rsidRPr="00D00851">
        <w:rPr>
          <w:rFonts w:cs="Arial"/>
          <w:spacing w:val="-6"/>
        </w:rPr>
        <w:t xml:space="preserve">общеобразовательных программ, развитии и социальной адаптации, с </w:t>
      </w:r>
      <w:r w:rsidRPr="00D00851">
        <w:rPr>
          <w:rFonts w:cs="Arial"/>
        </w:rPr>
        <w:t xml:space="preserve">ограниченными возможностями здоровья, с неактивными формами </w:t>
      </w:r>
      <w:r w:rsidRPr="00D00851">
        <w:rPr>
          <w:rFonts w:cs="Arial"/>
          <w:spacing w:val="-10"/>
        </w:rPr>
        <w:t>туберкулеза органов дыхания и внелегочных локализаций.</w:t>
      </w:r>
    </w:p>
    <w:p w:rsidR="005A46EF" w:rsidRPr="005A46EF" w:rsidRDefault="005A46EF" w:rsidP="005A46EF">
      <w:pPr>
        <w:shd w:val="clear" w:color="auto" w:fill="FFFFFF"/>
        <w:ind w:firstLine="854"/>
        <w:rPr>
          <w:rStyle w:val="a5"/>
          <w:rFonts w:cs="Arial"/>
          <w:sz w:val="20"/>
          <w:szCs w:val="20"/>
        </w:rPr>
      </w:pPr>
      <w:r w:rsidRPr="005A46EF">
        <w:rPr>
          <w:rFonts w:cs="Arial"/>
          <w:sz w:val="20"/>
          <w:szCs w:val="20"/>
        </w:rPr>
        <w:t xml:space="preserve">(пункт 1.2 изложен в редакции приказа управления образования и науки области от </w:t>
      </w:r>
      <w:r w:rsidRPr="005A46EF">
        <w:rPr>
          <w:rFonts w:cs="Arial"/>
          <w:sz w:val="20"/>
          <w:szCs w:val="20"/>
        </w:rPr>
        <w:fldChar w:fldCharType="begin"/>
      </w:r>
      <w:r w:rsidR="00153BFE">
        <w:rPr>
          <w:rFonts w:cs="Arial"/>
          <w:sz w:val="20"/>
          <w:szCs w:val="20"/>
        </w:rPr>
        <w:instrText>HYPERLINK "http://10.68.0.78:8080/content/act/f93ac4d8-9434-4b4b-85c0-d6637e01c7d4.doc" \t "Logical"</w:instrText>
      </w:r>
      <w:r w:rsidRPr="005A46EF">
        <w:rPr>
          <w:rFonts w:cs="Arial"/>
          <w:sz w:val="20"/>
          <w:szCs w:val="20"/>
        </w:rPr>
        <w:fldChar w:fldCharType="separate"/>
      </w:r>
      <w:r w:rsidRPr="005A46EF">
        <w:rPr>
          <w:rStyle w:val="a5"/>
          <w:rFonts w:cs="Arial"/>
          <w:sz w:val="20"/>
          <w:szCs w:val="20"/>
        </w:rPr>
        <w:t>08.07.2016 № 1985)</w:t>
      </w:r>
    </w:p>
    <w:p w:rsidR="00E729CE" w:rsidRPr="005A46EF" w:rsidRDefault="005A46EF" w:rsidP="005A46EF">
      <w:pPr>
        <w:shd w:val="clear" w:color="auto" w:fill="FFFFFF"/>
        <w:tabs>
          <w:tab w:val="left" w:pos="-142"/>
        </w:tabs>
        <w:ind w:firstLine="709"/>
        <w:rPr>
          <w:rFonts w:cs="Arial"/>
          <w:sz w:val="20"/>
          <w:szCs w:val="20"/>
        </w:rPr>
      </w:pPr>
      <w:r w:rsidRPr="005A46EF">
        <w:rPr>
          <w:rFonts w:cs="Arial"/>
          <w:sz w:val="20"/>
          <w:szCs w:val="20"/>
        </w:rPr>
        <w:fldChar w:fldCharType="end"/>
      </w:r>
    </w:p>
    <w:p w:rsidR="00E729CE" w:rsidRPr="00E729CE" w:rsidRDefault="00985E60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851">
        <w:rPr>
          <w:rFonts w:cs="Arial"/>
          <w:spacing w:val="-4"/>
        </w:rPr>
        <w:t xml:space="preserve">1.3. </w:t>
      </w:r>
      <w:r w:rsidR="00E729CE" w:rsidRPr="00E729CE">
        <w:rPr>
          <w:rFonts w:cs="Arial"/>
          <w:color w:val="000000"/>
        </w:rPr>
        <w:t>Требования к порядку предоставления государственной услуги.</w:t>
      </w:r>
    </w:p>
    <w:p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Информация о предоставлении государственной услуги «направление детей в областные общеобразовательные школы-интернаты и общеобразовательные учреждения для детей с ограниченными возможностями здоровья» размещается на Едином портале государственных и муниципальных услуг (функций) (далее - Единый портал), Портале государственных и муниципальных услуг (функций) Тамбовской области (далее - Региональный портал), а также официальном сайте управления образования и науки Тамбовской области и на информационном стенде.</w:t>
      </w:r>
    </w:p>
    <w:p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На Едином портале, Региональном портале размещается следующая информация:</w:t>
      </w:r>
    </w:p>
    <w:p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bookmarkStart w:id="0" w:name="sub_131"/>
      <w:r w:rsidRPr="00E729CE">
        <w:rPr>
          <w:rFonts w:cs="Arial"/>
          <w:color w:val="000000"/>
        </w:rPr>
        <w:t>1) исчерпывающий перечень документов, необходимых для предоставления государственной услуги, требования к оформлению указанных документов, а также перечень документов, которые заявитель вправе представить по собственной инициативе;</w:t>
      </w:r>
    </w:p>
    <w:p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bookmarkStart w:id="1" w:name="sub_132"/>
      <w:bookmarkEnd w:id="0"/>
      <w:r w:rsidRPr="00E729CE">
        <w:rPr>
          <w:rFonts w:cs="Arial"/>
          <w:color w:val="000000"/>
        </w:rPr>
        <w:t>2) круг заявителей;</w:t>
      </w:r>
    </w:p>
    <w:p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bookmarkStart w:id="2" w:name="sub_133"/>
      <w:bookmarkEnd w:id="1"/>
      <w:r w:rsidRPr="00E729CE">
        <w:rPr>
          <w:rFonts w:cs="Arial"/>
          <w:color w:val="000000"/>
        </w:rPr>
        <w:t>3) срок предоставления государственной услуги;</w:t>
      </w:r>
    </w:p>
    <w:p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bookmarkStart w:id="3" w:name="sub_134"/>
      <w:bookmarkEnd w:id="2"/>
      <w:r w:rsidRPr="00E729CE">
        <w:rPr>
          <w:rFonts w:cs="Arial"/>
          <w:color w:val="000000"/>
        </w:rPr>
        <w:t>4) результаты предоставления государственной услуги, порядок представления документа, являющегося результатом предоставления государственной услуги;</w:t>
      </w:r>
    </w:p>
    <w:p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bookmarkStart w:id="4" w:name="sub_135"/>
      <w:bookmarkEnd w:id="3"/>
      <w:r w:rsidRPr="00E729CE">
        <w:rPr>
          <w:rFonts w:cs="Arial"/>
          <w:color w:val="000000"/>
        </w:rPr>
        <w:t>5) исчерпывающий перечень оснований для приостановления или отказа в предоставлении государственной услуги;</w:t>
      </w:r>
    </w:p>
    <w:p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bookmarkStart w:id="5" w:name="sub_136"/>
      <w:bookmarkEnd w:id="4"/>
      <w:r w:rsidRPr="00E729CE">
        <w:rPr>
          <w:rFonts w:cs="Arial"/>
          <w:color w:val="000000"/>
        </w:rPr>
        <w:lastRenderedPageBreak/>
        <w:t>6) информация о возможности досудебного (внесудебного) обжалования действий (бездействий) и решений, принятых (осуществляемых) в ходе предоставления государственной услуги;</w:t>
      </w:r>
    </w:p>
    <w:p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bookmarkStart w:id="6" w:name="sub_137"/>
      <w:bookmarkEnd w:id="5"/>
      <w:r w:rsidRPr="00E729CE">
        <w:rPr>
          <w:rFonts w:cs="Arial"/>
          <w:color w:val="000000"/>
        </w:rPr>
        <w:t>7) формы заявлений (уведомлений, сообщений), используемые при предоставлении государственной услуги;</w:t>
      </w:r>
    </w:p>
    <w:p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bookmarkStart w:id="7" w:name="sub_138"/>
      <w:bookmarkEnd w:id="6"/>
      <w:r w:rsidRPr="00E729CE">
        <w:rPr>
          <w:rFonts w:cs="Arial"/>
          <w:color w:val="000000"/>
        </w:rPr>
        <w:t>8) информация о предоставлении услуги на бесплатной основе.</w:t>
      </w:r>
    </w:p>
    <w:bookmarkEnd w:id="7"/>
    <w:p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Для информирования заявителей по вопросу предоставления государственной услуги на информационном стенде, официальном сайте управления образования и науки Тамбовской области размещается следующая информация:</w:t>
      </w:r>
    </w:p>
    <w:p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местонахождение, график (режим) работы, номера телефонов, адрес официального сайта и электронной почты;</w:t>
      </w:r>
    </w:p>
    <w:p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исчерпывающий перечень документов, необходимый для предоставления государственной услуги;</w:t>
      </w:r>
    </w:p>
    <w:p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формы документов, необходимых для предоставления государственной услуги, и требования к их заполнению и оформлению;</w:t>
      </w:r>
    </w:p>
    <w:p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время приема и выдачи документов;</w:t>
      </w:r>
    </w:p>
    <w:p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срок исполнения государственной услуги;</w:t>
      </w:r>
    </w:p>
    <w:p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перечень законодательных и иных нормативных правовых актов, содержащих нормы, регулирующие деятельность по предоставлению государственной услуги;</w:t>
      </w:r>
    </w:p>
    <w:p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текст административного регламента;</w:t>
      </w:r>
    </w:p>
    <w:p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блок-схема предоставления государственной услуги;</w:t>
      </w:r>
    </w:p>
    <w:p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порядок досудебного (внесудебного) обжалования заявителем решений и действий (бездействий) должностных лиц, органов и организаций, предоставляющий государственную услугу;</w:t>
      </w:r>
    </w:p>
    <w:p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возможность получения государственной услуги в электронном виде.</w:t>
      </w:r>
    </w:p>
    <w:p w:rsidR="00E729CE" w:rsidRPr="00E729CE" w:rsidRDefault="00E729CE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E729CE">
        <w:rPr>
          <w:rFonts w:cs="Arial"/>
          <w:color w:val="000000"/>
        </w:rPr>
        <w:t>Доступ к информации о предоставлении государственной услуги осуществляется без выполнения заявителем каких-либо требований, в том числе без использования программного обеспечения, установка которого на технические средства заявителя требует заключения лицензионного или иного соглашения с правообладателем программного обеспечения, предусматривающего взимание платы, регистрацию или авторизацию заявителя или предоставление им персональных данных.</w:t>
      </w:r>
    </w:p>
    <w:p w:rsidR="00C835BF" w:rsidRDefault="00E729CE" w:rsidP="00EC26F1">
      <w:pPr>
        <w:shd w:val="clear" w:color="auto" w:fill="FFFFFF"/>
        <w:ind w:firstLine="773"/>
        <w:rPr>
          <w:rFonts w:cs="Arial"/>
          <w:color w:val="000000"/>
        </w:rPr>
      </w:pPr>
      <w:r w:rsidRPr="00E729CE">
        <w:rPr>
          <w:rFonts w:cs="Arial"/>
          <w:color w:val="000000"/>
        </w:rPr>
        <w:t>Информация о местонахождении, графике работы, контактных телефонах, адресах официальных сайтах, электронной почты управления образования и науки Тамбовской области, областных государственных общеобразовательных учреждений приводятся в приложении № 1</w:t>
      </w:r>
      <w:r>
        <w:rPr>
          <w:rFonts w:cs="Arial"/>
          <w:color w:val="000000"/>
        </w:rPr>
        <w:t>.</w:t>
      </w:r>
    </w:p>
    <w:p w:rsidR="003E2B3D" w:rsidRDefault="005A46EF" w:rsidP="00EC26F1">
      <w:pPr>
        <w:shd w:val="clear" w:color="auto" w:fill="FFFFFF"/>
        <w:ind w:firstLine="773"/>
        <w:rPr>
          <w:rFonts w:cs="Arial"/>
          <w:color w:val="000000"/>
          <w:sz w:val="20"/>
          <w:szCs w:val="20"/>
        </w:rPr>
      </w:pPr>
      <w:r w:rsidRPr="005A46EF">
        <w:rPr>
          <w:rFonts w:cs="Arial"/>
          <w:spacing w:val="-10"/>
          <w:sz w:val="20"/>
          <w:szCs w:val="20"/>
        </w:rPr>
        <w:t xml:space="preserve">(пункт 1.3 изложен в редакции приказа управления образования и науки Тамбовской области от  </w:t>
      </w:r>
      <w:hyperlink r:id="rId34" w:tgtFrame="Logical" w:history="1">
        <w:r w:rsidRPr="005A46EF">
          <w:rPr>
            <w:rStyle w:val="a5"/>
            <w:rFonts w:cs="Arial"/>
            <w:spacing w:val="-10"/>
            <w:sz w:val="20"/>
            <w:szCs w:val="20"/>
          </w:rPr>
          <w:t>21.03.2018 № 684</w:t>
        </w:r>
      </w:hyperlink>
      <w:r w:rsidRPr="005A46EF">
        <w:rPr>
          <w:rFonts w:cs="Arial"/>
          <w:spacing w:val="-10"/>
          <w:sz w:val="20"/>
          <w:szCs w:val="20"/>
        </w:rPr>
        <w:t xml:space="preserve"> )</w:t>
      </w:r>
      <w:r w:rsidRPr="005A46EF">
        <w:rPr>
          <w:rFonts w:cs="Arial"/>
          <w:color w:val="000000"/>
          <w:sz w:val="20"/>
          <w:szCs w:val="20"/>
        </w:rPr>
        <w:t xml:space="preserve"> </w:t>
      </w:r>
    </w:p>
    <w:p w:rsidR="00E729CE" w:rsidRPr="005A46EF" w:rsidRDefault="00E729CE" w:rsidP="00EC26F1">
      <w:pPr>
        <w:shd w:val="clear" w:color="auto" w:fill="FFFFFF"/>
        <w:ind w:firstLine="773"/>
        <w:rPr>
          <w:rFonts w:cs="Arial"/>
          <w:sz w:val="20"/>
          <w:szCs w:val="20"/>
        </w:rPr>
      </w:pPr>
      <w:r w:rsidRPr="005A46EF">
        <w:rPr>
          <w:rFonts w:cs="Arial"/>
          <w:color w:val="000000"/>
          <w:sz w:val="20"/>
          <w:szCs w:val="20"/>
        </w:rPr>
        <w:t xml:space="preserve">(пункты 1.4-1.7 исключены приказом управления образования и науки Тамбовской области от </w:t>
      </w:r>
      <w:hyperlink r:id="rId35" w:tgtFrame="Logical" w:history="1">
        <w:r w:rsidRPr="005A46EF">
          <w:rPr>
            <w:rStyle w:val="a5"/>
            <w:rFonts w:cs="Arial"/>
            <w:sz w:val="20"/>
            <w:szCs w:val="20"/>
          </w:rPr>
          <w:t>21.03.2018 № 684</w:t>
        </w:r>
      </w:hyperlink>
      <w:r w:rsidRPr="005A46EF">
        <w:rPr>
          <w:rFonts w:cs="Arial"/>
          <w:color w:val="000000"/>
          <w:sz w:val="20"/>
          <w:szCs w:val="20"/>
        </w:rPr>
        <w:t>)</w:t>
      </w:r>
    </w:p>
    <w:p w:rsidR="00C835BF" w:rsidRPr="00C72E2F" w:rsidRDefault="00985E60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  <w:r w:rsidRPr="00C72E2F">
        <w:rPr>
          <w:rFonts w:cs="Arial"/>
          <w:b/>
          <w:bCs/>
          <w:iCs/>
          <w:sz w:val="30"/>
          <w:szCs w:val="28"/>
        </w:rPr>
        <w:t>2. Стандарт предоставления государственной услуги</w:t>
      </w:r>
    </w:p>
    <w:p w:rsidR="00581450" w:rsidRDefault="00985E60" w:rsidP="00EC26F1">
      <w:pPr>
        <w:shd w:val="clear" w:color="auto" w:fill="FFFFFF"/>
        <w:ind w:firstLine="709"/>
        <w:rPr>
          <w:rFonts w:cs="Arial"/>
        </w:rPr>
      </w:pPr>
      <w:r w:rsidRPr="00D00851">
        <w:rPr>
          <w:rFonts w:cs="Arial"/>
          <w:spacing w:val="-9"/>
        </w:rPr>
        <w:t>2.1. Наименование государственной услуги</w:t>
      </w:r>
      <w:r w:rsidR="00DE6D56">
        <w:rPr>
          <w:rFonts w:cs="Arial"/>
        </w:rPr>
        <w:t xml:space="preserve"> </w:t>
      </w:r>
      <w:r w:rsidRPr="00D00851">
        <w:rPr>
          <w:rFonts w:cs="Arial"/>
          <w:spacing w:val="-4"/>
        </w:rPr>
        <w:t>«направление детей в областные общеобразовательные школы -</w:t>
      </w:r>
      <w:r w:rsidRPr="00D00851">
        <w:rPr>
          <w:rFonts w:cs="Arial"/>
          <w:spacing w:val="-9"/>
        </w:rPr>
        <w:t xml:space="preserve">интернаты и общеобразовательные учреждения для детей с ограниченными </w:t>
      </w:r>
      <w:r w:rsidRPr="00D00851">
        <w:rPr>
          <w:rFonts w:cs="Arial"/>
        </w:rPr>
        <w:t>возможностями здоровья».</w:t>
      </w:r>
    </w:p>
    <w:p w:rsidR="00C835BF" w:rsidRPr="00D00851" w:rsidRDefault="00581450" w:rsidP="00EC26F1">
      <w:pPr>
        <w:shd w:val="clear" w:color="auto" w:fill="FFFFFF"/>
        <w:ind w:firstLine="709"/>
        <w:rPr>
          <w:rFonts w:cs="Arial"/>
        </w:rPr>
      </w:pPr>
      <w:r>
        <w:rPr>
          <w:rFonts w:cs="Arial"/>
          <w:spacing w:val="-4"/>
        </w:rPr>
        <w:t>2.</w:t>
      </w:r>
      <w:r w:rsidR="00985E60" w:rsidRPr="00D00851">
        <w:rPr>
          <w:rFonts w:cs="Arial"/>
          <w:spacing w:val="-4"/>
        </w:rPr>
        <w:t>.2. Наименование исполнительного органа государственной власти</w:t>
      </w:r>
      <w:r w:rsidR="00DE6D56">
        <w:rPr>
          <w:rFonts w:cs="Arial"/>
        </w:rPr>
        <w:t xml:space="preserve"> </w:t>
      </w:r>
      <w:r w:rsidR="00985E60" w:rsidRPr="00D00851">
        <w:rPr>
          <w:rFonts w:cs="Arial"/>
          <w:spacing w:val="-10"/>
        </w:rPr>
        <w:t>области, предоставляющего государственную услугу</w:t>
      </w:r>
    </w:p>
    <w:p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6"/>
        </w:rPr>
        <w:t xml:space="preserve">Государственная услуга предоставляется управлением образования и </w:t>
      </w:r>
      <w:r w:rsidRPr="00D00851">
        <w:rPr>
          <w:rFonts w:cs="Arial"/>
        </w:rPr>
        <w:t>науки Тамбовской области (далее - Управление).</w:t>
      </w:r>
    </w:p>
    <w:p w:rsidR="00581450" w:rsidRDefault="00985E60" w:rsidP="00EC26F1">
      <w:pPr>
        <w:shd w:val="clear" w:color="auto" w:fill="FFFFFF"/>
        <w:ind w:firstLine="715"/>
        <w:rPr>
          <w:rFonts w:cs="Arial"/>
          <w:spacing w:val="-10"/>
        </w:rPr>
      </w:pPr>
      <w:r w:rsidRPr="00D00851">
        <w:rPr>
          <w:rFonts w:cs="Arial"/>
          <w:spacing w:val="-9"/>
        </w:rPr>
        <w:t xml:space="preserve">В соответствии с пунктом 3 части 1 статьи 7 Федерального закона от </w:t>
      </w:r>
      <w:hyperlink r:id="rId36" w:tooltip="27.07.2010 № 210-ФЗ" w:history="1">
        <w:r w:rsidRPr="00DE6D56">
          <w:rPr>
            <w:rStyle w:val="a5"/>
            <w:rFonts w:cs="Arial"/>
            <w:spacing w:val="-10"/>
          </w:rPr>
          <w:t>27.07.2010 № 210-ФЗ</w:t>
        </w:r>
      </w:hyperlink>
      <w:r w:rsidRPr="00D00851">
        <w:rPr>
          <w:rFonts w:cs="Arial"/>
          <w:spacing w:val="-10"/>
        </w:rPr>
        <w:t xml:space="preserve"> «Об организации предоставления государственных и </w:t>
      </w:r>
      <w:r w:rsidRPr="00D00851">
        <w:rPr>
          <w:rFonts w:cs="Arial"/>
          <w:spacing w:val="-2"/>
        </w:rPr>
        <w:t xml:space="preserve">муниципальных услуг» при предоставлении государственной услуги </w:t>
      </w:r>
      <w:r w:rsidRPr="00D00851">
        <w:rPr>
          <w:rFonts w:cs="Arial"/>
          <w:spacing w:val="-9"/>
        </w:rPr>
        <w:t xml:space="preserve">должностные лица не в праве требовать от заявителя осуществления действий, </w:t>
      </w:r>
      <w:r w:rsidRPr="00D00851">
        <w:rPr>
          <w:rFonts w:cs="Arial"/>
          <w:spacing w:val="-4"/>
        </w:rPr>
        <w:t xml:space="preserve">в том числе согласований, необходимых для получения государственной </w:t>
      </w:r>
      <w:r w:rsidRPr="00D00851">
        <w:rPr>
          <w:rFonts w:cs="Arial"/>
          <w:spacing w:val="-1"/>
        </w:rPr>
        <w:t xml:space="preserve">услуги и связанных с обращением в иные государственные органы и </w:t>
      </w:r>
      <w:r w:rsidRPr="00D00851">
        <w:rPr>
          <w:rFonts w:cs="Arial"/>
          <w:spacing w:val="-10"/>
        </w:rPr>
        <w:t xml:space="preserve">организации, за исключением получения услуг, включенных в перечень услуг, которые являются </w:t>
      </w:r>
      <w:r w:rsidRPr="00D00851">
        <w:rPr>
          <w:rFonts w:cs="Arial"/>
          <w:spacing w:val="-10"/>
        </w:rPr>
        <w:lastRenderedPageBreak/>
        <w:t>необходимыми и обязательными для предоставления государственных услуг, утвержденный администрацией области.</w:t>
      </w:r>
    </w:p>
    <w:p w:rsidR="00C835BF" w:rsidRPr="00D00851" w:rsidRDefault="00985E60" w:rsidP="00EC26F1">
      <w:pPr>
        <w:shd w:val="clear" w:color="auto" w:fill="FFFFFF"/>
        <w:ind w:firstLine="715"/>
        <w:rPr>
          <w:rFonts w:cs="Arial"/>
        </w:rPr>
      </w:pPr>
      <w:r w:rsidRPr="00D00851">
        <w:rPr>
          <w:rFonts w:cs="Arial"/>
          <w:spacing w:val="-11"/>
        </w:rPr>
        <w:t xml:space="preserve">2.3 .Результат предоставления государственной услуги </w:t>
      </w:r>
      <w:r w:rsidRPr="00D00851">
        <w:rPr>
          <w:rFonts w:cs="Arial"/>
          <w:spacing w:val="-9"/>
        </w:rPr>
        <w:t xml:space="preserve">Конечным результатом предоставления государственной услуги является </w:t>
      </w:r>
      <w:r w:rsidRPr="00D00851">
        <w:rPr>
          <w:rFonts w:cs="Arial"/>
          <w:spacing w:val="-2"/>
        </w:rPr>
        <w:t xml:space="preserve">выдача направления  (путевки)  (отказ  в  выдаче  направления (путевки)  в </w:t>
      </w:r>
      <w:r w:rsidRPr="00D00851">
        <w:rPr>
          <w:rFonts w:cs="Arial"/>
          <w:spacing w:val="-8"/>
        </w:rPr>
        <w:t xml:space="preserve">областную   общеобразовательную школу-интернат или общеобразовательное </w:t>
      </w:r>
      <w:r w:rsidRPr="00D00851">
        <w:rPr>
          <w:rFonts w:cs="Arial"/>
          <w:spacing w:val="-9"/>
        </w:rPr>
        <w:t>учреждение для детей с ограниченными возможностями здоровья.</w:t>
      </w:r>
    </w:p>
    <w:p w:rsidR="00C835BF" w:rsidRPr="00D00851" w:rsidRDefault="00985E60" w:rsidP="00EC26F1">
      <w:pPr>
        <w:shd w:val="clear" w:color="auto" w:fill="FFFFFF"/>
        <w:tabs>
          <w:tab w:val="left" w:pos="0"/>
        </w:tabs>
        <w:rPr>
          <w:rFonts w:cs="Arial"/>
        </w:rPr>
      </w:pPr>
      <w:r w:rsidRPr="00D00851">
        <w:rPr>
          <w:rFonts w:cs="Arial"/>
          <w:spacing w:val="-14"/>
        </w:rPr>
        <w:t>2.4.</w:t>
      </w:r>
      <w:r w:rsidRPr="00D00851">
        <w:rPr>
          <w:rFonts w:cs="Arial"/>
        </w:rPr>
        <w:tab/>
      </w:r>
      <w:r w:rsidRPr="00D00851">
        <w:rPr>
          <w:rFonts w:cs="Arial"/>
          <w:spacing w:val="-9"/>
        </w:rPr>
        <w:t>Срок предоставления государственной услуги</w:t>
      </w:r>
    </w:p>
    <w:p w:rsidR="00D00851" w:rsidRDefault="00985E60" w:rsidP="00EC26F1">
      <w:pPr>
        <w:shd w:val="clear" w:color="auto" w:fill="FFFFFF"/>
        <w:tabs>
          <w:tab w:val="left" w:pos="0"/>
        </w:tabs>
        <w:rPr>
          <w:rFonts w:cs="Arial"/>
        </w:rPr>
      </w:pPr>
      <w:r w:rsidRPr="00D00851">
        <w:rPr>
          <w:rFonts w:cs="Arial"/>
          <w:spacing w:val="-4"/>
        </w:rPr>
        <w:t xml:space="preserve">Срок предоставления государственной услуги не должен превышать </w:t>
      </w:r>
      <w:r w:rsidRPr="00D00851">
        <w:rPr>
          <w:rFonts w:cs="Arial"/>
        </w:rPr>
        <w:t>4 рабочих дней со дня приема заявления со всеми необходимыми документами.</w:t>
      </w:r>
    </w:p>
    <w:p w:rsidR="00C835BF" w:rsidRPr="00D00851" w:rsidRDefault="00985E60" w:rsidP="00EC26F1">
      <w:pPr>
        <w:shd w:val="clear" w:color="auto" w:fill="FFFFFF"/>
        <w:tabs>
          <w:tab w:val="left" w:pos="0"/>
        </w:tabs>
        <w:rPr>
          <w:rFonts w:cs="Arial"/>
        </w:rPr>
      </w:pPr>
      <w:r w:rsidRPr="00D00851">
        <w:rPr>
          <w:rFonts w:cs="Arial"/>
          <w:spacing w:val="-14"/>
        </w:rPr>
        <w:t>2.5.</w:t>
      </w:r>
      <w:r w:rsidRPr="00D00851">
        <w:rPr>
          <w:rFonts w:cs="Arial"/>
        </w:rPr>
        <w:tab/>
      </w:r>
      <w:r w:rsidRPr="00D00851">
        <w:rPr>
          <w:rFonts w:cs="Arial"/>
          <w:spacing w:val="-1"/>
        </w:rPr>
        <w:t>Перечень нормативн</w:t>
      </w:r>
      <w:r w:rsidR="00C72E2F">
        <w:rPr>
          <w:rFonts w:cs="Arial"/>
          <w:spacing w:val="-1"/>
        </w:rPr>
        <w:t xml:space="preserve">ых правовых актов, регулирующих </w:t>
      </w:r>
      <w:r w:rsidRPr="00D00851">
        <w:rPr>
          <w:rFonts w:cs="Arial"/>
          <w:spacing w:val="-10"/>
        </w:rPr>
        <w:t>отношения, возникающие в связи с предоставлением государственной услуги.</w:t>
      </w:r>
    </w:p>
    <w:p w:rsidR="00C835BF" w:rsidRPr="00D00851" w:rsidRDefault="00985E60" w:rsidP="00EC26F1">
      <w:pPr>
        <w:shd w:val="clear" w:color="auto" w:fill="FFFFFF"/>
        <w:tabs>
          <w:tab w:val="left" w:pos="0"/>
          <w:tab w:val="left" w:pos="5923"/>
        </w:tabs>
        <w:rPr>
          <w:rFonts w:cs="Arial"/>
        </w:rPr>
      </w:pPr>
      <w:r w:rsidRPr="00D00851">
        <w:rPr>
          <w:rFonts w:cs="Arial"/>
          <w:spacing w:val="-9"/>
        </w:rPr>
        <w:t>Предоставление     государственной</w:t>
      </w:r>
      <w:r w:rsidRPr="00D00851">
        <w:rPr>
          <w:rFonts w:cs="Arial"/>
        </w:rPr>
        <w:tab/>
      </w:r>
      <w:r w:rsidRPr="00D00851">
        <w:rPr>
          <w:rFonts w:cs="Arial"/>
          <w:spacing w:val="-7"/>
        </w:rPr>
        <w:t>услуги     осуществляется     в</w:t>
      </w:r>
      <w:r w:rsidR="00C72E2F">
        <w:rPr>
          <w:rFonts w:cs="Arial"/>
        </w:rPr>
        <w:t xml:space="preserve"> </w:t>
      </w:r>
      <w:r w:rsidRPr="00D00851">
        <w:rPr>
          <w:rFonts w:cs="Arial"/>
          <w:spacing w:val="-5"/>
        </w:rPr>
        <w:t>соответствии с:</w:t>
      </w:r>
    </w:p>
    <w:p w:rsidR="00C835BF" w:rsidRPr="00D00851" w:rsidRDefault="00985E60" w:rsidP="00EC26F1">
      <w:pPr>
        <w:shd w:val="clear" w:color="auto" w:fill="FFFFFF"/>
        <w:tabs>
          <w:tab w:val="left" w:pos="0"/>
        </w:tabs>
        <w:rPr>
          <w:rFonts w:cs="Arial"/>
        </w:rPr>
      </w:pPr>
      <w:r w:rsidRPr="00D00851">
        <w:rPr>
          <w:rFonts w:cs="Arial"/>
          <w:spacing w:val="-9"/>
        </w:rPr>
        <w:t xml:space="preserve">Федеральным законом от </w:t>
      </w:r>
      <w:hyperlink r:id="rId37" w:tgtFrame="Logical" w:history="1">
        <w:r w:rsidRPr="00C72E2F">
          <w:rPr>
            <w:rStyle w:val="a5"/>
            <w:rFonts w:cs="Arial"/>
            <w:spacing w:val="-9"/>
          </w:rPr>
          <w:t>24.11.1995 № 181 - ФЗ</w:t>
        </w:r>
      </w:hyperlink>
      <w:r w:rsidRPr="00D00851">
        <w:rPr>
          <w:rFonts w:cs="Arial"/>
          <w:spacing w:val="-9"/>
        </w:rPr>
        <w:t xml:space="preserve"> «</w:t>
      </w:r>
      <w:hyperlink r:id="rId38" w:history="1">
        <w:r w:rsidRPr="009803BE">
          <w:rPr>
            <w:rStyle w:val="a5"/>
            <w:rFonts w:cs="Arial"/>
            <w:spacing w:val="-9"/>
          </w:rPr>
          <w:t>О социальной защите инвалидов в Российской Федерации</w:t>
        </w:r>
      </w:hyperlink>
      <w:r w:rsidRPr="00D00851">
        <w:rPr>
          <w:rFonts w:cs="Arial"/>
          <w:spacing w:val="-9"/>
        </w:rPr>
        <w:t xml:space="preserve">» (с последующими изменениями и дополнениями), (Собрание законодательства Российской Федерации, 1995, 27 </w:t>
      </w:r>
      <w:r w:rsidRPr="00D00851">
        <w:rPr>
          <w:rFonts w:cs="Arial"/>
        </w:rPr>
        <w:t>ноября, № 48, ст. 4563);</w:t>
      </w:r>
    </w:p>
    <w:p w:rsidR="00C835BF" w:rsidRPr="00D00851" w:rsidRDefault="00985E60" w:rsidP="00EC26F1">
      <w:pPr>
        <w:shd w:val="clear" w:color="auto" w:fill="FFFFFF"/>
        <w:ind w:firstLine="715"/>
        <w:rPr>
          <w:rFonts w:cs="Arial"/>
        </w:rPr>
      </w:pPr>
      <w:r w:rsidRPr="00D00851">
        <w:rPr>
          <w:rFonts w:cs="Arial"/>
          <w:spacing w:val="-7"/>
        </w:rPr>
        <w:t>Федеральным законом от 29.12.2012 № 273-ФЗ «</w:t>
      </w:r>
      <w:hyperlink r:id="rId39" w:history="1">
        <w:r w:rsidRPr="009803BE">
          <w:rPr>
            <w:rStyle w:val="a5"/>
            <w:rFonts w:cs="Arial"/>
            <w:spacing w:val="-7"/>
          </w:rPr>
          <w:t xml:space="preserve">Об образовании в </w:t>
        </w:r>
        <w:r w:rsidRPr="009803BE">
          <w:rPr>
            <w:rStyle w:val="a5"/>
            <w:rFonts w:cs="Arial"/>
            <w:spacing w:val="-9"/>
          </w:rPr>
          <w:t>Российской Федерации</w:t>
        </w:r>
      </w:hyperlink>
      <w:r w:rsidRPr="00D00851">
        <w:rPr>
          <w:rFonts w:cs="Arial"/>
          <w:spacing w:val="-9"/>
        </w:rPr>
        <w:t xml:space="preserve">» (с последующими изменениями и дополнениями), (Собрание законодательства Российской Федерации, 2012, 31 декабря, № 53 </w:t>
      </w:r>
      <w:r w:rsidRPr="00D00851">
        <w:rPr>
          <w:rFonts w:cs="Arial"/>
        </w:rPr>
        <w:t xml:space="preserve">(часть </w:t>
      </w:r>
      <w:r w:rsidRPr="00D00851">
        <w:rPr>
          <w:rFonts w:cs="Arial"/>
          <w:lang w:val="en-US"/>
        </w:rPr>
        <w:t>I</w:t>
      </w:r>
      <w:r w:rsidRPr="00D00851">
        <w:rPr>
          <w:rFonts w:cs="Arial"/>
        </w:rPr>
        <w:t>), ст.7598);</w:t>
      </w:r>
    </w:p>
    <w:p w:rsidR="00581450" w:rsidRDefault="00985E60" w:rsidP="00EC26F1">
      <w:pPr>
        <w:shd w:val="clear" w:color="auto" w:fill="FFFFFF"/>
        <w:ind w:firstLine="888"/>
        <w:rPr>
          <w:rFonts w:cs="Arial"/>
        </w:rPr>
      </w:pPr>
      <w:r w:rsidRPr="00D00851">
        <w:rPr>
          <w:rFonts w:cs="Arial"/>
          <w:spacing w:val="-4"/>
        </w:rPr>
        <w:t xml:space="preserve">Федеральным законом от </w:t>
      </w:r>
      <w:hyperlink r:id="rId40" w:tgtFrame="Logical" w:history="1">
        <w:r w:rsidRPr="00C72E2F">
          <w:rPr>
            <w:rStyle w:val="a5"/>
            <w:rFonts w:cs="Arial"/>
            <w:spacing w:val="-4"/>
          </w:rPr>
          <w:t>27.07.2006 № 152-ФЗ</w:t>
        </w:r>
      </w:hyperlink>
      <w:r w:rsidRPr="00D00851">
        <w:rPr>
          <w:rFonts w:cs="Arial"/>
          <w:spacing w:val="-4"/>
        </w:rPr>
        <w:t xml:space="preserve"> «О персональных </w:t>
      </w:r>
      <w:r w:rsidRPr="00D00851">
        <w:rPr>
          <w:rFonts w:cs="Arial"/>
          <w:spacing w:val="-8"/>
        </w:rPr>
        <w:t xml:space="preserve">данных» (с последующими изменениями и дополнениями), (Собрание </w:t>
      </w:r>
      <w:r w:rsidRPr="00D00851">
        <w:rPr>
          <w:rFonts w:cs="Arial"/>
          <w:spacing w:val="-5"/>
        </w:rPr>
        <w:t xml:space="preserve">законодательства Российской Федерации, 2006, 31 июля, № 31, часть 1 ст. </w:t>
      </w:r>
      <w:r w:rsidRPr="00D00851">
        <w:rPr>
          <w:rFonts w:cs="Arial"/>
        </w:rPr>
        <w:t>3451);</w:t>
      </w:r>
    </w:p>
    <w:p w:rsidR="00C835BF" w:rsidRPr="00D00851" w:rsidRDefault="00985E60" w:rsidP="00EC26F1">
      <w:pPr>
        <w:shd w:val="clear" w:color="auto" w:fill="FFFFFF"/>
        <w:ind w:firstLine="888"/>
        <w:rPr>
          <w:rFonts w:cs="Arial"/>
        </w:rPr>
      </w:pPr>
      <w:r w:rsidRPr="00D00851">
        <w:rPr>
          <w:rFonts w:cs="Arial"/>
          <w:spacing w:val="-6"/>
        </w:rPr>
        <w:t xml:space="preserve">приказом Министерства образования и науки Российской Федерации </w:t>
      </w:r>
      <w:r w:rsidRPr="00D00851">
        <w:rPr>
          <w:rFonts w:cs="Arial"/>
          <w:spacing w:val="-10"/>
        </w:rPr>
        <w:t xml:space="preserve">от </w:t>
      </w:r>
      <w:hyperlink r:id="rId41" w:tgtFrame="Logical" w:history="1">
        <w:r w:rsidRPr="00C72E2F">
          <w:rPr>
            <w:rStyle w:val="a5"/>
            <w:rFonts w:cs="Arial"/>
            <w:spacing w:val="-10"/>
          </w:rPr>
          <w:t>30.08.2013 № 1015</w:t>
        </w:r>
      </w:hyperlink>
      <w:r w:rsidRPr="00D00851">
        <w:rPr>
          <w:rFonts w:cs="Arial"/>
          <w:spacing w:val="-10"/>
        </w:rPr>
        <w:t xml:space="preserve"> «Об утверждении Порядка организации и осуществления </w:t>
      </w:r>
      <w:r w:rsidRPr="00D00851">
        <w:rPr>
          <w:rFonts w:cs="Arial"/>
        </w:rPr>
        <w:t xml:space="preserve">образовательной деятельности по основным общеобразовательным </w:t>
      </w:r>
      <w:r w:rsidRPr="00D00851">
        <w:rPr>
          <w:rFonts w:cs="Arial"/>
          <w:spacing w:val="-9"/>
        </w:rPr>
        <w:t xml:space="preserve">программам - образовательным программам начального общего, основного </w:t>
      </w:r>
      <w:r w:rsidRPr="00D00851">
        <w:rPr>
          <w:rFonts w:cs="Arial"/>
          <w:spacing w:val="-2"/>
        </w:rPr>
        <w:t xml:space="preserve">общего и среднего общего образования» («Российская газета», 2013, 16 </w:t>
      </w:r>
      <w:r w:rsidRPr="00D00851">
        <w:rPr>
          <w:rFonts w:cs="Arial"/>
        </w:rPr>
        <w:t>октября, №232);</w:t>
      </w:r>
    </w:p>
    <w:p w:rsidR="00C835BF" w:rsidRPr="00D00851" w:rsidRDefault="00985E60" w:rsidP="00EC26F1">
      <w:pPr>
        <w:shd w:val="clear" w:color="auto" w:fill="FFFFFF"/>
        <w:ind w:firstLine="883"/>
        <w:rPr>
          <w:rFonts w:cs="Arial"/>
        </w:rPr>
      </w:pPr>
      <w:r w:rsidRPr="00D00851">
        <w:rPr>
          <w:rFonts w:cs="Arial"/>
          <w:spacing w:val="-6"/>
        </w:rPr>
        <w:t xml:space="preserve">приказом Министерства образования и науки Российской Федерации </w:t>
      </w:r>
      <w:r w:rsidRPr="00D00851">
        <w:rPr>
          <w:rFonts w:cs="Arial"/>
          <w:spacing w:val="-9"/>
        </w:rPr>
        <w:t xml:space="preserve">от </w:t>
      </w:r>
      <w:hyperlink r:id="rId42" w:tgtFrame="Logical" w:history="1">
        <w:r w:rsidRPr="00C72E2F">
          <w:rPr>
            <w:rStyle w:val="a5"/>
            <w:rFonts w:cs="Arial"/>
            <w:spacing w:val="-9"/>
          </w:rPr>
          <w:t>20.09.2013 № 1082</w:t>
        </w:r>
      </w:hyperlink>
      <w:r w:rsidRPr="00D00851">
        <w:rPr>
          <w:rFonts w:cs="Arial"/>
          <w:spacing w:val="-9"/>
        </w:rPr>
        <w:t xml:space="preserve"> «Об утверждении Положения о психолого - медико -педагогической комиссии» («Российская газета», 2013, 1 ноября, №247);</w:t>
      </w:r>
    </w:p>
    <w:p w:rsidR="00581450" w:rsidRDefault="00985E60" w:rsidP="00EC26F1">
      <w:pPr>
        <w:shd w:val="clear" w:color="auto" w:fill="FFFFFF"/>
        <w:ind w:firstLine="926"/>
        <w:rPr>
          <w:rFonts w:cs="Arial"/>
        </w:rPr>
      </w:pPr>
      <w:r w:rsidRPr="00D00851">
        <w:rPr>
          <w:rFonts w:cs="Arial"/>
          <w:spacing w:val="-10"/>
        </w:rPr>
        <w:t xml:space="preserve">иными нормативными правовыми актами Российской Федерации и </w:t>
      </w:r>
      <w:r w:rsidRPr="00D00851">
        <w:rPr>
          <w:rFonts w:cs="Arial"/>
        </w:rPr>
        <w:t>Тамбовской области.</w:t>
      </w:r>
    </w:p>
    <w:p w:rsidR="00E60907" w:rsidRPr="005A46EF" w:rsidRDefault="00E60907" w:rsidP="00EC26F1">
      <w:pPr>
        <w:shd w:val="clear" w:color="auto" w:fill="FFFFFF"/>
        <w:ind w:firstLine="854"/>
        <w:rPr>
          <w:rStyle w:val="a5"/>
          <w:rFonts w:cs="Arial"/>
          <w:sz w:val="20"/>
          <w:szCs w:val="20"/>
        </w:rPr>
      </w:pPr>
      <w:r w:rsidRPr="005A46EF">
        <w:rPr>
          <w:rFonts w:cs="Arial"/>
          <w:sz w:val="20"/>
          <w:szCs w:val="20"/>
        </w:rPr>
        <w:t xml:space="preserve">(пункт 2.6 изложен в редакции приказа управления образования и науки области от </w:t>
      </w:r>
      <w:r w:rsidRPr="005A46EF">
        <w:rPr>
          <w:rFonts w:cs="Arial"/>
          <w:sz w:val="20"/>
          <w:szCs w:val="20"/>
        </w:rPr>
        <w:fldChar w:fldCharType="begin"/>
      </w:r>
      <w:r w:rsidR="00153BFE">
        <w:rPr>
          <w:rFonts w:cs="Arial"/>
          <w:sz w:val="20"/>
          <w:szCs w:val="20"/>
        </w:rPr>
        <w:instrText>HYPERLINK "http://10.68.0.78:8080/content/act/f93ac4d8-9434-4b4b-85c0-d6637e01c7d4.doc" \t "Logical"</w:instrText>
      </w:r>
      <w:r w:rsidRPr="005A46EF">
        <w:rPr>
          <w:rFonts w:cs="Arial"/>
          <w:sz w:val="20"/>
          <w:szCs w:val="20"/>
        </w:rPr>
        <w:fldChar w:fldCharType="separate"/>
      </w:r>
      <w:r w:rsidRPr="005A46EF">
        <w:rPr>
          <w:rStyle w:val="a5"/>
          <w:rFonts w:cs="Arial"/>
          <w:sz w:val="20"/>
          <w:szCs w:val="20"/>
        </w:rPr>
        <w:t>08.07.2016 № 1985)</w:t>
      </w:r>
    </w:p>
    <w:p w:rsidR="00C835BF" w:rsidRPr="00D00851" w:rsidRDefault="00E60907" w:rsidP="00EC26F1">
      <w:pPr>
        <w:shd w:val="clear" w:color="auto" w:fill="FFFFFF"/>
        <w:ind w:firstLine="926"/>
        <w:rPr>
          <w:rFonts w:cs="Arial"/>
        </w:rPr>
      </w:pPr>
      <w:r w:rsidRPr="005A46EF">
        <w:rPr>
          <w:rFonts w:cs="Arial"/>
          <w:sz w:val="20"/>
          <w:szCs w:val="20"/>
        </w:rPr>
        <w:fldChar w:fldCharType="end"/>
      </w:r>
      <w:r w:rsidR="00985E60" w:rsidRPr="00D00851">
        <w:rPr>
          <w:rFonts w:cs="Arial"/>
        </w:rPr>
        <w:t xml:space="preserve">2.6. Исчерпывающий перечень документов, необходимых в </w:t>
      </w:r>
      <w:r w:rsidR="00985E60" w:rsidRPr="00D00851">
        <w:rPr>
          <w:rFonts w:cs="Arial"/>
          <w:spacing w:val="-7"/>
        </w:rPr>
        <w:t xml:space="preserve">соответствии с нормативными правовыми актами для предоставления </w:t>
      </w:r>
      <w:r w:rsidR="00985E60" w:rsidRPr="00D00851">
        <w:rPr>
          <w:rFonts w:cs="Arial"/>
        </w:rPr>
        <w:t>государственной услуги</w:t>
      </w:r>
    </w:p>
    <w:p w:rsidR="00C835BF" w:rsidRPr="00D00851" w:rsidRDefault="00985E60" w:rsidP="00EC26F1">
      <w:pPr>
        <w:shd w:val="clear" w:color="auto" w:fill="FFFFFF"/>
        <w:ind w:firstLine="893"/>
        <w:rPr>
          <w:rFonts w:cs="Arial"/>
        </w:rPr>
      </w:pPr>
      <w:r w:rsidRPr="00D00851">
        <w:rPr>
          <w:rFonts w:cs="Arial"/>
        </w:rPr>
        <w:t>Для получения государственной услуги заявители предъявляют паспорт и представляют следующие документы:</w:t>
      </w:r>
    </w:p>
    <w:p w:rsidR="00C835BF" w:rsidRPr="00D00851" w:rsidRDefault="00985E60" w:rsidP="00EC26F1">
      <w:pPr>
        <w:shd w:val="clear" w:color="auto" w:fill="FFFFFF"/>
        <w:ind w:firstLine="898"/>
        <w:rPr>
          <w:rFonts w:cs="Arial"/>
        </w:rPr>
      </w:pPr>
      <w:r w:rsidRPr="00D00851">
        <w:rPr>
          <w:rFonts w:cs="Arial"/>
          <w:spacing w:val="-9"/>
        </w:rPr>
        <w:t xml:space="preserve">заявление о направлении ребенка в областную общеобразовательную </w:t>
      </w:r>
      <w:r w:rsidRPr="00D00851">
        <w:rPr>
          <w:rFonts w:cs="Arial"/>
          <w:spacing w:val="-1"/>
        </w:rPr>
        <w:t xml:space="preserve">школу-интернат или общеобразовательное учреждение для детей с </w:t>
      </w:r>
      <w:r w:rsidRPr="00D00851">
        <w:rPr>
          <w:rFonts w:cs="Arial"/>
          <w:spacing w:val="-10"/>
        </w:rPr>
        <w:t xml:space="preserve">ограниченными возможностями здоровья по установленной форме согласно приложению № 2 к настоящему административному регламенту (заявление </w:t>
      </w:r>
      <w:r w:rsidRPr="00D00851">
        <w:rPr>
          <w:rFonts w:cs="Arial"/>
        </w:rPr>
        <w:t>заполн</w:t>
      </w:r>
      <w:r w:rsidR="00D00851">
        <w:rPr>
          <w:rFonts w:cs="Arial"/>
        </w:rPr>
        <w:t>я</w:t>
      </w:r>
      <w:r w:rsidRPr="00D00851">
        <w:rPr>
          <w:rFonts w:cs="Arial"/>
        </w:rPr>
        <w:t>ется лично получателем государственной услуги);</w:t>
      </w:r>
    </w:p>
    <w:p w:rsidR="00C835BF" w:rsidRPr="00D00851" w:rsidRDefault="00985E60" w:rsidP="00EC26F1">
      <w:pPr>
        <w:shd w:val="clear" w:color="auto" w:fill="FFFFFF"/>
        <w:ind w:firstLine="902"/>
        <w:rPr>
          <w:rFonts w:cs="Arial"/>
        </w:rPr>
      </w:pPr>
      <w:r w:rsidRPr="00D00851">
        <w:rPr>
          <w:rFonts w:cs="Arial"/>
          <w:spacing w:val="-9"/>
        </w:rPr>
        <w:t xml:space="preserve">копию свидетельства о рождении ребёнка. При его предоставлении </w:t>
      </w:r>
      <w:r w:rsidRPr="00D00851">
        <w:rPr>
          <w:rFonts w:cs="Arial"/>
        </w:rPr>
        <w:t>должностное лицо, ответственное за прием документов, проверяет соответствие копии оригиналу документа;</w:t>
      </w:r>
    </w:p>
    <w:p w:rsidR="00C835BF" w:rsidRPr="00D00851" w:rsidRDefault="00985E60" w:rsidP="00EC26F1">
      <w:pPr>
        <w:shd w:val="clear" w:color="auto" w:fill="FFFFFF"/>
        <w:ind w:firstLine="898"/>
        <w:rPr>
          <w:rFonts w:cs="Arial"/>
        </w:rPr>
      </w:pPr>
      <w:r w:rsidRPr="00D00851">
        <w:rPr>
          <w:rFonts w:cs="Arial"/>
          <w:spacing w:val="-9"/>
        </w:rPr>
        <w:t xml:space="preserve">заключение центральной психолого-медико-педагогической комиссии </w:t>
      </w:r>
      <w:r w:rsidRPr="00D00851">
        <w:rPr>
          <w:rFonts w:cs="Arial"/>
        </w:rPr>
        <w:t>(на ребенка с ограничен</w:t>
      </w:r>
      <w:r w:rsidR="00D00851">
        <w:rPr>
          <w:rFonts w:cs="Arial"/>
        </w:rPr>
        <w:t>н</w:t>
      </w:r>
      <w:r w:rsidRPr="00D00851">
        <w:rPr>
          <w:rFonts w:cs="Arial"/>
        </w:rPr>
        <w:t>ыми возможностями здоровья).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9"/>
        </w:rPr>
        <w:t>Дополнительно заявители представляют:</w:t>
      </w:r>
    </w:p>
    <w:p w:rsidR="00C835BF" w:rsidRPr="00D00851" w:rsidRDefault="00985E60" w:rsidP="00EC26F1">
      <w:pPr>
        <w:shd w:val="clear" w:color="auto" w:fill="FFFFFF"/>
        <w:ind w:firstLine="685"/>
        <w:rPr>
          <w:rFonts w:cs="Arial"/>
        </w:rPr>
      </w:pPr>
      <w:r w:rsidRPr="00D00851">
        <w:rPr>
          <w:rFonts w:cs="Arial"/>
          <w:spacing w:val="-10"/>
        </w:rPr>
        <w:t xml:space="preserve">при направлении ребенка в Тамбовское областное государственное </w:t>
      </w:r>
      <w:r w:rsidRPr="00D00851">
        <w:rPr>
          <w:rFonts w:cs="Arial"/>
          <w:spacing w:val="-1"/>
        </w:rPr>
        <w:t xml:space="preserve">бюджетное общеобразовательное учреждение «Красносвободненская </w:t>
      </w:r>
      <w:r w:rsidRPr="00D00851">
        <w:rPr>
          <w:rFonts w:cs="Arial"/>
          <w:spacing w:val="-11"/>
        </w:rPr>
        <w:t xml:space="preserve">санаторная школа - интернат» - заключение клинико-экспертной комиссии </w:t>
      </w:r>
      <w:r w:rsidRPr="00D00851">
        <w:rPr>
          <w:rFonts w:cs="Arial"/>
          <w:spacing w:val="-10"/>
        </w:rPr>
        <w:t>государственного   бюджетного   учреждения   здравоохранения   «Тамбовский</w:t>
      </w:r>
      <w:r w:rsidR="00581450">
        <w:rPr>
          <w:rFonts w:cs="Arial"/>
        </w:rPr>
        <w:t xml:space="preserve"> </w:t>
      </w:r>
      <w:r w:rsidRPr="00D00851">
        <w:rPr>
          <w:rFonts w:cs="Arial"/>
          <w:spacing w:val="-10"/>
        </w:rPr>
        <w:t>областной клинический противотуберкулезный диспансер»;</w:t>
      </w:r>
    </w:p>
    <w:p w:rsidR="00CB4289" w:rsidRDefault="00CB4289" w:rsidP="00EC26F1">
      <w:pPr>
        <w:shd w:val="clear" w:color="auto" w:fill="FFFFFF"/>
        <w:ind w:firstLine="701"/>
      </w:pPr>
      <w:r w:rsidRPr="0035493D">
        <w:t xml:space="preserve">при направлении ребенка в Тамбовское областное государственное бюджетное общеобразовательное учреждение «Моршанская школа-интернат», Тамбовское </w:t>
      </w:r>
      <w:r w:rsidRPr="0035493D">
        <w:lastRenderedPageBreak/>
        <w:t>областное государственное бюджетное общеобразовательное учреждение «Жердевская школа-интернат», Тамбовское областное государственное бюджетное общеобразовательное учреждение «Казачья кадетская школа-интернат имени графа И.И. Воронцова - Дашкова», Тамбовское областное государственное бюджетное общеобразовательное учреждение «Центр психолого-педагогического сопровождения и коррекции «Гармония» - характеристику на ребенка из образовательной организации с указанием проблем в освоении основных общеобразовательных программ, развитии и социальной адаптации.</w:t>
      </w:r>
    </w:p>
    <w:p w:rsidR="005A46EF" w:rsidRPr="005A46EF" w:rsidRDefault="005A46EF" w:rsidP="005A46EF">
      <w:pPr>
        <w:shd w:val="clear" w:color="auto" w:fill="FFFFFF"/>
        <w:ind w:firstLine="701"/>
        <w:rPr>
          <w:rStyle w:val="a5"/>
          <w:rFonts w:cs="Arial"/>
          <w:spacing w:val="-8"/>
          <w:sz w:val="20"/>
          <w:szCs w:val="20"/>
        </w:rPr>
      </w:pPr>
      <w:r w:rsidRPr="005A46EF">
        <w:rPr>
          <w:rFonts w:cs="Arial"/>
          <w:spacing w:val="-8"/>
          <w:sz w:val="20"/>
          <w:szCs w:val="20"/>
        </w:rPr>
        <w:t xml:space="preserve">(абзац изложен в редакции приказа управления образования и науки области от </w:t>
      </w:r>
      <w:r w:rsidRPr="005A46EF">
        <w:rPr>
          <w:rFonts w:cs="Arial"/>
          <w:spacing w:val="-8"/>
          <w:sz w:val="20"/>
          <w:szCs w:val="20"/>
        </w:rPr>
        <w:fldChar w:fldCharType="begin"/>
      </w:r>
      <w:r w:rsidR="00153BFE">
        <w:rPr>
          <w:rFonts w:cs="Arial"/>
          <w:spacing w:val="-8"/>
          <w:sz w:val="20"/>
          <w:szCs w:val="20"/>
        </w:rPr>
        <w:instrText>HYPERLINK "http://10.68.0.78:8080/content/act/f93ac4d8-9434-4b4b-85c0-d6637e01c7d4.doc" \t "Logical"</w:instrText>
      </w:r>
      <w:r w:rsidRPr="005A46EF">
        <w:rPr>
          <w:rFonts w:cs="Arial"/>
          <w:spacing w:val="-8"/>
          <w:sz w:val="20"/>
          <w:szCs w:val="20"/>
        </w:rPr>
        <w:fldChar w:fldCharType="separate"/>
      </w:r>
      <w:r w:rsidRPr="005A46EF">
        <w:rPr>
          <w:rStyle w:val="a5"/>
          <w:rFonts w:cs="Arial"/>
          <w:spacing w:val="-8"/>
          <w:sz w:val="20"/>
          <w:szCs w:val="20"/>
        </w:rPr>
        <w:t>08.07.2016 № 1985)</w:t>
      </w:r>
    </w:p>
    <w:p w:rsidR="00C835BF" w:rsidRPr="00D00851" w:rsidRDefault="005A46EF" w:rsidP="005A46EF">
      <w:pPr>
        <w:shd w:val="clear" w:color="auto" w:fill="FFFFFF"/>
        <w:ind w:firstLine="701"/>
        <w:rPr>
          <w:rFonts w:cs="Arial"/>
        </w:rPr>
      </w:pPr>
      <w:r w:rsidRPr="005A46EF">
        <w:rPr>
          <w:rFonts w:cs="Arial"/>
          <w:spacing w:val="-8"/>
          <w:sz w:val="20"/>
          <w:szCs w:val="20"/>
        </w:rPr>
        <w:fldChar w:fldCharType="end"/>
      </w:r>
      <w:r w:rsidR="00985E60" w:rsidRPr="00D00851">
        <w:rPr>
          <w:rFonts w:cs="Arial"/>
          <w:spacing w:val="-2"/>
        </w:rPr>
        <w:t xml:space="preserve">Заявление и прилагаемые к нему документы (копии документов) </w:t>
      </w:r>
      <w:r w:rsidR="00985E60" w:rsidRPr="00D00851">
        <w:rPr>
          <w:rFonts w:cs="Arial"/>
        </w:rPr>
        <w:t>заявители имеют право:</w:t>
      </w:r>
    </w:p>
    <w:p w:rsidR="00C835BF" w:rsidRDefault="00985E60" w:rsidP="00EC26F1">
      <w:pPr>
        <w:shd w:val="clear" w:color="auto" w:fill="FFFFFF"/>
        <w:ind w:firstLine="709"/>
        <w:rPr>
          <w:rFonts w:cs="Arial"/>
          <w:spacing w:val="-11"/>
        </w:rPr>
      </w:pPr>
      <w:r w:rsidRPr="00D00851">
        <w:rPr>
          <w:rFonts w:cs="Arial"/>
          <w:spacing w:val="-11"/>
        </w:rPr>
        <w:t>подать в Управление лично;</w:t>
      </w:r>
    </w:p>
    <w:p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8"/>
        </w:rPr>
        <w:t xml:space="preserve">направить в электронной форме через портал государственных и </w:t>
      </w:r>
      <w:r w:rsidR="00E729CE">
        <w:rPr>
          <w:rFonts w:cs="Arial"/>
          <w:spacing w:val="-1"/>
        </w:rPr>
        <w:t>муниципальных услуг.</w:t>
      </w:r>
    </w:p>
    <w:p w:rsidR="005A46EF" w:rsidRPr="005A46EF" w:rsidRDefault="005A46EF" w:rsidP="005A46EF">
      <w:pPr>
        <w:shd w:val="clear" w:color="auto" w:fill="FFFFFF"/>
        <w:ind w:firstLine="709"/>
        <w:rPr>
          <w:rFonts w:cs="Arial"/>
          <w:sz w:val="20"/>
          <w:szCs w:val="20"/>
        </w:rPr>
      </w:pPr>
      <w:r w:rsidRPr="005A46EF">
        <w:rPr>
          <w:rFonts w:cs="Arial"/>
          <w:spacing w:val="-11"/>
          <w:sz w:val="20"/>
          <w:szCs w:val="20"/>
        </w:rPr>
        <w:t xml:space="preserve">(абзац изложен в редакции приказа управления образования и науки Тамбовской области от </w:t>
      </w:r>
      <w:hyperlink r:id="rId43" w:tgtFrame="Logical" w:history="1">
        <w:r w:rsidRPr="005A46EF">
          <w:rPr>
            <w:rStyle w:val="a5"/>
            <w:rFonts w:cs="Arial"/>
            <w:spacing w:val="-11"/>
            <w:sz w:val="20"/>
            <w:szCs w:val="20"/>
          </w:rPr>
          <w:t>21.03.2018 № 684</w:t>
        </w:r>
      </w:hyperlink>
      <w:r w:rsidRPr="005A46EF">
        <w:rPr>
          <w:rFonts w:cs="Arial"/>
          <w:spacing w:val="-11"/>
          <w:sz w:val="20"/>
          <w:szCs w:val="20"/>
        </w:rPr>
        <w:t>)</w:t>
      </w:r>
    </w:p>
    <w:p w:rsidR="00C835BF" w:rsidRPr="00D00851" w:rsidRDefault="00985E60" w:rsidP="00EC26F1">
      <w:pPr>
        <w:shd w:val="clear" w:color="auto" w:fill="FFFFFF"/>
        <w:ind w:firstLine="893"/>
        <w:rPr>
          <w:rFonts w:cs="Arial"/>
        </w:rPr>
      </w:pPr>
      <w:r w:rsidRPr="00D00851">
        <w:rPr>
          <w:rFonts w:cs="Arial"/>
        </w:rPr>
        <w:t xml:space="preserve">2.7. Исчерпывающий перечень документов, необходимых в </w:t>
      </w:r>
      <w:r w:rsidRPr="00D00851">
        <w:rPr>
          <w:rFonts w:cs="Arial"/>
          <w:spacing w:val="-7"/>
        </w:rPr>
        <w:t xml:space="preserve">соответствии с нормативными правовыми актами для предоставления </w:t>
      </w:r>
      <w:r w:rsidRPr="00D00851">
        <w:rPr>
          <w:rFonts w:cs="Arial"/>
          <w:spacing w:val="-10"/>
        </w:rPr>
        <w:t xml:space="preserve">государственной услуги, которые находятся в распоряжении государственных </w:t>
      </w:r>
      <w:r w:rsidRPr="00D00851">
        <w:rPr>
          <w:rFonts w:cs="Arial"/>
          <w:spacing w:val="-8"/>
        </w:rPr>
        <w:t xml:space="preserve">органов, органов местного самоуправления и иных органов, участвующих в </w:t>
      </w:r>
      <w:r w:rsidRPr="00D00851">
        <w:rPr>
          <w:rFonts w:cs="Arial"/>
          <w:spacing w:val="-4"/>
        </w:rPr>
        <w:t xml:space="preserve">предоставлении государственных или муниципальных услуг, и которые </w:t>
      </w:r>
      <w:r w:rsidRPr="00D00851">
        <w:rPr>
          <w:rFonts w:cs="Arial"/>
          <w:spacing w:val="-7"/>
        </w:rPr>
        <w:t xml:space="preserve">заявитель вправе представить, а также способы их получения заявителями, в </w:t>
      </w:r>
      <w:r w:rsidRPr="00D00851">
        <w:rPr>
          <w:rFonts w:cs="Arial"/>
        </w:rPr>
        <w:t>том числе в электронной форме.</w:t>
      </w:r>
    </w:p>
    <w:p w:rsidR="00C835BF" w:rsidRPr="00D00851" w:rsidRDefault="00985E60" w:rsidP="00EC26F1">
      <w:pPr>
        <w:shd w:val="clear" w:color="auto" w:fill="FFFFFF"/>
        <w:ind w:firstLine="907"/>
        <w:rPr>
          <w:rFonts w:cs="Arial"/>
        </w:rPr>
      </w:pPr>
      <w:r w:rsidRPr="00D00851">
        <w:rPr>
          <w:rFonts w:cs="Arial"/>
          <w:spacing w:val="-1"/>
        </w:rPr>
        <w:t xml:space="preserve">Для обращения за предоставлением государственной услуги не </w:t>
      </w:r>
      <w:r w:rsidRPr="00D00851">
        <w:rPr>
          <w:rFonts w:cs="Arial"/>
          <w:spacing w:val="-5"/>
        </w:rPr>
        <w:t xml:space="preserve">требуется документов, выдаваемых организациями, участвующими в </w:t>
      </w:r>
      <w:r w:rsidRPr="00D00851">
        <w:rPr>
          <w:rFonts w:cs="Arial"/>
        </w:rPr>
        <w:t>предоставлении иных государственных услуг.</w:t>
      </w:r>
    </w:p>
    <w:p w:rsidR="00581450" w:rsidRDefault="00985E60" w:rsidP="00EC26F1">
      <w:pPr>
        <w:shd w:val="clear" w:color="auto" w:fill="FFFFFF"/>
        <w:ind w:firstLine="893"/>
        <w:rPr>
          <w:rFonts w:cs="Arial"/>
        </w:rPr>
      </w:pPr>
      <w:r w:rsidRPr="00D00851">
        <w:rPr>
          <w:rFonts w:cs="Arial"/>
          <w:spacing w:val="-9"/>
        </w:rPr>
        <w:t xml:space="preserve">Иные организации не принимают участия в процессе предоставления </w:t>
      </w:r>
      <w:r w:rsidRPr="00D00851">
        <w:rPr>
          <w:rFonts w:cs="Arial"/>
        </w:rPr>
        <w:t>государственной услуги.</w:t>
      </w:r>
    </w:p>
    <w:p w:rsidR="00C835BF" w:rsidRPr="00D00851" w:rsidRDefault="00985E60" w:rsidP="00EC26F1">
      <w:pPr>
        <w:shd w:val="clear" w:color="auto" w:fill="FFFFFF"/>
        <w:ind w:firstLine="893"/>
        <w:rPr>
          <w:rFonts w:cs="Arial"/>
        </w:rPr>
      </w:pPr>
      <w:r w:rsidRPr="00D00851">
        <w:rPr>
          <w:rFonts w:cs="Arial"/>
          <w:spacing w:val="-9"/>
        </w:rPr>
        <w:t>2.8. Запрещается требовать от заявителя:</w:t>
      </w:r>
    </w:p>
    <w:p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11"/>
        </w:rPr>
        <w:t xml:space="preserve">предоставления документов и информации или осуществление действий, предоставление или осуществление которых не предусмотрено нормативными </w:t>
      </w:r>
      <w:r w:rsidRPr="00D00851">
        <w:rPr>
          <w:rFonts w:cs="Arial"/>
          <w:spacing w:val="-10"/>
        </w:rPr>
        <w:t xml:space="preserve">правовыми актами, регулирующими отношения, возникающие в связи с </w:t>
      </w:r>
      <w:r w:rsidRPr="00D00851">
        <w:rPr>
          <w:rFonts w:cs="Arial"/>
        </w:rPr>
        <w:t>предоставлением государственной услуги;</w:t>
      </w:r>
    </w:p>
    <w:p w:rsidR="00581450" w:rsidRDefault="00985E60" w:rsidP="00EC26F1">
      <w:pPr>
        <w:shd w:val="clear" w:color="auto" w:fill="FFFFFF"/>
        <w:ind w:firstLine="710"/>
        <w:rPr>
          <w:rFonts w:cs="Arial"/>
          <w:spacing w:val="-9"/>
        </w:rPr>
      </w:pPr>
      <w:r w:rsidRPr="00D00851">
        <w:rPr>
          <w:rFonts w:cs="Arial"/>
          <w:spacing w:val="-9"/>
        </w:rPr>
        <w:t xml:space="preserve">предоставления документов и информации, которые в соответствии с </w:t>
      </w:r>
      <w:r w:rsidRPr="00D00851">
        <w:rPr>
          <w:rFonts w:cs="Arial"/>
          <w:spacing w:val="-11"/>
        </w:rPr>
        <w:t xml:space="preserve">нормативными правовыми актами Российской Федерации, Тамбовской области </w:t>
      </w:r>
      <w:r w:rsidRPr="00D00851">
        <w:rPr>
          <w:rFonts w:cs="Arial"/>
        </w:rPr>
        <w:t xml:space="preserve">и муниципальными правовыми актами находятся в распоряжении </w:t>
      </w:r>
      <w:r w:rsidRPr="00D00851">
        <w:rPr>
          <w:rFonts w:cs="Arial"/>
          <w:spacing w:val="-10"/>
        </w:rPr>
        <w:t xml:space="preserve">государственных органов, предоставляющих государственную услугу, органов </w:t>
      </w:r>
      <w:r w:rsidRPr="00D00851">
        <w:rPr>
          <w:rFonts w:cs="Arial"/>
          <w:spacing w:val="-8"/>
        </w:rPr>
        <w:t xml:space="preserve">местного самоуправления, организаций, участвующих в предоставлении </w:t>
      </w:r>
      <w:r w:rsidRPr="00D00851">
        <w:rPr>
          <w:rFonts w:cs="Arial"/>
          <w:spacing w:val="-5"/>
        </w:rPr>
        <w:t xml:space="preserve">государственных и муниципальных услуг, за исключением документов, </w:t>
      </w:r>
      <w:r w:rsidRPr="00D00851">
        <w:rPr>
          <w:rFonts w:cs="Arial"/>
          <w:spacing w:val="-10"/>
        </w:rPr>
        <w:t xml:space="preserve">указанных в части 6 статьи 7 Федерального закона от </w:t>
      </w:r>
      <w:hyperlink r:id="rId44" w:history="1">
        <w:r w:rsidRPr="009803BE">
          <w:rPr>
            <w:rStyle w:val="a5"/>
            <w:rFonts w:cs="Arial"/>
            <w:spacing w:val="-10"/>
          </w:rPr>
          <w:t>27.07.2010 №</w:t>
        </w:r>
        <w:r w:rsidR="00D00851" w:rsidRPr="009803BE">
          <w:rPr>
            <w:rStyle w:val="a5"/>
            <w:rFonts w:cs="Arial"/>
            <w:spacing w:val="-10"/>
          </w:rPr>
          <w:t xml:space="preserve"> </w:t>
        </w:r>
        <w:r w:rsidRPr="009803BE">
          <w:rPr>
            <w:rStyle w:val="a5"/>
            <w:rFonts w:cs="Arial"/>
            <w:spacing w:val="-10"/>
          </w:rPr>
          <w:t>210-ФЗ</w:t>
        </w:r>
      </w:hyperlink>
      <w:r w:rsidRPr="00D00851">
        <w:rPr>
          <w:rFonts w:cs="Arial"/>
          <w:spacing w:val="-10"/>
        </w:rPr>
        <w:t xml:space="preserve"> «Об </w:t>
      </w:r>
      <w:r w:rsidRPr="00D00851">
        <w:rPr>
          <w:rFonts w:cs="Arial"/>
          <w:spacing w:val="-9"/>
        </w:rPr>
        <w:t>организации предоставления государственных и муниципальных услуг».</w:t>
      </w:r>
    </w:p>
    <w:p w:rsidR="00C835BF" w:rsidRPr="00D00851" w:rsidRDefault="00581450" w:rsidP="00EC26F1">
      <w:pPr>
        <w:shd w:val="clear" w:color="auto" w:fill="FFFFFF"/>
        <w:ind w:firstLine="710"/>
        <w:rPr>
          <w:rFonts w:cs="Arial"/>
        </w:rPr>
      </w:pPr>
      <w:r>
        <w:rPr>
          <w:rFonts w:cs="Arial"/>
          <w:spacing w:val="-14"/>
        </w:rPr>
        <w:t>2.</w:t>
      </w:r>
      <w:r w:rsidR="00985E60" w:rsidRPr="00D00851">
        <w:rPr>
          <w:rFonts w:cs="Arial"/>
          <w:spacing w:val="-14"/>
        </w:rPr>
        <w:t>.9.</w:t>
      </w:r>
      <w:r w:rsidR="00985E60" w:rsidRPr="00D00851">
        <w:rPr>
          <w:rFonts w:cs="Arial"/>
        </w:rPr>
        <w:tab/>
      </w:r>
      <w:r w:rsidR="00985E60" w:rsidRPr="00D00851">
        <w:rPr>
          <w:rFonts w:cs="Arial"/>
          <w:spacing w:val="-4"/>
        </w:rPr>
        <w:t>Исчерпывающий перечень осн</w:t>
      </w:r>
      <w:r w:rsidR="00C72E2F">
        <w:rPr>
          <w:rFonts w:cs="Arial"/>
          <w:spacing w:val="-4"/>
        </w:rPr>
        <w:t xml:space="preserve">ований для отказа в приеме </w:t>
      </w:r>
      <w:r w:rsidR="00985E60" w:rsidRPr="00D00851">
        <w:rPr>
          <w:rFonts w:cs="Arial"/>
          <w:spacing w:val="-10"/>
        </w:rPr>
        <w:t>документов, необходимых для предоставления государственной услуги</w:t>
      </w:r>
    </w:p>
    <w:p w:rsidR="00C835BF" w:rsidRPr="00D00851" w:rsidRDefault="00985E60" w:rsidP="00EC26F1">
      <w:pPr>
        <w:shd w:val="clear" w:color="auto" w:fill="FFFFFF"/>
        <w:tabs>
          <w:tab w:val="left" w:pos="0"/>
        </w:tabs>
        <w:ind w:firstLine="806"/>
        <w:rPr>
          <w:rFonts w:cs="Arial"/>
        </w:rPr>
      </w:pPr>
      <w:r w:rsidRPr="00D00851">
        <w:rPr>
          <w:rFonts w:cs="Arial"/>
          <w:spacing w:val="-10"/>
        </w:rPr>
        <w:t xml:space="preserve">Основаниями для отказа в приеме документов, необходимых для </w:t>
      </w:r>
      <w:r w:rsidRPr="00D00851">
        <w:rPr>
          <w:rFonts w:cs="Arial"/>
        </w:rPr>
        <w:t>предоставления государственной услуги, являются:</w:t>
      </w:r>
    </w:p>
    <w:p w:rsidR="00C835BF" w:rsidRPr="00D00851" w:rsidRDefault="00985E60" w:rsidP="00EC26F1">
      <w:pPr>
        <w:shd w:val="clear" w:color="auto" w:fill="FFFFFF"/>
        <w:tabs>
          <w:tab w:val="left" w:pos="0"/>
        </w:tabs>
        <w:ind w:firstLine="898"/>
        <w:rPr>
          <w:rFonts w:cs="Arial"/>
        </w:rPr>
      </w:pPr>
      <w:r w:rsidRPr="00D00851">
        <w:rPr>
          <w:rFonts w:cs="Arial"/>
          <w:spacing w:val="-11"/>
        </w:rPr>
        <w:t xml:space="preserve">предоставление заявителем неполного пакета документов, указанных в </w:t>
      </w:r>
      <w:r w:rsidRPr="00D00851">
        <w:rPr>
          <w:rFonts w:cs="Arial"/>
        </w:rPr>
        <w:t>пункте 2.6 административного регламента;</w:t>
      </w:r>
    </w:p>
    <w:p w:rsidR="00C835BF" w:rsidRPr="00D00851" w:rsidRDefault="00985E60" w:rsidP="00EC26F1">
      <w:pPr>
        <w:shd w:val="clear" w:color="auto" w:fill="FFFFFF"/>
        <w:tabs>
          <w:tab w:val="left" w:pos="0"/>
        </w:tabs>
        <w:ind w:firstLine="893"/>
        <w:rPr>
          <w:rFonts w:cs="Arial"/>
        </w:rPr>
      </w:pPr>
      <w:r w:rsidRPr="00D00851">
        <w:rPr>
          <w:rFonts w:cs="Arial"/>
          <w:spacing w:val="-5"/>
        </w:rPr>
        <w:t xml:space="preserve">возраст     ребёнка,     не     предусмотренный     Уставом     областной </w:t>
      </w:r>
      <w:r w:rsidRPr="00D00851">
        <w:rPr>
          <w:rFonts w:cs="Arial"/>
          <w:spacing w:val="-8"/>
        </w:rPr>
        <w:t xml:space="preserve">общеобразовательной школы-интерната,  общеобразовательного учреждения </w:t>
      </w:r>
      <w:r w:rsidRPr="00D00851">
        <w:rPr>
          <w:rFonts w:cs="Arial"/>
          <w:spacing w:val="-6"/>
        </w:rPr>
        <w:t xml:space="preserve">для     детей     с     ограниченными     возможностями     здоровья     (далее </w:t>
      </w:r>
      <w:r w:rsidRPr="00D00851">
        <w:rPr>
          <w:rFonts w:cs="Arial"/>
        </w:rPr>
        <w:t>общеобразовательные учреждения);</w:t>
      </w:r>
    </w:p>
    <w:p w:rsidR="00C835BF" w:rsidRPr="00D00851" w:rsidRDefault="00985E60" w:rsidP="00EC26F1">
      <w:pPr>
        <w:shd w:val="clear" w:color="auto" w:fill="FFFFFF"/>
        <w:tabs>
          <w:tab w:val="left" w:pos="0"/>
        </w:tabs>
        <w:ind w:firstLine="709"/>
        <w:rPr>
          <w:rFonts w:cs="Arial"/>
        </w:rPr>
      </w:pPr>
      <w:r w:rsidRPr="00D00851">
        <w:rPr>
          <w:rFonts w:cs="Arial"/>
          <w:spacing w:val="-9"/>
        </w:rPr>
        <w:t>отсутствие свободных мест в общеобразовательном учреждении;</w:t>
      </w:r>
    </w:p>
    <w:p w:rsidR="00C835BF" w:rsidRPr="00D00851" w:rsidRDefault="00985E60" w:rsidP="00EC26F1">
      <w:pPr>
        <w:shd w:val="clear" w:color="auto" w:fill="FFFFFF"/>
        <w:tabs>
          <w:tab w:val="left" w:pos="0"/>
        </w:tabs>
        <w:ind w:firstLine="902"/>
        <w:rPr>
          <w:rFonts w:cs="Arial"/>
        </w:rPr>
      </w:pPr>
      <w:r w:rsidRPr="00D00851">
        <w:rPr>
          <w:rFonts w:cs="Arial"/>
          <w:spacing w:val="-10"/>
        </w:rPr>
        <w:t xml:space="preserve">неправильное оформление документов, отсутствие в них необходимых </w:t>
      </w:r>
      <w:r w:rsidRPr="00D00851">
        <w:rPr>
          <w:rFonts w:cs="Arial"/>
        </w:rPr>
        <w:t>для предоставления государственной услуги сведений;</w:t>
      </w:r>
    </w:p>
    <w:p w:rsidR="00581450" w:rsidRDefault="00985E60" w:rsidP="00EC26F1">
      <w:pPr>
        <w:shd w:val="clear" w:color="auto" w:fill="FFFFFF"/>
        <w:tabs>
          <w:tab w:val="left" w:pos="0"/>
        </w:tabs>
        <w:ind w:firstLine="898"/>
        <w:rPr>
          <w:rFonts w:cs="Arial"/>
        </w:rPr>
      </w:pPr>
      <w:r w:rsidRPr="00D00851">
        <w:rPr>
          <w:rFonts w:cs="Arial"/>
          <w:spacing w:val="-2"/>
        </w:rPr>
        <w:t xml:space="preserve">наличие в документах, представленных заявителем, подчисток, приписок, зачеркнутых слов и иных исправлений, а также серьезных </w:t>
      </w:r>
      <w:r w:rsidRPr="00D00851">
        <w:rPr>
          <w:rFonts w:cs="Arial"/>
          <w:spacing w:val="-8"/>
        </w:rPr>
        <w:t xml:space="preserve">повреждений, наличие которых не позволяет однозначно истолковать их </w:t>
      </w:r>
      <w:r w:rsidRPr="00D00851">
        <w:rPr>
          <w:rFonts w:cs="Arial"/>
        </w:rPr>
        <w:t>содержание.</w:t>
      </w:r>
    </w:p>
    <w:p w:rsidR="00F81180" w:rsidRPr="00F81180" w:rsidRDefault="00F81180" w:rsidP="00EC26F1">
      <w:pPr>
        <w:shd w:val="clear" w:color="auto" w:fill="FFFFFF"/>
        <w:tabs>
          <w:tab w:val="left" w:pos="-284"/>
          <w:tab w:val="left" w:pos="2246"/>
        </w:tabs>
        <w:ind w:firstLine="898"/>
      </w:pPr>
      <w:r w:rsidRPr="00F81180">
        <w:lastRenderedPageBreak/>
        <w:t>(</w:t>
      </w:r>
      <w:r>
        <w:t xml:space="preserve">пункт 2.10 изложен в редакции приказа управления образовании и науки Тамбовской области от </w:t>
      </w:r>
      <w:hyperlink r:id="rId45" w:tgtFrame="Logical" w:history="1">
        <w:r w:rsidRPr="00F81180">
          <w:rPr>
            <w:rStyle w:val="a5"/>
          </w:rPr>
          <w:t>03.09.2018 № 2306</w:t>
        </w:r>
      </w:hyperlink>
      <w:r>
        <w:t>)</w:t>
      </w:r>
    </w:p>
    <w:p w:rsidR="00F81180" w:rsidRPr="00F81180" w:rsidRDefault="00F81180" w:rsidP="00EC26F1">
      <w:pPr>
        <w:shd w:val="clear" w:color="auto" w:fill="FFFFFF"/>
        <w:tabs>
          <w:tab w:val="left" w:pos="-284"/>
          <w:tab w:val="left" w:pos="2246"/>
        </w:tabs>
        <w:ind w:firstLine="898"/>
        <w:rPr>
          <w:rFonts w:cs="Arial"/>
          <w:spacing w:val="-12"/>
        </w:rPr>
      </w:pPr>
      <w:r>
        <w:t>2.10. Исчерпывающий перечень оснований для приостановления предоставления государственной услуги или отказа в предоставлении государственной услуги.</w:t>
      </w:r>
    </w:p>
    <w:p w:rsidR="00C835BF" w:rsidRPr="00D00851" w:rsidRDefault="00985E60" w:rsidP="00EC26F1">
      <w:pPr>
        <w:shd w:val="clear" w:color="auto" w:fill="FFFFFF"/>
        <w:tabs>
          <w:tab w:val="left" w:pos="-284"/>
          <w:tab w:val="left" w:pos="2246"/>
        </w:tabs>
        <w:ind w:firstLine="898"/>
        <w:rPr>
          <w:rFonts w:cs="Arial"/>
        </w:rPr>
      </w:pPr>
      <w:r w:rsidRPr="00D00851">
        <w:rPr>
          <w:rFonts w:cs="Arial"/>
          <w:spacing w:val="-12"/>
        </w:rPr>
        <w:t>2.10.1.</w:t>
      </w:r>
      <w:r w:rsidRPr="00D00851">
        <w:rPr>
          <w:rFonts w:cs="Arial"/>
        </w:rPr>
        <w:tab/>
        <w:t>Основания для</w:t>
      </w:r>
      <w:r w:rsidR="00C72E2F">
        <w:rPr>
          <w:rFonts w:cs="Arial"/>
        </w:rPr>
        <w:t xml:space="preserve"> приостановления предоставления </w:t>
      </w:r>
      <w:r w:rsidRPr="00D00851">
        <w:rPr>
          <w:rFonts w:cs="Arial"/>
        </w:rPr>
        <w:t>государственной услуги не имеются.</w:t>
      </w:r>
    </w:p>
    <w:p w:rsidR="00F81180" w:rsidRPr="00F81180" w:rsidRDefault="00F81180" w:rsidP="00F81180">
      <w:pPr>
        <w:shd w:val="clear" w:color="auto" w:fill="FFFFFF"/>
        <w:tabs>
          <w:tab w:val="left" w:pos="-284"/>
          <w:tab w:val="left" w:pos="2246"/>
        </w:tabs>
        <w:ind w:firstLine="898"/>
      </w:pPr>
      <w:r w:rsidRPr="00F81180">
        <w:t>(</w:t>
      </w:r>
      <w:r>
        <w:t xml:space="preserve">пункт 2.10.2 изложен в редакции приказа управления образовании и науки Тамбовской области от </w:t>
      </w:r>
      <w:hyperlink r:id="rId46" w:tgtFrame="Logical" w:history="1">
        <w:r w:rsidRPr="00F81180">
          <w:rPr>
            <w:rStyle w:val="a5"/>
          </w:rPr>
          <w:t>03.09.2018 № 2306</w:t>
        </w:r>
      </w:hyperlink>
      <w:r>
        <w:t>)</w:t>
      </w:r>
    </w:p>
    <w:p w:rsidR="00C835BF" w:rsidRPr="00386CE4" w:rsidRDefault="00985E60" w:rsidP="00EC26F1">
      <w:pPr>
        <w:shd w:val="clear" w:color="auto" w:fill="FFFFFF"/>
        <w:tabs>
          <w:tab w:val="left" w:pos="-284"/>
          <w:tab w:val="left" w:pos="1896"/>
        </w:tabs>
        <w:ind w:firstLine="902"/>
        <w:rPr>
          <w:rFonts w:cs="Arial"/>
          <w:highlight w:val="yellow"/>
        </w:rPr>
      </w:pPr>
      <w:bookmarkStart w:id="8" w:name="_GoBack"/>
      <w:bookmarkEnd w:id="8"/>
      <w:r w:rsidRPr="00386CE4">
        <w:rPr>
          <w:rFonts w:cs="Arial"/>
          <w:spacing w:val="-12"/>
          <w:highlight w:val="yellow"/>
        </w:rPr>
        <w:t>2.10.2.</w:t>
      </w:r>
      <w:r w:rsidRPr="00386CE4">
        <w:rPr>
          <w:rFonts w:cs="Arial"/>
          <w:highlight w:val="yellow"/>
        </w:rPr>
        <w:tab/>
      </w:r>
      <w:r w:rsidRPr="00386CE4">
        <w:rPr>
          <w:rFonts w:cs="Arial"/>
          <w:spacing w:val="-5"/>
          <w:highlight w:val="yellow"/>
        </w:rPr>
        <w:t>Основанием для отказа в</w:t>
      </w:r>
      <w:r w:rsidR="00C72E2F" w:rsidRPr="00386CE4">
        <w:rPr>
          <w:rFonts w:cs="Arial"/>
          <w:spacing w:val="-5"/>
          <w:highlight w:val="yellow"/>
        </w:rPr>
        <w:t xml:space="preserve"> предоставлении государственной </w:t>
      </w:r>
      <w:r w:rsidRPr="00386CE4">
        <w:rPr>
          <w:rFonts w:cs="Arial"/>
          <w:highlight w:val="yellow"/>
        </w:rPr>
        <w:t>услуги является:</w:t>
      </w:r>
    </w:p>
    <w:p w:rsidR="00581450" w:rsidRDefault="00985E60" w:rsidP="00EC26F1">
      <w:pPr>
        <w:shd w:val="clear" w:color="auto" w:fill="FFFFFF"/>
        <w:tabs>
          <w:tab w:val="left" w:pos="-284"/>
        </w:tabs>
        <w:ind w:firstLine="898"/>
        <w:rPr>
          <w:rFonts w:cs="Arial"/>
        </w:rPr>
      </w:pPr>
      <w:r w:rsidRPr="00386CE4">
        <w:rPr>
          <w:rFonts w:cs="Arial"/>
          <w:spacing w:val="-9"/>
          <w:highlight w:val="yellow"/>
        </w:rPr>
        <w:t xml:space="preserve">выявленная в документах, представленных заявителем, недостоверная </w:t>
      </w:r>
      <w:r w:rsidRPr="00386CE4">
        <w:rPr>
          <w:rFonts w:cs="Arial"/>
          <w:highlight w:val="yellow"/>
        </w:rPr>
        <w:t>информация.</w:t>
      </w:r>
    </w:p>
    <w:p w:rsidR="00C835BF" w:rsidRPr="00D00851" w:rsidRDefault="00985E60" w:rsidP="00EC26F1">
      <w:pPr>
        <w:shd w:val="clear" w:color="auto" w:fill="FFFFFF"/>
        <w:tabs>
          <w:tab w:val="left" w:pos="-284"/>
        </w:tabs>
        <w:ind w:firstLine="898"/>
        <w:rPr>
          <w:rFonts w:cs="Arial"/>
        </w:rPr>
      </w:pPr>
      <w:r w:rsidRPr="00D00851">
        <w:rPr>
          <w:rFonts w:cs="Arial"/>
          <w:spacing w:val="-15"/>
        </w:rPr>
        <w:t>2.11.</w:t>
      </w:r>
      <w:r w:rsidRPr="00D00851">
        <w:rPr>
          <w:rFonts w:cs="Arial"/>
        </w:rPr>
        <w:tab/>
      </w:r>
      <w:r w:rsidRPr="00D00851">
        <w:rPr>
          <w:rFonts w:cs="Arial"/>
          <w:spacing w:val="-12"/>
        </w:rPr>
        <w:t>Перечень услуг, которые являют</w:t>
      </w:r>
      <w:r w:rsidR="00C72E2F">
        <w:rPr>
          <w:rFonts w:cs="Arial"/>
          <w:spacing w:val="-12"/>
        </w:rPr>
        <w:t xml:space="preserve">ся необходимыми и обязательными </w:t>
      </w:r>
      <w:r w:rsidRPr="00D00851">
        <w:rPr>
          <w:rFonts w:cs="Arial"/>
          <w:spacing w:val="-10"/>
        </w:rPr>
        <w:t>для предоставления государственной услуги, в</w:t>
      </w:r>
      <w:r w:rsidR="00C72E2F">
        <w:rPr>
          <w:rFonts w:cs="Arial"/>
          <w:spacing w:val="-10"/>
        </w:rPr>
        <w:t xml:space="preserve"> том числе сведения о документе </w:t>
      </w:r>
      <w:r w:rsidRPr="00D00851">
        <w:rPr>
          <w:rFonts w:cs="Arial"/>
          <w:spacing w:val="-9"/>
        </w:rPr>
        <w:t>(документах), выдаваемом (выдаваемых</w:t>
      </w:r>
      <w:r w:rsidR="00C72E2F">
        <w:rPr>
          <w:rFonts w:cs="Arial"/>
          <w:spacing w:val="-9"/>
        </w:rPr>
        <w:t xml:space="preserve">) организациями, участвующими в </w:t>
      </w:r>
      <w:r w:rsidRPr="00D00851">
        <w:rPr>
          <w:rFonts w:cs="Arial"/>
        </w:rPr>
        <w:t>предоставлении государственной услуги.</w:t>
      </w:r>
    </w:p>
    <w:p w:rsidR="00581450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3"/>
        </w:rPr>
        <w:t xml:space="preserve">При предоставлении государственной услуги предоставление иных </w:t>
      </w:r>
      <w:r w:rsidRPr="00D00851">
        <w:rPr>
          <w:rFonts w:cs="Arial"/>
          <w:spacing w:val="-6"/>
        </w:rPr>
        <w:t xml:space="preserve">услуг, необходимых и обязательных для предоставления государственной </w:t>
      </w:r>
      <w:r w:rsidRPr="00D00851">
        <w:rPr>
          <w:rFonts w:cs="Arial"/>
        </w:rPr>
        <w:t>услуги, не осуществляется.</w:t>
      </w:r>
    </w:p>
    <w:p w:rsidR="00581450" w:rsidRPr="00F07FDA" w:rsidRDefault="00985E60" w:rsidP="00EC26F1">
      <w:pPr>
        <w:shd w:val="clear" w:color="auto" w:fill="FFFFFF"/>
        <w:ind w:firstLine="690"/>
        <w:rPr>
          <w:rFonts w:cs="Arial"/>
        </w:rPr>
      </w:pPr>
      <w:r w:rsidRPr="00D00851">
        <w:rPr>
          <w:rFonts w:cs="Arial"/>
          <w:spacing w:val="-14"/>
        </w:rPr>
        <w:t>2.12.</w:t>
      </w:r>
      <w:r w:rsidRPr="00D00851">
        <w:rPr>
          <w:rFonts w:cs="Arial"/>
        </w:rPr>
        <w:tab/>
      </w:r>
      <w:r w:rsidRPr="00D00851">
        <w:rPr>
          <w:rFonts w:cs="Arial"/>
          <w:spacing w:val="-10"/>
        </w:rPr>
        <w:t>Порядок, размер и основания взимания государственной пош</w:t>
      </w:r>
      <w:r w:rsidR="00C72E2F">
        <w:rPr>
          <w:rFonts w:cs="Arial"/>
          <w:spacing w:val="-10"/>
        </w:rPr>
        <w:t xml:space="preserve">лины </w:t>
      </w:r>
      <w:r w:rsidRPr="00D00851">
        <w:rPr>
          <w:rFonts w:cs="Arial"/>
          <w:spacing w:val="-9"/>
        </w:rPr>
        <w:t>или иной платы, взимаемой за предоставление государственной услуги.</w:t>
      </w:r>
      <w:r w:rsidR="00F07FDA">
        <w:rPr>
          <w:rFonts w:cs="Arial"/>
        </w:rPr>
        <w:t xml:space="preserve"> </w:t>
      </w:r>
      <w:r w:rsidRPr="00D00851">
        <w:rPr>
          <w:rFonts w:cs="Arial"/>
          <w:spacing w:val="-9"/>
        </w:rPr>
        <w:t>Предоставление государственной услуги осуществляется бесплатно.</w:t>
      </w:r>
    </w:p>
    <w:p w:rsidR="00581450" w:rsidRDefault="00985E60" w:rsidP="00EC26F1">
      <w:pPr>
        <w:shd w:val="clear" w:color="auto" w:fill="FFFFFF"/>
        <w:ind w:firstLine="709"/>
        <w:rPr>
          <w:rFonts w:cs="Arial"/>
        </w:rPr>
      </w:pPr>
      <w:r w:rsidRPr="00D00851">
        <w:rPr>
          <w:rFonts w:cs="Arial"/>
          <w:spacing w:val="-14"/>
        </w:rPr>
        <w:t>2.13.</w:t>
      </w:r>
      <w:r w:rsidRPr="00D00851">
        <w:rPr>
          <w:rFonts w:cs="Arial"/>
        </w:rPr>
        <w:tab/>
      </w:r>
      <w:r w:rsidRPr="00D00851">
        <w:rPr>
          <w:rFonts w:cs="Arial"/>
          <w:spacing w:val="-9"/>
        </w:rPr>
        <w:t>Порядок, размер и основания в</w:t>
      </w:r>
      <w:r w:rsidR="00C72E2F">
        <w:rPr>
          <w:rFonts w:cs="Arial"/>
          <w:spacing w:val="-9"/>
        </w:rPr>
        <w:t xml:space="preserve">зимания платы за предоставление </w:t>
      </w:r>
      <w:r w:rsidRPr="00D00851">
        <w:rPr>
          <w:rFonts w:cs="Arial"/>
          <w:spacing w:val="-10"/>
        </w:rPr>
        <w:t>услуг, которые являются необходимыми и обязательными</w:t>
      </w:r>
      <w:r w:rsidR="00C72E2F">
        <w:rPr>
          <w:rFonts w:cs="Arial"/>
          <w:spacing w:val="-10"/>
        </w:rPr>
        <w:t xml:space="preserve"> для предоставления </w:t>
      </w:r>
      <w:r w:rsidRPr="00D00851">
        <w:rPr>
          <w:rFonts w:cs="Arial"/>
          <w:spacing w:val="-7"/>
        </w:rPr>
        <w:t>государственной услуги, включая информ</w:t>
      </w:r>
      <w:r w:rsidR="00C72E2F">
        <w:rPr>
          <w:rFonts w:cs="Arial"/>
          <w:spacing w:val="-7"/>
        </w:rPr>
        <w:t xml:space="preserve">ацию о методике расчета размера </w:t>
      </w:r>
      <w:r w:rsidRPr="00D00851">
        <w:rPr>
          <w:rFonts w:cs="Arial"/>
        </w:rPr>
        <w:t>такой платы.</w:t>
      </w:r>
    </w:p>
    <w:p w:rsidR="00581450" w:rsidRDefault="00985E60" w:rsidP="00EC26F1">
      <w:pPr>
        <w:shd w:val="clear" w:color="auto" w:fill="FFFFFF"/>
        <w:ind w:firstLine="709"/>
        <w:rPr>
          <w:rFonts w:cs="Arial"/>
        </w:rPr>
      </w:pPr>
      <w:r w:rsidRPr="00D00851">
        <w:rPr>
          <w:rFonts w:cs="Arial"/>
        </w:rPr>
        <w:t xml:space="preserve">Взимание платы за предоставление услуг, которые являются </w:t>
      </w:r>
      <w:r w:rsidRPr="00D00851">
        <w:rPr>
          <w:rFonts w:cs="Arial"/>
          <w:spacing w:val="-10"/>
        </w:rPr>
        <w:t xml:space="preserve">необходимыми и обязательными для предоставления государственной услуги, </w:t>
      </w:r>
      <w:r w:rsidRPr="00D00851">
        <w:rPr>
          <w:rFonts w:cs="Arial"/>
        </w:rPr>
        <w:t>не осуществляется в связи с отсутствием таких услуг.</w:t>
      </w:r>
    </w:p>
    <w:p w:rsidR="00C835BF" w:rsidRPr="00D00851" w:rsidRDefault="00985E60" w:rsidP="00EC26F1">
      <w:pPr>
        <w:shd w:val="clear" w:color="auto" w:fill="FFFFFF"/>
        <w:ind w:firstLine="709"/>
        <w:rPr>
          <w:rFonts w:cs="Arial"/>
        </w:rPr>
      </w:pPr>
      <w:r w:rsidRPr="00D00851">
        <w:rPr>
          <w:rFonts w:cs="Arial"/>
          <w:spacing w:val="-9"/>
        </w:rPr>
        <w:t xml:space="preserve">2.14. Максимальный срок ожидания в очереди при подаче запроса о </w:t>
      </w:r>
      <w:r w:rsidRPr="00D00851">
        <w:rPr>
          <w:rFonts w:cs="Arial"/>
        </w:rPr>
        <w:t xml:space="preserve">предоставлении государственной услуги, услуги, предоставляемой </w:t>
      </w:r>
      <w:r w:rsidRPr="00D00851">
        <w:rPr>
          <w:rFonts w:cs="Arial"/>
          <w:spacing w:val="-9"/>
        </w:rPr>
        <w:t xml:space="preserve">организацией, участвующей в предоставлении государственной услуги, и при </w:t>
      </w:r>
      <w:r w:rsidRPr="00D00851">
        <w:rPr>
          <w:rFonts w:cs="Arial"/>
        </w:rPr>
        <w:t>получении результата предоставления таких услуг.</w:t>
      </w:r>
    </w:p>
    <w:p w:rsidR="00581450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10"/>
        </w:rPr>
        <w:t xml:space="preserve">Максимальное время ожидания в очереди при подаче документов и при </w:t>
      </w:r>
      <w:r w:rsidRPr="00D00851">
        <w:rPr>
          <w:rFonts w:cs="Arial"/>
          <w:spacing w:val="-9"/>
        </w:rPr>
        <w:t xml:space="preserve">получении результата предоставления государственной услуги не должно </w:t>
      </w:r>
      <w:r w:rsidRPr="00D00851">
        <w:rPr>
          <w:rFonts w:cs="Arial"/>
        </w:rPr>
        <w:t>превышать 15 минут.</w:t>
      </w:r>
    </w:p>
    <w:p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14"/>
        </w:rPr>
        <w:t>2.15.</w:t>
      </w:r>
      <w:r w:rsidRPr="00D00851">
        <w:rPr>
          <w:rFonts w:cs="Arial"/>
        </w:rPr>
        <w:tab/>
      </w:r>
      <w:r w:rsidRPr="00D00851">
        <w:rPr>
          <w:rFonts w:cs="Arial"/>
          <w:spacing w:val="-11"/>
        </w:rPr>
        <w:t>Срок и порядок регистрации зап</w:t>
      </w:r>
      <w:r w:rsidR="00C72E2F">
        <w:rPr>
          <w:rFonts w:cs="Arial"/>
          <w:spacing w:val="-11"/>
        </w:rPr>
        <w:t xml:space="preserve">роса заявителя о предоставлении </w:t>
      </w:r>
      <w:r w:rsidRPr="00D00851">
        <w:rPr>
          <w:rFonts w:cs="Arial"/>
        </w:rPr>
        <w:t>государственной услуги и услуги</w:t>
      </w:r>
      <w:r w:rsidR="00C72E2F">
        <w:rPr>
          <w:rFonts w:cs="Arial"/>
        </w:rPr>
        <w:t xml:space="preserve">, предоставляемой организацией, </w:t>
      </w:r>
      <w:r w:rsidRPr="00D00851">
        <w:rPr>
          <w:rFonts w:cs="Arial"/>
          <w:spacing w:val="-5"/>
        </w:rPr>
        <w:t>участвующей в предоставлении госуда</w:t>
      </w:r>
      <w:r w:rsidR="00C72E2F">
        <w:rPr>
          <w:rFonts w:cs="Arial"/>
          <w:spacing w:val="-5"/>
        </w:rPr>
        <w:t xml:space="preserve">рственной услуги, в том числе в </w:t>
      </w:r>
      <w:r w:rsidRPr="00D00851">
        <w:rPr>
          <w:rFonts w:cs="Arial"/>
        </w:rPr>
        <w:t>электронной форме.</w:t>
      </w:r>
    </w:p>
    <w:p w:rsidR="00CB4289" w:rsidRDefault="00CB4289" w:rsidP="00EC26F1">
      <w:pPr>
        <w:shd w:val="clear" w:color="auto" w:fill="FFFFFF"/>
        <w:tabs>
          <w:tab w:val="left" w:pos="0"/>
        </w:tabs>
        <w:ind w:firstLine="715"/>
        <w:rPr>
          <w:rFonts w:cs="Arial"/>
        </w:rPr>
      </w:pPr>
      <w:r w:rsidRPr="0035493D">
        <w:t>Прием заявления, проверка представленных документов на соответствие перечню и требованиям к оформлению, регистрация его в Журнале направления детей в областные общеобразовательные учреждения - не более 15 минут на каждого заявителя.</w:t>
      </w:r>
      <w:r w:rsidRPr="001647AF">
        <w:rPr>
          <w:rFonts w:cs="Arial"/>
        </w:rPr>
        <w:t xml:space="preserve"> </w:t>
      </w:r>
    </w:p>
    <w:p w:rsidR="005A46EF" w:rsidRPr="005A46EF" w:rsidRDefault="005A46EF" w:rsidP="005A46EF">
      <w:pPr>
        <w:shd w:val="clear" w:color="auto" w:fill="FFFFFF"/>
        <w:ind w:firstLine="701"/>
        <w:rPr>
          <w:rStyle w:val="a5"/>
          <w:rFonts w:cs="Arial"/>
          <w:spacing w:val="-8"/>
          <w:sz w:val="20"/>
          <w:szCs w:val="20"/>
        </w:rPr>
      </w:pPr>
      <w:r w:rsidRPr="005A46EF">
        <w:rPr>
          <w:rFonts w:cs="Arial"/>
          <w:spacing w:val="-8"/>
          <w:sz w:val="20"/>
          <w:szCs w:val="20"/>
        </w:rPr>
        <w:t xml:space="preserve">(абзац изложен в редакции приказа управления образования и науки области от </w:t>
      </w:r>
      <w:r w:rsidRPr="005A46EF">
        <w:rPr>
          <w:rFonts w:cs="Arial"/>
          <w:spacing w:val="-8"/>
          <w:sz w:val="20"/>
          <w:szCs w:val="20"/>
        </w:rPr>
        <w:fldChar w:fldCharType="begin"/>
      </w:r>
      <w:r w:rsidR="00153BFE">
        <w:rPr>
          <w:rFonts w:cs="Arial"/>
          <w:spacing w:val="-8"/>
          <w:sz w:val="20"/>
          <w:szCs w:val="20"/>
        </w:rPr>
        <w:instrText>HYPERLINK "http://10.68.0.78:8080/content/act/f93ac4d8-9434-4b4b-85c0-d6637e01c7d4.doc" \t "Logical"</w:instrText>
      </w:r>
      <w:r w:rsidRPr="005A46EF">
        <w:rPr>
          <w:rFonts w:cs="Arial"/>
          <w:spacing w:val="-8"/>
          <w:sz w:val="20"/>
          <w:szCs w:val="20"/>
        </w:rPr>
        <w:fldChar w:fldCharType="separate"/>
      </w:r>
      <w:r w:rsidRPr="005A46EF">
        <w:rPr>
          <w:rStyle w:val="a5"/>
          <w:rFonts w:cs="Arial"/>
          <w:spacing w:val="-8"/>
          <w:sz w:val="20"/>
          <w:szCs w:val="20"/>
        </w:rPr>
        <w:t>08.07.2016 № 1985)</w:t>
      </w:r>
    </w:p>
    <w:p w:rsidR="005A46EF" w:rsidRPr="006744DE" w:rsidRDefault="005A46EF" w:rsidP="005A46EF">
      <w:pPr>
        <w:shd w:val="clear" w:color="auto" w:fill="FFFFFF"/>
        <w:tabs>
          <w:tab w:val="left" w:pos="0"/>
        </w:tabs>
        <w:ind w:firstLine="715"/>
      </w:pPr>
      <w:r w:rsidRPr="005A46EF">
        <w:rPr>
          <w:rFonts w:cs="Arial"/>
          <w:spacing w:val="-8"/>
          <w:sz w:val="20"/>
          <w:szCs w:val="20"/>
        </w:rPr>
        <w:fldChar w:fldCharType="end"/>
      </w:r>
    </w:p>
    <w:p w:rsidR="001647AF" w:rsidRPr="006744DE" w:rsidRDefault="001647AF" w:rsidP="00EC26F1">
      <w:r w:rsidRPr="006744DE">
        <w:t>2.16. Требования к помещениям, в которых предоставляются государственная услуга, услуга, предоставляемая организацией, участвующей в предоставлении государственной услуги, к месту ожидания и приема заявителей, размещению и оформлению визуальной, текстовой и мультимедийной информации о порядке предоставления таких услуг, в том числе к обеспечению доступности для инвалидов указанных объектов в соответствии с законодательством Российской Федерации о социальной защите инвалидов.</w:t>
      </w:r>
    </w:p>
    <w:p w:rsidR="005A46EF" w:rsidRPr="005A46EF" w:rsidRDefault="005A46EF" w:rsidP="005A46EF">
      <w:pPr>
        <w:shd w:val="clear" w:color="auto" w:fill="FFFFFF"/>
        <w:tabs>
          <w:tab w:val="left" w:pos="0"/>
        </w:tabs>
        <w:ind w:firstLine="715"/>
        <w:rPr>
          <w:rStyle w:val="a5"/>
          <w:rFonts w:cs="Arial"/>
          <w:sz w:val="20"/>
          <w:szCs w:val="20"/>
        </w:rPr>
      </w:pPr>
      <w:bookmarkStart w:id="9" w:name="sub_2161"/>
      <w:r w:rsidRPr="005A46EF">
        <w:rPr>
          <w:rFonts w:cs="Arial"/>
          <w:sz w:val="20"/>
          <w:szCs w:val="20"/>
        </w:rPr>
        <w:t xml:space="preserve">(пункт 2.16 изложен в редакции приказа управления образования и науки Тамбовской области от </w:t>
      </w:r>
      <w:r w:rsidRPr="005A46EF">
        <w:rPr>
          <w:rFonts w:cs="Arial"/>
          <w:sz w:val="20"/>
          <w:szCs w:val="20"/>
        </w:rPr>
        <w:fldChar w:fldCharType="begin"/>
      </w:r>
      <w:r w:rsidR="00153BFE">
        <w:rPr>
          <w:rFonts w:cs="Arial"/>
          <w:sz w:val="20"/>
          <w:szCs w:val="20"/>
        </w:rPr>
        <w:instrText>HYPERLINK "http://10.68.0.78:8080/content/act/14e10461-585e-440d-b399-7d46e245dc67.doc" \t "Logical"</w:instrText>
      </w:r>
      <w:r w:rsidRPr="005A46EF">
        <w:rPr>
          <w:rFonts w:cs="Arial"/>
          <w:sz w:val="20"/>
          <w:szCs w:val="20"/>
        </w:rPr>
        <w:fldChar w:fldCharType="separate"/>
      </w:r>
      <w:r w:rsidRPr="005A46EF">
        <w:rPr>
          <w:rStyle w:val="a5"/>
          <w:rFonts w:cs="Arial"/>
          <w:sz w:val="20"/>
          <w:szCs w:val="20"/>
        </w:rPr>
        <w:t>29.06.2016 № 1880)</w:t>
      </w:r>
    </w:p>
    <w:p w:rsidR="001647AF" w:rsidRPr="006744DE" w:rsidRDefault="005A46EF" w:rsidP="005A46EF">
      <w:r w:rsidRPr="005A46EF">
        <w:rPr>
          <w:rFonts w:cs="Arial"/>
          <w:sz w:val="20"/>
          <w:szCs w:val="20"/>
        </w:rPr>
        <w:fldChar w:fldCharType="end"/>
      </w:r>
      <w:r w:rsidR="001647AF" w:rsidRPr="006744DE">
        <w:t>2.16.1. Требования к присутственным местам</w:t>
      </w:r>
    </w:p>
    <w:bookmarkEnd w:id="9"/>
    <w:p w:rsidR="001647AF" w:rsidRPr="006744DE" w:rsidRDefault="001647AF" w:rsidP="00EC26F1">
      <w:r w:rsidRPr="006744DE">
        <w:t>Прием заявителей следует осуществлять в специально выделенном для этих целей помещениях.</w:t>
      </w:r>
    </w:p>
    <w:p w:rsidR="001647AF" w:rsidRPr="006744DE" w:rsidRDefault="001647AF" w:rsidP="00EC26F1">
      <w:r w:rsidRPr="006744DE">
        <w:lastRenderedPageBreak/>
        <w:t>Присутственные места включают места для ожидания, информирования и приема заявителей.</w:t>
      </w:r>
    </w:p>
    <w:p w:rsidR="001647AF" w:rsidRPr="006744DE" w:rsidRDefault="001647AF" w:rsidP="00EC26F1">
      <w:r w:rsidRPr="006744DE">
        <w:t>Помещения должны соответствовать государственным санитарно-эпидемиологическим нормативам.</w:t>
      </w:r>
    </w:p>
    <w:p w:rsidR="001647AF" w:rsidRPr="006744DE" w:rsidRDefault="001647AF" w:rsidP="00EC26F1">
      <w:r w:rsidRPr="006744DE">
        <w:t>Присутственные места должны быть оборудованы системой кондиционирования воздуха.</w:t>
      </w:r>
    </w:p>
    <w:p w:rsidR="001647AF" w:rsidRPr="006744DE" w:rsidRDefault="001647AF" w:rsidP="00EC26F1">
      <w:r w:rsidRPr="006744DE">
        <w:t>У входа в каждое из помещений размещается табличка с наименованием помещения.</w:t>
      </w:r>
    </w:p>
    <w:p w:rsidR="001647AF" w:rsidRPr="006744DE" w:rsidRDefault="001647AF" w:rsidP="00EC26F1">
      <w:r w:rsidRPr="006744DE">
        <w:t>В месте предоставления услуги в период с октября по май должен работать гардероб либо размещаться специальные напольные и (или) настенные вешалки для одежды.</w:t>
      </w:r>
    </w:p>
    <w:p w:rsidR="001647AF" w:rsidRPr="006744DE" w:rsidRDefault="001647AF" w:rsidP="00EC26F1">
      <w:r w:rsidRPr="006744DE">
        <w:t>В месте предоставления услуги должен быть туалет со свободным доступом к нему в рабочее время.</w:t>
      </w:r>
    </w:p>
    <w:p w:rsidR="001647AF" w:rsidRPr="006744DE" w:rsidRDefault="001647AF" w:rsidP="00EC26F1">
      <w:bookmarkStart w:id="10" w:name="sub_2162"/>
      <w:r w:rsidRPr="006744DE">
        <w:t>2.16.2. Требования к местам для информирования</w:t>
      </w:r>
    </w:p>
    <w:bookmarkEnd w:id="10"/>
    <w:p w:rsidR="001647AF" w:rsidRPr="006744DE" w:rsidRDefault="001647AF" w:rsidP="00EC26F1">
      <w:r w:rsidRPr="006744DE">
        <w:t>Места для информирования оборудуются:</w:t>
      </w:r>
    </w:p>
    <w:p w:rsidR="001647AF" w:rsidRPr="006744DE" w:rsidRDefault="001647AF" w:rsidP="00EC26F1">
      <w:r w:rsidRPr="006744DE">
        <w:t>информационными стендами;</w:t>
      </w:r>
    </w:p>
    <w:p w:rsidR="001647AF" w:rsidRPr="006744DE" w:rsidRDefault="001647AF" w:rsidP="00EC26F1">
      <w:r w:rsidRPr="006744DE">
        <w:t>стульями и столами (стойками для письма) для возможности оформления документов.</w:t>
      </w:r>
    </w:p>
    <w:p w:rsidR="001647AF" w:rsidRPr="006744DE" w:rsidRDefault="001647AF" w:rsidP="00EC26F1">
      <w:r w:rsidRPr="006744DE">
        <w:t>Информационные стенды, столы (стойки) для письма размещаются в местах, обеспечивающих свободный доступ к ним лицам, имеющим ограничения к передвижению, в том числе инвалидам, использующим кресла-коляски.</w:t>
      </w:r>
    </w:p>
    <w:p w:rsidR="001647AF" w:rsidRPr="006744DE" w:rsidRDefault="001647AF" w:rsidP="00EC26F1">
      <w:r w:rsidRPr="006744DE">
        <w:t>В случае невозможности размещения информационных стендов используются другие способы размещения информации, обеспечивающие свободный доступ к ней заинтересованных лиц.</w:t>
      </w:r>
    </w:p>
    <w:p w:rsidR="001647AF" w:rsidRPr="006744DE" w:rsidRDefault="001647AF" w:rsidP="00EC26F1">
      <w:bookmarkStart w:id="11" w:name="sub_2163"/>
      <w:r w:rsidRPr="006744DE">
        <w:t>2.16.3. Требования к местам ожидания</w:t>
      </w:r>
    </w:p>
    <w:bookmarkEnd w:id="11"/>
    <w:p w:rsidR="001647AF" w:rsidRPr="006744DE" w:rsidRDefault="001647AF" w:rsidP="00EC26F1">
      <w:r w:rsidRPr="006744DE">
        <w:t>Места ожидания должны соответствовать комфортным условиям для заявителей, в том числе инвалидов, использующих кресла-коляски, и оптимальным условиям работы специалистов.</w:t>
      </w:r>
    </w:p>
    <w:p w:rsidR="001647AF" w:rsidRPr="006744DE" w:rsidRDefault="001647AF" w:rsidP="00EC26F1">
      <w:r w:rsidRPr="006744DE">
        <w:t>Места ожидания должны быть оборудованы сидячими местами для посетителей. Количество мест ожидания определяется исходя из фактической нагрузки и возможностей для их размещения в здании, но не может составлять менее 2 мест на каждого специалиста, ведущего прием документов.</w:t>
      </w:r>
    </w:p>
    <w:p w:rsidR="001647AF" w:rsidRPr="006744DE" w:rsidRDefault="001647AF" w:rsidP="00EC26F1">
      <w:r w:rsidRPr="006744DE">
        <w:t>Места для заполнения заявлений о предоставлении государственной услуги оборудуются стульями, столами (стойками) и обеспечиваются образцами заполнения документов, бланками заявлений, ручками и бумагой.</w:t>
      </w:r>
    </w:p>
    <w:p w:rsidR="001647AF" w:rsidRPr="006744DE" w:rsidRDefault="001647AF" w:rsidP="00EC26F1">
      <w:bookmarkStart w:id="12" w:name="sub_2164"/>
      <w:r w:rsidRPr="006744DE">
        <w:t>2.16.4. Требования к местам приема заявителей</w:t>
      </w:r>
    </w:p>
    <w:bookmarkEnd w:id="12"/>
    <w:p w:rsidR="001647AF" w:rsidRPr="006744DE" w:rsidRDefault="001647AF" w:rsidP="00EC26F1">
      <w:r w:rsidRPr="006744DE">
        <w:t>Кабинет приема заявителей должен быть оборудован информационными табличками с указанием: номера кабинета;</w:t>
      </w:r>
    </w:p>
    <w:p w:rsidR="001647AF" w:rsidRPr="006744DE" w:rsidRDefault="001647AF" w:rsidP="00EC26F1">
      <w:r w:rsidRPr="006744DE">
        <w:t>фамилии, имени, отчества и должности специалиста, осуществляющего прием;</w:t>
      </w:r>
    </w:p>
    <w:p w:rsidR="001647AF" w:rsidRPr="006744DE" w:rsidRDefault="001647AF" w:rsidP="00EC26F1">
      <w:r w:rsidRPr="006744DE">
        <w:t>времени перерыва на обед.</w:t>
      </w:r>
    </w:p>
    <w:p w:rsidR="001647AF" w:rsidRPr="006744DE" w:rsidRDefault="001647AF" w:rsidP="00EC26F1">
      <w:r w:rsidRPr="006744DE">
        <w:t>Рабочее место специалиста оборудуется персональным компьютером с возможностью доступа к необходимым информационным базам данных, печатающим и сканирующим устройствам.</w:t>
      </w:r>
    </w:p>
    <w:p w:rsidR="001647AF" w:rsidRPr="006744DE" w:rsidRDefault="001647AF" w:rsidP="00EC26F1">
      <w:r w:rsidRPr="006744DE">
        <w:t>Должностное лицо, осуществляющие прием, обеспечивается личными идентификационными карточками и (или) настольными табличками.</w:t>
      </w:r>
    </w:p>
    <w:p w:rsidR="001647AF" w:rsidRPr="006744DE" w:rsidRDefault="001647AF" w:rsidP="00EC26F1">
      <w:r w:rsidRPr="006744DE">
        <w:t>Место для приема заявителей снабжается стулом, должно иметь место для письма и размещения документов.</w:t>
      </w:r>
    </w:p>
    <w:p w:rsidR="001647AF" w:rsidRPr="006744DE" w:rsidRDefault="001647AF" w:rsidP="00EC26F1">
      <w:r w:rsidRPr="006744DE">
        <w:t>В целях обеспечения конфиденциальности персональных данных заявителя одновременное консультирование и (или) прием двух и более заявителей не допускается.</w:t>
      </w:r>
    </w:p>
    <w:p w:rsidR="001647AF" w:rsidRPr="006744DE" w:rsidRDefault="001647AF" w:rsidP="00EC26F1">
      <w:r w:rsidRPr="006744DE">
        <w:t>При обращении инвалида за получением государственной услуги (включая инвалидов, использующих кресла-коляски и собак-проводников) обеспечивается:</w:t>
      </w:r>
    </w:p>
    <w:p w:rsidR="001647AF" w:rsidRPr="006744DE" w:rsidRDefault="001647AF" w:rsidP="00EC26F1">
      <w:r w:rsidRPr="006744DE">
        <w:lastRenderedPageBreak/>
        <w:t>содействие инвалидам при входе в орган, предоставляющий государственную услугу, и выходе из него;</w:t>
      </w:r>
    </w:p>
    <w:p w:rsidR="001647AF" w:rsidRPr="006744DE" w:rsidRDefault="001647AF" w:rsidP="00EC26F1">
      <w:r w:rsidRPr="006744DE">
        <w:t>сопровождение инвалидов, имеющих стойкие расстройства функции зрения и самостоятельного передвижения, и оказание им помощи в органе, предоставляющем государственные услуги;</w:t>
      </w:r>
    </w:p>
    <w:p w:rsidR="001647AF" w:rsidRPr="006744DE" w:rsidRDefault="001647AF" w:rsidP="00EC26F1">
      <w:r w:rsidRPr="006744DE">
        <w:t>доступ к помещению, в котором предоставляется услуга, собаки- проводника при наличии документа, подтверждающего её специальное обучение;</w:t>
      </w:r>
    </w:p>
    <w:p w:rsidR="001647AF" w:rsidRPr="006744DE" w:rsidRDefault="001647AF" w:rsidP="00EC26F1">
      <w:r w:rsidRPr="006744DE">
        <w:t>возможность самостоятельного передвижения инвалидов, в том числе передвигающихся в кресле-коляске, в целях доступа к месту предоставления услуги, в том числе с помощью специалиста органа, предоставляющего государственную услугу, ответственного за работу с инвалидами;</w:t>
      </w:r>
    </w:p>
    <w:p w:rsidR="001647AF" w:rsidRDefault="001647AF" w:rsidP="00EC26F1">
      <w:pPr>
        <w:shd w:val="clear" w:color="auto" w:fill="FFFFFF"/>
        <w:tabs>
          <w:tab w:val="left" w:pos="0"/>
        </w:tabs>
        <w:ind w:firstLine="715"/>
      </w:pPr>
      <w:r w:rsidRPr="006744DE">
        <w:t>оказание помощи инвалидам в преодолении барьеров, мешающих получению ими государственной услуги наравне с другими лицами.</w:t>
      </w:r>
    </w:p>
    <w:p w:rsidR="00C835BF" w:rsidRPr="00D00851" w:rsidRDefault="00985E60" w:rsidP="00EC26F1">
      <w:pPr>
        <w:shd w:val="clear" w:color="auto" w:fill="FFFFFF"/>
        <w:tabs>
          <w:tab w:val="left" w:pos="0"/>
        </w:tabs>
        <w:ind w:firstLine="715"/>
        <w:rPr>
          <w:rFonts w:cs="Arial"/>
        </w:rPr>
      </w:pPr>
      <w:r w:rsidRPr="00D00851">
        <w:rPr>
          <w:rFonts w:cs="Arial"/>
          <w:spacing w:val="-5"/>
        </w:rPr>
        <w:t xml:space="preserve">2.17. Показатели доступности и качества государственной услуги, в </w:t>
      </w:r>
      <w:r w:rsidRPr="00D00851">
        <w:rPr>
          <w:rFonts w:cs="Arial"/>
          <w:spacing w:val="-10"/>
        </w:rPr>
        <w:t xml:space="preserve">том числе количество взаимодействий заявителя с должностными лицами при </w:t>
      </w:r>
      <w:r w:rsidRPr="00D00851">
        <w:rPr>
          <w:rFonts w:cs="Arial"/>
        </w:rPr>
        <w:t xml:space="preserve">предоставлении государственной услуги и их продолжительность, </w:t>
      </w:r>
      <w:r w:rsidRPr="00D00851">
        <w:rPr>
          <w:rFonts w:cs="Arial"/>
          <w:spacing w:val="-6"/>
        </w:rPr>
        <w:t xml:space="preserve">возможность получения государственной услуги в многофункциональном </w:t>
      </w:r>
      <w:r w:rsidRPr="00D00851">
        <w:rPr>
          <w:rFonts w:cs="Arial"/>
          <w:spacing w:val="-11"/>
        </w:rPr>
        <w:t xml:space="preserve">центре предоставления государственных и муниципальных услуг, возможность </w:t>
      </w:r>
      <w:r w:rsidRPr="00D00851">
        <w:rPr>
          <w:rFonts w:cs="Arial"/>
          <w:spacing w:val="-10"/>
        </w:rPr>
        <w:t>получения информации о ходе предоставления государственной услуги, в том числе с использованием информационно-коммуникационных технологий.</w:t>
      </w:r>
    </w:p>
    <w:p w:rsidR="00C835BF" w:rsidRPr="00D00851" w:rsidRDefault="00985E60" w:rsidP="00EC26F1">
      <w:pPr>
        <w:shd w:val="clear" w:color="auto" w:fill="FFFFFF"/>
        <w:ind w:firstLine="917"/>
        <w:rPr>
          <w:rFonts w:cs="Arial"/>
        </w:rPr>
      </w:pPr>
      <w:r w:rsidRPr="00D00851">
        <w:rPr>
          <w:rFonts w:cs="Arial"/>
          <w:spacing w:val="-8"/>
        </w:rPr>
        <w:t xml:space="preserve">2.17.1. Показателями доступности предоставления государственной </w:t>
      </w:r>
      <w:r w:rsidRPr="00D00851">
        <w:rPr>
          <w:rFonts w:cs="Arial"/>
        </w:rPr>
        <w:t>услуги являются:</w:t>
      </w:r>
    </w:p>
    <w:p w:rsidR="00C835BF" w:rsidRPr="00D00851" w:rsidRDefault="00985E60" w:rsidP="00EC26F1">
      <w:pPr>
        <w:shd w:val="clear" w:color="auto" w:fill="FFFFFF"/>
        <w:ind w:firstLine="709"/>
        <w:rPr>
          <w:rFonts w:cs="Arial"/>
        </w:rPr>
      </w:pPr>
      <w:r w:rsidRPr="00D00851">
        <w:rPr>
          <w:rFonts w:cs="Arial"/>
          <w:spacing w:val="-9"/>
        </w:rPr>
        <w:t>наличие различных каналов получения информации об услуге;</w:t>
      </w:r>
    </w:p>
    <w:p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10"/>
        </w:rPr>
        <w:t xml:space="preserve">возможность представления в уполномоченный орган заявления о предоставлении государственной услуги и прилагаемых к нему документов в </w:t>
      </w:r>
      <w:r w:rsidRPr="00D00851">
        <w:rPr>
          <w:rFonts w:cs="Arial"/>
        </w:rPr>
        <w:t>форме электронного документа;</w:t>
      </w:r>
    </w:p>
    <w:p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9"/>
        </w:rPr>
        <w:t xml:space="preserve">открытый доступ для заявителей к информации о порядке и сроках предоставления государственной услуги, порядке обжалования действий </w:t>
      </w:r>
      <w:r w:rsidRPr="00D00851">
        <w:rPr>
          <w:rFonts w:cs="Arial"/>
          <w:spacing w:val="-10"/>
        </w:rPr>
        <w:t>(бездействия) должностных лиц уполномоченного органа.</w:t>
      </w:r>
    </w:p>
    <w:p w:rsidR="00C835BF" w:rsidRPr="00D00851" w:rsidRDefault="00985E60" w:rsidP="00EC26F1">
      <w:pPr>
        <w:shd w:val="clear" w:color="auto" w:fill="FFFFFF"/>
        <w:ind w:firstLine="709"/>
        <w:rPr>
          <w:rFonts w:cs="Arial"/>
        </w:rPr>
      </w:pPr>
      <w:r w:rsidRPr="00D00851">
        <w:rPr>
          <w:rFonts w:cs="Arial"/>
          <w:spacing w:val="-9"/>
        </w:rPr>
        <w:t>2.17.2. Показатели качества предоставления государственной услуги:</w:t>
      </w:r>
    </w:p>
    <w:p w:rsidR="00C835BF" w:rsidRPr="00D00851" w:rsidRDefault="00985E60" w:rsidP="00EC26F1">
      <w:pPr>
        <w:shd w:val="clear" w:color="auto" w:fill="FFFFFF"/>
        <w:ind w:firstLine="709"/>
        <w:rPr>
          <w:rFonts w:cs="Arial"/>
        </w:rPr>
      </w:pPr>
      <w:r w:rsidRPr="00D00851">
        <w:rPr>
          <w:rFonts w:cs="Arial"/>
          <w:spacing w:val="-10"/>
        </w:rPr>
        <w:t>соблюдение стандартов предоставления государственной услуги;</w:t>
      </w:r>
    </w:p>
    <w:p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2"/>
        </w:rPr>
        <w:t xml:space="preserve">возможность досудебного (внесудебного) рассмотрения жалоб на </w:t>
      </w:r>
      <w:r w:rsidRPr="00D00851">
        <w:rPr>
          <w:rFonts w:cs="Arial"/>
          <w:spacing w:val="-6"/>
        </w:rPr>
        <w:t xml:space="preserve">действия (бездействие) и решения уполномоченного органа, должностного </w:t>
      </w:r>
      <w:r w:rsidRPr="00D00851">
        <w:rPr>
          <w:rFonts w:cs="Arial"/>
        </w:rPr>
        <w:t>лица уполномоченного органа;</w:t>
      </w:r>
    </w:p>
    <w:p w:rsidR="00581450" w:rsidRDefault="00985E60" w:rsidP="00EC26F1">
      <w:pPr>
        <w:shd w:val="clear" w:color="auto" w:fill="FFFFFF"/>
        <w:ind w:firstLine="912"/>
        <w:rPr>
          <w:rFonts w:cs="Arial"/>
        </w:rPr>
      </w:pPr>
      <w:r w:rsidRPr="00D00851">
        <w:rPr>
          <w:rFonts w:cs="Arial"/>
          <w:spacing w:val="-10"/>
        </w:rPr>
        <w:t xml:space="preserve">отсутствие обоснованных жалоб заявителей на действия (бездействие) </w:t>
      </w:r>
      <w:r w:rsidRPr="00D00851">
        <w:rPr>
          <w:rFonts w:cs="Arial"/>
        </w:rPr>
        <w:t>должностных лиц уполномоченного органа при предоставлении государственной услуги.</w:t>
      </w:r>
    </w:p>
    <w:p w:rsidR="00D004EC" w:rsidRPr="00D004EC" w:rsidRDefault="00D004EC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4EC">
        <w:rPr>
          <w:rFonts w:cs="Arial"/>
          <w:color w:val="000000"/>
        </w:rPr>
        <w:t>2.18. Иные требования, в том числе учитывающие особенности предоставления государственной услуги в многофункциональных центрах предоставления государственных и муниципальных услуг и особенности предоставления государственной услуги в электронной форме</w:t>
      </w:r>
    </w:p>
    <w:p w:rsidR="00D004EC" w:rsidRPr="00D004EC" w:rsidRDefault="00D004EC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4EC">
        <w:rPr>
          <w:rFonts w:cs="Arial"/>
          <w:color w:val="000000"/>
        </w:rPr>
        <w:t>При предоставлении государственной услуги в электронной форме посредством Регионального портала заявителям обеспечивается возможность:</w:t>
      </w:r>
    </w:p>
    <w:p w:rsidR="00D004EC" w:rsidRPr="00D004EC" w:rsidRDefault="00D004EC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4EC">
        <w:rPr>
          <w:rFonts w:cs="Arial"/>
          <w:color w:val="000000"/>
        </w:rPr>
        <w:t>получение информации о порядке и сроках предоставления услуги;</w:t>
      </w:r>
    </w:p>
    <w:p w:rsidR="00D004EC" w:rsidRPr="00D004EC" w:rsidRDefault="00D004EC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4EC">
        <w:rPr>
          <w:rFonts w:cs="Arial"/>
          <w:color w:val="000000"/>
        </w:rPr>
        <w:t>запись на прием в Управление для подачи заявления (запроса) о предоставлении услуги (далее - запрос);</w:t>
      </w:r>
    </w:p>
    <w:p w:rsidR="00D004EC" w:rsidRPr="00D004EC" w:rsidRDefault="00D004EC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4EC">
        <w:rPr>
          <w:rFonts w:cs="Arial"/>
          <w:color w:val="000000"/>
        </w:rPr>
        <w:t>формирование запроса;</w:t>
      </w:r>
    </w:p>
    <w:p w:rsidR="00D004EC" w:rsidRPr="00D004EC" w:rsidRDefault="00D004EC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4EC">
        <w:rPr>
          <w:rFonts w:cs="Arial"/>
          <w:color w:val="000000"/>
        </w:rPr>
        <w:t>прием и регистрация Управлением запроса и иных документов, необходимых для предоставления услуги;</w:t>
      </w:r>
    </w:p>
    <w:p w:rsidR="00D004EC" w:rsidRPr="00D004EC" w:rsidRDefault="00D004EC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4EC">
        <w:rPr>
          <w:rFonts w:cs="Arial"/>
          <w:color w:val="000000"/>
        </w:rPr>
        <w:t>получение результата предоставления услуги;</w:t>
      </w:r>
    </w:p>
    <w:p w:rsidR="00D004EC" w:rsidRPr="00D004EC" w:rsidRDefault="00D004EC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4EC">
        <w:rPr>
          <w:rFonts w:cs="Arial"/>
          <w:color w:val="000000"/>
        </w:rPr>
        <w:t>получение сведений о ходе выполнения запроса;</w:t>
      </w:r>
    </w:p>
    <w:p w:rsidR="00D004EC" w:rsidRPr="00D004EC" w:rsidRDefault="00D004EC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4EC">
        <w:rPr>
          <w:rFonts w:cs="Arial"/>
          <w:color w:val="000000"/>
        </w:rPr>
        <w:t>осуществление оценки качества предоставления услуги;</w:t>
      </w:r>
    </w:p>
    <w:p w:rsidR="00D004EC" w:rsidRPr="00D004EC" w:rsidRDefault="00D004EC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4EC">
        <w:rPr>
          <w:rFonts w:cs="Arial"/>
          <w:color w:val="000000"/>
        </w:rPr>
        <w:t>досудебное (внесудебное) обжалование решений и действий (бездействия) Управления, должностного лица Управления либо государственного служащего.</w:t>
      </w:r>
    </w:p>
    <w:p w:rsidR="00F81180" w:rsidRDefault="00F81180" w:rsidP="00F81180">
      <w:pPr>
        <w:shd w:val="clear" w:color="auto" w:fill="FFFFFF"/>
        <w:tabs>
          <w:tab w:val="left" w:pos="-284"/>
          <w:tab w:val="left" w:pos="2246"/>
        </w:tabs>
        <w:ind w:firstLine="898"/>
      </w:pPr>
      <w:r>
        <w:t xml:space="preserve">(абзац изложен в редакции приказа управления образовании и науки Тамбовской области от </w:t>
      </w:r>
      <w:hyperlink r:id="rId47" w:tgtFrame="Logical" w:history="1">
        <w:r w:rsidRPr="00F81180">
          <w:rPr>
            <w:rStyle w:val="a5"/>
          </w:rPr>
          <w:t>03.09.2018 № 2306</w:t>
        </w:r>
      </w:hyperlink>
      <w:r>
        <w:t>)</w:t>
      </w:r>
    </w:p>
    <w:p w:rsidR="00F81180" w:rsidRDefault="00F81180" w:rsidP="00EC26F1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>
        <w:lastRenderedPageBreak/>
        <w:t>При обращении за получением государственной услуги, оказываемой с применением усиленной квалифицированной электронной подписи, допускается использование средств электронных подписей класса КС1 и КС2.</w:t>
      </w:r>
    </w:p>
    <w:p w:rsidR="00D004EC" w:rsidRPr="00D004EC" w:rsidRDefault="00D004EC" w:rsidP="00EC26F1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D004EC">
        <w:rPr>
          <w:rFonts w:cs="Arial"/>
          <w:color w:val="000000"/>
        </w:rPr>
        <w:t>Возможность получения государственной услуги в многофункциональном центре предоставления государственных и муниципальных услуг отсутствует.».</w:t>
      </w:r>
    </w:p>
    <w:p w:rsidR="003E2B3D" w:rsidRPr="003E2B3D" w:rsidRDefault="005A46EF" w:rsidP="003E2B3D">
      <w:pPr>
        <w:shd w:val="clear" w:color="auto" w:fill="FFFFFF"/>
        <w:ind w:firstLine="777"/>
        <w:rPr>
          <w:rStyle w:val="a5"/>
          <w:rFonts w:cs="Arial"/>
          <w:spacing w:val="-10"/>
          <w:sz w:val="20"/>
          <w:szCs w:val="20"/>
        </w:rPr>
      </w:pPr>
      <w:r w:rsidRPr="005A46EF">
        <w:rPr>
          <w:rFonts w:cs="Arial"/>
          <w:sz w:val="20"/>
          <w:szCs w:val="20"/>
        </w:rPr>
        <w:t xml:space="preserve">(Пункт 2.18 изложен в редакции приказа управления образования и науки Тамбовской области </w:t>
      </w:r>
      <w:hyperlink r:id="rId48" w:tgtFrame="Logical" w:history="1">
        <w:r w:rsidRPr="005A46EF">
          <w:rPr>
            <w:rStyle w:val="a5"/>
            <w:rFonts w:cs="Arial"/>
            <w:sz w:val="20"/>
            <w:szCs w:val="20"/>
          </w:rPr>
          <w:t>от 21.03.2018 №684</w:t>
        </w:r>
      </w:hyperlink>
      <w:r w:rsidRPr="005A46EF">
        <w:rPr>
          <w:rStyle w:val="a5"/>
          <w:rFonts w:cs="Arial"/>
          <w:sz w:val="20"/>
          <w:szCs w:val="20"/>
        </w:rPr>
        <w:t xml:space="preserve">, </w:t>
      </w:r>
      <w:r w:rsidR="003E2B3D">
        <w:rPr>
          <w:rFonts w:cs="Arial"/>
          <w:spacing w:val="-10"/>
          <w:sz w:val="20"/>
          <w:szCs w:val="20"/>
        </w:rPr>
        <w:fldChar w:fldCharType="begin"/>
      </w:r>
      <w:r w:rsidR="00153BFE">
        <w:rPr>
          <w:rFonts w:cs="Arial"/>
          <w:spacing w:val="-10"/>
          <w:sz w:val="20"/>
          <w:szCs w:val="20"/>
        </w:rPr>
        <w:instrText>HYPERLINK "http://10.68.0.78:8080/content/act/b8114233-0199-40f0-9516-6ee6629fe5bf.doc" \t "Logical"</w:instrText>
      </w:r>
      <w:r w:rsidR="003E2B3D">
        <w:rPr>
          <w:rFonts w:cs="Arial"/>
          <w:spacing w:val="-10"/>
          <w:sz w:val="20"/>
          <w:szCs w:val="20"/>
        </w:rPr>
        <w:fldChar w:fldCharType="separate"/>
      </w:r>
      <w:r w:rsidR="003E2B3D" w:rsidRPr="003E2B3D">
        <w:rPr>
          <w:rStyle w:val="a5"/>
          <w:rFonts w:cs="Arial"/>
          <w:spacing w:val="-10"/>
          <w:sz w:val="20"/>
          <w:szCs w:val="20"/>
        </w:rPr>
        <w:t>от 03.04.2018 № 855)</w:t>
      </w:r>
    </w:p>
    <w:p w:rsidR="005A46EF" w:rsidRPr="005A46EF" w:rsidRDefault="003E2B3D" w:rsidP="003E2B3D">
      <w:pPr>
        <w:shd w:val="clear" w:color="auto" w:fill="FFFFFF"/>
        <w:ind w:firstLine="912"/>
        <w:rPr>
          <w:rFonts w:cs="Arial"/>
          <w:sz w:val="20"/>
          <w:szCs w:val="20"/>
        </w:rPr>
      </w:pPr>
      <w:r>
        <w:rPr>
          <w:rFonts w:cs="Arial"/>
          <w:spacing w:val="-10"/>
          <w:sz w:val="20"/>
          <w:szCs w:val="20"/>
        </w:rPr>
        <w:fldChar w:fldCharType="end"/>
      </w:r>
    </w:p>
    <w:p w:rsidR="00C835BF" w:rsidRPr="00D00851" w:rsidRDefault="00C835BF" w:rsidP="00EC26F1">
      <w:pPr>
        <w:shd w:val="clear" w:color="auto" w:fill="FFFFFF"/>
        <w:tabs>
          <w:tab w:val="left" w:pos="3274"/>
          <w:tab w:val="left" w:pos="5222"/>
          <w:tab w:val="left" w:pos="7920"/>
          <w:tab w:val="left" w:pos="9422"/>
        </w:tabs>
        <w:rPr>
          <w:rFonts w:cs="Arial"/>
        </w:rPr>
      </w:pPr>
    </w:p>
    <w:p w:rsidR="00CB4289" w:rsidRDefault="00CB4289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</w:p>
    <w:p w:rsidR="00C835BF" w:rsidRPr="00C72E2F" w:rsidRDefault="00985E60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  <w:r w:rsidRPr="00C72E2F">
        <w:rPr>
          <w:rFonts w:cs="Arial"/>
          <w:b/>
          <w:bCs/>
          <w:iCs/>
          <w:sz w:val="30"/>
          <w:szCs w:val="28"/>
        </w:rPr>
        <w:t>3. Состав, последовательность и сроки выполнения</w:t>
      </w:r>
    </w:p>
    <w:p w:rsidR="00C835BF" w:rsidRPr="00C72E2F" w:rsidRDefault="00985E60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  <w:r w:rsidRPr="00C72E2F">
        <w:rPr>
          <w:rFonts w:cs="Arial"/>
          <w:b/>
          <w:bCs/>
          <w:iCs/>
          <w:sz w:val="30"/>
          <w:szCs w:val="28"/>
        </w:rPr>
        <w:t>административных процедур, требования к порядку их выполнения, в том</w:t>
      </w:r>
      <w:r w:rsidR="00CB4289">
        <w:rPr>
          <w:rFonts w:cs="Arial"/>
          <w:b/>
          <w:bCs/>
          <w:iCs/>
          <w:sz w:val="30"/>
          <w:szCs w:val="28"/>
        </w:rPr>
        <w:t xml:space="preserve"> </w:t>
      </w:r>
      <w:r w:rsidRPr="00C72E2F">
        <w:rPr>
          <w:rFonts w:cs="Arial"/>
          <w:b/>
          <w:bCs/>
          <w:iCs/>
          <w:sz w:val="30"/>
          <w:szCs w:val="28"/>
        </w:rPr>
        <w:t>числе особенности выполнения административных процедур в электронной</w:t>
      </w:r>
    </w:p>
    <w:p w:rsidR="00C835BF" w:rsidRPr="00C72E2F" w:rsidRDefault="00985E60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  <w:r w:rsidRPr="00C72E2F">
        <w:rPr>
          <w:rFonts w:cs="Arial"/>
          <w:b/>
          <w:bCs/>
          <w:iCs/>
          <w:sz w:val="30"/>
          <w:szCs w:val="28"/>
        </w:rPr>
        <w:t>форме, а также особенности выполнения административных процедур в</w:t>
      </w:r>
      <w:r w:rsidR="00CB4289">
        <w:rPr>
          <w:rFonts w:cs="Arial"/>
          <w:b/>
          <w:bCs/>
          <w:iCs/>
          <w:sz w:val="30"/>
          <w:szCs w:val="28"/>
        </w:rPr>
        <w:t xml:space="preserve"> </w:t>
      </w:r>
      <w:r w:rsidRPr="00C72E2F">
        <w:rPr>
          <w:rFonts w:cs="Arial"/>
          <w:b/>
          <w:bCs/>
          <w:iCs/>
          <w:sz w:val="30"/>
          <w:szCs w:val="28"/>
        </w:rPr>
        <w:t>многофункциональных центрах</w:t>
      </w:r>
    </w:p>
    <w:p w:rsidR="00CB4289" w:rsidRDefault="00CB4289" w:rsidP="00EC26F1">
      <w:pPr>
        <w:shd w:val="clear" w:color="auto" w:fill="FFFFFF"/>
        <w:tabs>
          <w:tab w:val="left" w:pos="-426"/>
        </w:tabs>
        <w:rPr>
          <w:rFonts w:cs="Arial"/>
          <w:spacing w:val="-14"/>
        </w:rPr>
      </w:pPr>
    </w:p>
    <w:p w:rsidR="00794C58" w:rsidRDefault="00794C58" w:rsidP="00794C58">
      <w:bookmarkStart w:id="13" w:name="sub_1301"/>
      <w:r>
        <w:t>3.1. Последовательность административных процедур.</w:t>
      </w:r>
    </w:p>
    <w:bookmarkEnd w:id="13"/>
    <w:p w:rsidR="00794C58" w:rsidRDefault="00794C58" w:rsidP="00794C58">
      <w:r>
        <w:t>Предоставление государственной услуги включает в себя осуществление последовательных административных процедур:</w:t>
      </w:r>
    </w:p>
    <w:p w:rsidR="00794C58" w:rsidRDefault="00794C58" w:rsidP="00794C58">
      <w:r>
        <w:t>приём заявления и документов для принятия решения о направлении ребенка в общеобразовательное учреждение, в том числе в электронной форме;</w:t>
      </w:r>
    </w:p>
    <w:p w:rsidR="00794C58" w:rsidRDefault="00794C58" w:rsidP="00794C58">
      <w:r>
        <w:t>рассмотрение заявления и документов для принятия решения о выдаче направления (путевки) (отказе в выдаче направления (путевки) в общеобразовательное учреждение;</w:t>
      </w:r>
    </w:p>
    <w:p w:rsidR="00794C58" w:rsidRDefault="00794C58" w:rsidP="00794C58">
      <w:r>
        <w:t>подготовка направления (путевки) в общеобразовательное учреждение;</w:t>
      </w:r>
    </w:p>
    <w:p w:rsidR="00F81180" w:rsidRDefault="00794C58" w:rsidP="00F81180">
      <w:r>
        <w:t>выдача направления (путёвки) в</w:t>
      </w:r>
      <w:r w:rsidR="00F81180">
        <w:t xml:space="preserve"> общеобразовательное учреждение;</w:t>
      </w:r>
    </w:p>
    <w:p w:rsidR="00F81180" w:rsidRDefault="00F81180" w:rsidP="00F81180">
      <w:pPr>
        <w:shd w:val="clear" w:color="auto" w:fill="FFFFFF"/>
        <w:tabs>
          <w:tab w:val="left" w:pos="-284"/>
          <w:tab w:val="left" w:pos="2246"/>
        </w:tabs>
        <w:ind w:firstLine="898"/>
      </w:pPr>
      <w:r>
        <w:t xml:space="preserve">(абзац дополнен приказом управления образовании и науки Тамбовской области от </w:t>
      </w:r>
      <w:hyperlink r:id="rId49" w:tgtFrame="Logical" w:history="1">
        <w:r w:rsidRPr="00F81180">
          <w:rPr>
            <w:rStyle w:val="a5"/>
          </w:rPr>
          <w:t>03.09.2018 № 2306</w:t>
        </w:r>
      </w:hyperlink>
      <w:r>
        <w:t>)</w:t>
      </w:r>
    </w:p>
    <w:p w:rsidR="00F81180" w:rsidRDefault="00F81180" w:rsidP="00794C58">
      <w:pPr>
        <w:shd w:val="clear" w:color="auto" w:fill="FFFFFF"/>
        <w:tabs>
          <w:tab w:val="left" w:pos="-426"/>
        </w:tabs>
        <w:ind w:firstLine="701"/>
      </w:pPr>
      <w:r>
        <w:t>исправление допущенных опечаток и (или) ошибок в выданных в результате предоставления государственной услуги документах.</w:t>
      </w:r>
    </w:p>
    <w:p w:rsidR="00581450" w:rsidRDefault="00794C58" w:rsidP="00794C58">
      <w:pPr>
        <w:shd w:val="clear" w:color="auto" w:fill="FFFFFF"/>
        <w:tabs>
          <w:tab w:val="left" w:pos="-426"/>
        </w:tabs>
        <w:ind w:firstLine="701"/>
        <w:rPr>
          <w:rFonts w:cs="Arial"/>
        </w:rPr>
      </w:pPr>
      <w:r>
        <w:t xml:space="preserve">Описание последовательности административных процедур предоставления государственной услуги приведено в блок-схеме </w:t>
      </w:r>
      <w:r w:rsidR="00985E60" w:rsidRPr="00D00851">
        <w:rPr>
          <w:rFonts w:cs="Arial"/>
          <w:spacing w:val="-10"/>
        </w:rPr>
        <w:t xml:space="preserve">(приложение </w:t>
      </w:r>
      <w:r w:rsidR="00985E60" w:rsidRPr="00D00851">
        <w:rPr>
          <w:rFonts w:cs="Arial"/>
        </w:rPr>
        <w:t>№3).</w:t>
      </w:r>
    </w:p>
    <w:p w:rsidR="007C7873" w:rsidRPr="0035493D" w:rsidRDefault="007C7873" w:rsidP="00EC26F1">
      <w:r w:rsidRPr="0035493D">
        <w:t>3.2. Приём заявления и документов для принятия решения о направлении ребенка в общеобразовательное учреждение, в том числе в электронной форме.</w:t>
      </w:r>
    </w:p>
    <w:p w:rsidR="003E2B3D" w:rsidRPr="003E2B3D" w:rsidRDefault="005A46EF" w:rsidP="003E2B3D">
      <w:pPr>
        <w:shd w:val="clear" w:color="auto" w:fill="FFFFFF"/>
        <w:ind w:firstLine="777"/>
        <w:rPr>
          <w:rStyle w:val="a5"/>
          <w:rFonts w:cs="Arial"/>
          <w:spacing w:val="-10"/>
          <w:sz w:val="20"/>
          <w:szCs w:val="20"/>
        </w:rPr>
      </w:pPr>
      <w:r w:rsidRPr="005A46EF">
        <w:rPr>
          <w:rFonts w:cs="Arial"/>
          <w:spacing w:val="-8"/>
          <w:sz w:val="20"/>
          <w:szCs w:val="20"/>
        </w:rPr>
        <w:t xml:space="preserve">(пункт 3.2 изложен в редакции приказа управления образования и науки области от </w:t>
      </w:r>
      <w:r w:rsidRPr="005A46EF">
        <w:rPr>
          <w:rFonts w:cs="Arial"/>
          <w:spacing w:val="-8"/>
          <w:sz w:val="20"/>
          <w:szCs w:val="20"/>
        </w:rPr>
        <w:fldChar w:fldCharType="begin"/>
      </w:r>
      <w:r w:rsidR="00153BFE">
        <w:rPr>
          <w:rFonts w:cs="Arial"/>
          <w:spacing w:val="-8"/>
          <w:sz w:val="20"/>
          <w:szCs w:val="20"/>
        </w:rPr>
        <w:instrText>HYPERLINK "http://10.68.0.78:8080/content/act/f93ac4d8-9434-4b4b-85c0-d6637e01c7d4.doc" \t "Logical"</w:instrText>
      </w:r>
      <w:r w:rsidRPr="005A46EF">
        <w:rPr>
          <w:rFonts w:cs="Arial"/>
          <w:spacing w:val="-8"/>
          <w:sz w:val="20"/>
          <w:szCs w:val="20"/>
        </w:rPr>
        <w:fldChar w:fldCharType="separate"/>
      </w:r>
      <w:r w:rsidRPr="005A46EF">
        <w:rPr>
          <w:rStyle w:val="a5"/>
          <w:rFonts w:cs="Arial"/>
          <w:spacing w:val="-8"/>
          <w:sz w:val="20"/>
          <w:szCs w:val="20"/>
        </w:rPr>
        <w:t>08.07.2016 № 1985)</w:t>
      </w:r>
      <w:r w:rsidR="003E2B3D" w:rsidRPr="003E2B3D">
        <w:rPr>
          <w:rFonts w:cs="Arial"/>
          <w:spacing w:val="-10"/>
          <w:sz w:val="20"/>
          <w:szCs w:val="20"/>
        </w:rPr>
        <w:t xml:space="preserve"> </w:t>
      </w:r>
      <w:r w:rsidR="003E2B3D">
        <w:rPr>
          <w:rFonts w:cs="Arial"/>
          <w:spacing w:val="-10"/>
          <w:sz w:val="20"/>
          <w:szCs w:val="20"/>
        </w:rPr>
        <w:fldChar w:fldCharType="begin"/>
      </w:r>
      <w:r w:rsidR="00153BFE">
        <w:rPr>
          <w:rFonts w:cs="Arial"/>
          <w:spacing w:val="-10"/>
          <w:sz w:val="20"/>
          <w:szCs w:val="20"/>
        </w:rPr>
        <w:instrText>HYPERLINK "http://10.68.0.78:8080/content/act/b8114233-0199-40f0-9516-6ee6629fe5bf.doc" \t "Logical"</w:instrText>
      </w:r>
      <w:r w:rsidR="003E2B3D">
        <w:rPr>
          <w:rFonts w:cs="Arial"/>
          <w:spacing w:val="-10"/>
          <w:sz w:val="20"/>
          <w:szCs w:val="20"/>
        </w:rPr>
        <w:fldChar w:fldCharType="separate"/>
      </w:r>
      <w:r w:rsidR="003E2B3D" w:rsidRPr="003E2B3D">
        <w:rPr>
          <w:rStyle w:val="a5"/>
          <w:rFonts w:cs="Arial"/>
          <w:spacing w:val="-10"/>
          <w:sz w:val="20"/>
          <w:szCs w:val="20"/>
        </w:rPr>
        <w:t>от 03.04.2018 № 855)</w:t>
      </w:r>
    </w:p>
    <w:p w:rsidR="005A46EF" w:rsidRPr="005A46EF" w:rsidRDefault="003E2B3D" w:rsidP="003E2B3D">
      <w:pPr>
        <w:shd w:val="clear" w:color="auto" w:fill="FFFFFF"/>
        <w:ind w:firstLine="701"/>
        <w:rPr>
          <w:rStyle w:val="a5"/>
          <w:rFonts w:cs="Arial"/>
          <w:spacing w:val="-8"/>
          <w:sz w:val="20"/>
          <w:szCs w:val="20"/>
        </w:rPr>
      </w:pPr>
      <w:r>
        <w:rPr>
          <w:rFonts w:cs="Arial"/>
          <w:spacing w:val="-10"/>
          <w:sz w:val="20"/>
          <w:szCs w:val="20"/>
        </w:rPr>
        <w:fldChar w:fldCharType="end"/>
      </w:r>
    </w:p>
    <w:p w:rsidR="007C7873" w:rsidRPr="0035493D" w:rsidRDefault="005A46EF" w:rsidP="005A46EF">
      <w:r w:rsidRPr="005A46EF">
        <w:rPr>
          <w:rFonts w:cs="Arial"/>
          <w:spacing w:val="-8"/>
          <w:sz w:val="20"/>
          <w:szCs w:val="20"/>
        </w:rPr>
        <w:fldChar w:fldCharType="end"/>
      </w:r>
      <w:r w:rsidR="007C7873" w:rsidRPr="0035493D">
        <w:t>3.2.1. Основанием для начала предоставления государственной услуги и начала административной процедуры приёма заявления и документов для направления ребенка в общеобразовательное учреждение является обращение родителя (законного представителя) с подачей заявления и приложением документов, указанных в пункте 2.6 настоящего административного регламента, лично или в форме электронного документа с использованием регионального портала государственных и муниципальных услуг.</w:t>
      </w:r>
    </w:p>
    <w:p w:rsidR="00EC26F1" w:rsidRDefault="00EC26F1" w:rsidP="00EC26F1">
      <w:r w:rsidRPr="00991E28">
        <w:rPr>
          <w:rFonts w:cs="Arial"/>
        </w:rPr>
        <w:t>Заявитель для получения государственной услуги имеет возможность использовать бланк заявления, размещенного на Региональном портале</w:t>
      </w:r>
      <w:r w:rsidRPr="0035493D">
        <w:t xml:space="preserve"> </w:t>
      </w:r>
    </w:p>
    <w:p w:rsidR="003E2B3D" w:rsidRPr="003E2B3D" w:rsidRDefault="005A46EF" w:rsidP="003E2B3D">
      <w:pPr>
        <w:shd w:val="clear" w:color="auto" w:fill="FFFFFF"/>
        <w:ind w:firstLine="777"/>
        <w:rPr>
          <w:rStyle w:val="a5"/>
          <w:rFonts w:cs="Arial"/>
          <w:spacing w:val="-10"/>
          <w:sz w:val="20"/>
          <w:szCs w:val="20"/>
        </w:rPr>
      </w:pPr>
      <w:r w:rsidRPr="005A46EF">
        <w:rPr>
          <w:sz w:val="20"/>
          <w:szCs w:val="20"/>
        </w:rPr>
        <w:t>( подпункт изложен в редакции приказа управления образования и науки Тамбовской области</w:t>
      </w:r>
      <w:r w:rsidRPr="005A46EF">
        <w:rPr>
          <w:rStyle w:val="a5"/>
          <w:rFonts w:cs="Arial"/>
          <w:sz w:val="20"/>
          <w:szCs w:val="20"/>
        </w:rPr>
        <w:t xml:space="preserve"> </w:t>
      </w:r>
      <w:r w:rsidR="003E2B3D">
        <w:rPr>
          <w:rFonts w:cs="Arial"/>
          <w:spacing w:val="-10"/>
          <w:sz w:val="20"/>
          <w:szCs w:val="20"/>
        </w:rPr>
        <w:fldChar w:fldCharType="begin"/>
      </w:r>
      <w:r w:rsidR="00153BFE">
        <w:rPr>
          <w:rFonts w:cs="Arial"/>
          <w:spacing w:val="-10"/>
          <w:sz w:val="20"/>
          <w:szCs w:val="20"/>
        </w:rPr>
        <w:instrText>HYPERLINK "http://10.68.0.78:8080/content/act/b8114233-0199-40f0-9516-6ee6629fe5bf.doc" \t "Logical"</w:instrText>
      </w:r>
      <w:r w:rsidR="003E2B3D">
        <w:rPr>
          <w:rFonts w:cs="Arial"/>
          <w:spacing w:val="-10"/>
          <w:sz w:val="20"/>
          <w:szCs w:val="20"/>
        </w:rPr>
        <w:fldChar w:fldCharType="separate"/>
      </w:r>
      <w:r w:rsidR="003E2B3D" w:rsidRPr="003E2B3D">
        <w:rPr>
          <w:rStyle w:val="a5"/>
          <w:rFonts w:cs="Arial"/>
          <w:spacing w:val="-10"/>
          <w:sz w:val="20"/>
          <w:szCs w:val="20"/>
        </w:rPr>
        <w:t>от 03.04.2018 № 855)</w:t>
      </w:r>
    </w:p>
    <w:p w:rsidR="007C7873" w:rsidRPr="0035493D" w:rsidRDefault="003E2B3D" w:rsidP="003E2B3D">
      <w:pPr>
        <w:shd w:val="clear" w:color="auto" w:fill="FFFFFF"/>
        <w:tabs>
          <w:tab w:val="left" w:pos="-426"/>
        </w:tabs>
        <w:ind w:firstLine="701"/>
      </w:pPr>
      <w:r>
        <w:rPr>
          <w:rFonts w:cs="Arial"/>
          <w:spacing w:val="-10"/>
          <w:sz w:val="20"/>
          <w:szCs w:val="20"/>
        </w:rPr>
        <w:fldChar w:fldCharType="end"/>
      </w:r>
      <w:r w:rsidR="007C7873" w:rsidRPr="0035493D">
        <w:t>3.2.2. Личная подача заявления родителем (законным представителем) происходит в Управлении при предъявлении документа, удостоверяющего личность.</w:t>
      </w:r>
    </w:p>
    <w:p w:rsidR="007C7873" w:rsidRPr="0035493D" w:rsidRDefault="007C7873" w:rsidP="00EC26F1">
      <w:r w:rsidRPr="0035493D">
        <w:t>Должностное лицо, ответственное за прием документов:</w:t>
      </w:r>
    </w:p>
    <w:p w:rsidR="007C7873" w:rsidRPr="0035493D" w:rsidRDefault="007C7873" w:rsidP="00EC26F1">
      <w:r w:rsidRPr="0035493D">
        <w:lastRenderedPageBreak/>
        <w:t>проверяет наличие необходимых документов согласно пункту 2.6 настоящего административного регламента;</w:t>
      </w:r>
    </w:p>
    <w:p w:rsidR="007C7873" w:rsidRPr="0035493D" w:rsidRDefault="007C7873" w:rsidP="00EC26F1">
      <w:r w:rsidRPr="0035493D">
        <w:t>проверяет документы на наличие оснований, предусмотренных пунктом 2.9 настоящего административного регламента;</w:t>
      </w:r>
    </w:p>
    <w:p w:rsidR="007C7873" w:rsidRPr="0035493D" w:rsidRDefault="007C7873" w:rsidP="00EC26F1">
      <w:r w:rsidRPr="0035493D">
        <w:t>регистрирует заявление в Журнале направления детей в областные общеобразовательные учреждения;</w:t>
      </w:r>
    </w:p>
    <w:p w:rsidR="007C7873" w:rsidRPr="0035493D" w:rsidRDefault="007C7873" w:rsidP="00EC26F1">
      <w:r w:rsidRPr="0035493D">
        <w:t>передает заявление с приложением документов, указанных в пункте 2.6 административного регламента, на рассмотрение начальнику отдела</w:t>
      </w:r>
    </w:p>
    <w:p w:rsidR="007C7873" w:rsidRDefault="007C7873" w:rsidP="00EC26F1">
      <w:r w:rsidRPr="0035493D">
        <w:t>государственной поддержки детей, находящихся в трудной жизненной ситуации, Управления.</w:t>
      </w:r>
    </w:p>
    <w:p w:rsidR="00D004EC" w:rsidRPr="005A46EF" w:rsidRDefault="00D004EC" w:rsidP="00EC26F1">
      <w:pPr>
        <w:rPr>
          <w:sz w:val="20"/>
          <w:szCs w:val="20"/>
        </w:rPr>
      </w:pPr>
      <w:r w:rsidRPr="005A46EF">
        <w:rPr>
          <w:sz w:val="20"/>
          <w:szCs w:val="20"/>
        </w:rPr>
        <w:t xml:space="preserve">(абзацы 1-7 пункта 3.2.3 изложены в редакции приказа управления образования и науки Тамбовской области от </w:t>
      </w:r>
      <w:hyperlink r:id="rId50" w:tgtFrame="Logical" w:history="1">
        <w:r w:rsidRPr="005A46EF">
          <w:rPr>
            <w:rStyle w:val="a5"/>
            <w:sz w:val="20"/>
            <w:szCs w:val="20"/>
          </w:rPr>
          <w:t>21.03.2018 № 684</w:t>
        </w:r>
      </w:hyperlink>
      <w:r w:rsidRPr="005A46EF">
        <w:rPr>
          <w:sz w:val="20"/>
          <w:szCs w:val="20"/>
        </w:rPr>
        <w:t>)</w:t>
      </w:r>
    </w:p>
    <w:p w:rsidR="00794C58" w:rsidRDefault="00794C58" w:rsidP="00794C58">
      <w:r>
        <w:t>3.2.3. При обращении через Региональный портал заявителю необходимо пройти процедуру регистрации и авторизации с использованием федеральной государственной информационной системы "Единая система идентификации и аутентификации"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форме.</w:t>
      </w:r>
    </w:p>
    <w:p w:rsidR="00794C58" w:rsidRDefault="00794C58" w:rsidP="00794C58">
      <w:r>
        <w:t xml:space="preserve">После регистрации и авторизации заявителю необходимо зайти в "Личный кабинет". В "Личном кабинете" для заявителя реализована возможность подачи заявления (запроса) для направления ребенка в общеобразовательное учреждение установленной формы. К заявлению прикрепляются файлы сканированных документов, согласно </w:t>
      </w:r>
      <w:r w:rsidRPr="00794C58">
        <w:t>пункту 2.6</w:t>
      </w:r>
      <w:r>
        <w:t xml:space="preserve"> административного регламента.</w:t>
      </w:r>
    </w:p>
    <w:p w:rsidR="00DF7D21" w:rsidRDefault="00DF7D21" w:rsidP="00DF7D21">
      <w:pPr>
        <w:ind w:firstLine="709"/>
      </w:pPr>
      <w:r>
        <w:t>Должностное лицо, ответственное за прием документов в электронной форме, в течение одного рабочего дня, следующего за днем поступления документов в Управлении:</w:t>
      </w:r>
    </w:p>
    <w:p w:rsidR="00DF7D21" w:rsidRDefault="00DF7D21" w:rsidP="00DF7D21">
      <w:pPr>
        <w:ind w:firstLine="709"/>
      </w:pPr>
      <w:r>
        <w:t xml:space="preserve">проверяет документы на наличие оснований, предусмотренных </w:t>
      </w:r>
      <w:r w:rsidRPr="00794C58">
        <w:t>пунктом 2.9</w:t>
      </w:r>
      <w:r>
        <w:t xml:space="preserve"> административного регламента;</w:t>
      </w:r>
    </w:p>
    <w:p w:rsidR="00DF7D21" w:rsidRDefault="00DF7D21" w:rsidP="00DF7D21">
      <w:pPr>
        <w:ind w:firstLine="709"/>
      </w:pPr>
      <w:r>
        <w:t>в случае соответствия документов установленным административным регламентом требованиям:</w:t>
      </w:r>
    </w:p>
    <w:p w:rsidR="00DF7D21" w:rsidRDefault="00DF7D21" w:rsidP="00DF7D21">
      <w:pPr>
        <w:ind w:firstLine="709"/>
      </w:pPr>
      <w:r>
        <w:t>регистрирует заявление в Журнале направления детей в областные общеобразовательные учреждения.</w:t>
      </w:r>
    </w:p>
    <w:p w:rsidR="00DF7D21" w:rsidRDefault="00DF7D21" w:rsidP="00DF7D21">
      <w:pPr>
        <w:ind w:firstLine="709"/>
      </w:pPr>
      <w:r>
        <w:t xml:space="preserve">передает заявление с приложением документов, указанных в </w:t>
      </w:r>
      <w:r w:rsidRPr="00794C58">
        <w:t>пункте 2.6</w:t>
      </w:r>
      <w:r>
        <w:t xml:space="preserve"> административного регламента, на рассмотрение начальнику отдела государственной поддержки детей, находящихся в трудной жизненной ситуации, Управления.</w:t>
      </w:r>
    </w:p>
    <w:p w:rsidR="00DF7D21" w:rsidRDefault="00DF7D21" w:rsidP="00DF7D21">
      <w:pPr>
        <w:ind w:firstLine="709"/>
      </w:pPr>
      <w:r>
        <w:t>3.2.4. Максимальный срок выполнения административной процедуры при личном обращении заявителя - 15 минут, через Региональный портал - в течение одного рабочего дня.</w:t>
      </w:r>
    </w:p>
    <w:p w:rsidR="003E2B3D" w:rsidRPr="003E2B3D" w:rsidRDefault="005A46EF" w:rsidP="003E2B3D">
      <w:pPr>
        <w:shd w:val="clear" w:color="auto" w:fill="FFFFFF"/>
        <w:ind w:firstLine="777"/>
        <w:rPr>
          <w:rStyle w:val="a5"/>
          <w:rFonts w:cs="Arial"/>
          <w:spacing w:val="-10"/>
          <w:sz w:val="20"/>
          <w:szCs w:val="20"/>
        </w:rPr>
      </w:pPr>
      <w:bookmarkStart w:id="14" w:name="sub_1303"/>
      <w:r w:rsidRPr="005A46EF">
        <w:rPr>
          <w:sz w:val="20"/>
          <w:szCs w:val="20"/>
        </w:rPr>
        <w:t>( подпункт изложен в редакции приказа управления образования и науки Тамбовской области</w:t>
      </w:r>
      <w:r w:rsidRPr="005A46EF">
        <w:rPr>
          <w:rStyle w:val="a5"/>
          <w:rFonts w:cs="Arial"/>
          <w:sz w:val="20"/>
          <w:szCs w:val="20"/>
        </w:rPr>
        <w:t xml:space="preserve"> </w:t>
      </w:r>
      <w:r w:rsidR="003E2B3D">
        <w:rPr>
          <w:rFonts w:cs="Arial"/>
          <w:spacing w:val="-10"/>
          <w:sz w:val="20"/>
          <w:szCs w:val="20"/>
        </w:rPr>
        <w:fldChar w:fldCharType="begin"/>
      </w:r>
      <w:r w:rsidR="00153BFE">
        <w:rPr>
          <w:rFonts w:cs="Arial"/>
          <w:spacing w:val="-10"/>
          <w:sz w:val="20"/>
          <w:szCs w:val="20"/>
        </w:rPr>
        <w:instrText>HYPERLINK "http://10.68.0.78:8080/content/act/b8114233-0199-40f0-9516-6ee6629fe5bf.doc" \t "Logical"</w:instrText>
      </w:r>
      <w:r w:rsidR="003E2B3D">
        <w:rPr>
          <w:rFonts w:cs="Arial"/>
          <w:spacing w:val="-10"/>
          <w:sz w:val="20"/>
          <w:szCs w:val="20"/>
        </w:rPr>
        <w:fldChar w:fldCharType="separate"/>
      </w:r>
      <w:r w:rsidR="003E2B3D" w:rsidRPr="003E2B3D">
        <w:rPr>
          <w:rStyle w:val="a5"/>
          <w:rFonts w:cs="Arial"/>
          <w:spacing w:val="-10"/>
          <w:sz w:val="20"/>
          <w:szCs w:val="20"/>
        </w:rPr>
        <w:t>от 03.04.2018 № 855)</w:t>
      </w:r>
    </w:p>
    <w:p w:rsidR="005A46EF" w:rsidRPr="005A46EF" w:rsidRDefault="003E2B3D" w:rsidP="003E2B3D">
      <w:pPr>
        <w:shd w:val="clear" w:color="auto" w:fill="FFFFFF"/>
        <w:tabs>
          <w:tab w:val="left" w:pos="-426"/>
        </w:tabs>
        <w:ind w:firstLine="701"/>
        <w:rPr>
          <w:rFonts w:cs="Arial"/>
          <w:sz w:val="20"/>
          <w:szCs w:val="20"/>
        </w:rPr>
      </w:pPr>
      <w:r>
        <w:rPr>
          <w:rFonts w:cs="Arial"/>
          <w:spacing w:val="-10"/>
          <w:sz w:val="20"/>
          <w:szCs w:val="20"/>
        </w:rPr>
        <w:fldChar w:fldCharType="end"/>
      </w:r>
    </w:p>
    <w:p w:rsidR="00DF7D21" w:rsidRDefault="00DF7D21" w:rsidP="00DF7D21">
      <w:pPr>
        <w:ind w:firstLine="709"/>
      </w:pPr>
      <w:r>
        <w:t>3.3. Рассмотрение заявлений и документов для принятия решения о выдаче направления (путевки) либо отказе в выдаче направления (путевки) в общеобразовательное учреждение.</w:t>
      </w:r>
    </w:p>
    <w:p w:rsidR="00DF7D21" w:rsidRDefault="00DF7D21" w:rsidP="00DF7D21">
      <w:pPr>
        <w:ind w:firstLine="709"/>
      </w:pPr>
      <w:bookmarkStart w:id="15" w:name="sub_331"/>
      <w:bookmarkEnd w:id="14"/>
      <w:r>
        <w:t>3.3.1. Основанием для начала административной процедуры является поступление в Управление заявления с приложением документов от заявителя.</w:t>
      </w:r>
    </w:p>
    <w:p w:rsidR="00DF7D21" w:rsidRDefault="00DF7D21" w:rsidP="00DF7D21">
      <w:pPr>
        <w:ind w:firstLine="709"/>
      </w:pPr>
      <w:bookmarkStart w:id="16" w:name="sub_332"/>
      <w:bookmarkEnd w:id="15"/>
      <w:r>
        <w:t>3.3.2. Должностное лицо, ответственное за принятие решения о выдаче либо отказе в выдаче направления (путевки) в общеобразовательное учреждение, рассматривает представленные документы и устанавливает:</w:t>
      </w:r>
    </w:p>
    <w:bookmarkEnd w:id="16"/>
    <w:p w:rsidR="00F81180" w:rsidRDefault="00F81180" w:rsidP="00F81180">
      <w:pPr>
        <w:shd w:val="clear" w:color="auto" w:fill="FFFFFF"/>
        <w:tabs>
          <w:tab w:val="left" w:pos="-284"/>
          <w:tab w:val="left" w:pos="2246"/>
        </w:tabs>
        <w:ind w:firstLine="898"/>
      </w:pPr>
      <w:r>
        <w:t xml:space="preserve">(абзац изложен в редакции приказа управления образовании и науки Тамбовской области от </w:t>
      </w:r>
      <w:hyperlink r:id="rId51" w:tgtFrame="Logical" w:history="1">
        <w:r w:rsidRPr="00F81180">
          <w:rPr>
            <w:rStyle w:val="a5"/>
          </w:rPr>
          <w:t>03.09.2018 № 2306</w:t>
        </w:r>
      </w:hyperlink>
      <w:r>
        <w:t>)</w:t>
      </w:r>
    </w:p>
    <w:p w:rsidR="00DF7D21" w:rsidRDefault="00DF7D21" w:rsidP="00DF7D21">
      <w:pPr>
        <w:ind w:firstLine="709"/>
      </w:pPr>
      <w:r>
        <w:t>наличие в документах, представленных заявителем, недостоверной информации;</w:t>
      </w:r>
    </w:p>
    <w:p w:rsidR="00DF7D21" w:rsidRDefault="00DF7D21" w:rsidP="00DF7D21">
      <w:pPr>
        <w:ind w:firstLine="709"/>
      </w:pPr>
      <w:r>
        <w:lastRenderedPageBreak/>
        <w:t>обоснованность принятия решения о выдаче направления (путевки) в общеобразовательное учреждение.</w:t>
      </w:r>
    </w:p>
    <w:p w:rsidR="00DF7D21" w:rsidRDefault="00DF7D21" w:rsidP="00DF7D21">
      <w:pPr>
        <w:ind w:firstLine="709"/>
      </w:pPr>
      <w:bookmarkStart w:id="17" w:name="sub_333"/>
      <w:r>
        <w:t xml:space="preserve">3.3.3. Должностное лицо, ответственное за выдачу направления (путевки) в общеобразовательное учреждение, после изучения заявления и прилагаемых к нему документов, принимает решение о выдаче направления (путевки) в общеобразовательное учреждение, а при наличии оснований, предусмотренных </w:t>
      </w:r>
      <w:r w:rsidRPr="00386CE4">
        <w:rPr>
          <w:rStyle w:val="a8"/>
          <w:color w:val="000000"/>
        </w:rPr>
        <w:t>п. 2.10</w:t>
      </w:r>
      <w:r>
        <w:t xml:space="preserve"> административного регламента, об отказе в выдаче направления (путевки) в общеобразовательное учреждение.</w:t>
      </w:r>
    </w:p>
    <w:p w:rsidR="00DF7D21" w:rsidRDefault="00DF7D21" w:rsidP="00DF7D21">
      <w:pPr>
        <w:ind w:firstLine="709"/>
      </w:pPr>
      <w:bookmarkStart w:id="18" w:name="sub_334"/>
      <w:bookmarkEnd w:id="17"/>
      <w:r>
        <w:t>3.3.4. Должностное лицо, ответственное за выдачу направления (путевки) в общеобразовательное учреждение, после принятия решения об отказе в выдаче направления (путевки) в общеобразовательное учреждение, устно на личном приеме уведомляет заявителя об отказе в предоставлении государственной услуги.</w:t>
      </w:r>
    </w:p>
    <w:p w:rsidR="00DF7D21" w:rsidRDefault="00DF7D21" w:rsidP="00DF7D21">
      <w:pPr>
        <w:ind w:firstLine="709"/>
      </w:pPr>
      <w:bookmarkStart w:id="19" w:name="sub_335"/>
      <w:bookmarkEnd w:id="18"/>
      <w:r>
        <w:t>3.3.5. При подаче заявления в электронной форме должностное лицо, ответственное за выдачу направления (путевки) в общеобразовательное учреждение, направляет заявителю уведомление о положительном решении по приему заявления. В случае несоответствия документов установленным административным регламентом требованиям: направляет заявителю уведомление об отказе в приеме заявления.</w:t>
      </w:r>
      <w:bookmarkEnd w:id="19"/>
    </w:p>
    <w:p w:rsidR="00DF7D21" w:rsidRDefault="00DF7D21" w:rsidP="00DF7D21">
      <w:pPr>
        <w:ind w:firstLine="709"/>
      </w:pPr>
      <w:r>
        <w:t>3.3.6. Максимальное время по рассмотрению заявления и документов при личной подаче их заявителем и через Региональный портал составляет - 1 рабочий день.</w:t>
      </w:r>
    </w:p>
    <w:p w:rsidR="003E2B3D" w:rsidRPr="003E2B3D" w:rsidRDefault="005A46EF" w:rsidP="003E2B3D">
      <w:pPr>
        <w:shd w:val="clear" w:color="auto" w:fill="FFFFFF"/>
        <w:ind w:firstLine="777"/>
        <w:rPr>
          <w:rStyle w:val="a5"/>
          <w:rFonts w:cs="Arial"/>
          <w:spacing w:val="-10"/>
          <w:sz w:val="20"/>
          <w:szCs w:val="20"/>
        </w:rPr>
      </w:pPr>
      <w:bookmarkStart w:id="20" w:name="sub_1304"/>
      <w:r w:rsidRPr="005A46EF">
        <w:rPr>
          <w:sz w:val="20"/>
          <w:szCs w:val="20"/>
        </w:rPr>
        <w:t>( подпункт изложен в редакции приказа управления образования и науки Тамбовской области</w:t>
      </w:r>
      <w:r w:rsidRPr="005A46EF">
        <w:rPr>
          <w:rStyle w:val="a5"/>
          <w:rFonts w:cs="Arial"/>
          <w:sz w:val="20"/>
          <w:szCs w:val="20"/>
        </w:rPr>
        <w:t xml:space="preserve"> </w:t>
      </w:r>
      <w:r w:rsidR="003E2B3D">
        <w:rPr>
          <w:rFonts w:cs="Arial"/>
          <w:spacing w:val="-10"/>
          <w:sz w:val="20"/>
          <w:szCs w:val="20"/>
        </w:rPr>
        <w:fldChar w:fldCharType="begin"/>
      </w:r>
      <w:r w:rsidR="00153BFE">
        <w:rPr>
          <w:rFonts w:cs="Arial"/>
          <w:spacing w:val="-10"/>
          <w:sz w:val="20"/>
          <w:szCs w:val="20"/>
        </w:rPr>
        <w:instrText>HYPERLINK "http://10.68.0.78:8080/content/act/b8114233-0199-40f0-9516-6ee6629fe5bf.doc" \t "Logical"</w:instrText>
      </w:r>
      <w:r w:rsidR="003E2B3D">
        <w:rPr>
          <w:rFonts w:cs="Arial"/>
          <w:spacing w:val="-10"/>
          <w:sz w:val="20"/>
          <w:szCs w:val="20"/>
        </w:rPr>
        <w:fldChar w:fldCharType="separate"/>
      </w:r>
      <w:r w:rsidR="003E2B3D" w:rsidRPr="003E2B3D">
        <w:rPr>
          <w:rStyle w:val="a5"/>
          <w:rFonts w:cs="Arial"/>
          <w:spacing w:val="-10"/>
          <w:sz w:val="20"/>
          <w:szCs w:val="20"/>
        </w:rPr>
        <w:t>от 03.04.2018 № 855)</w:t>
      </w:r>
    </w:p>
    <w:p w:rsidR="00DF7D21" w:rsidRDefault="003E2B3D" w:rsidP="003E2B3D">
      <w:pPr>
        <w:shd w:val="clear" w:color="auto" w:fill="FFFFFF"/>
        <w:tabs>
          <w:tab w:val="left" w:pos="-426"/>
        </w:tabs>
        <w:ind w:firstLine="701"/>
      </w:pPr>
      <w:r>
        <w:rPr>
          <w:rFonts w:cs="Arial"/>
          <w:spacing w:val="-10"/>
          <w:sz w:val="20"/>
          <w:szCs w:val="20"/>
        </w:rPr>
        <w:fldChar w:fldCharType="end"/>
      </w:r>
      <w:r w:rsidR="00DF7D21">
        <w:t>3.4. Подготовка направления (путевки) в общеобразовательное учреждение.</w:t>
      </w:r>
    </w:p>
    <w:p w:rsidR="00DF7D21" w:rsidRDefault="00DF7D21" w:rsidP="00DF7D21">
      <w:pPr>
        <w:ind w:firstLine="709"/>
      </w:pPr>
      <w:bookmarkStart w:id="21" w:name="sub_341"/>
      <w:bookmarkEnd w:id="20"/>
      <w:r>
        <w:t>3.4.1. Основанием для начала административной процедуры является принятие решения о выдаче направления (путевки) в общеобразовательное учреждение.</w:t>
      </w:r>
    </w:p>
    <w:p w:rsidR="00DF7D21" w:rsidRDefault="00DF7D21" w:rsidP="00DF7D21">
      <w:pPr>
        <w:ind w:firstLine="709"/>
      </w:pPr>
      <w:bookmarkStart w:id="22" w:name="sub_342"/>
      <w:bookmarkEnd w:id="21"/>
      <w:r>
        <w:t xml:space="preserve">3.4.2. Должностное лицо, ответственное за выдачу направления (путевки) в общеобразовательное учреждение, оформляет направление (путевку) в общеобразовательное учреждение по форме согласно </w:t>
      </w:r>
      <w:r w:rsidRPr="003E2B3D">
        <w:t>приложению N 4</w:t>
      </w:r>
      <w:r>
        <w:t xml:space="preserve"> настоящего административного регламента.</w:t>
      </w:r>
      <w:bookmarkEnd w:id="22"/>
    </w:p>
    <w:p w:rsidR="007C7873" w:rsidRPr="005A46EF" w:rsidRDefault="00DF7D21" w:rsidP="00DF7D21">
      <w:pPr>
        <w:numPr>
          <w:ilvl w:val="0"/>
          <w:numId w:val="5"/>
        </w:numPr>
        <w:shd w:val="clear" w:color="auto" w:fill="FFFFFF"/>
        <w:ind w:firstLine="701"/>
        <w:rPr>
          <w:rStyle w:val="a5"/>
          <w:rFonts w:cs="Arial"/>
          <w:spacing w:val="-8"/>
          <w:sz w:val="20"/>
          <w:szCs w:val="20"/>
        </w:rPr>
      </w:pPr>
      <w:r>
        <w:rPr>
          <w:rFonts w:cs="Arial"/>
          <w:spacing w:val="-8"/>
        </w:rPr>
        <w:t xml:space="preserve"> </w:t>
      </w:r>
      <w:r w:rsidR="007C7873" w:rsidRPr="005A46EF">
        <w:rPr>
          <w:rFonts w:cs="Arial"/>
          <w:spacing w:val="-8"/>
          <w:sz w:val="20"/>
          <w:szCs w:val="20"/>
        </w:rPr>
        <w:t xml:space="preserve">(подпункт 3.4.3 изложен в редакции приказа управления образования и науки области от </w:t>
      </w:r>
      <w:r w:rsidR="007C7873" w:rsidRPr="005A46EF">
        <w:rPr>
          <w:rFonts w:cs="Arial"/>
          <w:spacing w:val="-8"/>
          <w:sz w:val="20"/>
          <w:szCs w:val="20"/>
        </w:rPr>
        <w:fldChar w:fldCharType="begin"/>
      </w:r>
      <w:r w:rsidR="00153BFE">
        <w:rPr>
          <w:rFonts w:cs="Arial"/>
          <w:spacing w:val="-8"/>
          <w:sz w:val="20"/>
          <w:szCs w:val="20"/>
        </w:rPr>
        <w:instrText>HYPERLINK "http://10.68.0.78:8080/content/act/f93ac4d8-9434-4b4b-85c0-d6637e01c7d4.doc" \t "Logical"</w:instrText>
      </w:r>
      <w:r w:rsidR="007C7873" w:rsidRPr="005A46EF">
        <w:rPr>
          <w:rFonts w:cs="Arial"/>
          <w:spacing w:val="-8"/>
          <w:sz w:val="20"/>
          <w:szCs w:val="20"/>
        </w:rPr>
        <w:fldChar w:fldCharType="separate"/>
      </w:r>
      <w:r w:rsidR="007C7873" w:rsidRPr="005A46EF">
        <w:rPr>
          <w:rStyle w:val="a5"/>
          <w:rFonts w:cs="Arial"/>
          <w:spacing w:val="-8"/>
          <w:sz w:val="20"/>
          <w:szCs w:val="20"/>
        </w:rPr>
        <w:t>08.07.2016 № 1985)</w:t>
      </w:r>
    </w:p>
    <w:p w:rsidR="00DF7D21" w:rsidRDefault="007C7873" w:rsidP="00DF7D21">
      <w:pPr>
        <w:shd w:val="clear" w:color="auto" w:fill="FFFFFF"/>
        <w:tabs>
          <w:tab w:val="left" w:pos="1613"/>
        </w:tabs>
      </w:pPr>
      <w:r w:rsidRPr="005A46EF">
        <w:rPr>
          <w:rFonts w:cs="Arial"/>
          <w:spacing w:val="-8"/>
          <w:sz w:val="20"/>
          <w:szCs w:val="20"/>
        </w:rPr>
        <w:fldChar w:fldCharType="end"/>
      </w:r>
      <w:r w:rsidR="00DF7D21">
        <w:t>3.4.3. Должностное лицо, ответственное за выдачу направления (путевки) в общеобразовательное учреждение, передает направление (путевку) на согласование начальнику отдела государственной поддержки детей, находящихся в трудной жизненной ситуации, Управления.</w:t>
      </w:r>
    </w:p>
    <w:p w:rsidR="00DF7D21" w:rsidRDefault="00DF7D21" w:rsidP="00DF7D21">
      <w:bookmarkStart w:id="23" w:name="sub_344"/>
      <w:r>
        <w:t>3.4.4. Должностное лицо, ответственное за выдачу направления (путевки) в общеобразовательное учреждение, после согласования направления (путевки) передает его на подпись заместителю начальника Управления. Направление (путевка) после подписания заверяется печатью управления образования и науки области. Срок действия путевки 6 месяцев.</w:t>
      </w:r>
    </w:p>
    <w:bookmarkEnd w:id="23"/>
    <w:p w:rsidR="00DF7D21" w:rsidRDefault="00DF7D21" w:rsidP="00DF7D21">
      <w:r>
        <w:t>Административная процедура осуществляется в течение 1 рабочего дня.</w:t>
      </w:r>
    </w:p>
    <w:p w:rsidR="00DF7D21" w:rsidRDefault="00DF7D21" w:rsidP="00DF7D21">
      <w:bookmarkStart w:id="24" w:name="sub_1305"/>
      <w:r>
        <w:t>3.5. Выдача направления (путёвки) в общеобразовательное учреждение.</w:t>
      </w:r>
    </w:p>
    <w:p w:rsidR="00DF7D21" w:rsidRDefault="00DF7D21" w:rsidP="00DF7D21">
      <w:bookmarkStart w:id="25" w:name="sub_351"/>
      <w:bookmarkEnd w:id="24"/>
      <w:r>
        <w:t>3.5.1. Основанием для начала административной процедуры является принятие направления (путевки) в общеобразовательное учреждение.</w:t>
      </w:r>
      <w:bookmarkEnd w:id="25"/>
    </w:p>
    <w:p w:rsidR="00DF7D21" w:rsidRDefault="00DF7D21" w:rsidP="00DF7D21">
      <w:r>
        <w:t>3.5.2. Должностное лицо, ответственное за выдачу направления (путевки) в общеобразовательное учреждение, передаёт заверенное направление (путевку) с приложением документов лично заявителю или по желанию родителя (законного представителя) в общеобразовательное учреждение.</w:t>
      </w:r>
    </w:p>
    <w:p w:rsidR="007C7873" w:rsidRPr="005A46EF" w:rsidRDefault="007C7873" w:rsidP="00EC26F1">
      <w:pPr>
        <w:shd w:val="clear" w:color="auto" w:fill="FFFFFF"/>
        <w:ind w:firstLine="701"/>
        <w:rPr>
          <w:rStyle w:val="a5"/>
          <w:rFonts w:cs="Arial"/>
          <w:spacing w:val="-8"/>
          <w:sz w:val="20"/>
          <w:szCs w:val="20"/>
        </w:rPr>
      </w:pPr>
      <w:r w:rsidRPr="005A46EF">
        <w:rPr>
          <w:rFonts w:cs="Arial"/>
          <w:spacing w:val="-8"/>
          <w:sz w:val="20"/>
          <w:szCs w:val="20"/>
        </w:rPr>
        <w:t xml:space="preserve">(абзац изложен в редакции приказа управления образования и науки области от </w:t>
      </w:r>
      <w:r w:rsidRPr="005A46EF">
        <w:rPr>
          <w:rFonts w:cs="Arial"/>
          <w:spacing w:val="-8"/>
          <w:sz w:val="20"/>
          <w:szCs w:val="20"/>
        </w:rPr>
        <w:fldChar w:fldCharType="begin"/>
      </w:r>
      <w:r w:rsidR="00153BFE">
        <w:rPr>
          <w:rFonts w:cs="Arial"/>
          <w:spacing w:val="-8"/>
          <w:sz w:val="20"/>
          <w:szCs w:val="20"/>
        </w:rPr>
        <w:instrText>HYPERLINK "http://10.68.0.78:8080/content/act/f93ac4d8-9434-4b4b-85c0-d6637e01c7d4.doc" \t "Logical"</w:instrText>
      </w:r>
      <w:r w:rsidRPr="005A46EF">
        <w:rPr>
          <w:rFonts w:cs="Arial"/>
          <w:spacing w:val="-8"/>
          <w:sz w:val="20"/>
          <w:szCs w:val="20"/>
        </w:rPr>
        <w:fldChar w:fldCharType="separate"/>
      </w:r>
      <w:r w:rsidRPr="005A46EF">
        <w:rPr>
          <w:rStyle w:val="a5"/>
          <w:rFonts w:cs="Arial"/>
          <w:spacing w:val="-8"/>
          <w:sz w:val="20"/>
          <w:szCs w:val="20"/>
        </w:rPr>
        <w:t>08.07.2016 № 1985)</w:t>
      </w:r>
    </w:p>
    <w:p w:rsidR="00C835BF" w:rsidRDefault="007C7873" w:rsidP="00EC26F1">
      <w:pPr>
        <w:shd w:val="clear" w:color="auto" w:fill="FFFFFF"/>
        <w:ind w:firstLine="898"/>
        <w:rPr>
          <w:rFonts w:cs="Arial"/>
          <w:spacing w:val="-7"/>
        </w:rPr>
      </w:pPr>
      <w:r w:rsidRPr="005A46EF">
        <w:rPr>
          <w:rFonts w:cs="Arial"/>
          <w:spacing w:val="-8"/>
          <w:sz w:val="20"/>
          <w:szCs w:val="20"/>
        </w:rPr>
        <w:fldChar w:fldCharType="end"/>
      </w:r>
      <w:r w:rsidR="00985E60" w:rsidRPr="00D00851">
        <w:rPr>
          <w:rFonts w:cs="Arial"/>
          <w:spacing w:val="-4"/>
        </w:rPr>
        <w:t>Максимальный срок выполнения админи</w:t>
      </w:r>
      <w:r w:rsidR="00586470">
        <w:rPr>
          <w:rFonts w:cs="Arial"/>
          <w:spacing w:val="-4"/>
        </w:rPr>
        <w:t>ст</w:t>
      </w:r>
      <w:r w:rsidR="00985E60" w:rsidRPr="00D00851">
        <w:rPr>
          <w:rFonts w:cs="Arial"/>
          <w:spacing w:val="-4"/>
        </w:rPr>
        <w:t xml:space="preserve">ративной процедуры в </w:t>
      </w:r>
      <w:r w:rsidR="00985E60" w:rsidRPr="00D00851">
        <w:rPr>
          <w:rFonts w:cs="Arial"/>
          <w:spacing w:val="-7"/>
        </w:rPr>
        <w:t>течение 1 рабочего дня с момента подписания направления (путевки).</w:t>
      </w:r>
    </w:p>
    <w:p w:rsidR="00F81180" w:rsidRDefault="00F81180" w:rsidP="00F81180">
      <w:pPr>
        <w:shd w:val="clear" w:color="auto" w:fill="FFFFFF"/>
        <w:tabs>
          <w:tab w:val="left" w:pos="-284"/>
          <w:tab w:val="left" w:pos="2246"/>
        </w:tabs>
        <w:ind w:firstLine="898"/>
      </w:pPr>
      <w:r>
        <w:t xml:space="preserve">(пункт 3.6 дополнен приказом управления образовании и науки Тамбовской области от </w:t>
      </w:r>
      <w:hyperlink r:id="rId52" w:tgtFrame="Logical" w:history="1">
        <w:r w:rsidRPr="00F81180">
          <w:rPr>
            <w:rStyle w:val="a5"/>
          </w:rPr>
          <w:t>03.09.2018 № 2306</w:t>
        </w:r>
      </w:hyperlink>
      <w:r>
        <w:t>)</w:t>
      </w:r>
    </w:p>
    <w:p w:rsidR="00F81180" w:rsidRDefault="00F81180" w:rsidP="00F81180">
      <w:r>
        <w:lastRenderedPageBreak/>
        <w:t>3.6. Исправление допущенных опечаток и (или) ошибок в выданных в результате предоставления государственной услуги документах.</w:t>
      </w:r>
    </w:p>
    <w:p w:rsidR="00F81180" w:rsidRDefault="00F81180" w:rsidP="00F81180">
      <w:r>
        <w:t>В случае выявления заявителем опечаток и (или) ошибок в выданных в результате предоставления государственной услуги документах заявитель представляет в Управление заявление об исправлении таких опечаток и (или) ошибок, в котором указывается фамилия, имя, отчество (последнее - при наличии) и реквизиты выданного документа.</w:t>
      </w:r>
    </w:p>
    <w:p w:rsidR="00F81180" w:rsidRDefault="00F81180" w:rsidP="00F81180">
      <w:r>
        <w:t>Уполномоченный специалист Управления в срок, не превышающий 1 рабочего дня с момента поступления соответствующего заявления, проводит проверку указанных в заявлении сведений.</w:t>
      </w:r>
    </w:p>
    <w:p w:rsidR="00F81180" w:rsidRPr="00D00851" w:rsidRDefault="00F81180" w:rsidP="00F81180">
      <w:pPr>
        <w:shd w:val="clear" w:color="auto" w:fill="FFFFFF"/>
        <w:ind w:firstLine="898"/>
        <w:rPr>
          <w:rFonts w:cs="Arial"/>
        </w:rPr>
      </w:pPr>
      <w:r>
        <w:t>В случае выявления допущенных опечаток и (или) ошибок в выданных в результате предоставления государственной услуги документах уполномоченный специалист Управления осуществляет их замену в срок, не превышающий 5 рабочих дней с момента поступления соответствующего заявления.</w:t>
      </w:r>
    </w:p>
    <w:p w:rsidR="007C7873" w:rsidRDefault="007C7873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</w:p>
    <w:p w:rsidR="00C835BF" w:rsidRDefault="00985E60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  <w:r w:rsidRPr="00C72E2F">
        <w:rPr>
          <w:rFonts w:cs="Arial"/>
          <w:b/>
          <w:bCs/>
          <w:iCs/>
          <w:sz w:val="30"/>
          <w:szCs w:val="28"/>
        </w:rPr>
        <w:t>4. Формы контроля за предоставлением государственной услуги</w:t>
      </w:r>
    </w:p>
    <w:p w:rsidR="007C7873" w:rsidRPr="00C72E2F" w:rsidRDefault="007C7873" w:rsidP="00EC26F1">
      <w:pPr>
        <w:shd w:val="clear" w:color="auto" w:fill="FFFFFF"/>
        <w:jc w:val="center"/>
        <w:rPr>
          <w:rFonts w:cs="Arial"/>
          <w:b/>
          <w:bCs/>
          <w:iCs/>
          <w:sz w:val="30"/>
          <w:szCs w:val="28"/>
        </w:rPr>
      </w:pPr>
    </w:p>
    <w:p w:rsidR="00DF7D21" w:rsidRDefault="00DF7D21" w:rsidP="00DF7D21">
      <w:bookmarkStart w:id="26" w:name="sub_1401"/>
      <w:r>
        <w:t>4.1. Текущий контроль за соблюдением последовательности действий, определенных административными процедурами по предоставлению государственной услуги, и принятием решений осуществляется должностными лицами, ответственными за организацию работы по предоставлению государственной услуги, путем проведения проверок соблюдения и исполнения настоящего административного регламента.</w:t>
      </w:r>
    </w:p>
    <w:p w:rsidR="00DF7D21" w:rsidRDefault="00DF7D21" w:rsidP="00DF7D21">
      <w:bookmarkStart w:id="27" w:name="sub_1402"/>
      <w:bookmarkEnd w:id="26"/>
      <w:r>
        <w:t>4.2. Контроль за полнотой и качеством предоставления государственной услуги включает в себя проведение проверок, выявление и устранение нарушений прав заявителей, рассмотрение, принятие решений и подготовку ответов на обращения заявителей, содержащих жалобы на решения, действия (бездействие) должностных лиц.</w:t>
      </w:r>
    </w:p>
    <w:bookmarkEnd w:id="27"/>
    <w:p w:rsidR="00DF7D21" w:rsidRDefault="00DF7D21" w:rsidP="00DF7D21">
      <w:r>
        <w:t>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:rsidR="00DF7D21" w:rsidRDefault="00DF7D21" w:rsidP="00DF7D21">
      <w:r>
        <w:t>Проверки полноты и качества предоставления государственной услуги осуществляются на основании правовых актов (приказов) Управления, но не чаще одного раза в год.</w:t>
      </w:r>
    </w:p>
    <w:p w:rsidR="00DF7D21" w:rsidRDefault="00DF7D21" w:rsidP="00DF7D21">
      <w:bookmarkStart w:id="28" w:name="sub_1403"/>
      <w:r>
        <w:t>4.3. Проверки могут быть плановыми (осуществляются на основании планов работы Управления) и внеплановыми.</w:t>
      </w:r>
    </w:p>
    <w:bookmarkEnd w:id="28"/>
    <w:p w:rsidR="00DF7D21" w:rsidRDefault="00DF7D21" w:rsidP="00DF7D21">
      <w:r>
        <w:t>В ходе проверки могут рассматриваться все вопросы, связанные с предоставлением государственной услуги (комплексные проверки), или отдельные вопросы (тематические проверки).</w:t>
      </w:r>
    </w:p>
    <w:p w:rsidR="00DF7D21" w:rsidRDefault="00DF7D21" w:rsidP="00DF7D21">
      <w:r>
        <w:t>Проверка также может проводиться по конкретному обращению гражданина.</w:t>
      </w:r>
    </w:p>
    <w:p w:rsidR="00DF7D21" w:rsidRDefault="00DF7D21" w:rsidP="00DF7D21">
      <w:bookmarkStart w:id="29" w:name="sub_1404"/>
      <w:r>
        <w:t>4.4. Должностные лица, принимающие участие в предоставлении государственной услуги, несут персональную ответственность за нарушение требований административного регламента при выполнении административных процедур.</w:t>
      </w:r>
    </w:p>
    <w:bookmarkEnd w:id="29"/>
    <w:p w:rsidR="00DF7D21" w:rsidRDefault="00DF7D21" w:rsidP="00DF7D21">
      <w:r>
        <w:t>Персональная ответственность должностных лиц за оказание государственной услуги закрепляется в их должностных регламентах или должностных инструкциях в соответствии с требованиями законодательства.</w:t>
      </w:r>
    </w:p>
    <w:p w:rsidR="00DF7D21" w:rsidRDefault="00DF7D21" w:rsidP="00DF7D21">
      <w:bookmarkStart w:id="30" w:name="sub_1405"/>
      <w:r>
        <w:t>4.5. Контроль за полнотой и качеством предоставления государственной услуги может осуществляться со стороны граждан, их объединений и организаций путем получения письменной и устной информации.</w:t>
      </w:r>
    </w:p>
    <w:bookmarkEnd w:id="30"/>
    <w:p w:rsidR="00DF7D21" w:rsidRDefault="00DF7D21" w:rsidP="00DF7D21">
      <w:pPr>
        <w:shd w:val="clear" w:color="auto" w:fill="FFFFFF"/>
      </w:pPr>
      <w:r>
        <w:t xml:space="preserve">Граждане, их объединения и организации вправе получать информацию о наличии в действиях должностных лиц нарушений положений настоящего административного регламента и иных нормативных правовых актов, устанавливающих требования к </w:t>
      </w:r>
      <w:r>
        <w:lastRenderedPageBreak/>
        <w:t>предоставлению государственной услуги, а также направлять замечания и предложения по улучшению качества и доступности предоставления государственной услуги</w:t>
      </w:r>
    </w:p>
    <w:p w:rsidR="009803BE" w:rsidRDefault="009803BE" w:rsidP="009803BE">
      <w:pPr>
        <w:shd w:val="clear" w:color="auto" w:fill="FFFFFF"/>
        <w:tabs>
          <w:tab w:val="left" w:pos="-284"/>
          <w:tab w:val="left" w:pos="2246"/>
        </w:tabs>
        <w:ind w:firstLine="898"/>
      </w:pPr>
      <w:r>
        <w:t xml:space="preserve">(раздел 5 изложен в редакции приказа управления образовании и науки Тамбовской области от </w:t>
      </w:r>
      <w:hyperlink r:id="rId53" w:tgtFrame="Logical" w:history="1">
        <w:r w:rsidRPr="00F81180">
          <w:rPr>
            <w:rStyle w:val="a5"/>
          </w:rPr>
          <w:t>03.09.2018 № 2306</w:t>
        </w:r>
      </w:hyperlink>
      <w:r>
        <w:t>)</w:t>
      </w:r>
    </w:p>
    <w:p w:rsidR="00DF7D21" w:rsidRDefault="00DF7D21" w:rsidP="00DF7D21">
      <w:pPr>
        <w:shd w:val="clear" w:color="auto" w:fill="FFFFFF"/>
        <w:jc w:val="center"/>
      </w:pPr>
    </w:p>
    <w:p w:rsidR="009803BE" w:rsidRPr="009803BE" w:rsidRDefault="009803BE" w:rsidP="009803BE">
      <w:pPr>
        <w:pStyle w:val="1"/>
      </w:pPr>
      <w:r w:rsidRPr="009803BE">
        <w:t>5. Досудебный (внесудебный) порядок обжалования решений и действий (бездействия) органа, предоставляющего государственную услугу, многофункционального центра, а также их должностных лиц, государс</w:t>
      </w:r>
      <w:r>
        <w:t>твенных служащих, работников.</w:t>
      </w:r>
    </w:p>
    <w:p w:rsidR="009803BE" w:rsidRPr="009803BE" w:rsidRDefault="009803BE" w:rsidP="009803BE"/>
    <w:p w:rsidR="009803BE" w:rsidRDefault="009803BE" w:rsidP="009803BE">
      <w:r>
        <w:t>5.1 Заявитель имеет право на досудебное (внесудебное) обжалование действий (бездействия) и решений, принятых (осуществляемых) в ходе предоставления государственной услуги.</w:t>
      </w:r>
    </w:p>
    <w:p w:rsidR="009803BE" w:rsidRDefault="009803BE" w:rsidP="009803BE">
      <w:r>
        <w:t>5.2. Предмет досудебного (внесудебного) обжалования заявителем решений и действий (бездействия) Управления, руководителя Управления, специалиста Управления.</w:t>
      </w:r>
    </w:p>
    <w:p w:rsidR="009803BE" w:rsidRDefault="009803BE" w:rsidP="009803BE">
      <w:r>
        <w:t>Заявитель может обратиться с жалобой в том числе в следующих случаях:</w:t>
      </w:r>
    </w:p>
    <w:p w:rsidR="009803BE" w:rsidRDefault="009803BE" w:rsidP="009803BE">
      <w:r>
        <w:t>1) нарушение срока регистрации заявления (запроса) заявителя о предоставлении государственной услуги;</w:t>
      </w:r>
    </w:p>
    <w:p w:rsidR="009803BE" w:rsidRDefault="009803BE" w:rsidP="009803BE">
      <w:r>
        <w:t>2) нарушение срока предоставления государственной услуги;</w:t>
      </w:r>
    </w:p>
    <w:p w:rsidR="009803BE" w:rsidRDefault="009803BE" w:rsidP="009803BE">
      <w:r>
        <w:t>3) требование у заявителя документов, не предусмотренных нормативными правовыми актами Российской Федерации, Тамбовской области для предоставления государственной услуги;</w:t>
      </w:r>
    </w:p>
    <w:p w:rsidR="009803BE" w:rsidRDefault="009803BE" w:rsidP="009803BE">
      <w:r>
        <w:t>4) отказ в приеме документов, предоставление которых предусмотрено нормативными правовыми актами Российской Федерации, Тамбовской области для предоставления государственной услуги, у заявителя;</w:t>
      </w:r>
    </w:p>
    <w:p w:rsidR="009803BE" w:rsidRDefault="009803BE" w:rsidP="009803BE">
      <w: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Тамбовской области;</w:t>
      </w:r>
    </w:p>
    <w:p w:rsidR="009803BE" w:rsidRDefault="009803BE" w:rsidP="009803BE">
      <w: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Тамбовской области;</w:t>
      </w:r>
    </w:p>
    <w:p w:rsidR="009803BE" w:rsidRDefault="009803BE" w:rsidP="009803BE">
      <w:r>
        <w:t>7) отказ Управления, руководителя Управления, специалиста Управления, предоставляющего государственную услугу, в исправлении допущенных ими опечаток и ошибок в выданных в результате предоставления государственной услуги документах либо нарушение установленного срока таких исправлений;</w:t>
      </w:r>
    </w:p>
    <w:p w:rsidR="009803BE" w:rsidRDefault="009803BE" w:rsidP="009803BE">
      <w:r>
        <w:t>8) нарушение срока или порядка выдачи документов по результатам предоставления государственной услуги;</w:t>
      </w:r>
    </w:p>
    <w:p w:rsidR="009803BE" w:rsidRDefault="009803BE" w:rsidP="009803BE">
      <w:r>
        <w:t>9) приостановление предоставления государственной услуги,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Федерации, законами и иными нормативными правовыми актами Тамбовской области.</w:t>
      </w:r>
    </w:p>
    <w:p w:rsidR="009803BE" w:rsidRDefault="009803BE" w:rsidP="009803BE">
      <w:r>
        <w:t>5.3. Жалоба подается в письменной форме на бумажном носителе, в электронной форме.</w:t>
      </w:r>
    </w:p>
    <w:p w:rsidR="009803BE" w:rsidRDefault="009803BE" w:rsidP="009803BE">
      <w:r>
        <w:t>Жалоба на решения и действия (бездействие) специалиста Управления подается руководителю Управления. Жалоба на решения и действия (бездействие) руководителя Управления подается в администрацию Тамбовской области.</w:t>
      </w:r>
    </w:p>
    <w:p w:rsidR="009803BE" w:rsidRDefault="009803BE" w:rsidP="009803BE">
      <w:r>
        <w:t xml:space="preserve">Жалоба может быть направлена по почте, через многофункциональный центр, с использованием информационно-телекоммуникационной сети "Интернет", официального </w:t>
      </w:r>
      <w:r>
        <w:lastRenderedPageBreak/>
        <w:t>сайта Управления, Регионального портала, а также может быть принята при личном приеме заявителя.</w:t>
      </w:r>
    </w:p>
    <w:p w:rsidR="009803BE" w:rsidRDefault="009803BE" w:rsidP="009803BE">
      <w:r>
        <w:t>Жалоба должна содержать:</w:t>
      </w:r>
    </w:p>
    <w:p w:rsidR="009803BE" w:rsidRDefault="009803BE" w:rsidP="009803BE">
      <w:r>
        <w:t>1) наименование органа, предоставляющего государственную услугу, должностного лица органа, предоставляющего государственную услугу, либо государственного гражданского служащего, решения и действия (бездействие) которых обжалуются.</w:t>
      </w:r>
    </w:p>
    <w:p w:rsidR="009803BE" w:rsidRDefault="009803BE" w:rsidP="009803BE">
      <w:r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:rsidR="009803BE" w:rsidRDefault="009803BE" w:rsidP="009803BE">
      <w:r>
        <w:t>3) сведения об обжалуемых решениях и действиях (бездействии) Управления, должностного лица Управления либо государственного гражданского служащего Управления, предоставляющего государственную услугу;</w:t>
      </w:r>
    </w:p>
    <w:p w:rsidR="009803BE" w:rsidRDefault="009803BE" w:rsidP="009803BE">
      <w:r>
        <w:t>4) доводы, на основании которых заявитель не согласен с решением и действиями (бездействием) Управления, должностного лица Управления, либо государственного гражданского служащего Управления, предоставляющего государственную услугу.</w:t>
      </w:r>
    </w:p>
    <w:p w:rsidR="009803BE" w:rsidRDefault="009803BE" w:rsidP="009803BE">
      <w:r>
        <w:t>5.4. Основанием для начала процедуры досудебного (внесудебного) обжалования является поступление жалобы. К жалобе могут быть приложены документы (либо их копии), подтверждающие доводы заявителя (либо его законного представителя).</w:t>
      </w:r>
    </w:p>
    <w:p w:rsidR="009803BE" w:rsidRDefault="009803BE" w:rsidP="009803BE">
      <w:r>
        <w:t>5.5 Заявитель (либо его законный представитель) имеет право на получение информации и документов, необходимых для обоснования и рассмотрения жалобы.</w:t>
      </w:r>
    </w:p>
    <w:p w:rsidR="009803BE" w:rsidRDefault="009803BE" w:rsidP="009803BE">
      <w:r>
        <w:t>5.6 Жалоба на решения и действия (бездействия) специалистов Управления, подлежит рассмотрению уполномоченным на рассмотрение жалоб должностным лицом Управления.</w:t>
      </w:r>
    </w:p>
    <w:p w:rsidR="009803BE" w:rsidRDefault="009803BE" w:rsidP="009803BE">
      <w:r>
        <w:t>Уполномоченное на рассмотрение жалоб должностное лицо Управления обеспечивает:</w:t>
      </w:r>
    </w:p>
    <w:p w:rsidR="009803BE" w:rsidRDefault="009803BE" w:rsidP="009803BE">
      <w:r>
        <w:t>а) прием и рассмотрение жалоб;</w:t>
      </w:r>
    </w:p>
    <w:p w:rsidR="009803BE" w:rsidRDefault="009803BE" w:rsidP="009803BE">
      <w:r>
        <w:t>б) направление жалоб в уполномоченный на их рассмотрение орган в случае, если принятие решения по жалобе не входит в компетенцию Управления.</w:t>
      </w:r>
    </w:p>
    <w:p w:rsidR="009803BE" w:rsidRDefault="009803BE" w:rsidP="009803BE">
      <w:r>
        <w:t>Жалоба на решения и действия (бездействия) руководителя Управления рассматриваются главой администрации Тамбовской области.</w:t>
      </w:r>
    </w:p>
    <w:p w:rsidR="009803BE" w:rsidRDefault="009803BE" w:rsidP="009803BE">
      <w:r>
        <w:t>5.7. Жалоба, поступившая в Управление, либо вышестоящий орган, подлежит рассмотрению в течение пятнадцати рабочих дней со дня ее регистрации, а в случае обжалования отказа Управления,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</w:t>
      </w:r>
    </w:p>
    <w:p w:rsidR="009803BE" w:rsidRDefault="009803BE" w:rsidP="009803BE">
      <w:r>
        <w:t>В случае если принятие решения по жалобе не входит в компетенцию Управления, в течение 3-х рабочих дней со дня ее регистрации Управление направляет жалобу в уполномоченный на ее рассмотрение орган и в письменной форме информирует заявителя о перенаправлении жалобы. При этом срок рассмотрения жалобы исчисляется со дня регистрации жалобы в уполномоченном на ее рассмотрение органе.</w:t>
      </w:r>
    </w:p>
    <w:p w:rsidR="009803BE" w:rsidRDefault="009803BE" w:rsidP="009803BE">
      <w:r>
        <w:t>5.8. По результатам рассмотрения жалобы принимается одно из следующих решений:</w:t>
      </w:r>
    </w:p>
    <w:p w:rsidR="009803BE" w:rsidRDefault="009803BE" w:rsidP="009803BE">
      <w:r>
        <w:t>1) жалоба удовлетворяется, в том числе в форме отмены принятого решения, исправления допущенных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Тамбовской области;</w:t>
      </w:r>
    </w:p>
    <w:p w:rsidR="009803BE" w:rsidRDefault="009803BE" w:rsidP="009803BE">
      <w:r>
        <w:t>2) в удовлетворении жалобы отказывается.</w:t>
      </w:r>
    </w:p>
    <w:p w:rsidR="009803BE" w:rsidRDefault="009803BE" w:rsidP="009803BE">
      <w:r>
        <w:t>Не позднее дня, следующего за днем принятия решения,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9803BE" w:rsidRDefault="009803BE" w:rsidP="009803BE">
      <w:r>
        <w:lastRenderedPageBreak/>
        <w:t xml:space="preserve">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прокуратуры, и в органы, уполномоченные составлять протокол об административном правонарушении в соответствии с Законом области от </w:t>
      </w:r>
      <w:hyperlink r:id="rId54" w:history="1">
        <w:r w:rsidRPr="009803BE">
          <w:rPr>
            <w:rStyle w:val="a5"/>
          </w:rPr>
          <w:t>29.10.2003 № 155-З</w:t>
        </w:r>
      </w:hyperlink>
      <w:r>
        <w:t xml:space="preserve"> «Об административных правонарушениях в Тамбовской области».</w:t>
      </w:r>
    </w:p>
    <w:p w:rsidR="009803BE" w:rsidRDefault="009803BE" w:rsidP="009803BE">
      <w:r>
        <w:t>5.9. При наличии в жалобе нецензурных либо оскорбительных выражений, угроз жизни, здоровью и имуществу должностного лица, а также членов его семьи, уполномоченный на рассмотрение жалобы орган исполнительной власти области оставляет жалобу без ответа по существу поставленных вопросов, с сообщением гражданину, направившему жалобу, о недопустимости злоупотребления правом.</w:t>
      </w:r>
    </w:p>
    <w:p w:rsidR="009803BE" w:rsidRDefault="009803BE" w:rsidP="009803BE">
      <w:r>
        <w:t>При отсутствии в жалобе фамилии или почтового адреса заявителя, возможности прочитать текст жалобы, фамилию или почтовый адрес заявителя, указанные в жалобе, уполномоченный на рассмотрение жалобы орган исполнительной власти области оставляет жалобу без ответа по существу поставленных вопросов, с сообщением гражданину, направившему жалобу, о нечитаемости жалобы (за исключением случая отсутствия в жалобе фамилии или почтового адреса заявителя, возможности их прочитать).</w:t>
      </w:r>
    </w:p>
    <w:p w:rsidR="009803BE" w:rsidRDefault="009803BE" w:rsidP="009803BE">
      <w:pPr>
        <w:shd w:val="clear" w:color="auto" w:fill="FFFFFF"/>
        <w:ind w:firstLine="782"/>
      </w:pPr>
      <w:r>
        <w:t xml:space="preserve">5.10. Положения настоящего раздела административного регламента, устанавливающие порядок рассмотрения жалоб на нарушения прав граждан и организаций при предоставлении государственной услуги, не распространяются на отношения, регулируемые Федеральным законом от </w:t>
      </w:r>
      <w:hyperlink r:id="rId55" w:history="1">
        <w:r w:rsidRPr="009803BE">
          <w:rPr>
            <w:rStyle w:val="a5"/>
          </w:rPr>
          <w:t>02.05.2006 № 59-ФЗ</w:t>
        </w:r>
      </w:hyperlink>
      <w:r>
        <w:t xml:space="preserve"> «</w:t>
      </w:r>
      <w:hyperlink r:id="rId56" w:history="1">
        <w:r w:rsidRPr="009803BE">
          <w:rPr>
            <w:rStyle w:val="a5"/>
          </w:rPr>
          <w:t>О порядке рассмотрения обращений граждан Российской Федерации</w:t>
        </w:r>
      </w:hyperlink>
      <w:r>
        <w:t>».</w:t>
      </w:r>
    </w:p>
    <w:p w:rsidR="009803BE" w:rsidRDefault="009803BE" w:rsidP="009803BE">
      <w:pPr>
        <w:shd w:val="clear" w:color="auto" w:fill="FFFFFF"/>
        <w:ind w:firstLine="782"/>
        <w:jc w:val="right"/>
        <w:rPr>
          <w:rFonts w:cs="Arial"/>
        </w:rPr>
      </w:pPr>
    </w:p>
    <w:p w:rsidR="009803BE" w:rsidRDefault="009803BE" w:rsidP="009803BE">
      <w:pPr>
        <w:shd w:val="clear" w:color="auto" w:fill="FFFFFF"/>
        <w:ind w:firstLine="782"/>
        <w:jc w:val="right"/>
        <w:rPr>
          <w:rFonts w:cs="Arial"/>
        </w:rPr>
      </w:pPr>
    </w:p>
    <w:p w:rsidR="009803BE" w:rsidRDefault="009803BE" w:rsidP="009803BE">
      <w:pPr>
        <w:shd w:val="clear" w:color="auto" w:fill="FFFFFF"/>
        <w:ind w:firstLine="782"/>
        <w:jc w:val="right"/>
        <w:rPr>
          <w:rFonts w:cs="Arial"/>
        </w:rPr>
      </w:pPr>
    </w:p>
    <w:p w:rsidR="00586470" w:rsidRDefault="00985E60" w:rsidP="009803BE">
      <w:pPr>
        <w:shd w:val="clear" w:color="auto" w:fill="FFFFFF"/>
        <w:ind w:firstLine="782"/>
        <w:jc w:val="right"/>
        <w:rPr>
          <w:rFonts w:cs="Arial"/>
        </w:rPr>
      </w:pPr>
      <w:r w:rsidRPr="00D00851">
        <w:rPr>
          <w:rFonts w:cs="Arial"/>
        </w:rPr>
        <w:t xml:space="preserve">ПРИЛОЖЕНИЕ № 1 </w:t>
      </w:r>
    </w:p>
    <w:p w:rsidR="00586470" w:rsidRDefault="00985E60" w:rsidP="009803BE">
      <w:pPr>
        <w:shd w:val="clear" w:color="auto" w:fill="FFFFFF"/>
        <w:ind w:firstLine="1021"/>
        <w:jc w:val="right"/>
        <w:rPr>
          <w:rFonts w:cs="Arial"/>
          <w:spacing w:val="-10"/>
        </w:rPr>
      </w:pPr>
      <w:r w:rsidRPr="00D00851">
        <w:rPr>
          <w:rFonts w:cs="Arial"/>
          <w:spacing w:val="-10"/>
        </w:rPr>
        <w:t xml:space="preserve">к административному регламенту </w:t>
      </w:r>
    </w:p>
    <w:p w:rsidR="00586470" w:rsidRDefault="00985E60" w:rsidP="009803BE">
      <w:pPr>
        <w:shd w:val="clear" w:color="auto" w:fill="FFFFFF"/>
        <w:ind w:firstLine="1021"/>
        <w:jc w:val="right"/>
        <w:rPr>
          <w:rFonts w:cs="Arial"/>
          <w:spacing w:val="-10"/>
        </w:rPr>
      </w:pPr>
      <w:r w:rsidRPr="00D00851">
        <w:rPr>
          <w:rFonts w:cs="Arial"/>
          <w:spacing w:val="-10"/>
        </w:rPr>
        <w:t xml:space="preserve">предоставления государственной услуги </w:t>
      </w:r>
    </w:p>
    <w:p w:rsidR="00586470" w:rsidRDefault="009803BE" w:rsidP="009803BE">
      <w:pPr>
        <w:shd w:val="clear" w:color="auto" w:fill="FFFFFF"/>
        <w:ind w:firstLine="1021"/>
        <w:jc w:val="right"/>
        <w:rPr>
          <w:rFonts w:cs="Arial"/>
        </w:rPr>
      </w:pPr>
      <w:r>
        <w:rPr>
          <w:rFonts w:cs="Arial"/>
          <w:spacing w:val="-4"/>
        </w:rPr>
        <w:t xml:space="preserve">«направление детей в </w:t>
      </w:r>
      <w:r w:rsidR="00985E60" w:rsidRPr="00D00851">
        <w:rPr>
          <w:rFonts w:cs="Arial"/>
          <w:spacing w:val="-4"/>
        </w:rPr>
        <w:t xml:space="preserve">областные </w:t>
      </w:r>
      <w:r w:rsidR="00985E60" w:rsidRPr="00D00851">
        <w:rPr>
          <w:rFonts w:cs="Arial"/>
          <w:spacing w:val="-8"/>
        </w:rPr>
        <w:t xml:space="preserve">общеобразовательные школы-интернаты и </w:t>
      </w:r>
      <w:r>
        <w:rPr>
          <w:rFonts w:cs="Arial"/>
          <w:spacing w:val="-6"/>
        </w:rPr>
        <w:t xml:space="preserve">общеобразовательные учреждения </w:t>
      </w:r>
      <w:r w:rsidR="00985E60" w:rsidRPr="00D00851">
        <w:rPr>
          <w:rFonts w:cs="Arial"/>
          <w:spacing w:val="-6"/>
        </w:rPr>
        <w:t xml:space="preserve">для </w:t>
      </w:r>
      <w:r>
        <w:rPr>
          <w:rFonts w:cs="Arial"/>
          <w:spacing w:val="-9"/>
        </w:rPr>
        <w:t>детей с ограниченными</w:t>
      </w:r>
      <w:r w:rsidR="00985E60" w:rsidRPr="00D00851">
        <w:rPr>
          <w:rFonts w:cs="Arial"/>
          <w:spacing w:val="-9"/>
        </w:rPr>
        <w:t xml:space="preserve"> возможностями </w:t>
      </w:r>
      <w:r w:rsidR="00985E60" w:rsidRPr="00D00851">
        <w:rPr>
          <w:rFonts w:cs="Arial"/>
        </w:rPr>
        <w:t xml:space="preserve">здоровья» </w:t>
      </w:r>
    </w:p>
    <w:p w:rsidR="009803BE" w:rsidRDefault="009803BE" w:rsidP="00EC26F1">
      <w:pPr>
        <w:shd w:val="clear" w:color="auto" w:fill="FFFFFF"/>
        <w:ind w:firstLine="1022"/>
        <w:jc w:val="center"/>
        <w:rPr>
          <w:rFonts w:cs="Arial"/>
          <w:b/>
          <w:bCs/>
        </w:rPr>
      </w:pPr>
    </w:p>
    <w:p w:rsidR="00C835BF" w:rsidRPr="00D00851" w:rsidRDefault="00985E60" w:rsidP="00EC26F1">
      <w:pPr>
        <w:shd w:val="clear" w:color="auto" w:fill="FFFFFF"/>
        <w:ind w:firstLine="1022"/>
        <w:jc w:val="center"/>
        <w:rPr>
          <w:rFonts w:cs="Arial"/>
        </w:rPr>
      </w:pPr>
      <w:r w:rsidRPr="00D00851">
        <w:rPr>
          <w:rFonts w:cs="Arial"/>
          <w:b/>
          <w:bCs/>
        </w:rPr>
        <w:t xml:space="preserve">Сведения </w:t>
      </w:r>
      <w:r w:rsidRPr="00D00851">
        <w:rPr>
          <w:rFonts w:cs="Arial"/>
          <w:b/>
          <w:bCs/>
          <w:spacing w:val="-10"/>
        </w:rPr>
        <w:t xml:space="preserve">о местонахождении, контактных телефонах (телефонах для справок), </w:t>
      </w:r>
      <w:r w:rsidRPr="00D00851">
        <w:rPr>
          <w:rFonts w:cs="Arial"/>
          <w:b/>
          <w:bCs/>
          <w:spacing w:val="-9"/>
        </w:rPr>
        <w:t xml:space="preserve">официальных Интернет-сайтах, адресах электронной почты </w:t>
      </w:r>
      <w:r w:rsidRPr="00D00851">
        <w:rPr>
          <w:rFonts w:cs="Arial"/>
          <w:b/>
          <w:bCs/>
          <w:spacing w:val="-13"/>
        </w:rPr>
        <w:t xml:space="preserve">и графике работы управления образования и науки Тамбовской области, </w:t>
      </w:r>
      <w:r w:rsidRPr="00D00851">
        <w:rPr>
          <w:rFonts w:cs="Arial"/>
          <w:b/>
          <w:bCs/>
          <w:spacing w:val="-11"/>
        </w:rPr>
        <w:t>областных государственных общеобразовательных учреждений</w:t>
      </w:r>
    </w:p>
    <w:p w:rsidR="00C835BF" w:rsidRPr="00D00851" w:rsidRDefault="00985E60" w:rsidP="00EC26F1">
      <w:pPr>
        <w:shd w:val="clear" w:color="auto" w:fill="FFFFFF"/>
        <w:ind w:firstLine="715"/>
        <w:rPr>
          <w:rFonts w:cs="Arial"/>
        </w:rPr>
      </w:pPr>
      <w:r w:rsidRPr="00D00851">
        <w:rPr>
          <w:rFonts w:cs="Arial"/>
          <w:spacing w:val="-10"/>
        </w:rPr>
        <w:t xml:space="preserve">Управление образования и науки Тамбовской области располагается по </w:t>
      </w:r>
      <w:r w:rsidRPr="00D00851">
        <w:rPr>
          <w:rFonts w:cs="Arial"/>
        </w:rPr>
        <w:t>адресу: ул. Советская, д. 108, г. Тамбов, 392000;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9"/>
        </w:rPr>
        <w:t>контактные телефоны: (телефоны для справок) 8 (4752) 79-23-89;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11"/>
        </w:rPr>
        <w:t>79-23-91;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9"/>
        </w:rPr>
        <w:t xml:space="preserve">официальный Интернет-сайт: </w:t>
      </w:r>
      <w:hyperlink r:id="rId57" w:history="1">
        <w:r w:rsidRPr="00D00851">
          <w:rPr>
            <w:rFonts w:cs="Arial"/>
            <w:spacing w:val="-9"/>
            <w:u w:val="single"/>
            <w:lang w:val="en-US"/>
          </w:rPr>
          <w:t>http</w:t>
        </w:r>
        <w:r w:rsidRPr="00D00851">
          <w:rPr>
            <w:rFonts w:cs="Arial"/>
            <w:spacing w:val="-9"/>
            <w:u w:val="single"/>
          </w:rPr>
          <w:t>://</w:t>
        </w:r>
        <w:r w:rsidRPr="00D00851">
          <w:rPr>
            <w:rFonts w:cs="Arial"/>
            <w:spacing w:val="-9"/>
            <w:u w:val="single"/>
            <w:lang w:val="en-US"/>
          </w:rPr>
          <w:t>obraz</w:t>
        </w:r>
        <w:r w:rsidRPr="00D00851">
          <w:rPr>
            <w:rFonts w:cs="Arial"/>
            <w:spacing w:val="-9"/>
            <w:u w:val="single"/>
          </w:rPr>
          <w:t>.</w:t>
        </w:r>
        <w:r w:rsidRPr="00D00851">
          <w:rPr>
            <w:rFonts w:cs="Arial"/>
            <w:spacing w:val="-9"/>
            <w:u w:val="single"/>
            <w:lang w:val="en-US"/>
          </w:rPr>
          <w:t>tmbreg</w:t>
        </w:r>
        <w:r w:rsidRPr="00D00851">
          <w:rPr>
            <w:rFonts w:cs="Arial"/>
            <w:spacing w:val="-9"/>
            <w:u w:val="single"/>
          </w:rPr>
          <w:t>.</w:t>
        </w:r>
        <w:r w:rsidRPr="00D00851">
          <w:rPr>
            <w:rFonts w:cs="Arial"/>
            <w:spacing w:val="-9"/>
            <w:u w:val="single"/>
            <w:lang w:val="en-US"/>
          </w:rPr>
          <w:t>ru</w:t>
        </w:r>
      </w:hyperlink>
      <w:r w:rsidRPr="00D00851">
        <w:rPr>
          <w:rFonts w:cs="Arial"/>
          <w:spacing w:val="-9"/>
          <w:u w:val="single"/>
        </w:rPr>
        <w:t>: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9"/>
        </w:rPr>
        <w:t xml:space="preserve">адрес электронной почты: </w:t>
      </w:r>
      <w:hyperlink r:id="rId58" w:history="1">
        <w:r w:rsidRPr="00D00851">
          <w:rPr>
            <w:rFonts w:cs="Arial"/>
            <w:spacing w:val="-9"/>
            <w:u w:val="single"/>
            <w:lang w:val="en-US"/>
          </w:rPr>
          <w:t>post</w:t>
        </w:r>
        <w:r w:rsidRPr="00D00851">
          <w:rPr>
            <w:rFonts w:cs="Arial"/>
            <w:spacing w:val="-9"/>
            <w:u w:val="single"/>
          </w:rPr>
          <w:t>@</w:t>
        </w:r>
        <w:r w:rsidRPr="00D00851">
          <w:rPr>
            <w:rFonts w:cs="Arial"/>
            <w:spacing w:val="-9"/>
            <w:u w:val="single"/>
            <w:lang w:val="en-US"/>
          </w:rPr>
          <w:t>obraz</w:t>
        </w:r>
        <w:r w:rsidRPr="00D00851">
          <w:rPr>
            <w:rFonts w:cs="Arial"/>
            <w:spacing w:val="-9"/>
            <w:u w:val="single"/>
          </w:rPr>
          <w:t>.</w:t>
        </w:r>
        <w:r w:rsidRPr="00D00851">
          <w:rPr>
            <w:rFonts w:cs="Arial"/>
            <w:spacing w:val="-9"/>
            <w:u w:val="single"/>
            <w:lang w:val="en-US"/>
          </w:rPr>
          <w:t>tambov</w:t>
        </w:r>
        <w:r w:rsidRPr="00D00851">
          <w:rPr>
            <w:rFonts w:cs="Arial"/>
            <w:spacing w:val="-9"/>
            <w:u w:val="single"/>
          </w:rPr>
          <w:t>.</w:t>
        </w:r>
        <w:r w:rsidRPr="00D00851">
          <w:rPr>
            <w:rFonts w:cs="Arial"/>
            <w:spacing w:val="-9"/>
            <w:u w:val="single"/>
            <w:lang w:val="en-US"/>
          </w:rPr>
          <w:t>gov</w:t>
        </w:r>
        <w:r w:rsidRPr="00D00851">
          <w:rPr>
            <w:rFonts w:cs="Arial"/>
            <w:spacing w:val="-9"/>
            <w:u w:val="single"/>
          </w:rPr>
          <w:t>.</w:t>
        </w:r>
        <w:r w:rsidRPr="00D00851">
          <w:rPr>
            <w:rFonts w:cs="Arial"/>
            <w:spacing w:val="-9"/>
            <w:u w:val="single"/>
            <w:lang w:val="en-US"/>
          </w:rPr>
          <w:t>ru</w:t>
        </w:r>
      </w:hyperlink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10"/>
        </w:rPr>
        <w:t>График приема заявителей: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8"/>
        </w:rPr>
        <w:t>Понедельник - пятница с 08.30 до 17.30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8"/>
        </w:rPr>
        <w:t>Перерыв - с 12.30 до 13.30</w:t>
      </w:r>
    </w:p>
    <w:p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12"/>
        </w:rPr>
        <w:t xml:space="preserve">Тамбовское областное государственное бюджетное общеобразовательное </w:t>
      </w:r>
      <w:r w:rsidRPr="00D00851">
        <w:rPr>
          <w:rFonts w:cs="Arial"/>
        </w:rPr>
        <w:t>учреждение «Жердевская школа-интернат»;</w:t>
      </w:r>
    </w:p>
    <w:p w:rsidR="00C835BF" w:rsidRPr="00D00851" w:rsidRDefault="00985E60" w:rsidP="00EC26F1">
      <w:pPr>
        <w:shd w:val="clear" w:color="auto" w:fill="FFFFFF"/>
        <w:ind w:firstLine="701"/>
        <w:rPr>
          <w:rFonts w:cs="Arial"/>
        </w:rPr>
      </w:pPr>
      <w:r w:rsidRPr="00D00851">
        <w:rPr>
          <w:rFonts w:cs="Arial"/>
        </w:rPr>
        <w:t>Юридический адрес: пер. Серова, дом 1, г.Жердевка, Тамбовская область, 393670;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9"/>
        </w:rPr>
        <w:t>Контактные телефоны: 8 (47535) 5-15-80, 5-15-71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Факс: 8(47535)5-15-80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8"/>
        </w:rPr>
        <w:t xml:space="preserve">Официальный Интернет-сайт: </w:t>
      </w:r>
      <w:hyperlink r:id="rId59" w:history="1">
        <w:r w:rsidRPr="00D00851">
          <w:rPr>
            <w:rFonts w:cs="Arial"/>
            <w:spacing w:val="-8"/>
            <w:u w:val="single"/>
            <w:lang w:val="en-US"/>
          </w:rPr>
          <w:t>http</w:t>
        </w:r>
        <w:r w:rsidRPr="00D00851">
          <w:rPr>
            <w:rFonts w:cs="Arial"/>
            <w:spacing w:val="-8"/>
            <w:u w:val="single"/>
          </w:rPr>
          <w:t>://</w:t>
        </w:r>
        <w:r w:rsidRPr="00D00851">
          <w:rPr>
            <w:rFonts w:cs="Arial"/>
            <w:spacing w:val="-8"/>
            <w:u w:val="single"/>
            <w:lang w:val="en-US"/>
          </w:rPr>
          <w:t>internat</w:t>
        </w:r>
        <w:r w:rsidRPr="00D00851">
          <w:rPr>
            <w:rFonts w:cs="Arial"/>
            <w:spacing w:val="-8"/>
            <w:u w:val="single"/>
          </w:rPr>
          <w:t>.68</w:t>
        </w:r>
        <w:r w:rsidRPr="00D00851">
          <w:rPr>
            <w:rFonts w:cs="Arial"/>
            <w:spacing w:val="-8"/>
            <w:u w:val="single"/>
            <w:lang w:val="en-US"/>
          </w:rPr>
          <w:t>edu</w:t>
        </w:r>
        <w:r w:rsidRPr="00D00851">
          <w:rPr>
            <w:rFonts w:cs="Arial"/>
            <w:spacing w:val="-8"/>
            <w:u w:val="single"/>
          </w:rPr>
          <w:t>.</w:t>
        </w:r>
        <w:r w:rsidRPr="00D00851">
          <w:rPr>
            <w:rFonts w:cs="Arial"/>
            <w:spacing w:val="-8"/>
            <w:u w:val="single"/>
            <w:lang w:val="en-US"/>
          </w:rPr>
          <w:t>ru</w:t>
        </w:r>
        <w:r w:rsidRPr="00D00851">
          <w:rPr>
            <w:rFonts w:cs="Arial"/>
            <w:spacing w:val="-8"/>
            <w:u w:val="single"/>
          </w:rPr>
          <w:t>/</w:t>
        </w:r>
      </w:hyperlink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11"/>
        </w:rPr>
        <w:t xml:space="preserve">Адрес электронной почты: </w:t>
      </w:r>
      <w:r w:rsidRPr="00D00851">
        <w:rPr>
          <w:rFonts w:cs="Arial"/>
          <w:spacing w:val="-11"/>
          <w:u w:val="single"/>
          <w:lang w:val="en-US"/>
        </w:rPr>
        <w:t>ch</w:t>
      </w:r>
      <w:r w:rsidRPr="00D00851">
        <w:rPr>
          <w:rFonts w:cs="Arial"/>
          <w:spacing w:val="-11"/>
          <w:u w:val="single"/>
        </w:rPr>
        <w:t>-</w:t>
      </w:r>
      <w:r w:rsidRPr="00D00851">
        <w:rPr>
          <w:rFonts w:cs="Arial"/>
          <w:spacing w:val="-11"/>
          <w:u w:val="single"/>
          <w:lang w:val="en-US"/>
        </w:rPr>
        <w:t>internat</w:t>
      </w:r>
      <w:r w:rsidRPr="00D00851">
        <w:rPr>
          <w:rFonts w:cs="Arial"/>
          <w:spacing w:val="-11"/>
          <w:u w:val="single"/>
        </w:rPr>
        <w:t>(</w:t>
      </w:r>
      <w:r w:rsidRPr="00D00851">
        <w:rPr>
          <w:rFonts w:cs="Arial"/>
          <w:spacing w:val="-11"/>
          <w:u w:val="single"/>
          <w:lang w:val="en-US"/>
        </w:rPr>
        <w:t>a</w:t>
      </w:r>
      <w:r w:rsidRPr="00D00851">
        <w:rPr>
          <w:rFonts w:cs="Arial"/>
          <w:spacing w:val="-11"/>
          <w:u w:val="single"/>
        </w:rPr>
        <w:t>),</w:t>
      </w:r>
      <w:r w:rsidRPr="00D00851">
        <w:rPr>
          <w:rFonts w:cs="Arial"/>
          <w:spacing w:val="-11"/>
          <w:u w:val="single"/>
          <w:lang w:val="en-US"/>
        </w:rPr>
        <w:t>rambler</w:t>
      </w:r>
      <w:r w:rsidRPr="00D00851">
        <w:rPr>
          <w:rFonts w:cs="Arial"/>
          <w:spacing w:val="-11"/>
          <w:u w:val="single"/>
        </w:rPr>
        <w:t>.</w:t>
      </w:r>
      <w:r w:rsidRPr="00D00851">
        <w:rPr>
          <w:rFonts w:cs="Arial"/>
          <w:spacing w:val="-11"/>
          <w:u w:val="single"/>
          <w:lang w:val="en-US"/>
        </w:rPr>
        <w:t>ru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9"/>
        </w:rPr>
        <w:lastRenderedPageBreak/>
        <w:t>График приема заявителей: понедельник - пятница с 08.00 до 17.00</w:t>
      </w:r>
    </w:p>
    <w:p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12"/>
        </w:rPr>
        <w:t xml:space="preserve">Тамбовское областное государственное бюджетное общеобразовательное </w:t>
      </w:r>
      <w:r w:rsidRPr="00D00851">
        <w:rPr>
          <w:rFonts w:cs="Arial"/>
        </w:rPr>
        <w:t>учреждение «Моршанская школа-интернат»;</w:t>
      </w:r>
    </w:p>
    <w:p w:rsidR="00C835BF" w:rsidRPr="00D00851" w:rsidRDefault="00985E60" w:rsidP="00EC26F1">
      <w:pPr>
        <w:shd w:val="clear" w:color="auto" w:fill="FFFFFF"/>
        <w:ind w:firstLine="701"/>
        <w:rPr>
          <w:rFonts w:cs="Arial"/>
        </w:rPr>
      </w:pPr>
      <w:r w:rsidRPr="00D00851">
        <w:rPr>
          <w:rFonts w:cs="Arial"/>
          <w:spacing w:val="-7"/>
        </w:rPr>
        <w:t xml:space="preserve">Юридический адрес: ул. Лотикова, дом 70, г.Моршанск, Тамбовская </w:t>
      </w:r>
      <w:r w:rsidRPr="00D00851">
        <w:rPr>
          <w:rFonts w:cs="Arial"/>
        </w:rPr>
        <w:t>область, 393950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9"/>
        </w:rPr>
        <w:t>Контактные телефоны: 8 (47533) 4-15-06, 4-87-14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Факс: 8(47533)4-15-06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6"/>
        </w:rPr>
        <w:t xml:space="preserve">Официальный Интернет-сайт: </w:t>
      </w:r>
      <w:hyperlink r:id="rId60" w:history="1">
        <w:r w:rsidRPr="00D00851">
          <w:rPr>
            <w:rFonts w:cs="Arial"/>
            <w:spacing w:val="-6"/>
            <w:u w:val="single"/>
            <w:lang w:val="en-US"/>
          </w:rPr>
          <w:t>http</w:t>
        </w:r>
        <w:r w:rsidRPr="00D00851">
          <w:rPr>
            <w:rFonts w:cs="Arial"/>
            <w:spacing w:val="-6"/>
            <w:u w:val="single"/>
          </w:rPr>
          <w:t>://</w:t>
        </w:r>
        <w:r w:rsidRPr="00D00851">
          <w:rPr>
            <w:rFonts w:cs="Arial"/>
            <w:spacing w:val="-6"/>
            <w:u w:val="single"/>
            <w:lang w:val="en-US"/>
          </w:rPr>
          <w:t>togoul</w:t>
        </w:r>
        <w:r w:rsidRPr="00D00851">
          <w:rPr>
            <w:rFonts w:cs="Arial"/>
            <w:spacing w:val="-6"/>
            <w:u w:val="single"/>
          </w:rPr>
          <w:t>2.68</w:t>
        </w:r>
        <w:r w:rsidRPr="00D00851">
          <w:rPr>
            <w:rFonts w:cs="Arial"/>
            <w:spacing w:val="-6"/>
            <w:u w:val="single"/>
            <w:lang w:val="en-US"/>
          </w:rPr>
          <w:t>edu</w:t>
        </w:r>
        <w:r w:rsidRPr="00D00851">
          <w:rPr>
            <w:rFonts w:cs="Arial"/>
            <w:spacing w:val="-6"/>
            <w:u w:val="single"/>
          </w:rPr>
          <w:t>.</w:t>
        </w:r>
        <w:r w:rsidRPr="00D00851">
          <w:rPr>
            <w:rFonts w:cs="Arial"/>
            <w:spacing w:val="-6"/>
            <w:u w:val="single"/>
            <w:lang w:val="en-US"/>
          </w:rPr>
          <w:t>ru</w:t>
        </w:r>
      </w:hyperlink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6"/>
        </w:rPr>
        <w:t xml:space="preserve">Адрес электронной почты: </w:t>
      </w:r>
      <w:hyperlink r:id="rId61" w:history="1">
        <w:r w:rsidRPr="00D00851">
          <w:rPr>
            <w:rFonts w:cs="Arial"/>
            <w:spacing w:val="-6"/>
            <w:u w:val="single"/>
            <w:lang w:val="en-US"/>
          </w:rPr>
          <w:t>togoul</w:t>
        </w:r>
        <w:r w:rsidRPr="00D00851">
          <w:rPr>
            <w:rFonts w:cs="Arial"/>
            <w:spacing w:val="-6"/>
            <w:u w:val="single"/>
          </w:rPr>
          <w:t>2@</w:t>
        </w:r>
        <w:r w:rsidRPr="00D00851">
          <w:rPr>
            <w:rFonts w:cs="Arial"/>
            <w:spacing w:val="-6"/>
            <w:u w:val="single"/>
            <w:lang w:val="en-US"/>
          </w:rPr>
          <w:t>mail</w:t>
        </w:r>
        <w:r w:rsidRPr="00D00851">
          <w:rPr>
            <w:rFonts w:cs="Arial"/>
            <w:spacing w:val="-6"/>
            <w:u w:val="single"/>
          </w:rPr>
          <w:t>.</w:t>
        </w:r>
        <w:r w:rsidRPr="00D00851">
          <w:rPr>
            <w:rFonts w:cs="Arial"/>
            <w:spacing w:val="-6"/>
            <w:u w:val="single"/>
            <w:lang w:val="en-US"/>
          </w:rPr>
          <w:t>ru</w:t>
        </w:r>
      </w:hyperlink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9"/>
        </w:rPr>
        <w:t>График приема заявителей: понедельник - пятница с 08.00 до 17.00</w:t>
      </w:r>
    </w:p>
    <w:p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3"/>
        </w:rPr>
        <w:t xml:space="preserve">Тамбовское областное государственное бюджетное общеобразовательное </w:t>
      </w:r>
      <w:r w:rsidRPr="00D00851">
        <w:rPr>
          <w:rFonts w:cs="Arial"/>
          <w:spacing w:val="-4"/>
        </w:rPr>
        <w:t>учреждение «Казачья кадетская школа - интернат имени графа И.И.Воронцова -</w:t>
      </w:r>
      <w:r w:rsidRPr="00D00851">
        <w:rPr>
          <w:rFonts w:cs="Arial"/>
        </w:rPr>
        <w:t>Дашкова»;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1"/>
        </w:rPr>
        <w:t>Юридический адрес: ул. Пионерская, дом 11, г.Тамбов, 392000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Контактные телефоны: 8 (4752) 75-76-20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Факс: 8(47532)75-31-94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8"/>
        </w:rPr>
        <w:t xml:space="preserve">Официальный Интернет-сайт: </w:t>
      </w:r>
      <w:hyperlink r:id="rId62" w:history="1">
        <w:r w:rsidRPr="00D00851">
          <w:rPr>
            <w:rFonts w:cs="Arial"/>
            <w:spacing w:val="-8"/>
            <w:u w:val="single"/>
            <w:lang w:val="en-US"/>
          </w:rPr>
          <w:t>http</w:t>
        </w:r>
        <w:r w:rsidRPr="00D00851">
          <w:rPr>
            <w:rFonts w:cs="Arial"/>
            <w:spacing w:val="-8"/>
            <w:u w:val="single"/>
          </w:rPr>
          <w:t>://</w:t>
        </w:r>
        <w:r w:rsidRPr="00D00851">
          <w:rPr>
            <w:rFonts w:cs="Arial"/>
            <w:spacing w:val="-8"/>
            <w:u w:val="single"/>
            <w:lang w:val="en-US"/>
          </w:rPr>
          <w:t>tambov</w:t>
        </w:r>
        <w:r w:rsidRPr="00D00851">
          <w:rPr>
            <w:rFonts w:cs="Arial"/>
            <w:spacing w:val="-8"/>
            <w:u w:val="single"/>
          </w:rPr>
          <w:t>-</w:t>
        </w:r>
        <w:r w:rsidRPr="00D00851">
          <w:rPr>
            <w:rFonts w:cs="Arial"/>
            <w:spacing w:val="-8"/>
            <w:u w:val="single"/>
            <w:lang w:val="en-US"/>
          </w:rPr>
          <w:t>intemat</w:t>
        </w:r>
        <w:r w:rsidRPr="00D00851">
          <w:rPr>
            <w:rFonts w:cs="Arial"/>
            <w:spacing w:val="-8"/>
            <w:u w:val="single"/>
          </w:rPr>
          <w:t>.68</w:t>
        </w:r>
        <w:r w:rsidRPr="00D00851">
          <w:rPr>
            <w:rFonts w:cs="Arial"/>
            <w:spacing w:val="-8"/>
            <w:u w:val="single"/>
            <w:lang w:val="en-US"/>
          </w:rPr>
          <w:t>edu</w:t>
        </w:r>
        <w:r w:rsidRPr="00D00851">
          <w:rPr>
            <w:rFonts w:cs="Arial"/>
            <w:spacing w:val="-8"/>
            <w:u w:val="single"/>
          </w:rPr>
          <w:t>.</w:t>
        </w:r>
        <w:r w:rsidRPr="00D00851">
          <w:rPr>
            <w:rFonts w:cs="Arial"/>
            <w:spacing w:val="-8"/>
            <w:u w:val="single"/>
            <w:lang w:val="en-US"/>
          </w:rPr>
          <w:t>ru</w:t>
        </w:r>
      </w:hyperlink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4"/>
        </w:rPr>
        <w:t xml:space="preserve">Адрес электронной почты: </w:t>
      </w:r>
      <w:r w:rsidRPr="00D00851">
        <w:rPr>
          <w:rFonts w:cs="Arial"/>
          <w:spacing w:val="-4"/>
          <w:u w:val="single"/>
          <w:lang w:val="en-US"/>
        </w:rPr>
        <w:t>togoul</w:t>
      </w:r>
      <w:r w:rsidRPr="00D00851">
        <w:rPr>
          <w:rFonts w:cs="Arial"/>
          <w:spacing w:val="-4"/>
          <w:u w:val="single"/>
        </w:rPr>
        <w:t xml:space="preserve"> </w:t>
      </w:r>
      <w:hyperlink r:id="rId63" w:history="1">
        <w:r w:rsidRPr="00D00851">
          <w:rPr>
            <w:rFonts w:cs="Arial"/>
            <w:spacing w:val="-4"/>
            <w:u w:val="single"/>
            <w:lang w:val="en-US"/>
          </w:rPr>
          <w:t>l</w:t>
        </w:r>
        <w:r w:rsidRPr="00D00851">
          <w:rPr>
            <w:rFonts w:cs="Arial"/>
            <w:spacing w:val="-4"/>
            <w:u w:val="single"/>
          </w:rPr>
          <w:t>@</w:t>
        </w:r>
        <w:r w:rsidRPr="00D00851">
          <w:rPr>
            <w:rFonts w:cs="Arial"/>
            <w:spacing w:val="-4"/>
            <w:u w:val="single"/>
            <w:lang w:val="en-US"/>
          </w:rPr>
          <w:t>mail</w:t>
        </w:r>
        <w:r w:rsidRPr="00D00851">
          <w:rPr>
            <w:rFonts w:cs="Arial"/>
            <w:spacing w:val="-4"/>
            <w:u w:val="single"/>
          </w:rPr>
          <w:t>.</w:t>
        </w:r>
        <w:r w:rsidRPr="00D00851">
          <w:rPr>
            <w:rFonts w:cs="Arial"/>
            <w:spacing w:val="-4"/>
            <w:u w:val="single"/>
            <w:lang w:val="en-US"/>
          </w:rPr>
          <w:t>ru</w:t>
        </w:r>
      </w:hyperlink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График приема заявителей: понедельник - пятница с 08.00 до 17.00</w:t>
      </w:r>
    </w:p>
    <w:p w:rsidR="00C835BF" w:rsidRPr="00D00851" w:rsidRDefault="00985E60" w:rsidP="00EC26F1">
      <w:pPr>
        <w:shd w:val="clear" w:color="auto" w:fill="FFFFFF"/>
        <w:ind w:firstLine="715"/>
        <w:rPr>
          <w:rFonts w:cs="Arial"/>
        </w:rPr>
      </w:pPr>
      <w:r w:rsidRPr="00D00851">
        <w:rPr>
          <w:rFonts w:cs="Arial"/>
          <w:spacing w:val="-3"/>
        </w:rPr>
        <w:t>Тамбовское областное государственное бюджетное общеобразовательное учреждение «Красносвободненская санаторная школа - интернат»;</w:t>
      </w:r>
    </w:p>
    <w:p w:rsidR="00C835BF" w:rsidRPr="00D00851" w:rsidRDefault="00985E60" w:rsidP="00EC26F1">
      <w:pPr>
        <w:shd w:val="clear" w:color="auto" w:fill="FFFFFF"/>
        <w:ind w:firstLine="701"/>
        <w:rPr>
          <w:rFonts w:cs="Arial"/>
        </w:rPr>
      </w:pPr>
      <w:r w:rsidRPr="00D00851">
        <w:rPr>
          <w:rFonts w:cs="Arial"/>
          <w:spacing w:val="-1"/>
        </w:rPr>
        <w:t xml:space="preserve">Юридический адрес: с.Красносвободное, Тамбовский район, Тамбовская </w:t>
      </w:r>
      <w:r w:rsidRPr="00D00851">
        <w:rPr>
          <w:rFonts w:cs="Arial"/>
        </w:rPr>
        <w:t>область, 392530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Контактные телефоны: 8 (4752) 66-44-16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Факс: 8(47532)66-44-16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8"/>
        </w:rPr>
        <w:t xml:space="preserve">Официальный Интернет-сайт: </w:t>
      </w:r>
      <w:r w:rsidRPr="00D00851">
        <w:rPr>
          <w:rFonts w:cs="Arial"/>
          <w:spacing w:val="-8"/>
          <w:u w:val="single"/>
          <w:lang w:val="en-US"/>
        </w:rPr>
        <w:t>http</w:t>
      </w:r>
      <w:r w:rsidRPr="00D00851">
        <w:rPr>
          <w:rFonts w:cs="Arial"/>
          <w:spacing w:val="-8"/>
          <w:u w:val="single"/>
        </w:rPr>
        <w:t xml:space="preserve"> ://</w:t>
      </w:r>
      <w:r w:rsidRPr="00D00851">
        <w:rPr>
          <w:rFonts w:cs="Arial"/>
          <w:spacing w:val="-8"/>
          <w:u w:val="single"/>
          <w:lang w:val="en-US"/>
        </w:rPr>
        <w:t>kasvobshin</w:t>
      </w:r>
      <w:r w:rsidRPr="00D00851">
        <w:rPr>
          <w:rFonts w:cs="Arial"/>
          <w:spacing w:val="-8"/>
          <w:u w:val="single"/>
        </w:rPr>
        <w:t>.68</w:t>
      </w:r>
      <w:r w:rsidRPr="00D00851">
        <w:rPr>
          <w:rFonts w:cs="Arial"/>
          <w:spacing w:val="-8"/>
          <w:u w:val="single"/>
          <w:lang w:val="en-US"/>
        </w:rPr>
        <w:t>edu</w:t>
      </w:r>
      <w:r w:rsidRPr="00D00851">
        <w:rPr>
          <w:rFonts w:cs="Arial"/>
          <w:spacing w:val="-8"/>
          <w:u w:val="single"/>
        </w:rPr>
        <w:t>.</w:t>
      </w:r>
      <w:r w:rsidRPr="00D00851">
        <w:rPr>
          <w:rFonts w:cs="Arial"/>
          <w:spacing w:val="-8"/>
          <w:u w:val="single"/>
          <w:lang w:val="en-US"/>
        </w:rPr>
        <w:t>ru</w:t>
      </w:r>
      <w:r w:rsidRPr="00D00851">
        <w:rPr>
          <w:rFonts w:cs="Arial"/>
          <w:spacing w:val="-8"/>
          <w:u w:val="single"/>
        </w:rPr>
        <w:t>/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6"/>
        </w:rPr>
        <w:t xml:space="preserve">Адрес электронной почты: </w:t>
      </w:r>
      <w:hyperlink r:id="rId64" w:history="1">
        <w:r w:rsidRPr="00D00851">
          <w:rPr>
            <w:rFonts w:cs="Arial"/>
            <w:spacing w:val="-6"/>
            <w:u w:val="single"/>
            <w:lang w:val="en-US"/>
          </w:rPr>
          <w:t>kasvobsmn</w:t>
        </w:r>
        <w:r w:rsidRPr="00D00851">
          <w:rPr>
            <w:rFonts w:cs="Arial"/>
            <w:spacing w:val="-6"/>
            <w:u w:val="single"/>
          </w:rPr>
          <w:t>@</w:t>
        </w:r>
        <w:r w:rsidRPr="00D00851">
          <w:rPr>
            <w:rFonts w:cs="Arial"/>
            <w:spacing w:val="-6"/>
            <w:u w:val="single"/>
            <w:lang w:val="en-US"/>
          </w:rPr>
          <w:t>mail</w:t>
        </w:r>
        <w:r w:rsidRPr="00D00851">
          <w:rPr>
            <w:rFonts w:cs="Arial"/>
            <w:spacing w:val="-6"/>
            <w:u w:val="single"/>
          </w:rPr>
          <w:t>.</w:t>
        </w:r>
        <w:r w:rsidRPr="00D00851">
          <w:rPr>
            <w:rFonts w:cs="Arial"/>
            <w:spacing w:val="-6"/>
            <w:u w:val="single"/>
            <w:lang w:val="en-US"/>
          </w:rPr>
          <w:t>ru</w:t>
        </w:r>
      </w:hyperlink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График приема заявителей: понедельник - пятница с 08.00 до 17.00</w:t>
      </w:r>
    </w:p>
    <w:p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2"/>
        </w:rPr>
        <w:t xml:space="preserve">Тамбовское областное государственное бюджетное общеобразовательное </w:t>
      </w:r>
      <w:r w:rsidRPr="00D00851">
        <w:rPr>
          <w:rFonts w:cs="Arial"/>
        </w:rPr>
        <w:t>учреждение «Знаменская школа-интернат для обучающихся с ограниченными возможностями здоровья»;</w:t>
      </w:r>
    </w:p>
    <w:p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</w:rPr>
        <w:t>Юридический адрес: ул. Ленина, дом 2, р. п. Знаменка, Знаменский район, Тамбовская область, 393400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Контактные телефоны: 8 (47552) 2-41-71, 2-42-72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Факс: 8(47552)2-42-72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 xml:space="preserve">Официальный Интернет-сайт: </w:t>
      </w:r>
      <w:hyperlink r:id="rId65" w:history="1">
        <w:r w:rsidRPr="00D00851">
          <w:rPr>
            <w:rFonts w:cs="Arial"/>
            <w:u w:val="single"/>
            <w:lang w:val="en-US"/>
          </w:rPr>
          <w:t>http</w:t>
        </w:r>
        <w:r w:rsidRPr="00D00851">
          <w:rPr>
            <w:rFonts w:cs="Arial"/>
            <w:u w:val="single"/>
          </w:rPr>
          <w:t>://</w:t>
        </w:r>
        <w:r w:rsidRPr="00D00851">
          <w:rPr>
            <w:rFonts w:cs="Arial"/>
            <w:u w:val="single"/>
            <w:lang w:val="en-US"/>
          </w:rPr>
          <w:t>zskolai</w:t>
        </w:r>
        <w:r w:rsidRPr="00D00851">
          <w:rPr>
            <w:rFonts w:cs="Arial"/>
            <w:u w:val="single"/>
          </w:rPr>
          <w:t>.68</w:t>
        </w:r>
        <w:r w:rsidRPr="00D00851">
          <w:rPr>
            <w:rFonts w:cs="Arial"/>
            <w:u w:val="single"/>
            <w:lang w:val="en-US"/>
          </w:rPr>
          <w:t>edu</w:t>
        </w:r>
        <w:r w:rsidRPr="00D00851">
          <w:rPr>
            <w:rFonts w:cs="Arial"/>
            <w:u w:val="single"/>
          </w:rPr>
          <w:t>.</w:t>
        </w:r>
        <w:r w:rsidRPr="00D00851">
          <w:rPr>
            <w:rFonts w:cs="Arial"/>
            <w:u w:val="single"/>
            <w:lang w:val="en-US"/>
          </w:rPr>
          <w:t>ru</w:t>
        </w:r>
        <w:r w:rsidRPr="00D00851">
          <w:rPr>
            <w:rFonts w:cs="Arial"/>
            <w:u w:val="single"/>
          </w:rPr>
          <w:t>/</w:t>
        </w:r>
      </w:hyperlink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1"/>
        </w:rPr>
        <w:t xml:space="preserve">Адрес электронной почты: </w:t>
      </w:r>
      <w:r w:rsidRPr="00D00851">
        <w:rPr>
          <w:rFonts w:cs="Arial"/>
          <w:spacing w:val="-1"/>
          <w:u w:val="single"/>
          <w:lang w:val="en-US"/>
        </w:rPr>
        <w:t>shkolai</w:t>
      </w:r>
      <w:r w:rsidRPr="00D00851">
        <w:rPr>
          <w:rFonts w:cs="Arial"/>
          <w:spacing w:val="-1"/>
          <w:u w:val="single"/>
        </w:rPr>
        <w:t>@,</w:t>
      </w:r>
      <w:r w:rsidRPr="00D00851">
        <w:rPr>
          <w:rFonts w:cs="Arial"/>
          <w:spacing w:val="-1"/>
          <w:u w:val="single"/>
          <w:lang w:val="en-US"/>
        </w:rPr>
        <w:t>tamb</w:t>
      </w:r>
      <w:r w:rsidRPr="00D00851">
        <w:rPr>
          <w:rFonts w:cs="Arial"/>
          <w:spacing w:val="-1"/>
          <w:u w:val="single"/>
        </w:rPr>
        <w:t>.</w:t>
      </w:r>
      <w:r w:rsidRPr="00D00851">
        <w:rPr>
          <w:rFonts w:cs="Arial"/>
          <w:spacing w:val="-1"/>
          <w:u w:val="single"/>
          <w:lang w:val="en-US"/>
        </w:rPr>
        <w:t>ru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График приема заявителей: понедельник - пятница с 08.00 до 17.00</w:t>
      </w:r>
    </w:p>
    <w:p w:rsidR="00C835BF" w:rsidRPr="00D00851" w:rsidRDefault="00985E60" w:rsidP="00EC26F1">
      <w:pPr>
        <w:shd w:val="clear" w:color="auto" w:fill="FFFFFF"/>
        <w:ind w:firstLine="715"/>
        <w:rPr>
          <w:rFonts w:cs="Arial"/>
        </w:rPr>
      </w:pPr>
      <w:r w:rsidRPr="00D00851">
        <w:rPr>
          <w:rFonts w:cs="Arial"/>
          <w:spacing w:val="-2"/>
        </w:rPr>
        <w:t xml:space="preserve">Тамбовское областное государственное бюджетное общеобразовательное </w:t>
      </w:r>
      <w:r w:rsidRPr="00D00851">
        <w:rPr>
          <w:rFonts w:cs="Arial"/>
        </w:rPr>
        <w:t>учреждение «Инжавинская школа-интернат для обучающихся с ограниченными возможностями здоровья»;</w:t>
      </w:r>
    </w:p>
    <w:p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</w:rPr>
        <w:t>Юридический адрес: ул. Чичерина, дом 74, р.п. Инжавино, Инжавинский район, Тамбовская область, 393310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7"/>
        </w:rPr>
        <w:t>Контактные телефоны: 8(47553) 2-72-68,2-77-85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Факс: 8(47553)2-72-68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6"/>
        </w:rPr>
        <w:t xml:space="preserve">Официальный Интернет-сайт: </w:t>
      </w:r>
      <w:hyperlink r:id="rId66" w:history="1">
        <w:r w:rsidRPr="00D00851">
          <w:rPr>
            <w:rFonts w:cs="Arial"/>
            <w:spacing w:val="-6"/>
            <w:u w:val="single"/>
            <w:lang w:val="en-US"/>
          </w:rPr>
          <w:t>http</w:t>
        </w:r>
        <w:r w:rsidRPr="00D00851">
          <w:rPr>
            <w:rFonts w:cs="Arial"/>
            <w:spacing w:val="-6"/>
            <w:u w:val="single"/>
          </w:rPr>
          <w:t>://</w:t>
        </w:r>
        <w:r w:rsidRPr="00D00851">
          <w:rPr>
            <w:rFonts w:cs="Arial"/>
            <w:spacing w:val="-6"/>
            <w:u w:val="single"/>
            <w:lang w:val="en-US"/>
          </w:rPr>
          <w:t>isoshi</w:t>
        </w:r>
        <w:r w:rsidRPr="00D00851">
          <w:rPr>
            <w:rFonts w:cs="Arial"/>
            <w:spacing w:val="-6"/>
            <w:u w:val="single"/>
          </w:rPr>
          <w:t>.68</w:t>
        </w:r>
        <w:r w:rsidRPr="00D00851">
          <w:rPr>
            <w:rFonts w:cs="Arial"/>
            <w:spacing w:val="-6"/>
            <w:u w:val="single"/>
            <w:lang w:val="en-US"/>
          </w:rPr>
          <w:t>edu</w:t>
        </w:r>
        <w:r w:rsidRPr="00D00851">
          <w:rPr>
            <w:rFonts w:cs="Arial"/>
            <w:spacing w:val="-6"/>
            <w:u w:val="single"/>
          </w:rPr>
          <w:t>.</w:t>
        </w:r>
        <w:r w:rsidRPr="00D00851">
          <w:rPr>
            <w:rFonts w:cs="Arial"/>
            <w:spacing w:val="-6"/>
            <w:u w:val="single"/>
            <w:lang w:val="en-US"/>
          </w:rPr>
          <w:t>ru</w:t>
        </w:r>
      </w:hyperlink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8"/>
        </w:rPr>
        <w:t xml:space="preserve">Адрес электронной почты: </w:t>
      </w:r>
      <w:r w:rsidRPr="00D00851">
        <w:rPr>
          <w:rFonts w:cs="Arial"/>
          <w:spacing w:val="-8"/>
          <w:u w:val="single"/>
          <w:lang w:val="en-US"/>
        </w:rPr>
        <w:t>isoshi</w:t>
      </w:r>
      <w:r w:rsidRPr="00D00851">
        <w:rPr>
          <w:rFonts w:cs="Arial"/>
          <w:spacing w:val="-8"/>
          <w:u w:val="single"/>
        </w:rPr>
        <w:t>@.</w:t>
      </w:r>
      <w:r w:rsidRPr="00D00851">
        <w:rPr>
          <w:rFonts w:cs="Arial"/>
          <w:spacing w:val="-8"/>
          <w:u w:val="single"/>
          <w:lang w:val="en-US"/>
        </w:rPr>
        <w:t>yandex</w:t>
      </w:r>
      <w:r w:rsidRPr="00D00851">
        <w:rPr>
          <w:rFonts w:cs="Arial"/>
          <w:spacing w:val="-8"/>
          <w:u w:val="single"/>
        </w:rPr>
        <w:t>.</w:t>
      </w:r>
      <w:r w:rsidRPr="00D00851">
        <w:rPr>
          <w:rFonts w:cs="Arial"/>
          <w:spacing w:val="-8"/>
          <w:u w:val="single"/>
          <w:lang w:val="en-US"/>
        </w:rPr>
        <w:t>ru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График приема заявителей: понедельник - пятница с 08.00 до 17.00</w:t>
      </w:r>
    </w:p>
    <w:p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2"/>
        </w:rPr>
        <w:t xml:space="preserve">Тамбовское областное государственное бюджетное общеобразовательное </w:t>
      </w:r>
      <w:r w:rsidRPr="00D00851">
        <w:rPr>
          <w:rFonts w:cs="Arial"/>
        </w:rPr>
        <w:t>учреждение «Школа-интернат для обучающихся с ограниченными возможностями здоровья»;</w:t>
      </w:r>
    </w:p>
    <w:p w:rsidR="00C835BF" w:rsidRPr="00D00851" w:rsidRDefault="00985E60" w:rsidP="00EC26F1">
      <w:pPr>
        <w:shd w:val="clear" w:color="auto" w:fill="FFFFFF"/>
        <w:ind w:firstLine="701"/>
        <w:rPr>
          <w:rFonts w:cs="Arial"/>
        </w:rPr>
      </w:pPr>
      <w:r w:rsidRPr="00D00851">
        <w:rPr>
          <w:rFonts w:cs="Arial"/>
        </w:rPr>
        <w:t>Юридический адрес: ул. Заводская, дом 2 «А», д. Красненькая, Тамбовский    район, Тамбовская область, 392501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Контактные телефоны: 8(4752)56-88-82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lastRenderedPageBreak/>
        <w:t>Факс: 8(4752)56-88-82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5"/>
        </w:rPr>
        <w:t xml:space="preserve">Официальный Интернет-сайт: </w:t>
      </w:r>
      <w:hyperlink r:id="rId67" w:history="1">
        <w:r w:rsidRPr="00D00851">
          <w:rPr>
            <w:rFonts w:cs="Arial"/>
            <w:spacing w:val="-5"/>
            <w:u w:val="single"/>
            <w:lang w:val="en-US"/>
          </w:rPr>
          <w:t>http</w:t>
        </w:r>
        <w:r w:rsidRPr="00D00851">
          <w:rPr>
            <w:rFonts w:cs="Arial"/>
            <w:spacing w:val="-5"/>
            <w:u w:val="single"/>
          </w:rPr>
          <w:t>://</w:t>
        </w:r>
        <w:r w:rsidRPr="00D00851">
          <w:rPr>
            <w:rFonts w:cs="Arial"/>
            <w:spacing w:val="-5"/>
            <w:u w:val="single"/>
            <w:lang w:val="en-US"/>
          </w:rPr>
          <w:t>TOGU</w:t>
        </w:r>
        <w:r w:rsidRPr="00D00851">
          <w:rPr>
            <w:rFonts w:cs="Arial"/>
            <w:spacing w:val="-5"/>
            <w:u w:val="single"/>
          </w:rPr>
          <w:t>.68</w:t>
        </w:r>
        <w:r w:rsidRPr="00D00851">
          <w:rPr>
            <w:rFonts w:cs="Arial"/>
            <w:spacing w:val="-5"/>
            <w:u w:val="single"/>
            <w:lang w:val="en-US"/>
          </w:rPr>
          <w:t>edu</w:t>
        </w:r>
        <w:r w:rsidRPr="00D00851">
          <w:rPr>
            <w:rFonts w:cs="Arial"/>
            <w:spacing w:val="-5"/>
            <w:u w:val="single"/>
          </w:rPr>
          <w:t>.</w:t>
        </w:r>
        <w:r w:rsidRPr="00D00851">
          <w:rPr>
            <w:rFonts w:cs="Arial"/>
            <w:spacing w:val="-5"/>
            <w:u w:val="single"/>
            <w:lang w:val="en-US"/>
          </w:rPr>
          <w:t>ru</w:t>
        </w:r>
      </w:hyperlink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9"/>
        </w:rPr>
        <w:t xml:space="preserve">Адрес электронной почты: </w:t>
      </w:r>
      <w:r w:rsidRPr="00D00851">
        <w:rPr>
          <w:rFonts w:cs="Arial"/>
          <w:spacing w:val="-9"/>
          <w:u w:val="single"/>
          <w:lang w:val="en-US"/>
        </w:rPr>
        <w:t>togou</w:t>
      </w:r>
      <w:r w:rsidRPr="00D00851">
        <w:rPr>
          <w:rFonts w:cs="Arial"/>
          <w:spacing w:val="-9"/>
          <w:u w:val="single"/>
        </w:rPr>
        <w:t>22(</w:t>
      </w:r>
      <w:r w:rsidRPr="00D00851">
        <w:rPr>
          <w:rFonts w:cs="Arial"/>
          <w:spacing w:val="-9"/>
          <w:u w:val="single"/>
          <w:lang w:val="en-US"/>
        </w:rPr>
        <w:t>a</w:t>
      </w:r>
      <w:r w:rsidRPr="00D00851">
        <w:rPr>
          <w:rFonts w:cs="Arial"/>
          <w:spacing w:val="-9"/>
          <w:u w:val="single"/>
        </w:rPr>
        <w:t>).</w:t>
      </w:r>
      <w:r w:rsidRPr="00D00851">
        <w:rPr>
          <w:rFonts w:cs="Arial"/>
          <w:spacing w:val="-9"/>
          <w:u w:val="single"/>
          <w:lang w:val="en-US"/>
        </w:rPr>
        <w:t>mail</w:t>
      </w:r>
      <w:r w:rsidRPr="00D00851">
        <w:rPr>
          <w:rFonts w:cs="Arial"/>
          <w:spacing w:val="-9"/>
          <w:u w:val="single"/>
        </w:rPr>
        <w:t>.</w:t>
      </w:r>
      <w:r w:rsidRPr="00D00851">
        <w:rPr>
          <w:rFonts w:cs="Arial"/>
          <w:spacing w:val="-9"/>
          <w:u w:val="single"/>
          <w:lang w:val="en-US"/>
        </w:rPr>
        <w:t>ru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График приема заявителей: понедельник - пятница с 08.00 до 17.00</w:t>
      </w:r>
    </w:p>
    <w:p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</w:rPr>
        <w:t>Тамбовское областное государственное автономное образовательное учреждение «Котовская школа-интернат для обучающихся с ограниченными возможностями здоровья»;</w:t>
      </w:r>
    </w:p>
    <w:p w:rsidR="00C835BF" w:rsidRPr="00D00851" w:rsidRDefault="00985E60" w:rsidP="00EC26F1">
      <w:pPr>
        <w:shd w:val="clear" w:color="auto" w:fill="FFFFFF"/>
        <w:ind w:firstLine="701"/>
        <w:rPr>
          <w:rFonts w:cs="Arial"/>
        </w:rPr>
      </w:pPr>
      <w:r w:rsidRPr="00D00851">
        <w:rPr>
          <w:rFonts w:cs="Arial"/>
        </w:rPr>
        <w:t>Юридический адрес: ул. Октябрьская, дом 42, г. Котовск, Тамбовская область, 393192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Контактные телефоны: 8(47541) 4-09-93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Факс: 8(47541) 4-09-93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5"/>
        </w:rPr>
        <w:t xml:space="preserve">Официальный Интернет-сайт: </w:t>
      </w:r>
      <w:hyperlink r:id="rId68" w:history="1">
        <w:r w:rsidRPr="00D00851">
          <w:rPr>
            <w:rFonts w:cs="Arial"/>
            <w:spacing w:val="-5"/>
            <w:u w:val="single"/>
            <w:lang w:val="en-US"/>
          </w:rPr>
          <w:t>http</w:t>
        </w:r>
        <w:r w:rsidRPr="00D00851">
          <w:rPr>
            <w:rFonts w:cs="Arial"/>
            <w:spacing w:val="-5"/>
            <w:u w:val="single"/>
          </w:rPr>
          <w:t>://</w:t>
        </w:r>
        <w:r w:rsidRPr="00D00851">
          <w:rPr>
            <w:rFonts w:cs="Arial"/>
            <w:spacing w:val="-5"/>
            <w:u w:val="single"/>
            <w:lang w:val="en-US"/>
          </w:rPr>
          <w:t>togaou</w:t>
        </w:r>
        <w:r w:rsidRPr="00D00851">
          <w:rPr>
            <w:rFonts w:cs="Arial"/>
            <w:spacing w:val="-5"/>
            <w:u w:val="single"/>
          </w:rPr>
          <w:t>.68</w:t>
        </w:r>
        <w:r w:rsidRPr="00D00851">
          <w:rPr>
            <w:rFonts w:cs="Arial"/>
            <w:spacing w:val="-5"/>
            <w:u w:val="single"/>
            <w:lang w:val="en-US"/>
          </w:rPr>
          <w:t>edu</w:t>
        </w:r>
        <w:r w:rsidRPr="00D00851">
          <w:rPr>
            <w:rFonts w:cs="Arial"/>
            <w:spacing w:val="-5"/>
            <w:u w:val="single"/>
          </w:rPr>
          <w:t>.</w:t>
        </w:r>
        <w:r w:rsidRPr="00D00851">
          <w:rPr>
            <w:rFonts w:cs="Arial"/>
            <w:spacing w:val="-5"/>
            <w:u w:val="single"/>
            <w:lang w:val="en-US"/>
          </w:rPr>
          <w:t>ru</w:t>
        </w:r>
      </w:hyperlink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11"/>
        </w:rPr>
        <w:t xml:space="preserve">Адрес электронной почты: </w:t>
      </w:r>
      <w:r w:rsidRPr="00D00851">
        <w:rPr>
          <w:rFonts w:cs="Arial"/>
          <w:spacing w:val="-11"/>
          <w:u w:val="single"/>
          <w:lang w:val="en-US"/>
        </w:rPr>
        <w:t>intkotovsk</w:t>
      </w:r>
      <w:r w:rsidRPr="00D00851">
        <w:rPr>
          <w:rFonts w:cs="Arial"/>
          <w:spacing w:val="-11"/>
          <w:u w:val="single"/>
        </w:rPr>
        <w:t>(</w:t>
      </w:r>
      <w:r w:rsidRPr="00D00851">
        <w:rPr>
          <w:rFonts w:cs="Arial"/>
          <w:spacing w:val="-11"/>
          <w:u w:val="single"/>
          <w:lang w:val="en-US"/>
        </w:rPr>
        <w:t>g</w:t>
      </w:r>
      <w:r w:rsidRPr="00D00851">
        <w:rPr>
          <w:rFonts w:cs="Arial"/>
          <w:spacing w:val="-11"/>
          <w:u w:val="single"/>
        </w:rPr>
        <w:t>&gt;.</w:t>
      </w:r>
      <w:r w:rsidRPr="00D00851">
        <w:rPr>
          <w:rFonts w:cs="Arial"/>
          <w:spacing w:val="-11"/>
          <w:u w:val="single"/>
          <w:lang w:val="en-US"/>
        </w:rPr>
        <w:t>mail</w:t>
      </w:r>
      <w:r w:rsidRPr="00D00851">
        <w:rPr>
          <w:rFonts w:cs="Arial"/>
          <w:spacing w:val="-11"/>
          <w:u w:val="single"/>
        </w:rPr>
        <w:t>.</w:t>
      </w:r>
      <w:r w:rsidRPr="00D00851">
        <w:rPr>
          <w:rFonts w:cs="Arial"/>
          <w:spacing w:val="-11"/>
          <w:u w:val="single"/>
          <w:lang w:val="en-US"/>
        </w:rPr>
        <w:t>ru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График приема заявителей: понедельник - пятница с 08.00 до 17.00</w:t>
      </w:r>
    </w:p>
    <w:p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  <w:spacing w:val="-2"/>
        </w:rPr>
        <w:t xml:space="preserve">Тамбовское областное государственное бюджетное общеобразовательное </w:t>
      </w:r>
      <w:r w:rsidRPr="00D00851">
        <w:rPr>
          <w:rFonts w:cs="Arial"/>
          <w:spacing w:val="-1"/>
        </w:rPr>
        <w:t xml:space="preserve">учреждение «Центр психолого-педагогического сопровождения и коррекции </w:t>
      </w:r>
      <w:r w:rsidRPr="00D00851">
        <w:rPr>
          <w:rFonts w:cs="Arial"/>
        </w:rPr>
        <w:t>«Гармония»</w:t>
      </w:r>
    </w:p>
    <w:p w:rsidR="00C835BF" w:rsidRPr="00D00851" w:rsidRDefault="00985E60" w:rsidP="00EC26F1">
      <w:pPr>
        <w:shd w:val="clear" w:color="auto" w:fill="FFFFFF"/>
        <w:ind w:firstLine="706"/>
        <w:rPr>
          <w:rFonts w:cs="Arial"/>
        </w:rPr>
      </w:pPr>
      <w:r w:rsidRPr="00D00851">
        <w:rPr>
          <w:rFonts w:cs="Arial"/>
        </w:rPr>
        <w:t>Юридический адрес: ул. Цыплухина, дом 2 «а», г. Рассказово, Тамбовская область, 393250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Контактные телефоны: 8(47531) 27-5-12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Факс: 8(47531) 27-5-12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 xml:space="preserve">Официальный Интернет-сайт: </w:t>
      </w:r>
      <w:hyperlink r:id="rId69" w:history="1">
        <w:r w:rsidRPr="00D00851">
          <w:rPr>
            <w:rFonts w:cs="Arial"/>
            <w:u w:val="single"/>
            <w:lang w:val="en-US"/>
          </w:rPr>
          <w:t>www</w:t>
        </w:r>
        <w:r w:rsidRPr="00D00851">
          <w:rPr>
            <w:rFonts w:cs="Arial"/>
            <w:u w:val="single"/>
          </w:rPr>
          <w:t>.</w:t>
        </w:r>
        <w:r w:rsidRPr="00D00851">
          <w:rPr>
            <w:rFonts w:cs="Arial"/>
            <w:u w:val="single"/>
            <w:lang w:val="en-US"/>
          </w:rPr>
          <w:t>togou</w:t>
        </w:r>
        <w:r w:rsidRPr="00D00851">
          <w:rPr>
            <w:rFonts w:cs="Arial"/>
            <w:u w:val="single"/>
          </w:rPr>
          <w:t>2</w:t>
        </w:r>
        <w:r w:rsidRPr="00D00851">
          <w:rPr>
            <w:rFonts w:cs="Arial"/>
            <w:u w:val="single"/>
            <w:lang w:val="en-US"/>
          </w:rPr>
          <w:t>vid</w:t>
        </w:r>
        <w:r w:rsidRPr="00D00851">
          <w:rPr>
            <w:rFonts w:cs="Arial"/>
            <w:u w:val="single"/>
          </w:rPr>
          <w:t>.</w:t>
        </w:r>
        <w:r w:rsidRPr="00D00851">
          <w:rPr>
            <w:rFonts w:cs="Arial"/>
            <w:u w:val="single"/>
            <w:lang w:val="en-US"/>
          </w:rPr>
          <w:t>ru</w:t>
        </w:r>
      </w:hyperlink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9"/>
        </w:rPr>
        <w:t xml:space="preserve">Адрес электронной почты: </w:t>
      </w:r>
      <w:r w:rsidRPr="00D00851">
        <w:rPr>
          <w:rFonts w:cs="Arial"/>
          <w:spacing w:val="-9"/>
          <w:u w:val="single"/>
          <w:lang w:val="en-US"/>
        </w:rPr>
        <w:t>togou</w:t>
      </w:r>
      <w:r w:rsidRPr="00D00851">
        <w:rPr>
          <w:rFonts w:cs="Arial"/>
          <w:spacing w:val="-9"/>
          <w:u w:val="single"/>
        </w:rPr>
        <w:t>99(</w:t>
      </w:r>
      <w:r w:rsidRPr="00D00851">
        <w:rPr>
          <w:rFonts w:cs="Arial"/>
          <w:spacing w:val="-9"/>
          <w:u w:val="single"/>
          <w:lang w:val="en-US"/>
        </w:rPr>
        <w:t>a</w:t>
      </w:r>
      <w:r w:rsidRPr="00D00851">
        <w:rPr>
          <w:rFonts w:cs="Arial"/>
          <w:spacing w:val="-9"/>
          <w:u w:val="single"/>
        </w:rPr>
        <w:t>).</w:t>
      </w:r>
      <w:r w:rsidRPr="00D00851">
        <w:rPr>
          <w:rFonts w:cs="Arial"/>
          <w:spacing w:val="-9"/>
          <w:u w:val="single"/>
          <w:lang w:val="en-US"/>
        </w:rPr>
        <w:t>mail</w:t>
      </w:r>
      <w:r w:rsidRPr="00D00851">
        <w:rPr>
          <w:rFonts w:cs="Arial"/>
          <w:spacing w:val="-9"/>
          <w:u w:val="single"/>
        </w:rPr>
        <w:t>.</w:t>
      </w:r>
      <w:r w:rsidRPr="00D00851">
        <w:rPr>
          <w:rFonts w:cs="Arial"/>
          <w:spacing w:val="-9"/>
          <w:u w:val="single"/>
          <w:lang w:val="en-US"/>
        </w:rPr>
        <w:t>ru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График приема заявителей: понедельник - пятница с 08.00 до 17.00</w:t>
      </w:r>
    </w:p>
    <w:p w:rsidR="00C835BF" w:rsidRPr="00D00851" w:rsidRDefault="00985E60" w:rsidP="00EC26F1">
      <w:pPr>
        <w:shd w:val="clear" w:color="auto" w:fill="FFFFFF"/>
        <w:ind w:firstLine="710"/>
        <w:rPr>
          <w:rFonts w:cs="Arial"/>
        </w:rPr>
      </w:pPr>
      <w:r w:rsidRPr="00D00851">
        <w:rPr>
          <w:rFonts w:cs="Arial"/>
          <w:spacing w:val="-2"/>
        </w:rPr>
        <w:t xml:space="preserve">Тамбовское областное государственное бюджетное общеобразовательное </w:t>
      </w:r>
      <w:r w:rsidRPr="00D00851">
        <w:rPr>
          <w:rFonts w:cs="Arial"/>
        </w:rPr>
        <w:t>учреждение для детей, нуждающихся в психолого-педагогической и медико-социальной помощи «Центр лечебной педагогики и дифференцированного обучения»</w:t>
      </w:r>
    </w:p>
    <w:p w:rsidR="00C835BF" w:rsidRPr="00D00851" w:rsidRDefault="00985E60" w:rsidP="00EC26F1">
      <w:pPr>
        <w:shd w:val="clear" w:color="auto" w:fill="FFFFFF"/>
        <w:ind w:firstLine="701"/>
        <w:rPr>
          <w:rFonts w:cs="Arial"/>
        </w:rPr>
      </w:pPr>
      <w:r w:rsidRPr="00D00851">
        <w:rPr>
          <w:rFonts w:cs="Arial"/>
        </w:rPr>
        <w:t xml:space="preserve">Юридический адрес: ул. Самарская, д. 9, 392036, г. Тамбов, 392036, </w:t>
      </w:r>
      <w:r w:rsidRPr="00D00851">
        <w:rPr>
          <w:rFonts w:cs="Arial"/>
          <w:spacing w:val="-1"/>
        </w:rPr>
        <w:t xml:space="preserve">(школьное отделение); ул. Лермонтовская, д.28, г. Тамбов, 392036 (дошкольное </w:t>
      </w:r>
      <w:r w:rsidRPr="00D00851">
        <w:rPr>
          <w:rFonts w:cs="Arial"/>
        </w:rPr>
        <w:t>отделение)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Контактные телефоны: 8(4752) 75-70-84, 72-03-54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Факс: 8(4752) 75-70-84, 72-03-54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7"/>
        </w:rPr>
        <w:t xml:space="preserve">Официальный Интернет-сайт: </w:t>
      </w:r>
      <w:hyperlink r:id="rId70" w:history="1">
        <w:r w:rsidRPr="00D00851">
          <w:rPr>
            <w:rFonts w:cs="Arial"/>
            <w:spacing w:val="-7"/>
            <w:u w:val="single"/>
            <w:lang w:val="en-US"/>
          </w:rPr>
          <w:t>http</w:t>
        </w:r>
        <w:r w:rsidRPr="00D00851">
          <w:rPr>
            <w:rFonts w:cs="Arial"/>
            <w:spacing w:val="-7"/>
            <w:u w:val="single"/>
          </w:rPr>
          <w:t>://</w:t>
        </w:r>
        <w:r w:rsidRPr="00D00851">
          <w:rPr>
            <w:rFonts w:cs="Arial"/>
            <w:spacing w:val="-7"/>
            <w:u w:val="single"/>
            <w:lang w:val="en-US"/>
          </w:rPr>
          <w:t>ccenter</w:t>
        </w:r>
        <w:r w:rsidRPr="00D00851">
          <w:rPr>
            <w:rFonts w:cs="Arial"/>
            <w:spacing w:val="-7"/>
            <w:u w:val="single"/>
          </w:rPr>
          <w:t>.68</w:t>
        </w:r>
        <w:r w:rsidRPr="00D00851">
          <w:rPr>
            <w:rFonts w:cs="Arial"/>
            <w:spacing w:val="-7"/>
            <w:u w:val="single"/>
            <w:lang w:val="en-US"/>
          </w:rPr>
          <w:t>edu</w:t>
        </w:r>
        <w:r w:rsidRPr="00D00851">
          <w:rPr>
            <w:rFonts w:cs="Arial"/>
            <w:spacing w:val="-7"/>
            <w:u w:val="single"/>
          </w:rPr>
          <w:t>.</w:t>
        </w:r>
        <w:r w:rsidRPr="00D00851">
          <w:rPr>
            <w:rFonts w:cs="Arial"/>
            <w:spacing w:val="-7"/>
            <w:u w:val="single"/>
            <w:lang w:val="en-US"/>
          </w:rPr>
          <w:t>ru</w:t>
        </w:r>
      </w:hyperlink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  <w:spacing w:val="-10"/>
        </w:rPr>
        <w:t xml:space="preserve">Адрес электронной почты: </w:t>
      </w:r>
      <w:r w:rsidRPr="00D00851">
        <w:rPr>
          <w:rFonts w:cs="Arial"/>
          <w:spacing w:val="-10"/>
          <w:u w:val="single"/>
          <w:lang w:val="en-US"/>
        </w:rPr>
        <w:t>togou</w:t>
      </w:r>
      <w:r w:rsidRPr="00D00851">
        <w:rPr>
          <w:rFonts w:cs="Arial"/>
          <w:spacing w:val="-10"/>
          <w:u w:val="single"/>
        </w:rPr>
        <w:t>28(</w:t>
      </w:r>
      <w:r w:rsidRPr="00D00851">
        <w:rPr>
          <w:rFonts w:cs="Arial"/>
          <w:spacing w:val="-10"/>
          <w:u w:val="single"/>
          <w:lang w:val="en-US"/>
        </w:rPr>
        <w:t>g</w:t>
      </w:r>
      <w:r w:rsidRPr="00D00851">
        <w:rPr>
          <w:rFonts w:cs="Arial"/>
          <w:spacing w:val="-10"/>
          <w:u w:val="single"/>
        </w:rPr>
        <w:t>&gt;</w:t>
      </w:r>
      <w:r w:rsidRPr="00D00851">
        <w:rPr>
          <w:rFonts w:cs="Arial"/>
          <w:spacing w:val="-10"/>
          <w:u w:val="single"/>
          <w:lang w:val="en-US"/>
        </w:rPr>
        <w:t>rambler</w:t>
      </w:r>
      <w:r w:rsidRPr="00D00851">
        <w:rPr>
          <w:rFonts w:cs="Arial"/>
          <w:spacing w:val="-10"/>
          <w:u w:val="single"/>
        </w:rPr>
        <w:t>.</w:t>
      </w:r>
      <w:r w:rsidRPr="00D00851">
        <w:rPr>
          <w:rFonts w:cs="Arial"/>
          <w:spacing w:val="-10"/>
          <w:u w:val="single"/>
          <w:lang w:val="en-US"/>
        </w:rPr>
        <w:t>ru</w:t>
      </w:r>
    </w:p>
    <w:p w:rsidR="00C835BF" w:rsidRPr="00D00851" w:rsidRDefault="00985E60" w:rsidP="00EC26F1">
      <w:pPr>
        <w:shd w:val="clear" w:color="auto" w:fill="FFFFFF"/>
        <w:rPr>
          <w:rFonts w:cs="Arial"/>
        </w:rPr>
      </w:pPr>
      <w:r w:rsidRPr="00D00851">
        <w:rPr>
          <w:rFonts w:cs="Arial"/>
        </w:rPr>
        <w:t>График приема заявителей: понедельник - пятница с 08.00 до 17.00</w:t>
      </w:r>
    </w:p>
    <w:p w:rsidR="00C835BF" w:rsidRPr="00D00851" w:rsidRDefault="00C835BF" w:rsidP="00EC26F1">
      <w:pPr>
        <w:shd w:val="clear" w:color="auto" w:fill="FFFFFF"/>
        <w:rPr>
          <w:rFonts w:cs="Arial"/>
        </w:rPr>
        <w:sectPr w:rsidR="00C835BF" w:rsidRPr="00D00851" w:rsidSect="00F07FDA">
          <w:pgSz w:w="11909" w:h="16834"/>
          <w:pgMar w:top="1134" w:right="567" w:bottom="1134" w:left="1134" w:header="720" w:footer="720" w:gutter="0"/>
          <w:cols w:space="60"/>
          <w:noEndnote/>
          <w:docGrid w:linePitch="272"/>
        </w:sectPr>
      </w:pPr>
    </w:p>
    <w:p w:rsidR="00C835BF" w:rsidRPr="00D00851" w:rsidRDefault="00C835BF" w:rsidP="00EC26F1">
      <w:pPr>
        <w:shd w:val="clear" w:color="auto" w:fill="FFFFFF"/>
        <w:ind w:hanging="499"/>
        <w:rPr>
          <w:rFonts w:cs="Arial"/>
        </w:rPr>
        <w:sectPr w:rsidR="00C835BF" w:rsidRPr="00D00851" w:rsidSect="00586470">
          <w:type w:val="continuous"/>
          <w:pgSz w:w="11909" w:h="16834"/>
          <w:pgMar w:top="1134" w:right="567" w:bottom="1134" w:left="1134" w:header="720" w:footer="720" w:gutter="0"/>
          <w:cols w:num="2" w:space="720" w:equalWidth="0">
            <w:col w:w="3976" w:space="2179"/>
            <w:col w:w="4052"/>
          </w:cols>
          <w:noEndnote/>
          <w:docGrid w:linePitch="272"/>
        </w:sectPr>
      </w:pPr>
    </w:p>
    <w:p w:rsidR="00694113" w:rsidRDefault="00694113" w:rsidP="00694113"/>
    <w:p w:rsidR="00694113" w:rsidRPr="00DF7D21" w:rsidRDefault="00694113" w:rsidP="00694113">
      <w:pPr>
        <w:jc w:val="right"/>
        <w:rPr>
          <w:rStyle w:val="a6"/>
          <w:b w:val="0"/>
        </w:rPr>
      </w:pPr>
      <w:bookmarkStart w:id="31" w:name="sub_12000"/>
      <w:r w:rsidRPr="00DF7D21">
        <w:rPr>
          <w:rStyle w:val="a6"/>
          <w:b w:val="0"/>
        </w:rPr>
        <w:t>Приложение N 2</w:t>
      </w:r>
      <w:r w:rsidRPr="00DF7D21">
        <w:rPr>
          <w:rStyle w:val="a6"/>
          <w:b w:val="0"/>
        </w:rPr>
        <w:br/>
        <w:t>к административному регламенту</w:t>
      </w:r>
      <w:r w:rsidRPr="00DF7D21">
        <w:rPr>
          <w:rStyle w:val="a6"/>
          <w:b w:val="0"/>
        </w:rPr>
        <w:br/>
        <w:t>предоставления государственной услуги</w:t>
      </w:r>
      <w:r w:rsidRPr="00DF7D21">
        <w:rPr>
          <w:rStyle w:val="a6"/>
          <w:b w:val="0"/>
        </w:rPr>
        <w:br/>
        <w:t>"направление детей в областные общеобразовательные</w:t>
      </w:r>
      <w:r w:rsidRPr="00DF7D21">
        <w:rPr>
          <w:rStyle w:val="a6"/>
          <w:b w:val="0"/>
        </w:rPr>
        <w:br/>
        <w:t>школы-интернаты и общеобразовательные учреждения</w:t>
      </w:r>
      <w:r w:rsidRPr="00DF7D21">
        <w:rPr>
          <w:rStyle w:val="a6"/>
          <w:b w:val="0"/>
        </w:rPr>
        <w:br/>
        <w:t>для детей с ограниченными возможностями здоровья"</w:t>
      </w:r>
    </w:p>
    <w:bookmarkEnd w:id="31"/>
    <w:p w:rsidR="00694113" w:rsidRPr="00DF7D21" w:rsidRDefault="00694113" w:rsidP="00DF7D21">
      <w:pPr>
        <w:rPr>
          <w:rFonts w:cs="Arial"/>
        </w:rPr>
      </w:pPr>
    </w:p>
    <w:p w:rsidR="00694113" w:rsidRPr="00DF7D21" w:rsidRDefault="00694113" w:rsidP="00DF7D21">
      <w:pPr>
        <w:pStyle w:val="a7"/>
        <w:jc w:val="right"/>
        <w:rPr>
          <w:rFonts w:ascii="Arial" w:hAnsi="Arial" w:cs="Arial"/>
        </w:rPr>
      </w:pPr>
      <w:r w:rsidRPr="00DF7D21">
        <w:rPr>
          <w:rFonts w:ascii="Arial" w:hAnsi="Arial" w:cs="Arial"/>
        </w:rPr>
        <w:t>Начальнику   управления</w:t>
      </w:r>
    </w:p>
    <w:p w:rsidR="00694113" w:rsidRPr="00DF7D21" w:rsidRDefault="00694113" w:rsidP="00DF7D21">
      <w:pPr>
        <w:pStyle w:val="a7"/>
        <w:jc w:val="right"/>
        <w:rPr>
          <w:rFonts w:ascii="Arial" w:hAnsi="Arial" w:cs="Arial"/>
        </w:rPr>
      </w:pPr>
      <w:r w:rsidRPr="00DF7D21">
        <w:rPr>
          <w:rFonts w:ascii="Arial" w:hAnsi="Arial" w:cs="Arial"/>
        </w:rPr>
        <w:t>образования и науки области</w:t>
      </w:r>
    </w:p>
    <w:p w:rsidR="00694113" w:rsidRPr="00DF7D21" w:rsidRDefault="00694113" w:rsidP="00DF7D21">
      <w:pPr>
        <w:pStyle w:val="a7"/>
        <w:jc w:val="right"/>
        <w:rPr>
          <w:rFonts w:ascii="Arial" w:hAnsi="Arial" w:cs="Arial"/>
        </w:rPr>
      </w:pPr>
      <w:r w:rsidRPr="00DF7D21">
        <w:rPr>
          <w:rFonts w:ascii="Arial" w:hAnsi="Arial" w:cs="Arial"/>
        </w:rPr>
        <w:t>________________________________</w:t>
      </w:r>
    </w:p>
    <w:p w:rsidR="00694113" w:rsidRPr="00DF7D21" w:rsidRDefault="00694113" w:rsidP="00DF7D21">
      <w:pPr>
        <w:pStyle w:val="a7"/>
        <w:jc w:val="right"/>
        <w:rPr>
          <w:rFonts w:ascii="Arial" w:hAnsi="Arial" w:cs="Arial"/>
        </w:rPr>
      </w:pPr>
      <w:r w:rsidRPr="00DF7D21">
        <w:rPr>
          <w:rFonts w:ascii="Arial" w:hAnsi="Arial" w:cs="Arial"/>
        </w:rPr>
        <w:t>(Ф.И.О. руководителя)</w:t>
      </w:r>
    </w:p>
    <w:p w:rsidR="00694113" w:rsidRPr="00DF7D21" w:rsidRDefault="00694113" w:rsidP="00DF7D21">
      <w:pPr>
        <w:pStyle w:val="a7"/>
        <w:jc w:val="right"/>
        <w:rPr>
          <w:rFonts w:ascii="Arial" w:hAnsi="Arial" w:cs="Arial"/>
        </w:rPr>
      </w:pPr>
      <w:r w:rsidRPr="00DF7D21">
        <w:rPr>
          <w:rFonts w:ascii="Arial" w:hAnsi="Arial" w:cs="Arial"/>
        </w:rPr>
        <w:t>________________________________</w:t>
      </w:r>
    </w:p>
    <w:p w:rsidR="00694113" w:rsidRPr="00DF7D21" w:rsidRDefault="00694113" w:rsidP="00DF7D21">
      <w:pPr>
        <w:pStyle w:val="a7"/>
        <w:jc w:val="right"/>
        <w:rPr>
          <w:rFonts w:ascii="Arial" w:hAnsi="Arial" w:cs="Arial"/>
        </w:rPr>
      </w:pPr>
      <w:r w:rsidRPr="00DF7D21">
        <w:rPr>
          <w:rFonts w:ascii="Arial" w:hAnsi="Arial" w:cs="Arial"/>
        </w:rPr>
        <w:t>(Ф.И.О. заявителя)</w:t>
      </w:r>
    </w:p>
    <w:p w:rsidR="00694113" w:rsidRPr="00DF7D21" w:rsidRDefault="00694113" w:rsidP="00DF7D21">
      <w:pPr>
        <w:pStyle w:val="a7"/>
        <w:jc w:val="right"/>
        <w:rPr>
          <w:rFonts w:ascii="Arial" w:hAnsi="Arial" w:cs="Arial"/>
        </w:rPr>
      </w:pPr>
      <w:r w:rsidRPr="00DF7D21">
        <w:rPr>
          <w:rFonts w:ascii="Arial" w:hAnsi="Arial" w:cs="Arial"/>
        </w:rPr>
        <w:t>________________________________</w:t>
      </w:r>
    </w:p>
    <w:p w:rsidR="00694113" w:rsidRPr="00DF7D21" w:rsidRDefault="00694113" w:rsidP="00DF7D21">
      <w:pPr>
        <w:pStyle w:val="a7"/>
        <w:jc w:val="right"/>
        <w:rPr>
          <w:rFonts w:ascii="Arial" w:hAnsi="Arial" w:cs="Arial"/>
        </w:rPr>
      </w:pPr>
      <w:r w:rsidRPr="00DF7D21">
        <w:rPr>
          <w:rFonts w:ascii="Arial" w:hAnsi="Arial" w:cs="Arial"/>
        </w:rPr>
        <w:t>проживающего по адресу:</w:t>
      </w:r>
    </w:p>
    <w:p w:rsidR="00694113" w:rsidRPr="00DF7D21" w:rsidRDefault="00694113" w:rsidP="00DF7D21">
      <w:pPr>
        <w:pStyle w:val="a7"/>
        <w:jc w:val="right"/>
        <w:rPr>
          <w:rFonts w:ascii="Arial" w:hAnsi="Arial" w:cs="Arial"/>
        </w:rPr>
      </w:pPr>
      <w:r w:rsidRPr="00DF7D21">
        <w:rPr>
          <w:rFonts w:ascii="Arial" w:hAnsi="Arial" w:cs="Arial"/>
        </w:rPr>
        <w:t>________________________________</w:t>
      </w:r>
    </w:p>
    <w:p w:rsidR="00694113" w:rsidRPr="00DF7D21" w:rsidRDefault="00694113" w:rsidP="00DF7D21">
      <w:pPr>
        <w:pStyle w:val="a7"/>
        <w:jc w:val="right"/>
        <w:rPr>
          <w:rFonts w:ascii="Arial" w:hAnsi="Arial" w:cs="Arial"/>
        </w:rPr>
      </w:pPr>
      <w:r w:rsidRPr="00DF7D21">
        <w:rPr>
          <w:rFonts w:ascii="Arial" w:hAnsi="Arial" w:cs="Arial"/>
        </w:rPr>
        <w:t>телефон:</w:t>
      </w:r>
    </w:p>
    <w:p w:rsidR="00694113" w:rsidRPr="00DF7D21" w:rsidRDefault="00694113" w:rsidP="00DF7D21">
      <w:pPr>
        <w:pStyle w:val="a7"/>
        <w:jc w:val="right"/>
        <w:rPr>
          <w:rFonts w:ascii="Arial" w:hAnsi="Arial" w:cs="Arial"/>
        </w:rPr>
      </w:pPr>
      <w:r w:rsidRPr="00DF7D21">
        <w:rPr>
          <w:rFonts w:ascii="Arial" w:hAnsi="Arial" w:cs="Arial"/>
        </w:rPr>
        <w:t>________________________________</w:t>
      </w:r>
    </w:p>
    <w:p w:rsidR="00694113" w:rsidRPr="00DF7D21" w:rsidRDefault="00694113" w:rsidP="00DF7D21">
      <w:pPr>
        <w:rPr>
          <w:rFonts w:cs="Arial"/>
        </w:rPr>
      </w:pPr>
    </w:p>
    <w:p w:rsidR="00694113" w:rsidRPr="00DF7D21" w:rsidRDefault="00694113" w:rsidP="00DF7D21">
      <w:pPr>
        <w:pStyle w:val="a7"/>
        <w:jc w:val="center"/>
        <w:rPr>
          <w:rFonts w:ascii="Arial" w:hAnsi="Arial" w:cs="Arial"/>
        </w:rPr>
      </w:pPr>
      <w:r w:rsidRPr="00DF7D21">
        <w:rPr>
          <w:rStyle w:val="a6"/>
          <w:rFonts w:ascii="Arial" w:hAnsi="Arial" w:cs="Arial"/>
        </w:rPr>
        <w:t>ЗАЯВЛЕНИЕ</w:t>
      </w:r>
    </w:p>
    <w:p w:rsidR="00694113" w:rsidRPr="00DF7D21" w:rsidRDefault="00694113" w:rsidP="00DF7D21">
      <w:pPr>
        <w:rPr>
          <w:rFonts w:cs="Arial"/>
        </w:rPr>
      </w:pPr>
    </w:p>
    <w:p w:rsidR="00694113" w:rsidRPr="00DF7D21" w:rsidRDefault="00694113" w:rsidP="00DF7D21">
      <w:pPr>
        <w:pStyle w:val="a7"/>
        <w:jc w:val="both"/>
        <w:rPr>
          <w:rFonts w:ascii="Arial" w:hAnsi="Arial" w:cs="Arial"/>
        </w:rPr>
      </w:pPr>
      <w:r w:rsidRPr="00DF7D21">
        <w:rPr>
          <w:rFonts w:ascii="Arial" w:hAnsi="Arial" w:cs="Arial"/>
        </w:rPr>
        <w:t>Прошу направить моего (мою) сына (дочь) ____________________________</w:t>
      </w:r>
    </w:p>
    <w:p w:rsidR="00694113" w:rsidRPr="00DF7D21" w:rsidRDefault="00694113" w:rsidP="00DF7D21">
      <w:pPr>
        <w:pStyle w:val="a7"/>
        <w:jc w:val="both"/>
        <w:rPr>
          <w:rFonts w:ascii="Arial" w:hAnsi="Arial" w:cs="Arial"/>
        </w:rPr>
      </w:pPr>
      <w:r w:rsidRPr="00DF7D21">
        <w:rPr>
          <w:rFonts w:ascii="Arial" w:hAnsi="Arial" w:cs="Arial"/>
        </w:rPr>
        <w:t>(Ф.И.О. ребёнка, дата его рождения)</w:t>
      </w:r>
    </w:p>
    <w:p w:rsidR="00694113" w:rsidRPr="00DF7D21" w:rsidRDefault="00694113" w:rsidP="00DF7D21">
      <w:pPr>
        <w:pStyle w:val="a7"/>
        <w:jc w:val="both"/>
        <w:rPr>
          <w:rFonts w:ascii="Arial" w:hAnsi="Arial" w:cs="Arial"/>
        </w:rPr>
      </w:pPr>
      <w:r w:rsidRPr="00DF7D21">
        <w:rPr>
          <w:rFonts w:ascii="Arial" w:hAnsi="Arial" w:cs="Arial"/>
        </w:rPr>
        <w:t>____________________________________________________________________</w:t>
      </w:r>
    </w:p>
    <w:p w:rsidR="00694113" w:rsidRPr="00DF7D21" w:rsidRDefault="00694113" w:rsidP="00DF7D21">
      <w:pPr>
        <w:pStyle w:val="a7"/>
        <w:jc w:val="both"/>
        <w:rPr>
          <w:rFonts w:ascii="Arial" w:hAnsi="Arial" w:cs="Arial"/>
        </w:rPr>
      </w:pPr>
      <w:r w:rsidRPr="00DF7D21">
        <w:rPr>
          <w:rFonts w:ascii="Arial" w:hAnsi="Arial" w:cs="Arial"/>
        </w:rPr>
        <w:t>в  Тамбовское   областное  государственное  бюджетное   (автономное)</w:t>
      </w:r>
    </w:p>
    <w:p w:rsidR="00694113" w:rsidRPr="00DF7D21" w:rsidRDefault="00694113" w:rsidP="00DF7D21">
      <w:pPr>
        <w:pStyle w:val="a7"/>
        <w:jc w:val="both"/>
        <w:rPr>
          <w:rFonts w:ascii="Arial" w:hAnsi="Arial" w:cs="Arial"/>
        </w:rPr>
      </w:pPr>
      <w:r w:rsidRPr="00DF7D21">
        <w:rPr>
          <w:rFonts w:ascii="Arial" w:hAnsi="Arial" w:cs="Arial"/>
        </w:rPr>
        <w:t>общеобразовательное учреждение _____________________________________</w:t>
      </w:r>
    </w:p>
    <w:p w:rsidR="00694113" w:rsidRPr="00DF7D21" w:rsidRDefault="00694113" w:rsidP="00DF7D21">
      <w:pPr>
        <w:pStyle w:val="a7"/>
        <w:jc w:val="both"/>
        <w:rPr>
          <w:rFonts w:ascii="Arial" w:hAnsi="Arial" w:cs="Arial"/>
        </w:rPr>
      </w:pPr>
      <w:r w:rsidRPr="00DF7D21">
        <w:rPr>
          <w:rFonts w:ascii="Arial" w:hAnsi="Arial" w:cs="Arial"/>
        </w:rPr>
        <w:t>____________________________________________________________________</w:t>
      </w:r>
    </w:p>
    <w:p w:rsidR="00694113" w:rsidRPr="00DF7D21" w:rsidRDefault="00694113" w:rsidP="00DF7D21">
      <w:pPr>
        <w:pStyle w:val="a7"/>
        <w:jc w:val="both"/>
        <w:rPr>
          <w:rFonts w:ascii="Arial" w:hAnsi="Arial" w:cs="Arial"/>
        </w:rPr>
      </w:pPr>
      <w:r w:rsidRPr="00DF7D21">
        <w:rPr>
          <w:rFonts w:ascii="Arial" w:hAnsi="Arial" w:cs="Arial"/>
        </w:rPr>
        <w:t>(наименование областного государственного общеобразовательного</w:t>
      </w:r>
    </w:p>
    <w:p w:rsidR="00694113" w:rsidRPr="00DF7D21" w:rsidRDefault="00694113" w:rsidP="00DF7D21">
      <w:pPr>
        <w:pStyle w:val="a7"/>
        <w:jc w:val="both"/>
        <w:rPr>
          <w:rFonts w:ascii="Arial" w:hAnsi="Arial" w:cs="Arial"/>
        </w:rPr>
      </w:pPr>
      <w:r w:rsidRPr="00DF7D21">
        <w:rPr>
          <w:rFonts w:ascii="Arial" w:hAnsi="Arial" w:cs="Arial"/>
        </w:rPr>
        <w:t>учреждения)</w:t>
      </w:r>
    </w:p>
    <w:p w:rsidR="00694113" w:rsidRPr="00DF7D21" w:rsidRDefault="00694113" w:rsidP="00DF7D21">
      <w:pPr>
        <w:pStyle w:val="a7"/>
        <w:jc w:val="both"/>
        <w:rPr>
          <w:rFonts w:ascii="Arial" w:hAnsi="Arial" w:cs="Arial"/>
        </w:rPr>
      </w:pPr>
      <w:r w:rsidRPr="00DF7D21">
        <w:rPr>
          <w:rFonts w:ascii="Arial" w:hAnsi="Arial" w:cs="Arial"/>
        </w:rPr>
        <w:t>в ______ класс.</w:t>
      </w:r>
    </w:p>
    <w:p w:rsidR="00694113" w:rsidRPr="00DF7D21" w:rsidRDefault="00694113" w:rsidP="00DF7D21">
      <w:pPr>
        <w:rPr>
          <w:rFonts w:cs="Arial"/>
        </w:rPr>
      </w:pPr>
    </w:p>
    <w:p w:rsidR="00694113" w:rsidRPr="00DF7D21" w:rsidRDefault="00694113" w:rsidP="00DF7D21">
      <w:pPr>
        <w:pStyle w:val="a7"/>
        <w:jc w:val="both"/>
        <w:rPr>
          <w:rFonts w:ascii="Arial" w:hAnsi="Arial" w:cs="Arial"/>
        </w:rPr>
      </w:pPr>
      <w:r w:rsidRPr="00DF7D21">
        <w:rPr>
          <w:rFonts w:ascii="Arial" w:hAnsi="Arial" w:cs="Arial"/>
        </w:rPr>
        <w:t>"____" ______________ 201__ г.              ________________________</w:t>
      </w:r>
    </w:p>
    <w:p w:rsidR="00694113" w:rsidRPr="00DF7D21" w:rsidRDefault="00694113" w:rsidP="00DF7D21">
      <w:pPr>
        <w:pStyle w:val="a7"/>
        <w:jc w:val="both"/>
        <w:rPr>
          <w:rFonts w:ascii="Arial" w:hAnsi="Arial" w:cs="Arial"/>
        </w:rPr>
      </w:pPr>
      <w:r w:rsidRPr="00DF7D21">
        <w:rPr>
          <w:rFonts w:ascii="Arial" w:hAnsi="Arial" w:cs="Arial"/>
        </w:rPr>
        <w:t>(Подпись заявителя)</w:t>
      </w:r>
    </w:p>
    <w:p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  <w:bookmarkStart w:id="32" w:name="sub_13000"/>
    </w:p>
    <w:p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:rsidR="00DF7D21" w:rsidRDefault="00DF7D21" w:rsidP="00DF7D21">
      <w:pPr>
        <w:pStyle w:val="a7"/>
        <w:jc w:val="right"/>
        <w:rPr>
          <w:rFonts w:ascii="Arial" w:hAnsi="Arial" w:cs="Arial"/>
          <w:bCs/>
          <w:sz w:val="22"/>
          <w:szCs w:val="22"/>
        </w:rPr>
      </w:pPr>
    </w:p>
    <w:p w:rsidR="009803BE" w:rsidRPr="009803BE" w:rsidRDefault="009803BE" w:rsidP="009803BE">
      <w:pPr>
        <w:ind w:firstLine="698"/>
        <w:rPr>
          <w:rStyle w:val="a6"/>
          <w:b w:val="0"/>
        </w:rPr>
      </w:pPr>
      <w:bookmarkStart w:id="33" w:name="sub_1001"/>
      <w:bookmarkEnd w:id="32"/>
      <w:r w:rsidRPr="009803BE">
        <w:rPr>
          <w:rStyle w:val="a6"/>
          <w:b w:val="0"/>
        </w:rPr>
        <w:lastRenderedPageBreak/>
        <w:t xml:space="preserve">(приложение № 3 изложено в редакции приказа управления образования и науки Тамбовской области от </w:t>
      </w:r>
      <w:hyperlink r:id="rId71" w:tgtFrame="Logical" w:history="1">
        <w:r w:rsidRPr="009803BE">
          <w:rPr>
            <w:rStyle w:val="a5"/>
          </w:rPr>
          <w:t>03.09.2018 № 2306</w:t>
        </w:r>
      </w:hyperlink>
      <w:r w:rsidRPr="009803BE">
        <w:rPr>
          <w:rStyle w:val="a6"/>
          <w:b w:val="0"/>
        </w:rPr>
        <w:t>)</w:t>
      </w:r>
    </w:p>
    <w:p w:rsidR="009803BE" w:rsidRDefault="009803BE" w:rsidP="009803BE">
      <w:pPr>
        <w:ind w:firstLine="698"/>
        <w:jc w:val="right"/>
      </w:pPr>
      <w:r>
        <w:rPr>
          <w:rStyle w:val="a6"/>
        </w:rPr>
        <w:t>Приложение № 3</w:t>
      </w:r>
      <w:r>
        <w:rPr>
          <w:rStyle w:val="a6"/>
        </w:rPr>
        <w:br/>
        <w:t>к административному регламенту</w:t>
      </w:r>
      <w:r>
        <w:rPr>
          <w:rStyle w:val="a6"/>
        </w:rPr>
        <w:br/>
        <w:t>предоставления государственной услуги</w:t>
      </w:r>
      <w:r>
        <w:rPr>
          <w:rStyle w:val="a6"/>
        </w:rPr>
        <w:br/>
        <w:t>«направление детей в областные</w:t>
      </w:r>
      <w:r>
        <w:rPr>
          <w:rStyle w:val="a6"/>
        </w:rPr>
        <w:br/>
        <w:t>общеобразовательные школы-интернаты</w:t>
      </w:r>
      <w:r>
        <w:rPr>
          <w:rStyle w:val="a6"/>
        </w:rPr>
        <w:br/>
        <w:t>и общеобразовательные учреждения для детей</w:t>
      </w:r>
      <w:r>
        <w:rPr>
          <w:rStyle w:val="a6"/>
        </w:rPr>
        <w:br/>
        <w:t>с ограниченными возможностями здоровья»</w:t>
      </w:r>
    </w:p>
    <w:bookmarkEnd w:id="33"/>
    <w:p w:rsidR="009803BE" w:rsidRDefault="009803BE" w:rsidP="009803BE"/>
    <w:p w:rsidR="009803BE" w:rsidRPr="009803BE" w:rsidRDefault="009803BE" w:rsidP="009803BE">
      <w:pPr>
        <w:pStyle w:val="1"/>
      </w:pPr>
      <w:r w:rsidRPr="009803BE">
        <w:t>Блок-схема</w:t>
      </w:r>
      <w:r w:rsidRPr="009803BE">
        <w:br/>
        <w:t>алгоритма прохождения административных процедур по направлению детей в областные общеобразовательные школы-интернаты и общеобразовательные учреждения для детей с ограниченными возможностями здоровья</w:t>
      </w:r>
    </w:p>
    <w:p w:rsidR="009803BE" w:rsidRPr="009803BE" w:rsidRDefault="009803BE" w:rsidP="009803BE"/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┌──────────────────────┐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│   Прием заявления и 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┌───────────────┤     документов от    ├─────────────┐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│               │       заявителя      │            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│               └──────────────────────┘            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│                                                   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▼                                                    ▼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>┌───────────┴───────────┐                              ┌─────────┴─────────────┐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>│при личном обращении в │                              │     через Портал     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>│управление образования ├────────┐           ┌─────────┤   государственных и  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>│    и науки области    │        │           │         │  муниципальных услуг 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>│                       │        │           │         │       (функций)      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>└───────────────────────┘        │           │         └───────────┬───────────┘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│           │                    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▼           ▼                     ▼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┌────┴───────────┴─────┐   ┌───────────┴───────────┐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│Рассмотрение заявления│   │Уведомление заявителя о│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│     и документов     │   │    факте получения   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│                      │   │направленных заявления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│                      │   │     и документов     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└─────┬─────────┬──────┘   └───────────────────────┘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┌─────────────────────┘         └──────────────────────┐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▼                                                      ▼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>┌───────────┴───────────┐                              ┌───────────┴───────────┐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>│    Отказ в выдаче     │                              │Подготовка направления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>│направления (путевки)в │                              │       (путевки)      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>│  общеобразовательное  │                              │                      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>│      учреждение       │                              │                      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>└───────────┬───────────┘                              └───────────┬───────────┘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▼                                                      ▼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>┌───────────┴───────────┐                              ┌───────────┴───────────┐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>│Уведомление об отказе в│                              │  Выдача направления  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>│  выдаче направления   │                              │      (путевки) в     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>│      (путевки)в       │                              │  общеобразовательное 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>│  общеобразовательное  │                              │      учреждение      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>│      учреждение       │                              └───────────┬───────────┘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>└───────────────────────┘                                          ▼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┌───────────┴───────────┐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│Исправление допущенных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│опечаток и (или) ошибок│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│в выданных в результате│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│    предоставления    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                            │государственной услуги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│      документах       │</w:t>
      </w:r>
    </w:p>
    <w:p w:rsidR="009803BE" w:rsidRDefault="009803BE" w:rsidP="009803BE">
      <w:pPr>
        <w:pStyle w:val="a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└───────────────────────┘</w:t>
      </w:r>
    </w:p>
    <w:p w:rsidR="00694113" w:rsidRDefault="00694113" w:rsidP="00EC26F1">
      <w:pPr>
        <w:shd w:val="clear" w:color="auto" w:fill="FFFFFF"/>
        <w:ind w:firstLine="701"/>
        <w:rPr>
          <w:rFonts w:cs="Arial"/>
          <w:spacing w:val="-8"/>
        </w:rPr>
      </w:pPr>
    </w:p>
    <w:p w:rsidR="00694113" w:rsidRDefault="00694113" w:rsidP="00EC26F1">
      <w:pPr>
        <w:shd w:val="clear" w:color="auto" w:fill="FFFFFF"/>
        <w:ind w:firstLine="701"/>
        <w:rPr>
          <w:rFonts w:cs="Arial"/>
          <w:spacing w:val="-8"/>
        </w:rPr>
      </w:pPr>
    </w:p>
    <w:p w:rsidR="00694113" w:rsidRDefault="00694113" w:rsidP="00EC26F1">
      <w:pPr>
        <w:shd w:val="clear" w:color="auto" w:fill="FFFFFF"/>
        <w:ind w:firstLine="701"/>
        <w:rPr>
          <w:rFonts w:cs="Arial"/>
          <w:spacing w:val="-8"/>
        </w:rPr>
      </w:pPr>
    </w:p>
    <w:p w:rsidR="007C7873" w:rsidRPr="00CB4289" w:rsidRDefault="007C7873" w:rsidP="00EC26F1">
      <w:pPr>
        <w:shd w:val="clear" w:color="auto" w:fill="FFFFFF"/>
        <w:ind w:firstLine="701"/>
        <w:rPr>
          <w:rStyle w:val="a5"/>
          <w:rFonts w:cs="Arial"/>
          <w:spacing w:val="-8"/>
        </w:rPr>
      </w:pPr>
      <w:r>
        <w:rPr>
          <w:rFonts w:cs="Arial"/>
          <w:spacing w:val="-8"/>
        </w:rPr>
        <w:t xml:space="preserve">(Приложение № 4 изложено </w:t>
      </w:r>
      <w:r w:rsidRPr="00CB4289">
        <w:rPr>
          <w:rFonts w:cs="Arial"/>
          <w:spacing w:val="-8"/>
        </w:rPr>
        <w:t xml:space="preserve">в редакции приказа управления образования и науки области от </w:t>
      </w:r>
      <w:r w:rsidRPr="00CB4289">
        <w:rPr>
          <w:rFonts w:cs="Arial"/>
          <w:spacing w:val="-8"/>
        </w:rPr>
        <w:fldChar w:fldCharType="begin"/>
      </w:r>
      <w:r w:rsidR="00153BFE">
        <w:rPr>
          <w:rFonts w:cs="Arial"/>
          <w:spacing w:val="-8"/>
        </w:rPr>
        <w:instrText>HYPERLINK "http://10.68.0.78:8080/content/act/f93ac4d8-9434-4b4b-85c0-d6637e01c7d4.doc" \t "Logical"</w:instrText>
      </w:r>
      <w:r w:rsidRPr="00CB4289">
        <w:rPr>
          <w:rFonts w:cs="Arial"/>
          <w:spacing w:val="-8"/>
        </w:rPr>
        <w:fldChar w:fldCharType="separate"/>
      </w:r>
      <w:r w:rsidRPr="00CB4289">
        <w:rPr>
          <w:rStyle w:val="a5"/>
          <w:rFonts w:cs="Arial"/>
          <w:spacing w:val="-8"/>
        </w:rPr>
        <w:t>08.07.2016 № 1985)</w:t>
      </w:r>
    </w:p>
    <w:p w:rsidR="007C7873" w:rsidRDefault="007C7873" w:rsidP="00EC26F1">
      <w:pPr>
        <w:shd w:val="clear" w:color="auto" w:fill="FFFFFF"/>
        <w:ind w:firstLine="1171"/>
        <w:jc w:val="left"/>
        <w:rPr>
          <w:rFonts w:cs="Arial"/>
        </w:rPr>
      </w:pPr>
      <w:r w:rsidRPr="00CB4289">
        <w:rPr>
          <w:rFonts w:cs="Arial"/>
          <w:spacing w:val="-8"/>
        </w:rPr>
        <w:fldChar w:fldCharType="end"/>
      </w:r>
    </w:p>
    <w:p w:rsidR="007C7873" w:rsidRPr="0035493D" w:rsidRDefault="007C7873" w:rsidP="00EC26F1">
      <w:pPr>
        <w:ind w:firstLine="698"/>
        <w:jc w:val="right"/>
        <w:rPr>
          <w:bCs/>
        </w:rPr>
      </w:pPr>
      <w:r w:rsidRPr="0035493D">
        <w:rPr>
          <w:rStyle w:val="a6"/>
          <w:b w:val="0"/>
          <w:bCs w:val="0"/>
        </w:rPr>
        <w:t>Приложение № 4</w:t>
      </w:r>
      <w:r w:rsidRPr="0035493D">
        <w:rPr>
          <w:rStyle w:val="a6"/>
          <w:b w:val="0"/>
          <w:bCs w:val="0"/>
        </w:rPr>
        <w:br/>
        <w:t>к административному регламенту</w:t>
      </w:r>
      <w:r w:rsidRPr="0035493D">
        <w:rPr>
          <w:rStyle w:val="a6"/>
          <w:b w:val="0"/>
          <w:bCs w:val="0"/>
        </w:rPr>
        <w:br/>
        <w:t>предоставления государственной услуги</w:t>
      </w:r>
      <w:r w:rsidRPr="0035493D">
        <w:rPr>
          <w:rStyle w:val="a6"/>
          <w:b w:val="0"/>
          <w:bCs w:val="0"/>
        </w:rPr>
        <w:br/>
        <w:t>«направление детей в областные общеобразовательные</w:t>
      </w:r>
      <w:r w:rsidRPr="0035493D">
        <w:rPr>
          <w:rStyle w:val="a6"/>
          <w:b w:val="0"/>
          <w:bCs w:val="0"/>
        </w:rPr>
        <w:br/>
        <w:t>школы-интернаты и общеобразовательные учреждения</w:t>
      </w:r>
      <w:r w:rsidRPr="0035493D">
        <w:rPr>
          <w:rStyle w:val="a6"/>
          <w:b w:val="0"/>
          <w:bCs w:val="0"/>
        </w:rPr>
        <w:br/>
        <w:t>для детей с ограниченными возможностями здоровья»</w:t>
      </w:r>
    </w:p>
    <w:p w:rsidR="007C7873" w:rsidRPr="0035493D" w:rsidRDefault="007C7873" w:rsidP="00EC26F1">
      <w:pPr>
        <w:jc w:val="right"/>
      </w:pPr>
    </w:p>
    <w:p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 xml:space="preserve">        Управление образования и науки Тамбовской области</w:t>
      </w:r>
    </w:p>
    <w:p w:rsidR="007C7873" w:rsidRPr="0035493D" w:rsidRDefault="007C7873" w:rsidP="00EC26F1"/>
    <w:p w:rsidR="007C7873" w:rsidRPr="007C7873" w:rsidRDefault="007C7873" w:rsidP="00EC26F1">
      <w:pPr>
        <w:pStyle w:val="a7"/>
        <w:rPr>
          <w:rFonts w:ascii="Arial" w:hAnsi="Arial" w:cs="Arial"/>
          <w:iCs/>
          <w:sz w:val="30"/>
          <w:szCs w:val="28"/>
        </w:rPr>
      </w:pPr>
      <w:r w:rsidRPr="007C7873">
        <w:rPr>
          <w:rStyle w:val="a6"/>
          <w:rFonts w:ascii="Arial" w:hAnsi="Arial" w:cs="Arial"/>
          <w:iCs/>
          <w:color w:val="auto"/>
          <w:sz w:val="30"/>
          <w:szCs w:val="28"/>
        </w:rPr>
        <w:t xml:space="preserve">                         ПУТЕВКА № ______</w:t>
      </w:r>
    </w:p>
    <w:p w:rsidR="007C7873" w:rsidRPr="007C7873" w:rsidRDefault="007C7873" w:rsidP="00EC26F1">
      <w:pPr>
        <w:pStyle w:val="a7"/>
        <w:jc w:val="center"/>
        <w:rPr>
          <w:rFonts w:ascii="Arial" w:hAnsi="Arial" w:cs="Arial"/>
          <w:iCs/>
          <w:sz w:val="30"/>
          <w:szCs w:val="28"/>
        </w:rPr>
      </w:pPr>
      <w:r w:rsidRPr="007C7873">
        <w:rPr>
          <w:rStyle w:val="a6"/>
          <w:rFonts w:ascii="Arial" w:hAnsi="Arial" w:cs="Arial"/>
          <w:iCs/>
          <w:color w:val="auto"/>
          <w:sz w:val="30"/>
          <w:szCs w:val="28"/>
        </w:rPr>
        <w:t>в областное государственное общеобразовательное учреждение</w:t>
      </w:r>
    </w:p>
    <w:p w:rsidR="007C7873" w:rsidRPr="00BB20FA" w:rsidRDefault="007C7873" w:rsidP="00EC26F1"/>
    <w:p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 xml:space="preserve">              Действительна в течение 6 месяцев</w:t>
      </w:r>
    </w:p>
    <w:p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 xml:space="preserve">             Хранится в личном деле воспитанника</w:t>
      </w:r>
    </w:p>
    <w:p w:rsidR="007C7873" w:rsidRPr="00BB20FA" w:rsidRDefault="007C7873" w:rsidP="00EC26F1"/>
    <w:p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Директору _______________________________________________________________</w:t>
      </w:r>
    </w:p>
    <w:p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_________________________________________________________________________</w:t>
      </w:r>
    </w:p>
    <w:p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направляется Фамилия _______________________ Имя ________________________</w:t>
      </w:r>
    </w:p>
    <w:p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Отчество _________________________ год рождения _________________________</w:t>
      </w:r>
    </w:p>
    <w:p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Класс ________ Домашний адрес ___________________________________________</w:t>
      </w:r>
    </w:p>
    <w:p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Родители: мать __________________________________________________________</w:t>
      </w:r>
    </w:p>
    <w:p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_________________________________________________________________________</w:t>
      </w:r>
    </w:p>
    <w:p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отец ____________________________________________________________________</w:t>
      </w:r>
    </w:p>
    <w:p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_________________________________________________________________________</w:t>
      </w:r>
    </w:p>
    <w:p w:rsidR="007C7873" w:rsidRPr="00BB20FA" w:rsidRDefault="007C7873" w:rsidP="00EC26F1"/>
    <w:p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Заместитель начальника управления</w:t>
      </w:r>
    </w:p>
    <w:p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образования и науки области</w:t>
      </w:r>
    </w:p>
    <w:p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«___» ___________________ 20__ г.                   _____________________</w:t>
      </w:r>
    </w:p>
    <w:p w:rsidR="007C7873" w:rsidRPr="00BB20FA" w:rsidRDefault="007C7873" w:rsidP="00EC26F1"/>
    <w:p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Согласовано:</w:t>
      </w:r>
    </w:p>
    <w:p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Начальник отдела государственной</w:t>
      </w:r>
    </w:p>
    <w:p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поддержки детей, находящихся в</w:t>
      </w:r>
    </w:p>
    <w:p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трудной жизненной ситуации</w:t>
      </w:r>
    </w:p>
    <w:p w:rsidR="007C7873" w:rsidRPr="0035493D" w:rsidRDefault="007C7873" w:rsidP="00EC26F1">
      <w:pPr>
        <w:pStyle w:val="a7"/>
        <w:jc w:val="both"/>
        <w:rPr>
          <w:rFonts w:ascii="Arial" w:hAnsi="Arial" w:cs="Times New Roman"/>
        </w:rPr>
      </w:pPr>
      <w:r w:rsidRPr="0035493D">
        <w:rPr>
          <w:rFonts w:ascii="Arial" w:hAnsi="Arial" w:cs="Times New Roman"/>
        </w:rPr>
        <w:t>«___» ___________________ 20__ г.                   _____________________</w:t>
      </w:r>
    </w:p>
    <w:p w:rsidR="007C7873" w:rsidRPr="00BB20FA" w:rsidRDefault="007C7873" w:rsidP="007C7873"/>
    <w:p w:rsidR="00D00851" w:rsidRPr="00D00851" w:rsidRDefault="00D00851" w:rsidP="007C7873">
      <w:pPr>
        <w:shd w:val="clear" w:color="auto" w:fill="FFFFFF"/>
        <w:spacing w:before="293" w:line="278" w:lineRule="exact"/>
        <w:ind w:left="5088" w:firstLine="1171"/>
        <w:rPr>
          <w:rFonts w:cs="Arial"/>
        </w:rPr>
      </w:pPr>
    </w:p>
    <w:sectPr w:rsidR="00D00851" w:rsidRPr="00D00851" w:rsidSect="00586470">
      <w:pgSz w:w="11909" w:h="16834"/>
      <w:pgMar w:top="1134" w:right="567" w:bottom="1134" w:left="1134" w:header="720" w:footer="720" w:gutter="0"/>
      <w:cols w:space="6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D49C9"/>
    <w:multiLevelType w:val="singleLevel"/>
    <w:tmpl w:val="D13C806E"/>
    <w:lvl w:ilvl="0">
      <w:start w:val="1"/>
      <w:numFmt w:val="decimal"/>
      <w:lvlText w:val="4.%1."/>
      <w:legacy w:legacy="1" w:legacySpace="0" w:legacyIndent="513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36EB14DF"/>
    <w:multiLevelType w:val="singleLevel"/>
    <w:tmpl w:val="BAE47786"/>
    <w:lvl w:ilvl="0">
      <w:start w:val="1"/>
      <w:numFmt w:val="decimal"/>
      <w:lvlText w:val="3.3.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382F13BE"/>
    <w:multiLevelType w:val="singleLevel"/>
    <w:tmpl w:val="0AAEFDF0"/>
    <w:lvl w:ilvl="0">
      <w:start w:val="5"/>
      <w:numFmt w:val="decimal"/>
      <w:lvlText w:val="3.3.%1."/>
      <w:legacy w:legacy="1" w:legacySpace="0" w:legacyIndent="749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453E0F9F"/>
    <w:multiLevelType w:val="singleLevel"/>
    <w:tmpl w:val="00B0B546"/>
    <w:lvl w:ilvl="0">
      <w:start w:val="1"/>
      <w:numFmt w:val="decimal"/>
      <w:lvlText w:val="5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4A8D5752"/>
    <w:multiLevelType w:val="singleLevel"/>
    <w:tmpl w:val="3E386EB8"/>
    <w:lvl w:ilvl="0">
      <w:start w:val="2"/>
      <w:numFmt w:val="decimal"/>
      <w:lvlText w:val="3.4.%1."/>
      <w:legacy w:legacy="1" w:legacySpace="0" w:legacyIndent="898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4B292850"/>
    <w:multiLevelType w:val="singleLevel"/>
    <w:tmpl w:val="6928B1FA"/>
    <w:lvl w:ilvl="0">
      <w:start w:val="4"/>
      <w:numFmt w:val="decimal"/>
      <w:lvlText w:val="%1."/>
      <w:legacy w:legacy="1" w:legacySpace="0" w:legacyIndent="436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4D0F7143"/>
    <w:multiLevelType w:val="multilevel"/>
    <w:tmpl w:val="DC22C27C"/>
    <w:lvl w:ilvl="0">
      <w:start w:val="2"/>
      <w:numFmt w:val="decimal"/>
      <w:lvlText w:val="%1."/>
      <w:legacy w:legacy="1" w:legacySpace="0" w:legacyIndent="345"/>
      <w:lvlJc w:val="left"/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."/>
      <w:lvlJc w:val="left"/>
      <w:pPr>
        <w:ind w:left="2020" w:hanging="1305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2735" w:hanging="1305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3450" w:hanging="1305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4165" w:hanging="1305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880" w:hanging="1305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73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6445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7520" w:hanging="1800"/>
      </w:pPr>
      <w:rPr>
        <w:rFonts w:eastAsia="Times New Roman" w:hint="default"/>
      </w:rPr>
    </w:lvl>
  </w:abstractNum>
  <w:abstractNum w:abstractNumId="7" w15:restartNumberingAfterBreak="0">
    <w:nsid w:val="66B86FB3"/>
    <w:multiLevelType w:val="singleLevel"/>
    <w:tmpl w:val="F61C37C6"/>
    <w:lvl w:ilvl="0">
      <w:start w:val="1"/>
      <w:numFmt w:val="decimal"/>
      <w:lvlText w:val="%1)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6DB57DC3"/>
    <w:multiLevelType w:val="singleLevel"/>
    <w:tmpl w:val="FD60F40E"/>
    <w:lvl w:ilvl="0">
      <w:start w:val="3"/>
      <w:numFmt w:val="decimal"/>
      <w:lvlText w:val="3.3.%1."/>
      <w:legacy w:legacy="1" w:legacySpace="0" w:legacyIndent="90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702F15B6"/>
    <w:multiLevelType w:val="singleLevel"/>
    <w:tmpl w:val="2C38CD3A"/>
    <w:lvl w:ilvl="0">
      <w:start w:val="4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attachedTemplate r:id="rId1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0851"/>
    <w:rsid w:val="00027327"/>
    <w:rsid w:val="00114248"/>
    <w:rsid w:val="00153BFE"/>
    <w:rsid w:val="001647AF"/>
    <w:rsid w:val="001A55B4"/>
    <w:rsid w:val="001D65DE"/>
    <w:rsid w:val="001E108D"/>
    <w:rsid w:val="00213D42"/>
    <w:rsid w:val="002A1130"/>
    <w:rsid w:val="002A2DE7"/>
    <w:rsid w:val="002D6E7E"/>
    <w:rsid w:val="00302A92"/>
    <w:rsid w:val="00382F1C"/>
    <w:rsid w:val="00386CE4"/>
    <w:rsid w:val="003C52F5"/>
    <w:rsid w:val="003E2B3D"/>
    <w:rsid w:val="00417C2C"/>
    <w:rsid w:val="004B1EF0"/>
    <w:rsid w:val="00510430"/>
    <w:rsid w:val="005133C5"/>
    <w:rsid w:val="005404B6"/>
    <w:rsid w:val="00581450"/>
    <w:rsid w:val="00586470"/>
    <w:rsid w:val="005A46EF"/>
    <w:rsid w:val="005F254F"/>
    <w:rsid w:val="005F2B61"/>
    <w:rsid w:val="00621DAD"/>
    <w:rsid w:val="006454E0"/>
    <w:rsid w:val="00694113"/>
    <w:rsid w:val="006A2E21"/>
    <w:rsid w:val="006B66BB"/>
    <w:rsid w:val="006C1DEF"/>
    <w:rsid w:val="00700C29"/>
    <w:rsid w:val="007505CE"/>
    <w:rsid w:val="00753CF9"/>
    <w:rsid w:val="007601B1"/>
    <w:rsid w:val="00794C58"/>
    <w:rsid w:val="007C7873"/>
    <w:rsid w:val="00846BF3"/>
    <w:rsid w:val="00847B24"/>
    <w:rsid w:val="008735D1"/>
    <w:rsid w:val="00874DEB"/>
    <w:rsid w:val="008863F5"/>
    <w:rsid w:val="009711D8"/>
    <w:rsid w:val="009803BE"/>
    <w:rsid w:val="00985E60"/>
    <w:rsid w:val="009C4CC2"/>
    <w:rsid w:val="00B44E88"/>
    <w:rsid w:val="00B612FA"/>
    <w:rsid w:val="00BE797A"/>
    <w:rsid w:val="00C15479"/>
    <w:rsid w:val="00C22C0A"/>
    <w:rsid w:val="00C72E2F"/>
    <w:rsid w:val="00C835BF"/>
    <w:rsid w:val="00CB4289"/>
    <w:rsid w:val="00D004EC"/>
    <w:rsid w:val="00D00851"/>
    <w:rsid w:val="00D016CC"/>
    <w:rsid w:val="00D65B2B"/>
    <w:rsid w:val="00DE2720"/>
    <w:rsid w:val="00DE6D56"/>
    <w:rsid w:val="00DF7D21"/>
    <w:rsid w:val="00E0025C"/>
    <w:rsid w:val="00E60907"/>
    <w:rsid w:val="00E729CE"/>
    <w:rsid w:val="00E94183"/>
    <w:rsid w:val="00EA1BC4"/>
    <w:rsid w:val="00EA77B4"/>
    <w:rsid w:val="00EC1F2C"/>
    <w:rsid w:val="00EC26F1"/>
    <w:rsid w:val="00EE3735"/>
    <w:rsid w:val="00F020BD"/>
    <w:rsid w:val="00F07FDA"/>
    <w:rsid w:val="00F21EFC"/>
    <w:rsid w:val="00F31429"/>
    <w:rsid w:val="00F75CB3"/>
    <w:rsid w:val="00F81180"/>
    <w:rsid w:val="00F85E81"/>
    <w:rsid w:val="00FA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94CB531-1303-4B1F-B107-42C09F8C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!Обычный текст документа"/>
    <w:qFormat/>
    <w:rsid w:val="00153BFE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153BFE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153BFE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153BFE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153BFE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rsid w:val="00213D4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213D42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213D42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213D42"/>
    <w:rPr>
      <w:rFonts w:ascii="Arial" w:eastAsia="Times New Roman" w:hAnsi="Arial" w:cs="Times New Roman"/>
      <w:b/>
      <w:bCs/>
      <w:sz w:val="26"/>
      <w:szCs w:val="28"/>
    </w:rPr>
  </w:style>
  <w:style w:type="character" w:styleId="HTML">
    <w:name w:val="HTML Variable"/>
    <w:aliases w:val="!Ссылки в документе"/>
    <w:rsid w:val="00153BFE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153BFE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link w:val="a3"/>
    <w:semiHidden/>
    <w:rsid w:val="00213D42"/>
    <w:rPr>
      <w:rFonts w:ascii="Courier" w:eastAsia="Times New Roman" w:hAnsi="Courier" w:cs="Times New Roman"/>
      <w:szCs w:val="20"/>
    </w:rPr>
  </w:style>
  <w:style w:type="paragraph" w:customStyle="1" w:styleId="Title">
    <w:name w:val="Title!Название НПА"/>
    <w:basedOn w:val="a"/>
    <w:rsid w:val="00153BF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rsid w:val="00153BFE"/>
    <w:rPr>
      <w:color w:val="0000FF"/>
      <w:u w:val="none"/>
    </w:rPr>
  </w:style>
  <w:style w:type="paragraph" w:customStyle="1" w:styleId="Application">
    <w:name w:val="Application!Приложение"/>
    <w:rsid w:val="00153BFE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153BFE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153BFE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153BFE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153BFE"/>
    <w:rPr>
      <w:sz w:val="28"/>
    </w:rPr>
  </w:style>
  <w:style w:type="character" w:customStyle="1" w:styleId="a6">
    <w:name w:val="Цветовое выделение"/>
    <w:uiPriority w:val="99"/>
    <w:rsid w:val="007C7873"/>
    <w:rPr>
      <w:b/>
      <w:bCs/>
      <w:color w:val="26282F"/>
    </w:rPr>
  </w:style>
  <w:style w:type="paragraph" w:customStyle="1" w:styleId="a7">
    <w:name w:val="Таблицы (моноширинный)"/>
    <w:basedOn w:val="a"/>
    <w:next w:val="a"/>
    <w:uiPriority w:val="99"/>
    <w:rsid w:val="007C7873"/>
    <w:pPr>
      <w:ind w:firstLine="0"/>
      <w:jc w:val="left"/>
    </w:pPr>
    <w:rPr>
      <w:rFonts w:ascii="Courier New" w:hAnsi="Courier New" w:cs="Courier New"/>
    </w:rPr>
  </w:style>
  <w:style w:type="character" w:customStyle="1" w:styleId="a8">
    <w:name w:val="Гипертекстовая ссылка"/>
    <w:uiPriority w:val="99"/>
    <w:rsid w:val="00694113"/>
    <w:rPr>
      <w:b w:val="0"/>
      <w:bCs w:val="0"/>
      <w:color w:val="106BBE"/>
    </w:rPr>
  </w:style>
  <w:style w:type="character" w:styleId="a9">
    <w:name w:val="FollowedHyperlink"/>
    <w:uiPriority w:val="99"/>
    <w:semiHidden/>
    <w:unhideWhenUsed/>
    <w:rsid w:val="005A46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0.68.0.78:8080/content/act/11604323-d20b-4a54-8ee3-7b0a9bf03151.doc" TargetMode="External"/><Relationship Id="rId18" Type="http://schemas.openxmlformats.org/officeDocument/2006/relationships/hyperlink" Target="http://10.68.0.78:8080/content/act/e0ebfa45-c77a-4030-a0cc-d369395767ba.doc" TargetMode="External"/><Relationship Id="rId26" Type="http://schemas.openxmlformats.org/officeDocument/2006/relationships/hyperlink" Target="http://10.68.0.78:8080/content/act/8baa087b-828c-49ad-9f0c-352847652eb1.doc" TargetMode="External"/><Relationship Id="rId39" Type="http://schemas.openxmlformats.org/officeDocument/2006/relationships/hyperlink" Target="http://vsrv065-app10.ru99-loc.minjust.ru/content/act/4d9da04f-6def-4d7e-b43a-0fafd797fd54.html" TargetMode="External"/><Relationship Id="rId21" Type="http://schemas.openxmlformats.org/officeDocument/2006/relationships/hyperlink" Target="http://10.68.0.78:8080/content/act/11604323-d20b-4a54-8ee3-7b0a9bf03151.doc" TargetMode="External"/><Relationship Id="rId34" Type="http://schemas.openxmlformats.org/officeDocument/2006/relationships/hyperlink" Target="http://10.68.0.78:8080/content/act/4d09c3ac-0071-40b2-b5ca-5837badf4fe7.doc" TargetMode="External"/><Relationship Id="rId42" Type="http://schemas.openxmlformats.org/officeDocument/2006/relationships/hyperlink" Target="http://vsrv065-app10.ru99-loc.minjust.ru/content/act/787c0132-ddf9-4dc8-ac57-fdd9378eb29d.html" TargetMode="External"/><Relationship Id="rId47" Type="http://schemas.openxmlformats.org/officeDocument/2006/relationships/hyperlink" Target="http://10.68.0.78:8080/content/act/6319b410-c353-4851-a71f-4b9de7da03de.doc" TargetMode="External"/><Relationship Id="rId50" Type="http://schemas.openxmlformats.org/officeDocument/2006/relationships/hyperlink" Target="http://10.68.0.78:8080/content/act/4d09c3ac-0071-40b2-b5ca-5837badf4fe7.doc" TargetMode="External"/><Relationship Id="rId55" Type="http://schemas.openxmlformats.org/officeDocument/2006/relationships/hyperlink" Target="http://vsrv065-app10.ru99-loc.minjust.ru/content/act/4f48675c-2dc2-4b7b-8f43-c7d17ab9072f.html" TargetMode="External"/><Relationship Id="rId63" Type="http://schemas.openxmlformats.org/officeDocument/2006/relationships/hyperlink" Target="mailto:l@mail.ru" TargetMode="External"/><Relationship Id="rId68" Type="http://schemas.openxmlformats.org/officeDocument/2006/relationships/hyperlink" Target="http://togaou.68edu.ru/" TargetMode="External"/><Relationship Id="rId7" Type="http://schemas.openxmlformats.org/officeDocument/2006/relationships/hyperlink" Target="http://10.68.0.78:8080/content/act/f93ac4d8-9434-4b4b-85c0-d6637e01c7d4.doc" TargetMode="External"/><Relationship Id="rId71" Type="http://schemas.openxmlformats.org/officeDocument/2006/relationships/hyperlink" Target="http://10.68.0.78:8080/content/act/6319b410-c353-4851-a71f-4b9de7da03de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.68.0.78:8080/content/act/1f6275a7-f530-4d1c-b1f7-6d4fa4457085.doc" TargetMode="External"/><Relationship Id="rId29" Type="http://schemas.openxmlformats.org/officeDocument/2006/relationships/hyperlink" Target="http://10.68.0.78:8080/content/act/d8819301-4433-4b16-b0c0-8bd9fa4971d8.doc" TargetMode="External"/><Relationship Id="rId11" Type="http://schemas.openxmlformats.org/officeDocument/2006/relationships/hyperlink" Target="http://10.68.0.78:8080/content/act/d8819301-4433-4b16-b0c0-8bd9fa4971d8.doc" TargetMode="External"/><Relationship Id="rId24" Type="http://schemas.openxmlformats.org/officeDocument/2006/relationships/hyperlink" Target="http://10.68.0.78:8080/content/act/f0580431-893a-4537-9848-5b384e5f3293.doc" TargetMode="External"/><Relationship Id="rId32" Type="http://schemas.openxmlformats.org/officeDocument/2006/relationships/hyperlink" Target="http://10.68.0.78:8080/content/act/11604323-d20b-4a54-8ee3-7b0a9bf03151.doc" TargetMode="External"/><Relationship Id="rId37" Type="http://schemas.openxmlformats.org/officeDocument/2006/relationships/hyperlink" Target="http://vsrv065-app10.ru99-loc.minjust.ru/content/act/e999dcf9-926b-4fa1-9b51-8fd631c66b00.html" TargetMode="External"/><Relationship Id="rId40" Type="http://schemas.openxmlformats.org/officeDocument/2006/relationships/hyperlink" Target="http://vsrv065-app10.ru99-loc.minjust.ru/content/act/0a02e7ab-81dc-427b-9bb7-abfb1e14bdf3.html" TargetMode="External"/><Relationship Id="rId45" Type="http://schemas.openxmlformats.org/officeDocument/2006/relationships/hyperlink" Target="http://10.68.0.78:8080/content/act/6319b410-c353-4851-a71f-4b9de7da03de.doc" TargetMode="External"/><Relationship Id="rId53" Type="http://schemas.openxmlformats.org/officeDocument/2006/relationships/hyperlink" Target="http://10.68.0.78:8080/content/act/6319b410-c353-4851-a71f-4b9de7da03de.doc" TargetMode="External"/><Relationship Id="rId58" Type="http://schemas.openxmlformats.org/officeDocument/2006/relationships/hyperlink" Target="mailto:post@obraz.tambov.gov.ru" TargetMode="External"/><Relationship Id="rId66" Type="http://schemas.openxmlformats.org/officeDocument/2006/relationships/hyperlink" Target="http://isoshi.68edu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68.0.78:8080/content/act/11604323-d20b-4a54-8ee3-7b0a9bf03151.doc" TargetMode="External"/><Relationship Id="rId23" Type="http://schemas.openxmlformats.org/officeDocument/2006/relationships/hyperlink" Target="http://10.68.0.78:8080/content/act/d8819301-4433-4b16-b0c0-8bd9fa4971d8.doc" TargetMode="External"/><Relationship Id="rId28" Type="http://schemas.openxmlformats.org/officeDocument/2006/relationships/hyperlink" Target="http://10.68.0.78:8080/content/act/939d6a74-3b9d-4743-805b-20ea77c5d150.doc" TargetMode="External"/><Relationship Id="rId36" Type="http://schemas.openxmlformats.org/officeDocument/2006/relationships/hyperlink" Target="http://vsrv065-app10.ru99-loc.minjust.ru/content/act/bba0bfb1-06c7-4e50-a8d3-fe1045784bf1.html" TargetMode="External"/><Relationship Id="rId49" Type="http://schemas.openxmlformats.org/officeDocument/2006/relationships/hyperlink" Target="http://10.68.0.78:8080/content/act/6319b410-c353-4851-a71f-4b9de7da03de.doc" TargetMode="External"/><Relationship Id="rId57" Type="http://schemas.openxmlformats.org/officeDocument/2006/relationships/hyperlink" Target="http://obraz.tmbreg.ru/" TargetMode="External"/><Relationship Id="rId61" Type="http://schemas.openxmlformats.org/officeDocument/2006/relationships/hyperlink" Target="mailto:togoul2@mail.ru" TargetMode="External"/><Relationship Id="rId10" Type="http://schemas.openxmlformats.org/officeDocument/2006/relationships/hyperlink" Target="http://10.68.0.78:8080/content/act/11604323-d20b-4a54-8ee3-7b0a9bf03151.doc" TargetMode="External"/><Relationship Id="rId19" Type="http://schemas.openxmlformats.org/officeDocument/2006/relationships/hyperlink" Target="http://10.68.0.78:8080/content/act/11604323-d20b-4a54-8ee3-7b0a9bf03151.doc" TargetMode="External"/><Relationship Id="rId31" Type="http://schemas.openxmlformats.org/officeDocument/2006/relationships/hyperlink" Target="http://10.68.0.78:8080/content/act/d8819301-4433-4b16-b0c0-8bd9fa4971d8.doc" TargetMode="External"/><Relationship Id="rId44" Type="http://schemas.openxmlformats.org/officeDocument/2006/relationships/hyperlink" Target="http://vsrv065-app10.ru99-loc.minjust.ru/content/act/bba0bfb1-06c7-4e50-a8d3-fe1045784bf1.html" TargetMode="External"/><Relationship Id="rId52" Type="http://schemas.openxmlformats.org/officeDocument/2006/relationships/hyperlink" Target="http://10.68.0.78:8080/content/act/6319b410-c353-4851-a71f-4b9de7da03de.doc" TargetMode="External"/><Relationship Id="rId60" Type="http://schemas.openxmlformats.org/officeDocument/2006/relationships/hyperlink" Target="http://togoul2.68edu.ru/" TargetMode="External"/><Relationship Id="rId65" Type="http://schemas.openxmlformats.org/officeDocument/2006/relationships/hyperlink" Target="http://zskolai.68edu.ru/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0.68.0.78:8080/content/act/4bae4952-37ab-43c8-a573-fa77df973f00.doc" TargetMode="External"/><Relationship Id="rId14" Type="http://schemas.openxmlformats.org/officeDocument/2006/relationships/hyperlink" Target="http://10.68.0.78:8080/content/act/0d7773c6-af51-4e6d-ab87-d459b61492bb.doc" TargetMode="External"/><Relationship Id="rId22" Type="http://schemas.openxmlformats.org/officeDocument/2006/relationships/hyperlink" Target="http://10.68.0.78:8080/content/act/d0add2c7-1984-44eb-b030-0cacb6307667.doc" TargetMode="External"/><Relationship Id="rId27" Type="http://schemas.openxmlformats.org/officeDocument/2006/relationships/hyperlink" Target="http://10.68.0.78:8080/content/act/11604323-d20b-4a54-8ee3-7b0a9bf03151.doc" TargetMode="External"/><Relationship Id="rId30" Type="http://schemas.openxmlformats.org/officeDocument/2006/relationships/hyperlink" Target="http://10.68.0.78:8080/content/act/ddfb4c50-0fde-4083-ae87-a711cecc1ccb.doc" TargetMode="External"/><Relationship Id="rId35" Type="http://schemas.openxmlformats.org/officeDocument/2006/relationships/hyperlink" Target="http://10.68.0.78:8080/content/act/4d09c3ac-0071-40b2-b5ca-5837badf4fe7.doc" TargetMode="External"/><Relationship Id="rId43" Type="http://schemas.openxmlformats.org/officeDocument/2006/relationships/hyperlink" Target="http://10.68.0.78:8080/content/act/4d09c3ac-0071-40b2-b5ca-5837badf4fe7.doc" TargetMode="External"/><Relationship Id="rId48" Type="http://schemas.openxmlformats.org/officeDocument/2006/relationships/hyperlink" Target="http://10.68.0.78:8080/content/act/4d09c3ac-0071-40b2-b5ca-5837badf4fe7.doc" TargetMode="External"/><Relationship Id="rId56" Type="http://schemas.openxmlformats.org/officeDocument/2006/relationships/hyperlink" Target="http://vsrv065-app10.ru99-loc.minjust.ru/content/act/4f48675c-2dc2-4b7b-8f43-c7d17ab9072f.html" TargetMode="External"/><Relationship Id="rId64" Type="http://schemas.openxmlformats.org/officeDocument/2006/relationships/hyperlink" Target="mailto:kasvobsmn@mail.ru" TargetMode="External"/><Relationship Id="rId69" Type="http://schemas.openxmlformats.org/officeDocument/2006/relationships/hyperlink" Target="http://www.togou2vid.ru/" TargetMode="External"/><Relationship Id="rId8" Type="http://schemas.openxmlformats.org/officeDocument/2006/relationships/hyperlink" Target="http://10.68.0.78:8080/content/act/b8114233-0199-40f0-9516-6ee6629fe5bf.doc" TargetMode="External"/><Relationship Id="rId51" Type="http://schemas.openxmlformats.org/officeDocument/2006/relationships/hyperlink" Target="http://10.68.0.78:8080/content/act/6319b410-c353-4851-a71f-4b9de7da03de.doc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10.68.0.78:8080/content/act/6a05a24f-8c81-43bf-afa7-fb5fd83f8479.doc" TargetMode="External"/><Relationship Id="rId17" Type="http://schemas.openxmlformats.org/officeDocument/2006/relationships/hyperlink" Target="http://10.68.0.78:8080/content/act/d8819301-4433-4b16-b0c0-8bd9fa4971d8.doc" TargetMode="External"/><Relationship Id="rId25" Type="http://schemas.openxmlformats.org/officeDocument/2006/relationships/hyperlink" Target="http://10.68.0.78:8080/content/act/d8819301-4433-4b16-b0c0-8bd9fa4971d8.doc" TargetMode="External"/><Relationship Id="rId33" Type="http://schemas.openxmlformats.org/officeDocument/2006/relationships/hyperlink" Target="http://10.68.0.78:8080/content/act/86f94fec-fea8-48db-bed7-fd6cab06398b.doc" TargetMode="External"/><Relationship Id="rId38" Type="http://schemas.openxmlformats.org/officeDocument/2006/relationships/hyperlink" Target="http://vsrv065-app10.ru99-loc.minjust.ru/content/act/e999dcf9-926b-4fa1-9b51-8fd631c66b00.html" TargetMode="External"/><Relationship Id="rId46" Type="http://schemas.openxmlformats.org/officeDocument/2006/relationships/hyperlink" Target="http://10.68.0.78:8080/content/act/6319b410-c353-4851-a71f-4b9de7da03de.doc" TargetMode="External"/><Relationship Id="rId59" Type="http://schemas.openxmlformats.org/officeDocument/2006/relationships/hyperlink" Target="http://internat.68edu.ru/" TargetMode="External"/><Relationship Id="rId67" Type="http://schemas.openxmlformats.org/officeDocument/2006/relationships/hyperlink" Target="http://togu.68edu.ru/" TargetMode="External"/><Relationship Id="rId20" Type="http://schemas.openxmlformats.org/officeDocument/2006/relationships/hyperlink" Target="http://10.68.0.78:8080/content/act/d2c85b6a-3875-4b11-bec2-471f3e85d22f.doc" TargetMode="External"/><Relationship Id="rId41" Type="http://schemas.openxmlformats.org/officeDocument/2006/relationships/hyperlink" Target="http://vsrv065-app10.ru99-loc.minjust.ru/content/act/dba07a83-d951-477f-9f81-c1d3124ea54e.html" TargetMode="External"/><Relationship Id="rId54" Type="http://schemas.openxmlformats.org/officeDocument/2006/relationships/hyperlink" Target="http://10.68.0.78:8080/content/act/b1d888a4-efee-46d5-9a70-c4cb732f37fc.doc" TargetMode="External"/><Relationship Id="rId62" Type="http://schemas.openxmlformats.org/officeDocument/2006/relationships/hyperlink" Target="http://tambov-intemat.68edu.ru/" TargetMode="External"/><Relationship Id="rId70" Type="http://schemas.openxmlformats.org/officeDocument/2006/relationships/hyperlink" Target="http://ccenter.68edu.ru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0.68.0.78:8080/content/act/ae9d645d-199f-4e07-bd92-4e30d72e0f74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9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1EDFA-C251-455F-868F-158583E41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21</Pages>
  <Words>10276</Words>
  <Characters>58577</Characters>
  <Application>Microsoft Office Word</Application>
  <DocSecurity>0</DocSecurity>
  <Lines>488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Комарова Наталия Владимировна</dc:creator>
  <cp:keywords/>
  <dc:description/>
  <cp:lastModifiedBy>Иван П. Неверов</cp:lastModifiedBy>
  <cp:revision>2</cp:revision>
  <dcterms:created xsi:type="dcterms:W3CDTF">2019-11-25T14:50:00Z</dcterms:created>
  <dcterms:modified xsi:type="dcterms:W3CDTF">2021-07-26T11:54:00Z</dcterms:modified>
</cp:coreProperties>
</file>