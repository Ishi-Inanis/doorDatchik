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1253" w:rsidRPr="00BF541B" w:rsidRDefault="00431253" w:rsidP="00BF541B">
      <w:pPr>
        <w:ind w:left="567" w:firstLine="0"/>
        <w:jc w:val="center"/>
        <w:divId w:val="1622689369"/>
        <w:rPr>
          <w:b/>
          <w:sz w:val="26"/>
          <w:szCs w:val="26"/>
        </w:rPr>
      </w:pPr>
      <w:r w:rsidRPr="00BF541B">
        <w:rPr>
          <w:b/>
          <w:sz w:val="26"/>
          <w:szCs w:val="26"/>
        </w:rPr>
        <w:t>ВЕРХОВНЫЙ СОВЕТ РЕСПУБЛИКИ ХАКАСИЯ</w:t>
      </w:r>
    </w:p>
    <w:p w:rsidR="00431253" w:rsidRDefault="00431253" w:rsidP="00BF541B">
      <w:pPr>
        <w:ind w:left="567" w:firstLine="0"/>
        <w:jc w:val="center"/>
        <w:divId w:val="1622689369"/>
      </w:pPr>
    </w:p>
    <w:p w:rsidR="00431253" w:rsidRPr="00BF541B" w:rsidRDefault="00431253" w:rsidP="00BF541B">
      <w:pPr>
        <w:ind w:left="567" w:firstLine="0"/>
        <w:jc w:val="center"/>
        <w:divId w:val="1622689369"/>
      </w:pPr>
      <w:r w:rsidRPr="00BF541B">
        <w:t>ЗАКОН</w:t>
      </w:r>
    </w:p>
    <w:p w:rsidR="00431253" w:rsidRDefault="00431253" w:rsidP="00BF541B">
      <w:pPr>
        <w:ind w:left="567" w:firstLine="0"/>
        <w:jc w:val="center"/>
        <w:divId w:val="1622689369"/>
      </w:pPr>
      <w:r w:rsidRPr="00BF541B">
        <w:t>от 17.12.2008 №91-ЗРХ</w:t>
      </w:r>
    </w:p>
    <w:p w:rsidR="00431253" w:rsidRPr="00BF541B" w:rsidRDefault="00431253" w:rsidP="00BF541B">
      <w:pPr>
        <w:ind w:left="567" w:firstLine="0"/>
        <w:jc w:val="center"/>
        <w:divId w:val="1622689369"/>
      </w:pPr>
    </w:p>
    <w:p w:rsidR="00431253" w:rsidRDefault="00431253">
      <w:pPr>
        <w:pStyle w:val="a3"/>
        <w:divId w:val="1622689369"/>
      </w:pPr>
      <w:r>
        <w:t>ОБ АДМИНИСТРАТИВНЫХ ПРАВОНАРУШЕНИЯХ</w:t>
      </w:r>
    </w:p>
    <w:p w:rsidR="00431253" w:rsidRDefault="00431253">
      <w:pPr>
        <w:pStyle w:val="text"/>
        <w:jc w:val="center"/>
        <w:divId w:val="1622689369"/>
      </w:pPr>
      <w:proofErr w:type="gramStart"/>
      <w:r>
        <w:t>Принят</w:t>
      </w:r>
      <w:proofErr w:type="gramEnd"/>
      <w:r>
        <w:t xml:space="preserve"> Верховным Советом Республики Хакасия 10 декабря 2008 года</w:t>
      </w:r>
    </w:p>
    <w:p w:rsidR="00431253" w:rsidRDefault="00431253">
      <w:pPr>
        <w:pStyle w:val="text"/>
        <w:jc w:val="center"/>
        <w:divId w:val="1622689369"/>
      </w:pPr>
    </w:p>
    <w:p w:rsidR="00431253" w:rsidRDefault="00431253">
      <w:pPr>
        <w:pStyle w:val="text"/>
        <w:jc w:val="center"/>
        <w:divId w:val="1622689369"/>
      </w:pPr>
      <w:r>
        <w:t xml:space="preserve">(с изменениями </w:t>
      </w:r>
      <w:hyperlink r:id="rId4" w:history="1">
        <w:r>
          <w:rPr>
            <w:rStyle w:val="a5"/>
            <w:rFonts w:cs="Arial"/>
          </w:rPr>
          <w:t>от 09.07.2009г., Закон Республики Хакасия №79-ЗРХ, НГР RU19000200900276</w:t>
        </w:r>
      </w:hyperlink>
      <w:r>
        <w:t>)</w:t>
      </w:r>
    </w:p>
    <w:p w:rsidR="00431253" w:rsidRDefault="00431253">
      <w:pPr>
        <w:pStyle w:val="text"/>
        <w:jc w:val="center"/>
        <w:divId w:val="1622689369"/>
      </w:pPr>
      <w:r>
        <w:t xml:space="preserve">(с изменениями </w:t>
      </w:r>
      <w:hyperlink r:id="rId5" w:history="1">
        <w:r>
          <w:rPr>
            <w:rStyle w:val="a5"/>
            <w:rFonts w:cs="Arial"/>
          </w:rPr>
          <w:t>от 19.10.2009г., Закон Республики Хакасия №97-ЗРХ, НГР RU19000200900393</w:t>
        </w:r>
      </w:hyperlink>
      <w:r>
        <w:t>)</w:t>
      </w:r>
    </w:p>
    <w:p w:rsidR="00431253" w:rsidRDefault="00431253" w:rsidP="00390EAD">
      <w:pPr>
        <w:pStyle w:val="text"/>
        <w:jc w:val="center"/>
        <w:divId w:val="1622689369"/>
      </w:pPr>
      <w:r>
        <w:t xml:space="preserve">(с изменениями </w:t>
      </w:r>
      <w:hyperlink r:id="rId6" w:history="1">
        <w:r>
          <w:rPr>
            <w:rStyle w:val="a5"/>
            <w:rFonts w:cs="Arial"/>
          </w:rPr>
          <w:t>от 2</w:t>
        </w:r>
        <w:r w:rsidRPr="00390EAD">
          <w:rPr>
            <w:rStyle w:val="a5"/>
            <w:rFonts w:cs="Arial"/>
          </w:rPr>
          <w:t>5.12.2009г., Закон Республики Хакасия №147-ЗРХ, НГР RU19000200900573</w:t>
        </w:r>
      </w:hyperlink>
      <w:r>
        <w:t>)</w:t>
      </w:r>
    </w:p>
    <w:p w:rsidR="00431253" w:rsidRDefault="00431253" w:rsidP="003B6468">
      <w:pPr>
        <w:pStyle w:val="text"/>
        <w:jc w:val="center"/>
        <w:divId w:val="1622689369"/>
      </w:pPr>
      <w:r>
        <w:t xml:space="preserve">(с изменениями </w:t>
      </w:r>
      <w:hyperlink r:id="rId7" w:history="1">
        <w:r>
          <w:rPr>
            <w:rStyle w:val="a5"/>
            <w:rFonts w:cs="Arial"/>
          </w:rPr>
          <w:t>от 1</w:t>
        </w:r>
        <w:r w:rsidRPr="003B6468">
          <w:rPr>
            <w:rStyle w:val="a5"/>
            <w:rFonts w:cs="Arial"/>
          </w:rPr>
          <w:t>5.03.2010г., Закон Республики Хакасия №01-ЗРХ, НГР RU1900020100000049</w:t>
        </w:r>
      </w:hyperlink>
      <w:r>
        <w:t>)</w:t>
      </w:r>
    </w:p>
    <w:p w:rsidR="00431253" w:rsidRDefault="00431253" w:rsidP="003B6468">
      <w:pPr>
        <w:pStyle w:val="text"/>
        <w:jc w:val="center"/>
        <w:divId w:val="1622689369"/>
      </w:pPr>
      <w:r>
        <w:t xml:space="preserve">(с изменениями </w:t>
      </w:r>
      <w:hyperlink r:id="rId8" w:tgtFrame="ChangingDocument" w:history="1">
        <w:r w:rsidRPr="002A4C7C">
          <w:rPr>
            <w:rStyle w:val="a5"/>
            <w:rFonts w:cs="Arial"/>
          </w:rPr>
          <w:t>от 02.12.2011г., Закон Республики Хакасия № 111-ЗРХ, НГР RU19000201100728</w:t>
        </w:r>
      </w:hyperlink>
      <w:r>
        <w:t>)</w:t>
      </w:r>
    </w:p>
    <w:p w:rsidR="00431253" w:rsidRDefault="00431253" w:rsidP="00DD1496">
      <w:pPr>
        <w:pStyle w:val="text"/>
        <w:jc w:val="center"/>
        <w:divId w:val="1622689369"/>
      </w:pPr>
      <w:r>
        <w:t xml:space="preserve">(с изменениями </w:t>
      </w:r>
      <w:hyperlink r:id="rId9" w:tgtFrame="ChangingDocument" w:history="1">
        <w:r w:rsidRPr="00C96838">
          <w:rPr>
            <w:rStyle w:val="a5"/>
            <w:rFonts w:cs="Arial"/>
          </w:rPr>
          <w:t>от 29.12.2011г., Закон Республики Хакасия № 134-ЗРХ, НГР RU19000201100840</w:t>
        </w:r>
      </w:hyperlink>
      <w:r>
        <w:t xml:space="preserve">) </w:t>
      </w:r>
    </w:p>
    <w:p w:rsidR="00431253" w:rsidRDefault="00431253" w:rsidP="00312B5A">
      <w:pPr>
        <w:pStyle w:val="a4"/>
        <w:spacing w:before="0" w:beforeAutospacing="0" w:after="0" w:afterAutospacing="0"/>
        <w:jc w:val="center"/>
        <w:divId w:val="1622689369"/>
      </w:pPr>
      <w:r w:rsidRPr="00312B5A">
        <w:rPr>
          <w:rFonts w:cs="Arial"/>
        </w:rPr>
        <w:t xml:space="preserve">(с изменениями </w:t>
      </w:r>
      <w:hyperlink r:id="rId10" w:tgtFrame="Logical" w:history="1">
        <w:r w:rsidRPr="00312B5A">
          <w:rPr>
            <w:rStyle w:val="a5"/>
            <w:rFonts w:cs="Arial"/>
          </w:rPr>
          <w:t>от 24.02.2012г., Закон Республики Хакасия № 17-ЗРХ, НГР</w:t>
        </w:r>
        <w:r w:rsidRPr="00312B5A">
          <w:rPr>
            <w:rStyle w:val="a5"/>
          </w:rPr>
          <w:t xml:space="preserve"> RU19000201200117</w:t>
        </w:r>
      </w:hyperlink>
      <w:r w:rsidRPr="00312B5A">
        <w:t>)</w:t>
      </w:r>
    </w:p>
    <w:p w:rsidR="00431253" w:rsidRDefault="00431253" w:rsidP="006A59B5">
      <w:pPr>
        <w:pStyle w:val="a4"/>
        <w:spacing w:before="0" w:beforeAutospacing="0" w:after="0" w:afterAutospacing="0"/>
        <w:jc w:val="center"/>
        <w:divId w:val="1622689369"/>
      </w:pPr>
      <w:r w:rsidRPr="00312B5A">
        <w:rPr>
          <w:rFonts w:cs="Arial"/>
        </w:rPr>
        <w:t xml:space="preserve">(с изменениями </w:t>
      </w:r>
      <w:hyperlink r:id="rId11" w:tgtFrame="ChangingDocument" w:history="1">
        <w:r w:rsidRPr="006A59B5">
          <w:rPr>
            <w:rStyle w:val="a5"/>
            <w:rFonts w:cs="Arial"/>
          </w:rPr>
          <w:t>от 20.12.2012г., Закон Республики Хакасия № 117-ЗРХ, НГР</w:t>
        </w:r>
        <w:r w:rsidRPr="006A59B5">
          <w:rPr>
            <w:rStyle w:val="a5"/>
          </w:rPr>
          <w:t xml:space="preserve"> RU19000201201213</w:t>
        </w:r>
      </w:hyperlink>
      <w:r w:rsidRPr="00312B5A">
        <w:t>)</w:t>
      </w:r>
    </w:p>
    <w:p w:rsidR="00431253" w:rsidRDefault="00431253" w:rsidP="00911BEC">
      <w:pPr>
        <w:pStyle w:val="a4"/>
        <w:spacing w:before="0" w:beforeAutospacing="0" w:after="0" w:afterAutospacing="0"/>
        <w:jc w:val="center"/>
        <w:divId w:val="1622689369"/>
      </w:pPr>
      <w:r w:rsidRPr="00312B5A">
        <w:rPr>
          <w:rFonts w:cs="Arial"/>
        </w:rPr>
        <w:t xml:space="preserve">(с изменениями </w:t>
      </w:r>
      <w:hyperlink r:id="rId12" w:tgtFrame="ChangingDocument" w:history="1">
        <w:r w:rsidRPr="00911BEC">
          <w:rPr>
            <w:rStyle w:val="a5"/>
            <w:rFonts w:cs="Arial"/>
          </w:rPr>
          <w:t>от 29.04.2013г., Закон Республики Хакасия № 23-ЗРХ, НГР</w:t>
        </w:r>
        <w:r w:rsidRPr="00911BEC">
          <w:rPr>
            <w:rStyle w:val="a5"/>
          </w:rPr>
          <w:t xml:space="preserve"> RU19000201300253</w:t>
        </w:r>
      </w:hyperlink>
      <w:r w:rsidRPr="00312B5A">
        <w:t>)</w:t>
      </w:r>
    </w:p>
    <w:p w:rsidR="00431253" w:rsidRDefault="00431253" w:rsidP="00911BEC">
      <w:pPr>
        <w:pStyle w:val="a4"/>
        <w:spacing w:before="0" w:beforeAutospacing="0" w:after="0" w:afterAutospacing="0"/>
        <w:jc w:val="center"/>
        <w:divId w:val="1622689369"/>
      </w:pPr>
      <w:r w:rsidRPr="00312B5A">
        <w:rPr>
          <w:rFonts w:cs="Arial"/>
        </w:rPr>
        <w:t xml:space="preserve">(с изменениями </w:t>
      </w:r>
      <w:hyperlink r:id="rId13" w:tgtFrame="ChangingDocument" w:history="1">
        <w:r w:rsidRPr="001946B6">
          <w:rPr>
            <w:rStyle w:val="a5"/>
            <w:rFonts w:cs="Arial"/>
          </w:rPr>
          <w:t>от 03.06.2013г., Закон Республики Хакасия № 40-ЗРХ, НГР</w:t>
        </w:r>
        <w:r w:rsidRPr="001946B6">
          <w:rPr>
            <w:rStyle w:val="a5"/>
          </w:rPr>
          <w:t xml:space="preserve"> RU19000201300333</w:t>
        </w:r>
      </w:hyperlink>
      <w:r w:rsidRPr="00312B5A">
        <w:t>)</w:t>
      </w:r>
    </w:p>
    <w:p w:rsidR="00431253" w:rsidRDefault="00431253" w:rsidP="00500856">
      <w:pPr>
        <w:pStyle w:val="a4"/>
        <w:spacing w:before="0" w:beforeAutospacing="0" w:after="0" w:afterAutospacing="0"/>
        <w:jc w:val="center"/>
        <w:divId w:val="1622689369"/>
      </w:pPr>
      <w:r w:rsidRPr="00312B5A">
        <w:rPr>
          <w:rFonts w:cs="Arial"/>
        </w:rPr>
        <w:t xml:space="preserve">(с изменениями </w:t>
      </w:r>
      <w:hyperlink r:id="rId14" w:tgtFrame="ChangingDocument" w:history="1">
        <w:r w:rsidRPr="00500856">
          <w:rPr>
            <w:rStyle w:val="a5"/>
            <w:rFonts w:cs="Arial"/>
          </w:rPr>
          <w:t>от 26.12.2013г., Закон Республики Хакасия № 140-ЗРХ, НГР</w:t>
        </w:r>
        <w:r w:rsidRPr="00500856">
          <w:rPr>
            <w:rStyle w:val="a5"/>
          </w:rPr>
          <w:t xml:space="preserve"> RU19000201301004</w:t>
        </w:r>
      </w:hyperlink>
      <w:r w:rsidRPr="00312B5A">
        <w:t>)</w:t>
      </w:r>
    </w:p>
    <w:p w:rsidR="00431253" w:rsidRDefault="00431253" w:rsidP="00EB21CF">
      <w:pPr>
        <w:pStyle w:val="a4"/>
        <w:spacing w:before="0" w:beforeAutospacing="0" w:after="0" w:afterAutospacing="0"/>
        <w:jc w:val="center"/>
        <w:divId w:val="1622689369"/>
      </w:pPr>
      <w:r w:rsidRPr="00312B5A">
        <w:rPr>
          <w:rFonts w:cs="Arial"/>
        </w:rPr>
        <w:t xml:space="preserve">(с изменениями </w:t>
      </w:r>
      <w:hyperlink r:id="rId15" w:tgtFrame="Logical" w:history="1">
        <w:r w:rsidRPr="00EB21CF">
          <w:rPr>
            <w:rStyle w:val="a5"/>
            <w:rFonts w:cs="Arial"/>
          </w:rPr>
          <w:t>от 21.02.2014г., Закон Республики Хакасия № 13-ЗРХ, НГР</w:t>
        </w:r>
        <w:r w:rsidRPr="00EB21CF">
          <w:rPr>
            <w:rStyle w:val="a5"/>
          </w:rPr>
          <w:t xml:space="preserve"> RU19000201400094</w:t>
        </w:r>
      </w:hyperlink>
      <w:r w:rsidRPr="00312B5A">
        <w:t>)</w:t>
      </w:r>
    </w:p>
    <w:p w:rsidR="00431253" w:rsidRPr="00312B5A" w:rsidRDefault="00431253" w:rsidP="00312B5A">
      <w:pPr>
        <w:pStyle w:val="a4"/>
        <w:spacing w:before="0" w:beforeAutospacing="0" w:after="0" w:afterAutospacing="0"/>
        <w:jc w:val="center"/>
        <w:divId w:val="1622689369"/>
      </w:pPr>
    </w:p>
    <w:p w:rsidR="00431253" w:rsidRDefault="00431253">
      <w:pPr>
        <w:pStyle w:val="text"/>
        <w:jc w:val="center"/>
        <w:divId w:val="1622689369"/>
      </w:pPr>
    </w:p>
    <w:p w:rsidR="00431253" w:rsidRDefault="00431253">
      <w:pPr>
        <w:pStyle w:val="text"/>
        <w:divId w:val="1622689369"/>
      </w:pPr>
      <w:r>
        <w:t xml:space="preserve">Настоящий Закон в соответствии с </w:t>
      </w:r>
      <w:hyperlink r:id="rId16" w:history="1">
        <w:r>
          <w:rPr>
            <w:rStyle w:val="a5"/>
            <w:rFonts w:cs="Arial"/>
          </w:rPr>
          <w:t>Конституцией Российской Федерации</w:t>
        </w:r>
      </w:hyperlink>
      <w:r>
        <w:t xml:space="preserve">, </w:t>
      </w:r>
      <w:hyperlink r:id="rId17" w:history="1">
        <w:r>
          <w:rPr>
            <w:rStyle w:val="a5"/>
            <w:rFonts w:cs="Arial"/>
          </w:rPr>
          <w:t>Кодексом Российской Федерации об административных правонарушениях</w:t>
        </w:r>
      </w:hyperlink>
      <w:r>
        <w:t xml:space="preserve">, иными федеральными законами и </w:t>
      </w:r>
      <w:hyperlink r:id="rId18" w:history="1">
        <w:r>
          <w:rPr>
            <w:rStyle w:val="a5"/>
            <w:rFonts w:cs="Arial"/>
          </w:rPr>
          <w:t>Конституцией Республики Хакасия</w:t>
        </w:r>
      </w:hyperlink>
      <w:r>
        <w:t xml:space="preserve"> устанавливает основание и условия административной ответственности, определяет деяния, которые являются административными правонарушениями, предусматривает меры административной ответственности.</w:t>
      </w:r>
    </w:p>
    <w:p w:rsidR="00431253" w:rsidRDefault="00431253">
      <w:pPr>
        <w:pStyle w:val="text"/>
        <w:divId w:val="1622689369"/>
      </w:pPr>
    </w:p>
    <w:p w:rsidR="00431253" w:rsidRDefault="00431253">
      <w:pPr>
        <w:pStyle w:val="chapter"/>
        <w:jc w:val="center"/>
        <w:divId w:val="1622689369"/>
        <w:rPr>
          <w:b/>
          <w:bCs/>
        </w:rPr>
      </w:pPr>
      <w:r>
        <w:rPr>
          <w:b/>
          <w:bCs/>
        </w:rPr>
        <w:t>Глава 1. ОБЩИЕ ПОЛОЖЕНИЯ</w:t>
      </w:r>
    </w:p>
    <w:p w:rsidR="00431253" w:rsidRDefault="00431253">
      <w:pPr>
        <w:pStyle w:val="chapter"/>
        <w:jc w:val="center"/>
        <w:divId w:val="1622689369"/>
      </w:pPr>
    </w:p>
    <w:p w:rsidR="00431253" w:rsidRDefault="00431253">
      <w:pPr>
        <w:pStyle w:val="article"/>
        <w:divId w:val="1622689369"/>
      </w:pPr>
      <w:r>
        <w:rPr>
          <w:b/>
          <w:bCs/>
        </w:rPr>
        <w:t>Статья 1. Основные задачи настоящего Закона</w:t>
      </w:r>
    </w:p>
    <w:p w:rsidR="00431253" w:rsidRDefault="00431253">
      <w:pPr>
        <w:pStyle w:val="text"/>
        <w:divId w:val="1622689369"/>
      </w:pPr>
      <w:proofErr w:type="gramStart"/>
      <w:r>
        <w:t xml:space="preserve">Основными задачами настоящего Закона являются защита личности, охрана прав и свобод человека и гражданина, охрана здоровья граждан, санитарно-эпидемиологического благополучия населения, защита общественной нравственности, охрана окружающей среды, объектов культурного наследия Республики Хакасия, установленного порядка осуществления государственной власти, общественного порядка и общественной безопасности, собственности, </w:t>
      </w:r>
      <w:r>
        <w:lastRenderedPageBreak/>
        <w:t>защита интересов физических и юридических лиц, общества и государства от административных правонарушений, а также предупреждение административных правонарушений.</w:t>
      </w:r>
      <w:proofErr w:type="gramEnd"/>
    </w:p>
    <w:p w:rsidR="00431253" w:rsidRDefault="00431253">
      <w:pPr>
        <w:pStyle w:val="text"/>
        <w:divId w:val="1622689369"/>
      </w:pPr>
    </w:p>
    <w:p w:rsidR="00431253" w:rsidRDefault="00431253">
      <w:pPr>
        <w:pStyle w:val="article"/>
        <w:divId w:val="1622689369"/>
      </w:pPr>
      <w:r>
        <w:rPr>
          <w:b/>
          <w:bCs/>
        </w:rPr>
        <w:t>Статья 2. Соотношение законодательства Республики Хакасия и законодательства Российской Федерации об административных правонарушениях</w:t>
      </w:r>
    </w:p>
    <w:p w:rsidR="00431253" w:rsidRDefault="00431253">
      <w:pPr>
        <w:pStyle w:val="text"/>
        <w:divId w:val="1622689369"/>
      </w:pPr>
      <w:r>
        <w:t>1. Настоящий Закон устанавливает ответственность за административные правонарушения, не предусмотренные законодательством Российской Федерации.</w:t>
      </w:r>
    </w:p>
    <w:p w:rsidR="00431253" w:rsidRDefault="00431253">
      <w:pPr>
        <w:pStyle w:val="text"/>
        <w:divId w:val="1622689369"/>
      </w:pPr>
      <w:r>
        <w:t>2. Со дня вступления в силу настоящего Закона прекращается действие иных норм законов Республики Хакасия, предусматривающих административную ответственность за совершение административных правонарушений.</w:t>
      </w:r>
    </w:p>
    <w:p w:rsidR="00431253" w:rsidRDefault="00431253">
      <w:pPr>
        <w:pStyle w:val="text"/>
        <w:divId w:val="1622689369"/>
      </w:pPr>
      <w:r>
        <w:t>3. Принятие федерального закона, изменяющего действующее федеральное законодательство об административной ответственности, прекращает действие соответствующих положений настоящего Закона.</w:t>
      </w:r>
    </w:p>
    <w:p w:rsidR="00431253" w:rsidRDefault="00431253">
      <w:pPr>
        <w:pStyle w:val="text"/>
        <w:divId w:val="1622689369"/>
      </w:pPr>
    </w:p>
    <w:p w:rsidR="00431253" w:rsidRDefault="00431253">
      <w:pPr>
        <w:pStyle w:val="article"/>
        <w:divId w:val="1622689369"/>
      </w:pPr>
      <w:r>
        <w:rPr>
          <w:b/>
          <w:bCs/>
        </w:rPr>
        <w:t>Статья 3. Основание и условия административной ответственности</w:t>
      </w:r>
    </w:p>
    <w:p w:rsidR="00431253" w:rsidRDefault="00431253">
      <w:pPr>
        <w:pStyle w:val="text"/>
        <w:divId w:val="1622689369"/>
      </w:pPr>
      <w:r>
        <w:t>1. Основанием административной ответственности является противоправное, виновное действие (бездействие) физического или юридического лица, за которое настоящим Законом установлена административная ответственность.</w:t>
      </w:r>
    </w:p>
    <w:p w:rsidR="00431253" w:rsidRDefault="00431253">
      <w:pPr>
        <w:pStyle w:val="text"/>
        <w:divId w:val="1622689369"/>
      </w:pPr>
      <w:r>
        <w:t>2. Возраст, по достижении которого наступает административная ответственность граждан, условия освобождения от административной ответственности, а также иные условия, относящиеся к форме вины и обстоятельствам совершения правонарушения гражданами и должностными лицами, устанавливаются федеральным законодательством.</w:t>
      </w:r>
    </w:p>
    <w:p w:rsidR="00431253" w:rsidRDefault="00431253">
      <w:pPr>
        <w:pStyle w:val="text"/>
        <w:divId w:val="1622689369"/>
      </w:pPr>
      <w:r>
        <w:t>3. К административной ответственности в соответствии с настоящим Законом могут быть привлечены должностные лица органов государственной власти Республики Хакасия и органов местного самоуправления в Республике Хакасия.</w:t>
      </w:r>
    </w:p>
    <w:p w:rsidR="00431253" w:rsidRDefault="00431253">
      <w:pPr>
        <w:pStyle w:val="text"/>
        <w:divId w:val="1622689369"/>
      </w:pPr>
    </w:p>
    <w:p w:rsidR="00431253" w:rsidRDefault="00431253">
      <w:pPr>
        <w:pStyle w:val="article"/>
        <w:divId w:val="1622689369"/>
      </w:pPr>
      <w:r>
        <w:rPr>
          <w:b/>
          <w:bCs/>
        </w:rPr>
        <w:t>Статья 4. Виды административных наказаний, предусмотренные настоящим Законом</w:t>
      </w:r>
    </w:p>
    <w:p w:rsidR="00431253" w:rsidRDefault="00431253">
      <w:pPr>
        <w:pStyle w:val="text"/>
        <w:divId w:val="1622689369"/>
      </w:pPr>
      <w:r>
        <w:t>За совершение административных правонарушений, предусмотренных настоящим Законом, могут применяться следующие виды административных наказаний:</w:t>
      </w:r>
    </w:p>
    <w:p w:rsidR="00431253" w:rsidRDefault="00431253">
      <w:pPr>
        <w:pStyle w:val="text"/>
        <w:divId w:val="1622689369"/>
      </w:pPr>
      <w:r>
        <w:t>1) предупреждение (основное);</w:t>
      </w:r>
    </w:p>
    <w:p w:rsidR="00431253" w:rsidRDefault="00431253">
      <w:pPr>
        <w:pStyle w:val="text"/>
        <w:divId w:val="1622689369"/>
      </w:pPr>
      <w:r>
        <w:t>2) административный штраф (основное).</w:t>
      </w:r>
    </w:p>
    <w:p w:rsidR="00431253" w:rsidRDefault="00431253">
      <w:pPr>
        <w:pStyle w:val="text"/>
        <w:divId w:val="1622689369"/>
      </w:pPr>
    </w:p>
    <w:p w:rsidR="00431253" w:rsidRDefault="00431253">
      <w:pPr>
        <w:pStyle w:val="chapter"/>
        <w:jc w:val="center"/>
        <w:divId w:val="1622689369"/>
        <w:rPr>
          <w:b/>
          <w:bCs/>
        </w:rPr>
      </w:pPr>
      <w:r>
        <w:rPr>
          <w:b/>
          <w:bCs/>
        </w:rPr>
        <w:t>Глава 2. ПОДВЕДОМСТВЕННОСТЬ ДЕЛ И ПРОИЗВОДСТВО ПО ДЕЛАМ ОБ АДМИНИСТРАТИВНЫХ ПРАВОНАРУШЕНИЯХ</w:t>
      </w:r>
    </w:p>
    <w:p w:rsidR="00431253" w:rsidRDefault="00431253">
      <w:pPr>
        <w:pStyle w:val="chapter"/>
        <w:jc w:val="center"/>
        <w:divId w:val="1622689369"/>
      </w:pPr>
    </w:p>
    <w:p w:rsidR="00431253" w:rsidRDefault="00431253">
      <w:pPr>
        <w:pStyle w:val="article"/>
        <w:divId w:val="1622689369"/>
      </w:pPr>
      <w:r>
        <w:rPr>
          <w:b/>
          <w:bCs/>
        </w:rPr>
        <w:t>Статья 5. Установление подведомственности дел и осуществление производства по делам об административных правонарушениях</w:t>
      </w:r>
    </w:p>
    <w:p w:rsidR="00431253" w:rsidRDefault="00431253">
      <w:pPr>
        <w:pStyle w:val="text"/>
        <w:divId w:val="1622689369"/>
      </w:pPr>
      <w:r>
        <w:t>1. Настоящим Законом определяются органы и должностные лица, уполномоченные рассматривать дела об административных правонарушениях, и устанавливается подведомственность дел об административных правонарушениях.</w:t>
      </w:r>
    </w:p>
    <w:p w:rsidR="00431253" w:rsidRDefault="00431253">
      <w:pPr>
        <w:pStyle w:val="text"/>
        <w:divId w:val="1622689369"/>
      </w:pPr>
      <w:r>
        <w:lastRenderedPageBreak/>
        <w:t>2. Производство по делам об административных правонарушениях, в том числе составление протоколов об административных правонарушениях, рассмотрение дел, назначение административных наказаний, обжалование, опротестование постановлений по делам об административных правонарушениях, а также их исполнение осуществляются в соответствии с федеральными законами.</w:t>
      </w:r>
    </w:p>
    <w:p w:rsidR="00431253" w:rsidRDefault="00431253">
      <w:pPr>
        <w:pStyle w:val="text"/>
        <w:divId w:val="1622689369"/>
      </w:pPr>
    </w:p>
    <w:p w:rsidR="00431253" w:rsidRDefault="00431253">
      <w:pPr>
        <w:pStyle w:val="article"/>
        <w:divId w:val="1622689369"/>
      </w:pPr>
      <w:r>
        <w:rPr>
          <w:b/>
          <w:bCs/>
        </w:rPr>
        <w:t>Статья 6. Органы и должностные лица, уполномоченные рассматривать дела об административных правонарушениях</w:t>
      </w:r>
    </w:p>
    <w:p w:rsidR="00431253" w:rsidRDefault="00431253">
      <w:pPr>
        <w:pStyle w:val="text"/>
        <w:divId w:val="1622689369"/>
      </w:pPr>
      <w:r>
        <w:t>Дела об административных правонарушениях, предусмотренных настоящим Законом, рассматриваются следующими органами и должностными лицами:</w:t>
      </w:r>
    </w:p>
    <w:p w:rsidR="00431253" w:rsidRDefault="00431253">
      <w:pPr>
        <w:pStyle w:val="text"/>
        <w:divId w:val="1622689369"/>
      </w:pPr>
      <w:r>
        <w:t>1) мировыми судьями Республики Хакасия;</w:t>
      </w:r>
    </w:p>
    <w:p w:rsidR="00431253" w:rsidRDefault="00431253">
      <w:pPr>
        <w:pStyle w:val="text"/>
        <w:divId w:val="1622689369"/>
      </w:pPr>
      <w:r>
        <w:t>2) административными комиссиями в Республике Хакасия;</w:t>
      </w:r>
    </w:p>
    <w:p w:rsidR="00431253" w:rsidRDefault="00431253">
      <w:pPr>
        <w:pStyle w:val="text"/>
        <w:divId w:val="1622689369"/>
      </w:pPr>
      <w:r>
        <w:t>3) комиссиями по делам несовершеннолетних и защите их прав муниципальных образований Республики Хакасия;</w:t>
      </w:r>
    </w:p>
    <w:p w:rsidR="00431253" w:rsidRDefault="00431253">
      <w:pPr>
        <w:pStyle w:val="text"/>
        <w:divId w:val="1622689369"/>
      </w:pPr>
      <w:r>
        <w:t>4) уполномоченными органами</w:t>
      </w:r>
      <w:r w:rsidRPr="006A59B5">
        <w:t xml:space="preserve"> </w:t>
      </w:r>
      <w:r w:rsidRPr="009E0DF6">
        <w:t>и учреждениями органов</w:t>
      </w:r>
      <w:r>
        <w:t xml:space="preserve"> исполнительной власти Республики Хакасия, иными коллегиальными органами, создаваемыми в соответствии с законами Республики Хакасия.</w:t>
      </w:r>
    </w:p>
    <w:p w:rsidR="00431253" w:rsidRDefault="00431253">
      <w:pPr>
        <w:pStyle w:val="text"/>
        <w:divId w:val="1622689369"/>
      </w:pPr>
      <w:r>
        <w:t xml:space="preserve">5) </w:t>
      </w:r>
      <w:r w:rsidRPr="006B37A6">
        <w:t xml:space="preserve">государственными учреждениями, подведомственными соответственно органам исполнительной власти Республики Хакасия, уполномоченным в соответствии с федеральными законами на осуществление федерального государственного лесного надзора, государственного надзора в области использования и </w:t>
      </w:r>
      <w:proofErr w:type="gramStart"/>
      <w:r w:rsidRPr="006B37A6">
        <w:t>охраны</w:t>
      </w:r>
      <w:proofErr w:type="gramEnd"/>
      <w:r w:rsidRPr="006B37A6">
        <w:t xml:space="preserve"> особо охраняемых природных территорий на особо охраняемых природных территориях регионального значения.</w:t>
      </w:r>
    </w:p>
    <w:p w:rsidR="00431253" w:rsidRDefault="00431253">
      <w:pPr>
        <w:pStyle w:val="text"/>
        <w:divId w:val="1622689369"/>
      </w:pPr>
      <w:r>
        <w:t>От имени уполномоченных органов исполнительной власти Республики Хакасия дела об административных правонарушениях, предусмотренных настоящим Законом, рассматривают в пределах своих полномочий должностные лица, указанные в статье 10 настоящего Закона.</w:t>
      </w:r>
    </w:p>
    <w:p w:rsidR="00431253" w:rsidRDefault="00431253">
      <w:pPr>
        <w:pStyle w:val="text"/>
        <w:divId w:val="1622689369"/>
      </w:pPr>
    </w:p>
    <w:p w:rsidR="00431253" w:rsidRDefault="00431253">
      <w:pPr>
        <w:pStyle w:val="article"/>
        <w:divId w:val="1622689369"/>
      </w:pPr>
      <w:r>
        <w:rPr>
          <w:b/>
          <w:bCs/>
        </w:rPr>
        <w:t>Статья 7. Рассмотрение дел об административных правонарушениях мировыми судьями</w:t>
      </w:r>
    </w:p>
    <w:p w:rsidR="00431253" w:rsidRDefault="00431253">
      <w:pPr>
        <w:pStyle w:val="text"/>
        <w:divId w:val="1622689369"/>
      </w:pPr>
      <w:r>
        <w:t>Мировые судьи рассматривают дела об административных правонарушениях, предусмотренных статьями 17.1, 18, 20</w:t>
      </w:r>
      <w:r w:rsidRPr="00CA055C">
        <w:t>, 20</w:t>
      </w:r>
      <w:r w:rsidRPr="00CA055C">
        <w:rPr>
          <w:vertAlign w:val="superscript"/>
        </w:rPr>
        <w:t>1</w:t>
      </w:r>
      <w:r w:rsidRPr="00CA055C">
        <w:t>, 20</w:t>
      </w:r>
      <w:r w:rsidRPr="00CA055C">
        <w:rPr>
          <w:vertAlign w:val="superscript"/>
        </w:rPr>
        <w:t>2</w:t>
      </w:r>
      <w:r w:rsidRPr="00CA055C">
        <w:t>,</w:t>
      </w:r>
      <w:r>
        <w:t xml:space="preserve"> частью 3 статьи 50, статьями 54, 65, 69, 70, 72, 106 – 115, 116 настоящего Закона.</w:t>
      </w:r>
    </w:p>
    <w:p w:rsidR="00431253" w:rsidRDefault="00431253">
      <w:pPr>
        <w:pStyle w:val="text"/>
        <w:divId w:val="1622689369"/>
      </w:pPr>
    </w:p>
    <w:p w:rsidR="00431253" w:rsidRDefault="00431253">
      <w:pPr>
        <w:pStyle w:val="article"/>
        <w:divId w:val="1622689369"/>
      </w:pPr>
      <w:r>
        <w:rPr>
          <w:b/>
          <w:bCs/>
        </w:rPr>
        <w:t>Статья 8. Рассмотрение дел об административных правонарушениях административными комиссиями в Республике Хакасия</w:t>
      </w:r>
    </w:p>
    <w:p w:rsidR="00431253" w:rsidRDefault="00431253">
      <w:pPr>
        <w:pStyle w:val="text"/>
        <w:divId w:val="1622689369"/>
      </w:pPr>
      <w:r>
        <w:t xml:space="preserve">1. </w:t>
      </w:r>
      <w:proofErr w:type="gramStart"/>
      <w:r>
        <w:t>Административные комиссии в Республике Хакасия рассматривают дела об административных правонарушениях, предусмотренных статьями 15, 16, 16</w:t>
      </w:r>
      <w:r w:rsidRPr="00EB21CF">
        <w:rPr>
          <w:vertAlign w:val="superscript"/>
        </w:rPr>
        <w:t>2</w:t>
      </w:r>
      <w:r>
        <w:rPr>
          <w:vertAlign w:val="superscript"/>
        </w:rPr>
        <w:t>,</w:t>
      </w:r>
      <w:r>
        <w:t xml:space="preserve"> 17, 19, 22 (в отношении объектов местного значения), </w:t>
      </w:r>
      <w:r w:rsidRPr="007F405D">
        <w:t>24, 25,</w:t>
      </w:r>
      <w:r>
        <w:t xml:space="preserve"> 45, 45</w:t>
      </w:r>
      <w:r w:rsidRPr="00EB21CF">
        <w:rPr>
          <w:vertAlign w:val="superscript"/>
        </w:rPr>
        <w:t>1</w:t>
      </w:r>
      <w:r>
        <w:t>, 45</w:t>
      </w:r>
      <w:r w:rsidRPr="00EB21CF">
        <w:rPr>
          <w:vertAlign w:val="superscript"/>
        </w:rPr>
        <w:t>2</w:t>
      </w:r>
      <w:r>
        <w:t>, 45</w:t>
      </w:r>
      <w:r w:rsidRPr="00EB21CF">
        <w:rPr>
          <w:vertAlign w:val="superscript"/>
        </w:rPr>
        <w:t>3</w:t>
      </w:r>
      <w:r>
        <w:t>, 45</w:t>
      </w:r>
      <w:r w:rsidRPr="00EB21CF">
        <w:rPr>
          <w:vertAlign w:val="superscript"/>
        </w:rPr>
        <w:t>4</w:t>
      </w:r>
      <w:r>
        <w:t xml:space="preserve">, 46, 49, частью 2 статьи 50, статьями 52, 53, 55 – 61, 63, частями 6-9 статьи 64 (в отношении правонарушений, совершённых на городских маршрутах), </w:t>
      </w:r>
      <w:r w:rsidRPr="007F405D">
        <w:t>статьями 71, 73, 74, частью 2 статьи</w:t>
      </w:r>
      <w:proofErr w:type="gramEnd"/>
      <w:r w:rsidRPr="007F405D">
        <w:t xml:space="preserve"> 74</w:t>
      </w:r>
      <w:r w:rsidRPr="007F405D">
        <w:rPr>
          <w:vertAlign w:val="superscript"/>
        </w:rPr>
        <w:t>1</w:t>
      </w:r>
      <w:r w:rsidRPr="007F405D">
        <w:t>, статьёй 76, частями 1, 2 статьи 77 (в отношении совершеннолетних), статьями</w:t>
      </w:r>
      <w:r>
        <w:t xml:space="preserve"> 78-81, 83, 84, 87, 89 - 100, 103, 104 настоящего Закона.</w:t>
      </w:r>
    </w:p>
    <w:p w:rsidR="00431253" w:rsidRDefault="00431253">
      <w:pPr>
        <w:pStyle w:val="text"/>
        <w:divId w:val="1622689369"/>
      </w:pPr>
      <w:r>
        <w:t>2. Административные комиссии в Республике Хакасия создаются и действуют на основании Закона Республики Хакасия «Об административных комиссиях в Республике Хакасия».</w:t>
      </w:r>
    </w:p>
    <w:p w:rsidR="00431253" w:rsidRDefault="00431253">
      <w:pPr>
        <w:pStyle w:val="text"/>
        <w:divId w:val="1622689369"/>
      </w:pPr>
    </w:p>
    <w:p w:rsidR="00431253" w:rsidRDefault="00431253">
      <w:pPr>
        <w:pStyle w:val="article"/>
      </w:pPr>
      <w:r>
        <w:rPr>
          <w:b/>
          <w:bCs/>
        </w:rPr>
        <w:lastRenderedPageBreak/>
        <w:t>Статья 9. Рассмотрение дел об административных правонарушениях комиссиями по делам несовершеннолетних и защите их прав</w:t>
      </w:r>
    </w:p>
    <w:p w:rsidR="00431253" w:rsidRDefault="00431253">
      <w:pPr>
        <w:pStyle w:val="text"/>
      </w:pPr>
      <w:r>
        <w:t>1. Дела об административных правонарушениях, предусмотренных настоящим Законом, рассматриваются комиссиями по делам несовершеннолетних и защите их прав муниципальных образований Республики Хакасия в случаях, когда административное правонарушение совершено лицом в возрасте от шестнадцати до восемнадцати лет.</w:t>
      </w:r>
    </w:p>
    <w:p w:rsidR="00431253" w:rsidRDefault="00431253">
      <w:pPr>
        <w:pStyle w:val="text"/>
      </w:pPr>
      <w:r>
        <w:t>2. Комиссии по делам несовершеннолетних и защите их прав муниципальных образований Республики Хакасия рассматривают также дела об административных правонарушениях, предусмотренных частью 3 статьи 77 настоящего Закона.</w:t>
      </w:r>
    </w:p>
    <w:p w:rsidR="00431253" w:rsidRDefault="00431253">
      <w:pPr>
        <w:pStyle w:val="text"/>
      </w:pPr>
    </w:p>
    <w:p w:rsidR="00431253" w:rsidRDefault="00431253">
      <w:pPr>
        <w:pStyle w:val="article"/>
      </w:pPr>
      <w:r>
        <w:rPr>
          <w:b/>
          <w:bCs/>
        </w:rPr>
        <w:t>Статья 10. Должностные лица, уполномоченные рассматривать дела об административных правонарушениях</w:t>
      </w:r>
    </w:p>
    <w:p w:rsidR="00431253" w:rsidRDefault="00431253">
      <w:pPr>
        <w:pStyle w:val="text"/>
      </w:pPr>
      <w:r>
        <w:t>Рассматривать дела об административных правонарушениях, предусмотренных настоящим Законом, и назначать административные наказания вправе:</w:t>
      </w:r>
    </w:p>
    <w:p w:rsidR="00431253" w:rsidRDefault="00431253">
      <w:pPr>
        <w:pStyle w:val="text"/>
      </w:pPr>
      <w:r>
        <w:t xml:space="preserve">1) утратил силу </w:t>
      </w:r>
      <w:hyperlink r:id="rId19" w:tgtFrame="Logical" w:history="1">
        <w:r w:rsidRPr="00312B5A">
          <w:rPr>
            <w:rStyle w:val="a5"/>
            <w:rFonts w:cs="Arial"/>
          </w:rPr>
          <w:t>Законом Республики Хакасия от 24.02.2012г., №17-ЗРХ, НГР RU19000201200117</w:t>
        </w:r>
      </w:hyperlink>
      <w:r>
        <w:t>.</w:t>
      </w:r>
    </w:p>
    <w:p w:rsidR="00431253" w:rsidRDefault="00431253">
      <w:pPr>
        <w:pStyle w:val="text"/>
      </w:pPr>
      <w:r>
        <w:t xml:space="preserve">2) </w:t>
      </w:r>
      <w:r w:rsidRPr="006B37A6">
        <w:t xml:space="preserve">главные государственные инспектора Республики Хакасия по охране природы, их заместители, старшие государственные инспектора Республики Хакасия по охране природы, государственные инспектора Республики Хакасия по охране природы – об административных правонарушениях, предусмотренных статьями 26, </w:t>
      </w:r>
      <w:r w:rsidRPr="009E0DF6">
        <w:t>26</w:t>
      </w:r>
      <w:r w:rsidRPr="00514B9C">
        <w:rPr>
          <w:vertAlign w:val="superscript"/>
        </w:rPr>
        <w:t>1</w:t>
      </w:r>
      <w:r w:rsidRPr="009E0DF6">
        <w:t xml:space="preserve"> , 26</w:t>
      </w:r>
      <w:r w:rsidRPr="00514B9C">
        <w:rPr>
          <w:vertAlign w:val="superscript"/>
        </w:rPr>
        <w:t>2</w:t>
      </w:r>
      <w:r w:rsidRPr="009E0DF6">
        <w:t>,</w:t>
      </w:r>
      <w:r>
        <w:t xml:space="preserve"> </w:t>
      </w:r>
      <w:r w:rsidRPr="009E0DF6">
        <w:t>28</w:t>
      </w:r>
      <w:r>
        <w:t>, 29, 30, 31</w:t>
      </w:r>
      <w:r w:rsidRPr="009E0DF6">
        <w:t>, 35, 39</w:t>
      </w:r>
      <w:r w:rsidRPr="006B37A6">
        <w:t>, 42 настоящего Закона;</w:t>
      </w:r>
    </w:p>
    <w:p w:rsidR="00431253" w:rsidRDefault="00431253">
      <w:pPr>
        <w:pStyle w:val="text"/>
      </w:pPr>
      <w:r>
        <w:t>3) государственные ветеринарные инспектора территорий, обслуживаемых возглавляемыми ими ветеринарными лечебницами, ветеринарными пунктами, их заместители - об административных правонарушениях, предусмотренных частью 1 статьи 50</w:t>
      </w:r>
      <w:r w:rsidRPr="009E0DF6">
        <w:t>, статьёй 55</w:t>
      </w:r>
      <w:r w:rsidRPr="00514B9C">
        <w:rPr>
          <w:vertAlign w:val="superscript"/>
        </w:rPr>
        <w:t>1</w:t>
      </w:r>
      <w:r>
        <w:t xml:space="preserve"> настоящего Закона;</w:t>
      </w:r>
    </w:p>
    <w:p w:rsidR="00431253" w:rsidRDefault="00431253">
      <w:pPr>
        <w:pStyle w:val="text"/>
      </w:pPr>
      <w:r>
        <w:t>4) министр транспорта и дорожного хозяйства Республики Хакасия, его заместители, контролёры-ревизоры, уполномоченные на то Министерством транспорта и дорожного хозяйства Республики Хакасия, - об административных правонарушениях, предусмотренных частями 4 - 7, 8 - 9 (в отношении правонарушений, совершённых на междугородных и пригородных маршрутах) статьи 64, статьёй 68 настоящего Закона;</w:t>
      </w:r>
    </w:p>
    <w:p w:rsidR="00431253" w:rsidRDefault="00431253">
      <w:pPr>
        <w:pStyle w:val="text"/>
      </w:pPr>
      <w:r>
        <w:t>5) билетные контролёры, уполномоченные на то Министерством транспорта и дорожного хозяйства Республики Хакасия, - об административных правонарушениях, предусмотренных статьёй 51, частями 1 - 3, 8 - 9 (в отношении правонарушений, совершённых на внутригородских маршрутах) статьи 64 настоящего Закона;</w:t>
      </w:r>
    </w:p>
    <w:p w:rsidR="00431253" w:rsidRDefault="00431253">
      <w:pPr>
        <w:pStyle w:val="text"/>
      </w:pPr>
      <w:r>
        <w:t>6) министр культуры Республики Хакасия, его заместители - об административных правонарушениях, предусмотренных</w:t>
      </w:r>
      <w:r w:rsidRPr="007F405D">
        <w:t>, частью 1 статьи 74</w:t>
      </w:r>
      <w:r w:rsidRPr="007F405D">
        <w:rPr>
          <w:vertAlign w:val="superscript"/>
        </w:rPr>
        <w:t>1</w:t>
      </w:r>
      <w:r>
        <w:t xml:space="preserve"> настоящего Закона (в отношении объектов культурного наследия республиканского значения);</w:t>
      </w:r>
    </w:p>
    <w:p w:rsidR="00431253" w:rsidRDefault="00431253">
      <w:pPr>
        <w:pStyle w:val="text"/>
      </w:pPr>
      <w:r>
        <w:t xml:space="preserve">7) председатель Государственного комитета Республики Хакасия по управлению государственным имуществом, его заместители - об административных правонарушениях, предусмотренных </w:t>
      </w:r>
      <w:r w:rsidRPr="009E0DF6">
        <w:t>статьями 22, 83</w:t>
      </w:r>
      <w:r w:rsidRPr="00514B9C">
        <w:rPr>
          <w:vertAlign w:val="superscript"/>
        </w:rPr>
        <w:t>1</w:t>
      </w:r>
      <w:r>
        <w:t xml:space="preserve"> настоящего Закона (в отношении объектов нежилого фонда, находящихся в республиканской собственности).</w:t>
      </w:r>
    </w:p>
    <w:p w:rsidR="00431253" w:rsidRDefault="00431253">
      <w:pPr>
        <w:pStyle w:val="text"/>
      </w:pPr>
      <w:r w:rsidRPr="00383001">
        <w:rPr>
          <w:szCs w:val="28"/>
        </w:rPr>
        <w:t>8) министр регионального развития Республики Хакасия, его заместители – об административных правонар</w:t>
      </w:r>
      <w:r>
        <w:rPr>
          <w:szCs w:val="28"/>
        </w:rPr>
        <w:t>ушениях, предусмотренных стать</w:t>
      </w:r>
      <w:r w:rsidRPr="00383001">
        <w:rPr>
          <w:szCs w:val="28"/>
        </w:rPr>
        <w:t>ями 45</w:t>
      </w:r>
      <w:r w:rsidRPr="009A1541">
        <w:rPr>
          <w:szCs w:val="28"/>
          <w:vertAlign w:val="superscript"/>
        </w:rPr>
        <w:t>1</w:t>
      </w:r>
      <w:r w:rsidRPr="00383001">
        <w:rPr>
          <w:szCs w:val="28"/>
        </w:rPr>
        <w:t>, 45</w:t>
      </w:r>
      <w:r w:rsidRPr="009A1541">
        <w:rPr>
          <w:szCs w:val="28"/>
          <w:vertAlign w:val="superscript"/>
        </w:rPr>
        <w:t>2</w:t>
      </w:r>
      <w:r w:rsidRPr="00383001">
        <w:rPr>
          <w:szCs w:val="28"/>
        </w:rPr>
        <w:t>, 45</w:t>
      </w:r>
      <w:r w:rsidRPr="009A1541">
        <w:rPr>
          <w:szCs w:val="28"/>
          <w:vertAlign w:val="superscript"/>
        </w:rPr>
        <w:t>3</w:t>
      </w:r>
      <w:r w:rsidRPr="00383001">
        <w:rPr>
          <w:szCs w:val="28"/>
        </w:rPr>
        <w:t>, 45</w:t>
      </w:r>
      <w:r w:rsidRPr="009A1541">
        <w:rPr>
          <w:szCs w:val="28"/>
          <w:vertAlign w:val="superscript"/>
        </w:rPr>
        <w:t>4</w:t>
      </w:r>
      <w:r w:rsidRPr="00383001">
        <w:rPr>
          <w:szCs w:val="28"/>
        </w:rPr>
        <w:t xml:space="preserve"> настоящего Закона.</w:t>
      </w:r>
    </w:p>
    <w:p w:rsidR="00431253" w:rsidRDefault="00431253">
      <w:pPr>
        <w:pStyle w:val="article"/>
      </w:pPr>
      <w:r>
        <w:rPr>
          <w:b/>
          <w:bCs/>
        </w:rPr>
        <w:lastRenderedPageBreak/>
        <w:t>Статья 11. Составление протоколов об административных правонарушениях</w:t>
      </w:r>
    </w:p>
    <w:p w:rsidR="00431253" w:rsidRDefault="00431253">
      <w:pPr>
        <w:pStyle w:val="text"/>
      </w:pPr>
      <w:r>
        <w:t>О совершении административных правонарушений, предусмотренных настоящим Законом, составляются протоколы, за исключением случаев, предусмотренных Кодексом Российской Федерации об административных правонарушениях.</w:t>
      </w:r>
    </w:p>
    <w:p w:rsidR="00431253" w:rsidRDefault="00431253">
      <w:pPr>
        <w:pStyle w:val="text"/>
      </w:pPr>
    </w:p>
    <w:p w:rsidR="00431253" w:rsidRDefault="00431253">
      <w:pPr>
        <w:pStyle w:val="article"/>
      </w:pPr>
      <w:r>
        <w:rPr>
          <w:b/>
          <w:bCs/>
        </w:rPr>
        <w:t>Статья 12. Должностные лица, уполномоченные составлять протоколы об административных правонарушениях</w:t>
      </w:r>
    </w:p>
    <w:p w:rsidR="00431253" w:rsidRDefault="00431253">
      <w:pPr>
        <w:pStyle w:val="text"/>
      </w:pPr>
      <w:r>
        <w:t>1. Протоколы об административных правонарушениях, предусмотренных настоящим Законом, составляют:</w:t>
      </w:r>
    </w:p>
    <w:p w:rsidR="00431253" w:rsidRDefault="00431253">
      <w:pPr>
        <w:pStyle w:val="text"/>
        <w:rPr>
          <w:szCs w:val="28"/>
        </w:rPr>
      </w:pPr>
      <w:r w:rsidRPr="00383001">
        <w:rPr>
          <w:szCs w:val="28"/>
        </w:rPr>
        <w:t>1) уполномоченные должностные лица органов внутренних дел (полиции) по Республике Хакасия – об административных правонарушениях, предусмотренных статьями 17</w:t>
      </w:r>
      <w:r w:rsidRPr="00F539E5">
        <w:rPr>
          <w:szCs w:val="28"/>
          <w:vertAlign w:val="superscript"/>
        </w:rPr>
        <w:t>1</w:t>
      </w:r>
      <w:r w:rsidRPr="00383001">
        <w:rPr>
          <w:szCs w:val="28"/>
        </w:rPr>
        <w:t>, 69, 74 настоящего Закона;</w:t>
      </w:r>
    </w:p>
    <w:p w:rsidR="00431253" w:rsidRDefault="00431253">
      <w:pPr>
        <w:pStyle w:val="text"/>
      </w:pPr>
      <w:r>
        <w:t xml:space="preserve">2) </w:t>
      </w:r>
      <w:r w:rsidRPr="006B37A6">
        <w:t>уполномоченные должностные лица органов, осуществляющих региональный государственный экологический надзор, а также уполномоченные должностные лица государственных учреждений, находящихся в ведении указанных органов и выполняющих задачи этих органов, – об административных правонарушениях, предусмотренных статьями</w:t>
      </w:r>
      <w:r w:rsidRPr="009E0DF6">
        <w:t xml:space="preserve"> 26, 26</w:t>
      </w:r>
      <w:r w:rsidRPr="00514B9C">
        <w:rPr>
          <w:vertAlign w:val="superscript"/>
        </w:rPr>
        <w:t>1</w:t>
      </w:r>
      <w:r w:rsidRPr="009E0DF6">
        <w:t>, 26</w:t>
      </w:r>
      <w:r w:rsidRPr="00514B9C">
        <w:rPr>
          <w:vertAlign w:val="superscript"/>
        </w:rPr>
        <w:t>2</w:t>
      </w:r>
      <w:r>
        <w:t>, 28, 29, 30, 31</w:t>
      </w:r>
      <w:r w:rsidRPr="009E0DF6">
        <w:t>, 35, 39</w:t>
      </w:r>
      <w:r w:rsidRPr="006B37A6">
        <w:t>, 52, 54, 106 настоящего Закона;</w:t>
      </w:r>
    </w:p>
    <w:p w:rsidR="00431253" w:rsidRDefault="00431253">
      <w:pPr>
        <w:pStyle w:val="text"/>
      </w:pPr>
      <w:r>
        <w:t xml:space="preserve">3) уполномоченные должностные лица органов, осуществляющих </w:t>
      </w:r>
      <w:r w:rsidRPr="009E0DF6">
        <w:t>региональный государственный ветеринарный надзор</w:t>
      </w:r>
      <w:r>
        <w:t>, - об административных правонарушениях, предусмотренных статьями 49, 50, 53 - 55</w:t>
      </w:r>
      <w:r w:rsidRPr="009E0DF6">
        <w:t>, 55</w:t>
      </w:r>
      <w:r w:rsidRPr="00514B9C">
        <w:rPr>
          <w:vertAlign w:val="superscript"/>
        </w:rPr>
        <w:t>1</w:t>
      </w:r>
      <w:r>
        <w:t>, 106 настоящего Закона;</w:t>
      </w:r>
    </w:p>
    <w:p w:rsidR="00431253" w:rsidRDefault="00431253">
      <w:pPr>
        <w:pStyle w:val="text"/>
      </w:pPr>
      <w:r>
        <w:t>4) уполномоченные должностные лица органов, осуществляющих контроль в сфере жилищной политики, - об административных правонарушениях, предусмотренных статьями 42,49, 53, 83,</w:t>
      </w:r>
      <w:r w:rsidRPr="006A59B5">
        <w:t xml:space="preserve"> </w:t>
      </w:r>
      <w:r w:rsidRPr="009E0DF6">
        <w:t>83</w:t>
      </w:r>
      <w:r w:rsidRPr="00514B9C">
        <w:rPr>
          <w:vertAlign w:val="superscript"/>
        </w:rPr>
        <w:t>1</w:t>
      </w:r>
      <w:r w:rsidRPr="009E0DF6">
        <w:t>,</w:t>
      </w:r>
      <w:r>
        <w:t xml:space="preserve"> 90 - 98, 106 настоящего Закона;</w:t>
      </w:r>
    </w:p>
    <w:p w:rsidR="00431253" w:rsidRDefault="00431253">
      <w:pPr>
        <w:pStyle w:val="text"/>
      </w:pPr>
      <w:r>
        <w:t xml:space="preserve">5) уполномоченные должностные лица органов, осуществляющих контроль в сфере транспорта и дорожного хозяйства, - об административных правонарушениях, предусмотренных статьями  51, </w:t>
      </w:r>
      <w:r w:rsidRPr="009E0DF6">
        <w:t>64, 65, 68, 87</w:t>
      </w:r>
      <w:r>
        <w:t>, 106 настоящего Закона;</w:t>
      </w:r>
    </w:p>
    <w:p w:rsidR="00431253" w:rsidRDefault="00431253">
      <w:pPr>
        <w:pStyle w:val="text"/>
      </w:pPr>
      <w:r>
        <w:t xml:space="preserve">6) уполномоченные должностные лица органов, осуществляющих </w:t>
      </w:r>
      <w:proofErr w:type="gramStart"/>
      <w:r>
        <w:t>контроль за</w:t>
      </w:r>
      <w:proofErr w:type="gramEnd"/>
      <w:r>
        <w:t xml:space="preserve"> соблюдением правил охраны и использования объектов историко-культурного наследия, - об административных правонарушениях, предусмотренных статьями 106</w:t>
      </w:r>
      <w:r w:rsidRPr="009E0DF6">
        <w:t>, 116</w:t>
      </w:r>
      <w:r>
        <w:t xml:space="preserve"> настоящего Закона;</w:t>
      </w:r>
    </w:p>
    <w:p w:rsidR="00431253" w:rsidRDefault="00431253">
      <w:pPr>
        <w:pStyle w:val="text"/>
      </w:pPr>
      <w:r>
        <w:t>7) уполномоченные должностные лица органов, осуществляющих контроль в сфере имущественных отношений, - об административных правонарушениях, предусмотренных статьями 22, 56-60, 84, 106 настоящего Закона;</w:t>
      </w:r>
    </w:p>
    <w:p w:rsidR="00431253" w:rsidRDefault="00431253">
      <w:pPr>
        <w:pStyle w:val="text"/>
      </w:pPr>
      <w:r>
        <w:t>8) уполномоченные должностные лица органов, осуществляющих контроль в сфере строительства и архитектуры, - об административных правонарушениях, предусмотренных статьями 42, 91 - 98, 106 настоящего Закона;</w:t>
      </w:r>
    </w:p>
    <w:p w:rsidR="00431253" w:rsidRDefault="00431253">
      <w:pPr>
        <w:pStyle w:val="text"/>
      </w:pPr>
      <w:r>
        <w:t>9) уполномоченные должностные лица органов здравоохранения - об административных правонарушениях, предусмотренных статьями 15, 16, 25,  106 настоящего Закона;</w:t>
      </w:r>
    </w:p>
    <w:p w:rsidR="00431253" w:rsidRDefault="00431253">
      <w:pPr>
        <w:pStyle w:val="text"/>
      </w:pPr>
      <w:r>
        <w:t xml:space="preserve">10) уполномоченные должностные лица органов социального развития </w:t>
      </w:r>
      <w:proofErr w:type="gramStart"/>
      <w:r>
        <w:t>-о</w:t>
      </w:r>
      <w:proofErr w:type="gramEnd"/>
      <w:r>
        <w:t>б административных правонарушениях, предусмотренных статьями 17, 19, 106 настоящего Закона;</w:t>
      </w:r>
    </w:p>
    <w:p w:rsidR="00431253" w:rsidRDefault="00431253">
      <w:pPr>
        <w:pStyle w:val="text"/>
      </w:pPr>
      <w:r>
        <w:t>11) уполномоченные должностные лица органов образования - об административных правонарушениях, предусмотренных статьёй 17</w:t>
      </w:r>
      <w:r w:rsidRPr="001A3BD6">
        <w:rPr>
          <w:vertAlign w:val="superscript"/>
        </w:rPr>
        <w:t>1</w:t>
      </w:r>
      <w:r>
        <w:t xml:space="preserve">, </w:t>
      </w:r>
      <w:r w:rsidRPr="009E0DF6">
        <w:t>25,</w:t>
      </w:r>
      <w:r>
        <w:t xml:space="preserve"> 106 настоящего Закона;</w:t>
      </w:r>
    </w:p>
    <w:p w:rsidR="00431253" w:rsidRDefault="00431253">
      <w:pPr>
        <w:pStyle w:val="text"/>
      </w:pPr>
      <w:r>
        <w:t xml:space="preserve">12) уполномоченные должностные лица органов, осуществляющих решение задач в области гражданской обороны, защиты населения и территорий от </w:t>
      </w:r>
      <w:r>
        <w:lastRenderedPageBreak/>
        <w:t xml:space="preserve">чрезвычайных ситуаций природного и техногенного характера, - об административных правонарушениях, предусмотренных </w:t>
      </w:r>
      <w:r w:rsidRPr="009E0DF6">
        <w:t>статьями 16</w:t>
      </w:r>
      <w:r w:rsidRPr="00514B9C">
        <w:rPr>
          <w:vertAlign w:val="superscript"/>
        </w:rPr>
        <w:t>2</w:t>
      </w:r>
      <w:r w:rsidRPr="009E0DF6">
        <w:t>, 70 –73, 82</w:t>
      </w:r>
      <w:r w:rsidRPr="00514B9C">
        <w:rPr>
          <w:vertAlign w:val="superscript"/>
        </w:rPr>
        <w:t>1</w:t>
      </w:r>
      <w:r w:rsidRPr="009E0DF6">
        <w:t>,</w:t>
      </w:r>
      <w:r>
        <w:t xml:space="preserve"> 90 - 98, 106 настоящего Закона;</w:t>
      </w:r>
    </w:p>
    <w:p w:rsidR="00431253" w:rsidRDefault="00431253">
      <w:pPr>
        <w:pStyle w:val="text"/>
      </w:pPr>
      <w:r>
        <w:t>13) уполномоченные должностные лица органов по делам архивов - об административных правонарушениях, предусмотренных статьями 106, 116 настоящего Закона;</w:t>
      </w:r>
    </w:p>
    <w:p w:rsidR="00431253" w:rsidRDefault="00431253">
      <w:pPr>
        <w:pStyle w:val="text"/>
      </w:pPr>
      <w:r>
        <w:t>13.1) уполномоченные должностные лица органов, осуществляющих переданные полномочия Российской Федерации в области содействия занятости населения, - об административных правонарушениях, предусмотренных статьей 106 настоящего Закона;</w:t>
      </w:r>
    </w:p>
    <w:p w:rsidR="00431253" w:rsidRDefault="00431253">
      <w:pPr>
        <w:pStyle w:val="text"/>
      </w:pPr>
      <w:proofErr w:type="gramStart"/>
      <w:r>
        <w:t>14) уполномоченные должностные лица органов местного самоуправления - об административных правонарушениях, предусмотренных статьями 15, 17, 17</w:t>
      </w:r>
      <w:r w:rsidRPr="00AB4AE3">
        <w:rPr>
          <w:vertAlign w:val="superscript"/>
        </w:rPr>
        <w:t>1</w:t>
      </w:r>
      <w:r>
        <w:t>, 18</w:t>
      </w:r>
      <w:r w:rsidRPr="00684E73">
        <w:t>,</w:t>
      </w:r>
      <w:r>
        <w:t xml:space="preserve"> 19, 20, 22, 24, 25, 28, 29, 30,</w:t>
      </w:r>
      <w:r w:rsidRPr="009E0DF6">
        <w:t xml:space="preserve"> 31</w:t>
      </w:r>
      <w:r>
        <w:t xml:space="preserve">, 35, 45, 46, 49 - 61, 63, 64, </w:t>
      </w:r>
      <w:r w:rsidRPr="009E0DF6">
        <w:t>68, 70, 71</w:t>
      </w:r>
      <w:r>
        <w:t xml:space="preserve">, 72, 73, 76, 77,  79-81, 83, 84, 87, 89 - 100, </w:t>
      </w:r>
      <w:r w:rsidRPr="009E0DF6">
        <w:t>103, 104</w:t>
      </w:r>
      <w:r>
        <w:t>, 110 -115, 116 настоящего Закона;</w:t>
      </w:r>
      <w:proofErr w:type="gramEnd"/>
    </w:p>
    <w:p w:rsidR="00431253" w:rsidRDefault="00431253">
      <w:pPr>
        <w:pStyle w:val="text"/>
      </w:pPr>
      <w:r w:rsidRPr="007F405D">
        <w:t xml:space="preserve">15) Уполномоченный по правам человека в Республике Хакасия, Уполномоченный по правам ребёнка в Республике Хакасия и должностные лица их аппаратов – об административных правонарушениях, </w:t>
      </w:r>
      <w:r w:rsidRPr="009E0DF6">
        <w:t xml:space="preserve">предусмотренных статьями  19, </w:t>
      </w:r>
      <w:r w:rsidRPr="007F405D">
        <w:t>107</w:t>
      </w:r>
      <w:r w:rsidRPr="007F405D">
        <w:rPr>
          <w:vertAlign w:val="superscript"/>
        </w:rPr>
        <w:t>1</w:t>
      </w:r>
      <w:r>
        <w:t xml:space="preserve"> настоящего Закона;</w:t>
      </w:r>
    </w:p>
    <w:p w:rsidR="00431253" w:rsidRDefault="00431253">
      <w:pPr>
        <w:pStyle w:val="text"/>
      </w:pPr>
      <w:r w:rsidRPr="00CA055C">
        <w:t>16) уполномоченные должностные лица органа, осуществляющего мероприятия программы по снижению административных барьеров, оптимизацию и повышение качества предоставления государственных и муниципальных услуг, – об административных правонарушениях, предусмотренных статьями 20</w:t>
      </w:r>
      <w:r w:rsidRPr="00CA055C">
        <w:rPr>
          <w:vertAlign w:val="superscript"/>
        </w:rPr>
        <w:t>1</w:t>
      </w:r>
      <w:r w:rsidRPr="00CA055C">
        <w:t>, 20</w:t>
      </w:r>
      <w:r w:rsidRPr="00CA055C">
        <w:rPr>
          <w:vertAlign w:val="superscript"/>
        </w:rPr>
        <w:t>2</w:t>
      </w:r>
      <w:r w:rsidRPr="00CA055C">
        <w:t xml:space="preserve"> настоящего Закона.</w:t>
      </w:r>
    </w:p>
    <w:p w:rsidR="00431253" w:rsidRDefault="00431253">
      <w:pPr>
        <w:pStyle w:val="text"/>
      </w:pPr>
      <w:r w:rsidRPr="00383001">
        <w:rPr>
          <w:szCs w:val="28"/>
        </w:rPr>
        <w:t>17) руководители органов исполнительной власти Республики Хакасия, их заместители – об административных правонарушениях, предусмотренных статьями 74, 74</w:t>
      </w:r>
      <w:r w:rsidRPr="00D12673">
        <w:rPr>
          <w:szCs w:val="28"/>
          <w:vertAlign w:val="superscript"/>
        </w:rPr>
        <w:t>1</w:t>
      </w:r>
      <w:r w:rsidRPr="00383001">
        <w:rPr>
          <w:szCs w:val="28"/>
        </w:rPr>
        <w:t xml:space="preserve"> , 107, 108, 109 настоящего Закона.</w:t>
      </w:r>
    </w:p>
    <w:p w:rsidR="00431253" w:rsidRDefault="00431253">
      <w:pPr>
        <w:pStyle w:val="text"/>
      </w:pPr>
      <w:r>
        <w:t>2. Перечень должностных лиц, уполномоченных составлять протоколы об административных правонарушениях в соответствии с пунктами 2-13</w:t>
      </w:r>
      <w:r w:rsidRPr="00CA055C">
        <w:t>,16</w:t>
      </w:r>
      <w:r>
        <w:t xml:space="preserve"> части 1 настоящей статьи, устанавливается соответствующими исполнительными органами государственной власти Республики Хакасия.</w:t>
      </w:r>
    </w:p>
    <w:p w:rsidR="00431253" w:rsidRDefault="00431253">
      <w:pPr>
        <w:pStyle w:val="text"/>
      </w:pPr>
      <w:r>
        <w:t xml:space="preserve">Абзац утратил силу </w:t>
      </w:r>
      <w:hyperlink r:id="rId20" w:history="1">
        <w:r>
          <w:rPr>
            <w:rStyle w:val="a5"/>
            <w:rFonts w:cs="Arial"/>
          </w:rPr>
          <w:t>Законом Республики Хакасия №79-ЗРХ от 09.07.2009г., НГР RU19000200900276</w:t>
        </w:r>
      </w:hyperlink>
      <w:r>
        <w:t>.</w:t>
      </w:r>
    </w:p>
    <w:p w:rsidR="00431253" w:rsidRDefault="00431253">
      <w:pPr>
        <w:pStyle w:val="text"/>
      </w:pPr>
      <w:r>
        <w:t xml:space="preserve">3. Часть утратила силу </w:t>
      </w:r>
      <w:hyperlink r:id="rId21" w:tgtFrame="Logical" w:history="1">
        <w:r w:rsidRPr="00EB21CF">
          <w:rPr>
            <w:rStyle w:val="a5"/>
            <w:rFonts w:cs="Arial"/>
          </w:rPr>
          <w:t>от 21.02.2014г., Закон Республики Хакасия № 13-ЗРХ, НГР RU19000201400094</w:t>
        </w:r>
      </w:hyperlink>
      <w:r>
        <w:t>.</w:t>
      </w:r>
    </w:p>
    <w:p w:rsidR="00431253" w:rsidRDefault="00431253">
      <w:pPr>
        <w:pStyle w:val="article"/>
      </w:pPr>
      <w:r>
        <w:rPr>
          <w:b/>
          <w:bCs/>
        </w:rPr>
        <w:t>Статья 13. Вынесение постановлений по делам об административных правонарушениях</w:t>
      </w:r>
    </w:p>
    <w:p w:rsidR="00431253" w:rsidRDefault="00431253">
      <w:pPr>
        <w:pStyle w:val="text"/>
      </w:pPr>
      <w:r>
        <w:t>Органы, рассмотревшие дело об административном правонарушении, выносят обоснованное, мотивированное постановление о назначении административного наказания либо о прекращении производства по делу.</w:t>
      </w:r>
    </w:p>
    <w:p w:rsidR="00431253" w:rsidRDefault="00431253">
      <w:pPr>
        <w:pStyle w:val="text"/>
      </w:pPr>
    </w:p>
    <w:p w:rsidR="00431253" w:rsidRDefault="00431253">
      <w:pPr>
        <w:pStyle w:val="article"/>
      </w:pPr>
      <w:r>
        <w:rPr>
          <w:b/>
          <w:bCs/>
        </w:rPr>
        <w:t>Статья 14. Порядок зачисления штрафа за административное правонарушение</w:t>
      </w:r>
    </w:p>
    <w:p w:rsidR="00431253" w:rsidRDefault="00431253">
      <w:pPr>
        <w:pStyle w:val="text"/>
      </w:pPr>
      <w:r>
        <w:t>1. Сумма штрафа за административное правонарушение, предусмотренное настоящим Законом, зачисляется в местный бюджет по месту нахождения органа или должностного лица, принявшего решение о наложении штрафа, если иное не предусмотрено федеральным законодательством.</w:t>
      </w:r>
    </w:p>
    <w:p w:rsidR="00431253" w:rsidRDefault="00431253">
      <w:pPr>
        <w:pStyle w:val="text"/>
      </w:pPr>
      <w:r>
        <w:t>2. Сумма штрафа за административное правонарушение исчисляется в порядке, определяемом федеральным законодательством.</w:t>
      </w:r>
    </w:p>
    <w:p w:rsidR="00431253" w:rsidRDefault="00431253">
      <w:pPr>
        <w:pStyle w:val="text"/>
      </w:pPr>
    </w:p>
    <w:p w:rsidR="00431253" w:rsidRDefault="00431253">
      <w:pPr>
        <w:pStyle w:val="chapter"/>
        <w:jc w:val="center"/>
        <w:rPr>
          <w:b/>
          <w:bCs/>
        </w:rPr>
      </w:pPr>
      <w:r>
        <w:rPr>
          <w:b/>
          <w:bCs/>
        </w:rPr>
        <w:t>Глава 3. АДМИНИСТРАТИВНЫЕ ПРАВОНАРУШЕНИЯ, ПОСЯГАЮЩИЕ НА ПРАВА ГРАЖДАН</w:t>
      </w:r>
    </w:p>
    <w:p w:rsidR="00431253" w:rsidRDefault="00431253">
      <w:pPr>
        <w:pStyle w:val="chapter"/>
        <w:jc w:val="center"/>
      </w:pPr>
    </w:p>
    <w:p w:rsidR="00431253" w:rsidRDefault="00431253">
      <w:pPr>
        <w:pStyle w:val="article"/>
      </w:pPr>
      <w:r>
        <w:rPr>
          <w:b/>
          <w:bCs/>
        </w:rPr>
        <w:t>Статья 15. Несоблюдение государственных гарантий оказания бесплатной (льготной) медицинской помощи</w:t>
      </w:r>
    </w:p>
    <w:p w:rsidR="00431253" w:rsidRDefault="00431253">
      <w:pPr>
        <w:pStyle w:val="text"/>
      </w:pPr>
      <w:r>
        <w:t>1. Несоблюдение установленных нормативными правовыми актами Республики Хакасия государственных гарантий оказания гражданам бесплатной медицинской помощи влечёт наложение административного штрафа на должностных лиц в размере от пятисот до одной тысячи рублей.</w:t>
      </w:r>
    </w:p>
    <w:p w:rsidR="00431253" w:rsidRDefault="00431253">
      <w:pPr>
        <w:pStyle w:val="text"/>
      </w:pPr>
      <w:r>
        <w:t>2. Несоблюдение установленных нормативными правовыми актами Республики Хакасия государственных гарантий обеспечения граждан бесплатными (льготными) лекарственными средствами и изделиями медицинского назначения влечёт наложение административного штрафа на должностных лиц в размере от пятисот до одной тысячи рублей.</w:t>
      </w:r>
    </w:p>
    <w:p w:rsidR="00431253" w:rsidRDefault="00431253">
      <w:pPr>
        <w:pStyle w:val="text"/>
      </w:pPr>
      <w:r>
        <w:t xml:space="preserve">Примечание. Кроме случаев, связанных с неисполнением </w:t>
      </w:r>
      <w:proofErr w:type="spellStart"/>
      <w:r>
        <w:t>бюджетообеспеченности</w:t>
      </w:r>
      <w:proofErr w:type="spellEnd"/>
      <w:r>
        <w:t xml:space="preserve"> указанных гарантий.</w:t>
      </w:r>
    </w:p>
    <w:p w:rsidR="00431253" w:rsidRDefault="00431253">
      <w:pPr>
        <w:pStyle w:val="text"/>
      </w:pPr>
    </w:p>
    <w:p w:rsidR="00431253" w:rsidRDefault="00431253">
      <w:pPr>
        <w:pStyle w:val="article"/>
      </w:pPr>
      <w:r>
        <w:rPr>
          <w:b/>
          <w:bCs/>
        </w:rPr>
        <w:t>Статья 16. Нарушение порядка льготного обеспечения лекарственными средствами и изделиями медицинского назначения</w:t>
      </w:r>
    </w:p>
    <w:p w:rsidR="00431253" w:rsidRDefault="00431253">
      <w:pPr>
        <w:pStyle w:val="text"/>
      </w:pPr>
      <w:r>
        <w:t>Нарушение установленного Правительством Республики Хакасия порядка обеспечения отдельных категорий граждан в Республике Хакасия лекарственными средствами и изделиями медицинского назначения, отпускаемыми по рецептам врачей бесплатно или с 50-процентной скидкой, влечёт наложение административного штрафа:</w:t>
      </w:r>
    </w:p>
    <w:p w:rsidR="00431253" w:rsidRDefault="00431253">
      <w:pPr>
        <w:pStyle w:val="text"/>
      </w:pPr>
      <w:r>
        <w:t>на должностных лиц в размере от пятисот до двух тысяч рублей;</w:t>
      </w:r>
    </w:p>
    <w:p w:rsidR="00431253" w:rsidRDefault="00431253">
      <w:pPr>
        <w:pStyle w:val="text"/>
      </w:pPr>
      <w:r>
        <w:t>на юридических лиц - от двух тысяч до пяти тысяч рублей.</w:t>
      </w:r>
    </w:p>
    <w:p w:rsidR="00431253" w:rsidRDefault="00431253">
      <w:pPr>
        <w:pStyle w:val="text"/>
      </w:pPr>
    </w:p>
    <w:p w:rsidR="00431253" w:rsidRDefault="00431253" w:rsidP="00DD1496">
      <w:pPr>
        <w:pStyle w:val="text"/>
      </w:pPr>
      <w:r w:rsidRPr="009171A9">
        <w:rPr>
          <w:b/>
          <w:bCs/>
          <w:sz w:val="26"/>
          <w:szCs w:val="28"/>
        </w:rPr>
        <w:t>Статья 16</w:t>
      </w:r>
      <w:r>
        <w:rPr>
          <w:b/>
          <w:bCs/>
          <w:sz w:val="26"/>
          <w:szCs w:val="28"/>
          <w:vertAlign w:val="superscript"/>
        </w:rPr>
        <w:t>1</w:t>
      </w:r>
      <w:r>
        <w:rPr>
          <w:b/>
          <w:bCs/>
          <w:sz w:val="26"/>
          <w:szCs w:val="28"/>
        </w:rPr>
        <w:t xml:space="preserve"> </w:t>
      </w:r>
      <w:r w:rsidRPr="00AB4AE3">
        <w:rPr>
          <w:bCs/>
        </w:rPr>
        <w:t>утратила силу</w:t>
      </w:r>
      <w:r w:rsidRPr="00435DE3">
        <w:rPr>
          <w:b/>
          <w:bCs/>
          <w:sz w:val="26"/>
          <w:szCs w:val="28"/>
        </w:rPr>
        <w:t xml:space="preserve"> </w:t>
      </w:r>
      <w:hyperlink r:id="rId22" w:tgtFrame="Logical" w:history="1">
        <w:r w:rsidRPr="00EB21CF">
          <w:rPr>
            <w:rStyle w:val="a5"/>
            <w:rFonts w:cs="Arial"/>
          </w:rPr>
          <w:t>от 21.02.2014г., Закон Республики Хакасия № 13-ЗРХ, НГР RU19000201400094</w:t>
        </w:r>
      </w:hyperlink>
      <w:r>
        <w:t>.</w:t>
      </w:r>
    </w:p>
    <w:p w:rsidR="00431253" w:rsidRDefault="00431253" w:rsidP="00DD1496">
      <w:pPr>
        <w:pStyle w:val="text"/>
      </w:pPr>
    </w:p>
    <w:p w:rsidR="00431253" w:rsidRPr="009171A9" w:rsidRDefault="00431253" w:rsidP="00AB4AE3">
      <w:pPr>
        <w:widowControl w:val="0"/>
        <w:autoSpaceDE w:val="0"/>
        <w:autoSpaceDN w:val="0"/>
        <w:adjustRightInd w:val="0"/>
        <w:ind w:firstLine="709"/>
        <w:rPr>
          <w:b/>
          <w:bCs/>
          <w:sz w:val="26"/>
          <w:szCs w:val="28"/>
        </w:rPr>
      </w:pPr>
      <w:r w:rsidRPr="009171A9">
        <w:rPr>
          <w:b/>
          <w:bCs/>
          <w:sz w:val="26"/>
          <w:szCs w:val="28"/>
        </w:rPr>
        <w:t>Статья 16</w:t>
      </w:r>
      <w:r w:rsidRPr="00F539E5">
        <w:rPr>
          <w:b/>
          <w:bCs/>
          <w:sz w:val="26"/>
          <w:szCs w:val="28"/>
          <w:vertAlign w:val="superscript"/>
        </w:rPr>
        <w:t>2</w:t>
      </w:r>
      <w:r w:rsidRPr="009171A9">
        <w:rPr>
          <w:b/>
          <w:bCs/>
          <w:sz w:val="26"/>
          <w:szCs w:val="28"/>
        </w:rPr>
        <w:t>. Нарушение установленных органами государственной власти Республики Хакасия правил обеспечения безопасности граждан в туризме</w:t>
      </w:r>
    </w:p>
    <w:p w:rsidR="00431253" w:rsidRPr="00383001" w:rsidRDefault="00431253" w:rsidP="00AB4AE3">
      <w:pPr>
        <w:widowControl w:val="0"/>
        <w:autoSpaceDE w:val="0"/>
        <w:autoSpaceDN w:val="0"/>
        <w:adjustRightInd w:val="0"/>
        <w:ind w:firstLine="709"/>
        <w:rPr>
          <w:rFonts w:cs="Arial"/>
          <w:szCs w:val="28"/>
        </w:rPr>
      </w:pPr>
      <w:r w:rsidRPr="00383001">
        <w:rPr>
          <w:rFonts w:cs="Arial"/>
          <w:szCs w:val="28"/>
        </w:rPr>
        <w:t>Нарушение установленных органами государственной власти Республики Хакасия правил обеспечения безопасности граждан в туризме лицами, организующими туристские походы, влечёт наложение административного штрафа:</w:t>
      </w:r>
    </w:p>
    <w:p w:rsidR="00431253" w:rsidRPr="00383001" w:rsidRDefault="00431253" w:rsidP="00AB4AE3">
      <w:pPr>
        <w:widowControl w:val="0"/>
        <w:autoSpaceDE w:val="0"/>
        <w:autoSpaceDN w:val="0"/>
        <w:adjustRightInd w:val="0"/>
        <w:ind w:firstLine="709"/>
        <w:rPr>
          <w:rFonts w:cs="Arial"/>
          <w:szCs w:val="28"/>
        </w:rPr>
      </w:pPr>
      <w:r w:rsidRPr="00383001">
        <w:rPr>
          <w:rFonts w:cs="Arial"/>
          <w:szCs w:val="28"/>
        </w:rPr>
        <w:t xml:space="preserve">на граждан в размере от пятисот до одной тысячи рублей; </w:t>
      </w:r>
    </w:p>
    <w:p w:rsidR="00431253" w:rsidRPr="00383001" w:rsidRDefault="00431253" w:rsidP="00AB4AE3">
      <w:pPr>
        <w:widowControl w:val="0"/>
        <w:autoSpaceDE w:val="0"/>
        <w:autoSpaceDN w:val="0"/>
        <w:adjustRightInd w:val="0"/>
        <w:ind w:firstLine="709"/>
        <w:rPr>
          <w:rFonts w:cs="Arial"/>
          <w:szCs w:val="28"/>
        </w:rPr>
      </w:pPr>
      <w:r w:rsidRPr="00383001">
        <w:rPr>
          <w:rFonts w:cs="Arial"/>
          <w:szCs w:val="28"/>
        </w:rPr>
        <w:t xml:space="preserve">на должностных лиц – от одной тысячи до пяти тысяч рублей; </w:t>
      </w:r>
    </w:p>
    <w:p w:rsidR="00431253" w:rsidRDefault="00431253" w:rsidP="00AB4AE3">
      <w:pPr>
        <w:pStyle w:val="text"/>
        <w:rPr>
          <w:szCs w:val="28"/>
        </w:rPr>
      </w:pPr>
      <w:r w:rsidRPr="00383001">
        <w:rPr>
          <w:szCs w:val="28"/>
        </w:rPr>
        <w:t>на юридических лиц – от пяти тысяч до десяти тысяч рублей.</w:t>
      </w:r>
    </w:p>
    <w:p w:rsidR="00431253" w:rsidRDefault="00431253" w:rsidP="00AB4AE3">
      <w:pPr>
        <w:pStyle w:val="text"/>
      </w:pPr>
    </w:p>
    <w:p w:rsidR="00431253" w:rsidRDefault="00431253">
      <w:pPr>
        <w:pStyle w:val="article"/>
      </w:pPr>
      <w:r>
        <w:rPr>
          <w:b/>
          <w:bCs/>
        </w:rPr>
        <w:t>Статья 17. Непринятие мер по защите прав и законных интересов недееспособных граждан</w:t>
      </w:r>
    </w:p>
    <w:p w:rsidR="00431253" w:rsidRDefault="00431253">
      <w:pPr>
        <w:pStyle w:val="text"/>
      </w:pPr>
      <w:r>
        <w:t>Непринятие мер должностными лицами органов опеки и попечительства по защите прав и законных интересов граждан, признанных в установленном законом порядке недееспособными, влечёт наложение административного штрафа на должностных лиц в размере от пятисот до одной тысячи рублей.</w:t>
      </w:r>
    </w:p>
    <w:p w:rsidR="00431253" w:rsidRDefault="00431253">
      <w:pPr>
        <w:pStyle w:val="text"/>
      </w:pPr>
    </w:p>
    <w:p w:rsidR="00431253" w:rsidRDefault="00431253">
      <w:pPr>
        <w:pStyle w:val="article"/>
      </w:pPr>
      <w:r>
        <w:rPr>
          <w:b/>
          <w:bCs/>
        </w:rPr>
        <w:t>Статья 17</w:t>
      </w:r>
      <w:r>
        <w:rPr>
          <w:b/>
          <w:bCs/>
          <w:vertAlign w:val="superscript"/>
        </w:rPr>
        <w:t>1</w:t>
      </w:r>
      <w:r>
        <w:rPr>
          <w:b/>
          <w:bCs/>
        </w:rPr>
        <w:t xml:space="preserve"> Несоблюдение установленных требований по содействию физическому, интеллектуальному, психическому, духовному и нравственному развитию детей и предупреждению причинения им вреда</w:t>
      </w:r>
    </w:p>
    <w:p w:rsidR="00431253" w:rsidRDefault="00431253">
      <w:pPr>
        <w:pStyle w:val="text"/>
      </w:pPr>
      <w:r>
        <w:lastRenderedPageBreak/>
        <w:t xml:space="preserve">1. </w:t>
      </w:r>
      <w:proofErr w:type="gramStart"/>
      <w:r>
        <w:t xml:space="preserve">Нарушение запрета нахождения детей (лиц, не достигших возраста 18 лет) на объектах (на территориях, в помещениях) юридических лиц или граждан, осуществляющих предпринимательскую деятельность без образования юридического лица, которые предназначены для реализации только товаров сексуального характера, в пивных ресторанах, винных и пивных барах, рюмочных, в других местах, которые предназначены </w:t>
      </w:r>
      <w:r w:rsidRPr="0043518E">
        <w:t>только</w:t>
      </w:r>
      <w:r>
        <w:t xml:space="preserve"> для реализации алкогольной продукции, пива и напитков, изготавливаемых на его основе</w:t>
      </w:r>
      <w:proofErr w:type="gramEnd"/>
      <w:r>
        <w:t xml:space="preserve">, и в иных местах, нахождение в которых может причинить вред здоровью детей, их физическому, интеллектуальному, психическому, духовному и нравственному развитию, а также несоблюдение установленного порядка уведомления родителей (лиц, их заменяющих) или лиц, осуществляющих мероприятия по образованию, воспитанию, развитию, охране здоровья, социальной защите и социальному обслуживанию детей, содействию их социальной адаптации, социальной реабилитации и подобные мероприятия с участием детей (далее </w:t>
      </w:r>
      <w:proofErr w:type="gramStart"/>
      <w:r>
        <w:t>-л</w:t>
      </w:r>
      <w:proofErr w:type="gramEnd"/>
      <w:r>
        <w:t>ица, осуществляющие мероприятия с участием детей), и (или) органов внутренних дел в случае обнаружения ребёнка в указанных местах влечёт наложение административного штрафа:</w:t>
      </w:r>
    </w:p>
    <w:p w:rsidR="00431253" w:rsidRDefault="00431253">
      <w:pPr>
        <w:pStyle w:val="text"/>
      </w:pPr>
      <w:r>
        <w:t>на граждан в размере от ста до пятисот рублей;</w:t>
      </w:r>
    </w:p>
    <w:p w:rsidR="00431253" w:rsidRDefault="00431253">
      <w:pPr>
        <w:pStyle w:val="text"/>
      </w:pPr>
      <w:r>
        <w:t>на родителей (лиц, их заменяющих), лиц, осуществляющих мероприятия с участием детей, - от пятисот до трёх тысяч рублей;</w:t>
      </w:r>
    </w:p>
    <w:p w:rsidR="00431253" w:rsidRDefault="00431253">
      <w:pPr>
        <w:pStyle w:val="text"/>
      </w:pPr>
      <w:r>
        <w:t>на граждан, осуществляющих предпринимательскую деятельность без образования юридического лица, - от пяти тысяч до десяти тысяч рублей;</w:t>
      </w:r>
    </w:p>
    <w:p w:rsidR="00431253" w:rsidRDefault="00431253">
      <w:pPr>
        <w:pStyle w:val="text"/>
      </w:pPr>
      <w:r>
        <w:t>на должностных лиц - от трёх тысяч до пяти тысяч рублей;</w:t>
      </w:r>
    </w:p>
    <w:p w:rsidR="00431253" w:rsidRDefault="00431253">
      <w:pPr>
        <w:pStyle w:val="text"/>
      </w:pPr>
      <w:r>
        <w:t>на юридических лиц - от десяти тысяч до двадцати тысяч рублей.</w:t>
      </w:r>
    </w:p>
    <w:p w:rsidR="00431253" w:rsidRDefault="00431253">
      <w:pPr>
        <w:pStyle w:val="text"/>
      </w:pPr>
      <w:r>
        <w:t xml:space="preserve">2. </w:t>
      </w:r>
      <w:proofErr w:type="gramStart"/>
      <w:r>
        <w:t>Нарушение запрета нахождения детей (лиц, не достигших возраста 16 лет) в ночное время в общественных местах, в том числе на улицах, стадионах, в парках, скверах, транспортных средствах общего пользования, на объектах (на территориях, в помещениях) юридических лиц или граждан, осуществляющих предпринимательскую деятельность без образования юридического лица, которые предназначены для обеспечения доступа к сети «Интернет», а также для реализации услуг в</w:t>
      </w:r>
      <w:proofErr w:type="gramEnd"/>
      <w:r>
        <w:t xml:space="preserve"> сфере торговли и общественного питания (организациях или пунктах), для развлечений, досуга, где в установленном законом порядке предусмотрена розничная продажа алкогольной продукции, пива и напитков, изготавливаемых на его основе, и в иных общественных местах без сопровождения родителей (лиц, их заменяющих) или лиц, осуществляющих мероприятия с участием детей, влечёт наложение административного штрафа:</w:t>
      </w:r>
    </w:p>
    <w:p w:rsidR="00431253" w:rsidRDefault="00431253">
      <w:pPr>
        <w:pStyle w:val="text"/>
      </w:pPr>
      <w:r>
        <w:t>на родителей (лиц, их заменяющих), лиц, осуществляющих мероприятия с участием детей, в размере от трёхсот до одной тысячи рублей;</w:t>
      </w:r>
    </w:p>
    <w:p w:rsidR="00431253" w:rsidRDefault="00431253">
      <w:pPr>
        <w:pStyle w:val="text"/>
      </w:pPr>
      <w:r>
        <w:t>на граждан, осуществляющих предпринимательскую деятельность без образования юридического лица, - от одной тысячи до трёх тысяч рублей;</w:t>
      </w:r>
    </w:p>
    <w:p w:rsidR="00431253" w:rsidRDefault="00431253">
      <w:pPr>
        <w:pStyle w:val="text"/>
      </w:pPr>
      <w:r>
        <w:t>на должностных лиц - от одной тысячи до трёх тысяч рублей;</w:t>
      </w:r>
    </w:p>
    <w:p w:rsidR="00431253" w:rsidRDefault="00431253">
      <w:pPr>
        <w:pStyle w:val="text"/>
      </w:pPr>
      <w:r>
        <w:t>на юридических лиц - от пяти тысяч до десяти тысяч рублей.</w:t>
      </w:r>
    </w:p>
    <w:p w:rsidR="00431253" w:rsidRDefault="00431253">
      <w:pPr>
        <w:pStyle w:val="text"/>
      </w:pPr>
      <w:r>
        <w:t xml:space="preserve">Примечание. </w:t>
      </w:r>
      <w:proofErr w:type="gramStart"/>
      <w:r>
        <w:t>Помимо вышеперечисленных, под общественными и иными местами в настоящей статье понимаются места общего пользования в жилых домах - межквартирные лестничные площадки, лестницы, лифты, коридоры, технические этажи, чердаки, подвалы, крыши; территории, прилегающие к жилым домам, в том числе детские площадки, спортивные сооружения; территории образовательных учреждений; территории аэропортов, вокзалов, пристаней; пляжи; зоны отдыха;</w:t>
      </w:r>
      <w:proofErr w:type="gramEnd"/>
      <w:r>
        <w:t xml:space="preserve"> культовые здания и сооружения; остановки общественного транспорта городского и пригородного сообщения; автозаправочные станции.</w:t>
      </w:r>
    </w:p>
    <w:p w:rsidR="00431253" w:rsidRDefault="00431253">
      <w:pPr>
        <w:pStyle w:val="text"/>
      </w:pPr>
    </w:p>
    <w:p w:rsidR="00431253" w:rsidRDefault="00431253" w:rsidP="000B5DD5">
      <w:r w:rsidRPr="000B5DD5">
        <w:rPr>
          <w:b/>
          <w:bCs/>
          <w:sz w:val="26"/>
          <w:szCs w:val="28"/>
        </w:rPr>
        <w:lastRenderedPageBreak/>
        <w:t>Статьи 17</w:t>
      </w:r>
      <w:r w:rsidRPr="000B5DD5">
        <w:rPr>
          <w:b/>
          <w:bCs/>
          <w:sz w:val="26"/>
          <w:szCs w:val="28"/>
          <w:vertAlign w:val="superscript"/>
        </w:rPr>
        <w:t>2</w:t>
      </w:r>
      <w:r w:rsidRPr="000B5DD5">
        <w:rPr>
          <w:b/>
          <w:bCs/>
          <w:sz w:val="26"/>
          <w:szCs w:val="28"/>
        </w:rPr>
        <w:t>, 17</w:t>
      </w:r>
      <w:r w:rsidRPr="000B5DD5">
        <w:rPr>
          <w:b/>
          <w:bCs/>
          <w:sz w:val="26"/>
          <w:szCs w:val="28"/>
          <w:vertAlign w:val="superscript"/>
        </w:rPr>
        <w:t xml:space="preserve">3 </w:t>
      </w:r>
      <w:r w:rsidRPr="00AB4AE3">
        <w:t>утратили силу</w:t>
      </w:r>
      <w:r>
        <w:rPr>
          <w:vertAlign w:val="superscript"/>
        </w:rPr>
        <w:t xml:space="preserve"> </w:t>
      </w:r>
      <w:hyperlink r:id="rId23" w:tgtFrame="Logical" w:history="1">
        <w:r w:rsidRPr="00EB21CF">
          <w:rPr>
            <w:rStyle w:val="a5"/>
            <w:rFonts w:cs="Arial"/>
          </w:rPr>
          <w:t>от 21.02.2014г., Закон Республики Хакасия № 13-ЗРХ, НГР</w:t>
        </w:r>
        <w:r w:rsidRPr="00EB21CF">
          <w:rPr>
            <w:rStyle w:val="a5"/>
          </w:rPr>
          <w:t xml:space="preserve"> RU19000201400094</w:t>
        </w:r>
      </w:hyperlink>
      <w:r>
        <w:rPr>
          <w:rFonts w:cs="Arial"/>
        </w:rPr>
        <w:t>.</w:t>
      </w:r>
    </w:p>
    <w:p w:rsidR="00431253" w:rsidRDefault="00431253" w:rsidP="00B82E61">
      <w:pPr>
        <w:pStyle w:val="text"/>
      </w:pPr>
    </w:p>
    <w:p w:rsidR="00431253" w:rsidRDefault="00431253">
      <w:pPr>
        <w:pStyle w:val="article"/>
      </w:pPr>
      <w:r>
        <w:rPr>
          <w:b/>
          <w:bCs/>
        </w:rPr>
        <w:t>Статья 18. Воспрепятствование деятельности членов комиссии по делам несовершеннолетних и защите их прав</w:t>
      </w:r>
    </w:p>
    <w:p w:rsidR="00431253" w:rsidRDefault="00431253">
      <w:pPr>
        <w:pStyle w:val="text"/>
      </w:pPr>
      <w:r>
        <w:t>Воспрепятствование посещению учреждения системы профилактики безнадзорности и правонарушений несовершеннолетних членом комиссии по делам несовершеннолетних и защите их прав, осуществляющим по поручению данной комиссии проверку условий содержания, воспитания и обучения несовершеннолетних в указанном учреждении, влечёт наложение административного штрафа:</w:t>
      </w:r>
    </w:p>
    <w:p w:rsidR="00431253" w:rsidRDefault="00431253">
      <w:pPr>
        <w:pStyle w:val="text"/>
      </w:pPr>
      <w:r>
        <w:t>на граждан в размере от пятисот до одной тысячи рублей;</w:t>
      </w:r>
    </w:p>
    <w:p w:rsidR="00431253" w:rsidRDefault="00431253">
      <w:pPr>
        <w:pStyle w:val="text"/>
      </w:pPr>
      <w:r>
        <w:t>на должностных лиц - от четырех тысяч до пяти тысяч рублей;</w:t>
      </w:r>
    </w:p>
    <w:p w:rsidR="00431253" w:rsidRDefault="00431253">
      <w:pPr>
        <w:pStyle w:val="text"/>
      </w:pPr>
      <w:r>
        <w:t>на юридических лиц - от тридцати тысяч до пятидесяти тысяч рублей.</w:t>
      </w:r>
    </w:p>
    <w:p w:rsidR="00431253" w:rsidRDefault="00431253">
      <w:pPr>
        <w:pStyle w:val="text"/>
      </w:pPr>
    </w:p>
    <w:p w:rsidR="00431253" w:rsidRDefault="00431253">
      <w:pPr>
        <w:pStyle w:val="article"/>
      </w:pPr>
      <w:r>
        <w:rPr>
          <w:b/>
          <w:bCs/>
        </w:rPr>
        <w:t>Статья 19. Неисполнение либо ненадлежащее исполнение обязанностей опекуна (попечителя)</w:t>
      </w:r>
    </w:p>
    <w:p w:rsidR="00431253" w:rsidRDefault="00431253">
      <w:pPr>
        <w:pStyle w:val="text"/>
      </w:pPr>
      <w:r>
        <w:t>Неисполнение либо ненадлежащее исполнение назначенным опекуном (попечителем) обязанностей по опеке (попечительству) над недееспособными или не полностью дееспособными гражданами (кроме несовершеннолетних), установленных действующим законодательством, влечёт наложение административного штрафа на граждан в размере от одной тысячи до двух тысяч рублей.</w:t>
      </w:r>
    </w:p>
    <w:p w:rsidR="00431253" w:rsidRDefault="00431253">
      <w:pPr>
        <w:pStyle w:val="text"/>
      </w:pPr>
    </w:p>
    <w:p w:rsidR="00431253" w:rsidRDefault="00431253">
      <w:pPr>
        <w:pStyle w:val="article"/>
      </w:pPr>
      <w:r>
        <w:rPr>
          <w:b/>
          <w:bCs/>
        </w:rPr>
        <w:t>Статья 20. Неисполнение постановлений комиссии по делам несовершеннолетних и защите их прав</w:t>
      </w:r>
    </w:p>
    <w:p w:rsidR="00431253" w:rsidRDefault="00431253">
      <w:pPr>
        <w:pStyle w:val="text"/>
      </w:pPr>
      <w:r>
        <w:t>Неисполнение постановлений комиссии по делам несовершеннолетних и защите их прав либо создание препятствий для их исполнения влечёт наложение административного штрафа:</w:t>
      </w:r>
    </w:p>
    <w:p w:rsidR="00431253" w:rsidRDefault="00431253">
      <w:pPr>
        <w:pStyle w:val="text"/>
      </w:pPr>
      <w:r>
        <w:t>на граждан в размере от пятисот до одной тысячи рублей;</w:t>
      </w:r>
    </w:p>
    <w:p w:rsidR="00431253" w:rsidRDefault="00431253">
      <w:pPr>
        <w:pStyle w:val="text"/>
      </w:pPr>
      <w:r>
        <w:t>на должностных лиц - от одной тысячи до трёх тысяч рублей;</w:t>
      </w:r>
    </w:p>
    <w:p w:rsidR="00431253" w:rsidRDefault="00431253">
      <w:pPr>
        <w:pStyle w:val="text"/>
      </w:pPr>
      <w:r>
        <w:t>на юридических лиц - от пяти тысяч до десяти тысяч рублей.</w:t>
      </w:r>
    </w:p>
    <w:p w:rsidR="00431253" w:rsidRDefault="00431253">
      <w:pPr>
        <w:pStyle w:val="text"/>
      </w:pPr>
    </w:p>
    <w:p w:rsidR="00431253" w:rsidRDefault="00431253" w:rsidP="00D23F4A">
      <w:pPr>
        <w:widowControl w:val="0"/>
        <w:ind w:firstLine="709"/>
        <w:rPr>
          <w:rFonts w:cs="Arial"/>
          <w:b/>
        </w:rPr>
      </w:pPr>
      <w:r w:rsidRPr="00D23F4A">
        <w:rPr>
          <w:b/>
          <w:bCs/>
          <w:sz w:val="26"/>
          <w:szCs w:val="28"/>
        </w:rPr>
        <w:t>Статья 20</w:t>
      </w:r>
      <w:r w:rsidRPr="00D23F4A">
        <w:rPr>
          <w:b/>
          <w:bCs/>
          <w:sz w:val="26"/>
          <w:szCs w:val="28"/>
          <w:vertAlign w:val="superscript"/>
        </w:rPr>
        <w:t>1</w:t>
      </w:r>
      <w:r w:rsidRPr="00D23F4A">
        <w:rPr>
          <w:b/>
          <w:bCs/>
          <w:sz w:val="26"/>
          <w:szCs w:val="28"/>
        </w:rPr>
        <w:t>. Нарушение порядка предоставления государственной услуги</w:t>
      </w:r>
    </w:p>
    <w:p w:rsidR="00431253" w:rsidRPr="00CA055C" w:rsidRDefault="00431253" w:rsidP="00D23F4A">
      <w:pPr>
        <w:widowControl w:val="0"/>
        <w:ind w:firstLine="709"/>
        <w:rPr>
          <w:rFonts w:cs="Arial"/>
        </w:rPr>
      </w:pPr>
    </w:p>
    <w:p w:rsidR="00431253" w:rsidRPr="00CA055C" w:rsidRDefault="00431253" w:rsidP="00D23F4A">
      <w:pPr>
        <w:widowControl w:val="0"/>
        <w:ind w:firstLine="709"/>
        <w:rPr>
          <w:rFonts w:cs="Arial"/>
        </w:rPr>
      </w:pPr>
      <w:r w:rsidRPr="00CA055C">
        <w:rPr>
          <w:rFonts w:cs="Arial"/>
        </w:rPr>
        <w:t xml:space="preserve">1. </w:t>
      </w:r>
      <w:proofErr w:type="gramStart"/>
      <w:r w:rsidRPr="00CA055C">
        <w:rPr>
          <w:rFonts w:cs="Arial"/>
        </w:rPr>
        <w:t>Нарушение должностным лицом исполнительного органа государственной власти Республики Хакасия, должностным лицом органа местного самоуправления при осуществлении отдельных государственных полномочий, переданных законами Республики Хакасия, работником многофункционального центра предоставления государственных и муниципальных услуг (далее – многофункциональный центр), работником иной организации, осуществляющей в соответствии с законодательством Российской Федерации функции многофункционального центра, установленного нормативными правовыми актами Республики Хакасия порядка предоставления государственной услуги, предоставляемой исполнительным органом</w:t>
      </w:r>
      <w:proofErr w:type="gramEnd"/>
      <w:r w:rsidRPr="00CA055C">
        <w:rPr>
          <w:rFonts w:cs="Arial"/>
        </w:rPr>
        <w:t xml:space="preserve"> </w:t>
      </w:r>
      <w:proofErr w:type="gramStart"/>
      <w:r w:rsidRPr="00CA055C">
        <w:rPr>
          <w:rFonts w:cs="Arial"/>
        </w:rPr>
        <w:t xml:space="preserve">государственной власти Республики Хакасия, органом местного самоуправления при осуществлении отдельных государственных полномочий, переданных законами Республики Хакасия, повлекшее </w:t>
      </w:r>
      <w:proofErr w:type="spellStart"/>
      <w:r w:rsidRPr="00CA055C">
        <w:rPr>
          <w:rFonts w:cs="Arial"/>
        </w:rPr>
        <w:t>непредоставление</w:t>
      </w:r>
      <w:proofErr w:type="spellEnd"/>
      <w:r w:rsidRPr="00CA055C">
        <w:rPr>
          <w:rFonts w:cs="Arial"/>
        </w:rPr>
        <w:t xml:space="preserve"> государственной услуги заявителю либо предоставление государственной услуги заявителю с нарушением установленных сроков, за исключением случаев, предусмотренных частью 2 настоящей статьи, если эти действия (бездействие) не содержат </w:t>
      </w:r>
      <w:r w:rsidRPr="00CA055C">
        <w:rPr>
          <w:rFonts w:cs="Arial"/>
        </w:rPr>
        <w:lastRenderedPageBreak/>
        <w:t>уголовно наказуемого деяния, влечёт наложение административного штрафа:</w:t>
      </w:r>
      <w:proofErr w:type="gramEnd"/>
    </w:p>
    <w:p w:rsidR="00431253" w:rsidRPr="00CA055C" w:rsidRDefault="00431253" w:rsidP="00D23F4A">
      <w:pPr>
        <w:widowControl w:val="0"/>
        <w:ind w:firstLine="709"/>
        <w:rPr>
          <w:rFonts w:cs="Arial"/>
        </w:rPr>
      </w:pPr>
      <w:r w:rsidRPr="00CA055C">
        <w:rPr>
          <w:rFonts w:cs="Arial"/>
        </w:rPr>
        <w:t>на должностных лиц исполнительного органа государственной власти Республики Хакасия, органа местного самоуправления в размере от трёх тысяч до пяти тысяч рублей;</w:t>
      </w:r>
    </w:p>
    <w:p w:rsidR="00431253" w:rsidRPr="00CA055C" w:rsidRDefault="00431253" w:rsidP="00D23F4A">
      <w:pPr>
        <w:widowControl w:val="0"/>
        <w:ind w:firstLine="709"/>
        <w:rPr>
          <w:rFonts w:cs="Arial"/>
        </w:rPr>
      </w:pPr>
      <w:r w:rsidRPr="00CA055C">
        <w:rPr>
          <w:rFonts w:cs="Arial"/>
        </w:rPr>
        <w:t xml:space="preserve">на работников многофункционального центра, работников иной организации, осуществляющей в соответствии с законодательством Российской Федерации функции многофункционального центра, – от одной тысячи до одной </w:t>
      </w:r>
      <w:proofErr w:type="gramStart"/>
      <w:r w:rsidRPr="00CA055C">
        <w:rPr>
          <w:rFonts w:cs="Arial"/>
        </w:rPr>
        <w:t>тысячи пятисот</w:t>
      </w:r>
      <w:proofErr w:type="gramEnd"/>
      <w:r w:rsidRPr="00CA055C">
        <w:rPr>
          <w:rFonts w:cs="Arial"/>
        </w:rPr>
        <w:t xml:space="preserve"> рублей.</w:t>
      </w:r>
    </w:p>
    <w:p w:rsidR="00431253" w:rsidRPr="00CA055C" w:rsidRDefault="00431253" w:rsidP="00D23F4A">
      <w:pPr>
        <w:widowControl w:val="0"/>
        <w:ind w:firstLine="709"/>
        <w:rPr>
          <w:rFonts w:cs="Arial"/>
        </w:rPr>
      </w:pPr>
      <w:r w:rsidRPr="00CA055C">
        <w:rPr>
          <w:rFonts w:cs="Arial"/>
        </w:rPr>
        <w:t xml:space="preserve">2. </w:t>
      </w:r>
      <w:proofErr w:type="gramStart"/>
      <w:r w:rsidRPr="00CA055C">
        <w:rPr>
          <w:rFonts w:cs="Arial"/>
        </w:rPr>
        <w:t>Требование лицом, указанным в части 1 настоящей статьи, для предоставления государственной услуги, предоставляемой исполнительным органом государственной власти Республики Хакасия, органом местного самоуправления при осуществлении отдельных государственных полномочий, переданных законами Республики Хакасия, документов и (или) платы с заявителя, не предусмотренных нормативными правовыми актами Российской Федерации и Республики Хакасия, если эти действия не содержат уголовно наказуемого деяния, влечёт наложение административного штрафа:</w:t>
      </w:r>
      <w:proofErr w:type="gramEnd"/>
    </w:p>
    <w:p w:rsidR="00431253" w:rsidRPr="00CA055C" w:rsidRDefault="00431253" w:rsidP="00D23F4A">
      <w:pPr>
        <w:widowControl w:val="0"/>
        <w:ind w:firstLine="709"/>
        <w:rPr>
          <w:rFonts w:cs="Arial"/>
        </w:rPr>
      </w:pPr>
      <w:r w:rsidRPr="00CA055C">
        <w:rPr>
          <w:rFonts w:cs="Arial"/>
        </w:rPr>
        <w:t>на должностных лиц исполнительного органа государственной власти Республики Хакасия, органа местного самоуправления в размере от пяти тысяч до десяти тысяч рублей;</w:t>
      </w:r>
    </w:p>
    <w:p w:rsidR="00431253" w:rsidRPr="00CA055C" w:rsidRDefault="00431253" w:rsidP="00D23F4A">
      <w:pPr>
        <w:widowControl w:val="0"/>
        <w:ind w:firstLine="709"/>
        <w:rPr>
          <w:rFonts w:cs="Arial"/>
        </w:rPr>
      </w:pPr>
      <w:r w:rsidRPr="00CA055C">
        <w:rPr>
          <w:rFonts w:cs="Arial"/>
        </w:rPr>
        <w:t xml:space="preserve">на работников многофункционального центра, работников иной организации, осуществляющей в соответствии с законодательством Российской Федерации функции многофункционального центра, – от одной </w:t>
      </w:r>
      <w:proofErr w:type="gramStart"/>
      <w:r w:rsidRPr="00CA055C">
        <w:rPr>
          <w:rFonts w:cs="Arial"/>
        </w:rPr>
        <w:t>тысячи пятисот</w:t>
      </w:r>
      <w:proofErr w:type="gramEnd"/>
      <w:r w:rsidRPr="00CA055C">
        <w:rPr>
          <w:rFonts w:cs="Arial"/>
        </w:rPr>
        <w:t xml:space="preserve"> до трёх тысяч рублей.</w:t>
      </w:r>
    </w:p>
    <w:p w:rsidR="00431253" w:rsidRPr="00CA055C" w:rsidRDefault="00431253" w:rsidP="00D23F4A">
      <w:pPr>
        <w:widowControl w:val="0"/>
        <w:ind w:firstLine="709"/>
        <w:rPr>
          <w:rFonts w:cs="Arial"/>
        </w:rPr>
      </w:pPr>
      <w:r w:rsidRPr="00CA055C">
        <w:rPr>
          <w:rFonts w:cs="Arial"/>
        </w:rPr>
        <w:t>3. Совершение административного правонарушения, предусмотренного частью 1 или 2 настоящей статьи, лицом, ранее подвергнутым административному наказанию за аналогичное административное правонарушение, влечёт наложение административного штрафа:</w:t>
      </w:r>
    </w:p>
    <w:p w:rsidR="00431253" w:rsidRPr="00CA055C" w:rsidRDefault="00431253" w:rsidP="00D23F4A">
      <w:pPr>
        <w:widowControl w:val="0"/>
        <w:ind w:firstLine="709"/>
        <w:rPr>
          <w:rFonts w:cs="Arial"/>
        </w:rPr>
      </w:pPr>
      <w:r w:rsidRPr="00CA055C">
        <w:rPr>
          <w:rFonts w:cs="Arial"/>
        </w:rPr>
        <w:t>на должностных лиц исполнительного органа государственной власти Республики Хакасия, органа местного самоуправления в размере от десяти тысяч до пятнадцати тысяч рублей;</w:t>
      </w:r>
    </w:p>
    <w:p w:rsidR="00431253" w:rsidRDefault="00431253" w:rsidP="00D23F4A">
      <w:pPr>
        <w:widowControl w:val="0"/>
        <w:ind w:firstLine="709"/>
        <w:rPr>
          <w:rFonts w:cs="Arial"/>
        </w:rPr>
      </w:pPr>
      <w:r w:rsidRPr="00CA055C">
        <w:rPr>
          <w:rFonts w:cs="Arial"/>
        </w:rPr>
        <w:t>на работников многофункционального центра, работников иной организации, осуществляющей в соответствии с законодательством Российской Федерации функции многофункционального центра, – от трёх тысяч до пяти тысяч рублей.</w:t>
      </w:r>
    </w:p>
    <w:p w:rsidR="00431253" w:rsidRPr="00CA055C" w:rsidRDefault="00431253" w:rsidP="00D23F4A">
      <w:pPr>
        <w:widowControl w:val="0"/>
        <w:ind w:firstLine="709"/>
        <w:rPr>
          <w:rFonts w:cs="Arial"/>
        </w:rPr>
      </w:pPr>
    </w:p>
    <w:p w:rsidR="00431253" w:rsidRPr="00D23F4A" w:rsidRDefault="00431253" w:rsidP="00D23F4A">
      <w:pPr>
        <w:widowControl w:val="0"/>
        <w:ind w:firstLine="709"/>
        <w:rPr>
          <w:b/>
          <w:bCs/>
          <w:sz w:val="26"/>
          <w:szCs w:val="28"/>
        </w:rPr>
      </w:pPr>
      <w:r w:rsidRPr="00D23F4A">
        <w:rPr>
          <w:b/>
          <w:bCs/>
          <w:sz w:val="26"/>
          <w:szCs w:val="28"/>
        </w:rPr>
        <w:t>Статья 20</w:t>
      </w:r>
      <w:r w:rsidRPr="00D23F4A">
        <w:rPr>
          <w:b/>
          <w:bCs/>
          <w:sz w:val="26"/>
          <w:szCs w:val="28"/>
          <w:vertAlign w:val="superscript"/>
        </w:rPr>
        <w:t>2</w:t>
      </w:r>
      <w:r w:rsidRPr="00D23F4A">
        <w:rPr>
          <w:b/>
          <w:bCs/>
          <w:sz w:val="26"/>
          <w:szCs w:val="28"/>
        </w:rPr>
        <w:t>. Нарушение порядка предоставления муниципальной услуги</w:t>
      </w:r>
    </w:p>
    <w:p w:rsidR="00431253" w:rsidRPr="00240A74" w:rsidRDefault="00431253" w:rsidP="00D23F4A">
      <w:pPr>
        <w:widowControl w:val="0"/>
        <w:ind w:firstLine="709"/>
        <w:rPr>
          <w:rFonts w:cs="Arial"/>
          <w:b/>
        </w:rPr>
      </w:pPr>
    </w:p>
    <w:p w:rsidR="00431253" w:rsidRPr="00CA055C" w:rsidRDefault="00431253" w:rsidP="00D23F4A">
      <w:pPr>
        <w:widowControl w:val="0"/>
        <w:ind w:firstLine="709"/>
        <w:rPr>
          <w:rFonts w:cs="Arial"/>
        </w:rPr>
      </w:pPr>
      <w:r w:rsidRPr="00CA055C">
        <w:rPr>
          <w:rFonts w:cs="Arial"/>
        </w:rPr>
        <w:t xml:space="preserve">1. </w:t>
      </w:r>
      <w:proofErr w:type="gramStart"/>
      <w:r w:rsidRPr="00CA055C">
        <w:rPr>
          <w:rFonts w:cs="Arial"/>
        </w:rPr>
        <w:t xml:space="preserve">Нарушение должностным лицом органа местного самоуправления муниципального образования Республик Хакасия, работником многофункционального центра, работником иной организации, осуществляющей в соответствии с законодательством Российской Федерации функции многофункционального центра, установленного муниципальными правовыми актами порядка предоставления муниципальной услуги, предоставляемой органом местного самоуправления, повлекшее </w:t>
      </w:r>
      <w:proofErr w:type="spellStart"/>
      <w:r w:rsidRPr="00CA055C">
        <w:rPr>
          <w:rFonts w:cs="Arial"/>
        </w:rPr>
        <w:t>непредоставление</w:t>
      </w:r>
      <w:proofErr w:type="spellEnd"/>
      <w:r w:rsidRPr="00CA055C">
        <w:rPr>
          <w:rFonts w:cs="Arial"/>
        </w:rPr>
        <w:t xml:space="preserve"> муниципальной услуги заявителю либо предоставление муниципальной услуги заявителю с нарушением установленных сроков, за исключением случаев, предусмотренных частью 2 настоящей статьи</w:t>
      </w:r>
      <w:proofErr w:type="gramEnd"/>
      <w:r w:rsidRPr="00CA055C">
        <w:rPr>
          <w:rFonts w:cs="Arial"/>
        </w:rPr>
        <w:t>, если эти действия (бездействие) не содержат уголовно наказуемого деяния, влечёт наложение административного штрафа:</w:t>
      </w:r>
    </w:p>
    <w:p w:rsidR="00431253" w:rsidRPr="00CA055C" w:rsidRDefault="00431253" w:rsidP="00D23F4A">
      <w:pPr>
        <w:widowControl w:val="0"/>
        <w:ind w:firstLine="709"/>
        <w:rPr>
          <w:rFonts w:cs="Arial"/>
        </w:rPr>
      </w:pPr>
      <w:r w:rsidRPr="00CA055C">
        <w:rPr>
          <w:rFonts w:cs="Arial"/>
        </w:rPr>
        <w:t>на должностных лиц органа местного самоуправления в размере от трёх тысяч до пяти тысяч рублей;</w:t>
      </w:r>
    </w:p>
    <w:p w:rsidR="00431253" w:rsidRPr="00CA055C" w:rsidRDefault="00431253" w:rsidP="00D23F4A">
      <w:pPr>
        <w:widowControl w:val="0"/>
        <w:ind w:firstLine="709"/>
        <w:rPr>
          <w:rFonts w:cs="Arial"/>
        </w:rPr>
      </w:pPr>
      <w:r w:rsidRPr="00CA055C">
        <w:rPr>
          <w:rFonts w:cs="Arial"/>
        </w:rPr>
        <w:t xml:space="preserve">на работников многофункционального центра, работников иной </w:t>
      </w:r>
      <w:r w:rsidRPr="00CA055C">
        <w:rPr>
          <w:rFonts w:cs="Arial"/>
        </w:rPr>
        <w:lastRenderedPageBreak/>
        <w:t xml:space="preserve">организации, осуществляющей в соответствии с законодательством Российской Федерации функции многофункционального центра, – от одной тысячи до одной </w:t>
      </w:r>
      <w:proofErr w:type="gramStart"/>
      <w:r w:rsidRPr="00CA055C">
        <w:rPr>
          <w:rFonts w:cs="Arial"/>
        </w:rPr>
        <w:t>тысячи пятисот</w:t>
      </w:r>
      <w:proofErr w:type="gramEnd"/>
      <w:r w:rsidRPr="00CA055C">
        <w:rPr>
          <w:rFonts w:cs="Arial"/>
        </w:rPr>
        <w:t xml:space="preserve"> рублей.</w:t>
      </w:r>
    </w:p>
    <w:p w:rsidR="00431253" w:rsidRPr="00CA055C" w:rsidRDefault="00431253" w:rsidP="00D23F4A">
      <w:pPr>
        <w:widowControl w:val="0"/>
        <w:ind w:firstLine="709"/>
        <w:rPr>
          <w:rFonts w:cs="Arial"/>
        </w:rPr>
      </w:pPr>
      <w:r w:rsidRPr="00CA055C">
        <w:rPr>
          <w:rFonts w:cs="Arial"/>
        </w:rPr>
        <w:t xml:space="preserve">2. </w:t>
      </w:r>
      <w:proofErr w:type="gramStart"/>
      <w:r w:rsidRPr="00CA055C">
        <w:rPr>
          <w:rFonts w:cs="Arial"/>
        </w:rPr>
        <w:t>Требование лицом, указанным в части 1 настоящей статьи, для предоставления муниципальной услуги, предоставляемой органом местного самоуправления, документов и (или) платы с заявителя, не предусмотренных федеральными законами и принятыми в соответствии с ними иными нормативными правовыми актами Российской Федерации и Республики Хакасия, муниципальными правовыми актами, если эти действия не содержат уголовно наказуемого деяния, влечёт наложение административного штрафа:</w:t>
      </w:r>
      <w:proofErr w:type="gramEnd"/>
    </w:p>
    <w:p w:rsidR="00431253" w:rsidRPr="00CA055C" w:rsidRDefault="00431253" w:rsidP="00D23F4A">
      <w:pPr>
        <w:widowControl w:val="0"/>
        <w:ind w:firstLine="709"/>
        <w:rPr>
          <w:rFonts w:cs="Arial"/>
        </w:rPr>
      </w:pPr>
      <w:r w:rsidRPr="00CA055C">
        <w:rPr>
          <w:rFonts w:cs="Arial"/>
        </w:rPr>
        <w:t>на должностных лиц органа местного самоуправления в размере от пяти тысяч до десяти тысяч рублей;</w:t>
      </w:r>
    </w:p>
    <w:p w:rsidR="00431253" w:rsidRPr="00CA055C" w:rsidRDefault="00431253" w:rsidP="00D23F4A">
      <w:pPr>
        <w:widowControl w:val="0"/>
        <w:ind w:firstLine="709"/>
        <w:rPr>
          <w:rFonts w:cs="Arial"/>
        </w:rPr>
      </w:pPr>
      <w:r w:rsidRPr="00CA055C">
        <w:rPr>
          <w:rFonts w:cs="Arial"/>
        </w:rPr>
        <w:t xml:space="preserve">на работников многофункционального центра, работников иной организации, осуществляющей в соответствии с законодательством Российской Федерации функции многофункционального центра, – от одной </w:t>
      </w:r>
      <w:proofErr w:type="gramStart"/>
      <w:r w:rsidRPr="00CA055C">
        <w:rPr>
          <w:rFonts w:cs="Arial"/>
        </w:rPr>
        <w:t>тысячи пятисот</w:t>
      </w:r>
      <w:proofErr w:type="gramEnd"/>
      <w:r w:rsidRPr="00CA055C">
        <w:rPr>
          <w:rFonts w:cs="Arial"/>
        </w:rPr>
        <w:t xml:space="preserve"> до трёх тысяч рублей.</w:t>
      </w:r>
    </w:p>
    <w:p w:rsidR="00431253" w:rsidRPr="00CA055C" w:rsidRDefault="00431253" w:rsidP="00D23F4A">
      <w:pPr>
        <w:widowControl w:val="0"/>
        <w:ind w:firstLine="709"/>
        <w:rPr>
          <w:rFonts w:cs="Arial"/>
        </w:rPr>
      </w:pPr>
      <w:r w:rsidRPr="00CA055C">
        <w:rPr>
          <w:rFonts w:cs="Arial"/>
        </w:rPr>
        <w:t>3. Совершение административного правонарушения, предусмотренного частью 1 или 2 настоящей статьи, лицом, ранее подвергнутым административному наказанию за аналогичное административное правонарушение, влечёт наложение административного штрафа:</w:t>
      </w:r>
    </w:p>
    <w:p w:rsidR="00431253" w:rsidRPr="00CA055C" w:rsidRDefault="00431253" w:rsidP="00D23F4A">
      <w:pPr>
        <w:widowControl w:val="0"/>
        <w:ind w:firstLine="709"/>
        <w:rPr>
          <w:rFonts w:cs="Arial"/>
        </w:rPr>
      </w:pPr>
      <w:r w:rsidRPr="00CA055C">
        <w:rPr>
          <w:rFonts w:cs="Arial"/>
        </w:rPr>
        <w:t>на должностных лиц органа местного самоуправления в размере от десяти тысяч до пятнадцати тысяч рублей;</w:t>
      </w:r>
    </w:p>
    <w:p w:rsidR="00431253" w:rsidRDefault="00431253" w:rsidP="00D23F4A">
      <w:pPr>
        <w:pStyle w:val="text"/>
      </w:pPr>
      <w:r w:rsidRPr="00CA055C">
        <w:t>на работников многофункционального центра, работников иной организации, осуществляющей в соответствии с законодательством Российской Федерации функции многофункционального центра, – от трёх тысяч до пяти тысяч рублей.</w:t>
      </w:r>
    </w:p>
    <w:p w:rsidR="00431253" w:rsidRDefault="00431253">
      <w:pPr>
        <w:pStyle w:val="text"/>
      </w:pPr>
    </w:p>
    <w:p w:rsidR="00431253" w:rsidRDefault="00431253">
      <w:pPr>
        <w:pStyle w:val="chapter"/>
        <w:jc w:val="center"/>
        <w:rPr>
          <w:b/>
          <w:bCs/>
        </w:rPr>
      </w:pPr>
      <w:r>
        <w:rPr>
          <w:b/>
          <w:bCs/>
        </w:rPr>
        <w:t>Глава 4. АДМИНИСТРАТИВНЫЕ ПРАВОНАРУШЕНИЯ В ОБЛАСТИ ОХРАНЫ СОБСТВЕННОСТИ</w:t>
      </w:r>
    </w:p>
    <w:p w:rsidR="00431253" w:rsidRDefault="00431253">
      <w:pPr>
        <w:pStyle w:val="chapter"/>
        <w:jc w:val="center"/>
      </w:pPr>
    </w:p>
    <w:p w:rsidR="00431253" w:rsidRDefault="00431253">
      <w:pPr>
        <w:pStyle w:val="text"/>
      </w:pPr>
      <w:r>
        <w:rPr>
          <w:b/>
          <w:bCs/>
        </w:rPr>
        <w:t xml:space="preserve">Статья 21 </w:t>
      </w:r>
      <w:r>
        <w:t xml:space="preserve">статья утратила силу </w:t>
      </w:r>
      <w:hyperlink r:id="rId24" w:tgtFrame="ChangingDocument" w:history="1">
        <w:r w:rsidRPr="00D51A4B">
          <w:rPr>
            <w:rStyle w:val="a5"/>
            <w:rFonts w:cs="Arial"/>
          </w:rPr>
          <w:t>Законом Республики Хакасия от 26.12.2013 № 140-ЗРХ, НГР RU19000201301004</w:t>
        </w:r>
      </w:hyperlink>
      <w:r>
        <w:t>.</w:t>
      </w:r>
    </w:p>
    <w:p w:rsidR="00431253" w:rsidRDefault="00431253">
      <w:pPr>
        <w:pStyle w:val="text"/>
      </w:pPr>
    </w:p>
    <w:p w:rsidR="00431253" w:rsidRDefault="00431253">
      <w:pPr>
        <w:pStyle w:val="article"/>
        <w:rPr>
          <w:b/>
          <w:bCs/>
        </w:rPr>
      </w:pPr>
      <w:r>
        <w:rPr>
          <w:b/>
          <w:bCs/>
        </w:rPr>
        <w:t>Статья 22. Нарушение порядка распоряжения объектом нежилого фонда, находящимся в республиканской или муниципальной собственности, и порядка использования указанного объекта</w:t>
      </w:r>
    </w:p>
    <w:p w:rsidR="00431253" w:rsidRDefault="00431253">
      <w:pPr>
        <w:pStyle w:val="article"/>
      </w:pPr>
    </w:p>
    <w:p w:rsidR="00431253" w:rsidRDefault="00431253">
      <w:pPr>
        <w:pStyle w:val="text"/>
      </w:pPr>
      <w:r>
        <w:t>1. Распоряжение объектом нежилого фонда, находящимся в республиканской или муниципальной собственности, без соответствующего разрешения влечёт наложение административного штрафа на должностных лиц в размере от четырёх тысяч до пяти тысяч рублей.</w:t>
      </w:r>
    </w:p>
    <w:p w:rsidR="00431253" w:rsidRDefault="00431253">
      <w:pPr>
        <w:pStyle w:val="text"/>
      </w:pPr>
      <w:r>
        <w:t xml:space="preserve">2. Использование находящегося в республиканской или муниципальной собственности объекта нежилого фонда </w:t>
      </w:r>
      <w:proofErr w:type="gramStart"/>
      <w:r>
        <w:t>без</w:t>
      </w:r>
      <w:proofErr w:type="gramEnd"/>
      <w:r>
        <w:t xml:space="preserve"> </w:t>
      </w:r>
      <w:proofErr w:type="gramStart"/>
      <w:r>
        <w:t>надлежащим</w:t>
      </w:r>
      <w:proofErr w:type="gramEnd"/>
      <w:r>
        <w:t xml:space="preserve"> образом оформленных документов либо с нарушением установленных норм и правил эксплуатации и содержания объектов нежилого фонда влечёт наложение административного штрафа:</w:t>
      </w:r>
    </w:p>
    <w:p w:rsidR="00431253" w:rsidRDefault="00431253">
      <w:pPr>
        <w:pStyle w:val="text"/>
      </w:pPr>
      <w:r>
        <w:t>на граждан в размере от одной тысячи до трёх тысяч рублей;</w:t>
      </w:r>
    </w:p>
    <w:p w:rsidR="00431253" w:rsidRDefault="00431253">
      <w:pPr>
        <w:pStyle w:val="text"/>
      </w:pPr>
      <w:r>
        <w:t>на должностных лиц - от трёх тысяч до пяти тысяч рублей;</w:t>
      </w:r>
    </w:p>
    <w:p w:rsidR="00431253" w:rsidRDefault="00431253">
      <w:pPr>
        <w:pStyle w:val="text"/>
      </w:pPr>
      <w:r>
        <w:t>на юридических лиц - от двадцати тысяч до тридцати тысяч рублей.</w:t>
      </w:r>
    </w:p>
    <w:p w:rsidR="00431253" w:rsidRDefault="00431253">
      <w:pPr>
        <w:pStyle w:val="text"/>
      </w:pPr>
    </w:p>
    <w:p w:rsidR="00431253" w:rsidRDefault="00431253">
      <w:pPr>
        <w:pStyle w:val="text"/>
      </w:pPr>
      <w:r>
        <w:rPr>
          <w:b/>
          <w:bCs/>
        </w:rPr>
        <w:t>Статья 23.</w:t>
      </w:r>
      <w:r>
        <w:t xml:space="preserve"> утратила силу </w:t>
      </w:r>
      <w:hyperlink r:id="rId25" w:history="1">
        <w:r>
          <w:rPr>
            <w:rStyle w:val="a5"/>
            <w:rFonts w:cs="Arial"/>
          </w:rPr>
          <w:t>Законом Республики Хакасия №79-ЗРХ от 09.07.2009г., НГР RU19000200900276</w:t>
        </w:r>
      </w:hyperlink>
      <w:r>
        <w:t>.</w:t>
      </w:r>
    </w:p>
    <w:p w:rsidR="00431253" w:rsidRDefault="00431253">
      <w:pPr>
        <w:pStyle w:val="text"/>
      </w:pPr>
    </w:p>
    <w:p w:rsidR="00431253" w:rsidRDefault="00431253">
      <w:pPr>
        <w:pStyle w:val="article"/>
        <w:rPr>
          <w:b/>
          <w:bCs/>
        </w:rPr>
      </w:pPr>
      <w:r>
        <w:rPr>
          <w:b/>
          <w:bCs/>
        </w:rPr>
        <w:t>Статья 24. Проникновение на территории или в помещения, находящиеся в собственности, пожизненном наследуемом владении, пользовании на правах аренды</w:t>
      </w:r>
    </w:p>
    <w:p w:rsidR="00431253" w:rsidRDefault="00431253">
      <w:pPr>
        <w:pStyle w:val="article"/>
      </w:pPr>
    </w:p>
    <w:p w:rsidR="00431253" w:rsidRDefault="00431253">
      <w:pPr>
        <w:pStyle w:val="text"/>
      </w:pPr>
      <w:r>
        <w:t>Проникновение без разрешения собственника, владельца, пользователя или арендатора на ограждённые или имеющие соответствующие указатели территории или в помещения, находящиеся в собственности, пожизненном наследуемом владении, пользовании на правах аренды, за исключением случаев, предусмотренных федеральным законодательством, влечёт наложение административного штрафа на граждан в размере от одной тысячи до трёх тысяч рублей.</w:t>
      </w:r>
    </w:p>
    <w:p w:rsidR="00431253" w:rsidRDefault="00431253">
      <w:pPr>
        <w:pStyle w:val="text"/>
      </w:pPr>
    </w:p>
    <w:p w:rsidR="00431253" w:rsidRDefault="00431253" w:rsidP="00B91875">
      <w:pPr>
        <w:pStyle w:val="article"/>
        <w:rPr>
          <w:b/>
          <w:bCs/>
        </w:rPr>
      </w:pPr>
      <w:r>
        <w:rPr>
          <w:b/>
          <w:bCs/>
        </w:rPr>
        <w:t>Статья 25. Нарушение правил посещения учреждений и организаций</w:t>
      </w:r>
    </w:p>
    <w:p w:rsidR="00431253" w:rsidRPr="00B91875" w:rsidRDefault="00431253" w:rsidP="00B91875">
      <w:pPr>
        <w:pStyle w:val="article"/>
        <w:rPr>
          <w:b/>
          <w:bCs/>
        </w:rPr>
      </w:pPr>
    </w:p>
    <w:p w:rsidR="00431253" w:rsidRDefault="00431253">
      <w:pPr>
        <w:pStyle w:val="text"/>
      </w:pPr>
      <w:r>
        <w:t>Нарушение правил посещения учреждений</w:t>
      </w:r>
      <w:r w:rsidRPr="00383001">
        <w:rPr>
          <w:szCs w:val="28"/>
        </w:rPr>
        <w:t>, созданных органами государственной власти Республики Хакасия</w:t>
      </w:r>
      <w:r>
        <w:t>, осуществляющих обслуживание граждан, влечёт наложение административного штрафа на граждан в размере от одной тысячи до трёх тысяч рублей.</w:t>
      </w:r>
    </w:p>
    <w:p w:rsidR="00431253" w:rsidRDefault="00431253">
      <w:pPr>
        <w:pStyle w:val="text"/>
      </w:pPr>
    </w:p>
    <w:p w:rsidR="00431253" w:rsidRDefault="00431253">
      <w:pPr>
        <w:pStyle w:val="chapter"/>
        <w:jc w:val="center"/>
        <w:rPr>
          <w:b/>
          <w:bCs/>
        </w:rPr>
      </w:pPr>
      <w:r>
        <w:rPr>
          <w:b/>
          <w:bCs/>
        </w:rPr>
        <w:t>Глава 5. АДМИНИСТРАТИВНЫЕ ПРАВОНАРУШЕНИЯ В ОБЛАСТИ ОХРАНЫ ОКРУЖАЮЩЕЙ СРЕДЫ</w:t>
      </w:r>
    </w:p>
    <w:p w:rsidR="00431253" w:rsidRDefault="00431253">
      <w:pPr>
        <w:pStyle w:val="chapter"/>
        <w:jc w:val="center"/>
      </w:pPr>
    </w:p>
    <w:p w:rsidR="00431253" w:rsidRDefault="00431253">
      <w:pPr>
        <w:pStyle w:val="article"/>
      </w:pPr>
      <w:r>
        <w:rPr>
          <w:b/>
          <w:bCs/>
        </w:rPr>
        <w:t>Статья 26. Уничтожение видов животных или растений, занесённых в Красную книгу Республики Хакасия</w:t>
      </w:r>
    </w:p>
    <w:p w:rsidR="00431253" w:rsidRDefault="00431253">
      <w:pPr>
        <w:pStyle w:val="text"/>
      </w:pPr>
      <w:proofErr w:type="gramStart"/>
      <w:r>
        <w:t>Уничтожение редких или находящихся под угрозой исчезновения видов животных или растений, занесённых в Красную книгу Республики Хакасия, а равно действия (бездействие), которые могут привести к гибели, сокращению численности либо нарушению среды обитания этих животных или растений, либо добывание, сбор, содержание, приобретение, продажа либо пересылка указанных животных или растений, их продуктов, частей без надлежащего на то разрешения или с нарушением условий</w:t>
      </w:r>
      <w:proofErr w:type="gramEnd"/>
      <w:r>
        <w:t xml:space="preserve">, </w:t>
      </w:r>
      <w:proofErr w:type="gramStart"/>
      <w:r>
        <w:t>предусмотренных</w:t>
      </w:r>
      <w:proofErr w:type="gramEnd"/>
      <w:r>
        <w:t xml:space="preserve"> разрешением, влечёт наложение административного штрафа:</w:t>
      </w:r>
    </w:p>
    <w:p w:rsidR="00431253" w:rsidRDefault="00431253">
      <w:pPr>
        <w:pStyle w:val="text"/>
      </w:pPr>
      <w:r>
        <w:t>на граждан в размере от двух тысяч до пяти тысяч рублей;</w:t>
      </w:r>
    </w:p>
    <w:p w:rsidR="00431253" w:rsidRDefault="00431253">
      <w:pPr>
        <w:pStyle w:val="text"/>
      </w:pPr>
      <w:r>
        <w:t>на должностных лиц - от пяти тысяч до десяти тысяч рублей;</w:t>
      </w:r>
    </w:p>
    <w:p w:rsidR="00431253" w:rsidRDefault="00431253">
      <w:pPr>
        <w:pStyle w:val="text"/>
      </w:pPr>
      <w:r>
        <w:t>на юридических лиц - от тридцати тысяч до пятидесяти тысяч рублей.</w:t>
      </w:r>
    </w:p>
    <w:p w:rsidR="00431253" w:rsidRDefault="00431253">
      <w:pPr>
        <w:pStyle w:val="text"/>
      </w:pPr>
    </w:p>
    <w:p w:rsidR="00431253" w:rsidRPr="00514B9C" w:rsidRDefault="00431253" w:rsidP="001A3BD6">
      <w:pPr>
        <w:widowControl w:val="0"/>
        <w:suppressAutoHyphens/>
        <w:ind w:firstLine="709"/>
        <w:rPr>
          <w:b/>
          <w:bCs/>
          <w:sz w:val="26"/>
          <w:szCs w:val="28"/>
        </w:rPr>
      </w:pPr>
      <w:r w:rsidRPr="00514B9C">
        <w:rPr>
          <w:b/>
          <w:bCs/>
          <w:sz w:val="26"/>
          <w:szCs w:val="28"/>
        </w:rPr>
        <w:t>Статья 26</w:t>
      </w:r>
      <w:r w:rsidRPr="00514B9C">
        <w:rPr>
          <w:b/>
          <w:bCs/>
          <w:sz w:val="26"/>
          <w:szCs w:val="28"/>
          <w:vertAlign w:val="superscript"/>
        </w:rPr>
        <w:t>1</w:t>
      </w:r>
      <w:r w:rsidRPr="00514B9C">
        <w:rPr>
          <w:b/>
          <w:bCs/>
          <w:sz w:val="26"/>
          <w:szCs w:val="28"/>
        </w:rPr>
        <w:t xml:space="preserve">. Нарушение установленного режима особой охраны и </w:t>
      </w:r>
      <w:proofErr w:type="gramStart"/>
      <w:r w:rsidRPr="00514B9C">
        <w:rPr>
          <w:b/>
          <w:bCs/>
          <w:sz w:val="26"/>
          <w:szCs w:val="28"/>
        </w:rPr>
        <w:t>использования</w:t>
      </w:r>
      <w:proofErr w:type="gramEnd"/>
      <w:r w:rsidRPr="00514B9C">
        <w:rPr>
          <w:b/>
          <w:bCs/>
          <w:sz w:val="26"/>
          <w:szCs w:val="28"/>
        </w:rPr>
        <w:t xml:space="preserve"> особо охраняемых природных территорий регионального значения в Республике Хакасия, а также их охранных зон </w:t>
      </w:r>
    </w:p>
    <w:p w:rsidR="00431253" w:rsidRPr="009E0DF6" w:rsidRDefault="00431253" w:rsidP="001A3BD6">
      <w:pPr>
        <w:widowControl w:val="0"/>
        <w:suppressAutoHyphens/>
        <w:ind w:firstLine="709"/>
        <w:rPr>
          <w:rFonts w:cs="Arial"/>
        </w:rPr>
      </w:pPr>
    </w:p>
    <w:p w:rsidR="00431253" w:rsidRPr="009E0DF6" w:rsidRDefault="00431253" w:rsidP="001A3BD6">
      <w:pPr>
        <w:widowControl w:val="0"/>
        <w:suppressAutoHyphens/>
        <w:ind w:firstLine="709"/>
        <w:rPr>
          <w:rFonts w:cs="Arial"/>
        </w:rPr>
      </w:pPr>
      <w:r w:rsidRPr="009E0DF6">
        <w:rPr>
          <w:rFonts w:cs="Arial"/>
        </w:rPr>
        <w:t xml:space="preserve">Нарушение установленного режима особой охраны и </w:t>
      </w:r>
      <w:proofErr w:type="gramStart"/>
      <w:r w:rsidRPr="009E0DF6">
        <w:rPr>
          <w:rFonts w:cs="Arial"/>
        </w:rPr>
        <w:t>использования</w:t>
      </w:r>
      <w:proofErr w:type="gramEnd"/>
      <w:r w:rsidRPr="009E0DF6">
        <w:rPr>
          <w:rFonts w:cs="Arial"/>
        </w:rPr>
        <w:t xml:space="preserve"> особо охраняемых природных территорий регионального значения в Республике Хакасия, а также их охранных зон влечёт наложение административного штрафа:</w:t>
      </w:r>
    </w:p>
    <w:p w:rsidR="00431253" w:rsidRPr="009E0DF6" w:rsidRDefault="00431253" w:rsidP="001A3BD6">
      <w:pPr>
        <w:widowControl w:val="0"/>
        <w:suppressAutoHyphens/>
        <w:ind w:firstLine="709"/>
        <w:rPr>
          <w:rFonts w:cs="Arial"/>
        </w:rPr>
      </w:pPr>
      <w:r w:rsidRPr="009E0DF6">
        <w:rPr>
          <w:rFonts w:cs="Arial"/>
        </w:rPr>
        <w:t>на граждан в размере от четырёх тысяч до пяти тысяч рублей;</w:t>
      </w:r>
    </w:p>
    <w:p w:rsidR="00431253" w:rsidRPr="009E0DF6" w:rsidRDefault="00431253" w:rsidP="001A3BD6">
      <w:pPr>
        <w:widowControl w:val="0"/>
        <w:suppressAutoHyphens/>
        <w:ind w:firstLine="709"/>
        <w:rPr>
          <w:rFonts w:cs="Arial"/>
        </w:rPr>
      </w:pPr>
      <w:r w:rsidRPr="009E0DF6">
        <w:rPr>
          <w:rFonts w:cs="Arial"/>
        </w:rPr>
        <w:t>на должностных лиц – от пяти тысяч до десяти тысяч рублей;</w:t>
      </w:r>
    </w:p>
    <w:p w:rsidR="00431253" w:rsidRPr="009E0DF6" w:rsidRDefault="00431253" w:rsidP="001A3BD6">
      <w:pPr>
        <w:widowControl w:val="0"/>
        <w:suppressAutoHyphens/>
        <w:ind w:firstLine="709"/>
        <w:rPr>
          <w:rFonts w:cs="Arial"/>
        </w:rPr>
      </w:pPr>
      <w:r w:rsidRPr="009E0DF6">
        <w:rPr>
          <w:rFonts w:cs="Arial"/>
        </w:rPr>
        <w:t>на юридических лиц – от десяти тысяч до двадцати тысяч рублей.</w:t>
      </w:r>
    </w:p>
    <w:p w:rsidR="00431253" w:rsidRDefault="00431253" w:rsidP="001A3BD6">
      <w:pPr>
        <w:widowControl w:val="0"/>
        <w:suppressAutoHyphens/>
        <w:ind w:firstLine="709"/>
        <w:rPr>
          <w:rFonts w:cs="Arial"/>
        </w:rPr>
      </w:pPr>
    </w:p>
    <w:p w:rsidR="00431253" w:rsidRPr="00514B9C" w:rsidRDefault="00431253" w:rsidP="001A3BD6">
      <w:pPr>
        <w:widowControl w:val="0"/>
        <w:suppressAutoHyphens/>
        <w:ind w:firstLine="709"/>
        <w:rPr>
          <w:b/>
          <w:bCs/>
          <w:sz w:val="26"/>
          <w:szCs w:val="28"/>
        </w:rPr>
      </w:pPr>
      <w:r w:rsidRPr="00514B9C">
        <w:rPr>
          <w:b/>
          <w:bCs/>
          <w:sz w:val="26"/>
          <w:szCs w:val="28"/>
        </w:rPr>
        <w:t>Статья 26</w:t>
      </w:r>
      <w:r w:rsidRPr="00514B9C">
        <w:rPr>
          <w:b/>
          <w:bCs/>
          <w:sz w:val="26"/>
          <w:szCs w:val="28"/>
          <w:vertAlign w:val="superscript"/>
        </w:rPr>
        <w:t>2</w:t>
      </w:r>
      <w:r w:rsidRPr="00514B9C">
        <w:rPr>
          <w:b/>
          <w:bCs/>
          <w:sz w:val="26"/>
          <w:szCs w:val="28"/>
        </w:rPr>
        <w:t xml:space="preserve">. Нарушение утверждённых региональных нормативов  </w:t>
      </w:r>
      <w:r w:rsidRPr="00514B9C">
        <w:rPr>
          <w:b/>
          <w:bCs/>
          <w:sz w:val="26"/>
          <w:szCs w:val="28"/>
        </w:rPr>
        <w:lastRenderedPageBreak/>
        <w:t xml:space="preserve">градостроительного проектирования </w:t>
      </w:r>
    </w:p>
    <w:p w:rsidR="00431253" w:rsidRPr="009E0DF6" w:rsidRDefault="00431253" w:rsidP="001A3BD6">
      <w:pPr>
        <w:widowControl w:val="0"/>
        <w:suppressAutoHyphens/>
        <w:ind w:firstLine="709"/>
        <w:rPr>
          <w:rFonts w:cs="Arial"/>
        </w:rPr>
      </w:pPr>
    </w:p>
    <w:p w:rsidR="00431253" w:rsidRPr="009E0DF6" w:rsidRDefault="00431253" w:rsidP="001A3BD6">
      <w:pPr>
        <w:widowControl w:val="0"/>
        <w:suppressAutoHyphens/>
        <w:ind w:firstLine="709"/>
        <w:rPr>
          <w:rFonts w:cs="Arial"/>
        </w:rPr>
      </w:pPr>
      <w:r w:rsidRPr="009E0DF6">
        <w:rPr>
          <w:rFonts w:cs="Arial"/>
        </w:rPr>
        <w:t>Нарушение утверждённых региональных нормативов градостроительного проектирования на территориях зон охраны объектов культурного наследия в Республике Хакасия влечёт наложение административного штрафа:</w:t>
      </w:r>
    </w:p>
    <w:p w:rsidR="00431253" w:rsidRPr="009E0DF6" w:rsidRDefault="00431253" w:rsidP="001A3BD6">
      <w:pPr>
        <w:widowControl w:val="0"/>
        <w:suppressAutoHyphens/>
        <w:ind w:firstLine="709"/>
        <w:rPr>
          <w:rFonts w:cs="Arial"/>
        </w:rPr>
      </w:pPr>
      <w:r w:rsidRPr="009E0DF6">
        <w:rPr>
          <w:rFonts w:cs="Arial"/>
        </w:rPr>
        <w:t>на граждан в размере от пятисот до одной тысячи рублей;</w:t>
      </w:r>
    </w:p>
    <w:p w:rsidR="00431253" w:rsidRPr="009E0DF6" w:rsidRDefault="00431253" w:rsidP="001A3BD6">
      <w:pPr>
        <w:widowControl w:val="0"/>
        <w:suppressAutoHyphens/>
        <w:ind w:firstLine="709"/>
        <w:rPr>
          <w:rFonts w:cs="Arial"/>
        </w:rPr>
      </w:pPr>
      <w:r w:rsidRPr="009E0DF6">
        <w:rPr>
          <w:rFonts w:cs="Arial"/>
        </w:rPr>
        <w:t>на должностных лиц – от одной тысячи до двух тысяч рублей;</w:t>
      </w:r>
    </w:p>
    <w:p w:rsidR="00431253" w:rsidRDefault="00431253" w:rsidP="001A3BD6">
      <w:pPr>
        <w:pStyle w:val="text"/>
        <w:ind w:firstLine="709"/>
      </w:pPr>
      <w:r w:rsidRPr="009E0DF6">
        <w:t>на юридических лиц – от пяти тысяч до десяти тысяч рублей.</w:t>
      </w:r>
    </w:p>
    <w:p w:rsidR="00431253" w:rsidRDefault="00431253">
      <w:pPr>
        <w:pStyle w:val="text"/>
      </w:pPr>
    </w:p>
    <w:p w:rsidR="00431253" w:rsidRDefault="00431253">
      <w:pPr>
        <w:pStyle w:val="text"/>
      </w:pPr>
      <w:r>
        <w:rPr>
          <w:b/>
          <w:bCs/>
        </w:rPr>
        <w:t xml:space="preserve">Статья 27. </w:t>
      </w:r>
      <w:r>
        <w:t xml:space="preserve">утратила силу </w:t>
      </w:r>
      <w:hyperlink r:id="rId26" w:history="1">
        <w:r>
          <w:rPr>
            <w:rStyle w:val="a5"/>
            <w:rFonts w:cs="Arial"/>
          </w:rPr>
          <w:t>Законом Республики Хакасия №79-ЗРХ от 09.07.2009г., НГР RU19000200900276</w:t>
        </w:r>
      </w:hyperlink>
      <w:r>
        <w:t>.</w:t>
      </w:r>
    </w:p>
    <w:p w:rsidR="00431253" w:rsidRDefault="00431253">
      <w:pPr>
        <w:pStyle w:val="text"/>
      </w:pPr>
    </w:p>
    <w:p w:rsidR="00431253" w:rsidRDefault="00431253">
      <w:pPr>
        <w:pStyle w:val="article"/>
      </w:pPr>
      <w:r>
        <w:rPr>
          <w:b/>
          <w:bCs/>
        </w:rPr>
        <w:t xml:space="preserve">Статья 28. Повреждение, разрушение родников </w:t>
      </w:r>
      <w:r w:rsidRPr="000B5DD5">
        <w:rPr>
          <w:b/>
          <w:bCs/>
        </w:rPr>
        <w:t>имеющих статус памятников природы регионального значения</w:t>
      </w:r>
      <w:r>
        <w:rPr>
          <w:b/>
          <w:bCs/>
        </w:rPr>
        <w:t xml:space="preserve"> или элементов их обустройства</w:t>
      </w:r>
    </w:p>
    <w:p w:rsidR="00431253" w:rsidRDefault="00431253">
      <w:pPr>
        <w:pStyle w:val="text"/>
      </w:pPr>
      <w:r>
        <w:t>Повреждение, разрушение родников</w:t>
      </w:r>
      <w:r w:rsidRPr="00383001">
        <w:rPr>
          <w:szCs w:val="28"/>
        </w:rPr>
        <w:t>, имеющих статус памятников природы регионального значения,</w:t>
      </w:r>
      <w:r>
        <w:t xml:space="preserve"> или элементов их обустройства влечёт наложение административного штрафа:</w:t>
      </w:r>
    </w:p>
    <w:p w:rsidR="00431253" w:rsidRDefault="00431253">
      <w:pPr>
        <w:pStyle w:val="text"/>
      </w:pPr>
      <w:r>
        <w:t xml:space="preserve">на граждан в размере от одной тысячи до двух тысяч рублей; </w:t>
      </w:r>
    </w:p>
    <w:p w:rsidR="00431253" w:rsidRDefault="00431253">
      <w:pPr>
        <w:pStyle w:val="text"/>
      </w:pPr>
      <w:r>
        <w:t xml:space="preserve">на должностных лиц - от двух тысяч до пяти тысяч рублей; </w:t>
      </w:r>
    </w:p>
    <w:p w:rsidR="00431253" w:rsidRDefault="00431253">
      <w:pPr>
        <w:pStyle w:val="text"/>
      </w:pPr>
      <w:r>
        <w:t>на юридических лиц - от пяти тысяч до десяти тысяч рублей.</w:t>
      </w:r>
    </w:p>
    <w:p w:rsidR="00431253" w:rsidRDefault="00431253">
      <w:pPr>
        <w:pStyle w:val="text"/>
      </w:pPr>
    </w:p>
    <w:p w:rsidR="00431253" w:rsidRDefault="00431253">
      <w:pPr>
        <w:pStyle w:val="article"/>
        <w:rPr>
          <w:rFonts w:cs="Times New Roman"/>
          <w:b/>
          <w:bCs/>
          <w:szCs w:val="28"/>
        </w:rPr>
      </w:pPr>
      <w:r w:rsidRPr="00514B9C">
        <w:rPr>
          <w:rFonts w:cs="Times New Roman"/>
          <w:b/>
          <w:bCs/>
          <w:szCs w:val="28"/>
        </w:rPr>
        <w:t>Статья 29. Нарушение нормативов качества окружающей среды</w:t>
      </w:r>
    </w:p>
    <w:p w:rsidR="00431253" w:rsidRDefault="00431253">
      <w:pPr>
        <w:pStyle w:val="article"/>
      </w:pPr>
    </w:p>
    <w:p w:rsidR="00431253" w:rsidRDefault="00431253">
      <w:pPr>
        <w:pStyle w:val="text"/>
      </w:pPr>
      <w:r>
        <w:t>Превышение нормативов вредного воздействия на окружающую среду, установленных органами исполнительной власти Республики Хакасия в пределах их полномочий, влечёт наложение административного штрафа:</w:t>
      </w:r>
    </w:p>
    <w:p w:rsidR="00431253" w:rsidRDefault="00431253">
      <w:pPr>
        <w:pStyle w:val="text"/>
      </w:pPr>
      <w:r>
        <w:t xml:space="preserve">на должностных лиц в размере от одной тысячи до пяти тысяч рублей; </w:t>
      </w:r>
    </w:p>
    <w:p w:rsidR="00431253" w:rsidRDefault="00431253">
      <w:pPr>
        <w:pStyle w:val="text"/>
      </w:pPr>
      <w:r>
        <w:t>на юридических лиц - от пяти тысяч до десяти тысяч рублей.</w:t>
      </w:r>
    </w:p>
    <w:p w:rsidR="00431253" w:rsidRDefault="00431253">
      <w:pPr>
        <w:pStyle w:val="text"/>
      </w:pPr>
    </w:p>
    <w:p w:rsidR="00431253" w:rsidRDefault="00431253" w:rsidP="000B5DD5">
      <w:pPr>
        <w:pStyle w:val="text"/>
      </w:pPr>
      <w:r w:rsidRPr="000B5DD5">
        <w:rPr>
          <w:rFonts w:cs="Times New Roman"/>
          <w:b/>
          <w:bCs/>
          <w:sz w:val="26"/>
          <w:szCs w:val="28"/>
        </w:rPr>
        <w:t>Статья 29</w:t>
      </w:r>
      <w:r w:rsidRPr="000B5DD5">
        <w:rPr>
          <w:rFonts w:cs="Times New Roman"/>
          <w:b/>
          <w:bCs/>
          <w:sz w:val="26"/>
          <w:szCs w:val="28"/>
          <w:vertAlign w:val="superscript"/>
        </w:rPr>
        <w:t xml:space="preserve">1 </w:t>
      </w:r>
      <w:r w:rsidRPr="005C6581">
        <w:rPr>
          <w:rFonts w:cs="Times New Roman"/>
          <w:bCs/>
          <w:szCs w:val="28"/>
        </w:rPr>
        <w:t>утратила силу</w:t>
      </w:r>
      <w:r>
        <w:rPr>
          <w:rFonts w:cs="Times New Roman"/>
          <w:b/>
          <w:bCs/>
          <w:szCs w:val="28"/>
        </w:rPr>
        <w:t xml:space="preserve"> </w:t>
      </w:r>
      <w:hyperlink r:id="rId27" w:tgtFrame="Logical" w:history="1">
        <w:r w:rsidRPr="00EB21CF">
          <w:rPr>
            <w:rStyle w:val="a5"/>
            <w:rFonts w:cs="Arial"/>
          </w:rPr>
          <w:t>от 21.02.2014г., Закон Республики Хакасия № 13-ЗРХ, НГР RU19000201400094</w:t>
        </w:r>
      </w:hyperlink>
      <w:r>
        <w:t>.</w:t>
      </w:r>
    </w:p>
    <w:p w:rsidR="00431253" w:rsidRDefault="00431253">
      <w:pPr>
        <w:pStyle w:val="text"/>
      </w:pPr>
    </w:p>
    <w:p w:rsidR="00431253" w:rsidRDefault="00431253">
      <w:pPr>
        <w:pStyle w:val="article"/>
      </w:pPr>
      <w:r>
        <w:rPr>
          <w:b/>
          <w:bCs/>
        </w:rPr>
        <w:t xml:space="preserve">Статья 30. Нарушение режима хозяйственной деятельности в пределах </w:t>
      </w:r>
      <w:proofErr w:type="spellStart"/>
      <w:r>
        <w:rPr>
          <w:b/>
          <w:bCs/>
        </w:rPr>
        <w:t>водоохранных</w:t>
      </w:r>
      <w:proofErr w:type="spellEnd"/>
      <w:r>
        <w:rPr>
          <w:b/>
          <w:bCs/>
        </w:rPr>
        <w:t xml:space="preserve"> и санитарных зон</w:t>
      </w:r>
    </w:p>
    <w:p w:rsidR="00431253" w:rsidRDefault="00431253">
      <w:pPr>
        <w:pStyle w:val="text"/>
      </w:pPr>
      <w:r>
        <w:t xml:space="preserve">Нарушение режима хозяйственной деятельности в пределах </w:t>
      </w:r>
      <w:proofErr w:type="spellStart"/>
      <w:r>
        <w:t>водоохранных</w:t>
      </w:r>
      <w:proofErr w:type="spellEnd"/>
      <w:r>
        <w:t xml:space="preserve"> и санитарных зон, за исключением нарушений, ответственность за которые предусмотрена федеральным законодательством, влечёт наложение административного штрафа:</w:t>
      </w:r>
    </w:p>
    <w:p w:rsidR="00431253" w:rsidRDefault="00431253">
      <w:pPr>
        <w:pStyle w:val="text"/>
      </w:pPr>
      <w:r>
        <w:t>на граждан в размере от пятисот до двух тысяч рублей;</w:t>
      </w:r>
    </w:p>
    <w:p w:rsidR="00431253" w:rsidRDefault="00431253">
      <w:pPr>
        <w:pStyle w:val="text"/>
      </w:pPr>
      <w:r>
        <w:t>на должностных лиц - от пяти тысяч до десяти тысяч рублей;</w:t>
      </w:r>
    </w:p>
    <w:p w:rsidR="00431253" w:rsidRDefault="00431253">
      <w:pPr>
        <w:pStyle w:val="text"/>
      </w:pPr>
      <w:r>
        <w:t>на юридических лиц - от десяти тысяч до пятидесяти тысяч рублей.</w:t>
      </w:r>
    </w:p>
    <w:p w:rsidR="00431253" w:rsidRDefault="00431253">
      <w:pPr>
        <w:pStyle w:val="text"/>
      </w:pPr>
    </w:p>
    <w:p w:rsidR="00431253" w:rsidRDefault="00431253">
      <w:pPr>
        <w:pStyle w:val="article"/>
      </w:pPr>
      <w:r>
        <w:rPr>
          <w:b/>
          <w:bCs/>
        </w:rPr>
        <w:t>Статья 31. Нарушение порядка проведения работ по рекультивации несанкционированных свалок в Республике Хакасия</w:t>
      </w:r>
    </w:p>
    <w:p w:rsidR="00431253" w:rsidRDefault="00431253">
      <w:pPr>
        <w:pStyle w:val="text"/>
      </w:pPr>
      <w:r>
        <w:t>Нарушение установленного органами местного самоуправления в Республике Хакасия порядка проведения работ по рекультивации несанкционированных свалок в Республике Хакасия влечёт наложение административного штрафа:</w:t>
      </w:r>
    </w:p>
    <w:p w:rsidR="00431253" w:rsidRDefault="00431253">
      <w:pPr>
        <w:pStyle w:val="text"/>
      </w:pPr>
      <w:r>
        <w:t>на должностных лиц в размере от тридцати тысяч до пятидесяти тысяч рублей;</w:t>
      </w:r>
    </w:p>
    <w:p w:rsidR="00431253" w:rsidRDefault="00431253">
      <w:pPr>
        <w:pStyle w:val="text"/>
      </w:pPr>
      <w:r>
        <w:lastRenderedPageBreak/>
        <w:t>на юридических лиц - от двухсот пятидесяти тысяч до пятисот тысяч рублей.</w:t>
      </w:r>
    </w:p>
    <w:p w:rsidR="00431253" w:rsidRDefault="00431253">
      <w:pPr>
        <w:pStyle w:val="text"/>
      </w:pPr>
    </w:p>
    <w:p w:rsidR="00431253" w:rsidRDefault="00431253" w:rsidP="000B5DD5">
      <w:pPr>
        <w:pStyle w:val="text"/>
      </w:pPr>
      <w:r w:rsidRPr="000B5DD5">
        <w:rPr>
          <w:rFonts w:cs="Times New Roman"/>
          <w:b/>
          <w:bCs/>
          <w:sz w:val="26"/>
          <w:szCs w:val="28"/>
        </w:rPr>
        <w:t>Статья 32</w:t>
      </w:r>
      <w:r>
        <w:rPr>
          <w:rFonts w:cs="Times New Roman"/>
          <w:bCs/>
          <w:szCs w:val="28"/>
          <w:vertAlign w:val="superscript"/>
        </w:rPr>
        <w:t xml:space="preserve"> </w:t>
      </w:r>
      <w:r w:rsidRPr="005C6581">
        <w:rPr>
          <w:rFonts w:cs="Times New Roman"/>
          <w:bCs/>
          <w:szCs w:val="28"/>
        </w:rPr>
        <w:t>утратила силу</w:t>
      </w:r>
      <w:r>
        <w:rPr>
          <w:rFonts w:cs="Times New Roman"/>
          <w:b/>
          <w:bCs/>
          <w:szCs w:val="28"/>
        </w:rPr>
        <w:t xml:space="preserve"> </w:t>
      </w:r>
      <w:hyperlink r:id="rId28" w:tgtFrame="Logical" w:history="1">
        <w:r w:rsidRPr="00EB21CF">
          <w:rPr>
            <w:rStyle w:val="a5"/>
            <w:rFonts w:cs="Arial"/>
          </w:rPr>
          <w:t>от 21.02.2014г., Закон Республики Хакасия № 13-ЗРХ, НГР RU19000201400094</w:t>
        </w:r>
      </w:hyperlink>
      <w:r>
        <w:t>.</w:t>
      </w:r>
    </w:p>
    <w:p w:rsidR="00431253" w:rsidRDefault="00431253">
      <w:pPr>
        <w:pStyle w:val="text"/>
      </w:pPr>
    </w:p>
    <w:p w:rsidR="00431253" w:rsidRDefault="00431253">
      <w:pPr>
        <w:pStyle w:val="text"/>
      </w:pPr>
      <w:r>
        <w:rPr>
          <w:b/>
          <w:bCs/>
        </w:rPr>
        <w:t xml:space="preserve">Статья 33. </w:t>
      </w:r>
      <w:r>
        <w:t xml:space="preserve">статья утратила силу </w:t>
      </w:r>
      <w:hyperlink r:id="rId29" w:tgtFrame="ChangingDocument" w:history="1">
        <w:r w:rsidRPr="001A3BD6">
          <w:rPr>
            <w:rStyle w:val="a5"/>
            <w:rFonts w:cs="Arial"/>
          </w:rPr>
          <w:t>Законом Республики Хакасия от 20.12.2012 № 117-ЗРХ, НГР RU19000201201213</w:t>
        </w:r>
      </w:hyperlink>
      <w:r>
        <w:t>.</w:t>
      </w:r>
    </w:p>
    <w:p w:rsidR="00431253" w:rsidRDefault="00431253">
      <w:pPr>
        <w:pStyle w:val="text"/>
      </w:pPr>
    </w:p>
    <w:p w:rsidR="00431253" w:rsidRDefault="00431253" w:rsidP="001A3BD6">
      <w:pPr>
        <w:pStyle w:val="text"/>
      </w:pPr>
      <w:proofErr w:type="gramStart"/>
      <w:r>
        <w:rPr>
          <w:b/>
          <w:bCs/>
        </w:rPr>
        <w:t xml:space="preserve">Статья 34. </w:t>
      </w:r>
      <w:r>
        <w:t xml:space="preserve">утратила силу </w:t>
      </w:r>
      <w:hyperlink r:id="rId30" w:tgtFrame="ChangingDocument" w:history="1">
        <w:r w:rsidRPr="001A3BD6">
          <w:rPr>
            <w:rStyle w:val="a5"/>
            <w:rFonts w:cs="Arial"/>
          </w:rPr>
          <w:t>Законом Республики Хакасия от 20.12.2012 № 117-ЗРХ, НГР RU19000201201213</w:t>
        </w:r>
      </w:hyperlink>
      <w:r>
        <w:t>)</w:t>
      </w:r>
      <w:proofErr w:type="gramEnd"/>
    </w:p>
    <w:p w:rsidR="00431253" w:rsidRDefault="00431253">
      <w:pPr>
        <w:pStyle w:val="text"/>
      </w:pPr>
    </w:p>
    <w:p w:rsidR="00431253" w:rsidRDefault="00431253">
      <w:pPr>
        <w:pStyle w:val="text"/>
      </w:pPr>
    </w:p>
    <w:p w:rsidR="00431253" w:rsidRDefault="00431253">
      <w:pPr>
        <w:pStyle w:val="article"/>
      </w:pPr>
      <w:r>
        <w:rPr>
          <w:b/>
          <w:bCs/>
        </w:rPr>
        <w:t>Статья 35. Невыполнение правил по проведению компенсационного озеленения</w:t>
      </w:r>
    </w:p>
    <w:p w:rsidR="00431253" w:rsidRDefault="00431253">
      <w:pPr>
        <w:pStyle w:val="text"/>
      </w:pPr>
      <w:r>
        <w:t>Невыполнение установленных органами местного самоуправления в Республике Хакасия правил по проведению компенсационного озеленения влечёт наложение административного штрафа:</w:t>
      </w:r>
    </w:p>
    <w:p w:rsidR="00431253" w:rsidRDefault="00431253">
      <w:pPr>
        <w:pStyle w:val="text"/>
      </w:pPr>
      <w:r>
        <w:t>на граждан в размере от пятисот до одной тысячи рублей;</w:t>
      </w:r>
    </w:p>
    <w:p w:rsidR="00431253" w:rsidRDefault="00431253">
      <w:pPr>
        <w:pStyle w:val="text"/>
      </w:pPr>
      <w:r>
        <w:t>на должностных лиц - от тридцати тысяч до пятидесяти тысяч рублей;</w:t>
      </w:r>
    </w:p>
    <w:p w:rsidR="00431253" w:rsidRDefault="00431253">
      <w:pPr>
        <w:pStyle w:val="text"/>
      </w:pPr>
      <w:r>
        <w:t>на юридических лиц - от пятидесяти тысяч до двухсот тысяч рублей.</w:t>
      </w:r>
    </w:p>
    <w:p w:rsidR="00431253" w:rsidRDefault="00431253">
      <w:pPr>
        <w:pStyle w:val="text"/>
      </w:pPr>
    </w:p>
    <w:p w:rsidR="00431253" w:rsidRDefault="00431253" w:rsidP="000B5DD5">
      <w:pPr>
        <w:pStyle w:val="text"/>
      </w:pPr>
      <w:r w:rsidRPr="000B5DD5">
        <w:rPr>
          <w:rFonts w:cs="Times New Roman"/>
          <w:b/>
          <w:bCs/>
          <w:sz w:val="26"/>
          <w:szCs w:val="28"/>
        </w:rPr>
        <w:t>Статья 36</w:t>
      </w:r>
      <w:r w:rsidRPr="000B5DD5">
        <w:rPr>
          <w:rFonts w:cs="Times New Roman"/>
          <w:b/>
          <w:bCs/>
          <w:sz w:val="26"/>
          <w:szCs w:val="28"/>
          <w:vertAlign w:val="superscript"/>
        </w:rPr>
        <w:t xml:space="preserve"> </w:t>
      </w:r>
      <w:r w:rsidRPr="005C6581">
        <w:rPr>
          <w:rFonts w:cs="Times New Roman"/>
          <w:bCs/>
          <w:szCs w:val="28"/>
        </w:rPr>
        <w:t>утратила силу</w:t>
      </w:r>
      <w:r>
        <w:rPr>
          <w:rFonts w:cs="Times New Roman"/>
          <w:b/>
          <w:bCs/>
          <w:szCs w:val="28"/>
        </w:rPr>
        <w:t xml:space="preserve"> </w:t>
      </w:r>
      <w:hyperlink r:id="rId31" w:tgtFrame="Logical" w:history="1">
        <w:r w:rsidRPr="00EB21CF">
          <w:rPr>
            <w:rStyle w:val="a5"/>
            <w:rFonts w:cs="Arial"/>
          </w:rPr>
          <w:t>от 21.02.2014г., Закон Республики Хакасия № 13-ЗРХ, НГР RU19000201400094</w:t>
        </w:r>
      </w:hyperlink>
      <w:r>
        <w:t>.</w:t>
      </w:r>
    </w:p>
    <w:p w:rsidR="00431253" w:rsidRDefault="00431253">
      <w:pPr>
        <w:pStyle w:val="text"/>
      </w:pPr>
    </w:p>
    <w:p w:rsidR="00431253" w:rsidRDefault="00431253" w:rsidP="00C60BBE">
      <w:pPr>
        <w:pStyle w:val="text"/>
      </w:pPr>
      <w:r>
        <w:rPr>
          <w:b/>
          <w:bCs/>
        </w:rPr>
        <w:t>Статья 37.</w:t>
      </w:r>
      <w:r>
        <w:t xml:space="preserve"> утратила силу </w:t>
      </w:r>
      <w:hyperlink r:id="rId32" w:tgtFrame="ChangingDocument" w:history="1">
        <w:r w:rsidRPr="001A3BD6">
          <w:rPr>
            <w:rStyle w:val="a5"/>
            <w:rFonts w:cs="Arial"/>
          </w:rPr>
          <w:t>Законом Республики Хакасия от 20.12.2012 № 117-ЗРХ, НГР RU19000201201213</w:t>
        </w:r>
      </w:hyperlink>
      <w:r>
        <w:t>.</w:t>
      </w:r>
    </w:p>
    <w:p w:rsidR="00431253" w:rsidRDefault="00431253">
      <w:pPr>
        <w:pStyle w:val="text"/>
      </w:pPr>
    </w:p>
    <w:p w:rsidR="00431253" w:rsidRDefault="00431253" w:rsidP="00C60BBE">
      <w:pPr>
        <w:pStyle w:val="text"/>
      </w:pPr>
      <w:r>
        <w:rPr>
          <w:b/>
          <w:bCs/>
        </w:rPr>
        <w:t xml:space="preserve">Статья 38. </w:t>
      </w:r>
      <w:r>
        <w:t xml:space="preserve">утратила силу </w:t>
      </w:r>
      <w:hyperlink r:id="rId33" w:tgtFrame="ChangingDocument" w:history="1">
        <w:r w:rsidRPr="001A3BD6">
          <w:rPr>
            <w:rStyle w:val="a5"/>
            <w:rFonts w:cs="Arial"/>
          </w:rPr>
          <w:t>Законом Республики Хакасия от 20.12.2012 № 117-ЗРХ, НГР RU19000201201213</w:t>
        </w:r>
      </w:hyperlink>
      <w:r>
        <w:t>.</w:t>
      </w:r>
    </w:p>
    <w:p w:rsidR="00431253" w:rsidRDefault="00431253">
      <w:pPr>
        <w:pStyle w:val="text"/>
      </w:pPr>
    </w:p>
    <w:p w:rsidR="00431253" w:rsidRDefault="00431253">
      <w:pPr>
        <w:pStyle w:val="article"/>
      </w:pPr>
      <w:r>
        <w:rPr>
          <w:b/>
          <w:bCs/>
        </w:rPr>
        <w:t>Статья 39. Нарушение правил и требований в области охраны окружающей среды</w:t>
      </w:r>
    </w:p>
    <w:p w:rsidR="00431253" w:rsidRDefault="00431253">
      <w:pPr>
        <w:pStyle w:val="text"/>
      </w:pPr>
      <w:r>
        <w:t>Нарушение установленных правовыми актами Правительства Республики Хакасия правил и требований в области охраны окружающей среды влечёт наложение административного штрафа:</w:t>
      </w:r>
    </w:p>
    <w:p w:rsidR="00431253" w:rsidRDefault="00431253">
      <w:pPr>
        <w:pStyle w:val="text"/>
      </w:pPr>
      <w:r>
        <w:t>на граждан в размере от двух тысяч до четырёх тысяч рублей;</w:t>
      </w:r>
    </w:p>
    <w:p w:rsidR="00431253" w:rsidRDefault="00431253">
      <w:pPr>
        <w:pStyle w:val="text"/>
      </w:pPr>
      <w:r>
        <w:t>на должностных лиц - от тридцати тысяч до пятидесяти тысяч рублей;</w:t>
      </w:r>
    </w:p>
    <w:p w:rsidR="00431253" w:rsidRDefault="00431253">
      <w:pPr>
        <w:pStyle w:val="text"/>
      </w:pPr>
      <w:r>
        <w:t>на юридических лиц - от ста тысяч до двухсот тысяч рублей.</w:t>
      </w:r>
    </w:p>
    <w:p w:rsidR="00431253" w:rsidRDefault="00431253">
      <w:pPr>
        <w:pStyle w:val="text"/>
      </w:pPr>
    </w:p>
    <w:p w:rsidR="00431253" w:rsidRDefault="00431253" w:rsidP="00C60BBE">
      <w:pPr>
        <w:pStyle w:val="text"/>
      </w:pPr>
      <w:r>
        <w:rPr>
          <w:b/>
          <w:bCs/>
        </w:rPr>
        <w:t xml:space="preserve">Статья 40. </w:t>
      </w:r>
      <w:r>
        <w:t xml:space="preserve">утратила силу </w:t>
      </w:r>
      <w:hyperlink r:id="rId34" w:tgtFrame="ChangingDocument" w:history="1">
        <w:r w:rsidRPr="001A3BD6">
          <w:rPr>
            <w:rStyle w:val="a5"/>
            <w:rFonts w:cs="Arial"/>
          </w:rPr>
          <w:t>Законом Республики Хакасия от 20.12.2012 № 117-ЗРХ, НГР RU19000201201213</w:t>
        </w:r>
      </w:hyperlink>
      <w:r>
        <w:t>.</w:t>
      </w:r>
    </w:p>
    <w:p w:rsidR="00431253" w:rsidRDefault="00431253">
      <w:pPr>
        <w:pStyle w:val="text"/>
      </w:pPr>
    </w:p>
    <w:p w:rsidR="00431253" w:rsidRDefault="00431253">
      <w:pPr>
        <w:pStyle w:val="text"/>
      </w:pPr>
      <w:r>
        <w:rPr>
          <w:b/>
          <w:bCs/>
        </w:rPr>
        <w:t>Статья 41. .</w:t>
      </w:r>
      <w:r>
        <w:t xml:space="preserve">утратила силу </w:t>
      </w:r>
      <w:hyperlink r:id="rId35" w:history="1">
        <w:r>
          <w:rPr>
            <w:rStyle w:val="a5"/>
            <w:rFonts w:cs="Arial"/>
          </w:rPr>
          <w:t>Законом Республики Хакасия №79-ЗРХ от 09.07.2009г., НГР RU19000200900276</w:t>
        </w:r>
      </w:hyperlink>
      <w:r>
        <w:t>.</w:t>
      </w:r>
    </w:p>
    <w:p w:rsidR="00431253" w:rsidRDefault="00431253">
      <w:pPr>
        <w:pStyle w:val="text"/>
      </w:pPr>
    </w:p>
    <w:p w:rsidR="00431253" w:rsidRDefault="00431253">
      <w:pPr>
        <w:pStyle w:val="article"/>
      </w:pPr>
      <w:r>
        <w:rPr>
          <w:b/>
          <w:bCs/>
        </w:rPr>
        <w:t>Статья 42. Нарушение условий производства подготовительных, земляных, строительных и иных работ в ночное время, повлекшее превышение допустимого уровня шума</w:t>
      </w:r>
    </w:p>
    <w:p w:rsidR="00431253" w:rsidRDefault="00431253">
      <w:pPr>
        <w:pStyle w:val="text"/>
      </w:pPr>
      <w:r>
        <w:t>Нарушение установленных правовыми актами Правительства Республики Хакасия условий производства подготовительных, земляных, строительных и иных работ в ночное время, повлекшее превышение допустимого уровня шума, влечёт наложение административного штрафа:</w:t>
      </w:r>
    </w:p>
    <w:p w:rsidR="00431253" w:rsidRDefault="00431253">
      <w:pPr>
        <w:pStyle w:val="text"/>
      </w:pPr>
      <w:r>
        <w:lastRenderedPageBreak/>
        <w:t>на граждан в размере от двух тысяч до четырёх тысяч рублей;</w:t>
      </w:r>
    </w:p>
    <w:p w:rsidR="00431253" w:rsidRDefault="00431253">
      <w:pPr>
        <w:pStyle w:val="text"/>
      </w:pPr>
      <w:r>
        <w:t>на должностных лиц - от тридцати тысяч до пятидесяти тысяч рублей;</w:t>
      </w:r>
    </w:p>
    <w:p w:rsidR="00431253" w:rsidRDefault="00431253">
      <w:pPr>
        <w:pStyle w:val="text"/>
      </w:pPr>
      <w:r>
        <w:t>на юридических лиц - от пятидесяти тысяч до двухсот тысяч рублей.</w:t>
      </w:r>
    </w:p>
    <w:p w:rsidR="00431253" w:rsidRDefault="00431253">
      <w:pPr>
        <w:pStyle w:val="text"/>
      </w:pPr>
    </w:p>
    <w:p w:rsidR="00431253" w:rsidRDefault="00431253">
      <w:pPr>
        <w:pStyle w:val="chapter"/>
        <w:jc w:val="center"/>
        <w:rPr>
          <w:b/>
          <w:bCs/>
        </w:rPr>
      </w:pPr>
      <w:r>
        <w:rPr>
          <w:b/>
          <w:bCs/>
        </w:rPr>
        <w:t>Глава 6. АДМИНИСТРАТИВНЫЕ ПРАВОНАРУШЕНИЯ В ОБЛАСТИ ПРЕДПРИНИМАТЕЛЬСКОЙ ДЕЯТЕЛЬНОСТИ</w:t>
      </w:r>
    </w:p>
    <w:p w:rsidR="00431253" w:rsidRDefault="00431253">
      <w:pPr>
        <w:pStyle w:val="chapter"/>
        <w:jc w:val="center"/>
      </w:pPr>
    </w:p>
    <w:p w:rsidR="00431253" w:rsidRDefault="00431253" w:rsidP="000B5DD5">
      <w:pPr>
        <w:pStyle w:val="text"/>
      </w:pPr>
      <w:r w:rsidRPr="000B5DD5">
        <w:rPr>
          <w:rFonts w:cs="Times New Roman"/>
          <w:b/>
          <w:bCs/>
          <w:sz w:val="26"/>
          <w:szCs w:val="28"/>
        </w:rPr>
        <w:t>Статья 43</w:t>
      </w:r>
      <w:r w:rsidRPr="000B5DD5">
        <w:rPr>
          <w:rFonts w:cs="Times New Roman"/>
          <w:b/>
          <w:bCs/>
          <w:sz w:val="26"/>
          <w:szCs w:val="28"/>
          <w:vertAlign w:val="superscript"/>
        </w:rPr>
        <w:t xml:space="preserve"> </w:t>
      </w:r>
      <w:r w:rsidRPr="005C6581">
        <w:rPr>
          <w:rFonts w:cs="Times New Roman"/>
          <w:bCs/>
          <w:szCs w:val="28"/>
        </w:rPr>
        <w:t>утратила силу</w:t>
      </w:r>
      <w:r>
        <w:rPr>
          <w:rFonts w:cs="Times New Roman"/>
          <w:b/>
          <w:bCs/>
          <w:szCs w:val="28"/>
        </w:rPr>
        <w:t xml:space="preserve"> </w:t>
      </w:r>
      <w:hyperlink r:id="rId36" w:tgtFrame="Logical" w:history="1">
        <w:r w:rsidRPr="00EB21CF">
          <w:rPr>
            <w:rStyle w:val="a5"/>
            <w:rFonts w:cs="Arial"/>
          </w:rPr>
          <w:t>от 21.02.2014г., Закон Республики Хакасия № 13-ЗРХ, НГР RU19000201400094</w:t>
        </w:r>
      </w:hyperlink>
      <w:r>
        <w:t>.</w:t>
      </w:r>
    </w:p>
    <w:p w:rsidR="00431253" w:rsidRDefault="00431253">
      <w:pPr>
        <w:pStyle w:val="text"/>
      </w:pPr>
    </w:p>
    <w:p w:rsidR="00431253" w:rsidRDefault="00431253" w:rsidP="00C60BBE">
      <w:pPr>
        <w:pStyle w:val="text"/>
      </w:pPr>
      <w:r>
        <w:rPr>
          <w:b/>
          <w:bCs/>
        </w:rPr>
        <w:t xml:space="preserve">Статья 44. </w:t>
      </w:r>
      <w:r>
        <w:t xml:space="preserve">утратила силу </w:t>
      </w:r>
      <w:hyperlink r:id="rId37" w:tgtFrame="ChangingDocument" w:history="1">
        <w:r w:rsidRPr="001A3BD6">
          <w:rPr>
            <w:rStyle w:val="a5"/>
            <w:rFonts w:cs="Arial"/>
          </w:rPr>
          <w:t>Законом Республики Хакасия от 20.12.2012 № 117-ЗРХ, НГР RU19000201201213</w:t>
        </w:r>
      </w:hyperlink>
      <w:r>
        <w:t>.</w:t>
      </w:r>
    </w:p>
    <w:p w:rsidR="00431253" w:rsidRDefault="00431253">
      <w:pPr>
        <w:pStyle w:val="text"/>
      </w:pPr>
    </w:p>
    <w:p w:rsidR="00431253" w:rsidRPr="009171A9" w:rsidRDefault="00431253" w:rsidP="005C6581">
      <w:pPr>
        <w:widowControl w:val="0"/>
        <w:autoSpaceDE w:val="0"/>
        <w:autoSpaceDN w:val="0"/>
        <w:adjustRightInd w:val="0"/>
        <w:ind w:firstLine="709"/>
        <w:contextualSpacing/>
        <w:rPr>
          <w:b/>
          <w:bCs/>
          <w:sz w:val="26"/>
          <w:szCs w:val="28"/>
        </w:rPr>
      </w:pPr>
      <w:r w:rsidRPr="009171A9">
        <w:rPr>
          <w:b/>
          <w:bCs/>
          <w:sz w:val="26"/>
          <w:szCs w:val="28"/>
        </w:rPr>
        <w:t>Статья 45. Торговля на нестационарных торговых объектах</w:t>
      </w:r>
      <w:r>
        <w:rPr>
          <w:b/>
          <w:bCs/>
          <w:sz w:val="26"/>
          <w:szCs w:val="28"/>
        </w:rPr>
        <w:t xml:space="preserve"> </w:t>
      </w:r>
      <w:r w:rsidRPr="009171A9">
        <w:rPr>
          <w:b/>
          <w:bCs/>
          <w:sz w:val="26"/>
          <w:szCs w:val="28"/>
        </w:rPr>
        <w:t>в местах, не предусмотренных схемой размещения</w:t>
      </w:r>
      <w:r>
        <w:rPr>
          <w:b/>
          <w:bCs/>
          <w:sz w:val="26"/>
          <w:szCs w:val="28"/>
        </w:rPr>
        <w:t xml:space="preserve"> </w:t>
      </w:r>
      <w:r w:rsidRPr="009171A9">
        <w:rPr>
          <w:b/>
          <w:bCs/>
          <w:sz w:val="26"/>
          <w:szCs w:val="28"/>
        </w:rPr>
        <w:t>нестационарных торговых объектов, утверждённой</w:t>
      </w:r>
      <w:r>
        <w:rPr>
          <w:b/>
          <w:bCs/>
          <w:sz w:val="26"/>
          <w:szCs w:val="28"/>
        </w:rPr>
        <w:t xml:space="preserve"> </w:t>
      </w:r>
      <w:r w:rsidRPr="009171A9">
        <w:rPr>
          <w:b/>
          <w:bCs/>
          <w:sz w:val="26"/>
          <w:szCs w:val="28"/>
        </w:rPr>
        <w:t>органом местного самоуправления</w:t>
      </w:r>
    </w:p>
    <w:p w:rsidR="00431253" w:rsidRPr="00383001" w:rsidRDefault="00431253" w:rsidP="005C6581">
      <w:pPr>
        <w:pStyle w:val="ad"/>
        <w:widowControl w:val="0"/>
        <w:autoSpaceDE w:val="0"/>
        <w:autoSpaceDN w:val="0"/>
        <w:adjustRightInd w:val="0"/>
        <w:ind w:left="0" w:firstLine="709"/>
        <w:rPr>
          <w:rFonts w:cs="Arial"/>
          <w:szCs w:val="28"/>
        </w:rPr>
      </w:pPr>
      <w:proofErr w:type="gramStart"/>
      <w:r w:rsidRPr="00383001">
        <w:rPr>
          <w:rFonts w:cs="Arial"/>
          <w:szCs w:val="28"/>
        </w:rPr>
        <w:t>Торговля на нестационарных торговых объектах в местах (на земельных участках, в зданиях, строениях, сооружениях, находящихся в государственной или муниципальной собственности), не предусмотренных схемой размещения нестационарных торговых объектов, утверждённой органом местного самоуправления, влечёт предупреждение или наложение административного штрафа:</w:t>
      </w:r>
      <w:proofErr w:type="gramEnd"/>
    </w:p>
    <w:p w:rsidR="00431253" w:rsidRPr="00383001" w:rsidRDefault="00431253" w:rsidP="005C6581">
      <w:pPr>
        <w:widowControl w:val="0"/>
        <w:autoSpaceDE w:val="0"/>
        <w:autoSpaceDN w:val="0"/>
        <w:adjustRightInd w:val="0"/>
        <w:ind w:firstLine="709"/>
        <w:contextualSpacing/>
        <w:rPr>
          <w:rFonts w:cs="Arial"/>
          <w:szCs w:val="28"/>
        </w:rPr>
      </w:pPr>
      <w:r w:rsidRPr="00383001">
        <w:rPr>
          <w:rFonts w:cs="Arial"/>
          <w:szCs w:val="28"/>
        </w:rPr>
        <w:t>на граждан в размере от одной тысячи до двух тысяч рублей;</w:t>
      </w:r>
    </w:p>
    <w:p w:rsidR="00431253" w:rsidRPr="00383001" w:rsidRDefault="00431253" w:rsidP="005C6581">
      <w:pPr>
        <w:widowControl w:val="0"/>
        <w:autoSpaceDE w:val="0"/>
        <w:autoSpaceDN w:val="0"/>
        <w:adjustRightInd w:val="0"/>
        <w:ind w:firstLine="709"/>
        <w:contextualSpacing/>
        <w:rPr>
          <w:rFonts w:cs="Arial"/>
          <w:szCs w:val="28"/>
        </w:rPr>
      </w:pPr>
      <w:r w:rsidRPr="00383001">
        <w:rPr>
          <w:rFonts w:cs="Arial"/>
          <w:szCs w:val="28"/>
        </w:rPr>
        <w:t>на должностных лиц – от двух тысяч до четырёх тысяч рублей;</w:t>
      </w:r>
    </w:p>
    <w:p w:rsidR="00431253" w:rsidRPr="00383001" w:rsidRDefault="00431253" w:rsidP="005C6581">
      <w:pPr>
        <w:widowControl w:val="0"/>
        <w:autoSpaceDE w:val="0"/>
        <w:autoSpaceDN w:val="0"/>
        <w:adjustRightInd w:val="0"/>
        <w:ind w:firstLine="709"/>
        <w:contextualSpacing/>
        <w:rPr>
          <w:rFonts w:cs="Arial"/>
          <w:szCs w:val="28"/>
        </w:rPr>
      </w:pPr>
      <w:r w:rsidRPr="00383001">
        <w:rPr>
          <w:rFonts w:cs="Arial"/>
          <w:szCs w:val="28"/>
        </w:rPr>
        <w:t>на юридических лиц – от двадцати тысяч до тридцати тысяч рублей</w:t>
      </w:r>
      <w:proofErr w:type="gramStart"/>
      <w:r w:rsidRPr="00383001">
        <w:rPr>
          <w:rFonts w:cs="Arial"/>
          <w:szCs w:val="28"/>
        </w:rPr>
        <w:t>.»;</w:t>
      </w:r>
      <w:proofErr w:type="gramEnd"/>
    </w:p>
    <w:p w:rsidR="00431253" w:rsidRPr="009171A9" w:rsidRDefault="00431253" w:rsidP="00056C4F">
      <w:pPr>
        <w:widowControl w:val="0"/>
        <w:autoSpaceDE w:val="0"/>
        <w:autoSpaceDN w:val="0"/>
        <w:adjustRightInd w:val="0"/>
        <w:ind w:firstLine="720"/>
        <w:contextualSpacing/>
        <w:rPr>
          <w:b/>
          <w:bCs/>
          <w:sz w:val="26"/>
          <w:szCs w:val="28"/>
        </w:rPr>
      </w:pPr>
      <w:r w:rsidRPr="009171A9">
        <w:rPr>
          <w:b/>
          <w:bCs/>
          <w:sz w:val="26"/>
          <w:szCs w:val="28"/>
        </w:rPr>
        <w:t>Статья 45</w:t>
      </w:r>
      <w:r w:rsidRPr="009171A9">
        <w:rPr>
          <w:b/>
          <w:bCs/>
          <w:sz w:val="26"/>
          <w:szCs w:val="28"/>
          <w:vertAlign w:val="superscript"/>
        </w:rPr>
        <w:t>1</w:t>
      </w:r>
      <w:r w:rsidRPr="009171A9">
        <w:rPr>
          <w:b/>
          <w:bCs/>
          <w:sz w:val="26"/>
          <w:szCs w:val="28"/>
        </w:rPr>
        <w:t>. Нарушение установленных требований к торговому</w:t>
      </w:r>
      <w:r>
        <w:rPr>
          <w:b/>
          <w:bCs/>
          <w:sz w:val="26"/>
          <w:szCs w:val="28"/>
        </w:rPr>
        <w:t xml:space="preserve"> </w:t>
      </w:r>
      <w:r w:rsidRPr="009171A9">
        <w:rPr>
          <w:b/>
          <w:bCs/>
          <w:sz w:val="26"/>
          <w:szCs w:val="28"/>
        </w:rPr>
        <w:t>месту на розничных рынках</w:t>
      </w:r>
    </w:p>
    <w:p w:rsidR="00431253" w:rsidRPr="00383001" w:rsidRDefault="00431253" w:rsidP="00056C4F">
      <w:pPr>
        <w:widowControl w:val="0"/>
        <w:autoSpaceDE w:val="0"/>
        <w:autoSpaceDN w:val="0"/>
        <w:adjustRightInd w:val="0"/>
        <w:ind w:firstLine="720"/>
        <w:contextualSpacing/>
        <w:rPr>
          <w:rFonts w:cs="Arial"/>
          <w:szCs w:val="28"/>
        </w:rPr>
      </w:pPr>
      <w:r w:rsidRPr="00383001">
        <w:rPr>
          <w:rFonts w:cs="Arial"/>
          <w:szCs w:val="28"/>
        </w:rPr>
        <w:t>Нарушение установленных Правительством Республики Хакасия требований</w:t>
      </w:r>
      <w:r>
        <w:rPr>
          <w:rFonts w:cs="Arial"/>
          <w:szCs w:val="28"/>
        </w:rPr>
        <w:t xml:space="preserve"> </w:t>
      </w:r>
      <w:r w:rsidRPr="00383001">
        <w:rPr>
          <w:rFonts w:cs="Arial"/>
          <w:szCs w:val="28"/>
        </w:rPr>
        <w:t>к торговому месту на розничных рынках влечёт наложение административного штрафа:</w:t>
      </w:r>
    </w:p>
    <w:p w:rsidR="00431253" w:rsidRPr="00383001" w:rsidRDefault="00431253" w:rsidP="00056C4F">
      <w:pPr>
        <w:widowControl w:val="0"/>
        <w:autoSpaceDE w:val="0"/>
        <w:autoSpaceDN w:val="0"/>
        <w:adjustRightInd w:val="0"/>
        <w:ind w:firstLine="720"/>
        <w:contextualSpacing/>
        <w:rPr>
          <w:rFonts w:cs="Arial"/>
          <w:szCs w:val="28"/>
        </w:rPr>
      </w:pPr>
      <w:r w:rsidRPr="00383001">
        <w:rPr>
          <w:rFonts w:cs="Arial"/>
          <w:szCs w:val="28"/>
        </w:rPr>
        <w:t>на граждан в размере от трёхсот</w:t>
      </w:r>
      <w:bookmarkStart w:id="0" w:name="_GoBack"/>
      <w:bookmarkEnd w:id="0"/>
      <w:r>
        <w:rPr>
          <w:rFonts w:cs="Arial"/>
          <w:szCs w:val="28"/>
        </w:rPr>
        <w:t xml:space="preserve"> </w:t>
      </w:r>
      <w:r w:rsidRPr="00383001">
        <w:rPr>
          <w:rFonts w:cs="Arial"/>
          <w:szCs w:val="28"/>
        </w:rPr>
        <w:t>до одной тысячи рублей;</w:t>
      </w:r>
    </w:p>
    <w:p w:rsidR="00431253" w:rsidRPr="00383001" w:rsidRDefault="00431253" w:rsidP="00056C4F">
      <w:pPr>
        <w:widowControl w:val="0"/>
        <w:autoSpaceDE w:val="0"/>
        <w:autoSpaceDN w:val="0"/>
        <w:adjustRightInd w:val="0"/>
        <w:ind w:firstLine="720"/>
        <w:contextualSpacing/>
        <w:rPr>
          <w:rFonts w:cs="Arial"/>
          <w:szCs w:val="28"/>
        </w:rPr>
      </w:pPr>
      <w:r w:rsidRPr="00383001">
        <w:rPr>
          <w:rFonts w:cs="Arial"/>
          <w:szCs w:val="28"/>
        </w:rPr>
        <w:t xml:space="preserve">на должностных лиц – от двух тысяч до пяти тысяч рублей; </w:t>
      </w:r>
    </w:p>
    <w:p w:rsidR="00431253" w:rsidRPr="00383001" w:rsidRDefault="00431253" w:rsidP="00056C4F">
      <w:pPr>
        <w:widowControl w:val="0"/>
        <w:autoSpaceDE w:val="0"/>
        <w:autoSpaceDN w:val="0"/>
        <w:adjustRightInd w:val="0"/>
        <w:ind w:firstLine="720"/>
        <w:contextualSpacing/>
        <w:rPr>
          <w:rFonts w:cs="Arial"/>
          <w:szCs w:val="28"/>
        </w:rPr>
      </w:pPr>
      <w:r w:rsidRPr="00383001">
        <w:rPr>
          <w:rFonts w:cs="Arial"/>
          <w:szCs w:val="28"/>
        </w:rPr>
        <w:t>на юридических лиц – от пяти тысяч до десяти тысяч рублей.</w:t>
      </w:r>
    </w:p>
    <w:p w:rsidR="00431253" w:rsidRPr="009171A9" w:rsidRDefault="00431253" w:rsidP="00056C4F">
      <w:pPr>
        <w:widowControl w:val="0"/>
        <w:autoSpaceDE w:val="0"/>
        <w:autoSpaceDN w:val="0"/>
        <w:adjustRightInd w:val="0"/>
        <w:ind w:firstLine="720"/>
        <w:contextualSpacing/>
        <w:rPr>
          <w:b/>
          <w:bCs/>
          <w:sz w:val="26"/>
          <w:szCs w:val="28"/>
        </w:rPr>
      </w:pPr>
      <w:r w:rsidRPr="009171A9">
        <w:rPr>
          <w:b/>
          <w:bCs/>
          <w:sz w:val="26"/>
          <w:szCs w:val="28"/>
        </w:rPr>
        <w:t>Статья 45</w:t>
      </w:r>
      <w:r w:rsidRPr="009171A9">
        <w:rPr>
          <w:b/>
          <w:bCs/>
          <w:sz w:val="26"/>
          <w:szCs w:val="28"/>
          <w:vertAlign w:val="superscript"/>
        </w:rPr>
        <w:t>2</w:t>
      </w:r>
      <w:r w:rsidRPr="009171A9">
        <w:rPr>
          <w:b/>
          <w:bCs/>
          <w:sz w:val="26"/>
          <w:szCs w:val="28"/>
        </w:rPr>
        <w:t>. Нарушение основных требований к обустройству</w:t>
      </w:r>
      <w:r>
        <w:rPr>
          <w:b/>
          <w:bCs/>
          <w:sz w:val="26"/>
          <w:szCs w:val="28"/>
        </w:rPr>
        <w:t xml:space="preserve"> </w:t>
      </w:r>
      <w:r w:rsidRPr="009171A9">
        <w:rPr>
          <w:b/>
          <w:bCs/>
          <w:sz w:val="26"/>
          <w:szCs w:val="28"/>
        </w:rPr>
        <w:t>розничных рынков на территории Республики Хакасия</w:t>
      </w:r>
    </w:p>
    <w:p w:rsidR="00431253" w:rsidRPr="00383001" w:rsidRDefault="00431253" w:rsidP="00056C4F">
      <w:pPr>
        <w:widowControl w:val="0"/>
        <w:autoSpaceDE w:val="0"/>
        <w:autoSpaceDN w:val="0"/>
        <w:adjustRightInd w:val="0"/>
        <w:ind w:firstLine="720"/>
        <w:contextualSpacing/>
        <w:rPr>
          <w:rFonts w:cs="Arial"/>
          <w:szCs w:val="28"/>
        </w:rPr>
      </w:pPr>
      <w:r w:rsidRPr="00383001">
        <w:rPr>
          <w:rFonts w:cs="Arial"/>
          <w:szCs w:val="28"/>
        </w:rPr>
        <w:t>Нарушение основных требований к обустройству розничных рынков на территории Республики Хакасия, установленных Правительством Республики Хакасия,</w:t>
      </w:r>
      <w:r>
        <w:rPr>
          <w:rFonts w:cs="Arial"/>
          <w:szCs w:val="28"/>
        </w:rPr>
        <w:t xml:space="preserve"> </w:t>
      </w:r>
      <w:r w:rsidRPr="00383001">
        <w:rPr>
          <w:rFonts w:cs="Arial"/>
          <w:szCs w:val="28"/>
        </w:rPr>
        <w:t>влечёт наложение административного штрафа:</w:t>
      </w:r>
    </w:p>
    <w:p w:rsidR="00431253" w:rsidRPr="00383001" w:rsidRDefault="00431253" w:rsidP="00056C4F">
      <w:pPr>
        <w:widowControl w:val="0"/>
        <w:autoSpaceDE w:val="0"/>
        <w:autoSpaceDN w:val="0"/>
        <w:adjustRightInd w:val="0"/>
        <w:ind w:firstLine="720"/>
        <w:contextualSpacing/>
        <w:rPr>
          <w:rFonts w:cs="Arial"/>
          <w:szCs w:val="28"/>
        </w:rPr>
      </w:pPr>
      <w:r w:rsidRPr="00383001">
        <w:rPr>
          <w:rFonts w:cs="Arial"/>
          <w:szCs w:val="28"/>
        </w:rPr>
        <w:t xml:space="preserve">на должностных лиц в размере от четырёх тысяч до пяти тысяч рублей; </w:t>
      </w:r>
    </w:p>
    <w:p w:rsidR="00431253" w:rsidRPr="00383001" w:rsidRDefault="00431253" w:rsidP="00056C4F">
      <w:pPr>
        <w:widowControl w:val="0"/>
        <w:autoSpaceDE w:val="0"/>
        <w:autoSpaceDN w:val="0"/>
        <w:adjustRightInd w:val="0"/>
        <w:ind w:firstLine="720"/>
        <w:contextualSpacing/>
        <w:rPr>
          <w:rFonts w:cs="Arial"/>
          <w:szCs w:val="28"/>
        </w:rPr>
      </w:pPr>
      <w:r w:rsidRPr="00383001">
        <w:rPr>
          <w:rFonts w:cs="Arial"/>
          <w:szCs w:val="28"/>
        </w:rPr>
        <w:t>на юридических лиц – от пятидесяти тысяч до ста тысяч рублей.</w:t>
      </w:r>
    </w:p>
    <w:p w:rsidR="00431253" w:rsidRPr="009171A9" w:rsidRDefault="00431253" w:rsidP="00056C4F">
      <w:pPr>
        <w:widowControl w:val="0"/>
        <w:autoSpaceDE w:val="0"/>
        <w:autoSpaceDN w:val="0"/>
        <w:adjustRightInd w:val="0"/>
        <w:ind w:firstLine="720"/>
        <w:contextualSpacing/>
        <w:rPr>
          <w:b/>
          <w:bCs/>
          <w:sz w:val="26"/>
          <w:szCs w:val="28"/>
        </w:rPr>
      </w:pPr>
      <w:r w:rsidRPr="009171A9">
        <w:rPr>
          <w:b/>
          <w:bCs/>
          <w:sz w:val="26"/>
          <w:szCs w:val="28"/>
        </w:rPr>
        <w:t>Статья 45</w:t>
      </w:r>
      <w:r w:rsidRPr="009171A9">
        <w:rPr>
          <w:b/>
          <w:bCs/>
          <w:sz w:val="26"/>
          <w:szCs w:val="28"/>
          <w:vertAlign w:val="superscript"/>
        </w:rPr>
        <w:t>3</w:t>
      </w:r>
      <w:r w:rsidRPr="009171A9">
        <w:rPr>
          <w:b/>
          <w:bCs/>
          <w:sz w:val="26"/>
          <w:szCs w:val="28"/>
        </w:rPr>
        <w:t>. Нарушение упрощённого порядка предоставления</w:t>
      </w:r>
      <w:r>
        <w:rPr>
          <w:b/>
          <w:bCs/>
          <w:sz w:val="26"/>
          <w:szCs w:val="28"/>
        </w:rPr>
        <w:t xml:space="preserve"> </w:t>
      </w:r>
      <w:r w:rsidRPr="009171A9">
        <w:rPr>
          <w:b/>
          <w:bCs/>
          <w:sz w:val="26"/>
          <w:szCs w:val="28"/>
        </w:rPr>
        <w:t>торговых мест на сельскохозяйственных и сельскохозяйственных кооперативных рынках,</w:t>
      </w:r>
      <w:r>
        <w:rPr>
          <w:b/>
          <w:bCs/>
          <w:sz w:val="26"/>
          <w:szCs w:val="28"/>
        </w:rPr>
        <w:t xml:space="preserve"> </w:t>
      </w:r>
      <w:r w:rsidRPr="009171A9">
        <w:rPr>
          <w:b/>
          <w:bCs/>
          <w:sz w:val="26"/>
          <w:szCs w:val="28"/>
        </w:rPr>
        <w:t>а также торговых мест на универсальных рынках</w:t>
      </w:r>
    </w:p>
    <w:p w:rsidR="00431253" w:rsidRPr="00383001" w:rsidRDefault="00431253" w:rsidP="00056C4F">
      <w:pPr>
        <w:widowControl w:val="0"/>
        <w:autoSpaceDE w:val="0"/>
        <w:autoSpaceDN w:val="0"/>
        <w:adjustRightInd w:val="0"/>
        <w:ind w:firstLine="720"/>
        <w:contextualSpacing/>
        <w:rPr>
          <w:rFonts w:cs="Arial"/>
          <w:szCs w:val="28"/>
        </w:rPr>
      </w:pPr>
      <w:r w:rsidRPr="00383001">
        <w:rPr>
          <w:rFonts w:cs="Arial"/>
          <w:szCs w:val="28"/>
        </w:rPr>
        <w:t>Нарушение</w:t>
      </w:r>
      <w:r>
        <w:rPr>
          <w:rFonts w:cs="Arial"/>
          <w:szCs w:val="28"/>
        </w:rPr>
        <w:t xml:space="preserve"> </w:t>
      </w:r>
      <w:r w:rsidRPr="00383001">
        <w:rPr>
          <w:rFonts w:cs="Arial"/>
          <w:szCs w:val="28"/>
        </w:rPr>
        <w:t>упрощённого порядка предоставления торговых мест на сельскохозяйственных и сельскохозяйственных кооперативных рынках, а также торговых мест на универсальных рынках для осуществления деятельности по продаже сельскохозяйственной продукции гражданами, ведущими крестьянские (фермерские) хозяйства, личные подсобные хозяйства, занимающимися садоводством, огородничеством, животноводством, на территории Республики Хакасия влечёт наложение административного штрафа:</w:t>
      </w:r>
    </w:p>
    <w:p w:rsidR="00431253" w:rsidRPr="00383001" w:rsidRDefault="00431253" w:rsidP="00056C4F">
      <w:pPr>
        <w:widowControl w:val="0"/>
        <w:autoSpaceDE w:val="0"/>
        <w:autoSpaceDN w:val="0"/>
        <w:adjustRightInd w:val="0"/>
        <w:ind w:firstLine="720"/>
        <w:contextualSpacing/>
        <w:rPr>
          <w:rFonts w:cs="Arial"/>
          <w:szCs w:val="28"/>
        </w:rPr>
      </w:pPr>
      <w:r w:rsidRPr="00383001">
        <w:rPr>
          <w:rFonts w:cs="Arial"/>
          <w:szCs w:val="28"/>
        </w:rPr>
        <w:lastRenderedPageBreak/>
        <w:t xml:space="preserve">на должностных лиц в размере от пяти тысяч до десяти тысяч рублей; </w:t>
      </w:r>
    </w:p>
    <w:p w:rsidR="00431253" w:rsidRPr="00383001" w:rsidRDefault="00431253" w:rsidP="00056C4F">
      <w:pPr>
        <w:widowControl w:val="0"/>
        <w:autoSpaceDE w:val="0"/>
        <w:autoSpaceDN w:val="0"/>
        <w:adjustRightInd w:val="0"/>
        <w:ind w:firstLine="720"/>
        <w:contextualSpacing/>
        <w:rPr>
          <w:rFonts w:cs="Arial"/>
          <w:szCs w:val="28"/>
        </w:rPr>
      </w:pPr>
      <w:r w:rsidRPr="00383001">
        <w:rPr>
          <w:rFonts w:cs="Arial"/>
          <w:szCs w:val="28"/>
        </w:rPr>
        <w:t>на юридических лиц – от пятидесяти тысяч до ста тысяч рублей.</w:t>
      </w:r>
    </w:p>
    <w:p w:rsidR="00431253" w:rsidRPr="00D12673" w:rsidRDefault="00431253" w:rsidP="00056C4F">
      <w:pPr>
        <w:widowControl w:val="0"/>
        <w:autoSpaceDE w:val="0"/>
        <w:autoSpaceDN w:val="0"/>
        <w:adjustRightInd w:val="0"/>
        <w:ind w:firstLine="720"/>
        <w:contextualSpacing/>
        <w:rPr>
          <w:b/>
          <w:bCs/>
          <w:sz w:val="26"/>
          <w:szCs w:val="28"/>
        </w:rPr>
      </w:pPr>
      <w:r w:rsidRPr="00D12673">
        <w:rPr>
          <w:b/>
          <w:bCs/>
          <w:sz w:val="26"/>
          <w:szCs w:val="28"/>
        </w:rPr>
        <w:t>Статья 45</w:t>
      </w:r>
      <w:r w:rsidRPr="00D12673">
        <w:rPr>
          <w:b/>
          <w:bCs/>
          <w:sz w:val="26"/>
          <w:szCs w:val="28"/>
          <w:vertAlign w:val="superscript"/>
        </w:rPr>
        <w:t>4</w:t>
      </w:r>
      <w:r w:rsidRPr="00D12673">
        <w:rPr>
          <w:b/>
          <w:bCs/>
          <w:sz w:val="26"/>
          <w:szCs w:val="28"/>
        </w:rPr>
        <w:t>. Нарушение порядка</w:t>
      </w:r>
      <w:r>
        <w:rPr>
          <w:b/>
          <w:bCs/>
          <w:sz w:val="26"/>
          <w:szCs w:val="28"/>
        </w:rPr>
        <w:t xml:space="preserve"> организации ярмарок и продажи </w:t>
      </w:r>
      <w:r w:rsidRPr="00D12673">
        <w:rPr>
          <w:b/>
          <w:bCs/>
          <w:sz w:val="26"/>
          <w:szCs w:val="28"/>
        </w:rPr>
        <w:t xml:space="preserve">товаров на них (выполнения работ, оказания услуг) </w:t>
      </w:r>
    </w:p>
    <w:p w:rsidR="00431253" w:rsidRPr="00383001" w:rsidRDefault="00431253" w:rsidP="00056C4F">
      <w:pPr>
        <w:widowControl w:val="0"/>
        <w:autoSpaceDE w:val="0"/>
        <w:autoSpaceDN w:val="0"/>
        <w:adjustRightInd w:val="0"/>
        <w:ind w:firstLine="720"/>
        <w:contextualSpacing/>
        <w:rPr>
          <w:rFonts w:cs="Arial"/>
          <w:bCs/>
          <w:szCs w:val="28"/>
        </w:rPr>
      </w:pPr>
      <w:r w:rsidRPr="00383001">
        <w:rPr>
          <w:rFonts w:cs="Arial"/>
          <w:bCs/>
          <w:szCs w:val="28"/>
        </w:rPr>
        <w:t>Нарушение порядка организации ярмарок и продажи товаров на них (выполнения работ, оказания услуг), установленного Правительством Республики Хакасия,</w:t>
      </w:r>
      <w:r>
        <w:rPr>
          <w:rFonts w:cs="Arial"/>
          <w:bCs/>
          <w:szCs w:val="28"/>
        </w:rPr>
        <w:t xml:space="preserve"> </w:t>
      </w:r>
      <w:r w:rsidRPr="00383001">
        <w:rPr>
          <w:rFonts w:cs="Arial"/>
          <w:bCs/>
          <w:szCs w:val="28"/>
        </w:rPr>
        <w:t>влечёт наложение административного штрафа:</w:t>
      </w:r>
    </w:p>
    <w:p w:rsidR="00431253" w:rsidRPr="00383001" w:rsidRDefault="00431253" w:rsidP="00056C4F">
      <w:pPr>
        <w:widowControl w:val="0"/>
        <w:autoSpaceDE w:val="0"/>
        <w:autoSpaceDN w:val="0"/>
        <w:adjustRightInd w:val="0"/>
        <w:ind w:firstLine="720"/>
        <w:contextualSpacing/>
        <w:rPr>
          <w:rFonts w:cs="Arial"/>
          <w:bCs/>
          <w:szCs w:val="28"/>
        </w:rPr>
      </w:pPr>
      <w:r w:rsidRPr="00383001">
        <w:rPr>
          <w:rFonts w:cs="Arial"/>
          <w:bCs/>
          <w:szCs w:val="28"/>
        </w:rPr>
        <w:t xml:space="preserve">на должностных лиц в размере от пяти тысяч до десяти тысяч рублей; </w:t>
      </w:r>
    </w:p>
    <w:p w:rsidR="00431253" w:rsidRDefault="00431253" w:rsidP="00056C4F">
      <w:pPr>
        <w:pStyle w:val="text"/>
        <w:ind w:firstLine="720"/>
      </w:pPr>
      <w:r w:rsidRPr="00383001">
        <w:rPr>
          <w:bCs/>
          <w:szCs w:val="28"/>
        </w:rPr>
        <w:t>на юридических лиц – от пятидесяти тысяч до ста тысяч рублей.</w:t>
      </w:r>
    </w:p>
    <w:p w:rsidR="00431253" w:rsidRDefault="00431253">
      <w:pPr>
        <w:pStyle w:val="article"/>
      </w:pPr>
      <w:r>
        <w:rPr>
          <w:b/>
          <w:bCs/>
        </w:rPr>
        <w:t>Статья 46. Нарушение правил размещения, регистрации и эксплуатации аттракционной техники</w:t>
      </w:r>
    </w:p>
    <w:p w:rsidR="00431253" w:rsidRDefault="00431253">
      <w:pPr>
        <w:pStyle w:val="text"/>
      </w:pPr>
      <w:r>
        <w:t>Нарушение установленных Правительством Республики Хакасия и органами местного самоуправления в Республике Хакасия правил размещения, регистрации и эксплуатации аттракционной техники влечёт наложение административного штрафа:</w:t>
      </w:r>
    </w:p>
    <w:p w:rsidR="00431253" w:rsidRDefault="00431253">
      <w:pPr>
        <w:pStyle w:val="text"/>
      </w:pPr>
      <w:r>
        <w:t>на должностных лиц в размере от тридцати тысяч до пятидесяти тысяч рублей;</w:t>
      </w:r>
    </w:p>
    <w:p w:rsidR="00431253" w:rsidRDefault="00431253">
      <w:pPr>
        <w:pStyle w:val="text"/>
      </w:pPr>
      <w:r>
        <w:t>на юридических лиц - от пятидесяти тысяч до ста тысяч рублей.</w:t>
      </w:r>
    </w:p>
    <w:p w:rsidR="00431253" w:rsidRDefault="00431253">
      <w:pPr>
        <w:pStyle w:val="text"/>
      </w:pPr>
    </w:p>
    <w:p w:rsidR="00431253" w:rsidRDefault="00431253" w:rsidP="00C60BBE">
      <w:pPr>
        <w:pStyle w:val="text"/>
      </w:pPr>
      <w:r>
        <w:rPr>
          <w:b/>
          <w:bCs/>
        </w:rPr>
        <w:t>Статья 47.</w:t>
      </w:r>
      <w:r>
        <w:t xml:space="preserve">утратила силу </w:t>
      </w:r>
      <w:hyperlink r:id="rId38" w:tgtFrame="ChangingDocument" w:history="1">
        <w:r w:rsidRPr="001A3BD6">
          <w:rPr>
            <w:rStyle w:val="a5"/>
            <w:rFonts w:cs="Arial"/>
          </w:rPr>
          <w:t>Законом Республики Хакасия от 20.12.2012 № 117-ЗРХ, НГР RU19000201201213</w:t>
        </w:r>
      </w:hyperlink>
      <w:r>
        <w:t>.</w:t>
      </w:r>
    </w:p>
    <w:p w:rsidR="00431253" w:rsidRDefault="00431253">
      <w:pPr>
        <w:pStyle w:val="text"/>
      </w:pPr>
    </w:p>
    <w:p w:rsidR="00431253" w:rsidRDefault="00431253">
      <w:pPr>
        <w:pStyle w:val="text"/>
      </w:pPr>
      <w:r>
        <w:rPr>
          <w:b/>
          <w:bCs/>
        </w:rPr>
        <w:t xml:space="preserve">Статья 48. </w:t>
      </w:r>
      <w:r>
        <w:t xml:space="preserve">утратила силу </w:t>
      </w:r>
      <w:hyperlink r:id="rId39" w:history="1">
        <w:r>
          <w:rPr>
            <w:rStyle w:val="a5"/>
            <w:rFonts w:cs="Arial"/>
          </w:rPr>
          <w:t>Законом Республики Хакасия №79-ЗРХ от 09.07.2009г., НГР RU19000200900276</w:t>
        </w:r>
      </w:hyperlink>
      <w:r>
        <w:t>.</w:t>
      </w:r>
    </w:p>
    <w:p w:rsidR="00431253" w:rsidRDefault="00431253">
      <w:pPr>
        <w:pStyle w:val="text"/>
      </w:pPr>
    </w:p>
    <w:p w:rsidR="00431253" w:rsidRDefault="00431253">
      <w:pPr>
        <w:pStyle w:val="chapter"/>
        <w:jc w:val="center"/>
        <w:rPr>
          <w:b/>
          <w:bCs/>
        </w:rPr>
      </w:pPr>
      <w:r>
        <w:rPr>
          <w:b/>
          <w:bCs/>
        </w:rPr>
        <w:t>Глава 7. АДМИНИСТРАТИВНЫЕ ПРАВОНАРУШЕНИЯ В ОБЛАСТИ ОБРАЩЕНИЯ С ЖИВОТНЫМИ</w:t>
      </w:r>
    </w:p>
    <w:p w:rsidR="00431253" w:rsidRDefault="00431253">
      <w:pPr>
        <w:pStyle w:val="chapter"/>
        <w:jc w:val="center"/>
      </w:pPr>
    </w:p>
    <w:p w:rsidR="00431253" w:rsidRDefault="00431253">
      <w:pPr>
        <w:pStyle w:val="article"/>
        <w:rPr>
          <w:rFonts w:cs="Times New Roman"/>
          <w:b/>
          <w:bCs/>
          <w:szCs w:val="28"/>
        </w:rPr>
      </w:pPr>
      <w:r w:rsidRPr="00514B9C">
        <w:rPr>
          <w:rFonts w:cs="Times New Roman"/>
          <w:b/>
          <w:bCs/>
          <w:szCs w:val="28"/>
        </w:rPr>
        <w:t>Статья 49. Ненадлежащее содержание домашних животных</w:t>
      </w:r>
    </w:p>
    <w:p w:rsidR="00431253" w:rsidRDefault="00431253">
      <w:pPr>
        <w:pStyle w:val="article"/>
      </w:pPr>
    </w:p>
    <w:p w:rsidR="00431253" w:rsidRDefault="00431253">
      <w:pPr>
        <w:pStyle w:val="text"/>
      </w:pPr>
      <w:r>
        <w:t>1. Содержание домашних животных в местах общего пользования коммунальных квартир и многоквартирных домов влечёт наложение административного штрафа на граждан в размере от пятисот до одной тысячи рублей.</w:t>
      </w:r>
    </w:p>
    <w:p w:rsidR="00431253" w:rsidRDefault="00431253" w:rsidP="00C60BBE">
      <w:pPr>
        <w:pStyle w:val="text"/>
      </w:pPr>
      <w:r>
        <w:t xml:space="preserve">2. часть 2 утратила силу </w:t>
      </w:r>
      <w:hyperlink r:id="rId40" w:tgtFrame="ChangingDocument" w:history="1">
        <w:r w:rsidRPr="001A3BD6">
          <w:rPr>
            <w:rStyle w:val="a5"/>
            <w:rFonts w:cs="Arial"/>
          </w:rPr>
          <w:t>Законом Республики Хакасия от 20.12.2012 № 117-ЗРХ, НГР RU19000201201213</w:t>
        </w:r>
      </w:hyperlink>
      <w:r>
        <w:t>.</w:t>
      </w:r>
    </w:p>
    <w:p w:rsidR="00431253" w:rsidRDefault="00431253">
      <w:pPr>
        <w:pStyle w:val="text"/>
      </w:pPr>
      <w:r>
        <w:t xml:space="preserve">3. </w:t>
      </w:r>
      <w:r w:rsidRPr="009E0DF6">
        <w:t>Нарушение правил выгула собак (появление с собакой без поводка и намордника в магазинах, учреждениях, на детских площадках, рынках, пляжах и в транспорте, а также выгул собак на территориях учреждений здравоохранения, детских садов, школ, иных образовательных учреждений и учреждений, работающих с несовершеннолетними) влечёт наложение административного штрафа:</w:t>
      </w:r>
    </w:p>
    <w:p w:rsidR="00431253" w:rsidRDefault="00431253">
      <w:pPr>
        <w:pStyle w:val="text"/>
      </w:pPr>
      <w:r>
        <w:t xml:space="preserve">на граждан в размере от пятисот до одной тысячи рублей; </w:t>
      </w:r>
    </w:p>
    <w:p w:rsidR="00431253" w:rsidRDefault="00431253">
      <w:pPr>
        <w:pStyle w:val="text"/>
      </w:pPr>
      <w:r>
        <w:t>на должностных лиц - от трёх тысяч до пяти тысяч рублей.</w:t>
      </w:r>
    </w:p>
    <w:p w:rsidR="00431253" w:rsidRDefault="00431253">
      <w:pPr>
        <w:pStyle w:val="text"/>
      </w:pPr>
      <w:r>
        <w:t>4. Допущение нападения одного домашнего животного на другое домашнее животное, повлекшего увечье или гибель последнего, влечёт наложение административного штрафа:</w:t>
      </w:r>
    </w:p>
    <w:p w:rsidR="00431253" w:rsidRDefault="00431253">
      <w:pPr>
        <w:pStyle w:val="text"/>
      </w:pPr>
      <w:r>
        <w:t>на граждан в размере от одной тысячи до двух тысяч рублей;</w:t>
      </w:r>
    </w:p>
    <w:p w:rsidR="00431253" w:rsidRDefault="00431253">
      <w:pPr>
        <w:pStyle w:val="text"/>
      </w:pPr>
      <w:r>
        <w:t>на должностных лиц - от пяти тысяч до десяти тысяч рублей.</w:t>
      </w:r>
    </w:p>
    <w:p w:rsidR="00431253" w:rsidRDefault="00431253">
      <w:pPr>
        <w:pStyle w:val="text"/>
      </w:pPr>
      <w:r>
        <w:t xml:space="preserve">5. Допущение по неосторожности нападения домашнего животного на человека с причинением вреда здоровью человека, если это деяние не содержит </w:t>
      </w:r>
      <w:r>
        <w:lastRenderedPageBreak/>
        <w:t>признаков преступления, предусмотренного статьей 118 Уголовного кодекса Российской Федерации, влечёт наложение административного штрафа:</w:t>
      </w:r>
    </w:p>
    <w:p w:rsidR="00431253" w:rsidRDefault="00431253">
      <w:pPr>
        <w:pStyle w:val="text"/>
      </w:pPr>
      <w:r>
        <w:t>на граждан в размере от двух тысяч до пяти тысяч рублей;</w:t>
      </w:r>
    </w:p>
    <w:p w:rsidR="00431253" w:rsidRDefault="00431253">
      <w:pPr>
        <w:pStyle w:val="text"/>
      </w:pPr>
      <w:r>
        <w:t>на должностных лиц - от десяти тысяч до двадцати тысяч рублей;</w:t>
      </w:r>
    </w:p>
    <w:p w:rsidR="00431253" w:rsidRDefault="00431253">
      <w:pPr>
        <w:pStyle w:val="text"/>
      </w:pPr>
      <w:r>
        <w:t>на юридических лиц - от тридцати тысяч до пятидесяти тысяч рублей.</w:t>
      </w:r>
    </w:p>
    <w:p w:rsidR="00431253" w:rsidRDefault="00431253">
      <w:pPr>
        <w:pStyle w:val="text"/>
      </w:pPr>
      <w:r>
        <w:t>6. Натравливание домашнего животного на людей или животных влечёт наложение административного штрафа:</w:t>
      </w:r>
    </w:p>
    <w:p w:rsidR="00431253" w:rsidRDefault="00431253">
      <w:pPr>
        <w:pStyle w:val="text"/>
      </w:pPr>
      <w:r>
        <w:t>на граждан в размере от двух тысяч до пяти тысяч рублей;</w:t>
      </w:r>
    </w:p>
    <w:p w:rsidR="00431253" w:rsidRDefault="00431253">
      <w:pPr>
        <w:pStyle w:val="text"/>
      </w:pPr>
      <w:r>
        <w:t>на должностных лиц - от десяти тысяч до двадцати тысяч рублей.</w:t>
      </w:r>
    </w:p>
    <w:p w:rsidR="00431253" w:rsidRDefault="00431253">
      <w:pPr>
        <w:pStyle w:val="text"/>
      </w:pPr>
      <w:r>
        <w:t>7. Причинение ущерба чужому имуществу физическим воздействием домашнего животного влечёт наложение административного штрафа:</w:t>
      </w:r>
    </w:p>
    <w:p w:rsidR="00431253" w:rsidRDefault="00431253">
      <w:pPr>
        <w:pStyle w:val="text"/>
      </w:pPr>
      <w:r>
        <w:t xml:space="preserve">на граждан в размере от одной тысячи до двух тысяч рублей; </w:t>
      </w:r>
    </w:p>
    <w:p w:rsidR="00431253" w:rsidRDefault="00431253">
      <w:pPr>
        <w:pStyle w:val="text"/>
      </w:pPr>
      <w:r>
        <w:t xml:space="preserve">на должностных лиц - от пяти тысяч до десяти тысяч рублей; </w:t>
      </w:r>
    </w:p>
    <w:p w:rsidR="00431253" w:rsidRDefault="00431253" w:rsidP="00C60BBE">
      <w:pPr>
        <w:pStyle w:val="text"/>
        <w:ind w:firstLine="540"/>
      </w:pPr>
      <w:r>
        <w:t>на юридических лиц - от десяти тысяч до двадцати тысяч рублей.</w:t>
      </w:r>
    </w:p>
    <w:p w:rsidR="00431253" w:rsidRPr="009E0DF6" w:rsidRDefault="00431253" w:rsidP="00C60BBE">
      <w:pPr>
        <w:widowControl w:val="0"/>
        <w:suppressAutoHyphens/>
        <w:ind w:firstLine="540"/>
        <w:rPr>
          <w:rFonts w:cs="Arial"/>
        </w:rPr>
      </w:pPr>
      <w:r w:rsidRPr="009E0DF6">
        <w:rPr>
          <w:rFonts w:cs="Arial"/>
        </w:rPr>
        <w:t>8. Непринятие мер по организации регистрации, учёта и вакцинации домашних собак и кошек влечёт наложение административного штрафа:</w:t>
      </w:r>
    </w:p>
    <w:p w:rsidR="00431253" w:rsidRPr="009E0DF6" w:rsidRDefault="00431253" w:rsidP="00C60BBE">
      <w:pPr>
        <w:widowControl w:val="0"/>
        <w:suppressAutoHyphens/>
        <w:ind w:firstLine="540"/>
        <w:rPr>
          <w:rFonts w:cs="Arial"/>
        </w:rPr>
      </w:pPr>
      <w:r w:rsidRPr="009E0DF6">
        <w:rPr>
          <w:rFonts w:cs="Arial"/>
        </w:rPr>
        <w:t>на граждан в размере от пятисот до одной тысячи рублей;</w:t>
      </w:r>
    </w:p>
    <w:p w:rsidR="00431253" w:rsidRDefault="00431253" w:rsidP="00C60BBE">
      <w:pPr>
        <w:pStyle w:val="text"/>
        <w:ind w:firstLine="540"/>
      </w:pPr>
      <w:r w:rsidRPr="009E0DF6">
        <w:t>на должностных лиц – от одной тысячи до двух тысяч рублей.</w:t>
      </w:r>
    </w:p>
    <w:p w:rsidR="00431253" w:rsidRDefault="00431253" w:rsidP="00B91875">
      <w:pPr>
        <w:pStyle w:val="text"/>
      </w:pPr>
    </w:p>
    <w:p w:rsidR="00431253" w:rsidRDefault="00431253">
      <w:pPr>
        <w:pStyle w:val="article"/>
      </w:pPr>
      <w:r>
        <w:rPr>
          <w:b/>
          <w:bCs/>
        </w:rPr>
        <w:t>Статья 50. Нарушение правил содержания сельскохозяйственных животных и птиц, пушных зверей</w:t>
      </w:r>
    </w:p>
    <w:p w:rsidR="00431253" w:rsidRDefault="00431253">
      <w:pPr>
        <w:pStyle w:val="text"/>
      </w:pPr>
      <w:r>
        <w:t>1. Нарушение установленных органами местного самоуправления в Республике Хакасия правил содержания сельскохозяйственных животных и птиц, пушных зверей в населённых пунктах влечёт предупреждение или наложение административного штрафа:</w:t>
      </w:r>
    </w:p>
    <w:p w:rsidR="00431253" w:rsidRDefault="00431253">
      <w:pPr>
        <w:pStyle w:val="text"/>
      </w:pPr>
      <w:r>
        <w:t xml:space="preserve">на граждан в размере от пятисот до одной тысячи рублей; </w:t>
      </w:r>
    </w:p>
    <w:p w:rsidR="00431253" w:rsidRDefault="00431253">
      <w:pPr>
        <w:pStyle w:val="text"/>
      </w:pPr>
      <w:r>
        <w:t xml:space="preserve">на должностных лиц - от двух тысяч до пяти тысяч рублей; </w:t>
      </w:r>
    </w:p>
    <w:p w:rsidR="00431253" w:rsidRDefault="00431253">
      <w:pPr>
        <w:pStyle w:val="text"/>
      </w:pPr>
      <w:r>
        <w:t>на юридических лиц - от пяти тысяч до десяти тысяч рублей.</w:t>
      </w:r>
    </w:p>
    <w:p w:rsidR="00431253" w:rsidRDefault="00431253">
      <w:pPr>
        <w:pStyle w:val="text"/>
      </w:pPr>
      <w:r>
        <w:t>2. Выпас сельскохозяйственных животных в не отведённых для этого местах (за исключением случаев, предусмотренных федеральным законодательством) влечёт предупреждение или наложение административного штрафа:</w:t>
      </w:r>
    </w:p>
    <w:p w:rsidR="00431253" w:rsidRDefault="00431253">
      <w:pPr>
        <w:pStyle w:val="text"/>
      </w:pPr>
      <w:r>
        <w:t xml:space="preserve">на граждан в размере от пятисот до одной тысячи рублей; </w:t>
      </w:r>
    </w:p>
    <w:p w:rsidR="00431253" w:rsidRDefault="00431253">
      <w:pPr>
        <w:pStyle w:val="text"/>
      </w:pPr>
      <w:r>
        <w:t xml:space="preserve">на должностных лиц - от двух тысяч до пяти тысяч рублей; </w:t>
      </w:r>
    </w:p>
    <w:p w:rsidR="00431253" w:rsidRDefault="00431253">
      <w:pPr>
        <w:pStyle w:val="text"/>
      </w:pPr>
      <w:r>
        <w:t>на юридических лиц - от пяти тысяч до десяти тысяч рублей.</w:t>
      </w:r>
    </w:p>
    <w:p w:rsidR="00431253" w:rsidRDefault="00431253">
      <w:pPr>
        <w:pStyle w:val="text"/>
      </w:pPr>
      <w:r>
        <w:t>3. Те же действия, повлекшие причинение ущерба здоровью или имуществу граждан, влекут наложение административного штрафа:</w:t>
      </w:r>
    </w:p>
    <w:p w:rsidR="00431253" w:rsidRDefault="00431253">
      <w:pPr>
        <w:pStyle w:val="text"/>
      </w:pPr>
      <w:r>
        <w:t xml:space="preserve">на граждан в размере от одной тысячи до двух тысяч рублей; </w:t>
      </w:r>
    </w:p>
    <w:p w:rsidR="00431253" w:rsidRDefault="00431253">
      <w:pPr>
        <w:pStyle w:val="text"/>
      </w:pPr>
      <w:r>
        <w:t xml:space="preserve">на должностных лиц - от пяти тысяч до десяти тысяч рублей; </w:t>
      </w:r>
    </w:p>
    <w:p w:rsidR="00431253" w:rsidRDefault="00431253">
      <w:pPr>
        <w:pStyle w:val="text"/>
      </w:pPr>
      <w:r>
        <w:t>на юридических лиц - от десяти тысяч до тридцати тысяч рублей.</w:t>
      </w:r>
    </w:p>
    <w:p w:rsidR="00431253" w:rsidRDefault="00431253">
      <w:pPr>
        <w:pStyle w:val="text"/>
      </w:pPr>
    </w:p>
    <w:p w:rsidR="00431253" w:rsidRDefault="00431253">
      <w:pPr>
        <w:pStyle w:val="article"/>
      </w:pPr>
      <w:r>
        <w:rPr>
          <w:b/>
          <w:bCs/>
        </w:rPr>
        <w:t>Статья 51. Нарушение правил провоза (транспортировки) домашних животных</w:t>
      </w:r>
    </w:p>
    <w:p w:rsidR="00431253" w:rsidRDefault="00431253">
      <w:pPr>
        <w:pStyle w:val="text"/>
      </w:pPr>
      <w:r>
        <w:t>Нарушение установленных органами местного самоуправления в Республике Хакасия правил провоза (транспортировки) домашних животных городским общественным транспортом в Республике Хакасия влечёт наложение административного штрафа:</w:t>
      </w:r>
    </w:p>
    <w:p w:rsidR="00431253" w:rsidRDefault="00431253">
      <w:pPr>
        <w:pStyle w:val="text"/>
      </w:pPr>
      <w:r>
        <w:t>на граждан в размере от трёхсот до пятисот рублей;</w:t>
      </w:r>
    </w:p>
    <w:p w:rsidR="00431253" w:rsidRDefault="00431253">
      <w:pPr>
        <w:pStyle w:val="text"/>
      </w:pPr>
      <w:r>
        <w:t>на должностных лиц - от одной тысячи до двух тысяч рублей;</w:t>
      </w:r>
    </w:p>
    <w:p w:rsidR="00431253" w:rsidRDefault="00431253">
      <w:pPr>
        <w:pStyle w:val="text"/>
      </w:pPr>
      <w:r>
        <w:t>на юридических лиц - от двух тысяч до трёх тысяч рублей.</w:t>
      </w:r>
    </w:p>
    <w:p w:rsidR="00431253" w:rsidRDefault="00431253">
      <w:pPr>
        <w:pStyle w:val="text"/>
      </w:pPr>
    </w:p>
    <w:p w:rsidR="00431253" w:rsidRPr="009171A9" w:rsidRDefault="00431253" w:rsidP="005C6581">
      <w:pPr>
        <w:widowControl w:val="0"/>
        <w:autoSpaceDE w:val="0"/>
        <w:autoSpaceDN w:val="0"/>
        <w:adjustRightInd w:val="0"/>
        <w:ind w:firstLine="709"/>
        <w:contextualSpacing/>
        <w:rPr>
          <w:b/>
          <w:bCs/>
          <w:sz w:val="26"/>
          <w:szCs w:val="28"/>
        </w:rPr>
      </w:pPr>
      <w:r w:rsidRPr="009171A9">
        <w:rPr>
          <w:b/>
          <w:bCs/>
          <w:sz w:val="26"/>
          <w:szCs w:val="28"/>
        </w:rPr>
        <w:t>Статья 52. Нарушение порядка проведения мероприятий с участием животных</w:t>
      </w:r>
    </w:p>
    <w:p w:rsidR="00431253" w:rsidRPr="00383001" w:rsidRDefault="00431253" w:rsidP="005C6581">
      <w:pPr>
        <w:widowControl w:val="0"/>
        <w:autoSpaceDE w:val="0"/>
        <w:autoSpaceDN w:val="0"/>
        <w:adjustRightInd w:val="0"/>
        <w:ind w:firstLine="709"/>
        <w:contextualSpacing/>
        <w:rPr>
          <w:rFonts w:cs="Arial"/>
          <w:szCs w:val="28"/>
        </w:rPr>
      </w:pPr>
      <w:r w:rsidRPr="00383001">
        <w:rPr>
          <w:rFonts w:cs="Arial"/>
          <w:szCs w:val="28"/>
        </w:rPr>
        <w:lastRenderedPageBreak/>
        <w:t>Нарушение установленного нормативными правовыми актами Республики Хакасия порядка проведения мероприятий с участием животных в Республике Хакасия влечёт наложение административного штрафа:</w:t>
      </w:r>
    </w:p>
    <w:p w:rsidR="00431253" w:rsidRPr="00383001" w:rsidRDefault="00431253" w:rsidP="005C6581">
      <w:pPr>
        <w:widowControl w:val="0"/>
        <w:autoSpaceDE w:val="0"/>
        <w:autoSpaceDN w:val="0"/>
        <w:adjustRightInd w:val="0"/>
        <w:ind w:firstLine="709"/>
        <w:contextualSpacing/>
        <w:rPr>
          <w:rFonts w:cs="Arial"/>
          <w:szCs w:val="28"/>
        </w:rPr>
      </w:pPr>
      <w:r w:rsidRPr="00383001">
        <w:rPr>
          <w:rFonts w:cs="Arial"/>
          <w:szCs w:val="28"/>
        </w:rPr>
        <w:t>на граждан в размере от пятисот до одной тысячи рублей;</w:t>
      </w:r>
    </w:p>
    <w:p w:rsidR="00431253" w:rsidRPr="00383001" w:rsidRDefault="00431253" w:rsidP="005C6581">
      <w:pPr>
        <w:widowControl w:val="0"/>
        <w:autoSpaceDE w:val="0"/>
        <w:autoSpaceDN w:val="0"/>
        <w:adjustRightInd w:val="0"/>
        <w:ind w:firstLine="709"/>
        <w:contextualSpacing/>
        <w:rPr>
          <w:rFonts w:cs="Arial"/>
          <w:szCs w:val="28"/>
        </w:rPr>
      </w:pPr>
      <w:r w:rsidRPr="00383001">
        <w:rPr>
          <w:rFonts w:cs="Arial"/>
          <w:szCs w:val="28"/>
        </w:rPr>
        <w:t>на должностных лиц – от двух тысяч до пяти тысяч рублей;</w:t>
      </w:r>
    </w:p>
    <w:p w:rsidR="00431253" w:rsidRPr="00383001" w:rsidRDefault="00431253" w:rsidP="005C6581">
      <w:pPr>
        <w:widowControl w:val="0"/>
        <w:autoSpaceDE w:val="0"/>
        <w:autoSpaceDN w:val="0"/>
        <w:adjustRightInd w:val="0"/>
        <w:ind w:firstLine="709"/>
        <w:contextualSpacing/>
        <w:rPr>
          <w:rFonts w:cs="Arial"/>
          <w:szCs w:val="28"/>
        </w:rPr>
      </w:pPr>
      <w:r w:rsidRPr="00383001">
        <w:rPr>
          <w:rFonts w:cs="Arial"/>
          <w:szCs w:val="28"/>
        </w:rPr>
        <w:t>на юридических лиц – от пяти тысяч до десяти тысяч рублей.</w:t>
      </w:r>
    </w:p>
    <w:p w:rsidR="00431253" w:rsidRDefault="00431253" w:rsidP="005C6581">
      <w:pPr>
        <w:pStyle w:val="text"/>
        <w:rPr>
          <w:szCs w:val="28"/>
        </w:rPr>
      </w:pPr>
      <w:r w:rsidRPr="00383001">
        <w:rPr>
          <w:szCs w:val="28"/>
        </w:rPr>
        <w:t>Примечание. Настоящей статьёй установлена административная ответственность за противоправные действия, состав которых не предусмотрен Кодексом Российской Федерации об административных правонарушениях.</w:t>
      </w:r>
    </w:p>
    <w:p w:rsidR="00431253" w:rsidRDefault="00431253" w:rsidP="005C6581">
      <w:pPr>
        <w:pStyle w:val="text"/>
      </w:pPr>
    </w:p>
    <w:p w:rsidR="00431253" w:rsidRDefault="00431253">
      <w:pPr>
        <w:pStyle w:val="article"/>
      </w:pPr>
      <w:r>
        <w:rPr>
          <w:b/>
          <w:bCs/>
        </w:rPr>
        <w:t>Статья 53. Нарушение правил регулирования численности, отлова и содержания безнадзорных домашних животных</w:t>
      </w:r>
    </w:p>
    <w:p w:rsidR="00431253" w:rsidRDefault="00431253">
      <w:pPr>
        <w:pStyle w:val="text"/>
      </w:pPr>
      <w:r>
        <w:t>1. Нарушение установленных Правительством Республики Хакасия правил регулирования численности безнадзорных домашних животных влечёт наложение административного штрафа:</w:t>
      </w:r>
    </w:p>
    <w:p w:rsidR="00431253" w:rsidRDefault="00431253">
      <w:pPr>
        <w:pStyle w:val="text"/>
      </w:pPr>
      <w:r>
        <w:t>на граждан в размере от одной тысячи до двух тысяч рублей;</w:t>
      </w:r>
    </w:p>
    <w:p w:rsidR="00431253" w:rsidRDefault="00431253">
      <w:pPr>
        <w:pStyle w:val="text"/>
      </w:pPr>
      <w:r>
        <w:t>на должностных лиц - от двух тысяч до пяти тысяч рублей;</w:t>
      </w:r>
    </w:p>
    <w:p w:rsidR="00431253" w:rsidRDefault="00431253">
      <w:pPr>
        <w:pStyle w:val="text"/>
      </w:pPr>
      <w:r>
        <w:t>на юридических лиц - от десяти тысяч до тридцати тысяч рублей.</w:t>
      </w:r>
    </w:p>
    <w:p w:rsidR="00431253" w:rsidRDefault="00431253">
      <w:pPr>
        <w:pStyle w:val="text"/>
      </w:pPr>
      <w:r>
        <w:t>2. Непринятие соответствующими организациями мер по отлову безнадзорных домашних животных на подведомственных им территориях влечёт наложение административного штрафа:</w:t>
      </w:r>
    </w:p>
    <w:p w:rsidR="00431253" w:rsidRDefault="00431253">
      <w:pPr>
        <w:pStyle w:val="text"/>
      </w:pPr>
      <w:r>
        <w:t>на должностных лиц в размере от двух тысяч до пяти тысяч рублей; на юридических лиц - от десяти тысяч до тридцати тысяч рублей.</w:t>
      </w:r>
    </w:p>
    <w:p w:rsidR="00431253" w:rsidRDefault="00431253">
      <w:pPr>
        <w:pStyle w:val="text"/>
      </w:pPr>
      <w:r>
        <w:t xml:space="preserve">3. Нарушение установленных нормативными правовыми актами </w:t>
      </w:r>
      <w:r w:rsidRPr="00383001">
        <w:rPr>
          <w:szCs w:val="28"/>
        </w:rPr>
        <w:t>органов государственной власти Республики Хакасия</w:t>
      </w:r>
      <w:r>
        <w:t xml:space="preserve"> правил отлова и содержания безнадзорных домашних животных влечёт наложение административного штрафа:</w:t>
      </w:r>
    </w:p>
    <w:p w:rsidR="00431253" w:rsidRDefault="00431253">
      <w:pPr>
        <w:pStyle w:val="text"/>
      </w:pPr>
      <w:r>
        <w:t xml:space="preserve">на должностных лиц в размере от двух тысяч до пяти тысяч рублей; </w:t>
      </w:r>
    </w:p>
    <w:p w:rsidR="00431253" w:rsidRDefault="00431253">
      <w:pPr>
        <w:pStyle w:val="text"/>
      </w:pPr>
      <w:r>
        <w:t>на юридических лиц - от десяти тысяч до тридцати тысяч рублей.</w:t>
      </w:r>
    </w:p>
    <w:p w:rsidR="00431253" w:rsidRDefault="00431253">
      <w:pPr>
        <w:pStyle w:val="text"/>
        <w:rPr>
          <w:szCs w:val="28"/>
        </w:rPr>
      </w:pPr>
      <w:r w:rsidRPr="00383001">
        <w:rPr>
          <w:szCs w:val="28"/>
        </w:rPr>
        <w:t>Примечание. Настоящей статьёй установлена административная ответственность за противоправные действия, состав которых не предусмотрен Кодексом Российской Федерации об административных правонарушениях.</w:t>
      </w:r>
    </w:p>
    <w:p w:rsidR="00431253" w:rsidRDefault="00431253">
      <w:pPr>
        <w:pStyle w:val="text"/>
      </w:pPr>
    </w:p>
    <w:p w:rsidR="00431253" w:rsidRDefault="00431253">
      <w:pPr>
        <w:pStyle w:val="article"/>
      </w:pPr>
      <w:r>
        <w:rPr>
          <w:b/>
          <w:bCs/>
        </w:rPr>
        <w:t>Статья 54. Совершение жестоких действий в отношении животных</w:t>
      </w:r>
    </w:p>
    <w:p w:rsidR="00431253" w:rsidRDefault="00431253">
      <w:pPr>
        <w:pStyle w:val="text"/>
      </w:pPr>
      <w:r>
        <w:t>1. Жестокое обращение с животным, повлекшее его гибель или увечье, если это деяние не содержит признаков преступления, предусмотренного статьей 245 Уголовного кодекса Российской Федерации, влечёт наложение административного штрафа:</w:t>
      </w:r>
    </w:p>
    <w:p w:rsidR="00431253" w:rsidRDefault="00431253">
      <w:pPr>
        <w:pStyle w:val="text"/>
      </w:pPr>
      <w:r>
        <w:t>на граждан в размере от двух тысяч до трёх тысяч рублей;</w:t>
      </w:r>
    </w:p>
    <w:p w:rsidR="00431253" w:rsidRDefault="00431253">
      <w:pPr>
        <w:pStyle w:val="text"/>
      </w:pPr>
      <w:r>
        <w:t>на должностных лиц - от трёх тысяч до пяти тысяч рублей;</w:t>
      </w:r>
    </w:p>
    <w:p w:rsidR="00431253" w:rsidRDefault="00431253">
      <w:pPr>
        <w:pStyle w:val="text"/>
      </w:pPr>
      <w:r>
        <w:t>на юридических лиц - от десяти тысяч до тридцати тысяч рублей.</w:t>
      </w:r>
    </w:p>
    <w:p w:rsidR="00431253" w:rsidRDefault="00431253">
      <w:pPr>
        <w:pStyle w:val="text"/>
      </w:pPr>
      <w:r>
        <w:t>2. Содержание или транспортировка животного в условиях, приводящих к потере его здоровья, не соответствующих его биологическим особенностям и требованиям ветеринарно-санитарных правил, прекращение владельцем животного его жизнеобеспечения влечёт наложение административного штрафа:</w:t>
      </w:r>
    </w:p>
    <w:p w:rsidR="00431253" w:rsidRDefault="00431253">
      <w:pPr>
        <w:pStyle w:val="text"/>
      </w:pPr>
      <w:r>
        <w:t>на граждан в размере от двух тысяч до трёх тысяч рублей;</w:t>
      </w:r>
    </w:p>
    <w:p w:rsidR="00431253" w:rsidRDefault="00431253">
      <w:pPr>
        <w:pStyle w:val="text"/>
      </w:pPr>
      <w:r>
        <w:t>на должностных лиц - от трёх тысяч до пяти тысяч рублей;</w:t>
      </w:r>
    </w:p>
    <w:p w:rsidR="00431253" w:rsidRDefault="00431253">
      <w:pPr>
        <w:pStyle w:val="text"/>
      </w:pPr>
      <w:r>
        <w:t>на юридических лиц - от десяти тысяч до тридцати тысяч рублей.</w:t>
      </w:r>
    </w:p>
    <w:p w:rsidR="00431253" w:rsidRDefault="00431253">
      <w:pPr>
        <w:pStyle w:val="text"/>
      </w:pPr>
      <w:r>
        <w:t>3. Проведение на животном эксперимента без обезболивания или выведение животного из эксперимента причиняющими боль методами влечёт наложение административного штрафа:</w:t>
      </w:r>
    </w:p>
    <w:p w:rsidR="00431253" w:rsidRDefault="00431253">
      <w:pPr>
        <w:pStyle w:val="text"/>
      </w:pPr>
      <w:r>
        <w:t>на граждан в размере от двух тысяч до трёх тысяч рублей;</w:t>
      </w:r>
    </w:p>
    <w:p w:rsidR="00431253" w:rsidRDefault="00431253">
      <w:pPr>
        <w:pStyle w:val="text"/>
      </w:pPr>
      <w:r>
        <w:lastRenderedPageBreak/>
        <w:t>на должностных лиц - от трёх тысяч до пяти тысяч рублей;</w:t>
      </w:r>
    </w:p>
    <w:p w:rsidR="00431253" w:rsidRDefault="00431253">
      <w:pPr>
        <w:pStyle w:val="text"/>
      </w:pPr>
      <w:r>
        <w:t>на юридических лиц - от десяти тысяч до тридцати тысяч рублей.</w:t>
      </w:r>
    </w:p>
    <w:p w:rsidR="00431253" w:rsidRDefault="00431253">
      <w:pPr>
        <w:pStyle w:val="text"/>
      </w:pPr>
      <w:r>
        <w:t>4. Умерщвление животного, за исключением случаев, в которых нормативными актами Правительства Республики Хакасия допускается умерщвление животного, влечёт наложение административного штрафа:</w:t>
      </w:r>
    </w:p>
    <w:p w:rsidR="00431253" w:rsidRDefault="00431253">
      <w:pPr>
        <w:pStyle w:val="text"/>
      </w:pPr>
      <w:r>
        <w:t>на граждан в размере от двух тысяч до пяти тысяч рублей;</w:t>
      </w:r>
    </w:p>
    <w:p w:rsidR="00431253" w:rsidRDefault="00431253">
      <w:pPr>
        <w:pStyle w:val="text"/>
      </w:pPr>
      <w:r>
        <w:t>на должностных лиц - от пяти тысяч до десяти тысяч рублей;</w:t>
      </w:r>
    </w:p>
    <w:p w:rsidR="00431253" w:rsidRDefault="00431253">
      <w:pPr>
        <w:pStyle w:val="text"/>
      </w:pPr>
      <w:r>
        <w:t>на юридических лиц - от тридцати тысяч до пятидесяти тысяч рублей.</w:t>
      </w:r>
    </w:p>
    <w:p w:rsidR="00431253" w:rsidRDefault="00431253">
      <w:pPr>
        <w:pStyle w:val="text"/>
      </w:pPr>
      <w:r>
        <w:t>5. Проведение боёв животных, в том числе с участием человека, влечёт наложение административного штрафа:</w:t>
      </w:r>
    </w:p>
    <w:p w:rsidR="00431253" w:rsidRDefault="00431253">
      <w:pPr>
        <w:pStyle w:val="text"/>
      </w:pPr>
      <w:r>
        <w:t>на граждан в размере от трёх тысяч до пяти тысяч рублей;</w:t>
      </w:r>
    </w:p>
    <w:p w:rsidR="00431253" w:rsidRDefault="00431253">
      <w:pPr>
        <w:pStyle w:val="text"/>
      </w:pPr>
      <w:r>
        <w:t>на должностных лиц - от пяти тысяч до десяти тысяч рублей;</w:t>
      </w:r>
    </w:p>
    <w:p w:rsidR="00431253" w:rsidRDefault="00431253">
      <w:pPr>
        <w:pStyle w:val="text"/>
      </w:pPr>
      <w:r>
        <w:t>на юридических лиц - от тридцати тысяч до пятидесяти тысяч рублей.</w:t>
      </w:r>
    </w:p>
    <w:p w:rsidR="00431253" w:rsidRDefault="00431253">
      <w:pPr>
        <w:pStyle w:val="text"/>
      </w:pPr>
    </w:p>
    <w:p w:rsidR="00431253" w:rsidRDefault="00431253">
      <w:pPr>
        <w:pStyle w:val="article"/>
      </w:pPr>
      <w:r>
        <w:rPr>
          <w:b/>
          <w:bCs/>
        </w:rPr>
        <w:t xml:space="preserve">Статья 55. </w:t>
      </w:r>
      <w:proofErr w:type="spellStart"/>
      <w:r>
        <w:rPr>
          <w:b/>
          <w:bCs/>
        </w:rPr>
        <w:t>Непредоставление</w:t>
      </w:r>
      <w:proofErr w:type="spellEnd"/>
      <w:r>
        <w:rPr>
          <w:b/>
          <w:bCs/>
        </w:rPr>
        <w:t xml:space="preserve"> мест для продажи домашних животных, выгула домашних животных</w:t>
      </w:r>
    </w:p>
    <w:p w:rsidR="00431253" w:rsidRDefault="00431253">
      <w:pPr>
        <w:pStyle w:val="text"/>
      </w:pPr>
      <w:proofErr w:type="spellStart"/>
      <w:r>
        <w:t>Непредоставление</w:t>
      </w:r>
      <w:proofErr w:type="spellEnd"/>
      <w:r>
        <w:t xml:space="preserve"> органами местного самоуправления в Республике Хакасия мест для организации специализированных магазинов и рынков по продаже домашних животных, площадок для выгула домашних животных влечёт предупреждение или наложение административного штрафа на должностных лиц в размере от одной тысячи до двух тысяч рублей.</w:t>
      </w:r>
    </w:p>
    <w:p w:rsidR="00431253" w:rsidRDefault="00431253" w:rsidP="00C60BBE">
      <w:pPr>
        <w:pStyle w:val="text"/>
      </w:pPr>
    </w:p>
    <w:p w:rsidR="00431253" w:rsidRPr="00514B9C" w:rsidRDefault="00431253" w:rsidP="00C60BBE">
      <w:pPr>
        <w:widowControl w:val="0"/>
        <w:suppressAutoHyphens/>
        <w:rPr>
          <w:b/>
          <w:bCs/>
          <w:sz w:val="26"/>
          <w:szCs w:val="28"/>
        </w:rPr>
      </w:pPr>
      <w:r w:rsidRPr="00514B9C">
        <w:rPr>
          <w:b/>
          <w:bCs/>
          <w:sz w:val="26"/>
          <w:szCs w:val="28"/>
        </w:rPr>
        <w:t>Статья 55</w:t>
      </w:r>
      <w:r w:rsidRPr="00514B9C">
        <w:rPr>
          <w:b/>
          <w:bCs/>
          <w:sz w:val="26"/>
          <w:szCs w:val="28"/>
          <w:vertAlign w:val="superscript"/>
        </w:rPr>
        <w:t>1</w:t>
      </w:r>
      <w:r w:rsidRPr="00514B9C">
        <w:rPr>
          <w:b/>
          <w:bCs/>
          <w:sz w:val="26"/>
          <w:szCs w:val="28"/>
        </w:rPr>
        <w:t xml:space="preserve">. Нарушение установленных требований по размещению и обустройству пасек, ульев </w:t>
      </w:r>
    </w:p>
    <w:p w:rsidR="00431253" w:rsidRPr="009E0DF6" w:rsidRDefault="00431253" w:rsidP="00C60BBE">
      <w:pPr>
        <w:widowControl w:val="0"/>
        <w:suppressAutoHyphens/>
        <w:rPr>
          <w:rFonts w:cs="Arial"/>
        </w:rPr>
      </w:pPr>
    </w:p>
    <w:p w:rsidR="00431253" w:rsidRPr="009E0DF6" w:rsidRDefault="00431253" w:rsidP="00C60BBE">
      <w:pPr>
        <w:widowControl w:val="0"/>
        <w:suppressAutoHyphens/>
        <w:rPr>
          <w:rFonts w:cs="Arial"/>
        </w:rPr>
      </w:pPr>
      <w:r w:rsidRPr="009E0DF6">
        <w:rPr>
          <w:rFonts w:cs="Arial"/>
        </w:rPr>
        <w:t>Нарушение установленных требований по размещению и обустройству пасек, ульев, за исключением случаев, установленных федеральным законодательством, влечёт наложение административного штрафа:</w:t>
      </w:r>
    </w:p>
    <w:p w:rsidR="00431253" w:rsidRPr="009E0DF6" w:rsidRDefault="00431253" w:rsidP="00C60BBE">
      <w:pPr>
        <w:widowControl w:val="0"/>
        <w:suppressAutoHyphens/>
        <w:ind w:firstLine="540"/>
        <w:rPr>
          <w:rFonts w:cs="Arial"/>
        </w:rPr>
      </w:pPr>
      <w:r w:rsidRPr="009E0DF6">
        <w:rPr>
          <w:rFonts w:cs="Arial"/>
        </w:rPr>
        <w:t>на граждан в размере от двух тысяч до четырёх тысяч рублей;</w:t>
      </w:r>
    </w:p>
    <w:p w:rsidR="00431253" w:rsidRPr="009E0DF6" w:rsidRDefault="00431253" w:rsidP="00C60BBE">
      <w:pPr>
        <w:widowControl w:val="0"/>
        <w:suppressAutoHyphens/>
        <w:ind w:firstLine="540"/>
        <w:rPr>
          <w:rFonts w:cs="Arial"/>
        </w:rPr>
      </w:pPr>
      <w:r w:rsidRPr="009E0DF6">
        <w:rPr>
          <w:rFonts w:cs="Arial"/>
        </w:rPr>
        <w:t>на должностных лиц – от пяти тысяч до девяти тысяч рублей;</w:t>
      </w:r>
    </w:p>
    <w:p w:rsidR="00431253" w:rsidRDefault="00431253" w:rsidP="00C60BBE">
      <w:pPr>
        <w:pStyle w:val="text"/>
        <w:ind w:firstLine="540"/>
      </w:pPr>
      <w:r w:rsidRPr="009E0DF6">
        <w:t>на юридических лиц – от десяти тысяч до пятнадцати тысяч рублей.</w:t>
      </w:r>
    </w:p>
    <w:p w:rsidR="00431253" w:rsidRDefault="00431253">
      <w:pPr>
        <w:pStyle w:val="text"/>
      </w:pPr>
    </w:p>
    <w:p w:rsidR="00431253" w:rsidRDefault="00431253">
      <w:pPr>
        <w:pStyle w:val="chapter"/>
        <w:jc w:val="center"/>
        <w:rPr>
          <w:b/>
          <w:bCs/>
        </w:rPr>
      </w:pPr>
      <w:r>
        <w:rPr>
          <w:b/>
          <w:bCs/>
        </w:rPr>
        <w:t>Глава 8. АДМИНИСТРАТИВНЫЕ ПРАВОНАРУШЕНИЯ В ОБЛАСТИ ЗЕМЛЕПОЛЬЗОВАНИЯ</w:t>
      </w:r>
    </w:p>
    <w:p w:rsidR="00431253" w:rsidRDefault="00431253">
      <w:pPr>
        <w:pStyle w:val="chapter"/>
        <w:jc w:val="center"/>
      </w:pPr>
    </w:p>
    <w:p w:rsidR="00431253" w:rsidRDefault="00431253">
      <w:pPr>
        <w:pStyle w:val="article"/>
      </w:pPr>
      <w:r>
        <w:rPr>
          <w:b/>
          <w:bCs/>
        </w:rPr>
        <w:t>Статья 56. Воспрепятствование законному пользованию земельным участком</w:t>
      </w:r>
    </w:p>
    <w:p w:rsidR="00431253" w:rsidRDefault="00431253">
      <w:pPr>
        <w:pStyle w:val="text"/>
      </w:pPr>
      <w:r>
        <w:t>Воспрепятствование законному пользованию земельным участком влечёт наложение административного штрафа:</w:t>
      </w:r>
    </w:p>
    <w:p w:rsidR="00431253" w:rsidRDefault="00431253">
      <w:pPr>
        <w:pStyle w:val="text"/>
      </w:pPr>
      <w:r>
        <w:t>на граждан в размере от пятисот до одной тысячи рублей;</w:t>
      </w:r>
    </w:p>
    <w:p w:rsidR="00431253" w:rsidRDefault="00431253">
      <w:pPr>
        <w:pStyle w:val="text"/>
      </w:pPr>
      <w:r>
        <w:t>на должностных лиц - от двух тысяч до пяти тысяч рублей;</w:t>
      </w:r>
    </w:p>
    <w:p w:rsidR="00431253" w:rsidRDefault="00431253">
      <w:pPr>
        <w:pStyle w:val="text"/>
      </w:pPr>
      <w:r>
        <w:t>на юридических лиц - от десяти тысяч до двадцати тысяч рублей.</w:t>
      </w:r>
    </w:p>
    <w:p w:rsidR="00431253" w:rsidRDefault="00431253">
      <w:pPr>
        <w:pStyle w:val="text"/>
      </w:pPr>
    </w:p>
    <w:p w:rsidR="00431253" w:rsidRDefault="00431253">
      <w:pPr>
        <w:pStyle w:val="article"/>
      </w:pPr>
      <w:r>
        <w:rPr>
          <w:b/>
          <w:bCs/>
        </w:rPr>
        <w:t>Статья 57. Самовольное ограничение доступа на земельные участки общего пользования</w:t>
      </w:r>
    </w:p>
    <w:p w:rsidR="00431253" w:rsidRDefault="00431253">
      <w:pPr>
        <w:pStyle w:val="text"/>
      </w:pPr>
      <w:r>
        <w:t>Самовольное ограничение доступа на земельные участки общего пользования влечёт наложение административного штрафа:</w:t>
      </w:r>
    </w:p>
    <w:p w:rsidR="00431253" w:rsidRDefault="00431253">
      <w:pPr>
        <w:pStyle w:val="text"/>
      </w:pPr>
      <w:r>
        <w:t>на граждан в размере от пятисот до одной тысячи рублей;</w:t>
      </w:r>
    </w:p>
    <w:p w:rsidR="00431253" w:rsidRDefault="00431253">
      <w:pPr>
        <w:pStyle w:val="text"/>
      </w:pPr>
      <w:r>
        <w:t>на должностных лиц - от двух тысяч до пяти тысяч рублей;</w:t>
      </w:r>
    </w:p>
    <w:p w:rsidR="00431253" w:rsidRDefault="00431253">
      <w:pPr>
        <w:pStyle w:val="text"/>
      </w:pPr>
      <w:r>
        <w:t>на юридических лиц - от десяти тысяч до двадцати тысяч рублей.</w:t>
      </w:r>
    </w:p>
    <w:p w:rsidR="00431253" w:rsidRDefault="00431253">
      <w:pPr>
        <w:pStyle w:val="text"/>
      </w:pPr>
    </w:p>
    <w:p w:rsidR="00431253" w:rsidRDefault="00431253">
      <w:pPr>
        <w:pStyle w:val="article"/>
      </w:pPr>
      <w:r>
        <w:rPr>
          <w:b/>
          <w:bCs/>
        </w:rPr>
        <w:lastRenderedPageBreak/>
        <w:t>Статья 58. Нарушение порядка распоряжения землей</w:t>
      </w:r>
    </w:p>
    <w:p w:rsidR="00431253" w:rsidRDefault="00431253">
      <w:pPr>
        <w:pStyle w:val="text"/>
      </w:pPr>
      <w:r>
        <w:t>Нарушение установленных законодательством требований по использованию и охране земель при осуществлении распоряжения землей, в том числе при предоставлении земельных участков или их передаче в субаренду для размещения объектов торговли, стоянок автомобильного транспорта, складирования и других целей, а также при изменении целевого назначения земельных участков, влечёт наложение административного штрафа:</w:t>
      </w:r>
    </w:p>
    <w:p w:rsidR="00431253" w:rsidRDefault="00431253">
      <w:pPr>
        <w:pStyle w:val="text"/>
      </w:pPr>
      <w:r>
        <w:t>на граждан в размере от пятисот до одной тысячи рублей;</w:t>
      </w:r>
    </w:p>
    <w:p w:rsidR="00431253" w:rsidRDefault="00431253">
      <w:pPr>
        <w:pStyle w:val="text"/>
      </w:pPr>
      <w:r>
        <w:t>на должностных лиц - от двух тысяч до пяти тысяч рублей;</w:t>
      </w:r>
    </w:p>
    <w:p w:rsidR="00431253" w:rsidRDefault="00431253">
      <w:pPr>
        <w:pStyle w:val="text"/>
      </w:pPr>
      <w:r>
        <w:t>на юридических лиц - от десяти тысяч до двадцати тысяч рублей.</w:t>
      </w:r>
    </w:p>
    <w:p w:rsidR="00431253" w:rsidRDefault="00431253">
      <w:pPr>
        <w:pStyle w:val="text"/>
      </w:pPr>
    </w:p>
    <w:p w:rsidR="00431253" w:rsidRDefault="00431253">
      <w:pPr>
        <w:pStyle w:val="article"/>
      </w:pPr>
      <w:r>
        <w:rPr>
          <w:b/>
          <w:bCs/>
        </w:rPr>
        <w:t>Статья 59. Нарушение разрешенного использования земельного участка</w:t>
      </w:r>
    </w:p>
    <w:p w:rsidR="00431253" w:rsidRDefault="00431253">
      <w:pPr>
        <w:pStyle w:val="text"/>
      </w:pPr>
      <w:proofErr w:type="gramStart"/>
      <w:r>
        <w:t>Нарушение требований и ограничений по использованию земельного участка, содержащихся в оформленном акте разрешённого использования земельного участка или установленных нормативными правовыми актами Правительства Республики Хакасия и органов местного самоуправления в Республике Хакасия, а также правоустанавливающими документами на землю, сервитутами, проектной и иной документацией, определяющей условия использования земельного участка, влечёт наложение административного штрафа:</w:t>
      </w:r>
      <w:proofErr w:type="gramEnd"/>
    </w:p>
    <w:p w:rsidR="00431253" w:rsidRDefault="00431253">
      <w:pPr>
        <w:pStyle w:val="text"/>
      </w:pPr>
      <w:r>
        <w:t>на граждан в размере от пятисот до одной тысячи рублей;</w:t>
      </w:r>
    </w:p>
    <w:p w:rsidR="00431253" w:rsidRDefault="00431253">
      <w:pPr>
        <w:pStyle w:val="text"/>
      </w:pPr>
      <w:r>
        <w:t>на должностных лиц - от двух тысяч до пяти тысяч рублей;</w:t>
      </w:r>
    </w:p>
    <w:p w:rsidR="00431253" w:rsidRDefault="00431253">
      <w:pPr>
        <w:pStyle w:val="text"/>
      </w:pPr>
      <w:r>
        <w:t>на юридических лиц - от десяти тысяч до двадцати тысяч рублей.</w:t>
      </w:r>
    </w:p>
    <w:p w:rsidR="00431253" w:rsidRDefault="00431253">
      <w:pPr>
        <w:pStyle w:val="text"/>
      </w:pPr>
    </w:p>
    <w:p w:rsidR="00431253" w:rsidRDefault="00431253">
      <w:pPr>
        <w:pStyle w:val="article"/>
      </w:pPr>
      <w:r>
        <w:rPr>
          <w:b/>
          <w:bCs/>
        </w:rPr>
        <w:t>Статья 60. Нарушение установленного режима использования земель</w:t>
      </w:r>
    </w:p>
    <w:p w:rsidR="00431253" w:rsidRDefault="00431253">
      <w:pPr>
        <w:pStyle w:val="text"/>
      </w:pPr>
      <w:r>
        <w:t>Нарушение установленного правовыми актами Правительства Республики Хакасия, документами о правах на землю, проектной и иной документацией режима использования земель природоохранного, рекреационного, историко-культурного назначения и других земель с особыми условиями использования влечёт наложение административного штрафа:</w:t>
      </w:r>
    </w:p>
    <w:p w:rsidR="00431253" w:rsidRDefault="00431253">
      <w:pPr>
        <w:pStyle w:val="text"/>
      </w:pPr>
      <w:r>
        <w:t>на граждан в размере от пятисот до одной тысячи рублей;</w:t>
      </w:r>
    </w:p>
    <w:p w:rsidR="00431253" w:rsidRDefault="00431253">
      <w:pPr>
        <w:pStyle w:val="text"/>
      </w:pPr>
      <w:r>
        <w:t>на должностных лиц - от двух тысяч до пяти тысяч рублей;</w:t>
      </w:r>
    </w:p>
    <w:p w:rsidR="00431253" w:rsidRDefault="00431253">
      <w:pPr>
        <w:pStyle w:val="text"/>
      </w:pPr>
      <w:r>
        <w:t>на юридических лиц - от десяти тысяч до двадцати тысяч рублей.</w:t>
      </w:r>
    </w:p>
    <w:p w:rsidR="00431253" w:rsidRDefault="00431253">
      <w:pPr>
        <w:pStyle w:val="text"/>
      </w:pPr>
    </w:p>
    <w:p w:rsidR="00431253" w:rsidRPr="00845DAD" w:rsidRDefault="00431253">
      <w:pPr>
        <w:pStyle w:val="article"/>
        <w:rPr>
          <w:highlight w:val="yellow"/>
        </w:rPr>
      </w:pPr>
      <w:r w:rsidRPr="00845DAD">
        <w:rPr>
          <w:b/>
          <w:bCs/>
          <w:highlight w:val="yellow"/>
        </w:rPr>
        <w:t xml:space="preserve">Статья 61. </w:t>
      </w:r>
      <w:r w:rsidRPr="00845DAD">
        <w:rPr>
          <w:b/>
          <w:bCs/>
          <w:highlight w:val="red"/>
        </w:rPr>
        <w:t>Захламление</w:t>
      </w:r>
      <w:r w:rsidRPr="00845DAD">
        <w:rPr>
          <w:b/>
          <w:bCs/>
          <w:highlight w:val="yellow"/>
        </w:rPr>
        <w:t xml:space="preserve"> земельных участков</w:t>
      </w:r>
    </w:p>
    <w:p w:rsidR="00431253" w:rsidRPr="00845DAD" w:rsidRDefault="00431253">
      <w:pPr>
        <w:pStyle w:val="text"/>
        <w:rPr>
          <w:highlight w:val="yellow"/>
        </w:rPr>
      </w:pPr>
      <w:r w:rsidRPr="00845DAD">
        <w:rPr>
          <w:highlight w:val="red"/>
        </w:rPr>
        <w:t>Захламление</w:t>
      </w:r>
      <w:r w:rsidRPr="00845DAD">
        <w:rPr>
          <w:highlight w:val="yellow"/>
        </w:rPr>
        <w:t xml:space="preserve"> земельных участков влечёт наложение административного штрафа:</w:t>
      </w:r>
    </w:p>
    <w:p w:rsidR="00431253" w:rsidRPr="00845DAD" w:rsidRDefault="00431253">
      <w:pPr>
        <w:pStyle w:val="text"/>
        <w:rPr>
          <w:highlight w:val="yellow"/>
        </w:rPr>
      </w:pPr>
      <w:r w:rsidRPr="00845DAD">
        <w:rPr>
          <w:highlight w:val="yellow"/>
        </w:rPr>
        <w:t>на граждан в размере от одной тысячи до трёх тысяч рублей;</w:t>
      </w:r>
    </w:p>
    <w:p w:rsidR="00431253" w:rsidRPr="00845DAD" w:rsidRDefault="00431253">
      <w:pPr>
        <w:pStyle w:val="text"/>
        <w:rPr>
          <w:highlight w:val="yellow"/>
        </w:rPr>
      </w:pPr>
      <w:r w:rsidRPr="00845DAD">
        <w:rPr>
          <w:highlight w:val="yellow"/>
        </w:rPr>
        <w:t>на должностных лиц - от пяти тысяч до десяти тысяч рублей;</w:t>
      </w:r>
    </w:p>
    <w:p w:rsidR="00431253" w:rsidRDefault="00431253">
      <w:pPr>
        <w:pStyle w:val="text"/>
      </w:pPr>
      <w:r w:rsidRPr="00845DAD">
        <w:rPr>
          <w:highlight w:val="yellow"/>
        </w:rPr>
        <w:t>на юридических лиц - от двадцати тысяч до тридцати тысяч рублей.</w:t>
      </w:r>
    </w:p>
    <w:p w:rsidR="00431253" w:rsidRDefault="00431253">
      <w:pPr>
        <w:pStyle w:val="text"/>
      </w:pPr>
    </w:p>
    <w:p w:rsidR="00431253" w:rsidRDefault="00431253" w:rsidP="00056C4F">
      <w:pPr>
        <w:pStyle w:val="text"/>
      </w:pPr>
      <w:r w:rsidRPr="00056C4F">
        <w:rPr>
          <w:rFonts w:cs="Times New Roman"/>
          <w:b/>
          <w:bCs/>
          <w:sz w:val="26"/>
          <w:szCs w:val="28"/>
        </w:rPr>
        <w:t>Статья 62</w:t>
      </w:r>
      <w:r w:rsidRPr="005C6581">
        <w:rPr>
          <w:bCs/>
        </w:rPr>
        <w:t>.</w:t>
      </w:r>
      <w:r>
        <w:rPr>
          <w:b/>
          <w:bCs/>
        </w:rPr>
        <w:t xml:space="preserve"> </w:t>
      </w:r>
      <w:hyperlink r:id="rId41" w:tgtFrame="Logical" w:history="1">
        <w:r w:rsidRPr="00EB21CF">
          <w:rPr>
            <w:rStyle w:val="a5"/>
            <w:rFonts w:cs="Arial"/>
          </w:rPr>
          <w:t>от 21.02.2014г., Закон Республики Хакасия № 13-ЗРХ, НГР RU19000201400094</w:t>
        </w:r>
      </w:hyperlink>
      <w:r>
        <w:t>.</w:t>
      </w:r>
    </w:p>
    <w:p w:rsidR="00431253" w:rsidRDefault="00431253">
      <w:pPr>
        <w:pStyle w:val="text"/>
      </w:pPr>
    </w:p>
    <w:p w:rsidR="00431253" w:rsidRDefault="00431253">
      <w:pPr>
        <w:pStyle w:val="article"/>
      </w:pPr>
      <w:r>
        <w:rPr>
          <w:b/>
          <w:bCs/>
        </w:rPr>
        <w:t>Статья 63. Потрава посевов, порча или уничтожение находящегося в поле урожая на корню, иных насаждений сельскохозяйственного назначения, собранного урожая сельскохозяйственных культур, стогов</w:t>
      </w:r>
    </w:p>
    <w:p w:rsidR="00431253" w:rsidRDefault="00431253">
      <w:pPr>
        <w:pStyle w:val="text"/>
      </w:pPr>
      <w:r>
        <w:lastRenderedPageBreak/>
        <w:t>1. Потрава посевов, порча или уничтожение находящегося в поле урожая на корню, иных насаждений сельскохозяйственного назначения, собранного урожая сельскохозяйственных культур, стогов, принадлежащих сельскохозяйственным организациям независимо от их организационно-правовой формы, крестьянским (фермерским) хозяйствам, личным подсобным хозяйствам, скотом или птицей влечёт наложение административного штрафа:</w:t>
      </w:r>
    </w:p>
    <w:p w:rsidR="00431253" w:rsidRDefault="00431253">
      <w:pPr>
        <w:pStyle w:val="text"/>
      </w:pPr>
      <w:r>
        <w:t>на граждан в размере от пятисот до одной тысячи рублей;</w:t>
      </w:r>
    </w:p>
    <w:p w:rsidR="00431253" w:rsidRDefault="00431253">
      <w:pPr>
        <w:pStyle w:val="text"/>
      </w:pPr>
      <w:r>
        <w:t>на должностных лиц - от пяти тысяч до десяти тысяч рублей;</w:t>
      </w:r>
    </w:p>
    <w:p w:rsidR="00431253" w:rsidRDefault="00431253">
      <w:pPr>
        <w:pStyle w:val="text"/>
      </w:pPr>
      <w:r>
        <w:t>на юридических лиц - от двадцати тысяч до тридцати тысяч рублей.</w:t>
      </w:r>
    </w:p>
    <w:p w:rsidR="00431253" w:rsidRDefault="00431253">
      <w:pPr>
        <w:pStyle w:val="text"/>
      </w:pPr>
      <w:r>
        <w:t>2. Проезд по посевам или насаждениям на автомобиле либо тракторе, комбайне или на иной самоходной машине влечёт наложение административного штрафа:</w:t>
      </w:r>
    </w:p>
    <w:p w:rsidR="00431253" w:rsidRDefault="00431253">
      <w:pPr>
        <w:pStyle w:val="text"/>
      </w:pPr>
      <w:r>
        <w:t>на граждан в размере от одной тысячи до двух тысяч рублей;</w:t>
      </w:r>
    </w:p>
    <w:p w:rsidR="00431253" w:rsidRDefault="00431253">
      <w:pPr>
        <w:pStyle w:val="text"/>
      </w:pPr>
      <w:r>
        <w:t>на должностных лиц - от десяти тысяч до двадцати тысяч рублей;</w:t>
      </w:r>
    </w:p>
    <w:p w:rsidR="00431253" w:rsidRDefault="00431253">
      <w:pPr>
        <w:pStyle w:val="text"/>
      </w:pPr>
      <w:r>
        <w:t>на юридических лиц - от двадцати тысяч до пятидесяти тысяч рублей.</w:t>
      </w:r>
    </w:p>
    <w:p w:rsidR="00431253" w:rsidRDefault="00431253">
      <w:pPr>
        <w:pStyle w:val="text"/>
      </w:pPr>
      <w:r>
        <w:t>3. Проезд по посевам на гужевом транспорте влечёт наложение административного штрафа на граждан в размере от одной тысячи до двух тысяч рублей.</w:t>
      </w:r>
    </w:p>
    <w:p w:rsidR="00431253" w:rsidRDefault="00431253">
      <w:pPr>
        <w:pStyle w:val="text"/>
      </w:pPr>
      <w:r>
        <w:t>Примечание. Настоящей статьёй установлена административная ответственность за противоправные действия, состав которых не предусмотрен Кодексом Российской Федерации об административных правонарушениях.</w:t>
      </w:r>
    </w:p>
    <w:p w:rsidR="00431253" w:rsidRDefault="00431253">
      <w:pPr>
        <w:pStyle w:val="text"/>
      </w:pPr>
    </w:p>
    <w:p w:rsidR="00431253" w:rsidRDefault="00431253">
      <w:pPr>
        <w:pStyle w:val="chapter"/>
        <w:jc w:val="center"/>
        <w:rPr>
          <w:b/>
          <w:bCs/>
        </w:rPr>
      </w:pPr>
      <w:r>
        <w:rPr>
          <w:b/>
          <w:bCs/>
        </w:rPr>
        <w:t>Глава 9. АДМИНИСТРАТИВНЫЕ ПРАВОНАРУШЕНИЯ НА ОБЩЕСТВЕННОМ ТРАНСПОРТЕ И В ДОРОЖНОМ ХОЗЯЙСТВЕ</w:t>
      </w:r>
    </w:p>
    <w:p w:rsidR="00431253" w:rsidRDefault="00431253">
      <w:pPr>
        <w:pStyle w:val="chapter"/>
        <w:jc w:val="center"/>
      </w:pPr>
    </w:p>
    <w:p w:rsidR="00431253" w:rsidRDefault="00431253">
      <w:pPr>
        <w:pStyle w:val="article"/>
      </w:pPr>
      <w:r>
        <w:rPr>
          <w:b/>
          <w:bCs/>
        </w:rPr>
        <w:t>Статья 64. Нарушение правил пользования общественным транспортом</w:t>
      </w:r>
    </w:p>
    <w:p w:rsidR="00431253" w:rsidRDefault="00431253">
      <w:pPr>
        <w:pStyle w:val="text"/>
      </w:pPr>
      <w:r>
        <w:t>1. Безбилетный проезд в общественном транспорте:</w:t>
      </w:r>
    </w:p>
    <w:p w:rsidR="00431253" w:rsidRDefault="00431253">
      <w:pPr>
        <w:pStyle w:val="text"/>
      </w:pPr>
      <w:r>
        <w:t>1) городского сообщения влечёт наложение административного штрафа в размере ста рублей;</w:t>
      </w:r>
    </w:p>
    <w:p w:rsidR="00431253" w:rsidRDefault="00431253">
      <w:pPr>
        <w:pStyle w:val="text"/>
      </w:pPr>
      <w:r>
        <w:t>2) пригородного сообщения влечёт наложение административного штрафа в размере двухсот рублей.</w:t>
      </w:r>
    </w:p>
    <w:p w:rsidR="00431253" w:rsidRDefault="00431253">
      <w:pPr>
        <w:pStyle w:val="text"/>
      </w:pPr>
      <w:r>
        <w:t>2. Безбилетный провоз физического лица (кроме детей) в общественном транспорте:</w:t>
      </w:r>
    </w:p>
    <w:p w:rsidR="00431253" w:rsidRDefault="00431253">
      <w:pPr>
        <w:pStyle w:val="text"/>
      </w:pPr>
      <w:r>
        <w:t>1) городского сообщения влечёт наложение административного штрафа в размере от ста до двухсот рублей;</w:t>
      </w:r>
    </w:p>
    <w:p w:rsidR="00431253" w:rsidRDefault="00431253">
      <w:pPr>
        <w:pStyle w:val="text"/>
      </w:pPr>
      <w:r>
        <w:t>2) пригородного сообщения влечёт наложение административного штрафа в размере от двухсот до четырёхсот рублей.</w:t>
      </w:r>
    </w:p>
    <w:p w:rsidR="00431253" w:rsidRDefault="00431253">
      <w:pPr>
        <w:pStyle w:val="text"/>
      </w:pPr>
      <w:r>
        <w:t>3. Провоз багажа без оплаты в общественном транспорте:</w:t>
      </w:r>
    </w:p>
    <w:p w:rsidR="00431253" w:rsidRDefault="00431253">
      <w:pPr>
        <w:pStyle w:val="text"/>
      </w:pPr>
      <w:r>
        <w:t>1) городского сообщения влечёт наложение административного штрафа в размере ста рублей;</w:t>
      </w:r>
    </w:p>
    <w:p w:rsidR="00431253" w:rsidRDefault="00431253">
      <w:pPr>
        <w:pStyle w:val="text"/>
      </w:pPr>
      <w:r>
        <w:t>2) пригородного сообщения влечёт наложение административного штрафа в размере двухсот рублей.</w:t>
      </w:r>
    </w:p>
    <w:p w:rsidR="00431253" w:rsidRDefault="00431253">
      <w:pPr>
        <w:pStyle w:val="text"/>
      </w:pPr>
      <w:r>
        <w:t>4. Нарушение правил пользования общественным транспортом, за исключением нарушений, ответственность за которые установлена частями 1 - 3 настоящей статьи, влечёт наложение административного штрафа в размере от ста до одной тысячи рублей.</w:t>
      </w:r>
    </w:p>
    <w:p w:rsidR="00431253" w:rsidRDefault="00431253">
      <w:pPr>
        <w:pStyle w:val="text"/>
      </w:pPr>
      <w:r>
        <w:t xml:space="preserve">5. Повторное совершение правонарушения, ответственность за которое установлена частью 4 настоящей статьи, если за совершение первого административного правонарушения лицо уже было подвергнуто административному наказанию, влечёт наложение административного штрафа в размере от одной тысячи до одной </w:t>
      </w:r>
      <w:proofErr w:type="gramStart"/>
      <w:r>
        <w:t>тысячи пятисот</w:t>
      </w:r>
      <w:proofErr w:type="gramEnd"/>
      <w:r>
        <w:t xml:space="preserve"> рублей.</w:t>
      </w:r>
    </w:p>
    <w:p w:rsidR="00431253" w:rsidRDefault="00431253">
      <w:pPr>
        <w:pStyle w:val="text"/>
      </w:pPr>
      <w:r>
        <w:lastRenderedPageBreak/>
        <w:t>6. Осуществление перевозок пассажиров автомобильным общественным транспортом (кроме легковых таксомоторов) с нарушением утверждённого уполномоченными органами расписания или установленных интервалов движения влечёт наложение на должностное лицо административного штрафа в размере от одной тысячи до двух тысяч рублей.</w:t>
      </w:r>
    </w:p>
    <w:p w:rsidR="00431253" w:rsidRDefault="00431253">
      <w:pPr>
        <w:pStyle w:val="text"/>
      </w:pPr>
      <w:r>
        <w:t>7. Повторное совершение правонарушения, ответственность за которое установлена частью 6 настоящей статьи, если за совершение первого административного правонарушения лицо уже было подвергнуто административному наказанию, влечёт наложение административного штрафа в размере от двух тысяч пятисот до трёх тысяч пятисот рублей.</w:t>
      </w:r>
    </w:p>
    <w:p w:rsidR="00431253" w:rsidRDefault="00431253">
      <w:pPr>
        <w:pStyle w:val="text"/>
      </w:pPr>
      <w:r>
        <w:t>8. Осуществление перевозок пассажиров автомобильным общественным транспортом (кроме легковых таксомоторов) без утверждённого уполномоченными органами расписания движения влечёт наложение на должностное лицо административного штрафа в размере от двух тысяч до трёх тысяч рублей.</w:t>
      </w:r>
    </w:p>
    <w:p w:rsidR="00431253" w:rsidRDefault="00431253">
      <w:pPr>
        <w:pStyle w:val="text"/>
      </w:pPr>
      <w:r>
        <w:t>9. Повторное совершение правонарушения, ответственность за которое установлена частью 8 настоящей статьи, если за совершение первого административного правонарушения лицо уже было подвергнуто административному наказанию, влечёт наложение административного штрафа в размере от трёх тысяч до четырёх тысяч рублей.</w:t>
      </w:r>
    </w:p>
    <w:p w:rsidR="00431253" w:rsidRDefault="00431253">
      <w:pPr>
        <w:pStyle w:val="text"/>
      </w:pPr>
    </w:p>
    <w:p w:rsidR="00431253" w:rsidRDefault="00431253">
      <w:pPr>
        <w:pStyle w:val="article"/>
      </w:pPr>
      <w:r>
        <w:rPr>
          <w:b/>
          <w:bCs/>
        </w:rPr>
        <w:t>Статья 65. Воспрепятствование выполнению служебных обязанностей сотрудниками организаций общественного транспорта городского и пригородного сообщения</w:t>
      </w:r>
    </w:p>
    <w:p w:rsidR="00431253" w:rsidRDefault="00431253">
      <w:pPr>
        <w:pStyle w:val="text"/>
      </w:pPr>
      <w:r>
        <w:t>1. Воспрепятствование выполнению служебных обязанностей сотрудниками организаций общественного транспорта городского и пригородного сообщения (водителями, контролерами, контролёрами-ревизорами, кондукторами), а равно невыполнение их законных требований влечёт наложение административного штрафа на граждан в размере от ста до трехсот рублей.</w:t>
      </w:r>
    </w:p>
    <w:p w:rsidR="00431253" w:rsidRDefault="00431253">
      <w:pPr>
        <w:pStyle w:val="text"/>
      </w:pPr>
      <w:r>
        <w:t>2. Те же действия, повлекшие создание препятствий для движения общественного транспорта городского и пригородного сообщения, влекут наложение административного штрафа на граждан в размере от пятисот до одной тысячи рублей.</w:t>
      </w:r>
    </w:p>
    <w:p w:rsidR="00431253" w:rsidRDefault="00431253">
      <w:pPr>
        <w:pStyle w:val="text"/>
      </w:pPr>
    </w:p>
    <w:p w:rsidR="00431253" w:rsidRDefault="00431253" w:rsidP="00C60BBE">
      <w:pPr>
        <w:pStyle w:val="text"/>
      </w:pPr>
      <w:r>
        <w:rPr>
          <w:b/>
          <w:bCs/>
        </w:rPr>
        <w:t xml:space="preserve">Статья 66. </w:t>
      </w:r>
      <w:r>
        <w:t xml:space="preserve">утратила силу </w:t>
      </w:r>
      <w:hyperlink r:id="rId42" w:tgtFrame="ChangingDocument" w:history="1">
        <w:r w:rsidRPr="001A3BD6">
          <w:rPr>
            <w:rStyle w:val="a5"/>
            <w:rFonts w:cs="Arial"/>
          </w:rPr>
          <w:t>Законом Республики Хакасия от 20.12.2012 № 117-ЗРХ, НГР RU19000201201213</w:t>
        </w:r>
      </w:hyperlink>
      <w:r>
        <w:t>.</w:t>
      </w:r>
    </w:p>
    <w:p w:rsidR="00431253" w:rsidRDefault="00431253">
      <w:pPr>
        <w:pStyle w:val="text"/>
      </w:pPr>
    </w:p>
    <w:p w:rsidR="00431253" w:rsidRDefault="00431253">
      <w:pPr>
        <w:pStyle w:val="text"/>
      </w:pPr>
    </w:p>
    <w:p w:rsidR="00431253" w:rsidRDefault="00431253" w:rsidP="00056C4F">
      <w:pPr>
        <w:pStyle w:val="text"/>
      </w:pPr>
      <w:r w:rsidRPr="00056C4F">
        <w:rPr>
          <w:rFonts w:cs="Times New Roman"/>
          <w:b/>
          <w:bCs/>
          <w:sz w:val="26"/>
          <w:szCs w:val="28"/>
        </w:rPr>
        <w:t xml:space="preserve">Статья 67. </w:t>
      </w:r>
      <w:hyperlink r:id="rId43" w:tgtFrame="Logical" w:history="1">
        <w:r w:rsidRPr="00EB21CF">
          <w:rPr>
            <w:rStyle w:val="a5"/>
            <w:rFonts w:cs="Arial"/>
          </w:rPr>
          <w:t>от 21.02.2014г., Закон Республики Хакасия № 13-ЗРХ, НГР RU19000201400094</w:t>
        </w:r>
      </w:hyperlink>
      <w:r>
        <w:t>.</w:t>
      </w:r>
    </w:p>
    <w:p w:rsidR="00431253" w:rsidRDefault="00431253">
      <w:pPr>
        <w:pStyle w:val="text"/>
      </w:pPr>
    </w:p>
    <w:p w:rsidR="00431253" w:rsidRDefault="00431253">
      <w:pPr>
        <w:pStyle w:val="article"/>
      </w:pPr>
      <w:r>
        <w:rPr>
          <w:b/>
          <w:bCs/>
        </w:rPr>
        <w:t>Статья 68. Нарушение землепользователями правил</w:t>
      </w:r>
    </w:p>
    <w:p w:rsidR="00431253" w:rsidRDefault="00431253">
      <w:pPr>
        <w:pStyle w:val="text"/>
      </w:pPr>
      <w:r>
        <w:t>охраны автомобильных дорог или дорожных сооружений</w:t>
      </w:r>
    </w:p>
    <w:p w:rsidR="00431253" w:rsidRDefault="00431253">
      <w:pPr>
        <w:pStyle w:val="text"/>
      </w:pPr>
      <w:r>
        <w:t>1. Неисполнение землепользователями участков, расположенных в полосе отвода и придорожной полосе региональных автомобильных дорог общего пользования, обязанностей по содержанию в технически исправном состоянии и чистоте выездов с закрепленных участков, переходно-скоростных полос, средств регулирования дорожного движения (дорожные знаки, разметка) влечёт наложение административного штрафа:</w:t>
      </w:r>
    </w:p>
    <w:p w:rsidR="00431253" w:rsidRDefault="00431253">
      <w:pPr>
        <w:pStyle w:val="text"/>
      </w:pPr>
      <w:r>
        <w:t>на граждан в размере от ста до трёхсот рублей;</w:t>
      </w:r>
    </w:p>
    <w:p w:rsidR="00431253" w:rsidRDefault="00431253">
      <w:pPr>
        <w:pStyle w:val="text"/>
      </w:pPr>
      <w:r>
        <w:t>на должностных лиц - от пятисот до одной тысячи рублей;</w:t>
      </w:r>
    </w:p>
    <w:p w:rsidR="00431253" w:rsidRDefault="00431253">
      <w:pPr>
        <w:pStyle w:val="text"/>
      </w:pPr>
      <w:r>
        <w:t>на юридических лиц - от трёх тысяч до пяти тысяч рублей.</w:t>
      </w:r>
    </w:p>
    <w:p w:rsidR="00431253" w:rsidRDefault="00431253">
      <w:pPr>
        <w:pStyle w:val="text"/>
      </w:pPr>
      <w:r>
        <w:lastRenderedPageBreak/>
        <w:t>2. Самовольное устройство примыкания (съезда) к региональной автомобильной дороге общего пользования влечёт наложение административного штрафа:</w:t>
      </w:r>
    </w:p>
    <w:p w:rsidR="00431253" w:rsidRDefault="00431253">
      <w:pPr>
        <w:pStyle w:val="text"/>
      </w:pPr>
      <w:r>
        <w:t>на граждан в размере от ста до трёхсот рублей;</w:t>
      </w:r>
    </w:p>
    <w:p w:rsidR="00431253" w:rsidRDefault="00431253">
      <w:pPr>
        <w:pStyle w:val="text"/>
      </w:pPr>
      <w:r>
        <w:t>на должностных лиц - от пятисот до одной тысячи рублей;</w:t>
      </w:r>
    </w:p>
    <w:p w:rsidR="00431253" w:rsidRDefault="00431253">
      <w:pPr>
        <w:pStyle w:val="text"/>
      </w:pPr>
      <w:r>
        <w:t>на юридических лиц - от трёх тысяч до пяти тысяч рублей.</w:t>
      </w:r>
    </w:p>
    <w:p w:rsidR="00431253" w:rsidRDefault="00431253">
      <w:pPr>
        <w:pStyle w:val="text"/>
      </w:pPr>
    </w:p>
    <w:p w:rsidR="00431253" w:rsidRDefault="00431253">
      <w:pPr>
        <w:pStyle w:val="chapter"/>
        <w:jc w:val="center"/>
        <w:rPr>
          <w:b/>
          <w:bCs/>
        </w:rPr>
      </w:pPr>
      <w:r>
        <w:rPr>
          <w:b/>
          <w:bCs/>
        </w:rPr>
        <w:t>Глава 10. АДМИНИСТРАТИВНЫЕ ПРАВОНАРУШЕНИЯ, ПОСЯГАЮЩИЕ НА ОБЩЕСТВЕННЫЙ ПОРЯДОК</w:t>
      </w:r>
    </w:p>
    <w:p w:rsidR="00431253" w:rsidRDefault="00431253">
      <w:pPr>
        <w:pStyle w:val="chapter"/>
        <w:jc w:val="center"/>
      </w:pPr>
    </w:p>
    <w:p w:rsidR="00431253" w:rsidRDefault="00431253">
      <w:pPr>
        <w:pStyle w:val="article"/>
      </w:pPr>
      <w:r>
        <w:rPr>
          <w:b/>
          <w:bCs/>
        </w:rPr>
        <w:t>Статья 69. Воспрепятствование законной деятельности</w:t>
      </w:r>
    </w:p>
    <w:p w:rsidR="00431253" w:rsidRDefault="00431253">
      <w:pPr>
        <w:pStyle w:val="text"/>
      </w:pPr>
      <w:r>
        <w:t>народного дружинника или члена общественного пункта охраны порядка</w:t>
      </w:r>
    </w:p>
    <w:p w:rsidR="00431253" w:rsidRDefault="00431253">
      <w:pPr>
        <w:pStyle w:val="text"/>
      </w:pPr>
      <w:r>
        <w:t>Неповиновение законному требованию народного дружинника или члена общественного пункта охраны порядка при исполнении ими обязанностей по охране общественного порядка, а равно воспрепятствование их законной деятельности в иной форме влечёт наложение административного штрафа:</w:t>
      </w:r>
    </w:p>
    <w:p w:rsidR="00431253" w:rsidRDefault="00431253">
      <w:pPr>
        <w:pStyle w:val="text"/>
      </w:pPr>
      <w:r>
        <w:t xml:space="preserve">на граждан в размере от пятисот до одной </w:t>
      </w:r>
      <w:proofErr w:type="gramStart"/>
      <w:r>
        <w:t>тысячи пятисот</w:t>
      </w:r>
      <w:proofErr w:type="gramEnd"/>
      <w:r>
        <w:t xml:space="preserve"> рублей;</w:t>
      </w:r>
    </w:p>
    <w:p w:rsidR="00431253" w:rsidRDefault="00431253">
      <w:pPr>
        <w:pStyle w:val="text"/>
      </w:pPr>
      <w:r>
        <w:t>на должностных лиц - от одной тысячи до двух тысяч рублей.</w:t>
      </w:r>
    </w:p>
    <w:p w:rsidR="00431253" w:rsidRDefault="00431253">
      <w:pPr>
        <w:pStyle w:val="text"/>
      </w:pPr>
    </w:p>
    <w:p w:rsidR="00431253" w:rsidRDefault="00431253">
      <w:pPr>
        <w:pStyle w:val="article"/>
      </w:pPr>
      <w:r>
        <w:rPr>
          <w:b/>
          <w:bCs/>
        </w:rPr>
        <w:t>Статья 70. Использование пиротехнических средств в общественных местах</w:t>
      </w:r>
    </w:p>
    <w:p w:rsidR="00431253" w:rsidRDefault="00431253">
      <w:pPr>
        <w:pStyle w:val="text"/>
      </w:pPr>
      <w:r>
        <w:t>Использование пиротехнических средств (за исключением средств, используемых для проведения фейерверков), в том числе самодельных, в общественных местах, если это не связано со служебной или производственной деятельностью, влечёт наложение административного штрафа:</w:t>
      </w:r>
    </w:p>
    <w:p w:rsidR="00431253" w:rsidRDefault="00431253">
      <w:pPr>
        <w:pStyle w:val="text"/>
      </w:pPr>
      <w:r>
        <w:t>на граждан в размере от одной тысячи до двух тысяч рублей;</w:t>
      </w:r>
    </w:p>
    <w:p w:rsidR="00431253" w:rsidRDefault="00431253">
      <w:pPr>
        <w:pStyle w:val="text"/>
      </w:pPr>
      <w:r>
        <w:t>на должностных лиц - от двух тысяч до пяти тысяч рублей;</w:t>
      </w:r>
    </w:p>
    <w:p w:rsidR="00431253" w:rsidRDefault="00431253">
      <w:pPr>
        <w:pStyle w:val="text"/>
      </w:pPr>
      <w:r>
        <w:t>на юридических лиц - от пяти тысяч до десяти тысяч рублей.</w:t>
      </w:r>
    </w:p>
    <w:p w:rsidR="00431253" w:rsidRDefault="00431253">
      <w:pPr>
        <w:pStyle w:val="text"/>
      </w:pPr>
    </w:p>
    <w:p w:rsidR="00431253" w:rsidRDefault="00431253">
      <w:pPr>
        <w:pStyle w:val="article"/>
      </w:pPr>
      <w:r>
        <w:rPr>
          <w:b/>
          <w:bCs/>
        </w:rPr>
        <w:t>Статья 71. Нарушение порядка организации и устройства фейерверков</w:t>
      </w:r>
    </w:p>
    <w:p w:rsidR="00431253" w:rsidRDefault="00431253">
      <w:pPr>
        <w:pStyle w:val="text"/>
      </w:pPr>
      <w:r>
        <w:t xml:space="preserve">Устройство фейерверков организациями в запрещённых для этого местах, или в неустановленное время, или без получения письменного разрешения уполномоченного органа исполнительной власти Республики Хакасия, а равно использование неисправного или </w:t>
      </w:r>
      <w:proofErr w:type="spellStart"/>
      <w:r>
        <w:t>неаттестованного</w:t>
      </w:r>
      <w:proofErr w:type="spellEnd"/>
      <w:r>
        <w:t xml:space="preserve"> оборудования для устройства фейерверков либо </w:t>
      </w:r>
      <w:proofErr w:type="spellStart"/>
      <w:r>
        <w:t>несертифицированных</w:t>
      </w:r>
      <w:proofErr w:type="spellEnd"/>
      <w:r>
        <w:t xml:space="preserve"> фейерверочных изделий влечёт наложение административного штрафа:</w:t>
      </w:r>
    </w:p>
    <w:p w:rsidR="00431253" w:rsidRDefault="00431253">
      <w:pPr>
        <w:pStyle w:val="text"/>
      </w:pPr>
      <w:r>
        <w:t>на граждан в размере от одной тысячи до двух тысяч рублей;</w:t>
      </w:r>
    </w:p>
    <w:p w:rsidR="00431253" w:rsidRDefault="00431253">
      <w:pPr>
        <w:pStyle w:val="text"/>
      </w:pPr>
      <w:r>
        <w:t>на должностных лиц - от тридцати тысяч до пятидесяти тысяч рублей;</w:t>
      </w:r>
    </w:p>
    <w:p w:rsidR="00431253" w:rsidRDefault="00431253">
      <w:pPr>
        <w:pStyle w:val="text"/>
      </w:pPr>
      <w:r>
        <w:t>на юридических лиц - от ста тысяч до двухсот тысяч рублей.</w:t>
      </w:r>
    </w:p>
    <w:p w:rsidR="00431253" w:rsidRDefault="00431253">
      <w:pPr>
        <w:pStyle w:val="text"/>
      </w:pPr>
    </w:p>
    <w:p w:rsidR="00431253" w:rsidRDefault="00431253">
      <w:pPr>
        <w:pStyle w:val="article"/>
      </w:pPr>
      <w:r>
        <w:rPr>
          <w:b/>
          <w:bCs/>
        </w:rPr>
        <w:t>Статья 72. Нарушение правил охраны жизни людей на воде</w:t>
      </w:r>
    </w:p>
    <w:p w:rsidR="00431253" w:rsidRDefault="00431253">
      <w:pPr>
        <w:pStyle w:val="text"/>
      </w:pPr>
      <w:r>
        <w:t>1. Нарушение установленных Правительством Республики Хакасия правил охраны жизни людей на воде в Республике Хакасия влечёт наложение административного штрафа:</w:t>
      </w:r>
    </w:p>
    <w:p w:rsidR="00431253" w:rsidRDefault="00431253">
      <w:pPr>
        <w:pStyle w:val="text"/>
      </w:pPr>
      <w:r>
        <w:t xml:space="preserve">на граждан в размере от одной тысячи до двух тысяч пятисот рублей; </w:t>
      </w:r>
    </w:p>
    <w:p w:rsidR="00431253" w:rsidRDefault="00431253">
      <w:pPr>
        <w:pStyle w:val="text"/>
      </w:pPr>
      <w:r>
        <w:t xml:space="preserve">на должностных лиц - от двух тысяч до четырёх тысяч рублей; </w:t>
      </w:r>
    </w:p>
    <w:p w:rsidR="00431253" w:rsidRDefault="00431253">
      <w:pPr>
        <w:pStyle w:val="text"/>
      </w:pPr>
      <w:r>
        <w:t>на юридических лиц - от пяти тысяч до десяти тысяч рублей.</w:t>
      </w:r>
    </w:p>
    <w:p w:rsidR="00431253" w:rsidRDefault="00431253">
      <w:pPr>
        <w:pStyle w:val="text"/>
      </w:pPr>
      <w:r>
        <w:t xml:space="preserve">2. Невыполнение судоводителем или иным лицом установленных Правительством Республики Хакасия правил пользования водными объектами для плавания на маломерных судах в Республике Хакасия влечёт наложение </w:t>
      </w:r>
      <w:r>
        <w:lastRenderedPageBreak/>
        <w:t>административного штрафа на граждан в размере от одной тысячи до двух тысяч рублей.</w:t>
      </w:r>
    </w:p>
    <w:p w:rsidR="00431253" w:rsidRDefault="00431253">
      <w:pPr>
        <w:pStyle w:val="text"/>
      </w:pPr>
    </w:p>
    <w:p w:rsidR="00431253" w:rsidRDefault="00431253">
      <w:pPr>
        <w:pStyle w:val="article"/>
      </w:pPr>
      <w:r>
        <w:rPr>
          <w:b/>
          <w:bCs/>
        </w:rPr>
        <w:t>Статья 73. Нарушение правил обеспечения безопасности граждан на водоёмах и в местах массового отдыха граждан</w:t>
      </w:r>
    </w:p>
    <w:p w:rsidR="00431253" w:rsidRDefault="00431253">
      <w:pPr>
        <w:pStyle w:val="text"/>
      </w:pPr>
      <w:r>
        <w:t xml:space="preserve">1. </w:t>
      </w:r>
      <w:proofErr w:type="gramStart"/>
      <w:r>
        <w:t>Эксплуатация пляжей, водоёмов и иных мест, предназначенных для купания, детских оздоровительных лагерей, пансионатов, баз отдыха, туристических баз, баз (домов) рыбака-охотника и иных мест массового отдыха граждан, а также переправ, в том числе ледовых, наплавных мостов, не прошедших ежегодное техническое освидетельствование в территориальном органе Государственной инспекции по маломерным судам, влечёт наложение административного штрафа на должностных лиц в размере от пяти тысяч</w:t>
      </w:r>
      <w:proofErr w:type="gramEnd"/>
      <w:r>
        <w:t xml:space="preserve"> до десяти тысяч рублей.</w:t>
      </w:r>
    </w:p>
    <w:p w:rsidR="00431253" w:rsidRDefault="00431253">
      <w:pPr>
        <w:pStyle w:val="text"/>
      </w:pPr>
      <w:r>
        <w:t>2. Сокрытие и непредставление в территориальный орган Государственной инспекции по маломерным судам информации о несчастном случае на воде влечёт наложение административного штрафа на должностных лиц в размере от одной тысячи до трёх тысяч рублей.</w:t>
      </w:r>
    </w:p>
    <w:p w:rsidR="00431253" w:rsidRDefault="00431253">
      <w:pPr>
        <w:pStyle w:val="text"/>
      </w:pPr>
    </w:p>
    <w:p w:rsidR="00431253" w:rsidRDefault="00431253">
      <w:pPr>
        <w:pStyle w:val="article"/>
      </w:pPr>
      <w:r>
        <w:rPr>
          <w:b/>
          <w:bCs/>
        </w:rPr>
        <w:t>Статья 74. Совершение действий, нарушающих тишину и покой окружающих в ночное время</w:t>
      </w:r>
    </w:p>
    <w:p w:rsidR="00431253" w:rsidRDefault="00431253">
      <w:pPr>
        <w:pStyle w:val="text"/>
      </w:pPr>
      <w:r>
        <w:t>Совершение действий, нарушающих тишину и покой окружающих в ночное время (в период с 23 до 6 часов), к которым относятся:</w:t>
      </w:r>
    </w:p>
    <w:p w:rsidR="00431253" w:rsidRDefault="00431253">
      <w:pPr>
        <w:pStyle w:val="text"/>
      </w:pPr>
      <w:r>
        <w:t>1) использование телевизоров, радиоприёмников, магнитофонов и других звуковоспроизводящих устройств, а также устрой</w:t>
      </w:r>
      <w:proofErr w:type="gramStart"/>
      <w:r>
        <w:t>ств зв</w:t>
      </w:r>
      <w:proofErr w:type="gramEnd"/>
      <w:r>
        <w:t>укоусиления, в том числе установленных на транспортных средствах, нестационарных торговых объектах, повлекшее нарушение покоя граждан и тишины в ночное время;</w:t>
      </w:r>
    </w:p>
    <w:p w:rsidR="00431253" w:rsidRDefault="00431253">
      <w:pPr>
        <w:pStyle w:val="text"/>
      </w:pPr>
      <w:r>
        <w:t>2) игра на музыкальных инструментах, крики, свист, пение, а также иные действия, сопровождающиеся звуками, повлекшие нарушение покоя граждан и тишины в ночное время;</w:t>
      </w:r>
    </w:p>
    <w:p w:rsidR="00431253" w:rsidRDefault="00431253">
      <w:pPr>
        <w:pStyle w:val="text"/>
      </w:pPr>
      <w:r>
        <w:t>3) использование звуковых сигналов охранной сигнализации автомобилей, повлекшее нарушение покоя граждан и тишины в ночное время;</w:t>
      </w:r>
    </w:p>
    <w:p w:rsidR="00431253" w:rsidRDefault="00431253">
      <w:pPr>
        <w:pStyle w:val="text"/>
      </w:pPr>
      <w:r>
        <w:t>4) использование пиротехнических средств, повлекшее нарушение покоя граждан и тишины в ночное время;</w:t>
      </w:r>
    </w:p>
    <w:p w:rsidR="00431253" w:rsidRDefault="00431253">
      <w:pPr>
        <w:pStyle w:val="text"/>
      </w:pPr>
      <w:r>
        <w:t>5) производство ремонтных, строительных, разгрузочно-погрузочных работ, повлекшее нарушение покоя граждан и тишины в ночное время;</w:t>
      </w:r>
    </w:p>
    <w:p w:rsidR="00431253" w:rsidRDefault="00431253">
      <w:pPr>
        <w:pStyle w:val="text"/>
      </w:pPr>
      <w:r>
        <w:t>6) иные действия, повлекшие нарушение покоя граждан и тишины в ночное время, -</w:t>
      </w:r>
    </w:p>
    <w:p w:rsidR="00431253" w:rsidRDefault="00431253">
      <w:pPr>
        <w:pStyle w:val="text"/>
      </w:pPr>
      <w:r>
        <w:t xml:space="preserve">влечёт наложение административного штрафа: на граждан в размере от одной тысячи до двух тысяч рублей; </w:t>
      </w:r>
    </w:p>
    <w:p w:rsidR="00431253" w:rsidRDefault="00431253">
      <w:pPr>
        <w:pStyle w:val="text"/>
      </w:pPr>
      <w:r>
        <w:t xml:space="preserve">на должностных лиц - от двух тысяч до пяти тысяч рублей; </w:t>
      </w:r>
    </w:p>
    <w:p w:rsidR="00431253" w:rsidRDefault="00431253">
      <w:pPr>
        <w:pStyle w:val="text"/>
      </w:pPr>
      <w:r>
        <w:t xml:space="preserve">на юридических лиц - от пяти тысяч до десяти тысяч рублей. </w:t>
      </w:r>
    </w:p>
    <w:p w:rsidR="00431253" w:rsidRDefault="00431253">
      <w:pPr>
        <w:pStyle w:val="text"/>
      </w:pPr>
      <w:r>
        <w:t>Примечание. Положения настоящей статьи не распространяются:</w:t>
      </w:r>
    </w:p>
    <w:p w:rsidR="00431253" w:rsidRDefault="00431253">
      <w:pPr>
        <w:pStyle w:val="text"/>
      </w:pPr>
      <w:proofErr w:type="gramStart"/>
      <w:r>
        <w:t>1) на действия юридических лиц, должностных лиц и граждан, направленные на предотвращение правонарушений, предотвращение и ликвидацию последствий аварий, стихийных бедствий, иных чрезвычайных ситуаций, проведение неотложных работ, связанных с обеспечением личной и общественной безопасности граждан в соответствии с законодательством Российской Федерации;</w:t>
      </w:r>
      <w:proofErr w:type="gramEnd"/>
    </w:p>
    <w:p w:rsidR="00431253" w:rsidRDefault="00431253">
      <w:pPr>
        <w:pStyle w:val="text"/>
      </w:pPr>
      <w:r>
        <w:t xml:space="preserve">2) на действия юридических лиц и граждан при отправлении ими религиозных культов в рамках канонических требований соответствующих </w:t>
      </w:r>
      <w:proofErr w:type="spellStart"/>
      <w:r>
        <w:t>конфессий</w:t>
      </w:r>
      <w:proofErr w:type="spellEnd"/>
      <w:r>
        <w:t>.</w:t>
      </w:r>
    </w:p>
    <w:p w:rsidR="00431253" w:rsidRDefault="00431253">
      <w:pPr>
        <w:pStyle w:val="text"/>
      </w:pPr>
    </w:p>
    <w:p w:rsidR="00431253" w:rsidRPr="007F405D" w:rsidRDefault="00431253" w:rsidP="00FE5A6D">
      <w:pPr>
        <w:widowControl w:val="0"/>
        <w:ind w:firstLine="709"/>
        <w:rPr>
          <w:b/>
          <w:bCs/>
          <w:sz w:val="26"/>
          <w:szCs w:val="28"/>
        </w:rPr>
      </w:pPr>
      <w:r w:rsidRPr="007F405D">
        <w:rPr>
          <w:b/>
          <w:bCs/>
          <w:sz w:val="26"/>
          <w:szCs w:val="28"/>
        </w:rPr>
        <w:lastRenderedPageBreak/>
        <w:t>Статья 74</w:t>
      </w:r>
      <w:r w:rsidRPr="007F405D">
        <w:rPr>
          <w:b/>
          <w:bCs/>
          <w:sz w:val="26"/>
          <w:szCs w:val="28"/>
          <w:vertAlign w:val="superscript"/>
        </w:rPr>
        <w:t>1</w:t>
      </w:r>
      <w:r w:rsidRPr="007F405D">
        <w:rPr>
          <w:b/>
          <w:bCs/>
          <w:sz w:val="26"/>
          <w:szCs w:val="28"/>
        </w:rPr>
        <w:t>. Нарушение правил и норм поведения при посещении культурно-массовых и спортивных мероприятий</w:t>
      </w:r>
    </w:p>
    <w:p w:rsidR="00431253" w:rsidRPr="007F405D" w:rsidRDefault="00431253" w:rsidP="00FE5A6D">
      <w:pPr>
        <w:widowControl w:val="0"/>
        <w:ind w:firstLine="709"/>
        <w:rPr>
          <w:rFonts w:cs="Arial"/>
          <w:szCs w:val="28"/>
        </w:rPr>
      </w:pPr>
      <w:r w:rsidRPr="007F405D">
        <w:rPr>
          <w:rFonts w:cs="Arial"/>
          <w:szCs w:val="28"/>
        </w:rPr>
        <w:t>1. Нарушение установленных нормативными правовыми актами Республики Хакасия правил и норм поведения при посещении культурно-массовых и спортивных мероприятий республиканского значения, препятствующее их проведению в установленном порядке, влечёт наложение административного штрафа:</w:t>
      </w:r>
    </w:p>
    <w:p w:rsidR="00431253" w:rsidRPr="007F405D" w:rsidRDefault="00431253" w:rsidP="00FE5A6D">
      <w:pPr>
        <w:widowControl w:val="0"/>
        <w:ind w:firstLine="709"/>
        <w:rPr>
          <w:rFonts w:cs="Arial"/>
        </w:rPr>
      </w:pPr>
      <w:r w:rsidRPr="007F405D">
        <w:rPr>
          <w:rFonts w:cs="Arial"/>
        </w:rPr>
        <w:t>на граждан в размере от одной тысячи до двух тысяч рублей;</w:t>
      </w:r>
    </w:p>
    <w:p w:rsidR="00431253" w:rsidRPr="007F405D" w:rsidRDefault="00431253" w:rsidP="00FE5A6D">
      <w:pPr>
        <w:widowControl w:val="0"/>
        <w:ind w:firstLine="709"/>
        <w:rPr>
          <w:rFonts w:cs="Arial"/>
        </w:rPr>
      </w:pPr>
      <w:r w:rsidRPr="007F405D">
        <w:rPr>
          <w:rFonts w:cs="Arial"/>
        </w:rPr>
        <w:t>на должностных лиц – от трёх тысяч до пяти тысяч рублей;</w:t>
      </w:r>
    </w:p>
    <w:p w:rsidR="00431253" w:rsidRPr="007F405D" w:rsidRDefault="00431253" w:rsidP="00FE5A6D">
      <w:pPr>
        <w:widowControl w:val="0"/>
        <w:ind w:firstLine="709"/>
        <w:rPr>
          <w:rFonts w:cs="Arial"/>
        </w:rPr>
      </w:pPr>
      <w:r w:rsidRPr="007F405D">
        <w:rPr>
          <w:rFonts w:cs="Arial"/>
        </w:rPr>
        <w:t>на юридических лиц – от десяти тысяч до тридцати тысяч рублей.</w:t>
      </w:r>
    </w:p>
    <w:p w:rsidR="00431253" w:rsidRPr="007F405D" w:rsidRDefault="00431253" w:rsidP="00FE5A6D">
      <w:pPr>
        <w:widowControl w:val="0"/>
        <w:ind w:firstLine="709"/>
        <w:rPr>
          <w:rFonts w:cs="Arial"/>
        </w:rPr>
      </w:pPr>
      <w:r w:rsidRPr="007F405D">
        <w:rPr>
          <w:rFonts w:cs="Arial"/>
        </w:rPr>
        <w:t xml:space="preserve">2. Нарушение установленных нормативными правовыми актами органов местного самоуправления в Республике Хакасия правил и норм поведения при посещении культурно-массовых и спортивных мероприятий муниципального </w:t>
      </w:r>
      <w:r w:rsidRPr="007F405D">
        <w:rPr>
          <w:rFonts w:cs="Arial"/>
          <w:szCs w:val="28"/>
        </w:rPr>
        <w:t xml:space="preserve">значения, препятствующее их проведению в установленном порядке, </w:t>
      </w:r>
      <w:r w:rsidRPr="007F405D">
        <w:rPr>
          <w:rFonts w:cs="Arial"/>
        </w:rPr>
        <w:t>влечёт наложение административного штрафа:</w:t>
      </w:r>
    </w:p>
    <w:p w:rsidR="00431253" w:rsidRPr="007F405D" w:rsidRDefault="00431253" w:rsidP="00FE5A6D">
      <w:pPr>
        <w:widowControl w:val="0"/>
        <w:ind w:firstLine="709"/>
        <w:rPr>
          <w:rFonts w:cs="Arial"/>
        </w:rPr>
      </w:pPr>
      <w:r w:rsidRPr="007F405D">
        <w:rPr>
          <w:rFonts w:cs="Arial"/>
        </w:rPr>
        <w:t>на граждан в размере от пятисот до одной тысячи рублей;</w:t>
      </w:r>
    </w:p>
    <w:p w:rsidR="00431253" w:rsidRPr="007F405D" w:rsidRDefault="00431253" w:rsidP="00FE5A6D">
      <w:pPr>
        <w:widowControl w:val="0"/>
        <w:ind w:firstLine="709"/>
        <w:rPr>
          <w:rFonts w:cs="Arial"/>
        </w:rPr>
      </w:pPr>
      <w:r w:rsidRPr="007F405D">
        <w:rPr>
          <w:rFonts w:cs="Arial"/>
        </w:rPr>
        <w:t>на должностных лиц – от одной тысячи до трёх тысяч рублей;</w:t>
      </w:r>
    </w:p>
    <w:p w:rsidR="00431253" w:rsidRDefault="00431253" w:rsidP="00FE5A6D">
      <w:pPr>
        <w:pStyle w:val="text"/>
      </w:pPr>
      <w:r w:rsidRPr="007F405D">
        <w:t>на юридических лиц – от пяти тысяч до двадцати тысяч рублей.</w:t>
      </w:r>
    </w:p>
    <w:p w:rsidR="00431253" w:rsidRDefault="00431253" w:rsidP="00FE5A6D">
      <w:pPr>
        <w:pStyle w:val="text"/>
      </w:pPr>
    </w:p>
    <w:p w:rsidR="00431253" w:rsidRDefault="00431253" w:rsidP="00056C4F">
      <w:pPr>
        <w:pStyle w:val="text"/>
      </w:pPr>
      <w:r w:rsidRPr="00056C4F">
        <w:rPr>
          <w:rFonts w:cs="Times New Roman"/>
          <w:b/>
          <w:bCs/>
          <w:sz w:val="26"/>
          <w:szCs w:val="28"/>
        </w:rPr>
        <w:t xml:space="preserve">Статья 75. </w:t>
      </w:r>
      <w:hyperlink r:id="rId44" w:tgtFrame="Logical" w:history="1">
        <w:r w:rsidRPr="00EB21CF">
          <w:rPr>
            <w:rStyle w:val="a5"/>
            <w:rFonts w:cs="Arial"/>
          </w:rPr>
          <w:t>от 21.02.2014г., Закон Республики Хакасия № 13-ЗРХ, НГР RU19000201400094</w:t>
        </w:r>
      </w:hyperlink>
      <w:r>
        <w:t>.</w:t>
      </w:r>
    </w:p>
    <w:p w:rsidR="00431253" w:rsidRDefault="00431253">
      <w:pPr>
        <w:pStyle w:val="text"/>
      </w:pPr>
    </w:p>
    <w:p w:rsidR="00431253" w:rsidRDefault="00431253">
      <w:pPr>
        <w:pStyle w:val="article"/>
      </w:pPr>
      <w:r>
        <w:rPr>
          <w:b/>
          <w:bCs/>
        </w:rPr>
        <w:t>Статья 76. Азартные игры</w:t>
      </w:r>
    </w:p>
    <w:p w:rsidR="00431253" w:rsidRDefault="00431253">
      <w:pPr>
        <w:pStyle w:val="text"/>
      </w:pPr>
      <w:r>
        <w:t>Участие в азартных играх (карты, рулетка, «напёрсток» и другие) на деньги, вещи и иные ценности на улицах и в иных общественных местах влечёт наложение административного штрафа на граждан в размере от пятисот до двух тысяч рублей.</w:t>
      </w:r>
    </w:p>
    <w:p w:rsidR="00431253" w:rsidRDefault="00431253">
      <w:pPr>
        <w:pStyle w:val="text"/>
      </w:pPr>
    </w:p>
    <w:p w:rsidR="00431253" w:rsidRPr="009171A9" w:rsidRDefault="00431253" w:rsidP="00DB487B">
      <w:pPr>
        <w:widowControl w:val="0"/>
        <w:autoSpaceDE w:val="0"/>
        <w:autoSpaceDN w:val="0"/>
        <w:adjustRightInd w:val="0"/>
        <w:ind w:firstLine="709"/>
        <w:rPr>
          <w:b/>
          <w:bCs/>
          <w:sz w:val="26"/>
          <w:szCs w:val="28"/>
        </w:rPr>
      </w:pPr>
      <w:r w:rsidRPr="009171A9">
        <w:rPr>
          <w:b/>
          <w:bCs/>
          <w:sz w:val="26"/>
          <w:szCs w:val="28"/>
        </w:rPr>
        <w:t xml:space="preserve">Статья 77. Приставание к гражданам с целью гадания и (или) </w:t>
      </w:r>
      <w:proofErr w:type="gramStart"/>
      <w:r w:rsidRPr="009171A9">
        <w:rPr>
          <w:b/>
          <w:bCs/>
          <w:sz w:val="26"/>
          <w:szCs w:val="28"/>
        </w:rPr>
        <w:t>попрошайничества</w:t>
      </w:r>
      <w:proofErr w:type="gramEnd"/>
    </w:p>
    <w:p w:rsidR="00431253" w:rsidRPr="00383001" w:rsidRDefault="00431253" w:rsidP="00DB487B">
      <w:pPr>
        <w:widowControl w:val="0"/>
        <w:autoSpaceDE w:val="0"/>
        <w:autoSpaceDN w:val="0"/>
        <w:adjustRightInd w:val="0"/>
        <w:ind w:firstLine="709"/>
        <w:rPr>
          <w:rFonts w:cs="Arial"/>
          <w:szCs w:val="28"/>
        </w:rPr>
      </w:pPr>
      <w:r w:rsidRPr="00383001">
        <w:rPr>
          <w:rFonts w:cs="Arial"/>
          <w:szCs w:val="28"/>
        </w:rPr>
        <w:t xml:space="preserve">1. Приставание к гражданам в общественных местах с целью гадания и (или) </w:t>
      </w:r>
      <w:proofErr w:type="gramStart"/>
      <w:r w:rsidRPr="00383001">
        <w:rPr>
          <w:rFonts w:cs="Arial"/>
          <w:szCs w:val="28"/>
        </w:rPr>
        <w:t>попрошайничества</w:t>
      </w:r>
      <w:proofErr w:type="gramEnd"/>
      <w:r w:rsidRPr="00383001">
        <w:rPr>
          <w:rFonts w:cs="Arial"/>
          <w:szCs w:val="28"/>
        </w:rPr>
        <w:t xml:space="preserve"> влечёт наложение административного штрафа на граждан в размере от одной тысячи до двух тысяч рублей.</w:t>
      </w:r>
    </w:p>
    <w:p w:rsidR="00431253" w:rsidRPr="00383001" w:rsidRDefault="00431253" w:rsidP="00DB487B">
      <w:pPr>
        <w:widowControl w:val="0"/>
        <w:autoSpaceDE w:val="0"/>
        <w:autoSpaceDN w:val="0"/>
        <w:adjustRightInd w:val="0"/>
        <w:ind w:firstLine="709"/>
        <w:rPr>
          <w:rFonts w:cs="Arial"/>
          <w:szCs w:val="28"/>
        </w:rPr>
      </w:pPr>
      <w:r w:rsidRPr="00383001">
        <w:rPr>
          <w:rFonts w:cs="Arial"/>
          <w:szCs w:val="28"/>
        </w:rPr>
        <w:t>2. Те же действия, совершённые повторно в течение года, влекут наложение административного штрафа на граждан в размере от двух тысяч до трёх тысяч рублей.</w:t>
      </w:r>
    </w:p>
    <w:p w:rsidR="00431253" w:rsidRPr="00383001" w:rsidRDefault="00431253" w:rsidP="00DB487B">
      <w:pPr>
        <w:widowControl w:val="0"/>
        <w:autoSpaceDE w:val="0"/>
        <w:autoSpaceDN w:val="0"/>
        <w:adjustRightInd w:val="0"/>
        <w:ind w:firstLine="709"/>
        <w:rPr>
          <w:rFonts w:cs="Arial"/>
          <w:szCs w:val="28"/>
        </w:rPr>
      </w:pPr>
      <w:r w:rsidRPr="00383001">
        <w:rPr>
          <w:rFonts w:cs="Arial"/>
          <w:szCs w:val="28"/>
        </w:rPr>
        <w:t xml:space="preserve">3. Те же действия, совершённые лицами, не достигшими возраста 16 лет, влекут наложение административного штрафа на родителей или иных законных представителей несовершеннолетних детей в размере от одной </w:t>
      </w:r>
      <w:proofErr w:type="gramStart"/>
      <w:r w:rsidRPr="00383001">
        <w:rPr>
          <w:rFonts w:cs="Arial"/>
          <w:szCs w:val="28"/>
        </w:rPr>
        <w:t>тысячи пятисот</w:t>
      </w:r>
      <w:proofErr w:type="gramEnd"/>
      <w:r w:rsidRPr="00383001">
        <w:rPr>
          <w:rFonts w:cs="Arial"/>
          <w:szCs w:val="28"/>
        </w:rPr>
        <w:t xml:space="preserve"> до двух тысяч пятисот рублей.</w:t>
      </w:r>
    </w:p>
    <w:p w:rsidR="00431253" w:rsidRDefault="00431253" w:rsidP="00DB487B">
      <w:pPr>
        <w:pStyle w:val="text"/>
      </w:pPr>
      <w:r w:rsidRPr="00383001">
        <w:rPr>
          <w:szCs w:val="28"/>
        </w:rPr>
        <w:t>Примечание. Под приставанием в целях настоящего Закона понимаются неоднократные действия граждан, осуществляемые в отношении других граждан против их воли, если эти действия не влекут за собой привлечение к административной ответственности в соответствии с Кодексом Российской Федерации об административных правонарушениях.</w:t>
      </w:r>
    </w:p>
    <w:p w:rsidR="00431253" w:rsidRDefault="00431253">
      <w:pPr>
        <w:pStyle w:val="article"/>
        <w:rPr>
          <w:b/>
          <w:bCs/>
        </w:rPr>
      </w:pPr>
    </w:p>
    <w:p w:rsidR="00431253" w:rsidRDefault="00431253">
      <w:pPr>
        <w:pStyle w:val="article"/>
      </w:pPr>
      <w:r>
        <w:rPr>
          <w:b/>
          <w:bCs/>
        </w:rPr>
        <w:t>Статья 78. Выбрасывание различных предметов с балконов и из окон жилых домов, общественных зданий и автотранспорта</w:t>
      </w:r>
    </w:p>
    <w:p w:rsidR="00431253" w:rsidRDefault="00431253">
      <w:pPr>
        <w:pStyle w:val="text"/>
      </w:pPr>
      <w:r>
        <w:t>Выбрасывание различных предметов с балконов и из окон жилых домов, общественных зданий и автотранспорта влечёт предупреждение или наложение административного штрафа на граждан в размере от пятисот до одной тысячи рублей.</w:t>
      </w:r>
    </w:p>
    <w:p w:rsidR="00431253" w:rsidRDefault="00431253">
      <w:pPr>
        <w:pStyle w:val="text"/>
      </w:pPr>
    </w:p>
    <w:p w:rsidR="00431253" w:rsidRDefault="00431253">
      <w:pPr>
        <w:pStyle w:val="article"/>
      </w:pPr>
      <w:r>
        <w:rPr>
          <w:b/>
          <w:bCs/>
        </w:rPr>
        <w:t>Статья 79. Организация или содержание притонов для распития спиртных напитков</w:t>
      </w:r>
    </w:p>
    <w:p w:rsidR="00431253" w:rsidRDefault="00431253">
      <w:pPr>
        <w:pStyle w:val="text"/>
      </w:pPr>
      <w:r>
        <w:t xml:space="preserve">Организация или содержание притонов для распития спиртных напитков влечёт наложение административного штрафа на граждан в размере от двух тысяч до пяти тысяч рублей. </w:t>
      </w:r>
    </w:p>
    <w:p w:rsidR="00431253" w:rsidRDefault="00431253">
      <w:pPr>
        <w:pStyle w:val="text"/>
      </w:pPr>
      <w:r>
        <w:t>Примечание. 1. Под притоном понимается нежилое помещение, неоднократно предоставляемое лицом, являющимся собственником помещения, а равно осуществляющим право пользования им по иным основаниям, для распития спиртных напитков.</w:t>
      </w:r>
    </w:p>
    <w:p w:rsidR="00431253" w:rsidRDefault="00431253">
      <w:pPr>
        <w:pStyle w:val="text"/>
      </w:pPr>
      <w:r>
        <w:t>2. Под организацией притона понимаются действия, направленные на его создание (</w:t>
      </w:r>
      <w:proofErr w:type="spellStart"/>
      <w:r>
        <w:t>подыскивание</w:t>
      </w:r>
      <w:proofErr w:type="spellEnd"/>
      <w:r>
        <w:t>, наём, приспособление помещения, его оборудование), а при наличии помещения - привлечение лиц, желающих им воспользоваться для распития спиртных напитков, сбор сре</w:t>
      </w:r>
      <w:proofErr w:type="gramStart"/>
      <w:r>
        <w:t>дств дл</w:t>
      </w:r>
      <w:proofErr w:type="gramEnd"/>
      <w:r>
        <w:t>я этого, добывание этих напитков и т.д.</w:t>
      </w:r>
    </w:p>
    <w:p w:rsidR="00431253" w:rsidRDefault="00431253">
      <w:pPr>
        <w:pStyle w:val="text"/>
      </w:pPr>
    </w:p>
    <w:p w:rsidR="00431253" w:rsidRDefault="00431253">
      <w:pPr>
        <w:pStyle w:val="article"/>
      </w:pPr>
      <w:r>
        <w:rPr>
          <w:b/>
          <w:bCs/>
        </w:rPr>
        <w:t>Статья 80. Нарушение правил погребения и похоронного дела</w:t>
      </w:r>
    </w:p>
    <w:p w:rsidR="00431253" w:rsidRDefault="00431253">
      <w:pPr>
        <w:pStyle w:val="text"/>
      </w:pPr>
      <w:r>
        <w:t>1. Незаконное занятие места, отведённого под захоронение умершего, влечёт наложение административного штрафа:</w:t>
      </w:r>
    </w:p>
    <w:p w:rsidR="00431253" w:rsidRDefault="00431253">
      <w:pPr>
        <w:pStyle w:val="text"/>
      </w:pPr>
      <w:r>
        <w:t>на граждан в размере от ста до пятисот рублей;</w:t>
      </w:r>
    </w:p>
    <w:p w:rsidR="00431253" w:rsidRDefault="00431253">
      <w:pPr>
        <w:pStyle w:val="text"/>
      </w:pPr>
      <w:r>
        <w:t>на должностных лиц - от пятисот до двух тысяч рублей.</w:t>
      </w:r>
    </w:p>
    <w:p w:rsidR="00431253" w:rsidRDefault="00431253">
      <w:pPr>
        <w:pStyle w:val="text"/>
      </w:pPr>
      <w:r>
        <w:t xml:space="preserve">2. </w:t>
      </w:r>
      <w:proofErr w:type="gramStart"/>
      <w:r>
        <w:t>Погребение умерших без надлежащим образом оформленных документов влечёт наложение административного штрафа:</w:t>
      </w:r>
      <w:proofErr w:type="gramEnd"/>
    </w:p>
    <w:p w:rsidR="00431253" w:rsidRDefault="00431253">
      <w:pPr>
        <w:pStyle w:val="text"/>
      </w:pPr>
      <w:r>
        <w:t xml:space="preserve">на граждан в размере от пятисот до одной тысячи рублей; </w:t>
      </w:r>
    </w:p>
    <w:p w:rsidR="00431253" w:rsidRDefault="00431253">
      <w:pPr>
        <w:pStyle w:val="text"/>
      </w:pPr>
      <w:r>
        <w:t>на должностных лиц - от одной тысячи до трёх тысяч рублей.</w:t>
      </w:r>
    </w:p>
    <w:p w:rsidR="00431253" w:rsidRDefault="00431253">
      <w:pPr>
        <w:pStyle w:val="text"/>
      </w:pPr>
      <w:r>
        <w:t>3. Нарушение порядка учёта захоронений умерших влечёт наложение административного штрафа:</w:t>
      </w:r>
    </w:p>
    <w:p w:rsidR="00431253" w:rsidRDefault="00431253">
      <w:pPr>
        <w:pStyle w:val="text"/>
      </w:pPr>
      <w:r>
        <w:t xml:space="preserve">на граждан в размере от пятисот до одной тысячи рублей; </w:t>
      </w:r>
    </w:p>
    <w:p w:rsidR="00431253" w:rsidRDefault="00431253">
      <w:pPr>
        <w:pStyle w:val="text"/>
      </w:pPr>
      <w:r>
        <w:t>на должностных лиц - от одной тысячи до двух тысяч рублей.</w:t>
      </w:r>
    </w:p>
    <w:p w:rsidR="00431253" w:rsidRDefault="00431253">
      <w:pPr>
        <w:pStyle w:val="text"/>
      </w:pPr>
      <w:r>
        <w:t>4. Нарушение установленных органами местного самоуправления в Республике Хакасия правил посещения кладбищ влечёт наложение административного штрафа на граждан в размере пятисот рублей.</w:t>
      </w:r>
    </w:p>
    <w:p w:rsidR="00431253" w:rsidRDefault="00431253">
      <w:pPr>
        <w:pStyle w:val="text"/>
      </w:pPr>
    </w:p>
    <w:p w:rsidR="00431253" w:rsidRDefault="00431253">
      <w:pPr>
        <w:pStyle w:val="article"/>
      </w:pPr>
      <w:r>
        <w:rPr>
          <w:b/>
          <w:bCs/>
        </w:rPr>
        <w:t xml:space="preserve">Статья 81. Изготовление, хранение, сбыт крепких спиртных напитков домашней выработки, аппаратов для выработки крепких спиртных напитков </w:t>
      </w:r>
      <w:r w:rsidRPr="00DB487B">
        <w:rPr>
          <w:b/>
          <w:bCs/>
        </w:rPr>
        <w:t>домашней выработки</w:t>
      </w:r>
    </w:p>
    <w:p w:rsidR="00431253" w:rsidRDefault="00431253">
      <w:pPr>
        <w:pStyle w:val="text"/>
      </w:pPr>
      <w:r>
        <w:t xml:space="preserve">1. Изготовление и (или) хранение с целью сбыта, а равно сбыт крепких спиртных напитков </w:t>
      </w:r>
      <w:r w:rsidRPr="00383001">
        <w:rPr>
          <w:szCs w:val="28"/>
        </w:rPr>
        <w:t>домашней выработки</w:t>
      </w:r>
      <w:r>
        <w:t xml:space="preserve"> или аппаратов (орудий) для их выработки влечёт наложение административного штрафа на граждан в размере от одной тысячи до трёх тысяч рублей.</w:t>
      </w:r>
    </w:p>
    <w:p w:rsidR="00431253" w:rsidRDefault="00431253">
      <w:pPr>
        <w:pStyle w:val="text"/>
      </w:pPr>
      <w:r>
        <w:t>2. Действия, указанные в части 1 настоящей статьи, совершённые повторно в течение года со дня окончания исполнения постановления о назначении административного наказания, влекут наложение административного штрафа на граждан в размере от трёх тысяч до пяти тысяч рублей.</w:t>
      </w:r>
    </w:p>
    <w:p w:rsidR="00431253" w:rsidRDefault="00431253">
      <w:pPr>
        <w:pStyle w:val="text"/>
      </w:pPr>
    </w:p>
    <w:p w:rsidR="00431253" w:rsidRDefault="00431253" w:rsidP="00056C4F">
      <w:pPr>
        <w:pStyle w:val="text"/>
      </w:pPr>
      <w:r w:rsidRPr="00056C4F">
        <w:rPr>
          <w:rFonts w:cs="Times New Roman"/>
          <w:b/>
          <w:bCs/>
          <w:sz w:val="26"/>
          <w:szCs w:val="28"/>
        </w:rPr>
        <w:t>Статья 82.</w:t>
      </w:r>
      <w:r>
        <w:rPr>
          <w:rFonts w:cs="Times New Roman"/>
          <w:b/>
          <w:bCs/>
          <w:sz w:val="26"/>
          <w:szCs w:val="28"/>
        </w:rPr>
        <w:t xml:space="preserve"> </w:t>
      </w:r>
      <w:r w:rsidRPr="00056C4F">
        <w:rPr>
          <w:rFonts w:cs="Times New Roman"/>
          <w:bCs/>
        </w:rPr>
        <w:t>утратила силу</w:t>
      </w:r>
      <w:r w:rsidRPr="00056C4F">
        <w:rPr>
          <w:rFonts w:cs="Times New Roman"/>
          <w:b/>
          <w:bCs/>
          <w:sz w:val="26"/>
          <w:szCs w:val="28"/>
        </w:rPr>
        <w:t xml:space="preserve"> </w:t>
      </w:r>
      <w:hyperlink r:id="rId45" w:tgtFrame="Logical" w:history="1">
        <w:r w:rsidRPr="00EB21CF">
          <w:rPr>
            <w:rStyle w:val="a5"/>
            <w:rFonts w:cs="Arial"/>
          </w:rPr>
          <w:t>от 21.02.2014г., Закон Республики Хакасия № 13-ЗРХ, НГР RU19000201400094</w:t>
        </w:r>
      </w:hyperlink>
      <w:r>
        <w:t>.</w:t>
      </w:r>
    </w:p>
    <w:p w:rsidR="00431253" w:rsidRDefault="00431253">
      <w:pPr>
        <w:pStyle w:val="text"/>
      </w:pPr>
    </w:p>
    <w:p w:rsidR="00431253" w:rsidRPr="00514B9C" w:rsidRDefault="00431253" w:rsidP="00C60BBE">
      <w:pPr>
        <w:widowControl w:val="0"/>
        <w:suppressAutoHyphens/>
        <w:ind w:firstLine="709"/>
        <w:rPr>
          <w:b/>
          <w:bCs/>
          <w:sz w:val="26"/>
          <w:szCs w:val="28"/>
        </w:rPr>
      </w:pPr>
      <w:r w:rsidRPr="00514B9C">
        <w:rPr>
          <w:b/>
          <w:bCs/>
          <w:sz w:val="26"/>
          <w:szCs w:val="28"/>
        </w:rPr>
        <w:t>Статья 82</w:t>
      </w:r>
      <w:r w:rsidRPr="00514B9C">
        <w:rPr>
          <w:b/>
          <w:bCs/>
          <w:sz w:val="26"/>
          <w:szCs w:val="28"/>
          <w:vertAlign w:val="superscript"/>
        </w:rPr>
        <w:t>1</w:t>
      </w:r>
      <w:r w:rsidRPr="00514B9C">
        <w:rPr>
          <w:b/>
          <w:bCs/>
          <w:sz w:val="26"/>
          <w:szCs w:val="28"/>
        </w:rPr>
        <w:t xml:space="preserve">. </w:t>
      </w:r>
      <w:proofErr w:type="spellStart"/>
      <w:r w:rsidRPr="00514B9C">
        <w:rPr>
          <w:b/>
          <w:bCs/>
          <w:sz w:val="26"/>
          <w:szCs w:val="28"/>
        </w:rPr>
        <w:t>Непроведение</w:t>
      </w:r>
      <w:proofErr w:type="spellEnd"/>
      <w:r w:rsidRPr="00514B9C">
        <w:rPr>
          <w:b/>
          <w:bCs/>
          <w:sz w:val="26"/>
          <w:szCs w:val="28"/>
        </w:rPr>
        <w:t xml:space="preserve"> мероприятий по гражданской обороне  в Республике Хакасия </w:t>
      </w:r>
    </w:p>
    <w:p w:rsidR="00431253" w:rsidRDefault="00431253" w:rsidP="00C60BBE">
      <w:pPr>
        <w:widowControl w:val="0"/>
        <w:suppressAutoHyphens/>
        <w:ind w:firstLine="709"/>
        <w:rPr>
          <w:rFonts w:cs="Arial"/>
        </w:rPr>
      </w:pPr>
    </w:p>
    <w:p w:rsidR="00431253" w:rsidRPr="009E0DF6" w:rsidRDefault="00431253" w:rsidP="00C60BBE">
      <w:pPr>
        <w:widowControl w:val="0"/>
        <w:suppressAutoHyphens/>
        <w:ind w:firstLine="709"/>
        <w:rPr>
          <w:rFonts w:cs="Arial"/>
        </w:rPr>
      </w:pPr>
      <w:r w:rsidRPr="009E0DF6">
        <w:rPr>
          <w:rFonts w:cs="Arial"/>
        </w:rPr>
        <w:t xml:space="preserve">1. </w:t>
      </w:r>
      <w:proofErr w:type="spellStart"/>
      <w:r w:rsidRPr="009E0DF6">
        <w:rPr>
          <w:rFonts w:cs="Arial"/>
        </w:rPr>
        <w:t>Непроведение</w:t>
      </w:r>
      <w:proofErr w:type="spellEnd"/>
      <w:r w:rsidRPr="009E0DF6">
        <w:rPr>
          <w:rFonts w:cs="Arial"/>
        </w:rPr>
        <w:t xml:space="preserve"> планирования и выполнения мероприятий по защите и </w:t>
      </w:r>
      <w:r w:rsidRPr="009E0DF6">
        <w:rPr>
          <w:rFonts w:cs="Arial"/>
        </w:rPr>
        <w:lastRenderedPageBreak/>
        <w:t>первоочередному жизнеобеспечению населения влечёт наложение административного штрафа на должностных лиц в размере от двух тысяч до четырёх тысяч рублей.</w:t>
      </w:r>
    </w:p>
    <w:p w:rsidR="00431253" w:rsidRDefault="00431253" w:rsidP="00C60BBE">
      <w:pPr>
        <w:pStyle w:val="text"/>
      </w:pPr>
      <w:r w:rsidRPr="009E0DF6">
        <w:t xml:space="preserve">2. </w:t>
      </w:r>
      <w:proofErr w:type="spellStart"/>
      <w:r w:rsidRPr="009E0DF6">
        <w:t>Непроведение</w:t>
      </w:r>
      <w:proofErr w:type="spellEnd"/>
      <w:r w:rsidRPr="009E0DF6">
        <w:t xml:space="preserve"> мероприятий по обучению населения в области гражданской обороны, созданию и поддержанию в рабочем состоянии соответствующей учебно-материальной базы влечёт наложение административного штрафа на должностных лиц в размере от четырёх тысяч до шести тысяч рублей.</w:t>
      </w:r>
    </w:p>
    <w:p w:rsidR="00431253" w:rsidRDefault="00431253">
      <w:pPr>
        <w:pStyle w:val="text"/>
      </w:pPr>
    </w:p>
    <w:p w:rsidR="00431253" w:rsidRDefault="00431253">
      <w:pPr>
        <w:pStyle w:val="chapter"/>
        <w:jc w:val="center"/>
        <w:rPr>
          <w:b/>
          <w:bCs/>
        </w:rPr>
      </w:pPr>
      <w:r>
        <w:rPr>
          <w:b/>
          <w:bCs/>
        </w:rPr>
        <w:t>Глава 11. АДМИНИСТРАТИВНЫЕ ПРАВОНАРУШЕНИЯ В ОБЛАСТИ ЖИЛИЩНО-КОММУНАЛЬНОГО ХОЗЯЙСТВА И БЛАГОУСТРОЙСТВА</w:t>
      </w:r>
    </w:p>
    <w:p w:rsidR="00431253" w:rsidRDefault="00431253">
      <w:pPr>
        <w:pStyle w:val="chapter"/>
        <w:jc w:val="center"/>
      </w:pPr>
    </w:p>
    <w:p w:rsidR="00431253" w:rsidRDefault="00431253">
      <w:pPr>
        <w:pStyle w:val="article"/>
      </w:pPr>
      <w:r>
        <w:rPr>
          <w:b/>
          <w:bCs/>
        </w:rPr>
        <w:t>Статья 83. Нарушение правил благоустройства городов и других населённых пунктов</w:t>
      </w:r>
    </w:p>
    <w:p w:rsidR="00431253" w:rsidRDefault="00431253">
      <w:pPr>
        <w:pStyle w:val="text"/>
      </w:pPr>
      <w:r>
        <w:t>1. Нарушение установленных органами местного самоуправления в Республике Хакасия правил благоустройства, озеленения и содержания территорий и строений, а равно правил по обеспечению чистоты в городах и других населённых пунктах влечёт предупреждение или наложение административного штрафа:</w:t>
      </w:r>
    </w:p>
    <w:p w:rsidR="00431253" w:rsidRDefault="00431253">
      <w:pPr>
        <w:pStyle w:val="text"/>
      </w:pPr>
      <w:r>
        <w:t xml:space="preserve">на граждан в размере от пятисот до одной тысячи рублей; </w:t>
      </w:r>
    </w:p>
    <w:p w:rsidR="00431253" w:rsidRDefault="00431253">
      <w:pPr>
        <w:pStyle w:val="text"/>
      </w:pPr>
      <w:r>
        <w:t xml:space="preserve">на должностных лиц - от двух тысяч до пяти тысяч рублей; </w:t>
      </w:r>
    </w:p>
    <w:p w:rsidR="00431253" w:rsidRDefault="00431253">
      <w:pPr>
        <w:pStyle w:val="text"/>
      </w:pPr>
      <w:r>
        <w:t>на юридических лиц - от пяти тысяч до десяти тысяч рублей.</w:t>
      </w:r>
    </w:p>
    <w:p w:rsidR="00431253" w:rsidRDefault="00431253">
      <w:pPr>
        <w:pStyle w:val="text"/>
      </w:pPr>
      <w:r>
        <w:t>2. Те же действия, повлекшие повреждение или уничтожение чужого имущества, влекут наложение административного штрафа:</w:t>
      </w:r>
    </w:p>
    <w:p w:rsidR="00431253" w:rsidRDefault="00431253">
      <w:pPr>
        <w:pStyle w:val="text"/>
      </w:pPr>
      <w:r>
        <w:t>на граждан в размере от одной тысячи до двух тысяч рублей;</w:t>
      </w:r>
    </w:p>
    <w:p w:rsidR="00431253" w:rsidRDefault="00431253">
      <w:pPr>
        <w:pStyle w:val="text"/>
      </w:pPr>
      <w:r>
        <w:t xml:space="preserve">на должностных лиц - от пяти тысяч до десяти тысяч рублей; </w:t>
      </w:r>
    </w:p>
    <w:p w:rsidR="00431253" w:rsidRDefault="00431253">
      <w:pPr>
        <w:pStyle w:val="text"/>
      </w:pPr>
      <w:r>
        <w:t>на юридических лиц - от десяти тысяч до двадцати тысяч рублей.</w:t>
      </w:r>
    </w:p>
    <w:p w:rsidR="00431253" w:rsidRDefault="00431253" w:rsidP="00C60BBE">
      <w:pPr>
        <w:pStyle w:val="text"/>
      </w:pPr>
    </w:p>
    <w:p w:rsidR="00431253" w:rsidRPr="00514B9C" w:rsidRDefault="00431253" w:rsidP="00C60BBE">
      <w:pPr>
        <w:widowControl w:val="0"/>
        <w:suppressAutoHyphens/>
        <w:rPr>
          <w:b/>
          <w:bCs/>
          <w:sz w:val="26"/>
          <w:szCs w:val="28"/>
        </w:rPr>
      </w:pPr>
      <w:r w:rsidRPr="00514B9C">
        <w:rPr>
          <w:b/>
          <w:bCs/>
          <w:sz w:val="26"/>
          <w:szCs w:val="28"/>
        </w:rPr>
        <w:t>Статья 83</w:t>
      </w:r>
      <w:r w:rsidRPr="00514B9C">
        <w:rPr>
          <w:b/>
          <w:bCs/>
          <w:sz w:val="26"/>
          <w:szCs w:val="28"/>
          <w:vertAlign w:val="superscript"/>
        </w:rPr>
        <w:t>1</w:t>
      </w:r>
      <w:r w:rsidRPr="00514B9C">
        <w:rPr>
          <w:b/>
          <w:bCs/>
          <w:sz w:val="26"/>
          <w:szCs w:val="28"/>
        </w:rPr>
        <w:t>. Нарушение порядка распоряжения объектом нежилого фонда, находящимся в республиканской собственности, и использования указанного объекта</w:t>
      </w:r>
    </w:p>
    <w:p w:rsidR="00431253" w:rsidRPr="009E0DF6" w:rsidRDefault="00431253" w:rsidP="00C60BBE">
      <w:pPr>
        <w:widowControl w:val="0"/>
        <w:suppressAutoHyphens/>
        <w:rPr>
          <w:rFonts w:cs="Arial"/>
        </w:rPr>
      </w:pPr>
    </w:p>
    <w:p w:rsidR="00431253" w:rsidRPr="009E0DF6" w:rsidRDefault="00431253" w:rsidP="00C60BBE">
      <w:pPr>
        <w:widowControl w:val="0"/>
        <w:suppressAutoHyphens/>
        <w:rPr>
          <w:rFonts w:cs="Arial"/>
        </w:rPr>
      </w:pPr>
      <w:r w:rsidRPr="009E0DF6">
        <w:rPr>
          <w:rFonts w:cs="Arial"/>
        </w:rPr>
        <w:t>1. Распоряжение объектом нежилого фонда, находящимся в республиканской собственности, без разрешения специально уполномоченного органа исполнительной власти Республики Хакасия влечёт наложение административного штрафа на должностных лиц в размере от четырёх тысяч до пяти тысяч рублей.</w:t>
      </w:r>
    </w:p>
    <w:p w:rsidR="00431253" w:rsidRPr="009E0DF6" w:rsidRDefault="00431253" w:rsidP="00C60BBE">
      <w:pPr>
        <w:widowControl w:val="0"/>
        <w:suppressAutoHyphens/>
        <w:rPr>
          <w:rFonts w:cs="Arial"/>
        </w:rPr>
      </w:pPr>
      <w:r w:rsidRPr="009E0DF6">
        <w:rPr>
          <w:rFonts w:cs="Arial"/>
        </w:rPr>
        <w:t>2. Использование находящегося в республиканской собственности объекта нежилого фонда без надлежаще оформленных документов либо с нарушением установленных норм и правил эксплуатации и содержания объектов нежилого фонда влечёт наложение административного штрафа:</w:t>
      </w:r>
    </w:p>
    <w:p w:rsidR="00431253" w:rsidRPr="009E0DF6" w:rsidRDefault="00431253" w:rsidP="00C60BBE">
      <w:pPr>
        <w:widowControl w:val="0"/>
        <w:suppressAutoHyphens/>
        <w:rPr>
          <w:rFonts w:cs="Arial"/>
        </w:rPr>
      </w:pPr>
      <w:r w:rsidRPr="009E0DF6">
        <w:rPr>
          <w:rFonts w:cs="Arial"/>
        </w:rPr>
        <w:t xml:space="preserve">на граждан в размере от одной тысячи до одной </w:t>
      </w:r>
      <w:proofErr w:type="gramStart"/>
      <w:r w:rsidRPr="009E0DF6">
        <w:rPr>
          <w:rFonts w:cs="Arial"/>
        </w:rPr>
        <w:t>тысячи пятисот</w:t>
      </w:r>
      <w:proofErr w:type="gramEnd"/>
      <w:r w:rsidRPr="009E0DF6">
        <w:rPr>
          <w:rFonts w:cs="Arial"/>
        </w:rPr>
        <w:t xml:space="preserve"> рублей; на должностных лиц – от двух тысяч до трёх тысяч рублей; </w:t>
      </w:r>
    </w:p>
    <w:p w:rsidR="00431253" w:rsidRDefault="00431253" w:rsidP="00C60BBE">
      <w:pPr>
        <w:pStyle w:val="text"/>
      </w:pPr>
      <w:r w:rsidRPr="009E0DF6">
        <w:t>на юридических лиц – от двадцати тысяч до тридцати тысяч рублей.</w:t>
      </w:r>
    </w:p>
    <w:p w:rsidR="00431253" w:rsidRDefault="00431253">
      <w:pPr>
        <w:pStyle w:val="text"/>
      </w:pPr>
    </w:p>
    <w:p w:rsidR="00431253" w:rsidRDefault="00431253">
      <w:pPr>
        <w:pStyle w:val="article"/>
      </w:pPr>
      <w:r>
        <w:rPr>
          <w:b/>
          <w:bCs/>
        </w:rPr>
        <w:t>Статья 84. Нарушение правил содержания подсобных, технических помещений и нежилых объектов</w:t>
      </w:r>
    </w:p>
    <w:p w:rsidR="00431253" w:rsidRDefault="00431253">
      <w:pPr>
        <w:pStyle w:val="text"/>
      </w:pPr>
      <w:r>
        <w:t xml:space="preserve">1. Нарушение правил содержания подсобных и технических помещений в жилых домах (подвалов, чердаков, кладовых, машинных отделений и других), а также нежилых объектов, размещённых в жилом фонде, создавшее условия или </w:t>
      </w:r>
      <w:r>
        <w:lastRenderedPageBreak/>
        <w:t>повлекшее причинение вреда здоровью человека или имуществу других лиц либо создавшее условия для совершения правонарушения, влечёт предупреждение или наложение административного штрафа:</w:t>
      </w:r>
    </w:p>
    <w:p w:rsidR="00431253" w:rsidRDefault="00431253">
      <w:pPr>
        <w:pStyle w:val="text"/>
      </w:pPr>
      <w:r>
        <w:t xml:space="preserve">на граждан в размере от пятисот до одной тысячи рублей; </w:t>
      </w:r>
    </w:p>
    <w:p w:rsidR="00431253" w:rsidRDefault="00431253">
      <w:pPr>
        <w:pStyle w:val="text"/>
      </w:pPr>
      <w:r>
        <w:t xml:space="preserve">на должностных лиц - от одной тысячи до трёх тысяч рублей; </w:t>
      </w:r>
    </w:p>
    <w:p w:rsidR="00431253" w:rsidRDefault="00431253">
      <w:pPr>
        <w:pStyle w:val="text"/>
      </w:pPr>
      <w:r>
        <w:t>на юридических лиц - от десяти тысяч до сорока тысяч рублей.</w:t>
      </w:r>
    </w:p>
    <w:p w:rsidR="00431253" w:rsidRDefault="00431253">
      <w:pPr>
        <w:pStyle w:val="text"/>
      </w:pPr>
      <w:r>
        <w:t>2. Те же действия (бездействие), совершенные лицом, которое в течение года было подвергнуто административному наказанию за нарушение, предусмотренное частью 1 настоящей статьи, влекут наложение административного штрафа:</w:t>
      </w:r>
    </w:p>
    <w:p w:rsidR="00431253" w:rsidRDefault="00431253">
      <w:pPr>
        <w:pStyle w:val="text"/>
      </w:pPr>
      <w:r>
        <w:t>на граждан в размере от одной тысячи до двух тысяч рублей;</w:t>
      </w:r>
    </w:p>
    <w:p w:rsidR="00431253" w:rsidRDefault="00431253">
      <w:pPr>
        <w:pStyle w:val="text"/>
      </w:pPr>
      <w:r>
        <w:t>на должностных лиц - от трёх тысяч до пяти тысяч рублей;</w:t>
      </w:r>
    </w:p>
    <w:p w:rsidR="00431253" w:rsidRDefault="00431253">
      <w:pPr>
        <w:pStyle w:val="text"/>
      </w:pPr>
      <w:r>
        <w:t>на юридических лиц - от сорока тысяч до пятидесяти тысяч рублей.</w:t>
      </w:r>
    </w:p>
    <w:p w:rsidR="00431253" w:rsidRDefault="00431253">
      <w:pPr>
        <w:pStyle w:val="text"/>
      </w:pPr>
    </w:p>
    <w:p w:rsidR="00431253" w:rsidRDefault="00431253">
      <w:pPr>
        <w:pStyle w:val="article"/>
      </w:pPr>
      <w:r>
        <w:rPr>
          <w:b/>
          <w:bCs/>
        </w:rPr>
        <w:t>Статья 85. Несвоевременная очистка зданий и сооружений от снега, льда и сосулек</w:t>
      </w:r>
    </w:p>
    <w:p w:rsidR="00431253" w:rsidRDefault="00431253">
      <w:pPr>
        <w:pStyle w:val="text"/>
      </w:pPr>
      <w:r>
        <w:t xml:space="preserve">Статья утратила силу </w:t>
      </w:r>
      <w:hyperlink r:id="rId46" w:history="1">
        <w:r>
          <w:rPr>
            <w:rStyle w:val="a5"/>
            <w:rFonts w:cs="Arial"/>
          </w:rPr>
          <w:t>Законом Республики Хакасия №79-ЗРХ от 09.07.2009г., НГР RU19000200900276</w:t>
        </w:r>
      </w:hyperlink>
      <w:r>
        <w:t>.</w:t>
      </w:r>
    </w:p>
    <w:p w:rsidR="00431253" w:rsidRDefault="00431253">
      <w:pPr>
        <w:pStyle w:val="text"/>
      </w:pPr>
    </w:p>
    <w:p w:rsidR="00431253" w:rsidRDefault="00431253">
      <w:pPr>
        <w:pStyle w:val="article"/>
      </w:pPr>
      <w:r>
        <w:rPr>
          <w:b/>
          <w:bCs/>
        </w:rPr>
        <w:t>Статья 86. Нарушение порядка складирования или хранения строительных материалов, конструкций, оборудования</w:t>
      </w:r>
    </w:p>
    <w:p w:rsidR="00431253" w:rsidRDefault="00431253">
      <w:pPr>
        <w:pStyle w:val="text"/>
      </w:pPr>
      <w:r>
        <w:t xml:space="preserve">Статья утратила силу </w:t>
      </w:r>
      <w:hyperlink r:id="rId47" w:history="1">
        <w:r>
          <w:rPr>
            <w:rStyle w:val="a5"/>
            <w:rFonts w:cs="Arial"/>
          </w:rPr>
          <w:t>Законом Республики Хакасия №79-ЗРХ от 09.07.2009г., НГР RU19000200900276</w:t>
        </w:r>
      </w:hyperlink>
      <w:r>
        <w:t>.</w:t>
      </w:r>
    </w:p>
    <w:p w:rsidR="00431253" w:rsidRDefault="00431253">
      <w:pPr>
        <w:pStyle w:val="text"/>
      </w:pPr>
    </w:p>
    <w:p w:rsidR="00431253" w:rsidRDefault="00431253">
      <w:pPr>
        <w:pStyle w:val="article"/>
      </w:pPr>
      <w:r>
        <w:rPr>
          <w:b/>
          <w:bCs/>
        </w:rPr>
        <w:t xml:space="preserve">Статья 87. </w:t>
      </w:r>
      <w:proofErr w:type="spellStart"/>
      <w:r>
        <w:rPr>
          <w:b/>
          <w:bCs/>
        </w:rPr>
        <w:t>Невосстановление</w:t>
      </w:r>
      <w:proofErr w:type="spellEnd"/>
      <w:r>
        <w:rPr>
          <w:b/>
          <w:bCs/>
        </w:rPr>
        <w:t xml:space="preserve"> или некачественное восстановление дорожного покрытия, газонов после окончания проведения земляных работ</w:t>
      </w:r>
    </w:p>
    <w:p w:rsidR="00431253" w:rsidRDefault="00431253">
      <w:pPr>
        <w:pStyle w:val="text"/>
      </w:pPr>
      <w:proofErr w:type="spellStart"/>
      <w:r>
        <w:t>Невосстановление</w:t>
      </w:r>
      <w:proofErr w:type="spellEnd"/>
      <w:r>
        <w:t xml:space="preserve"> или некачественное восстановление дорожного покрытия, газонов в установленный срок после окончания проведения земляных работ влечёт наложение административного штрафа:</w:t>
      </w:r>
    </w:p>
    <w:p w:rsidR="00431253" w:rsidRDefault="00431253">
      <w:pPr>
        <w:pStyle w:val="text"/>
      </w:pPr>
      <w:r>
        <w:t>на граждан в размере от пятисот до одной тысячи рублей;</w:t>
      </w:r>
    </w:p>
    <w:p w:rsidR="00431253" w:rsidRDefault="00431253">
      <w:pPr>
        <w:pStyle w:val="text"/>
      </w:pPr>
      <w:r>
        <w:t>на должностных лиц - от двух тысяч до пяти тысяч рублей;</w:t>
      </w:r>
    </w:p>
    <w:p w:rsidR="00431253" w:rsidRDefault="00431253">
      <w:pPr>
        <w:pStyle w:val="text"/>
      </w:pPr>
      <w:r>
        <w:t>на юридических лиц - от десяти тысяч до тридцати тысяч рублей.</w:t>
      </w:r>
    </w:p>
    <w:p w:rsidR="00431253" w:rsidRDefault="00431253">
      <w:pPr>
        <w:pStyle w:val="text"/>
      </w:pPr>
    </w:p>
    <w:p w:rsidR="00431253" w:rsidRDefault="00431253">
      <w:pPr>
        <w:pStyle w:val="text"/>
      </w:pPr>
      <w:r>
        <w:rPr>
          <w:b/>
          <w:bCs/>
        </w:rPr>
        <w:t xml:space="preserve">Статья 88. </w:t>
      </w:r>
      <w:r>
        <w:t xml:space="preserve">утратила силу </w:t>
      </w:r>
      <w:hyperlink r:id="rId48" w:history="1">
        <w:r>
          <w:rPr>
            <w:rStyle w:val="a5"/>
            <w:rFonts w:cs="Arial"/>
          </w:rPr>
          <w:t>Законом Республики Хакасия №79-ЗРХ от 09.07.2009г., НГР RU19000200900276.</w:t>
        </w:r>
      </w:hyperlink>
    </w:p>
    <w:p w:rsidR="00431253" w:rsidRDefault="00431253">
      <w:pPr>
        <w:pStyle w:val="text"/>
      </w:pPr>
    </w:p>
    <w:p w:rsidR="00431253" w:rsidRDefault="00431253">
      <w:pPr>
        <w:pStyle w:val="article"/>
      </w:pPr>
      <w:r>
        <w:rPr>
          <w:b/>
          <w:bCs/>
        </w:rPr>
        <w:t>Статья 89. Нарушение норм и правил содержания ограждений, искусственных водоёмов, малых архитектурных форм</w:t>
      </w:r>
    </w:p>
    <w:p w:rsidR="00431253" w:rsidRDefault="00431253">
      <w:pPr>
        <w:pStyle w:val="text"/>
      </w:pPr>
      <w:r>
        <w:t>1. Нарушение норм и правил содержания ограждений, искусственных водоёмов, малых архитектурных форм и элементов ландшафтной архитектуры, садово-парковой мебели, урн, контейнеров, оборудования спортивных и детских дворовых площадок влечёт наложение административного штрафа:</w:t>
      </w:r>
    </w:p>
    <w:p w:rsidR="00431253" w:rsidRDefault="00431253">
      <w:pPr>
        <w:pStyle w:val="text"/>
      </w:pPr>
      <w:r>
        <w:t>на граждан в размере от пятисот до одной тысячи рублей;</w:t>
      </w:r>
    </w:p>
    <w:p w:rsidR="00431253" w:rsidRDefault="00431253">
      <w:pPr>
        <w:pStyle w:val="text"/>
      </w:pPr>
      <w:r>
        <w:t>на должностных лиц - от двух тысяч до пяти тысяч рублей;</w:t>
      </w:r>
    </w:p>
    <w:p w:rsidR="00431253" w:rsidRDefault="00431253">
      <w:pPr>
        <w:pStyle w:val="text"/>
      </w:pPr>
      <w:r>
        <w:t>на юридических лиц - от десяти тысяч до тридцати тысяч рублей.</w:t>
      </w:r>
    </w:p>
    <w:p w:rsidR="00431253" w:rsidRDefault="00431253">
      <w:pPr>
        <w:pStyle w:val="text"/>
      </w:pPr>
      <w:r>
        <w:t>2. Повреждение объектов, указанных в части 1 настоящей статьи, влечёт наложение административного штрафа:</w:t>
      </w:r>
    </w:p>
    <w:p w:rsidR="00431253" w:rsidRDefault="00431253">
      <w:pPr>
        <w:pStyle w:val="text"/>
      </w:pPr>
      <w:r>
        <w:t>на граждан в размере от одной тысячи до двух тысяч пятисот рублей;</w:t>
      </w:r>
    </w:p>
    <w:p w:rsidR="00431253" w:rsidRDefault="00431253">
      <w:pPr>
        <w:pStyle w:val="text"/>
      </w:pPr>
      <w:r>
        <w:t>на должностных лиц - от пяти тысяч до десяти тысяч рублей;</w:t>
      </w:r>
    </w:p>
    <w:p w:rsidR="00431253" w:rsidRDefault="00431253">
      <w:pPr>
        <w:pStyle w:val="text"/>
      </w:pPr>
      <w:r>
        <w:t>на юридических лиц - от тридцати тысяч до пятидесяти тысяч рублей.</w:t>
      </w:r>
    </w:p>
    <w:p w:rsidR="00431253" w:rsidRDefault="00431253">
      <w:pPr>
        <w:pStyle w:val="text"/>
      </w:pPr>
    </w:p>
    <w:p w:rsidR="00431253" w:rsidRDefault="00431253">
      <w:pPr>
        <w:pStyle w:val="article"/>
      </w:pPr>
      <w:r>
        <w:rPr>
          <w:b/>
          <w:bCs/>
        </w:rPr>
        <w:lastRenderedPageBreak/>
        <w:t>Статья 90. Несанкционированное проникновение в подземные инженерные коммуникации и сооружения, а также в трансформаторные и распределительные подстанции и вводно-распределительные шкафы</w:t>
      </w:r>
    </w:p>
    <w:p w:rsidR="00431253" w:rsidRDefault="00431253">
      <w:pPr>
        <w:pStyle w:val="text"/>
      </w:pPr>
      <w:r>
        <w:t>1. Несанкционированное проникновение в подземные инженерные коммуникации и сооружения, а также в трансформаторные и распределительные подстанции и вводно-распределительные шкафы влечёт наложение административного штрафа:</w:t>
      </w:r>
    </w:p>
    <w:p w:rsidR="00431253" w:rsidRDefault="00431253">
      <w:pPr>
        <w:pStyle w:val="text"/>
      </w:pPr>
      <w:r>
        <w:t>на граждан в размере от одной тысячи до двух тысяч рублей;</w:t>
      </w:r>
    </w:p>
    <w:p w:rsidR="00431253" w:rsidRDefault="00431253">
      <w:pPr>
        <w:pStyle w:val="text"/>
      </w:pPr>
      <w:r>
        <w:t>на должностных лиц - от двух тысяч до пяти тысяч рублей;</w:t>
      </w:r>
    </w:p>
    <w:p w:rsidR="00431253" w:rsidRDefault="00431253">
      <w:pPr>
        <w:pStyle w:val="text"/>
      </w:pPr>
      <w:r>
        <w:t>на юридических лиц - от пяти тысяч до десяти тысяч рублей.</w:t>
      </w:r>
    </w:p>
    <w:p w:rsidR="00431253" w:rsidRDefault="00431253">
      <w:pPr>
        <w:pStyle w:val="text"/>
      </w:pPr>
      <w:r>
        <w:t>2. Те же действия, сопряженные с несанкционированным вскрытием люков на колодцах и камерах, решёток вентиляционных шахт (киосков), защитных оголовков, ворот, дверей, запорных и защитных устройств подземных инженерных коммуникаций и сооружений, влекут наложение административного штрафа:</w:t>
      </w:r>
    </w:p>
    <w:p w:rsidR="00431253" w:rsidRDefault="00431253">
      <w:pPr>
        <w:pStyle w:val="text"/>
      </w:pPr>
      <w:r>
        <w:t>на граждан в размере от двух тысяч до трёх тысяч рублей;</w:t>
      </w:r>
    </w:p>
    <w:p w:rsidR="00431253" w:rsidRDefault="00431253">
      <w:pPr>
        <w:pStyle w:val="text"/>
      </w:pPr>
      <w:r>
        <w:t>на должностных лиц - от пяти тысяч до десяти тысяч рублей;</w:t>
      </w:r>
    </w:p>
    <w:p w:rsidR="00431253" w:rsidRDefault="00431253">
      <w:pPr>
        <w:pStyle w:val="text"/>
      </w:pPr>
      <w:r>
        <w:t>на юридических лиц - от десяти тысяч до двадцати тысяч рублей.</w:t>
      </w:r>
    </w:p>
    <w:p w:rsidR="00431253" w:rsidRDefault="00431253">
      <w:pPr>
        <w:pStyle w:val="text"/>
      </w:pPr>
    </w:p>
    <w:p w:rsidR="00431253" w:rsidRDefault="00431253">
      <w:pPr>
        <w:pStyle w:val="article"/>
      </w:pPr>
      <w:r>
        <w:rPr>
          <w:b/>
          <w:bCs/>
        </w:rPr>
        <w:t>Статья 91. Засорение подземных инженерных коммуникаций и сооружений</w:t>
      </w:r>
    </w:p>
    <w:p w:rsidR="00431253" w:rsidRDefault="00431253">
      <w:pPr>
        <w:pStyle w:val="text"/>
      </w:pPr>
      <w:r>
        <w:t>1. Сброс мусора, твёрдых производственных и бытовых отходов и иных предметов в подземные инженерные коммуникации и сооружения, а также непринятие мер по удалению мусора, твёрдых производственных и бытовых отходов и иных предметов из подземных инженерных коммуникаций и сооружений, не предназначенных для их размещения, влечёт наложение административного штрафа:</w:t>
      </w:r>
    </w:p>
    <w:p w:rsidR="00431253" w:rsidRDefault="00431253">
      <w:pPr>
        <w:pStyle w:val="text"/>
      </w:pPr>
      <w:r>
        <w:t xml:space="preserve">на граждан в размере от одной тысячи до двух тысяч рублей; </w:t>
      </w:r>
    </w:p>
    <w:p w:rsidR="00431253" w:rsidRDefault="00431253">
      <w:pPr>
        <w:pStyle w:val="text"/>
      </w:pPr>
      <w:r>
        <w:t xml:space="preserve">на должностных лиц - от двух тысяч до пяти тысяч рублей; </w:t>
      </w:r>
    </w:p>
    <w:p w:rsidR="00431253" w:rsidRDefault="00431253">
      <w:pPr>
        <w:pStyle w:val="text"/>
      </w:pPr>
      <w:r>
        <w:t>на юридических лиц - от пяти тысяч до десяти тысяч рублей.</w:t>
      </w:r>
    </w:p>
    <w:p w:rsidR="00431253" w:rsidRDefault="00431253">
      <w:pPr>
        <w:pStyle w:val="text"/>
      </w:pPr>
      <w:r>
        <w:t>2. Те же действия, приведшие к затруднению доступа к подземным инженерным коммуникациям и оборудованию подземных инженерных сооружений, влекут наложение административного штрафа:</w:t>
      </w:r>
    </w:p>
    <w:p w:rsidR="00431253" w:rsidRDefault="00431253">
      <w:pPr>
        <w:pStyle w:val="text"/>
      </w:pPr>
      <w:r>
        <w:t xml:space="preserve">на граждан в размере от одной тысячи до двух тысяч рублей; </w:t>
      </w:r>
    </w:p>
    <w:p w:rsidR="00431253" w:rsidRDefault="00431253">
      <w:pPr>
        <w:pStyle w:val="text"/>
      </w:pPr>
      <w:r>
        <w:t xml:space="preserve">на должностных лиц - от пяти тысяч до десяти тысяч рублей; </w:t>
      </w:r>
    </w:p>
    <w:p w:rsidR="00431253" w:rsidRDefault="00431253">
      <w:pPr>
        <w:pStyle w:val="text"/>
      </w:pPr>
      <w:r>
        <w:t>на юридических лиц - от десяти тысяч до двадцати тысяч рублей.</w:t>
      </w:r>
    </w:p>
    <w:p w:rsidR="00431253" w:rsidRDefault="00431253">
      <w:pPr>
        <w:pStyle w:val="text"/>
      </w:pPr>
      <w:r>
        <w:t>3. Действия, указанные в части 1 настоящей статьи, приведшие к аварийным ситуациям в подземных инженерных коммуникациях и сооружениях, влекут наложение административного штрафа:</w:t>
      </w:r>
    </w:p>
    <w:p w:rsidR="00431253" w:rsidRDefault="00431253">
      <w:pPr>
        <w:pStyle w:val="text"/>
      </w:pPr>
      <w:r>
        <w:t>на граждан в размере от двух тысяч до пяти тысяч рублей;</w:t>
      </w:r>
    </w:p>
    <w:p w:rsidR="00431253" w:rsidRDefault="00431253">
      <w:pPr>
        <w:pStyle w:val="text"/>
      </w:pPr>
      <w:r>
        <w:t>на должностных лиц - от десяти тысяч до тридцати тысяч рублей;</w:t>
      </w:r>
    </w:p>
    <w:p w:rsidR="00431253" w:rsidRDefault="00431253">
      <w:pPr>
        <w:pStyle w:val="text"/>
      </w:pPr>
      <w:r>
        <w:t>на юридических лиц - от пятидесяти тысяч до ста тысяч рублей.</w:t>
      </w:r>
    </w:p>
    <w:p w:rsidR="00431253" w:rsidRDefault="00431253">
      <w:pPr>
        <w:pStyle w:val="text"/>
      </w:pPr>
    </w:p>
    <w:p w:rsidR="00431253" w:rsidRDefault="00431253">
      <w:pPr>
        <w:pStyle w:val="article"/>
      </w:pPr>
      <w:r>
        <w:rPr>
          <w:b/>
          <w:bCs/>
        </w:rPr>
        <w:t>Статья 92. Несанкционированный сброс воды, жидких производственных и бытовых отходов в подземные инженерные коммуникации и сооружения</w:t>
      </w:r>
    </w:p>
    <w:p w:rsidR="00431253" w:rsidRDefault="00431253">
      <w:pPr>
        <w:pStyle w:val="text"/>
      </w:pPr>
      <w:r>
        <w:t>Несанкционированный сброс воды, жидких производственных и бытовых отходов в подземные инженерные коммуникации и сооружения влечёт наложение административного штрафа:</w:t>
      </w:r>
    </w:p>
    <w:p w:rsidR="00431253" w:rsidRDefault="00431253">
      <w:pPr>
        <w:pStyle w:val="text"/>
      </w:pPr>
      <w:r>
        <w:t>на граждан в размере от одной тысячи до двух тысяч рублей;</w:t>
      </w:r>
    </w:p>
    <w:p w:rsidR="00431253" w:rsidRDefault="00431253">
      <w:pPr>
        <w:pStyle w:val="text"/>
      </w:pPr>
      <w:r>
        <w:t>на должностных лиц - от двух тысяч до пяти тысяч рублей;</w:t>
      </w:r>
    </w:p>
    <w:p w:rsidR="00431253" w:rsidRDefault="00431253">
      <w:pPr>
        <w:pStyle w:val="text"/>
      </w:pPr>
      <w:r>
        <w:t>на юридических лиц - от пятнадцати тысяч до пятидесяти тысяч рублей.</w:t>
      </w:r>
    </w:p>
    <w:p w:rsidR="00431253" w:rsidRDefault="00431253">
      <w:pPr>
        <w:pStyle w:val="text"/>
      </w:pPr>
    </w:p>
    <w:p w:rsidR="00431253" w:rsidRDefault="00431253">
      <w:pPr>
        <w:pStyle w:val="article"/>
      </w:pPr>
      <w:r>
        <w:rPr>
          <w:b/>
          <w:bCs/>
        </w:rPr>
        <w:t>Статья 93. Внесение (сброс) опасных веществ и предметов в подземные инженерные коммуникации и сооружения</w:t>
      </w:r>
    </w:p>
    <w:p w:rsidR="00431253" w:rsidRDefault="00431253">
      <w:pPr>
        <w:pStyle w:val="text"/>
      </w:pPr>
      <w:r>
        <w:t xml:space="preserve">1. </w:t>
      </w:r>
      <w:proofErr w:type="gramStart"/>
      <w:r>
        <w:t>Внесение (сброс) горючих, отравляющих, ядовитых, легковоспламеняющихся и иных опасных веществ и предметов в подземные инженерные коммуникации и сооружения, а также непринятие мер по удалению горючих, отравляющих, ядовитых, легковоспламеняющихся и иных опасных веществ и предметов из подземных инженерных коммуникаций и сооружений при условии, что внесение (сброс) указанных веществ и предметов не было (не был) связано (связан) с эксплуатацией и ремонтом подземных</w:t>
      </w:r>
      <w:proofErr w:type="gramEnd"/>
      <w:r>
        <w:t xml:space="preserve"> инженерных коммуникаций и сооружений, если указанные действия не повлекли тяжких последствий, влечёт наложение административного штрафа:</w:t>
      </w:r>
    </w:p>
    <w:p w:rsidR="00431253" w:rsidRDefault="00431253">
      <w:pPr>
        <w:pStyle w:val="text"/>
      </w:pPr>
      <w:r>
        <w:t>на граждан в размере от одной тысячи до трёх тысяч рублей;</w:t>
      </w:r>
    </w:p>
    <w:p w:rsidR="00431253" w:rsidRDefault="00431253">
      <w:pPr>
        <w:pStyle w:val="text"/>
      </w:pPr>
      <w:r>
        <w:t>на должностных лиц - от десяти тысяч до двадцати тысяч рублей;</w:t>
      </w:r>
    </w:p>
    <w:p w:rsidR="00431253" w:rsidRDefault="00431253">
      <w:pPr>
        <w:pStyle w:val="text"/>
      </w:pPr>
      <w:r>
        <w:t>на юридических лиц - от пятидесяти тысяч до ста тысяч рублей.</w:t>
      </w:r>
    </w:p>
    <w:p w:rsidR="00431253" w:rsidRDefault="00431253">
      <w:pPr>
        <w:pStyle w:val="text"/>
      </w:pPr>
      <w:r>
        <w:t>2. Те же действия, приведшие к аварийным ситуациям в подземных инженерных коммуникациях и сооружениях, если это не повлекло тяжких последствий, влекут наложение административного штрафа:</w:t>
      </w:r>
    </w:p>
    <w:p w:rsidR="00431253" w:rsidRDefault="00431253">
      <w:pPr>
        <w:pStyle w:val="text"/>
      </w:pPr>
      <w:r>
        <w:t>на граждан в размере от трёх тысяч до пяти тысяч рублей;</w:t>
      </w:r>
    </w:p>
    <w:p w:rsidR="00431253" w:rsidRDefault="00431253">
      <w:pPr>
        <w:pStyle w:val="text"/>
      </w:pPr>
      <w:r>
        <w:t>на должностных лиц - от двадцати тысяч до сорока тысяч рублей;</w:t>
      </w:r>
    </w:p>
    <w:p w:rsidR="00431253" w:rsidRDefault="00431253">
      <w:pPr>
        <w:pStyle w:val="text"/>
      </w:pPr>
      <w:r>
        <w:t>на юридических лиц - от ста тысяч до двухсот тысяч рублей.</w:t>
      </w:r>
    </w:p>
    <w:p w:rsidR="00431253" w:rsidRDefault="00431253">
      <w:pPr>
        <w:pStyle w:val="text"/>
      </w:pPr>
    </w:p>
    <w:p w:rsidR="00431253" w:rsidRDefault="00431253">
      <w:pPr>
        <w:pStyle w:val="article"/>
      </w:pPr>
      <w:r>
        <w:rPr>
          <w:b/>
          <w:bCs/>
        </w:rPr>
        <w:t>Статья 94. Повреждение подземных инженерных коммуникаций и сооружений по неосторожности</w:t>
      </w:r>
    </w:p>
    <w:p w:rsidR="00431253" w:rsidRDefault="00431253">
      <w:pPr>
        <w:pStyle w:val="text"/>
      </w:pPr>
      <w:r>
        <w:t>1. Повреждение подземных инженерных коммуникаций и сооружений по неосторожности, в том числе вследствие несоблюдения действующих норм и правил согласования и проведения ремонтных, строительных и пусконаладочных работ, а также непринятие мер по устранению причиненных по неосторожности повреждений подземных инженерных коммуникаций и сооружений влечёт наложение административного штрафа:</w:t>
      </w:r>
    </w:p>
    <w:p w:rsidR="00431253" w:rsidRDefault="00431253">
      <w:pPr>
        <w:pStyle w:val="text"/>
      </w:pPr>
      <w:r>
        <w:t>на граждан в размере от одной тысячи до двух тысяч рублей;</w:t>
      </w:r>
    </w:p>
    <w:p w:rsidR="00431253" w:rsidRDefault="00431253">
      <w:pPr>
        <w:pStyle w:val="text"/>
      </w:pPr>
      <w:r>
        <w:t>на должностных лиц - от тридцати тысяч до сорока тысяч рублей;</w:t>
      </w:r>
    </w:p>
    <w:p w:rsidR="00431253" w:rsidRDefault="00431253">
      <w:pPr>
        <w:pStyle w:val="text"/>
      </w:pPr>
      <w:r>
        <w:t>на юридических лиц - от двухсот тысяч до трёхсот тысяч рублей.</w:t>
      </w:r>
    </w:p>
    <w:p w:rsidR="00431253" w:rsidRDefault="00431253">
      <w:pPr>
        <w:pStyle w:val="text"/>
      </w:pPr>
      <w:r>
        <w:t>2. Те же действия, приведшие к перерыву в эксплуатации подземных инженерных коммуникаций и сооружений, влекут наложение административного штрафа:</w:t>
      </w:r>
    </w:p>
    <w:p w:rsidR="00431253" w:rsidRDefault="00431253">
      <w:pPr>
        <w:pStyle w:val="text"/>
      </w:pPr>
      <w:r>
        <w:t>на граждан в размере от двух тысяч до пяти тысяч рублей;</w:t>
      </w:r>
    </w:p>
    <w:p w:rsidR="00431253" w:rsidRDefault="00431253">
      <w:pPr>
        <w:pStyle w:val="text"/>
      </w:pPr>
      <w:r>
        <w:t>на должностных лиц - от сорока тысяч до пятидесяти тысяч рублей;</w:t>
      </w:r>
    </w:p>
    <w:p w:rsidR="00431253" w:rsidRDefault="00431253">
      <w:pPr>
        <w:pStyle w:val="text"/>
      </w:pPr>
      <w:r>
        <w:t>на юридических лиц - от трёхсот тысяч до пятисот тысяч рублей.</w:t>
      </w:r>
    </w:p>
    <w:p w:rsidR="00431253" w:rsidRDefault="00431253">
      <w:pPr>
        <w:pStyle w:val="text"/>
      </w:pPr>
    </w:p>
    <w:p w:rsidR="00431253" w:rsidRDefault="00431253">
      <w:pPr>
        <w:pStyle w:val="article"/>
      </w:pPr>
      <w:r>
        <w:rPr>
          <w:b/>
          <w:bCs/>
        </w:rPr>
        <w:t>Статья 95. Несанкционированное закрытие или открытие запорно-регулирующих устройств на трубопроводах горячей, холодной воды, канализации и газопроводах</w:t>
      </w:r>
    </w:p>
    <w:p w:rsidR="00431253" w:rsidRDefault="00431253">
      <w:pPr>
        <w:pStyle w:val="text"/>
      </w:pPr>
      <w:r>
        <w:t>1. Несанкционированное закрытие или открытие запорно-регулирующих устройств на трубопроводах горячей, холодной воды, канализации и газопроводах влечёт наложение административного штрафа:</w:t>
      </w:r>
    </w:p>
    <w:p w:rsidR="00431253" w:rsidRDefault="00431253">
      <w:pPr>
        <w:pStyle w:val="text"/>
      </w:pPr>
      <w:r>
        <w:t xml:space="preserve">на граждан в размере от одной тысячи до двух тысяч рублей; </w:t>
      </w:r>
    </w:p>
    <w:p w:rsidR="00431253" w:rsidRDefault="00431253">
      <w:pPr>
        <w:pStyle w:val="text"/>
      </w:pPr>
      <w:r>
        <w:t xml:space="preserve">на должностных лиц - от пяти тысяч до десяти тысяч рублей; </w:t>
      </w:r>
    </w:p>
    <w:p w:rsidR="00431253" w:rsidRDefault="00431253">
      <w:pPr>
        <w:pStyle w:val="text"/>
      </w:pPr>
      <w:r>
        <w:t>на юридических лиц - от десяти тысяч до двадцати тысяч рублей.</w:t>
      </w:r>
    </w:p>
    <w:p w:rsidR="00431253" w:rsidRDefault="00431253">
      <w:pPr>
        <w:pStyle w:val="text"/>
      </w:pPr>
      <w:r>
        <w:t>2. Те же действия, приведшие к аварийным ситуациям, влекут наложение административного штрафа:</w:t>
      </w:r>
    </w:p>
    <w:p w:rsidR="00431253" w:rsidRDefault="00431253">
      <w:pPr>
        <w:pStyle w:val="text"/>
      </w:pPr>
      <w:r>
        <w:t>на граждан в размере от двух тысяч до трёх тысяч рублей;</w:t>
      </w:r>
    </w:p>
    <w:p w:rsidR="00431253" w:rsidRDefault="00431253">
      <w:pPr>
        <w:pStyle w:val="text"/>
      </w:pPr>
      <w:r>
        <w:lastRenderedPageBreak/>
        <w:t>на должностных лиц - от десяти тысяч до двадцати тысяч рублей;</w:t>
      </w:r>
    </w:p>
    <w:p w:rsidR="00431253" w:rsidRDefault="00431253">
      <w:pPr>
        <w:pStyle w:val="text"/>
      </w:pPr>
      <w:r>
        <w:t>на юридических лиц - от сорока тысяч до ста тысяч рублей.</w:t>
      </w:r>
    </w:p>
    <w:p w:rsidR="00431253" w:rsidRDefault="00431253">
      <w:pPr>
        <w:pStyle w:val="text"/>
      </w:pPr>
    </w:p>
    <w:p w:rsidR="00431253" w:rsidRDefault="00431253">
      <w:pPr>
        <w:pStyle w:val="article"/>
      </w:pPr>
      <w:r>
        <w:rPr>
          <w:b/>
          <w:bCs/>
        </w:rPr>
        <w:t>Статья 96. Несанкционированный демонтаж оборудования, подземных и наружных инженерных коммуникаций</w:t>
      </w:r>
    </w:p>
    <w:p w:rsidR="00431253" w:rsidRDefault="00431253">
      <w:pPr>
        <w:pStyle w:val="text"/>
      </w:pPr>
      <w:proofErr w:type="gramStart"/>
      <w:r>
        <w:t>Несанкционированный демонтаж (разборка на отдельные части) технологического, измерительного и иного оборудования в подземных инженерных сооружениях, а также подземных и наружных инженерных коммуникаций, снятие их с места установки без цели хищения, а равно непринятие мер по восстановлению разобранного оборудования и коммуникаций и их монтажу на предусмотренных местах установки влечёт наложение административного штрафа:</w:t>
      </w:r>
      <w:proofErr w:type="gramEnd"/>
    </w:p>
    <w:p w:rsidR="00431253" w:rsidRDefault="00431253">
      <w:pPr>
        <w:pStyle w:val="text"/>
      </w:pPr>
      <w:r>
        <w:t xml:space="preserve">на граждан в размере от одной </w:t>
      </w:r>
      <w:proofErr w:type="gramStart"/>
      <w:r>
        <w:t>тысячи пятисот</w:t>
      </w:r>
      <w:proofErr w:type="gramEnd"/>
      <w:r>
        <w:t xml:space="preserve"> до двух тысяч пятисот рублей;</w:t>
      </w:r>
    </w:p>
    <w:p w:rsidR="00431253" w:rsidRDefault="00431253">
      <w:pPr>
        <w:pStyle w:val="text"/>
      </w:pPr>
      <w:r>
        <w:t>на должностных лиц - от пяти тысяч до десяти тысяч рублей;</w:t>
      </w:r>
    </w:p>
    <w:p w:rsidR="00431253" w:rsidRDefault="00431253">
      <w:pPr>
        <w:pStyle w:val="text"/>
      </w:pPr>
      <w:r>
        <w:t>на юридических лиц - от десяти тысяч до тридцати тысяч рублей.</w:t>
      </w:r>
    </w:p>
    <w:p w:rsidR="00431253" w:rsidRDefault="00431253">
      <w:pPr>
        <w:pStyle w:val="text"/>
      </w:pPr>
    </w:p>
    <w:p w:rsidR="00431253" w:rsidRDefault="00431253">
      <w:pPr>
        <w:pStyle w:val="article"/>
      </w:pPr>
      <w:r>
        <w:rPr>
          <w:b/>
          <w:bCs/>
        </w:rPr>
        <w:t>Статья 97. Несанкционированная прокладка кабелей в подземных инженерных сооружениях</w:t>
      </w:r>
    </w:p>
    <w:p w:rsidR="00431253" w:rsidRDefault="00431253">
      <w:pPr>
        <w:pStyle w:val="text"/>
      </w:pPr>
      <w:r>
        <w:t>Несанкционированная прокладка кабелей в подземных инженерных сооружениях, а также непринятие мер по удалению несанкционированно проложенных кабелей из подземных инженерных сооружений влечёт наложение административного штрафа:</w:t>
      </w:r>
    </w:p>
    <w:p w:rsidR="00431253" w:rsidRDefault="00431253">
      <w:pPr>
        <w:pStyle w:val="text"/>
      </w:pPr>
      <w:r>
        <w:t>на граждан в размере от одной тысячи до двух тысяч рублей;</w:t>
      </w:r>
    </w:p>
    <w:p w:rsidR="00431253" w:rsidRDefault="00431253">
      <w:pPr>
        <w:pStyle w:val="text"/>
      </w:pPr>
      <w:r>
        <w:t>на должностных лиц - от пяти тысяч до десяти тысяч рублей;</w:t>
      </w:r>
    </w:p>
    <w:p w:rsidR="00431253" w:rsidRDefault="00431253">
      <w:pPr>
        <w:pStyle w:val="text"/>
      </w:pPr>
      <w:r>
        <w:t>на юридических лиц - от десяти тысяч до тридцати тысяч рублей.</w:t>
      </w:r>
    </w:p>
    <w:p w:rsidR="00431253" w:rsidRDefault="00431253">
      <w:pPr>
        <w:pStyle w:val="text"/>
      </w:pPr>
    </w:p>
    <w:p w:rsidR="00431253" w:rsidRDefault="00431253">
      <w:pPr>
        <w:pStyle w:val="article"/>
      </w:pPr>
      <w:r>
        <w:rPr>
          <w:b/>
          <w:bCs/>
        </w:rPr>
        <w:t>Статья 98. Повреждение, несанкционированная ликвидация надписей, указательных знаков и иной информации, необходимой для эксплуатации подземных и наружных инженерных коммуникаций и сооружений</w:t>
      </w:r>
    </w:p>
    <w:p w:rsidR="00431253" w:rsidRDefault="00431253">
      <w:pPr>
        <w:pStyle w:val="text"/>
      </w:pPr>
      <w:r>
        <w:t>Повреждение, несанкционированная ликвидация надписей, указательных знаков и иной информации, необходимой для эксплуатации подземных и наружных инженерных коммуникаций и сооружений, влечёт предупреждение или наложение административного штрафа:</w:t>
      </w:r>
    </w:p>
    <w:p w:rsidR="00431253" w:rsidRDefault="00431253">
      <w:pPr>
        <w:pStyle w:val="text"/>
      </w:pPr>
      <w:r>
        <w:t>на граждан в размере от ста до трёхсот рублей;</w:t>
      </w:r>
    </w:p>
    <w:p w:rsidR="00431253" w:rsidRDefault="00431253">
      <w:pPr>
        <w:pStyle w:val="text"/>
      </w:pPr>
      <w:r>
        <w:t>на должностных лиц - от одной тысячи до двух тысяч рублей;</w:t>
      </w:r>
    </w:p>
    <w:p w:rsidR="00431253" w:rsidRDefault="00431253">
      <w:pPr>
        <w:pStyle w:val="text"/>
      </w:pPr>
      <w:r>
        <w:t>на юридических лиц - от двух тысяч до пяти тысяч рублей.</w:t>
      </w:r>
    </w:p>
    <w:p w:rsidR="00431253" w:rsidRDefault="00431253">
      <w:pPr>
        <w:pStyle w:val="text"/>
      </w:pPr>
    </w:p>
    <w:p w:rsidR="00431253" w:rsidRDefault="00431253">
      <w:pPr>
        <w:pStyle w:val="article"/>
      </w:pPr>
      <w:r>
        <w:rPr>
          <w:b/>
          <w:bCs/>
        </w:rPr>
        <w:t>Статья 99. Нарушение порядка организации автостоянок</w:t>
      </w:r>
    </w:p>
    <w:p w:rsidR="00431253" w:rsidRDefault="00431253">
      <w:pPr>
        <w:pStyle w:val="text"/>
      </w:pPr>
      <w:r>
        <w:t>Организация стоянок автотранспортных средств без соответствующих разрешений либо с нарушением установленных градостроительных нормативов и правил влечёт наложение административного штрафа:</w:t>
      </w:r>
    </w:p>
    <w:p w:rsidR="00431253" w:rsidRDefault="00431253">
      <w:pPr>
        <w:pStyle w:val="text"/>
      </w:pPr>
      <w:r>
        <w:t>на граждан в размере от одной тысячи до трёх тысяч рублей;</w:t>
      </w:r>
    </w:p>
    <w:p w:rsidR="00431253" w:rsidRDefault="00431253">
      <w:pPr>
        <w:pStyle w:val="text"/>
      </w:pPr>
      <w:r>
        <w:t>на должностных лиц - от пяти тысяч до десяти тысяч рублей;</w:t>
      </w:r>
    </w:p>
    <w:p w:rsidR="00431253" w:rsidRDefault="00431253">
      <w:pPr>
        <w:pStyle w:val="text"/>
      </w:pPr>
      <w:r>
        <w:t>на юридических лиц - от десяти тысяч до сорока тысяч рублей.</w:t>
      </w:r>
    </w:p>
    <w:p w:rsidR="00431253" w:rsidRDefault="00431253">
      <w:pPr>
        <w:pStyle w:val="text"/>
      </w:pPr>
    </w:p>
    <w:p w:rsidR="00431253" w:rsidRDefault="00431253">
      <w:pPr>
        <w:pStyle w:val="article"/>
      </w:pPr>
      <w:r>
        <w:rPr>
          <w:b/>
          <w:bCs/>
        </w:rPr>
        <w:t>Статья 100. Нарушение правил содержания уличного, внутриквартального освещения</w:t>
      </w:r>
    </w:p>
    <w:p w:rsidR="00431253" w:rsidRDefault="00431253">
      <w:pPr>
        <w:pStyle w:val="text"/>
      </w:pPr>
      <w:r>
        <w:lastRenderedPageBreak/>
        <w:t>Отсутствие уличного, внутриквартального, дворового освещения или содержание его в неисправном состоянии влечёт предупреждение или наложение административного штрафа:</w:t>
      </w:r>
    </w:p>
    <w:p w:rsidR="00431253" w:rsidRDefault="00431253">
      <w:pPr>
        <w:pStyle w:val="text"/>
      </w:pPr>
      <w:r>
        <w:t>на должностных лиц в размере от одной тысячи до трёх тысяч рублей;</w:t>
      </w:r>
    </w:p>
    <w:p w:rsidR="00431253" w:rsidRDefault="00431253">
      <w:pPr>
        <w:pStyle w:val="text"/>
      </w:pPr>
      <w:r>
        <w:t>на юридических лиц - от пяти тысяч до десяти тысяч рублей.</w:t>
      </w:r>
    </w:p>
    <w:p w:rsidR="00431253" w:rsidRDefault="00431253">
      <w:pPr>
        <w:pStyle w:val="text"/>
      </w:pPr>
    </w:p>
    <w:p w:rsidR="00431253" w:rsidRDefault="00431253" w:rsidP="00056C4F">
      <w:pPr>
        <w:pStyle w:val="text"/>
      </w:pPr>
      <w:r w:rsidRPr="00056C4F">
        <w:rPr>
          <w:rFonts w:cs="Times New Roman"/>
          <w:b/>
          <w:bCs/>
          <w:sz w:val="26"/>
          <w:szCs w:val="28"/>
        </w:rPr>
        <w:t xml:space="preserve">Статья 101. </w:t>
      </w:r>
      <w:r w:rsidRPr="00056C4F">
        <w:rPr>
          <w:rFonts w:cs="Times New Roman"/>
          <w:bCs/>
        </w:rPr>
        <w:t>утратила силу</w:t>
      </w:r>
      <w:r w:rsidRPr="00056C4F">
        <w:rPr>
          <w:rFonts w:cs="Times New Roman"/>
          <w:b/>
          <w:bCs/>
          <w:sz w:val="26"/>
          <w:szCs w:val="28"/>
        </w:rPr>
        <w:t xml:space="preserve"> </w:t>
      </w:r>
      <w:hyperlink r:id="rId49" w:tgtFrame="Logical" w:history="1">
        <w:r w:rsidRPr="00EB21CF">
          <w:rPr>
            <w:rStyle w:val="a5"/>
            <w:rFonts w:cs="Arial"/>
          </w:rPr>
          <w:t>от 21.02.2014г., Закон Республики Хакасия № 13-ЗРХ, НГР RU19000201400094</w:t>
        </w:r>
      </w:hyperlink>
      <w:r>
        <w:t>.</w:t>
      </w:r>
    </w:p>
    <w:p w:rsidR="00431253" w:rsidRDefault="00431253">
      <w:pPr>
        <w:pStyle w:val="text"/>
      </w:pPr>
    </w:p>
    <w:p w:rsidR="00431253" w:rsidRDefault="00431253">
      <w:pPr>
        <w:pStyle w:val="text"/>
      </w:pPr>
      <w:r>
        <w:rPr>
          <w:b/>
          <w:bCs/>
        </w:rPr>
        <w:t xml:space="preserve">Статья 102. </w:t>
      </w:r>
      <w:r>
        <w:t xml:space="preserve">утратила силу </w:t>
      </w:r>
      <w:hyperlink r:id="rId50" w:history="1">
        <w:r>
          <w:rPr>
            <w:rStyle w:val="a5"/>
            <w:rFonts w:cs="Arial"/>
          </w:rPr>
          <w:t>Законом Республики Хакасия №79-ЗРХ от 09.07.2009г., НГР RU19000200900276</w:t>
        </w:r>
      </w:hyperlink>
      <w:r>
        <w:t>.</w:t>
      </w:r>
    </w:p>
    <w:p w:rsidR="00431253" w:rsidRDefault="00431253">
      <w:pPr>
        <w:pStyle w:val="text"/>
      </w:pPr>
    </w:p>
    <w:p w:rsidR="00431253" w:rsidRDefault="00431253">
      <w:pPr>
        <w:pStyle w:val="article"/>
      </w:pPr>
      <w:r>
        <w:rPr>
          <w:b/>
          <w:bCs/>
        </w:rPr>
        <w:t xml:space="preserve">Статья 103. </w:t>
      </w:r>
      <w:proofErr w:type="spellStart"/>
      <w:r>
        <w:rPr>
          <w:b/>
          <w:bCs/>
        </w:rPr>
        <w:t>Неустранение</w:t>
      </w:r>
      <w:proofErr w:type="spellEnd"/>
      <w:r>
        <w:rPr>
          <w:b/>
          <w:bCs/>
        </w:rPr>
        <w:t xml:space="preserve"> дефектов фасадов зданий</w:t>
      </w:r>
    </w:p>
    <w:p w:rsidR="00431253" w:rsidRDefault="00431253">
      <w:pPr>
        <w:pStyle w:val="text"/>
      </w:pPr>
      <w:proofErr w:type="spellStart"/>
      <w:r>
        <w:t>Неустранение</w:t>
      </w:r>
      <w:proofErr w:type="spellEnd"/>
      <w:r>
        <w:t xml:space="preserve"> дефектов фасадов зданий, сооружений, остановочных павильонов, киосков, </w:t>
      </w:r>
      <w:proofErr w:type="spellStart"/>
      <w:r>
        <w:t>мини-маркетов</w:t>
      </w:r>
      <w:proofErr w:type="spellEnd"/>
      <w:r>
        <w:t xml:space="preserve"> влечёт наложение административного штрафа:</w:t>
      </w:r>
    </w:p>
    <w:p w:rsidR="00431253" w:rsidRDefault="00431253">
      <w:pPr>
        <w:pStyle w:val="text"/>
      </w:pPr>
      <w:r>
        <w:t>на должностных лиц в размере от одной тысячи до трёх тысяч рублей;</w:t>
      </w:r>
    </w:p>
    <w:p w:rsidR="00431253" w:rsidRDefault="00431253">
      <w:pPr>
        <w:pStyle w:val="text"/>
      </w:pPr>
      <w:r>
        <w:t>на юридических лиц - от пяти тысяч до десяти тысяч рублей.</w:t>
      </w:r>
    </w:p>
    <w:p w:rsidR="00431253" w:rsidRDefault="00431253">
      <w:pPr>
        <w:pStyle w:val="text"/>
      </w:pPr>
    </w:p>
    <w:p w:rsidR="00431253" w:rsidRDefault="00431253">
      <w:pPr>
        <w:pStyle w:val="article"/>
      </w:pPr>
      <w:r>
        <w:rPr>
          <w:b/>
          <w:bCs/>
        </w:rPr>
        <w:t>Статья 104. Ненадлежащее содержание адресной атрибутики</w:t>
      </w:r>
    </w:p>
    <w:p w:rsidR="00431253" w:rsidRDefault="00431253">
      <w:pPr>
        <w:pStyle w:val="text"/>
      </w:pPr>
      <w:r>
        <w:t>Отсутствие или ненадлежащее содержание адресной атрибутики, домовых номерных знаков влечёт предупреждение или наложение административного штрафа:</w:t>
      </w:r>
    </w:p>
    <w:p w:rsidR="00431253" w:rsidRDefault="00431253">
      <w:pPr>
        <w:pStyle w:val="text"/>
      </w:pPr>
      <w:r>
        <w:t>на граждан в размере трёхсот рублей;</w:t>
      </w:r>
    </w:p>
    <w:p w:rsidR="00431253" w:rsidRDefault="00431253">
      <w:pPr>
        <w:pStyle w:val="text"/>
      </w:pPr>
      <w:r>
        <w:t>на должностных лиц - от одной тысячи до трёх тысяч рублей;</w:t>
      </w:r>
    </w:p>
    <w:p w:rsidR="00431253" w:rsidRDefault="00431253">
      <w:pPr>
        <w:pStyle w:val="text"/>
      </w:pPr>
      <w:r>
        <w:t>на юридических лиц - от пяти тысяч до десяти тысяч рублей.</w:t>
      </w:r>
    </w:p>
    <w:p w:rsidR="00431253" w:rsidRDefault="00431253">
      <w:pPr>
        <w:pStyle w:val="text"/>
      </w:pPr>
    </w:p>
    <w:p w:rsidR="00431253" w:rsidRDefault="00431253" w:rsidP="00C60BBE">
      <w:pPr>
        <w:pStyle w:val="text"/>
      </w:pPr>
      <w:r>
        <w:rPr>
          <w:b/>
          <w:bCs/>
        </w:rPr>
        <w:t xml:space="preserve">Статья 105. </w:t>
      </w:r>
      <w:r>
        <w:t xml:space="preserve">утратила силу </w:t>
      </w:r>
      <w:hyperlink r:id="rId51" w:tgtFrame="ChangingDocument" w:history="1">
        <w:r w:rsidRPr="001A3BD6">
          <w:rPr>
            <w:rStyle w:val="a5"/>
            <w:rFonts w:cs="Arial"/>
          </w:rPr>
          <w:t>Законом Республики Хакасия от 20.12.2012 № 117-ЗРХ, НГР RU19000201201213</w:t>
        </w:r>
      </w:hyperlink>
      <w:r>
        <w:t>.</w:t>
      </w:r>
    </w:p>
    <w:p w:rsidR="00431253" w:rsidRDefault="00431253">
      <w:pPr>
        <w:pStyle w:val="text"/>
      </w:pPr>
    </w:p>
    <w:p w:rsidR="00431253" w:rsidRDefault="00431253">
      <w:pPr>
        <w:pStyle w:val="text"/>
      </w:pPr>
    </w:p>
    <w:p w:rsidR="00431253" w:rsidRDefault="00431253">
      <w:pPr>
        <w:pStyle w:val="chapter"/>
        <w:jc w:val="center"/>
        <w:rPr>
          <w:b/>
          <w:bCs/>
        </w:rPr>
      </w:pPr>
      <w:r>
        <w:rPr>
          <w:b/>
          <w:bCs/>
        </w:rPr>
        <w:t>Глава 12. АДМИНИСТРАТИВНЫЕ ПРАВОНАРУШЕНИЯ, ПОСЯГАЮЩИЕ НА ИНСТИТУТЫ ГОСУДАРСТВЕННОЙ ВЛАСТИ</w:t>
      </w:r>
    </w:p>
    <w:p w:rsidR="00431253" w:rsidRDefault="00431253">
      <w:pPr>
        <w:pStyle w:val="chapter"/>
        <w:jc w:val="center"/>
      </w:pPr>
    </w:p>
    <w:p w:rsidR="00431253" w:rsidRDefault="00431253">
      <w:pPr>
        <w:pStyle w:val="article"/>
      </w:pPr>
      <w:r>
        <w:rPr>
          <w:b/>
          <w:bCs/>
        </w:rPr>
        <w:t>Статья 106. Неисполнение или нарушение требований органов государственной власти Республики Хакасия</w:t>
      </w:r>
    </w:p>
    <w:p w:rsidR="00431253" w:rsidRDefault="00431253">
      <w:pPr>
        <w:pStyle w:val="text"/>
      </w:pPr>
      <w:r>
        <w:t>Неисполнение или нарушение требований и предписаний, содержащихся в законодательных и иных нормативных правовых актах органов государственной власти Республики Хакасия, а также правовых актов руководителей этих органов, принятых (изданных) в пределах их компетенции, влечёт предупреждение или наложение административного штрафа:</w:t>
      </w:r>
    </w:p>
    <w:p w:rsidR="00431253" w:rsidRDefault="00431253">
      <w:pPr>
        <w:pStyle w:val="text"/>
      </w:pPr>
      <w:r>
        <w:t>на граждан в размере от ста до пятисот рублей;</w:t>
      </w:r>
    </w:p>
    <w:p w:rsidR="00431253" w:rsidRDefault="00431253">
      <w:pPr>
        <w:pStyle w:val="text"/>
      </w:pPr>
      <w:r>
        <w:t>на должностных лиц - от двух тысяч до пяти тысяч рублей;</w:t>
      </w:r>
    </w:p>
    <w:p w:rsidR="00431253" w:rsidRDefault="00431253">
      <w:pPr>
        <w:pStyle w:val="text"/>
      </w:pPr>
      <w:r>
        <w:t>на юридических лиц - от десяти тысяч до тридцати тысяч рублей.</w:t>
      </w:r>
    </w:p>
    <w:p w:rsidR="00431253" w:rsidRDefault="00431253">
      <w:pPr>
        <w:pStyle w:val="text"/>
      </w:pPr>
    </w:p>
    <w:p w:rsidR="00431253" w:rsidRDefault="00431253">
      <w:pPr>
        <w:pStyle w:val="article"/>
      </w:pPr>
      <w:r>
        <w:rPr>
          <w:b/>
          <w:bCs/>
        </w:rPr>
        <w:t>Статья 107. Невыполнение законных требований депутата Верховного Совета Республики Хакасия</w:t>
      </w:r>
    </w:p>
    <w:p w:rsidR="00431253" w:rsidRDefault="00431253">
      <w:pPr>
        <w:pStyle w:val="text"/>
      </w:pPr>
      <w:r>
        <w:t xml:space="preserve">1. Невыполнение должностным лицом государственного органа Республики Хакасия, органа местного самоуправления, организации, учреждения, предприятия или общественного объединения законных требований депутата Верховного Совета Республики Хакасия либо создание препятствий в </w:t>
      </w:r>
      <w:r>
        <w:lastRenderedPageBreak/>
        <w:t>осуществлении его деятельности влечёт наложение административного штрафа в размере от двух тысяч до трёх тысяч рублей.</w:t>
      </w:r>
    </w:p>
    <w:p w:rsidR="00431253" w:rsidRDefault="00431253">
      <w:pPr>
        <w:pStyle w:val="text"/>
      </w:pPr>
      <w:r>
        <w:t>2. Несоблюдение должностным лицом, указанным в части 1 настоящей статьи, установленных законом сроков представления информации (документов, материалов, ответов на обращения) депутату Верховного Совета Республики Хакасия по вопросам, входящим в его компетенцию, влечёт наложение административного штрафа на должностных лиц в размере от одной тысячи до двух тысяч рублей.</w:t>
      </w:r>
    </w:p>
    <w:p w:rsidR="00431253" w:rsidRDefault="00431253">
      <w:pPr>
        <w:pStyle w:val="text"/>
      </w:pPr>
    </w:p>
    <w:p w:rsidR="00431253" w:rsidRPr="007F405D" w:rsidRDefault="00431253" w:rsidP="00FE5A6D">
      <w:pPr>
        <w:widowControl w:val="0"/>
        <w:ind w:firstLine="709"/>
        <w:rPr>
          <w:b/>
          <w:bCs/>
          <w:sz w:val="26"/>
          <w:szCs w:val="28"/>
        </w:rPr>
      </w:pPr>
      <w:r w:rsidRPr="007F405D">
        <w:rPr>
          <w:b/>
          <w:bCs/>
          <w:sz w:val="26"/>
          <w:szCs w:val="28"/>
        </w:rPr>
        <w:t>Статья 107</w:t>
      </w:r>
      <w:r w:rsidRPr="007F405D">
        <w:rPr>
          <w:b/>
          <w:bCs/>
          <w:sz w:val="26"/>
          <w:szCs w:val="28"/>
          <w:vertAlign w:val="superscript"/>
        </w:rPr>
        <w:t>1</w:t>
      </w:r>
      <w:r w:rsidRPr="007F405D">
        <w:rPr>
          <w:b/>
          <w:bCs/>
          <w:sz w:val="26"/>
          <w:szCs w:val="28"/>
        </w:rPr>
        <w:t>. Воспрепятствование деятельности Уполномоченного по правам человека в Республике Хакасия и Уполномоченного по правам ребёнка в Республике Хакасия</w:t>
      </w:r>
    </w:p>
    <w:p w:rsidR="00431253" w:rsidRPr="007F405D" w:rsidRDefault="00431253" w:rsidP="00FE5A6D">
      <w:pPr>
        <w:widowControl w:val="0"/>
        <w:ind w:firstLine="709"/>
        <w:rPr>
          <w:rFonts w:cs="Arial"/>
        </w:rPr>
      </w:pPr>
      <w:proofErr w:type="gramStart"/>
      <w:r w:rsidRPr="007F405D">
        <w:rPr>
          <w:rFonts w:cs="Arial"/>
        </w:rPr>
        <w:t>Воспрепятствование деятельности Уполномоченного по правам человека в Республике Хакасия и Уполномоченного по правам ребёнка в Республике Хакасия, неисполнение должностными лицами обязанностей, установленных законами Республики Хакасия и принятыми в соответствии с ними иными нормативными правовыми актами Республики Хакасия, которыми определяется статус Уполномоченного по правам человека в Республике Хакасия и Уполномоченного по правам ребёнка в Республике Хакасия, а равно вмешательство в деятельность</w:t>
      </w:r>
      <w:proofErr w:type="gramEnd"/>
      <w:r w:rsidRPr="007F405D">
        <w:rPr>
          <w:rFonts w:cs="Arial"/>
        </w:rPr>
        <w:t xml:space="preserve"> Уполномоченного по правам человека в Республике Хакасия и Уполномоченного по правам ребёнка в Республике Хакасия влечёт наложение административного штрафа:</w:t>
      </w:r>
    </w:p>
    <w:p w:rsidR="00431253" w:rsidRPr="007F405D" w:rsidRDefault="00431253" w:rsidP="00FE5A6D">
      <w:pPr>
        <w:widowControl w:val="0"/>
        <w:ind w:firstLine="709"/>
        <w:rPr>
          <w:rFonts w:cs="Arial"/>
        </w:rPr>
      </w:pPr>
      <w:r w:rsidRPr="007F405D">
        <w:rPr>
          <w:rFonts w:cs="Arial"/>
        </w:rPr>
        <w:t>на граждан в размере от одной тысячи до пяти тысяч рублей;</w:t>
      </w:r>
    </w:p>
    <w:p w:rsidR="00431253" w:rsidRPr="007F405D" w:rsidRDefault="00431253" w:rsidP="00FE5A6D">
      <w:pPr>
        <w:widowControl w:val="0"/>
        <w:ind w:firstLine="709"/>
        <w:rPr>
          <w:rFonts w:cs="Arial"/>
        </w:rPr>
      </w:pPr>
      <w:r w:rsidRPr="007F405D">
        <w:rPr>
          <w:rFonts w:cs="Arial"/>
        </w:rPr>
        <w:t>на должностных лиц – от пяти тысяч до десяти тысяч рублей;</w:t>
      </w:r>
    </w:p>
    <w:p w:rsidR="00431253" w:rsidRDefault="00431253" w:rsidP="00FE5A6D">
      <w:pPr>
        <w:pStyle w:val="text"/>
      </w:pPr>
      <w:r w:rsidRPr="007F405D">
        <w:t>на юридических лиц – от десяти тысяч до пятидесяти тысяч рублей.</w:t>
      </w:r>
    </w:p>
    <w:p w:rsidR="00431253" w:rsidRDefault="00431253" w:rsidP="00FE5A6D">
      <w:pPr>
        <w:pStyle w:val="text"/>
      </w:pPr>
    </w:p>
    <w:p w:rsidR="00431253" w:rsidRDefault="00431253">
      <w:pPr>
        <w:pStyle w:val="article"/>
      </w:pPr>
      <w:r>
        <w:rPr>
          <w:b/>
          <w:bCs/>
        </w:rPr>
        <w:t>Статья 108. Незаконное изготовление, использование (ношение) государственных наград Республики Хакасия, нагрудных знаков к почётным званиям Республики Хакасия</w:t>
      </w:r>
    </w:p>
    <w:p w:rsidR="00431253" w:rsidRDefault="00431253">
      <w:pPr>
        <w:pStyle w:val="text"/>
      </w:pPr>
      <w:r>
        <w:t>1. Незаконное использование (ношение) государственной награды Республики Хакасия, нагрудного знака к почётному званию Республики Хакасия влечёт предупреждение или наложение административного штрафа в размере от трёхсот до пятисот рублей.</w:t>
      </w:r>
    </w:p>
    <w:p w:rsidR="00431253" w:rsidRDefault="00431253">
      <w:pPr>
        <w:pStyle w:val="text"/>
      </w:pPr>
      <w:r>
        <w:t xml:space="preserve">2. Учреждение или изготовление государственной награды Республики Хакасия, нагрудного знака к почётному званию Республики Хакасия, </w:t>
      </w:r>
      <w:proofErr w:type="gramStart"/>
      <w:r>
        <w:t>имеющих</w:t>
      </w:r>
      <w:proofErr w:type="gramEnd"/>
      <w:r>
        <w:t xml:space="preserve"> схожее название или внешнее сходство с государственной наградой Республики Хакасия, нагрудным знаком к почётному званию Республики Хакасия, влечёт наложение административного штрафа:</w:t>
      </w:r>
    </w:p>
    <w:p w:rsidR="00431253" w:rsidRDefault="00431253">
      <w:pPr>
        <w:pStyle w:val="text"/>
      </w:pPr>
      <w:r>
        <w:t>на граждан в размере от пятисот до двух тысяч рублей;</w:t>
      </w:r>
    </w:p>
    <w:p w:rsidR="00431253" w:rsidRDefault="00431253">
      <w:pPr>
        <w:pStyle w:val="text"/>
      </w:pPr>
      <w:r>
        <w:t>на должностных лиц - от двух тысяч до пяти тысяч рублей.</w:t>
      </w:r>
    </w:p>
    <w:p w:rsidR="00431253" w:rsidRDefault="00431253">
      <w:pPr>
        <w:pStyle w:val="text"/>
      </w:pPr>
    </w:p>
    <w:p w:rsidR="00431253" w:rsidRDefault="00431253">
      <w:pPr>
        <w:pStyle w:val="article"/>
      </w:pPr>
      <w:r>
        <w:rPr>
          <w:b/>
          <w:bCs/>
        </w:rPr>
        <w:t>Статья 109. Незаконные действия по отношению к государственной символике Республики Хакасия</w:t>
      </w:r>
    </w:p>
    <w:p w:rsidR="00431253" w:rsidRDefault="00431253">
      <w:pPr>
        <w:pStyle w:val="text"/>
      </w:pPr>
      <w:r>
        <w:t xml:space="preserve">Использование государственной символики Республики Хакасия без </w:t>
      </w:r>
      <w:proofErr w:type="gramStart"/>
      <w:r>
        <w:t>разрешения</w:t>
      </w:r>
      <w:proofErr w:type="gramEnd"/>
      <w:r>
        <w:t xml:space="preserve"> уполномоченного на то органа государственной власти Республики Хакасия либо нарушение установленного порядка её использования влечёт наложение административного штрафа:</w:t>
      </w:r>
    </w:p>
    <w:p w:rsidR="00431253" w:rsidRDefault="00431253">
      <w:pPr>
        <w:pStyle w:val="text"/>
      </w:pPr>
      <w:r>
        <w:t>на граждан в размере от одной тысячи до трёх тысяч рублей;</w:t>
      </w:r>
    </w:p>
    <w:p w:rsidR="00431253" w:rsidRDefault="00431253">
      <w:pPr>
        <w:pStyle w:val="text"/>
      </w:pPr>
      <w:r>
        <w:t>на должностных лиц - от пяти тысяч до десяти тысяч рублей.</w:t>
      </w:r>
    </w:p>
    <w:p w:rsidR="00431253" w:rsidRDefault="00431253">
      <w:pPr>
        <w:pStyle w:val="text"/>
      </w:pPr>
    </w:p>
    <w:p w:rsidR="00431253" w:rsidRDefault="00431253">
      <w:pPr>
        <w:pStyle w:val="article"/>
      </w:pPr>
      <w:r>
        <w:rPr>
          <w:b/>
          <w:bCs/>
        </w:rPr>
        <w:lastRenderedPageBreak/>
        <w:t>Статья 110. Нарушение порядка изготовления и использования бланков и печатей с изображением гербов</w:t>
      </w:r>
    </w:p>
    <w:p w:rsidR="00431253" w:rsidRDefault="00431253">
      <w:pPr>
        <w:pStyle w:val="text"/>
      </w:pPr>
      <w:r>
        <w:t>Нарушение порядка изготовления и использования бланков и печатей с изображением Государственного герба Республики Хакасия или гербов муниципальных образований Республики Хакасия влечёт наложение административного штрафа:</w:t>
      </w:r>
    </w:p>
    <w:p w:rsidR="00431253" w:rsidRDefault="00431253">
      <w:pPr>
        <w:pStyle w:val="text"/>
      </w:pPr>
      <w:r>
        <w:t>на граждан в размере от пятисот до одной тысячи рублей;</w:t>
      </w:r>
    </w:p>
    <w:p w:rsidR="00431253" w:rsidRDefault="00431253">
      <w:pPr>
        <w:pStyle w:val="text"/>
      </w:pPr>
      <w:r>
        <w:t>на должностных лиц - от пяти тысяч до десяти тысяч рублей;</w:t>
      </w:r>
    </w:p>
    <w:p w:rsidR="00431253" w:rsidRDefault="00431253">
      <w:pPr>
        <w:pStyle w:val="text"/>
      </w:pPr>
      <w:r>
        <w:t>на юридических лиц - от десяти тысяч до тридцати тысяч рублей.</w:t>
      </w:r>
    </w:p>
    <w:p w:rsidR="00431253" w:rsidRDefault="00431253">
      <w:pPr>
        <w:pStyle w:val="text"/>
      </w:pPr>
    </w:p>
    <w:p w:rsidR="00431253" w:rsidRDefault="00431253">
      <w:pPr>
        <w:pStyle w:val="chapter"/>
        <w:jc w:val="center"/>
        <w:rPr>
          <w:b/>
          <w:bCs/>
        </w:rPr>
      </w:pPr>
      <w:r>
        <w:rPr>
          <w:b/>
          <w:bCs/>
        </w:rPr>
        <w:t>Глава 13. НАРУШЕНИЯ ПРАВОВЫХ НОРМ, РЕГУЛИРУЮЩИХ ДЕЯТЕЛЬНОСТЬ ОРГАНОВ МЕСТНОГО САМОУПРАВЛЕНИЯ МУНИЦИПАЛЬНЫХ ОБРАЗОВАНИЙ В РЕСПУБЛИКЕ ХАКАСИЯ</w:t>
      </w:r>
    </w:p>
    <w:p w:rsidR="00431253" w:rsidRDefault="00431253">
      <w:pPr>
        <w:pStyle w:val="chapter"/>
        <w:jc w:val="center"/>
      </w:pPr>
    </w:p>
    <w:p w:rsidR="00431253" w:rsidRDefault="00431253">
      <w:pPr>
        <w:pStyle w:val="article"/>
      </w:pPr>
      <w:r>
        <w:rPr>
          <w:b/>
          <w:bCs/>
        </w:rPr>
        <w:t>Статья 111. Неисполнение решений, принятых на местном референдуме, на сходах граждан, а также муниципальных правовых актов органов местного самоуправления в Республике Хакасия и должностных лиц местного самоуправления в Республике Хакасия</w:t>
      </w:r>
    </w:p>
    <w:p w:rsidR="00431253" w:rsidRDefault="00431253">
      <w:pPr>
        <w:pStyle w:val="text"/>
      </w:pPr>
      <w:r>
        <w:t>Неисполнение решений, принятых на местном референдуме, на сходах граждан, а также муниципальных правовых актов органов местного самоуправления в Республике Хакасия и должностных лиц местного самоуправления в Республике Хакасия влечёт наложение административного штрафа:</w:t>
      </w:r>
    </w:p>
    <w:p w:rsidR="00431253" w:rsidRDefault="00431253">
      <w:pPr>
        <w:pStyle w:val="text"/>
      </w:pPr>
      <w:r>
        <w:t>на граждан в размере от пятисот до одной тысячи рублей;</w:t>
      </w:r>
    </w:p>
    <w:p w:rsidR="00431253" w:rsidRDefault="00431253">
      <w:pPr>
        <w:pStyle w:val="text"/>
      </w:pPr>
      <w:r>
        <w:t>на должностных лиц - от пяти тысяч до десяти тысяч рублей;</w:t>
      </w:r>
    </w:p>
    <w:p w:rsidR="00431253" w:rsidRDefault="00431253">
      <w:pPr>
        <w:pStyle w:val="text"/>
      </w:pPr>
      <w:r>
        <w:t>на юридических лиц - от десяти тысяч до тридцати тысяч рублей.</w:t>
      </w:r>
    </w:p>
    <w:p w:rsidR="00431253" w:rsidRDefault="00431253">
      <w:pPr>
        <w:pStyle w:val="text"/>
      </w:pPr>
    </w:p>
    <w:p w:rsidR="00431253" w:rsidRDefault="00431253">
      <w:pPr>
        <w:pStyle w:val="article"/>
      </w:pPr>
      <w:r>
        <w:rPr>
          <w:b/>
          <w:bCs/>
        </w:rPr>
        <w:t>Статья 112. Нарушение законных прав депутата представительного органа муниципального образования</w:t>
      </w:r>
    </w:p>
    <w:p w:rsidR="00431253" w:rsidRDefault="00431253">
      <w:pPr>
        <w:pStyle w:val="text"/>
      </w:pPr>
      <w:r>
        <w:t>Нарушение законных прав депутата Совета депутатов, невыполнение должностными лицами органов государственной власти Республики Хакасия, местного самоуправления в Республике Хакасия и общественных органов, предприятий, учреждений и организаций законных требований депутата либо создание препятствий в его работе влечёт наложение административного штрафа в размере от двух тысяч до трёх тысяч рублей.</w:t>
      </w:r>
    </w:p>
    <w:p w:rsidR="00431253" w:rsidRDefault="00431253">
      <w:pPr>
        <w:pStyle w:val="text"/>
      </w:pPr>
    </w:p>
    <w:p w:rsidR="00431253" w:rsidRDefault="00431253">
      <w:pPr>
        <w:pStyle w:val="article"/>
      </w:pPr>
      <w:r>
        <w:rPr>
          <w:b/>
          <w:bCs/>
        </w:rPr>
        <w:t>Статья 113. Незаконные действия по отношению к символике муниципального образования</w:t>
      </w:r>
    </w:p>
    <w:p w:rsidR="00431253" w:rsidRDefault="00431253">
      <w:pPr>
        <w:pStyle w:val="text"/>
      </w:pPr>
      <w:r>
        <w:t xml:space="preserve">Использование символики муниципального образования без </w:t>
      </w:r>
      <w:proofErr w:type="gramStart"/>
      <w:r>
        <w:t>разрешения</w:t>
      </w:r>
      <w:proofErr w:type="gramEnd"/>
      <w:r>
        <w:t xml:space="preserve"> уполномоченного на то органа местного самоуправления в Республике Хакасия либо нарушение установленного порядка её использования влечёт наложение административного штрафа:</w:t>
      </w:r>
    </w:p>
    <w:p w:rsidR="00431253" w:rsidRDefault="00431253">
      <w:pPr>
        <w:pStyle w:val="text"/>
      </w:pPr>
      <w:r>
        <w:t>на граждан в размере от одной тысячи до трёх тысяч рублей;</w:t>
      </w:r>
    </w:p>
    <w:p w:rsidR="00431253" w:rsidRDefault="00431253">
      <w:pPr>
        <w:pStyle w:val="text"/>
      </w:pPr>
      <w:r>
        <w:t>на должностных лиц - от пяти тысяч до десяти тысяч рублей.</w:t>
      </w:r>
    </w:p>
    <w:p w:rsidR="00431253" w:rsidRDefault="00431253">
      <w:pPr>
        <w:pStyle w:val="text"/>
      </w:pPr>
    </w:p>
    <w:p w:rsidR="00431253" w:rsidRDefault="00431253">
      <w:pPr>
        <w:pStyle w:val="chapter"/>
        <w:jc w:val="center"/>
        <w:rPr>
          <w:b/>
          <w:bCs/>
        </w:rPr>
      </w:pPr>
      <w:r>
        <w:rPr>
          <w:b/>
          <w:bCs/>
        </w:rPr>
        <w:t>Глава 14. АДМИНИСТРАТИВНЫЕ ПРАВОНАРУШЕНИЯ, ПОСЯГАЮЩИЕ НА УСТАНОВЛЕННЫЙ ПОРЯДОК УПРАВЛЕНИЯ</w:t>
      </w:r>
    </w:p>
    <w:p w:rsidR="00431253" w:rsidRDefault="00431253">
      <w:pPr>
        <w:pStyle w:val="chapter"/>
        <w:jc w:val="center"/>
      </w:pPr>
    </w:p>
    <w:p w:rsidR="00431253" w:rsidRDefault="00431253">
      <w:pPr>
        <w:pStyle w:val="article"/>
      </w:pPr>
      <w:r>
        <w:rPr>
          <w:b/>
          <w:bCs/>
        </w:rPr>
        <w:lastRenderedPageBreak/>
        <w:t>Статья 114. Неповиновение законному распоряжению должностного лица органа, осуществляющего муниципальный контроль</w:t>
      </w:r>
    </w:p>
    <w:p w:rsidR="00431253" w:rsidRDefault="00431253">
      <w:pPr>
        <w:pStyle w:val="text"/>
      </w:pPr>
      <w:r>
        <w:t>Неповиновение законному распоряжению или требованию должностного лица органа, осуществляющего муниципальный контроль, а равно воспрепятствование осуществлению этим должностным лицом служебных обязанностей влечёт наложение административного штрафа на должностных лиц в размере от двух тысяч до трёх тысяч рублей.</w:t>
      </w:r>
    </w:p>
    <w:p w:rsidR="00431253" w:rsidRDefault="00431253">
      <w:pPr>
        <w:pStyle w:val="text"/>
      </w:pPr>
    </w:p>
    <w:p w:rsidR="00431253" w:rsidRDefault="00431253">
      <w:pPr>
        <w:pStyle w:val="article"/>
      </w:pPr>
      <w:r>
        <w:rPr>
          <w:b/>
          <w:bCs/>
        </w:rPr>
        <w:t>Статья 115. Невыполнение в срок законного предписания (постановления, представления) органа (должностного лица), осуществляющего муниципальный контроль</w:t>
      </w:r>
    </w:p>
    <w:p w:rsidR="00431253" w:rsidRDefault="00431253">
      <w:pPr>
        <w:pStyle w:val="text"/>
      </w:pPr>
      <w:r>
        <w:t>Невыполнение в установленный срок законного предписания (постановления, представления) органа (должностного лица), осуществляющего муниципальный контроль, об устранении нарушений законодательства влечёт наложение административного штрафа:</w:t>
      </w:r>
    </w:p>
    <w:p w:rsidR="00431253" w:rsidRDefault="00431253">
      <w:pPr>
        <w:pStyle w:val="text"/>
      </w:pPr>
      <w:r>
        <w:t>на граждан в размере от трёхсот до пятисот рублей;</w:t>
      </w:r>
    </w:p>
    <w:p w:rsidR="00431253" w:rsidRDefault="00431253">
      <w:pPr>
        <w:pStyle w:val="text"/>
      </w:pPr>
      <w:r>
        <w:t>на должностных лиц - от двух тысяч до пяти тысяч рублей;</w:t>
      </w:r>
    </w:p>
    <w:p w:rsidR="00431253" w:rsidRDefault="00431253">
      <w:pPr>
        <w:pStyle w:val="text"/>
      </w:pPr>
      <w:r>
        <w:t>на юридических лиц - от пяти тысяч до десяти тысяч рублей.</w:t>
      </w:r>
    </w:p>
    <w:p w:rsidR="00431253" w:rsidRDefault="00431253">
      <w:pPr>
        <w:pStyle w:val="text"/>
      </w:pPr>
    </w:p>
    <w:p w:rsidR="00431253" w:rsidRDefault="00431253" w:rsidP="00DB487B">
      <w:pPr>
        <w:pStyle w:val="text"/>
      </w:pPr>
      <w:r w:rsidRPr="00DB487B">
        <w:rPr>
          <w:bCs/>
          <w:sz w:val="26"/>
          <w:szCs w:val="28"/>
        </w:rPr>
        <w:t xml:space="preserve"> Статья 115</w:t>
      </w:r>
      <w:r w:rsidRPr="00DB487B">
        <w:rPr>
          <w:bCs/>
          <w:sz w:val="26"/>
          <w:szCs w:val="28"/>
          <w:vertAlign w:val="superscript"/>
        </w:rPr>
        <w:t>1</w:t>
      </w:r>
      <w:r w:rsidRPr="00DB487B">
        <w:rPr>
          <w:bCs/>
          <w:sz w:val="26"/>
          <w:szCs w:val="28"/>
        </w:rPr>
        <w:t>.</w:t>
      </w:r>
      <w:r w:rsidRPr="00AC46EF">
        <w:rPr>
          <w:b/>
          <w:bCs/>
          <w:sz w:val="26"/>
          <w:szCs w:val="28"/>
        </w:rPr>
        <w:t xml:space="preserve"> </w:t>
      </w:r>
      <w:r w:rsidRPr="00056C4F">
        <w:rPr>
          <w:rFonts w:cs="Times New Roman"/>
          <w:bCs/>
        </w:rPr>
        <w:t>утратила силу</w:t>
      </w:r>
      <w:r w:rsidRPr="00056C4F">
        <w:rPr>
          <w:rFonts w:cs="Times New Roman"/>
          <w:b/>
          <w:bCs/>
          <w:sz w:val="26"/>
          <w:szCs w:val="28"/>
        </w:rPr>
        <w:t xml:space="preserve"> </w:t>
      </w:r>
      <w:hyperlink r:id="rId52" w:tgtFrame="Logical" w:history="1">
        <w:r w:rsidRPr="00EB21CF">
          <w:rPr>
            <w:rStyle w:val="a5"/>
            <w:rFonts w:cs="Arial"/>
          </w:rPr>
          <w:t>от 21.02.2014г., Закон Республики Хакасия № 13-ЗРХ, НГР RU19000201400094</w:t>
        </w:r>
      </w:hyperlink>
      <w:r>
        <w:t>.</w:t>
      </w:r>
    </w:p>
    <w:p w:rsidR="00431253" w:rsidRDefault="00431253" w:rsidP="0076367A">
      <w:pPr>
        <w:pStyle w:val="text"/>
      </w:pPr>
    </w:p>
    <w:p w:rsidR="00431253" w:rsidRDefault="00431253">
      <w:pPr>
        <w:pStyle w:val="text"/>
      </w:pPr>
    </w:p>
    <w:p w:rsidR="00431253" w:rsidRDefault="00431253">
      <w:pPr>
        <w:pStyle w:val="article"/>
      </w:pPr>
      <w:r>
        <w:rPr>
          <w:b/>
          <w:bCs/>
        </w:rPr>
        <w:t>Статья 116. Необоснованный отказ в допуске представителей архивной службы</w:t>
      </w:r>
    </w:p>
    <w:p w:rsidR="00431253" w:rsidRDefault="00431253">
      <w:pPr>
        <w:pStyle w:val="text"/>
      </w:pPr>
      <w:r>
        <w:t>Необоснованный отказ в допуске представителей архивной службы к проверке условий хранения архивных документов и состояния работы с ними влечёт наложение административного штрафа на должностных лиц в размере от пятисот до одной тысячи рублей.</w:t>
      </w:r>
    </w:p>
    <w:p w:rsidR="00431253" w:rsidRDefault="00431253">
      <w:pPr>
        <w:pStyle w:val="text"/>
      </w:pPr>
    </w:p>
    <w:p w:rsidR="00431253" w:rsidRDefault="00431253">
      <w:pPr>
        <w:pStyle w:val="chapter"/>
        <w:jc w:val="center"/>
        <w:rPr>
          <w:b/>
          <w:bCs/>
        </w:rPr>
      </w:pPr>
      <w:r>
        <w:rPr>
          <w:b/>
          <w:bCs/>
        </w:rPr>
        <w:t>Глава 15. ЗАКЛЮЧИТЕЛЬНЫЕ ПОЛОЖЕНИЯ</w:t>
      </w:r>
    </w:p>
    <w:p w:rsidR="00431253" w:rsidRDefault="00431253">
      <w:pPr>
        <w:pStyle w:val="chapter"/>
        <w:jc w:val="center"/>
      </w:pPr>
    </w:p>
    <w:p w:rsidR="00431253" w:rsidRDefault="00431253">
      <w:pPr>
        <w:pStyle w:val="article"/>
      </w:pPr>
      <w:r>
        <w:rPr>
          <w:b/>
          <w:bCs/>
        </w:rPr>
        <w:t>Статья 117. Вступление в силу настоящего Закона</w:t>
      </w:r>
    </w:p>
    <w:p w:rsidR="00431253" w:rsidRDefault="00431253">
      <w:pPr>
        <w:pStyle w:val="text"/>
      </w:pPr>
      <w:r>
        <w:t>1. Настоящий Закон вступает в силу по истечении десяти дней со дня его официального опубликования.</w:t>
      </w:r>
    </w:p>
    <w:p w:rsidR="00431253" w:rsidRDefault="00431253">
      <w:pPr>
        <w:pStyle w:val="text"/>
      </w:pPr>
      <w:r>
        <w:t>2. Со дня вступления в силу настоящего Закона признать утратившими силу:</w:t>
      </w:r>
    </w:p>
    <w:p w:rsidR="00431253" w:rsidRDefault="00431253">
      <w:pPr>
        <w:pStyle w:val="text"/>
      </w:pPr>
      <w:r>
        <w:t xml:space="preserve">1) </w:t>
      </w:r>
      <w:hyperlink r:id="rId53" w:history="1">
        <w:r>
          <w:rPr>
            <w:rStyle w:val="a5"/>
            <w:rFonts w:cs="Arial"/>
          </w:rPr>
          <w:t>Закон Республики Хакасия от 15 марта 2004 года № 17 «Об административных правонарушениях»</w:t>
        </w:r>
      </w:hyperlink>
      <w:r>
        <w:t xml:space="preserve"> («Вестник Хакасии», 2004, № 15);</w:t>
      </w:r>
    </w:p>
    <w:p w:rsidR="00431253" w:rsidRDefault="00431253">
      <w:pPr>
        <w:pStyle w:val="text"/>
      </w:pPr>
      <w:r>
        <w:t xml:space="preserve">2) </w:t>
      </w:r>
      <w:hyperlink r:id="rId54" w:history="1">
        <w:r>
          <w:rPr>
            <w:rStyle w:val="a5"/>
            <w:rFonts w:cs="Arial"/>
          </w:rPr>
          <w:t>Закон Республики Хакасия от 06 мая 2004 года № 25 «О внесении изменений в Закон Республики Хакасия «Об административных правонарушениях»</w:t>
        </w:r>
      </w:hyperlink>
      <w:r>
        <w:t xml:space="preserve"> («Вестник Хакасии», 2004, № 22);</w:t>
      </w:r>
    </w:p>
    <w:p w:rsidR="00431253" w:rsidRDefault="00431253">
      <w:pPr>
        <w:pStyle w:val="text"/>
      </w:pPr>
      <w:r>
        <w:t xml:space="preserve">3) </w:t>
      </w:r>
      <w:hyperlink r:id="rId55" w:history="1">
        <w:r>
          <w:rPr>
            <w:rStyle w:val="a5"/>
            <w:rFonts w:cs="Arial"/>
          </w:rPr>
          <w:t>Закон Республики Хакасия от 07 июля 2004 года № 42 «О внесении изменений в Закон Республики Хакасия «Об административных правонарушениях»</w:t>
        </w:r>
      </w:hyperlink>
      <w:r>
        <w:t xml:space="preserve"> («Вестник Хакасии», 2004, № 35);</w:t>
      </w:r>
    </w:p>
    <w:p w:rsidR="00431253" w:rsidRDefault="00431253">
      <w:pPr>
        <w:pStyle w:val="text"/>
      </w:pPr>
      <w:r>
        <w:t xml:space="preserve">4) </w:t>
      </w:r>
      <w:hyperlink r:id="rId56" w:history="1">
        <w:r>
          <w:rPr>
            <w:rStyle w:val="a5"/>
            <w:rFonts w:cs="Arial"/>
          </w:rPr>
          <w:t>Закон Республики Хакасия от 04 октября 2004 года № 56 «О внесении изменений в Закон Республики Хакасия «Об административных правонарушениях»</w:t>
        </w:r>
      </w:hyperlink>
      <w:r>
        <w:t xml:space="preserve"> («Вестник Хакасии», 2004, № 45);</w:t>
      </w:r>
    </w:p>
    <w:p w:rsidR="00431253" w:rsidRDefault="00431253">
      <w:pPr>
        <w:pStyle w:val="text"/>
      </w:pPr>
      <w:r>
        <w:t xml:space="preserve">5) </w:t>
      </w:r>
      <w:hyperlink r:id="rId57" w:history="1">
        <w:r>
          <w:rPr>
            <w:rStyle w:val="a5"/>
            <w:rFonts w:cs="Arial"/>
          </w:rPr>
          <w:t>Закон Республики Хакасия от 01 апреля 2005 года № 14-ЗРХ «О внесении изменений в Закон Республики Хакасия «Об административных правонарушениях»</w:t>
        </w:r>
      </w:hyperlink>
      <w:r>
        <w:t xml:space="preserve"> («Вестник Хакасии», 2005, № 15);</w:t>
      </w:r>
    </w:p>
    <w:p w:rsidR="00431253" w:rsidRDefault="00431253">
      <w:pPr>
        <w:pStyle w:val="text"/>
      </w:pPr>
      <w:r>
        <w:lastRenderedPageBreak/>
        <w:t xml:space="preserve">6) </w:t>
      </w:r>
      <w:hyperlink r:id="rId58" w:history="1">
        <w:r>
          <w:rPr>
            <w:rStyle w:val="a5"/>
            <w:rFonts w:cs="Arial"/>
          </w:rPr>
          <w:t>Закон Республики Хакасия от 21 февраля 2006 года № 5-ЗРХ «О внесении изменений в Закон Республики Хакасия «Об административных правонарушениях»</w:t>
        </w:r>
      </w:hyperlink>
      <w:r>
        <w:t xml:space="preserve"> («Вестник Хакасии», 2006, № 10);</w:t>
      </w:r>
    </w:p>
    <w:p w:rsidR="00431253" w:rsidRDefault="00431253">
      <w:pPr>
        <w:pStyle w:val="text"/>
      </w:pPr>
      <w:r>
        <w:t xml:space="preserve">7) </w:t>
      </w:r>
      <w:hyperlink r:id="rId59" w:history="1">
        <w:r>
          <w:rPr>
            <w:rStyle w:val="a5"/>
            <w:rFonts w:cs="Arial"/>
          </w:rPr>
          <w:t>Закон Республики Хакасия от 06 июля 2007 года № 44-ЗРХ «О внесении изменений в Закон Республики Хакасия «Об административных правонарушениях»</w:t>
        </w:r>
      </w:hyperlink>
      <w:r>
        <w:t xml:space="preserve"> («Вестник Хакасии», 2007, № 49);</w:t>
      </w:r>
    </w:p>
    <w:p w:rsidR="00431253" w:rsidRDefault="00431253">
      <w:pPr>
        <w:pStyle w:val="text"/>
      </w:pPr>
      <w:r>
        <w:t xml:space="preserve">8) </w:t>
      </w:r>
      <w:hyperlink r:id="rId60" w:history="1">
        <w:r>
          <w:rPr>
            <w:rStyle w:val="a5"/>
            <w:rFonts w:cs="Arial"/>
          </w:rPr>
          <w:t>Закон Республики Хакасия от 25 декабря 2007 года № 101-ЗРХ «О внесении изменений в Закон Республики Хакасия «Об административных правонарушениях»</w:t>
        </w:r>
      </w:hyperlink>
      <w:r>
        <w:t xml:space="preserve"> («Вестник Хакасии», 2007, № 85).</w:t>
      </w:r>
    </w:p>
    <w:p w:rsidR="00431253" w:rsidRDefault="00431253">
      <w:pPr>
        <w:pStyle w:val="text"/>
      </w:pPr>
    </w:p>
    <w:p w:rsidR="00431253" w:rsidRDefault="00431253">
      <w:pPr>
        <w:pStyle w:val="text"/>
      </w:pPr>
    </w:p>
    <w:p w:rsidR="00431253" w:rsidRDefault="00431253">
      <w:pPr>
        <w:pStyle w:val="text"/>
      </w:pPr>
      <w:r>
        <w:t>Председатель Правительства Республики Хакасия А.И. Лебедь</w:t>
      </w:r>
    </w:p>
    <w:p w:rsidR="00431253" w:rsidRDefault="00431253">
      <w:pPr>
        <w:pStyle w:val="text"/>
      </w:pPr>
    </w:p>
    <w:sectPr w:rsidR="00431253" w:rsidSect="00593405">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attachedTemplate r:id="rId1"/>
  <w:stylePaneFormatFilter w:val="3F01"/>
  <w:doNotTrackMoves/>
  <w:defaultTabStop w:val="708"/>
  <w:noPunctuationKerning/>
  <w:characterSpacingControl w:val="doNotCompress"/>
  <w:compat>
    <w:doNotBreakWrappedTables/>
    <w:doNotSnapToGridInCell/>
    <w:doNotWrapTextWithPunct/>
    <w:doNotUseEastAsianBreak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B67F99"/>
    <w:rsid w:val="00021C35"/>
    <w:rsid w:val="00030987"/>
    <w:rsid w:val="00056C4F"/>
    <w:rsid w:val="00063BA8"/>
    <w:rsid w:val="00087189"/>
    <w:rsid w:val="000B5DD5"/>
    <w:rsid w:val="001060BC"/>
    <w:rsid w:val="001069C6"/>
    <w:rsid w:val="00114E78"/>
    <w:rsid w:val="00122FF7"/>
    <w:rsid w:val="001276C0"/>
    <w:rsid w:val="0013336F"/>
    <w:rsid w:val="001523C0"/>
    <w:rsid w:val="0016002D"/>
    <w:rsid w:val="00174553"/>
    <w:rsid w:val="00175F05"/>
    <w:rsid w:val="001946B6"/>
    <w:rsid w:val="001A2EE6"/>
    <w:rsid w:val="001A3BD6"/>
    <w:rsid w:val="001E695E"/>
    <w:rsid w:val="002005BE"/>
    <w:rsid w:val="00240A74"/>
    <w:rsid w:val="00245657"/>
    <w:rsid w:val="00250724"/>
    <w:rsid w:val="00255409"/>
    <w:rsid w:val="00270947"/>
    <w:rsid w:val="002A4C7C"/>
    <w:rsid w:val="002C68CE"/>
    <w:rsid w:val="002F50E9"/>
    <w:rsid w:val="00301531"/>
    <w:rsid w:val="00311545"/>
    <w:rsid w:val="00312B5A"/>
    <w:rsid w:val="003302C7"/>
    <w:rsid w:val="00330BB6"/>
    <w:rsid w:val="003348BD"/>
    <w:rsid w:val="003458DA"/>
    <w:rsid w:val="00352D7D"/>
    <w:rsid w:val="00366A39"/>
    <w:rsid w:val="00376C89"/>
    <w:rsid w:val="00383001"/>
    <w:rsid w:val="0038307A"/>
    <w:rsid w:val="00390EAD"/>
    <w:rsid w:val="00394920"/>
    <w:rsid w:val="00396049"/>
    <w:rsid w:val="003B4621"/>
    <w:rsid w:val="003B6468"/>
    <w:rsid w:val="003D1FFF"/>
    <w:rsid w:val="003E3628"/>
    <w:rsid w:val="003E43A0"/>
    <w:rsid w:val="003E5E6E"/>
    <w:rsid w:val="004118C0"/>
    <w:rsid w:val="00422C78"/>
    <w:rsid w:val="00431253"/>
    <w:rsid w:val="0043518E"/>
    <w:rsid w:val="00435DE3"/>
    <w:rsid w:val="00487DFE"/>
    <w:rsid w:val="004A4018"/>
    <w:rsid w:val="004A55A8"/>
    <w:rsid w:val="004C27D8"/>
    <w:rsid w:val="004C346D"/>
    <w:rsid w:val="004E308F"/>
    <w:rsid w:val="00500856"/>
    <w:rsid w:val="005023F0"/>
    <w:rsid w:val="00503D01"/>
    <w:rsid w:val="005142DF"/>
    <w:rsid w:val="00514B9C"/>
    <w:rsid w:val="005313C4"/>
    <w:rsid w:val="00563061"/>
    <w:rsid w:val="0056375E"/>
    <w:rsid w:val="005814AF"/>
    <w:rsid w:val="00593405"/>
    <w:rsid w:val="005C6581"/>
    <w:rsid w:val="005C6D45"/>
    <w:rsid w:val="005D44A5"/>
    <w:rsid w:val="005E23E3"/>
    <w:rsid w:val="0061386E"/>
    <w:rsid w:val="00627F34"/>
    <w:rsid w:val="0065195D"/>
    <w:rsid w:val="006574E3"/>
    <w:rsid w:val="00660C37"/>
    <w:rsid w:val="00684E73"/>
    <w:rsid w:val="006A59B5"/>
    <w:rsid w:val="006B37A6"/>
    <w:rsid w:val="006C2C03"/>
    <w:rsid w:val="006D5B2C"/>
    <w:rsid w:val="006E6C95"/>
    <w:rsid w:val="006E7478"/>
    <w:rsid w:val="00744E9C"/>
    <w:rsid w:val="0076367A"/>
    <w:rsid w:val="007827C7"/>
    <w:rsid w:val="007A2436"/>
    <w:rsid w:val="007C4DE6"/>
    <w:rsid w:val="007F405D"/>
    <w:rsid w:val="007F610D"/>
    <w:rsid w:val="0081231F"/>
    <w:rsid w:val="00826623"/>
    <w:rsid w:val="008417A9"/>
    <w:rsid w:val="00845DAD"/>
    <w:rsid w:val="008548CF"/>
    <w:rsid w:val="008569C1"/>
    <w:rsid w:val="008621D2"/>
    <w:rsid w:val="00892AC4"/>
    <w:rsid w:val="008C1757"/>
    <w:rsid w:val="008F2628"/>
    <w:rsid w:val="00901C15"/>
    <w:rsid w:val="00911BEC"/>
    <w:rsid w:val="009171A9"/>
    <w:rsid w:val="00931FF0"/>
    <w:rsid w:val="009565D5"/>
    <w:rsid w:val="009648D8"/>
    <w:rsid w:val="0098309C"/>
    <w:rsid w:val="009970E9"/>
    <w:rsid w:val="009A1541"/>
    <w:rsid w:val="009B109F"/>
    <w:rsid w:val="009B4678"/>
    <w:rsid w:val="009C1035"/>
    <w:rsid w:val="009C7638"/>
    <w:rsid w:val="009E0DF6"/>
    <w:rsid w:val="009F1528"/>
    <w:rsid w:val="009F7B31"/>
    <w:rsid w:val="00A556A5"/>
    <w:rsid w:val="00A76867"/>
    <w:rsid w:val="00A82F85"/>
    <w:rsid w:val="00AA6358"/>
    <w:rsid w:val="00AB309B"/>
    <w:rsid w:val="00AB4AE3"/>
    <w:rsid w:val="00AB5133"/>
    <w:rsid w:val="00AC46EF"/>
    <w:rsid w:val="00AF55D2"/>
    <w:rsid w:val="00AF5A28"/>
    <w:rsid w:val="00B13641"/>
    <w:rsid w:val="00B15465"/>
    <w:rsid w:val="00B15ABA"/>
    <w:rsid w:val="00B167F8"/>
    <w:rsid w:val="00B67F99"/>
    <w:rsid w:val="00B81857"/>
    <w:rsid w:val="00B82E61"/>
    <w:rsid w:val="00B851EA"/>
    <w:rsid w:val="00B91875"/>
    <w:rsid w:val="00BC1893"/>
    <w:rsid w:val="00BF2833"/>
    <w:rsid w:val="00BF541B"/>
    <w:rsid w:val="00C16E0E"/>
    <w:rsid w:val="00C2481E"/>
    <w:rsid w:val="00C24B70"/>
    <w:rsid w:val="00C30FA3"/>
    <w:rsid w:val="00C31ABC"/>
    <w:rsid w:val="00C44311"/>
    <w:rsid w:val="00C51E15"/>
    <w:rsid w:val="00C5361E"/>
    <w:rsid w:val="00C55429"/>
    <w:rsid w:val="00C60BBE"/>
    <w:rsid w:val="00C6201B"/>
    <w:rsid w:val="00C656CC"/>
    <w:rsid w:val="00C711F9"/>
    <w:rsid w:val="00C9371E"/>
    <w:rsid w:val="00C96838"/>
    <w:rsid w:val="00CA055C"/>
    <w:rsid w:val="00CB1F3E"/>
    <w:rsid w:val="00CE1375"/>
    <w:rsid w:val="00D045AE"/>
    <w:rsid w:val="00D12673"/>
    <w:rsid w:val="00D20407"/>
    <w:rsid w:val="00D23D3B"/>
    <w:rsid w:val="00D23F4A"/>
    <w:rsid w:val="00D26FA0"/>
    <w:rsid w:val="00D51A4B"/>
    <w:rsid w:val="00D53713"/>
    <w:rsid w:val="00D642A2"/>
    <w:rsid w:val="00D6682C"/>
    <w:rsid w:val="00D83699"/>
    <w:rsid w:val="00D873AF"/>
    <w:rsid w:val="00DA4C6B"/>
    <w:rsid w:val="00DA4EA8"/>
    <w:rsid w:val="00DB487B"/>
    <w:rsid w:val="00DD1496"/>
    <w:rsid w:val="00DF1C16"/>
    <w:rsid w:val="00DF236A"/>
    <w:rsid w:val="00E055A4"/>
    <w:rsid w:val="00E06062"/>
    <w:rsid w:val="00E069C3"/>
    <w:rsid w:val="00E15D97"/>
    <w:rsid w:val="00E33E53"/>
    <w:rsid w:val="00E415DC"/>
    <w:rsid w:val="00E44D5C"/>
    <w:rsid w:val="00E53083"/>
    <w:rsid w:val="00E63D51"/>
    <w:rsid w:val="00E70C7E"/>
    <w:rsid w:val="00E73517"/>
    <w:rsid w:val="00E86CE8"/>
    <w:rsid w:val="00E939DD"/>
    <w:rsid w:val="00EA70E6"/>
    <w:rsid w:val="00EB21CF"/>
    <w:rsid w:val="00F020BE"/>
    <w:rsid w:val="00F03DE4"/>
    <w:rsid w:val="00F4639E"/>
    <w:rsid w:val="00F539E5"/>
    <w:rsid w:val="00F57F35"/>
    <w:rsid w:val="00F712D5"/>
    <w:rsid w:val="00F71F67"/>
    <w:rsid w:val="00F7272E"/>
    <w:rsid w:val="00F805C8"/>
    <w:rsid w:val="00F84C72"/>
    <w:rsid w:val="00F8535F"/>
    <w:rsid w:val="00FC2658"/>
    <w:rsid w:val="00FC7C17"/>
    <w:rsid w:val="00FE5A6D"/>
  </w:rsids>
  <m:mathPr>
    <m:mathFont m:val="Cambria Math"/>
    <m:brkBin m:val="before"/>
    <m:brkBinSub m:val="--"/>
    <m:smallFrac m:val="off"/>
    <m:dispDef/>
    <m:lMargin m:val="0"/>
    <m:rMargin m:val="0"/>
    <m:defJc m:val="centerGroup"/>
    <m:wrapIndent m:val="1440"/>
    <m:intLim m:val="subSup"/>
    <m:naryLim m:val="undOvr"/>
  </m:mathPr>
  <w:uiCompat97To2003/>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semiHidden="0" w:uiPriority="0" w:unhideWhenUsed="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Обычный текст документа"/>
    <w:qFormat/>
    <w:rsid w:val="00366A39"/>
    <w:pPr>
      <w:ind w:firstLine="567"/>
      <w:jc w:val="both"/>
    </w:pPr>
    <w:rPr>
      <w:rFonts w:ascii="Arial" w:hAnsi="Arial"/>
      <w:sz w:val="24"/>
      <w:szCs w:val="24"/>
    </w:rPr>
  </w:style>
  <w:style w:type="paragraph" w:styleId="1">
    <w:name w:val="heading 1"/>
    <w:aliases w:val="!Части документа"/>
    <w:basedOn w:val="a"/>
    <w:next w:val="a"/>
    <w:link w:val="10"/>
    <w:uiPriority w:val="99"/>
    <w:qFormat/>
    <w:rsid w:val="00366A39"/>
    <w:pPr>
      <w:jc w:val="center"/>
      <w:outlineLvl w:val="0"/>
    </w:pPr>
    <w:rPr>
      <w:rFonts w:cs="Arial"/>
      <w:b/>
      <w:bCs/>
      <w:kern w:val="32"/>
      <w:sz w:val="32"/>
      <w:szCs w:val="32"/>
    </w:rPr>
  </w:style>
  <w:style w:type="paragraph" w:styleId="2">
    <w:name w:val="heading 2"/>
    <w:aliases w:val="!Разделы документа"/>
    <w:basedOn w:val="a"/>
    <w:link w:val="20"/>
    <w:uiPriority w:val="99"/>
    <w:qFormat/>
    <w:rsid w:val="00366A39"/>
    <w:pPr>
      <w:jc w:val="center"/>
      <w:outlineLvl w:val="1"/>
    </w:pPr>
    <w:rPr>
      <w:rFonts w:cs="Arial"/>
      <w:b/>
      <w:bCs/>
      <w:iCs/>
      <w:sz w:val="30"/>
      <w:szCs w:val="28"/>
    </w:rPr>
  </w:style>
  <w:style w:type="paragraph" w:styleId="3">
    <w:name w:val="heading 3"/>
    <w:aliases w:val="!Главы документа"/>
    <w:basedOn w:val="a"/>
    <w:link w:val="30"/>
    <w:uiPriority w:val="99"/>
    <w:qFormat/>
    <w:rsid w:val="00366A39"/>
    <w:pPr>
      <w:outlineLvl w:val="2"/>
    </w:pPr>
    <w:rPr>
      <w:rFonts w:cs="Arial"/>
      <w:b/>
      <w:bCs/>
      <w:sz w:val="28"/>
      <w:szCs w:val="26"/>
    </w:rPr>
  </w:style>
  <w:style w:type="paragraph" w:styleId="4">
    <w:name w:val="heading 4"/>
    <w:aliases w:val="!Параграфы/Статьи документа"/>
    <w:basedOn w:val="a"/>
    <w:link w:val="40"/>
    <w:uiPriority w:val="99"/>
    <w:qFormat/>
    <w:rsid w:val="00366A39"/>
    <w:pPr>
      <w:outlineLvl w:val="3"/>
    </w:pPr>
    <w:rPr>
      <w:b/>
      <w:bCs/>
      <w:sz w:val="26"/>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aliases w:val="!Части документа Знак"/>
    <w:basedOn w:val="a0"/>
    <w:link w:val="1"/>
    <w:uiPriority w:val="99"/>
    <w:locked/>
    <w:rsid w:val="00C31ABC"/>
    <w:rPr>
      <w:rFonts w:ascii="Arial" w:hAnsi="Arial" w:cs="Arial"/>
      <w:b/>
      <w:bCs/>
      <w:kern w:val="32"/>
      <w:sz w:val="32"/>
      <w:szCs w:val="32"/>
      <w:lang w:val="ru-RU" w:eastAsia="ru-RU" w:bidi="ar-SA"/>
    </w:rPr>
  </w:style>
  <w:style w:type="character" w:customStyle="1" w:styleId="20">
    <w:name w:val="Заголовок 2 Знак"/>
    <w:aliases w:val="!Разделы документа Знак"/>
    <w:basedOn w:val="a0"/>
    <w:link w:val="2"/>
    <w:uiPriority w:val="99"/>
    <w:semiHidden/>
    <w:locked/>
    <w:rsid w:val="00C31ABC"/>
    <w:rPr>
      <w:rFonts w:ascii="Arial" w:hAnsi="Arial" w:cs="Arial"/>
      <w:b/>
      <w:bCs/>
      <w:iCs/>
      <w:sz w:val="28"/>
      <w:szCs w:val="28"/>
      <w:lang w:val="ru-RU" w:eastAsia="ru-RU" w:bidi="ar-SA"/>
    </w:rPr>
  </w:style>
  <w:style w:type="character" w:customStyle="1" w:styleId="30">
    <w:name w:val="Заголовок 3 Знак"/>
    <w:aliases w:val="!Главы документа Знак"/>
    <w:basedOn w:val="a0"/>
    <w:link w:val="3"/>
    <w:uiPriority w:val="99"/>
    <w:semiHidden/>
    <w:locked/>
    <w:rsid w:val="00C31ABC"/>
    <w:rPr>
      <w:rFonts w:ascii="Arial" w:hAnsi="Arial" w:cs="Arial"/>
      <w:b/>
      <w:bCs/>
      <w:sz w:val="26"/>
      <w:szCs w:val="26"/>
      <w:lang w:val="ru-RU" w:eastAsia="ru-RU" w:bidi="ar-SA"/>
    </w:rPr>
  </w:style>
  <w:style w:type="character" w:customStyle="1" w:styleId="40">
    <w:name w:val="Заголовок 4 Знак"/>
    <w:aliases w:val="!Параграфы/Статьи документа Знак"/>
    <w:basedOn w:val="a0"/>
    <w:link w:val="4"/>
    <w:uiPriority w:val="99"/>
    <w:semiHidden/>
    <w:locked/>
    <w:rsid w:val="00C31ABC"/>
    <w:rPr>
      <w:rFonts w:ascii="Arial" w:hAnsi="Arial" w:cs="Times New Roman"/>
      <w:b/>
      <w:bCs/>
      <w:sz w:val="28"/>
      <w:szCs w:val="28"/>
      <w:lang w:val="ru-RU" w:eastAsia="ru-RU" w:bidi="ar-SA"/>
    </w:rPr>
  </w:style>
  <w:style w:type="paragraph" w:customStyle="1" w:styleId="text">
    <w:name w:val="text"/>
    <w:basedOn w:val="a"/>
    <w:uiPriority w:val="99"/>
    <w:rsid w:val="00A556A5"/>
    <w:rPr>
      <w:rFonts w:cs="Arial"/>
    </w:rPr>
  </w:style>
  <w:style w:type="paragraph" w:styleId="a3">
    <w:name w:val="caption"/>
    <w:basedOn w:val="a"/>
    <w:uiPriority w:val="99"/>
    <w:qFormat/>
    <w:rsid w:val="00A556A5"/>
    <w:pPr>
      <w:spacing w:before="240" w:after="60"/>
      <w:jc w:val="center"/>
    </w:pPr>
    <w:rPr>
      <w:rFonts w:cs="Arial"/>
      <w:b/>
      <w:bCs/>
      <w:sz w:val="32"/>
      <w:szCs w:val="32"/>
    </w:rPr>
  </w:style>
  <w:style w:type="paragraph" w:customStyle="1" w:styleId="article">
    <w:name w:val="article"/>
    <w:basedOn w:val="a"/>
    <w:uiPriority w:val="99"/>
    <w:rsid w:val="00A556A5"/>
    <w:rPr>
      <w:rFonts w:cs="Arial"/>
      <w:sz w:val="26"/>
      <w:szCs w:val="26"/>
    </w:rPr>
  </w:style>
  <w:style w:type="paragraph" w:customStyle="1" w:styleId="chapter">
    <w:name w:val="chapter"/>
    <w:basedOn w:val="a"/>
    <w:uiPriority w:val="99"/>
    <w:rsid w:val="00A556A5"/>
    <w:rPr>
      <w:rFonts w:cs="Arial"/>
      <w:sz w:val="28"/>
      <w:szCs w:val="28"/>
    </w:rPr>
  </w:style>
  <w:style w:type="paragraph" w:customStyle="1" w:styleId="section">
    <w:name w:val="section"/>
    <w:basedOn w:val="a"/>
    <w:uiPriority w:val="99"/>
    <w:rsid w:val="00A556A5"/>
    <w:pPr>
      <w:jc w:val="center"/>
    </w:pPr>
    <w:rPr>
      <w:rFonts w:cs="Arial"/>
      <w:sz w:val="30"/>
      <w:szCs w:val="30"/>
    </w:rPr>
  </w:style>
  <w:style w:type="paragraph" w:styleId="a4">
    <w:name w:val="Normal (Web)"/>
    <w:basedOn w:val="a"/>
    <w:uiPriority w:val="99"/>
    <w:rsid w:val="00A556A5"/>
    <w:pPr>
      <w:spacing w:before="100" w:beforeAutospacing="1" w:after="100" w:afterAutospacing="1"/>
    </w:pPr>
  </w:style>
  <w:style w:type="character" w:styleId="a5">
    <w:name w:val="Hyperlink"/>
    <w:basedOn w:val="a0"/>
    <w:uiPriority w:val="99"/>
    <w:rsid w:val="00366A39"/>
    <w:rPr>
      <w:rFonts w:cs="Times New Roman"/>
      <w:color w:val="0000FF"/>
      <w:u w:val="none"/>
    </w:rPr>
  </w:style>
  <w:style w:type="character" w:styleId="a6">
    <w:name w:val="FollowedHyperlink"/>
    <w:basedOn w:val="a0"/>
    <w:uiPriority w:val="99"/>
    <w:rsid w:val="00A556A5"/>
    <w:rPr>
      <w:rFonts w:cs="Times New Roman"/>
      <w:color w:val="0000FF"/>
      <w:u w:val="single"/>
    </w:rPr>
  </w:style>
  <w:style w:type="character" w:styleId="HTML">
    <w:name w:val="HTML Variable"/>
    <w:aliases w:val="!Ссылки в документе"/>
    <w:basedOn w:val="a0"/>
    <w:uiPriority w:val="99"/>
    <w:rsid w:val="00366A39"/>
    <w:rPr>
      <w:rFonts w:ascii="Arial" w:hAnsi="Arial" w:cs="Times New Roman"/>
      <w:iCs/>
      <w:color w:val="0000FF"/>
      <w:sz w:val="24"/>
      <w:u w:val="none"/>
    </w:rPr>
  </w:style>
  <w:style w:type="paragraph" w:styleId="a7">
    <w:name w:val="annotation text"/>
    <w:aliases w:val="!Равноширинный текст документа"/>
    <w:basedOn w:val="a"/>
    <w:link w:val="a8"/>
    <w:uiPriority w:val="99"/>
    <w:semiHidden/>
    <w:rsid w:val="00366A39"/>
    <w:rPr>
      <w:rFonts w:ascii="Courier" w:hAnsi="Courier"/>
      <w:sz w:val="22"/>
      <w:szCs w:val="20"/>
    </w:rPr>
  </w:style>
  <w:style w:type="character" w:customStyle="1" w:styleId="a8">
    <w:name w:val="Текст примечания Знак"/>
    <w:aliases w:val="!Равноширинный текст документа Знак"/>
    <w:basedOn w:val="a0"/>
    <w:link w:val="a7"/>
    <w:uiPriority w:val="99"/>
    <w:semiHidden/>
    <w:locked/>
    <w:rsid w:val="00C31ABC"/>
    <w:rPr>
      <w:rFonts w:ascii="Courier" w:hAnsi="Courier" w:cs="Times New Roman"/>
      <w:sz w:val="22"/>
      <w:lang w:val="ru-RU" w:eastAsia="ru-RU" w:bidi="ar-SA"/>
    </w:rPr>
  </w:style>
  <w:style w:type="paragraph" w:customStyle="1" w:styleId="Title">
    <w:name w:val="Title!Название НПА"/>
    <w:basedOn w:val="a"/>
    <w:uiPriority w:val="99"/>
    <w:rsid w:val="00366A39"/>
    <w:pPr>
      <w:spacing w:before="240" w:after="60"/>
      <w:jc w:val="center"/>
      <w:outlineLvl w:val="0"/>
    </w:pPr>
    <w:rPr>
      <w:rFonts w:cs="Arial"/>
      <w:b/>
      <w:bCs/>
      <w:kern w:val="28"/>
      <w:sz w:val="32"/>
      <w:szCs w:val="32"/>
    </w:rPr>
  </w:style>
  <w:style w:type="paragraph" w:customStyle="1" w:styleId="Application">
    <w:name w:val="Application!Приложение"/>
    <w:uiPriority w:val="99"/>
    <w:rsid w:val="00366A39"/>
    <w:pPr>
      <w:spacing w:before="120" w:after="120"/>
      <w:jc w:val="right"/>
    </w:pPr>
    <w:rPr>
      <w:rFonts w:ascii="Arial" w:hAnsi="Arial" w:cs="Arial"/>
      <w:b/>
      <w:bCs/>
      <w:kern w:val="28"/>
      <w:sz w:val="32"/>
      <w:szCs w:val="32"/>
    </w:rPr>
  </w:style>
  <w:style w:type="paragraph" w:customStyle="1" w:styleId="Table">
    <w:name w:val="Table!Таблица"/>
    <w:uiPriority w:val="99"/>
    <w:rsid w:val="00366A39"/>
    <w:rPr>
      <w:rFonts w:ascii="Arial" w:hAnsi="Arial" w:cs="Arial"/>
      <w:bCs/>
      <w:kern w:val="28"/>
      <w:sz w:val="24"/>
      <w:szCs w:val="32"/>
    </w:rPr>
  </w:style>
  <w:style w:type="paragraph" w:customStyle="1" w:styleId="Table0">
    <w:name w:val="Table!"/>
    <w:next w:val="Table"/>
    <w:uiPriority w:val="99"/>
    <w:rsid w:val="00366A39"/>
    <w:pPr>
      <w:jc w:val="center"/>
    </w:pPr>
    <w:rPr>
      <w:rFonts w:ascii="Arial" w:hAnsi="Arial" w:cs="Arial"/>
      <w:b/>
      <w:bCs/>
      <w:kern w:val="28"/>
      <w:sz w:val="24"/>
      <w:szCs w:val="32"/>
    </w:rPr>
  </w:style>
  <w:style w:type="paragraph" w:styleId="a9">
    <w:name w:val="header"/>
    <w:aliases w:val="!Заголовок документа"/>
    <w:basedOn w:val="a"/>
    <w:link w:val="aa"/>
    <w:uiPriority w:val="99"/>
    <w:rsid w:val="00B82E61"/>
    <w:pPr>
      <w:tabs>
        <w:tab w:val="center" w:pos="4677"/>
        <w:tab w:val="right" w:pos="9355"/>
      </w:tabs>
      <w:jc w:val="center"/>
    </w:pPr>
  </w:style>
  <w:style w:type="character" w:customStyle="1" w:styleId="aa">
    <w:name w:val="Верхний колонтитул Знак"/>
    <w:aliases w:val="!Заголовок документа Знак"/>
    <w:basedOn w:val="a0"/>
    <w:link w:val="a9"/>
    <w:uiPriority w:val="99"/>
    <w:semiHidden/>
    <w:locked/>
    <w:rsid w:val="00C31ABC"/>
    <w:rPr>
      <w:rFonts w:ascii="Arial" w:hAnsi="Arial" w:cs="Times New Roman"/>
      <w:sz w:val="24"/>
      <w:szCs w:val="24"/>
    </w:rPr>
  </w:style>
  <w:style w:type="paragraph" w:customStyle="1" w:styleId="NumberAndDate">
    <w:name w:val="NumberAndDate"/>
    <w:aliases w:val="!Дата и Номер"/>
    <w:uiPriority w:val="99"/>
    <w:rsid w:val="00366A39"/>
    <w:pPr>
      <w:jc w:val="center"/>
    </w:pPr>
    <w:rPr>
      <w:rFonts w:ascii="Arial" w:hAnsi="Arial" w:cs="Arial"/>
      <w:bCs/>
      <w:kern w:val="28"/>
      <w:sz w:val="24"/>
      <w:szCs w:val="32"/>
    </w:rPr>
  </w:style>
  <w:style w:type="paragraph" w:styleId="ab">
    <w:name w:val="Balloon Text"/>
    <w:basedOn w:val="a"/>
    <w:link w:val="ac"/>
    <w:uiPriority w:val="99"/>
    <w:semiHidden/>
    <w:rsid w:val="001A3BD6"/>
    <w:rPr>
      <w:rFonts w:ascii="Tahoma" w:hAnsi="Tahoma" w:cs="Tahoma"/>
      <w:sz w:val="16"/>
      <w:szCs w:val="16"/>
    </w:rPr>
  </w:style>
  <w:style w:type="character" w:customStyle="1" w:styleId="ac">
    <w:name w:val="Текст выноски Знак"/>
    <w:basedOn w:val="a0"/>
    <w:link w:val="ab"/>
    <w:uiPriority w:val="99"/>
    <w:semiHidden/>
    <w:locked/>
    <w:rsid w:val="001A3BD6"/>
    <w:rPr>
      <w:rFonts w:ascii="Tahoma" w:hAnsi="Tahoma" w:cs="Tahoma"/>
      <w:sz w:val="16"/>
      <w:szCs w:val="16"/>
      <w:lang w:val="ru-RU" w:eastAsia="ru-RU" w:bidi="ar-SA"/>
    </w:rPr>
  </w:style>
  <w:style w:type="character" w:customStyle="1" w:styleId="HeaderChar1">
    <w:name w:val="Header Char1"/>
    <w:uiPriority w:val="99"/>
    <w:locked/>
    <w:rsid w:val="00D23F4A"/>
    <w:rPr>
      <w:rFonts w:ascii="Times New Roman" w:hAnsi="Times New Roman"/>
      <w:sz w:val="26"/>
    </w:rPr>
  </w:style>
  <w:style w:type="paragraph" w:styleId="ad">
    <w:name w:val="List Paragraph"/>
    <w:basedOn w:val="a"/>
    <w:uiPriority w:val="99"/>
    <w:qFormat/>
    <w:rsid w:val="005C6581"/>
    <w:pPr>
      <w:ind w:left="720"/>
      <w:contextualSpacing/>
    </w:pPr>
  </w:style>
</w:styles>
</file>

<file path=word/webSettings.xml><?xml version="1.0" encoding="utf-8"?>
<w:webSettings xmlns:r="http://schemas.openxmlformats.org/officeDocument/2006/relationships" xmlns:w="http://schemas.openxmlformats.org/wordprocessingml/2006/main">
  <w:divs>
    <w:div w:id="1622689369">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content/act/471e6264-ef0c-43c2-89c5-3807b486e6b6.doc" TargetMode="External"/><Relationship Id="rId18" Type="http://schemas.openxmlformats.org/officeDocument/2006/relationships/hyperlink" Target="/content/ngr/RU19DMJ199500005.doc" TargetMode="External"/><Relationship Id="rId26" Type="http://schemas.openxmlformats.org/officeDocument/2006/relationships/hyperlink" Target="/content/ngr/RU19DMJ200900276.doc" TargetMode="External"/><Relationship Id="rId39" Type="http://schemas.openxmlformats.org/officeDocument/2006/relationships/hyperlink" Target="/content/ngr/RU19DMJ200900276.doc" TargetMode="External"/><Relationship Id="rId21" Type="http://schemas.openxmlformats.org/officeDocument/2006/relationships/hyperlink" Target="/content/act/852c9102-d7ca-4bb6-baf6-b71493726fbf.doc" TargetMode="External"/><Relationship Id="rId34" Type="http://schemas.openxmlformats.org/officeDocument/2006/relationships/hyperlink" Target="/content/act/37c303b1-a82f-45bb-9095-4712caddc5db.doc" TargetMode="External"/><Relationship Id="rId42" Type="http://schemas.openxmlformats.org/officeDocument/2006/relationships/hyperlink" Target="/content/act/37c303b1-a82f-45bb-9095-4712caddc5db.doc" TargetMode="External"/><Relationship Id="rId47" Type="http://schemas.openxmlformats.org/officeDocument/2006/relationships/hyperlink" Target="/content/ngr/RU19DMJ200900276.doc" TargetMode="External"/><Relationship Id="rId50" Type="http://schemas.openxmlformats.org/officeDocument/2006/relationships/hyperlink" Target="/content/ngr/RU19DMJ200900276.doc" TargetMode="External"/><Relationship Id="rId55" Type="http://schemas.openxmlformats.org/officeDocument/2006/relationships/hyperlink" Target="/content/ngr/RU19DMJ200400119.doc" TargetMode="External"/><Relationship Id="rId7" Type="http://schemas.openxmlformats.org/officeDocument/2006/relationships/hyperlink" Target="/content/act/3d25cde9-f111-4689-b5f8-7780e85b2a18.doc" TargetMode="External"/><Relationship Id="rId2" Type="http://schemas.openxmlformats.org/officeDocument/2006/relationships/settings" Target="settings.xml"/><Relationship Id="rId16" Type="http://schemas.openxmlformats.org/officeDocument/2006/relationships/hyperlink" Target="/content/ngr/RU0000R199305853.html" TargetMode="External"/><Relationship Id="rId20" Type="http://schemas.openxmlformats.org/officeDocument/2006/relationships/hyperlink" Target="/content/ngr/RU19DMJ200900276.doc" TargetMode="External"/><Relationship Id="rId29" Type="http://schemas.openxmlformats.org/officeDocument/2006/relationships/hyperlink" Target="/content/act/37c303b1-a82f-45bb-9095-4712caddc5db.doc" TargetMode="External"/><Relationship Id="rId41" Type="http://schemas.openxmlformats.org/officeDocument/2006/relationships/hyperlink" Target="/content/act/852c9102-d7ca-4bb6-baf6-b71493726fbf.doc" TargetMode="External"/><Relationship Id="rId54" Type="http://schemas.openxmlformats.org/officeDocument/2006/relationships/hyperlink" Target="/content/ngr/RU19DMJ200400071.doc" TargetMode="External"/><Relationship Id="rId62"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content/act/97c12600-59fd-4b17-94e0-5ac470997040.doc" TargetMode="External"/><Relationship Id="rId11" Type="http://schemas.openxmlformats.org/officeDocument/2006/relationships/hyperlink" Target="/content/act/37c303b1-a82f-45bb-9095-4712caddc5db.doc" TargetMode="External"/><Relationship Id="rId24" Type="http://schemas.openxmlformats.org/officeDocument/2006/relationships/hyperlink" Target="/content/act/e9a92b86-dd05-4b21-904e-9a002efa990b.doc" TargetMode="External"/><Relationship Id="rId32" Type="http://schemas.openxmlformats.org/officeDocument/2006/relationships/hyperlink" Target="/content/act/37c303b1-a82f-45bb-9095-4712caddc5db.doc" TargetMode="External"/><Relationship Id="rId37" Type="http://schemas.openxmlformats.org/officeDocument/2006/relationships/hyperlink" Target="/content/act/37c303b1-a82f-45bb-9095-4712caddc5db.doc" TargetMode="External"/><Relationship Id="rId40" Type="http://schemas.openxmlformats.org/officeDocument/2006/relationships/hyperlink" Target="/content/act/37c303b1-a82f-45bb-9095-4712caddc5db.doc" TargetMode="External"/><Relationship Id="rId45" Type="http://schemas.openxmlformats.org/officeDocument/2006/relationships/hyperlink" Target="/content/act/852c9102-d7ca-4bb6-baf6-b71493726fbf.doc" TargetMode="External"/><Relationship Id="rId53" Type="http://schemas.openxmlformats.org/officeDocument/2006/relationships/hyperlink" Target="/content/ngr/RU19DMJ200400046.doc" TargetMode="External"/><Relationship Id="rId58" Type="http://schemas.openxmlformats.org/officeDocument/2006/relationships/hyperlink" Target="/content/ngr/RU19DMJ200600020.doc" TargetMode="External"/><Relationship Id="rId5" Type="http://schemas.openxmlformats.org/officeDocument/2006/relationships/hyperlink" Target="/content/ngr/RU19DMJ200900393.doc" TargetMode="External"/><Relationship Id="rId15" Type="http://schemas.openxmlformats.org/officeDocument/2006/relationships/hyperlink" Target="/content/act/852c9102-d7ca-4bb6-baf6-b71493726fbf.doc" TargetMode="External"/><Relationship Id="rId23" Type="http://schemas.openxmlformats.org/officeDocument/2006/relationships/hyperlink" Target="/content/act/852c9102-d7ca-4bb6-baf6-b71493726fbf.doc" TargetMode="External"/><Relationship Id="rId28" Type="http://schemas.openxmlformats.org/officeDocument/2006/relationships/hyperlink" Target="/content/act/852c9102-d7ca-4bb6-baf6-b71493726fbf.doc" TargetMode="External"/><Relationship Id="rId36" Type="http://schemas.openxmlformats.org/officeDocument/2006/relationships/hyperlink" Target="/content/act/852c9102-d7ca-4bb6-baf6-b71493726fbf.doc" TargetMode="External"/><Relationship Id="rId49" Type="http://schemas.openxmlformats.org/officeDocument/2006/relationships/hyperlink" Target="/content/act/852c9102-d7ca-4bb6-baf6-b71493726fbf.doc" TargetMode="External"/><Relationship Id="rId57" Type="http://schemas.openxmlformats.org/officeDocument/2006/relationships/hyperlink" Target="/content/ngr/RU19DMJ200500057.doc" TargetMode="External"/><Relationship Id="rId61" Type="http://schemas.openxmlformats.org/officeDocument/2006/relationships/fontTable" Target="fontTable.xml"/><Relationship Id="rId10" Type="http://schemas.openxmlformats.org/officeDocument/2006/relationships/hyperlink" Target="/content/act/4251a41f-9eba-431e-801d-596f88fa7aeb.doc" TargetMode="External"/><Relationship Id="rId19" Type="http://schemas.openxmlformats.org/officeDocument/2006/relationships/hyperlink" Target="/content/act/4251a41f-9eba-431e-801d-596f88fa7aeb.doc" TargetMode="External"/><Relationship Id="rId31" Type="http://schemas.openxmlformats.org/officeDocument/2006/relationships/hyperlink" Target="/content/act/852c9102-d7ca-4bb6-baf6-b71493726fbf.doc" TargetMode="External"/><Relationship Id="rId44" Type="http://schemas.openxmlformats.org/officeDocument/2006/relationships/hyperlink" Target="/content/act/852c9102-d7ca-4bb6-baf6-b71493726fbf.doc" TargetMode="External"/><Relationship Id="rId52" Type="http://schemas.openxmlformats.org/officeDocument/2006/relationships/hyperlink" Target="/content/act/852c9102-d7ca-4bb6-baf6-b71493726fbf.doc" TargetMode="External"/><Relationship Id="rId60" Type="http://schemas.openxmlformats.org/officeDocument/2006/relationships/hyperlink" Target="/content/ngr/RU19DMJ200700400.doc" TargetMode="External"/><Relationship Id="rId4" Type="http://schemas.openxmlformats.org/officeDocument/2006/relationships/hyperlink" Target="/content/ngr/RU19DMJ200900276.doc" TargetMode="External"/><Relationship Id="rId9" Type="http://schemas.openxmlformats.org/officeDocument/2006/relationships/hyperlink" Target="/content/act/37360524-469f-40ba-a0e0-e4f4d0fe2610.doc" TargetMode="External"/><Relationship Id="rId14" Type="http://schemas.openxmlformats.org/officeDocument/2006/relationships/hyperlink" Target="/content/act/e9a92b86-dd05-4b21-904e-9a002efa990b.doc" TargetMode="External"/><Relationship Id="rId22" Type="http://schemas.openxmlformats.org/officeDocument/2006/relationships/hyperlink" Target="/content/act/852c9102-d7ca-4bb6-baf6-b71493726fbf.doc" TargetMode="External"/><Relationship Id="rId27" Type="http://schemas.openxmlformats.org/officeDocument/2006/relationships/hyperlink" Target="/content/act/852c9102-d7ca-4bb6-baf6-b71493726fbf.doc" TargetMode="External"/><Relationship Id="rId30" Type="http://schemas.openxmlformats.org/officeDocument/2006/relationships/hyperlink" Target="/content/act/37c303b1-a82f-45bb-9095-4712caddc5db.doc" TargetMode="External"/><Relationship Id="rId35" Type="http://schemas.openxmlformats.org/officeDocument/2006/relationships/hyperlink" Target="/content/ngr/RU19DMJ200900276.doc" TargetMode="External"/><Relationship Id="rId43" Type="http://schemas.openxmlformats.org/officeDocument/2006/relationships/hyperlink" Target="/content/act/852c9102-d7ca-4bb6-baf6-b71493726fbf.doc" TargetMode="External"/><Relationship Id="rId48" Type="http://schemas.openxmlformats.org/officeDocument/2006/relationships/hyperlink" Target="/content/ngr/RU19DMJ200900276.doc" TargetMode="External"/><Relationship Id="rId56" Type="http://schemas.openxmlformats.org/officeDocument/2006/relationships/hyperlink" Target="/content/ngr/RU19DMJ200400155.doc" TargetMode="External"/><Relationship Id="rId8" Type="http://schemas.openxmlformats.org/officeDocument/2006/relationships/hyperlink" Target="/content/act/ca542696-44bc-4773-84bd-4ba63485bf7b.doc" TargetMode="External"/><Relationship Id="rId51" Type="http://schemas.openxmlformats.org/officeDocument/2006/relationships/hyperlink" Target="/content/act/37c303b1-a82f-45bb-9095-4712caddc5db.doc" TargetMode="External"/><Relationship Id="rId3" Type="http://schemas.openxmlformats.org/officeDocument/2006/relationships/webSettings" Target="webSettings.xml"/><Relationship Id="rId12" Type="http://schemas.openxmlformats.org/officeDocument/2006/relationships/hyperlink" Target="/content/act/d5ed9f62-06fb-4498-b465-75594b761d1e.doc" TargetMode="External"/><Relationship Id="rId17" Type="http://schemas.openxmlformats.org/officeDocument/2006/relationships/hyperlink" Target="/content/ngr/RU0000R200102426.html" TargetMode="External"/><Relationship Id="rId25" Type="http://schemas.openxmlformats.org/officeDocument/2006/relationships/hyperlink" Target="/content/ngr/RU19DMJ200900276.doc" TargetMode="External"/><Relationship Id="rId33" Type="http://schemas.openxmlformats.org/officeDocument/2006/relationships/hyperlink" Target="/content/act/37c303b1-a82f-45bb-9095-4712caddc5db.doc" TargetMode="External"/><Relationship Id="rId38" Type="http://schemas.openxmlformats.org/officeDocument/2006/relationships/hyperlink" Target="/content/act/37c303b1-a82f-45bb-9095-4712caddc5db.doc" TargetMode="External"/><Relationship Id="rId46" Type="http://schemas.openxmlformats.org/officeDocument/2006/relationships/hyperlink" Target="/content/ngr/RU19DMJ200900276.doc" TargetMode="External"/><Relationship Id="rId59" Type="http://schemas.openxmlformats.org/officeDocument/2006/relationships/hyperlink" Target="/content/ngr/RU19DMJ200700187.doc"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RBCSoft\&#1055;&#1057;%20&#1053;&#1055;&#1040;%20&#1045;&#1057;&#1048;&#1058;&#1054;%20-%20&#1040;&#1056;&#1052;&#1099;\Resources\style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styles</Template>
  <TotalTime>2</TotalTime>
  <Pages>36</Pages>
  <Words>14577</Words>
  <Characters>83092</Characters>
  <Application>Microsoft Office Word</Application>
  <DocSecurity>0</DocSecurity>
  <Lines>692</Lines>
  <Paragraphs>194</Paragraphs>
  <ScaleCrop>false</ScaleCrop>
  <Company>1</Company>
  <LinksUpToDate>false</LinksUpToDate>
  <CharactersWithSpaces>97475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MUYakusheva</dc:creator>
  <cp:keywords/>
  <dc:description/>
  <cp:lastModifiedBy>Игорь</cp:lastModifiedBy>
  <cp:revision>3</cp:revision>
  <dcterms:created xsi:type="dcterms:W3CDTF">2014-04-02T07:33:00Z</dcterms:created>
  <dcterms:modified xsi:type="dcterms:W3CDTF">2021-07-24T09:09:00Z</dcterms:modified>
</cp:coreProperties>
</file>