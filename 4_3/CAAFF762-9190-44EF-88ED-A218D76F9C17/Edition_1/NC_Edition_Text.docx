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C3" w:rsidRPr="000B67EC" w:rsidRDefault="00E973C3" w:rsidP="00E973C3">
      <w:pPr>
        <w:jc w:val="center"/>
        <w:rPr>
          <w:b/>
        </w:rPr>
      </w:pPr>
      <w:bookmarkStart w:id="0" w:name="_GoBack"/>
      <w:bookmarkEnd w:id="0"/>
      <w:r w:rsidRPr="000B67EC">
        <w:rPr>
          <w:b/>
        </w:rPr>
        <w:t>2</w:t>
      </w:r>
      <w:r>
        <w:rPr>
          <w:b/>
        </w:rPr>
        <w:t>2</w:t>
      </w:r>
      <w:r w:rsidRPr="000B67EC">
        <w:rPr>
          <w:b/>
        </w:rPr>
        <w:t xml:space="preserve"> декабря 2016 года </w:t>
      </w:r>
      <w:r w:rsidRPr="000B67EC">
        <w:rPr>
          <w:b/>
        </w:rPr>
        <w:tab/>
        <w:t xml:space="preserve"> № </w:t>
      </w:r>
      <w:r>
        <w:rPr>
          <w:b/>
        </w:rPr>
        <w:t>85</w:t>
      </w:r>
      <w:r w:rsidRPr="000B67EC">
        <w:rPr>
          <w:b/>
        </w:rPr>
        <w:t>/2016-ОЗ</w:t>
      </w:r>
    </w:p>
    <w:p w:rsidR="00E973C3" w:rsidRPr="000B67EC" w:rsidRDefault="00E973C3" w:rsidP="00E973C3">
      <w:pPr>
        <w:jc w:val="center"/>
        <w:rPr>
          <w:b/>
        </w:rPr>
      </w:pP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ЗАКОН</w:t>
      </w:r>
    </w:p>
    <w:p w:rsidR="00E973C3" w:rsidRPr="000B67EC" w:rsidRDefault="00E973C3" w:rsidP="00E973C3">
      <w:pPr>
        <w:jc w:val="center"/>
        <w:rPr>
          <w:b/>
        </w:rPr>
      </w:pP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АСТРАХАНСКОЙ ОБЛАСТИ</w:t>
      </w:r>
    </w:p>
    <w:p w:rsidR="00E973C3" w:rsidRPr="004D55B8" w:rsidRDefault="00E973C3" w:rsidP="00E973C3">
      <w:pPr>
        <w:jc w:val="center"/>
        <w:rPr>
          <w:rFonts w:cs="Arial"/>
          <w:b/>
          <w:bCs/>
          <w:kern w:val="28"/>
          <w:sz w:val="32"/>
          <w:szCs w:val="32"/>
        </w:rPr>
      </w:pPr>
    </w:p>
    <w:p w:rsidR="00E973C3" w:rsidRPr="004D55B8" w:rsidRDefault="00E973C3" w:rsidP="00E973C3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4D55B8">
        <w:rPr>
          <w:rFonts w:cs="Arial"/>
          <w:b/>
          <w:bCs/>
          <w:kern w:val="28"/>
          <w:sz w:val="32"/>
          <w:szCs w:val="32"/>
        </w:rPr>
        <w:t>О мерах социальной поддержки и социальной пом</w:t>
      </w:r>
      <w:r w:rsidRPr="004D55B8">
        <w:rPr>
          <w:rFonts w:cs="Arial"/>
          <w:b/>
          <w:bCs/>
          <w:kern w:val="28"/>
          <w:sz w:val="32"/>
          <w:szCs w:val="32"/>
        </w:rPr>
        <w:t>о</w:t>
      </w:r>
      <w:r w:rsidRPr="004D55B8">
        <w:rPr>
          <w:rFonts w:cs="Arial"/>
          <w:b/>
          <w:bCs/>
          <w:kern w:val="28"/>
          <w:sz w:val="32"/>
          <w:szCs w:val="32"/>
        </w:rPr>
        <w:t>щи отдельным категориям граждан в Астраханской обл</w:t>
      </w:r>
      <w:r w:rsidRPr="004D55B8">
        <w:rPr>
          <w:rFonts w:cs="Arial"/>
          <w:b/>
          <w:bCs/>
          <w:kern w:val="28"/>
          <w:sz w:val="32"/>
          <w:szCs w:val="32"/>
        </w:rPr>
        <w:t>а</w:t>
      </w:r>
      <w:r w:rsidRPr="004D55B8">
        <w:rPr>
          <w:rFonts w:cs="Arial"/>
          <w:b/>
          <w:bCs/>
          <w:kern w:val="28"/>
          <w:sz w:val="32"/>
          <w:szCs w:val="32"/>
        </w:rPr>
        <w:t>сти</w:t>
      </w:r>
    </w:p>
    <w:p w:rsidR="00E973C3" w:rsidRDefault="00E973C3" w:rsidP="00E973C3"/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Принят</w:t>
      </w:r>
    </w:p>
    <w:p w:rsidR="00E973C3" w:rsidRPr="000B67EC" w:rsidRDefault="00E973C3" w:rsidP="00E973C3">
      <w:pPr>
        <w:jc w:val="center"/>
        <w:rPr>
          <w:b/>
        </w:rPr>
      </w:pPr>
      <w:r>
        <w:rPr>
          <w:b/>
        </w:rPr>
        <w:t>п</w:t>
      </w:r>
      <w:r w:rsidRPr="000B67EC">
        <w:rPr>
          <w:b/>
        </w:rPr>
        <w:t>остановление</w:t>
      </w:r>
      <w:r>
        <w:rPr>
          <w:b/>
        </w:rPr>
        <w:t>м</w:t>
      </w:r>
      <w:r w:rsidRPr="000B67EC">
        <w:rPr>
          <w:b/>
        </w:rPr>
        <w:t xml:space="preserve"> Думы</w:t>
      </w: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>Астраханской области</w:t>
      </w:r>
    </w:p>
    <w:p w:rsidR="00E973C3" w:rsidRPr="000B67EC" w:rsidRDefault="00E973C3" w:rsidP="00E973C3">
      <w:pPr>
        <w:jc w:val="center"/>
        <w:rPr>
          <w:b/>
        </w:rPr>
      </w:pPr>
      <w:r w:rsidRPr="000B67EC">
        <w:rPr>
          <w:b/>
        </w:rPr>
        <w:t xml:space="preserve">от 22.12.2016 № </w:t>
      </w:r>
      <w:r>
        <w:rPr>
          <w:b/>
        </w:rPr>
        <w:t>870</w:t>
      </w:r>
      <w:r w:rsidRPr="000B67EC">
        <w:rPr>
          <w:b/>
        </w:rPr>
        <w:t>/6</w:t>
      </w:r>
    </w:p>
    <w:p w:rsidR="00E973C3" w:rsidRDefault="00E973C3" w:rsidP="00E973C3"/>
    <w:p w:rsidR="00E3728D" w:rsidRDefault="00E3728D" w:rsidP="00E973C3">
      <w:r>
        <w:t>(Изменения:</w:t>
      </w:r>
    </w:p>
    <w:p w:rsidR="00E3728D" w:rsidRDefault="003B1702" w:rsidP="00E973C3">
      <w:hyperlink r:id="rId8" w:tgtFrame="ChangingDocument" w:history="1">
        <w:r w:rsidR="00E3728D" w:rsidRPr="00BE0D50">
          <w:rPr>
            <w:rStyle w:val="ae"/>
          </w:rPr>
          <w:t>Закон Астраханской области от 20.04.2017 № 17/2017-ОЗ</w:t>
        </w:r>
      </w:hyperlink>
      <w:r w:rsidR="00E3728D">
        <w:t>)</w:t>
      </w:r>
    </w:p>
    <w:p w:rsidR="00E3728D" w:rsidRDefault="00E3728D" w:rsidP="00E973C3"/>
    <w:p w:rsidR="00E973C3" w:rsidRDefault="00E973C3" w:rsidP="00E973C3">
      <w:r>
        <w:t>Принят Думой Астраханской области 22 декабря 2016 года</w:t>
      </w:r>
    </w:p>
    <w:p w:rsidR="00E973C3" w:rsidRDefault="00E973C3" w:rsidP="00E973C3"/>
    <w:p w:rsidR="00E973C3" w:rsidRPr="004D55B8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4D55B8">
        <w:rPr>
          <w:rFonts w:cs="Arial"/>
          <w:b/>
          <w:bCs/>
          <w:sz w:val="28"/>
          <w:szCs w:val="26"/>
        </w:rPr>
        <w:t>Глава 1. Основные положения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1. Предмет регулирования настоящего Закона</w:t>
      </w:r>
    </w:p>
    <w:p w:rsidR="00E973C3" w:rsidRDefault="00E973C3" w:rsidP="00E973C3"/>
    <w:p w:rsidR="00E973C3" w:rsidRDefault="00E973C3" w:rsidP="00E973C3">
      <w:r>
        <w:t>Настоящий Закон регулирует отношения в сфере предоставления мер соц</w:t>
      </w:r>
      <w:r>
        <w:t>и</w:t>
      </w:r>
      <w:r>
        <w:t>альной поддержки и социальной помощи отдельным категориям граждан в Астр</w:t>
      </w:r>
      <w:r>
        <w:t>а</w:t>
      </w:r>
      <w:r>
        <w:t>ханской области за счет средств бюджета Астраханской области (далее – меры социальной поддержки, социальная помощь).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2. Основные понятия, используемые в настоящем Законе</w:t>
      </w:r>
    </w:p>
    <w:p w:rsidR="00E973C3" w:rsidRDefault="00E973C3" w:rsidP="00E973C3"/>
    <w:p w:rsidR="00E973C3" w:rsidRDefault="00E973C3" w:rsidP="00E973C3">
      <w:r>
        <w:t>1. В целях настоящего Закона:</w:t>
      </w:r>
    </w:p>
    <w:p w:rsidR="00E973C3" w:rsidRDefault="00E973C3" w:rsidP="00E973C3">
      <w:r>
        <w:t>1) под семьей понимаются:</w:t>
      </w:r>
    </w:p>
    <w:p w:rsidR="00E973C3" w:rsidRDefault="00E973C3" w:rsidP="00E973C3">
      <w:r>
        <w:t>а) лица, связанные родством и (или) свойством, к которым относятся со</w:t>
      </w:r>
      <w:r>
        <w:t>в</w:t>
      </w:r>
      <w:r>
        <w:t>местно проживающие и ведущие совместное хозяйство супруги, их дети и родит</w:t>
      </w:r>
      <w:r>
        <w:t>е</w:t>
      </w:r>
      <w:r>
        <w:t>ли, усыновители и усыновленные;</w:t>
      </w:r>
    </w:p>
    <w:p w:rsidR="00E973C3" w:rsidRDefault="00E973C3" w:rsidP="00E973C3">
      <w:r>
        <w:t xml:space="preserve">б) родитель (усыновитель), не состоящий в браке, и </w:t>
      </w:r>
      <w:r w:rsidR="00E3728D">
        <w:t xml:space="preserve">совместно проживающий с ним </w:t>
      </w:r>
      <w:r>
        <w:t>его ребенок (дети), в том числе усыновленный (усыновленные);</w:t>
      </w:r>
    </w:p>
    <w:p w:rsidR="00E3728D" w:rsidRDefault="00E3728D" w:rsidP="00E973C3">
      <w:r>
        <w:t xml:space="preserve">(Абзац в редакции </w:t>
      </w:r>
      <w:hyperlink r:id="rId9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2) под многодетной семьей понимается семья, в которой совместно прож</w:t>
      </w:r>
      <w:r>
        <w:t>и</w:t>
      </w:r>
      <w:r>
        <w:t>вают являющиеся гражданами Российской Федерации матери (отцы), не состо</w:t>
      </w:r>
      <w:r>
        <w:t>я</w:t>
      </w:r>
      <w:r>
        <w:t>щие в зарегистрированном браке, состоящие в зарегистрированном браке супруги и не менее троих детей в возрасте до 18 лет и (или) в возрасте до 23 лет, при условии обучения детей, достигших возраста 18 лет, в общеобразовательных о</w:t>
      </w:r>
      <w:r>
        <w:t>р</w:t>
      </w:r>
      <w:r>
        <w:t>ганизациях, в профессиональных образовательных организациях или образов</w:t>
      </w:r>
      <w:r>
        <w:t>а</w:t>
      </w:r>
      <w:r>
        <w:t>тельных организациях высшего образования по очной форме обучения. При этом:</w:t>
      </w:r>
    </w:p>
    <w:p w:rsidR="00E973C3" w:rsidRDefault="00E973C3" w:rsidP="00E973C3">
      <w:r>
        <w:t>а) в число детей, учитываемых для признания семьи многодетной, не вкл</w:t>
      </w:r>
      <w:r>
        <w:t>ю</w:t>
      </w:r>
      <w:r>
        <w:t>чаются:</w:t>
      </w:r>
    </w:p>
    <w:p w:rsidR="00E973C3" w:rsidRDefault="00E973C3" w:rsidP="00E973C3">
      <w:r>
        <w:t>дети, в отношении которых родители лишены родительских прав или огран</w:t>
      </w:r>
      <w:r>
        <w:t>и</w:t>
      </w:r>
      <w:r>
        <w:t>чены в родительских правах;</w:t>
      </w:r>
    </w:p>
    <w:p w:rsidR="00E973C3" w:rsidRDefault="00E973C3" w:rsidP="00E973C3">
      <w:r>
        <w:lastRenderedPageBreak/>
        <w:t>дети, находящиеся под опекой (попечительством);</w:t>
      </w:r>
    </w:p>
    <w:p w:rsidR="00E973C3" w:rsidRDefault="00E973C3" w:rsidP="00E973C3">
      <w:r>
        <w:t>дети, находящиеся на полном государственном обеспечении;</w:t>
      </w:r>
    </w:p>
    <w:p w:rsidR="00E973C3" w:rsidRDefault="00E973C3" w:rsidP="00E973C3">
      <w:r>
        <w:t>дети, отбывающие наказание в местах лишения свободы по приговору суда, вступившему в законную силу;</w:t>
      </w:r>
    </w:p>
    <w:p w:rsidR="00E973C3" w:rsidRDefault="00E973C3" w:rsidP="00E973C3">
      <w:r>
        <w:t>дети, объявленные в установленном порядке полностью дееспособными (эмансипированными);</w:t>
      </w:r>
    </w:p>
    <w:p w:rsidR="00E973C3" w:rsidRDefault="00E973C3" w:rsidP="00E973C3">
      <w:r>
        <w:t>дети, являющиеся или признанные в установленном порядке дееспособными в полном объеме, в случае, когда законом допускается вступление в брак до д</w:t>
      </w:r>
      <w:r>
        <w:t>о</w:t>
      </w:r>
      <w:r>
        <w:t>стижения восемнадцати лет (со времени вступления в брак);</w:t>
      </w:r>
    </w:p>
    <w:p w:rsidR="00E973C3" w:rsidRDefault="00E973C3" w:rsidP="00E973C3">
      <w:r>
        <w:t>б) в число детей, совместно проживающих с лицами, указанными в абзаце первом настоящего пункта, включаются дети, временно пребывающие за пред</w:t>
      </w:r>
      <w:r>
        <w:t>е</w:t>
      </w:r>
      <w:r>
        <w:t>лами Астраханской области в связи с обучением в образовательных организациях по очной форме обучения;</w:t>
      </w:r>
    </w:p>
    <w:p w:rsidR="00E973C3" w:rsidRDefault="00E973C3" w:rsidP="00E973C3">
      <w:r>
        <w:t>3) под гражданином, нуждающимся в поддержке, понимается граж</w:t>
      </w:r>
      <w:r w:rsidR="00E3728D">
        <w:t>данин, имеющий доход</w:t>
      </w:r>
      <w:r>
        <w:t xml:space="preserve"> ниже величины прожиточного минимума в расчете на душу нас</w:t>
      </w:r>
      <w:r>
        <w:t>е</w:t>
      </w:r>
      <w:r>
        <w:t>ления по Астраханской области, действующей на дату обращения за мерами с</w:t>
      </w:r>
      <w:r>
        <w:t>о</w:t>
      </w:r>
      <w:r>
        <w:t>циальной поддержки (социальной помощью);</w:t>
      </w:r>
    </w:p>
    <w:p w:rsidR="00E3728D" w:rsidRDefault="00E3728D" w:rsidP="00E3728D">
      <w:r>
        <w:t xml:space="preserve">(Пункт 3. в редакции </w:t>
      </w:r>
      <w:hyperlink r:id="rId10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3728D" w:rsidRDefault="00E3728D" w:rsidP="00E3728D">
      <w:r>
        <w:t>3</w:t>
      </w:r>
      <w:r w:rsidRPr="00A41B50">
        <w:rPr>
          <w:vertAlign w:val="superscript"/>
        </w:rPr>
        <w:t>1</w:t>
      </w:r>
      <w:r>
        <w:t>) под семьей, нуждающейся в поддержке, понимается семья, имеющая среднедушевой доход ниже величины прожиточного минимума в расчете на душу населения по Астраханской области, действующей на дату обращения за мерами социальной поддержки (социальной помощью);</w:t>
      </w:r>
    </w:p>
    <w:p w:rsidR="00E3728D" w:rsidRDefault="00E3728D" w:rsidP="00E3728D">
      <w:r>
        <w:t>(Пункт 3</w:t>
      </w:r>
      <w:r w:rsidRPr="00E3728D">
        <w:rPr>
          <w:vertAlign w:val="superscript"/>
        </w:rPr>
        <w:t>1</w:t>
      </w:r>
      <w:r>
        <w:t xml:space="preserve"> введен </w:t>
      </w:r>
      <w:hyperlink r:id="rId11" w:tgtFrame="Logical" w:history="1">
        <w:r w:rsidRPr="00E3728D">
          <w:rPr>
            <w:rStyle w:val="ae"/>
          </w:rPr>
          <w:t>Законом Астраханской области от 20.04.2017 № 17/2017-ОЗ</w:t>
        </w:r>
      </w:hyperlink>
      <w:r>
        <w:t>)</w:t>
      </w:r>
    </w:p>
    <w:p w:rsidR="00E973C3" w:rsidRDefault="00E973C3" w:rsidP="00E973C3">
      <w:r>
        <w:t>4) под одиноко проживающим гражданином понимается гражданин, зарег</w:t>
      </w:r>
      <w:r>
        <w:t>и</w:t>
      </w:r>
      <w:r>
        <w:t>стрированный по месту жительства один или с лицами, не имеющими устано</w:t>
      </w:r>
      <w:r>
        <w:t>в</w:t>
      </w:r>
      <w:r>
        <w:t>ленной законодательством Российской Федерации обязанности его содержать и оказывать ему необходимую помощь (за исключением супруга (супруги).</w:t>
      </w:r>
    </w:p>
    <w:p w:rsidR="00E973C3" w:rsidRDefault="00E973C3" w:rsidP="00E973C3">
      <w:r>
        <w:t>2. Иные понятия, используемые в настоящем Законе, применяются в том же значении, что и в законодательстве Российской Федерации.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3. Полномочия Думы Астраханской области в сфере предоставления мер социальной поддержки, социальной помощи</w:t>
      </w:r>
    </w:p>
    <w:p w:rsidR="00E973C3" w:rsidRDefault="00E973C3" w:rsidP="00E973C3"/>
    <w:p w:rsidR="00E973C3" w:rsidRDefault="00E973C3" w:rsidP="00E973C3">
      <w:r>
        <w:t>К полномочиям Думы Астраханской области в сфере предоставления мер социальной поддержки, социальной помощи относятся:</w:t>
      </w:r>
    </w:p>
    <w:p w:rsidR="00E973C3" w:rsidRDefault="00E973C3" w:rsidP="00E973C3">
      <w:r>
        <w:t>1) принятие законов и иных нормативных правовых актов в сфере пред</w:t>
      </w:r>
      <w:r>
        <w:t>о</w:t>
      </w:r>
      <w:r>
        <w:t>ставления мер социальной поддержки, социальной помощи;</w:t>
      </w:r>
    </w:p>
    <w:p w:rsidR="00E973C3" w:rsidRDefault="00E973C3" w:rsidP="00E973C3">
      <w:r>
        <w:t>2) утверждение бюджета Астраханской области в части расходов на пред</w:t>
      </w:r>
      <w:r>
        <w:t>о</w:t>
      </w:r>
      <w:r>
        <w:t>ставление мер социальной поддержки и их доставку, социальной помощи;</w:t>
      </w:r>
    </w:p>
    <w:p w:rsidR="00E973C3" w:rsidRDefault="00E973C3" w:rsidP="00E973C3">
      <w:r>
        <w:t>3) осуществление иных полномочий в соответствии с законодательством Российской Федерации и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4. Полномочия Правительства Астраханской области в сфере предоставления мер социальной поддержки, социальной п</w:t>
      </w:r>
      <w:r w:rsidRPr="004D55B8">
        <w:rPr>
          <w:b/>
          <w:bCs/>
          <w:sz w:val="26"/>
          <w:szCs w:val="28"/>
        </w:rPr>
        <w:t>о</w:t>
      </w:r>
      <w:r w:rsidRPr="004D55B8">
        <w:rPr>
          <w:b/>
          <w:bCs/>
          <w:sz w:val="26"/>
          <w:szCs w:val="28"/>
        </w:rPr>
        <w:t>мощи</w:t>
      </w:r>
    </w:p>
    <w:p w:rsidR="00E973C3" w:rsidRDefault="00E973C3" w:rsidP="00E973C3"/>
    <w:p w:rsidR="00E973C3" w:rsidRDefault="00E973C3" w:rsidP="00E973C3">
      <w:r>
        <w:t>К полномочиям Правительства Астраханской области в сфере предоставл</w:t>
      </w:r>
      <w:r>
        <w:t>е</w:t>
      </w:r>
      <w:r>
        <w:t>ния мер социальной поддержки, социальной помощи относятся:</w:t>
      </w:r>
    </w:p>
    <w:p w:rsidR="00E973C3" w:rsidRDefault="00E973C3" w:rsidP="00E973C3">
      <w:r>
        <w:t xml:space="preserve">1) определение исполнительного органа (органов) государственной власти Астраханской области, уполномоченного (уполномоченных) на предоставление </w:t>
      </w:r>
      <w:r>
        <w:lastRenderedPageBreak/>
        <w:t>мер социальной поддержки, социальной помощи (далее – уполномоченный о</w:t>
      </w:r>
      <w:r>
        <w:t>р</w:t>
      </w:r>
      <w:r>
        <w:t>ган);</w:t>
      </w:r>
    </w:p>
    <w:p w:rsidR="00E973C3" w:rsidRDefault="00E973C3" w:rsidP="00E973C3">
      <w:r>
        <w:t>2) установление величины прожиточного минимума на душу населения по основным социально-демографическим группам населения в Астраханской обл</w:t>
      </w:r>
      <w:r>
        <w:t>а</w:t>
      </w:r>
      <w:r>
        <w:t xml:space="preserve">сти; </w:t>
      </w:r>
    </w:p>
    <w:p w:rsidR="00E973C3" w:rsidRDefault="00E973C3" w:rsidP="00E973C3">
      <w:r>
        <w:t>3) установление порядка ведения единого регистра получателей мер соц</w:t>
      </w:r>
      <w:r>
        <w:t>и</w:t>
      </w:r>
      <w:r>
        <w:t>альной поддержки и единого регистра получателей социальной помощи;</w:t>
      </w:r>
    </w:p>
    <w:p w:rsidR="00E973C3" w:rsidRDefault="00E973C3" w:rsidP="00E973C3">
      <w:r>
        <w:t>4) осуществление иных полномочий в соответствии с законодательством Российской Федерации и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5. Общие вопросы предоставления мер социальной по</w:t>
      </w:r>
      <w:r w:rsidRPr="004D55B8">
        <w:rPr>
          <w:b/>
          <w:bCs/>
          <w:sz w:val="26"/>
          <w:szCs w:val="28"/>
        </w:rPr>
        <w:t>д</w:t>
      </w:r>
      <w:r w:rsidRPr="004D55B8">
        <w:rPr>
          <w:b/>
          <w:bCs/>
          <w:sz w:val="26"/>
          <w:szCs w:val="28"/>
        </w:rPr>
        <w:t>держки, социальной помощи</w:t>
      </w:r>
    </w:p>
    <w:p w:rsidR="00E973C3" w:rsidRDefault="00E973C3" w:rsidP="00E973C3"/>
    <w:p w:rsidR="00E973C3" w:rsidRDefault="00E973C3" w:rsidP="00E973C3">
      <w:r>
        <w:t>1. Получателями мер социальной поддержки, социальной помощи являются граждане Российской Федерации, постоянно проживающие на территории Астр</w:t>
      </w:r>
      <w:r>
        <w:t>а</w:t>
      </w:r>
      <w:r>
        <w:t>ханской области. В случаях, предусмотренных настоящим Законом, получателями мер социальной поддержки, социальной помощи являются:</w:t>
      </w:r>
    </w:p>
    <w:p w:rsidR="00E973C3" w:rsidRDefault="00E973C3" w:rsidP="00E973C3">
      <w:r>
        <w:t>1) иные граждане Российской Федерации;</w:t>
      </w:r>
    </w:p>
    <w:p w:rsidR="00E973C3" w:rsidRDefault="00E973C3" w:rsidP="00E973C3">
      <w:r>
        <w:t>2) иностранные граждане, лица без гражданства, постоянно проживающие на территории Астраханской области, беженцы;</w:t>
      </w:r>
    </w:p>
    <w:p w:rsidR="00E973C3" w:rsidRDefault="00E973C3" w:rsidP="00E973C3">
      <w:r>
        <w:t>3) иностранные граждане и лица без гражданства, временно проживающие на территории Астраханской области и подлежащие обязательному социальному страхованию на случай временной нетрудоспособности и в связи с материнством.</w:t>
      </w:r>
    </w:p>
    <w:p w:rsidR="00E973C3" w:rsidRDefault="00E973C3" w:rsidP="00E973C3">
      <w:r>
        <w:t>2. Получателями мер социальной поддержки в соответствии с настоящим З</w:t>
      </w:r>
      <w:r>
        <w:t>а</w:t>
      </w:r>
      <w:r>
        <w:t xml:space="preserve">коном являются: </w:t>
      </w:r>
    </w:p>
    <w:p w:rsidR="00E973C3" w:rsidRDefault="00E973C3" w:rsidP="00E973C3">
      <w:r>
        <w:t>1) родители (усыновители) – в соответствии со статьей 8 настоящего Закона;</w:t>
      </w:r>
    </w:p>
    <w:p w:rsidR="00E973C3" w:rsidRDefault="00E973C3" w:rsidP="00E973C3">
      <w:r>
        <w:t>2) семьи, усыновившие ребенка, – в соответствии со статьей 9 настоящего Закона;</w:t>
      </w:r>
    </w:p>
    <w:p w:rsidR="00E973C3" w:rsidRDefault="00E973C3" w:rsidP="00E973C3">
      <w:r>
        <w:t>3) родители (законные представители), внесшие родительскую плату за пр</w:t>
      </w:r>
      <w:r>
        <w:t>и</w:t>
      </w:r>
      <w:r>
        <w:t>смотр и уход за детьми, посещающими образовательные организации, реализ</w:t>
      </w:r>
      <w:r>
        <w:t>у</w:t>
      </w:r>
      <w:r>
        <w:t>ющие образовательную программу дошкольного образования, находящиеся на территории Астраханской области, – в соответствии со статьей 10 настоящего З</w:t>
      </w:r>
      <w:r>
        <w:t>а</w:t>
      </w:r>
      <w:r>
        <w:t>кона;</w:t>
      </w:r>
    </w:p>
    <w:p w:rsidR="00E973C3" w:rsidRDefault="00E973C3" w:rsidP="00E973C3">
      <w:r>
        <w:t>4) многодетные семьи – в соответствии со статьей 11 настоящего Закона;</w:t>
      </w:r>
    </w:p>
    <w:p w:rsidR="00E973C3" w:rsidRDefault="00E973C3" w:rsidP="00E973C3">
      <w:r>
        <w:t>5) опекуны (попечители), дети-сироты и дети, оставшиеся без попечения р</w:t>
      </w:r>
      <w:r>
        <w:t>о</w:t>
      </w:r>
      <w:r>
        <w:t>дителей, переданные под опеку (попечительство), – в соответствии со статьей 12 настоящего Закона;</w:t>
      </w:r>
    </w:p>
    <w:p w:rsidR="00E973C3" w:rsidRDefault="00E973C3" w:rsidP="00E973C3">
      <w:r>
        <w:t>6) беременные женщины, кормящие матери, дети в возрасте до трех лет – в соответствии со статьей 13 настоящего Закона;</w:t>
      </w:r>
    </w:p>
    <w:p w:rsidR="00E973C3" w:rsidRDefault="00E973C3" w:rsidP="00E973C3">
      <w:r>
        <w:t>7) семьи, нуждающиеся в поддержке, при рождении одновременно трех и б</w:t>
      </w:r>
      <w:r>
        <w:t>о</w:t>
      </w:r>
      <w:r>
        <w:t>лее детей – в соответствии со статьей 14 настоящего Закона;</w:t>
      </w:r>
    </w:p>
    <w:p w:rsidR="00E973C3" w:rsidRDefault="00E973C3" w:rsidP="00E973C3">
      <w:r>
        <w:t>8) семьи, имеющие детей-инвалидов, – в соответствии со статьей 15 наст</w:t>
      </w:r>
      <w:r>
        <w:t>о</w:t>
      </w:r>
      <w:r>
        <w:t>ящего Закона;</w:t>
      </w:r>
    </w:p>
    <w:p w:rsidR="00E973C3" w:rsidRDefault="00E973C3" w:rsidP="00E973C3">
      <w:r>
        <w:t>9) дети-сироты и дети, оставшиеся без попечения родителей, лица из числа детей-сирот и детей, оставшихся без попечения родителей, а также лица, пот</w:t>
      </w:r>
      <w:r>
        <w:t>е</w:t>
      </w:r>
      <w:r>
        <w:t>рявшие в период обучения обоих родителей или единственного родителя, – в с</w:t>
      </w:r>
      <w:r>
        <w:t>о</w:t>
      </w:r>
      <w:r>
        <w:t>ответствии со статьей 16 настоящего Закона;</w:t>
      </w:r>
    </w:p>
    <w:p w:rsidR="00E973C3" w:rsidRDefault="00E973C3" w:rsidP="00E973C3">
      <w:r>
        <w:t>10) дети, получающие социальную пенсию или страховую пенсию по случаю потери кормильца, – в соответствии со статьей 17 настоящего Закона;</w:t>
      </w:r>
    </w:p>
    <w:p w:rsidR="00E973C3" w:rsidRDefault="00E973C3" w:rsidP="00E973C3">
      <w:r>
        <w:t>11) граждане, выполнявшие задачи в условиях вооруженного конфликта, – в соответствии со статьей 18 настоящего Закона;</w:t>
      </w:r>
    </w:p>
    <w:p w:rsidR="00E973C3" w:rsidRDefault="00E973C3" w:rsidP="00E973C3">
      <w:r>
        <w:lastRenderedPageBreak/>
        <w:t>12) граждане, родители (один из родителей) которых являлись военносл</w:t>
      </w:r>
      <w:r>
        <w:t>у</w:t>
      </w:r>
      <w:r>
        <w:t>жащими и погибли (пропали без вести) в связи с боевыми действиями в период Великой Отечественной войны 1941–1945 годов, – в соответствии со статьей 19 настоящего Закона;</w:t>
      </w:r>
    </w:p>
    <w:p w:rsidR="00E973C3" w:rsidRDefault="00E973C3" w:rsidP="00E973C3">
      <w:r>
        <w:t>13) члены семей погибших (умерших) участников боевых действий, ветер</w:t>
      </w:r>
      <w:r>
        <w:t>а</w:t>
      </w:r>
      <w:r>
        <w:t>нов боевых действий, лиц, погибших (умерших) при исполнении обязанностей в</w:t>
      </w:r>
      <w:r>
        <w:t>о</w:t>
      </w:r>
      <w:r>
        <w:t>енной службы (служебных обязанностей), – в соответствии со статьей 20 насто</w:t>
      </w:r>
      <w:r>
        <w:t>я</w:t>
      </w:r>
      <w:r>
        <w:t>щего Закона;</w:t>
      </w:r>
    </w:p>
    <w:p w:rsidR="00E973C3" w:rsidRDefault="00E973C3" w:rsidP="00E973C3">
      <w:r>
        <w:t>14) лица, проработавшие в тылу в период с 22 июня 1941 года по 9 мая 1945 года не менее шести месяцев, исключая период работы на временно оккупир</w:t>
      </w:r>
      <w:r>
        <w:t>о</w:t>
      </w:r>
      <w:r>
        <w:t>ванных территориях СССР, либо награжденные орденами и медалями СССР за самоотверженный труд в период Великой Отечественной войны (далее – труж</w:t>
      </w:r>
      <w:r>
        <w:t>е</w:t>
      </w:r>
      <w:r>
        <w:t>ники тыла), – в соответствии со статьей 21 настоящего Закона;</w:t>
      </w:r>
    </w:p>
    <w:p w:rsidR="00E973C3" w:rsidRDefault="00E973C3" w:rsidP="00E973C3">
      <w:r>
        <w:t>15) лица, которым в порядке и на условиях, определенных законодател</w:t>
      </w:r>
      <w:r>
        <w:t>ь</w:t>
      </w:r>
      <w:r>
        <w:t>ством Российской Федерации и законодательством Астраханской области, пр</w:t>
      </w:r>
      <w:r>
        <w:t>и</w:t>
      </w:r>
      <w:r>
        <w:t>своено звание «Ветеран труда» (далее – ветераны труда), – в соответствии со статьей 22 настоящего Закона;</w:t>
      </w:r>
    </w:p>
    <w:p w:rsidR="00E973C3" w:rsidRDefault="00E973C3" w:rsidP="00E973C3">
      <w:r>
        <w:t>16) лица, имеющие трудовой стаж не менее 40 лет для мужчин и 35 лет для женщин, почетные грамоты, благодарности, звание «Ударник коммунистического труда» или другие виды поощрений, – в соответствии со статьей 23 настоящего Закона;</w:t>
      </w:r>
    </w:p>
    <w:p w:rsidR="00E973C3" w:rsidRDefault="00E973C3" w:rsidP="00E973C3">
      <w:r>
        <w:t>17) лица, признанные реабилитированными, а также лица, признанные п</w:t>
      </w:r>
      <w:r>
        <w:t>о</w:t>
      </w:r>
      <w:r>
        <w:t xml:space="preserve">страдавшими от политических репрессий в соответствии с </w:t>
      </w:r>
      <w:hyperlink r:id="rId12" w:tgtFrame="Logical" w:history="1">
        <w:r w:rsidRPr="004D55B8">
          <w:rPr>
            <w:rStyle w:val="ae"/>
          </w:rPr>
          <w:t>Законом Российской Федерации от 18 октября 1991 года № 1761-1</w:t>
        </w:r>
      </w:hyperlink>
      <w:r>
        <w:t xml:space="preserve"> «О реабилитации жертв политич</w:t>
      </w:r>
      <w:r>
        <w:t>е</w:t>
      </w:r>
      <w:r>
        <w:t>ских репрессий» (далее – лица, признанные реабилитированными, лица, призна</w:t>
      </w:r>
      <w:r>
        <w:t>н</w:t>
      </w:r>
      <w:r>
        <w:t>ные пострадавшими от политических репрессий, соответственно), – в соотве</w:t>
      </w:r>
      <w:r>
        <w:t>т</w:t>
      </w:r>
      <w:r>
        <w:t>ствии со статьей 24 настоящего Закона;</w:t>
      </w:r>
    </w:p>
    <w:p w:rsidR="00E973C3" w:rsidRDefault="00E973C3" w:rsidP="00E973C3">
      <w:r>
        <w:t>18) работники государственных медицинских организаций Астраханской о</w:t>
      </w:r>
      <w:r>
        <w:t>б</w:t>
      </w:r>
      <w:r>
        <w:t>ласти и члены их семей – в соответствии со статьей 25 настоящего Закона;</w:t>
      </w:r>
    </w:p>
    <w:p w:rsidR="00E973C3" w:rsidRDefault="00E973C3" w:rsidP="00E973C3">
      <w:r>
        <w:t>19) молодые специалисты агропромышленного комплекса – в соответствии со статьей 26 настоящего Закона;</w:t>
      </w:r>
    </w:p>
    <w:p w:rsidR="00E973C3" w:rsidRDefault="00E973C3" w:rsidP="00E973C3">
      <w:r>
        <w:t>20) молодые специалисты образовательных организаций – в соответствии со статьей 27 настоящего Закона;</w:t>
      </w:r>
    </w:p>
    <w:p w:rsidR="00E973C3" w:rsidRDefault="00E973C3" w:rsidP="00E973C3">
      <w:r>
        <w:t>21) молодые специалисты организаций, оказывающих услуги в сфере кул</w:t>
      </w:r>
      <w:r>
        <w:t>ь</w:t>
      </w:r>
      <w:r>
        <w:t>туры, – в соответствии со статьей 28 настоящего Закона;</w:t>
      </w:r>
    </w:p>
    <w:p w:rsidR="00E973C3" w:rsidRDefault="00E973C3" w:rsidP="00E973C3">
      <w:r>
        <w:t>22) граждане, проживающие и работающие (работавшие) в сельских нас</w:t>
      </w:r>
      <w:r>
        <w:t>е</w:t>
      </w:r>
      <w:r>
        <w:t>ленных пунктах, рабочих поселках (поселках городского типа) Астраханской обл</w:t>
      </w:r>
      <w:r>
        <w:t>а</w:t>
      </w:r>
      <w:r>
        <w:t>сти, – в соответствии со статьей 29 настоящего Закона;</w:t>
      </w:r>
    </w:p>
    <w:p w:rsidR="00E973C3" w:rsidRDefault="00E973C3" w:rsidP="00E973C3">
      <w:r>
        <w:t>23) работники государственных организаций социального обслуживания граждан, находящихся в ведении Астраханской области (далее – государственные организации социального обслуживания Астраханской области), предоставля</w:t>
      </w:r>
      <w:r>
        <w:t>ю</w:t>
      </w:r>
      <w:r>
        <w:t>щие в городах Астраханской области социальные услуги в форме социального обслуживания на дому, – в соответствии со статьей 30 настоящего Закона;</w:t>
      </w:r>
    </w:p>
    <w:p w:rsidR="00E973C3" w:rsidRDefault="00E973C3" w:rsidP="00E973C3">
      <w:r>
        <w:t>24) граждане, находящиеся в трудной жизненной ситуации, – в соответствии со статьей 31 настоящего Закона;</w:t>
      </w:r>
    </w:p>
    <w:p w:rsidR="00E973C3" w:rsidRDefault="00E973C3" w:rsidP="00E973C3">
      <w:r>
        <w:t>25) работники добровольной пожарной охраны, добровольные пожарные и члены их семей – в соответствии со статьей 32 настоящего Закона;</w:t>
      </w:r>
    </w:p>
    <w:p w:rsidR="00E973C3" w:rsidRDefault="00E973C3" w:rsidP="00E973C3">
      <w:r>
        <w:t>26) инвалиды Великой Отечественной войны, ветераны Великой Отеч</w:t>
      </w:r>
      <w:r>
        <w:t>е</w:t>
      </w:r>
      <w:r>
        <w:t>ственной войны, супруги погибших (умерших) участников Великой Отечественной войны, супруги и родители погибших (умерших) ветеранов боевых действий, и</w:t>
      </w:r>
      <w:r>
        <w:t>н</w:t>
      </w:r>
      <w:r>
        <w:t>валиды вследствие катастрофы на Чернобыльской АЭС, нуждающиеся в по</w:t>
      </w:r>
      <w:r>
        <w:t>д</w:t>
      </w:r>
      <w:r>
        <w:t xml:space="preserve">держке одиноко проживающие пенсионеры и многодетные семьи, являющиеся </w:t>
      </w:r>
      <w:r>
        <w:lastRenderedPageBreak/>
        <w:t>получателями страховых пенсий по старости (инвалидности) неработающие пе</w:t>
      </w:r>
      <w:r>
        <w:t>н</w:t>
      </w:r>
      <w:r>
        <w:t>сионеры – в соответствии со статьей 33 настоящего Закона;</w:t>
      </w:r>
    </w:p>
    <w:p w:rsidR="00E973C3" w:rsidRDefault="00E973C3" w:rsidP="00E973C3">
      <w:r>
        <w:t>27) инвалиды вследствие катастрофы на Чернобыльской АЭС, граждане, п</w:t>
      </w:r>
      <w:r>
        <w:t>о</w:t>
      </w:r>
      <w:r>
        <w:t>лучившие и перенесшие лучевую болезнь и другие заболевания, связанные с р</w:t>
      </w:r>
      <w:r>
        <w:t>а</w:t>
      </w:r>
      <w:r>
        <w:t>диационным воздействием вследствие катастрофы на Чернобыльской АЭС, с</w:t>
      </w:r>
      <w:r>
        <w:t>е</w:t>
      </w:r>
      <w:r>
        <w:t>мьи, потерявшие кормильца из числа граждан, погибших в результате катастрофы на Чернобыльской АЭС, умерших вследствие лучевой болезни и других забол</w:t>
      </w:r>
      <w:r>
        <w:t>е</w:t>
      </w:r>
      <w:r>
        <w:t>ваний, возникших в связи с катастрофой  на Чернобыльской АЭС, семьи умерших инвалидов вследствие катастрофы на Чернобыльской АЭС – в соответствии со статьей 34 настоящего Закона;</w:t>
      </w:r>
    </w:p>
    <w:p w:rsidR="00E973C3" w:rsidRDefault="00E973C3" w:rsidP="00E973C3">
      <w:r>
        <w:t>28) инвалиды Великой Отечественной войны, имеющие транспортные сре</w:t>
      </w:r>
      <w:r>
        <w:t>д</w:t>
      </w:r>
      <w:r>
        <w:t>ства, – в соответствии со статьей 35 настоящего Закона;</w:t>
      </w:r>
    </w:p>
    <w:p w:rsidR="00E973C3" w:rsidRDefault="00E973C3" w:rsidP="00E973C3">
      <w:r>
        <w:t>29) обучающиеся общеобразовательных организаций старше 7 лет, обуча</w:t>
      </w:r>
      <w:r>
        <w:t>ю</w:t>
      </w:r>
      <w:r>
        <w:t>щиеся очной формы обучения профессиональных образовательных организаций и образовательных организаций высшего образования – в соответствии со стат</w:t>
      </w:r>
      <w:r>
        <w:t>ь</w:t>
      </w:r>
      <w:r>
        <w:t>ей 36 настоящего Закона.</w:t>
      </w:r>
    </w:p>
    <w:p w:rsidR="00E973C3" w:rsidRDefault="00E973C3" w:rsidP="00E973C3">
      <w:r>
        <w:t>3. Социальная помощь, предусмотренная главой 3 настоящего Закона, предоставляется:</w:t>
      </w:r>
    </w:p>
    <w:p w:rsidR="00E973C3" w:rsidRDefault="00E973C3" w:rsidP="00E973C3">
      <w:r>
        <w:t>1) семьям, нуждающимся в поддержке;</w:t>
      </w:r>
    </w:p>
    <w:p w:rsidR="00E973C3" w:rsidRDefault="00E973C3" w:rsidP="00E973C3">
      <w:r>
        <w:t>2) одиноко проживающим гражданам, нуждающимся в поддержке.</w:t>
      </w:r>
    </w:p>
    <w:p w:rsidR="00E973C3" w:rsidRDefault="00E973C3" w:rsidP="00E973C3">
      <w:r>
        <w:t>4. Предоставление мер социальной поддержки, социальной помощи прои</w:t>
      </w:r>
      <w:r>
        <w:t>з</w:t>
      </w:r>
      <w:r>
        <w:t>водится на основании заявления граждан, право на предоставление мер социал</w:t>
      </w:r>
      <w:r>
        <w:t>ь</w:t>
      </w:r>
      <w:r>
        <w:t>ной поддержки, социальной помощи у которых возникает в соответствии с наст</w:t>
      </w:r>
      <w:r>
        <w:t>о</w:t>
      </w:r>
      <w:r>
        <w:t>ящим Законом.</w:t>
      </w:r>
    </w:p>
    <w:p w:rsidR="00E973C3" w:rsidRDefault="00E973C3" w:rsidP="00E973C3">
      <w:r>
        <w:t>5. Получатель мер социальной поддержки, социальной помощи обязан изв</w:t>
      </w:r>
      <w:r>
        <w:t>е</w:t>
      </w:r>
      <w:r>
        <w:t>стить уполномоченный орган об изменении сведений, содержащихся в ранее представленных им документах, влекущем за собой прекращение предоставления либо изменение объема предоставляемых мер социальной поддержки, социал</w:t>
      </w:r>
      <w:r>
        <w:t>ь</w:t>
      </w:r>
      <w:r>
        <w:t>ной помощи в течение 10 рабочих дней со дня наступления таких изменений</w:t>
      </w:r>
      <w:r w:rsidR="00E3728D">
        <w:t>, если иное не предусмотрено законодательством Российской Федерации, законод</w:t>
      </w:r>
      <w:r w:rsidR="00E3728D">
        <w:t>а</w:t>
      </w:r>
      <w:r w:rsidR="00E3728D">
        <w:t>тельством Астраханской области</w:t>
      </w:r>
      <w:r>
        <w:t>.</w:t>
      </w:r>
    </w:p>
    <w:p w:rsidR="00E3728D" w:rsidRDefault="00E3728D" w:rsidP="00E3728D">
      <w:r>
        <w:t xml:space="preserve">(Часть 5. в редакции </w:t>
      </w:r>
      <w:hyperlink r:id="rId13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6. В случае представления заявителем документов, содержащих недост</w:t>
      </w:r>
      <w:r>
        <w:t>о</w:t>
      </w:r>
      <w:r>
        <w:t>верные сведения, влияющие на предоставление мер социальной поддержки, с</w:t>
      </w:r>
      <w:r>
        <w:t>о</w:t>
      </w:r>
      <w:r>
        <w:t>циальной помощи, либо неисполнения обязанности, установленной частью 5 настоящей статьи, излишне выплаченная сумма взыскивается с получателя мер социальной поддержки, социальной помощи в порядке, установленном законод</w:t>
      </w:r>
      <w:r>
        <w:t>а</w:t>
      </w:r>
      <w:r>
        <w:t>тельством Российской Федерации.</w:t>
      </w:r>
    </w:p>
    <w:p w:rsidR="00E973C3" w:rsidRDefault="00E973C3" w:rsidP="00E973C3">
      <w:r>
        <w:t>7. При наличии у гражданина права на получение одной и той же меры соц</w:t>
      </w:r>
      <w:r>
        <w:t>и</w:t>
      </w:r>
      <w:r>
        <w:t>альной поддержки, установленной главой 2 настоящего Закона, одновременно по нескольким основаниям социальная поддержка предоставляется по одному осн</w:t>
      </w:r>
      <w:r>
        <w:t>о</w:t>
      </w:r>
      <w:r>
        <w:t>ванию по выбору гражданина, за исключением случаев, предусмотренных закон</w:t>
      </w:r>
      <w:r>
        <w:t>о</w:t>
      </w:r>
      <w:r>
        <w:t>дательством Российской Федерации.</w:t>
      </w:r>
    </w:p>
    <w:p w:rsidR="00E973C3" w:rsidRDefault="00E973C3" w:rsidP="00E973C3">
      <w:r>
        <w:t>8. При наличии у гражданина права на различные меры социальной по</w:t>
      </w:r>
      <w:r>
        <w:t>д</w:t>
      </w:r>
      <w:r>
        <w:t>держки по нескольким основаниям, предусмотренным законодательством, меры социальной поддержки предоставляются по всем имеющимся у гражданина осн</w:t>
      </w:r>
      <w:r>
        <w:t>о</w:t>
      </w:r>
      <w:r>
        <w:t>ваниям.</w:t>
      </w:r>
    </w:p>
    <w:p w:rsidR="00E973C3" w:rsidRDefault="00E973C3" w:rsidP="00E973C3">
      <w:r>
        <w:t>9. Меры социальной поддержки не предоставляются лицам, находящимся на полном государственном обеспечении и (или) проживающим в организациях с</w:t>
      </w:r>
      <w:r>
        <w:t>о</w:t>
      </w:r>
      <w:r>
        <w:t>циального обслуживания, предоставляющих социальные услуги в стационарной форме.</w:t>
      </w:r>
    </w:p>
    <w:p w:rsidR="00E973C3" w:rsidRDefault="00E973C3" w:rsidP="00E973C3">
      <w:r>
        <w:lastRenderedPageBreak/>
        <w:t>10. Предоставление социальной помощи осуществляется по месту жител</w:t>
      </w:r>
      <w:r>
        <w:t>ь</w:t>
      </w:r>
      <w:r>
        <w:t>ства, по месту пребывания лиц на территории Астраханской области, а лицам без определенного места жительства – по месту пребывания в государственных орг</w:t>
      </w:r>
      <w:r>
        <w:t>а</w:t>
      </w:r>
      <w:r>
        <w:t>низациях социального обслуживания граждан, находящихся в ведении Астраха</w:t>
      </w:r>
      <w:r>
        <w:t>н</w:t>
      </w:r>
      <w:r>
        <w:t>ской области.</w:t>
      </w:r>
    </w:p>
    <w:p w:rsidR="00E973C3" w:rsidRDefault="00E973C3" w:rsidP="00E973C3">
      <w:r>
        <w:t>11. Каждый вид социальной помощи, предусмотренный главой 3 настоящего Закона, предоставляется один раз в год, за исключением случаев, предусмотре</w:t>
      </w:r>
      <w:r>
        <w:t>н</w:t>
      </w:r>
      <w:r>
        <w:t>ных настоящим Законом.</w:t>
      </w:r>
    </w:p>
    <w:p w:rsidR="00E973C3" w:rsidRDefault="00E973C3" w:rsidP="00E973C3">
      <w:r>
        <w:t>12. Порядок назначения, а также порядок выплаты социальной помощи уст</w:t>
      </w:r>
      <w:r>
        <w:t>а</w:t>
      </w:r>
      <w:r>
        <w:t>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6. Виды мер социальной поддержки, социальной помощи </w:t>
      </w:r>
    </w:p>
    <w:p w:rsidR="00E973C3" w:rsidRDefault="00E973C3" w:rsidP="00E973C3"/>
    <w:p w:rsidR="00E973C3" w:rsidRDefault="00E973C3" w:rsidP="00E973C3">
      <w:r>
        <w:t>Предоставление мер социальной поддержки, социальной помощи осущест</w:t>
      </w:r>
      <w:r>
        <w:t>в</w:t>
      </w:r>
      <w:r>
        <w:t>ляется в следующих видах:</w:t>
      </w:r>
    </w:p>
    <w:p w:rsidR="00E973C3" w:rsidRDefault="00E973C3" w:rsidP="00E973C3">
      <w:r>
        <w:t>1) денежные выплаты (пособия, компенсации и другие выплаты);</w:t>
      </w:r>
    </w:p>
    <w:p w:rsidR="00E973C3" w:rsidRDefault="00E973C3" w:rsidP="00E973C3">
      <w:r>
        <w:t>2) натуральная помощь (продукты питания, одежда, обувь и другие виды натуральной помощи).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7. Финансовое обеспечение расходных обязательств, св</w:t>
      </w:r>
      <w:r w:rsidRPr="004D55B8">
        <w:rPr>
          <w:b/>
          <w:bCs/>
          <w:sz w:val="26"/>
          <w:szCs w:val="28"/>
        </w:rPr>
        <w:t>я</w:t>
      </w:r>
      <w:r w:rsidRPr="004D55B8">
        <w:rPr>
          <w:b/>
          <w:bCs/>
          <w:sz w:val="26"/>
          <w:szCs w:val="28"/>
        </w:rPr>
        <w:t>занных с предоставлением мер социальной поддержки, социальной помощи</w:t>
      </w:r>
    </w:p>
    <w:p w:rsidR="00E973C3" w:rsidRDefault="00E973C3" w:rsidP="00E973C3"/>
    <w:p w:rsidR="00E973C3" w:rsidRDefault="00E973C3" w:rsidP="00E973C3">
      <w:r>
        <w:t>1. Меры социальной поддержки, социальная помощь, предусмотренные настоящим Законом, являются расходными обязательствами Астраханской обл</w:t>
      </w:r>
      <w:r>
        <w:t>а</w:t>
      </w:r>
      <w:r>
        <w:t>сти, финансирование которых осуществляется за счет средств бюджета Астр</w:t>
      </w:r>
      <w:r>
        <w:t>а</w:t>
      </w:r>
      <w:r>
        <w:t>ханской области.</w:t>
      </w:r>
    </w:p>
    <w:p w:rsidR="00E973C3" w:rsidRDefault="00E973C3" w:rsidP="00E973C3">
      <w:r>
        <w:t xml:space="preserve">2. Меры социальной поддержки, предусмотренные статьей 8, пунктами 2–5 части 2 статьи 11, пунктами 1, 2 части 2, частью 3 статьи 12, статьей 18, пунктами 2, 3, 4 части 2 статьи 19, статьей 20, пунктами 4, 5 части 2 статьи 21, </w:t>
      </w:r>
      <w:r w:rsidR="00E3728D">
        <w:t>пунктами 3, 4, 5, 6 части 2 статьи 22</w:t>
      </w:r>
      <w:r>
        <w:t>, статьей 23, пунктами 2, 3, 4 части 4 статьи 24, статьями 29, 30, 32, 34 настоящего Закона, подлежат индексации один раз в год с 1 января текущего года исходя из установленного законом Астраханской области о бюдж</w:t>
      </w:r>
      <w:r>
        <w:t>е</w:t>
      </w:r>
      <w:r>
        <w:t>те Астраханской области прогнозного уровня инфляции.</w:t>
      </w:r>
    </w:p>
    <w:p w:rsidR="00E3728D" w:rsidRDefault="00E3728D" w:rsidP="00E3728D">
      <w:r>
        <w:t xml:space="preserve">(Часть 2. в редакции </w:t>
      </w:r>
      <w:hyperlink r:id="rId14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3. Финансовое обеспечение расходов на оплату услуг по доставке и пер</w:t>
      </w:r>
      <w:r>
        <w:t>е</w:t>
      </w:r>
      <w:r>
        <w:t>сылке мер социальной поддержки, социальной помощи в виде денежных выплат осуществляется за счет средств бюджета Астраханской области.</w:t>
      </w:r>
    </w:p>
    <w:p w:rsidR="00E973C3" w:rsidRDefault="00E973C3" w:rsidP="00E973C3"/>
    <w:p w:rsidR="00E973C3" w:rsidRPr="004D55B8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4D55B8">
        <w:rPr>
          <w:rFonts w:cs="Arial"/>
          <w:b/>
          <w:bCs/>
          <w:sz w:val="28"/>
          <w:szCs w:val="26"/>
        </w:rPr>
        <w:t>Глава 2. Меры социальной поддержки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8. Пособие на ребенка 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имеет один из родителей (усыновителей) на каждого рожденного (усыновле</w:t>
      </w:r>
      <w:r>
        <w:t>н</w:t>
      </w:r>
      <w:r>
        <w:t>ного) совместно проживающего с ним ребенка до достижения им возраста шес</w:t>
      </w:r>
      <w:r>
        <w:t>т</w:t>
      </w:r>
      <w:r>
        <w:t>надцати лет (на обучающегося в образовательных организациях, реализующих образовательные программы начального общего, основного общего, среднего общего образования, или на обучающегося по программам подготовки специал</w:t>
      </w:r>
      <w:r>
        <w:t>и</w:t>
      </w:r>
      <w:r>
        <w:t xml:space="preserve">стов среднего звена в профессиональных образовательных организациях – до </w:t>
      </w:r>
      <w:r>
        <w:lastRenderedPageBreak/>
        <w:t>окончания им обучения по указанным программам, но не более чем до достиж</w:t>
      </w:r>
      <w:r>
        <w:t>е</w:t>
      </w:r>
      <w:r>
        <w:t>ния им возраста восемнадцати лет) в семье, нуждающейся в поддержке.</w:t>
      </w:r>
    </w:p>
    <w:p w:rsidR="00E973C3" w:rsidRDefault="00E973C3" w:rsidP="00E973C3">
      <w:r>
        <w:t>2. Действие настоящей статьи распространяется на:</w:t>
      </w:r>
    </w:p>
    <w:p w:rsidR="00E973C3" w:rsidRDefault="00E973C3" w:rsidP="00E973C3">
      <w:r>
        <w:t>1) граждан Российской Федерации, проживающих на территории Астраха</w:t>
      </w:r>
      <w:r>
        <w:t>н</w:t>
      </w:r>
      <w:r>
        <w:t>ской области;</w:t>
      </w:r>
    </w:p>
    <w:p w:rsidR="00E973C3" w:rsidRDefault="00E973C3" w:rsidP="00E973C3">
      <w:r>
        <w:t>2) граждан Российской Федерации, проходящих военную службу по контра</w:t>
      </w:r>
      <w:r>
        <w:t>к</w:t>
      </w:r>
      <w:r>
        <w:t>ту, службу в качестве лиц рядового и начальствующего состава в органах вну</w:t>
      </w:r>
      <w:r>
        <w:t>т</w:t>
      </w:r>
      <w:r>
        <w:t>ренних дел, в Государственной противопожарной службе, в учреждениях и орг</w:t>
      </w:r>
      <w:r>
        <w:t>а</w:t>
      </w:r>
      <w:r>
        <w:t>нах уголовно-исполнительной системы, таможенных органах, и гражданский пе</w:t>
      </w:r>
      <w:r>
        <w:t>р</w:t>
      </w:r>
      <w:r>
        <w:t>сонал воинских формирований Российской Федерации, находящихся на террит</w:t>
      </w:r>
      <w:r>
        <w:t>о</w:t>
      </w:r>
      <w:r>
        <w:t>риях иностранных государств в случаях, предусмотренных международными д</w:t>
      </w:r>
      <w:r>
        <w:t>о</w:t>
      </w:r>
      <w:r>
        <w:t>говорами Российской Федерации;</w:t>
      </w:r>
    </w:p>
    <w:p w:rsidR="00E973C3" w:rsidRDefault="00E973C3" w:rsidP="00E973C3">
      <w:r>
        <w:t>3) постоянно проживающих на территории Астраханской области иностра</w:t>
      </w:r>
      <w:r>
        <w:t>н</w:t>
      </w:r>
      <w:r>
        <w:t>ных граждан и лиц без гражданства, а также беженцев;</w:t>
      </w:r>
    </w:p>
    <w:p w:rsidR="00E973C3" w:rsidRDefault="00E973C3" w:rsidP="00E973C3">
      <w:r>
        <w:t>4) временно проживающих на территории Астраханской области и подлеж</w:t>
      </w:r>
      <w:r>
        <w:t>а</w:t>
      </w:r>
      <w:r>
        <w:t>щих обязательному социальному страхованию на случай временной нетрудосп</w:t>
      </w:r>
      <w:r>
        <w:t>о</w:t>
      </w:r>
      <w:r>
        <w:t>собности и в связи с материнством иностранных граждан и лиц без гражданства.</w:t>
      </w:r>
    </w:p>
    <w:p w:rsidR="00E973C3" w:rsidRDefault="00E973C3" w:rsidP="00E973C3">
      <w:r>
        <w:t>3. Действие настоящей статьи не распространяется на:</w:t>
      </w:r>
    </w:p>
    <w:p w:rsidR="00E973C3" w:rsidRDefault="00E973C3" w:rsidP="00E973C3">
      <w:r>
        <w:t>1) граждан Российской Федерации (иностранных граждан и лиц без гражда</w:t>
      </w:r>
      <w:r>
        <w:t>н</w:t>
      </w:r>
      <w:r>
        <w:t>ства), дети которых находятся на полном государственном обеспечении;</w:t>
      </w:r>
    </w:p>
    <w:p w:rsidR="00E973C3" w:rsidRDefault="00E973C3" w:rsidP="00E973C3">
      <w:r>
        <w:t>2) граждан Российской Федерации (иностранных граждан и лиц без гражда</w:t>
      </w:r>
      <w:r>
        <w:t>н</w:t>
      </w:r>
      <w:r>
        <w:t>ства), лишенных родительских прав либо ограниченных в родительских правах;</w:t>
      </w:r>
    </w:p>
    <w:p w:rsidR="00E973C3" w:rsidRDefault="00E973C3" w:rsidP="00E973C3">
      <w:r>
        <w:t>3) граждан Российской Федерации, выехавших на постоянное место жител</w:t>
      </w:r>
      <w:r>
        <w:t>ь</w:t>
      </w:r>
      <w:r>
        <w:t>ства за пределы Астраханской области;</w:t>
      </w:r>
    </w:p>
    <w:p w:rsidR="00E973C3" w:rsidRDefault="00E973C3" w:rsidP="00E973C3">
      <w:r>
        <w:t>4) граждан Российской Федерации (иностранных граждан и лиц без гражда</w:t>
      </w:r>
      <w:r>
        <w:t>н</w:t>
      </w:r>
      <w:r>
        <w:t>ства), в отношении детей которых отменено усыновление.</w:t>
      </w:r>
    </w:p>
    <w:p w:rsidR="00E973C3" w:rsidRDefault="00E973C3" w:rsidP="00E973C3">
      <w:r>
        <w:t>4. Пособие на ребенка выплачивается ежемесячно в размере 216 рублей.</w:t>
      </w:r>
    </w:p>
    <w:p w:rsidR="00E973C3" w:rsidRDefault="00E973C3" w:rsidP="00E973C3">
      <w:r>
        <w:t>5. Повышенное пособие выплачивается в следующих размерах:</w:t>
      </w:r>
    </w:p>
    <w:p w:rsidR="00E973C3" w:rsidRDefault="00E973C3" w:rsidP="00E973C3">
      <w:r>
        <w:t>1) 332 рубля – на детей одиноких матерей;</w:t>
      </w:r>
    </w:p>
    <w:p w:rsidR="00E973C3" w:rsidRDefault="00E973C3" w:rsidP="00E973C3">
      <w:r>
        <w:t>2) 413 рублей – на детей, родители (усыновители) которых обучаются по о</w:t>
      </w:r>
      <w:r>
        <w:t>ч</w:t>
      </w:r>
      <w:r>
        <w:t>ной форме обучения в образовательных организациях высшего образования или в профессиональных образовательных организациях;</w:t>
      </w:r>
    </w:p>
    <w:p w:rsidR="00E973C3" w:rsidRDefault="00E973C3" w:rsidP="00E973C3">
      <w:r>
        <w:t>3) 829 рублей – на детей одинокого родителя (усыновителя), который обуч</w:t>
      </w:r>
      <w:r>
        <w:t>а</w:t>
      </w:r>
      <w:r>
        <w:t>ется по очной форме обучения в образовательной организации высшего образ</w:t>
      </w:r>
      <w:r>
        <w:t>о</w:t>
      </w:r>
      <w:r>
        <w:t>вания или в профессиональной образовательной организации;</w:t>
      </w:r>
    </w:p>
    <w:p w:rsidR="00E973C3" w:rsidRDefault="00E973C3" w:rsidP="00E973C3">
      <w:r>
        <w:t>4) 355 рублей – на детей-инвалидов.</w:t>
      </w:r>
    </w:p>
    <w:p w:rsidR="00E973C3" w:rsidRDefault="00E973C3" w:rsidP="00E973C3">
      <w:r>
        <w:t>6. В целях настоящей статьи:</w:t>
      </w:r>
    </w:p>
    <w:p w:rsidR="00E973C3" w:rsidRDefault="00E973C3" w:rsidP="00E973C3">
      <w:r>
        <w:t>1) под одинокой матерью понимается мать ребенка, в свидетельстве о ро</w:t>
      </w:r>
      <w:r>
        <w:t>ж</w:t>
      </w:r>
      <w:r>
        <w:t>дении которого отсутствует запись об отце ребенка или запись произведена в установленном порядке по указанию матери, не состоящей в браке;</w:t>
      </w:r>
    </w:p>
    <w:p w:rsidR="00E973C3" w:rsidRDefault="00E973C3" w:rsidP="00E973C3">
      <w:r>
        <w:t>2) под одиноким родителем (усыновителем) понимается родитель (усынов</w:t>
      </w:r>
      <w:r>
        <w:t>и</w:t>
      </w:r>
      <w:r>
        <w:t>тель), не состоящий в браке, не имеющий родственников, обязанных в соотве</w:t>
      </w:r>
      <w:r>
        <w:t>т</w:t>
      </w:r>
      <w:r>
        <w:t>ствии с законодательством Российской Федерации содержать его и оказывать ему необходимую помощь.</w:t>
      </w:r>
    </w:p>
    <w:p w:rsidR="00E973C3" w:rsidRDefault="00E973C3" w:rsidP="00E973C3">
      <w:r>
        <w:t>7. При наличии права на пособие на ребенка на одного и того же ребенка по нескольким основаниям пособие устанавливается по одному из них, предусма</w:t>
      </w:r>
      <w:r>
        <w:t>т</w:t>
      </w:r>
      <w:r>
        <w:t>ривающему более высокий размер пособия на ребенка.</w:t>
      </w:r>
    </w:p>
    <w:p w:rsidR="00E973C3" w:rsidRDefault="00E973C3" w:rsidP="00E973C3">
      <w:r>
        <w:t>8. Порядок назначения и выплаты пособия на ребенка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9. Ежемесячная выплата денежных средств семье, усын</w:t>
      </w:r>
      <w:r w:rsidRPr="004D55B8">
        <w:rPr>
          <w:b/>
          <w:bCs/>
          <w:sz w:val="26"/>
          <w:szCs w:val="28"/>
        </w:rPr>
        <w:t>о</w:t>
      </w:r>
      <w:r w:rsidRPr="004D55B8">
        <w:rPr>
          <w:b/>
          <w:bCs/>
          <w:sz w:val="26"/>
          <w:szCs w:val="28"/>
        </w:rPr>
        <w:t xml:space="preserve">вившей ребенка </w:t>
      </w:r>
    </w:p>
    <w:p w:rsidR="00E973C3" w:rsidRDefault="00E973C3" w:rsidP="00E973C3"/>
    <w:p w:rsidR="00E973C3" w:rsidRDefault="00E973C3" w:rsidP="00E973C3">
      <w:r>
        <w:t>1. Ежемесячная выплата денежных средств семье, усыновившей ребенка, составляет 2000 рублей на каждого усыновленного ребенка.</w:t>
      </w:r>
    </w:p>
    <w:p w:rsidR="00E973C3" w:rsidRDefault="00E973C3" w:rsidP="00E973C3">
      <w:r>
        <w:t>2. Право на меры социальной поддержки в соответствии с настоящей стат</w:t>
      </w:r>
      <w:r>
        <w:t>ь</w:t>
      </w:r>
      <w:r>
        <w:t>ей имеет один из усыновителей на каждого усыновленного и проживающего со</w:t>
      </w:r>
      <w:r>
        <w:t>в</w:t>
      </w:r>
      <w:r>
        <w:t>местно с ним ребенка, за исключением случаев, когда при усыновлении ребенка одним лицом сохраняются личные неимущественные и имущественные права и обязанности ребенка по отношению к родителю ребенка.</w:t>
      </w:r>
    </w:p>
    <w:p w:rsidR="00E973C3" w:rsidRDefault="00E973C3" w:rsidP="00E973C3">
      <w:r>
        <w:t>3. Ежемесячная выплата денежных средств семье, усыновившей ребенка, выплачивается до достижения усыновленным ребенком возраста шестнадцати лет (на обучающегося в образовательных организациях, реализующих образов</w:t>
      </w:r>
      <w:r>
        <w:t>а</w:t>
      </w:r>
      <w:r>
        <w:t>тельные программы начального общего, основного общего, среднего общего о</w:t>
      </w:r>
      <w:r>
        <w:t>б</w:t>
      </w:r>
      <w:r>
        <w:t>разования, или на обучающегося по программам подготовки квалифицированных рабочих, служащих, специалистов среднего звена в профессиональных образов</w:t>
      </w:r>
      <w:r>
        <w:t>а</w:t>
      </w:r>
      <w:r>
        <w:t>тельных организациях – до окончания им обучения по указанным программам, но не более чем до достижения им возраста восемнадцати лет).</w:t>
      </w:r>
    </w:p>
    <w:p w:rsidR="00E973C3" w:rsidRDefault="00E973C3" w:rsidP="00E973C3">
      <w:r>
        <w:t>4. Порядок назначения и выплаты ежемесячной выплаты денежных средств семье, усыновившей ребенка,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10. Компенсация части родительской платы за присмотр и уход за детьми, посещающими образовательные организации, реал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зующие образовательную программу дошкольного образования, находящиеся на территории Астраханской области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имеет один из родителей (законных представителей) в семье, нуждающейся в поддержке, внесший родительскую плату за присмотр и уход за детьми, посещ</w:t>
      </w:r>
      <w:r>
        <w:t>а</w:t>
      </w:r>
      <w:r>
        <w:t xml:space="preserve">ющими образовательные организации, реализующие образовательную программу дошкольного образования, находящиеся на территории Астраханской области. </w:t>
      </w:r>
    </w:p>
    <w:p w:rsidR="00E973C3" w:rsidRDefault="00E973C3" w:rsidP="00E973C3">
      <w:r>
        <w:t>2. Компенсация части родительской платы за присмотр и уход за детьми, п</w:t>
      </w:r>
      <w:r>
        <w:t>о</w:t>
      </w:r>
      <w:r>
        <w:t>сещающими образовательные организации, реализующие образовательную пр</w:t>
      </w:r>
      <w:r>
        <w:t>о</w:t>
      </w:r>
      <w:r>
        <w:t>грамму дошкольного образования, находящиеся на территории Астраханской о</w:t>
      </w:r>
      <w:r>
        <w:t>б</w:t>
      </w:r>
      <w:r>
        <w:t>ласти (далее в настоящей статье – компенсация), выплачивается в размере:</w:t>
      </w:r>
    </w:p>
    <w:p w:rsidR="00E973C3" w:rsidRDefault="00E973C3" w:rsidP="00E973C3">
      <w:r>
        <w:t>1) 20 процентов среднего размера родительской платы за присмотр и уход за детьми в государственных и муниципальных образовательных организациях, находящихся на территории Астраханской области (далее – средний размер р</w:t>
      </w:r>
      <w:r>
        <w:t>о</w:t>
      </w:r>
      <w:r>
        <w:t>дительской платы), – на первого ребенка;</w:t>
      </w:r>
    </w:p>
    <w:p w:rsidR="00E973C3" w:rsidRDefault="00E973C3" w:rsidP="00E973C3">
      <w:r>
        <w:t>2) 50 процентов среднего размера родительской платы – на второго ребенка;</w:t>
      </w:r>
    </w:p>
    <w:p w:rsidR="00E973C3" w:rsidRDefault="00E973C3" w:rsidP="00E973C3">
      <w:r>
        <w:t>3) 70 процентов среднего размера родительской платы – на третьего ребенка и последующих детей.</w:t>
      </w:r>
    </w:p>
    <w:p w:rsidR="00E973C3" w:rsidRDefault="00E973C3" w:rsidP="00E973C3">
      <w:r>
        <w:t>3. Размер компенсации рассчитывается пропорционально дням фактического посещения ребенком образовательной организации.</w:t>
      </w:r>
    </w:p>
    <w:p w:rsidR="00E973C3" w:rsidRDefault="00E973C3" w:rsidP="00E973C3">
      <w:r>
        <w:t>4. Средний размер родительской платы устанавливается Правительством Астраханской области ежеквартально.</w:t>
      </w:r>
    </w:p>
    <w:p w:rsidR="00E973C3" w:rsidRDefault="00E973C3" w:rsidP="00E973C3">
      <w:r>
        <w:t>5. При определении размера компенсации не учитываются дети:</w:t>
      </w:r>
    </w:p>
    <w:p w:rsidR="00E973C3" w:rsidRDefault="00E973C3" w:rsidP="00E973C3">
      <w:r>
        <w:t>1) в отношении которых родитель (родители) лишен(ы) родительских прав либо ограничены в родительских правах;</w:t>
      </w:r>
    </w:p>
    <w:p w:rsidR="00E973C3" w:rsidRDefault="00E973C3" w:rsidP="00E973C3">
      <w:r>
        <w:t>2) в отношении которых отменено усыновление;</w:t>
      </w:r>
    </w:p>
    <w:p w:rsidR="00E973C3" w:rsidRDefault="00E973C3" w:rsidP="00E973C3">
      <w:r>
        <w:t>3) находящиеся на полном государственном обеспечении в организациях для детей-сирот и детей, оставшихся без попечения родителей;</w:t>
      </w:r>
    </w:p>
    <w:p w:rsidR="00E973C3" w:rsidRDefault="00E973C3" w:rsidP="00E973C3">
      <w:r>
        <w:t>4) достигшие восемнадцатилетнего возраста.</w:t>
      </w:r>
    </w:p>
    <w:p w:rsidR="00E973C3" w:rsidRDefault="00E973C3" w:rsidP="00E973C3">
      <w:r>
        <w:lastRenderedPageBreak/>
        <w:t>6. Порядок обращения за получением компенсации и порядок ее выплаты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11. Меры социальной поддержки, предоставляемые мн</w:t>
      </w:r>
      <w:r w:rsidRPr="004D55B8">
        <w:rPr>
          <w:b/>
          <w:bCs/>
          <w:sz w:val="26"/>
          <w:szCs w:val="28"/>
        </w:rPr>
        <w:t>о</w:t>
      </w:r>
      <w:r w:rsidRPr="004D55B8">
        <w:rPr>
          <w:b/>
          <w:bCs/>
          <w:sz w:val="26"/>
          <w:szCs w:val="28"/>
        </w:rPr>
        <w:t>годетным семьям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многодетные семьи.</w:t>
      </w:r>
    </w:p>
    <w:p w:rsidR="00E973C3" w:rsidRDefault="00E973C3" w:rsidP="00E973C3">
      <w:r>
        <w:t>2. Многодетным семьям, нуждающимся в поддержке, предоставляются:</w:t>
      </w:r>
    </w:p>
    <w:p w:rsidR="00E973C3" w:rsidRDefault="00E973C3" w:rsidP="00E973C3">
      <w:r>
        <w:t>1) право на бесплатное посещение определенных Правительством Астр</w:t>
      </w:r>
      <w:r>
        <w:t>а</w:t>
      </w:r>
      <w:r>
        <w:t>ханской области государственных музеев, организаций культуры, находящихся в ведении Астраханской области, государственных образовательных организаций Астраханской области, а также выставок, проводимых органами исполнительной власти Астраханской области или областными государственными учреждениями, один день в месяц;</w:t>
      </w:r>
    </w:p>
    <w:p w:rsidR="00E973C3" w:rsidRDefault="00E973C3" w:rsidP="00E973C3">
      <w:r>
        <w:t>2) ежемесячная компенсация расходов на оплату коммунальных услуг в ра</w:t>
      </w:r>
      <w:r>
        <w:t>з</w:t>
      </w:r>
      <w:r>
        <w:t>мере 253 рублей на каждого из лиц, указанных в пункте 2 части 1 статьи 2 наст</w:t>
      </w:r>
      <w:r>
        <w:t>о</w:t>
      </w:r>
      <w:r>
        <w:t>ящего Закона;</w:t>
      </w:r>
    </w:p>
    <w:p w:rsidR="00E973C3" w:rsidRDefault="00E973C3" w:rsidP="00E973C3">
      <w:r>
        <w:t>3)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E973C3" w:rsidRDefault="00E973C3" w:rsidP="00E973C3">
      <w:r>
        <w:t>4) ежегодная денежная компенсация на каждого из детей, обучающихся в общеобразовательных организациях (но не старше 18 лет), на приобретение ко</w:t>
      </w:r>
      <w:r>
        <w:t>м</w:t>
      </w:r>
      <w:r>
        <w:t>плекта детской (подростковой) одежды для посещения школьных занятий и школьных письменных принадлежностей в размере 1175 рублей;</w:t>
      </w:r>
    </w:p>
    <w:p w:rsidR="00E973C3" w:rsidRDefault="00E973C3" w:rsidP="00E973C3">
      <w:r>
        <w:t>5) однократно при рождении третьего или последующих детей, если ранее многодетная семья не воспользовалась правом на данную меру социальной по</w:t>
      </w:r>
      <w:r>
        <w:t>д</w:t>
      </w:r>
      <w:r>
        <w:t>держки, – региональный семейный капитал в размере 58764 рублей.</w:t>
      </w:r>
    </w:p>
    <w:p w:rsidR="00E973C3" w:rsidRDefault="00E973C3" w:rsidP="00E973C3">
      <w:r>
        <w:t xml:space="preserve">Право на получение регионального семейного капитала предоставляется многодетным семьям при условии проживания родителей, состоящих в браке, не состоящего в браке родителя на территории Астраханской области не менее трех лет; </w:t>
      </w:r>
    </w:p>
    <w:p w:rsidR="00E3728D" w:rsidRDefault="00E3728D" w:rsidP="00E973C3">
      <w:r>
        <w:t>Право на получение регионального семейного капитала предоставляется многодетным семьям при условии, что ни один из родителей не имеет неснятую или непогашенную судимость за умышленные преступления против личности, с</w:t>
      </w:r>
      <w:r>
        <w:t>о</w:t>
      </w:r>
      <w:r>
        <w:t>вершенные в отношении своего ребенка (детей);</w:t>
      </w:r>
    </w:p>
    <w:p w:rsidR="00E3728D" w:rsidRDefault="00E3728D" w:rsidP="00E3728D">
      <w:r>
        <w:t xml:space="preserve">(Абзац введен </w:t>
      </w:r>
      <w:hyperlink r:id="rId15" w:tgtFrame="Logical" w:history="1">
        <w:r w:rsidRPr="00E3728D">
          <w:rPr>
            <w:rStyle w:val="ae"/>
          </w:rPr>
          <w:t>Законом Астраханской области от 20.04.2017 № 17/2017-ОЗ</w:t>
        </w:r>
      </w:hyperlink>
      <w:r>
        <w:t>)</w:t>
      </w:r>
    </w:p>
    <w:p w:rsidR="00E973C3" w:rsidRDefault="00E973C3" w:rsidP="00E973C3">
      <w:r>
        <w:t>6) бесплатный проезд для детей из многодетных семей, обучающихся в о</w:t>
      </w:r>
      <w:r>
        <w:t>б</w:t>
      </w:r>
      <w:r>
        <w:t>разовательных организациях, реализующих образовательные программы начал</w:t>
      </w:r>
      <w:r>
        <w:t>ь</w:t>
      </w:r>
      <w:r>
        <w:t>ного общего, основного общего, среднего общего образования, на автомобильном транспорте среднего и (или) большого класса транспортных средств и городском наземном электрическом транспорте по муниципальным и межмуниципальным маршрутам регулярных перевозок по регулируемым тарифам;</w:t>
      </w:r>
    </w:p>
    <w:p w:rsidR="00E973C3" w:rsidRDefault="00E973C3" w:rsidP="00E973C3">
      <w:r>
        <w:t>7) бесплатное посещение секций в государственных организациях Астраха</w:t>
      </w:r>
      <w:r>
        <w:t>н</w:t>
      </w:r>
      <w:r>
        <w:t>ской области, осуществляющих деятельность в области физической культуры и спорта;</w:t>
      </w:r>
    </w:p>
    <w:p w:rsidR="00E973C3" w:rsidRDefault="00E973C3" w:rsidP="00E973C3">
      <w:r>
        <w:t xml:space="preserve">8) </w:t>
      </w:r>
      <w:r w:rsidR="00E3728D">
        <w:t>путевки детям в организации отдыха детей и их оздоровления.</w:t>
      </w:r>
    </w:p>
    <w:p w:rsidR="00E3728D" w:rsidRDefault="00E3728D" w:rsidP="00E3728D">
      <w:r>
        <w:t xml:space="preserve">(Пункт 8. в редакции </w:t>
      </w:r>
      <w:hyperlink r:id="rId16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3728D" w:rsidRDefault="00E973C3" w:rsidP="00E3728D">
      <w:r>
        <w:t xml:space="preserve">3. </w:t>
      </w:r>
      <w:r w:rsidR="00E3728D">
        <w:t xml:space="preserve">– Утратила силу - </w:t>
      </w:r>
      <w:hyperlink r:id="rId17" w:tgtFrame="Logical" w:history="1">
        <w:r w:rsidR="00E3728D" w:rsidRPr="00E3728D">
          <w:rPr>
            <w:rStyle w:val="ae"/>
          </w:rPr>
          <w:t>Закон Астраханской области от 20.04.2017 № 17/2017-ОЗ</w:t>
        </w:r>
      </w:hyperlink>
    </w:p>
    <w:p w:rsidR="004F3327" w:rsidRDefault="00E973C3" w:rsidP="004F3327">
      <w:r>
        <w:t xml:space="preserve">4. </w:t>
      </w:r>
      <w:r w:rsidR="004F3327">
        <w:t>Многодетным семьям предоставляются:</w:t>
      </w:r>
    </w:p>
    <w:p w:rsidR="004F3327" w:rsidRDefault="004F3327" w:rsidP="004F3327">
      <w:r>
        <w:lastRenderedPageBreak/>
        <w:t>1) бесплатное обеспечение лекарственными препаратами, отпускаемыми по рецептам, выданным государственными медицинскими организациями Астраха</w:t>
      </w:r>
      <w:r>
        <w:t>н</w:t>
      </w:r>
      <w:r>
        <w:t>ской области, для детей в возрасте до шести лет, находящихся на амбулаторном лечении;</w:t>
      </w:r>
    </w:p>
    <w:p w:rsidR="00E973C3" w:rsidRDefault="004F3327" w:rsidP="004F3327">
      <w:r>
        <w:t>2) путевки детям в санаторно-курортные организации при наличии медици</w:t>
      </w:r>
      <w:r>
        <w:t>н</w:t>
      </w:r>
      <w:r>
        <w:t>ских показаний.</w:t>
      </w:r>
    </w:p>
    <w:p w:rsidR="004F3327" w:rsidRDefault="004F3327" w:rsidP="004F3327">
      <w:r>
        <w:t xml:space="preserve">(Часть 4. в редакции </w:t>
      </w:r>
      <w:hyperlink r:id="rId18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 xml:space="preserve">5. Порядок предоставления мер социальной поддержки, предусмотренных </w:t>
      </w:r>
      <w:r w:rsidR="004F3327">
        <w:t>пунктами 1, 4–8 части 2</w:t>
      </w:r>
      <w:r>
        <w:t>, частью 4 настоящей статьи, устанавливается Правител</w:t>
      </w:r>
      <w:r>
        <w:t>ь</w:t>
      </w:r>
      <w:r>
        <w:t>ством Астраханской области.</w:t>
      </w:r>
    </w:p>
    <w:p w:rsidR="004F3327" w:rsidRDefault="004F3327" w:rsidP="004F3327">
      <w:r>
        <w:t xml:space="preserve">(Часть 5. в редакции </w:t>
      </w:r>
      <w:hyperlink r:id="rId19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6. Порядок предоставления мер социальной поддержки, предусмотренных пунктами 2, 3 части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12. Меры социальной поддержки при передаче детей-сирот и детей, оставшихся без попечения родителей, под опеку (попечител</w:t>
      </w:r>
      <w:r w:rsidRPr="004D55B8">
        <w:rPr>
          <w:b/>
          <w:bCs/>
          <w:sz w:val="26"/>
          <w:szCs w:val="28"/>
        </w:rPr>
        <w:t>ь</w:t>
      </w:r>
      <w:r w:rsidRPr="004D55B8">
        <w:rPr>
          <w:b/>
          <w:bCs/>
          <w:sz w:val="26"/>
          <w:szCs w:val="28"/>
        </w:rPr>
        <w:t>ство), в приемную семью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опекуны (попечители), дети-сироты и дети, оставшиеся без попечения родителей, переданные под опеку (попечительство).</w:t>
      </w:r>
    </w:p>
    <w:p w:rsidR="00E973C3" w:rsidRDefault="00E973C3" w:rsidP="00E973C3">
      <w:r>
        <w:t>2. При передаче детей-сирот и детей, оставшихся без попечения родителей, под опеку (попечительство) осуществляются:</w:t>
      </w:r>
    </w:p>
    <w:p w:rsidR="00E973C3" w:rsidRDefault="00E973C3" w:rsidP="00E973C3">
      <w:r>
        <w:t>1) ежегодная денежная компенсация на каждого из детей, находящихся под опекой (попечительством), обучающихся в общеобразовательных организациях (но не старше 18 лет), на приобретение комплекта детской (подростковой) одежды для посещения школьных занятий и школьных письменных принадлежностей (д</w:t>
      </w:r>
      <w:r>
        <w:t>а</w:t>
      </w:r>
      <w:r>
        <w:t>лее в настоящей статье – компенсация на школьные принадлежности) в размере 1175 рублей.</w:t>
      </w:r>
    </w:p>
    <w:p w:rsidR="00E973C3" w:rsidRDefault="00E973C3" w:rsidP="00E973C3">
      <w:r>
        <w:t>Компенсация на школьные принадлежности предоставляется опекунам (п</w:t>
      </w:r>
      <w:r>
        <w:t>о</w:t>
      </w:r>
      <w:r>
        <w:t>печителям), не состоящим в браке;</w:t>
      </w:r>
    </w:p>
    <w:p w:rsidR="00E973C3" w:rsidRDefault="00E973C3" w:rsidP="00E973C3">
      <w:r>
        <w:t>2) ежемесячная компенсация опекуну (попечителю), детям, находящимся под его опекой (попечительством), расходов на оплату коммунальных услуг в размере 253 рублей на каждого из указанных лиц;</w:t>
      </w:r>
    </w:p>
    <w:p w:rsidR="00E973C3" w:rsidRDefault="00E973C3" w:rsidP="00E973C3">
      <w:r>
        <w:t>3) бесплатное обеспечение лекарственными препаратами, отпускаемыми по рецептам, выданным государственными медицинскими организациями Астраха</w:t>
      </w:r>
      <w:r>
        <w:t>н</w:t>
      </w:r>
      <w:r>
        <w:t>ской области, детей, находящихся под опекой (попечительством), в возрасте до шести лет, находящихся на амбулаторном лечении;</w:t>
      </w:r>
    </w:p>
    <w:p w:rsidR="00E973C3" w:rsidRDefault="00E973C3" w:rsidP="00E973C3">
      <w:r>
        <w:t>4) обеспечение бесплатным питанием детей, находящихся под опекой (поп</w:t>
      </w:r>
      <w:r>
        <w:t>е</w:t>
      </w:r>
      <w:r>
        <w:t>чительством), обучающихся за счет средств бюджета Астраханской области в о</w:t>
      </w:r>
      <w:r>
        <w:t>б</w:t>
      </w:r>
      <w:r>
        <w:t>щеобразовательных организациях, а также по образовательным программам среднего профессионального образования или высшего образования по очной форме обучения;</w:t>
      </w:r>
    </w:p>
    <w:p w:rsidR="00E973C3" w:rsidRDefault="00E973C3" w:rsidP="00E973C3">
      <w:r>
        <w:t>5) один день в месяц – бесплатное посещение детьми, находящимися под опекой (попечительством), определенных Правительством Астраханской области государственных музеев, организаций культуры, находящихся в ведении Астр</w:t>
      </w:r>
      <w:r>
        <w:t>а</w:t>
      </w:r>
      <w:r>
        <w:t>ханской области, государственных образовательных организаций Астраханской области, а также выставок, проводимых исполнительными органами госуда</w:t>
      </w:r>
      <w:r>
        <w:t>р</w:t>
      </w:r>
      <w:r>
        <w:lastRenderedPageBreak/>
        <w:t>ственной власти Астраханской области или областными государственными учр</w:t>
      </w:r>
      <w:r>
        <w:t>е</w:t>
      </w:r>
      <w:r>
        <w:t>ждениями.</w:t>
      </w:r>
    </w:p>
    <w:p w:rsidR="00E973C3" w:rsidRDefault="00E973C3" w:rsidP="00E973C3">
      <w:r>
        <w:t>3. При передаче детей-сирот и детей, оставшихся без попечения родителей, в приемную семью помимо мер социальной поддержки, указанных в части 2 настоящей статьи, осуществляются:</w:t>
      </w:r>
    </w:p>
    <w:p w:rsidR="00E973C3" w:rsidRDefault="00E973C3" w:rsidP="00E973C3">
      <w:r>
        <w:t>1) выплата вознаграждения, причитающегося приемным родителям на ка</w:t>
      </w:r>
      <w:r>
        <w:t>ж</w:t>
      </w:r>
      <w:r>
        <w:t>дого воспитываемого приемного ребенка:</w:t>
      </w:r>
    </w:p>
    <w:p w:rsidR="00E973C3" w:rsidRDefault="00E973C3" w:rsidP="00E973C3">
      <w:r>
        <w:t>а) не достигшего 10-летнего возраста, за исключением случая, предусмо</w:t>
      </w:r>
      <w:r>
        <w:t>т</w:t>
      </w:r>
      <w:r>
        <w:t>ренного подпунктом «в» настоящего пункта, в размере 7296 рублей;</w:t>
      </w:r>
    </w:p>
    <w:p w:rsidR="00E973C3" w:rsidRDefault="00E973C3" w:rsidP="00E973C3">
      <w:r>
        <w:t>б) в возрасте от 10 лет включительно до 18 лет, за исключением случая, предусмотренного подпунктом «в» настоящего пункта, в размере 8756 рублей;</w:t>
      </w:r>
    </w:p>
    <w:p w:rsidR="00E973C3" w:rsidRDefault="00E973C3" w:rsidP="00E973C3">
      <w:r>
        <w:t>в) ребенка с ограниченными возможностями, не достигшего 18-летнего во</w:t>
      </w:r>
      <w:r>
        <w:t>з</w:t>
      </w:r>
      <w:r>
        <w:t>раста, – 8756 рублей;</w:t>
      </w:r>
    </w:p>
    <w:p w:rsidR="00E973C3" w:rsidRDefault="00E973C3" w:rsidP="00E973C3">
      <w:r>
        <w:t>2) выплата дополнительного вознаграждения приемным родителям за кажд</w:t>
      </w:r>
      <w:r>
        <w:t>о</w:t>
      </w:r>
      <w:r>
        <w:t>го последующего ребенка, принятого на воспитание сверх четырех детей, в ра</w:t>
      </w:r>
      <w:r>
        <w:t>з</w:t>
      </w:r>
      <w:r>
        <w:t>мере 1459 рублей.</w:t>
      </w:r>
    </w:p>
    <w:p w:rsidR="00E973C3" w:rsidRDefault="00E973C3" w:rsidP="00E973C3">
      <w:r>
        <w:t>4. Порядок предоставления мер социальной поддержки, предусмотренных пунктами 1, 3–5 части 2, частью 3 настоящей статьи, устанавливается Правител</w:t>
      </w:r>
      <w:r>
        <w:t>ь</w:t>
      </w:r>
      <w:r>
        <w:t>ством Астраханской области.</w:t>
      </w:r>
    </w:p>
    <w:p w:rsidR="00E973C3" w:rsidRDefault="00E973C3" w:rsidP="00E973C3">
      <w:r>
        <w:t>5. Порядок предоставления меры социальной поддержки, предусмотренной пунктом 2 части 2 настоящей статьи, устанавливается законом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13. Обеспечение полноценным бесплатным питанием </w:t>
      </w:r>
    </w:p>
    <w:p w:rsidR="00E973C3" w:rsidRDefault="00E973C3" w:rsidP="00E973C3"/>
    <w:p w:rsidR="00E973C3" w:rsidRDefault="00E973C3" w:rsidP="00E973C3">
      <w:r>
        <w:t>1. Право на получение мер социальной поддержки в соответствии с насто</w:t>
      </w:r>
      <w:r>
        <w:t>я</w:t>
      </w:r>
      <w:r>
        <w:t>щей статьей имеют по заключению врачей:</w:t>
      </w:r>
    </w:p>
    <w:p w:rsidR="004F3327" w:rsidRDefault="004F3327" w:rsidP="004F3327">
      <w:r>
        <w:t xml:space="preserve">(Абзац в редакции </w:t>
      </w:r>
      <w:hyperlink r:id="rId20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 xml:space="preserve">1) </w:t>
      </w:r>
      <w:r w:rsidR="004F3327">
        <w:t>вставшие на учет в медицинской организации, расположенной на террит</w:t>
      </w:r>
      <w:r w:rsidR="004F3327">
        <w:t>о</w:t>
      </w:r>
      <w:r w:rsidR="004F3327">
        <w:t>рии Астраханской области, одинокие беременные женщины, нуждающиеся в по</w:t>
      </w:r>
      <w:r w:rsidR="004F3327">
        <w:t>д</w:t>
      </w:r>
      <w:r w:rsidR="004F3327">
        <w:t>держке, и беременные женщины в семьях, нуждающихся в поддержке;</w:t>
      </w:r>
    </w:p>
    <w:p w:rsidR="004F3327" w:rsidRDefault="004F3327" w:rsidP="004F3327">
      <w:r>
        <w:t xml:space="preserve">(Пункт 1. в редакции </w:t>
      </w:r>
      <w:hyperlink r:id="rId21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2) кормящие матери</w:t>
      </w:r>
      <w:r w:rsidR="004F3327">
        <w:t xml:space="preserve"> в семьях, нуждающихся в поддержке</w:t>
      </w:r>
      <w:r>
        <w:t>;</w:t>
      </w:r>
    </w:p>
    <w:p w:rsidR="004F3327" w:rsidRDefault="004F3327" w:rsidP="004F3327">
      <w:r>
        <w:t xml:space="preserve">(Пункт 2. в редакции </w:t>
      </w:r>
      <w:hyperlink r:id="rId22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3) дети в возрасте до трех лет</w:t>
      </w:r>
      <w:r w:rsidR="004F3327">
        <w:t xml:space="preserve"> в семьях, нуждающихся в поддержке</w:t>
      </w:r>
      <w:r>
        <w:t>, состо</w:t>
      </w:r>
      <w:r>
        <w:t>я</w:t>
      </w:r>
      <w:r>
        <w:t>щие на учете в медицинской организации, расположенной на территории Астр</w:t>
      </w:r>
      <w:r>
        <w:t>а</w:t>
      </w:r>
      <w:r>
        <w:t>ханской области, при переводе ребенка на смешанное или искусственное вскар</w:t>
      </w:r>
      <w:r>
        <w:t>м</w:t>
      </w:r>
      <w:r>
        <w:t>ливание.</w:t>
      </w:r>
    </w:p>
    <w:p w:rsidR="004F3327" w:rsidRDefault="004F3327" w:rsidP="004F3327">
      <w:r>
        <w:t xml:space="preserve">(Пункт 3. в редакции </w:t>
      </w:r>
      <w:hyperlink r:id="rId23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4F3327" w:rsidRDefault="004F3327" w:rsidP="004F3327">
      <w:r>
        <w:t>1</w:t>
      </w:r>
      <w:r w:rsidRPr="00A41B50">
        <w:rPr>
          <w:vertAlign w:val="superscript"/>
        </w:rPr>
        <w:t>1</w:t>
      </w:r>
      <w:r>
        <w:t>. В целях настоящей статьи под одинокой беременной женщиной поним</w:t>
      </w:r>
      <w:r>
        <w:t>а</w:t>
      </w:r>
      <w:r>
        <w:t>ется беременная женщина, не состоящая в зарегистрированном браке, не име</w:t>
      </w:r>
      <w:r>
        <w:t>ю</w:t>
      </w:r>
      <w:r>
        <w:t>щая детей, а также совместно проживающих с ней и ведущих совместное хозя</w:t>
      </w:r>
      <w:r>
        <w:t>й</w:t>
      </w:r>
      <w:r>
        <w:t>ство родителей.</w:t>
      </w:r>
    </w:p>
    <w:p w:rsidR="004F3327" w:rsidRDefault="004F3327" w:rsidP="004F3327">
      <w:r>
        <w:t>(Часть 1</w:t>
      </w:r>
      <w:r w:rsidRPr="004F3327">
        <w:rPr>
          <w:vertAlign w:val="superscript"/>
        </w:rPr>
        <w:t>1</w:t>
      </w:r>
      <w:r>
        <w:t xml:space="preserve">. введена </w:t>
      </w:r>
      <w:hyperlink r:id="rId24" w:tgtFrame="Logical" w:history="1">
        <w:r w:rsidRPr="004F3327">
          <w:rPr>
            <w:rStyle w:val="ae"/>
          </w:rPr>
          <w:t>Законом Астраханской области от 20.04.2017 № 17/2017-ОЗ</w:t>
        </w:r>
      </w:hyperlink>
      <w:r>
        <w:t>)</w:t>
      </w:r>
    </w:p>
    <w:p w:rsidR="00E973C3" w:rsidRDefault="00E973C3" w:rsidP="00E973C3">
      <w:r>
        <w:t>2. Лица, указанные в части 1 настоящей статьи, обеспечиваются полноце</w:t>
      </w:r>
      <w:r>
        <w:t>н</w:t>
      </w:r>
      <w:r>
        <w:t>ным бесплатным питанием.</w:t>
      </w:r>
    </w:p>
    <w:p w:rsidR="00E973C3" w:rsidRDefault="00E973C3" w:rsidP="00E973C3">
      <w:r>
        <w:lastRenderedPageBreak/>
        <w:t>3. Порядок предоставления полноценного бесплатного питания устанавлив</w:t>
      </w:r>
      <w:r>
        <w:t>а</w:t>
      </w:r>
      <w:r>
        <w:t>ется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14. Единовременная материальная помощь семье, нужд</w:t>
      </w:r>
      <w:r w:rsidRPr="004D55B8">
        <w:rPr>
          <w:b/>
          <w:bCs/>
          <w:sz w:val="26"/>
          <w:szCs w:val="28"/>
        </w:rPr>
        <w:t>а</w:t>
      </w:r>
      <w:r w:rsidRPr="004D55B8">
        <w:rPr>
          <w:b/>
          <w:bCs/>
          <w:sz w:val="26"/>
          <w:szCs w:val="28"/>
        </w:rPr>
        <w:t>ющейся в поддержке, при рождении одновременно трех и более детей</w:t>
      </w:r>
    </w:p>
    <w:p w:rsidR="00E973C3" w:rsidRDefault="00E973C3" w:rsidP="00E973C3"/>
    <w:p w:rsidR="00E973C3" w:rsidRDefault="00E973C3" w:rsidP="00E973C3">
      <w:r>
        <w:t>1. Право на получение мер социальной поддержки семье, нуждающейся в поддержке, при рождении одновременно трех и более детей имеет один из род</w:t>
      </w:r>
      <w:r>
        <w:t>и</w:t>
      </w:r>
      <w:r>
        <w:t>телей (единственный родитель), совместно проживающий с детьми, рожденными на территории Астраханской области, обратившийся за помощью не позднее о</w:t>
      </w:r>
      <w:r>
        <w:t>д</w:t>
      </w:r>
      <w:r>
        <w:t>ного года со дня рождения детей, при условии государственной регистрации ро</w:t>
      </w:r>
      <w:r>
        <w:t>ж</w:t>
      </w:r>
      <w:r>
        <w:t>дения детей в органах записи актов гражданского состояния Астраханской обл</w:t>
      </w:r>
      <w:r>
        <w:t>а</w:t>
      </w:r>
      <w:r>
        <w:t>сти.</w:t>
      </w:r>
    </w:p>
    <w:p w:rsidR="00E973C3" w:rsidRDefault="00E973C3" w:rsidP="00E973C3">
      <w:r>
        <w:t>2. Семье, нуждающейся в поддержке, при рождении одновременно трех и более детей однократно предоставляется единовременная материальная помощь в виде денежной выплаты в размере 100000 рублей.</w:t>
      </w:r>
    </w:p>
    <w:p w:rsidR="00E973C3" w:rsidRDefault="00E973C3" w:rsidP="00E973C3">
      <w:r>
        <w:t>3. Порядок предоставления единовременной материальной помощи уст</w:t>
      </w:r>
      <w:r>
        <w:t>а</w:t>
      </w:r>
      <w:r>
        <w:t>навливается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15. Меры социальной поддержки семьям, имеющим детей-инвалидов</w:t>
      </w:r>
    </w:p>
    <w:p w:rsidR="00E973C3" w:rsidRDefault="00E973C3" w:rsidP="00E973C3"/>
    <w:p w:rsidR="00E973C3" w:rsidRDefault="00E973C3" w:rsidP="00E973C3">
      <w:r>
        <w:t>1. Семьям, имеющим детей-инвалидов, предоставляется:</w:t>
      </w:r>
    </w:p>
    <w:p w:rsidR="00E973C3" w:rsidRDefault="00E973C3" w:rsidP="00E973C3">
      <w:r>
        <w:t>1) компенсация расходов на оплату проезда в специализированную мед</w:t>
      </w:r>
      <w:r>
        <w:t>и</w:t>
      </w:r>
      <w:r>
        <w:t>цинскую организацию для получения специализированной, в том числе высок</w:t>
      </w:r>
      <w:r>
        <w:t>о</w:t>
      </w:r>
      <w:r>
        <w:t>технологичной, медицинской помощи и консультации ребенком-инвалидом (далее в настоящей статье – расходы на оплату проезда) в целях оплаты проезда в сп</w:t>
      </w:r>
      <w:r>
        <w:t>е</w:t>
      </w:r>
      <w:r>
        <w:t>циализированную медицинскую организацию и обратно:</w:t>
      </w:r>
    </w:p>
    <w:p w:rsidR="00E973C3" w:rsidRDefault="00E973C3" w:rsidP="00E973C3">
      <w:r>
        <w:t>а) в другие субъекты Российской Федерации для получения высокотехнол</w:t>
      </w:r>
      <w:r>
        <w:t>о</w:t>
      </w:r>
      <w:r>
        <w:t>гичной медицинской помощи и консультации;</w:t>
      </w:r>
    </w:p>
    <w:p w:rsidR="00E973C3" w:rsidRDefault="00E973C3" w:rsidP="00E973C3">
      <w:r>
        <w:t>б) в пределах Астраханской области для получения специализированной м</w:t>
      </w:r>
      <w:r>
        <w:t>е</w:t>
      </w:r>
      <w:r>
        <w:t>дицинской помощи и консультации;</w:t>
      </w:r>
    </w:p>
    <w:p w:rsidR="00E973C3" w:rsidRDefault="00E973C3" w:rsidP="00E973C3">
      <w:r>
        <w:t>2) денежная выплата на расходы, связанные с лечением ребенка-инвалида в специализированной медицинской организации за пределами Астраханской обл</w:t>
      </w:r>
      <w:r>
        <w:t>а</w:t>
      </w:r>
      <w:r>
        <w:t>сти или с необходимостью приобретения гастростомической трубки, назог</w:t>
      </w:r>
      <w:r>
        <w:t>а</w:t>
      </w:r>
      <w:r>
        <w:t>стрального питательного зонда или лекарственных средств, не входящих в пер</w:t>
      </w:r>
      <w:r>
        <w:t>е</w:t>
      </w:r>
      <w:r>
        <w:t>чень лекарственных препаратов для медицинского применения, в том числе л</w:t>
      </w:r>
      <w:r>
        <w:t>е</w:t>
      </w:r>
      <w:r>
        <w:t>карственных препаратов для медицинского применения, назначаемых по реш</w:t>
      </w:r>
      <w:r>
        <w:t>е</w:t>
      </w:r>
      <w:r>
        <w:t>нию врачебных комиссий медицинских организаций, определенный законодател</w:t>
      </w:r>
      <w:r>
        <w:t>ь</w:t>
      </w:r>
      <w:r>
        <w:t>ством Российской Федерации (далее в настоящей статье – денежная выплата, лекарственные препараты).</w:t>
      </w:r>
    </w:p>
    <w:p w:rsidR="00E973C3" w:rsidRDefault="00E973C3" w:rsidP="00E973C3">
      <w:r>
        <w:t>2. Право на компенсацию расходов на оплату проезда имеют семьи, нужд</w:t>
      </w:r>
      <w:r>
        <w:t>а</w:t>
      </w:r>
      <w:r>
        <w:t>ющиеся в поддержке, имеющие детей-инвалидов, понесшие расходы на оплату проезда и обратившиеся за ее получением в срок не позднее шести месяцев со дня их осуществления.</w:t>
      </w:r>
    </w:p>
    <w:p w:rsidR="00E973C3" w:rsidRDefault="00E973C3" w:rsidP="00E973C3">
      <w: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проезда:</w:t>
      </w:r>
    </w:p>
    <w:p w:rsidR="00E973C3" w:rsidRDefault="00E973C3" w:rsidP="00E973C3">
      <w:r>
        <w:t>1) на автомобильном транспорте по межмуниципальным маршрутам рег</w:t>
      </w:r>
      <w:r>
        <w:t>у</w:t>
      </w:r>
      <w:r>
        <w:t>лярных перевозок, на железнодорожном транспорте пригородного сообщения – в пределах Астраханской области;</w:t>
      </w:r>
    </w:p>
    <w:p w:rsidR="00E973C3" w:rsidRDefault="00E973C3" w:rsidP="00E973C3">
      <w:r>
        <w:lastRenderedPageBreak/>
        <w:t>2) на железнодорожном транспорте в плацкартном вагоне – в другие субъе</w:t>
      </w:r>
      <w:r>
        <w:t>к</w:t>
      </w:r>
      <w:r>
        <w:t>ты Российской Федерации, за исключением случаев, когда в соответствии с з</w:t>
      </w:r>
      <w:r>
        <w:t>а</w:t>
      </w:r>
      <w:r>
        <w:t>ключением врачебной комиссии медицинской организации требуется транспорт</w:t>
      </w:r>
      <w:r>
        <w:t>и</w:t>
      </w:r>
      <w:r>
        <w:t>ровка авиационным транспортом или в купейном вагоне пассажирского железн</w:t>
      </w:r>
      <w:r>
        <w:t>о</w:t>
      </w:r>
      <w:r>
        <w:t>дорожного транспорта.</w:t>
      </w:r>
    </w:p>
    <w:p w:rsidR="00E973C3" w:rsidRDefault="00E973C3" w:rsidP="00E973C3">
      <w:r>
        <w:t>4. При наличии документа, выданного медицинской организацией, подтве</w:t>
      </w:r>
      <w:r>
        <w:t>р</w:t>
      </w:r>
      <w:r>
        <w:t>ждающего необходимость сопровождения больного, размер компенсации расх</w:t>
      </w:r>
      <w:r>
        <w:t>о</w:t>
      </w:r>
      <w:r>
        <w:t>дов на оплату проезда определяется на два лица.</w:t>
      </w:r>
    </w:p>
    <w:p w:rsidR="00E973C3" w:rsidRDefault="00E973C3" w:rsidP="00E973C3">
      <w:r>
        <w:t>5. Компенсация расходов на оплату проезда предоставляется не чаще одн</w:t>
      </w:r>
      <w:r>
        <w:t>о</w:t>
      </w:r>
      <w:r>
        <w:t>го раза в месяц.</w:t>
      </w:r>
    </w:p>
    <w:p w:rsidR="00E973C3" w:rsidRDefault="00E973C3" w:rsidP="00E973C3">
      <w:r>
        <w:t>6. Денежная выплата предоставляется не чаще одного раза в год по факту проведенного лечения или приобретения гастростомической трубки, назог</w:t>
      </w:r>
      <w:r>
        <w:t>а</w:t>
      </w:r>
      <w:r>
        <w:t>стрального питательного зонда или лекарственных средств.</w:t>
      </w:r>
    </w:p>
    <w:p w:rsidR="00E973C3" w:rsidRDefault="00E973C3" w:rsidP="00E973C3">
      <w:r>
        <w:t>7. Порядок и условия назначения и предоставления мер социальной по</w:t>
      </w:r>
      <w:r>
        <w:t>д</w:t>
      </w:r>
      <w:r>
        <w:t>держки, предусмотренных настоящей статьей, а также размер денежной выплаты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16. Меры социальной поддержки детей-сирот и детей, оставшихся без попечения родителей, лиц из числа детей-сирот и д</w:t>
      </w:r>
      <w:r w:rsidRPr="004D55B8">
        <w:rPr>
          <w:b/>
          <w:bCs/>
          <w:sz w:val="26"/>
          <w:szCs w:val="28"/>
        </w:rPr>
        <w:t>е</w:t>
      </w:r>
      <w:r w:rsidRPr="004D55B8">
        <w:rPr>
          <w:b/>
          <w:bCs/>
          <w:sz w:val="26"/>
          <w:szCs w:val="28"/>
        </w:rPr>
        <w:t>тей, оставшихся без попечения родителей, а также лиц, потерявших в период обучения обоих родителей или единственного родителя</w:t>
      </w:r>
    </w:p>
    <w:p w:rsidR="00E973C3" w:rsidRDefault="00E973C3" w:rsidP="00E973C3"/>
    <w:p w:rsidR="00E973C3" w:rsidRDefault="00E973C3" w:rsidP="00E973C3">
      <w:r>
        <w:t>1. Право на предоставление мер социальной поддержки в соответствии с настоящей статьей имеют:</w:t>
      </w:r>
    </w:p>
    <w:p w:rsidR="00E973C3" w:rsidRDefault="00E973C3" w:rsidP="00E973C3">
      <w:r>
        <w:t>1) дети-сироты;</w:t>
      </w:r>
    </w:p>
    <w:p w:rsidR="00E973C3" w:rsidRDefault="00E973C3" w:rsidP="00E973C3">
      <w:r>
        <w:t>2) дети, оставшиеся без попечения родителей;</w:t>
      </w:r>
    </w:p>
    <w:p w:rsidR="00E973C3" w:rsidRDefault="00E973C3" w:rsidP="00E973C3">
      <w:r>
        <w:t>3) лица из числа детей-сирот и детей, оставшихся без попечения родителей;</w:t>
      </w:r>
    </w:p>
    <w:p w:rsidR="00E973C3" w:rsidRDefault="00E973C3" w:rsidP="00E973C3">
      <w:r>
        <w:t>4) лица, потерявшие в период обучения обоих родителей или единственного родителя.</w:t>
      </w:r>
    </w:p>
    <w:p w:rsidR="00E973C3" w:rsidRDefault="00E973C3" w:rsidP="00E973C3">
      <w:r>
        <w:t>2. Лицам, указанным в пунктах 1–3 части 1 настоящей статьи, предоставл</w:t>
      </w:r>
      <w:r>
        <w:t>я</w:t>
      </w:r>
      <w:r>
        <w:t>ется:</w:t>
      </w:r>
    </w:p>
    <w:p w:rsidR="00E973C3" w:rsidRDefault="00E973C3" w:rsidP="00E973C3">
      <w:r>
        <w:t>1) право на обучение без взимания платы на подготовительных отделениях образовательных организаций высшего образования;</w:t>
      </w:r>
    </w:p>
    <w:p w:rsidR="00E973C3" w:rsidRDefault="00E973C3" w:rsidP="00E973C3">
      <w:r>
        <w:t xml:space="preserve">2) право на получение второго среднего профессионального образования по программе подготовки квалифицированных рабочих, служащих по очной форме обучения без взимания платы; </w:t>
      </w:r>
    </w:p>
    <w:p w:rsidR="00E973C3" w:rsidRDefault="00E973C3" w:rsidP="00E973C3">
      <w:r>
        <w:t>3) право на однократное прохождение обучения по программам професси</w:t>
      </w:r>
      <w:r>
        <w:t>о</w:t>
      </w:r>
      <w:r>
        <w:t>нальной подготовки по профессиям рабочих, должностям служащих по очной форме обучения без взимания платы. При этом данное право сохраняется за л</w:t>
      </w:r>
      <w:r>
        <w:t>и</w:t>
      </w:r>
      <w:r>
        <w:t>цами, указанными в пунктах 1–3 части 1 настоящей статьи, прошедшими профе</w:t>
      </w:r>
      <w:r>
        <w:t>с</w:t>
      </w:r>
      <w:r>
        <w:t>сиональное обучение в рамках освоения образовательных программ среднего общего образования, образовательных программ среднего профессионального образования.</w:t>
      </w:r>
    </w:p>
    <w:p w:rsidR="00E973C3" w:rsidRDefault="00E973C3" w:rsidP="00E973C3">
      <w:r>
        <w:t>3. Лицам, указанным в части 1 настоящей статьи, обучающимся за счет средств бюджета Астраханской области или местных бюджетов муниципальных образований Астраханской области, предоставляется:</w:t>
      </w:r>
    </w:p>
    <w:p w:rsidR="00E973C3" w:rsidRDefault="00E973C3" w:rsidP="00E973C3">
      <w:r>
        <w:t>1) ежегодное пособие на приобретение учебной литературы и письменных принадлежностей – в случае обучения данных лиц по очной форме обучения по основным профессиональным образовательным программам;</w:t>
      </w:r>
    </w:p>
    <w:p w:rsidR="00E973C3" w:rsidRDefault="00E973C3" w:rsidP="00E973C3">
      <w:r>
        <w:t xml:space="preserve">2) право на бесплатный проезд на городском, пригородном транспорте, в сельской местности на автомобильном транспорте среднего и (или) большого класса транспортных средств и городском наземном электрическом транспорте по </w:t>
      </w:r>
      <w:r>
        <w:lastRenderedPageBreak/>
        <w:t>муниципальным и межмуниципальным маршрутам регулярных перевозок по рег</w:t>
      </w:r>
      <w:r>
        <w:t>у</w:t>
      </w:r>
      <w:r>
        <w:t>лируемым тарифам, а также на бесплатный проезд один раз в год к месту жител</w:t>
      </w:r>
      <w:r>
        <w:t>ь</w:t>
      </w:r>
      <w:r>
        <w:t>ства и обратно к месту учебы – в случае обучения данных лиц по очной форме обучения по основным профессиональным образовательным программам и (или) по программам профессиональной подготовки по профессиям рабочих, должн</w:t>
      </w:r>
      <w:r>
        <w:t>о</w:t>
      </w:r>
      <w:r>
        <w:t>стям служащих.</w:t>
      </w:r>
    </w:p>
    <w:p w:rsidR="00E973C3" w:rsidRDefault="00E973C3" w:rsidP="00E973C3">
      <w:r>
        <w:t>4. Дети, находящиеся в организациях для детей-сирот и детей, оставшихся без попечения родителей, а также лица, указанные в части 1 настоящей статьи, обучающиеся по очной форме обучения по основным профессиональным образ</w:t>
      </w:r>
      <w:r>
        <w:t>о</w:t>
      </w:r>
      <w:r>
        <w:t>вательным программам и (или) по программам профессиональной подготовки по профессиям рабочих, должностям служащих, обеспечиваются бесплатным пит</w:t>
      </w:r>
      <w:r>
        <w:t>а</w:t>
      </w:r>
      <w:r>
        <w:t>нием, бесплатным комплектом одежды, обуви и мягким инвентарем.</w:t>
      </w:r>
    </w:p>
    <w:p w:rsidR="00E973C3" w:rsidRDefault="00E973C3" w:rsidP="00E973C3">
      <w:r>
        <w:t>5. Выпускники организаций для детей-сирот и детей, оставшихся без попеч</w:t>
      </w:r>
      <w:r>
        <w:t>е</w:t>
      </w:r>
      <w:r>
        <w:t>ния родителей, специальных учебно-воспитательных учреждений открытого и з</w:t>
      </w:r>
      <w:r>
        <w:t>а</w:t>
      </w:r>
      <w:r>
        <w:t>крытого типа, в которых они обучались и воспитывались за счет средств бюджета Астраханской области, выпускники организаций, осуществляющих образовател</w:t>
      </w:r>
      <w:r>
        <w:t>ь</w:t>
      </w:r>
      <w:r>
        <w:t>ную деятельность, обучавшиеся по очной форме обучения по основным профе</w:t>
      </w:r>
      <w:r>
        <w:t>с</w:t>
      </w:r>
      <w:r>
        <w:t>сиональным образовательным программам и (или) по программам професси</w:t>
      </w:r>
      <w:r>
        <w:t>о</w:t>
      </w:r>
      <w:r>
        <w:t>нальной подготовки по профессиям рабочих, должностям служащих за счет средств бюджета Астраханской области или местных бюджетов муниципальных образований Астраханской области, – лица, указанные в части 1 настоящей ст</w:t>
      </w:r>
      <w:r>
        <w:t>а</w:t>
      </w:r>
      <w:r>
        <w:t>тьи, за исключением лиц, продолжающих обучение по очной форме обучения по основным профессиональным образовательным программам и (или) по програ</w:t>
      </w:r>
      <w:r>
        <w:t>м</w:t>
      </w:r>
      <w:r>
        <w:t>мам профессиональной подготовки по профессиям рабочих, должностям служ</w:t>
      </w:r>
      <w:r>
        <w:t>а</w:t>
      </w:r>
      <w:r>
        <w:t>щих за счет средств бюджета Астраханской области или местных бюджетов мун</w:t>
      </w:r>
      <w:r>
        <w:t>и</w:t>
      </w:r>
      <w:r>
        <w:t>ципальных образований Астраханской области, обеспечиваются бесплатным ко</w:t>
      </w:r>
      <w:r>
        <w:t>м</w:t>
      </w:r>
      <w:r>
        <w:t>плектом одежды, обуви, мягким инвентарем, оборудованием и единовременным денежным пособием.</w:t>
      </w:r>
    </w:p>
    <w:p w:rsidR="00E973C3" w:rsidRDefault="00E973C3" w:rsidP="00E973C3">
      <w:r>
        <w:t>Указанные в настоящей части меры социальной поддержки не предоставл</w:t>
      </w:r>
      <w:r>
        <w:t>я</w:t>
      </w:r>
      <w:r>
        <w:t>ются лицам, указанным в части 1 настоящей статьи, в случае, если указанные м</w:t>
      </w:r>
      <w:r>
        <w:t>е</w:t>
      </w:r>
      <w:r>
        <w:t>ры социальной поддержки уже были им предоставлены за счет средств организ</w:t>
      </w:r>
      <w:r>
        <w:t>а</w:t>
      </w:r>
      <w:r>
        <w:t>ции, где они ранее обучались и (или) воспитывались.</w:t>
      </w:r>
    </w:p>
    <w:p w:rsidR="00E973C3" w:rsidRDefault="00E973C3" w:rsidP="00E973C3">
      <w:r>
        <w:t>6. Размер и порядок предоставления мер социальной поддержки, пред</w:t>
      </w:r>
      <w:r>
        <w:t>у</w:t>
      </w:r>
      <w:r>
        <w:t>смотренных пунктом 1 части 3, частью 5 настоящей статьи,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>
      <w:r>
        <w:t>Порядок предоставления меры социальной поддержки, предусмотренной ч</w:t>
      </w:r>
      <w:r>
        <w:t>а</w:t>
      </w:r>
      <w:r>
        <w:t>стью 2, пунктом 2 части 3 настоящей статьи, устанавливается Правительством Астраханской области.</w:t>
      </w:r>
    </w:p>
    <w:p w:rsidR="00E973C3" w:rsidRDefault="00E973C3" w:rsidP="00E973C3">
      <w:r>
        <w:t>Нормы и порядок предоставления меры социальной поддержки, предусмо</w:t>
      </w:r>
      <w:r>
        <w:t>т</w:t>
      </w:r>
      <w:r>
        <w:t>ренной частью 4 настоящей статьи, устанавливаются Правительством Астраха</w:t>
      </w:r>
      <w:r>
        <w:t>н</w:t>
      </w:r>
      <w:r>
        <w:t>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17. Меры социальной поддержки детей, получающих соц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альную пенсию или страховую пенсию по случаю потери кормильца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 xml:space="preserve">ей имеют дети, получающие социальную пенсию или страховую пенсию по случаю потери кормильца в соответствии с </w:t>
      </w:r>
      <w:hyperlink r:id="rId25" w:tgtFrame="Logical" w:history="1">
        <w:r w:rsidRPr="004D55B8">
          <w:rPr>
            <w:rStyle w:val="ae"/>
          </w:rPr>
          <w:t>Федеральным законом от 15 декабря 2001 г</w:t>
        </w:r>
        <w:r w:rsidRPr="004D55B8">
          <w:rPr>
            <w:rStyle w:val="ae"/>
          </w:rPr>
          <w:t>о</w:t>
        </w:r>
        <w:r w:rsidRPr="004D55B8">
          <w:rPr>
            <w:rStyle w:val="ae"/>
          </w:rPr>
          <w:t>да № 166-ФЗ</w:t>
        </w:r>
      </w:hyperlink>
      <w:r>
        <w:t xml:space="preserve"> «О государственном пенсионном обеспечении в Российской Фед</w:t>
      </w:r>
      <w:r>
        <w:t>е</w:t>
      </w:r>
      <w:r>
        <w:t xml:space="preserve">рации» и </w:t>
      </w:r>
      <w:hyperlink r:id="rId26" w:tgtFrame="Logical" w:history="1">
        <w:r w:rsidRPr="004D55B8">
          <w:rPr>
            <w:rStyle w:val="ae"/>
          </w:rPr>
          <w:t>Федеральным законом от 28 декабря 2013 года № 400-ФЗ</w:t>
        </w:r>
      </w:hyperlink>
      <w:r>
        <w:t xml:space="preserve"> «О страховых пенсиях».</w:t>
      </w:r>
    </w:p>
    <w:p w:rsidR="00E973C3" w:rsidRDefault="00E973C3" w:rsidP="00E973C3">
      <w:r>
        <w:lastRenderedPageBreak/>
        <w:t>2. Лицам, указанным в части 1 настоящей статьи, предоставляется перв</w:t>
      </w:r>
      <w:r>
        <w:t>о</w:t>
      </w:r>
      <w:r>
        <w:t>очередное обеспечение местами в детских оздоровительных организациях Астр</w:t>
      </w:r>
      <w:r>
        <w:t>а</w:t>
      </w:r>
      <w:r>
        <w:t>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 xml:space="preserve">Статья 18. Меры социальной поддержки граждан, выполнявших задачи в условиях вооруженного конфликта 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граждане, выполнявшие задачи в условиях вооруженного конфликта в Чеченской Республике в 1994–1996 гг., а также непосредственно участвовавшие в борьбе с терроризмом на территории Чеченской Республики и Республики Даг</w:t>
      </w:r>
      <w:r>
        <w:t>е</w:t>
      </w:r>
      <w:r>
        <w:t>стан с августа 1999 года в составе Объединенной (временной оперативной) гру</w:t>
      </w:r>
      <w:r>
        <w:t>п</w:t>
      </w:r>
      <w:r>
        <w:t>пировки войск (сил) по проведению контртеррористических операций на террит</w:t>
      </w:r>
      <w:r>
        <w:t>о</w:t>
      </w:r>
      <w:r>
        <w:t xml:space="preserve">рии Северо-Кавказского региона Российской Федерации и в выполнении задач в зоне вооруженного конфликта и условиях чрезвычайного положения в Республике Южная Осетия в период с 8 по 22 августа 2008 года: </w:t>
      </w:r>
    </w:p>
    <w:p w:rsidR="00E973C3" w:rsidRDefault="00E973C3" w:rsidP="00E973C3">
      <w:r>
        <w:t xml:space="preserve">1) военнослужащие, в том числе уволенные в запас (отставку); </w:t>
      </w:r>
    </w:p>
    <w:p w:rsidR="00E973C3" w:rsidRDefault="00E973C3" w:rsidP="00E973C3">
      <w:r>
        <w:t>2) лица рядового и начальствующего состава органов внутренних дел и орг</w:t>
      </w:r>
      <w:r>
        <w:t>а</w:t>
      </w:r>
      <w:r>
        <w:t xml:space="preserve">нов государственной безопасности; </w:t>
      </w:r>
    </w:p>
    <w:p w:rsidR="00E973C3" w:rsidRDefault="00E973C3" w:rsidP="00E973C3">
      <w:r>
        <w:t>3) сотрудники учреждений и органов уголовно-исполнительной системы М</w:t>
      </w:r>
      <w:r>
        <w:t>и</w:t>
      </w:r>
      <w:r>
        <w:t>нистерства юстиции Российской Федерации.</w:t>
      </w:r>
    </w:p>
    <w:p w:rsidR="00E973C3" w:rsidRDefault="00E973C3" w:rsidP="00E973C3">
      <w:r>
        <w:t>2. Лицам, указанным в части 1 настоящей статьи, предоставляется ежем</w:t>
      </w:r>
      <w:r>
        <w:t>е</w:t>
      </w:r>
      <w:r>
        <w:t>сячная компенсация расходов на оплату коммунальных услуг, технического о</w:t>
      </w:r>
      <w:r>
        <w:t>б</w:t>
      </w:r>
      <w:r>
        <w:t>служивания лифтов в размере 530 рублей.</w:t>
      </w:r>
    </w:p>
    <w:p w:rsidR="004F3327" w:rsidRDefault="004F3327" w:rsidP="004F3327">
      <w:r>
        <w:t xml:space="preserve">(Абзац в редакции </w:t>
      </w:r>
      <w:hyperlink r:id="rId27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Лицам, проживающим в домах, не имеющих центрального отопления, пред</w:t>
      </w:r>
      <w:r>
        <w:t>о</w:t>
      </w:r>
      <w:r>
        <w:t>ставляется денежная компенсация на оплату транспортных услуг по доставке топлива в размере, установленном постановлением Правительства Астраханской области.</w:t>
      </w:r>
    </w:p>
    <w:p w:rsidR="00E973C3" w:rsidRDefault="00E973C3" w:rsidP="00E973C3">
      <w:r>
        <w:t>3. Меры социальной поддержки, предусмотренные частью 2 настоящей ст</w:t>
      </w:r>
      <w:r>
        <w:t>а</w:t>
      </w:r>
      <w:r>
        <w:t>тьи, предоставляются гражданам, имеющим среднедушевой доход ниже полуто</w:t>
      </w:r>
      <w:r>
        <w:t>р</w:t>
      </w:r>
      <w:r>
        <w:t>ной величины прожиточного минимума в расчете на душу населения по Астраха</w:t>
      </w:r>
      <w:r>
        <w:t>н</w:t>
      </w:r>
      <w:r>
        <w:t>ской области, действующей на дату обращения за мерой социальной поддержки.</w:t>
      </w:r>
    </w:p>
    <w:p w:rsidR="00E973C3" w:rsidRDefault="00E973C3" w:rsidP="00E973C3">
      <w:r>
        <w:t>4. Порядок предоставления мер социальной поддержки, предусмотренных частью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19. Меры социальной поддержки граждан, родители (один из родителей) которых являлись военнослужащими и погибли (проп</w:t>
      </w:r>
      <w:r w:rsidRPr="004D55B8">
        <w:rPr>
          <w:b/>
          <w:bCs/>
          <w:sz w:val="26"/>
          <w:szCs w:val="28"/>
        </w:rPr>
        <w:t>а</w:t>
      </w:r>
      <w:r w:rsidRPr="004D55B8">
        <w:rPr>
          <w:b/>
          <w:bCs/>
          <w:sz w:val="26"/>
          <w:szCs w:val="28"/>
        </w:rPr>
        <w:t>ли без вести) в связи с боевыми действиями в период Великой Отеч</w:t>
      </w:r>
      <w:r w:rsidRPr="004D55B8">
        <w:rPr>
          <w:b/>
          <w:bCs/>
          <w:sz w:val="26"/>
          <w:szCs w:val="28"/>
        </w:rPr>
        <w:t>е</w:t>
      </w:r>
      <w:r w:rsidRPr="004D55B8">
        <w:rPr>
          <w:b/>
          <w:bCs/>
          <w:sz w:val="26"/>
          <w:szCs w:val="28"/>
        </w:rPr>
        <w:t>ственной войны 1941–1945 годов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одиноко проживающие и нуждающиеся в поддержке граждане, родители (один из родителей) которых являлись военнослужащими и погибли (пропали без вести) в связи с боевыми действиями в период Великой Отечественной войны 1941–1945 годов.</w:t>
      </w:r>
    </w:p>
    <w:p w:rsidR="00E973C3" w:rsidRDefault="00E973C3" w:rsidP="00E973C3">
      <w:r>
        <w:t>2. Лицам, указанным в части 1 настоящей статьи, предоставляются следу</w:t>
      </w:r>
      <w:r>
        <w:t>ю</w:t>
      </w:r>
      <w:r>
        <w:t>щие меры социальной поддержки:</w:t>
      </w:r>
    </w:p>
    <w:p w:rsidR="00E973C3" w:rsidRDefault="00E973C3" w:rsidP="00E973C3">
      <w:r>
        <w:t>1) оплата в размере 50 процентов стоимости лекарственных препаратов, приобретаемых по рецептам, выданным медицинскими организациями, осущест</w:t>
      </w:r>
      <w:r>
        <w:t>в</w:t>
      </w:r>
      <w:r>
        <w:lastRenderedPageBreak/>
        <w:t>ляющими деятельность в сфере обязательного медицинского страхования на территории Астраханской области;</w:t>
      </w:r>
    </w:p>
    <w:p w:rsidR="00E973C3" w:rsidRDefault="00E973C3" w:rsidP="00E973C3">
      <w:r>
        <w:t>2)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3) ежемесячная компенсация расходов на оплату коммунальных услуг, те</w:t>
      </w:r>
      <w:r>
        <w:t>х</w:t>
      </w:r>
      <w:r>
        <w:t>нического обслуживания лифтов в размере 437 рублей;</w:t>
      </w:r>
    </w:p>
    <w:p w:rsidR="004F3327" w:rsidRDefault="004F3327" w:rsidP="004F3327">
      <w:r>
        <w:t xml:space="preserve">(Пункт 3. в редакции </w:t>
      </w:r>
      <w:hyperlink r:id="rId28" w:tgtFrame="Logical" w:history="1">
        <w:r w:rsidRPr="00E3728D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4)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E973C3" w:rsidRDefault="00E973C3" w:rsidP="00E973C3">
      <w:r>
        <w:t>5) внеочередное пользование услугами культурно-зрелищных и спортивно-оздоровительных организаций Астраханской области;</w:t>
      </w:r>
    </w:p>
    <w:p w:rsidR="00E973C3" w:rsidRDefault="00E973C3" w:rsidP="00E973C3">
      <w:r>
        <w:t>6) компенсация расходов на оплату проезда к месту гибели военнослужащих, указанных в части 1 настоящей статьи, в пределах Российской Федерации в ра</w:t>
      </w:r>
      <w:r>
        <w:t>з</w:t>
      </w:r>
      <w:r>
        <w:t>мере не более 5275 рублей.</w:t>
      </w:r>
    </w:p>
    <w:p w:rsidR="00E973C3" w:rsidRDefault="00E973C3" w:rsidP="00E973C3">
      <w:r>
        <w:t>3. Порядок предоставления мер социальной поддержки, предусмотренных пунктами 1, 2, 5, 6 части 2 настоящей статьи, устанавливается Правительством Астраханской области.</w:t>
      </w:r>
    </w:p>
    <w:p w:rsidR="00E973C3" w:rsidRDefault="00E973C3" w:rsidP="00E973C3">
      <w:r>
        <w:t>4. Порядок предоставления мер социальной поддержки, предусмотренных пунктами 3, 4 части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20. Мера социальной поддержки членов семей погибших (умерших) участников боевых действий, ветеранов боевых действий, лиц, погибших (умерших) при исполнении обязанностей военной службы (служебных обязанностей)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 нетрудоспособные члены семьи, нуждающиеся в поддержке и получающие пенсию по случаю потери кормильца в соответствии с законодательством Росси</w:t>
      </w:r>
      <w:r>
        <w:t>й</w:t>
      </w:r>
      <w:r>
        <w:t>ской Федерации:</w:t>
      </w:r>
    </w:p>
    <w:p w:rsidR="00E973C3" w:rsidRDefault="00E973C3" w:rsidP="00E973C3">
      <w:r>
        <w:t>1) погибшего (умершего) лица, указанного в части 1 статьи 18 настоящего З</w:t>
      </w:r>
      <w:r>
        <w:t>а</w:t>
      </w:r>
      <w:r>
        <w:t>кона, ветерана боевых действий, за исключением случаев, когда смерть наступ</w:t>
      </w:r>
      <w:r>
        <w:t>и</w:t>
      </w:r>
      <w:r>
        <w:t>ла в результате его противоправных действий;</w:t>
      </w:r>
    </w:p>
    <w:p w:rsidR="00E973C3" w:rsidRDefault="00E973C3" w:rsidP="00E973C3">
      <w:r>
        <w:t xml:space="preserve">2) погибшего (умершего) при исполнении обязанностей военной службы (служебных обязанностей) лица, на которого распространяется действие </w:t>
      </w:r>
      <w:hyperlink r:id="rId29" w:tgtFrame="Logical" w:history="1">
        <w:r w:rsidRPr="004D55B8">
          <w:rPr>
            <w:rStyle w:val="ae"/>
          </w:rPr>
          <w:t>Закона Российской Федерации от 12 февраля 1993 года № 4468-1</w:t>
        </w:r>
      </w:hyperlink>
      <w:r>
        <w:t xml:space="preserve"> «О пенсионном обе</w:t>
      </w:r>
      <w:r>
        <w:t>с</w:t>
      </w:r>
      <w:r>
        <w:t>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Федеральной службе войск национальной гвардии Ро</w:t>
      </w:r>
      <w:r>
        <w:t>с</w:t>
      </w:r>
      <w:r>
        <w:t>сийской Федерации, и их семей»;</w:t>
      </w:r>
    </w:p>
    <w:p w:rsidR="00E973C3" w:rsidRDefault="00E973C3" w:rsidP="00E973C3">
      <w:r>
        <w:t xml:space="preserve">3) погибшего (умершего) в период прохождения военной службы по призыву военнослужащего, на которого распространяется действие статьи 8 </w:t>
      </w:r>
      <w:hyperlink r:id="rId30" w:tgtFrame="Logical" w:history="1">
        <w:r w:rsidRPr="004D55B8">
          <w:rPr>
            <w:rStyle w:val="ae"/>
          </w:rPr>
          <w:t>Федерального закона от 15 декабря 2001 года № 166-ФЗ</w:t>
        </w:r>
      </w:hyperlink>
      <w:r>
        <w:t xml:space="preserve"> «О государственном пенсионном обе</w:t>
      </w:r>
      <w:r>
        <w:t>с</w:t>
      </w:r>
      <w:r>
        <w:t>печении в Российской Федерации».</w:t>
      </w:r>
    </w:p>
    <w:p w:rsidR="00E973C3" w:rsidRDefault="00E973C3" w:rsidP="00E973C3">
      <w:r>
        <w:t>2. Лицам, указанным в части 1 настоящей статьи, предоставляется ежем</w:t>
      </w:r>
      <w:r>
        <w:t>е</w:t>
      </w:r>
      <w:r>
        <w:t>сячное дополнительное социальное пособие на каждого члена семьи в размере 1255 рублей.</w:t>
      </w:r>
    </w:p>
    <w:p w:rsidR="00E973C3" w:rsidRDefault="00E973C3" w:rsidP="00E973C3">
      <w:r>
        <w:lastRenderedPageBreak/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21. Меры социальной поддержки тружеников тыла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труженики тыла.</w:t>
      </w:r>
    </w:p>
    <w:p w:rsidR="00E973C3" w:rsidRDefault="00E973C3" w:rsidP="00E973C3">
      <w:r>
        <w:t>2. Труженикам тыла предоставляются следующие меры социальной по</w:t>
      </w:r>
      <w:r>
        <w:t>д</w:t>
      </w:r>
      <w:r>
        <w:t>держки:</w:t>
      </w:r>
    </w:p>
    <w:p w:rsidR="00E973C3" w:rsidRDefault="00E973C3" w:rsidP="00E973C3">
      <w:r>
        <w:t>1) преимущество при приеме в государственные организации социального обслуживания Астраханской области, предоставляющие социальные услуги в стационарной форме (за исключением государственных стационарных организ</w:t>
      </w:r>
      <w:r>
        <w:t>а</w:t>
      </w:r>
      <w:r>
        <w:t>ций социального обслуживания Астраханской области, предназначенных для лиц, страдающих психическими расстройствами), в полустационарной форме, внеоч</w:t>
      </w:r>
      <w:r>
        <w:t>е</w:t>
      </w:r>
      <w:r>
        <w:t>редной прием в государственные организации социального обслуживания Астр</w:t>
      </w:r>
      <w:r>
        <w:t>а</w:t>
      </w:r>
      <w:r>
        <w:t>ханской области, предоставляющие социальные услуги в форме социального о</w:t>
      </w:r>
      <w:r>
        <w:t>б</w:t>
      </w:r>
      <w:r>
        <w:t>служивания на дому;</w:t>
      </w:r>
    </w:p>
    <w:p w:rsidR="00E973C3" w:rsidRDefault="00E973C3" w:rsidP="00E973C3">
      <w:r>
        <w:t>2) оплата в размере 50 процентов стоимости лекарственных препаратов, приобретаемых по рецептам, выданным медицинскими организациями, осущест</w:t>
      </w:r>
      <w:r>
        <w:t>в</w:t>
      </w:r>
      <w:r>
        <w:t>ляющими деятельность в сфере обязательного медицинского страхования на территории Астраханской области;</w:t>
      </w:r>
    </w:p>
    <w:p w:rsidR="00E973C3" w:rsidRDefault="00E973C3" w:rsidP="00E973C3">
      <w:r>
        <w:t>3)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области, а также бесплатное обеспеч</w:t>
      </w:r>
      <w:r>
        <w:t>е</w:t>
      </w:r>
      <w:r>
        <w:t>ние другими протезами и протезно-ортопедическими изделиями;</w:t>
      </w:r>
    </w:p>
    <w:p w:rsidR="00E973C3" w:rsidRDefault="00E973C3" w:rsidP="00E973C3">
      <w:r>
        <w:t>4)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5) ежемесячная компенсация расходов на оплату жилого помещения и ко</w:t>
      </w:r>
      <w:r>
        <w:t>м</w:t>
      </w:r>
      <w:r>
        <w:t>мунальных услуг в размере 478 рублей.</w:t>
      </w:r>
    </w:p>
    <w:p w:rsidR="00E973C3" w:rsidRDefault="00E973C3" w:rsidP="00E973C3">
      <w:r>
        <w:t>3. Мера социальной поддержки, предусмотренная пунктом 5 части 2 насто</w:t>
      </w:r>
      <w:r>
        <w:t>я</w:t>
      </w:r>
      <w:r>
        <w:t>щей статьи, предоставляется гражданам при условии получения пенсии, размер которой ниже величины прожиточного минимума в Астраханской области, уст</w:t>
      </w:r>
      <w:r>
        <w:t>а</w:t>
      </w:r>
      <w:r>
        <w:t>новленной для пенсионеров.</w:t>
      </w:r>
    </w:p>
    <w:p w:rsidR="00E973C3" w:rsidRDefault="00E973C3" w:rsidP="00E973C3">
      <w:r>
        <w:t>4. Порядок предоставления мер социальной поддержки, предусмотренных пунктами 2–4 части 2 настоящей статьи, устанавливается Правительством Астр</w:t>
      </w:r>
      <w:r>
        <w:t>а</w:t>
      </w:r>
      <w:r>
        <w:t>ханской области.</w:t>
      </w:r>
    </w:p>
    <w:p w:rsidR="00E973C3" w:rsidRDefault="00E973C3" w:rsidP="00E973C3">
      <w:r>
        <w:t>5. Порядок предоставления меры социальной поддержки, предусмотренной пунктом 5 части 2 настоящей статьи, устанавливается законом Астраханской о</w:t>
      </w:r>
      <w:r>
        <w:t>б</w:t>
      </w:r>
      <w:r>
        <w:t xml:space="preserve">ласти. 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22. Меры социальной поддержки ветеранов труда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ветераны труда.</w:t>
      </w:r>
    </w:p>
    <w:p w:rsidR="00E973C3" w:rsidRDefault="00E973C3" w:rsidP="00E973C3">
      <w:r>
        <w:t>2. Ветеранам труда после установления им страховой пенсии по старости, а при назначении пенсии по иным основаниям (законам) – при достижении возраста 60 лет для мужчин и 55 лет для женщин, предоставляются следующие меры с</w:t>
      </w:r>
      <w:r>
        <w:t>о</w:t>
      </w:r>
      <w:r>
        <w:t>циальной поддержки:</w:t>
      </w:r>
    </w:p>
    <w:p w:rsidR="00E973C3" w:rsidRDefault="00E973C3" w:rsidP="00E973C3">
      <w:r>
        <w:lastRenderedPageBreak/>
        <w:t>1) при продолжении трудовой деятельности – ежегодный отпуск в удобное для них время, а также отпуск без сохранения заработной платы сроком до 30 к</w:t>
      </w:r>
      <w:r>
        <w:t>а</w:t>
      </w:r>
      <w:r>
        <w:t>лендарных дней в году;</w:t>
      </w:r>
    </w:p>
    <w:p w:rsidR="00E973C3" w:rsidRDefault="00E973C3" w:rsidP="00E973C3">
      <w:r>
        <w:t>2) бесплатное изготовление и ремонт зубных протезов (кроме расходов на оплату стоимости драгоценных металлов и металлокерамики) в государственных медицинских организациях Астраханской области;</w:t>
      </w:r>
    </w:p>
    <w:p w:rsidR="00E973C3" w:rsidRDefault="00E973C3" w:rsidP="00E973C3">
      <w:r>
        <w:t>3)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4) ежемесячная компенсация расходов на оплату жилого помещения и ко</w:t>
      </w:r>
      <w:r>
        <w:t>м</w:t>
      </w:r>
      <w:r>
        <w:t>мунальных услуг в размере 718 рублей. Мера социальной поддержки по ежем</w:t>
      </w:r>
      <w:r>
        <w:t>е</w:t>
      </w:r>
      <w:r>
        <w:t>сячной компенсации расходов на оплату жилого помещения в размере 110 рублей распространяется на нетрудоспособных членов семьи ветерана труда, совместно с ним проживающих, находящихся на его полном содержании или получающих от него помощь, которая является для них постоянным и основным источником средств к существованию, и не имеющих права на данную меру социальной по</w:t>
      </w:r>
      <w:r>
        <w:t>д</w:t>
      </w:r>
      <w:r>
        <w:t>держки по другим основаниям;</w:t>
      </w:r>
    </w:p>
    <w:p w:rsidR="00E973C3" w:rsidRDefault="00E973C3" w:rsidP="00E973C3">
      <w:r>
        <w:t>5)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отопления.</w:t>
      </w:r>
    </w:p>
    <w:p w:rsidR="004F3327" w:rsidRDefault="004F3327" w:rsidP="00E973C3">
      <w:r>
        <w:t>6) ежемесячная компенсация абонентской платы за пользование телефоном в размере, установленном Правительством Астраханской области.</w:t>
      </w:r>
    </w:p>
    <w:p w:rsidR="004F3327" w:rsidRDefault="004F3327" w:rsidP="004F3327">
      <w:r>
        <w:t xml:space="preserve">(Пункт 6. введен </w:t>
      </w:r>
      <w:hyperlink r:id="rId31" w:tgtFrame="Logical" w:history="1">
        <w:r w:rsidRPr="004F3327">
          <w:rPr>
            <w:rStyle w:val="ae"/>
          </w:rPr>
          <w:t>Законом Астраханской области от 20.04.2017 № 17/2017-ОЗ</w:t>
        </w:r>
      </w:hyperlink>
      <w:r>
        <w:t>)</w:t>
      </w:r>
    </w:p>
    <w:p w:rsidR="00E973C3" w:rsidRDefault="00E973C3" w:rsidP="00E973C3">
      <w:r>
        <w:t xml:space="preserve">3. Порядок предоставления мер социальной поддержки, предусмотренных </w:t>
      </w:r>
      <w:r w:rsidR="00121D1E">
        <w:t>пунктами 2, 3, 6 части 2</w:t>
      </w:r>
      <w:r>
        <w:t>настоящей статьи, устанавливается Правительством Ас</w:t>
      </w:r>
      <w:r>
        <w:t>т</w:t>
      </w:r>
      <w:r>
        <w:t>раханской области.</w:t>
      </w:r>
    </w:p>
    <w:p w:rsidR="004F3327" w:rsidRDefault="004F3327" w:rsidP="004F3327">
      <w:r>
        <w:t xml:space="preserve">(Часть 3. в редакции </w:t>
      </w:r>
      <w:hyperlink r:id="rId32" w:tgtFrame="Logical" w:history="1">
        <w:r w:rsidRPr="004F3327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 xml:space="preserve">4. Порядок предоставления мер социальной поддержки, предусмотренных пунктами 4, 5 части 2 настоящей статьи, устанавливается законом Астраханской области. 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23. Меры социальной поддержки лиц, имеющих трудовой стаж не менее 40 лет для мужчин и 35 лет для женщин, почетные гр</w:t>
      </w:r>
      <w:r w:rsidRPr="004D55B8">
        <w:rPr>
          <w:b/>
          <w:bCs/>
          <w:sz w:val="26"/>
          <w:szCs w:val="28"/>
        </w:rPr>
        <w:t>а</w:t>
      </w:r>
      <w:r w:rsidRPr="004D55B8">
        <w:rPr>
          <w:b/>
          <w:bCs/>
          <w:sz w:val="26"/>
          <w:szCs w:val="28"/>
        </w:rPr>
        <w:t>моты, благодарности, звание «Ударник коммунистического труда» или другие виды поощрений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лица, имеющие трудовой стаж не менее 40 лет для мужчин и 35 лет для женщин, почетные грамоты, благодарности, звание «Ударник коммунистического труда» или другие виды поощрений:</w:t>
      </w:r>
    </w:p>
    <w:p w:rsidR="00E973C3" w:rsidRDefault="00E973C3" w:rsidP="00E973C3">
      <w:r>
        <w:t>1) после установления (назначения) им страховой пенсии;</w:t>
      </w:r>
    </w:p>
    <w:p w:rsidR="00E973C3" w:rsidRDefault="00E973C3" w:rsidP="00E973C3">
      <w:r>
        <w:t>2) получающие пенсии по иным основаниям (законам) независимо от пр</w:t>
      </w:r>
      <w:r>
        <w:t>е</w:t>
      </w:r>
      <w:r>
        <w:t>кращения ими трудовой деятельности при достижении возраста 60 лет для му</w:t>
      </w:r>
      <w:r>
        <w:t>ж</w:t>
      </w:r>
      <w:r>
        <w:t>чин и 55 лет для женщин.</w:t>
      </w:r>
    </w:p>
    <w:p w:rsidR="00E973C3" w:rsidRDefault="00E973C3" w:rsidP="00E973C3">
      <w:r>
        <w:t>2. Лицам, указанным в части 1 настоящей статьи, предоставляются следу</w:t>
      </w:r>
      <w:r>
        <w:t>ю</w:t>
      </w:r>
      <w:r>
        <w:t>щие меры социальной поддержки:</w:t>
      </w:r>
    </w:p>
    <w:p w:rsidR="00E973C3" w:rsidRDefault="00E973C3" w:rsidP="00E973C3">
      <w:r>
        <w:t>1)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lastRenderedPageBreak/>
        <w:t>2) ежемесячная компенсация расходов на оплату жилого помещения и ко</w:t>
      </w:r>
      <w:r>
        <w:t>м</w:t>
      </w:r>
      <w:r>
        <w:t>мунальных услуг в размере 718 рублей.</w:t>
      </w:r>
    </w:p>
    <w:p w:rsidR="00E973C3" w:rsidRDefault="00E973C3" w:rsidP="00E973C3">
      <w:r>
        <w:t>3. Лицам, проживающим в домах, не имеющих центрального отопления, предоставляется денежная компенсация на оплату транспортных услуг по доста</w:t>
      </w:r>
      <w:r>
        <w:t>в</w:t>
      </w:r>
      <w:r>
        <w:t>ке топлива в размере, установленном постановлением Правительства Астраха</w:t>
      </w:r>
      <w:r>
        <w:t>н</w:t>
      </w:r>
      <w:r>
        <w:t>ской области.</w:t>
      </w:r>
    </w:p>
    <w:p w:rsidR="00E973C3" w:rsidRDefault="00E973C3" w:rsidP="00E973C3">
      <w:r>
        <w:t>4. Меры социальной поддержки, предусмотренные частями 2 и 3 настоящей статьи, предоставляются гражданам, имеющим доход ниже полуторной величины прожиточного минимума в расчете на душу населения по Астраханской области, действующей на дату обращения за мерой социальной поддержки.</w:t>
      </w:r>
    </w:p>
    <w:p w:rsidR="00121D1E" w:rsidRDefault="00121D1E" w:rsidP="00121D1E">
      <w:r>
        <w:t xml:space="preserve">(Часть 4. в редакции </w:t>
      </w:r>
      <w:hyperlink r:id="rId33" w:tgtFrame="Logical" w:history="1">
        <w:r w:rsidRPr="004F3327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5. Порядок предоставления меры социальной поддержки, предусмотренной пунктом 1 части 2 настоящей статьи, устанавливается Правительством Астраха</w:t>
      </w:r>
      <w:r>
        <w:t>н</w:t>
      </w:r>
      <w:r>
        <w:t>ской области.</w:t>
      </w:r>
    </w:p>
    <w:p w:rsidR="00E973C3" w:rsidRDefault="00E973C3" w:rsidP="00E973C3">
      <w:r>
        <w:t>6. Порядок предоставления мер социальной поддержки, предусмотренных пунктом 2 части 2 и частью 3 настоящей статьи, устанавливается законом Астр</w:t>
      </w:r>
      <w:r>
        <w:t>а</w:t>
      </w:r>
      <w:r>
        <w:t>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24. Меры социальной поддержки лиц, признанных реаб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литированными, а также лиц, признанных пострадавшими от полит</w:t>
      </w:r>
      <w:r w:rsidRPr="004D55B8">
        <w:rPr>
          <w:b/>
          <w:bCs/>
          <w:sz w:val="26"/>
          <w:szCs w:val="28"/>
        </w:rPr>
        <w:t>и</w:t>
      </w:r>
      <w:r w:rsidRPr="004D55B8">
        <w:rPr>
          <w:b/>
          <w:bCs/>
          <w:sz w:val="26"/>
          <w:szCs w:val="28"/>
        </w:rPr>
        <w:t>ческих репрессий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лица, признанные реабилитированными, а также лица, признанные п</w:t>
      </w:r>
      <w:r>
        <w:t>о</w:t>
      </w:r>
      <w:r>
        <w:t>страдавшими от политических репрессий.</w:t>
      </w:r>
    </w:p>
    <w:p w:rsidR="00E973C3" w:rsidRDefault="00E973C3" w:rsidP="00E973C3">
      <w:r>
        <w:t>2. Лицам, признанным реабилитированными, предоставляются меры соц</w:t>
      </w:r>
      <w:r>
        <w:t>и</w:t>
      </w:r>
      <w:r>
        <w:t>альной защиты, предусмотренные частью 4 настоящей статьи.</w:t>
      </w:r>
    </w:p>
    <w:p w:rsidR="00E973C3" w:rsidRDefault="00E973C3" w:rsidP="00E973C3">
      <w:r>
        <w:t>3. Лицам, признанным пострадавшим от политических репрессий, пред</w:t>
      </w:r>
      <w:r>
        <w:t>о</w:t>
      </w:r>
      <w:r>
        <w:t>ставляются меры социальной защиты, предусмотренные пунктами 1–4 части 4 настоящей статьи.</w:t>
      </w:r>
    </w:p>
    <w:p w:rsidR="00E973C3" w:rsidRDefault="00E973C3" w:rsidP="00E973C3">
      <w:r>
        <w:t>4. Виды мер социальной поддержки:</w:t>
      </w:r>
    </w:p>
    <w:p w:rsidR="00E973C3" w:rsidRDefault="00E973C3" w:rsidP="00E973C3">
      <w:r>
        <w:t>1) оплата в размере 50 процентов стоимости лекарственных препаратов, приобретаемых по рецептам, выданным медицинскими организациями, осущест</w:t>
      </w:r>
      <w:r>
        <w:t>в</w:t>
      </w:r>
      <w:r>
        <w:t>ляющими деятельность в сфере обязательного медицинского страхования на территории Астраханской области;</w:t>
      </w:r>
    </w:p>
    <w:p w:rsidR="00E973C3" w:rsidRDefault="00E973C3" w:rsidP="00E973C3">
      <w:r>
        <w:t>2) ежемесячная компенсация расходов на проезд на автомобильном тран</w:t>
      </w:r>
      <w:r>
        <w:t>с</w:t>
      </w:r>
      <w:r>
        <w:t>порте и городском наземном электрическом транспорте по муниципальным и межмуниципальным маршрутам регулярных перевозок по регулируемым тарифам в размере 337 рублей;</w:t>
      </w:r>
    </w:p>
    <w:p w:rsidR="00E973C3" w:rsidRDefault="00E973C3" w:rsidP="00E973C3">
      <w:r>
        <w:t>3) ежемесячная компенсация расходов на оплату жилого помещения и ко</w:t>
      </w:r>
      <w:r>
        <w:t>м</w:t>
      </w:r>
      <w:r>
        <w:t>мунальных услуг в размере 560 рублей;</w:t>
      </w:r>
    </w:p>
    <w:p w:rsidR="00E973C3" w:rsidRDefault="00E973C3" w:rsidP="00E973C3">
      <w:r>
        <w:t>4) денежная компенсация на оплату транспортных услуг по доставке топлива в размере, установленном постановлением Правительства Астраханской области, при условии проживания в домах, не имеющих центрального отопления;</w:t>
      </w:r>
    </w:p>
    <w:p w:rsidR="00E973C3" w:rsidRDefault="00E973C3" w:rsidP="00E973C3">
      <w:r>
        <w:t>5) внеочередной прием в государственные организации социального обсл</w:t>
      </w:r>
      <w:r>
        <w:t>у</w:t>
      </w:r>
      <w:r>
        <w:t>живания Астраханской области, предоставляющие социальные услуги в стаци</w:t>
      </w:r>
      <w:r>
        <w:t>о</w:t>
      </w:r>
      <w:r>
        <w:t>нарной форме (за исключением государственных стационарных организаций с</w:t>
      </w:r>
      <w:r>
        <w:t>о</w:t>
      </w:r>
      <w:r>
        <w:t>циального обслуживания Астраханской области, предназначенных для лиц, стр</w:t>
      </w:r>
      <w:r>
        <w:t>а</w:t>
      </w:r>
      <w:r>
        <w:t>дающих психическими расстройствами);</w:t>
      </w:r>
    </w:p>
    <w:p w:rsidR="00E973C3" w:rsidRDefault="00E973C3" w:rsidP="00E973C3">
      <w:r>
        <w:t xml:space="preserve">6) бесплатное изготовление и ремонт зубных протезов (кроме расходов на оплату стоимости драгоценных металлов и металлокерамики) в государственных </w:t>
      </w:r>
      <w:r>
        <w:lastRenderedPageBreak/>
        <w:t>медицинских организациях Астраханской области, а также бесплатное обеспеч</w:t>
      </w:r>
      <w:r>
        <w:t>е</w:t>
      </w:r>
      <w:r>
        <w:t>ние другими протезами и протезно-ортопедическими изделиями;</w:t>
      </w:r>
    </w:p>
    <w:p w:rsidR="00E973C3" w:rsidRDefault="00E973C3" w:rsidP="00E973C3">
      <w:r>
        <w:t>7) выплата денежной компенсации расходов по проезду на междугородных линиях по территории Российской Федерации (к месту назначения и обратно) один раз в год железнодорожным или автомобильным транспортом, а в районах, не имеющих железнодорожного и автомобильного сообщения, – в размере 50 процентов стоимости проезда на водном или воздушном транспорте.</w:t>
      </w:r>
    </w:p>
    <w:p w:rsidR="00E973C3" w:rsidRDefault="00E973C3" w:rsidP="00E973C3">
      <w:r>
        <w:t>5. Мера социальной поддержки, предусмотренная пунктом 3 части 4 насто</w:t>
      </w:r>
      <w:r>
        <w:t>я</w:t>
      </w:r>
      <w:r>
        <w:t>щей статьи, распространяется также на членов семей лиц, указанных в части 1 настоящей статьи, совместно с ними проживающих и не имеющих права на да</w:t>
      </w:r>
      <w:r>
        <w:t>н</w:t>
      </w:r>
      <w:r>
        <w:t>ную меру социальной поддержки по другим основаниям.</w:t>
      </w:r>
    </w:p>
    <w:p w:rsidR="00E973C3" w:rsidRDefault="00E973C3" w:rsidP="00E973C3">
      <w:r>
        <w:t>6. Порядок предоставления мер социальной поддержки, предусмотренных пунктами 1, 2, 6, 7 части 4 настоящей статьи, устанавливается Правительством Астраханской области.</w:t>
      </w:r>
    </w:p>
    <w:p w:rsidR="00E973C3" w:rsidRDefault="00E973C3" w:rsidP="00E973C3">
      <w:r>
        <w:t xml:space="preserve">7. Порядок предоставления мер социальной поддержки, предусмотренных пунктами 3 и 4 части 4 настоящей статьи, устанавливается законом Астраханской области. 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25. Мера социальной поддержки работников государстве</w:t>
      </w:r>
      <w:r w:rsidRPr="004D55B8">
        <w:rPr>
          <w:b/>
          <w:bCs/>
          <w:sz w:val="26"/>
          <w:szCs w:val="28"/>
        </w:rPr>
        <w:t>н</w:t>
      </w:r>
      <w:r w:rsidRPr="004D55B8">
        <w:rPr>
          <w:b/>
          <w:bCs/>
          <w:sz w:val="26"/>
          <w:szCs w:val="28"/>
        </w:rPr>
        <w:t>ных медицинских организаций Астраханской области и членов их с</w:t>
      </w:r>
      <w:r w:rsidRPr="004D55B8">
        <w:rPr>
          <w:b/>
          <w:bCs/>
          <w:sz w:val="26"/>
          <w:szCs w:val="28"/>
        </w:rPr>
        <w:t>е</w:t>
      </w:r>
      <w:r w:rsidRPr="004D55B8">
        <w:rPr>
          <w:b/>
          <w:bCs/>
          <w:sz w:val="26"/>
          <w:szCs w:val="28"/>
        </w:rPr>
        <w:t>мей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имеют:</w:t>
      </w:r>
    </w:p>
    <w:p w:rsidR="00E973C3" w:rsidRDefault="00E973C3" w:rsidP="00E973C3">
      <w:r>
        <w:t>1) молодые специалисты, заключившие с государственной медицинской о</w:t>
      </w:r>
      <w:r>
        <w:t>р</w:t>
      </w:r>
      <w:r>
        <w:t>ганизацией Астраханской области, расположенной в городских, сельских посел</w:t>
      </w:r>
      <w:r>
        <w:t>е</w:t>
      </w:r>
      <w:r>
        <w:t>ниях Астраханской области, трудовой договор на неопределенный срок или сро</w:t>
      </w:r>
      <w:r>
        <w:t>ч</w:t>
      </w:r>
      <w:r>
        <w:t>ный трудовой договор на срок не менее трех лет и приступившие к медицинской или фармацевтической деятельности в соответствии с полученной квалификац</w:t>
      </w:r>
      <w:r>
        <w:t>и</w:t>
      </w:r>
      <w:r>
        <w:t>ей;</w:t>
      </w:r>
    </w:p>
    <w:p w:rsidR="00E973C3" w:rsidRDefault="00E973C3" w:rsidP="00E973C3">
      <w:r>
        <w:t>2) семьи работников государственных медицинских организаций Астраха</w:t>
      </w:r>
      <w:r>
        <w:t>н</w:t>
      </w:r>
      <w:r>
        <w:t>ской области, погибших при исполнении ими трудовых обязанностей или профе</w:t>
      </w:r>
      <w:r>
        <w:t>с</w:t>
      </w:r>
      <w:r>
        <w:t>сионального долга во время оказания медицинской помощи или проведения нау</w:t>
      </w:r>
      <w:r>
        <w:t>ч</w:t>
      </w:r>
      <w:r>
        <w:t>ных исследований.</w:t>
      </w:r>
    </w:p>
    <w:p w:rsidR="00E973C3" w:rsidRDefault="00E973C3" w:rsidP="00E973C3">
      <w:r>
        <w:t>2. Под молодым специалистом в целях настоящей статьи понимается гра</w:t>
      </w:r>
      <w:r>
        <w:t>ж</w:t>
      </w:r>
      <w:r>
        <w:t>данин Российской Федерации в возрасте не старше 35 лет, имеющий право ос</w:t>
      </w:r>
      <w:r>
        <w:t>у</w:t>
      </w:r>
      <w:r>
        <w:t>ществлять медицинскую и (или) фармацевтическую деятельность в соответствии с законодательством Российской Федерации и приступивший впервые к работе непосредственно после окончания соответствующей образовательной организ</w:t>
      </w:r>
      <w:r>
        <w:t>а</w:t>
      </w:r>
      <w:r>
        <w:t>ции либо после окончания военной службы по призыву либо по окончании отпуска по уходу за ребенком до достижения им возраста трех лет.</w:t>
      </w:r>
    </w:p>
    <w:p w:rsidR="00E973C3" w:rsidRDefault="00E973C3" w:rsidP="00E973C3">
      <w:r>
        <w:t>3. Лицам, указанным в части 1 настоящей статьи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26. Меры социальной поддержки молодых специалистов агропромышленного комплекса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 xml:space="preserve">ей имеют молодые специалисты, осуществляющие трудовую деятельность в </w:t>
      </w:r>
      <w:r>
        <w:lastRenderedPageBreak/>
        <w:t>сельскохозяйственных организациях на основании трудового договора, заключе</w:t>
      </w:r>
      <w:r>
        <w:t>н</w:t>
      </w:r>
      <w:r>
        <w:t>ного на срок не менее 3 лет или на неопределенный срок, взявшие на себя обяз</w:t>
      </w:r>
      <w:r>
        <w:t>а</w:t>
      </w:r>
      <w:r>
        <w:t>тельство осуществлять указанную трудовую деятельность непрерывно в течение не менее чем 3 лет со дня предоставления меры социальной поддержки, пред</w:t>
      </w:r>
      <w:r>
        <w:t>у</w:t>
      </w:r>
      <w:r>
        <w:t xml:space="preserve">смотренной настоящей статьей. </w:t>
      </w:r>
    </w:p>
    <w:p w:rsidR="00E973C3" w:rsidRDefault="00E973C3" w:rsidP="00E973C3">
      <w:r>
        <w:t>2. Указанный в части 1 настоящей статьи трудовой договор должен пред</w:t>
      </w:r>
      <w:r>
        <w:t>у</w:t>
      </w:r>
      <w:r>
        <w:t>сматривать выполнение должностных обязанностей в соответствии со специал</w:t>
      </w:r>
      <w:r>
        <w:t>ь</w:t>
      </w:r>
      <w:r>
        <w:t>ностью, указанной в части 3 настоящей статьи, по основному месту работы на условиях нормальной продолжительности рабочего времени, установленной тр</w:t>
      </w:r>
      <w:r>
        <w:t>у</w:t>
      </w:r>
      <w:r>
        <w:t xml:space="preserve">довым законодательством для соответствующей категории работников. </w:t>
      </w:r>
    </w:p>
    <w:p w:rsidR="00E973C3" w:rsidRDefault="00E973C3" w:rsidP="00E973C3">
      <w:r>
        <w:t>3. Под молодым специалистом в целях настоящей статьи понимается гра</w:t>
      </w:r>
      <w:r>
        <w:t>ж</w:t>
      </w:r>
      <w:r>
        <w:t>данин Российской Федерации в возрасте не старше 35 лет, получивший высшее образование или среднее профессиональное образование по специальностям, перечень которых устанавливается Правительством Астраханской области, и впервые приступивший к работе в соответствии с полученной специальностью в течение одного года после окончания соответствующей образовательной орган</w:t>
      </w:r>
      <w:r>
        <w:t>и</w:t>
      </w:r>
      <w:r>
        <w:t>зации либо после окончания военной службы по призыву, либо по окончании о</w:t>
      </w:r>
      <w:r>
        <w:t>т</w:t>
      </w:r>
      <w:r>
        <w:t xml:space="preserve">пуска по уходу за ребенком до достижения им возраста трех лет. </w:t>
      </w:r>
    </w:p>
    <w:p w:rsidR="00E973C3" w:rsidRDefault="00E973C3" w:rsidP="00E973C3">
      <w:r>
        <w:t>4. Под сельскохозяйственными организациями в целях настоящей статьи п</w:t>
      </w:r>
      <w:r>
        <w:t>о</w:t>
      </w:r>
      <w:r>
        <w:t xml:space="preserve">нимаются зарегистрированные и осуществляющие деятельность на территории Астраханской области: </w:t>
      </w:r>
    </w:p>
    <w:p w:rsidR="00E973C3" w:rsidRDefault="00E973C3" w:rsidP="00E973C3">
      <w:r>
        <w:t>1) лица, являющиеся сельскохозяйственными товаропроизводителями в с</w:t>
      </w:r>
      <w:r>
        <w:t>о</w:t>
      </w:r>
      <w:r>
        <w:t xml:space="preserve">ответствии со статьей 3 </w:t>
      </w:r>
      <w:hyperlink r:id="rId34" w:tgtFrame="Logical" w:history="1">
        <w:r w:rsidRPr="004D55B8">
          <w:rPr>
            <w:rStyle w:val="ae"/>
          </w:rPr>
          <w:t>Федерального закона от 29 декабря 2006 года № 264-ФЗ</w:t>
        </w:r>
      </w:hyperlink>
      <w:r>
        <w:t xml:space="preserve"> «О развитии сельского хозяйства» (далее – Федеральный закон «О развитии сельского хозяйства»); </w:t>
      </w:r>
    </w:p>
    <w:p w:rsidR="00E973C3" w:rsidRDefault="00E973C3" w:rsidP="00E973C3">
      <w:r>
        <w:t>2) организации и индивидуальные предприниматели, отвечающие требов</w:t>
      </w:r>
      <w:r>
        <w:t>а</w:t>
      </w:r>
      <w:r>
        <w:t>ниям, установленным частью 2 статьи 11 Федерального закона «О развитии сел</w:t>
      </w:r>
      <w:r>
        <w:t>ь</w:t>
      </w:r>
      <w:r>
        <w:t xml:space="preserve">ского хозяйства»; </w:t>
      </w:r>
    </w:p>
    <w:p w:rsidR="00E973C3" w:rsidRDefault="00E973C3" w:rsidP="00E973C3">
      <w:r>
        <w:t>3) организации государственной ветеринарной службы Российской Федер</w:t>
      </w:r>
      <w:r>
        <w:t>а</w:t>
      </w:r>
      <w:r>
        <w:t xml:space="preserve">ции (за исключением зарегистрированных и осуществляющих деятельность на территории муниципального образования «Город Астрахань»). </w:t>
      </w:r>
    </w:p>
    <w:p w:rsidR="00E973C3" w:rsidRDefault="00E973C3" w:rsidP="00E973C3">
      <w:r>
        <w:t>5. Лицам, указанным в части 1 настоящей статьи,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t>6. Порядок предоставления меры социальной поддержки, предусмотренной частью 5 настоящей статьи, а также ее размер,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27. Мера социальной поддержки молодых специалистов образовательных организаций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 молодые специалисты, заключившие трудовой договор с государственн</w:t>
      </w:r>
      <w:r>
        <w:t>ы</w:t>
      </w:r>
      <w:r>
        <w:t>ми образовательными организациями Астраханской области, муниципальными образовательными организациями, перечень которых определяется Правител</w:t>
      </w:r>
      <w:r>
        <w:t>ь</w:t>
      </w:r>
      <w:r>
        <w:t>ством Астраханской области (далее в настоящей статье – образовательная орг</w:t>
      </w:r>
      <w:r>
        <w:t>а</w:t>
      </w:r>
      <w:r>
        <w:t>низация), на неопределенный срок или срочный трудовой договор на срок не м</w:t>
      </w:r>
      <w:r>
        <w:t>е</w:t>
      </w:r>
      <w:r>
        <w:t xml:space="preserve">нее трех лет. </w:t>
      </w:r>
    </w:p>
    <w:p w:rsidR="00E973C3" w:rsidRDefault="00E973C3" w:rsidP="00E973C3">
      <w:r>
        <w:t>2. Под молодым специалистом в целях настоящей статьи понимается гра</w:t>
      </w:r>
      <w:r>
        <w:t>ж</w:t>
      </w:r>
      <w:r>
        <w:t>данин Российской Федерации в возрасте не старше 35 лет, имеющий образование (квалификацию) или дополнительную специальность, соответствующую профилю должности в образовательной организации, впервые приступивший в течение о</w:t>
      </w:r>
      <w:r>
        <w:t>д</w:t>
      </w:r>
      <w:r>
        <w:t>ного года после окончания обучения к педагогической деятельности в образов</w:t>
      </w:r>
      <w:r>
        <w:t>а</w:t>
      </w:r>
      <w:r>
        <w:lastRenderedPageBreak/>
        <w:t>тельной организации либо не приступивший к педагогической деятельности в т</w:t>
      </w:r>
      <w:r>
        <w:t>е</w:t>
      </w:r>
      <w:r>
        <w:t>чение одного года после окончания обучения  в связи с уходом в отпуск по уходу за ребенком или на военную службу по призыву и впервые приступивший к пед</w:t>
      </w:r>
      <w:r>
        <w:t>а</w:t>
      </w:r>
      <w:r>
        <w:t>гогической деятельности в течение одного года после окончания отпуска по уходу за ребенком или военной службы по призыву в образовательной организации, а также имеющий учебную (педагогическую) нагрузку в объеме не менее 1 ставки.</w:t>
      </w:r>
    </w:p>
    <w:p w:rsidR="00E973C3" w:rsidRDefault="00E973C3" w:rsidP="00E973C3">
      <w:r>
        <w:t>3. Лицам, указанным в части 1 настоящей статьи,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28. Мера социальной поддержки молодых специалистов организаций, оказывающих услуги в сфере культуры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 молодые специалисты, заключившие трудовой договор с государственн</w:t>
      </w:r>
      <w:r>
        <w:t>ы</w:t>
      </w:r>
      <w:r>
        <w:t>ми организациями Астраханской области либо муниципальными организациями, оказывающими услуги в сфере культуры, расположенными в сельских поселениях Астраханской области (далее в настоящей статье – организации культуры), на н</w:t>
      </w:r>
      <w:r>
        <w:t>е</w:t>
      </w:r>
      <w:r>
        <w:t xml:space="preserve">определенный срок или срочный трудовой договор на срок не менее трех лет. </w:t>
      </w:r>
    </w:p>
    <w:p w:rsidR="00E973C3" w:rsidRDefault="00E973C3" w:rsidP="00E973C3">
      <w:r>
        <w:t>2. Под молодым специалистом в целях настоящей статьи понимается гра</w:t>
      </w:r>
      <w:r>
        <w:t>ж</w:t>
      </w:r>
      <w:r>
        <w:t>данин Российской Федерации в возрасте не старше 35 лет, завершивший обуч</w:t>
      </w:r>
      <w:r>
        <w:t>е</w:t>
      </w:r>
      <w:r>
        <w:t>ние в профессиональной образовательной организации или образовательной о</w:t>
      </w:r>
      <w:r>
        <w:t>р</w:t>
      </w:r>
      <w:r>
        <w:t>ганизации высшего образования в сфере культуры и впервые приступивший к р</w:t>
      </w:r>
      <w:r>
        <w:t>а</w:t>
      </w:r>
      <w:r>
        <w:t>боте в соответствии с полученной квалификацией в организации культуры в теч</w:t>
      </w:r>
      <w:r>
        <w:t>е</w:t>
      </w:r>
      <w:r>
        <w:t>ние одного года после окончания соответствующей образовательной организации либо в течение шести месяцев после окончания военной службы по призыву или отпуска по уходу за ребенком до достижения им возраста трех лет.</w:t>
      </w:r>
    </w:p>
    <w:p w:rsidR="00E973C3" w:rsidRDefault="00E973C3" w:rsidP="00E973C3">
      <w:r>
        <w:t>3. Лицам, указанным в части 1 настоящей статьи, предоставляется един</w:t>
      </w:r>
      <w:r>
        <w:t>о</w:t>
      </w:r>
      <w:r>
        <w:t>временное пособие.</w:t>
      </w:r>
    </w:p>
    <w:p w:rsidR="00E973C3" w:rsidRDefault="00E973C3" w:rsidP="00E973C3">
      <w:r>
        <w:t>4. Порядок предоставления меры социальной поддержки, предусмотренной частью 3 настоящей статьи, а также ее размер устанавливаются Правительством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29. Мера социальной поддержки граждан, проживающих и работающих (работавших) в сельских населенных пунктах, рабочих поселках (поселках городского типа) Астраханской области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имеют:</w:t>
      </w:r>
    </w:p>
    <w:p w:rsidR="00E973C3" w:rsidRDefault="00E973C3" w:rsidP="00E973C3">
      <w:r>
        <w:t>1) проживающие и осуществляющие трудовую деятельность по основному месту работы в сельских населенных пунктах, рабочих поселках (поселках горо</w:t>
      </w:r>
      <w:r>
        <w:t>д</w:t>
      </w:r>
      <w:r>
        <w:t xml:space="preserve">ского типа) Астраханской области на основании трудового договора: </w:t>
      </w:r>
    </w:p>
    <w:p w:rsidR="00E973C3" w:rsidRDefault="00E973C3" w:rsidP="00E973C3">
      <w:r>
        <w:t>а) работники государственных организаций культуры Астраханской области, муниципальных организаций культуры, непосредственно обеспечивающие выпо</w:t>
      </w:r>
      <w:r>
        <w:t>л</w:t>
      </w:r>
      <w:r>
        <w:t>нение основных функций, в целях реализации которых созданы данные организ</w:t>
      </w:r>
      <w:r>
        <w:t>а</w:t>
      </w:r>
      <w:r>
        <w:t>ции;</w:t>
      </w:r>
    </w:p>
    <w:p w:rsidR="00E973C3" w:rsidRDefault="00E973C3" w:rsidP="00E973C3">
      <w:r>
        <w:t>б) работники государственных организаций физической культуры и спорта Астраханской области, непосредственно обеспечивающие выполнение основных функций, в целях реализации которых созданы данные организации;</w:t>
      </w:r>
    </w:p>
    <w:p w:rsidR="00E973C3" w:rsidRDefault="00E973C3" w:rsidP="00E973C3">
      <w:r>
        <w:lastRenderedPageBreak/>
        <w:t>в) работники государственных организаций социального обслуживания Ас</w:t>
      </w:r>
      <w:r>
        <w:t>т</w:t>
      </w:r>
      <w:r>
        <w:t>раханской области, в должностные обязанности которых входит предоставление социальных услуг в форме социального обслуживания на дому;</w:t>
      </w:r>
    </w:p>
    <w:p w:rsidR="00E973C3" w:rsidRDefault="00E973C3" w:rsidP="00E973C3">
      <w:r>
        <w:t>г) специалисты государственной ветеринарной службы;</w:t>
      </w:r>
    </w:p>
    <w:p w:rsidR="00E973C3" w:rsidRDefault="00E973C3" w:rsidP="00E973C3">
      <w:r>
        <w:t>д) медицинские и фармацевтические работники государственных организ</w:t>
      </w:r>
      <w:r>
        <w:t>а</w:t>
      </w:r>
      <w:r>
        <w:t>ций здравоохранения Астраханской области;</w:t>
      </w:r>
    </w:p>
    <w:p w:rsidR="00E973C3" w:rsidRDefault="00E973C3" w:rsidP="00E973C3">
      <w:r>
        <w:t>е) педагогические работники государственных образовательных организаций Астраханской области, муниципальных образовательных организаций;</w:t>
      </w:r>
    </w:p>
    <w:p w:rsidR="00E973C3" w:rsidRDefault="00E973C3" w:rsidP="00E973C3">
      <w:r>
        <w:t>2) педагогические работники, проживающие в сельских населенных пунктах, рабочих поселках (поселках городского типа) Астраханской области, вышедшие на пенсию, общий стаж работы которых в образовательных организациях сел</w:t>
      </w:r>
      <w:r>
        <w:t>ь</w:t>
      </w:r>
      <w:r>
        <w:t>ских населенных пунктов, рабочих поселков (поселков городского типа) Астраха</w:t>
      </w:r>
      <w:r>
        <w:t>н</w:t>
      </w:r>
      <w:r>
        <w:t xml:space="preserve">ской области составляет не менее 10 лет. </w:t>
      </w:r>
    </w:p>
    <w:p w:rsidR="00E973C3" w:rsidRDefault="00E973C3" w:rsidP="00E973C3">
      <w:r>
        <w:t>2. Гражданам, указанным в подпунктах «а»–«д» пункта 1, пункте 2 части 1 настоящей статьи, нуждающимся в поддержке, а также гражданам, указанным в подпункте «е» пункта 1 части 1 настоящей статьи, предоставляется ежемесячная компенсация расходов на оплату жилого помещения и коммунальных услуг в ра</w:t>
      </w:r>
      <w:r>
        <w:t>з</w:t>
      </w:r>
      <w:r>
        <w:t>мере 1055 рублей.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законом Астраханской области.</w:t>
      </w:r>
    </w:p>
    <w:p w:rsidR="00E973C3" w:rsidRDefault="00E973C3" w:rsidP="00E973C3"/>
    <w:p w:rsidR="00E973C3" w:rsidRPr="004D55B8" w:rsidRDefault="00E973C3" w:rsidP="00E973C3">
      <w:pPr>
        <w:rPr>
          <w:b/>
          <w:bCs/>
          <w:sz w:val="26"/>
          <w:szCs w:val="28"/>
        </w:rPr>
      </w:pPr>
      <w:r w:rsidRPr="004D55B8">
        <w:rPr>
          <w:b/>
          <w:bCs/>
          <w:sz w:val="26"/>
          <w:szCs w:val="28"/>
        </w:rPr>
        <w:t>Статья 30. Мера социальной поддержки работников государстве</w:t>
      </w:r>
      <w:r w:rsidRPr="004D55B8">
        <w:rPr>
          <w:b/>
          <w:bCs/>
          <w:sz w:val="26"/>
          <w:szCs w:val="28"/>
        </w:rPr>
        <w:t>н</w:t>
      </w:r>
      <w:r w:rsidRPr="004D55B8">
        <w:rPr>
          <w:b/>
          <w:bCs/>
          <w:sz w:val="26"/>
          <w:szCs w:val="28"/>
        </w:rPr>
        <w:t>ных организаций социального обслуживания Астраханской области, предоставляющих в городах Астраханской области социальные усл</w:t>
      </w:r>
      <w:r w:rsidRPr="004D55B8">
        <w:rPr>
          <w:b/>
          <w:bCs/>
          <w:sz w:val="26"/>
          <w:szCs w:val="28"/>
        </w:rPr>
        <w:t>у</w:t>
      </w:r>
      <w:r w:rsidRPr="004D55B8">
        <w:rPr>
          <w:b/>
          <w:bCs/>
          <w:sz w:val="26"/>
          <w:szCs w:val="28"/>
        </w:rPr>
        <w:t>ги в форме социального обслуживания на дому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 граждане, осуществляющие трудовую деятельность в государственных о</w:t>
      </w:r>
      <w:r>
        <w:t>р</w:t>
      </w:r>
      <w:r>
        <w:t>ганизациях социального обслуживания Астраханской области на основании тр</w:t>
      </w:r>
      <w:r>
        <w:t>у</w:t>
      </w:r>
      <w:r>
        <w:t>дового договора, в должностные обязанности которых входит предоставление в городах Астраханской области социальных услуг в форме социального обслуж</w:t>
      </w:r>
      <w:r>
        <w:t>и</w:t>
      </w:r>
      <w:r>
        <w:t>вания на дому.</w:t>
      </w:r>
    </w:p>
    <w:p w:rsidR="00E973C3" w:rsidRDefault="00E973C3" w:rsidP="00E973C3">
      <w:r>
        <w:t>2. Лицам, указанным в части 1 настоящей статьи, предоставляется ежем</w:t>
      </w:r>
      <w:r>
        <w:t>е</w:t>
      </w:r>
      <w:r>
        <w:t>сячная компенсация расходов на проезд на автомобильном транспорте и горо</w:t>
      </w:r>
      <w:r>
        <w:t>д</w:t>
      </w:r>
      <w:r>
        <w:t>ском наземном электрическом транспорте по муниципальным и межмуниципал</w:t>
      </w:r>
      <w:r>
        <w:t>ь</w:t>
      </w:r>
      <w:r>
        <w:t>ным маршрутам регулярных перевозок по регулируемым тарифам в размере 337 рублей.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31. Мера социальной поддержки граждан, находящихся в трудной жизненной ситуации</w:t>
      </w:r>
    </w:p>
    <w:p w:rsidR="00E973C3" w:rsidRDefault="00E973C3" w:rsidP="00E973C3"/>
    <w:p w:rsidR="00E973C3" w:rsidRDefault="00E973C3" w:rsidP="00E973C3">
      <w:r>
        <w:t xml:space="preserve">1. Право на меру социальной поддержки в соответствии с настоящей статьей имеют находящиеся в трудной жизненной ситуации: </w:t>
      </w:r>
    </w:p>
    <w:p w:rsidR="00E973C3" w:rsidRDefault="00E973C3" w:rsidP="00E973C3">
      <w:r>
        <w:t>1) семьи и одиноко проживающие граждане, пострадавшие от пожара;</w:t>
      </w:r>
    </w:p>
    <w:p w:rsidR="00E973C3" w:rsidRDefault="00E973C3" w:rsidP="00E973C3">
      <w:r>
        <w:t>2) члены семей военнослужащих и сотрудников органов внутренних дел, п</w:t>
      </w:r>
      <w:r>
        <w:t>о</w:t>
      </w:r>
      <w:r>
        <w:t>гибших в результате боевых действий на территории Российской Федерации (в том числе вооруженного конфликта в Чеченской Республике и на непосредстве</w:t>
      </w:r>
      <w:r>
        <w:t>н</w:t>
      </w:r>
      <w:r>
        <w:t>но прилегающих к ней территориях Северного Кавказа, отнесенных к зоне воор</w:t>
      </w:r>
      <w:r>
        <w:t>у</w:t>
      </w:r>
      <w:r>
        <w:t>женного конфликта) и захороненных на территории Астраханской области;</w:t>
      </w:r>
    </w:p>
    <w:p w:rsidR="00E973C3" w:rsidRDefault="00E973C3" w:rsidP="00E973C3">
      <w:r>
        <w:lastRenderedPageBreak/>
        <w:t>3) члены семей военнослужащих и сотрудников органов внутренних дел, пропавших без вести в результате боевых действий на территории Российской Федерации (в том числе вооруженного конфликта в Чеченской Республике и на непосредственно прилегающих к ней территориях Северного Кавказа, отнесенных к зоне вооруженного конфликта);</w:t>
      </w:r>
    </w:p>
    <w:p w:rsidR="00E973C3" w:rsidRDefault="00E973C3" w:rsidP="00E973C3">
      <w:r>
        <w:t xml:space="preserve">4) участники, инвалиды Великой Отечественной войны, вдовы погибших (умерших) участников Великой Отечественной войны, не вступавшие в повторный брак; </w:t>
      </w:r>
    </w:p>
    <w:p w:rsidR="00E973C3" w:rsidRDefault="00E973C3" w:rsidP="00E973C3">
      <w:r>
        <w:t>5) граждане, нуждающиеся в</w:t>
      </w:r>
      <w:r w:rsidR="00121D1E">
        <w:t xml:space="preserve"> материальной</w:t>
      </w:r>
      <w:r>
        <w:t xml:space="preserve"> поддержке.</w:t>
      </w:r>
    </w:p>
    <w:p w:rsidR="00121D1E" w:rsidRDefault="00121D1E" w:rsidP="00121D1E">
      <w:r>
        <w:t xml:space="preserve">(Пункт 5. в редакции </w:t>
      </w:r>
      <w:hyperlink r:id="rId35" w:tgtFrame="Logical" w:history="1">
        <w:r w:rsidRPr="004F3327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2. Лицам, указанным в части 1 настоящей статьи, однократно предоставляе</w:t>
      </w:r>
      <w:r>
        <w:t>т</w:t>
      </w:r>
      <w:r>
        <w:t>ся единовременная материальная помощь.</w:t>
      </w:r>
    </w:p>
    <w:p w:rsidR="00E973C3" w:rsidRDefault="00E973C3" w:rsidP="00E973C3">
      <w:r>
        <w:t>3. Порядок и условия предоставления меры социальной поддержки, пред</w:t>
      </w:r>
      <w:r>
        <w:t>у</w:t>
      </w:r>
      <w:r>
        <w:t>смотренной частью 2 настоящей статьи, а также ее размер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32. Меры социальной поддержки работников добровол</w:t>
      </w:r>
      <w:r w:rsidRPr="00821E82">
        <w:rPr>
          <w:b/>
          <w:bCs/>
          <w:sz w:val="26"/>
          <w:szCs w:val="28"/>
        </w:rPr>
        <w:t>ь</w:t>
      </w:r>
      <w:r w:rsidRPr="00821E82">
        <w:rPr>
          <w:b/>
          <w:bCs/>
          <w:sz w:val="26"/>
          <w:szCs w:val="28"/>
        </w:rPr>
        <w:t>ной пожарной охраны, добровольных пожарных и членов их семей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имеют:</w:t>
      </w:r>
    </w:p>
    <w:p w:rsidR="00E973C3" w:rsidRDefault="00E973C3" w:rsidP="00E973C3">
      <w:r>
        <w:t>1) работник добровольной пожарной охраны, добровольный пожарный в п</w:t>
      </w:r>
      <w:r>
        <w:t>е</w:t>
      </w:r>
      <w:r>
        <w:t>риод исполнения им обязанностей добровольного пожарного (далее – работник), которому установлена инвалидность вследствие осуществления им деятельности в добровольной пожарной команде или добровольной пожарной дружине (далее – инвалидность);</w:t>
      </w:r>
    </w:p>
    <w:p w:rsidR="00E973C3" w:rsidRDefault="00E973C3" w:rsidP="00E973C3">
      <w:r>
        <w:t>2) супруг (супруга), состоявший (состоявшая) на день установления инвали</w:t>
      </w:r>
      <w:r>
        <w:t>д</w:t>
      </w:r>
      <w:r>
        <w:t>ности, а также на день подачи заявления о предоставлении единовременного п</w:t>
      </w:r>
      <w:r>
        <w:t>о</w:t>
      </w:r>
      <w:r>
        <w:t>собия в случае установления работнику инвалидности в зарегистрированном бр</w:t>
      </w:r>
      <w:r>
        <w:t>а</w:t>
      </w:r>
      <w:r>
        <w:t>ке с работником, которому установлена инвалидность;</w:t>
      </w:r>
    </w:p>
    <w:p w:rsidR="00E973C3" w:rsidRDefault="00E973C3" w:rsidP="00E973C3">
      <w:r>
        <w:t>3) супруг (супруга), состоявший (состоявшая) на день гибели в зарегистрир</w:t>
      </w:r>
      <w:r>
        <w:t>о</w:t>
      </w:r>
      <w:r>
        <w:t>ванном браке с погибшим работником;</w:t>
      </w:r>
    </w:p>
    <w:p w:rsidR="00E973C3" w:rsidRDefault="00E973C3" w:rsidP="00E973C3">
      <w:r>
        <w:t>4) дети погибшего работника (работника, которому установлена инвали</w:t>
      </w:r>
      <w:r>
        <w:t>д</w:t>
      </w:r>
      <w:r>
        <w:t>ность), не достигшие 18 лет, а также обучающиеся в общеобразовательной орг</w:t>
      </w:r>
      <w:r>
        <w:t>а</w:t>
      </w:r>
      <w:r>
        <w:t>низации, но не старше 23 лет;</w:t>
      </w:r>
    </w:p>
    <w:p w:rsidR="00E973C3" w:rsidRDefault="00E973C3" w:rsidP="00E973C3">
      <w:r>
        <w:t>5) родители погибшего работника (работника, которому установлена инв</w:t>
      </w:r>
      <w:r>
        <w:t>а</w:t>
      </w:r>
      <w:r>
        <w:t>лидность);</w:t>
      </w:r>
    </w:p>
    <w:p w:rsidR="00E973C3" w:rsidRDefault="00E973C3" w:rsidP="00E973C3">
      <w:r>
        <w:t>6) иные члены семьи погибшего работника (работника, которому установлена инвалидность), признанные таковыми в судебном порядке.</w:t>
      </w:r>
    </w:p>
    <w:p w:rsidR="00E973C3" w:rsidRDefault="00E973C3" w:rsidP="00E973C3">
      <w:r>
        <w:t>2. Единовременное пособие в случае установления работнику инвалидности предоставляется лицам, указанным в пунктах 1, 2, 4–6 части 1 настоящей статьи, в равных долях.</w:t>
      </w:r>
    </w:p>
    <w:p w:rsidR="00E973C3" w:rsidRDefault="00E973C3" w:rsidP="00E973C3">
      <w:r>
        <w:t>3. Единовременное пособие в случае гибели работника в период исполнения им обязанностей добровольного пожарного предоставляется лицам, указанным в пунктах 3–6 части 1 настоящей статьи, в равных долях.</w:t>
      </w:r>
    </w:p>
    <w:p w:rsidR="00E973C3" w:rsidRDefault="00E973C3" w:rsidP="00E973C3">
      <w:r>
        <w:t>4. Порядок и условия предоставления мер социальной поддержки, пред</w:t>
      </w:r>
      <w:r>
        <w:t>у</w:t>
      </w:r>
      <w:r>
        <w:t>смотренных частями 2, 3 настоящей статьи, а также их размер устанавливаются Правительством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33. Мера социальной поддержки на газификацию домовл</w:t>
      </w:r>
      <w:r w:rsidRPr="00821E82">
        <w:rPr>
          <w:b/>
          <w:bCs/>
          <w:sz w:val="26"/>
          <w:szCs w:val="28"/>
        </w:rPr>
        <w:t>а</w:t>
      </w:r>
      <w:r w:rsidRPr="00821E82">
        <w:rPr>
          <w:b/>
          <w:bCs/>
          <w:sz w:val="26"/>
          <w:szCs w:val="28"/>
        </w:rPr>
        <w:t>дений</w:t>
      </w:r>
    </w:p>
    <w:p w:rsidR="00E973C3" w:rsidRDefault="00E973C3" w:rsidP="00E973C3"/>
    <w:p w:rsidR="00E973C3" w:rsidRDefault="00E973C3" w:rsidP="00E973C3">
      <w:r>
        <w:t>1. Право на меру социальной поддержки в соответствии с настоящей статьей имеют:</w:t>
      </w:r>
    </w:p>
    <w:p w:rsidR="00E973C3" w:rsidRDefault="00E973C3" w:rsidP="00E973C3">
      <w:r>
        <w:t>1) инвалиды Великой Отечественной войны;</w:t>
      </w:r>
    </w:p>
    <w:p w:rsidR="00E973C3" w:rsidRDefault="00E973C3" w:rsidP="00E973C3">
      <w:r>
        <w:t>2) ветераны Великой Отечественной войны;</w:t>
      </w:r>
    </w:p>
    <w:p w:rsidR="00E973C3" w:rsidRDefault="00E973C3" w:rsidP="00E973C3">
      <w:r>
        <w:t>3) супруги погибших (умерших) участников Великой Отечественной войны;</w:t>
      </w:r>
    </w:p>
    <w:p w:rsidR="00E973C3" w:rsidRDefault="00E973C3" w:rsidP="00E973C3">
      <w:r>
        <w:t>4) супруги и родители погибших (умерших) ветеранов боевых действий;</w:t>
      </w:r>
    </w:p>
    <w:p w:rsidR="00E973C3" w:rsidRDefault="00E973C3" w:rsidP="00E973C3">
      <w:r>
        <w:t>5) инвалиды вследствие катастрофы на Чернобыльской АЭС;</w:t>
      </w:r>
    </w:p>
    <w:p w:rsidR="00E973C3" w:rsidRDefault="00E973C3" w:rsidP="00E973C3">
      <w:r>
        <w:t>6) нуждающиеся в поддержке одиноко проживающие пенсионеры и мног</w:t>
      </w:r>
      <w:r>
        <w:t>о</w:t>
      </w:r>
      <w:r>
        <w:t>детные семьи;</w:t>
      </w:r>
    </w:p>
    <w:p w:rsidR="00E973C3" w:rsidRDefault="00E973C3" w:rsidP="00E973C3">
      <w:r>
        <w:t>7) неработающие пенсионеры, являющиеся получателями страховых пенсий по старости (инвалидности).</w:t>
      </w:r>
    </w:p>
    <w:p w:rsidR="00E973C3" w:rsidRDefault="00E973C3" w:rsidP="00E973C3">
      <w:r>
        <w:t>2. Лицам, указанным в части 1 настоящей статьи, имеющим в собственности негазифицированное домовладение (жилой дом, квартиру), которое является единственным местом их жительства, предоставляется единовременная матер</w:t>
      </w:r>
      <w:r>
        <w:t>и</w:t>
      </w:r>
      <w:r>
        <w:t>альная помощь на газификацию домовладений.</w:t>
      </w:r>
    </w:p>
    <w:p w:rsidR="00E973C3" w:rsidRDefault="00E973C3" w:rsidP="00E973C3">
      <w:r>
        <w:t>3. Единовременная материальная помощь на газификацию домовладений предоставляется на газификацию одного жилого домовладения.</w:t>
      </w:r>
    </w:p>
    <w:p w:rsidR="00E973C3" w:rsidRDefault="00E973C3" w:rsidP="00E973C3">
      <w:r>
        <w:t>4. Порядок и условия предоставления меры социальной поддержки, пред</w:t>
      </w:r>
      <w:r>
        <w:t>у</w:t>
      </w:r>
      <w:r>
        <w:t>смотренной частью 2 настоящей статьи, а также ее размер устанавливаются Пр</w:t>
      </w:r>
      <w:r>
        <w:t>а</w:t>
      </w:r>
      <w:r>
        <w:t>вительством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34. Меры социальной поддержки граждан, подвергшихся воздействию радиации вследствие катастрофы на Чернобыльской АЭС, и их семей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нуждающиеся в поддержке:</w:t>
      </w:r>
    </w:p>
    <w:p w:rsidR="00E973C3" w:rsidRDefault="00E973C3" w:rsidP="00E973C3">
      <w:r>
        <w:t xml:space="preserve">1) инвалиды вследствие катастрофы на Чернобыльской АЭС; </w:t>
      </w:r>
    </w:p>
    <w:p w:rsidR="00E973C3" w:rsidRDefault="00E973C3" w:rsidP="00E973C3">
      <w:r>
        <w:t>2) граждане, получившие и перенесшие лучевую болезнь и другие заболев</w:t>
      </w:r>
      <w:r>
        <w:t>а</w:t>
      </w:r>
      <w:r>
        <w:t>ния, связанные с радиационным воздействием вследствие катастрофы на Черн</w:t>
      </w:r>
      <w:r>
        <w:t>о</w:t>
      </w:r>
      <w:r>
        <w:t xml:space="preserve">быльской АЭС; </w:t>
      </w:r>
    </w:p>
    <w:p w:rsidR="00E973C3" w:rsidRDefault="00E973C3" w:rsidP="00E973C3">
      <w:r>
        <w:t>3) семьи, потерявшие кормильца из числа граждан, погибших в результате катастрофы на Чернобыльской АЭС, умерших вследствие лучевой болезни и др</w:t>
      </w:r>
      <w:r>
        <w:t>у</w:t>
      </w:r>
      <w:r>
        <w:t>гих заболеваний, возникших в связи с катастрофой на Чернобыльской АЭС;</w:t>
      </w:r>
    </w:p>
    <w:p w:rsidR="00E973C3" w:rsidRDefault="00E973C3" w:rsidP="00E973C3">
      <w:r>
        <w:t>4) семьи умерших инвалидов вследствие катастрофы на Чернобыльской АЭС.</w:t>
      </w:r>
    </w:p>
    <w:p w:rsidR="00E973C3" w:rsidRDefault="00E973C3" w:rsidP="00E973C3">
      <w:r>
        <w:t>2. Лицам, указанным в части 1 настоящей статьи, членам семей, указанных в части 1 настоящей статьи, предоставляется ежемесячная компенсация расходов на оплату жилого помещения и коммунальных услуг в размере 844 рублей.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законом Астраханской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35. Меры социальной поддержки инвалидов Великой От</w:t>
      </w:r>
      <w:r w:rsidRPr="00821E82">
        <w:rPr>
          <w:b/>
          <w:bCs/>
          <w:sz w:val="26"/>
          <w:szCs w:val="28"/>
        </w:rPr>
        <w:t>е</w:t>
      </w:r>
      <w:r w:rsidRPr="00821E82">
        <w:rPr>
          <w:b/>
          <w:bCs/>
          <w:sz w:val="26"/>
          <w:szCs w:val="28"/>
        </w:rPr>
        <w:t>чественной войны, имеющих транспортные средства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 инвалиды Великой Отечественной войны, не имеющие медицинских п</w:t>
      </w:r>
      <w:r>
        <w:t>о</w:t>
      </w:r>
      <w:r>
        <w:t>казаний на обеспечение транспортными средствами и купившие в собственность за счет собственных средств легковые автомобили мощностью до 53 лошадиных сил.</w:t>
      </w:r>
    </w:p>
    <w:p w:rsidR="00E973C3" w:rsidRDefault="00E973C3" w:rsidP="00E973C3">
      <w:r>
        <w:lastRenderedPageBreak/>
        <w:t>2. Лицам, указанным в части 1 настоящей статьи, предоставляется компе</w:t>
      </w:r>
      <w:r>
        <w:t>н</w:t>
      </w:r>
      <w:r>
        <w:t>сация страховых премий по договору обязательного страхования гражданской о</w:t>
      </w:r>
      <w:r>
        <w:t>т</w:t>
      </w:r>
      <w:r>
        <w:t>ветственности владельцев транспортных средств в размере 50 процентов упл</w:t>
      </w:r>
      <w:r>
        <w:t>а</w:t>
      </w:r>
      <w:r>
        <w:t>ченной им</w:t>
      </w:r>
      <w:r w:rsidR="00121D1E">
        <w:t>и</w:t>
      </w:r>
      <w:r>
        <w:t xml:space="preserve"> страховой премии, определенной данным договором. </w:t>
      </w:r>
    </w:p>
    <w:p w:rsidR="00121D1E" w:rsidRDefault="00121D1E" w:rsidP="00121D1E">
      <w:r>
        <w:t xml:space="preserve">(Часть 2. в редакции </w:t>
      </w:r>
      <w:hyperlink r:id="rId36" w:tgtFrame="Logical" w:history="1">
        <w:r w:rsidRPr="004F3327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 xml:space="preserve">Статья 36. Меры социальной поддержки отдельных категорий обучающихся </w:t>
      </w:r>
    </w:p>
    <w:p w:rsidR="00E973C3" w:rsidRDefault="00E973C3" w:rsidP="00E973C3"/>
    <w:p w:rsidR="00E973C3" w:rsidRDefault="00E973C3" w:rsidP="00E973C3">
      <w:r>
        <w:t>1. Право на меры социальной поддержки в соответствии с настоящей стат</w:t>
      </w:r>
      <w:r>
        <w:t>ь</w:t>
      </w:r>
      <w:r>
        <w:t>ей имеют:</w:t>
      </w:r>
    </w:p>
    <w:p w:rsidR="00E973C3" w:rsidRDefault="00E973C3" w:rsidP="00E973C3">
      <w:r>
        <w:t>1) обучающиеся общеобразовательных организаций старше 7 лет;</w:t>
      </w:r>
    </w:p>
    <w:p w:rsidR="00E973C3" w:rsidRDefault="00E973C3" w:rsidP="00E973C3">
      <w:r>
        <w:t>2) обучающиеся очной формы обучения профессиональных образовател</w:t>
      </w:r>
      <w:r>
        <w:t>ь</w:t>
      </w:r>
      <w:r>
        <w:t>ных организаций и образовательных организаций высшего образования.</w:t>
      </w:r>
    </w:p>
    <w:p w:rsidR="00E973C3" w:rsidRDefault="00E973C3" w:rsidP="00E973C3">
      <w:r>
        <w:t>2. Лицам, указанным в части 1 настоящей статьи предоставляется скидка в размере 50 процентов от действующего тарифа при оплате проезда на железн</w:t>
      </w:r>
      <w:r>
        <w:t>о</w:t>
      </w:r>
      <w:r>
        <w:t>дорожном транспорте общего пользования в пригородном сообщении на желе</w:t>
      </w:r>
      <w:r>
        <w:t>з</w:t>
      </w:r>
      <w:r>
        <w:t xml:space="preserve">нодорожных станциях, находящихся на территории Астраханской области. </w:t>
      </w:r>
    </w:p>
    <w:p w:rsidR="00E973C3" w:rsidRDefault="00E973C3" w:rsidP="00E973C3">
      <w:r>
        <w:t>3. Порядок предоставления меры социальной поддержки, предусмотренной частью 2 настоящей статьи, устанавливается Правительством Астраханской о</w:t>
      </w:r>
      <w:r>
        <w:t>б</w:t>
      </w:r>
      <w:r>
        <w:t>ласти.</w:t>
      </w:r>
    </w:p>
    <w:p w:rsidR="00E973C3" w:rsidRDefault="00E973C3" w:rsidP="00E973C3"/>
    <w:p w:rsidR="00E973C3" w:rsidRPr="00821E82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821E82">
        <w:rPr>
          <w:rFonts w:cs="Arial"/>
          <w:b/>
          <w:bCs/>
          <w:sz w:val="28"/>
          <w:szCs w:val="26"/>
        </w:rPr>
        <w:t>Глава 3. Социальная помощь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37. Компенсация расходов на оплату проезда в специал</w:t>
      </w:r>
      <w:r w:rsidRPr="00821E82">
        <w:rPr>
          <w:b/>
          <w:bCs/>
          <w:sz w:val="26"/>
          <w:szCs w:val="28"/>
        </w:rPr>
        <w:t>и</w:t>
      </w:r>
      <w:r w:rsidRPr="00821E82">
        <w:rPr>
          <w:b/>
          <w:bCs/>
          <w:sz w:val="26"/>
          <w:szCs w:val="28"/>
        </w:rPr>
        <w:t>зированную медицинскую организацию для получения специализир</w:t>
      </w:r>
      <w:r w:rsidRPr="00821E82">
        <w:rPr>
          <w:b/>
          <w:bCs/>
          <w:sz w:val="26"/>
          <w:szCs w:val="28"/>
        </w:rPr>
        <w:t>о</w:t>
      </w:r>
      <w:r w:rsidRPr="00821E82">
        <w:rPr>
          <w:b/>
          <w:bCs/>
          <w:sz w:val="26"/>
          <w:szCs w:val="28"/>
        </w:rPr>
        <w:t>ванной, в том числе высокотехнологичной, медицинской помощи и консультации</w:t>
      </w:r>
    </w:p>
    <w:p w:rsidR="00E973C3" w:rsidRDefault="00E973C3" w:rsidP="00E973C3"/>
    <w:p w:rsidR="00E973C3" w:rsidRDefault="00E973C3" w:rsidP="00E973C3">
      <w:r>
        <w:t>1. Компенсация расходов на оплату проезда в специализированную мед</w:t>
      </w:r>
      <w:r>
        <w:t>и</w:t>
      </w:r>
      <w:r>
        <w:t>цинскую организацию для получения специализированной, в том числе высок</w:t>
      </w:r>
      <w:r>
        <w:t>о</w:t>
      </w:r>
      <w:r>
        <w:t>технологичной, медицинской помощи и консультации (далее в настоящей статье – компенсация расходов на оплату проезда) предоставляется в целях оплаты пр</w:t>
      </w:r>
      <w:r>
        <w:t>о</w:t>
      </w:r>
      <w:r>
        <w:t>езда в специализированную медицинскую организацию и обратно:</w:t>
      </w:r>
    </w:p>
    <w:p w:rsidR="00E973C3" w:rsidRDefault="00E973C3" w:rsidP="00E973C3">
      <w:r>
        <w:t>1) в другие субъекты Российской Федерации для получения высокотехнол</w:t>
      </w:r>
      <w:r>
        <w:t>о</w:t>
      </w:r>
      <w:r>
        <w:t>гичной медицинской помощи и консультации;</w:t>
      </w:r>
    </w:p>
    <w:p w:rsidR="00E973C3" w:rsidRDefault="00E973C3" w:rsidP="00E973C3">
      <w:r>
        <w:t>2) в пределах Астраханской области для получения специализированной, в том числе высокотехнологичной, медицинской помощи и консультации.</w:t>
      </w:r>
    </w:p>
    <w:p w:rsidR="00E973C3" w:rsidRDefault="00E973C3" w:rsidP="00E973C3">
      <w:r>
        <w:t>2. Получателями компенсации расходов на оплату проезда являются нужд</w:t>
      </w:r>
      <w:r>
        <w:t>а</w:t>
      </w:r>
      <w:r>
        <w:t>ющиеся в поддержке одиноко проживающие граждане, один из членов нужда</w:t>
      </w:r>
      <w:r>
        <w:t>ю</w:t>
      </w:r>
      <w:r>
        <w:t>щейся в поддержке семьи, понесшие расходы на оплату проезда в специализир</w:t>
      </w:r>
      <w:r>
        <w:t>о</w:t>
      </w:r>
      <w:r>
        <w:t>ванную медицинскую организацию и обратившиеся за получением их компенс</w:t>
      </w:r>
      <w:r>
        <w:t>а</w:t>
      </w:r>
      <w:r>
        <w:t>ции не позднее шести месяцев со дня осуществления фактических затрат на оплату проезда.</w:t>
      </w:r>
    </w:p>
    <w:p w:rsidR="00E973C3" w:rsidRDefault="00E973C3" w:rsidP="00E973C3">
      <w: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проезда:</w:t>
      </w:r>
    </w:p>
    <w:p w:rsidR="00E973C3" w:rsidRDefault="00E973C3" w:rsidP="00E973C3">
      <w:r>
        <w:lastRenderedPageBreak/>
        <w:t>1) на автомобильном транспорте по межмуниципальным маршрутам рег</w:t>
      </w:r>
      <w:r>
        <w:t>у</w:t>
      </w:r>
      <w:r>
        <w:t>лярных перевозок, на железнодорожном транспорте пригородного сообщения – в пределах Астраханской области;</w:t>
      </w:r>
    </w:p>
    <w:p w:rsidR="00E973C3" w:rsidRDefault="00E973C3" w:rsidP="00E973C3">
      <w:r>
        <w:t>2) на железнодорожном транспорте в плацкартном вагоне – в другие субъе</w:t>
      </w:r>
      <w:r>
        <w:t>к</w:t>
      </w:r>
      <w:r>
        <w:t>ты Российской Федерации, за исключением случаев, когда в соответствии с з</w:t>
      </w:r>
      <w:r>
        <w:t>а</w:t>
      </w:r>
      <w:r>
        <w:t>ключением врачебной комиссии медицинской организации требуется транспорт</w:t>
      </w:r>
      <w:r>
        <w:t>и</w:t>
      </w:r>
      <w:r>
        <w:t>ровка авиационным транспортом или в купейном вагоне пассажирского железн</w:t>
      </w:r>
      <w:r>
        <w:t>о</w:t>
      </w:r>
      <w:r>
        <w:t>дорожного транспорта.</w:t>
      </w:r>
    </w:p>
    <w:p w:rsidR="00E973C3" w:rsidRDefault="00E973C3" w:rsidP="00E973C3">
      <w:r>
        <w:t>4. При наличии документа, выданного медицинской организацией, подтве</w:t>
      </w:r>
      <w:r>
        <w:t>р</w:t>
      </w:r>
      <w:r>
        <w:t>ждающего необходимость сопровождения больного, в том числе детей в возрасте до 18 лет, размер компенсации расходов на оплату проезда определяется на два лица.</w:t>
      </w:r>
    </w:p>
    <w:p w:rsidR="00E973C3" w:rsidRDefault="00E973C3" w:rsidP="00E973C3">
      <w:r>
        <w:t>5. Компенсация расходов на оплату проезда предоставляется не чаще одн</w:t>
      </w:r>
      <w:r>
        <w:t>о</w:t>
      </w:r>
      <w:r>
        <w:t>го раза в месяц.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38. Компенсация расходов на оплату проезда к месту п</w:t>
      </w:r>
      <w:r w:rsidRPr="00821E82">
        <w:rPr>
          <w:b/>
          <w:bCs/>
          <w:sz w:val="26"/>
          <w:szCs w:val="28"/>
        </w:rPr>
        <w:t>о</w:t>
      </w:r>
      <w:r w:rsidRPr="00821E82">
        <w:rPr>
          <w:b/>
          <w:bCs/>
          <w:sz w:val="26"/>
          <w:szCs w:val="28"/>
        </w:rPr>
        <w:t>хорон родственников</w:t>
      </w:r>
    </w:p>
    <w:p w:rsidR="00E973C3" w:rsidRDefault="00E973C3" w:rsidP="00E973C3"/>
    <w:p w:rsidR="00E973C3" w:rsidRDefault="00E973C3" w:rsidP="00E973C3">
      <w:r>
        <w:t>1. Компенсация расходов на оплату проезда к месту похорон родственников предоставляется в целях оплаты проезда к месту похорон родственников (супр</w:t>
      </w:r>
      <w:r>
        <w:t>у</w:t>
      </w:r>
      <w:r>
        <w:t>гов, их детей, родителей, усыновителей и усыновленных, братьев и сестер, п</w:t>
      </w:r>
      <w:r>
        <w:t>а</w:t>
      </w:r>
      <w:r>
        <w:t>сынков и падчериц) по территории Астраханской области и обратно (далее в настоящей статье – компенсация расходов на оплату проезда).</w:t>
      </w:r>
    </w:p>
    <w:p w:rsidR="00E973C3" w:rsidRDefault="00E973C3" w:rsidP="00E973C3">
      <w:r>
        <w:t>2. Получателями компенсации расходов на оплату проезда являются нужд</w:t>
      </w:r>
      <w:r>
        <w:t>а</w:t>
      </w:r>
      <w:r>
        <w:t>ющиеся в поддержке одиноко проживающие граждане, один из членов нужда</w:t>
      </w:r>
      <w:r>
        <w:t>ю</w:t>
      </w:r>
      <w:r>
        <w:t>щейся в поддержке семьи.</w:t>
      </w:r>
    </w:p>
    <w:p w:rsidR="00E973C3" w:rsidRDefault="00E973C3" w:rsidP="00E973C3">
      <w:r>
        <w:t>3. Размер компенсации расходов на оплату проезда определяется суммой фактических затрат по проездным документам, но не более суммы расходов на оплату проезда на автомобильном транспорте по межмуниципальным маршрутам регулярных перевозок и железнодорожном транспорте пригородного и междуг</w:t>
      </w:r>
      <w:r>
        <w:t>о</w:t>
      </w:r>
      <w:r>
        <w:t>родного сообщения.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39. Единовременная денежная выплата</w:t>
      </w:r>
    </w:p>
    <w:p w:rsidR="00E973C3" w:rsidRDefault="00E973C3" w:rsidP="00E973C3"/>
    <w:p w:rsidR="00E973C3" w:rsidRDefault="00E973C3" w:rsidP="00E973C3">
      <w:r>
        <w:t>1. Единовременная денежная выплата предоставляется в размере:</w:t>
      </w:r>
    </w:p>
    <w:p w:rsidR="00E973C3" w:rsidRDefault="00E973C3" w:rsidP="00E973C3">
      <w:r>
        <w:t>1) 2500 рублей – в случае, если среднедушевой доход семьи или доход од</w:t>
      </w:r>
      <w:r>
        <w:t>и</w:t>
      </w:r>
      <w:r>
        <w:t>ноко проживающего гражданина составляет от 70 % включительно до 100% вел</w:t>
      </w:r>
      <w:r>
        <w:t>и</w:t>
      </w:r>
      <w:r>
        <w:t>чины прожиточного минимума, в расчете на душу населения по Астраханской о</w:t>
      </w:r>
      <w:r>
        <w:t>б</w:t>
      </w:r>
      <w:r>
        <w:t xml:space="preserve">ласти, действующей на дату обращения за данной выплатой; </w:t>
      </w:r>
    </w:p>
    <w:p w:rsidR="00E973C3" w:rsidRDefault="00E973C3" w:rsidP="00E973C3">
      <w:r>
        <w:t>2) 3000 рублей – в случае, если среднедушевой доход семьи или доход од</w:t>
      </w:r>
      <w:r>
        <w:t>и</w:t>
      </w:r>
      <w:r>
        <w:t>ноко проживающего гражданина составляет от 20 до 70% величины прожиточного минимума, в расчете на душу населения по Астраханской области, действующей на дату обращения за данной выплатой;</w:t>
      </w:r>
    </w:p>
    <w:p w:rsidR="00E973C3" w:rsidRDefault="00E973C3" w:rsidP="00E973C3">
      <w:r>
        <w:t>3) 3500 рублей – в случае если среднедушевой доход семьи или доход од</w:t>
      </w:r>
      <w:r>
        <w:t>и</w:t>
      </w:r>
      <w:r>
        <w:t>ноко проживающего гражданина составляет 20% и менее величины прожиточного минимума, в расчете на душу населения по Астраханской области, действующей на дату обращения за данной выплатой.</w:t>
      </w:r>
    </w:p>
    <w:p w:rsidR="00E973C3" w:rsidRDefault="00E973C3" w:rsidP="00E973C3">
      <w:r>
        <w:t>2. При необходимости оказания медицинской помощи в амбулаторных или стационарных условиях более двух месяцев подряд одному из членов нужда</w:t>
      </w:r>
      <w:r>
        <w:t>ю</w:t>
      </w:r>
      <w:r>
        <w:t>щейся в поддержке семьи или нуждающемуся в поддержке одиноко проживающ</w:t>
      </w:r>
      <w:r>
        <w:t>е</w:t>
      </w:r>
      <w:r>
        <w:t>му гражданину единовременная денежная выплата предоставляется в размере 3500 рублей.</w:t>
      </w:r>
    </w:p>
    <w:p w:rsidR="00E973C3" w:rsidRDefault="00E973C3" w:rsidP="00E973C3">
      <w:r>
        <w:lastRenderedPageBreak/>
        <w:t>3. Единовременная денежная выплата, предусмотренная настоящей статьей, не предоставляется, если одиноко проживающий нуждающийся в поддержке гражданин или хотя бы один член нуждающейся в поддержке семьи:</w:t>
      </w:r>
    </w:p>
    <w:p w:rsidR="00E973C3" w:rsidRDefault="00E973C3" w:rsidP="00E973C3">
      <w:r>
        <w:t>1) является неработающим трудоспособным совершеннолетним граждан</w:t>
      </w:r>
      <w:r>
        <w:t>и</w:t>
      </w:r>
      <w:r>
        <w:t xml:space="preserve">ном, который не зарегистрирован на день обращения за данной единовременной денежной выплатой в органах государственной службы занятости населения в качестве безработного; </w:t>
      </w:r>
    </w:p>
    <w:p w:rsidR="00E973C3" w:rsidRDefault="00E973C3" w:rsidP="00E973C3">
      <w:r>
        <w:t>2) является трудоспособным гражданином, осуществляющим индивидуал</w:t>
      </w:r>
      <w:r>
        <w:t>ь</w:t>
      </w:r>
      <w:r>
        <w:t>ную предпринимательскую деятельность, и имеющим в течение года, предш</w:t>
      </w:r>
      <w:r>
        <w:t>е</w:t>
      </w:r>
      <w:r>
        <w:t>ствующего дате обращения за данной единовременной денежной выплатой, с</w:t>
      </w:r>
      <w:r>
        <w:t>о</w:t>
      </w:r>
      <w:r>
        <w:t>гласно налоговой декларации (расчету) нулевые показатели доходов (за исключ</w:t>
      </w:r>
      <w:r>
        <w:t>е</w:t>
      </w:r>
      <w:r>
        <w:t xml:space="preserve">нием отсутствия доходов по причинам, связанным с болезнью, возникновением чрезвычайной ситуации природного или техногенного характера, осуществлением предпринимательской деятельности менее одного года); </w:t>
      </w:r>
    </w:p>
    <w:p w:rsidR="00E973C3" w:rsidRDefault="00E973C3" w:rsidP="00E973C3">
      <w:r>
        <w:t xml:space="preserve">3) является гражданином, имеющим в собственности автомототранспортное средство, самоходную технику, водный транспорт, подлежащие государственной регистрации, с года выпуска которых прошло менее пяти лет, и не представивший сведения о доходах от их использования; </w:t>
      </w:r>
    </w:p>
    <w:p w:rsidR="00E973C3" w:rsidRDefault="00E973C3" w:rsidP="00E973C3">
      <w:r>
        <w:t>4) является гражданином, имеющим в собственности более одного жилого помещения либо другого недвижимого имущества и не имеющим доходов от сд</w:t>
      </w:r>
      <w:r>
        <w:t>а</w:t>
      </w:r>
      <w:r>
        <w:t>чи в аренду (наем) этого жилого помещения либо другого недвижимого имущ</w:t>
      </w:r>
      <w:r>
        <w:t>е</w:t>
      </w:r>
      <w:r>
        <w:t>ства. Положения настоящего пункта не распространяются на граждан, имеющих в собственности одно жилое помещение, здание, сооружение, а также земельный участок, занятый соответствующим объектом недвижимого имущества и необх</w:t>
      </w:r>
      <w:r>
        <w:t>о</w:t>
      </w:r>
      <w:r>
        <w:t>димый для его использования.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40. Единовременная денежная выплата на развитие личн</w:t>
      </w:r>
      <w:r w:rsidRPr="00821E82">
        <w:rPr>
          <w:b/>
          <w:bCs/>
          <w:sz w:val="26"/>
          <w:szCs w:val="28"/>
        </w:rPr>
        <w:t>о</w:t>
      </w:r>
      <w:r w:rsidRPr="00821E82">
        <w:rPr>
          <w:b/>
          <w:bCs/>
          <w:sz w:val="26"/>
          <w:szCs w:val="28"/>
        </w:rPr>
        <w:t>го подсобного хозяйства на основании социального контракта</w:t>
      </w:r>
    </w:p>
    <w:p w:rsidR="00E973C3" w:rsidRDefault="00E973C3" w:rsidP="00E973C3"/>
    <w:p w:rsidR="00E973C3" w:rsidRDefault="00E973C3" w:rsidP="00E973C3">
      <w:r>
        <w:t>1. Единовременная денежная выплата на развитие личного подсобного х</w:t>
      </w:r>
      <w:r>
        <w:t>о</w:t>
      </w:r>
      <w:r>
        <w:t>зяйства на основании социального контракта (далее в настоящей статье – един</w:t>
      </w:r>
      <w:r>
        <w:t>о</w:t>
      </w:r>
      <w:r>
        <w:t>временная денежная выплата на развитие личного подсобного хозяйства) пред</w:t>
      </w:r>
      <w:r>
        <w:t>о</w:t>
      </w:r>
      <w:r>
        <w:t>ставляется в целях стимулирования активных действий нуждающихся в поддер</w:t>
      </w:r>
      <w:r>
        <w:t>ж</w:t>
      </w:r>
      <w:r>
        <w:t>ке семей по преодолению трудной жизненной ситуации.</w:t>
      </w:r>
    </w:p>
    <w:p w:rsidR="00E973C3" w:rsidRDefault="00E973C3" w:rsidP="00E973C3">
      <w:r>
        <w:t>2. Право на единовременную денежную выплату на развитие личного по</w:t>
      </w:r>
      <w:r>
        <w:t>д</w:t>
      </w:r>
      <w:r>
        <w:t>собного хозяйства имеют нуждающиеся в поддержке семьи, в которых совместно проживают родители (единственный родитель) или усыновители (усыновитель) и не менее трех детей, включая усыновленных, в возрасте до 18 лет и (или) в во</w:t>
      </w:r>
      <w:r>
        <w:t>з</w:t>
      </w:r>
      <w:r>
        <w:t>расте до 23 лет, при условии обучения детей, достигших возраста 18 лет, в общ</w:t>
      </w:r>
      <w:r>
        <w:t>е</w:t>
      </w:r>
      <w:r>
        <w:t>образовательных организациях, в профессиональных образовательных организ</w:t>
      </w:r>
      <w:r>
        <w:t>а</w:t>
      </w:r>
      <w:r>
        <w:t>циях или образовательных организациях высшего образования по очной форме обучения, и которым предоставлены земельные участки или которыми приобр</w:t>
      </w:r>
      <w:r>
        <w:t>е</w:t>
      </w:r>
      <w:r>
        <w:t>тены земельные участки для ведения личного подсобного хозяйства.</w:t>
      </w:r>
    </w:p>
    <w:p w:rsidR="00E973C3" w:rsidRDefault="00E973C3" w:rsidP="00E973C3">
      <w:r>
        <w:t>3. Единовременная денежная выплата на развитие личного подсобного х</w:t>
      </w:r>
      <w:r>
        <w:t>о</w:t>
      </w:r>
      <w:r>
        <w:t>зяйства не предоставляется нуждающейся в поддержке семье, в которой хотя бы один член семьи:</w:t>
      </w:r>
    </w:p>
    <w:p w:rsidR="00E973C3" w:rsidRDefault="00E973C3" w:rsidP="00E973C3">
      <w:r>
        <w:t>1) является неработающим трудоспособным совершеннолетним граждан</w:t>
      </w:r>
      <w:r>
        <w:t>и</w:t>
      </w:r>
      <w:r>
        <w:t xml:space="preserve">ном, который не зарегистрирован на день обращения за данной единовременной денежной выплатой в органах государственной службы занятости населения в качестве безработного; </w:t>
      </w:r>
    </w:p>
    <w:p w:rsidR="00E973C3" w:rsidRDefault="00E973C3" w:rsidP="00E973C3">
      <w:r>
        <w:t>2) является трудоспособным гражданином, осуществляющим индивидуал</w:t>
      </w:r>
      <w:r>
        <w:t>ь</w:t>
      </w:r>
      <w:r>
        <w:t>ную предпринимательскую деятельность и имеющим в течение года, предш</w:t>
      </w:r>
      <w:r>
        <w:t>е</w:t>
      </w:r>
      <w:r>
        <w:lastRenderedPageBreak/>
        <w:t>ствующего дате обращения за данной единовременной денежной выплатой, с</w:t>
      </w:r>
      <w:r>
        <w:t>о</w:t>
      </w:r>
      <w:r>
        <w:t>гласно налоговой декларации (расчету) нулевые показатели доходов (за исключ</w:t>
      </w:r>
      <w:r>
        <w:t>е</w:t>
      </w:r>
      <w:r>
        <w:t xml:space="preserve">нием отсутствия доходов по причинам, связанным с болезнью, возникновением чрезвычайной ситуации природного или техногенного характера, осуществлением предпринимательской деятельности менее одного года); </w:t>
      </w:r>
    </w:p>
    <w:p w:rsidR="00E973C3" w:rsidRDefault="00E973C3" w:rsidP="00E973C3">
      <w:r>
        <w:t xml:space="preserve">3) является гражданином, имеющим в собственности автомототранспортное средство, самоходную технику, водный транспорт, подлежащие государственной регистрации, с года выпуска которых прошло менее пяти лет, и не представивший сведения о доходах от их использования; </w:t>
      </w:r>
    </w:p>
    <w:p w:rsidR="00E973C3" w:rsidRDefault="00E973C3" w:rsidP="00E973C3">
      <w:r>
        <w:t>4) является гражданином, имеющим в собственности более одного жилого помещения либо другого недвижимого имущества и не имеющим доходов от сд</w:t>
      </w:r>
      <w:r>
        <w:t>а</w:t>
      </w:r>
      <w:r>
        <w:t>чи в аренду (наем) этого жилого помещения либо другого недвижимого имущ</w:t>
      </w:r>
      <w:r>
        <w:t>е</w:t>
      </w:r>
      <w:r>
        <w:t>ства. Положения настоящего пункта не распространяются на граждан, имеющих в собственности одно жилое помещение, здание, сооружение, а также земельный участок, занятый соответствующим объектом недвижимого имущества и необх</w:t>
      </w:r>
      <w:r>
        <w:t>о</w:t>
      </w:r>
      <w:r>
        <w:t>димый для его использования.</w:t>
      </w:r>
    </w:p>
    <w:p w:rsidR="00E973C3" w:rsidRDefault="00E973C3" w:rsidP="00E973C3">
      <w:r>
        <w:t>4. Единовременная денежная выплата на развитие личного подсобного х</w:t>
      </w:r>
      <w:r>
        <w:t>о</w:t>
      </w:r>
      <w:r>
        <w:t>зяйства предоставляется однократно в размере 50000 рублей.</w:t>
      </w:r>
    </w:p>
    <w:p w:rsidR="00E973C3" w:rsidRDefault="00E973C3" w:rsidP="00E973C3">
      <w:r>
        <w:t>5. Форма социального контракта устанавливается Правительством Астраха</w:t>
      </w:r>
      <w:r>
        <w:t>н</w:t>
      </w:r>
      <w:r>
        <w:t>ской области.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41. Натуральная помощь</w:t>
      </w:r>
    </w:p>
    <w:p w:rsidR="00E973C3" w:rsidRDefault="00E973C3" w:rsidP="00E973C3"/>
    <w:p w:rsidR="00E973C3" w:rsidRDefault="00E973C3" w:rsidP="00E973C3">
      <w:r>
        <w:t>1. Натуральная помощь предоставляется в виде:</w:t>
      </w:r>
    </w:p>
    <w:p w:rsidR="00E973C3" w:rsidRDefault="00E973C3" w:rsidP="00E973C3">
      <w:r>
        <w:t>1) социальной услуги по приобретению билетов для проезда к месту жител</w:t>
      </w:r>
      <w:r>
        <w:t>ь</w:t>
      </w:r>
      <w:r>
        <w:t>ства;</w:t>
      </w:r>
    </w:p>
    <w:p w:rsidR="00E973C3" w:rsidRDefault="00E973C3" w:rsidP="00E973C3">
      <w:r>
        <w:t>2) жизненно необходимых товаров (наборов продуктов питания, средств с</w:t>
      </w:r>
      <w:r>
        <w:t>а</w:t>
      </w:r>
      <w:r>
        <w:t>нитарии и гигиены, мебели, бытовой техники, домашнего текстиля, одежды, обуви, средств ухода за детьми, комплектов для новорожденных, других товаров повс</w:t>
      </w:r>
      <w:r>
        <w:t>е</w:t>
      </w:r>
      <w:r>
        <w:t>дневного спроса).</w:t>
      </w:r>
    </w:p>
    <w:p w:rsidR="00E973C3" w:rsidRDefault="00E973C3" w:rsidP="00E973C3">
      <w:r>
        <w:t>2. Право на натуральную помощь в виде социальной услуги по приобретению билетов для проезда к месту жительства (к предполагаемому месту жительства) по территории Астраханской области имеют нуждающиеся в поддержке одиноко проживающие граждане в случае, если указанные лица:</w:t>
      </w:r>
    </w:p>
    <w:p w:rsidR="00E973C3" w:rsidRDefault="00E973C3" w:rsidP="00E973C3">
      <w:r>
        <w:t>1) в течение одного года до дня обращения за социальной помощью освоб</w:t>
      </w:r>
      <w:r>
        <w:t>о</w:t>
      </w:r>
      <w:r>
        <w:t>дились из мест лишения свободы;</w:t>
      </w:r>
    </w:p>
    <w:p w:rsidR="00E973C3" w:rsidRDefault="00E973C3" w:rsidP="00E973C3">
      <w:r>
        <w:t>2) являются лицами без определенного места жительства.</w:t>
      </w:r>
    </w:p>
    <w:p w:rsidR="00E973C3" w:rsidRDefault="00E973C3" w:rsidP="00E973C3">
      <w:r>
        <w:t>3. Право на натуральную помощь в виде наборов продуктов питания, средств санитарии и гигиены, мебели, бытовой техники, домашнего текстиля, одежды, обуви, других товаров повседневного спроса имеют находящиеся в трудной жи</w:t>
      </w:r>
      <w:r>
        <w:t>з</w:t>
      </w:r>
      <w:r>
        <w:t>ненной ситуации нуждающиеся в поддержке семьи, нуждающиеся в поддержке одиноко проживающие граждане.</w:t>
      </w:r>
    </w:p>
    <w:p w:rsidR="00E973C3" w:rsidRDefault="00E973C3" w:rsidP="00E973C3">
      <w:r>
        <w:t>4. Право на натуральную помощь в виде средств ухода за детьми, компле</w:t>
      </w:r>
      <w:r>
        <w:t>к</w:t>
      </w:r>
      <w:r>
        <w:t>тов для новорожденных, а также иных товаров, указанных в части 3 настоящей статьи, имеют находящиеся в трудной жизненной ситуации нуждающиеся в по</w:t>
      </w:r>
      <w:r>
        <w:t>д</w:t>
      </w:r>
      <w:r>
        <w:t>держке семьи с детьми.</w:t>
      </w:r>
    </w:p>
    <w:p w:rsidR="00E973C3" w:rsidRDefault="00E973C3" w:rsidP="00E973C3">
      <w:r>
        <w:t>5. Состав жизненно необходимых товаров (наборов продуктов питания, средств санитарии и гигиены, мебели, бытовой техники, домашнего текстиля, одежды, обуви, средств ухода за детьми, комплектов для новорожденных, других товаров повседневного спроса) утверждается в порядке, установленном Прав</w:t>
      </w:r>
      <w:r>
        <w:t>и</w:t>
      </w:r>
      <w:r>
        <w:t>тельством Астраханской области.</w:t>
      </w:r>
    </w:p>
    <w:p w:rsidR="00E973C3" w:rsidRDefault="00E973C3" w:rsidP="00E973C3"/>
    <w:p w:rsidR="00E973C3" w:rsidRPr="00821E82" w:rsidRDefault="00E973C3" w:rsidP="00E973C3">
      <w:pPr>
        <w:jc w:val="center"/>
        <w:rPr>
          <w:rFonts w:cs="Arial"/>
          <w:b/>
          <w:bCs/>
          <w:sz w:val="28"/>
          <w:szCs w:val="26"/>
        </w:rPr>
      </w:pPr>
      <w:r w:rsidRPr="00821E82">
        <w:rPr>
          <w:rFonts w:cs="Arial"/>
          <w:b/>
          <w:bCs/>
          <w:sz w:val="28"/>
          <w:szCs w:val="26"/>
        </w:rPr>
        <w:lastRenderedPageBreak/>
        <w:t>Глава 4. Заключительные положения</w:t>
      </w:r>
    </w:p>
    <w:p w:rsidR="00E973C3" w:rsidRDefault="00E973C3" w:rsidP="00E973C3"/>
    <w:p w:rsidR="00E973C3" w:rsidRPr="00821E82" w:rsidRDefault="00E973C3" w:rsidP="00E973C3">
      <w:pPr>
        <w:rPr>
          <w:b/>
          <w:bCs/>
          <w:sz w:val="26"/>
          <w:szCs w:val="28"/>
        </w:rPr>
      </w:pPr>
      <w:r w:rsidRPr="00821E82">
        <w:rPr>
          <w:b/>
          <w:bCs/>
          <w:sz w:val="26"/>
          <w:szCs w:val="28"/>
        </w:rPr>
        <w:t>Статья 42. Заключительные положения</w:t>
      </w:r>
    </w:p>
    <w:p w:rsidR="00E973C3" w:rsidRDefault="00E973C3" w:rsidP="00E973C3"/>
    <w:p w:rsidR="00E973C3" w:rsidRDefault="00E973C3" w:rsidP="00E973C3">
      <w:r>
        <w:t>1. Настоящий Закон вступает в силу через десять дней после дня его офиц</w:t>
      </w:r>
      <w:r>
        <w:t>и</w:t>
      </w:r>
      <w:r>
        <w:t xml:space="preserve">ального опубликования, за исключением пункта 1 части 1 статьи 25, статей 26–28, 33, 34, 39, 40 настоящего Закона. </w:t>
      </w:r>
    </w:p>
    <w:p w:rsidR="00E973C3" w:rsidRDefault="00E973C3" w:rsidP="00E973C3">
      <w:r>
        <w:t>2. Пункт 1 части 1 статьи 25, статьи 26–28, 33, 39, 40 настоящего Закона вступают в силу с 1 января 2018 года.</w:t>
      </w:r>
    </w:p>
    <w:p w:rsidR="00E973C3" w:rsidRDefault="00E973C3" w:rsidP="00E973C3">
      <w:r>
        <w:t>3. Статья 34 настоящего Закона вступает в силу с 1 января 2019 года.</w:t>
      </w:r>
    </w:p>
    <w:p w:rsidR="00E973C3" w:rsidRDefault="00E973C3" w:rsidP="00E973C3">
      <w:r>
        <w:t>4. Положения части 2 статьи 7 настоящего Закона применяются с 1 января 2018 года.</w:t>
      </w:r>
    </w:p>
    <w:p w:rsidR="00E973C3" w:rsidRDefault="00E973C3" w:rsidP="00E973C3">
      <w:r>
        <w:t>5. Гражданам, имевшим право на меры социальной поддержки в соотве</w:t>
      </w:r>
      <w:r>
        <w:t>т</w:t>
      </w:r>
      <w:r>
        <w:t xml:space="preserve">ствии с </w:t>
      </w:r>
      <w:hyperlink r:id="rId37" w:tgtFrame="Logical" w:history="1">
        <w:r w:rsidRPr="00821E82">
          <w:rPr>
            <w:rStyle w:val="ae"/>
          </w:rPr>
          <w:t>Законом Астраханской области от 1 августа 2000 г. № 33/2000-ОЗ</w:t>
        </w:r>
      </w:hyperlink>
      <w:r>
        <w:t xml:space="preserve"> «О д</w:t>
      </w:r>
      <w:r>
        <w:t>о</w:t>
      </w:r>
      <w:r>
        <w:t>полнительных мерах социальной поддержки граждан, выполнявших задачи в условиях вооруженного конфликта в Чеченской Республике, а также непосре</w:t>
      </w:r>
      <w:r>
        <w:t>д</w:t>
      </w:r>
      <w:r>
        <w:t>ственно участвовавших в борьбе с терроризмом на территории Республики Даг</w:t>
      </w:r>
      <w:r>
        <w:t>е</w:t>
      </w:r>
      <w:r>
        <w:t>стан и Чеченской Республики, в выполнении задач в зоне вооруженного конфли</w:t>
      </w:r>
      <w:r>
        <w:t>к</w:t>
      </w:r>
      <w:r>
        <w:t xml:space="preserve">та и условиях чрезвычайного положения в Республике Южная Осетия», </w:t>
      </w:r>
      <w:hyperlink r:id="rId38" w:tgtFrame="Logical" w:history="1">
        <w:r w:rsidRPr="00821E82">
          <w:rPr>
            <w:rStyle w:val="ae"/>
          </w:rPr>
          <w:t>Законом Астраханской области от 9 октября 2007 г. № 64/2007-ОЗ</w:t>
        </w:r>
      </w:hyperlink>
      <w:r>
        <w:t xml:space="preserve"> «О ежемесячном допо</w:t>
      </w:r>
      <w:r>
        <w:t>л</w:t>
      </w:r>
      <w:r>
        <w:t>нительном социальном пособии членам семей погибших (умерших) участников боевых действий, ветеранов боевых действий, а также лиц, погибших (умерших) при исполнении обязанностей военной службы (служебных обязанностей)», ст</w:t>
      </w:r>
      <w:r>
        <w:t>а</w:t>
      </w:r>
      <w:r>
        <w:t xml:space="preserve">тьями 5, 7 </w:t>
      </w:r>
      <w:hyperlink r:id="rId39" w:tgtFrame="Logical" w:history="1">
        <w:r w:rsidRPr="00821E82">
          <w:rPr>
            <w:rStyle w:val="ae"/>
          </w:rPr>
          <w:t>Закона Астраханской области от 27 декабря 2004 г. № 68/2004-ОЗ</w:t>
        </w:r>
      </w:hyperlink>
      <w:r>
        <w:t xml:space="preserve"> «О социальной поддержке отдельных категорий граждан», предоставление указа</w:t>
      </w:r>
      <w:r>
        <w:t>н</w:t>
      </w:r>
      <w:r>
        <w:t>ных мер социальной поддержки прекращается со дня вступления в силу насто</w:t>
      </w:r>
      <w:r>
        <w:t>я</w:t>
      </w:r>
      <w:r>
        <w:t>щего Закона.</w:t>
      </w:r>
    </w:p>
    <w:p w:rsidR="00E973C3" w:rsidRDefault="00E973C3" w:rsidP="00E973C3">
      <w:r>
        <w:t>В случае представления гражданином, указанным в абзаце первом насто</w:t>
      </w:r>
      <w:r>
        <w:t>я</w:t>
      </w:r>
      <w:r>
        <w:t xml:space="preserve">щей части, </w:t>
      </w:r>
      <w:r w:rsidR="00121D1E">
        <w:t xml:space="preserve">до 1 июня 2017 года </w:t>
      </w:r>
      <w:r>
        <w:t>в уполномоченное государственное казенное учреждение Астраханской области, подведомственное исполнительному органу государственной власти Астраханской области, уполномоченному в сфере соц</w:t>
      </w:r>
      <w:r>
        <w:t>и</w:t>
      </w:r>
      <w:r>
        <w:t>ального развития и труда, по месту жительства, месту пребывания или месту фактического проживания документов, содержащих сведения о доходах гражд</w:t>
      </w:r>
      <w:r>
        <w:t>а</w:t>
      </w:r>
      <w:r>
        <w:t>нина, членов семьи гражданина и имуществе, принадлежащем гражданину, чл</w:t>
      </w:r>
      <w:r>
        <w:t>е</w:t>
      </w:r>
      <w:r>
        <w:t>нам семьи гражданина, определенных исполнительным органом государственной власти Астраханской области, уполномоченным в сфере социального развития и труда, и соответствия данного гражданина требованиям, установленным статьями 18, 20, 23, 29 настоящего Закона, меры социальной поддержки, предусмотренные статьями 18, 20, 23, 29 настоящего Закона, предоставляются такому гражданину со дня вступления в силу настоящего Закона.</w:t>
      </w:r>
    </w:p>
    <w:p w:rsidR="00121D1E" w:rsidRDefault="00121D1E" w:rsidP="00121D1E">
      <w:r>
        <w:t xml:space="preserve">(Абзац в редакции </w:t>
      </w:r>
      <w:hyperlink r:id="rId40" w:tgtFrame="Logical" w:history="1">
        <w:r w:rsidRPr="004F3327">
          <w:rPr>
            <w:rStyle w:val="ae"/>
          </w:rPr>
          <w:t>Закона Астраханской области от 20.04.2017 № 17/2017-ОЗ</w:t>
        </w:r>
      </w:hyperlink>
      <w:r>
        <w:t>)</w:t>
      </w:r>
    </w:p>
    <w:p w:rsidR="00121D1E" w:rsidRDefault="00121D1E" w:rsidP="00121D1E">
      <w:r>
        <w:t>5</w:t>
      </w:r>
      <w:r w:rsidRPr="00976E5E">
        <w:rPr>
          <w:vertAlign w:val="superscript"/>
        </w:rPr>
        <w:t>1</w:t>
      </w:r>
      <w:r>
        <w:t>. Действие статьи 11 настоящего Закона распространяется на многодетные семьи, представившие в соответствии с законодательством Астраханской области до дня вступления в силу настоящего Закона заявление о предоставлении реги</w:t>
      </w:r>
      <w:r>
        <w:t>о</w:t>
      </w:r>
      <w:r>
        <w:t>нального семейного капитала, соответствовавшие установленным на дату подачи указанного заявления условиям для предоставления регионального семейного капитала, и не получившие до дня вступления в силу настоящего Закона средства регионального семейного капитала, без учета положений пункта 5 части 2 статьи 11 настоящего Закона о возможности получения регионального семейного кап</w:t>
      </w:r>
      <w:r>
        <w:t>и</w:t>
      </w:r>
      <w:r>
        <w:t>тала лишь в случае, если ранее многодетная семья не воспользовалась правом на данную меру социальной поддержки.</w:t>
      </w:r>
    </w:p>
    <w:p w:rsidR="00121D1E" w:rsidRDefault="00121D1E" w:rsidP="00121D1E">
      <w:r>
        <w:lastRenderedPageBreak/>
        <w:t>(Часть 5</w:t>
      </w:r>
      <w:r w:rsidRPr="00121D1E">
        <w:rPr>
          <w:vertAlign w:val="superscript"/>
        </w:rPr>
        <w:t>1</w:t>
      </w:r>
      <w:r>
        <w:t xml:space="preserve">. введена </w:t>
      </w:r>
      <w:hyperlink r:id="rId41" w:tgtFrame="Logical" w:history="1">
        <w:r w:rsidRPr="00121D1E">
          <w:rPr>
            <w:rStyle w:val="ae"/>
          </w:rPr>
          <w:t>Законом Астраханской области от 20.04.2017 № 17/2017-ОЗ</w:t>
        </w:r>
      </w:hyperlink>
      <w:r>
        <w:t>)</w:t>
      </w:r>
    </w:p>
    <w:p w:rsidR="00121D1E" w:rsidRDefault="00121D1E" w:rsidP="00121D1E">
      <w:r>
        <w:t>5</w:t>
      </w:r>
      <w:r w:rsidRPr="00976E5E">
        <w:rPr>
          <w:vertAlign w:val="superscript"/>
        </w:rPr>
        <w:t>2</w:t>
      </w:r>
      <w:r>
        <w:t>. Многодетные семьи, которые в соответствии с законодательством Астр</w:t>
      </w:r>
      <w:r>
        <w:t>а</w:t>
      </w:r>
      <w:r>
        <w:t>ханской области до дня вступления в силу настоящего Закона имели право на предоставление регионального семейного капитала, но не представили в соотве</w:t>
      </w:r>
      <w:r>
        <w:t>т</w:t>
      </w:r>
      <w:r>
        <w:t>ствии с законодательством Астраханской области до дня вступления в силу настоящего Закона заявление о предоставлении регионального семейного кап</w:t>
      </w:r>
      <w:r>
        <w:t>и</w:t>
      </w:r>
      <w:r>
        <w:t>тала, имеют право на предоставление регионального семейного капитала в сл</w:t>
      </w:r>
      <w:r>
        <w:t>у</w:t>
      </w:r>
      <w:r>
        <w:t>чае их соответствия требованиям, предусмотренным пунктом 5 части 2 статьи 11 настоящего Закона.</w:t>
      </w:r>
    </w:p>
    <w:p w:rsidR="00121D1E" w:rsidRDefault="00121D1E" w:rsidP="00121D1E">
      <w:r>
        <w:t>(Часть 5</w:t>
      </w:r>
      <w:r>
        <w:rPr>
          <w:vertAlign w:val="superscript"/>
        </w:rPr>
        <w:t>2</w:t>
      </w:r>
      <w:r>
        <w:t xml:space="preserve">. введена </w:t>
      </w:r>
      <w:hyperlink r:id="rId42" w:tgtFrame="Logical" w:history="1">
        <w:r w:rsidRPr="00121D1E">
          <w:rPr>
            <w:rStyle w:val="ae"/>
          </w:rPr>
          <w:t>Законом Астраханской области от 20.04.2017 № 17/2017-ОЗ</w:t>
        </w:r>
      </w:hyperlink>
      <w:r>
        <w:t>)</w:t>
      </w:r>
    </w:p>
    <w:p w:rsidR="00E973C3" w:rsidRDefault="00E973C3" w:rsidP="00E973C3">
      <w:r>
        <w:t>6. Со дня вступления в силу настоящего Закона признать утратившими силу:</w:t>
      </w:r>
    </w:p>
    <w:p w:rsidR="00E973C3" w:rsidRDefault="00E973C3" w:rsidP="00E973C3">
      <w:r>
        <w:t xml:space="preserve">1) </w:t>
      </w:r>
      <w:hyperlink r:id="rId43" w:tgtFrame="Logical" w:history="1">
        <w:r w:rsidRPr="00821E82">
          <w:rPr>
            <w:rStyle w:val="ae"/>
          </w:rPr>
          <w:t>Закон Астраханской области от 1 августа 2000 г. № 33/2000-ОЗ</w:t>
        </w:r>
      </w:hyperlink>
      <w:r>
        <w:t xml:space="preserve"> «О допо</w:t>
      </w:r>
      <w:r>
        <w:t>л</w:t>
      </w:r>
      <w:r>
        <w:t>нительных мерах социальной защиты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Республики Дагестан и Ч</w:t>
      </w:r>
      <w:r>
        <w:t>е</w:t>
      </w:r>
      <w:r>
        <w:t>ченской Республики»;</w:t>
      </w:r>
    </w:p>
    <w:p w:rsidR="00E973C3" w:rsidRDefault="00E973C3" w:rsidP="00E973C3">
      <w:r>
        <w:t xml:space="preserve">2) пункты 4–7 статьи 31, статью 6 </w:t>
      </w:r>
      <w:hyperlink r:id="rId44" w:tgtFrame="Logical" w:history="1">
        <w:r w:rsidRPr="00821E82">
          <w:rPr>
            <w:rStyle w:val="ae"/>
          </w:rPr>
          <w:t>Закона Астраханской области от 11 февр</w:t>
        </w:r>
        <w:r w:rsidRPr="00821E82">
          <w:rPr>
            <w:rStyle w:val="ae"/>
          </w:rPr>
          <w:t>а</w:t>
        </w:r>
        <w:r w:rsidRPr="00821E82">
          <w:rPr>
            <w:rStyle w:val="ae"/>
          </w:rPr>
          <w:t>ля 2002 г. № 6/2002-ОЗ</w:t>
        </w:r>
      </w:hyperlink>
      <w:r>
        <w:t xml:space="preserve"> «О защите прав детей-сирот и детей, оставшихся без п</w:t>
      </w:r>
      <w:r>
        <w:t>о</w:t>
      </w:r>
      <w:r>
        <w:t>печения родителей, а также лиц из числа детей-сирот и детей, оставшихся без попечения родителей, в Астраханской области»;</w:t>
      </w:r>
    </w:p>
    <w:p w:rsidR="00E973C3" w:rsidRDefault="00E973C3" w:rsidP="00E973C3">
      <w:r>
        <w:t xml:space="preserve">3) </w:t>
      </w:r>
      <w:hyperlink r:id="rId45" w:tgtFrame="Logical" w:history="1">
        <w:r w:rsidRPr="00821E82">
          <w:rPr>
            <w:rStyle w:val="ae"/>
          </w:rPr>
          <w:t>Закон Астраханской области от 24 марта 2003 г. № 4/2003-ОЗ</w:t>
        </w:r>
      </w:hyperlink>
      <w:r>
        <w:t xml:space="preserve"> «О дополн</w:t>
      </w:r>
      <w:r>
        <w:t>и</w:t>
      </w:r>
      <w:r>
        <w:t>тельной материальной поддержке семей, усыновивших детей»;</w:t>
      </w:r>
    </w:p>
    <w:p w:rsidR="00E973C3" w:rsidRDefault="00E973C3" w:rsidP="00E973C3">
      <w:r>
        <w:t xml:space="preserve">4) </w:t>
      </w:r>
      <w:hyperlink r:id="rId46" w:tgtFrame="Logical" w:history="1">
        <w:r w:rsidRPr="00821E82">
          <w:rPr>
            <w:rStyle w:val="ae"/>
          </w:rPr>
          <w:t>Закон Астраханской области от 2 октября 2003 г. № 37/2003-ОЗ</w:t>
        </w:r>
      </w:hyperlink>
      <w:r>
        <w:t xml:space="preserve"> «О внес</w:t>
      </w:r>
      <w:r>
        <w:t>е</w:t>
      </w:r>
      <w:r>
        <w:t>нии изменения в статью 2 Закона Астраханской области от 24 марта 2003 года № 4/2003-ОЗ «О дополнительной материальной поддержке семей, усыновивших д</w:t>
      </w:r>
      <w:r>
        <w:t>е</w:t>
      </w:r>
      <w:r>
        <w:t>тей»;</w:t>
      </w:r>
    </w:p>
    <w:p w:rsidR="00E973C3" w:rsidRDefault="00E973C3" w:rsidP="00E973C3">
      <w:r>
        <w:t xml:space="preserve">5) </w:t>
      </w:r>
      <w:hyperlink r:id="rId47" w:tgtFrame="Logical" w:history="1">
        <w:r w:rsidRPr="00821E82">
          <w:rPr>
            <w:rStyle w:val="ae"/>
          </w:rPr>
          <w:t>Закон Астраханской области от 19 января 2004 г. № 4/2004-ОЗ</w:t>
        </w:r>
      </w:hyperlink>
      <w:r>
        <w:t xml:space="preserve"> «О внес</w:t>
      </w:r>
      <w:r>
        <w:t>е</w:t>
      </w:r>
      <w:r>
        <w:t xml:space="preserve">нии изменения и дополнения в </w:t>
      </w:r>
      <w:hyperlink r:id="rId48" w:tgtFrame="Logical" w:history="1">
        <w:r w:rsidRPr="00821E82">
          <w:rPr>
            <w:rStyle w:val="ae"/>
          </w:rPr>
          <w:t>Закон Астраханской области от 1 августа 2000 г. № 33/2000-ОЗ</w:t>
        </w:r>
      </w:hyperlink>
      <w:r>
        <w:t xml:space="preserve"> «О дополнительных мерах социальной защиты граждан, выполнявших задачи в условиях вооруженного конфликта в Чеченской Республике, а также непосредственно участвовавших в борьбе с терроризмом на территории Респу</w:t>
      </w:r>
      <w:r>
        <w:t>б</w:t>
      </w:r>
      <w:r>
        <w:t>лики Дагестан и Чеченской Республики»;</w:t>
      </w:r>
    </w:p>
    <w:p w:rsidR="00E973C3" w:rsidRDefault="00E973C3" w:rsidP="00E973C3">
      <w:r>
        <w:t xml:space="preserve">6) </w:t>
      </w:r>
      <w:hyperlink r:id="rId49" w:tgtFrame="Logical" w:history="1">
        <w:r w:rsidRPr="00821E82">
          <w:rPr>
            <w:rStyle w:val="ae"/>
          </w:rPr>
          <w:t>Закон Астраханской области от 31 марта 2004 г. № 16/2004-ОЗ</w:t>
        </w:r>
      </w:hyperlink>
      <w:r>
        <w:t xml:space="preserve"> «О внес</w:t>
      </w:r>
      <w:r>
        <w:t>е</w:t>
      </w:r>
      <w:r>
        <w:t xml:space="preserve">нии изменений в </w:t>
      </w:r>
      <w:hyperlink r:id="rId50" w:tgtFrame="Logical" w:history="1">
        <w:r w:rsidRPr="00821E82">
          <w:rPr>
            <w:rStyle w:val="ae"/>
          </w:rPr>
          <w:t>Закон Астраханской области от 1 августа 2000 г. № 33/2000-ОЗ</w:t>
        </w:r>
      </w:hyperlink>
      <w:r>
        <w:t xml:space="preserve"> «О дополнительных мерах социальной защиты граждан, выполнявших задачи в условиях вооруженного конфликта в Чеченской Республике, а также непосре</w:t>
      </w:r>
      <w:r>
        <w:t>д</w:t>
      </w:r>
      <w:r>
        <w:t>ственно участвовавших в борьбе с терроризмом на территории Республики Даг</w:t>
      </w:r>
      <w:r>
        <w:t>е</w:t>
      </w:r>
      <w:r>
        <w:t>стан и Чеченской Республики»;</w:t>
      </w:r>
    </w:p>
    <w:p w:rsidR="00E973C3" w:rsidRDefault="00E973C3" w:rsidP="00E973C3">
      <w:r>
        <w:t xml:space="preserve">7) </w:t>
      </w:r>
      <w:hyperlink r:id="rId51" w:tgtFrame="Logical" w:history="1">
        <w:r w:rsidRPr="00821E82">
          <w:rPr>
            <w:rStyle w:val="ae"/>
          </w:rPr>
          <w:t>Закон Астраханской области от 27 декабря 2004 г. № 68/2004-ОЗ</w:t>
        </w:r>
      </w:hyperlink>
      <w:r>
        <w:t xml:space="preserve"> «О соц</w:t>
      </w:r>
      <w:r>
        <w:t>и</w:t>
      </w:r>
      <w:r>
        <w:t>альной поддержке отдельных категорий граждан»;</w:t>
      </w:r>
    </w:p>
    <w:p w:rsidR="00E973C3" w:rsidRDefault="00E973C3" w:rsidP="00E973C3">
      <w:r>
        <w:t xml:space="preserve">8) </w:t>
      </w:r>
      <w:hyperlink r:id="rId52" w:tgtFrame="Logical" w:history="1">
        <w:r w:rsidRPr="00821E82">
          <w:rPr>
            <w:rStyle w:val="ae"/>
          </w:rPr>
          <w:t>Закон Астраханской области от 27 декабря 2004 г. № 69/2004-ОЗ</w:t>
        </w:r>
      </w:hyperlink>
      <w:r>
        <w:t xml:space="preserve"> «О еж</w:t>
      </w:r>
      <w:r>
        <w:t>е</w:t>
      </w:r>
      <w:r>
        <w:t>месячном пособии на ребенка»;</w:t>
      </w:r>
    </w:p>
    <w:p w:rsidR="00E973C3" w:rsidRDefault="00E973C3" w:rsidP="00E973C3">
      <w:r>
        <w:t xml:space="preserve">9) </w:t>
      </w:r>
      <w:hyperlink r:id="rId53" w:tgtFrame="Logical" w:history="1">
        <w:r w:rsidRPr="00821E82">
          <w:rPr>
            <w:rStyle w:val="ae"/>
          </w:rPr>
          <w:t>Закон Астраханской области от 31 декабря 2004 г. № 72/2004-ОЗ</w:t>
        </w:r>
      </w:hyperlink>
      <w:r>
        <w:t xml:space="preserve"> «О мерах социальной поддержки детей военнослужащих, погибших (пропавших без вести) в связи с боевыми действиями в период Великой Отечественной войны 1941–1945 годов»;</w:t>
      </w:r>
    </w:p>
    <w:p w:rsidR="00E973C3" w:rsidRDefault="00E973C3" w:rsidP="00E973C3">
      <w:r>
        <w:t xml:space="preserve">10) </w:t>
      </w:r>
      <w:hyperlink r:id="rId54" w:tgtFrame="Logical" w:history="1">
        <w:r w:rsidRPr="00821E82">
          <w:rPr>
            <w:rStyle w:val="ae"/>
          </w:rPr>
          <w:t>Закон Астраханской области от 28 марта 2005 г. № 14/2005-ОЗ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социальной поддержке отдел</w:t>
      </w:r>
      <w:r>
        <w:t>ь</w:t>
      </w:r>
      <w:r>
        <w:t>ных категорий граждан»;</w:t>
      </w:r>
    </w:p>
    <w:p w:rsidR="00E973C3" w:rsidRDefault="00E973C3" w:rsidP="00E973C3">
      <w:r>
        <w:lastRenderedPageBreak/>
        <w:t xml:space="preserve">11) </w:t>
      </w:r>
      <w:hyperlink r:id="rId55" w:tgtFrame="Logical" w:history="1">
        <w:r w:rsidRPr="00821E82">
          <w:rPr>
            <w:rStyle w:val="ae"/>
          </w:rPr>
          <w:t>Закон Астраханской области от 14 мая 2005 г. № 19/2005-ОЗ</w:t>
        </w:r>
      </w:hyperlink>
      <w:r>
        <w:t xml:space="preserve"> «О внесении изменений в Закон Астраханской области «О дополнительных мерах социальной защиты граждан, выполнявших задачи в условиях вооруженного конфликта в Ч</w:t>
      </w:r>
      <w:r>
        <w:t>е</w:t>
      </w:r>
      <w:r>
        <w:t>ченской Республике, а также непосредственно участвовавших в борьбе с терр</w:t>
      </w:r>
      <w:r>
        <w:t>о</w:t>
      </w:r>
      <w:r>
        <w:t>ризмом на территории Республики Дагестан и Чеченской Республики»;</w:t>
      </w:r>
    </w:p>
    <w:p w:rsidR="00E973C3" w:rsidRDefault="00E973C3" w:rsidP="00E973C3">
      <w:r>
        <w:t xml:space="preserve">12) </w:t>
      </w:r>
      <w:hyperlink r:id="rId56" w:tgtFrame="Logical" w:history="1">
        <w:r w:rsidRPr="00821E82">
          <w:rPr>
            <w:rStyle w:val="ae"/>
          </w:rPr>
          <w:t>Закон Астраханской области от 8 июля 2005 г. № 35/2005-ОЗ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мерах социальной поддержки детей военнослужащих, погибших (пропавших без вести) в связи с боевыми де</w:t>
      </w:r>
      <w:r>
        <w:t>й</w:t>
      </w:r>
      <w:r>
        <w:t>ствиями в период Великой Отечественной войны 1941–1945 годов»;</w:t>
      </w:r>
    </w:p>
    <w:p w:rsidR="00E973C3" w:rsidRDefault="00E973C3" w:rsidP="00E973C3">
      <w:r>
        <w:t xml:space="preserve">13) </w:t>
      </w:r>
      <w:hyperlink r:id="rId57" w:tgtFrame="Logical" w:history="1">
        <w:r w:rsidRPr="00821E82">
          <w:rPr>
            <w:rStyle w:val="ae"/>
          </w:rPr>
          <w:t>Закон Астраханской области от 9 сентября 2005 г. № 52/2005-ОЗ</w:t>
        </w:r>
      </w:hyperlink>
      <w:r>
        <w:t xml:space="preserve"> «О ед</w:t>
      </w:r>
      <w:r>
        <w:t>и</w:t>
      </w:r>
      <w:r>
        <w:t>новременном денежном пособии в случае гибели работников организаций здр</w:t>
      </w:r>
      <w:r>
        <w:t>а</w:t>
      </w:r>
      <w:r>
        <w:t>воохранения, находящихся в ведении Астраханской области»;</w:t>
      </w:r>
    </w:p>
    <w:p w:rsidR="00E973C3" w:rsidRDefault="00E973C3" w:rsidP="00E973C3">
      <w:r>
        <w:t xml:space="preserve">14) </w:t>
      </w:r>
      <w:hyperlink r:id="rId58" w:tgtFrame="Logical" w:history="1">
        <w:r w:rsidRPr="00821E82">
          <w:rPr>
            <w:rStyle w:val="ae"/>
          </w:rPr>
          <w:t>Закон Астраханской области от 9 сентября 2005 г. № 54/2005-ОЗ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размере и порядке выплаты денежных средств опекуну (попечителю) на содержание ребенка» и в статью 2 Закона Астраханской области «О дополнительной материальной поддержке с</w:t>
      </w:r>
      <w:r>
        <w:t>е</w:t>
      </w:r>
      <w:r>
        <w:t>мей, усыновивших детей»;</w:t>
      </w:r>
    </w:p>
    <w:p w:rsidR="00E973C3" w:rsidRDefault="00E973C3" w:rsidP="00E973C3">
      <w:r>
        <w:t xml:space="preserve">15) </w:t>
      </w:r>
      <w:hyperlink r:id="rId59" w:tgtFrame="Logical" w:history="1">
        <w:r w:rsidRPr="00821E82">
          <w:rPr>
            <w:rStyle w:val="ae"/>
          </w:rPr>
          <w:t>Закон Астраханской области от 30 декабря 2005 г. № 95/2005-ОЗ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r>
        <w:t xml:space="preserve">16) </w:t>
      </w:r>
      <w:hyperlink r:id="rId60" w:tgtFrame="Logical" w:history="1">
        <w:r w:rsidRPr="00821E82">
          <w:rPr>
            <w:rStyle w:val="ae"/>
          </w:rPr>
          <w:t>Закон Астраханской области от 19 июня 2006 г. № 25/2006-ОЗ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социальной поддержке отдел</w:t>
      </w:r>
      <w:r>
        <w:t>ь</w:t>
      </w:r>
      <w:r>
        <w:t>ных категорий граждан»;</w:t>
      </w:r>
    </w:p>
    <w:p w:rsidR="00E973C3" w:rsidRDefault="00E973C3" w:rsidP="00E973C3">
      <w:r>
        <w:t xml:space="preserve">17) </w:t>
      </w:r>
      <w:hyperlink r:id="rId61" w:tgtFrame="Logical" w:history="1">
        <w:r w:rsidRPr="00821E82">
          <w:rPr>
            <w:rStyle w:val="ae"/>
          </w:rPr>
          <w:t>Закон Астраханской области от 16 августа 2006 г. № 54/2006-ОЗ</w:t>
        </w:r>
      </w:hyperlink>
      <w:r>
        <w:t xml:space="preserve"> «О вн</w:t>
      </w:r>
      <w:r>
        <w:t>е</w:t>
      </w:r>
      <w:r>
        <w:t>сении изменений в некоторые законодательные акты Астраханской области»;</w:t>
      </w:r>
    </w:p>
    <w:p w:rsidR="00E973C3" w:rsidRDefault="00E973C3" w:rsidP="00E973C3">
      <w:r>
        <w:t xml:space="preserve">18) </w:t>
      </w:r>
      <w:hyperlink r:id="rId62" w:tgtFrame="Logical" w:history="1">
        <w:r w:rsidRPr="00821E82">
          <w:rPr>
            <w:rStyle w:val="ae"/>
          </w:rPr>
          <w:t>Закон Астраханской области от 31 января 2007 г. № 2/2007-ОЗ</w:t>
        </w:r>
      </w:hyperlink>
      <w:r>
        <w:t xml:space="preserve"> «О внес</w:t>
      </w:r>
      <w:r>
        <w:t>е</w:t>
      </w:r>
      <w:r>
        <w:t>нии изменения в статью 8.1 Закона Астраханской области «О социальной по</w:t>
      </w:r>
      <w:r>
        <w:t>д</w:t>
      </w:r>
      <w:r>
        <w:t>держке отдельных категорий граждан»;</w:t>
      </w:r>
    </w:p>
    <w:p w:rsidR="00E973C3" w:rsidRDefault="00E973C3" w:rsidP="00E973C3">
      <w:r>
        <w:t xml:space="preserve">19) </w:t>
      </w:r>
      <w:hyperlink r:id="rId63" w:tgtFrame="Logical" w:history="1">
        <w:r w:rsidRPr="00821E82">
          <w:rPr>
            <w:rStyle w:val="ae"/>
          </w:rPr>
          <w:t>Закон Астраханской области от 6 июля 2007 г. № 46/2007-ОЗ</w:t>
        </w:r>
      </w:hyperlink>
      <w:r>
        <w:t xml:space="preserve"> «О внес</w:t>
      </w:r>
      <w:r>
        <w:t>е</w:t>
      </w:r>
      <w:r>
        <w:t>нии изменения в статью 3 Закона Астраханской области «О ежемесячном пособии на ребенка»;</w:t>
      </w:r>
    </w:p>
    <w:p w:rsidR="00E973C3" w:rsidRDefault="00E973C3" w:rsidP="00E973C3">
      <w:r>
        <w:t xml:space="preserve">20) </w:t>
      </w:r>
      <w:hyperlink r:id="rId64" w:tgtFrame="Logical" w:history="1">
        <w:r w:rsidRPr="00821E82">
          <w:rPr>
            <w:rStyle w:val="ae"/>
          </w:rPr>
          <w:t>Закон Астраханской области от 1 октября 2007 г. № 61/2007-ОЗ</w:t>
        </w:r>
      </w:hyperlink>
      <w:r>
        <w:t xml:space="preserve"> «О вн</w:t>
      </w:r>
      <w:r>
        <w:t>е</w:t>
      </w:r>
      <w:r>
        <w:t>сении изменения в статью 1 Закона Астраханской области «О дополнительной материальной поддержке семей, усыновивших детей»;</w:t>
      </w:r>
    </w:p>
    <w:p w:rsidR="00E973C3" w:rsidRDefault="00E973C3" w:rsidP="00E973C3">
      <w:r>
        <w:t xml:space="preserve">21) </w:t>
      </w:r>
      <w:hyperlink r:id="rId65" w:tgtFrame="Logical" w:history="1">
        <w:r w:rsidRPr="00821E82">
          <w:rPr>
            <w:rStyle w:val="ae"/>
          </w:rPr>
          <w:t>Закон Астраханской области от 9 октября 2007 г. № 64/2007-ОЗ</w:t>
        </w:r>
      </w:hyperlink>
      <w:r>
        <w:t xml:space="preserve"> «О еж</w:t>
      </w:r>
      <w:r>
        <w:t>е</w:t>
      </w:r>
      <w:r>
        <w:t>месячном дополнительном социальном пособии членам семей погибших (уме</w:t>
      </w:r>
      <w:r>
        <w:t>р</w:t>
      </w:r>
      <w:r>
        <w:t>ших) участников боевых действий, а также лиц, погибших (умерших) при исполн</w:t>
      </w:r>
      <w:r>
        <w:t>е</w:t>
      </w:r>
      <w:r>
        <w:t>нии обязанностей военной службы (служебных обязанностей)»;</w:t>
      </w:r>
    </w:p>
    <w:p w:rsidR="00E973C3" w:rsidRDefault="00E973C3" w:rsidP="00E973C3">
      <w:r>
        <w:t xml:space="preserve">22) </w:t>
      </w:r>
      <w:hyperlink r:id="rId66" w:tgtFrame="Logical" w:history="1">
        <w:r w:rsidRPr="00821E82">
          <w:rPr>
            <w:rStyle w:val="ae"/>
          </w:rPr>
          <w:t>Закон Астраханской области от 14 октября 2008 г. № 60/2008-ОЗ</w:t>
        </w:r>
      </w:hyperlink>
      <w:r>
        <w:t xml:space="preserve"> «О вн</w:t>
      </w:r>
      <w:r>
        <w:t>е</w:t>
      </w:r>
      <w:r>
        <w:t>сении изменения в статью 3 Закона Астраханской области «О ежемесячном пос</w:t>
      </w:r>
      <w:r>
        <w:t>о</w:t>
      </w:r>
      <w:r>
        <w:t>бии на ребенка»;</w:t>
      </w:r>
    </w:p>
    <w:p w:rsidR="00E973C3" w:rsidRDefault="00E973C3" w:rsidP="00E973C3">
      <w:r>
        <w:t xml:space="preserve">23) </w:t>
      </w:r>
      <w:hyperlink r:id="rId67" w:tgtFrame="Logical" w:history="1">
        <w:r w:rsidRPr="00821E82">
          <w:rPr>
            <w:rStyle w:val="ae"/>
          </w:rPr>
          <w:t>Закон Астраханской области от 14 октября 2008 г. № 61/2008-ОЗ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r>
        <w:t xml:space="preserve">24) </w:t>
      </w:r>
      <w:hyperlink r:id="rId68" w:tgtFrame="Logical" w:history="1">
        <w:r w:rsidRPr="00821E82">
          <w:rPr>
            <w:rStyle w:val="ae"/>
          </w:rPr>
          <w:t>Закон Астраханской области от 4 июня 2009 г. № 39/2009-ОЗ</w:t>
        </w:r>
      </w:hyperlink>
      <w:r>
        <w:t xml:space="preserve"> «О внесении изменений в отдельные законодательные акты Астраханской области в связи с изменением формы предоставления мер социальной поддержки отдельных кат</w:t>
      </w:r>
      <w:r>
        <w:t>е</w:t>
      </w:r>
      <w:r>
        <w:t>горий граждан»;</w:t>
      </w:r>
    </w:p>
    <w:p w:rsidR="00E973C3" w:rsidRDefault="00E973C3" w:rsidP="00E973C3">
      <w:r>
        <w:t xml:space="preserve">25) </w:t>
      </w:r>
      <w:hyperlink r:id="rId69" w:tgtFrame="Logical" w:history="1">
        <w:r w:rsidRPr="00821E82">
          <w:rPr>
            <w:rStyle w:val="ae"/>
          </w:rPr>
          <w:t>Закон Астраханской области от 23 сентября 2009 г. № 68/2009-ОЗ</w:t>
        </w:r>
      </w:hyperlink>
      <w:r>
        <w:t xml:space="preserve"> «О внесении изменения в статью 2 Закона Астраханской области «О ежемесячном пособии на ребенка»;</w:t>
      </w:r>
    </w:p>
    <w:p w:rsidR="00E973C3" w:rsidRDefault="00E973C3" w:rsidP="00E973C3">
      <w:r>
        <w:lastRenderedPageBreak/>
        <w:t xml:space="preserve">26) </w:t>
      </w:r>
      <w:hyperlink r:id="rId70" w:tgtFrame="Logical" w:history="1">
        <w:r w:rsidRPr="00821E82">
          <w:rPr>
            <w:rStyle w:val="ae"/>
          </w:rPr>
          <w:t>Закон Астраханской области от 2 марта 2010 г. № 6/2010-ОЗ</w:t>
        </w:r>
      </w:hyperlink>
      <w:r>
        <w:t xml:space="preserve"> «О внесении изменений в Закон Астраханской области «О ежемесячном дополнительном с</w:t>
      </w:r>
      <w:r>
        <w:t>о</w:t>
      </w:r>
      <w:r>
        <w:t>циальном пособии членам семей погибших (умерших) участников боевых де</w:t>
      </w:r>
      <w:r>
        <w:t>й</w:t>
      </w:r>
      <w:r>
        <w:t>ствий, а также лиц, погибших (умерших) при исполнении обязанностей военной службы (служебных обязанностей)»;</w:t>
      </w:r>
    </w:p>
    <w:p w:rsidR="00E973C3" w:rsidRDefault="00E973C3" w:rsidP="00E973C3">
      <w:r>
        <w:t xml:space="preserve">27) </w:t>
      </w:r>
      <w:hyperlink r:id="rId71" w:tgtFrame="Logical" w:history="1">
        <w:r w:rsidRPr="00821E82">
          <w:rPr>
            <w:rStyle w:val="ae"/>
          </w:rPr>
          <w:t>Закон Астраханской области от 29 июня 2010 г. № 29/2010-ОЗ</w:t>
        </w:r>
      </w:hyperlink>
      <w:r>
        <w:t xml:space="preserve"> «О разм</w:t>
      </w:r>
      <w:r>
        <w:t>е</w:t>
      </w:r>
      <w:r>
        <w:t>рах, условиях и порядке возмещения расходов, связанных с предоставлением мер социальной поддержки по оплате жилого помещения и коммунальных услуг пед</w:t>
      </w:r>
      <w:r>
        <w:t>а</w:t>
      </w:r>
      <w:r>
        <w:t>гогическим работникам образовательных учреждений, работающим и прожива</w:t>
      </w:r>
      <w:r>
        <w:t>ю</w:t>
      </w:r>
      <w:r>
        <w:t>щим в сельской местности, рабочих поселках (поселках городского типа) на те</w:t>
      </w:r>
      <w:r>
        <w:t>р</w:t>
      </w:r>
      <w:r>
        <w:t>ритории Астраханской области»;</w:t>
      </w:r>
    </w:p>
    <w:p w:rsidR="00E973C3" w:rsidRDefault="00E973C3" w:rsidP="00E973C3">
      <w:r>
        <w:t xml:space="preserve">28) статью 3 </w:t>
      </w:r>
      <w:hyperlink r:id="rId72" w:tgtFrame="Logical" w:history="1">
        <w:r w:rsidRPr="00821E82">
          <w:rPr>
            <w:rStyle w:val="ae"/>
          </w:rPr>
          <w:t>Закона Астраханской области от 29 июня 2010 г. № 31/2010-ОЗ</w:t>
        </w:r>
      </w:hyperlink>
      <w:r>
        <w:t xml:space="preserve"> «О внесении изменений в отдельные законодательные акты Астраханской обл</w:t>
      </w:r>
      <w:r>
        <w:t>а</w:t>
      </w:r>
      <w:r>
        <w:t>сти»;</w:t>
      </w:r>
    </w:p>
    <w:p w:rsidR="00E973C3" w:rsidRDefault="00E973C3" w:rsidP="00E973C3">
      <w:r>
        <w:t xml:space="preserve">29) </w:t>
      </w:r>
      <w:hyperlink r:id="rId73" w:tgtFrame="Logical" w:history="1">
        <w:r w:rsidRPr="00821E82">
          <w:rPr>
            <w:rStyle w:val="ae"/>
          </w:rPr>
          <w:t>Закон Астраханской области от 1 марта 2011 г. № 12/2011-ОЗ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размерах,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сельской местн</w:t>
      </w:r>
      <w:r>
        <w:t>о</w:t>
      </w:r>
      <w:r>
        <w:t>сти, рабочих поселках (поселках городского типа) на территории Астраханской области»;</w:t>
      </w:r>
    </w:p>
    <w:p w:rsidR="00E973C3" w:rsidRDefault="00E973C3" w:rsidP="00E973C3">
      <w:r>
        <w:t xml:space="preserve">30) </w:t>
      </w:r>
      <w:hyperlink r:id="rId74" w:tgtFrame="Logical" w:history="1">
        <w:r w:rsidRPr="00821E82">
          <w:rPr>
            <w:rStyle w:val="ae"/>
          </w:rPr>
          <w:t>Закон Астраханской области от 13 апреля 2011 г. № 19/2011-ОЗ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 и в статью 1 Закона Астраханской области «О ра</w:t>
      </w:r>
      <w:r>
        <w:t>з</w:t>
      </w:r>
      <w:r>
        <w:t>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</w:t>
      </w:r>
      <w:r>
        <w:t>и</w:t>
      </w:r>
      <w:r>
        <w:t>вающим в сельской местности, рабочих поселках (поселках городского типа) на территории Астраханской области»;</w:t>
      </w:r>
    </w:p>
    <w:p w:rsidR="00E973C3" w:rsidRDefault="00E973C3" w:rsidP="00E973C3">
      <w:r>
        <w:t xml:space="preserve">31) </w:t>
      </w:r>
      <w:hyperlink r:id="rId75" w:tgtFrame="Logical" w:history="1">
        <w:r w:rsidRPr="00821E82">
          <w:rPr>
            <w:rStyle w:val="ae"/>
          </w:rPr>
          <w:t>Закон Астраханской области от 10 апреля 2012 г. № 11/2012-ОЗ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r>
        <w:t xml:space="preserve">32) </w:t>
      </w:r>
      <w:hyperlink r:id="rId76" w:tgtFrame="Logical" w:history="1">
        <w:r w:rsidRPr="00821E82">
          <w:rPr>
            <w:rStyle w:val="ae"/>
          </w:rPr>
          <w:t>Закон Астраханской области от 10 апреля 2012 г. № 12/2012-ОЗ</w:t>
        </w:r>
      </w:hyperlink>
      <w:r>
        <w:t xml:space="preserve"> «О соц</w:t>
      </w:r>
      <w:r>
        <w:t>и</w:t>
      </w:r>
      <w:r>
        <w:t>альной поддержке многодетных семей в Астраханской области»;</w:t>
      </w:r>
    </w:p>
    <w:p w:rsidR="00E973C3" w:rsidRDefault="00E973C3" w:rsidP="00E973C3">
      <w:r>
        <w:t xml:space="preserve">33) </w:t>
      </w:r>
      <w:hyperlink r:id="rId77" w:tgtFrame="Logical" w:history="1">
        <w:r w:rsidRPr="00821E82">
          <w:rPr>
            <w:rStyle w:val="ae"/>
          </w:rPr>
          <w:t>Закон Астраханской области от 11 мая 2012 г. № 25/2012-ОЗ</w:t>
        </w:r>
      </w:hyperlink>
      <w:r>
        <w:t xml:space="preserve"> «О внесении изменений в Закон Астраханской области «О ежемесячном пособии на ребенка»;</w:t>
      </w:r>
    </w:p>
    <w:p w:rsidR="00E973C3" w:rsidRDefault="00E973C3" w:rsidP="00E973C3">
      <w:r>
        <w:t xml:space="preserve">34) </w:t>
      </w:r>
      <w:hyperlink r:id="rId78" w:tgtFrame="Logical" w:history="1">
        <w:r w:rsidRPr="00821E82">
          <w:rPr>
            <w:rStyle w:val="ae"/>
          </w:rPr>
          <w:t>Закон Астраханской области от 6 августа 2012 г. № 52/2012-ОЗ</w:t>
        </w:r>
      </w:hyperlink>
      <w:r>
        <w:t xml:space="preserve"> «О внес</w:t>
      </w:r>
      <w:r>
        <w:t>е</w:t>
      </w:r>
      <w:r>
        <w:t>нии изменений в Закон Астраханской области «О дополнительной материальной поддержке семей, усыновивших детей»;</w:t>
      </w:r>
    </w:p>
    <w:p w:rsidR="00E973C3" w:rsidRDefault="00E973C3" w:rsidP="00E973C3">
      <w:r>
        <w:t xml:space="preserve">35) </w:t>
      </w:r>
      <w:hyperlink r:id="rId79" w:tgtFrame="Logical" w:history="1">
        <w:r w:rsidRPr="00821E82">
          <w:rPr>
            <w:rStyle w:val="ae"/>
          </w:rPr>
          <w:t>Закон Астраханской области от 26 декабря 2012 г. № 90/2012-ОЗ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о</w:t>
      </w:r>
      <w:r>
        <w:t>т</w:t>
      </w:r>
      <w:r>
        <w:t>дельных категорий граждан»;</w:t>
      </w:r>
    </w:p>
    <w:p w:rsidR="00E973C3" w:rsidRDefault="00E973C3" w:rsidP="00E973C3">
      <w:r>
        <w:t xml:space="preserve">36) статью 1 </w:t>
      </w:r>
      <w:hyperlink r:id="rId80" w:tgtFrame="Logical" w:history="1">
        <w:r w:rsidRPr="00821E82">
          <w:rPr>
            <w:rStyle w:val="ae"/>
          </w:rPr>
          <w:t>Закона Астраханской области от 9 сентября 2013 г. № 42/2013-ОЗ</w:t>
        </w:r>
      </w:hyperlink>
      <w:r>
        <w:t xml:space="preserve"> «О внесении изменений в Закон Астраханской области «О размерах, условиях и порядке возмещения расходов, связанных с предоставлением мер социальной поддержки по оплате жилого помещения и коммунальных услуг педагогическим работникам образовательных учреждений, работающим и проживающим в сел</w:t>
      </w:r>
      <w:r>
        <w:t>ь</w:t>
      </w:r>
      <w:r>
        <w:t>ской местности, рабочих поселках (поселках городского типа) на территории Ас</w:t>
      </w:r>
      <w:r>
        <w:t>т</w:t>
      </w:r>
      <w:r>
        <w:t>раханской области» и Закон Астраханской области «О порядке и условиях пред</w:t>
      </w:r>
      <w:r>
        <w:t>о</w:t>
      </w:r>
      <w:r>
        <w:t>ставления компенсации расходов на оплату жилых помещений и коммунальных услуг отдельным категориям граждан»;</w:t>
      </w:r>
    </w:p>
    <w:p w:rsidR="00E973C3" w:rsidRDefault="00E973C3" w:rsidP="00E973C3">
      <w:r>
        <w:lastRenderedPageBreak/>
        <w:t xml:space="preserve">37) </w:t>
      </w:r>
      <w:hyperlink r:id="rId81" w:tgtFrame="Logical" w:history="1">
        <w:r w:rsidRPr="00821E82">
          <w:rPr>
            <w:rStyle w:val="ae"/>
          </w:rPr>
          <w:t>Закон Астраханской области от 18 ноября 2013 г. № 61/2013-ОЗ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дополнительных мерах соц</w:t>
      </w:r>
      <w:r>
        <w:t>и</w:t>
      </w:r>
      <w:r>
        <w:t>альной поддержки граждан, выполнявших задачи в условиях вооруженного ко</w:t>
      </w:r>
      <w:r>
        <w:t>н</w:t>
      </w:r>
      <w:r>
        <w:t>фликта в Чеченской Республике, а также непосредственно участвовавших в бор</w:t>
      </w:r>
      <w:r>
        <w:t>ь</w:t>
      </w:r>
      <w:r>
        <w:t>бе с терроризмом на территории Республики Дагестан и Чеченской Республики»;</w:t>
      </w:r>
    </w:p>
    <w:p w:rsidR="00E973C3" w:rsidRDefault="00E973C3" w:rsidP="00E973C3">
      <w:r>
        <w:t xml:space="preserve">38) </w:t>
      </w:r>
      <w:hyperlink r:id="rId82" w:tgtFrame="Logical" w:history="1">
        <w:r w:rsidRPr="00821E82">
          <w:rPr>
            <w:rStyle w:val="ae"/>
          </w:rPr>
          <w:t>Закон Астраханской области от 10 февраля 2014 г. № 5/2014-ОЗ</w:t>
        </w:r>
      </w:hyperlink>
      <w:r>
        <w:t xml:space="preserve"> «О вн</w:t>
      </w:r>
      <w:r>
        <w:t>е</w:t>
      </w:r>
      <w:r>
        <w:t>сении изменений в Закон Астраханской области «О социальной поддержке мног</w:t>
      </w:r>
      <w:r>
        <w:t>о</w:t>
      </w:r>
      <w:r>
        <w:t>детных семей в Астраханской области»;</w:t>
      </w:r>
    </w:p>
    <w:p w:rsidR="00E973C3" w:rsidRDefault="00E973C3" w:rsidP="00E973C3">
      <w:r>
        <w:t xml:space="preserve">39) статьи 1–4, 21 </w:t>
      </w:r>
      <w:hyperlink r:id="rId83" w:tgtFrame="Logical" w:history="1">
        <w:r w:rsidRPr="00821E82">
          <w:rPr>
            <w:rStyle w:val="ae"/>
          </w:rPr>
          <w:t>Закона Астраханской области от 8 мая 2014 г. № 19/2014-ОЗ</w:t>
        </w:r>
      </w:hyperlink>
      <w:r>
        <w:t xml:space="preserve"> «О внесении изменений в отдельные законодательные акты Астраханской о</w:t>
      </w:r>
      <w:r>
        <w:t>б</w:t>
      </w:r>
      <w:r>
        <w:t>ласти и признании утратившим силу Закона Астраханской области «О воспитании и обучении детей-инвалидов на дому и порядке компенсации затрат родителей на эти цели»;</w:t>
      </w:r>
    </w:p>
    <w:p w:rsidR="00E973C3" w:rsidRDefault="00E973C3" w:rsidP="00E973C3">
      <w:r>
        <w:t xml:space="preserve">40) </w:t>
      </w:r>
      <w:hyperlink r:id="rId84" w:tgtFrame="Logical" w:history="1">
        <w:r w:rsidRPr="00821E82">
          <w:rPr>
            <w:rStyle w:val="ae"/>
          </w:rPr>
          <w:t>Закон Астраханской области от 10 ноября 2014 г. № 66/2014-ОЗ</w:t>
        </w:r>
      </w:hyperlink>
      <w:r>
        <w:t xml:space="preserve"> «О вн</w:t>
      </w:r>
      <w:r>
        <w:t>е</w:t>
      </w:r>
      <w:r>
        <w:t>сении изменений в статью 2 Закона Астраханской области «О дополнительной материальной поддержке семей, усыновивших детей»;</w:t>
      </w:r>
    </w:p>
    <w:p w:rsidR="00E973C3" w:rsidRDefault="00E973C3" w:rsidP="00E973C3">
      <w:r>
        <w:t xml:space="preserve">41) статьи 2, 3, 4, 11 </w:t>
      </w:r>
      <w:hyperlink r:id="rId85" w:tgtFrame="Logical" w:history="1">
        <w:r w:rsidRPr="00821E82">
          <w:rPr>
            <w:rStyle w:val="ae"/>
          </w:rPr>
          <w:t>Закона Астраханской области от 10 ноября 2014 г. № 67/2014-ОЗ</w:t>
        </w:r>
      </w:hyperlink>
      <w:r>
        <w:t xml:space="preserve"> «О внесении изменений в отдельные законодательные акты Астр</w:t>
      </w:r>
      <w:r>
        <w:t>а</w:t>
      </w:r>
      <w:r>
        <w:t>ханской области»;</w:t>
      </w:r>
    </w:p>
    <w:p w:rsidR="00E973C3" w:rsidRDefault="00E973C3" w:rsidP="00E973C3">
      <w:r>
        <w:t xml:space="preserve">42) статьи 2, 4 </w:t>
      </w:r>
      <w:hyperlink r:id="rId86" w:tgtFrame="Logical" w:history="1">
        <w:r w:rsidRPr="00821E82">
          <w:rPr>
            <w:rStyle w:val="ae"/>
          </w:rPr>
          <w:t>Закона Астраханской области от 4 сентября 2015 г. № 55/2015-ОЗ</w:t>
        </w:r>
      </w:hyperlink>
      <w:r>
        <w:t xml:space="preserve"> «О внесении изменений в отдельные законодательные акты Астр</w:t>
      </w:r>
      <w:r>
        <w:t>а</w:t>
      </w:r>
      <w:r>
        <w:t>ханской области»;</w:t>
      </w:r>
    </w:p>
    <w:p w:rsidR="00E973C3" w:rsidRDefault="00E973C3" w:rsidP="00E973C3">
      <w:r>
        <w:t xml:space="preserve">43) статьи 7, 19 </w:t>
      </w:r>
      <w:hyperlink r:id="rId87" w:tgtFrame="Logical" w:history="1">
        <w:r w:rsidRPr="00821E82">
          <w:rPr>
            <w:rStyle w:val="ae"/>
          </w:rPr>
          <w:t>Закона Астраханской области от 6 ноября 2015 г. № 76/2015-ОЗ</w:t>
        </w:r>
      </w:hyperlink>
      <w:r>
        <w:t xml:space="preserve"> «О реализации Федерального закона «Об особенностях составления и утве</w:t>
      </w:r>
      <w:r>
        <w:t>р</w:t>
      </w:r>
      <w:r>
        <w:t>ждения проектов бюджетов бюджетной системы Российской Федерации на 2016 год, о внесении изменений в отдельные законодательные акты Российской Фед</w:t>
      </w:r>
      <w:r>
        <w:t>е</w:t>
      </w:r>
      <w:r>
        <w:t>рации и признании утратившей силу статьи 3 Федерального закона «О приост</w:t>
      </w:r>
      <w:r>
        <w:t>а</w:t>
      </w:r>
      <w:r>
        <w:t>новлении действия отдельных положений Бюджетного кодекса Российской Фед</w:t>
      </w:r>
      <w:r>
        <w:t>е</w:t>
      </w:r>
      <w:r>
        <w:t>рации»;</w:t>
      </w:r>
    </w:p>
    <w:p w:rsidR="00E973C3" w:rsidRDefault="00E973C3" w:rsidP="00E973C3">
      <w:r>
        <w:t xml:space="preserve">44) статью 4 </w:t>
      </w:r>
      <w:hyperlink r:id="rId88" w:tgtFrame="Logical" w:history="1">
        <w:r w:rsidRPr="00821E82">
          <w:rPr>
            <w:rStyle w:val="ae"/>
          </w:rPr>
          <w:t>Закона Астраханской области от 11 декабря 2015 г. № 97/2015-ОЗ</w:t>
        </w:r>
      </w:hyperlink>
      <w:r>
        <w:t xml:space="preserve"> «О внесении изменений в отдельные законодательные акты Астраханской о</w:t>
      </w:r>
      <w:r>
        <w:t>б</w:t>
      </w:r>
      <w:r>
        <w:t>ласти»;</w:t>
      </w:r>
    </w:p>
    <w:p w:rsidR="00E973C3" w:rsidRDefault="00E973C3" w:rsidP="00E973C3">
      <w:r>
        <w:t xml:space="preserve">45) статьи 2, 4, 6 </w:t>
      </w:r>
      <w:hyperlink r:id="rId89" w:tgtFrame="Logical" w:history="1">
        <w:r w:rsidRPr="00821E82">
          <w:rPr>
            <w:rStyle w:val="ae"/>
          </w:rPr>
          <w:t>Закона Астраханской области от 28 декабря 2015 г. № 104/2015-ОЗ</w:t>
        </w:r>
      </w:hyperlink>
      <w:r>
        <w:t xml:space="preserve"> «О внесении изменений в отдельные законодательные акты Астр</w:t>
      </w:r>
      <w:r>
        <w:t>а</w:t>
      </w:r>
      <w:r>
        <w:t>ханской области»;</w:t>
      </w:r>
    </w:p>
    <w:p w:rsidR="00E973C3" w:rsidRDefault="00E973C3" w:rsidP="00E973C3">
      <w:r>
        <w:t xml:space="preserve">46) статью 2 </w:t>
      </w:r>
      <w:hyperlink r:id="rId90" w:tgtFrame="Logical" w:history="1">
        <w:r w:rsidRPr="00821E82">
          <w:rPr>
            <w:rStyle w:val="ae"/>
          </w:rPr>
          <w:t>Закона Астраханской области от 1 марта 2016 г. № 7/2016-ОЗ</w:t>
        </w:r>
      </w:hyperlink>
      <w:r>
        <w:t xml:space="preserve"> «О внесении изменений в отдельные законодательные акты Астраханской обл</w:t>
      </w:r>
      <w:r>
        <w:t>а</w:t>
      </w:r>
      <w:r>
        <w:t>сти»;</w:t>
      </w:r>
    </w:p>
    <w:p w:rsidR="00E973C3" w:rsidRDefault="00E973C3" w:rsidP="00E973C3">
      <w:r>
        <w:t xml:space="preserve">47) статьи 1, 3 </w:t>
      </w:r>
      <w:hyperlink r:id="rId91" w:tgtFrame="Logical" w:history="1">
        <w:r w:rsidRPr="00821E82">
          <w:rPr>
            <w:rStyle w:val="ae"/>
          </w:rPr>
          <w:t>Закона Астраханской области от 1 июня 2016 г. № 29/2016-ОЗ</w:t>
        </w:r>
      </w:hyperlink>
      <w:r>
        <w:t xml:space="preserve"> «О внесении изменений в отдельные законодательные акты Астраханской обл</w:t>
      </w:r>
      <w:r>
        <w:t>а</w:t>
      </w:r>
      <w:r>
        <w:t>сти»;</w:t>
      </w:r>
    </w:p>
    <w:p w:rsidR="00E973C3" w:rsidRDefault="00E973C3" w:rsidP="00E973C3">
      <w:r>
        <w:t xml:space="preserve">48) статью 1 </w:t>
      </w:r>
      <w:hyperlink r:id="rId92" w:tgtFrame="Logical" w:history="1">
        <w:r w:rsidRPr="00054C4D">
          <w:rPr>
            <w:rStyle w:val="ae"/>
          </w:rPr>
          <w:t>Закона Астраханской области от 28 ноября 2016 г. № 80/2016-ОЗ</w:t>
        </w:r>
      </w:hyperlink>
      <w:r>
        <w:t xml:space="preserve"> «О внесении изменений в статью 1 Закона Астраханской области «О пособии на ребенка» и Закон Астраханской области «О порядке ведения органами местн</w:t>
      </w:r>
      <w:r>
        <w:t>о</w:t>
      </w:r>
      <w:r>
        <w:t>го самоуправления учета малоимущих граждан в качестве нуждающихся в жилых помещениях, предоставляемых по договорам социального найма из муниципал</w:t>
      </w:r>
      <w:r>
        <w:t>ь</w:t>
      </w:r>
      <w:r>
        <w:t>ного жилищного фонда.</w:t>
      </w:r>
    </w:p>
    <w:p w:rsidR="00E973C3" w:rsidRDefault="00E973C3" w:rsidP="00E973C3"/>
    <w:p w:rsidR="00E973C3" w:rsidRDefault="00E973C3" w:rsidP="00E973C3"/>
    <w:p w:rsidR="00E973C3" w:rsidRDefault="00E973C3" w:rsidP="00E973C3">
      <w:r>
        <w:t>Губернатор</w:t>
      </w:r>
    </w:p>
    <w:p w:rsidR="00E973C3" w:rsidRDefault="00E973C3" w:rsidP="00E973C3">
      <w:r>
        <w:t>Астраханской области</w:t>
      </w:r>
    </w:p>
    <w:p w:rsidR="00E973C3" w:rsidRDefault="00E973C3" w:rsidP="00E973C3">
      <w:r>
        <w:t>А.А. Жилкин</w:t>
      </w:r>
    </w:p>
    <w:p w:rsidR="00E973C3" w:rsidRDefault="00E973C3" w:rsidP="00E973C3"/>
    <w:p w:rsidR="00E973C3" w:rsidRDefault="00E973C3" w:rsidP="00E973C3"/>
    <w:p w:rsidR="00E973C3" w:rsidRDefault="00E973C3" w:rsidP="00E973C3">
      <w:r>
        <w:t>г. Астрахань</w:t>
      </w:r>
    </w:p>
    <w:p w:rsidR="00E973C3" w:rsidRDefault="00E973C3" w:rsidP="00E973C3">
      <w:r>
        <w:t>22 декабря 2016 г.</w:t>
      </w:r>
    </w:p>
    <w:p w:rsidR="00E973C3" w:rsidRPr="004D55B8" w:rsidRDefault="00E973C3" w:rsidP="00E973C3">
      <w:r>
        <w:t>Рег. № 85/2016-ОЗ</w:t>
      </w:r>
    </w:p>
    <w:p w:rsidR="00E973C3" w:rsidRDefault="00E973C3" w:rsidP="00E973C3"/>
    <w:p w:rsidR="00EE0558" w:rsidRPr="00E973C3" w:rsidRDefault="00EE0558" w:rsidP="00E973C3"/>
    <w:sectPr w:rsidR="00EE0558" w:rsidRPr="00E973C3" w:rsidSect="004D55B8">
      <w:headerReference w:type="even" r:id="rId93"/>
      <w:pgSz w:w="11907" w:h="16840" w:code="9"/>
      <w:pgMar w:top="1134" w:right="850" w:bottom="1134" w:left="1701" w:header="73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201" w:rsidRDefault="00A04201">
      <w:r>
        <w:separator/>
      </w:r>
    </w:p>
  </w:endnote>
  <w:endnote w:type="continuationSeparator" w:id="0">
    <w:p w:rsidR="00A04201" w:rsidRDefault="00A0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201" w:rsidRDefault="00A04201">
      <w:r>
        <w:separator/>
      </w:r>
    </w:p>
  </w:footnote>
  <w:footnote w:type="continuationSeparator" w:id="0">
    <w:p w:rsidR="00A04201" w:rsidRDefault="00A04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28D" w:rsidRDefault="00E3728D" w:rsidP="00F235C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728D" w:rsidRDefault="00E3728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952"/>
    <w:multiLevelType w:val="multilevel"/>
    <w:tmpl w:val="B9E413C8"/>
    <w:lvl w:ilvl="0">
      <w:start w:val="1"/>
      <w:numFmt w:val="decimal"/>
      <w:lvlText w:val="%1."/>
      <w:lvlJc w:val="left"/>
      <w:pPr>
        <w:ind w:left="1440" w:hanging="90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632" w:hanging="106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59" w:hanging="106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0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916" w:hanging="2160"/>
      </w:pPr>
      <w:rPr>
        <w:rFonts w:cs="Times New Roman" w:hint="default"/>
      </w:rPr>
    </w:lvl>
  </w:abstractNum>
  <w:abstractNum w:abstractNumId="1">
    <w:nsid w:val="1C551FB9"/>
    <w:multiLevelType w:val="hybridMultilevel"/>
    <w:tmpl w:val="D4BCCD08"/>
    <w:lvl w:ilvl="0" w:tplc="9DBCC4B4">
      <w:start w:val="1"/>
      <w:numFmt w:val="decimal"/>
      <w:lvlText w:val="%1) "/>
      <w:lvlJc w:val="left"/>
      <w:pPr>
        <w:ind w:left="928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>
    <w:nsid w:val="418D7CFB"/>
    <w:multiLevelType w:val="hybridMultilevel"/>
    <w:tmpl w:val="D8FA7826"/>
    <w:lvl w:ilvl="0" w:tplc="3726029E">
      <w:start w:val="44"/>
      <w:numFmt w:val="decimal"/>
      <w:lvlText w:val="%1)"/>
      <w:lvlJc w:val="left"/>
      <w:pPr>
        <w:ind w:left="1241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">
    <w:nsid w:val="588B0D3F"/>
    <w:multiLevelType w:val="hybridMultilevel"/>
    <w:tmpl w:val="4EB6F03C"/>
    <w:lvl w:ilvl="0" w:tplc="9DBCC4B4">
      <w:start w:val="1"/>
      <w:numFmt w:val="decimal"/>
      <w:lvlText w:val="%1) "/>
      <w:lvlJc w:val="left"/>
      <w:pPr>
        <w:ind w:left="1211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71BB6961"/>
    <w:multiLevelType w:val="hybridMultilevel"/>
    <w:tmpl w:val="37703C20"/>
    <w:lvl w:ilvl="0" w:tplc="7E82D6BA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1B6B"/>
    <w:rsid w:val="00005045"/>
    <w:rsid w:val="000110A0"/>
    <w:rsid w:val="00011DDA"/>
    <w:rsid w:val="00014371"/>
    <w:rsid w:val="000147F5"/>
    <w:rsid w:val="000154E4"/>
    <w:rsid w:val="000247E6"/>
    <w:rsid w:val="00051CEB"/>
    <w:rsid w:val="00054C4D"/>
    <w:rsid w:val="000672B9"/>
    <w:rsid w:val="00072F89"/>
    <w:rsid w:val="0007570A"/>
    <w:rsid w:val="000768BF"/>
    <w:rsid w:val="00077A1E"/>
    <w:rsid w:val="00081D05"/>
    <w:rsid w:val="000840B6"/>
    <w:rsid w:val="00094C43"/>
    <w:rsid w:val="000A78D0"/>
    <w:rsid w:val="000C7507"/>
    <w:rsid w:val="000D4CB7"/>
    <w:rsid w:val="00103795"/>
    <w:rsid w:val="00103CC0"/>
    <w:rsid w:val="0010613F"/>
    <w:rsid w:val="00117023"/>
    <w:rsid w:val="001175CA"/>
    <w:rsid w:val="00121D1E"/>
    <w:rsid w:val="00124AB8"/>
    <w:rsid w:val="00130F19"/>
    <w:rsid w:val="00130F2E"/>
    <w:rsid w:val="00131B38"/>
    <w:rsid w:val="0013687E"/>
    <w:rsid w:val="00153ED9"/>
    <w:rsid w:val="001548C5"/>
    <w:rsid w:val="00161978"/>
    <w:rsid w:val="00162D59"/>
    <w:rsid w:val="00167619"/>
    <w:rsid w:val="00172395"/>
    <w:rsid w:val="001810D0"/>
    <w:rsid w:val="00186A9A"/>
    <w:rsid w:val="001A5DDD"/>
    <w:rsid w:val="001B1957"/>
    <w:rsid w:val="001C3026"/>
    <w:rsid w:val="001C7C90"/>
    <w:rsid w:val="001D5405"/>
    <w:rsid w:val="001E24A4"/>
    <w:rsid w:val="001F1B6B"/>
    <w:rsid w:val="00201983"/>
    <w:rsid w:val="00201E88"/>
    <w:rsid w:val="00203DD0"/>
    <w:rsid w:val="00203EEC"/>
    <w:rsid w:val="00204C8C"/>
    <w:rsid w:val="00205506"/>
    <w:rsid w:val="0021084A"/>
    <w:rsid w:val="0021411D"/>
    <w:rsid w:val="0022108A"/>
    <w:rsid w:val="002222F0"/>
    <w:rsid w:val="00227442"/>
    <w:rsid w:val="00227A93"/>
    <w:rsid w:val="00230D59"/>
    <w:rsid w:val="0024564D"/>
    <w:rsid w:val="00273111"/>
    <w:rsid w:val="00285368"/>
    <w:rsid w:val="00293B4C"/>
    <w:rsid w:val="00297F8C"/>
    <w:rsid w:val="002C66EB"/>
    <w:rsid w:val="002D3CC9"/>
    <w:rsid w:val="002D67C0"/>
    <w:rsid w:val="002D67F8"/>
    <w:rsid w:val="002E3CA8"/>
    <w:rsid w:val="002E70F8"/>
    <w:rsid w:val="002E7A2A"/>
    <w:rsid w:val="002E7AAD"/>
    <w:rsid w:val="002F3D19"/>
    <w:rsid w:val="0030613F"/>
    <w:rsid w:val="003068B6"/>
    <w:rsid w:val="00307153"/>
    <w:rsid w:val="00325A60"/>
    <w:rsid w:val="00326700"/>
    <w:rsid w:val="00343377"/>
    <w:rsid w:val="003524FD"/>
    <w:rsid w:val="00354443"/>
    <w:rsid w:val="00364210"/>
    <w:rsid w:val="00364234"/>
    <w:rsid w:val="0038028E"/>
    <w:rsid w:val="003819EE"/>
    <w:rsid w:val="00387DB7"/>
    <w:rsid w:val="003A028F"/>
    <w:rsid w:val="003B1702"/>
    <w:rsid w:val="003B608A"/>
    <w:rsid w:val="003C5BB7"/>
    <w:rsid w:val="003E0A96"/>
    <w:rsid w:val="003E121A"/>
    <w:rsid w:val="003F0B34"/>
    <w:rsid w:val="003F5829"/>
    <w:rsid w:val="0043144E"/>
    <w:rsid w:val="004451B3"/>
    <w:rsid w:val="004457AE"/>
    <w:rsid w:val="00447DE2"/>
    <w:rsid w:val="0045629D"/>
    <w:rsid w:val="00493D79"/>
    <w:rsid w:val="004A5370"/>
    <w:rsid w:val="004C16A7"/>
    <w:rsid w:val="004C4D61"/>
    <w:rsid w:val="004D411D"/>
    <w:rsid w:val="004D4F71"/>
    <w:rsid w:val="004D55B8"/>
    <w:rsid w:val="004E6238"/>
    <w:rsid w:val="004E67E2"/>
    <w:rsid w:val="004F3327"/>
    <w:rsid w:val="004F7703"/>
    <w:rsid w:val="00501F2D"/>
    <w:rsid w:val="005118B2"/>
    <w:rsid w:val="00514D22"/>
    <w:rsid w:val="00520E31"/>
    <w:rsid w:val="00521557"/>
    <w:rsid w:val="00541868"/>
    <w:rsid w:val="0055124B"/>
    <w:rsid w:val="00556ED2"/>
    <w:rsid w:val="00573147"/>
    <w:rsid w:val="0057777E"/>
    <w:rsid w:val="005A2CCE"/>
    <w:rsid w:val="005A470E"/>
    <w:rsid w:val="005A5022"/>
    <w:rsid w:val="005B4433"/>
    <w:rsid w:val="005C4DF5"/>
    <w:rsid w:val="005D07F8"/>
    <w:rsid w:val="005D27FA"/>
    <w:rsid w:val="005E2172"/>
    <w:rsid w:val="006038F1"/>
    <w:rsid w:val="006114F9"/>
    <w:rsid w:val="006208EE"/>
    <w:rsid w:val="00620B48"/>
    <w:rsid w:val="00626C0C"/>
    <w:rsid w:val="00644235"/>
    <w:rsid w:val="006470E4"/>
    <w:rsid w:val="00657E24"/>
    <w:rsid w:val="0066225E"/>
    <w:rsid w:val="00664344"/>
    <w:rsid w:val="0067564F"/>
    <w:rsid w:val="006901BC"/>
    <w:rsid w:val="006A2265"/>
    <w:rsid w:val="006A2667"/>
    <w:rsid w:val="006A2D17"/>
    <w:rsid w:val="006B7C1C"/>
    <w:rsid w:val="006C30DC"/>
    <w:rsid w:val="006C4ADF"/>
    <w:rsid w:val="006C7D2B"/>
    <w:rsid w:val="006D2655"/>
    <w:rsid w:val="006F6289"/>
    <w:rsid w:val="00714CFA"/>
    <w:rsid w:val="007239AC"/>
    <w:rsid w:val="00733808"/>
    <w:rsid w:val="0074049D"/>
    <w:rsid w:val="0074077F"/>
    <w:rsid w:val="00751148"/>
    <w:rsid w:val="007566BE"/>
    <w:rsid w:val="007622B1"/>
    <w:rsid w:val="00763FCA"/>
    <w:rsid w:val="00791A89"/>
    <w:rsid w:val="00797663"/>
    <w:rsid w:val="007A3DEA"/>
    <w:rsid w:val="007A5399"/>
    <w:rsid w:val="007B64FC"/>
    <w:rsid w:val="007C059C"/>
    <w:rsid w:val="007C5236"/>
    <w:rsid w:val="007C5A2B"/>
    <w:rsid w:val="007F1C26"/>
    <w:rsid w:val="00811ED8"/>
    <w:rsid w:val="00815CCE"/>
    <w:rsid w:val="00821E82"/>
    <w:rsid w:val="00823B69"/>
    <w:rsid w:val="0082447E"/>
    <w:rsid w:val="00834EFE"/>
    <w:rsid w:val="008357B1"/>
    <w:rsid w:val="0083679D"/>
    <w:rsid w:val="00851064"/>
    <w:rsid w:val="00876544"/>
    <w:rsid w:val="00876AE0"/>
    <w:rsid w:val="00885AD3"/>
    <w:rsid w:val="008900E6"/>
    <w:rsid w:val="00896E96"/>
    <w:rsid w:val="008B087A"/>
    <w:rsid w:val="008B4981"/>
    <w:rsid w:val="008C5FF7"/>
    <w:rsid w:val="008C7A3A"/>
    <w:rsid w:val="008D070D"/>
    <w:rsid w:val="008D22FF"/>
    <w:rsid w:val="008E145B"/>
    <w:rsid w:val="008E553C"/>
    <w:rsid w:val="008F6478"/>
    <w:rsid w:val="00901E07"/>
    <w:rsid w:val="00937B91"/>
    <w:rsid w:val="009416D0"/>
    <w:rsid w:val="00946EF1"/>
    <w:rsid w:val="00967B1E"/>
    <w:rsid w:val="00974C34"/>
    <w:rsid w:val="00977C1B"/>
    <w:rsid w:val="009838F0"/>
    <w:rsid w:val="00983D3F"/>
    <w:rsid w:val="00986904"/>
    <w:rsid w:val="00992301"/>
    <w:rsid w:val="00994AB1"/>
    <w:rsid w:val="00995450"/>
    <w:rsid w:val="009A0C25"/>
    <w:rsid w:val="009A1B37"/>
    <w:rsid w:val="009A4A42"/>
    <w:rsid w:val="009A66EF"/>
    <w:rsid w:val="009B7666"/>
    <w:rsid w:val="009F324A"/>
    <w:rsid w:val="00A001A6"/>
    <w:rsid w:val="00A0393B"/>
    <w:rsid w:val="00A04201"/>
    <w:rsid w:val="00A27113"/>
    <w:rsid w:val="00A52B08"/>
    <w:rsid w:val="00A57269"/>
    <w:rsid w:val="00A6394E"/>
    <w:rsid w:val="00A6533A"/>
    <w:rsid w:val="00A82B74"/>
    <w:rsid w:val="00A916B0"/>
    <w:rsid w:val="00AA1D74"/>
    <w:rsid w:val="00AA613E"/>
    <w:rsid w:val="00AC3138"/>
    <w:rsid w:val="00AC4941"/>
    <w:rsid w:val="00AD2641"/>
    <w:rsid w:val="00AD40D3"/>
    <w:rsid w:val="00AD7C75"/>
    <w:rsid w:val="00B30158"/>
    <w:rsid w:val="00B31938"/>
    <w:rsid w:val="00B365D8"/>
    <w:rsid w:val="00B41E7B"/>
    <w:rsid w:val="00B47769"/>
    <w:rsid w:val="00B56CAC"/>
    <w:rsid w:val="00B60469"/>
    <w:rsid w:val="00B62CFD"/>
    <w:rsid w:val="00B667C0"/>
    <w:rsid w:val="00B67464"/>
    <w:rsid w:val="00B8128D"/>
    <w:rsid w:val="00B90D44"/>
    <w:rsid w:val="00B96527"/>
    <w:rsid w:val="00C05C4E"/>
    <w:rsid w:val="00C075C0"/>
    <w:rsid w:val="00C102EA"/>
    <w:rsid w:val="00C15497"/>
    <w:rsid w:val="00C20587"/>
    <w:rsid w:val="00C24501"/>
    <w:rsid w:val="00C5386C"/>
    <w:rsid w:val="00C72BB4"/>
    <w:rsid w:val="00C77320"/>
    <w:rsid w:val="00C853E9"/>
    <w:rsid w:val="00CA2CE3"/>
    <w:rsid w:val="00CC31EE"/>
    <w:rsid w:val="00D0379E"/>
    <w:rsid w:val="00D052D9"/>
    <w:rsid w:val="00D169DD"/>
    <w:rsid w:val="00D206E0"/>
    <w:rsid w:val="00D40CFF"/>
    <w:rsid w:val="00D546DA"/>
    <w:rsid w:val="00D7519A"/>
    <w:rsid w:val="00D85FC4"/>
    <w:rsid w:val="00D94759"/>
    <w:rsid w:val="00D96902"/>
    <w:rsid w:val="00DA0597"/>
    <w:rsid w:val="00DC0EF7"/>
    <w:rsid w:val="00DC3FE4"/>
    <w:rsid w:val="00DD1B94"/>
    <w:rsid w:val="00DE7D9F"/>
    <w:rsid w:val="00DF238A"/>
    <w:rsid w:val="00E07869"/>
    <w:rsid w:val="00E14866"/>
    <w:rsid w:val="00E157AF"/>
    <w:rsid w:val="00E26CCB"/>
    <w:rsid w:val="00E32CC8"/>
    <w:rsid w:val="00E3728D"/>
    <w:rsid w:val="00E50287"/>
    <w:rsid w:val="00E71456"/>
    <w:rsid w:val="00E7520A"/>
    <w:rsid w:val="00E8268D"/>
    <w:rsid w:val="00E973C3"/>
    <w:rsid w:val="00EA65C2"/>
    <w:rsid w:val="00EB6518"/>
    <w:rsid w:val="00EC3165"/>
    <w:rsid w:val="00ED0BA9"/>
    <w:rsid w:val="00ED4648"/>
    <w:rsid w:val="00EE0558"/>
    <w:rsid w:val="00EE5ED3"/>
    <w:rsid w:val="00EF5A4F"/>
    <w:rsid w:val="00F0051A"/>
    <w:rsid w:val="00F13B1D"/>
    <w:rsid w:val="00F23256"/>
    <w:rsid w:val="00F235C4"/>
    <w:rsid w:val="00F3138B"/>
    <w:rsid w:val="00F31490"/>
    <w:rsid w:val="00F31ADF"/>
    <w:rsid w:val="00F3391C"/>
    <w:rsid w:val="00F93B39"/>
    <w:rsid w:val="00FA17C2"/>
    <w:rsid w:val="00FA3970"/>
    <w:rsid w:val="00FB280A"/>
    <w:rsid w:val="00FB43B6"/>
    <w:rsid w:val="00FC14A5"/>
    <w:rsid w:val="00FC403A"/>
    <w:rsid w:val="00FC635B"/>
    <w:rsid w:val="00FD3B90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A0420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A0420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A0420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A0420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0420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A0420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04201"/>
  </w:style>
  <w:style w:type="paragraph" w:styleId="a3">
    <w:name w:val="caption"/>
    <w:basedOn w:val="a"/>
    <w:next w:val="a"/>
    <w:qFormat/>
    <w:pPr>
      <w:jc w:val="center"/>
    </w:pPr>
    <w:rPr>
      <w:b/>
      <w:sz w:val="32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103CC0"/>
  </w:style>
  <w:style w:type="character" w:styleId="aa">
    <w:name w:val="footnote reference"/>
    <w:rsid w:val="006B7C1C"/>
    <w:rPr>
      <w:vertAlign w:val="superscript"/>
    </w:rPr>
  </w:style>
  <w:style w:type="paragraph" w:customStyle="1" w:styleId="ConsPlusNonformat">
    <w:name w:val="ConsPlusNonformat"/>
    <w:rsid w:val="00EE055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Normal">
    <w:name w:val="ConsPlusNormal"/>
    <w:rsid w:val="001F1B6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b">
    <w:name w:val="List Paragraph"/>
    <w:basedOn w:val="a"/>
    <w:uiPriority w:val="34"/>
    <w:rsid w:val="001F1B6B"/>
    <w:pPr>
      <w:ind w:left="720"/>
      <w:contextualSpacing/>
    </w:pPr>
  </w:style>
  <w:style w:type="paragraph" w:customStyle="1" w:styleId="ConsPlusTitlePage">
    <w:name w:val="ConsPlusTitlePage"/>
    <w:rsid w:val="001F1B6B"/>
    <w:pPr>
      <w:widowControl w:val="0"/>
      <w:autoSpaceDE w:val="0"/>
      <w:autoSpaceDN w:val="0"/>
    </w:pPr>
    <w:rPr>
      <w:rFonts w:ascii="Tahoma" w:hAnsi="Tahoma" w:cs="Tahoma"/>
    </w:rPr>
  </w:style>
  <w:style w:type="character" w:customStyle="1" w:styleId="a6">
    <w:name w:val="Верхний колонтитул Знак"/>
    <w:link w:val="a5"/>
    <w:uiPriority w:val="99"/>
    <w:locked/>
    <w:rsid w:val="001F1B6B"/>
  </w:style>
  <w:style w:type="character" w:customStyle="1" w:styleId="a8">
    <w:name w:val="Нижний колонтитул Знак"/>
    <w:link w:val="a7"/>
    <w:uiPriority w:val="99"/>
    <w:locked/>
    <w:rsid w:val="001F1B6B"/>
  </w:style>
  <w:style w:type="paragraph" w:styleId="ac">
    <w:name w:val="Balloon Text"/>
    <w:basedOn w:val="a"/>
    <w:link w:val="ad"/>
    <w:uiPriority w:val="99"/>
    <w:rsid w:val="001F1B6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1F1B6B"/>
    <w:rPr>
      <w:rFonts w:ascii="Tahoma" w:hAnsi="Tahoma" w:cs="Tahoma"/>
      <w:sz w:val="16"/>
      <w:szCs w:val="16"/>
    </w:rPr>
  </w:style>
  <w:style w:type="character" w:customStyle="1" w:styleId="blk">
    <w:name w:val="blk"/>
    <w:rsid w:val="001F1B6B"/>
    <w:rPr>
      <w:rFonts w:cs="Times New Roman"/>
    </w:rPr>
  </w:style>
  <w:style w:type="character" w:customStyle="1" w:styleId="apple-converted-space">
    <w:name w:val="apple-converted-space"/>
    <w:rsid w:val="001F1B6B"/>
    <w:rPr>
      <w:rFonts w:cs="Times New Roman"/>
    </w:rPr>
  </w:style>
  <w:style w:type="character" w:styleId="ae">
    <w:name w:val="Hyperlink"/>
    <w:basedOn w:val="a0"/>
    <w:rsid w:val="00A04201"/>
    <w:rPr>
      <w:color w:val="0000FF"/>
      <w:u w:val="none"/>
    </w:rPr>
  </w:style>
  <w:style w:type="paragraph" w:customStyle="1" w:styleId="ConsPlusTitle">
    <w:name w:val="ConsPlusTitle"/>
    <w:rsid w:val="001F1B6B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character" w:customStyle="1" w:styleId="diffins">
    <w:name w:val="diff_ins"/>
    <w:rsid w:val="001F1B6B"/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D55B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A04201"/>
    <w:rPr>
      <w:rFonts w:ascii="Arial" w:hAnsi="Arial"/>
      <w:b w:val="0"/>
      <w:i w:val="0"/>
      <w:iCs/>
      <w:color w:val="0000FF"/>
      <w:sz w:val="24"/>
      <w:u w:val="none"/>
    </w:rPr>
  </w:style>
  <w:style w:type="paragraph" w:styleId="af">
    <w:name w:val="annotation text"/>
    <w:aliases w:val="!Равноширинный текст документа"/>
    <w:basedOn w:val="a"/>
    <w:link w:val="af0"/>
    <w:rsid w:val="00A04201"/>
    <w:rPr>
      <w:rFonts w:ascii="Courier" w:hAnsi="Courier"/>
      <w:sz w:val="22"/>
      <w:szCs w:val="20"/>
    </w:rPr>
  </w:style>
  <w:style w:type="character" w:customStyle="1" w:styleId="af0">
    <w:name w:val="Текст примечания Знак"/>
    <w:aliases w:val="!Равноширинный текст документа Знак"/>
    <w:basedOn w:val="a0"/>
    <w:link w:val="af"/>
    <w:rsid w:val="004D55B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0420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A0420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0420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0420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0420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A0420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00eb30ff-a297-4756-bc62-047f75cc6e06.doc" TargetMode="External"/><Relationship Id="rId18" Type="http://schemas.openxmlformats.org/officeDocument/2006/relationships/hyperlink" Target="file:///C:\content\act\00eb30ff-a297-4756-bc62-047f75cc6e06.doc" TargetMode="External"/><Relationship Id="rId26" Type="http://schemas.openxmlformats.org/officeDocument/2006/relationships/hyperlink" Target="file:///C:\content\act\60e08dd3-a113-4c2c-bf2a-d7cdcd7938de.html" TargetMode="External"/><Relationship Id="rId39" Type="http://schemas.openxmlformats.org/officeDocument/2006/relationships/hyperlink" Target="file:///C:\content\act\75a4df35-7502-4eec-928b-90156cbad476.doc" TargetMode="External"/><Relationship Id="rId21" Type="http://schemas.openxmlformats.org/officeDocument/2006/relationships/hyperlink" Target="file:///C:\content\act\00eb30ff-a297-4756-bc62-047f75cc6e06.doc" TargetMode="External"/><Relationship Id="rId34" Type="http://schemas.openxmlformats.org/officeDocument/2006/relationships/hyperlink" Target="file:///C:\content\act\db04331a-0e4e-4ab2-b482-7de11185f0c2.html" TargetMode="External"/><Relationship Id="rId42" Type="http://schemas.openxmlformats.org/officeDocument/2006/relationships/hyperlink" Target="file:///C:\content\act\00eb30ff-a297-4756-bc62-047f75cc6e06.doc" TargetMode="External"/><Relationship Id="rId47" Type="http://schemas.openxmlformats.org/officeDocument/2006/relationships/hyperlink" Target="file:///C:\content\act\6b997c88-65de-4290-995a-c9cb88160897.doc" TargetMode="External"/><Relationship Id="rId50" Type="http://schemas.openxmlformats.org/officeDocument/2006/relationships/hyperlink" Target="file:///C:\content\act\9b2ae106-abb1-498f-84df-232d91c77f04.doc" TargetMode="External"/><Relationship Id="rId55" Type="http://schemas.openxmlformats.org/officeDocument/2006/relationships/hyperlink" Target="file:///C:\content\act\53a74fa9-3dcd-4dda-a090-0bd63289f5f5.doc" TargetMode="External"/><Relationship Id="rId63" Type="http://schemas.openxmlformats.org/officeDocument/2006/relationships/hyperlink" Target="file:///C:\content\act\ab730217-19f8-4a42-ad5c-1e3d5fad0e28.doc" TargetMode="External"/><Relationship Id="rId68" Type="http://schemas.openxmlformats.org/officeDocument/2006/relationships/hyperlink" Target="file:///C:\content\act\7c258dea-bed4-44ea-9f03-cfb9ea29d36b.doc" TargetMode="External"/><Relationship Id="rId76" Type="http://schemas.openxmlformats.org/officeDocument/2006/relationships/hyperlink" Target="file:///C:\content\act\8fa2fd00-7c86-4075-8e61-30ecba04caee.doc" TargetMode="External"/><Relationship Id="rId84" Type="http://schemas.openxmlformats.org/officeDocument/2006/relationships/hyperlink" Target="file:///C:\content\act\0a07cedd-6146-4ebf-8f20-0da73ba0795d.doc" TargetMode="External"/><Relationship Id="rId89" Type="http://schemas.openxmlformats.org/officeDocument/2006/relationships/hyperlink" Target="file:///C:\content\act\14bfafc8-9f63-4a34-9f3a-9e0dd8538dd7.doc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content\act\c2c2bda9-6fed-455b-8a01-e9939015a578.doc" TargetMode="External"/><Relationship Id="rId92" Type="http://schemas.openxmlformats.org/officeDocument/2006/relationships/hyperlink" Target="file:///C:\content\act\79da51e2-fa39-4328-bbea-ec254c84b2b7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00eb30ff-a297-4756-bc62-047f75cc6e06.doc" TargetMode="External"/><Relationship Id="rId29" Type="http://schemas.openxmlformats.org/officeDocument/2006/relationships/hyperlink" Target="file:///C:\content\act\34bfd3e1-bef7-417a-8a5f-fc173e13e28a.html" TargetMode="External"/><Relationship Id="rId11" Type="http://schemas.openxmlformats.org/officeDocument/2006/relationships/hyperlink" Target="file:///C:\content\act\00eb30ff-a297-4756-bc62-047f75cc6e06.doc" TargetMode="External"/><Relationship Id="rId24" Type="http://schemas.openxmlformats.org/officeDocument/2006/relationships/hyperlink" Target="file:///C:\content\act\00eb30ff-a297-4756-bc62-047f75cc6e06.doc" TargetMode="External"/><Relationship Id="rId32" Type="http://schemas.openxmlformats.org/officeDocument/2006/relationships/hyperlink" Target="file:///C:\content\act\00eb30ff-a297-4756-bc62-047f75cc6e06.doc" TargetMode="External"/><Relationship Id="rId37" Type="http://schemas.openxmlformats.org/officeDocument/2006/relationships/hyperlink" Target="file:///C:\content\act\9b2ae106-abb1-498f-84df-232d91c77f04.doc" TargetMode="External"/><Relationship Id="rId40" Type="http://schemas.openxmlformats.org/officeDocument/2006/relationships/hyperlink" Target="file:///C:\content\act\00eb30ff-a297-4756-bc62-047f75cc6e06.doc" TargetMode="External"/><Relationship Id="rId45" Type="http://schemas.openxmlformats.org/officeDocument/2006/relationships/hyperlink" Target="file:///C:\content\act\02a58182-d742-43f6-a3a2-c0f51da7a184.doc" TargetMode="External"/><Relationship Id="rId53" Type="http://schemas.openxmlformats.org/officeDocument/2006/relationships/hyperlink" Target="file:///C:\content\act\45007887-fb04-4c49-95cc-7ab24188a401.doc" TargetMode="External"/><Relationship Id="rId58" Type="http://schemas.openxmlformats.org/officeDocument/2006/relationships/hyperlink" Target="file:///C:\content\act\f68401a1-9135-4bec-9076-c3a84ace89b3.doc" TargetMode="External"/><Relationship Id="rId66" Type="http://schemas.openxmlformats.org/officeDocument/2006/relationships/hyperlink" Target="file:///C:\content\act\6834d9c8-2959-4965-8f96-d49748cdd3f0.doc" TargetMode="External"/><Relationship Id="rId74" Type="http://schemas.openxmlformats.org/officeDocument/2006/relationships/hyperlink" Target="file:///C:\content\act\15df2f42-973b-4860-9436-07b01482afec.doc" TargetMode="External"/><Relationship Id="rId79" Type="http://schemas.openxmlformats.org/officeDocument/2006/relationships/hyperlink" Target="file:///C:\content\act\8bb6934e-bea8-44f6-b0b0-c57e2900a8d2.doc" TargetMode="External"/><Relationship Id="rId87" Type="http://schemas.openxmlformats.org/officeDocument/2006/relationships/hyperlink" Target="file:///C:\content\act\a50d26f3-9076-4d0e-b19a-a05d0002196b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24f7f83a-9d29-4d9e-9ceb-6de9f86bc20c.doc" TargetMode="External"/><Relationship Id="rId82" Type="http://schemas.openxmlformats.org/officeDocument/2006/relationships/hyperlink" Target="file:///C:\content\act\16fecc41-05ad-4caf-a7e2-79e06f194a6c.doc" TargetMode="External"/><Relationship Id="rId90" Type="http://schemas.openxmlformats.org/officeDocument/2006/relationships/hyperlink" Target="file:///C:\content\act\9ab2d704-301c-4751-99ae-2be057bb649a.doc" TargetMode="External"/><Relationship Id="rId95" Type="http://schemas.openxmlformats.org/officeDocument/2006/relationships/theme" Target="theme/theme1.xml"/><Relationship Id="rId19" Type="http://schemas.openxmlformats.org/officeDocument/2006/relationships/hyperlink" Target="file:///C:\content\act\00eb30ff-a297-4756-bc62-047f75cc6e06.doc" TargetMode="External"/><Relationship Id="rId14" Type="http://schemas.openxmlformats.org/officeDocument/2006/relationships/hyperlink" Target="file:///C:\content\act\00eb30ff-a297-4756-bc62-047f75cc6e06.doc" TargetMode="External"/><Relationship Id="rId22" Type="http://schemas.openxmlformats.org/officeDocument/2006/relationships/hyperlink" Target="file:///C:\content\act\00eb30ff-a297-4756-bc62-047f75cc6e06.doc" TargetMode="External"/><Relationship Id="rId27" Type="http://schemas.openxmlformats.org/officeDocument/2006/relationships/hyperlink" Target="file:///C:\content\act\00eb30ff-a297-4756-bc62-047f75cc6e06.doc" TargetMode="External"/><Relationship Id="rId30" Type="http://schemas.openxmlformats.org/officeDocument/2006/relationships/hyperlink" Target="file:///C:\content\act\e262a5de-c87f-42b7-a120-7dcf949d8830.html" TargetMode="External"/><Relationship Id="rId35" Type="http://schemas.openxmlformats.org/officeDocument/2006/relationships/hyperlink" Target="file:///C:\content\act\00eb30ff-a297-4756-bc62-047f75cc6e06.doc" TargetMode="External"/><Relationship Id="rId43" Type="http://schemas.openxmlformats.org/officeDocument/2006/relationships/hyperlink" Target="file:///C:\content\act\9b2ae106-abb1-498f-84df-232d91c77f04.doc" TargetMode="External"/><Relationship Id="rId48" Type="http://schemas.openxmlformats.org/officeDocument/2006/relationships/hyperlink" Target="file:///C:\content\act\9b2ae106-abb1-498f-84df-232d91c77f04.doc" TargetMode="External"/><Relationship Id="rId56" Type="http://schemas.openxmlformats.org/officeDocument/2006/relationships/hyperlink" Target="file:///C:\content\act\6fce292d-283e-4cf4-a21a-769f32ce409d.doc" TargetMode="External"/><Relationship Id="rId64" Type="http://schemas.openxmlformats.org/officeDocument/2006/relationships/hyperlink" Target="file:///C:\content\act\f34db658-6d36-47c4-9c82-8ee8beed478b.doc" TargetMode="External"/><Relationship Id="rId69" Type="http://schemas.openxmlformats.org/officeDocument/2006/relationships/hyperlink" Target="file:///C:\content\act\86a3cc00-5cf2-4e1c-9c7d-ee5aeeca24c8.doc" TargetMode="External"/><Relationship Id="rId77" Type="http://schemas.openxmlformats.org/officeDocument/2006/relationships/hyperlink" Target="file:///C:\content\act\4198b312-cd81-49df-b1e8-05c0ed89894c.doc" TargetMode="External"/><Relationship Id="rId8" Type="http://schemas.openxmlformats.org/officeDocument/2006/relationships/hyperlink" Target="file:///C:\content\act\00eb30ff-a297-4756-bc62-047f75cc6e06.doc" TargetMode="External"/><Relationship Id="rId51" Type="http://schemas.openxmlformats.org/officeDocument/2006/relationships/hyperlink" Target="file:///C:\content\act\75a4df35-7502-4eec-928b-90156cbad476.doc" TargetMode="External"/><Relationship Id="rId72" Type="http://schemas.openxmlformats.org/officeDocument/2006/relationships/hyperlink" Target="file:///C:\content\act\9feb6152-c509-4868-9a1e-4dca6bf2a5a9.doc" TargetMode="External"/><Relationship Id="rId80" Type="http://schemas.openxmlformats.org/officeDocument/2006/relationships/hyperlink" Target="file:///C:\content\act\8e4274d2-d4b7-400b-8347-c462ca146e88.doc" TargetMode="External"/><Relationship Id="rId85" Type="http://schemas.openxmlformats.org/officeDocument/2006/relationships/hyperlink" Target="file:///C:\content\act\6361745a-4c2e-4e5d-bb7d-4925d6b2abb1.doc" TargetMode="External"/><Relationship Id="rId93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hyperlink" Target="file:///C:\content\act\e74df391-d9e3-48f6-b362-647981a20a1f.html" TargetMode="External"/><Relationship Id="rId17" Type="http://schemas.openxmlformats.org/officeDocument/2006/relationships/hyperlink" Target="file:///C:\content\act\00eb30ff-a297-4756-bc62-047f75cc6e06.doc" TargetMode="External"/><Relationship Id="rId25" Type="http://schemas.openxmlformats.org/officeDocument/2006/relationships/hyperlink" Target="file:///C:\content\act\e262a5de-c87f-42b7-a120-7dcf949d8830.html" TargetMode="External"/><Relationship Id="rId33" Type="http://schemas.openxmlformats.org/officeDocument/2006/relationships/hyperlink" Target="file:///C:\content\act\00eb30ff-a297-4756-bc62-047f75cc6e06.doc" TargetMode="External"/><Relationship Id="rId38" Type="http://schemas.openxmlformats.org/officeDocument/2006/relationships/hyperlink" Target="file:///C:\content\act\a5072b70-ad37-4c49-9b46-19fe8064fc00.doc" TargetMode="External"/><Relationship Id="rId46" Type="http://schemas.openxmlformats.org/officeDocument/2006/relationships/hyperlink" Target="file:///C:\content\act\c60f1e3f-d4a8-419c-bfbc-078992a6b141.doc" TargetMode="External"/><Relationship Id="rId59" Type="http://schemas.openxmlformats.org/officeDocument/2006/relationships/hyperlink" Target="file:///C:\content\act\d2dca946-3d7f-45bc-8ff3-5fb95e00d4e1.doc" TargetMode="External"/><Relationship Id="rId67" Type="http://schemas.openxmlformats.org/officeDocument/2006/relationships/hyperlink" Target="file:///C:\content\act\e4f62a72-aa75-4077-a05e-d0b1032a251c.doc" TargetMode="External"/><Relationship Id="rId20" Type="http://schemas.openxmlformats.org/officeDocument/2006/relationships/hyperlink" Target="file:///C:\content\act\00eb30ff-a297-4756-bc62-047f75cc6e06.doc" TargetMode="External"/><Relationship Id="rId41" Type="http://schemas.openxmlformats.org/officeDocument/2006/relationships/hyperlink" Target="file:///C:\content\act\00eb30ff-a297-4756-bc62-047f75cc6e06.doc" TargetMode="External"/><Relationship Id="rId54" Type="http://schemas.openxmlformats.org/officeDocument/2006/relationships/hyperlink" Target="file:///C:\content\act\03d4b113-3f0a-4564-9047-89ab835e753d.doc" TargetMode="External"/><Relationship Id="rId62" Type="http://schemas.openxmlformats.org/officeDocument/2006/relationships/hyperlink" Target="file:///C:\content\act\a1adba49-d2ad-448a-bccd-0571e8ac807d.doc" TargetMode="External"/><Relationship Id="rId70" Type="http://schemas.openxmlformats.org/officeDocument/2006/relationships/hyperlink" Target="file:///C:\content\act\3f019b0e-2cec-40b5-9e33-515feda791b1.doc" TargetMode="External"/><Relationship Id="rId75" Type="http://schemas.openxmlformats.org/officeDocument/2006/relationships/hyperlink" Target="file:///C:\content\act\4c5a5310-b4fc-4e6f-a29b-5b41585e5b4a.doc" TargetMode="External"/><Relationship Id="rId83" Type="http://schemas.openxmlformats.org/officeDocument/2006/relationships/hyperlink" Target="file:///C:\content\act\243ef38d-c8b5-4c34-884d-a88d4417895d.doc" TargetMode="External"/><Relationship Id="rId88" Type="http://schemas.openxmlformats.org/officeDocument/2006/relationships/hyperlink" Target="file:///C:\content\act\5d877a6e-cd6d-47a5-94e3-2c317f39f718.doc" TargetMode="External"/><Relationship Id="rId91" Type="http://schemas.openxmlformats.org/officeDocument/2006/relationships/hyperlink" Target="file:///C:\content\act\a82b9feb-3f4a-48ff-aeb8-cbe824b9c97b.do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file:///C:\content\act\00eb30ff-a297-4756-bc62-047f75cc6e06.doc" TargetMode="External"/><Relationship Id="rId23" Type="http://schemas.openxmlformats.org/officeDocument/2006/relationships/hyperlink" Target="file:///C:\content\act\00eb30ff-a297-4756-bc62-047f75cc6e06.doc" TargetMode="External"/><Relationship Id="rId28" Type="http://schemas.openxmlformats.org/officeDocument/2006/relationships/hyperlink" Target="file:///C:\content\act\00eb30ff-a297-4756-bc62-047f75cc6e06.doc" TargetMode="External"/><Relationship Id="rId36" Type="http://schemas.openxmlformats.org/officeDocument/2006/relationships/hyperlink" Target="file:///C:\content\act\00eb30ff-a297-4756-bc62-047f75cc6e06.doc" TargetMode="External"/><Relationship Id="rId49" Type="http://schemas.openxmlformats.org/officeDocument/2006/relationships/hyperlink" Target="file:///C:\content\act\f7209f51-9cfa-494a-b674-ff808bebceea.doc" TargetMode="External"/><Relationship Id="rId57" Type="http://schemas.openxmlformats.org/officeDocument/2006/relationships/hyperlink" Target="file:///C:\content\act\4dc94a40-44cc-4143-9ebe-801a5682d4d0.doc" TargetMode="External"/><Relationship Id="rId10" Type="http://schemas.openxmlformats.org/officeDocument/2006/relationships/hyperlink" Target="file:///C:\content\act\00eb30ff-a297-4756-bc62-047f75cc6e06.doc" TargetMode="External"/><Relationship Id="rId31" Type="http://schemas.openxmlformats.org/officeDocument/2006/relationships/hyperlink" Target="file:///C:\content\act\00eb30ff-a297-4756-bc62-047f75cc6e06.doc" TargetMode="External"/><Relationship Id="rId44" Type="http://schemas.openxmlformats.org/officeDocument/2006/relationships/hyperlink" Target="file:///C:\content\act\4a433ce3-9784-43e5-9851-43d4dbb14363.doc" TargetMode="External"/><Relationship Id="rId52" Type="http://schemas.openxmlformats.org/officeDocument/2006/relationships/hyperlink" Target="file:///C:\content\act\b18f20ff-7d94-4680-8575-e1e96ad1c75a.doc" TargetMode="External"/><Relationship Id="rId60" Type="http://schemas.openxmlformats.org/officeDocument/2006/relationships/hyperlink" Target="file:///C:\content\act\16f079ec-32c3-4411-8151-7d3068d70ad9.doc" TargetMode="External"/><Relationship Id="rId65" Type="http://schemas.openxmlformats.org/officeDocument/2006/relationships/hyperlink" Target="file:///C:\content\act\a5072b70-ad37-4c49-9b46-19fe8064fc00.doc" TargetMode="External"/><Relationship Id="rId73" Type="http://schemas.openxmlformats.org/officeDocument/2006/relationships/hyperlink" Target="file:///C:\content\act\0d5d5853-9e6f-4d46-910b-0d66c53a04dd.doc" TargetMode="External"/><Relationship Id="rId78" Type="http://schemas.openxmlformats.org/officeDocument/2006/relationships/hyperlink" Target="file:///C:\content\act\9a2ca922-3efb-4575-9a48-1625a81c3c4e.doc" TargetMode="External"/><Relationship Id="rId81" Type="http://schemas.openxmlformats.org/officeDocument/2006/relationships/hyperlink" Target="file:///C:\content\act\56d9bcff-5f28-43ba-baf3-fd6613477feb.doc" TargetMode="External"/><Relationship Id="rId86" Type="http://schemas.openxmlformats.org/officeDocument/2006/relationships/hyperlink" Target="file:///C:\content\act\e3533e6b-1961-4821-a631-fe9afbb2a5d2.doc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content\act\00eb30ff-a297-4756-bc62-047f75cc6e06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Directory\RegNLA%20Clients\UsrRemApp-30005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35</Pages>
  <Words>15947</Words>
  <Characters>90901</Characters>
  <Application>Microsoft Office Word</Application>
  <DocSecurity>0</DocSecurity>
  <Lines>757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Администрация Астраханской области</Company>
  <LinksUpToDate>false</LinksUpToDate>
  <CharactersWithSpaces>106635</CharactersWithSpaces>
  <SharedDoc>false</SharedDoc>
  <HLinks>
    <vt:vector size="30" baseType="variant">
      <vt:variant>
        <vt:i4>262210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P125</vt:lpwstr>
      </vt:variant>
      <vt:variant>
        <vt:i4>3080290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consultantplus://offline/ref=8D010111EA722D7AA6DD3AEF20340C1FDCCB407187F224BA65783C4E40D56B34FCB90AE46F7A0116QAw2H</vt:lpwstr>
      </vt:variant>
      <vt:variant>
        <vt:lpwstr/>
      </vt:variant>
      <vt:variant>
        <vt:i4>3080247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consultantplus://offline/ref=8D010111EA722D7AA6DD3AEF20340C1FDCC54C7E83F124BA65783C4E40D56B34FCB90AE46F7A0111QAw7H</vt:lpwstr>
      </vt:variant>
      <vt:variant>
        <vt:lpwstr/>
      </vt:variant>
      <vt:variant>
        <vt:i4>5570651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consultantplus://offline/ref=8FD1F8545DD7D57B28F862D8850DF520BF3F6A9D9F0C4B4BEA505D85E5q749L</vt:lpwstr>
      </vt:variant>
      <vt:variant>
        <vt:lpwstr/>
      </vt:variant>
      <vt:variant>
        <vt:i4>5570575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consultantplus://offline/ref=8FD1F8545DD7D57B28F862D8850DF520BF3E629F9F0E4B4BEA505D85E5q749L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Семеновская Юлия Романовна</dc:creator>
  <cp:keywords/>
  <cp:lastModifiedBy>Семеновская Юлия Романовна</cp:lastModifiedBy>
  <cp:revision>2</cp:revision>
  <cp:lastPrinted>2016-12-22T14:44:00Z</cp:lastPrinted>
  <dcterms:created xsi:type="dcterms:W3CDTF">2017-07-03T06:02:00Z</dcterms:created>
  <dcterms:modified xsi:type="dcterms:W3CDTF">2017-07-03T06:02:00Z</dcterms:modified>
</cp:coreProperties>
</file>