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37EA80" w14:textId="77777777" w:rsidR="008B6F64" w:rsidRPr="00B5040B" w:rsidRDefault="008B6F64" w:rsidP="00B5040B">
      <w:pPr>
        <w:pStyle w:val="ae"/>
        <w:ind w:firstLine="709"/>
        <w:rPr>
          <w:rFonts w:ascii="Arial" w:hAnsi="Arial"/>
          <w:color w:val="auto"/>
          <w:sz w:val="26"/>
          <w:szCs w:val="26"/>
        </w:rPr>
      </w:pPr>
      <w:r w:rsidRPr="00B5040B">
        <w:rPr>
          <w:rFonts w:ascii="Arial" w:hAnsi="Arial"/>
          <w:color w:val="auto"/>
          <w:sz w:val="26"/>
          <w:szCs w:val="26"/>
        </w:rPr>
        <w:t>ДЕПАРТАМЕНТ СОЦИАЛЬНОЙ ЗАЩИТЫ НАСЕЛЕНИЯ,</w:t>
      </w:r>
      <w:r w:rsidR="0090307B" w:rsidRPr="00B5040B">
        <w:rPr>
          <w:rFonts w:ascii="Arial" w:hAnsi="Arial"/>
          <w:color w:val="auto"/>
          <w:sz w:val="26"/>
          <w:szCs w:val="26"/>
        </w:rPr>
        <w:t xml:space="preserve">  </w:t>
      </w:r>
      <w:r w:rsidRPr="00B5040B">
        <w:rPr>
          <w:rFonts w:ascii="Arial" w:hAnsi="Arial"/>
          <w:color w:val="auto"/>
          <w:sz w:val="26"/>
          <w:szCs w:val="26"/>
        </w:rPr>
        <w:t>ОПЕКИ И ПОПЕЧИТЕЛЬСТВА КОСТРОМСКОЙ ОБЛАСТИ</w:t>
      </w:r>
    </w:p>
    <w:p w14:paraId="1C2BFA15" w14:textId="77777777" w:rsidR="008B6F64" w:rsidRPr="00B5040B" w:rsidRDefault="008B6F64" w:rsidP="00B5040B">
      <w:pPr>
        <w:pStyle w:val="ae"/>
        <w:ind w:firstLine="709"/>
        <w:rPr>
          <w:rFonts w:ascii="Arial" w:hAnsi="Arial"/>
          <w:color w:val="auto"/>
          <w:sz w:val="26"/>
          <w:szCs w:val="26"/>
        </w:rPr>
      </w:pPr>
    </w:p>
    <w:p w14:paraId="5E25B957" w14:textId="77777777" w:rsidR="008B6F64" w:rsidRPr="00B5040B" w:rsidRDefault="008B6F64" w:rsidP="00B5040B">
      <w:pPr>
        <w:pStyle w:val="ae"/>
        <w:ind w:firstLine="709"/>
        <w:rPr>
          <w:rFonts w:ascii="Arial" w:hAnsi="Arial"/>
          <w:color w:val="auto"/>
          <w:sz w:val="26"/>
          <w:szCs w:val="26"/>
        </w:rPr>
      </w:pPr>
      <w:r w:rsidRPr="00B5040B">
        <w:rPr>
          <w:rFonts w:ascii="Arial" w:hAnsi="Arial"/>
          <w:color w:val="auto"/>
          <w:sz w:val="26"/>
          <w:szCs w:val="26"/>
        </w:rPr>
        <w:t>ПРИКАЗ</w:t>
      </w:r>
    </w:p>
    <w:p w14:paraId="684423E8" w14:textId="77777777" w:rsidR="008B6F64" w:rsidRPr="00B5040B" w:rsidRDefault="008B6F64" w:rsidP="00B5040B">
      <w:pPr>
        <w:pStyle w:val="ae"/>
        <w:ind w:firstLine="709"/>
        <w:rPr>
          <w:rFonts w:ascii="Arial" w:hAnsi="Arial"/>
          <w:color w:val="auto"/>
          <w:sz w:val="26"/>
          <w:szCs w:val="26"/>
        </w:rPr>
      </w:pPr>
    </w:p>
    <w:p w14:paraId="19226B4D" w14:textId="77777777" w:rsidR="008B6F64" w:rsidRPr="00B5040B" w:rsidRDefault="008B6F64" w:rsidP="00B5040B">
      <w:pPr>
        <w:ind w:firstLine="709"/>
        <w:jc w:val="center"/>
        <w:rPr>
          <w:b/>
          <w:sz w:val="26"/>
          <w:szCs w:val="26"/>
        </w:rPr>
      </w:pPr>
      <w:r w:rsidRPr="00B5040B">
        <w:rPr>
          <w:b/>
          <w:sz w:val="26"/>
          <w:szCs w:val="26"/>
        </w:rPr>
        <w:t>от  31  мая  2012 года №  345</w:t>
      </w:r>
    </w:p>
    <w:p w14:paraId="587B31A7" w14:textId="77777777" w:rsidR="008B6F64" w:rsidRPr="00B5040B" w:rsidRDefault="008B6F64" w:rsidP="00B5040B">
      <w:pPr>
        <w:ind w:firstLine="709"/>
        <w:jc w:val="center"/>
        <w:rPr>
          <w:b/>
          <w:sz w:val="26"/>
          <w:szCs w:val="26"/>
        </w:rPr>
      </w:pPr>
    </w:p>
    <w:p w14:paraId="092CB4DB" w14:textId="77777777" w:rsidR="008B6F64" w:rsidRPr="00B5040B" w:rsidRDefault="008B6F64" w:rsidP="00B5040B">
      <w:pPr>
        <w:ind w:firstLine="709"/>
        <w:jc w:val="center"/>
        <w:rPr>
          <w:b/>
          <w:sz w:val="26"/>
          <w:szCs w:val="26"/>
        </w:rPr>
      </w:pPr>
      <w:r w:rsidRPr="00B5040B">
        <w:rPr>
          <w:b/>
          <w:sz w:val="26"/>
          <w:szCs w:val="26"/>
        </w:rPr>
        <w:t>г. Кострома</w:t>
      </w:r>
    </w:p>
    <w:p w14:paraId="1322D93A" w14:textId="77777777" w:rsidR="008B6F64" w:rsidRPr="0090307B" w:rsidRDefault="008B6F64" w:rsidP="00B5040B">
      <w:pPr>
        <w:ind w:firstLine="709"/>
        <w:jc w:val="center"/>
        <w:rPr>
          <w:szCs w:val="28"/>
        </w:rPr>
      </w:pPr>
    </w:p>
    <w:p w14:paraId="3AF44B3B" w14:textId="77777777" w:rsidR="008B6F64" w:rsidRPr="0090307B" w:rsidRDefault="0090307B" w:rsidP="00B5040B">
      <w:pPr>
        <w:ind w:firstLine="709"/>
        <w:jc w:val="center"/>
        <w:rPr>
          <w:szCs w:val="28"/>
        </w:rPr>
      </w:pPr>
      <w:r w:rsidRPr="00B5040B">
        <w:rPr>
          <w:rFonts w:cs="Arial"/>
          <w:b/>
          <w:bCs/>
          <w:kern w:val="28"/>
          <w:sz w:val="32"/>
          <w:szCs w:val="32"/>
        </w:rPr>
        <w:t>ОБ УТВЕРЖДЕНИИ АДМИНИСТРАТИВНОГО РЕГЛАМЕНТА</w:t>
      </w:r>
    </w:p>
    <w:p w14:paraId="48F6E303" w14:textId="77777777" w:rsidR="008B6F64" w:rsidRPr="0090307B" w:rsidRDefault="008B6F64" w:rsidP="00B5040B">
      <w:pPr>
        <w:ind w:firstLine="709"/>
        <w:rPr>
          <w:szCs w:val="28"/>
        </w:rPr>
      </w:pPr>
    </w:p>
    <w:p w14:paraId="426FB5FE" w14:textId="77777777" w:rsidR="0090307B" w:rsidRDefault="0090307B" w:rsidP="00B5040B">
      <w:pPr>
        <w:ind w:firstLine="709"/>
        <w:rPr>
          <w:szCs w:val="28"/>
        </w:rPr>
      </w:pPr>
    </w:p>
    <w:p w14:paraId="52A5AB30" w14:textId="77777777" w:rsidR="005F4BDA" w:rsidRPr="005F4BDA" w:rsidRDefault="00467068" w:rsidP="00B5040B">
      <w:pPr>
        <w:ind w:firstLine="709"/>
        <w:rPr>
          <w:b/>
          <w:szCs w:val="28"/>
        </w:rPr>
      </w:pPr>
      <w:r>
        <w:rPr>
          <w:b/>
          <w:szCs w:val="28"/>
        </w:rPr>
        <w:t>В редакции</w:t>
      </w:r>
      <w:r w:rsidR="005F4BDA" w:rsidRPr="005F4BDA">
        <w:rPr>
          <w:b/>
          <w:szCs w:val="28"/>
        </w:rPr>
        <w:t xml:space="preserve">: </w:t>
      </w:r>
    </w:p>
    <w:p w14:paraId="38A52914" w14:textId="77777777" w:rsidR="005F4BDA" w:rsidRDefault="005F4BDA" w:rsidP="00B5040B">
      <w:pPr>
        <w:ind w:firstLine="709"/>
        <w:rPr>
          <w:szCs w:val="28"/>
        </w:rPr>
      </w:pPr>
      <w:r>
        <w:rPr>
          <w:szCs w:val="28"/>
        </w:rPr>
        <w:t>приказ</w:t>
      </w:r>
      <w:r w:rsidR="00467068">
        <w:rPr>
          <w:szCs w:val="28"/>
        </w:rPr>
        <w:t>а</w:t>
      </w:r>
      <w:r>
        <w:rPr>
          <w:szCs w:val="28"/>
        </w:rPr>
        <w:t xml:space="preserve"> департамента социальной защиты населения, опеки и попечительства Костромской области </w:t>
      </w:r>
      <w:hyperlink r:id="rId5" w:tgtFrame="ChangingDocument" w:history="1">
        <w:r w:rsidRPr="005F4BDA">
          <w:rPr>
            <w:rStyle w:val="a5"/>
            <w:szCs w:val="28"/>
          </w:rPr>
          <w:t xml:space="preserve">№ 533 от 31.07.2012 года (НГР </w:t>
        </w:r>
        <w:proofErr w:type="spellStart"/>
        <w:r w:rsidRPr="005F4BDA">
          <w:rPr>
            <w:rStyle w:val="a5"/>
            <w:szCs w:val="28"/>
            <w:lang w:val="en-US"/>
          </w:rPr>
          <w:t>ru</w:t>
        </w:r>
        <w:proofErr w:type="spellEnd"/>
        <w:r w:rsidRPr="005F4BDA">
          <w:rPr>
            <w:rStyle w:val="a5"/>
            <w:szCs w:val="28"/>
          </w:rPr>
          <w:t>44000201200738)</w:t>
        </w:r>
      </w:hyperlink>
    </w:p>
    <w:p w14:paraId="3325B989" w14:textId="77777777" w:rsidR="005F4BDA" w:rsidRDefault="007F0EA1" w:rsidP="00B5040B">
      <w:pPr>
        <w:ind w:firstLine="709"/>
        <w:rPr>
          <w:szCs w:val="28"/>
        </w:rPr>
      </w:pPr>
      <w:r>
        <w:t xml:space="preserve">приказа департамента социальной защиты населения, опеки и попечительства Костромской области </w:t>
      </w:r>
      <w:hyperlink r:id="rId6" w:tgtFrame="ChangingDocument" w:history="1">
        <w:r w:rsidRPr="004075E5">
          <w:rPr>
            <w:rStyle w:val="a5"/>
          </w:rPr>
          <w:t xml:space="preserve">№ 338 от 01.07.2013 года (НГР </w:t>
        </w:r>
        <w:r w:rsidRPr="004075E5">
          <w:rPr>
            <w:rStyle w:val="a5"/>
            <w:lang w:val="en-US"/>
          </w:rPr>
          <w:t>RU</w:t>
        </w:r>
        <w:r w:rsidRPr="004075E5">
          <w:rPr>
            <w:rStyle w:val="a5"/>
          </w:rPr>
          <w:t>44000201300539)</w:t>
        </w:r>
      </w:hyperlink>
    </w:p>
    <w:p w14:paraId="494B8B5E" w14:textId="77777777" w:rsidR="007F0EA1" w:rsidRDefault="00A84748" w:rsidP="00B5040B">
      <w:pPr>
        <w:ind w:firstLine="709"/>
        <w:rPr>
          <w:szCs w:val="28"/>
        </w:rPr>
      </w:pPr>
      <w:r w:rsidRPr="00D20DC9">
        <w:t xml:space="preserve">приказа департамента социальной защиты населения, опеки и попечительства Костромской области </w:t>
      </w:r>
      <w:hyperlink r:id="rId7" w:tgtFrame="ChangingDocument" w:history="1">
        <w:r w:rsidRPr="00D20DC9">
          <w:rPr>
            <w:rStyle w:val="a5"/>
            <w:rFonts w:cs="Arial"/>
          </w:rPr>
          <w:t xml:space="preserve">№ 236 от 14.05.2014 года (НГР </w:t>
        </w:r>
        <w:r w:rsidRPr="00D20DC9">
          <w:rPr>
            <w:rStyle w:val="a5"/>
            <w:rFonts w:cs="Arial"/>
            <w:lang w:val="en-US"/>
          </w:rPr>
          <w:t>RU</w:t>
        </w:r>
        <w:r w:rsidRPr="00D20DC9">
          <w:rPr>
            <w:rStyle w:val="a5"/>
            <w:rFonts w:cs="Arial"/>
          </w:rPr>
          <w:t>44000201400420)</w:t>
        </w:r>
      </w:hyperlink>
    </w:p>
    <w:p w14:paraId="722E83BD" w14:textId="77777777" w:rsidR="005F4BDA" w:rsidRDefault="005F4BDA" w:rsidP="00B5040B">
      <w:pPr>
        <w:ind w:firstLine="709"/>
        <w:rPr>
          <w:szCs w:val="28"/>
        </w:rPr>
      </w:pPr>
    </w:p>
    <w:p w14:paraId="7D80EDC1" w14:textId="77777777" w:rsidR="00A84748" w:rsidRPr="0090307B" w:rsidRDefault="00A84748" w:rsidP="00B5040B">
      <w:pPr>
        <w:ind w:firstLine="709"/>
        <w:rPr>
          <w:szCs w:val="28"/>
        </w:rPr>
      </w:pPr>
    </w:p>
    <w:p w14:paraId="562E0E4E" w14:textId="77777777" w:rsidR="008B6F64" w:rsidRPr="0090307B" w:rsidRDefault="00467068" w:rsidP="00B5040B">
      <w:pPr>
        <w:tabs>
          <w:tab w:val="left" w:pos="993"/>
        </w:tabs>
        <w:ind w:firstLine="709"/>
        <w:rPr>
          <w:szCs w:val="28"/>
        </w:rPr>
      </w:pPr>
      <w:r w:rsidRPr="00DD051D">
        <w:rPr>
          <w:szCs w:val="28"/>
        </w:rPr>
        <w:t xml:space="preserve">В целях реализации Федерального закона </w:t>
      </w:r>
      <w:hyperlink r:id="rId8" w:tgtFrame="Logical" w:history="1">
        <w:r w:rsidRPr="00D87980">
          <w:rPr>
            <w:rStyle w:val="a5"/>
            <w:szCs w:val="28"/>
          </w:rPr>
          <w:t>от 27 июля 2010 года  № 210-ФЗ</w:t>
        </w:r>
      </w:hyperlink>
      <w:r w:rsidRPr="00DD051D">
        <w:rPr>
          <w:szCs w:val="28"/>
        </w:rPr>
        <w:t xml:space="preserve"> «Об организации предоставления государственных и муниципальных услуг», в соответствии с постановлением администрации Костромской области </w:t>
      </w:r>
      <w:hyperlink r:id="rId9" w:tgtFrame="Logical" w:history="1">
        <w:r w:rsidRPr="00D87980">
          <w:rPr>
            <w:rStyle w:val="a5"/>
            <w:szCs w:val="28"/>
          </w:rPr>
          <w:t>от 11 мая 2012 года № 175-а</w:t>
        </w:r>
      </w:hyperlink>
      <w:r w:rsidRPr="00DD051D">
        <w:rPr>
          <w:szCs w:val="28"/>
        </w:rPr>
        <w:t xml:space="preserve">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w:t>
      </w:r>
    </w:p>
    <w:p w14:paraId="3FE7B6A7" w14:textId="77777777" w:rsidR="00467068" w:rsidRDefault="00467068" w:rsidP="00B5040B">
      <w:pPr>
        <w:tabs>
          <w:tab w:val="left" w:pos="993"/>
        </w:tabs>
        <w:ind w:firstLine="709"/>
        <w:rPr>
          <w:rStyle w:val="TimesNewRoman14"/>
          <w:rFonts w:ascii="Arial" w:hAnsi="Arial"/>
          <w:sz w:val="24"/>
          <w:szCs w:val="28"/>
        </w:rPr>
      </w:pPr>
      <w:r>
        <w:rPr>
          <w:rStyle w:val="TimesNewRoman14"/>
          <w:rFonts w:ascii="Arial" w:hAnsi="Arial"/>
          <w:sz w:val="24"/>
          <w:szCs w:val="28"/>
        </w:rPr>
        <w:t xml:space="preserve">(преамбула в новой редакции </w:t>
      </w:r>
      <w:r>
        <w:rPr>
          <w:szCs w:val="28"/>
        </w:rPr>
        <w:t xml:space="preserve">приказа департамента социальной защиты населения, опеки и попечительства Костромской области </w:t>
      </w:r>
      <w:hyperlink r:id="rId10" w:tgtFrame="ChangingDocument" w:history="1">
        <w:r w:rsidRPr="005F4BDA">
          <w:rPr>
            <w:rStyle w:val="a5"/>
            <w:szCs w:val="28"/>
          </w:rPr>
          <w:t xml:space="preserve">№ 533 от 31.07.2012 года (НГР </w:t>
        </w:r>
        <w:proofErr w:type="spellStart"/>
        <w:r w:rsidRPr="005F4BDA">
          <w:rPr>
            <w:rStyle w:val="a5"/>
            <w:szCs w:val="28"/>
            <w:lang w:val="en-US"/>
          </w:rPr>
          <w:t>ru</w:t>
        </w:r>
        <w:proofErr w:type="spellEnd"/>
        <w:r w:rsidRPr="005F4BDA">
          <w:rPr>
            <w:rStyle w:val="a5"/>
            <w:szCs w:val="28"/>
          </w:rPr>
          <w:t>44000201200738)</w:t>
        </w:r>
      </w:hyperlink>
      <w:r>
        <w:rPr>
          <w:rStyle w:val="TimesNewRoman14"/>
          <w:rFonts w:ascii="Arial" w:hAnsi="Arial"/>
          <w:sz w:val="24"/>
          <w:szCs w:val="28"/>
        </w:rPr>
        <w:t>)</w:t>
      </w:r>
    </w:p>
    <w:p w14:paraId="37570939" w14:textId="77777777" w:rsidR="008B6F64" w:rsidRPr="0090307B" w:rsidRDefault="008B6F64" w:rsidP="00B5040B">
      <w:pPr>
        <w:tabs>
          <w:tab w:val="left" w:pos="993"/>
        </w:tabs>
        <w:ind w:firstLine="709"/>
        <w:rPr>
          <w:rStyle w:val="TimesNewRoman14"/>
          <w:rFonts w:ascii="Arial" w:hAnsi="Arial"/>
          <w:sz w:val="24"/>
          <w:szCs w:val="28"/>
        </w:rPr>
      </w:pPr>
      <w:r w:rsidRPr="0090307B">
        <w:rPr>
          <w:rStyle w:val="TimesNewRoman14"/>
          <w:rFonts w:ascii="Arial" w:hAnsi="Arial"/>
          <w:sz w:val="24"/>
          <w:szCs w:val="28"/>
        </w:rPr>
        <w:t>ПРИКАЗЫВАЮ:</w:t>
      </w:r>
    </w:p>
    <w:p w14:paraId="2109A068" w14:textId="77777777" w:rsidR="008B6F64" w:rsidRPr="0090307B" w:rsidRDefault="008B6F64" w:rsidP="00B5040B">
      <w:pPr>
        <w:tabs>
          <w:tab w:val="left" w:pos="720"/>
        </w:tabs>
        <w:ind w:firstLine="709"/>
        <w:rPr>
          <w:rStyle w:val="TimesNewRoman14"/>
          <w:rFonts w:ascii="Arial" w:hAnsi="Arial"/>
          <w:sz w:val="24"/>
          <w:szCs w:val="28"/>
        </w:rPr>
      </w:pPr>
      <w:r w:rsidRPr="0090307B">
        <w:rPr>
          <w:rStyle w:val="TimesNewRoman14"/>
          <w:rFonts w:ascii="Arial" w:hAnsi="Arial"/>
          <w:sz w:val="24"/>
          <w:szCs w:val="28"/>
        </w:rPr>
        <w:t xml:space="preserve">1. Утвердить прилагаемый административный регламент предоставления департаментом социальной защиты населения, опеки и попечительства Костромской области государственной услуги </w:t>
      </w:r>
      <w:r w:rsidRPr="0090307B">
        <w:rPr>
          <w:rFonts w:eastAsia="Arial" w:cs="Arial"/>
          <w:szCs w:val="28"/>
        </w:rPr>
        <w:t xml:space="preserve">по назначению </w:t>
      </w:r>
      <w:r w:rsidRPr="0090307B">
        <w:rPr>
          <w:rStyle w:val="TimesNewRoman14"/>
          <w:rFonts w:ascii="Arial" w:eastAsia="Arial" w:hAnsi="Arial" w:cs="Arial"/>
          <w:sz w:val="24"/>
          <w:szCs w:val="28"/>
        </w:rPr>
        <w:t xml:space="preserve">компенсаций страховых премий по договору обязательного страхования гражданской ответственности владельцев транспортных средств инвалидам (в том числе детям-инвалидам), имеющим транспортные средства в соответствии с медицинскими показаниями, </w:t>
      </w:r>
      <w:r w:rsidRPr="0090307B">
        <w:rPr>
          <w:rStyle w:val="TimesNewRoman14"/>
          <w:rFonts w:ascii="Arial" w:hAnsi="Arial"/>
          <w:sz w:val="24"/>
          <w:szCs w:val="28"/>
        </w:rPr>
        <w:t>и их законным представителям.</w:t>
      </w:r>
    </w:p>
    <w:p w14:paraId="095B8150" w14:textId="77777777" w:rsidR="008B6F64" w:rsidRPr="0090307B" w:rsidRDefault="008B6F64" w:rsidP="00B5040B">
      <w:pPr>
        <w:tabs>
          <w:tab w:val="left" w:pos="720"/>
        </w:tabs>
        <w:ind w:firstLine="709"/>
        <w:rPr>
          <w:szCs w:val="28"/>
        </w:rPr>
      </w:pPr>
      <w:r w:rsidRPr="0090307B">
        <w:rPr>
          <w:szCs w:val="28"/>
        </w:rPr>
        <w:t xml:space="preserve">2. Признать утратившими силу приказы департамента социальной зашиты населения, опеки и попечительства Костромской области </w:t>
      </w:r>
      <w:hyperlink r:id="rId11" w:tgtFrame="Logical" w:history="1">
        <w:r w:rsidRPr="00B5040B">
          <w:rPr>
            <w:rStyle w:val="a5"/>
            <w:szCs w:val="28"/>
          </w:rPr>
          <w:t>от 27.01.2012 № 42</w:t>
        </w:r>
      </w:hyperlink>
      <w:r w:rsidRPr="0090307B">
        <w:rPr>
          <w:szCs w:val="28"/>
        </w:rPr>
        <w:t xml:space="preserve"> «Об утверждении административного регламента», </w:t>
      </w:r>
      <w:hyperlink r:id="rId12" w:tgtFrame="Logical" w:history="1">
        <w:r w:rsidRPr="00B5040B">
          <w:rPr>
            <w:rStyle w:val="a5"/>
            <w:szCs w:val="28"/>
          </w:rPr>
          <w:t>от 10.04.2012 № 215</w:t>
        </w:r>
      </w:hyperlink>
      <w:r w:rsidRPr="0090307B">
        <w:rPr>
          <w:szCs w:val="28"/>
        </w:rPr>
        <w:t xml:space="preserve"> «О внесении изменений в приказ департамента социальной защиты населения, опеки и попечительства Костромской области от 27.01.2012 № 42».</w:t>
      </w:r>
    </w:p>
    <w:p w14:paraId="167C9123" w14:textId="77777777" w:rsidR="008B6F64" w:rsidRPr="0090307B" w:rsidRDefault="008B6F64" w:rsidP="00B5040B">
      <w:pPr>
        <w:tabs>
          <w:tab w:val="left" w:pos="720"/>
        </w:tabs>
        <w:ind w:firstLine="709"/>
        <w:rPr>
          <w:rStyle w:val="TimesNewRoman14"/>
          <w:rFonts w:ascii="Arial" w:hAnsi="Arial"/>
          <w:sz w:val="24"/>
          <w:szCs w:val="28"/>
        </w:rPr>
      </w:pPr>
      <w:r w:rsidRPr="0090307B">
        <w:rPr>
          <w:rStyle w:val="TimesNewRoman14"/>
          <w:rFonts w:ascii="Arial" w:hAnsi="Arial"/>
          <w:sz w:val="24"/>
          <w:szCs w:val="28"/>
        </w:rPr>
        <w:t>3. Настоящий приказ вступает в силу со дня его официального опубликования.</w:t>
      </w:r>
    </w:p>
    <w:p w14:paraId="43D8B299" w14:textId="77777777" w:rsidR="008B6F64" w:rsidRPr="0090307B" w:rsidRDefault="008B6F64" w:rsidP="00B5040B">
      <w:pPr>
        <w:ind w:firstLine="709"/>
      </w:pPr>
    </w:p>
    <w:p w14:paraId="6B486AFA" w14:textId="77777777" w:rsidR="008B6F64" w:rsidRPr="0090307B" w:rsidRDefault="008B6F64" w:rsidP="00B5040B">
      <w:pPr>
        <w:ind w:firstLine="709"/>
      </w:pPr>
    </w:p>
    <w:p w14:paraId="543CD907" w14:textId="77777777" w:rsidR="008B6F64" w:rsidRPr="0090307B" w:rsidRDefault="008B6F64" w:rsidP="00B5040B">
      <w:pPr>
        <w:ind w:firstLine="709"/>
        <w:rPr>
          <w:szCs w:val="28"/>
        </w:rPr>
      </w:pPr>
      <w:r w:rsidRPr="0090307B">
        <w:rPr>
          <w:szCs w:val="28"/>
        </w:rPr>
        <w:t xml:space="preserve">Директор департамента                                                        </w:t>
      </w:r>
      <w:proofErr w:type="spellStart"/>
      <w:r w:rsidRPr="0090307B">
        <w:rPr>
          <w:szCs w:val="28"/>
        </w:rPr>
        <w:t>И.В.Прудников</w:t>
      </w:r>
      <w:proofErr w:type="spellEnd"/>
    </w:p>
    <w:p w14:paraId="3D5EC413" w14:textId="77777777" w:rsidR="008B6F64" w:rsidRPr="0090307B" w:rsidRDefault="008B6F64" w:rsidP="00B5040B">
      <w:pPr>
        <w:ind w:firstLine="709"/>
        <w:rPr>
          <w:szCs w:val="28"/>
        </w:rPr>
      </w:pPr>
    </w:p>
    <w:p w14:paraId="7794E145" w14:textId="77777777" w:rsidR="008B6F64" w:rsidRPr="0090307B" w:rsidRDefault="008B6F64" w:rsidP="00B5040B">
      <w:pPr>
        <w:ind w:firstLine="709"/>
        <w:rPr>
          <w:szCs w:val="19"/>
        </w:rPr>
      </w:pPr>
    </w:p>
    <w:p w14:paraId="25930223" w14:textId="77777777" w:rsidR="008B6F64" w:rsidRPr="0090307B" w:rsidRDefault="008B6F64" w:rsidP="00B5040B">
      <w:pPr>
        <w:ind w:firstLine="709"/>
      </w:pPr>
    </w:p>
    <w:p w14:paraId="13C5CC1D" w14:textId="77777777" w:rsidR="008B6F64" w:rsidRPr="0090307B" w:rsidRDefault="008B6F64" w:rsidP="00B5040B">
      <w:pPr>
        <w:ind w:firstLine="709"/>
      </w:pPr>
    </w:p>
    <w:p w14:paraId="26342E62" w14:textId="77777777" w:rsidR="008B6F64" w:rsidRPr="0090307B" w:rsidRDefault="008B6F64" w:rsidP="00B5040B">
      <w:pPr>
        <w:ind w:firstLine="709"/>
      </w:pPr>
    </w:p>
    <w:p w14:paraId="3AE421C5" w14:textId="77777777" w:rsidR="008B6F64" w:rsidRPr="0090307B" w:rsidRDefault="008B6F64" w:rsidP="00B5040B">
      <w:pPr>
        <w:ind w:firstLine="709"/>
      </w:pPr>
    </w:p>
    <w:p w14:paraId="5CF056EF" w14:textId="77777777" w:rsidR="008B6F64" w:rsidRPr="0090307B" w:rsidRDefault="008B6F64" w:rsidP="00B5040B">
      <w:pPr>
        <w:ind w:firstLine="709"/>
      </w:pPr>
    </w:p>
    <w:p w14:paraId="0B43FCE6" w14:textId="77777777" w:rsidR="008B6F64" w:rsidRPr="0090307B" w:rsidRDefault="008B6F64" w:rsidP="00B5040B">
      <w:pPr>
        <w:ind w:firstLine="709"/>
      </w:pPr>
    </w:p>
    <w:p w14:paraId="4A49B083" w14:textId="77777777" w:rsidR="008B6F64" w:rsidRPr="0090307B" w:rsidRDefault="008B6F64" w:rsidP="00B5040B">
      <w:pPr>
        <w:ind w:firstLine="709"/>
      </w:pPr>
    </w:p>
    <w:p w14:paraId="08056AD5" w14:textId="77777777" w:rsidR="008B6F64" w:rsidRPr="0090307B" w:rsidRDefault="008B6F64" w:rsidP="00B5040B">
      <w:pPr>
        <w:ind w:firstLine="709"/>
      </w:pPr>
    </w:p>
    <w:p w14:paraId="52E02DAB" w14:textId="77777777" w:rsidR="008B6F64" w:rsidRPr="0090307B" w:rsidRDefault="008B6F64" w:rsidP="00B5040B">
      <w:pPr>
        <w:ind w:firstLine="709"/>
      </w:pPr>
    </w:p>
    <w:p w14:paraId="7D44CD1D" w14:textId="77777777" w:rsidR="008B6F64" w:rsidRPr="0090307B" w:rsidRDefault="008B6F64" w:rsidP="00B5040B">
      <w:pPr>
        <w:pStyle w:val="ConsPlusNormal"/>
        <w:widowControl/>
        <w:tabs>
          <w:tab w:val="left" w:pos="4536"/>
        </w:tabs>
        <w:ind w:firstLine="709"/>
        <w:jc w:val="both"/>
        <w:rPr>
          <w:rStyle w:val="TimesNewRoman14"/>
          <w:rFonts w:ascii="Arial" w:hAnsi="Arial" w:cs="Times New Roman"/>
          <w:sz w:val="24"/>
        </w:rPr>
      </w:pPr>
      <w:r w:rsidRPr="0090307B">
        <w:rPr>
          <w:rStyle w:val="TimesNewRoman14"/>
          <w:rFonts w:ascii="Arial" w:hAnsi="Arial" w:cs="Times New Roman"/>
          <w:sz w:val="24"/>
        </w:rPr>
        <w:t>Приложение</w:t>
      </w:r>
    </w:p>
    <w:p w14:paraId="537DC320" w14:textId="77777777" w:rsidR="00B5040B" w:rsidRDefault="008B6F64" w:rsidP="00B5040B">
      <w:pPr>
        <w:pStyle w:val="ConsPlusNormal"/>
        <w:widowControl/>
        <w:tabs>
          <w:tab w:val="left" w:pos="4536"/>
        </w:tabs>
        <w:ind w:firstLine="709"/>
        <w:jc w:val="both"/>
        <w:rPr>
          <w:rStyle w:val="TimesNewRoman14"/>
          <w:rFonts w:ascii="Arial" w:hAnsi="Arial" w:cs="Times New Roman"/>
          <w:sz w:val="24"/>
        </w:rPr>
      </w:pPr>
      <w:r w:rsidRPr="0090307B">
        <w:rPr>
          <w:rStyle w:val="TimesNewRoman14"/>
          <w:rFonts w:ascii="Arial" w:hAnsi="Arial" w:cs="Times New Roman"/>
          <w:sz w:val="24"/>
        </w:rPr>
        <w:t xml:space="preserve">Утвержден </w:t>
      </w:r>
    </w:p>
    <w:p w14:paraId="1AB38A8E" w14:textId="77777777" w:rsidR="00B5040B" w:rsidRDefault="008B6F64" w:rsidP="00B5040B">
      <w:pPr>
        <w:pStyle w:val="ConsPlusNormal"/>
        <w:widowControl/>
        <w:tabs>
          <w:tab w:val="left" w:pos="4536"/>
        </w:tabs>
        <w:ind w:firstLine="709"/>
        <w:jc w:val="both"/>
        <w:rPr>
          <w:rStyle w:val="TimesNewRoman14"/>
          <w:rFonts w:ascii="Arial" w:hAnsi="Arial" w:cs="Times New Roman"/>
          <w:sz w:val="24"/>
        </w:rPr>
      </w:pPr>
      <w:r w:rsidRPr="0090307B">
        <w:rPr>
          <w:rStyle w:val="TimesNewRoman14"/>
          <w:rFonts w:ascii="Arial" w:hAnsi="Arial" w:cs="Times New Roman"/>
          <w:sz w:val="24"/>
        </w:rPr>
        <w:t xml:space="preserve">приказом департамента социальной защиты населения, </w:t>
      </w:r>
    </w:p>
    <w:p w14:paraId="74D71A96" w14:textId="77777777" w:rsidR="008B6F64" w:rsidRPr="0090307B" w:rsidRDefault="008B6F64" w:rsidP="00B5040B">
      <w:pPr>
        <w:pStyle w:val="ConsPlusNormal"/>
        <w:widowControl/>
        <w:tabs>
          <w:tab w:val="left" w:pos="4536"/>
        </w:tabs>
        <w:ind w:firstLine="709"/>
        <w:jc w:val="both"/>
        <w:rPr>
          <w:rStyle w:val="TimesNewRoman14"/>
          <w:rFonts w:ascii="Arial" w:hAnsi="Arial" w:cs="Times New Roman"/>
          <w:sz w:val="24"/>
        </w:rPr>
      </w:pPr>
      <w:r w:rsidRPr="0090307B">
        <w:rPr>
          <w:rStyle w:val="TimesNewRoman14"/>
          <w:rFonts w:ascii="Arial" w:hAnsi="Arial" w:cs="Times New Roman"/>
          <w:sz w:val="24"/>
        </w:rPr>
        <w:t xml:space="preserve">опеки и попечительства Костромской области </w:t>
      </w:r>
    </w:p>
    <w:p w14:paraId="7B23E4C0" w14:textId="77777777" w:rsidR="008B6F64" w:rsidRPr="0090307B" w:rsidRDefault="008B6F64" w:rsidP="00B5040B">
      <w:pPr>
        <w:pStyle w:val="ConsPlusNormal"/>
        <w:widowControl/>
        <w:tabs>
          <w:tab w:val="left" w:pos="4536"/>
        </w:tabs>
        <w:ind w:firstLine="709"/>
        <w:jc w:val="both"/>
        <w:rPr>
          <w:rStyle w:val="TimesNewRoman14"/>
          <w:rFonts w:ascii="Arial" w:hAnsi="Arial" w:cs="Times New Roman"/>
          <w:sz w:val="24"/>
        </w:rPr>
      </w:pPr>
      <w:r w:rsidRPr="0090307B">
        <w:rPr>
          <w:rStyle w:val="TimesNewRoman14"/>
          <w:rFonts w:ascii="Arial" w:hAnsi="Arial" w:cs="Times New Roman"/>
          <w:sz w:val="24"/>
        </w:rPr>
        <w:t>от 31 мая  2012 г. №  345</w:t>
      </w:r>
    </w:p>
    <w:p w14:paraId="2B0B881F" w14:textId="77777777" w:rsidR="008B6F64" w:rsidRPr="0090307B" w:rsidRDefault="008B6F64" w:rsidP="00B5040B">
      <w:pPr>
        <w:pStyle w:val="ConsPlusNormal"/>
        <w:widowControl/>
        <w:ind w:firstLine="709"/>
        <w:jc w:val="both"/>
        <w:rPr>
          <w:sz w:val="24"/>
        </w:rPr>
      </w:pPr>
    </w:p>
    <w:p w14:paraId="7471D62A" w14:textId="77777777" w:rsidR="0090307B" w:rsidRPr="0090307B" w:rsidRDefault="0090307B" w:rsidP="00B5040B">
      <w:pPr>
        <w:pStyle w:val="ConsPlusNormal"/>
        <w:widowControl/>
        <w:ind w:firstLine="709"/>
        <w:jc w:val="both"/>
        <w:rPr>
          <w:sz w:val="24"/>
        </w:rPr>
      </w:pPr>
    </w:p>
    <w:p w14:paraId="4E31FF58" w14:textId="77777777" w:rsidR="008B6F64" w:rsidRPr="00B5040B" w:rsidRDefault="008B6F64" w:rsidP="00B5040B">
      <w:pPr>
        <w:pStyle w:val="ConsPlusTitle"/>
        <w:widowControl/>
        <w:ind w:firstLine="709"/>
        <w:jc w:val="center"/>
        <w:rPr>
          <w:rStyle w:val="TimesNewRoman14"/>
          <w:rFonts w:ascii="Arial" w:eastAsia="Times New Roman" w:hAnsi="Arial"/>
          <w:kern w:val="32"/>
          <w:sz w:val="32"/>
          <w:szCs w:val="32"/>
          <w:lang w:eastAsia="ru-RU"/>
        </w:rPr>
      </w:pPr>
      <w:r w:rsidRPr="00B5040B">
        <w:rPr>
          <w:rStyle w:val="TimesNewRoman14"/>
          <w:rFonts w:ascii="Arial" w:eastAsia="Times New Roman" w:hAnsi="Arial"/>
          <w:kern w:val="32"/>
          <w:sz w:val="32"/>
          <w:szCs w:val="32"/>
          <w:lang w:eastAsia="ru-RU"/>
        </w:rPr>
        <w:t>Административный регламент</w:t>
      </w:r>
    </w:p>
    <w:p w14:paraId="6F1DB6FF" w14:textId="77777777" w:rsidR="008B6F64" w:rsidRPr="0090307B" w:rsidRDefault="008B6F64" w:rsidP="00B5040B">
      <w:pPr>
        <w:pStyle w:val="ConsPlusTitle"/>
        <w:widowControl/>
        <w:ind w:firstLine="709"/>
        <w:jc w:val="center"/>
        <w:rPr>
          <w:rStyle w:val="TimesNewRoman14"/>
          <w:rFonts w:ascii="Arial" w:eastAsia="Times New Roman" w:hAnsi="Arial" w:cs="Times New Roman"/>
          <w:b w:val="0"/>
          <w:bCs w:val="0"/>
          <w:sz w:val="24"/>
          <w:szCs w:val="28"/>
        </w:rPr>
      </w:pPr>
      <w:r w:rsidRPr="00B5040B">
        <w:rPr>
          <w:rStyle w:val="TimesNewRoman14"/>
          <w:rFonts w:ascii="Arial" w:eastAsia="Times New Roman" w:hAnsi="Arial"/>
          <w:kern w:val="32"/>
          <w:sz w:val="32"/>
          <w:szCs w:val="32"/>
          <w:lang w:eastAsia="ru-RU"/>
        </w:rPr>
        <w:t>предоставления департаментом социальной защиты</w:t>
      </w:r>
      <w:r w:rsidR="0090307B" w:rsidRPr="00B5040B">
        <w:rPr>
          <w:rStyle w:val="TimesNewRoman14"/>
          <w:rFonts w:ascii="Arial" w:eastAsia="Times New Roman" w:hAnsi="Arial"/>
          <w:kern w:val="32"/>
          <w:sz w:val="32"/>
          <w:szCs w:val="32"/>
          <w:lang w:eastAsia="ru-RU"/>
        </w:rPr>
        <w:t xml:space="preserve"> </w:t>
      </w:r>
      <w:r w:rsidRPr="00B5040B">
        <w:rPr>
          <w:rStyle w:val="TimesNewRoman14"/>
          <w:rFonts w:ascii="Arial" w:eastAsia="Times New Roman" w:hAnsi="Arial"/>
          <w:kern w:val="32"/>
          <w:sz w:val="32"/>
          <w:szCs w:val="32"/>
          <w:lang w:eastAsia="ru-RU"/>
        </w:rPr>
        <w:t>населения, опеки и попечительства Костромской области</w:t>
      </w:r>
      <w:r w:rsidR="0090307B" w:rsidRPr="00B5040B">
        <w:rPr>
          <w:rStyle w:val="TimesNewRoman14"/>
          <w:rFonts w:ascii="Arial" w:eastAsia="Times New Roman" w:hAnsi="Arial"/>
          <w:kern w:val="32"/>
          <w:sz w:val="32"/>
          <w:szCs w:val="32"/>
          <w:lang w:eastAsia="ru-RU"/>
        </w:rPr>
        <w:t xml:space="preserve"> </w:t>
      </w:r>
      <w:r w:rsidRPr="00B5040B">
        <w:rPr>
          <w:rStyle w:val="TimesNewRoman14"/>
          <w:rFonts w:ascii="Arial" w:eastAsia="Times New Roman" w:hAnsi="Arial"/>
          <w:kern w:val="32"/>
          <w:sz w:val="32"/>
          <w:szCs w:val="32"/>
          <w:lang w:eastAsia="ru-RU"/>
        </w:rPr>
        <w:t>государственной услуги  по назначению компенсаций страховых премий по договору обязательного страхования гражданской ответственности владельцев транспортных средств инвалидам (в том числе детям-инвалидам), имеющим транспортные средства в соответствии с медицинскими показаниями, и их законным представителям</w:t>
      </w:r>
    </w:p>
    <w:p w14:paraId="62024148" w14:textId="77777777" w:rsidR="008B6F64" w:rsidRPr="0090307B" w:rsidRDefault="008B6F64" w:rsidP="00B5040B">
      <w:pPr>
        <w:ind w:firstLine="709"/>
        <w:rPr>
          <w:szCs w:val="28"/>
        </w:rPr>
      </w:pPr>
    </w:p>
    <w:p w14:paraId="0B8F4FAF" w14:textId="77777777" w:rsidR="008B6F64" w:rsidRPr="00B5040B" w:rsidRDefault="008B6F64" w:rsidP="00B5040B">
      <w:pPr>
        <w:ind w:firstLine="709"/>
        <w:rPr>
          <w:rFonts w:cs="Arial"/>
          <w:b/>
          <w:bCs/>
          <w:sz w:val="28"/>
          <w:szCs w:val="26"/>
        </w:rPr>
      </w:pPr>
      <w:r w:rsidRPr="00B5040B">
        <w:rPr>
          <w:rFonts w:cs="Arial"/>
          <w:b/>
          <w:bCs/>
          <w:sz w:val="28"/>
          <w:szCs w:val="26"/>
        </w:rPr>
        <w:t>Глава 1. Общие положения</w:t>
      </w:r>
    </w:p>
    <w:p w14:paraId="13F0AEF7" w14:textId="77777777" w:rsidR="008B6F64" w:rsidRPr="0090307B" w:rsidRDefault="008B6F64" w:rsidP="00B5040B">
      <w:pPr>
        <w:tabs>
          <w:tab w:val="left" w:pos="720"/>
        </w:tabs>
        <w:ind w:firstLine="709"/>
        <w:rPr>
          <w:szCs w:val="28"/>
        </w:rPr>
      </w:pPr>
      <w:r w:rsidRPr="0090307B">
        <w:rPr>
          <w:szCs w:val="28"/>
        </w:rPr>
        <w:t xml:space="preserve">1. Административный регламент </w:t>
      </w:r>
      <w:r w:rsidRPr="0090307B">
        <w:rPr>
          <w:rStyle w:val="TimesNewRoman14"/>
          <w:rFonts w:ascii="Arial" w:hAnsi="Arial"/>
          <w:sz w:val="24"/>
          <w:szCs w:val="28"/>
        </w:rPr>
        <w:t xml:space="preserve">предоставления департаментом социальной защиты населения, опеки и попечительства Костромской области (далее – департамент) государственной услуги </w:t>
      </w:r>
      <w:r w:rsidRPr="0090307B">
        <w:rPr>
          <w:rStyle w:val="TimesNewRoman14"/>
          <w:rFonts w:ascii="Arial" w:eastAsia="Arial" w:hAnsi="Arial" w:cs="Arial"/>
          <w:sz w:val="24"/>
          <w:szCs w:val="28"/>
        </w:rPr>
        <w:t xml:space="preserve">по назначению компенсаций страховых премий по договору обязательного страхования гражданской ответственности владельцев транспортных средств инвалидам (в том числе детям-инвалидам), имеющим транспортные средства в соответствии с медицинскими показаниями, </w:t>
      </w:r>
      <w:r w:rsidRPr="0090307B">
        <w:rPr>
          <w:rStyle w:val="TimesNewRoman14"/>
          <w:rFonts w:ascii="Arial" w:hAnsi="Arial"/>
          <w:sz w:val="24"/>
          <w:szCs w:val="28"/>
        </w:rPr>
        <w:t>и их законным представителям</w:t>
      </w:r>
      <w:r w:rsidRPr="0090307B">
        <w:rPr>
          <w:rStyle w:val="TimesNewRoman14"/>
          <w:rFonts w:ascii="Arial" w:eastAsia="Arial" w:hAnsi="Arial" w:cs="Arial"/>
          <w:sz w:val="24"/>
          <w:szCs w:val="28"/>
        </w:rPr>
        <w:t xml:space="preserve"> </w:t>
      </w:r>
      <w:r w:rsidRPr="0090307B">
        <w:rPr>
          <w:szCs w:val="28"/>
        </w:rPr>
        <w:t xml:space="preserve">(далее – административный регламент) регулирует отношения, связанные с </w:t>
      </w:r>
      <w:r w:rsidRPr="0090307B">
        <w:rPr>
          <w:rFonts w:eastAsia="Arial" w:cs="Arial"/>
          <w:szCs w:val="28"/>
        </w:rPr>
        <w:t xml:space="preserve">назначением </w:t>
      </w:r>
      <w:r w:rsidRPr="0090307B">
        <w:rPr>
          <w:rStyle w:val="TimesNewRoman14"/>
          <w:rFonts w:ascii="Arial" w:eastAsia="Arial" w:hAnsi="Arial" w:cs="Arial"/>
          <w:sz w:val="24"/>
          <w:szCs w:val="28"/>
        </w:rPr>
        <w:t xml:space="preserve">компенсаций страховых премий по договору обязательного страхования гражданской ответственности владельцев транспортных средств инвалидам (в том числе детям-инвалидам), имеющим транспортные средства в соответствии с медицинскими показаниями, </w:t>
      </w:r>
      <w:r w:rsidRPr="0090307B">
        <w:rPr>
          <w:rStyle w:val="TimesNewRoman14"/>
          <w:rFonts w:ascii="Arial" w:hAnsi="Arial"/>
          <w:sz w:val="24"/>
          <w:szCs w:val="28"/>
        </w:rPr>
        <w:t>и их законным представителям</w:t>
      </w:r>
      <w:r w:rsidRPr="0090307B">
        <w:rPr>
          <w:szCs w:val="28"/>
        </w:rPr>
        <w:t xml:space="preserve">, устанавливает сроки и последовательность административных процедур (действий) при осуществлении полномочий по </w:t>
      </w:r>
      <w:r w:rsidRPr="0090307B">
        <w:rPr>
          <w:rStyle w:val="TimesNewRoman14"/>
          <w:rFonts w:ascii="Arial" w:eastAsia="Arial" w:hAnsi="Arial" w:cs="Arial"/>
          <w:sz w:val="24"/>
          <w:szCs w:val="28"/>
        </w:rPr>
        <w:t xml:space="preserve">назначению компенсаций страховых премий по договору обязательного страхования гражданской ответственности владельцев транспортных средств инвалидам (в том числе детям-инвалидам), имеющим транспортные средства в соответствии с медицинскими показаниями, </w:t>
      </w:r>
      <w:r w:rsidRPr="0090307B">
        <w:rPr>
          <w:rStyle w:val="TimesNewRoman14"/>
          <w:rFonts w:ascii="Arial" w:hAnsi="Arial"/>
          <w:sz w:val="24"/>
          <w:szCs w:val="28"/>
        </w:rPr>
        <w:t xml:space="preserve">и их </w:t>
      </w:r>
      <w:r w:rsidRPr="0090307B">
        <w:rPr>
          <w:rStyle w:val="TimesNewRoman14"/>
          <w:rFonts w:ascii="Arial" w:hAnsi="Arial"/>
          <w:sz w:val="24"/>
          <w:szCs w:val="28"/>
        </w:rPr>
        <w:lastRenderedPageBreak/>
        <w:t>законным представителям</w:t>
      </w:r>
      <w:r w:rsidRPr="0090307B">
        <w:rPr>
          <w:rStyle w:val="TimesNewRoman14"/>
          <w:rFonts w:ascii="Arial" w:eastAsia="Arial" w:hAnsi="Arial" w:cs="Arial"/>
          <w:sz w:val="24"/>
          <w:szCs w:val="28"/>
        </w:rPr>
        <w:t>,</w:t>
      </w:r>
      <w:r w:rsidRPr="0090307B">
        <w:rPr>
          <w:szCs w:val="28"/>
        </w:rPr>
        <w:t xml:space="preserve"> порядок взаимодействия </w:t>
      </w:r>
      <w:r w:rsidRPr="0090307B">
        <w:rPr>
          <w:rStyle w:val="TimesNewRoman14"/>
          <w:rFonts w:ascii="Arial" w:hAnsi="Arial"/>
          <w:sz w:val="24"/>
          <w:szCs w:val="28"/>
        </w:rPr>
        <w:t xml:space="preserve">департамента, областного государственного казенного учреждения «Центр социальных выплат» (далее - уполномоченный орган) </w:t>
      </w:r>
      <w:r w:rsidRPr="0090307B">
        <w:rPr>
          <w:szCs w:val="28"/>
        </w:rPr>
        <w:t>с заявителями, иными органами государственной власти и местного самоуправления, учреждениями и организациями.</w:t>
      </w:r>
    </w:p>
    <w:p w14:paraId="1374EAA9" w14:textId="77777777" w:rsidR="008B6F64" w:rsidRPr="0090307B" w:rsidRDefault="008B6F64" w:rsidP="00B5040B">
      <w:pPr>
        <w:tabs>
          <w:tab w:val="left" w:pos="720"/>
        </w:tabs>
        <w:ind w:firstLine="709"/>
        <w:rPr>
          <w:rStyle w:val="TimesNewRoman14"/>
          <w:rFonts w:ascii="Arial" w:hAnsi="Arial"/>
          <w:sz w:val="24"/>
          <w:szCs w:val="28"/>
        </w:rPr>
      </w:pPr>
      <w:r w:rsidRPr="0090307B">
        <w:rPr>
          <w:szCs w:val="28"/>
        </w:rPr>
        <w:t xml:space="preserve">2. </w:t>
      </w:r>
      <w:r w:rsidRPr="0090307B">
        <w:rPr>
          <w:rStyle w:val="TimesNewRoman14"/>
          <w:rFonts w:ascii="Arial" w:hAnsi="Arial"/>
          <w:sz w:val="24"/>
          <w:szCs w:val="28"/>
        </w:rPr>
        <w:t>Заявителями, которым предоставляется государственная услуга, являются</w:t>
      </w:r>
      <w:r w:rsidRPr="0090307B">
        <w:rPr>
          <w:szCs w:val="28"/>
        </w:rPr>
        <w:t xml:space="preserve"> инвалиды (в том числе дети-инвалиды), постоянно проживающие на территории Костромской области и имеющие транспортные средства </w:t>
      </w:r>
      <w:r w:rsidRPr="0090307B">
        <w:rPr>
          <w:rStyle w:val="TimesNewRoman14"/>
          <w:rFonts w:ascii="Arial" w:eastAsia="Arial" w:hAnsi="Arial" w:cs="Arial"/>
          <w:sz w:val="24"/>
          <w:szCs w:val="28"/>
        </w:rPr>
        <w:t xml:space="preserve">в соответствии с медицинскими показаниями, или их законные представители </w:t>
      </w:r>
      <w:r w:rsidRPr="0090307B">
        <w:rPr>
          <w:szCs w:val="28"/>
        </w:rPr>
        <w:t>(далее — заявители)</w:t>
      </w:r>
      <w:r w:rsidRPr="0090307B">
        <w:rPr>
          <w:rStyle w:val="TimesNewRoman14"/>
          <w:rFonts w:ascii="Arial" w:hAnsi="Arial"/>
          <w:sz w:val="24"/>
          <w:szCs w:val="28"/>
        </w:rPr>
        <w:t xml:space="preserve">. </w:t>
      </w:r>
    </w:p>
    <w:p w14:paraId="075B2054" w14:textId="77777777" w:rsidR="008B6F64" w:rsidRPr="0090307B" w:rsidRDefault="008B6F64" w:rsidP="00B5040B">
      <w:pPr>
        <w:autoSpaceDE w:val="0"/>
        <w:ind w:firstLine="709"/>
        <w:rPr>
          <w:szCs w:val="28"/>
        </w:rPr>
      </w:pPr>
      <w:r w:rsidRPr="0090307B">
        <w:rPr>
          <w:szCs w:val="28"/>
        </w:rPr>
        <w:t xml:space="preserve"> 3. От имени заявителя с заявлением о предоставлении государственной услуги может обратиться его представитель (далее - представитель заявителя). </w:t>
      </w:r>
    </w:p>
    <w:p w14:paraId="4DF3DC34" w14:textId="77777777" w:rsidR="008B6F64" w:rsidRPr="0090307B" w:rsidRDefault="008B6F64" w:rsidP="00B5040B">
      <w:pPr>
        <w:ind w:firstLine="709"/>
        <w:rPr>
          <w:szCs w:val="28"/>
        </w:rPr>
      </w:pPr>
      <w:r w:rsidRPr="0090307B">
        <w:rPr>
          <w:szCs w:val="28"/>
        </w:rPr>
        <w:t xml:space="preserve">4. Информация о месте нахождения, графике работы, справочных телефонах </w:t>
      </w:r>
      <w:r w:rsidRPr="0090307B">
        <w:rPr>
          <w:rStyle w:val="TimesNewRoman14"/>
          <w:rFonts w:ascii="Arial" w:hAnsi="Arial"/>
          <w:sz w:val="24"/>
          <w:szCs w:val="28"/>
        </w:rPr>
        <w:t>департамента, уполномоченного органа</w:t>
      </w:r>
      <w:r w:rsidRPr="0090307B">
        <w:rPr>
          <w:szCs w:val="28"/>
        </w:rPr>
        <w:t>, участвующих в предоставлении государственной услуги, а также адреса официальных сайтов в информационно-телекоммуникационной сети «Интернет» (далее – сеть Интернет), содержащих информацию о предоставлении государственной услуги и услуг, которые являются необходимыми и обязательными для предоставления государственной услуги, приведены в приложении № 1 к настоящему административному регламенту.</w:t>
      </w:r>
    </w:p>
    <w:p w14:paraId="1F539EBE" w14:textId="77777777" w:rsidR="008B6F64" w:rsidRPr="0090307B" w:rsidRDefault="008B6F64" w:rsidP="00B5040B">
      <w:pPr>
        <w:pStyle w:val="ab"/>
        <w:spacing w:after="0"/>
        <w:ind w:left="0" w:firstLine="709"/>
        <w:rPr>
          <w:rFonts w:ascii="Arial" w:hAnsi="Arial"/>
          <w:szCs w:val="28"/>
        </w:rPr>
      </w:pPr>
      <w:r w:rsidRPr="0090307B">
        <w:rPr>
          <w:rFonts w:ascii="Arial" w:hAnsi="Arial"/>
          <w:szCs w:val="28"/>
        </w:rPr>
        <w:t xml:space="preserve">Информацию о месте нахождения, графиках работы, справочных телефонах,  адресах официальных сайтов в сети Интернет, адресах электронной почты органов исполнительной власти и органов местного самоуправления и организаций, обращение в которые необходимо для получения государственной услуги, а также областном государственном казённом учреждении Костромской области «Многофункциональный центр предоставления государственных и муниципальных услуг населению» (далее – МФЦ) предоставляется по справочным телефонам, указанным в приложении № 1 к настоящему административному регламенту, на официальном сайте </w:t>
      </w:r>
      <w:r w:rsidRPr="0090307B">
        <w:rPr>
          <w:rStyle w:val="TimesNewRoman14"/>
          <w:rFonts w:ascii="Arial" w:hAnsi="Arial"/>
          <w:sz w:val="24"/>
          <w:szCs w:val="28"/>
        </w:rPr>
        <w:t xml:space="preserve">департамента </w:t>
      </w:r>
      <w:r w:rsidRPr="0090307B">
        <w:rPr>
          <w:rFonts w:ascii="Arial" w:hAnsi="Arial"/>
          <w:szCs w:val="28"/>
        </w:rPr>
        <w:t>в сети Интернет (</w:t>
      </w:r>
      <w:r w:rsidR="00A84748">
        <w:rPr>
          <w:rFonts w:ascii="Arial" w:hAnsi="Arial"/>
          <w:szCs w:val="28"/>
        </w:rPr>
        <w:t>socdep.adm44.ru</w:t>
      </w:r>
      <w:r w:rsidRPr="0090307B">
        <w:rPr>
          <w:rFonts w:ascii="Arial" w:hAnsi="Arial"/>
          <w:szCs w:val="28"/>
        </w:rPr>
        <w:t xml:space="preserve">), непосредственно в </w:t>
      </w:r>
      <w:r w:rsidRPr="0090307B">
        <w:rPr>
          <w:rStyle w:val="TimesNewRoman14"/>
          <w:rFonts w:ascii="Arial" w:hAnsi="Arial"/>
          <w:sz w:val="24"/>
          <w:szCs w:val="28"/>
        </w:rPr>
        <w:t>департаменте</w:t>
      </w:r>
      <w:r w:rsidRPr="0090307B">
        <w:rPr>
          <w:rFonts w:ascii="Arial" w:hAnsi="Arial"/>
          <w:szCs w:val="28"/>
        </w:rPr>
        <w:t>, а также размещается в федеральной государственной информационной системе «Единый портал государственных и муниципальных услуг (функций)».</w:t>
      </w:r>
    </w:p>
    <w:p w14:paraId="65FDAF6B" w14:textId="77777777" w:rsidR="00A84748" w:rsidRDefault="00A84748" w:rsidP="00B5040B">
      <w:pPr>
        <w:pStyle w:val="ab"/>
        <w:spacing w:after="0"/>
        <w:ind w:left="0" w:firstLine="709"/>
        <w:rPr>
          <w:rFonts w:ascii="Arial" w:hAnsi="Arial"/>
          <w:szCs w:val="28"/>
        </w:rPr>
      </w:pPr>
      <w:r>
        <w:rPr>
          <w:rFonts w:ascii="Arial" w:hAnsi="Arial"/>
          <w:szCs w:val="28"/>
        </w:rPr>
        <w:t xml:space="preserve">(в редакции </w:t>
      </w:r>
      <w:r w:rsidRPr="00A84748">
        <w:rPr>
          <w:rFonts w:ascii="Arial" w:hAnsi="Arial" w:cs="Arial"/>
        </w:rPr>
        <w:t xml:space="preserve">приказа департамента социальной защиты населения, опеки и попечительства Костромской области </w:t>
      </w:r>
      <w:hyperlink r:id="rId13" w:tgtFrame="ChangingDocument" w:history="1">
        <w:r w:rsidRPr="00A84748">
          <w:rPr>
            <w:rStyle w:val="a5"/>
            <w:rFonts w:ascii="Arial" w:hAnsi="Arial" w:cs="Arial"/>
          </w:rPr>
          <w:t xml:space="preserve">№ 236 от 14.05.2014 года (НГР </w:t>
        </w:r>
        <w:r w:rsidRPr="00A84748">
          <w:rPr>
            <w:rStyle w:val="a5"/>
            <w:rFonts w:ascii="Arial" w:hAnsi="Arial" w:cs="Arial"/>
            <w:lang w:val="en-US"/>
          </w:rPr>
          <w:t>RU</w:t>
        </w:r>
        <w:r w:rsidRPr="00A84748">
          <w:rPr>
            <w:rStyle w:val="a5"/>
            <w:rFonts w:ascii="Arial" w:hAnsi="Arial" w:cs="Arial"/>
          </w:rPr>
          <w:t>44000201400420)</w:t>
        </w:r>
      </w:hyperlink>
      <w:r>
        <w:rPr>
          <w:rFonts w:ascii="Arial" w:hAnsi="Arial"/>
          <w:szCs w:val="28"/>
        </w:rPr>
        <w:t>)</w:t>
      </w:r>
    </w:p>
    <w:p w14:paraId="503F9840" w14:textId="77777777" w:rsidR="008B6F64" w:rsidRPr="0090307B" w:rsidRDefault="008B6F64" w:rsidP="00B5040B">
      <w:pPr>
        <w:pStyle w:val="ab"/>
        <w:spacing w:after="0"/>
        <w:ind w:left="0" w:firstLine="709"/>
        <w:rPr>
          <w:rFonts w:ascii="Arial" w:hAnsi="Arial"/>
          <w:szCs w:val="28"/>
        </w:rPr>
      </w:pPr>
      <w:r w:rsidRPr="0090307B">
        <w:rPr>
          <w:rFonts w:ascii="Arial" w:hAnsi="Arial"/>
          <w:szCs w:val="28"/>
        </w:rPr>
        <w:t xml:space="preserve">Для получения информации по вопросам предоставления государственной услуги, сведений о ходе ее предоставления заявитель обращается лично, письменно, по телефону, по электронной почте в </w:t>
      </w:r>
      <w:r w:rsidRPr="0090307B">
        <w:rPr>
          <w:rStyle w:val="TimesNewRoman14"/>
          <w:rFonts w:ascii="Arial" w:hAnsi="Arial"/>
          <w:sz w:val="24"/>
          <w:szCs w:val="28"/>
        </w:rPr>
        <w:t>департамент, уполномоченный орган</w:t>
      </w:r>
      <w:r w:rsidRPr="0090307B">
        <w:rPr>
          <w:rFonts w:ascii="Arial" w:hAnsi="Arial"/>
          <w:szCs w:val="28"/>
        </w:rPr>
        <w:t>, или через федеральную государственную информационную систему «Единый портал государственных и муниципальных услуг (функций)» через раздел портала «Каталог услуг/описание услуг».</w:t>
      </w:r>
    </w:p>
    <w:p w14:paraId="32C0BD2C" w14:textId="77777777" w:rsidR="008B6F64" w:rsidRPr="0090307B" w:rsidRDefault="008B6F64" w:rsidP="00B5040B">
      <w:pPr>
        <w:pStyle w:val="ab"/>
        <w:spacing w:after="0"/>
        <w:ind w:left="0" w:firstLine="709"/>
        <w:rPr>
          <w:rFonts w:ascii="Arial" w:hAnsi="Arial"/>
          <w:szCs w:val="28"/>
        </w:rPr>
      </w:pPr>
      <w:r w:rsidRPr="0090307B">
        <w:rPr>
          <w:rFonts w:ascii="Arial" w:hAnsi="Arial"/>
          <w:szCs w:val="28"/>
        </w:rPr>
        <w:t xml:space="preserve"> Информирование (консультирование) по вопросам предоставления государственной услуги предоставляется специалистами </w:t>
      </w:r>
      <w:r w:rsidRPr="0090307B">
        <w:rPr>
          <w:rStyle w:val="TimesNewRoman14"/>
          <w:rFonts w:ascii="Arial" w:hAnsi="Arial"/>
          <w:sz w:val="24"/>
          <w:szCs w:val="28"/>
        </w:rPr>
        <w:t>департамента, уполномоченного органа</w:t>
      </w:r>
      <w:r w:rsidRPr="0090307B">
        <w:rPr>
          <w:rFonts w:ascii="Arial" w:hAnsi="Arial"/>
          <w:szCs w:val="28"/>
        </w:rPr>
        <w:t xml:space="preserve">, в том числе специально выделенными для предоставления консультаций. </w:t>
      </w:r>
    </w:p>
    <w:p w14:paraId="2726065F" w14:textId="77777777" w:rsidR="008B6F64" w:rsidRPr="0090307B" w:rsidRDefault="008B6F64" w:rsidP="00B5040B">
      <w:pPr>
        <w:pStyle w:val="ab"/>
        <w:spacing w:after="0"/>
        <w:ind w:left="0" w:firstLine="709"/>
        <w:rPr>
          <w:rFonts w:ascii="Arial" w:hAnsi="Arial"/>
          <w:szCs w:val="28"/>
        </w:rPr>
      </w:pPr>
      <w:r w:rsidRPr="0090307B">
        <w:rPr>
          <w:rFonts w:ascii="Arial" w:hAnsi="Arial"/>
          <w:szCs w:val="28"/>
        </w:rPr>
        <w:t xml:space="preserve">  Консультации предоставляются по следующим вопросам:</w:t>
      </w:r>
    </w:p>
    <w:p w14:paraId="78CF25A1" w14:textId="77777777" w:rsidR="008B6F64" w:rsidRPr="0090307B" w:rsidRDefault="008B6F64" w:rsidP="00B5040B">
      <w:pPr>
        <w:tabs>
          <w:tab w:val="left" w:pos="-2127"/>
        </w:tabs>
        <w:ind w:firstLine="709"/>
        <w:rPr>
          <w:szCs w:val="28"/>
        </w:rPr>
      </w:pPr>
      <w:r w:rsidRPr="0090307B">
        <w:rPr>
          <w:szCs w:val="28"/>
        </w:rPr>
        <w:t>содержание и ход предоставления государственной услуги;</w:t>
      </w:r>
    </w:p>
    <w:p w14:paraId="3DE37764" w14:textId="77777777" w:rsidR="008B6F64" w:rsidRPr="0090307B" w:rsidRDefault="008B6F64" w:rsidP="00B5040B">
      <w:pPr>
        <w:tabs>
          <w:tab w:val="left" w:pos="-2127"/>
        </w:tabs>
        <w:ind w:firstLine="709"/>
        <w:rPr>
          <w:szCs w:val="28"/>
        </w:rPr>
      </w:pPr>
      <w:r w:rsidRPr="0090307B">
        <w:rPr>
          <w:szCs w:val="28"/>
        </w:rPr>
        <w:t>перечень документов, необходимых для предоставления государственной услуги, комплектность (достаточность) представленных документов;</w:t>
      </w:r>
    </w:p>
    <w:p w14:paraId="5A68125D" w14:textId="77777777" w:rsidR="008B6F64" w:rsidRPr="0090307B" w:rsidRDefault="008B6F64" w:rsidP="00B5040B">
      <w:pPr>
        <w:tabs>
          <w:tab w:val="left" w:pos="-2127"/>
        </w:tabs>
        <w:ind w:firstLine="709"/>
        <w:rPr>
          <w:szCs w:val="28"/>
        </w:rPr>
      </w:pPr>
      <w:r w:rsidRPr="0090307B">
        <w:rPr>
          <w:szCs w:val="28"/>
        </w:rPr>
        <w:t>источник получения документов, необходимых для предоставления государственной услуги (исполнительный орган государственной власти, орган местного самоуправления, организация и их местонахождение);</w:t>
      </w:r>
    </w:p>
    <w:p w14:paraId="65956E39" w14:textId="77777777" w:rsidR="008B6F64" w:rsidRPr="0090307B" w:rsidRDefault="008B6F64" w:rsidP="00B5040B">
      <w:pPr>
        <w:tabs>
          <w:tab w:val="left" w:pos="-2127"/>
        </w:tabs>
        <w:ind w:firstLine="709"/>
        <w:rPr>
          <w:szCs w:val="28"/>
        </w:rPr>
      </w:pPr>
      <w:r w:rsidRPr="0090307B">
        <w:rPr>
          <w:szCs w:val="28"/>
        </w:rPr>
        <w:lastRenderedPageBreak/>
        <w:t xml:space="preserve">время приема и выдачи документов специалистами уполномоченного органа, МФЦ; </w:t>
      </w:r>
    </w:p>
    <w:p w14:paraId="30B264E3" w14:textId="77777777" w:rsidR="008B6F64" w:rsidRPr="0090307B" w:rsidRDefault="008B6F64" w:rsidP="00B5040B">
      <w:pPr>
        <w:tabs>
          <w:tab w:val="left" w:pos="-2127"/>
        </w:tabs>
        <w:ind w:firstLine="709"/>
        <w:rPr>
          <w:szCs w:val="28"/>
        </w:rPr>
      </w:pPr>
      <w:r w:rsidRPr="0090307B">
        <w:rPr>
          <w:szCs w:val="28"/>
        </w:rPr>
        <w:t>срок принятия решения о предоставлении государственной услуги;</w:t>
      </w:r>
    </w:p>
    <w:p w14:paraId="46D52CAF" w14:textId="77777777" w:rsidR="008B6F64" w:rsidRPr="0090307B" w:rsidRDefault="008B6F64" w:rsidP="00B5040B">
      <w:pPr>
        <w:tabs>
          <w:tab w:val="left" w:pos="1008"/>
          <w:tab w:val="left" w:pos="1260"/>
        </w:tabs>
        <w:ind w:firstLine="709"/>
        <w:rPr>
          <w:szCs w:val="28"/>
        </w:rPr>
      </w:pPr>
      <w:r w:rsidRPr="0090307B">
        <w:rPr>
          <w:szCs w:val="28"/>
        </w:rPr>
        <w:t>порядок обжалования действий (бездействий) и решений, осуществляемых и принимаемых департаментом, уполномоченным органом в ходе предоставления государственной услуги.</w:t>
      </w:r>
    </w:p>
    <w:p w14:paraId="7B2015B4" w14:textId="77777777" w:rsidR="008B6F64" w:rsidRPr="0090307B" w:rsidRDefault="008B6F64" w:rsidP="00B5040B">
      <w:pPr>
        <w:pStyle w:val="ab"/>
        <w:spacing w:after="0"/>
        <w:ind w:left="0" w:firstLine="709"/>
        <w:rPr>
          <w:rFonts w:ascii="Arial" w:hAnsi="Arial"/>
          <w:szCs w:val="28"/>
        </w:rPr>
      </w:pPr>
      <w:r w:rsidRPr="0090307B">
        <w:rPr>
          <w:rFonts w:ascii="Arial" w:hAnsi="Arial"/>
          <w:szCs w:val="28"/>
        </w:rPr>
        <w:t xml:space="preserve">Консультации общего характера (о местонахождении, графике работы, требуемых документах) могут предоставляться с использованием средств </w:t>
      </w:r>
      <w:proofErr w:type="spellStart"/>
      <w:r w:rsidRPr="0090307B">
        <w:rPr>
          <w:rFonts w:ascii="Arial" w:hAnsi="Arial"/>
          <w:szCs w:val="28"/>
        </w:rPr>
        <w:t>автоинформирования</w:t>
      </w:r>
      <w:proofErr w:type="spellEnd"/>
      <w:r w:rsidRPr="0090307B">
        <w:rPr>
          <w:rFonts w:ascii="Arial" w:hAnsi="Arial"/>
          <w:szCs w:val="28"/>
        </w:rPr>
        <w:t xml:space="preserve">. При </w:t>
      </w:r>
      <w:proofErr w:type="spellStart"/>
      <w:r w:rsidRPr="0090307B">
        <w:rPr>
          <w:rFonts w:ascii="Arial" w:hAnsi="Arial"/>
          <w:szCs w:val="28"/>
        </w:rPr>
        <w:t>автоинформировании</w:t>
      </w:r>
      <w:proofErr w:type="spellEnd"/>
      <w:r w:rsidRPr="0090307B">
        <w:rPr>
          <w:rFonts w:ascii="Arial" w:hAnsi="Arial"/>
          <w:szCs w:val="28"/>
        </w:rPr>
        <w:t xml:space="preserve"> обеспечивается круглосуточное предоставление справочной информации (при наличии технической возможности). </w:t>
      </w:r>
    </w:p>
    <w:p w14:paraId="18ED9C52" w14:textId="77777777" w:rsidR="008B6F64" w:rsidRPr="0090307B" w:rsidRDefault="008B6F64" w:rsidP="00B5040B">
      <w:pPr>
        <w:pStyle w:val="ab"/>
        <w:spacing w:after="0"/>
        <w:ind w:left="0" w:firstLine="709"/>
        <w:rPr>
          <w:rFonts w:ascii="Arial" w:hAnsi="Arial"/>
          <w:szCs w:val="28"/>
        </w:rPr>
      </w:pPr>
      <w:r w:rsidRPr="0090307B">
        <w:rPr>
          <w:rFonts w:ascii="Arial" w:hAnsi="Arial"/>
          <w:szCs w:val="28"/>
        </w:rPr>
        <w:t>Сведения о ходе предоставления государственной услуги и услуг, которые являются необходимыми и обязательными для предоставления государственной услуги,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 а при использовании федеральной государственной информационной системы «Единый портал государственных и муниципальных услуг (функций)» - через раздел «Личный кабинет», после прохождения процедур авторизации.</w:t>
      </w:r>
    </w:p>
    <w:p w14:paraId="6E92A810" w14:textId="77777777" w:rsidR="008B6F64" w:rsidRPr="0090307B" w:rsidRDefault="008B6F64" w:rsidP="00B5040B">
      <w:pPr>
        <w:pStyle w:val="ab"/>
        <w:spacing w:after="0"/>
        <w:ind w:left="0" w:firstLine="709"/>
        <w:rPr>
          <w:rFonts w:ascii="Arial" w:hAnsi="Arial"/>
          <w:szCs w:val="28"/>
        </w:rPr>
      </w:pPr>
      <w:r w:rsidRPr="0090307B">
        <w:rPr>
          <w:rFonts w:ascii="Arial" w:hAnsi="Arial"/>
          <w:szCs w:val="28"/>
        </w:rPr>
        <w:t>Информация по вопросам предоставления государственной услуги размещается:</w:t>
      </w:r>
    </w:p>
    <w:p w14:paraId="0B466973" w14:textId="77777777" w:rsidR="008B6F64" w:rsidRPr="0090307B" w:rsidRDefault="008B6F64" w:rsidP="00B5040B">
      <w:pPr>
        <w:pStyle w:val="ab"/>
        <w:spacing w:after="0"/>
        <w:ind w:left="0" w:firstLine="709"/>
        <w:rPr>
          <w:rFonts w:ascii="Arial" w:hAnsi="Arial"/>
          <w:szCs w:val="28"/>
        </w:rPr>
      </w:pPr>
      <w:r w:rsidRPr="0090307B">
        <w:rPr>
          <w:rFonts w:ascii="Arial" w:hAnsi="Arial"/>
          <w:szCs w:val="28"/>
        </w:rPr>
        <w:t>на информационных стендах департамента, уполномоченного органа, МФЦ, общественных организаций, органов территориального общественного самоуправления (по согласованию);</w:t>
      </w:r>
    </w:p>
    <w:p w14:paraId="2748092A" w14:textId="77777777" w:rsidR="008B6F64" w:rsidRDefault="008B6F64" w:rsidP="00B5040B">
      <w:pPr>
        <w:pStyle w:val="ab"/>
        <w:spacing w:after="0"/>
        <w:ind w:left="0" w:firstLine="709"/>
        <w:rPr>
          <w:rFonts w:ascii="Arial" w:hAnsi="Arial"/>
          <w:szCs w:val="28"/>
        </w:rPr>
      </w:pPr>
      <w:r w:rsidRPr="0090307B">
        <w:rPr>
          <w:rFonts w:ascii="Arial" w:hAnsi="Arial"/>
          <w:szCs w:val="28"/>
        </w:rPr>
        <w:t>на официальном сайте департамента в сети Интернет (</w:t>
      </w:r>
      <w:r w:rsidR="00A84748">
        <w:rPr>
          <w:rFonts w:ascii="Arial" w:hAnsi="Arial"/>
          <w:szCs w:val="28"/>
        </w:rPr>
        <w:t>socdep.adm44.ru</w:t>
      </w:r>
      <w:r w:rsidRPr="0090307B">
        <w:rPr>
          <w:rFonts w:ascii="Arial" w:hAnsi="Arial"/>
          <w:szCs w:val="28"/>
        </w:rPr>
        <w:t>);</w:t>
      </w:r>
    </w:p>
    <w:p w14:paraId="1194666E" w14:textId="77777777" w:rsidR="00A84748" w:rsidRPr="0090307B" w:rsidRDefault="00A84748" w:rsidP="00B5040B">
      <w:pPr>
        <w:pStyle w:val="ab"/>
        <w:spacing w:after="0"/>
        <w:ind w:left="0" w:firstLine="709"/>
        <w:rPr>
          <w:rFonts w:ascii="Arial" w:hAnsi="Arial"/>
          <w:szCs w:val="28"/>
        </w:rPr>
      </w:pPr>
      <w:r>
        <w:rPr>
          <w:rFonts w:ascii="Arial" w:hAnsi="Arial"/>
          <w:szCs w:val="28"/>
        </w:rPr>
        <w:t xml:space="preserve">(в редакции </w:t>
      </w:r>
      <w:r w:rsidRPr="00A84748">
        <w:rPr>
          <w:rFonts w:ascii="Arial" w:hAnsi="Arial" w:cs="Arial"/>
        </w:rPr>
        <w:t xml:space="preserve">приказа департамента социальной защиты населения, опеки и попечительства Костромской области </w:t>
      </w:r>
      <w:hyperlink r:id="rId14" w:tgtFrame="ChangingDocument" w:history="1">
        <w:r w:rsidRPr="00A84748">
          <w:rPr>
            <w:rStyle w:val="a5"/>
            <w:rFonts w:ascii="Arial" w:hAnsi="Arial" w:cs="Arial"/>
          </w:rPr>
          <w:t xml:space="preserve">№ 236 от 14.05.2014 года (НГР </w:t>
        </w:r>
        <w:r w:rsidRPr="00A84748">
          <w:rPr>
            <w:rStyle w:val="a5"/>
            <w:rFonts w:ascii="Arial" w:hAnsi="Arial" w:cs="Arial"/>
            <w:lang w:val="en-US"/>
          </w:rPr>
          <w:t>RU</w:t>
        </w:r>
        <w:r w:rsidRPr="00A84748">
          <w:rPr>
            <w:rStyle w:val="a5"/>
            <w:rFonts w:ascii="Arial" w:hAnsi="Arial" w:cs="Arial"/>
          </w:rPr>
          <w:t>44000201400420)</w:t>
        </w:r>
      </w:hyperlink>
      <w:r>
        <w:rPr>
          <w:rFonts w:ascii="Arial" w:hAnsi="Arial"/>
          <w:szCs w:val="28"/>
        </w:rPr>
        <w:t>)</w:t>
      </w:r>
    </w:p>
    <w:p w14:paraId="052A3918" w14:textId="77777777" w:rsidR="008B6F64" w:rsidRPr="0090307B" w:rsidRDefault="008B6F64" w:rsidP="00B5040B">
      <w:pPr>
        <w:pStyle w:val="ab"/>
        <w:spacing w:after="0"/>
        <w:ind w:left="0" w:firstLine="709"/>
        <w:rPr>
          <w:rFonts w:ascii="Arial" w:hAnsi="Arial"/>
          <w:szCs w:val="28"/>
        </w:rPr>
      </w:pPr>
      <w:r w:rsidRPr="0090307B">
        <w:rPr>
          <w:rFonts w:ascii="Arial" w:hAnsi="Arial"/>
          <w:szCs w:val="28"/>
        </w:rPr>
        <w:t>на портале государственных и муниципальных услуг Костромской области (</w:t>
      </w:r>
      <w:hyperlink r:id="rId15" w:history="1">
        <w:r w:rsidRPr="0090307B">
          <w:rPr>
            <w:rStyle w:val="a5"/>
            <w:rFonts w:ascii="Arial" w:hAnsi="Arial"/>
            <w:color w:val="auto"/>
          </w:rPr>
          <w:t>www.gosuslugi.region.kostroma.ru</w:t>
        </w:r>
      </w:hyperlink>
      <w:r w:rsidRPr="0090307B">
        <w:rPr>
          <w:rFonts w:ascii="Arial" w:hAnsi="Arial"/>
          <w:szCs w:val="28"/>
        </w:rPr>
        <w:t>);</w:t>
      </w:r>
    </w:p>
    <w:p w14:paraId="3FDD0ADC" w14:textId="77777777" w:rsidR="008B6F64" w:rsidRPr="0090307B" w:rsidRDefault="008B6F64" w:rsidP="00B5040B">
      <w:pPr>
        <w:ind w:firstLine="709"/>
        <w:rPr>
          <w:szCs w:val="28"/>
        </w:rPr>
      </w:pPr>
      <w:r w:rsidRPr="0090307B">
        <w:rPr>
          <w:szCs w:val="28"/>
        </w:rPr>
        <w:t>в федеральной государственной информационной системе «Единый портал государственных и муниципальных услуг (функций)» (</w:t>
      </w:r>
      <w:hyperlink r:id="rId16" w:history="1">
        <w:r w:rsidRPr="0090307B">
          <w:rPr>
            <w:rStyle w:val="a5"/>
            <w:color w:val="auto"/>
          </w:rPr>
          <w:t>www.gosuslugi.ru</w:t>
        </w:r>
      </w:hyperlink>
      <w:r w:rsidRPr="0090307B">
        <w:rPr>
          <w:szCs w:val="28"/>
        </w:rPr>
        <w:t>);</w:t>
      </w:r>
    </w:p>
    <w:p w14:paraId="1DF67C28" w14:textId="77777777" w:rsidR="008B6F64" w:rsidRPr="0090307B" w:rsidRDefault="008B6F64" w:rsidP="00B5040B">
      <w:pPr>
        <w:tabs>
          <w:tab w:val="left" w:pos="993"/>
        </w:tabs>
        <w:ind w:firstLine="709"/>
        <w:rPr>
          <w:szCs w:val="28"/>
        </w:rPr>
      </w:pPr>
      <w:r w:rsidRPr="0090307B">
        <w:rPr>
          <w:szCs w:val="28"/>
        </w:rPr>
        <w:t>в средствах массовой информации, в информационных материалах (брошюрах, буклетах и т.д.).</w:t>
      </w:r>
    </w:p>
    <w:p w14:paraId="1405C308" w14:textId="77777777" w:rsidR="008B6F64" w:rsidRPr="0090307B" w:rsidRDefault="008B6F64" w:rsidP="00B5040B">
      <w:pPr>
        <w:pStyle w:val="ab"/>
        <w:spacing w:after="0"/>
        <w:ind w:left="0" w:firstLine="709"/>
        <w:rPr>
          <w:rFonts w:ascii="Arial" w:hAnsi="Arial"/>
          <w:szCs w:val="28"/>
        </w:rPr>
      </w:pPr>
      <w:r w:rsidRPr="0090307B">
        <w:rPr>
          <w:rFonts w:ascii="Arial" w:hAnsi="Arial"/>
          <w:szCs w:val="28"/>
        </w:rPr>
        <w:t>Размещаемая информация содержит в том числе:</w:t>
      </w:r>
    </w:p>
    <w:p w14:paraId="3C17BBBC" w14:textId="77777777" w:rsidR="008B6F64" w:rsidRPr="0090307B" w:rsidRDefault="008B6F64" w:rsidP="00B5040B">
      <w:pPr>
        <w:ind w:firstLine="709"/>
        <w:rPr>
          <w:szCs w:val="28"/>
        </w:rPr>
      </w:pPr>
      <w:r w:rsidRPr="0090307B">
        <w:rPr>
          <w:szCs w:val="28"/>
        </w:rPr>
        <w:t>извлечения из нормативных правовых актов, устанавливающих порядок и условия предоставления государственной услуги;</w:t>
      </w:r>
    </w:p>
    <w:p w14:paraId="7589ED1E" w14:textId="77777777" w:rsidR="008B6F64" w:rsidRPr="0090307B" w:rsidRDefault="008B6F64" w:rsidP="00B5040B">
      <w:pPr>
        <w:ind w:firstLine="709"/>
        <w:rPr>
          <w:szCs w:val="28"/>
        </w:rPr>
      </w:pPr>
      <w:r w:rsidRPr="0090307B">
        <w:rPr>
          <w:szCs w:val="28"/>
        </w:rPr>
        <w:t>текст административного регламента с приложениями;</w:t>
      </w:r>
    </w:p>
    <w:p w14:paraId="475A7F39" w14:textId="77777777" w:rsidR="008B6F64" w:rsidRPr="0090307B" w:rsidRDefault="008B6F64" w:rsidP="00B5040B">
      <w:pPr>
        <w:ind w:firstLine="709"/>
        <w:rPr>
          <w:szCs w:val="28"/>
        </w:rPr>
      </w:pPr>
      <w:r w:rsidRPr="0090307B">
        <w:rPr>
          <w:szCs w:val="28"/>
        </w:rPr>
        <w:t>блок-схему (согласно приложению № 2 к административному регламенту);</w:t>
      </w:r>
    </w:p>
    <w:p w14:paraId="75CF9A20" w14:textId="77777777" w:rsidR="008B6F64" w:rsidRPr="0090307B" w:rsidRDefault="008B6F64" w:rsidP="00B5040B">
      <w:pPr>
        <w:ind w:firstLine="709"/>
        <w:rPr>
          <w:szCs w:val="28"/>
        </w:rPr>
      </w:pPr>
      <w:r w:rsidRPr="0090307B">
        <w:rPr>
          <w:szCs w:val="28"/>
        </w:rPr>
        <w:t>перечень документов, необходимый для предоставления государственной услуги, и требования, предъявляемые к этим документам;</w:t>
      </w:r>
    </w:p>
    <w:p w14:paraId="3858B776" w14:textId="77777777" w:rsidR="008B6F64" w:rsidRPr="0090307B" w:rsidRDefault="008B6F64" w:rsidP="00B5040B">
      <w:pPr>
        <w:ind w:firstLine="709"/>
        <w:rPr>
          <w:szCs w:val="28"/>
        </w:rPr>
      </w:pPr>
      <w:r w:rsidRPr="0090307B">
        <w:rPr>
          <w:szCs w:val="28"/>
        </w:rPr>
        <w:t>порядок информирования о ходе предоставления государственной услуги;</w:t>
      </w:r>
    </w:p>
    <w:p w14:paraId="3E82EAD5" w14:textId="77777777" w:rsidR="008B6F64" w:rsidRPr="0090307B" w:rsidRDefault="008B6F64" w:rsidP="00B5040B">
      <w:pPr>
        <w:ind w:firstLine="709"/>
        <w:rPr>
          <w:szCs w:val="28"/>
        </w:rPr>
      </w:pPr>
      <w:r w:rsidRPr="0090307B">
        <w:rPr>
          <w:szCs w:val="28"/>
        </w:rPr>
        <w:t>порядок обжалования действий (бездействия) и решений, осуществляемых и принимаемых в ходе предоставления государственной услуги.</w:t>
      </w:r>
    </w:p>
    <w:p w14:paraId="3F77B35D" w14:textId="77777777" w:rsidR="008B6F64" w:rsidRPr="0090307B" w:rsidRDefault="008B6F64" w:rsidP="00B5040B">
      <w:pPr>
        <w:tabs>
          <w:tab w:val="left" w:pos="1008"/>
          <w:tab w:val="left" w:pos="1260"/>
        </w:tabs>
        <w:ind w:firstLine="709"/>
        <w:rPr>
          <w:szCs w:val="28"/>
        </w:rPr>
      </w:pPr>
    </w:p>
    <w:p w14:paraId="6E28C349" w14:textId="77777777" w:rsidR="008B6F64" w:rsidRPr="00B5040B" w:rsidRDefault="008B6F64" w:rsidP="00B5040B">
      <w:pPr>
        <w:widowControl w:val="0"/>
        <w:autoSpaceDE w:val="0"/>
        <w:ind w:firstLine="709"/>
        <w:rPr>
          <w:rFonts w:cs="Arial"/>
          <w:b/>
          <w:bCs/>
          <w:sz w:val="28"/>
          <w:szCs w:val="26"/>
        </w:rPr>
      </w:pPr>
      <w:r w:rsidRPr="00B5040B">
        <w:rPr>
          <w:rFonts w:cs="Arial"/>
          <w:b/>
          <w:bCs/>
          <w:sz w:val="28"/>
          <w:szCs w:val="26"/>
        </w:rPr>
        <w:t>Глава 2. Стандарт предоставления государственной услуги</w:t>
      </w:r>
    </w:p>
    <w:p w14:paraId="2CD8B2D1" w14:textId="77777777" w:rsidR="008B6F64" w:rsidRPr="0090307B" w:rsidRDefault="008B6F64" w:rsidP="00B5040B">
      <w:pPr>
        <w:pStyle w:val="aa"/>
        <w:spacing w:line="240" w:lineRule="auto"/>
        <w:ind w:firstLine="709"/>
        <w:rPr>
          <w:rStyle w:val="TimesNewRoman14"/>
          <w:rFonts w:ascii="Arial" w:eastAsia="Times New Roman" w:hAnsi="Arial" w:cs="Times New Roman"/>
          <w:sz w:val="24"/>
          <w:szCs w:val="28"/>
        </w:rPr>
      </w:pPr>
      <w:r w:rsidRPr="0090307B">
        <w:rPr>
          <w:rFonts w:ascii="Arial" w:hAnsi="Arial"/>
          <w:sz w:val="24"/>
        </w:rPr>
        <w:t xml:space="preserve">5. Наименование государственной услуги – </w:t>
      </w:r>
      <w:r w:rsidRPr="0090307B">
        <w:rPr>
          <w:rStyle w:val="TimesNewRoman14"/>
          <w:rFonts w:ascii="Arial" w:hAnsi="Arial" w:cs="Arial"/>
          <w:sz w:val="24"/>
          <w:szCs w:val="28"/>
        </w:rPr>
        <w:t xml:space="preserve">назначение компенсаций страховых премий по договору обязательного страхования гражданской ответственности владельцев транспортных средств инвалидам (в том числе детям-инвалидам), имеющим транспортные средства в соответствии с медицинскими показаниями, </w:t>
      </w:r>
      <w:r w:rsidRPr="0090307B">
        <w:rPr>
          <w:rStyle w:val="TimesNewRoman14"/>
          <w:rFonts w:ascii="Arial" w:eastAsia="Times New Roman" w:hAnsi="Arial" w:cs="Times New Roman"/>
          <w:sz w:val="24"/>
          <w:szCs w:val="28"/>
        </w:rPr>
        <w:t>и их законным представителям (далее — государственная услуга).</w:t>
      </w:r>
    </w:p>
    <w:p w14:paraId="1050D9F7" w14:textId="77777777" w:rsidR="008B6F64" w:rsidRPr="0090307B" w:rsidRDefault="008B6F64" w:rsidP="00B5040B">
      <w:pPr>
        <w:pStyle w:val="aa"/>
        <w:tabs>
          <w:tab w:val="left" w:pos="1418"/>
        </w:tabs>
        <w:spacing w:line="240" w:lineRule="auto"/>
        <w:ind w:firstLine="709"/>
        <w:rPr>
          <w:rFonts w:ascii="Arial" w:hAnsi="Arial"/>
          <w:sz w:val="24"/>
        </w:rPr>
      </w:pPr>
      <w:r w:rsidRPr="0090307B">
        <w:rPr>
          <w:rFonts w:ascii="Arial" w:hAnsi="Arial"/>
          <w:sz w:val="24"/>
        </w:rPr>
        <w:lastRenderedPageBreak/>
        <w:t xml:space="preserve">6. Государственная услуга </w:t>
      </w:r>
      <w:r w:rsidRPr="0090307B">
        <w:rPr>
          <w:rFonts w:ascii="Arial" w:hAnsi="Arial" w:cs="Times New Roman"/>
          <w:sz w:val="24"/>
          <w:szCs w:val="28"/>
        </w:rPr>
        <w:t>предоставляется департаментом социальной защиты населения, опеки и попечительства Костромской области через областное государственное казенное учреждение «Центр социальных выплат»</w:t>
      </w:r>
      <w:r w:rsidRPr="0090307B">
        <w:rPr>
          <w:rFonts w:ascii="Arial" w:hAnsi="Arial"/>
          <w:sz w:val="24"/>
        </w:rPr>
        <w:t>.</w:t>
      </w:r>
    </w:p>
    <w:p w14:paraId="08C68AA3" w14:textId="77777777" w:rsidR="008B6F64" w:rsidRPr="0090307B" w:rsidRDefault="008B6F64" w:rsidP="00B5040B">
      <w:pPr>
        <w:pStyle w:val="ConsPlusNormal"/>
        <w:widowControl/>
        <w:ind w:firstLine="709"/>
        <w:jc w:val="both"/>
        <w:rPr>
          <w:rFonts w:cs="Times New Roman"/>
          <w:sz w:val="24"/>
          <w:szCs w:val="28"/>
        </w:rPr>
      </w:pPr>
      <w:r w:rsidRPr="0090307B">
        <w:rPr>
          <w:rFonts w:cs="Times New Roman"/>
          <w:sz w:val="24"/>
          <w:szCs w:val="28"/>
        </w:rPr>
        <w:t>7. Результатом предоставления государственной услуги является принятие решения:</w:t>
      </w:r>
    </w:p>
    <w:p w14:paraId="43C141A4" w14:textId="77777777"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cs="Times New Roman"/>
          <w:sz w:val="24"/>
          <w:szCs w:val="28"/>
        </w:rPr>
        <w:t>1) о</w:t>
      </w:r>
      <w:r w:rsidRPr="0090307B">
        <w:rPr>
          <w:rStyle w:val="TimesNewRoman14"/>
          <w:rFonts w:ascii="Arial" w:hAnsi="Arial"/>
          <w:sz w:val="24"/>
        </w:rPr>
        <w:t xml:space="preserve"> </w:t>
      </w:r>
      <w:r w:rsidRPr="0090307B">
        <w:rPr>
          <w:rStyle w:val="TimesNewRoman14"/>
          <w:rFonts w:ascii="Arial" w:hAnsi="Arial"/>
          <w:sz w:val="24"/>
          <w:szCs w:val="28"/>
        </w:rPr>
        <w:t xml:space="preserve">назначении компенсаций страховых премий по договору обязательного страхования гражданской ответственности владельцев транспортных средств инвалидам (в том числе детям-инвалидам), имеющим транспортные средства в соответствии с медицинскими показаниями, </w:t>
      </w:r>
      <w:r w:rsidRPr="0090307B">
        <w:rPr>
          <w:rStyle w:val="TimesNewRoman14"/>
          <w:rFonts w:ascii="Arial" w:eastAsia="Times New Roman" w:hAnsi="Arial" w:cs="Times New Roman"/>
          <w:sz w:val="24"/>
          <w:szCs w:val="28"/>
        </w:rPr>
        <w:t>и их законным представителям</w:t>
      </w:r>
      <w:r w:rsidRPr="0090307B">
        <w:rPr>
          <w:rStyle w:val="TimesNewRoman14"/>
          <w:rFonts w:ascii="Arial" w:hAnsi="Arial"/>
          <w:sz w:val="24"/>
          <w:szCs w:val="28"/>
        </w:rPr>
        <w:t xml:space="preserve"> </w:t>
      </w:r>
      <w:r w:rsidRPr="0090307B">
        <w:rPr>
          <w:rFonts w:cs="Times New Roman"/>
          <w:sz w:val="24"/>
          <w:szCs w:val="28"/>
        </w:rPr>
        <w:t>(далее – принятие решения о предоставлении государственной услуги)</w:t>
      </w:r>
      <w:r w:rsidRPr="0090307B">
        <w:rPr>
          <w:rStyle w:val="TimesNewRoman14"/>
          <w:rFonts w:ascii="Arial" w:hAnsi="Arial"/>
          <w:sz w:val="24"/>
        </w:rPr>
        <w:t>;</w:t>
      </w:r>
    </w:p>
    <w:p w14:paraId="680013C8" w14:textId="77777777"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 xml:space="preserve">2) об отказе в </w:t>
      </w:r>
      <w:r w:rsidRPr="0090307B">
        <w:rPr>
          <w:rStyle w:val="TimesNewRoman14"/>
          <w:rFonts w:ascii="Arial" w:hAnsi="Arial"/>
          <w:sz w:val="24"/>
          <w:szCs w:val="28"/>
        </w:rPr>
        <w:t xml:space="preserve">назначении компенсаций страховых премий по договору обязательного страхования гражданской ответственности владельцев транспортных средств инвалидам (в том числе детям-инвалидам), имеющим транспортные средства в соответствии с медицинскими показаниями, </w:t>
      </w:r>
      <w:r w:rsidRPr="0090307B">
        <w:rPr>
          <w:rStyle w:val="TimesNewRoman14"/>
          <w:rFonts w:ascii="Arial" w:eastAsia="Times New Roman" w:hAnsi="Arial" w:cs="Times New Roman"/>
          <w:sz w:val="24"/>
          <w:szCs w:val="28"/>
        </w:rPr>
        <w:t xml:space="preserve">и их законным представителям </w:t>
      </w:r>
      <w:r w:rsidRPr="0090307B">
        <w:rPr>
          <w:rFonts w:cs="Times New Roman"/>
          <w:sz w:val="24"/>
          <w:szCs w:val="28"/>
        </w:rPr>
        <w:t>(далее – принятие решения об отказе в предоставлении государственной услуги)</w:t>
      </w:r>
      <w:r w:rsidRPr="0090307B">
        <w:rPr>
          <w:rStyle w:val="TimesNewRoman14"/>
          <w:rFonts w:ascii="Arial" w:hAnsi="Arial"/>
          <w:sz w:val="24"/>
        </w:rPr>
        <w:t>.</w:t>
      </w:r>
    </w:p>
    <w:p w14:paraId="6603CC60" w14:textId="77777777" w:rsidR="008B6F64" w:rsidRPr="0090307B" w:rsidRDefault="008B6F64" w:rsidP="00B5040B">
      <w:pPr>
        <w:pStyle w:val="aa"/>
        <w:tabs>
          <w:tab w:val="left" w:pos="-2268"/>
        </w:tabs>
        <w:spacing w:line="240" w:lineRule="auto"/>
        <w:ind w:firstLine="709"/>
        <w:rPr>
          <w:rFonts w:ascii="Arial" w:hAnsi="Arial"/>
          <w:sz w:val="24"/>
        </w:rPr>
      </w:pPr>
      <w:r w:rsidRPr="0090307B">
        <w:rPr>
          <w:rFonts w:ascii="Arial" w:hAnsi="Arial"/>
          <w:sz w:val="24"/>
        </w:rPr>
        <w:t>Процедура предоставления государственной услуги завершается получением заявителем одного из следующих документов:</w:t>
      </w:r>
    </w:p>
    <w:p w14:paraId="3AC46E38" w14:textId="77777777"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1) уведомления о предоставлении государственной услуги;</w:t>
      </w:r>
    </w:p>
    <w:p w14:paraId="1CC5310A" w14:textId="77777777"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2) уведомления об отказе в предоставлении государственной услуги.</w:t>
      </w:r>
    </w:p>
    <w:p w14:paraId="53F7062D" w14:textId="77777777" w:rsidR="008B6F64" w:rsidRPr="0090307B" w:rsidRDefault="008B6F64" w:rsidP="00B5040B">
      <w:pPr>
        <w:pStyle w:val="ConsPlusNormal"/>
        <w:ind w:firstLine="709"/>
        <w:jc w:val="both"/>
        <w:rPr>
          <w:rStyle w:val="TimesNewRoman14"/>
          <w:rFonts w:ascii="Arial" w:hAnsi="Arial" w:cs="Times New Roman"/>
          <w:sz w:val="24"/>
          <w:szCs w:val="28"/>
        </w:rPr>
      </w:pPr>
      <w:r w:rsidRPr="0090307B">
        <w:rPr>
          <w:sz w:val="24"/>
          <w:szCs w:val="28"/>
        </w:rPr>
        <w:t xml:space="preserve">8. Срок предоставления государственной услуги </w:t>
      </w:r>
      <w:r w:rsidRPr="0090307B">
        <w:rPr>
          <w:rStyle w:val="TimesNewRoman14"/>
          <w:rFonts w:ascii="Arial" w:hAnsi="Arial"/>
          <w:sz w:val="24"/>
        </w:rPr>
        <w:t xml:space="preserve">- </w:t>
      </w:r>
      <w:r w:rsidRPr="0090307B">
        <w:rPr>
          <w:rStyle w:val="TimesNewRoman14"/>
          <w:rFonts w:ascii="Arial" w:hAnsi="Arial" w:cs="Times New Roman"/>
          <w:sz w:val="24"/>
          <w:szCs w:val="28"/>
        </w:rPr>
        <w:t>15 рабочих дней с даты регистрации заявления и комплекта документов, необходимых для предоставления государственной услуги в уполномоченный орган.</w:t>
      </w:r>
    </w:p>
    <w:p w14:paraId="46B4D95E" w14:textId="77777777" w:rsidR="008B6F64" w:rsidRPr="0090307B" w:rsidRDefault="008B6F64" w:rsidP="00B5040B">
      <w:pPr>
        <w:pStyle w:val="ConsPlusNormal"/>
        <w:ind w:firstLine="709"/>
        <w:jc w:val="both"/>
        <w:rPr>
          <w:rFonts w:cs="Times New Roman"/>
          <w:sz w:val="24"/>
          <w:szCs w:val="28"/>
        </w:rPr>
      </w:pPr>
      <w:r w:rsidRPr="0090307B">
        <w:rPr>
          <w:rFonts w:cs="Times New Roman"/>
          <w:sz w:val="24"/>
          <w:szCs w:val="28"/>
        </w:rPr>
        <w:t>9. Предоставление государственной услуги осуществляется в соответствии со следующими нормативными правовыми актами:</w:t>
      </w:r>
    </w:p>
    <w:p w14:paraId="2303D001" w14:textId="77777777" w:rsidR="008B6F64" w:rsidRPr="0090307B" w:rsidRDefault="008B6F64" w:rsidP="00B5040B">
      <w:pPr>
        <w:pStyle w:val="TimesNewRoman"/>
        <w:spacing w:line="240" w:lineRule="auto"/>
        <w:ind w:firstLine="709"/>
        <w:jc w:val="both"/>
        <w:rPr>
          <w:sz w:val="24"/>
        </w:rPr>
      </w:pPr>
      <w:r w:rsidRPr="0090307B">
        <w:rPr>
          <w:sz w:val="24"/>
        </w:rPr>
        <w:t xml:space="preserve">1) Федеральный закон </w:t>
      </w:r>
      <w:hyperlink r:id="rId17" w:tgtFrame="Logical" w:history="1">
        <w:r w:rsidRPr="00B5040B">
          <w:rPr>
            <w:rStyle w:val="a5"/>
            <w:sz w:val="24"/>
          </w:rPr>
          <w:t>от 25.04.2002 № 40-ФЗ</w:t>
        </w:r>
      </w:hyperlink>
      <w:r w:rsidRPr="0090307B">
        <w:rPr>
          <w:sz w:val="24"/>
        </w:rPr>
        <w:t xml:space="preserve"> «Об обязательном страховании гражданской ответственности владельцев транспортных средств» («Российская газета», 07.05.2002, №  80); </w:t>
      </w:r>
    </w:p>
    <w:p w14:paraId="644F7C92" w14:textId="77777777" w:rsidR="008B6F64" w:rsidRPr="0090307B" w:rsidRDefault="008B6F64" w:rsidP="00B5040B">
      <w:pPr>
        <w:pStyle w:val="TimesNewRoman"/>
        <w:spacing w:line="240" w:lineRule="auto"/>
        <w:ind w:firstLine="709"/>
        <w:jc w:val="both"/>
        <w:rPr>
          <w:sz w:val="24"/>
        </w:rPr>
      </w:pPr>
      <w:r w:rsidRPr="0090307B">
        <w:rPr>
          <w:sz w:val="24"/>
        </w:rPr>
        <w:t xml:space="preserve">2) постановление Правительства Российской Федерации </w:t>
      </w:r>
      <w:hyperlink r:id="rId18" w:tgtFrame="Logical" w:history="1">
        <w:r w:rsidRPr="00B5040B">
          <w:rPr>
            <w:rStyle w:val="a5"/>
            <w:sz w:val="24"/>
          </w:rPr>
          <w:t>от 19.08.2005 № 528</w:t>
        </w:r>
      </w:hyperlink>
      <w:r w:rsidRPr="0090307B">
        <w:rPr>
          <w:sz w:val="24"/>
        </w:rPr>
        <w:t xml:space="preserve"> «О порядке предоставления из федерального бюджета субвенций бюджетам субъектов Российской Федерации на реализацию полномочий по выплате инвалидам, получившим транспортные средства через органы социальной защиты населения, компенсации страховых премий по договору обязательного страхования гражданской ответственности владельцев транспортных средств» («Российская газета», 30.08.2005, № 191);</w:t>
      </w:r>
    </w:p>
    <w:p w14:paraId="586ACE72" w14:textId="77777777" w:rsidR="008B6F64" w:rsidRPr="0090307B" w:rsidRDefault="008B6F64" w:rsidP="00B5040B">
      <w:pPr>
        <w:pStyle w:val="TimesNewRoman"/>
        <w:spacing w:line="240" w:lineRule="auto"/>
        <w:ind w:firstLine="709"/>
        <w:jc w:val="both"/>
        <w:rPr>
          <w:rStyle w:val="TimesNewRoman14"/>
          <w:rFonts w:ascii="Arial" w:hAnsi="Arial"/>
          <w:sz w:val="24"/>
        </w:rPr>
      </w:pPr>
      <w:r w:rsidRPr="0090307B">
        <w:rPr>
          <w:sz w:val="24"/>
        </w:rPr>
        <w:t xml:space="preserve">3) </w:t>
      </w:r>
      <w:r w:rsidRPr="0090307B">
        <w:rPr>
          <w:rStyle w:val="TimesNewRoman14"/>
          <w:rFonts w:ascii="Arial" w:hAnsi="Arial"/>
          <w:sz w:val="24"/>
        </w:rPr>
        <w:t xml:space="preserve">постановление губернатора Костромской области </w:t>
      </w:r>
      <w:hyperlink r:id="rId19" w:tgtFrame="Logical" w:history="1">
        <w:r w:rsidRPr="00B5040B">
          <w:rPr>
            <w:rStyle w:val="a5"/>
            <w:sz w:val="24"/>
          </w:rPr>
          <w:t>от 20.12.2007 № 532</w:t>
        </w:r>
      </w:hyperlink>
      <w:r w:rsidRPr="0090307B">
        <w:rPr>
          <w:rStyle w:val="TimesNewRoman14"/>
          <w:rFonts w:ascii="Arial" w:hAnsi="Arial"/>
          <w:sz w:val="24"/>
        </w:rPr>
        <w:t xml:space="preserve"> «О департаменте социальной защиты населения, опеки и попечительства Костромской области» (вместе с «Положением о департаменте социальной защиты населения, опеки и попечительства Костромской области») («СП - нормативные документы», 26.12.2007, № 62(122));</w:t>
      </w:r>
    </w:p>
    <w:p w14:paraId="147ECA5A" w14:textId="77777777" w:rsidR="008B6F64" w:rsidRPr="0090307B" w:rsidRDefault="008B6F64" w:rsidP="00B5040B">
      <w:pPr>
        <w:pStyle w:val="TimesNewRoman"/>
        <w:spacing w:line="240" w:lineRule="auto"/>
        <w:ind w:firstLine="709"/>
        <w:jc w:val="both"/>
        <w:rPr>
          <w:rFonts w:eastAsia="Arial" w:cs="Arial"/>
          <w:sz w:val="24"/>
        </w:rPr>
      </w:pPr>
      <w:r w:rsidRPr="0090307B">
        <w:rPr>
          <w:rStyle w:val="TimesNewRoman14"/>
          <w:rFonts w:ascii="Arial" w:hAnsi="Arial"/>
          <w:sz w:val="24"/>
        </w:rPr>
        <w:t xml:space="preserve">4) </w:t>
      </w:r>
      <w:r w:rsidRPr="0090307B">
        <w:rPr>
          <w:sz w:val="24"/>
        </w:rPr>
        <w:t xml:space="preserve">постановление администрации Костромской области </w:t>
      </w:r>
      <w:hyperlink r:id="rId20" w:tgtFrame="Logical" w:history="1">
        <w:r w:rsidRPr="00B5040B">
          <w:rPr>
            <w:rStyle w:val="a5"/>
            <w:sz w:val="24"/>
          </w:rPr>
          <w:t>от 09.12.2011 № 480-а</w:t>
        </w:r>
      </w:hyperlink>
      <w:r w:rsidRPr="0090307B">
        <w:rPr>
          <w:sz w:val="24"/>
        </w:rPr>
        <w:t xml:space="preserve"> «</w:t>
      </w:r>
      <w:r w:rsidRPr="0090307B">
        <w:rPr>
          <w:rFonts w:eastAsia="Arial" w:cs="Arial"/>
          <w:sz w:val="24"/>
        </w:rPr>
        <w:t>О правилах выплаты инвалидам (в том числе детям-инвалидам), имеющим транспортные средства в соответствии с медицинскими показаниями, или их законным представителям компенсации уплаченной ими страховой премии по договору обязательного страхования гражданской ответственности владельцев транспортных средств» («СП - нормативные документы», 16.12.2011, № 51);</w:t>
      </w:r>
    </w:p>
    <w:p w14:paraId="5F25977D" w14:textId="77777777" w:rsidR="008B6F64" w:rsidRPr="0090307B" w:rsidRDefault="008B6F64" w:rsidP="00B5040B">
      <w:pPr>
        <w:pStyle w:val="ConsPlusNormal"/>
        <w:ind w:firstLine="709"/>
        <w:jc w:val="both"/>
        <w:rPr>
          <w:sz w:val="24"/>
          <w:szCs w:val="28"/>
        </w:rPr>
      </w:pPr>
      <w:r w:rsidRPr="0090307B">
        <w:rPr>
          <w:rStyle w:val="TimesNewRoman14"/>
          <w:rFonts w:ascii="Arial" w:hAnsi="Arial"/>
          <w:sz w:val="24"/>
        </w:rPr>
        <w:t>5) п</w:t>
      </w:r>
      <w:r w:rsidRPr="0090307B">
        <w:rPr>
          <w:sz w:val="24"/>
        </w:rPr>
        <w:t>остановление администрации Костромской области от 29.01.2008 № 23-а «О создании областного государственного учреждения «Центр социальных выплат»  («</w:t>
      </w:r>
      <w:r w:rsidRPr="0090307B">
        <w:rPr>
          <w:sz w:val="24"/>
          <w:szCs w:val="28"/>
        </w:rPr>
        <w:t>СП - нормативные документы», 06.02.2008, № 4(128));</w:t>
      </w:r>
    </w:p>
    <w:p w14:paraId="40318A79" w14:textId="77777777" w:rsidR="008B6F64" w:rsidRPr="0090307B" w:rsidRDefault="008B6F64" w:rsidP="00B5040B">
      <w:pPr>
        <w:autoSpaceDE w:val="0"/>
        <w:ind w:firstLine="709"/>
        <w:rPr>
          <w:szCs w:val="28"/>
        </w:rPr>
      </w:pPr>
      <w:r w:rsidRPr="0090307B">
        <w:rPr>
          <w:szCs w:val="28"/>
        </w:rPr>
        <w:t xml:space="preserve">6) постановление администрации Костромской области от 27.06.2011 № 235-а «Об изменении типа областных государственных учреждений Костромской </w:t>
      </w:r>
      <w:r w:rsidRPr="0090307B">
        <w:rPr>
          <w:szCs w:val="28"/>
        </w:rPr>
        <w:lastRenderedPageBreak/>
        <w:t>области в целях создания казенных учреждений Костромской области» («СП - нормативные документы», 1.07.2011, № 26).</w:t>
      </w:r>
    </w:p>
    <w:p w14:paraId="479A2BA8" w14:textId="77777777" w:rsidR="008B6F64" w:rsidRPr="0090307B" w:rsidRDefault="008B6F64" w:rsidP="00B5040B">
      <w:pPr>
        <w:pStyle w:val="aa"/>
        <w:numPr>
          <w:ilvl w:val="2"/>
          <w:numId w:val="2"/>
        </w:numPr>
        <w:spacing w:line="240" w:lineRule="auto"/>
        <w:ind w:left="0" w:firstLine="709"/>
        <w:rPr>
          <w:rFonts w:ascii="Arial" w:hAnsi="Arial" w:cs="Times New Roman"/>
          <w:sz w:val="24"/>
          <w:szCs w:val="28"/>
        </w:rPr>
      </w:pPr>
      <w:r w:rsidRPr="0090307B">
        <w:rPr>
          <w:rFonts w:ascii="Arial" w:hAnsi="Arial" w:cs="Times New Roman"/>
          <w:sz w:val="24"/>
          <w:szCs w:val="28"/>
        </w:rPr>
        <w:t>В Перечень документов, необходимых для предоставления государственной услуги, входят:</w:t>
      </w:r>
    </w:p>
    <w:p w14:paraId="0089B4DC" w14:textId="77777777" w:rsidR="008B6F64" w:rsidRPr="0090307B" w:rsidRDefault="008B6F64" w:rsidP="00B5040B">
      <w:pPr>
        <w:pStyle w:val="aa"/>
        <w:spacing w:line="240" w:lineRule="auto"/>
        <w:ind w:firstLine="709"/>
        <w:rPr>
          <w:rStyle w:val="TimesNewRoman14"/>
          <w:rFonts w:ascii="Arial" w:hAnsi="Arial" w:cs="Arial"/>
          <w:sz w:val="24"/>
          <w:szCs w:val="28"/>
        </w:rPr>
      </w:pPr>
      <w:r w:rsidRPr="0090307B">
        <w:rPr>
          <w:rStyle w:val="TimesNewRoman14"/>
          <w:rFonts w:ascii="Arial" w:hAnsi="Arial" w:cs="Times New Roman"/>
          <w:sz w:val="24"/>
          <w:szCs w:val="28"/>
        </w:rPr>
        <w:t xml:space="preserve">1) заявление по форме согласно приложению № 1 к </w:t>
      </w:r>
      <w:r w:rsidRPr="0090307B">
        <w:rPr>
          <w:rStyle w:val="TimesNewRoman14"/>
          <w:rFonts w:ascii="Arial" w:hAnsi="Arial" w:cs="Arial"/>
          <w:sz w:val="24"/>
          <w:szCs w:val="28"/>
        </w:rPr>
        <w:t xml:space="preserve">Правилам выплаты </w:t>
      </w:r>
      <w:r w:rsidRPr="0090307B">
        <w:rPr>
          <w:rFonts w:ascii="Arial" w:hAnsi="Arial" w:cs="Arial"/>
          <w:sz w:val="24"/>
          <w:szCs w:val="28"/>
        </w:rPr>
        <w:t xml:space="preserve">инвалидам (в том числе детям инвалидам), имеющим транспортные средства в соответствии с медицинскими показаниями, или их законным представителям компенсации уплаченной ими страховой премии по договору обязательного страхования гражданской ответственности </w:t>
      </w:r>
      <w:r w:rsidRPr="0090307B">
        <w:rPr>
          <w:rStyle w:val="TimesNewRoman14"/>
          <w:rFonts w:ascii="Arial" w:hAnsi="Arial" w:cs="Arial"/>
          <w:sz w:val="24"/>
          <w:szCs w:val="28"/>
        </w:rPr>
        <w:t>владельцев транспортных средств</w:t>
      </w:r>
      <w:r w:rsidRPr="0090307B">
        <w:rPr>
          <w:rStyle w:val="TimesNewRoman14"/>
          <w:rFonts w:ascii="Arial" w:hAnsi="Arial" w:cs="Times New Roman"/>
          <w:sz w:val="24"/>
          <w:szCs w:val="28"/>
        </w:rPr>
        <w:t xml:space="preserve">, утвержденному постановлением администрации Костромской области </w:t>
      </w:r>
      <w:hyperlink r:id="rId21" w:tgtFrame="Logical" w:history="1">
        <w:r w:rsidRPr="00B5040B">
          <w:rPr>
            <w:rStyle w:val="a5"/>
            <w:rFonts w:ascii="Arial" w:hAnsi="Arial" w:cs="Times New Roman"/>
            <w:sz w:val="24"/>
            <w:szCs w:val="28"/>
          </w:rPr>
          <w:t>от 09</w:t>
        </w:r>
        <w:r w:rsidRPr="00B5040B">
          <w:rPr>
            <w:rStyle w:val="a5"/>
            <w:rFonts w:ascii="Arial" w:hAnsi="Arial" w:cs="Arial"/>
            <w:sz w:val="24"/>
            <w:szCs w:val="28"/>
          </w:rPr>
          <w:t>.12.2011 № 480-а</w:t>
        </w:r>
      </w:hyperlink>
      <w:r w:rsidRPr="0090307B">
        <w:rPr>
          <w:rStyle w:val="TimesNewRoman14"/>
          <w:rFonts w:ascii="Arial" w:hAnsi="Arial" w:cs="Arial"/>
          <w:sz w:val="24"/>
          <w:szCs w:val="28"/>
        </w:rPr>
        <w:t>;</w:t>
      </w:r>
    </w:p>
    <w:p w14:paraId="3DEC13D2" w14:textId="77777777" w:rsidR="008B6F64" w:rsidRPr="0090307B" w:rsidRDefault="008B6F64" w:rsidP="00B5040B">
      <w:pPr>
        <w:ind w:firstLine="709"/>
        <w:rPr>
          <w:szCs w:val="28"/>
        </w:rPr>
      </w:pPr>
      <w:r w:rsidRPr="0090307B">
        <w:rPr>
          <w:rStyle w:val="TimesNewRoman14"/>
          <w:rFonts w:ascii="Arial" w:hAnsi="Arial"/>
          <w:sz w:val="24"/>
          <w:szCs w:val="28"/>
        </w:rPr>
        <w:t>2) документ, удостоверяющий личность, в частности, один из с</w:t>
      </w:r>
      <w:r w:rsidRPr="0090307B">
        <w:rPr>
          <w:szCs w:val="28"/>
        </w:rPr>
        <w:t xml:space="preserve">ледующих </w:t>
      </w:r>
      <w:r w:rsidRPr="0090307B">
        <w:rPr>
          <w:rStyle w:val="TimesNewRoman14"/>
          <w:rFonts w:ascii="Arial" w:hAnsi="Arial"/>
          <w:sz w:val="24"/>
          <w:szCs w:val="28"/>
        </w:rPr>
        <w:t>(для обозрения при личном обращении заявителя)</w:t>
      </w:r>
      <w:r w:rsidRPr="0090307B">
        <w:rPr>
          <w:szCs w:val="28"/>
        </w:rPr>
        <w:t xml:space="preserve">: </w:t>
      </w:r>
    </w:p>
    <w:p w14:paraId="24C12619" w14:textId="77777777" w:rsidR="008B6F64" w:rsidRPr="0090307B" w:rsidRDefault="008B6F64" w:rsidP="00B5040B">
      <w:pPr>
        <w:autoSpaceDE w:val="0"/>
        <w:ind w:firstLine="709"/>
        <w:rPr>
          <w:szCs w:val="28"/>
        </w:rPr>
      </w:pPr>
      <w:r w:rsidRPr="0090307B">
        <w:rPr>
          <w:szCs w:val="28"/>
        </w:rPr>
        <w:t>паспорт гражданина Российской Федерации (для граждан Российской Федерации старше 14 лет, проживающих на территории Российской Федерации);</w:t>
      </w:r>
    </w:p>
    <w:p w14:paraId="20DF64FA" w14:textId="77777777" w:rsidR="008B6F64" w:rsidRPr="0090307B" w:rsidRDefault="008B6F64" w:rsidP="00B5040B">
      <w:pPr>
        <w:autoSpaceDE w:val="0"/>
        <w:ind w:firstLine="709"/>
        <w:rPr>
          <w:szCs w:val="28"/>
        </w:rPr>
      </w:pPr>
      <w:r w:rsidRPr="0090307B">
        <w:rPr>
          <w:szCs w:val="28"/>
        </w:rPr>
        <w:t>временное удостоверение личности гражданина Российской Федерации по форме № 2 П (для граждан, утративших паспорт, а также для граждан, в отношении которых до выдачи паспорта проводится дополнительная проверка);</w:t>
      </w:r>
    </w:p>
    <w:p w14:paraId="353180C5" w14:textId="77777777" w:rsidR="008B6F64" w:rsidRPr="0090307B" w:rsidRDefault="008B6F64" w:rsidP="00B5040B">
      <w:pPr>
        <w:autoSpaceDE w:val="0"/>
        <w:ind w:firstLine="709"/>
        <w:rPr>
          <w:szCs w:val="28"/>
        </w:rPr>
      </w:pPr>
      <w:r w:rsidRPr="0090307B">
        <w:rPr>
          <w:szCs w:val="28"/>
        </w:rPr>
        <w:t xml:space="preserve"> военный билет;</w:t>
      </w:r>
    </w:p>
    <w:p w14:paraId="4725D703" w14:textId="77777777" w:rsidR="008B6F64" w:rsidRPr="0090307B" w:rsidRDefault="008B6F64" w:rsidP="00B5040B">
      <w:pPr>
        <w:ind w:firstLine="709"/>
        <w:rPr>
          <w:szCs w:val="28"/>
        </w:rPr>
      </w:pPr>
      <w:r w:rsidRPr="0090307B">
        <w:rPr>
          <w:szCs w:val="28"/>
        </w:rPr>
        <w:t xml:space="preserve"> паспорт моряка (удостоверение личности моряка);</w:t>
      </w:r>
    </w:p>
    <w:p w14:paraId="11B678F1" w14:textId="77777777" w:rsidR="008B6F64" w:rsidRPr="0090307B" w:rsidRDefault="008B6F64" w:rsidP="00B5040B">
      <w:pPr>
        <w:ind w:firstLine="709"/>
        <w:rPr>
          <w:szCs w:val="28"/>
        </w:rPr>
      </w:pPr>
      <w:r w:rsidRPr="0090307B">
        <w:rPr>
          <w:szCs w:val="28"/>
        </w:rPr>
        <w:t>Для иностранных граждан и лиц без гражданства, в том числе беженцев, постоянно проживающих на территории Костромской области:</w:t>
      </w:r>
    </w:p>
    <w:p w14:paraId="204A69C7" w14:textId="77777777" w:rsidR="008B6F64" w:rsidRPr="0090307B" w:rsidRDefault="008B6F64" w:rsidP="00B5040B">
      <w:pPr>
        <w:ind w:firstLine="709"/>
        <w:rPr>
          <w:szCs w:val="28"/>
        </w:rPr>
      </w:pPr>
      <w:r w:rsidRPr="0090307B">
        <w:rPr>
          <w:szCs w:val="28"/>
        </w:rPr>
        <w:t>документ, удостоверяющего личность, в том числе с отметкой о выдаче вида на жительство;</w:t>
      </w:r>
    </w:p>
    <w:p w14:paraId="61C8C1EB" w14:textId="77777777" w:rsidR="008B6F64" w:rsidRPr="0090307B" w:rsidRDefault="008B6F64" w:rsidP="00B5040B">
      <w:pPr>
        <w:ind w:firstLine="709"/>
        <w:rPr>
          <w:szCs w:val="28"/>
        </w:rPr>
      </w:pPr>
      <w:r w:rsidRPr="0090307B">
        <w:rPr>
          <w:szCs w:val="28"/>
        </w:rPr>
        <w:t>разрешение на временное проживание;</w:t>
      </w:r>
    </w:p>
    <w:p w14:paraId="6DC45146" w14:textId="77777777" w:rsidR="008B6F64" w:rsidRPr="0090307B" w:rsidRDefault="008B6F64" w:rsidP="00B5040B">
      <w:pPr>
        <w:ind w:firstLine="709"/>
        <w:rPr>
          <w:szCs w:val="28"/>
        </w:rPr>
      </w:pPr>
      <w:r w:rsidRPr="0090307B">
        <w:rPr>
          <w:szCs w:val="28"/>
        </w:rPr>
        <w:t>удостоверение беженца;</w:t>
      </w:r>
    </w:p>
    <w:p w14:paraId="1F6EE2C4" w14:textId="77777777" w:rsidR="008B6F64" w:rsidRPr="0090307B" w:rsidRDefault="008B6F64" w:rsidP="00B5040B">
      <w:pPr>
        <w:pStyle w:val="ConsPlusNormal"/>
        <w:ind w:firstLine="709"/>
        <w:jc w:val="both"/>
        <w:rPr>
          <w:sz w:val="24"/>
          <w:szCs w:val="28"/>
        </w:rPr>
      </w:pPr>
      <w:r w:rsidRPr="0090307B">
        <w:rPr>
          <w:sz w:val="24"/>
          <w:szCs w:val="28"/>
        </w:rPr>
        <w:t xml:space="preserve">3) документ, подтверждающий полномочия законного представителя (для законных представителей инвалида) </w:t>
      </w:r>
      <w:r w:rsidRPr="0090307B">
        <w:rPr>
          <w:rStyle w:val="TimesNewRoman14"/>
          <w:rFonts w:ascii="Arial" w:hAnsi="Arial" w:cs="Times New Roman"/>
          <w:sz w:val="24"/>
          <w:szCs w:val="28"/>
        </w:rPr>
        <w:t>(для обозрения при личном обращении заявителя)</w:t>
      </w:r>
      <w:r w:rsidRPr="0090307B">
        <w:rPr>
          <w:sz w:val="24"/>
          <w:szCs w:val="28"/>
        </w:rPr>
        <w:t>;</w:t>
      </w:r>
    </w:p>
    <w:p w14:paraId="7BFE4840" w14:textId="77777777" w:rsidR="008B6F64" w:rsidRPr="0090307B" w:rsidRDefault="008B6F64" w:rsidP="00B5040B">
      <w:pPr>
        <w:pStyle w:val="ConsPlusNormal"/>
        <w:ind w:firstLine="709"/>
        <w:jc w:val="both"/>
        <w:rPr>
          <w:sz w:val="24"/>
          <w:szCs w:val="28"/>
        </w:rPr>
      </w:pPr>
      <w:r w:rsidRPr="0090307B">
        <w:rPr>
          <w:sz w:val="24"/>
          <w:szCs w:val="28"/>
        </w:rPr>
        <w:t xml:space="preserve">4) страховой полис обязательного страхования гражданской ответственности владельца транспортного средства </w:t>
      </w:r>
      <w:r w:rsidRPr="0090307B">
        <w:rPr>
          <w:rStyle w:val="TimesNewRoman14"/>
          <w:rFonts w:ascii="Arial" w:hAnsi="Arial" w:cs="Times New Roman"/>
          <w:sz w:val="24"/>
          <w:szCs w:val="28"/>
        </w:rPr>
        <w:t>(для обозрения при личном обращении заявителя)</w:t>
      </w:r>
      <w:r w:rsidRPr="0090307B">
        <w:rPr>
          <w:sz w:val="24"/>
          <w:szCs w:val="28"/>
        </w:rPr>
        <w:t>;</w:t>
      </w:r>
    </w:p>
    <w:p w14:paraId="6526B14A" w14:textId="77777777" w:rsidR="008B6F64" w:rsidRPr="0090307B" w:rsidRDefault="008B6F64" w:rsidP="00B5040B">
      <w:pPr>
        <w:pStyle w:val="ConsPlusNormal"/>
        <w:ind w:firstLine="709"/>
        <w:jc w:val="both"/>
        <w:rPr>
          <w:sz w:val="24"/>
          <w:szCs w:val="28"/>
        </w:rPr>
      </w:pPr>
      <w:r w:rsidRPr="0090307B">
        <w:rPr>
          <w:sz w:val="24"/>
          <w:szCs w:val="28"/>
        </w:rPr>
        <w:t>5) квитанция об уплате страховой премии по договору;</w:t>
      </w:r>
    </w:p>
    <w:p w14:paraId="186C4F68" w14:textId="77777777" w:rsidR="008B6F64" w:rsidRPr="0090307B" w:rsidRDefault="008B6F64" w:rsidP="00B5040B">
      <w:pPr>
        <w:pStyle w:val="ConsPlusNormal"/>
        <w:ind w:firstLine="709"/>
        <w:jc w:val="both"/>
        <w:rPr>
          <w:sz w:val="24"/>
          <w:szCs w:val="28"/>
        </w:rPr>
      </w:pPr>
      <w:r w:rsidRPr="0090307B">
        <w:rPr>
          <w:sz w:val="24"/>
          <w:szCs w:val="28"/>
        </w:rPr>
        <w:t xml:space="preserve">6) паспорт транспортного средства, выписанный на имя владельца транспортного средства </w:t>
      </w:r>
      <w:r w:rsidRPr="0090307B">
        <w:rPr>
          <w:rStyle w:val="TimesNewRoman14"/>
          <w:rFonts w:ascii="Arial" w:hAnsi="Arial" w:cs="Times New Roman"/>
          <w:sz w:val="24"/>
          <w:szCs w:val="28"/>
        </w:rPr>
        <w:t>(для обозрения при личном обращении заявителя)</w:t>
      </w:r>
      <w:r w:rsidRPr="0090307B">
        <w:rPr>
          <w:sz w:val="24"/>
          <w:szCs w:val="28"/>
        </w:rPr>
        <w:t>;</w:t>
      </w:r>
    </w:p>
    <w:p w14:paraId="0E2F155D" w14:textId="77777777" w:rsidR="008B6F64" w:rsidRPr="0090307B" w:rsidRDefault="008B6F64" w:rsidP="00B5040B">
      <w:pPr>
        <w:pStyle w:val="ConsPlusNormal"/>
        <w:ind w:firstLine="709"/>
        <w:jc w:val="both"/>
        <w:rPr>
          <w:sz w:val="24"/>
          <w:szCs w:val="28"/>
        </w:rPr>
      </w:pPr>
      <w:r w:rsidRPr="0090307B">
        <w:rPr>
          <w:sz w:val="24"/>
          <w:szCs w:val="28"/>
        </w:rPr>
        <w:t>7) документ, подтверждающий наличие медицинских показаний для получения транспортного средства.</w:t>
      </w:r>
    </w:p>
    <w:p w14:paraId="3F533653" w14:textId="77777777" w:rsidR="008B6F64" w:rsidRPr="0090307B" w:rsidRDefault="008B6F64" w:rsidP="00B5040B">
      <w:pPr>
        <w:pStyle w:val="ConsPlusNormal"/>
        <w:widowControl/>
        <w:ind w:firstLine="709"/>
        <w:jc w:val="both"/>
        <w:rPr>
          <w:rStyle w:val="TimesNewRoman14"/>
          <w:rFonts w:ascii="Arial" w:hAnsi="Arial" w:cs="Times New Roman"/>
          <w:sz w:val="24"/>
          <w:szCs w:val="28"/>
        </w:rPr>
      </w:pPr>
      <w:r w:rsidRPr="0090307B">
        <w:rPr>
          <w:rStyle w:val="TimesNewRoman14"/>
          <w:rFonts w:ascii="Arial" w:hAnsi="Arial" w:cs="Times New Roman"/>
          <w:sz w:val="24"/>
          <w:szCs w:val="28"/>
        </w:rPr>
        <w:t>Заявление и документы, предоставляемые заявителями, должны быть составлены на русском языке.</w:t>
      </w:r>
    </w:p>
    <w:p w14:paraId="7657E810" w14:textId="77777777" w:rsidR="008B6F64" w:rsidRDefault="008B6F64" w:rsidP="00B5040B">
      <w:pPr>
        <w:autoSpaceDE w:val="0"/>
        <w:ind w:firstLine="709"/>
        <w:rPr>
          <w:szCs w:val="28"/>
        </w:rPr>
      </w:pPr>
      <w:r w:rsidRPr="0090307B">
        <w:rPr>
          <w:szCs w:val="28"/>
        </w:rPr>
        <w:t xml:space="preserve">Перечень, указанных в настоящем пункте административного регламента документов является исчерпывающим. Все документы, указанные в Перечне  предоставляются заявителем </w:t>
      </w:r>
      <w:r w:rsidR="00467068">
        <w:rPr>
          <w:szCs w:val="28"/>
        </w:rPr>
        <w:t>любым из способов, указанных в пункте 26 настоящего административного регламента</w:t>
      </w:r>
      <w:r w:rsidRPr="0090307B">
        <w:rPr>
          <w:szCs w:val="28"/>
        </w:rPr>
        <w:t xml:space="preserve">. Перечень не содержит документов, которые запрашиваются уполномоченным органом самостоятельно, посредством межведомственного взаимодействия. </w:t>
      </w:r>
    </w:p>
    <w:p w14:paraId="256EACD1" w14:textId="77777777" w:rsidR="00467068" w:rsidRPr="0090307B" w:rsidRDefault="00467068" w:rsidP="00B5040B">
      <w:pPr>
        <w:autoSpaceDE w:val="0"/>
        <w:ind w:firstLine="709"/>
        <w:rPr>
          <w:szCs w:val="28"/>
        </w:rPr>
      </w:pPr>
      <w:r>
        <w:rPr>
          <w:rStyle w:val="TimesNewRoman14"/>
          <w:rFonts w:ascii="Arial" w:hAnsi="Arial"/>
          <w:sz w:val="24"/>
          <w:szCs w:val="28"/>
        </w:rPr>
        <w:t xml:space="preserve">(в редакции </w:t>
      </w:r>
      <w:r w:rsidRPr="00467068">
        <w:rPr>
          <w:rFonts w:cs="Arial"/>
          <w:szCs w:val="28"/>
        </w:rPr>
        <w:t xml:space="preserve">приказа департамента социальной защиты населения, опеки и попечительства Костромской области </w:t>
      </w:r>
      <w:hyperlink r:id="rId22" w:tgtFrame="ChangingDocument" w:history="1">
        <w:r w:rsidRPr="00467068">
          <w:rPr>
            <w:rStyle w:val="a5"/>
            <w:rFonts w:cs="Arial"/>
            <w:szCs w:val="28"/>
          </w:rPr>
          <w:t xml:space="preserve">№ 533 от 31.07.2012 года (НГР </w:t>
        </w:r>
        <w:proofErr w:type="spellStart"/>
        <w:r w:rsidRPr="00467068">
          <w:rPr>
            <w:rStyle w:val="a5"/>
            <w:rFonts w:cs="Arial"/>
            <w:szCs w:val="28"/>
            <w:lang w:val="en-US"/>
          </w:rPr>
          <w:t>ru</w:t>
        </w:r>
        <w:proofErr w:type="spellEnd"/>
        <w:r w:rsidRPr="00467068">
          <w:rPr>
            <w:rStyle w:val="a5"/>
            <w:rFonts w:cs="Arial"/>
            <w:szCs w:val="28"/>
          </w:rPr>
          <w:t>44000201200738)</w:t>
        </w:r>
      </w:hyperlink>
      <w:r>
        <w:rPr>
          <w:rStyle w:val="TimesNewRoman14"/>
          <w:rFonts w:ascii="Arial" w:hAnsi="Arial"/>
          <w:sz w:val="24"/>
          <w:szCs w:val="28"/>
        </w:rPr>
        <w:t>)</w:t>
      </w:r>
    </w:p>
    <w:p w14:paraId="21E8A345" w14:textId="77777777" w:rsidR="008B6F64" w:rsidRPr="0090307B" w:rsidRDefault="008B6F64" w:rsidP="00B5040B">
      <w:pPr>
        <w:pStyle w:val="ab"/>
        <w:autoSpaceDE w:val="0"/>
        <w:spacing w:after="0"/>
        <w:ind w:left="0" w:firstLine="709"/>
        <w:rPr>
          <w:rFonts w:ascii="Arial" w:hAnsi="Arial"/>
          <w:szCs w:val="28"/>
        </w:rPr>
      </w:pPr>
      <w:r w:rsidRPr="0090307B">
        <w:rPr>
          <w:rFonts w:ascii="Arial" w:hAnsi="Arial"/>
          <w:szCs w:val="28"/>
        </w:rPr>
        <w:t>Запрещается требовать от заявителя:</w:t>
      </w:r>
    </w:p>
    <w:p w14:paraId="74CC63A2" w14:textId="77777777" w:rsidR="00467068" w:rsidRPr="00DD051D" w:rsidRDefault="00467068" w:rsidP="00467068">
      <w:pPr>
        <w:pStyle w:val="ab"/>
        <w:autoSpaceDE w:val="0"/>
        <w:spacing w:after="0"/>
        <w:ind w:left="0" w:firstLine="567"/>
        <w:rPr>
          <w:rFonts w:ascii="Arial" w:hAnsi="Arial"/>
          <w:szCs w:val="28"/>
        </w:rPr>
      </w:pPr>
      <w:r w:rsidRPr="00DD051D">
        <w:rPr>
          <w:rFonts w:ascii="Arial" w:hAnsi="Arial"/>
          <w:szCs w:val="28"/>
        </w:rPr>
        <w:t xml:space="preserve">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w:t>
      </w:r>
      <w:r w:rsidRPr="00DD051D">
        <w:rPr>
          <w:rFonts w:ascii="Arial" w:hAnsi="Arial"/>
          <w:szCs w:val="28"/>
        </w:rPr>
        <w:lastRenderedPageBreak/>
        <w:t>предоставлением государственной услуги</w:t>
      </w:r>
      <w:r w:rsidRPr="00DD051D">
        <w:rPr>
          <w:rFonts w:ascii="Arial" w:hAnsi="Arial"/>
        </w:rPr>
        <w:t xml:space="preserve"> </w:t>
      </w:r>
      <w:r w:rsidRPr="00DD051D">
        <w:rPr>
          <w:rFonts w:ascii="Arial" w:hAnsi="Arial"/>
          <w:szCs w:val="28"/>
        </w:rPr>
        <w:t xml:space="preserve">за исключением получения услуг, включенных в Перечень услуг, которые являются необходимыми и обязательными для предоставления государственных услуг, утвержденный Правительством Российской Федерации, Перечень услуг,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 участвующими в предоставлении государственных услуг, </w:t>
      </w:r>
      <w:r w:rsidRPr="00467068">
        <w:rPr>
          <w:rFonts w:ascii="Arial" w:hAnsi="Arial" w:cs="Arial"/>
          <w:szCs w:val="28"/>
        </w:rPr>
        <w:t xml:space="preserve">утвержденный постановлением администрации Костромской области </w:t>
      </w:r>
      <w:hyperlink r:id="rId23" w:tgtFrame="Logical" w:history="1">
        <w:r w:rsidRPr="00467068">
          <w:rPr>
            <w:rStyle w:val="a5"/>
            <w:rFonts w:ascii="Arial" w:hAnsi="Arial" w:cs="Arial"/>
            <w:szCs w:val="28"/>
          </w:rPr>
          <w:t>от 15 августа 2011 года № 301-а</w:t>
        </w:r>
      </w:hyperlink>
      <w:r w:rsidRPr="00467068">
        <w:rPr>
          <w:rFonts w:ascii="Arial" w:hAnsi="Arial" w:cs="Arial"/>
          <w:szCs w:val="28"/>
        </w:rPr>
        <w:t xml:space="preserve"> «Об утверждении Перечня услуг, которые являются</w:t>
      </w:r>
      <w:r w:rsidRPr="00DD051D">
        <w:rPr>
          <w:rFonts w:ascii="Arial" w:hAnsi="Arial"/>
          <w:szCs w:val="28"/>
        </w:rPr>
        <w:t xml:space="preserve">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 участвующими в предоставлении государственных услуг, и Перечня услуг, предоставляемых государственными учреждениями Костромской области и другими организациями, в которых размещается государственное задание (заказ), подлежащих включению в реестр государственных услуг Костромской области и предоставлению в электронном виде, и определении размера платы за их оказание» (далее - Перечень необходимых и обязательных услуг);</w:t>
      </w:r>
    </w:p>
    <w:p w14:paraId="60172853" w14:textId="77777777" w:rsidR="00467068" w:rsidRPr="00DD051D" w:rsidRDefault="00467068" w:rsidP="00467068">
      <w:pPr>
        <w:autoSpaceDE w:val="0"/>
        <w:rPr>
          <w:szCs w:val="28"/>
        </w:rPr>
      </w:pPr>
      <w:r w:rsidRPr="00DD051D">
        <w:rPr>
          <w:szCs w:val="28"/>
        </w:rPr>
        <w:t>представления документов и информации, которые находятся в распоряжении органов, предоставляющих государственную услугу, иных государственных органов, органов местного самоуправления и организаций, в соответствии с нормативными правовыми актами Российской Федерации, нормативными правовыми актами субъектов Российской Федерации и муниципальными правовыми актами.</w:t>
      </w:r>
    </w:p>
    <w:p w14:paraId="7372D656" w14:textId="77777777" w:rsidR="00467068" w:rsidRPr="00DD051D" w:rsidRDefault="00467068" w:rsidP="00467068">
      <w:pPr>
        <w:pStyle w:val="ConsPlusNormal"/>
        <w:widowControl/>
        <w:ind w:firstLine="567"/>
        <w:jc w:val="both"/>
        <w:rPr>
          <w:rFonts w:cs="Times New Roman"/>
          <w:sz w:val="24"/>
          <w:szCs w:val="28"/>
        </w:rPr>
      </w:pPr>
      <w:r w:rsidRPr="00DD051D">
        <w:rPr>
          <w:rFonts w:cs="Times New Roman"/>
          <w:sz w:val="24"/>
          <w:szCs w:val="28"/>
        </w:rPr>
        <w:t>Уполномоченный орган самостоятельно запрашивает такие документы (сведения, содержащиеся в них) в соответствующих органах и организациях, если заявитель не представил их по собственной инициативе, направляя межведомственный запрос.</w:t>
      </w:r>
    </w:p>
    <w:p w14:paraId="17958772" w14:textId="77777777" w:rsidR="00467068" w:rsidRPr="00DD051D" w:rsidRDefault="00467068" w:rsidP="00467068">
      <w:pPr>
        <w:pStyle w:val="ConsPlusNormal"/>
        <w:widowControl/>
        <w:ind w:firstLine="567"/>
        <w:jc w:val="both"/>
        <w:rPr>
          <w:rFonts w:cs="Times New Roman"/>
          <w:sz w:val="24"/>
          <w:szCs w:val="28"/>
        </w:rPr>
      </w:pPr>
      <w:r w:rsidRPr="00DD051D">
        <w:rPr>
          <w:rFonts w:cs="Times New Roman"/>
          <w:sz w:val="24"/>
          <w:szCs w:val="28"/>
        </w:rPr>
        <w:t>Межведомственный запрос должен содержать:</w:t>
      </w:r>
    </w:p>
    <w:p w14:paraId="5E79F0F6" w14:textId="77777777" w:rsidR="00467068" w:rsidRPr="00DD051D" w:rsidRDefault="00467068" w:rsidP="00467068">
      <w:pPr>
        <w:pStyle w:val="ConsPlusNormal"/>
        <w:widowControl/>
        <w:ind w:firstLine="567"/>
        <w:jc w:val="both"/>
        <w:rPr>
          <w:rFonts w:cs="Times New Roman"/>
          <w:sz w:val="24"/>
          <w:szCs w:val="28"/>
        </w:rPr>
      </w:pPr>
      <w:r w:rsidRPr="00DD051D">
        <w:rPr>
          <w:rFonts w:cs="Times New Roman"/>
          <w:sz w:val="24"/>
          <w:szCs w:val="28"/>
        </w:rPr>
        <w:t>наименование органа, предоставляющего государственную услугу и направляющего межведомственный запрос;</w:t>
      </w:r>
    </w:p>
    <w:p w14:paraId="071DF153" w14:textId="77777777" w:rsidR="00467068" w:rsidRPr="00DD051D" w:rsidRDefault="00467068" w:rsidP="00467068">
      <w:pPr>
        <w:pStyle w:val="ConsPlusNormal"/>
        <w:widowControl/>
        <w:ind w:firstLine="567"/>
        <w:jc w:val="both"/>
        <w:rPr>
          <w:rFonts w:cs="Times New Roman"/>
          <w:sz w:val="24"/>
          <w:szCs w:val="28"/>
        </w:rPr>
      </w:pPr>
      <w:r w:rsidRPr="00DD051D">
        <w:rPr>
          <w:rFonts w:cs="Times New Roman"/>
          <w:sz w:val="24"/>
          <w:szCs w:val="28"/>
        </w:rPr>
        <w:t>наименование органа, организации, в адрес которых направляется межведомственный запрос;</w:t>
      </w:r>
    </w:p>
    <w:p w14:paraId="22BFBC78" w14:textId="77777777" w:rsidR="00467068" w:rsidRPr="00DD051D" w:rsidRDefault="00467068" w:rsidP="00467068">
      <w:pPr>
        <w:pStyle w:val="ConsPlusNormal"/>
        <w:widowControl/>
        <w:ind w:firstLine="567"/>
        <w:jc w:val="both"/>
        <w:rPr>
          <w:rFonts w:cs="Times New Roman"/>
          <w:sz w:val="24"/>
          <w:szCs w:val="28"/>
        </w:rPr>
      </w:pPr>
      <w:r w:rsidRPr="00DD051D">
        <w:rPr>
          <w:rFonts w:cs="Times New Roman"/>
          <w:sz w:val="24"/>
          <w:szCs w:val="28"/>
        </w:rPr>
        <w:t>наименование государственной услуги, для предоставления которой необходимо представление документа;</w:t>
      </w:r>
    </w:p>
    <w:p w14:paraId="30AE0DBA" w14:textId="77777777" w:rsidR="00467068" w:rsidRPr="00DD051D" w:rsidRDefault="00467068" w:rsidP="00467068">
      <w:pPr>
        <w:pStyle w:val="ConsPlusNormal"/>
        <w:widowControl/>
        <w:ind w:firstLine="567"/>
        <w:jc w:val="both"/>
        <w:rPr>
          <w:rFonts w:cs="Times New Roman"/>
          <w:sz w:val="24"/>
          <w:szCs w:val="28"/>
        </w:rPr>
      </w:pPr>
      <w:r w:rsidRPr="00DD051D">
        <w:rPr>
          <w:rFonts w:cs="Times New Roman"/>
          <w:sz w:val="24"/>
          <w:szCs w:val="28"/>
        </w:rPr>
        <w:t>указание на положения нормативного правового акта, которыми установлено представление документа и (или) информации, необходимых для предоставления государственной услуги, и указание на реквизиты данного нормативного правового акта;</w:t>
      </w:r>
    </w:p>
    <w:p w14:paraId="20517303" w14:textId="77777777" w:rsidR="00467068" w:rsidRPr="00DD051D" w:rsidRDefault="00467068" w:rsidP="00467068">
      <w:pPr>
        <w:pStyle w:val="ConsPlusNormal"/>
        <w:widowControl/>
        <w:ind w:firstLine="567"/>
        <w:jc w:val="both"/>
        <w:rPr>
          <w:rFonts w:cs="Times New Roman"/>
          <w:sz w:val="24"/>
          <w:szCs w:val="28"/>
        </w:rPr>
      </w:pPr>
      <w:r w:rsidRPr="00DD051D">
        <w:rPr>
          <w:rFonts w:cs="Times New Roman"/>
          <w:sz w:val="24"/>
          <w:szCs w:val="28"/>
        </w:rPr>
        <w:t>сведения, необходимые для представления документа, установленные административным регламентом предоставления государственной услуги;</w:t>
      </w:r>
    </w:p>
    <w:p w14:paraId="6FB5F6C7" w14:textId="77777777" w:rsidR="00467068" w:rsidRPr="00DD051D" w:rsidRDefault="00467068" w:rsidP="00467068">
      <w:pPr>
        <w:pStyle w:val="ConsPlusNormal"/>
        <w:widowControl/>
        <w:ind w:firstLine="567"/>
        <w:jc w:val="both"/>
        <w:rPr>
          <w:rFonts w:cs="Times New Roman"/>
          <w:sz w:val="24"/>
          <w:szCs w:val="28"/>
        </w:rPr>
      </w:pPr>
      <w:r w:rsidRPr="00DD051D">
        <w:rPr>
          <w:rFonts w:cs="Times New Roman"/>
          <w:sz w:val="24"/>
          <w:szCs w:val="28"/>
        </w:rPr>
        <w:t>контактная информация для направления ответа на межведомственный запрос;</w:t>
      </w:r>
    </w:p>
    <w:p w14:paraId="32C93571" w14:textId="77777777" w:rsidR="00467068" w:rsidRPr="00DD051D" w:rsidRDefault="00467068" w:rsidP="00467068">
      <w:pPr>
        <w:pStyle w:val="ConsPlusNormal"/>
        <w:widowControl/>
        <w:ind w:firstLine="567"/>
        <w:jc w:val="both"/>
        <w:rPr>
          <w:rFonts w:cs="Times New Roman"/>
          <w:sz w:val="24"/>
          <w:szCs w:val="28"/>
        </w:rPr>
      </w:pPr>
      <w:r w:rsidRPr="00DD051D">
        <w:rPr>
          <w:rFonts w:cs="Times New Roman"/>
          <w:sz w:val="24"/>
          <w:szCs w:val="28"/>
        </w:rPr>
        <w:t>дата направления межведомственного запроса и срок ожидаемого ответа на межведомственный запрос. Срок подготовки и направления ответа на межведомственный запрос не может превышать пяти рабочих дней со дня поступления межведомственного запроса в орган, организацию, представляющие документы;</w:t>
      </w:r>
    </w:p>
    <w:p w14:paraId="6C140158" w14:textId="77777777" w:rsidR="00467068" w:rsidRPr="00DD051D" w:rsidRDefault="00467068" w:rsidP="00467068">
      <w:pPr>
        <w:pStyle w:val="ConsPlusNormal"/>
        <w:widowControl/>
        <w:ind w:firstLine="567"/>
        <w:jc w:val="both"/>
        <w:rPr>
          <w:rFonts w:cs="Times New Roman"/>
          <w:sz w:val="24"/>
          <w:szCs w:val="28"/>
        </w:rPr>
      </w:pPr>
      <w:r w:rsidRPr="00DD051D">
        <w:rPr>
          <w:rFonts w:cs="Times New Roman"/>
          <w:sz w:val="24"/>
          <w:szCs w:val="28"/>
        </w:rPr>
        <w:t>фамилия, имя, отчество и должность лица, подготовившего и направившего межведомственный запрос, а также номер служебного телефона и (или) адрес электронной почты данного лица для связи;</w:t>
      </w:r>
    </w:p>
    <w:p w14:paraId="5684903E" w14:textId="77777777" w:rsidR="008B6F64" w:rsidRPr="0090307B" w:rsidRDefault="00467068" w:rsidP="00467068">
      <w:pPr>
        <w:autoSpaceDE w:val="0"/>
        <w:ind w:firstLine="709"/>
        <w:rPr>
          <w:szCs w:val="28"/>
        </w:rPr>
      </w:pPr>
      <w:r w:rsidRPr="00DD051D">
        <w:rPr>
          <w:rFonts w:eastAsia="Arial" w:cs="Arial"/>
          <w:szCs w:val="28"/>
        </w:rPr>
        <w:lastRenderedPageBreak/>
        <w:t>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и организации, за исключением получения услуг, включенных в перечень услуг, которые являются необходимыми и обязательными для предоставления государственных услуг, утвержденный Правительством Российской Федерации.</w:t>
      </w:r>
    </w:p>
    <w:p w14:paraId="369E7D5B" w14:textId="77777777" w:rsidR="00467068" w:rsidRDefault="00467068" w:rsidP="00B5040B">
      <w:pPr>
        <w:pStyle w:val="ab"/>
        <w:spacing w:after="0"/>
        <w:ind w:left="0" w:firstLine="709"/>
        <w:rPr>
          <w:rFonts w:ascii="Arial" w:hAnsi="Arial"/>
          <w:szCs w:val="28"/>
        </w:rPr>
      </w:pPr>
      <w:r>
        <w:rPr>
          <w:rStyle w:val="TimesNewRoman14"/>
          <w:rFonts w:ascii="Arial" w:hAnsi="Arial"/>
          <w:sz w:val="24"/>
          <w:szCs w:val="28"/>
        </w:rPr>
        <w:t xml:space="preserve">(абзацы в новой редакции </w:t>
      </w:r>
      <w:r w:rsidRPr="00467068">
        <w:rPr>
          <w:rFonts w:ascii="Arial" w:hAnsi="Arial" w:cs="Arial"/>
          <w:szCs w:val="28"/>
        </w:rPr>
        <w:t xml:space="preserve">приказа департамента социальной защиты населения, опеки и попечительства Костромской области </w:t>
      </w:r>
      <w:hyperlink r:id="rId24" w:tgtFrame="ChangingDocument" w:history="1">
        <w:r w:rsidRPr="00467068">
          <w:rPr>
            <w:rStyle w:val="a5"/>
            <w:rFonts w:ascii="Arial" w:hAnsi="Arial" w:cs="Arial"/>
            <w:szCs w:val="28"/>
          </w:rPr>
          <w:t xml:space="preserve">№ 533 от 31.07.2012 года (НГР </w:t>
        </w:r>
        <w:proofErr w:type="spellStart"/>
        <w:r w:rsidRPr="00467068">
          <w:rPr>
            <w:rStyle w:val="a5"/>
            <w:rFonts w:ascii="Arial" w:hAnsi="Arial" w:cs="Arial"/>
            <w:szCs w:val="28"/>
            <w:lang w:val="en-US"/>
          </w:rPr>
          <w:t>ru</w:t>
        </w:r>
        <w:proofErr w:type="spellEnd"/>
        <w:r w:rsidRPr="00467068">
          <w:rPr>
            <w:rStyle w:val="a5"/>
            <w:rFonts w:ascii="Arial" w:hAnsi="Arial" w:cs="Arial"/>
            <w:szCs w:val="28"/>
          </w:rPr>
          <w:t>44000201200738)</w:t>
        </w:r>
      </w:hyperlink>
      <w:r>
        <w:rPr>
          <w:rStyle w:val="TimesNewRoman14"/>
          <w:rFonts w:ascii="Arial" w:hAnsi="Arial"/>
          <w:sz w:val="24"/>
          <w:szCs w:val="28"/>
        </w:rPr>
        <w:t>)</w:t>
      </w:r>
    </w:p>
    <w:p w14:paraId="793BD5EF" w14:textId="77777777" w:rsidR="008B6F64" w:rsidRPr="0090307B" w:rsidRDefault="008B6F64" w:rsidP="00B5040B">
      <w:pPr>
        <w:pStyle w:val="ab"/>
        <w:spacing w:after="0"/>
        <w:ind w:left="0" w:firstLine="709"/>
        <w:rPr>
          <w:rFonts w:ascii="Arial" w:hAnsi="Arial"/>
          <w:szCs w:val="28"/>
        </w:rPr>
      </w:pPr>
      <w:r w:rsidRPr="0090307B">
        <w:rPr>
          <w:rFonts w:ascii="Arial" w:hAnsi="Arial"/>
          <w:szCs w:val="28"/>
        </w:rPr>
        <w:t>11. Документы, предоставляемые заявителем, должны соответствовать следующим требованиям:</w:t>
      </w:r>
    </w:p>
    <w:p w14:paraId="078B35C7" w14:textId="77777777" w:rsidR="008B6F64" w:rsidRPr="0090307B" w:rsidRDefault="008B6F64" w:rsidP="00B5040B">
      <w:pPr>
        <w:pStyle w:val="ConsPlusNormal"/>
        <w:widowControl/>
        <w:ind w:firstLine="709"/>
        <w:jc w:val="both"/>
        <w:rPr>
          <w:rFonts w:cs="Times New Roman"/>
          <w:sz w:val="24"/>
          <w:szCs w:val="28"/>
        </w:rPr>
      </w:pPr>
      <w:r w:rsidRPr="0090307B">
        <w:rPr>
          <w:rFonts w:cs="Times New Roman"/>
          <w:sz w:val="24"/>
          <w:szCs w:val="28"/>
        </w:rPr>
        <w:t xml:space="preserve">тексты документов должны быть написаны разборчиво; </w:t>
      </w:r>
    </w:p>
    <w:p w14:paraId="029AC1D4" w14:textId="77777777" w:rsidR="008B6F64" w:rsidRPr="0090307B" w:rsidRDefault="008B6F64" w:rsidP="00B5040B">
      <w:pPr>
        <w:pStyle w:val="ConsPlusNormal"/>
        <w:widowControl/>
        <w:ind w:firstLine="709"/>
        <w:jc w:val="both"/>
        <w:rPr>
          <w:rFonts w:cs="Times New Roman"/>
          <w:sz w:val="24"/>
          <w:szCs w:val="28"/>
        </w:rPr>
      </w:pPr>
      <w:r w:rsidRPr="0090307B">
        <w:rPr>
          <w:rFonts w:cs="Times New Roman"/>
          <w:sz w:val="24"/>
          <w:szCs w:val="28"/>
        </w:rPr>
        <w:t>фамилия, имя и отчество (при наличии) заявителя, его адрес места жительства, телефон (если есть) должны быть написаны полностью;</w:t>
      </w:r>
    </w:p>
    <w:p w14:paraId="060A8DC7" w14:textId="77777777" w:rsidR="008B6F64" w:rsidRPr="0090307B" w:rsidRDefault="008B6F64" w:rsidP="00B5040B">
      <w:pPr>
        <w:pStyle w:val="ConsPlusNormal"/>
        <w:widowControl/>
        <w:ind w:firstLine="709"/>
        <w:jc w:val="both"/>
        <w:rPr>
          <w:rFonts w:cs="Times New Roman"/>
          <w:sz w:val="24"/>
          <w:szCs w:val="28"/>
        </w:rPr>
      </w:pPr>
      <w:r w:rsidRPr="0090307B">
        <w:rPr>
          <w:rFonts w:cs="Times New Roman"/>
          <w:sz w:val="24"/>
          <w:szCs w:val="28"/>
        </w:rPr>
        <w:t>документы не должны содержать подчисток, приписок, зачеркнутых слов и иных неоговоренных исправлений;</w:t>
      </w:r>
    </w:p>
    <w:p w14:paraId="5DEDC1C4" w14:textId="77777777" w:rsidR="008B6F64" w:rsidRPr="0090307B" w:rsidRDefault="008B6F64" w:rsidP="00B5040B">
      <w:pPr>
        <w:pStyle w:val="ConsPlusNormal"/>
        <w:widowControl/>
        <w:ind w:firstLine="709"/>
        <w:jc w:val="both"/>
        <w:rPr>
          <w:rFonts w:cs="Times New Roman"/>
          <w:sz w:val="24"/>
          <w:szCs w:val="28"/>
        </w:rPr>
      </w:pPr>
      <w:r w:rsidRPr="0090307B">
        <w:rPr>
          <w:rFonts w:cs="Times New Roman"/>
          <w:sz w:val="24"/>
          <w:szCs w:val="28"/>
        </w:rPr>
        <w:t>документы не должны быть исполнены карандашом;</w:t>
      </w:r>
    </w:p>
    <w:p w14:paraId="052F6F10" w14:textId="77777777" w:rsidR="008B6F64" w:rsidRPr="0090307B" w:rsidRDefault="008B6F64" w:rsidP="00B5040B">
      <w:pPr>
        <w:pStyle w:val="ConsPlusNormal"/>
        <w:widowControl/>
        <w:ind w:firstLine="709"/>
        <w:jc w:val="both"/>
        <w:rPr>
          <w:rFonts w:cs="Times New Roman"/>
          <w:sz w:val="24"/>
          <w:szCs w:val="28"/>
        </w:rPr>
      </w:pPr>
      <w:r w:rsidRPr="0090307B">
        <w:rPr>
          <w:rFonts w:cs="Times New Roman"/>
          <w:sz w:val="24"/>
          <w:szCs w:val="28"/>
        </w:rPr>
        <w:t>документы не должны иметь серьезных повреждений, наличие которых допускает неоднозначность их толкования.</w:t>
      </w:r>
    </w:p>
    <w:p w14:paraId="07C46E77" w14:textId="77777777" w:rsidR="008B6F64" w:rsidRPr="0090307B" w:rsidRDefault="008B6F64" w:rsidP="00B5040B">
      <w:pPr>
        <w:pStyle w:val="ab"/>
        <w:spacing w:after="0"/>
        <w:ind w:left="0" w:firstLine="709"/>
        <w:rPr>
          <w:rFonts w:ascii="Arial" w:hAnsi="Arial"/>
          <w:szCs w:val="28"/>
        </w:rPr>
      </w:pPr>
      <w:r w:rsidRPr="0090307B">
        <w:rPr>
          <w:rFonts w:ascii="Arial" w:hAnsi="Arial"/>
          <w:szCs w:val="28"/>
        </w:rPr>
        <w:t xml:space="preserve">Документы, необходимые для получения государственной услуги, могут быть предоставлены как в подлинниках, так и в копиях, заверенных выдавшей документы организацией (органом, учреждением) или нотариально удостоверены (в случаях, прямо предусмотренных законодательством Российской Федерации). </w:t>
      </w:r>
    </w:p>
    <w:p w14:paraId="15CE80CF" w14:textId="77777777" w:rsidR="008B6F64" w:rsidRPr="0090307B" w:rsidRDefault="008B6F64" w:rsidP="00B5040B">
      <w:pPr>
        <w:pStyle w:val="ab"/>
        <w:spacing w:after="0"/>
        <w:ind w:left="0" w:firstLine="709"/>
        <w:rPr>
          <w:rFonts w:ascii="Arial" w:hAnsi="Arial"/>
          <w:szCs w:val="28"/>
        </w:rPr>
      </w:pPr>
      <w:r w:rsidRPr="0090307B">
        <w:rPr>
          <w:rFonts w:ascii="Arial" w:hAnsi="Arial"/>
          <w:szCs w:val="28"/>
        </w:rPr>
        <w:t>Копии предоставленных документов заверяются специалистом уполномоченного органа на основании предоставленного подлинника этого документа.</w:t>
      </w:r>
    </w:p>
    <w:p w14:paraId="2E3033CE" w14:textId="77777777" w:rsidR="008B6F64" w:rsidRPr="0090307B" w:rsidRDefault="008B6F64" w:rsidP="00B5040B">
      <w:pPr>
        <w:autoSpaceDE w:val="0"/>
        <w:ind w:firstLine="709"/>
        <w:rPr>
          <w:szCs w:val="28"/>
        </w:rPr>
      </w:pPr>
      <w:r w:rsidRPr="0090307B">
        <w:rPr>
          <w:szCs w:val="28"/>
        </w:rPr>
        <w:t xml:space="preserve">12.  Предоставление государственной услуги не требует оказания органами государственной власти, органами местного самоуправления, организациями необходимых и обязательных услуг. </w:t>
      </w:r>
    </w:p>
    <w:p w14:paraId="0A403EEE" w14:textId="77777777" w:rsidR="008B6F64" w:rsidRPr="0090307B" w:rsidRDefault="008B6F64" w:rsidP="00B5040B">
      <w:pPr>
        <w:pStyle w:val="aa"/>
        <w:spacing w:line="240" w:lineRule="auto"/>
        <w:ind w:firstLine="709"/>
        <w:rPr>
          <w:rFonts w:ascii="Arial" w:hAnsi="Arial" w:cs="Arial"/>
          <w:sz w:val="24"/>
          <w:szCs w:val="28"/>
        </w:rPr>
      </w:pPr>
      <w:r w:rsidRPr="0090307B">
        <w:rPr>
          <w:rFonts w:ascii="Arial" w:hAnsi="Arial"/>
          <w:sz w:val="24"/>
        </w:rPr>
        <w:t xml:space="preserve">13. </w:t>
      </w:r>
      <w:r w:rsidRPr="0090307B">
        <w:rPr>
          <w:rFonts w:ascii="Arial" w:hAnsi="Arial" w:cs="Arial"/>
          <w:sz w:val="24"/>
          <w:szCs w:val="28"/>
        </w:rPr>
        <w:t xml:space="preserve">Взаимодействие заявителя, уполномоченного органа с  органами государственной власти, органами местного самоуправления, организациями при предоставлении государственной услуги не требуется. </w:t>
      </w:r>
    </w:p>
    <w:p w14:paraId="5DBAE2D0" w14:textId="77777777" w:rsidR="008B6F64" w:rsidRPr="0090307B" w:rsidRDefault="008B6F64" w:rsidP="00B5040B">
      <w:pPr>
        <w:autoSpaceDE w:val="0"/>
        <w:ind w:firstLine="709"/>
        <w:rPr>
          <w:szCs w:val="28"/>
        </w:rPr>
      </w:pPr>
      <w:r w:rsidRPr="0090307B">
        <w:rPr>
          <w:szCs w:val="28"/>
        </w:rPr>
        <w:t>14</w:t>
      </w:r>
      <w:r w:rsidRPr="0090307B">
        <w:t xml:space="preserve">. </w:t>
      </w:r>
      <w:r w:rsidRPr="0090307B">
        <w:rPr>
          <w:szCs w:val="28"/>
        </w:rPr>
        <w:t>В приеме документов, необходимых для предоставления государственной услуги, отказывается в случае, если:</w:t>
      </w:r>
    </w:p>
    <w:p w14:paraId="659C21CC" w14:textId="77777777" w:rsidR="008B6F64" w:rsidRPr="0090307B" w:rsidRDefault="008B6F64" w:rsidP="00B5040B">
      <w:pPr>
        <w:pStyle w:val="ConsPlusNormal"/>
        <w:widowControl/>
        <w:ind w:firstLine="709"/>
        <w:jc w:val="both"/>
        <w:rPr>
          <w:rFonts w:cs="Times New Roman"/>
          <w:sz w:val="24"/>
          <w:szCs w:val="28"/>
        </w:rPr>
      </w:pPr>
      <w:r w:rsidRPr="0090307B">
        <w:rPr>
          <w:sz w:val="24"/>
          <w:szCs w:val="28"/>
        </w:rPr>
        <w:t xml:space="preserve">1) </w:t>
      </w:r>
      <w:r w:rsidRPr="0090307B">
        <w:rPr>
          <w:rFonts w:cs="Times New Roman"/>
          <w:bCs/>
          <w:sz w:val="24"/>
          <w:szCs w:val="28"/>
        </w:rPr>
        <w:t>представленн</w:t>
      </w:r>
      <w:r w:rsidRPr="0090307B">
        <w:rPr>
          <w:rFonts w:cs="Times New Roman"/>
          <w:sz w:val="24"/>
          <w:szCs w:val="28"/>
        </w:rPr>
        <w:t>ые заявителем документы не соответствуют требованиям, установленным пунктом 11 настоящего административного регламента;</w:t>
      </w:r>
    </w:p>
    <w:p w14:paraId="31C97FF4" w14:textId="77777777" w:rsidR="008B6F64" w:rsidRPr="0090307B" w:rsidRDefault="008B6F64" w:rsidP="00B5040B">
      <w:pPr>
        <w:pStyle w:val="ConsPlusNormal"/>
        <w:widowControl/>
        <w:ind w:firstLine="709"/>
        <w:jc w:val="both"/>
        <w:rPr>
          <w:rFonts w:cs="Times New Roman"/>
          <w:sz w:val="24"/>
          <w:szCs w:val="28"/>
        </w:rPr>
      </w:pPr>
      <w:r w:rsidRPr="0090307B">
        <w:rPr>
          <w:rFonts w:cs="Times New Roman"/>
          <w:sz w:val="24"/>
          <w:szCs w:val="28"/>
        </w:rPr>
        <w:t>2) в представленных заявителем документах содержатся противоречивые сведения;</w:t>
      </w:r>
    </w:p>
    <w:p w14:paraId="1A3E7C40" w14:textId="77777777" w:rsidR="008B6F64" w:rsidRPr="0090307B" w:rsidRDefault="008B6F64" w:rsidP="00B5040B">
      <w:pPr>
        <w:pStyle w:val="ConsPlusNormal"/>
        <w:widowControl/>
        <w:ind w:firstLine="709"/>
        <w:jc w:val="both"/>
        <w:rPr>
          <w:rFonts w:cs="Times New Roman"/>
          <w:sz w:val="24"/>
          <w:szCs w:val="28"/>
        </w:rPr>
      </w:pPr>
      <w:r w:rsidRPr="0090307B">
        <w:rPr>
          <w:rFonts w:cs="Times New Roman"/>
          <w:sz w:val="24"/>
          <w:szCs w:val="28"/>
        </w:rPr>
        <w:t xml:space="preserve">3) заявление подано лицом, не имеющим полномочий на представление  заявителя; </w:t>
      </w:r>
    </w:p>
    <w:p w14:paraId="6A315719" w14:textId="77777777" w:rsidR="008B6F64" w:rsidRPr="0090307B" w:rsidRDefault="008B6F64" w:rsidP="00B5040B">
      <w:pPr>
        <w:pStyle w:val="ConsPlusNormal"/>
        <w:widowControl/>
        <w:ind w:firstLine="709"/>
        <w:jc w:val="both"/>
        <w:rPr>
          <w:rFonts w:cs="Times New Roman"/>
          <w:bCs/>
          <w:sz w:val="24"/>
          <w:szCs w:val="28"/>
        </w:rPr>
      </w:pPr>
      <w:r w:rsidRPr="0090307B">
        <w:rPr>
          <w:rFonts w:cs="Times New Roman"/>
          <w:sz w:val="24"/>
          <w:szCs w:val="28"/>
        </w:rPr>
        <w:t>4) заявление в электронной форме подписано с использованием электронной подписи, не принадл</w:t>
      </w:r>
      <w:r w:rsidRPr="0090307B">
        <w:rPr>
          <w:rFonts w:cs="Times New Roman"/>
          <w:bCs/>
          <w:sz w:val="24"/>
          <w:szCs w:val="28"/>
        </w:rPr>
        <w:t>ежащей заявителю (в случае возможности получения государственной услуги в электронной форме);</w:t>
      </w:r>
    </w:p>
    <w:p w14:paraId="01E74E9A" w14:textId="77777777" w:rsidR="008B6F64" w:rsidRPr="0090307B" w:rsidRDefault="008B6F64" w:rsidP="00B5040B">
      <w:pPr>
        <w:pStyle w:val="ConsPlusNormal"/>
        <w:widowControl/>
        <w:ind w:firstLine="709"/>
        <w:jc w:val="both"/>
        <w:rPr>
          <w:rStyle w:val="TimesNewRoman14"/>
          <w:rFonts w:ascii="Arial" w:hAnsi="Arial"/>
          <w:sz w:val="24"/>
        </w:rPr>
      </w:pPr>
      <w:r w:rsidRPr="0090307B">
        <w:rPr>
          <w:rFonts w:cs="Times New Roman"/>
          <w:bCs/>
          <w:sz w:val="24"/>
          <w:szCs w:val="28"/>
        </w:rPr>
        <w:t xml:space="preserve">5) </w:t>
      </w:r>
      <w:r w:rsidRPr="0090307B">
        <w:rPr>
          <w:rStyle w:val="TimesNewRoman14"/>
          <w:rFonts w:ascii="Arial" w:hAnsi="Arial"/>
          <w:sz w:val="24"/>
        </w:rPr>
        <w:t>не приложены или приложены не все документы, предусмотренные пунктом 10 настоящего административного регламента;</w:t>
      </w:r>
    </w:p>
    <w:p w14:paraId="21BF085E" w14:textId="77777777"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6) направлены копии документов, верность которых не засвидетельствована в установленном законом порядке.</w:t>
      </w:r>
    </w:p>
    <w:p w14:paraId="38B0CE40" w14:textId="77777777" w:rsidR="008B6F64" w:rsidRPr="0090307B" w:rsidRDefault="008B6F64" w:rsidP="00B5040B">
      <w:pPr>
        <w:autoSpaceDE w:val="0"/>
        <w:ind w:firstLine="709"/>
        <w:rPr>
          <w:rStyle w:val="TimesNewRoman14"/>
          <w:rFonts w:ascii="Arial" w:hAnsi="Arial"/>
          <w:sz w:val="24"/>
          <w:szCs w:val="28"/>
        </w:rPr>
      </w:pPr>
      <w:r w:rsidRPr="0090307B">
        <w:rPr>
          <w:szCs w:val="28"/>
        </w:rPr>
        <w:t>15.</w:t>
      </w:r>
      <w:r w:rsidRPr="0090307B">
        <w:rPr>
          <w:rStyle w:val="TimesNewRoman14"/>
          <w:rFonts w:ascii="Arial" w:hAnsi="Arial"/>
          <w:sz w:val="24"/>
          <w:szCs w:val="28"/>
        </w:rPr>
        <w:t>Основаниями для отказа в назначении компенсации являются:</w:t>
      </w:r>
    </w:p>
    <w:p w14:paraId="71E53E65" w14:textId="77777777" w:rsidR="008B6F64" w:rsidRPr="0090307B" w:rsidRDefault="008B6F64" w:rsidP="00B5040B">
      <w:pPr>
        <w:autoSpaceDE w:val="0"/>
        <w:ind w:firstLine="709"/>
        <w:rPr>
          <w:szCs w:val="28"/>
        </w:rPr>
      </w:pPr>
      <w:r w:rsidRPr="0090307B">
        <w:rPr>
          <w:szCs w:val="28"/>
        </w:rPr>
        <w:t>представления не в полном объеме или непредставление указанных в п. 10 административного регламента документов;</w:t>
      </w:r>
    </w:p>
    <w:p w14:paraId="02979E08" w14:textId="77777777" w:rsidR="008B6F64" w:rsidRPr="0090307B" w:rsidRDefault="008B6F64" w:rsidP="00B5040B">
      <w:pPr>
        <w:autoSpaceDE w:val="0"/>
        <w:ind w:firstLine="709"/>
        <w:rPr>
          <w:szCs w:val="28"/>
        </w:rPr>
      </w:pPr>
      <w:r w:rsidRPr="0090307B">
        <w:rPr>
          <w:szCs w:val="28"/>
        </w:rPr>
        <w:t>представление недостоверных сведений;</w:t>
      </w:r>
    </w:p>
    <w:p w14:paraId="0D965DC5" w14:textId="77777777" w:rsidR="008B6F64" w:rsidRPr="0090307B" w:rsidRDefault="008B6F64" w:rsidP="00B5040B">
      <w:pPr>
        <w:autoSpaceDE w:val="0"/>
        <w:ind w:firstLine="709"/>
        <w:rPr>
          <w:szCs w:val="28"/>
        </w:rPr>
      </w:pPr>
      <w:r w:rsidRPr="0090307B">
        <w:rPr>
          <w:szCs w:val="28"/>
        </w:rPr>
        <w:lastRenderedPageBreak/>
        <w:t>использование транспортного средства лицом, не имеющим права на компенсацию;</w:t>
      </w:r>
    </w:p>
    <w:p w14:paraId="5C97FF45" w14:textId="77777777" w:rsidR="008B6F64" w:rsidRPr="0090307B" w:rsidRDefault="008B6F64" w:rsidP="00B5040B">
      <w:pPr>
        <w:autoSpaceDE w:val="0"/>
        <w:ind w:firstLine="709"/>
        <w:rPr>
          <w:szCs w:val="28"/>
        </w:rPr>
      </w:pPr>
      <w:r w:rsidRPr="0090307B">
        <w:rPr>
          <w:szCs w:val="28"/>
        </w:rPr>
        <w:t>использование транспортного средства наряду с заявителем более чем двумя водителями.</w:t>
      </w:r>
    </w:p>
    <w:p w14:paraId="4E28ED75" w14:textId="77777777" w:rsidR="008B6F64" w:rsidRPr="0090307B" w:rsidRDefault="00B5040B" w:rsidP="00B5040B">
      <w:pPr>
        <w:pStyle w:val="ConsPlusNormal"/>
        <w:widowControl/>
        <w:ind w:firstLine="709"/>
        <w:jc w:val="both"/>
        <w:rPr>
          <w:rFonts w:cs="Times New Roman"/>
          <w:sz w:val="24"/>
          <w:szCs w:val="28"/>
        </w:rPr>
      </w:pPr>
      <w:r>
        <w:rPr>
          <w:rFonts w:cs="Times New Roman"/>
          <w:sz w:val="24"/>
          <w:szCs w:val="28"/>
        </w:rPr>
        <w:t xml:space="preserve">16. </w:t>
      </w:r>
      <w:r w:rsidR="008B6F64" w:rsidRPr="0090307B">
        <w:rPr>
          <w:rFonts w:cs="Times New Roman"/>
          <w:sz w:val="24"/>
          <w:szCs w:val="28"/>
        </w:rPr>
        <w:t>Государственная услуга предоставляется бесплатно.</w:t>
      </w:r>
    </w:p>
    <w:p w14:paraId="132A70DB" w14:textId="77777777" w:rsidR="008B6F64" w:rsidRPr="0090307B" w:rsidRDefault="008B6F64" w:rsidP="00B5040B">
      <w:pPr>
        <w:pStyle w:val="aa"/>
        <w:spacing w:line="240" w:lineRule="auto"/>
        <w:ind w:firstLine="709"/>
        <w:rPr>
          <w:rFonts w:ascii="Arial" w:hAnsi="Arial" w:cs="Times New Roman"/>
          <w:sz w:val="24"/>
          <w:szCs w:val="28"/>
        </w:rPr>
      </w:pPr>
      <w:r w:rsidRPr="0090307B">
        <w:rPr>
          <w:rFonts w:ascii="Arial" w:hAnsi="Arial" w:cs="Times New Roman"/>
          <w:sz w:val="24"/>
          <w:szCs w:val="28"/>
        </w:rPr>
        <w:t>17. Максимальный срок ожидания в очереди при подаче заявления о предоставлении государственной услуги составляет 15 минут.</w:t>
      </w:r>
    </w:p>
    <w:p w14:paraId="5E3842BF" w14:textId="77777777" w:rsidR="008B6F64" w:rsidRPr="0090307B" w:rsidRDefault="008B6F64" w:rsidP="00B5040B">
      <w:pPr>
        <w:tabs>
          <w:tab w:val="left" w:pos="12"/>
          <w:tab w:val="left" w:pos="1019"/>
        </w:tabs>
        <w:ind w:firstLine="709"/>
        <w:rPr>
          <w:szCs w:val="28"/>
        </w:rPr>
      </w:pPr>
      <w:r w:rsidRPr="0021639D">
        <w:rPr>
          <w:szCs w:val="28"/>
          <w:highlight w:val="red"/>
        </w:rPr>
        <w:t>В случае необходимости</w:t>
      </w:r>
      <w:r w:rsidRPr="00022BDC">
        <w:rPr>
          <w:szCs w:val="28"/>
          <w:highlight w:val="yellow"/>
        </w:rPr>
        <w:t xml:space="preserve"> (по усмотрению руководства уполномоченного органа) гражданам должна быть предоставлена возможность предварительной записи. Предварительная запись может осуществляться при личном обращении граждан, по телефону или посредством электронной почты.</w:t>
      </w:r>
    </w:p>
    <w:p w14:paraId="2F657447" w14:textId="77777777" w:rsidR="008B6F64" w:rsidRPr="0090307B" w:rsidRDefault="008B6F64" w:rsidP="00B5040B">
      <w:pPr>
        <w:tabs>
          <w:tab w:val="left" w:pos="12"/>
          <w:tab w:val="left" w:pos="1019"/>
        </w:tabs>
        <w:ind w:firstLine="709"/>
        <w:rPr>
          <w:szCs w:val="28"/>
        </w:rPr>
      </w:pPr>
      <w:r w:rsidRPr="0090307B">
        <w:rPr>
          <w:szCs w:val="28"/>
        </w:rPr>
        <w:t xml:space="preserve">При предварительной записи гражданин сообщает свои фамилию, имя, отчество, адрес места жительства и желаемое время приема. Предварительная запись осуществляется путем внесения информации в журнал записи граждан, который ведется на бумажных или электронных носителях. Гражданину сообщается время приема и номер окна (кабинета) для  приема, в который следует обратиться. При личном обращении гражданину выдается талон-подтверждение предварительной записи. </w:t>
      </w:r>
    </w:p>
    <w:p w14:paraId="622A87EE" w14:textId="77777777" w:rsidR="008B6F64" w:rsidRPr="0090307B" w:rsidRDefault="008B6F64" w:rsidP="00B5040B">
      <w:pPr>
        <w:ind w:firstLine="709"/>
        <w:rPr>
          <w:szCs w:val="28"/>
        </w:rPr>
      </w:pPr>
      <w:r w:rsidRPr="0090307B">
        <w:rPr>
          <w:szCs w:val="28"/>
        </w:rPr>
        <w:t xml:space="preserve"> 18. Максимальный срок ожидания в очереди при получении результата предоставления государственной услуги составляет </w:t>
      </w:r>
      <w:r w:rsidR="007F0EA1">
        <w:rPr>
          <w:szCs w:val="28"/>
        </w:rPr>
        <w:t>15</w:t>
      </w:r>
      <w:r w:rsidRPr="0090307B">
        <w:rPr>
          <w:szCs w:val="28"/>
        </w:rPr>
        <w:t xml:space="preserve"> минут.</w:t>
      </w:r>
    </w:p>
    <w:p w14:paraId="14ADA1E3" w14:textId="77777777" w:rsidR="007F0EA1" w:rsidRDefault="007F0EA1" w:rsidP="00B5040B">
      <w:pPr>
        <w:ind w:firstLine="709"/>
        <w:rPr>
          <w:szCs w:val="28"/>
        </w:rPr>
      </w:pPr>
      <w:r>
        <w:rPr>
          <w:szCs w:val="28"/>
        </w:rPr>
        <w:t xml:space="preserve">(п. 18 в редакции </w:t>
      </w:r>
      <w:r>
        <w:t xml:space="preserve">приказа департамента социальной защиты населения, опеки и попечительства Костромской области </w:t>
      </w:r>
      <w:hyperlink r:id="rId25" w:tgtFrame="ChangingDocument" w:history="1">
        <w:r w:rsidRPr="004075E5">
          <w:rPr>
            <w:rStyle w:val="a5"/>
          </w:rPr>
          <w:t xml:space="preserve">№ 338 от 01.07.2013 года (НГР </w:t>
        </w:r>
        <w:r w:rsidRPr="004075E5">
          <w:rPr>
            <w:rStyle w:val="a5"/>
            <w:lang w:val="en-US"/>
          </w:rPr>
          <w:t>RU</w:t>
        </w:r>
        <w:r w:rsidRPr="004075E5">
          <w:rPr>
            <w:rStyle w:val="a5"/>
          </w:rPr>
          <w:t>44000201300539)</w:t>
        </w:r>
      </w:hyperlink>
      <w:r>
        <w:t>)</w:t>
      </w:r>
    </w:p>
    <w:p w14:paraId="64282E92" w14:textId="77777777" w:rsidR="008B6F64" w:rsidRPr="0090307B" w:rsidRDefault="008B6F64" w:rsidP="00B5040B">
      <w:pPr>
        <w:ind w:firstLine="709"/>
        <w:rPr>
          <w:szCs w:val="28"/>
        </w:rPr>
      </w:pPr>
      <w:r w:rsidRPr="0090307B">
        <w:rPr>
          <w:szCs w:val="28"/>
        </w:rPr>
        <w:t>19. Срок регистрации заявления заявителя о предоставлении государственной услуги составляет 40 минут.</w:t>
      </w:r>
    </w:p>
    <w:p w14:paraId="748F7E36" w14:textId="77777777" w:rsidR="008B6F64" w:rsidRPr="0090307B" w:rsidRDefault="008B6F64" w:rsidP="00B5040B">
      <w:pPr>
        <w:ind w:firstLine="709"/>
        <w:rPr>
          <w:szCs w:val="28"/>
        </w:rPr>
      </w:pPr>
      <w:r w:rsidRPr="0090307B">
        <w:rPr>
          <w:szCs w:val="28"/>
        </w:rPr>
        <w:t xml:space="preserve"> 20. К помещениям, в которых предоставляется государственная услуга, (к залу ожидания, местам для заполнения заявлений о предоставлении государственной услуги, информационным стендам) предъявляются следующие требования:</w:t>
      </w:r>
    </w:p>
    <w:p w14:paraId="3FE9E264" w14:textId="77777777" w:rsidR="008B6F64" w:rsidRPr="0090307B" w:rsidRDefault="008B6F64" w:rsidP="00B5040B">
      <w:pPr>
        <w:tabs>
          <w:tab w:val="left" w:pos="-2127"/>
        </w:tabs>
        <w:ind w:firstLine="709"/>
        <w:rPr>
          <w:szCs w:val="28"/>
        </w:rPr>
      </w:pPr>
      <w:r w:rsidRPr="0090307B">
        <w:rPr>
          <w:szCs w:val="28"/>
        </w:rPr>
        <w:t xml:space="preserve">1) здание, в котором расположен уполномоченный орган, МФЦ, непосредственно предоставляющие государственную услугу, должно располагаться с учетом транспортной доступности (время пути для граждан от остановок общественного транспорта составляло не более 15 минут пешим ходом) и быть оборудовано отдельными входами для свободного доступа заявителей в помещение. </w:t>
      </w:r>
    </w:p>
    <w:p w14:paraId="0A9EEB13" w14:textId="77777777" w:rsidR="008B6F64" w:rsidRPr="0090307B" w:rsidRDefault="008B6F64" w:rsidP="00B5040B">
      <w:pPr>
        <w:autoSpaceDE w:val="0"/>
        <w:ind w:firstLine="709"/>
        <w:rPr>
          <w:szCs w:val="28"/>
        </w:rPr>
      </w:pPr>
      <w:r w:rsidRPr="0090307B">
        <w:rPr>
          <w:szCs w:val="28"/>
        </w:rPr>
        <w:t>Прилегающая территория оборудуется местами для парковки автотранспортных средств не менее пяти, в том числе не менее трех для  парковки автомобилей лиц с ограниченными возможностями;</w:t>
      </w:r>
    </w:p>
    <w:p w14:paraId="0DACFC17" w14:textId="77777777" w:rsidR="008B6F64" w:rsidRPr="0090307B" w:rsidRDefault="008B6F64" w:rsidP="00B5040B">
      <w:pPr>
        <w:tabs>
          <w:tab w:val="left" w:pos="-2127"/>
        </w:tabs>
        <w:ind w:firstLine="709"/>
        <w:rPr>
          <w:szCs w:val="28"/>
        </w:rPr>
      </w:pPr>
      <w:r w:rsidRPr="0090307B">
        <w:rPr>
          <w:szCs w:val="28"/>
        </w:rPr>
        <w:t>2) центральный вход в здание должен быть оборудован информационной табличкой (вывеской), содержащей информацию о наименовании и графике работы уполномоченного органа, МФЦ;</w:t>
      </w:r>
    </w:p>
    <w:p w14:paraId="404FBD12" w14:textId="77777777" w:rsidR="008B6F64" w:rsidRPr="0090307B" w:rsidRDefault="008B6F64" w:rsidP="00B5040B">
      <w:pPr>
        <w:tabs>
          <w:tab w:val="left" w:pos="12"/>
          <w:tab w:val="left" w:pos="1019"/>
        </w:tabs>
        <w:ind w:firstLine="709"/>
        <w:rPr>
          <w:szCs w:val="28"/>
        </w:rPr>
      </w:pPr>
      <w:r w:rsidRPr="0090307B">
        <w:rPr>
          <w:szCs w:val="28"/>
        </w:rPr>
        <w:t>3) входы в помещения  оборудуются пандусами, расширенными проходами, позволяющими обеспечить беспрепятственный доступ для инвалидов, включая инвалидов, использующих кресла-коляски;</w:t>
      </w:r>
    </w:p>
    <w:p w14:paraId="4E1536A7" w14:textId="77777777" w:rsidR="008B6F64" w:rsidRPr="0090307B" w:rsidRDefault="008B6F64" w:rsidP="00B5040B">
      <w:pPr>
        <w:tabs>
          <w:tab w:val="left" w:pos="12"/>
          <w:tab w:val="left" w:pos="1019"/>
        </w:tabs>
        <w:ind w:firstLine="709"/>
        <w:rPr>
          <w:szCs w:val="28"/>
        </w:rPr>
      </w:pPr>
      <w:r w:rsidRPr="0090307B">
        <w:rPr>
          <w:szCs w:val="28"/>
        </w:rPr>
        <w:t>4) прием граждан осуществляется в специально выделенных для этих целей помещениях и залах обслуживания - присутственных местах, включающих в себя места для ожидания, для заполнения заявлений о предоставлении государственной услуги и информирования граждан.</w:t>
      </w:r>
    </w:p>
    <w:p w14:paraId="1EDE79B7" w14:textId="77777777" w:rsidR="008B6F64" w:rsidRPr="0090307B" w:rsidRDefault="008B6F64" w:rsidP="00B5040B">
      <w:pPr>
        <w:tabs>
          <w:tab w:val="left" w:pos="12"/>
          <w:tab w:val="left" w:pos="1019"/>
        </w:tabs>
        <w:ind w:firstLine="709"/>
        <w:rPr>
          <w:szCs w:val="28"/>
        </w:rPr>
      </w:pPr>
      <w:r w:rsidRPr="0090307B">
        <w:rPr>
          <w:szCs w:val="28"/>
        </w:rPr>
        <w:t>Для удобства граждан помещения для непосредственного взаимодействия специалистов и граждан рекомендуется размещать на нижнем этаже здания;</w:t>
      </w:r>
    </w:p>
    <w:p w14:paraId="57F01B2D" w14:textId="77777777" w:rsidR="008B6F64" w:rsidRPr="0090307B" w:rsidRDefault="008B6F64" w:rsidP="00B5040B">
      <w:pPr>
        <w:tabs>
          <w:tab w:val="left" w:pos="12"/>
          <w:tab w:val="left" w:pos="1019"/>
        </w:tabs>
        <w:ind w:firstLine="709"/>
        <w:rPr>
          <w:szCs w:val="28"/>
        </w:rPr>
      </w:pPr>
      <w:r w:rsidRPr="0090307B">
        <w:rPr>
          <w:szCs w:val="28"/>
        </w:rPr>
        <w:t>5) у входа в каждое из помещений размещается табличка с наименованием помещения;</w:t>
      </w:r>
    </w:p>
    <w:p w14:paraId="314F61F1" w14:textId="77777777" w:rsidR="008B6F64" w:rsidRPr="0090307B" w:rsidRDefault="008B6F64" w:rsidP="00B5040B">
      <w:pPr>
        <w:autoSpaceDE w:val="0"/>
        <w:ind w:firstLine="709"/>
        <w:rPr>
          <w:szCs w:val="28"/>
        </w:rPr>
      </w:pPr>
      <w:r w:rsidRPr="0090307B">
        <w:rPr>
          <w:szCs w:val="28"/>
        </w:rPr>
        <w:lastRenderedPageBreak/>
        <w:t>6) помещения уполномоченного органа, МФЦ должны соответствовать установленным санитарно-эпидемиологическим правилам и оборудованы системами кондиционирования (охлаждения и нагревания) воздуха, средствами пожаротушения и оповещения о возникновении чрезвычайной ситуации;</w:t>
      </w:r>
    </w:p>
    <w:p w14:paraId="4D6D3729" w14:textId="77777777" w:rsidR="008B6F64" w:rsidRPr="0090307B" w:rsidRDefault="008B6F64" w:rsidP="00B5040B">
      <w:pPr>
        <w:autoSpaceDE w:val="0"/>
        <w:ind w:firstLine="709"/>
        <w:rPr>
          <w:szCs w:val="28"/>
        </w:rPr>
      </w:pPr>
      <w:r w:rsidRPr="0090307B">
        <w:rPr>
          <w:szCs w:val="28"/>
        </w:rPr>
        <w:t>7) места ожидания в очереди на представление или получение документов должны быть комфортными для граждан, оборудованы стульями, кресельными секциями, скамьями (банкетками), местами общественного пользования (туалетами) и хранения верхней одежды граждан.</w:t>
      </w:r>
    </w:p>
    <w:p w14:paraId="71EA0D36" w14:textId="77777777" w:rsidR="008B6F64" w:rsidRPr="0090307B" w:rsidRDefault="008B6F64" w:rsidP="00B5040B">
      <w:pPr>
        <w:tabs>
          <w:tab w:val="left" w:pos="12"/>
          <w:tab w:val="left" w:pos="1019"/>
        </w:tabs>
        <w:ind w:firstLine="709"/>
        <w:rPr>
          <w:szCs w:val="28"/>
        </w:rPr>
      </w:pPr>
      <w:r w:rsidRPr="0090307B">
        <w:rPr>
          <w:szCs w:val="28"/>
        </w:rPr>
        <w:t>Количество мест ожидания определяется исходя из фактической нагрузки и возможностей для их размещения в здании уполномоченного органа, МФЦ, но не может быть менее пяти;</w:t>
      </w:r>
    </w:p>
    <w:p w14:paraId="3B09D158" w14:textId="77777777" w:rsidR="008B6F64" w:rsidRPr="0090307B" w:rsidRDefault="008B6F64" w:rsidP="00B5040B">
      <w:pPr>
        <w:autoSpaceDE w:val="0"/>
        <w:ind w:firstLine="709"/>
        <w:rPr>
          <w:szCs w:val="28"/>
        </w:rPr>
      </w:pPr>
      <w:r w:rsidRPr="0090307B">
        <w:rPr>
          <w:szCs w:val="28"/>
        </w:rPr>
        <w:t>8) места ожидания рекомендуется оборудовать системой звукового информирования и электронной системой управления очередью;</w:t>
      </w:r>
    </w:p>
    <w:p w14:paraId="02B0F936" w14:textId="77777777" w:rsidR="008B6F64" w:rsidRPr="0090307B" w:rsidRDefault="008B6F64" w:rsidP="00B5040B">
      <w:pPr>
        <w:tabs>
          <w:tab w:val="left" w:pos="12"/>
          <w:tab w:val="left" w:pos="1019"/>
        </w:tabs>
        <w:ind w:firstLine="709"/>
        <w:rPr>
          <w:szCs w:val="28"/>
        </w:rPr>
      </w:pPr>
      <w:r w:rsidRPr="0090307B">
        <w:rPr>
          <w:szCs w:val="28"/>
        </w:rPr>
        <w:t>9) для приема граждан в здании уполномоченного органа, МФЦ создаются помещения «зального» типа, при этом части помещения отделяются перегородками в виде окон (киосков). При отсутствии такой возможности помещение для непосредственного взаимодействия специалистов с гражданами рекомендуется  организовать в виде отдельных кабинетов для каждого ведущего прием специалиста;</w:t>
      </w:r>
    </w:p>
    <w:p w14:paraId="5A5530BB" w14:textId="77777777" w:rsidR="008B6F64" w:rsidRPr="0090307B" w:rsidRDefault="008B6F64" w:rsidP="00B5040B">
      <w:pPr>
        <w:tabs>
          <w:tab w:val="left" w:pos="12"/>
          <w:tab w:val="left" w:pos="1019"/>
        </w:tabs>
        <w:ind w:firstLine="709"/>
        <w:rPr>
          <w:szCs w:val="28"/>
        </w:rPr>
      </w:pPr>
      <w:r w:rsidRPr="0090307B">
        <w:rPr>
          <w:szCs w:val="28"/>
        </w:rPr>
        <w:t>10) прием документов, необходимых для предоставления государственной услуги и выдачу документов (информации) по окончании предоставления государственной услуги рекомендуется осуществлять в разных окнах (кабинетах). Количество одновременно работающих окон (кабинетов) для приема и выдачи документов (информации) должно обеспечивать выполнение требований к максимально допустимому времени ожидания в очереди;</w:t>
      </w:r>
    </w:p>
    <w:p w14:paraId="113B64E8" w14:textId="77777777" w:rsidR="008B6F64" w:rsidRPr="0090307B" w:rsidRDefault="008B6F64" w:rsidP="00B5040B">
      <w:pPr>
        <w:tabs>
          <w:tab w:val="left" w:pos="12"/>
          <w:tab w:val="left" w:pos="1019"/>
        </w:tabs>
        <w:ind w:firstLine="709"/>
        <w:rPr>
          <w:szCs w:val="28"/>
        </w:rPr>
      </w:pPr>
      <w:r w:rsidRPr="0090307B">
        <w:rPr>
          <w:szCs w:val="28"/>
        </w:rPr>
        <w:t>11) консультирование граждан рекомендуется осуществлять в отдельном окне (кабинете);</w:t>
      </w:r>
    </w:p>
    <w:p w14:paraId="2E9AE323" w14:textId="77777777" w:rsidR="008B6F64" w:rsidRPr="0090307B" w:rsidRDefault="008B6F64" w:rsidP="00B5040B">
      <w:pPr>
        <w:tabs>
          <w:tab w:val="left" w:pos="12"/>
          <w:tab w:val="left" w:pos="1019"/>
        </w:tabs>
        <w:ind w:firstLine="709"/>
        <w:rPr>
          <w:szCs w:val="28"/>
        </w:rPr>
      </w:pPr>
      <w:r w:rsidRPr="0090307B">
        <w:rPr>
          <w:szCs w:val="28"/>
        </w:rPr>
        <w:t>12) окна (кабинеты) приема граждан должны быть оборудованы информационными табличками (вывесками) с указанием:</w:t>
      </w:r>
    </w:p>
    <w:p w14:paraId="07087ACD" w14:textId="77777777" w:rsidR="008B6F64" w:rsidRPr="0090307B" w:rsidRDefault="008B6F64" w:rsidP="00B5040B">
      <w:pPr>
        <w:tabs>
          <w:tab w:val="left" w:pos="-2268"/>
        </w:tabs>
        <w:ind w:firstLine="709"/>
        <w:rPr>
          <w:szCs w:val="28"/>
        </w:rPr>
      </w:pPr>
      <w:r w:rsidRPr="0090307B">
        <w:rPr>
          <w:szCs w:val="28"/>
        </w:rPr>
        <w:t>номера окна (кабинета);</w:t>
      </w:r>
    </w:p>
    <w:p w14:paraId="6B5BD014" w14:textId="77777777" w:rsidR="008B6F64" w:rsidRPr="0090307B" w:rsidRDefault="008B6F64" w:rsidP="00B5040B">
      <w:pPr>
        <w:tabs>
          <w:tab w:val="left" w:pos="-2268"/>
        </w:tabs>
        <w:ind w:firstLine="709"/>
        <w:rPr>
          <w:szCs w:val="28"/>
        </w:rPr>
      </w:pPr>
      <w:r w:rsidRPr="0090307B">
        <w:rPr>
          <w:szCs w:val="28"/>
        </w:rPr>
        <w:t>фамилии, имени, отчества и должности специалиста;</w:t>
      </w:r>
    </w:p>
    <w:p w14:paraId="3C4A85A7" w14:textId="77777777" w:rsidR="008B6F64" w:rsidRPr="0090307B" w:rsidRDefault="008B6F64" w:rsidP="00B5040B">
      <w:pPr>
        <w:ind w:firstLine="709"/>
        <w:rPr>
          <w:szCs w:val="28"/>
        </w:rPr>
      </w:pPr>
      <w:r w:rsidRPr="0090307B">
        <w:rPr>
          <w:szCs w:val="28"/>
        </w:rPr>
        <w:t>времени перерыва на обед;</w:t>
      </w:r>
    </w:p>
    <w:p w14:paraId="11F63136" w14:textId="77777777" w:rsidR="008B6F64" w:rsidRPr="0090307B" w:rsidRDefault="008B6F64" w:rsidP="00B5040B">
      <w:pPr>
        <w:ind w:firstLine="709"/>
        <w:rPr>
          <w:szCs w:val="28"/>
        </w:rPr>
      </w:pPr>
      <w:r w:rsidRPr="0090307B">
        <w:rPr>
          <w:szCs w:val="28"/>
        </w:rPr>
        <w:t>технического перерыва;</w:t>
      </w:r>
    </w:p>
    <w:p w14:paraId="2CCA9A6B" w14:textId="77777777" w:rsidR="008B6F64" w:rsidRPr="0090307B" w:rsidRDefault="008B6F64" w:rsidP="00B5040B">
      <w:pPr>
        <w:tabs>
          <w:tab w:val="left" w:pos="12"/>
          <w:tab w:val="left" w:pos="1019"/>
        </w:tabs>
        <w:ind w:firstLine="709"/>
        <w:rPr>
          <w:szCs w:val="28"/>
        </w:rPr>
      </w:pPr>
      <w:r w:rsidRPr="0090307B">
        <w:rPr>
          <w:szCs w:val="28"/>
        </w:rPr>
        <w:t>13) кабинеты приема (выдачи) документов (информации) не должны закрываться одновременно на обеденный перерыв и технический перерыв;</w:t>
      </w:r>
    </w:p>
    <w:p w14:paraId="7392BE61" w14:textId="77777777" w:rsidR="008B6F64" w:rsidRPr="0090307B" w:rsidRDefault="008B6F64" w:rsidP="00B5040B">
      <w:pPr>
        <w:tabs>
          <w:tab w:val="left" w:pos="12"/>
          <w:tab w:val="left" w:pos="1019"/>
        </w:tabs>
        <w:ind w:firstLine="709"/>
        <w:rPr>
          <w:szCs w:val="28"/>
        </w:rPr>
      </w:pPr>
      <w:r w:rsidRPr="0090307B">
        <w:rPr>
          <w:szCs w:val="28"/>
        </w:rPr>
        <w:t>14) каждое рабочее место специалиста должно быть оборудовано телефоном, персональным компьютером с возможностью доступа к информационным базам данных, печатающим устройством;</w:t>
      </w:r>
    </w:p>
    <w:p w14:paraId="5F9E8254" w14:textId="77777777" w:rsidR="008B6F64" w:rsidRPr="0090307B" w:rsidRDefault="008B6F64" w:rsidP="00B5040B">
      <w:pPr>
        <w:tabs>
          <w:tab w:val="left" w:pos="12"/>
          <w:tab w:val="left" w:pos="1019"/>
        </w:tabs>
        <w:ind w:firstLine="709"/>
        <w:rPr>
          <w:szCs w:val="28"/>
        </w:rPr>
      </w:pPr>
      <w:r w:rsidRPr="0090307B">
        <w:rPr>
          <w:szCs w:val="28"/>
        </w:rPr>
        <w:t>15) при организации рабочих мест должна быть предусмотрена возможность свободного входа и выхода из помещения;</w:t>
      </w:r>
    </w:p>
    <w:p w14:paraId="5EFAAA5A" w14:textId="77777777" w:rsidR="008B6F64" w:rsidRPr="0090307B" w:rsidRDefault="008B6F64" w:rsidP="00B5040B">
      <w:pPr>
        <w:tabs>
          <w:tab w:val="left" w:pos="12"/>
          <w:tab w:val="left" w:pos="1019"/>
        </w:tabs>
        <w:ind w:firstLine="709"/>
        <w:rPr>
          <w:szCs w:val="28"/>
        </w:rPr>
      </w:pPr>
      <w:r w:rsidRPr="0090307B">
        <w:rPr>
          <w:szCs w:val="28"/>
        </w:rPr>
        <w:t>16) на информационных стендах в помещениях уполномоченного органа, МФЦ, предназначенных для приема документов, размещается следующая информация:</w:t>
      </w:r>
    </w:p>
    <w:p w14:paraId="516636BB" w14:textId="77777777" w:rsidR="008B6F64" w:rsidRPr="0090307B" w:rsidRDefault="008B6F64" w:rsidP="00B5040B">
      <w:pPr>
        <w:tabs>
          <w:tab w:val="left" w:pos="0"/>
          <w:tab w:val="left" w:pos="1134"/>
        </w:tabs>
        <w:ind w:firstLine="709"/>
        <w:rPr>
          <w:szCs w:val="28"/>
        </w:rPr>
      </w:pPr>
      <w:r w:rsidRPr="0090307B">
        <w:rPr>
          <w:szCs w:val="28"/>
        </w:rPr>
        <w:t>извлечения из нормативных правовых актов Российской Федерации,</w:t>
      </w:r>
    </w:p>
    <w:p w14:paraId="594E7D52" w14:textId="77777777" w:rsidR="008B6F64" w:rsidRPr="0090307B" w:rsidRDefault="008B6F64" w:rsidP="00B5040B">
      <w:pPr>
        <w:tabs>
          <w:tab w:val="left" w:pos="0"/>
          <w:tab w:val="left" w:pos="1134"/>
        </w:tabs>
        <w:ind w:firstLine="709"/>
        <w:rPr>
          <w:szCs w:val="28"/>
        </w:rPr>
      </w:pPr>
      <w:r w:rsidRPr="0090307B">
        <w:rPr>
          <w:szCs w:val="28"/>
        </w:rPr>
        <w:t>устанавливающих порядок и условия предоставления государственной услуги;</w:t>
      </w:r>
    </w:p>
    <w:p w14:paraId="332AA761" w14:textId="77777777" w:rsidR="008B6F64" w:rsidRPr="0090307B" w:rsidRDefault="008B6F64" w:rsidP="00B5040B">
      <w:pPr>
        <w:tabs>
          <w:tab w:val="left" w:pos="0"/>
          <w:tab w:val="left" w:pos="993"/>
        </w:tabs>
        <w:ind w:firstLine="709"/>
        <w:rPr>
          <w:szCs w:val="28"/>
        </w:rPr>
      </w:pPr>
      <w:r w:rsidRPr="0090307B">
        <w:rPr>
          <w:szCs w:val="28"/>
        </w:rPr>
        <w:t>блок-схема порядка предоставления государственной услуги согласно</w:t>
      </w:r>
    </w:p>
    <w:p w14:paraId="0663FFFF" w14:textId="77777777" w:rsidR="008B6F64" w:rsidRPr="0090307B" w:rsidRDefault="008B6F64" w:rsidP="00B5040B">
      <w:pPr>
        <w:tabs>
          <w:tab w:val="left" w:pos="0"/>
          <w:tab w:val="left" w:pos="993"/>
        </w:tabs>
        <w:ind w:firstLine="709"/>
        <w:rPr>
          <w:szCs w:val="28"/>
        </w:rPr>
      </w:pPr>
      <w:r w:rsidRPr="0090307B">
        <w:rPr>
          <w:szCs w:val="28"/>
        </w:rPr>
        <w:t>приложению № 2 к настоящему административному регламенту и краткое описание порядка предоставления государственной услуги:</w:t>
      </w:r>
    </w:p>
    <w:p w14:paraId="45607F40" w14:textId="77777777" w:rsidR="008B6F64" w:rsidRPr="0090307B" w:rsidRDefault="008B6F64" w:rsidP="00B5040B">
      <w:pPr>
        <w:autoSpaceDE w:val="0"/>
        <w:ind w:firstLine="709"/>
        <w:rPr>
          <w:szCs w:val="28"/>
        </w:rPr>
      </w:pPr>
      <w:r w:rsidRPr="0090307B">
        <w:rPr>
          <w:szCs w:val="28"/>
        </w:rPr>
        <w:t>график приема граждан специалистами;</w:t>
      </w:r>
    </w:p>
    <w:p w14:paraId="21FE9B22" w14:textId="77777777" w:rsidR="008B6F64" w:rsidRPr="0090307B" w:rsidRDefault="008B6F64" w:rsidP="00B5040B">
      <w:pPr>
        <w:autoSpaceDE w:val="0"/>
        <w:ind w:firstLine="709"/>
        <w:rPr>
          <w:szCs w:val="28"/>
        </w:rPr>
      </w:pPr>
      <w:r w:rsidRPr="0090307B">
        <w:rPr>
          <w:szCs w:val="28"/>
        </w:rPr>
        <w:t>сроки предоставления государственной услуги;</w:t>
      </w:r>
    </w:p>
    <w:p w14:paraId="3F923BDF" w14:textId="77777777" w:rsidR="008B6F64" w:rsidRPr="0090307B" w:rsidRDefault="008B6F64" w:rsidP="00B5040B">
      <w:pPr>
        <w:autoSpaceDE w:val="0"/>
        <w:ind w:firstLine="709"/>
        <w:rPr>
          <w:szCs w:val="28"/>
        </w:rPr>
      </w:pPr>
      <w:r w:rsidRPr="0090307B">
        <w:rPr>
          <w:szCs w:val="28"/>
        </w:rPr>
        <w:t xml:space="preserve">порядок получения консультаций специалистов; </w:t>
      </w:r>
    </w:p>
    <w:p w14:paraId="680FAFA7" w14:textId="77777777" w:rsidR="008B6F64" w:rsidRPr="0090307B" w:rsidRDefault="008B6F64" w:rsidP="00B5040B">
      <w:pPr>
        <w:autoSpaceDE w:val="0"/>
        <w:ind w:firstLine="709"/>
        <w:rPr>
          <w:szCs w:val="28"/>
        </w:rPr>
      </w:pPr>
      <w:r w:rsidRPr="0090307B">
        <w:rPr>
          <w:szCs w:val="28"/>
        </w:rPr>
        <w:lastRenderedPageBreak/>
        <w:t>порядок обращения за предоставлением государственной услуги;</w:t>
      </w:r>
    </w:p>
    <w:p w14:paraId="3CD28B1C" w14:textId="77777777" w:rsidR="008B6F64" w:rsidRPr="0090307B" w:rsidRDefault="008B6F64" w:rsidP="00B5040B">
      <w:pPr>
        <w:autoSpaceDE w:val="0"/>
        <w:ind w:firstLine="709"/>
        <w:rPr>
          <w:szCs w:val="28"/>
        </w:rPr>
      </w:pPr>
      <w:r w:rsidRPr="0090307B">
        <w:rPr>
          <w:szCs w:val="28"/>
        </w:rPr>
        <w:t>перечень документов, необходимых для получения государственной услуги с образцами их заполнения;</w:t>
      </w:r>
    </w:p>
    <w:p w14:paraId="742F8B28" w14:textId="77777777" w:rsidR="008B6F64" w:rsidRPr="0090307B" w:rsidRDefault="008B6F64" w:rsidP="00B5040B">
      <w:pPr>
        <w:autoSpaceDE w:val="0"/>
        <w:ind w:firstLine="709"/>
        <w:rPr>
          <w:szCs w:val="28"/>
        </w:rPr>
      </w:pPr>
      <w:r w:rsidRPr="0090307B">
        <w:rPr>
          <w:szCs w:val="28"/>
        </w:rPr>
        <w:t>порядок обжалования действий (бездействий) и решений, осуществляемых и принимаемых уполномоченным органом в ходе предоставления государственной услуги.</w:t>
      </w:r>
    </w:p>
    <w:p w14:paraId="5EFA8380" w14:textId="77777777" w:rsidR="008B6F64" w:rsidRPr="0090307B" w:rsidRDefault="008B6F64" w:rsidP="00B5040B">
      <w:pPr>
        <w:ind w:firstLine="709"/>
        <w:rPr>
          <w:szCs w:val="28"/>
        </w:rPr>
      </w:pPr>
      <w:r w:rsidRPr="0090307B">
        <w:rPr>
          <w:szCs w:val="28"/>
        </w:rPr>
        <w:t>21. Показатели доступности и качества предоставления государственной услуги:</w:t>
      </w:r>
    </w:p>
    <w:p w14:paraId="4B93BD03" w14:textId="77777777" w:rsidR="008B6F64" w:rsidRPr="0090307B" w:rsidRDefault="008B6F64" w:rsidP="00B5040B">
      <w:pPr>
        <w:widowControl w:val="0"/>
        <w:autoSpaceDE w:val="0"/>
        <w:ind w:firstLine="709"/>
        <w:rPr>
          <w:szCs w:val="28"/>
        </w:rPr>
      </w:pPr>
      <w:r w:rsidRPr="0090307B">
        <w:rPr>
          <w:szCs w:val="28"/>
        </w:rPr>
        <w:t xml:space="preserve">1) Для получения государственной услуги заявитель обращается в уполномоченный орган не более двух раз. </w:t>
      </w:r>
    </w:p>
    <w:p w14:paraId="7DC6EB10" w14:textId="77777777" w:rsidR="008B6F64" w:rsidRPr="0090307B" w:rsidRDefault="008B6F64" w:rsidP="00B5040B">
      <w:pPr>
        <w:widowControl w:val="0"/>
        <w:autoSpaceDE w:val="0"/>
        <w:ind w:firstLine="709"/>
        <w:rPr>
          <w:szCs w:val="28"/>
        </w:rPr>
      </w:pPr>
      <w:r w:rsidRPr="0090307B">
        <w:rPr>
          <w:szCs w:val="28"/>
        </w:rPr>
        <w:t>Время общения с должностными лицами при предоставлении государственной услуги не должно превышать 40 минут.</w:t>
      </w:r>
    </w:p>
    <w:p w14:paraId="5334AFE2" w14:textId="77777777" w:rsidR="008B6F64" w:rsidRPr="0090307B" w:rsidRDefault="008B6F64" w:rsidP="00B5040B">
      <w:pPr>
        <w:widowControl w:val="0"/>
        <w:autoSpaceDE w:val="0"/>
        <w:ind w:firstLine="709"/>
        <w:rPr>
          <w:szCs w:val="28"/>
        </w:rPr>
      </w:pPr>
      <w:r w:rsidRPr="0090307B">
        <w:rPr>
          <w:szCs w:val="28"/>
        </w:rPr>
        <w:t xml:space="preserve"> 2) Предоставление государственной услуги может также осуществляться  МФЦ по принципу «одного окна», в соответствии с которым государственная услуга предоставляется после однократного обращения заявителя с соответствующим заявлением, а взаимодействие с органами, участвующими в предоставлении государственной услуги, осуществляет МФЦ без участия заявителя, на основании нормативных правовых актов и соглашений о взаимодействии.</w:t>
      </w:r>
    </w:p>
    <w:p w14:paraId="274C60AC" w14:textId="77777777" w:rsidR="008B6F64" w:rsidRPr="0090307B" w:rsidRDefault="008B6F64" w:rsidP="00B5040B">
      <w:pPr>
        <w:pStyle w:val="ab"/>
        <w:spacing w:after="0"/>
        <w:ind w:left="0" w:firstLine="709"/>
        <w:rPr>
          <w:rFonts w:ascii="Arial" w:hAnsi="Arial"/>
          <w:szCs w:val="28"/>
        </w:rPr>
      </w:pPr>
      <w:r w:rsidRPr="0090307B">
        <w:rPr>
          <w:rFonts w:ascii="Arial" w:hAnsi="Arial"/>
          <w:szCs w:val="28"/>
        </w:rPr>
        <w:t xml:space="preserve"> 3) Предоставление государственной услуги может осуществляться в электронном виде с использованием Федеральной государственной информационной системы «Единый портал государственных и муниципальных услуг (функций)</w:t>
      </w:r>
      <w:r w:rsidRPr="0090307B">
        <w:rPr>
          <w:rFonts w:ascii="Arial" w:hAnsi="Arial"/>
        </w:rPr>
        <w:t xml:space="preserve"> </w:t>
      </w:r>
      <w:r w:rsidRPr="0090307B">
        <w:rPr>
          <w:rFonts w:ascii="Arial" w:hAnsi="Arial"/>
          <w:szCs w:val="28"/>
        </w:rPr>
        <w:t xml:space="preserve">путем запуска услуги в разделе «Личный кабинет». </w:t>
      </w:r>
    </w:p>
    <w:p w14:paraId="38256BB8" w14:textId="77777777" w:rsidR="008B6F64" w:rsidRPr="0090307B" w:rsidRDefault="008B6F64" w:rsidP="00B5040B">
      <w:pPr>
        <w:widowControl w:val="0"/>
        <w:autoSpaceDE w:val="0"/>
        <w:ind w:firstLine="709"/>
        <w:rPr>
          <w:szCs w:val="28"/>
        </w:rPr>
      </w:pPr>
      <w:r w:rsidRPr="0090307B">
        <w:rPr>
          <w:szCs w:val="28"/>
        </w:rPr>
        <w:t xml:space="preserve">4) Заявителю предоставляется информация о ходе предоставления государственной услуги. </w:t>
      </w:r>
    </w:p>
    <w:p w14:paraId="0EA24564" w14:textId="77777777" w:rsidR="008B6F64" w:rsidRPr="0090307B" w:rsidRDefault="008B6F64" w:rsidP="00B5040B">
      <w:pPr>
        <w:widowControl w:val="0"/>
        <w:autoSpaceDE w:val="0"/>
        <w:ind w:firstLine="709"/>
        <w:rPr>
          <w:szCs w:val="28"/>
        </w:rPr>
      </w:pPr>
      <w:r w:rsidRPr="0090307B">
        <w:rPr>
          <w:szCs w:val="28"/>
        </w:rPr>
        <w:t>Для получения сведений о ходе процедуры предоставления государственной услуги:</w:t>
      </w:r>
    </w:p>
    <w:p w14:paraId="024CD51D" w14:textId="77777777" w:rsidR="008B6F64" w:rsidRPr="0090307B" w:rsidRDefault="008B6F64" w:rsidP="00B5040B">
      <w:pPr>
        <w:widowControl w:val="0"/>
        <w:autoSpaceDE w:val="0"/>
        <w:ind w:firstLine="709"/>
        <w:rPr>
          <w:szCs w:val="28"/>
        </w:rPr>
      </w:pPr>
      <w:r w:rsidRPr="0090307B">
        <w:rPr>
          <w:szCs w:val="28"/>
        </w:rPr>
        <w:t>при личном обращении заявителем указывается (называется) дата и регистрационный номер заявления, обозначенный в расписке о приеме и регистрации заявления и документов, полученной от уполномоченного органа при подаче документов;</w:t>
      </w:r>
    </w:p>
    <w:p w14:paraId="58986D76" w14:textId="77777777" w:rsidR="008B6F64" w:rsidRPr="0090307B" w:rsidRDefault="008B6F64" w:rsidP="00B5040B">
      <w:pPr>
        <w:widowControl w:val="0"/>
        <w:autoSpaceDE w:val="0"/>
        <w:ind w:firstLine="709"/>
        <w:rPr>
          <w:szCs w:val="28"/>
        </w:rPr>
      </w:pPr>
      <w:r w:rsidRPr="0090307B">
        <w:rPr>
          <w:szCs w:val="28"/>
        </w:rPr>
        <w:t xml:space="preserve">при обращении через Государственную информационную систему «Единый портал государственных и муниципальных услуг (функций)» заявление и документы представляются заявителем по электронным каналам связи путем запуска услуги в разделе «Личный кабинет». Информирование  о предоставлении государственной услуги в данном случае  осуществляется при использовании раздела «Личный кабинет», информационная система отправляет статусы услуги, а также решения о предоставлении либо в отказе в предоставлении государственной услуги в виде электронного образа документа, подписанного уполномоченным лицом с использованием электронной подписи. </w:t>
      </w:r>
    </w:p>
    <w:p w14:paraId="6AAC1CFC" w14:textId="77777777" w:rsidR="008B6F64" w:rsidRPr="0090307B" w:rsidRDefault="008B6F64" w:rsidP="00B5040B">
      <w:pPr>
        <w:pStyle w:val="ab"/>
        <w:spacing w:after="0"/>
        <w:ind w:left="0" w:firstLine="709"/>
        <w:rPr>
          <w:rFonts w:ascii="Arial" w:hAnsi="Arial"/>
          <w:szCs w:val="28"/>
        </w:rPr>
      </w:pPr>
      <w:r w:rsidRPr="0090307B">
        <w:rPr>
          <w:rFonts w:ascii="Arial" w:hAnsi="Arial"/>
          <w:szCs w:val="28"/>
        </w:rPr>
        <w:t>22. При предоставлении государственной услуги в МФЦ специалистами МФЦ могут в соответствии с настоящим регламентом осуществляться следующие функции:</w:t>
      </w:r>
    </w:p>
    <w:p w14:paraId="67E0ED93" w14:textId="77777777" w:rsidR="008B6F64" w:rsidRPr="0090307B" w:rsidRDefault="008B6F64" w:rsidP="00B5040B">
      <w:pPr>
        <w:pStyle w:val="ab"/>
        <w:spacing w:after="0"/>
        <w:ind w:left="0" w:firstLine="709"/>
        <w:rPr>
          <w:rFonts w:ascii="Arial" w:hAnsi="Arial"/>
          <w:szCs w:val="28"/>
        </w:rPr>
      </w:pPr>
      <w:r w:rsidRPr="0090307B">
        <w:rPr>
          <w:rFonts w:ascii="Arial" w:hAnsi="Arial"/>
          <w:szCs w:val="28"/>
        </w:rPr>
        <w:t>информирование и консультирование заявителей по вопросу предоставления государственной услуги;</w:t>
      </w:r>
    </w:p>
    <w:p w14:paraId="3B070E2C" w14:textId="77777777" w:rsidR="008B6F64" w:rsidRPr="0090307B" w:rsidRDefault="008B6F64" w:rsidP="00B5040B">
      <w:pPr>
        <w:pStyle w:val="ab"/>
        <w:spacing w:after="0"/>
        <w:ind w:left="0" w:firstLine="709"/>
        <w:rPr>
          <w:rFonts w:ascii="Arial" w:hAnsi="Arial"/>
          <w:szCs w:val="28"/>
        </w:rPr>
      </w:pPr>
      <w:r w:rsidRPr="0090307B">
        <w:rPr>
          <w:rFonts w:ascii="Arial" w:hAnsi="Arial"/>
          <w:szCs w:val="28"/>
        </w:rPr>
        <w:t>прием заявления и документов в соответствии с настоящим административным регламентом;</w:t>
      </w:r>
    </w:p>
    <w:p w14:paraId="18B78BCC" w14:textId="77777777" w:rsidR="008B6F64" w:rsidRPr="0090307B" w:rsidRDefault="008B6F64" w:rsidP="00B5040B">
      <w:pPr>
        <w:pStyle w:val="ab"/>
        <w:spacing w:after="0"/>
        <w:ind w:left="0" w:firstLine="709"/>
        <w:rPr>
          <w:rFonts w:ascii="Arial" w:hAnsi="Arial"/>
          <w:szCs w:val="28"/>
        </w:rPr>
      </w:pPr>
      <w:r w:rsidRPr="0090307B">
        <w:rPr>
          <w:rFonts w:ascii="Arial" w:hAnsi="Arial"/>
          <w:szCs w:val="28"/>
        </w:rPr>
        <w:t>выдача результатов предоставления государственной услуги в соответствии с настоящим административным регламентом.</w:t>
      </w:r>
    </w:p>
    <w:p w14:paraId="547AD478" w14:textId="77777777" w:rsidR="008B6F64" w:rsidRPr="0090307B" w:rsidRDefault="008B6F64" w:rsidP="00B5040B">
      <w:pPr>
        <w:pStyle w:val="ab"/>
        <w:spacing w:after="0"/>
        <w:ind w:left="0" w:firstLine="709"/>
        <w:rPr>
          <w:rFonts w:ascii="Arial" w:hAnsi="Arial"/>
          <w:szCs w:val="28"/>
        </w:rPr>
      </w:pPr>
      <w:r w:rsidRPr="0090307B">
        <w:rPr>
          <w:rFonts w:ascii="Arial" w:hAnsi="Arial"/>
          <w:szCs w:val="28"/>
        </w:rPr>
        <w:t xml:space="preserve">23. Получение заявителем результата предоставления государственной услуги в электронной форме, заверенной электронной подписью уполномоченного </w:t>
      </w:r>
      <w:r w:rsidRPr="0090307B">
        <w:rPr>
          <w:rFonts w:ascii="Arial" w:hAnsi="Arial"/>
          <w:szCs w:val="28"/>
        </w:rPr>
        <w:lastRenderedPageBreak/>
        <w:t>должностного лица, не лишает заявителя права получить указанный результат в форме документа на бумажном носителе.</w:t>
      </w:r>
    </w:p>
    <w:p w14:paraId="0735E4C0" w14:textId="77777777" w:rsidR="008B6F64" w:rsidRPr="0090307B" w:rsidRDefault="008B6F64" w:rsidP="00B5040B">
      <w:pPr>
        <w:widowControl w:val="0"/>
        <w:autoSpaceDE w:val="0"/>
        <w:ind w:firstLine="709"/>
        <w:rPr>
          <w:bCs/>
          <w:szCs w:val="28"/>
        </w:rPr>
      </w:pPr>
    </w:p>
    <w:p w14:paraId="39955578" w14:textId="77777777" w:rsidR="008B6F64" w:rsidRPr="00B5040B" w:rsidRDefault="008B6F64" w:rsidP="00B5040B">
      <w:pPr>
        <w:widowControl w:val="0"/>
        <w:autoSpaceDE w:val="0"/>
        <w:ind w:firstLine="709"/>
        <w:rPr>
          <w:rFonts w:cs="Arial"/>
          <w:b/>
          <w:bCs/>
          <w:sz w:val="28"/>
          <w:szCs w:val="26"/>
        </w:rPr>
      </w:pPr>
      <w:r w:rsidRPr="00B5040B">
        <w:rPr>
          <w:rFonts w:cs="Arial"/>
          <w:b/>
          <w:bCs/>
          <w:sz w:val="28"/>
          <w:szCs w:val="26"/>
        </w:rPr>
        <w:t>Глава 3. Административные процедуры</w:t>
      </w:r>
    </w:p>
    <w:p w14:paraId="30FCAD84" w14:textId="77777777" w:rsidR="008B6F64" w:rsidRPr="00B5040B" w:rsidRDefault="008B6F64" w:rsidP="00B5040B">
      <w:pPr>
        <w:widowControl w:val="0"/>
        <w:autoSpaceDE w:val="0"/>
        <w:ind w:firstLine="709"/>
        <w:rPr>
          <w:b/>
          <w:bCs/>
          <w:szCs w:val="28"/>
        </w:rPr>
      </w:pPr>
      <w:r w:rsidRPr="00B5040B">
        <w:rPr>
          <w:b/>
          <w:bCs/>
          <w:szCs w:val="28"/>
        </w:rPr>
        <w:t>(Состав,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w:t>
      </w:r>
    </w:p>
    <w:p w14:paraId="68998162" w14:textId="77777777" w:rsidR="008B6F64" w:rsidRPr="0090307B" w:rsidRDefault="008B6F64" w:rsidP="00B5040B">
      <w:pPr>
        <w:widowControl w:val="0"/>
        <w:autoSpaceDE w:val="0"/>
        <w:ind w:firstLine="709"/>
        <w:rPr>
          <w:szCs w:val="28"/>
        </w:rPr>
      </w:pPr>
      <w:r w:rsidRPr="0090307B">
        <w:rPr>
          <w:szCs w:val="28"/>
        </w:rPr>
        <w:t>24. Предоставление государственной услуги включает в себя следующие административные процедуры:</w:t>
      </w:r>
    </w:p>
    <w:p w14:paraId="64058409" w14:textId="77777777" w:rsidR="008B6F64" w:rsidRPr="0090307B" w:rsidRDefault="008B6F64" w:rsidP="00B5040B">
      <w:pPr>
        <w:widowControl w:val="0"/>
        <w:autoSpaceDE w:val="0"/>
        <w:ind w:firstLine="709"/>
        <w:rPr>
          <w:szCs w:val="28"/>
        </w:rPr>
      </w:pPr>
      <w:r w:rsidRPr="0090307B">
        <w:rPr>
          <w:szCs w:val="28"/>
        </w:rPr>
        <w:t>1) приём и регистрация заявления и документов;</w:t>
      </w:r>
    </w:p>
    <w:p w14:paraId="42A73BA4" w14:textId="77777777" w:rsidR="008B6F64" w:rsidRPr="0090307B" w:rsidRDefault="008B6F64" w:rsidP="00B5040B">
      <w:pPr>
        <w:widowControl w:val="0"/>
        <w:autoSpaceDE w:val="0"/>
        <w:ind w:firstLine="709"/>
        <w:rPr>
          <w:szCs w:val="28"/>
        </w:rPr>
      </w:pPr>
      <w:r w:rsidRPr="0090307B">
        <w:rPr>
          <w:szCs w:val="28"/>
        </w:rPr>
        <w:t>2) экспертиза документов;</w:t>
      </w:r>
    </w:p>
    <w:p w14:paraId="24A7CB69" w14:textId="77777777" w:rsidR="008B6F64" w:rsidRPr="0090307B" w:rsidRDefault="008B6F64" w:rsidP="00B5040B">
      <w:pPr>
        <w:widowControl w:val="0"/>
        <w:autoSpaceDE w:val="0"/>
        <w:ind w:firstLine="709"/>
        <w:rPr>
          <w:szCs w:val="28"/>
        </w:rPr>
      </w:pPr>
      <w:r w:rsidRPr="0090307B">
        <w:rPr>
          <w:szCs w:val="28"/>
        </w:rPr>
        <w:t>3) принятие решения о предоставлении (отказе в предоставлении) государственной услуги;</w:t>
      </w:r>
    </w:p>
    <w:p w14:paraId="543343E6" w14:textId="77777777" w:rsidR="008B6F64" w:rsidRPr="0090307B" w:rsidRDefault="008B6F64" w:rsidP="00B5040B">
      <w:pPr>
        <w:widowControl w:val="0"/>
        <w:autoSpaceDE w:val="0"/>
        <w:ind w:firstLine="709"/>
        <w:rPr>
          <w:szCs w:val="28"/>
        </w:rPr>
      </w:pPr>
      <w:r w:rsidRPr="0090307B">
        <w:rPr>
          <w:szCs w:val="28"/>
        </w:rPr>
        <w:t xml:space="preserve">4) выдача документов по результатам предоставления государственной услуги. </w:t>
      </w:r>
    </w:p>
    <w:p w14:paraId="4DC0B6B4" w14:textId="77777777" w:rsidR="008B6F64" w:rsidRPr="0090307B" w:rsidRDefault="008B6F64" w:rsidP="00B5040B">
      <w:pPr>
        <w:widowControl w:val="0"/>
        <w:autoSpaceDE w:val="0"/>
        <w:ind w:firstLine="709"/>
        <w:rPr>
          <w:szCs w:val="28"/>
        </w:rPr>
      </w:pPr>
      <w:r w:rsidRPr="0090307B">
        <w:rPr>
          <w:szCs w:val="28"/>
        </w:rPr>
        <w:t xml:space="preserve">25. Основанием для начала административной процедуры приема и регистрации заявления и документов является обращение гражданина в </w:t>
      </w:r>
      <w:r w:rsidRPr="0090307B">
        <w:rPr>
          <w:iCs/>
          <w:szCs w:val="28"/>
        </w:rPr>
        <w:t xml:space="preserve">уполномоченный орган или в МФЦ по месту жительства </w:t>
      </w:r>
      <w:r w:rsidRPr="0090307B">
        <w:rPr>
          <w:szCs w:val="28"/>
        </w:rPr>
        <w:t xml:space="preserve"> посредством: </w:t>
      </w:r>
    </w:p>
    <w:p w14:paraId="752E03A9" w14:textId="77777777" w:rsidR="008B6F64" w:rsidRPr="0090307B" w:rsidRDefault="008B6F64" w:rsidP="00B5040B">
      <w:pPr>
        <w:widowControl w:val="0"/>
        <w:autoSpaceDE w:val="0"/>
        <w:ind w:firstLine="709"/>
        <w:rPr>
          <w:szCs w:val="28"/>
        </w:rPr>
      </w:pPr>
      <w:r w:rsidRPr="0090307B">
        <w:rPr>
          <w:szCs w:val="28"/>
        </w:rPr>
        <w:t xml:space="preserve">1) личного обращения заявителя (представителя заявителя) с заявлением и документами, необходимыми для предоставления государственной услуги; </w:t>
      </w:r>
    </w:p>
    <w:p w14:paraId="014F564C" w14:textId="77777777" w:rsidR="008B6F64" w:rsidRPr="0090307B" w:rsidRDefault="008B6F64" w:rsidP="00B5040B">
      <w:pPr>
        <w:widowControl w:val="0"/>
        <w:autoSpaceDE w:val="0"/>
        <w:ind w:firstLine="709"/>
        <w:rPr>
          <w:szCs w:val="28"/>
        </w:rPr>
      </w:pPr>
      <w:r w:rsidRPr="0090307B">
        <w:rPr>
          <w:szCs w:val="28"/>
        </w:rPr>
        <w:t xml:space="preserve">2) почтового отправления заявления и документов, необходимых для предоставления государственной услуги; </w:t>
      </w:r>
    </w:p>
    <w:p w14:paraId="5BAE444D" w14:textId="77777777" w:rsidR="008B6F64" w:rsidRPr="0090307B" w:rsidRDefault="008B6F64" w:rsidP="00B5040B">
      <w:pPr>
        <w:autoSpaceDE w:val="0"/>
        <w:ind w:firstLine="709"/>
        <w:rPr>
          <w:szCs w:val="28"/>
        </w:rPr>
      </w:pPr>
      <w:r w:rsidRPr="0090307B">
        <w:rPr>
          <w:szCs w:val="28"/>
        </w:rPr>
        <w:t>3) направления заявления и документов в соответствии с пунктом 21 настоящего административного регламента, по информационно-телекоммуникационным сетям общего доступа, включая единый портал государственных и муниципальных услуг, электронной почте в виде электронных документов, подписанных электронной  подписью.</w:t>
      </w:r>
    </w:p>
    <w:p w14:paraId="477F1BA2" w14:textId="77777777" w:rsidR="008B6F64" w:rsidRPr="0090307B" w:rsidRDefault="008B6F64" w:rsidP="00B5040B">
      <w:pPr>
        <w:widowControl w:val="0"/>
        <w:autoSpaceDE w:val="0"/>
        <w:ind w:firstLine="709"/>
        <w:rPr>
          <w:szCs w:val="28"/>
        </w:rPr>
      </w:pPr>
      <w:r w:rsidRPr="0090307B">
        <w:rPr>
          <w:szCs w:val="28"/>
        </w:rPr>
        <w:t>26. При поступлении заявления  специалист, ответственный за прием и регистрацию заявления и документов заявителя:</w:t>
      </w:r>
    </w:p>
    <w:p w14:paraId="7253FD1A" w14:textId="77777777" w:rsidR="008B6F64" w:rsidRPr="0090307B" w:rsidRDefault="008B6F64" w:rsidP="00B5040B">
      <w:pPr>
        <w:widowControl w:val="0"/>
        <w:autoSpaceDE w:val="0"/>
        <w:ind w:firstLine="709"/>
        <w:rPr>
          <w:szCs w:val="28"/>
        </w:rPr>
      </w:pPr>
      <w:r w:rsidRPr="0090307B">
        <w:rPr>
          <w:szCs w:val="28"/>
        </w:rPr>
        <w:t xml:space="preserve">1) устанавливает предмет обращения заявителя; </w:t>
      </w:r>
    </w:p>
    <w:p w14:paraId="1B21B3D3" w14:textId="77777777" w:rsidR="008B6F64" w:rsidRPr="0090307B" w:rsidRDefault="008B6F64" w:rsidP="00B5040B">
      <w:pPr>
        <w:widowControl w:val="0"/>
        <w:autoSpaceDE w:val="0"/>
        <w:ind w:firstLine="709"/>
        <w:rPr>
          <w:szCs w:val="28"/>
        </w:rPr>
      </w:pPr>
      <w:r w:rsidRPr="0090307B">
        <w:rPr>
          <w:szCs w:val="28"/>
        </w:rPr>
        <w:t>2) проверяет предоставленные документы на предмет выявления оснований для отказа в приеме документов в соответствии с пунктом 14   настоящего административного регламента.</w:t>
      </w:r>
    </w:p>
    <w:p w14:paraId="76FC7659" w14:textId="77777777" w:rsidR="008B6F64" w:rsidRPr="0090307B" w:rsidRDefault="008B6F64" w:rsidP="00B5040B">
      <w:pPr>
        <w:widowControl w:val="0"/>
        <w:autoSpaceDE w:val="0"/>
        <w:ind w:firstLine="709"/>
        <w:rPr>
          <w:szCs w:val="28"/>
        </w:rPr>
      </w:pPr>
      <w:r w:rsidRPr="0090307B">
        <w:rPr>
          <w:szCs w:val="28"/>
        </w:rPr>
        <w:t xml:space="preserve">27. В случае установления оснований для отказа в приеме документов, а также </w:t>
      </w:r>
      <w:proofErr w:type="spellStart"/>
      <w:r w:rsidRPr="0090307B">
        <w:rPr>
          <w:szCs w:val="28"/>
        </w:rPr>
        <w:t>неподведомственности</w:t>
      </w:r>
      <w:proofErr w:type="spellEnd"/>
      <w:r w:rsidRPr="0090307B">
        <w:rPr>
          <w:szCs w:val="28"/>
        </w:rPr>
        <w:t xml:space="preserve"> обращения специалист, ответственный за прием и регистрацию заявления и документов:</w:t>
      </w:r>
    </w:p>
    <w:p w14:paraId="4E552639" w14:textId="77777777" w:rsidR="008B6F64" w:rsidRPr="0090307B" w:rsidRDefault="008B6F64" w:rsidP="00B5040B">
      <w:pPr>
        <w:tabs>
          <w:tab w:val="left" w:pos="0"/>
        </w:tabs>
        <w:ind w:firstLine="709"/>
        <w:rPr>
          <w:szCs w:val="28"/>
        </w:rPr>
      </w:pPr>
      <w:r w:rsidRPr="0090307B">
        <w:rPr>
          <w:szCs w:val="28"/>
        </w:rPr>
        <w:t>1)  уведомляет заявителя, обратившегося лично о наличии препятствий для предоставления государственной услуги, объясняет ему содержание выявленных недостатков, предлагает принять меры по их устранению. При желании заявителя устранить недостатки и препятствия, прервав процедуру подачи документов (сведений) для предоставления государственной услуги, возвращает ему заявление и представленные им документы;</w:t>
      </w:r>
    </w:p>
    <w:p w14:paraId="33A83625" w14:textId="77777777" w:rsidR="008B6F64" w:rsidRPr="0090307B" w:rsidRDefault="008B6F64" w:rsidP="00B5040B">
      <w:pPr>
        <w:tabs>
          <w:tab w:val="left" w:pos="0"/>
        </w:tabs>
        <w:ind w:firstLine="709"/>
        <w:rPr>
          <w:szCs w:val="28"/>
        </w:rPr>
      </w:pPr>
      <w:r w:rsidRPr="0090307B">
        <w:rPr>
          <w:szCs w:val="28"/>
        </w:rPr>
        <w:t>если при установлении фактов отсутствия необходимых документов, или несоответствия представленных документов требованиям, указанным в регламенте, заявитель настаивает на приеме заявления и документов (сведений) для предоставления государственной услуги, специалист, ответственный за прием и регистрацию заявления и документов, принимает от него заявление вместе с представленными документами, при этом в расписке о получении документов (сведений) на предоставление государственной услуги проставляет отметку о том, что заявителю даны разъяснения о невозможности предоставления государственной услуги и он предупрежден о том, что в предоставлении государственной услуги ему будет отказано;</w:t>
      </w:r>
    </w:p>
    <w:p w14:paraId="5731F053" w14:textId="77777777" w:rsidR="008B6F64" w:rsidRPr="0090307B" w:rsidRDefault="008B6F64" w:rsidP="00B5040B">
      <w:pPr>
        <w:tabs>
          <w:tab w:val="left" w:pos="0"/>
        </w:tabs>
        <w:ind w:firstLine="709"/>
        <w:rPr>
          <w:szCs w:val="28"/>
        </w:rPr>
      </w:pPr>
      <w:r w:rsidRPr="0090307B">
        <w:rPr>
          <w:szCs w:val="28"/>
        </w:rPr>
        <w:lastRenderedPageBreak/>
        <w:t xml:space="preserve">в случае наличия оснований для отказа в приеме документов, установленных  пунктом 14 настоящего административного  регламента, и требования заявителем предоставления ему письменного решения об отказе в приеме документов (далее - мотивированный отказ), оформляет в двух экземплярах мотивированный отказ с указанием причин отказа, и передает  уполномоченному должностному лицу для заверения каждого экземпляра мотивированного отказа личной подписью и печатью; </w:t>
      </w:r>
    </w:p>
    <w:p w14:paraId="31DD738C" w14:textId="77777777" w:rsidR="008B6F64" w:rsidRPr="0090307B" w:rsidRDefault="008B6F64" w:rsidP="00B5040B">
      <w:pPr>
        <w:tabs>
          <w:tab w:val="left" w:pos="0"/>
        </w:tabs>
        <w:ind w:firstLine="709"/>
        <w:rPr>
          <w:szCs w:val="28"/>
        </w:rPr>
      </w:pPr>
      <w:r w:rsidRPr="0090307B">
        <w:rPr>
          <w:szCs w:val="28"/>
        </w:rPr>
        <w:t>вносит запись о выдаче мотивированного отказа в соответствующий журнал регистрации заявлений, в автоматизированную информационную систему (далее – АИС) (при наличии);</w:t>
      </w:r>
    </w:p>
    <w:p w14:paraId="17A6A212" w14:textId="77777777" w:rsidR="008B6F64" w:rsidRPr="0090307B" w:rsidRDefault="008B6F64" w:rsidP="00B5040B">
      <w:pPr>
        <w:tabs>
          <w:tab w:val="left" w:pos="0"/>
        </w:tabs>
        <w:ind w:firstLine="709"/>
        <w:rPr>
          <w:szCs w:val="28"/>
        </w:rPr>
      </w:pPr>
      <w:r w:rsidRPr="0090307B">
        <w:rPr>
          <w:szCs w:val="28"/>
        </w:rPr>
        <w:t>передает заявителю на подпись оба экземпляра  мотивированного отказа, первый экземпляр оставляет у заявителя, второй экземпляр сканирует и заносит электронный образ документа в учетную карточку обращения электронного журнала регистрации обращений АИС (при наличии технических возможностей),  второй экземпляр мотивированного отказа передает в архив для хранения в соответствии с установленными правилами хранения документов;</w:t>
      </w:r>
    </w:p>
    <w:p w14:paraId="6EA448B4" w14:textId="77777777" w:rsidR="008B6F64" w:rsidRPr="0090307B" w:rsidRDefault="008B6F64" w:rsidP="00B5040B">
      <w:pPr>
        <w:widowControl w:val="0"/>
        <w:autoSpaceDE w:val="0"/>
        <w:ind w:firstLine="709"/>
        <w:rPr>
          <w:szCs w:val="28"/>
        </w:rPr>
      </w:pPr>
      <w:r w:rsidRPr="0090307B">
        <w:rPr>
          <w:szCs w:val="28"/>
        </w:rPr>
        <w:t>2) в случае поступления документов по почте:</w:t>
      </w:r>
    </w:p>
    <w:p w14:paraId="2F861C20" w14:textId="77777777" w:rsidR="008B6F64" w:rsidRPr="0090307B" w:rsidRDefault="008B6F64" w:rsidP="00B5040B">
      <w:pPr>
        <w:widowControl w:val="0"/>
        <w:autoSpaceDE w:val="0"/>
        <w:ind w:firstLine="709"/>
        <w:rPr>
          <w:szCs w:val="28"/>
        </w:rPr>
      </w:pPr>
      <w:r w:rsidRPr="0090307B">
        <w:rPr>
          <w:szCs w:val="28"/>
        </w:rPr>
        <w:t>прекращает процедуру приема документов;</w:t>
      </w:r>
    </w:p>
    <w:p w14:paraId="46F1BF7B" w14:textId="77777777" w:rsidR="008B6F64" w:rsidRPr="0090307B" w:rsidRDefault="008B6F64" w:rsidP="00B5040B">
      <w:pPr>
        <w:widowControl w:val="0"/>
        <w:autoSpaceDE w:val="0"/>
        <w:ind w:firstLine="709"/>
        <w:rPr>
          <w:szCs w:val="28"/>
        </w:rPr>
      </w:pPr>
      <w:r w:rsidRPr="0090307B">
        <w:rPr>
          <w:szCs w:val="28"/>
        </w:rPr>
        <w:t>оформляет уведомление об отказе в приеме документов с указанием причин отказа (приложение № 3 к настоящему административному регламенту);</w:t>
      </w:r>
    </w:p>
    <w:p w14:paraId="434BB2F1" w14:textId="77777777" w:rsidR="008B6F64" w:rsidRPr="0090307B" w:rsidRDefault="008B6F64" w:rsidP="00B5040B">
      <w:pPr>
        <w:widowControl w:val="0"/>
        <w:autoSpaceDE w:val="0"/>
        <w:ind w:firstLine="709"/>
        <w:rPr>
          <w:szCs w:val="28"/>
        </w:rPr>
      </w:pPr>
      <w:r w:rsidRPr="0090307B">
        <w:rPr>
          <w:szCs w:val="28"/>
        </w:rPr>
        <w:t>регистрирует уведомление об отказе в приеме документов в журнале регистрации заявлений (приложение № 4 к настоящему административному регламенту);</w:t>
      </w:r>
    </w:p>
    <w:p w14:paraId="4A1C988C" w14:textId="77777777" w:rsidR="008B6F64" w:rsidRPr="0090307B" w:rsidRDefault="008B6F64" w:rsidP="00B5040B">
      <w:pPr>
        <w:widowControl w:val="0"/>
        <w:autoSpaceDE w:val="0"/>
        <w:ind w:firstLine="709"/>
        <w:rPr>
          <w:szCs w:val="28"/>
        </w:rPr>
      </w:pPr>
      <w:r w:rsidRPr="0090307B">
        <w:rPr>
          <w:szCs w:val="28"/>
        </w:rPr>
        <w:t xml:space="preserve">направляет заявителю уведомление и предоставленные документы в порядке делопроизводства, установленного в уполномоченном органе. </w:t>
      </w:r>
    </w:p>
    <w:p w14:paraId="46151A43" w14:textId="77777777" w:rsidR="008B6F64" w:rsidRPr="0090307B" w:rsidRDefault="008B6F64" w:rsidP="00B5040B">
      <w:pPr>
        <w:widowControl w:val="0"/>
        <w:autoSpaceDE w:val="0"/>
        <w:ind w:firstLine="709"/>
        <w:rPr>
          <w:rFonts w:cs="Arial"/>
          <w:szCs w:val="20"/>
        </w:rPr>
      </w:pPr>
      <w:r w:rsidRPr="0090307B">
        <w:rPr>
          <w:szCs w:val="28"/>
        </w:rPr>
        <w:t>28. В случае соответствия предоставленных документов установленным в пункте 11 настоящего административного регламента требованиям, специалист, ответственный за прием и регистрацию заявления и документов</w:t>
      </w:r>
      <w:r w:rsidRPr="0090307B">
        <w:rPr>
          <w:rFonts w:cs="Arial"/>
          <w:szCs w:val="20"/>
        </w:rPr>
        <w:t xml:space="preserve">: </w:t>
      </w:r>
    </w:p>
    <w:p w14:paraId="329D494B" w14:textId="77777777" w:rsidR="008B6F64" w:rsidRPr="0090307B" w:rsidRDefault="008B6F64" w:rsidP="00B5040B">
      <w:pPr>
        <w:widowControl w:val="0"/>
        <w:autoSpaceDE w:val="0"/>
        <w:ind w:firstLine="709"/>
        <w:rPr>
          <w:szCs w:val="28"/>
        </w:rPr>
      </w:pPr>
      <w:r w:rsidRPr="0090307B">
        <w:rPr>
          <w:szCs w:val="28"/>
        </w:rPr>
        <w:t xml:space="preserve">1) производит копирование документов (если заявителем не предоставлены копии документов, необходимых для предоставления государственной услуги), удостоверяя копии предоставленных документов на основании их оригиналов личной подписью; </w:t>
      </w:r>
    </w:p>
    <w:p w14:paraId="57118AA0" w14:textId="77777777" w:rsidR="008B6F64" w:rsidRPr="0090307B" w:rsidRDefault="008B6F64" w:rsidP="00B5040B">
      <w:pPr>
        <w:widowControl w:val="0"/>
        <w:autoSpaceDE w:val="0"/>
        <w:ind w:firstLine="709"/>
        <w:rPr>
          <w:szCs w:val="28"/>
        </w:rPr>
      </w:pPr>
      <w:r w:rsidRPr="0090307B">
        <w:rPr>
          <w:szCs w:val="28"/>
        </w:rPr>
        <w:t>2) при отсутствии у заявителя заполненного заявления или неправильном его заполнении, помогает заявителю заполнить заявление или заполняет его самостоятельно и представляет на подпись заявителю;</w:t>
      </w:r>
    </w:p>
    <w:p w14:paraId="570007CC" w14:textId="77777777" w:rsidR="008B6F64" w:rsidRPr="0090307B" w:rsidRDefault="008B6F64" w:rsidP="00B5040B">
      <w:pPr>
        <w:widowControl w:val="0"/>
        <w:autoSpaceDE w:val="0"/>
        <w:ind w:firstLine="709"/>
        <w:rPr>
          <w:rFonts w:cs="Arial"/>
          <w:szCs w:val="28"/>
        </w:rPr>
      </w:pPr>
      <w:r w:rsidRPr="0090307B">
        <w:rPr>
          <w:rFonts w:cs="Arial"/>
          <w:szCs w:val="28"/>
        </w:rPr>
        <w:t>3) регистрирует поступление заявления в журнале регистрации заявлений (приложение № 4 к настоящему административному регламенту), в АИС (при наличии соответствующего программного обеспечения, необходимого для автоматизации процедуры предоставления государственной услуги);</w:t>
      </w:r>
    </w:p>
    <w:p w14:paraId="3737F7A0" w14:textId="77777777" w:rsidR="008B6F64" w:rsidRPr="0090307B" w:rsidRDefault="008B6F64" w:rsidP="00B5040B">
      <w:pPr>
        <w:ind w:firstLine="709"/>
        <w:rPr>
          <w:rFonts w:cs="Arial"/>
          <w:szCs w:val="28"/>
        </w:rPr>
      </w:pPr>
      <w:r w:rsidRPr="0090307B">
        <w:rPr>
          <w:rFonts w:cs="Arial"/>
          <w:szCs w:val="28"/>
        </w:rPr>
        <w:t>4) при отсутствии данных в АИС сканирует заявление и документы и/или их копии, предоставленные заявителем, заносит электронные образы документов в учетную карточку обращения электронного журнала регистрации обращений (при наличии технических возможностей);</w:t>
      </w:r>
    </w:p>
    <w:p w14:paraId="792378C8" w14:textId="77777777" w:rsidR="008B6F64" w:rsidRPr="0090307B" w:rsidRDefault="008B6F64" w:rsidP="00B5040B">
      <w:pPr>
        <w:widowControl w:val="0"/>
        <w:autoSpaceDE w:val="0"/>
        <w:ind w:firstLine="709"/>
        <w:rPr>
          <w:rFonts w:cs="Arial"/>
          <w:szCs w:val="28"/>
        </w:rPr>
      </w:pPr>
      <w:r w:rsidRPr="0090307B">
        <w:rPr>
          <w:rFonts w:cs="Arial"/>
          <w:szCs w:val="28"/>
        </w:rPr>
        <w:t xml:space="preserve">5) оформляет расписку о приеме и регистрации заявления и  документов по форме, согласно  </w:t>
      </w:r>
      <w:r w:rsidRPr="0090307B">
        <w:rPr>
          <w:rStyle w:val="TimesNewRoman14"/>
          <w:rFonts w:ascii="Arial" w:hAnsi="Arial"/>
          <w:sz w:val="24"/>
          <w:szCs w:val="28"/>
        </w:rPr>
        <w:t xml:space="preserve">приложению № 1 к </w:t>
      </w:r>
      <w:r w:rsidRPr="0090307B">
        <w:rPr>
          <w:rStyle w:val="TimesNewRoman14"/>
          <w:rFonts w:ascii="Arial" w:eastAsia="Arial" w:hAnsi="Arial" w:cs="Arial"/>
          <w:sz w:val="24"/>
          <w:szCs w:val="28"/>
        </w:rPr>
        <w:t xml:space="preserve">Правилам выплаты </w:t>
      </w:r>
      <w:r w:rsidRPr="0090307B">
        <w:rPr>
          <w:rFonts w:eastAsia="Arial" w:cs="Arial"/>
          <w:szCs w:val="28"/>
        </w:rPr>
        <w:t xml:space="preserve">инвалидам (в том числе детям инвалидам), имеющим транспортные средства в соответствии с медицинскими показаниями, или их законным представителям компенсации уплаченной ими страховой премии по договору обязательного страхования гражданской ответственности </w:t>
      </w:r>
      <w:r w:rsidRPr="0090307B">
        <w:rPr>
          <w:rStyle w:val="TimesNewRoman14"/>
          <w:rFonts w:ascii="Arial" w:eastAsia="Arial" w:hAnsi="Arial" w:cs="Arial"/>
          <w:sz w:val="24"/>
          <w:szCs w:val="28"/>
        </w:rPr>
        <w:t>владельцев транспортных средств</w:t>
      </w:r>
      <w:r w:rsidRPr="0090307B">
        <w:rPr>
          <w:rStyle w:val="TimesNewRoman14"/>
          <w:rFonts w:ascii="Arial" w:hAnsi="Arial"/>
          <w:sz w:val="24"/>
          <w:szCs w:val="28"/>
        </w:rPr>
        <w:t xml:space="preserve">, утвержденному постановлением администрации Костромской области </w:t>
      </w:r>
      <w:hyperlink r:id="rId26" w:tgtFrame="Logical" w:history="1">
        <w:r w:rsidRPr="00B5040B">
          <w:rPr>
            <w:rStyle w:val="a5"/>
            <w:szCs w:val="28"/>
          </w:rPr>
          <w:t>от 09</w:t>
        </w:r>
        <w:r w:rsidRPr="00B5040B">
          <w:rPr>
            <w:rStyle w:val="a5"/>
            <w:rFonts w:eastAsia="Arial" w:cs="Arial"/>
            <w:szCs w:val="28"/>
          </w:rPr>
          <w:t>.12.2011 № 480-а</w:t>
        </w:r>
      </w:hyperlink>
      <w:r w:rsidRPr="0090307B">
        <w:rPr>
          <w:rStyle w:val="TimesNewRoman14"/>
          <w:rFonts w:ascii="Arial" w:hAnsi="Arial"/>
          <w:sz w:val="24"/>
          <w:szCs w:val="28"/>
        </w:rPr>
        <w:t xml:space="preserve">, </w:t>
      </w:r>
      <w:r w:rsidRPr="0090307B">
        <w:rPr>
          <w:rFonts w:cs="Arial"/>
          <w:szCs w:val="28"/>
        </w:rPr>
        <w:t>и передает, а в случае поступления документов по почте/ электронной почте, направляет  её заявителю (представителю заявителя);</w:t>
      </w:r>
    </w:p>
    <w:p w14:paraId="60DD91AE" w14:textId="77777777" w:rsidR="008B6F64" w:rsidRPr="0090307B" w:rsidRDefault="008B6F64" w:rsidP="00B5040B">
      <w:pPr>
        <w:widowControl w:val="0"/>
        <w:autoSpaceDE w:val="0"/>
        <w:ind w:firstLine="709"/>
        <w:rPr>
          <w:rFonts w:cs="Arial"/>
          <w:szCs w:val="28"/>
        </w:rPr>
      </w:pPr>
      <w:r w:rsidRPr="0090307B">
        <w:rPr>
          <w:rFonts w:cs="Arial"/>
          <w:szCs w:val="28"/>
        </w:rPr>
        <w:lastRenderedPageBreak/>
        <w:t>6) информирует заявителя о сроках и способах получения государственной услуги;</w:t>
      </w:r>
    </w:p>
    <w:p w14:paraId="2F2AB853" w14:textId="77777777" w:rsidR="008B6F64" w:rsidRPr="0090307B" w:rsidRDefault="008B6F64" w:rsidP="00B5040B">
      <w:pPr>
        <w:pStyle w:val="ConsPlusNormal"/>
        <w:widowControl/>
        <w:ind w:firstLine="709"/>
        <w:jc w:val="both"/>
        <w:rPr>
          <w:sz w:val="24"/>
          <w:szCs w:val="28"/>
        </w:rPr>
      </w:pPr>
      <w:r w:rsidRPr="0090307B">
        <w:rPr>
          <w:rStyle w:val="TimesNewRoman14"/>
          <w:rFonts w:ascii="Arial" w:hAnsi="Arial"/>
          <w:sz w:val="24"/>
        </w:rPr>
        <w:t>7</w:t>
      </w:r>
      <w:r w:rsidRPr="0090307B">
        <w:rPr>
          <w:sz w:val="24"/>
          <w:szCs w:val="28"/>
        </w:rPr>
        <w:t>) формирует личное дело заявителя и передает его специалисту, ответственному за экспертизу документов.</w:t>
      </w:r>
    </w:p>
    <w:p w14:paraId="14EE0226" w14:textId="77777777" w:rsidR="008B6F64" w:rsidRPr="0090307B" w:rsidRDefault="008B6F64" w:rsidP="00B5040B">
      <w:pPr>
        <w:pStyle w:val="ab"/>
        <w:tabs>
          <w:tab w:val="left" w:pos="-3119"/>
        </w:tabs>
        <w:spacing w:after="0"/>
        <w:ind w:left="0" w:firstLine="709"/>
        <w:rPr>
          <w:rFonts w:ascii="Arial" w:hAnsi="Arial"/>
          <w:szCs w:val="28"/>
        </w:rPr>
      </w:pPr>
      <w:r w:rsidRPr="0090307B">
        <w:rPr>
          <w:rFonts w:ascii="Arial" w:hAnsi="Arial"/>
          <w:szCs w:val="28"/>
        </w:rPr>
        <w:t>29. Особенности приема заявления и документов (сведений), полученных  от заявителя в форме электронного документа.</w:t>
      </w:r>
    </w:p>
    <w:p w14:paraId="09D535EA" w14:textId="77777777" w:rsidR="008B6F64" w:rsidRPr="0090307B" w:rsidRDefault="008B6F64" w:rsidP="00B5040B">
      <w:pPr>
        <w:pStyle w:val="ab"/>
        <w:spacing w:after="0"/>
        <w:ind w:left="0" w:firstLine="709"/>
        <w:rPr>
          <w:rFonts w:ascii="Arial" w:hAnsi="Arial"/>
          <w:szCs w:val="28"/>
        </w:rPr>
      </w:pPr>
      <w:r w:rsidRPr="0090307B">
        <w:rPr>
          <w:rFonts w:ascii="Arial" w:hAnsi="Arial"/>
          <w:szCs w:val="28"/>
        </w:rPr>
        <w:t>В случае получения заявления и документов заявителя, подписанных электронной подписью (если предусмотрена личная идентификация гражданина), посредством федеральной государственной информационной системы «Единый портал государственных и муниципальных услуг (функций)», специалист, ответственный за прием и регистрацию заявления и документов:</w:t>
      </w:r>
    </w:p>
    <w:p w14:paraId="5381F7C5" w14:textId="77777777" w:rsidR="008B6F64" w:rsidRPr="0090307B" w:rsidRDefault="008B6F64" w:rsidP="00B5040B">
      <w:pPr>
        <w:pStyle w:val="ab"/>
        <w:tabs>
          <w:tab w:val="left" w:pos="-3119"/>
        </w:tabs>
        <w:spacing w:after="0"/>
        <w:ind w:left="0" w:firstLine="709"/>
        <w:rPr>
          <w:rFonts w:ascii="Arial" w:hAnsi="Arial"/>
          <w:szCs w:val="28"/>
        </w:rPr>
      </w:pPr>
      <w:r w:rsidRPr="0090307B">
        <w:rPr>
          <w:rFonts w:ascii="Arial" w:hAnsi="Arial"/>
          <w:szCs w:val="28"/>
        </w:rPr>
        <w:t>проверяет наличие и соответствие предоставленных заявления и прикрепленных к нему электронных документов требованиям, установленным нормативными правовыми актами к заполнению и оформлению таких документов;</w:t>
      </w:r>
    </w:p>
    <w:p w14:paraId="3C0B2F63" w14:textId="77777777" w:rsidR="008B6F64" w:rsidRPr="0090307B" w:rsidRDefault="008B6F64" w:rsidP="00B5040B">
      <w:pPr>
        <w:tabs>
          <w:tab w:val="left" w:pos="0"/>
        </w:tabs>
        <w:ind w:firstLine="709"/>
        <w:rPr>
          <w:szCs w:val="28"/>
        </w:rPr>
      </w:pPr>
      <w:r w:rsidRPr="0090307B">
        <w:rPr>
          <w:szCs w:val="28"/>
        </w:rPr>
        <w:t>проверяет наличие и соответствие представленных документов требованиям, установленным пунктами 10,11 настоящего административного регламента.</w:t>
      </w:r>
    </w:p>
    <w:p w14:paraId="1425B53F" w14:textId="77777777" w:rsidR="008B6F64" w:rsidRPr="0090307B" w:rsidRDefault="008B6F64" w:rsidP="00B5040B">
      <w:pPr>
        <w:pStyle w:val="ab"/>
        <w:spacing w:after="0"/>
        <w:ind w:left="0" w:firstLine="709"/>
        <w:rPr>
          <w:rFonts w:ascii="Arial" w:hAnsi="Arial"/>
          <w:szCs w:val="28"/>
        </w:rPr>
      </w:pPr>
      <w:r w:rsidRPr="0090307B">
        <w:rPr>
          <w:rFonts w:ascii="Arial" w:hAnsi="Arial"/>
          <w:szCs w:val="28"/>
        </w:rPr>
        <w:t>При нарушении требований, установленных к заполнению и оформлению заявления и прилагаемых к нему документов, специалист, ответственный за прием и регистрацию заявления и документов:</w:t>
      </w:r>
    </w:p>
    <w:p w14:paraId="05A6E1EB" w14:textId="77777777" w:rsidR="008B6F64" w:rsidRPr="0090307B" w:rsidRDefault="008B6F64" w:rsidP="00B5040B">
      <w:pPr>
        <w:tabs>
          <w:tab w:val="left" w:pos="426"/>
        </w:tabs>
        <w:ind w:firstLine="709"/>
        <w:rPr>
          <w:szCs w:val="28"/>
        </w:rPr>
      </w:pPr>
      <w:r w:rsidRPr="0090307B">
        <w:rPr>
          <w:szCs w:val="28"/>
        </w:rPr>
        <w:t>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«Личный кабинет».</w:t>
      </w:r>
    </w:p>
    <w:p w14:paraId="6E35B867" w14:textId="77777777" w:rsidR="008B6F64" w:rsidRPr="0090307B" w:rsidRDefault="008B6F64" w:rsidP="00B5040B">
      <w:pPr>
        <w:pStyle w:val="ab"/>
        <w:spacing w:after="0"/>
        <w:ind w:left="0" w:firstLine="709"/>
        <w:rPr>
          <w:rFonts w:ascii="Arial" w:hAnsi="Arial"/>
          <w:szCs w:val="28"/>
        </w:rPr>
      </w:pPr>
      <w:r w:rsidRPr="0090307B">
        <w:rPr>
          <w:rFonts w:ascii="Arial" w:hAnsi="Arial"/>
          <w:szCs w:val="28"/>
        </w:rPr>
        <w:t>В случае наличия оснований для отказа в приеме документов, установленных настоящим регламентом, и требования заявителем предоставления ему мотивированного отказа, специалист, ответственный за прием и регистрацию заявления и документов:</w:t>
      </w:r>
    </w:p>
    <w:p w14:paraId="1DF044ED" w14:textId="77777777" w:rsidR="008B6F64" w:rsidRPr="0090307B" w:rsidRDefault="008B6F64" w:rsidP="00B5040B">
      <w:pPr>
        <w:tabs>
          <w:tab w:val="left" w:pos="426"/>
        </w:tabs>
        <w:ind w:firstLine="709"/>
        <w:rPr>
          <w:szCs w:val="28"/>
        </w:rPr>
      </w:pPr>
      <w:r w:rsidRPr="0090307B">
        <w:rPr>
          <w:szCs w:val="28"/>
        </w:rPr>
        <w:t>готовит проект мотивированного отказа с указанием причин отказа, передает его на подпись уполномоченному должностному лицу для подписания с использованием электронной подписи;</w:t>
      </w:r>
    </w:p>
    <w:p w14:paraId="2590F52B" w14:textId="77777777" w:rsidR="008B6F64" w:rsidRPr="0090307B" w:rsidRDefault="008B6F64" w:rsidP="00B5040B">
      <w:pPr>
        <w:tabs>
          <w:tab w:val="left" w:pos="426"/>
        </w:tabs>
        <w:ind w:firstLine="709"/>
        <w:rPr>
          <w:szCs w:val="28"/>
        </w:rPr>
      </w:pPr>
      <w:r w:rsidRPr="0090307B">
        <w:rPr>
          <w:szCs w:val="28"/>
        </w:rPr>
        <w:t>пересылает заявителю мотивированный отказ, подписанный электронной  подписью уполномоченным должностным лицом, посредством отправки соответствующего статуса в раздел «Личный кабинет»;</w:t>
      </w:r>
    </w:p>
    <w:p w14:paraId="451A2785" w14:textId="77777777" w:rsidR="008B6F64" w:rsidRPr="0090307B" w:rsidRDefault="008B6F64" w:rsidP="00B5040B">
      <w:pPr>
        <w:tabs>
          <w:tab w:val="left" w:pos="426"/>
        </w:tabs>
        <w:ind w:firstLine="709"/>
        <w:rPr>
          <w:szCs w:val="28"/>
        </w:rPr>
      </w:pPr>
      <w:r w:rsidRPr="0090307B">
        <w:rPr>
          <w:szCs w:val="28"/>
        </w:rPr>
        <w:t>вносит запись о выдаче мотивированного отказа в соответствующий журнал регистрации заявлений, в АИС (при наличии технических возможностей);</w:t>
      </w:r>
    </w:p>
    <w:p w14:paraId="176AFC4D" w14:textId="77777777" w:rsidR="008B6F64" w:rsidRPr="0090307B" w:rsidRDefault="008B6F64" w:rsidP="00B5040B">
      <w:pPr>
        <w:pStyle w:val="ab"/>
        <w:spacing w:after="0"/>
        <w:ind w:left="0" w:firstLine="709"/>
        <w:rPr>
          <w:rFonts w:ascii="Arial" w:hAnsi="Arial"/>
          <w:szCs w:val="28"/>
        </w:rPr>
      </w:pPr>
      <w:r w:rsidRPr="0090307B">
        <w:rPr>
          <w:rFonts w:ascii="Arial" w:hAnsi="Arial"/>
          <w:szCs w:val="28"/>
        </w:rPr>
        <w:t xml:space="preserve">    по желанию заявителя оформляет расписку о приеме  и регистрации заявления и документов (сведений) либо мотивированный отказ на бумажном носителе в соответствии с требованиями настоящего регламента, и передает заявителю лично или посредством почтового отправления.</w:t>
      </w:r>
    </w:p>
    <w:p w14:paraId="7E5DC76C" w14:textId="77777777" w:rsidR="008B6F64" w:rsidRPr="0090307B" w:rsidRDefault="008B6F64" w:rsidP="00B5040B">
      <w:pPr>
        <w:pStyle w:val="ab"/>
        <w:spacing w:after="0"/>
        <w:ind w:left="0" w:firstLine="709"/>
        <w:rPr>
          <w:rFonts w:ascii="Arial" w:hAnsi="Arial"/>
          <w:szCs w:val="28"/>
        </w:rPr>
      </w:pPr>
      <w:r w:rsidRPr="0090307B">
        <w:rPr>
          <w:rFonts w:ascii="Arial" w:hAnsi="Arial"/>
          <w:szCs w:val="28"/>
        </w:rPr>
        <w:t>При наличии всех необходимых документов и соответствия их требованиям к заполнению и оформлению, специалист, ответственный за прием и регистрацию заявления и документов:</w:t>
      </w:r>
    </w:p>
    <w:p w14:paraId="6EB875F0" w14:textId="77777777" w:rsidR="008B6F64" w:rsidRPr="0090307B" w:rsidRDefault="008B6F64" w:rsidP="00B5040B">
      <w:pPr>
        <w:tabs>
          <w:tab w:val="left" w:pos="426"/>
        </w:tabs>
        <w:ind w:firstLine="709"/>
        <w:rPr>
          <w:szCs w:val="28"/>
        </w:rPr>
      </w:pPr>
      <w:r w:rsidRPr="0090307B">
        <w:rPr>
          <w:szCs w:val="28"/>
        </w:rPr>
        <w:t xml:space="preserve">делает отметку в соответствующий журнал регистрации заявлений и в АИС (при наличии технических возможностей); </w:t>
      </w:r>
    </w:p>
    <w:p w14:paraId="35917432" w14:textId="77777777" w:rsidR="008B6F64" w:rsidRPr="0090307B" w:rsidRDefault="008B6F64" w:rsidP="00B5040B">
      <w:pPr>
        <w:tabs>
          <w:tab w:val="left" w:pos="426"/>
        </w:tabs>
        <w:ind w:firstLine="709"/>
        <w:rPr>
          <w:szCs w:val="28"/>
        </w:rPr>
      </w:pPr>
      <w:r w:rsidRPr="0090307B">
        <w:rPr>
          <w:szCs w:val="28"/>
        </w:rPr>
        <w:t xml:space="preserve">уведомляет заявителя путем направления расписки в получении заявления и документов (сведений) в форме электронного документа, подписанного электронной подписью специалиста, ответственного за прием и регистрацию заявления и документов (далее - электронная расписка); в электронной расписке указываются входящий регистрационный номер заявления, дата получения заявления и перечень необходимых для получения государственной услуги документов, представленных в форме электронных документов. Электронная </w:t>
      </w:r>
      <w:r w:rsidRPr="0090307B">
        <w:rPr>
          <w:szCs w:val="28"/>
        </w:rPr>
        <w:lastRenderedPageBreak/>
        <w:t>расписка выдается посредством отправки соответствующего статуса в раздел «Личный кабинет»;</w:t>
      </w:r>
    </w:p>
    <w:p w14:paraId="28236D52" w14:textId="77777777" w:rsidR="008B6F64" w:rsidRPr="0090307B" w:rsidRDefault="008B6F64" w:rsidP="00B5040B">
      <w:pPr>
        <w:tabs>
          <w:tab w:val="left" w:pos="426"/>
        </w:tabs>
        <w:ind w:firstLine="709"/>
        <w:rPr>
          <w:szCs w:val="28"/>
        </w:rPr>
      </w:pPr>
      <w:r w:rsidRPr="0090307B">
        <w:rPr>
          <w:szCs w:val="28"/>
        </w:rPr>
        <w:t>оформляет заявление и электронные образы полученных от заявителя документов на бумажных носителях, визирует их;</w:t>
      </w:r>
    </w:p>
    <w:p w14:paraId="72259D61" w14:textId="77777777" w:rsidR="008B6F64" w:rsidRPr="0090307B" w:rsidRDefault="008B6F64" w:rsidP="00B5040B">
      <w:pPr>
        <w:tabs>
          <w:tab w:val="left" w:pos="0"/>
        </w:tabs>
        <w:ind w:firstLine="709"/>
        <w:rPr>
          <w:szCs w:val="28"/>
        </w:rPr>
      </w:pPr>
      <w:r w:rsidRPr="0090307B">
        <w:rPr>
          <w:szCs w:val="28"/>
        </w:rPr>
        <w:t>комплектует заявление и представленные заявителем документы (сведения) в личное дело заявителя в установленном порядке делопроизводства, в том числе в образе электронных документов (при наличии технических возможностей);</w:t>
      </w:r>
    </w:p>
    <w:p w14:paraId="28139417" w14:textId="77777777" w:rsidR="008B6F64" w:rsidRPr="0090307B" w:rsidRDefault="008B6F64" w:rsidP="00B5040B">
      <w:pPr>
        <w:tabs>
          <w:tab w:val="left" w:pos="0"/>
        </w:tabs>
        <w:ind w:firstLine="709"/>
        <w:rPr>
          <w:szCs w:val="28"/>
        </w:rPr>
      </w:pPr>
      <w:r w:rsidRPr="0090307B">
        <w:rPr>
          <w:szCs w:val="28"/>
        </w:rPr>
        <w:t>вносит в АИС сведения о выполнении административной процедуры (при наличии технических возможностей).</w:t>
      </w:r>
    </w:p>
    <w:p w14:paraId="122507F5" w14:textId="77777777" w:rsidR="008B6F64" w:rsidRPr="0090307B" w:rsidRDefault="008B6F64" w:rsidP="00B5040B">
      <w:pPr>
        <w:widowControl w:val="0"/>
        <w:autoSpaceDE w:val="0"/>
        <w:ind w:firstLine="709"/>
        <w:rPr>
          <w:szCs w:val="28"/>
        </w:rPr>
      </w:pPr>
      <w:r w:rsidRPr="0090307B">
        <w:rPr>
          <w:szCs w:val="28"/>
        </w:rPr>
        <w:t>30. Максимальный срок выполнения административных действий составляет 50 минут.</w:t>
      </w:r>
    </w:p>
    <w:p w14:paraId="31AEEE10" w14:textId="77777777" w:rsidR="008B6F64" w:rsidRPr="0090307B" w:rsidRDefault="008B6F64" w:rsidP="00B5040B">
      <w:pPr>
        <w:widowControl w:val="0"/>
        <w:autoSpaceDE w:val="0"/>
        <w:ind w:firstLine="709"/>
        <w:rPr>
          <w:szCs w:val="28"/>
        </w:rPr>
      </w:pPr>
      <w:r w:rsidRPr="0090307B">
        <w:rPr>
          <w:szCs w:val="28"/>
        </w:rPr>
        <w:t>Максимальный срок выполнения административной процедуры приема и регистрации заявления и документов составляет 5 рабочих дней.</w:t>
      </w:r>
    </w:p>
    <w:p w14:paraId="1EEFAE29" w14:textId="77777777" w:rsidR="008B6F64" w:rsidRPr="0090307B" w:rsidRDefault="008B6F64" w:rsidP="00B5040B">
      <w:pPr>
        <w:widowControl w:val="0"/>
        <w:autoSpaceDE w:val="0"/>
        <w:ind w:firstLine="709"/>
        <w:rPr>
          <w:szCs w:val="28"/>
        </w:rPr>
      </w:pPr>
      <w:r w:rsidRPr="0090307B">
        <w:rPr>
          <w:szCs w:val="28"/>
        </w:rPr>
        <w:t>31. Основанием для начала административной процедуры экспертизы документов заявителя является получение специалистом, ответственным за экспертизу документов, личного дела  заявителя.</w:t>
      </w:r>
    </w:p>
    <w:p w14:paraId="6BF92645" w14:textId="77777777" w:rsidR="008B6F64" w:rsidRPr="0090307B" w:rsidRDefault="008B6F64" w:rsidP="00B5040B">
      <w:pPr>
        <w:widowControl w:val="0"/>
        <w:autoSpaceDE w:val="0"/>
        <w:ind w:firstLine="709"/>
        <w:rPr>
          <w:szCs w:val="28"/>
        </w:rPr>
      </w:pPr>
      <w:r w:rsidRPr="0090307B">
        <w:rPr>
          <w:szCs w:val="28"/>
        </w:rPr>
        <w:t>32. Специалист, ответственный за экспертизу документов:</w:t>
      </w:r>
    </w:p>
    <w:p w14:paraId="503E1AEE" w14:textId="77777777" w:rsidR="008B6F64" w:rsidRPr="0090307B" w:rsidRDefault="008B6F64" w:rsidP="00B5040B">
      <w:pPr>
        <w:pStyle w:val="ConsPlusNormal"/>
        <w:widowControl/>
        <w:ind w:firstLine="709"/>
        <w:jc w:val="both"/>
        <w:rPr>
          <w:rStyle w:val="TimesNewRoman14"/>
          <w:rFonts w:ascii="Arial" w:hAnsi="Arial"/>
          <w:sz w:val="24"/>
        </w:rPr>
      </w:pPr>
      <w:r w:rsidRPr="0090307B">
        <w:rPr>
          <w:rFonts w:cs="Times New Roman"/>
          <w:sz w:val="24"/>
          <w:szCs w:val="28"/>
        </w:rPr>
        <w:t xml:space="preserve"> 1</w:t>
      </w:r>
      <w:r w:rsidRPr="0090307B">
        <w:rPr>
          <w:rStyle w:val="TimesNewRoman14"/>
          <w:rFonts w:ascii="Arial" w:hAnsi="Arial" w:cs="Times New Roman"/>
          <w:sz w:val="24"/>
          <w:szCs w:val="28"/>
        </w:rPr>
        <w:t>) проверяет</w:t>
      </w:r>
      <w:r w:rsidRPr="0090307B">
        <w:rPr>
          <w:rStyle w:val="TimesNewRoman14"/>
          <w:rFonts w:ascii="Arial" w:hAnsi="Arial"/>
          <w:sz w:val="24"/>
        </w:rPr>
        <w:t xml:space="preserve"> комплектность предоставленных документов и соответствие их пунктам 10,11 настоящего административного регламента;</w:t>
      </w:r>
    </w:p>
    <w:p w14:paraId="799BEBA8" w14:textId="77777777"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2) устанавливает принадлежность заявителя к категории лиц, имеющих право на получение государственной услуги;</w:t>
      </w:r>
    </w:p>
    <w:p w14:paraId="6DAC8C02" w14:textId="77777777"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3) проверяет наличие полномочий на право обращения с заявлением о предоставлении государственной услуги. В случае подачи лицом, имеющим право на получение пособий, заявления через законного представителя или доверенного лица в заявлении дополнительно к сведениям, указанным в пункте 10 настоящего регламента, указываются фамилия, имя, отчество, почтовый адрес места жительства (места пребывания, фактического проживания) законного представителя (доверенного лица), наименование, номер и серия документа, удостоверяющего личность законного представителя (доверенного лица), сведения об организации, выдавшей документ, удостоверяющий личность законного представителя (доверенного лица) и дате его выдачи, наименование, номер и серия документа, подтверждающего полномочия законного представителя (доверенного лица), сведения об организации, выдавшей документ, подтверждающий полномочия законного представителя (доверенного лица) и дате его выдачи.</w:t>
      </w:r>
    </w:p>
    <w:p w14:paraId="0F840BDC" w14:textId="77777777" w:rsidR="008B6F64" w:rsidRPr="0090307B" w:rsidRDefault="008B6F64" w:rsidP="00B5040B">
      <w:pPr>
        <w:pStyle w:val="ConsPlusNormal"/>
        <w:widowControl/>
        <w:ind w:firstLine="709"/>
        <w:jc w:val="both"/>
        <w:rPr>
          <w:rStyle w:val="TimesNewRoman14"/>
          <w:rFonts w:ascii="Arial" w:hAnsi="Arial"/>
          <w:sz w:val="24"/>
          <w:szCs w:val="28"/>
        </w:rPr>
      </w:pPr>
      <w:r w:rsidRPr="0090307B">
        <w:rPr>
          <w:rStyle w:val="TimesNewRoman14"/>
          <w:rFonts w:ascii="Arial" w:hAnsi="Arial"/>
          <w:sz w:val="24"/>
        </w:rPr>
        <w:t xml:space="preserve">Указанные сведения подтверждаются подписью законного представителя, </w:t>
      </w:r>
      <w:r w:rsidRPr="0090307B">
        <w:rPr>
          <w:rStyle w:val="TimesNewRoman14"/>
          <w:rFonts w:ascii="Arial" w:hAnsi="Arial"/>
          <w:sz w:val="24"/>
          <w:szCs w:val="28"/>
        </w:rPr>
        <w:t>доверенного лица с проставлением даты представления заявления.</w:t>
      </w:r>
    </w:p>
    <w:p w14:paraId="57C7B663" w14:textId="77777777"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33. При отсутствии оснований для отказа в предоставлении государственной услуги, предусмотренных пунктом 15 настоящего административного регламента, специалист, ответственный за экспертизу документов, осуществляет подготовку:</w:t>
      </w:r>
    </w:p>
    <w:p w14:paraId="23ACC809" w14:textId="77777777"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1) проекта решения уполномоченного органа о предоставлении заявителю государственной услуги;</w:t>
      </w:r>
    </w:p>
    <w:p w14:paraId="3682D377" w14:textId="77777777"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2) проекта уведомления о предоставлении государственной услуги.</w:t>
      </w:r>
    </w:p>
    <w:p w14:paraId="53F76009" w14:textId="77777777"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34. При наличии оснований для отказа в предоставлении государственной услуги, предусмотренных пунктом 15 настоящего административного регламента, специалист, ответственный за экспертизу документов, осуществляет подготовку:</w:t>
      </w:r>
    </w:p>
    <w:p w14:paraId="542C1102" w14:textId="77777777"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1) проекта решения уполномоченного органа об отказе в предоставлении государственной услуги;</w:t>
      </w:r>
    </w:p>
    <w:p w14:paraId="39956E77" w14:textId="77777777"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2) проекта уведомления об отказе в предоставлении государственной услуги.</w:t>
      </w:r>
    </w:p>
    <w:p w14:paraId="34BBA4EC" w14:textId="77777777"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lastRenderedPageBreak/>
        <w:t>35. Специалист, ответственный за экспертизу документов, проводит согласование проекта решения в порядке делопроизводства, установленного в уполномоченном органе, и передает проекты актов и личное дело руководителю уполномоченного органа для принятия решения.</w:t>
      </w:r>
    </w:p>
    <w:p w14:paraId="1DB2B579" w14:textId="77777777"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36. Максимальный срок выполнения административных действий 60 минут.</w:t>
      </w:r>
    </w:p>
    <w:p w14:paraId="6BE89E39" w14:textId="77777777"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Максимальный срок выполнения административной процедуры экспертизы документов заявителя составляет 5 рабочих дней.</w:t>
      </w:r>
    </w:p>
    <w:p w14:paraId="560AE48C" w14:textId="77777777"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37. Основанием для начала административной процедуры принятия решения о предоставлении (об отказе в предоставлении) государственной услуги является получение руководителем уполномоченного органа личного дела заявителя.</w:t>
      </w:r>
    </w:p>
    <w:p w14:paraId="7AEEA1CD" w14:textId="77777777" w:rsidR="008B6F64" w:rsidRPr="0090307B" w:rsidRDefault="008B6F64" w:rsidP="00B5040B">
      <w:pPr>
        <w:pStyle w:val="ConsPlusNormal"/>
        <w:widowControl/>
        <w:ind w:firstLine="709"/>
        <w:jc w:val="both"/>
        <w:rPr>
          <w:rStyle w:val="TimesNewRoman14"/>
          <w:rFonts w:ascii="Arial" w:eastAsia="Times New Roman" w:hAnsi="Arial" w:cs="Times New Roman"/>
          <w:sz w:val="24"/>
          <w:szCs w:val="28"/>
        </w:rPr>
      </w:pPr>
      <w:r w:rsidRPr="0090307B">
        <w:rPr>
          <w:rStyle w:val="TimesNewRoman14"/>
          <w:rFonts w:ascii="Arial" w:hAnsi="Arial"/>
          <w:sz w:val="24"/>
        </w:rPr>
        <w:t xml:space="preserve">38. Руководитель уполномоченного органа определяет правомерность назначения (отказа в назначении) </w:t>
      </w:r>
      <w:r w:rsidRPr="0090307B">
        <w:rPr>
          <w:rStyle w:val="TimesNewRoman14"/>
          <w:rFonts w:ascii="Arial" w:hAnsi="Arial"/>
          <w:sz w:val="24"/>
          <w:szCs w:val="28"/>
        </w:rPr>
        <w:t xml:space="preserve">компенсаций страховых премий по договору обязательного страхования гражданской ответственности владельцев транспортных средств инвалидам (в том числе детям-инвалидам), имеющим транспортные средства в соответствии с медицинскими показаниями, </w:t>
      </w:r>
      <w:r w:rsidRPr="0090307B">
        <w:rPr>
          <w:rStyle w:val="TimesNewRoman14"/>
          <w:rFonts w:ascii="Arial" w:eastAsia="Times New Roman" w:hAnsi="Arial" w:cs="Times New Roman"/>
          <w:sz w:val="24"/>
          <w:szCs w:val="28"/>
        </w:rPr>
        <w:t>и их законным представителям.</w:t>
      </w:r>
    </w:p>
    <w:p w14:paraId="2FC23899" w14:textId="77777777"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39. Если проекты решения и уведомления не соответствуют законодательству, руководитель уполномоченного органа возвращает их специалисту, подготовившему проекты, для приведения их в соответствие с требованиями законодательства с указанием причины возврата.</w:t>
      </w:r>
    </w:p>
    <w:p w14:paraId="49021AA0" w14:textId="77777777"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40. В случае соответствия действующему законодательству проектов решения и уведомления о предоставлении государственной услуги или решения и уведомления об отказе в предоставлении государственной услуги</w:t>
      </w:r>
    </w:p>
    <w:p w14:paraId="70C44C2E" w14:textId="77777777"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1) подписывает их и заверяет печатью уполномоченного органа;</w:t>
      </w:r>
    </w:p>
    <w:p w14:paraId="35AB7BAB" w14:textId="77777777"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2) передает личное дело заявителя специалисту, ответственному за выдачу документов.</w:t>
      </w:r>
    </w:p>
    <w:p w14:paraId="0EB42BD0" w14:textId="77777777"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41. Максимальный срок выполнения административных действий 20 минут.</w:t>
      </w:r>
    </w:p>
    <w:p w14:paraId="31017220" w14:textId="77777777"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Максимальный срок выполнения административной процедуры  принятия решения о предоставлении (об отказе в предоставлении) государственной услуги составляет 2 рабочих дня.</w:t>
      </w:r>
    </w:p>
    <w:p w14:paraId="1F840BDF" w14:textId="77777777"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42. Основанием для начала административной процедуры выдачи документов является получение специалистом, ответственным за выдачу документов, личного дела заявителя.</w:t>
      </w:r>
    </w:p>
    <w:p w14:paraId="27C8201D" w14:textId="77777777"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43. Специалист, ответственный за выдачу документов, в зависимости от способа обращения и получения результатов государственной услуги, избранных заявителем:</w:t>
      </w:r>
    </w:p>
    <w:p w14:paraId="4384B18E" w14:textId="77777777"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1) регистрирует в журнале регистрации заявлений (приложение № 4 к настоящему административному регламенту) уведомление о предоставлении государственной услуги (отказе в предоставлении государственной услуги) (приложения 5, 6 к настоящему административному регламенту);</w:t>
      </w:r>
    </w:p>
    <w:p w14:paraId="549C7731" w14:textId="77777777"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2) уведомляет заявителя об окончании хода предоставления государственной услуги любым из способов (телефон, почта, факс и т.д.), указанных в заявлении;</w:t>
      </w:r>
    </w:p>
    <w:p w14:paraId="11956E24" w14:textId="77777777"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3) вручает (направляет) заявителю (почтовым отправлением, в электронном виде) уведомление уполномоченного органа о предоставлении государственной услуги (отказе в предоставлении государственной услуги);</w:t>
      </w:r>
    </w:p>
    <w:p w14:paraId="2CAF1EAA" w14:textId="77777777"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44. Максимальный срок выполнения административных действий 1 рабочий день.</w:t>
      </w:r>
    </w:p>
    <w:p w14:paraId="55383374" w14:textId="77777777" w:rsidR="008B6F64" w:rsidRPr="0090307B" w:rsidRDefault="008B6F64" w:rsidP="00B5040B">
      <w:pPr>
        <w:pStyle w:val="ConsPlusNormal"/>
        <w:widowControl/>
        <w:ind w:firstLine="709"/>
        <w:jc w:val="both"/>
        <w:rPr>
          <w:rStyle w:val="TimesNewRoman14"/>
          <w:rFonts w:ascii="Arial" w:hAnsi="Arial"/>
          <w:sz w:val="24"/>
          <w:szCs w:val="28"/>
        </w:rPr>
      </w:pPr>
      <w:r w:rsidRPr="0090307B">
        <w:rPr>
          <w:rStyle w:val="TimesNewRoman14"/>
          <w:rFonts w:ascii="Arial" w:hAnsi="Arial"/>
          <w:sz w:val="24"/>
          <w:szCs w:val="28"/>
        </w:rPr>
        <w:t>Максимальный срок выполнения административной процедуры выдачи документов составляет 3 рабочих дня.</w:t>
      </w:r>
    </w:p>
    <w:p w14:paraId="681ABEDB" w14:textId="77777777" w:rsidR="008B6F64" w:rsidRPr="0090307B" w:rsidRDefault="008B6F64" w:rsidP="00B5040B">
      <w:pPr>
        <w:pStyle w:val="ConsPlusNormal"/>
        <w:widowControl/>
        <w:ind w:firstLine="709"/>
        <w:jc w:val="both"/>
        <w:rPr>
          <w:sz w:val="24"/>
        </w:rPr>
      </w:pPr>
    </w:p>
    <w:p w14:paraId="6518CFF7" w14:textId="77777777" w:rsidR="008B6F64" w:rsidRPr="00B5040B" w:rsidRDefault="008B6F64" w:rsidP="00B5040B">
      <w:pPr>
        <w:ind w:firstLine="709"/>
        <w:rPr>
          <w:rFonts w:cs="Arial"/>
          <w:b/>
          <w:bCs/>
          <w:sz w:val="28"/>
          <w:szCs w:val="26"/>
        </w:rPr>
      </w:pPr>
      <w:r w:rsidRPr="00B5040B">
        <w:rPr>
          <w:rFonts w:cs="Arial"/>
          <w:b/>
          <w:bCs/>
          <w:sz w:val="28"/>
          <w:szCs w:val="26"/>
        </w:rPr>
        <w:lastRenderedPageBreak/>
        <w:t>Глава 4. Контроль за исполнением административного регламента</w:t>
      </w:r>
    </w:p>
    <w:p w14:paraId="03EF32F7" w14:textId="77777777" w:rsidR="008B6F64" w:rsidRPr="0090307B" w:rsidRDefault="008B6F64" w:rsidP="00B5040B">
      <w:pPr>
        <w:tabs>
          <w:tab w:val="left" w:pos="-2127"/>
        </w:tabs>
        <w:ind w:firstLine="709"/>
        <w:rPr>
          <w:szCs w:val="28"/>
        </w:rPr>
      </w:pPr>
      <w:r w:rsidRPr="0090307B">
        <w:rPr>
          <w:szCs w:val="28"/>
        </w:rPr>
        <w:t>45. Руководитель уполномоченного органа, руководитель департамента осуществляет текущий контроль за соблюдением последовательности и сроков административных действий и административных процедур в ходе предоставления государственной услуги.</w:t>
      </w:r>
    </w:p>
    <w:p w14:paraId="0A82E75B" w14:textId="77777777" w:rsidR="008B6F64" w:rsidRPr="0090307B" w:rsidRDefault="008B6F64" w:rsidP="00B5040B">
      <w:pPr>
        <w:tabs>
          <w:tab w:val="left" w:pos="-2127"/>
        </w:tabs>
        <w:ind w:firstLine="709"/>
        <w:rPr>
          <w:szCs w:val="28"/>
        </w:rPr>
      </w:pPr>
      <w:r w:rsidRPr="0090307B">
        <w:rPr>
          <w:szCs w:val="28"/>
        </w:rPr>
        <w:t>46. Текущий контроль осуществляется путем проведения руководителем или уполномоченными лицами проверок соблюдения положений настоящего административного регламента, выявления и устранения нарушений прав заявителей, рассмотрения, подготовки ответов на обращения заявителей.</w:t>
      </w:r>
    </w:p>
    <w:p w14:paraId="5AF23552" w14:textId="77777777" w:rsidR="008B6F64" w:rsidRPr="0090307B" w:rsidRDefault="008B6F64" w:rsidP="00B5040B">
      <w:pPr>
        <w:tabs>
          <w:tab w:val="left" w:pos="-2127"/>
        </w:tabs>
        <w:ind w:firstLine="709"/>
        <w:rPr>
          <w:szCs w:val="28"/>
        </w:rPr>
      </w:pPr>
      <w:r w:rsidRPr="0090307B">
        <w:rPr>
          <w:szCs w:val="28"/>
        </w:rPr>
        <w:t xml:space="preserve">47. Проверки могут быть плановыми (осуществляться на основании полугодовых или годовых планов работы уполномоченного органа, департамента) и внеплановыми. </w:t>
      </w:r>
    </w:p>
    <w:p w14:paraId="18F46B86" w14:textId="77777777" w:rsidR="008B6F64" w:rsidRPr="0090307B" w:rsidRDefault="008B6F64" w:rsidP="00B5040B">
      <w:pPr>
        <w:tabs>
          <w:tab w:val="left" w:pos="-2127"/>
        </w:tabs>
        <w:ind w:firstLine="709"/>
        <w:rPr>
          <w:szCs w:val="28"/>
        </w:rPr>
      </w:pPr>
      <w:r w:rsidRPr="0090307B">
        <w:rPr>
          <w:szCs w:val="28"/>
        </w:rPr>
        <w:t>При проверке могут рассматриваться все вопросы, связанные с предоставлением государственной услуги (комплексные проверки) или отдельные вопросы (тематические проверки). Кроме того, проверка проводится по обращению заявителя.</w:t>
      </w:r>
    </w:p>
    <w:p w14:paraId="73CDBA42" w14:textId="77777777" w:rsidR="008B6F64" w:rsidRPr="0090307B" w:rsidRDefault="008B6F64" w:rsidP="00B5040B">
      <w:pPr>
        <w:tabs>
          <w:tab w:val="left" w:pos="-2268"/>
        </w:tabs>
        <w:ind w:firstLine="709"/>
        <w:rPr>
          <w:szCs w:val="28"/>
        </w:rPr>
      </w:pPr>
      <w:r w:rsidRPr="0090307B">
        <w:rPr>
          <w:szCs w:val="28"/>
        </w:rPr>
        <w:t>48. Результаты проверки оформляются в виде справки, в которой отмечаются выявленные недостатки и предложения по их устранению.</w:t>
      </w:r>
    </w:p>
    <w:p w14:paraId="366F7A3A" w14:textId="77777777" w:rsidR="008B6F64" w:rsidRPr="0090307B" w:rsidRDefault="008B6F64" w:rsidP="00B5040B">
      <w:pPr>
        <w:tabs>
          <w:tab w:val="left" w:pos="-2127"/>
        </w:tabs>
        <w:ind w:firstLine="709"/>
        <w:rPr>
          <w:szCs w:val="28"/>
        </w:rPr>
      </w:pPr>
      <w:r w:rsidRPr="0090307B">
        <w:rPr>
          <w:szCs w:val="28"/>
        </w:rPr>
        <w:t>49. 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w:t>
      </w:r>
    </w:p>
    <w:p w14:paraId="6DB0CD79" w14:textId="77777777" w:rsidR="008B6F64" w:rsidRPr="0090307B" w:rsidRDefault="008B6F64" w:rsidP="00B5040B">
      <w:pPr>
        <w:tabs>
          <w:tab w:val="left" w:pos="-2127"/>
        </w:tabs>
        <w:ind w:firstLine="709"/>
        <w:rPr>
          <w:szCs w:val="28"/>
        </w:rPr>
      </w:pPr>
      <w:r w:rsidRPr="0090307B">
        <w:rPr>
          <w:szCs w:val="28"/>
        </w:rPr>
        <w:t xml:space="preserve">Специалисты уполномоченного органа, департамента несут персональную ответственность за соблюдение сроков и последовательности совершения административных действий. Персональная ответственность специалистов закрепляется в их должностных регламентах (инструкциях). </w:t>
      </w:r>
    </w:p>
    <w:p w14:paraId="32C782F5" w14:textId="77777777" w:rsidR="008B6F64" w:rsidRPr="0090307B" w:rsidRDefault="008B6F64" w:rsidP="00B5040B">
      <w:pPr>
        <w:tabs>
          <w:tab w:val="left" w:pos="-2127"/>
        </w:tabs>
        <w:ind w:firstLine="709"/>
        <w:rPr>
          <w:szCs w:val="28"/>
        </w:rPr>
      </w:pPr>
      <w:r w:rsidRPr="0090307B">
        <w:rPr>
          <w:szCs w:val="28"/>
        </w:rPr>
        <w:t xml:space="preserve">В случае выявленных нарушений специалист несет дисциплинарную ответственность в соответствии с </w:t>
      </w:r>
      <w:hyperlink r:id="rId27" w:tgtFrame="Logical" w:history="1">
        <w:r w:rsidRPr="00B5040B">
          <w:rPr>
            <w:rStyle w:val="a5"/>
            <w:szCs w:val="28"/>
          </w:rPr>
          <w:t>Трудовым кодексом Российской Федерации</w:t>
        </w:r>
      </w:hyperlink>
      <w:r w:rsidRPr="0090307B">
        <w:rPr>
          <w:szCs w:val="28"/>
        </w:rPr>
        <w:t>, а также административную ответственность в соответствии с законодательством Российской Федерации и Костромской области.</w:t>
      </w:r>
    </w:p>
    <w:p w14:paraId="2AF7CF57" w14:textId="77777777" w:rsidR="008B6F64" w:rsidRPr="0090307B" w:rsidRDefault="008B6F64" w:rsidP="00B5040B">
      <w:pPr>
        <w:autoSpaceDE w:val="0"/>
        <w:ind w:firstLine="709"/>
        <w:rPr>
          <w:szCs w:val="28"/>
        </w:rPr>
      </w:pPr>
    </w:p>
    <w:p w14:paraId="7FDA0A61" w14:textId="77777777" w:rsidR="008B6F64" w:rsidRPr="00B5040B" w:rsidRDefault="008B6F64" w:rsidP="00B5040B">
      <w:pPr>
        <w:autoSpaceDE w:val="0"/>
        <w:ind w:firstLine="709"/>
        <w:rPr>
          <w:rFonts w:cs="Arial"/>
          <w:b/>
          <w:sz w:val="28"/>
          <w:szCs w:val="26"/>
        </w:rPr>
      </w:pPr>
      <w:r w:rsidRPr="00B5040B">
        <w:rPr>
          <w:rFonts w:cs="Arial"/>
          <w:b/>
          <w:bCs/>
          <w:sz w:val="28"/>
          <w:szCs w:val="26"/>
        </w:rPr>
        <w:t xml:space="preserve">Глава 5. </w:t>
      </w:r>
      <w:r w:rsidRPr="00B5040B">
        <w:rPr>
          <w:rFonts w:eastAsia="Calibri" w:cs="Arial"/>
          <w:b/>
          <w:sz w:val="28"/>
          <w:szCs w:val="26"/>
        </w:rPr>
        <w:t xml:space="preserve">Порядок досудебного (внесудебного) обжалования заявителем решений и действий (бездействия) </w:t>
      </w:r>
      <w:r w:rsidRPr="00B5040B">
        <w:rPr>
          <w:rFonts w:cs="Arial"/>
          <w:b/>
          <w:sz w:val="28"/>
          <w:szCs w:val="26"/>
        </w:rPr>
        <w:t>органа, предоставляющего государственную услугу, а также должностных лиц, государственных служащих</w:t>
      </w:r>
    </w:p>
    <w:p w14:paraId="6ACD19E8" w14:textId="77777777" w:rsidR="008B6F64" w:rsidRPr="0090307B" w:rsidRDefault="008B6F64" w:rsidP="00B5040B">
      <w:pPr>
        <w:pStyle w:val="ConsPlusNormal"/>
        <w:widowControl/>
        <w:ind w:firstLine="709"/>
        <w:jc w:val="both"/>
        <w:rPr>
          <w:rFonts w:cs="Times New Roman"/>
          <w:sz w:val="24"/>
          <w:szCs w:val="28"/>
        </w:rPr>
      </w:pPr>
      <w:r w:rsidRPr="0090307B">
        <w:rPr>
          <w:rFonts w:cs="Times New Roman"/>
          <w:sz w:val="24"/>
          <w:szCs w:val="28"/>
        </w:rPr>
        <w:t xml:space="preserve">50. </w:t>
      </w:r>
      <w:proofErr w:type="gramStart"/>
      <w:r w:rsidRPr="0090307B">
        <w:rPr>
          <w:rFonts w:cs="Times New Roman"/>
          <w:sz w:val="24"/>
          <w:szCs w:val="28"/>
        </w:rPr>
        <w:t>Заявители  имеют</w:t>
      </w:r>
      <w:proofErr w:type="gramEnd"/>
      <w:r w:rsidRPr="0090307B">
        <w:rPr>
          <w:rFonts w:cs="Times New Roman"/>
          <w:sz w:val="24"/>
          <w:szCs w:val="28"/>
        </w:rPr>
        <w:t xml:space="preserve"> право на:</w:t>
      </w:r>
    </w:p>
    <w:p w14:paraId="5967BE0F" w14:textId="77777777" w:rsidR="008B6F64" w:rsidRPr="0090307B" w:rsidRDefault="008B6F64" w:rsidP="00B5040B">
      <w:pPr>
        <w:pStyle w:val="ConsPlusNormal"/>
        <w:widowControl/>
        <w:ind w:firstLine="709"/>
        <w:jc w:val="both"/>
        <w:rPr>
          <w:rFonts w:cs="Times New Roman"/>
          <w:sz w:val="24"/>
          <w:szCs w:val="28"/>
        </w:rPr>
      </w:pPr>
      <w:r w:rsidRPr="0090307B">
        <w:rPr>
          <w:rFonts w:cs="Times New Roman"/>
          <w:sz w:val="24"/>
          <w:szCs w:val="28"/>
        </w:rPr>
        <w:t>обжалование, оспаривание решений, действий (бездействия) должностных лиц департамента или уполномоченного органа при предоставлении государственной услуги в судебном или в досудебном (внесудебном) порядке.</w:t>
      </w:r>
    </w:p>
    <w:p w14:paraId="7BF32B20" w14:textId="77777777" w:rsidR="008B6F64" w:rsidRPr="0090307B" w:rsidRDefault="008B6F64" w:rsidP="00B5040B">
      <w:pPr>
        <w:pStyle w:val="ConsPlusNormal"/>
        <w:widowControl/>
        <w:ind w:firstLine="709"/>
        <w:jc w:val="both"/>
        <w:rPr>
          <w:rFonts w:cs="Times New Roman"/>
          <w:sz w:val="24"/>
          <w:szCs w:val="28"/>
        </w:rPr>
      </w:pPr>
      <w:r w:rsidRPr="0090307B">
        <w:rPr>
          <w:rFonts w:cs="Times New Roman"/>
          <w:sz w:val="24"/>
          <w:szCs w:val="28"/>
        </w:rPr>
        <w:t>на получение в уполномоченном органе информации и документов, необходимых для обоснования жалобы.</w:t>
      </w:r>
    </w:p>
    <w:p w14:paraId="3ACA571F" w14:textId="77777777" w:rsidR="008B6F64" w:rsidRPr="0090307B" w:rsidRDefault="008B6F64" w:rsidP="00B5040B">
      <w:pPr>
        <w:pStyle w:val="ConsPlusNormal"/>
        <w:widowControl/>
        <w:ind w:firstLine="709"/>
        <w:jc w:val="both"/>
        <w:rPr>
          <w:rFonts w:cs="Times New Roman"/>
          <w:sz w:val="24"/>
          <w:szCs w:val="28"/>
        </w:rPr>
      </w:pPr>
      <w:r w:rsidRPr="0090307B">
        <w:rPr>
          <w:rFonts w:cs="Times New Roman"/>
          <w:sz w:val="24"/>
          <w:szCs w:val="28"/>
        </w:rPr>
        <w:t>51. Обжалование решений, действий (бездействия) должностных лиц департамента или уполномоченного органа при предоставлении государственной услуги в досудебном (внесудебном) порядке не лишает их права на оспаривание указанных решений, действий (бездействия) в судебном порядке.</w:t>
      </w:r>
    </w:p>
    <w:p w14:paraId="7F7D1AB2" w14:textId="77777777" w:rsidR="008B6F64" w:rsidRPr="0090307B" w:rsidRDefault="008B6F64" w:rsidP="00B5040B">
      <w:pPr>
        <w:ind w:firstLine="709"/>
        <w:rPr>
          <w:rFonts w:eastAsia="Calibri"/>
          <w:szCs w:val="28"/>
        </w:rPr>
      </w:pPr>
      <w:r w:rsidRPr="0090307B">
        <w:rPr>
          <w:rFonts w:eastAsia="Calibri"/>
          <w:szCs w:val="28"/>
        </w:rPr>
        <w:t>52. Заявитель может обратиться с жалобой, в том числе в следующих случаях:</w:t>
      </w:r>
    </w:p>
    <w:p w14:paraId="7D762814" w14:textId="77777777" w:rsidR="008B6F64" w:rsidRPr="0090307B" w:rsidRDefault="008B6F64" w:rsidP="00B5040B">
      <w:pPr>
        <w:ind w:firstLine="709"/>
        <w:rPr>
          <w:rFonts w:eastAsia="Calibri"/>
          <w:szCs w:val="28"/>
        </w:rPr>
      </w:pPr>
      <w:r w:rsidRPr="0090307B">
        <w:rPr>
          <w:rFonts w:eastAsia="Calibri"/>
          <w:szCs w:val="28"/>
        </w:rPr>
        <w:t>1) нарушение срока регистрации заявления заявителя о предоставлении государственной услуги;</w:t>
      </w:r>
    </w:p>
    <w:p w14:paraId="38EC8C90" w14:textId="77777777" w:rsidR="008B6F64" w:rsidRPr="0090307B" w:rsidRDefault="008B6F64" w:rsidP="00B5040B">
      <w:pPr>
        <w:ind w:firstLine="709"/>
        <w:rPr>
          <w:rFonts w:eastAsia="Calibri"/>
          <w:szCs w:val="28"/>
        </w:rPr>
      </w:pPr>
      <w:r w:rsidRPr="0090307B">
        <w:rPr>
          <w:rFonts w:eastAsia="Calibri"/>
          <w:szCs w:val="28"/>
        </w:rPr>
        <w:t>2) нарушение срока предоставления государственной услуги;</w:t>
      </w:r>
    </w:p>
    <w:p w14:paraId="65D94F8B" w14:textId="77777777" w:rsidR="008B6F64" w:rsidRPr="0090307B" w:rsidRDefault="008B6F64" w:rsidP="00B5040B">
      <w:pPr>
        <w:ind w:firstLine="709"/>
        <w:rPr>
          <w:rFonts w:eastAsia="Calibri"/>
          <w:szCs w:val="28"/>
        </w:rPr>
      </w:pPr>
      <w:r w:rsidRPr="0090307B">
        <w:rPr>
          <w:rFonts w:eastAsia="Calibri"/>
          <w:szCs w:val="28"/>
        </w:rPr>
        <w:lastRenderedPageBreak/>
        <w:t>3) требование у заявителя документов, не предусмотренных нормативными правовыми актами Российской Федерации, нормативными правовыми актами Костромской области для предоставления государственной услуги;</w:t>
      </w:r>
    </w:p>
    <w:p w14:paraId="5CCD8287" w14:textId="77777777" w:rsidR="008B6F64" w:rsidRPr="0090307B" w:rsidRDefault="008B6F64" w:rsidP="00B5040B">
      <w:pPr>
        <w:ind w:firstLine="709"/>
        <w:rPr>
          <w:rFonts w:eastAsia="Calibri"/>
          <w:szCs w:val="28"/>
        </w:rPr>
      </w:pPr>
      <w:r w:rsidRPr="0090307B">
        <w:rPr>
          <w:rFonts w:eastAsia="Calibri"/>
          <w:szCs w:val="28"/>
        </w:rPr>
        <w:t>4) отказ в приеме документов, предоставление которых предусмотрено нормативными правовыми актами Российской Федерации, нормативными правовыми актами Костромской области для предоставления государственной  услуги у заявителя;</w:t>
      </w:r>
    </w:p>
    <w:p w14:paraId="5315589F" w14:textId="77777777" w:rsidR="008B6F64" w:rsidRPr="0090307B" w:rsidRDefault="008B6F64" w:rsidP="00B5040B">
      <w:pPr>
        <w:ind w:firstLine="709"/>
        <w:rPr>
          <w:rFonts w:eastAsia="Calibri"/>
          <w:szCs w:val="28"/>
        </w:rPr>
      </w:pPr>
      <w:r w:rsidRPr="0090307B">
        <w:rPr>
          <w:rFonts w:eastAsia="Calibri"/>
          <w:szCs w:val="28"/>
        </w:rPr>
        <w:t>5) 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Костромской области;</w:t>
      </w:r>
    </w:p>
    <w:p w14:paraId="74F5B4F5" w14:textId="77777777" w:rsidR="008B6F64" w:rsidRPr="0090307B" w:rsidRDefault="008B6F64" w:rsidP="00B5040B">
      <w:pPr>
        <w:ind w:firstLine="709"/>
        <w:rPr>
          <w:rFonts w:eastAsia="Calibri"/>
          <w:szCs w:val="28"/>
        </w:rPr>
      </w:pPr>
      <w:r w:rsidRPr="0090307B">
        <w:rPr>
          <w:rFonts w:eastAsia="Calibri"/>
          <w:szCs w:val="28"/>
        </w:rPr>
        <w:t>6)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Костромской области;</w:t>
      </w:r>
    </w:p>
    <w:p w14:paraId="112C1C1C" w14:textId="77777777" w:rsidR="008B6F64" w:rsidRPr="0090307B" w:rsidRDefault="008B6F64" w:rsidP="00B5040B">
      <w:pPr>
        <w:ind w:firstLine="709"/>
        <w:rPr>
          <w:rFonts w:eastAsia="Calibri"/>
          <w:szCs w:val="28"/>
        </w:rPr>
      </w:pPr>
      <w:r w:rsidRPr="0090307B">
        <w:rPr>
          <w:rFonts w:eastAsia="Calibri"/>
          <w:szCs w:val="28"/>
        </w:rPr>
        <w:t>7) отказ уполномоченного органа, должностного лица уполномоченного органа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
    <w:p w14:paraId="643F1072" w14:textId="77777777" w:rsidR="008B6F64" w:rsidRPr="0090307B" w:rsidRDefault="008B6F64" w:rsidP="00B5040B">
      <w:pPr>
        <w:ind w:firstLine="709"/>
        <w:rPr>
          <w:rFonts w:eastAsia="Calibri"/>
          <w:szCs w:val="28"/>
        </w:rPr>
      </w:pPr>
      <w:r w:rsidRPr="0090307B">
        <w:rPr>
          <w:rFonts w:eastAsia="Calibri"/>
          <w:szCs w:val="28"/>
        </w:rPr>
        <w:t xml:space="preserve">53. Жалоба подается в письменной форме на бумажном носителе, в электронной форме в уполномоченный орган, департамент.  </w:t>
      </w:r>
    </w:p>
    <w:p w14:paraId="6266E10B" w14:textId="77777777" w:rsidR="008B6F64" w:rsidRPr="0090307B" w:rsidRDefault="008B6F64" w:rsidP="00B5040B">
      <w:pPr>
        <w:ind w:firstLine="709"/>
        <w:rPr>
          <w:rFonts w:eastAsia="Calibri"/>
          <w:szCs w:val="28"/>
        </w:rPr>
      </w:pPr>
      <w:r w:rsidRPr="0090307B">
        <w:rPr>
          <w:rFonts w:eastAsia="Calibri"/>
          <w:szCs w:val="28"/>
        </w:rPr>
        <w:t>Жалобы на решения, принятые руководителем уполномоченного органа рассматриваются руководителем департамента.</w:t>
      </w:r>
    </w:p>
    <w:p w14:paraId="1FD457F6" w14:textId="77777777" w:rsidR="008B6F64" w:rsidRPr="0090307B" w:rsidRDefault="008B6F64" w:rsidP="00B5040B">
      <w:pPr>
        <w:ind w:firstLine="709"/>
        <w:rPr>
          <w:rFonts w:eastAsia="Calibri"/>
          <w:szCs w:val="28"/>
        </w:rPr>
      </w:pPr>
      <w:r w:rsidRPr="0090307B">
        <w:rPr>
          <w:rFonts w:eastAsia="Calibri"/>
          <w:szCs w:val="28"/>
        </w:rPr>
        <w:t xml:space="preserve">Жалобы на решения, принятые руководителем департамента рассматриваются заместителем губернатора Костромской области, координирующим работу по вопросам реализации государственной политики и выработке региональной политики в области социальной защиты населения. </w:t>
      </w:r>
    </w:p>
    <w:p w14:paraId="303F4099" w14:textId="77777777" w:rsidR="008B6F64" w:rsidRPr="0090307B" w:rsidRDefault="008B6F64" w:rsidP="00B5040B">
      <w:pPr>
        <w:ind w:firstLine="709"/>
        <w:rPr>
          <w:rFonts w:eastAsia="Calibri"/>
          <w:szCs w:val="28"/>
        </w:rPr>
      </w:pPr>
      <w:r w:rsidRPr="0090307B">
        <w:rPr>
          <w:rFonts w:eastAsia="Calibri"/>
          <w:szCs w:val="28"/>
        </w:rPr>
        <w:t>54. Жалоба может быть направлена по почте, через МФЦ, с использованием информационно-телекоммуникационной сети «Интернет», официального сайта департамента, единого портала государственных услуг либо регионального портала государственных и муниципальных услуг, а также может быть принята при личном приеме заявителя.</w:t>
      </w:r>
    </w:p>
    <w:p w14:paraId="059E0B52" w14:textId="77777777" w:rsidR="008B6F64" w:rsidRPr="0090307B" w:rsidRDefault="008B6F64" w:rsidP="00B5040B">
      <w:pPr>
        <w:ind w:firstLine="709"/>
        <w:rPr>
          <w:rFonts w:eastAsia="Calibri"/>
          <w:szCs w:val="28"/>
        </w:rPr>
      </w:pPr>
      <w:r w:rsidRPr="0090307B">
        <w:rPr>
          <w:rFonts w:eastAsia="Calibri"/>
          <w:szCs w:val="28"/>
        </w:rPr>
        <w:t>55. Жалоба должна содержать:</w:t>
      </w:r>
    </w:p>
    <w:p w14:paraId="1B25052F" w14:textId="77777777" w:rsidR="008B6F64" w:rsidRPr="0090307B" w:rsidRDefault="008B6F64" w:rsidP="00B5040B">
      <w:pPr>
        <w:ind w:firstLine="709"/>
        <w:rPr>
          <w:rFonts w:eastAsia="Calibri"/>
          <w:szCs w:val="28"/>
        </w:rPr>
      </w:pPr>
      <w:r w:rsidRPr="0090307B">
        <w:rPr>
          <w:rFonts w:eastAsia="Calibri"/>
          <w:szCs w:val="28"/>
        </w:rPr>
        <w:t>1) наименование органа, предоставляющего государственную услугу, должностного лица органа, предоставляющего государственную услугу, решения и действия (бездействие) которых обжалуются;</w:t>
      </w:r>
    </w:p>
    <w:p w14:paraId="76449EFB" w14:textId="77777777" w:rsidR="008B6F64" w:rsidRPr="0090307B" w:rsidRDefault="008B6F64" w:rsidP="00B5040B">
      <w:pPr>
        <w:ind w:firstLine="709"/>
        <w:rPr>
          <w:rFonts w:eastAsia="Calibri"/>
          <w:szCs w:val="28"/>
        </w:rPr>
      </w:pPr>
      <w:r w:rsidRPr="0090307B">
        <w:rPr>
          <w:rFonts w:eastAsia="Calibri"/>
          <w:szCs w:val="28"/>
        </w:rPr>
        <w:t>2) фамилию, имя, отчество (последнее - при наличии), сведения о месте жительства заявителя,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14:paraId="41940B41" w14:textId="77777777" w:rsidR="008B6F64" w:rsidRPr="0090307B" w:rsidRDefault="008B6F64" w:rsidP="00B5040B">
      <w:pPr>
        <w:ind w:firstLine="709"/>
        <w:rPr>
          <w:rFonts w:eastAsia="Calibri"/>
          <w:szCs w:val="28"/>
        </w:rPr>
      </w:pPr>
      <w:r w:rsidRPr="0090307B">
        <w:rPr>
          <w:rFonts w:eastAsia="Calibri"/>
          <w:szCs w:val="28"/>
        </w:rPr>
        <w:t>3) сведения об обжалуемых решениях и действиях (бездействии) органа, предоставляющего государственную услугу, должностного лица органа, предоставляющего государственную услугу;</w:t>
      </w:r>
    </w:p>
    <w:p w14:paraId="6780910E" w14:textId="77777777" w:rsidR="008B6F64" w:rsidRPr="0090307B" w:rsidRDefault="008B6F64" w:rsidP="00B5040B">
      <w:pPr>
        <w:ind w:firstLine="709"/>
        <w:rPr>
          <w:rFonts w:eastAsia="Calibri"/>
          <w:szCs w:val="28"/>
        </w:rPr>
      </w:pPr>
      <w:r w:rsidRPr="0090307B">
        <w:rPr>
          <w:rFonts w:eastAsia="Calibri"/>
          <w:szCs w:val="28"/>
        </w:rPr>
        <w:t xml:space="preserve">4) доводы, на основании которых заявитель не согласен с решением и действием (бездействием) органа, предоставляющего государственную услугу, должностного лица органа, предоставляющего государственную услугу, либо государственного служащего. </w:t>
      </w:r>
    </w:p>
    <w:p w14:paraId="4A49BB20" w14:textId="77777777" w:rsidR="008B6F64" w:rsidRPr="0090307B" w:rsidRDefault="008B6F64" w:rsidP="00B5040B">
      <w:pPr>
        <w:ind w:firstLine="709"/>
        <w:rPr>
          <w:rFonts w:eastAsia="Calibri"/>
          <w:szCs w:val="28"/>
        </w:rPr>
      </w:pPr>
      <w:r w:rsidRPr="0090307B">
        <w:rPr>
          <w:rFonts w:eastAsia="Calibri"/>
          <w:szCs w:val="28"/>
        </w:rPr>
        <w:t>Заявителем могут быть представлены документы (при наличии), подтверждающие доводы заявителя, либо их копии.</w:t>
      </w:r>
    </w:p>
    <w:p w14:paraId="099C89D4" w14:textId="77777777" w:rsidR="008B6F64" w:rsidRPr="0090307B" w:rsidRDefault="008B6F64" w:rsidP="00B5040B">
      <w:pPr>
        <w:ind w:firstLine="709"/>
        <w:rPr>
          <w:rFonts w:eastAsia="Calibri"/>
          <w:szCs w:val="28"/>
        </w:rPr>
      </w:pPr>
      <w:r w:rsidRPr="0090307B">
        <w:rPr>
          <w:rFonts w:eastAsia="Calibri"/>
          <w:szCs w:val="28"/>
        </w:rPr>
        <w:t xml:space="preserve">56. Жалоба, поступившая в департамент, уполномоченный орган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отказа уполномоченного органа, должностного лица </w:t>
      </w:r>
      <w:r w:rsidRPr="0090307B">
        <w:rPr>
          <w:rFonts w:eastAsia="Calibri"/>
          <w:szCs w:val="28"/>
        </w:rPr>
        <w:lastRenderedPageBreak/>
        <w:t xml:space="preserve">уполномоченного органа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 </w:t>
      </w:r>
    </w:p>
    <w:p w14:paraId="55603D44" w14:textId="77777777" w:rsidR="008B6F64" w:rsidRPr="0090307B" w:rsidRDefault="008B6F64" w:rsidP="00B5040B">
      <w:pPr>
        <w:ind w:firstLine="709"/>
        <w:rPr>
          <w:rFonts w:eastAsia="Calibri"/>
          <w:szCs w:val="28"/>
        </w:rPr>
      </w:pPr>
      <w:r w:rsidRPr="0090307B">
        <w:rPr>
          <w:rFonts w:eastAsia="Calibri"/>
          <w:szCs w:val="28"/>
        </w:rPr>
        <w:t>57. По результатам рассмотрения жалобы уполномоченный орган, департамент  принимает одно из следующих решений:</w:t>
      </w:r>
    </w:p>
    <w:p w14:paraId="681B3CD5" w14:textId="77777777" w:rsidR="008B6F64" w:rsidRPr="0090307B" w:rsidRDefault="008B6F64" w:rsidP="00B5040B">
      <w:pPr>
        <w:ind w:firstLine="709"/>
        <w:rPr>
          <w:rFonts w:eastAsia="Calibri"/>
          <w:szCs w:val="28"/>
        </w:rPr>
      </w:pPr>
      <w:r w:rsidRPr="0090307B">
        <w:rPr>
          <w:rFonts w:eastAsia="Calibri"/>
          <w:szCs w:val="28"/>
        </w:rPr>
        <w:t>1) удовлетворяет жалобу, в том числе в форме отмены принятого решения, исправления допущенных уполномоченным органом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Костромской области, а также в иных формах;</w:t>
      </w:r>
    </w:p>
    <w:p w14:paraId="77F99D21" w14:textId="77777777" w:rsidR="008B6F64" w:rsidRPr="0090307B" w:rsidRDefault="008B6F64" w:rsidP="00B5040B">
      <w:pPr>
        <w:ind w:firstLine="709"/>
        <w:rPr>
          <w:rFonts w:eastAsia="Calibri"/>
          <w:szCs w:val="28"/>
        </w:rPr>
      </w:pPr>
      <w:r w:rsidRPr="0090307B">
        <w:rPr>
          <w:rFonts w:eastAsia="Calibri"/>
          <w:szCs w:val="28"/>
        </w:rPr>
        <w:t>2) отказывает в удовлетворении жалобы.</w:t>
      </w:r>
    </w:p>
    <w:p w14:paraId="3E0DEE74" w14:textId="77777777" w:rsidR="008B6F64" w:rsidRPr="0090307B" w:rsidRDefault="008B6F64" w:rsidP="00B5040B">
      <w:pPr>
        <w:ind w:firstLine="709"/>
        <w:rPr>
          <w:rFonts w:eastAsia="Calibri"/>
          <w:szCs w:val="28"/>
        </w:rPr>
      </w:pPr>
      <w:r w:rsidRPr="0090307B">
        <w:rPr>
          <w:rFonts w:eastAsia="Calibri"/>
          <w:szCs w:val="28"/>
        </w:rPr>
        <w:t>58. Не позднее дня, следующего за днем принятия решения, указанного в пункте 57 настоящей главы, заявителю в письменной форме и по желанию заявителя в электронной форме направляется мотивированный ответ о результатах рассмотрения жалобы.</w:t>
      </w:r>
    </w:p>
    <w:p w14:paraId="3781AE89" w14:textId="77777777" w:rsidR="008B6F64" w:rsidRPr="0090307B" w:rsidRDefault="008B6F64" w:rsidP="00B5040B">
      <w:pPr>
        <w:ind w:firstLine="709"/>
        <w:rPr>
          <w:rFonts w:eastAsia="Calibri"/>
          <w:szCs w:val="28"/>
        </w:rPr>
      </w:pPr>
      <w:r w:rsidRPr="0090307B">
        <w:rPr>
          <w:rFonts w:eastAsia="Calibri"/>
          <w:szCs w:val="28"/>
        </w:rPr>
        <w:t xml:space="preserve">59.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w:t>
      </w:r>
      <w:proofErr w:type="gramStart"/>
      <w:r w:rsidRPr="0090307B">
        <w:rPr>
          <w:rFonts w:eastAsia="Calibri"/>
          <w:szCs w:val="28"/>
        </w:rPr>
        <w:t>жалоб</w:t>
      </w:r>
      <w:proofErr w:type="gramEnd"/>
      <w:r w:rsidRPr="0090307B">
        <w:rPr>
          <w:rFonts w:eastAsia="Calibri"/>
          <w:szCs w:val="28"/>
        </w:rPr>
        <w:t xml:space="preserve"> незамедлительно направляет имеющиеся материалы в органы прокуратуры.</w:t>
      </w:r>
    </w:p>
    <w:p w14:paraId="051181CF" w14:textId="77777777" w:rsidR="008B6F64" w:rsidRDefault="008B6F64" w:rsidP="00B5040B">
      <w:pPr>
        <w:pStyle w:val="ad"/>
        <w:spacing w:before="0" w:after="0"/>
        <w:ind w:firstLine="709"/>
        <w:rPr>
          <w:rFonts w:ascii="Arial" w:hAnsi="Arial"/>
          <w:color w:val="auto"/>
          <w:szCs w:val="28"/>
        </w:rPr>
      </w:pPr>
    </w:p>
    <w:p w14:paraId="0BAD92FB" w14:textId="77777777" w:rsidR="00B5040B" w:rsidRDefault="00B5040B" w:rsidP="00B5040B">
      <w:pPr>
        <w:pStyle w:val="ad"/>
        <w:spacing w:before="0" w:after="0"/>
        <w:ind w:firstLine="709"/>
        <w:rPr>
          <w:rFonts w:ascii="Arial" w:hAnsi="Arial"/>
          <w:color w:val="auto"/>
          <w:szCs w:val="28"/>
        </w:rPr>
      </w:pPr>
    </w:p>
    <w:p w14:paraId="1CEC642D" w14:textId="77777777" w:rsidR="00B5040B" w:rsidRDefault="00B5040B" w:rsidP="00B5040B">
      <w:pPr>
        <w:pStyle w:val="ad"/>
        <w:spacing w:before="0" w:after="0"/>
        <w:ind w:firstLine="709"/>
        <w:rPr>
          <w:rFonts w:ascii="Arial" w:hAnsi="Arial"/>
          <w:color w:val="auto"/>
          <w:szCs w:val="28"/>
        </w:rPr>
      </w:pPr>
    </w:p>
    <w:p w14:paraId="33CBE6A5" w14:textId="77777777" w:rsidR="00B5040B" w:rsidRDefault="00B5040B" w:rsidP="00B5040B">
      <w:pPr>
        <w:pStyle w:val="ad"/>
        <w:spacing w:before="0" w:after="0"/>
        <w:ind w:firstLine="709"/>
        <w:rPr>
          <w:rFonts w:ascii="Arial" w:hAnsi="Arial"/>
          <w:color w:val="auto"/>
          <w:szCs w:val="28"/>
        </w:rPr>
      </w:pPr>
    </w:p>
    <w:p w14:paraId="305C08AE" w14:textId="77777777" w:rsidR="00B5040B" w:rsidRDefault="00B5040B" w:rsidP="00B5040B">
      <w:pPr>
        <w:pStyle w:val="ad"/>
        <w:spacing w:before="0" w:after="0"/>
        <w:ind w:firstLine="709"/>
        <w:rPr>
          <w:rFonts w:ascii="Arial" w:hAnsi="Arial"/>
          <w:color w:val="auto"/>
          <w:szCs w:val="28"/>
        </w:rPr>
      </w:pPr>
    </w:p>
    <w:p w14:paraId="55C5D2A7" w14:textId="77777777" w:rsidR="00B5040B" w:rsidRDefault="00B5040B" w:rsidP="00B5040B">
      <w:pPr>
        <w:pStyle w:val="ad"/>
        <w:spacing w:before="0" w:after="0"/>
        <w:ind w:firstLine="709"/>
        <w:rPr>
          <w:rFonts w:ascii="Arial" w:hAnsi="Arial"/>
          <w:color w:val="auto"/>
          <w:szCs w:val="28"/>
        </w:rPr>
      </w:pPr>
    </w:p>
    <w:p w14:paraId="212F2989" w14:textId="77777777" w:rsidR="00B5040B" w:rsidRDefault="00B5040B" w:rsidP="00B5040B">
      <w:pPr>
        <w:pStyle w:val="ad"/>
        <w:spacing w:before="0" w:after="0"/>
        <w:ind w:firstLine="709"/>
        <w:rPr>
          <w:rFonts w:ascii="Arial" w:hAnsi="Arial"/>
          <w:color w:val="auto"/>
          <w:szCs w:val="28"/>
        </w:rPr>
      </w:pPr>
    </w:p>
    <w:p w14:paraId="29593095" w14:textId="77777777" w:rsidR="00B5040B" w:rsidRDefault="00B5040B" w:rsidP="00B5040B">
      <w:pPr>
        <w:pStyle w:val="ad"/>
        <w:spacing w:before="0" w:after="0"/>
        <w:ind w:firstLine="709"/>
        <w:rPr>
          <w:rFonts w:ascii="Arial" w:hAnsi="Arial"/>
          <w:color w:val="auto"/>
          <w:szCs w:val="28"/>
        </w:rPr>
      </w:pPr>
    </w:p>
    <w:p w14:paraId="5DA9865D" w14:textId="77777777" w:rsidR="00B5040B" w:rsidRDefault="00B5040B" w:rsidP="00B5040B">
      <w:pPr>
        <w:pStyle w:val="ad"/>
        <w:spacing w:before="0" w:after="0"/>
        <w:ind w:firstLine="709"/>
        <w:rPr>
          <w:rFonts w:ascii="Arial" w:hAnsi="Arial"/>
          <w:color w:val="auto"/>
          <w:szCs w:val="28"/>
        </w:rPr>
      </w:pPr>
    </w:p>
    <w:p w14:paraId="4B948D81" w14:textId="77777777" w:rsidR="00B5040B" w:rsidRDefault="00B5040B" w:rsidP="00B5040B">
      <w:pPr>
        <w:pStyle w:val="ad"/>
        <w:spacing w:before="0" w:after="0"/>
        <w:ind w:firstLine="709"/>
        <w:rPr>
          <w:rFonts w:ascii="Arial" w:hAnsi="Arial"/>
          <w:color w:val="auto"/>
          <w:szCs w:val="28"/>
        </w:rPr>
      </w:pPr>
    </w:p>
    <w:p w14:paraId="1D056109" w14:textId="77777777" w:rsidR="00B5040B" w:rsidRDefault="00B5040B" w:rsidP="00B5040B">
      <w:pPr>
        <w:pStyle w:val="ad"/>
        <w:spacing w:before="0" w:after="0"/>
        <w:ind w:firstLine="709"/>
        <w:rPr>
          <w:rFonts w:ascii="Arial" w:hAnsi="Arial"/>
          <w:color w:val="auto"/>
          <w:szCs w:val="28"/>
        </w:rPr>
      </w:pPr>
    </w:p>
    <w:p w14:paraId="72686192" w14:textId="77777777" w:rsidR="008B6F64" w:rsidRPr="0090307B" w:rsidRDefault="008B6F64" w:rsidP="00B5040B">
      <w:pPr>
        <w:ind w:firstLine="709"/>
        <w:rPr>
          <w:szCs w:val="28"/>
        </w:rPr>
      </w:pPr>
      <w:r w:rsidRPr="0090307B">
        <w:rPr>
          <w:szCs w:val="28"/>
        </w:rPr>
        <w:t>Приложение № 1</w:t>
      </w:r>
    </w:p>
    <w:p w14:paraId="29740CEF" w14:textId="77777777" w:rsidR="008B6F64" w:rsidRPr="0090307B" w:rsidRDefault="008B6F64" w:rsidP="00B5040B">
      <w:pPr>
        <w:tabs>
          <w:tab w:val="left" w:pos="720"/>
        </w:tabs>
        <w:ind w:firstLine="709"/>
        <w:rPr>
          <w:rStyle w:val="TimesNewRoman14"/>
          <w:rFonts w:ascii="Arial" w:hAnsi="Arial"/>
          <w:sz w:val="24"/>
          <w:szCs w:val="28"/>
        </w:rPr>
      </w:pPr>
      <w:r w:rsidRPr="0090307B">
        <w:rPr>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w:t>
      </w:r>
      <w:r w:rsidRPr="0090307B">
        <w:rPr>
          <w:rStyle w:val="TimesNewRoman14"/>
          <w:rFonts w:ascii="Arial" w:eastAsia="Arial" w:hAnsi="Arial" w:cs="Arial"/>
          <w:sz w:val="24"/>
          <w:szCs w:val="28"/>
        </w:rPr>
        <w:t xml:space="preserve">компенсаций страховых премий по договору обязательного страхования гражданской ответственности владельцев транспортных средств инвалидам (в том числе детям-инвалидам), имеющим транспортные средства в соответствии с медицинскими показаниями, </w:t>
      </w:r>
      <w:r w:rsidRPr="0090307B">
        <w:rPr>
          <w:rStyle w:val="TimesNewRoman14"/>
          <w:rFonts w:ascii="Arial" w:hAnsi="Arial"/>
          <w:sz w:val="24"/>
          <w:szCs w:val="28"/>
        </w:rPr>
        <w:t>и их законным представителям</w:t>
      </w:r>
    </w:p>
    <w:p w14:paraId="64210011" w14:textId="77777777" w:rsidR="008B6F64" w:rsidRPr="0090307B" w:rsidRDefault="00467068" w:rsidP="00B5040B">
      <w:pPr>
        <w:tabs>
          <w:tab w:val="left" w:pos="720"/>
        </w:tabs>
        <w:ind w:firstLine="709"/>
      </w:pPr>
      <w:r>
        <w:rPr>
          <w:rStyle w:val="TimesNewRoman14"/>
          <w:rFonts w:ascii="Arial" w:hAnsi="Arial"/>
          <w:sz w:val="24"/>
          <w:szCs w:val="28"/>
        </w:rPr>
        <w:t xml:space="preserve">(приложение № 1 в новой редакции </w:t>
      </w:r>
      <w:r w:rsidRPr="00467068">
        <w:rPr>
          <w:rFonts w:cs="Arial"/>
          <w:szCs w:val="28"/>
        </w:rPr>
        <w:t xml:space="preserve">приказа департамента социальной защиты населения, опеки и попечительства Костромской области </w:t>
      </w:r>
      <w:hyperlink r:id="rId28" w:tgtFrame="ChangingDocument" w:history="1">
        <w:r w:rsidRPr="00467068">
          <w:rPr>
            <w:rStyle w:val="a5"/>
            <w:rFonts w:cs="Arial"/>
            <w:szCs w:val="28"/>
          </w:rPr>
          <w:t xml:space="preserve">№ 533 от 31.07.2012 года (НГР </w:t>
        </w:r>
        <w:proofErr w:type="spellStart"/>
        <w:r w:rsidRPr="00467068">
          <w:rPr>
            <w:rStyle w:val="a5"/>
            <w:rFonts w:cs="Arial"/>
            <w:szCs w:val="28"/>
            <w:lang w:val="en-US"/>
          </w:rPr>
          <w:t>ru</w:t>
        </w:r>
        <w:proofErr w:type="spellEnd"/>
        <w:r w:rsidRPr="00467068">
          <w:rPr>
            <w:rStyle w:val="a5"/>
            <w:rFonts w:cs="Arial"/>
            <w:szCs w:val="28"/>
          </w:rPr>
          <w:t>44000201200738)</w:t>
        </w:r>
      </w:hyperlink>
      <w:r>
        <w:rPr>
          <w:rStyle w:val="TimesNewRoman14"/>
          <w:rFonts w:ascii="Arial" w:hAnsi="Arial"/>
          <w:sz w:val="24"/>
          <w:szCs w:val="28"/>
        </w:rPr>
        <w:t>)</w:t>
      </w:r>
    </w:p>
    <w:p w14:paraId="610C84CF" w14:textId="77777777" w:rsidR="00B5040B" w:rsidRDefault="00B5040B" w:rsidP="00B5040B">
      <w:pPr>
        <w:tabs>
          <w:tab w:val="left" w:pos="720"/>
        </w:tabs>
        <w:ind w:firstLine="709"/>
        <w:rPr>
          <w:szCs w:val="28"/>
        </w:rPr>
      </w:pPr>
    </w:p>
    <w:p w14:paraId="384FE3F9" w14:textId="77777777" w:rsidR="00467068" w:rsidRPr="00DD051D" w:rsidRDefault="00467068" w:rsidP="00467068">
      <w:pPr>
        <w:tabs>
          <w:tab w:val="left" w:pos="720"/>
        </w:tabs>
        <w:jc w:val="center"/>
        <w:rPr>
          <w:szCs w:val="28"/>
        </w:rPr>
      </w:pPr>
      <w:r w:rsidRPr="00D87980">
        <w:rPr>
          <w:rFonts w:cs="Arial"/>
          <w:b/>
          <w:bCs/>
          <w:kern w:val="32"/>
          <w:sz w:val="32"/>
          <w:szCs w:val="32"/>
        </w:rPr>
        <w:t>Информация о месте нахождения, графике работы, справочных телефонах, адресах официальных сайтов органов и учреждений, участвующих в предоставлении государственной услуги</w:t>
      </w:r>
    </w:p>
    <w:p w14:paraId="6BE99B13" w14:textId="77777777" w:rsidR="00467068" w:rsidRPr="00DD051D" w:rsidRDefault="00467068" w:rsidP="00467068">
      <w:pPr>
        <w:tabs>
          <w:tab w:val="left" w:pos="720"/>
        </w:tabs>
        <w:rPr>
          <w:szCs w:val="28"/>
        </w:rPr>
      </w:pPr>
    </w:p>
    <w:tbl>
      <w:tblPr>
        <w:tblW w:w="9691" w:type="dxa"/>
        <w:tblInd w:w="-85" w:type="dxa"/>
        <w:tblLayout w:type="fixed"/>
        <w:tblLook w:val="0000" w:firstRow="0" w:lastRow="0" w:firstColumn="0" w:lastColumn="0" w:noHBand="0" w:noVBand="0"/>
      </w:tblPr>
      <w:tblGrid>
        <w:gridCol w:w="4162"/>
        <w:gridCol w:w="1843"/>
        <w:gridCol w:w="1701"/>
        <w:gridCol w:w="1985"/>
      </w:tblGrid>
      <w:tr w:rsidR="00467068" w:rsidRPr="00DD051D" w14:paraId="0760637F" w14:textId="77777777" w:rsidTr="00A84748">
        <w:tc>
          <w:tcPr>
            <w:tcW w:w="4162" w:type="dxa"/>
            <w:tcBorders>
              <w:top w:val="single" w:sz="4" w:space="0" w:color="000000"/>
              <w:left w:val="single" w:sz="4" w:space="0" w:color="000000"/>
              <w:bottom w:val="single" w:sz="4" w:space="0" w:color="000000"/>
            </w:tcBorders>
            <w:shd w:val="clear" w:color="auto" w:fill="auto"/>
            <w:vAlign w:val="center"/>
          </w:tcPr>
          <w:p w14:paraId="7BEF1D03" w14:textId="77777777" w:rsidR="00467068" w:rsidRPr="00DD051D" w:rsidRDefault="00467068" w:rsidP="00A84748">
            <w:pPr>
              <w:pStyle w:val="Table0"/>
            </w:pPr>
            <w:r w:rsidRPr="00DD051D">
              <w:t>Наименование</w:t>
            </w:r>
          </w:p>
        </w:tc>
        <w:tc>
          <w:tcPr>
            <w:tcW w:w="1843" w:type="dxa"/>
            <w:tcBorders>
              <w:top w:val="single" w:sz="4" w:space="0" w:color="000000"/>
              <w:left w:val="single" w:sz="4" w:space="0" w:color="000000"/>
              <w:bottom w:val="single" w:sz="4" w:space="0" w:color="000000"/>
            </w:tcBorders>
            <w:shd w:val="clear" w:color="auto" w:fill="auto"/>
            <w:vAlign w:val="center"/>
          </w:tcPr>
          <w:p w14:paraId="1F38F8B3" w14:textId="77777777" w:rsidR="00467068" w:rsidRPr="00DD051D" w:rsidRDefault="00467068" w:rsidP="00A84748">
            <w:pPr>
              <w:pStyle w:val="Table0"/>
            </w:pPr>
            <w:r w:rsidRPr="00DD051D">
              <w:t xml:space="preserve">Юридический адрес, </w:t>
            </w:r>
          </w:p>
          <w:p w14:paraId="67A9A133" w14:textId="77777777" w:rsidR="00467068" w:rsidRPr="00DD051D" w:rsidRDefault="00467068" w:rsidP="00A84748">
            <w:pPr>
              <w:pStyle w:val="Table0"/>
            </w:pPr>
            <w:r w:rsidRPr="00DD051D">
              <w:lastRenderedPageBreak/>
              <w:t>адрес сайта (при наличии)</w:t>
            </w:r>
          </w:p>
        </w:tc>
        <w:tc>
          <w:tcPr>
            <w:tcW w:w="1701" w:type="dxa"/>
            <w:tcBorders>
              <w:top w:val="single" w:sz="4" w:space="0" w:color="000000"/>
              <w:left w:val="single" w:sz="4" w:space="0" w:color="000000"/>
              <w:bottom w:val="single" w:sz="4" w:space="0" w:color="000000"/>
            </w:tcBorders>
            <w:shd w:val="clear" w:color="auto" w:fill="auto"/>
            <w:vAlign w:val="center"/>
          </w:tcPr>
          <w:p w14:paraId="719A07E0" w14:textId="77777777" w:rsidR="00467068" w:rsidRPr="00DD051D" w:rsidRDefault="00467068" w:rsidP="00A84748">
            <w:pPr>
              <w:pStyle w:val="Table0"/>
            </w:pPr>
            <w:r w:rsidRPr="00DD051D">
              <w:lastRenderedPageBreak/>
              <w:t>Номер телефона</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2D2139" w14:textId="77777777" w:rsidR="00467068" w:rsidRPr="00DD051D" w:rsidRDefault="00467068" w:rsidP="00A84748">
            <w:pPr>
              <w:pStyle w:val="Table"/>
            </w:pPr>
            <w:r w:rsidRPr="00DD051D">
              <w:t>График работы</w:t>
            </w:r>
          </w:p>
        </w:tc>
      </w:tr>
      <w:tr w:rsidR="00A84748" w:rsidRPr="00DD051D" w14:paraId="461FE015" w14:textId="77777777" w:rsidTr="005629E2">
        <w:tc>
          <w:tcPr>
            <w:tcW w:w="4162" w:type="dxa"/>
            <w:tcBorders>
              <w:top w:val="single" w:sz="4" w:space="0" w:color="000000"/>
              <w:left w:val="single" w:sz="4" w:space="0" w:color="000000"/>
              <w:bottom w:val="single" w:sz="4" w:space="0" w:color="000000"/>
            </w:tcBorders>
            <w:shd w:val="clear" w:color="auto" w:fill="auto"/>
          </w:tcPr>
          <w:p w14:paraId="17D5C62C" w14:textId="77777777" w:rsidR="00A84748" w:rsidRPr="007B70C0" w:rsidRDefault="00A84748" w:rsidP="00A84748">
            <w:pPr>
              <w:pStyle w:val="Table"/>
            </w:pPr>
            <w:r w:rsidRPr="007B70C0">
              <w:t>Департамент</w:t>
            </w:r>
            <w:r>
              <w:t xml:space="preserve"> </w:t>
            </w:r>
          </w:p>
          <w:p w14:paraId="7F2040F3" w14:textId="77777777" w:rsidR="00A84748" w:rsidRPr="007B70C0" w:rsidRDefault="00A84748" w:rsidP="00A84748">
            <w:pPr>
              <w:pStyle w:val="Table"/>
            </w:pPr>
            <w:r w:rsidRPr="007B70C0">
              <w:t>социальной защиты</w:t>
            </w:r>
          </w:p>
          <w:p w14:paraId="1368A89C" w14:textId="77777777" w:rsidR="00A84748" w:rsidRPr="007B70C0" w:rsidRDefault="00A84748" w:rsidP="00A84748">
            <w:pPr>
              <w:pStyle w:val="Table"/>
            </w:pPr>
            <w:r w:rsidRPr="007B70C0">
              <w:t xml:space="preserve">населения, опеки </w:t>
            </w:r>
          </w:p>
          <w:p w14:paraId="311925BD" w14:textId="77777777" w:rsidR="00A84748" w:rsidRPr="007B70C0" w:rsidRDefault="00A84748" w:rsidP="00A84748">
            <w:pPr>
              <w:pStyle w:val="Table"/>
            </w:pPr>
            <w:r w:rsidRPr="007B70C0">
              <w:t xml:space="preserve">и попечительства </w:t>
            </w:r>
          </w:p>
          <w:p w14:paraId="2CC99EED" w14:textId="77777777" w:rsidR="00A84748" w:rsidRPr="007B70C0" w:rsidRDefault="00A84748" w:rsidP="00A84748">
            <w:pPr>
              <w:pStyle w:val="Table"/>
            </w:pPr>
            <w:r w:rsidRPr="007B70C0">
              <w:t>Костромской</w:t>
            </w:r>
            <w:r>
              <w:t xml:space="preserve"> </w:t>
            </w:r>
          </w:p>
          <w:p w14:paraId="4DE2A6B7" w14:textId="77777777" w:rsidR="00A84748" w:rsidRPr="007B70C0" w:rsidRDefault="00A84748" w:rsidP="00A84748">
            <w:pPr>
              <w:pStyle w:val="Table"/>
            </w:pPr>
            <w:r w:rsidRPr="007B70C0">
              <w:t>области</w:t>
            </w:r>
            <w:r>
              <w:t xml:space="preserve"> </w:t>
            </w:r>
          </w:p>
        </w:tc>
        <w:tc>
          <w:tcPr>
            <w:tcW w:w="1843" w:type="dxa"/>
            <w:tcBorders>
              <w:top w:val="single" w:sz="4" w:space="0" w:color="000000"/>
              <w:left w:val="single" w:sz="4" w:space="0" w:color="000000"/>
              <w:bottom w:val="single" w:sz="4" w:space="0" w:color="000000"/>
            </w:tcBorders>
            <w:shd w:val="clear" w:color="auto" w:fill="auto"/>
          </w:tcPr>
          <w:p w14:paraId="0B22924D" w14:textId="77777777" w:rsidR="00A84748" w:rsidRPr="007B70C0" w:rsidRDefault="00A84748" w:rsidP="00A84748">
            <w:pPr>
              <w:pStyle w:val="Table"/>
            </w:pPr>
            <w:r w:rsidRPr="007B70C0">
              <w:t>г. Кострома,</w:t>
            </w:r>
            <w:r>
              <w:t xml:space="preserve"> </w:t>
            </w:r>
          </w:p>
          <w:p w14:paraId="485342F4" w14:textId="77777777" w:rsidR="00A84748" w:rsidRPr="007B70C0" w:rsidRDefault="00A84748" w:rsidP="00A84748">
            <w:pPr>
              <w:pStyle w:val="Table"/>
            </w:pPr>
            <w:r w:rsidRPr="007B70C0">
              <w:t xml:space="preserve">ул. Свердлова, </w:t>
            </w:r>
          </w:p>
          <w:p w14:paraId="3D3C6036" w14:textId="77777777" w:rsidR="00A84748" w:rsidRPr="007B70C0" w:rsidRDefault="00A84748" w:rsidP="00A84748">
            <w:pPr>
              <w:pStyle w:val="Table"/>
            </w:pPr>
            <w:r w:rsidRPr="007B70C0">
              <w:t>д. 129</w:t>
            </w:r>
            <w:r>
              <w:t xml:space="preserve"> </w:t>
            </w:r>
          </w:p>
          <w:p w14:paraId="5043BBBA" w14:textId="77777777" w:rsidR="00A84748" w:rsidRPr="007B70C0" w:rsidRDefault="00A84748" w:rsidP="00A84748">
            <w:pPr>
              <w:pStyle w:val="Table"/>
            </w:pPr>
            <w:proofErr w:type="spellStart"/>
            <w:r w:rsidRPr="007B70C0">
              <w:t>socdep</w:t>
            </w:r>
            <w:proofErr w:type="spellEnd"/>
            <w:r w:rsidRPr="007B70C0">
              <w:t>.</w:t>
            </w:r>
            <w:proofErr w:type="spellStart"/>
            <w:r w:rsidRPr="007B70C0">
              <w:rPr>
                <w:lang w:val="en-US"/>
              </w:rPr>
              <w:t>adm</w:t>
            </w:r>
            <w:proofErr w:type="spellEnd"/>
            <w:r w:rsidRPr="007B70C0">
              <w:t>44.</w:t>
            </w:r>
            <w:proofErr w:type="spellStart"/>
            <w:r w:rsidRPr="007B70C0">
              <w:rPr>
                <w:lang w:val="en-US"/>
              </w:rPr>
              <w:t>ru</w:t>
            </w:r>
            <w:proofErr w:type="spellEnd"/>
          </w:p>
        </w:tc>
        <w:tc>
          <w:tcPr>
            <w:tcW w:w="1701" w:type="dxa"/>
            <w:tcBorders>
              <w:top w:val="single" w:sz="4" w:space="0" w:color="000000"/>
              <w:left w:val="single" w:sz="4" w:space="0" w:color="000000"/>
              <w:bottom w:val="single" w:sz="4" w:space="0" w:color="000000"/>
            </w:tcBorders>
            <w:shd w:val="clear" w:color="auto" w:fill="auto"/>
          </w:tcPr>
          <w:p w14:paraId="5185ACAE" w14:textId="77777777" w:rsidR="00A84748" w:rsidRPr="007B70C0" w:rsidRDefault="00A84748" w:rsidP="00A84748">
            <w:pPr>
              <w:pStyle w:val="Table"/>
            </w:pPr>
            <w:r w:rsidRPr="007B70C0">
              <w:t>(4942) 55-90-62</w:t>
            </w:r>
            <w: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103E6E73" w14:textId="77777777" w:rsidR="00A84748" w:rsidRPr="007B70C0" w:rsidRDefault="00A84748" w:rsidP="00A84748">
            <w:pPr>
              <w:pStyle w:val="Table"/>
            </w:pPr>
            <w:r w:rsidRPr="007B70C0">
              <w:t>Понедельник- пятница с 9.00 до 18.00</w:t>
            </w:r>
          </w:p>
        </w:tc>
      </w:tr>
      <w:tr w:rsidR="00A84748" w:rsidRPr="00DD051D" w14:paraId="08A4FF75" w14:textId="77777777" w:rsidTr="00BD0159">
        <w:tc>
          <w:tcPr>
            <w:tcW w:w="969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4FE46935" w14:textId="77777777" w:rsidR="00A84748" w:rsidRPr="00DD051D" w:rsidRDefault="00A84748" w:rsidP="00A84748">
            <w:pPr>
              <w:pStyle w:val="Table"/>
            </w:pPr>
            <w:r>
              <w:rPr>
                <w:szCs w:val="28"/>
              </w:rPr>
              <w:t xml:space="preserve">(строка в новой редакции </w:t>
            </w:r>
            <w:r w:rsidRPr="00A84748">
              <w:t xml:space="preserve">приказа департамента социальной защиты населения, опеки и попечительства Костромской области </w:t>
            </w:r>
            <w:hyperlink r:id="rId29" w:tgtFrame="ChangingDocument" w:history="1">
              <w:r w:rsidRPr="00A84748">
                <w:rPr>
                  <w:rStyle w:val="a5"/>
                  <w:szCs w:val="24"/>
                </w:rPr>
                <w:t xml:space="preserve">№ 236 от 14.05.2014 года (НГР </w:t>
              </w:r>
              <w:r w:rsidRPr="00A84748">
                <w:rPr>
                  <w:rStyle w:val="a5"/>
                  <w:szCs w:val="24"/>
                  <w:lang w:val="en-US"/>
                </w:rPr>
                <w:t>RU</w:t>
              </w:r>
              <w:r w:rsidRPr="00A84748">
                <w:rPr>
                  <w:rStyle w:val="a5"/>
                  <w:szCs w:val="24"/>
                </w:rPr>
                <w:t>44000201400420)</w:t>
              </w:r>
            </w:hyperlink>
            <w:r>
              <w:rPr>
                <w:szCs w:val="28"/>
              </w:rPr>
              <w:t>)</w:t>
            </w:r>
          </w:p>
        </w:tc>
      </w:tr>
      <w:tr w:rsidR="00A84748" w:rsidRPr="00DD051D" w14:paraId="7317DA40" w14:textId="77777777" w:rsidTr="00A84748">
        <w:tc>
          <w:tcPr>
            <w:tcW w:w="4162" w:type="dxa"/>
            <w:tcBorders>
              <w:top w:val="single" w:sz="4" w:space="0" w:color="000000"/>
              <w:left w:val="single" w:sz="4" w:space="0" w:color="000000"/>
              <w:bottom w:val="single" w:sz="4" w:space="0" w:color="000000"/>
            </w:tcBorders>
            <w:shd w:val="clear" w:color="auto" w:fill="auto"/>
            <w:vAlign w:val="center"/>
          </w:tcPr>
          <w:p w14:paraId="3CE8DFE1" w14:textId="77777777" w:rsidR="00A84748" w:rsidRPr="00DD051D" w:rsidRDefault="00A84748" w:rsidP="00A84748">
            <w:pPr>
              <w:pStyle w:val="Table"/>
            </w:pPr>
            <w:r w:rsidRPr="00DD051D">
              <w:t>ОГКУ «ЦСВ»</w:t>
            </w:r>
          </w:p>
        </w:tc>
        <w:tc>
          <w:tcPr>
            <w:tcW w:w="1843" w:type="dxa"/>
            <w:tcBorders>
              <w:top w:val="single" w:sz="4" w:space="0" w:color="000000"/>
              <w:left w:val="single" w:sz="4" w:space="0" w:color="000000"/>
              <w:bottom w:val="single" w:sz="4" w:space="0" w:color="000000"/>
            </w:tcBorders>
            <w:shd w:val="clear" w:color="auto" w:fill="auto"/>
            <w:vAlign w:val="center"/>
          </w:tcPr>
          <w:p w14:paraId="4CE1934E" w14:textId="77777777" w:rsidR="00A84748" w:rsidRPr="00DD051D" w:rsidRDefault="00A84748" w:rsidP="00A84748">
            <w:pPr>
              <w:pStyle w:val="Table"/>
            </w:pPr>
            <w:proofErr w:type="spellStart"/>
            <w:r w:rsidRPr="00DD051D">
              <w:t>г.Кострома</w:t>
            </w:r>
            <w:proofErr w:type="spellEnd"/>
            <w:r w:rsidRPr="00DD051D">
              <w:t xml:space="preserve">, </w:t>
            </w:r>
            <w:proofErr w:type="spellStart"/>
            <w:r w:rsidRPr="00DD051D">
              <w:t>ул.Советская</w:t>
            </w:r>
            <w:proofErr w:type="spellEnd"/>
            <w:r w:rsidRPr="00DD051D">
              <w:t>, 123</w:t>
            </w:r>
          </w:p>
        </w:tc>
        <w:tc>
          <w:tcPr>
            <w:tcW w:w="1701" w:type="dxa"/>
            <w:tcBorders>
              <w:top w:val="single" w:sz="4" w:space="0" w:color="000000"/>
              <w:left w:val="single" w:sz="4" w:space="0" w:color="000000"/>
              <w:bottom w:val="single" w:sz="4" w:space="0" w:color="000000"/>
            </w:tcBorders>
            <w:shd w:val="clear" w:color="auto" w:fill="auto"/>
            <w:vAlign w:val="center"/>
          </w:tcPr>
          <w:p w14:paraId="04DCE5A4" w14:textId="77777777" w:rsidR="00A84748" w:rsidRPr="00DD051D" w:rsidRDefault="00A84748" w:rsidP="00A84748">
            <w:pPr>
              <w:pStyle w:val="Table"/>
            </w:pPr>
            <w:r w:rsidRPr="00DD051D">
              <w:t>(4942) 429601</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6270F0" w14:textId="77777777" w:rsidR="00A84748" w:rsidRPr="00DD051D" w:rsidRDefault="00A84748" w:rsidP="00A84748">
            <w:pPr>
              <w:pStyle w:val="Table"/>
            </w:pPr>
            <w:r w:rsidRPr="00DD051D">
              <w:t>Понедельник – пятница с 8-00 до 17-00</w:t>
            </w:r>
          </w:p>
          <w:p w14:paraId="40936F0B" w14:textId="77777777" w:rsidR="00A84748" w:rsidRPr="00DD051D" w:rsidRDefault="00A84748" w:rsidP="00A84748">
            <w:pPr>
              <w:pStyle w:val="Table"/>
            </w:pPr>
          </w:p>
        </w:tc>
      </w:tr>
      <w:tr w:rsidR="00A84748" w:rsidRPr="00DD051D" w14:paraId="2F57D871" w14:textId="77777777" w:rsidTr="00A84748">
        <w:tc>
          <w:tcPr>
            <w:tcW w:w="4162" w:type="dxa"/>
            <w:tcBorders>
              <w:top w:val="single" w:sz="4" w:space="0" w:color="000000"/>
              <w:left w:val="single" w:sz="4" w:space="0" w:color="000000"/>
              <w:bottom w:val="single" w:sz="4" w:space="0" w:color="000000"/>
            </w:tcBorders>
            <w:shd w:val="clear" w:color="auto" w:fill="auto"/>
            <w:vAlign w:val="center"/>
          </w:tcPr>
          <w:p w14:paraId="751CC09C" w14:textId="77777777" w:rsidR="00A84748" w:rsidRPr="00DD051D" w:rsidRDefault="00A84748" w:rsidP="00A84748">
            <w:pPr>
              <w:pStyle w:val="Table"/>
            </w:pPr>
            <w:r w:rsidRPr="00DD051D">
              <w:t>ОГКУ «МФЦ»</w:t>
            </w:r>
          </w:p>
        </w:tc>
        <w:tc>
          <w:tcPr>
            <w:tcW w:w="1843" w:type="dxa"/>
            <w:tcBorders>
              <w:top w:val="single" w:sz="4" w:space="0" w:color="000000"/>
              <w:left w:val="single" w:sz="4" w:space="0" w:color="000000"/>
              <w:bottom w:val="single" w:sz="4" w:space="0" w:color="000000"/>
            </w:tcBorders>
            <w:shd w:val="clear" w:color="auto" w:fill="auto"/>
            <w:vAlign w:val="center"/>
          </w:tcPr>
          <w:p w14:paraId="6B160825" w14:textId="77777777" w:rsidR="00A84748" w:rsidRPr="00DD051D" w:rsidRDefault="00A84748" w:rsidP="00A84748">
            <w:pPr>
              <w:pStyle w:val="Table"/>
            </w:pPr>
            <w:proofErr w:type="spellStart"/>
            <w:r w:rsidRPr="00DD051D">
              <w:t>Г.Кострома</w:t>
            </w:r>
            <w:proofErr w:type="spellEnd"/>
            <w:r w:rsidRPr="00DD051D">
              <w:t xml:space="preserve">, </w:t>
            </w:r>
            <w:proofErr w:type="spellStart"/>
            <w:r w:rsidRPr="00DD051D">
              <w:t>ул.Калиновская</w:t>
            </w:r>
            <w:proofErr w:type="spellEnd"/>
            <w:r w:rsidRPr="00DD051D">
              <w:t>, 38</w:t>
            </w:r>
          </w:p>
          <w:p w14:paraId="47436DCD" w14:textId="77777777" w:rsidR="00A84748" w:rsidRPr="00467068" w:rsidRDefault="00A84748" w:rsidP="00A84748">
            <w:pPr>
              <w:pStyle w:val="Table"/>
            </w:pPr>
            <w:r w:rsidRPr="00467068">
              <w:t>www.</w:t>
            </w:r>
            <w:hyperlink r:id="rId30" w:history="1">
              <w:r w:rsidRPr="00467068">
                <w:t>mfc44.ru</w:t>
              </w:r>
            </w:hyperlink>
          </w:p>
        </w:tc>
        <w:tc>
          <w:tcPr>
            <w:tcW w:w="1701" w:type="dxa"/>
            <w:tcBorders>
              <w:top w:val="single" w:sz="4" w:space="0" w:color="000000"/>
              <w:left w:val="single" w:sz="4" w:space="0" w:color="000000"/>
              <w:bottom w:val="single" w:sz="4" w:space="0" w:color="000000"/>
            </w:tcBorders>
            <w:shd w:val="clear" w:color="auto" w:fill="auto"/>
            <w:vAlign w:val="center"/>
          </w:tcPr>
          <w:p w14:paraId="00D81CC8" w14:textId="77777777" w:rsidR="00A84748" w:rsidRPr="00DD051D" w:rsidRDefault="00A84748" w:rsidP="00A84748">
            <w:pPr>
              <w:pStyle w:val="Table"/>
            </w:pPr>
            <w:r w:rsidRPr="00DD051D">
              <w:t>(4942) 620550</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4C6D2" w14:textId="77777777" w:rsidR="00A84748" w:rsidRPr="00DD051D" w:rsidRDefault="00A84748" w:rsidP="00A84748">
            <w:pPr>
              <w:pStyle w:val="Table"/>
            </w:pPr>
            <w:r w:rsidRPr="00DD051D">
              <w:t>Понедельник – пятница с 8-00 до 19-00;</w:t>
            </w:r>
          </w:p>
          <w:p w14:paraId="66DC5FE6" w14:textId="77777777" w:rsidR="00A84748" w:rsidRPr="00DD051D" w:rsidRDefault="00A84748" w:rsidP="00A84748">
            <w:pPr>
              <w:pStyle w:val="Table"/>
            </w:pPr>
            <w:r w:rsidRPr="00DD051D">
              <w:t>Суббота с 8-00 до 13-00</w:t>
            </w:r>
          </w:p>
        </w:tc>
      </w:tr>
      <w:tr w:rsidR="00A84748" w:rsidRPr="00DD051D" w14:paraId="78DDDF74" w14:textId="77777777" w:rsidTr="00A84748">
        <w:tc>
          <w:tcPr>
            <w:tcW w:w="4162" w:type="dxa"/>
            <w:tcBorders>
              <w:top w:val="single" w:sz="4" w:space="0" w:color="000000"/>
              <w:left w:val="single" w:sz="4" w:space="0" w:color="000000"/>
              <w:bottom w:val="single" w:sz="4" w:space="0" w:color="000000"/>
            </w:tcBorders>
            <w:shd w:val="clear" w:color="auto" w:fill="auto"/>
            <w:vAlign w:val="center"/>
          </w:tcPr>
          <w:p w14:paraId="58173161" w14:textId="77777777" w:rsidR="00A84748" w:rsidRPr="00DD051D" w:rsidRDefault="00A84748" w:rsidP="00A84748">
            <w:pPr>
              <w:pStyle w:val="Table"/>
            </w:pPr>
            <w:r w:rsidRPr="00DD051D">
              <w:t>Филиал ОГКУ «ЦСВ» по Антроповскому р-ну</w:t>
            </w:r>
          </w:p>
        </w:tc>
        <w:tc>
          <w:tcPr>
            <w:tcW w:w="1843" w:type="dxa"/>
            <w:tcBorders>
              <w:top w:val="single" w:sz="4" w:space="0" w:color="000000"/>
              <w:left w:val="single" w:sz="4" w:space="0" w:color="000000"/>
              <w:bottom w:val="single" w:sz="4" w:space="0" w:color="000000"/>
            </w:tcBorders>
            <w:shd w:val="clear" w:color="auto" w:fill="auto"/>
            <w:vAlign w:val="center"/>
          </w:tcPr>
          <w:p w14:paraId="0CCE3746" w14:textId="77777777" w:rsidR="00A84748" w:rsidRPr="00DD051D" w:rsidRDefault="00A84748" w:rsidP="00A84748">
            <w:pPr>
              <w:pStyle w:val="Table"/>
            </w:pPr>
            <w:proofErr w:type="gramStart"/>
            <w:r w:rsidRPr="00DD051D">
              <w:t xml:space="preserve">157260,  </w:t>
            </w:r>
            <w:proofErr w:type="spellStart"/>
            <w:r w:rsidRPr="00DD051D">
              <w:t>п.Антропово</w:t>
            </w:r>
            <w:proofErr w:type="spellEnd"/>
            <w:proofErr w:type="gramEnd"/>
            <w:r w:rsidRPr="00DD051D">
              <w:t xml:space="preserve">, </w:t>
            </w:r>
            <w:proofErr w:type="spellStart"/>
            <w:r w:rsidRPr="00DD051D">
              <w:t>ул.Октябрьская</w:t>
            </w:r>
            <w:proofErr w:type="spellEnd"/>
            <w:r w:rsidRPr="00DD051D">
              <w:t>, д.12</w:t>
            </w:r>
          </w:p>
        </w:tc>
        <w:tc>
          <w:tcPr>
            <w:tcW w:w="1701" w:type="dxa"/>
            <w:tcBorders>
              <w:top w:val="single" w:sz="4" w:space="0" w:color="000000"/>
              <w:left w:val="single" w:sz="4" w:space="0" w:color="000000"/>
              <w:bottom w:val="single" w:sz="4" w:space="0" w:color="000000"/>
            </w:tcBorders>
            <w:shd w:val="clear" w:color="auto" w:fill="auto"/>
            <w:vAlign w:val="center"/>
          </w:tcPr>
          <w:p w14:paraId="5E2B3485" w14:textId="77777777" w:rsidR="00A84748" w:rsidRPr="00DD051D" w:rsidRDefault="00A84748" w:rsidP="00A84748">
            <w:pPr>
              <w:pStyle w:val="Table"/>
            </w:pPr>
            <w:r w:rsidRPr="00DD051D">
              <w:t>8(49430)-3-53-06</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8AC615" w14:textId="77777777" w:rsidR="00A84748" w:rsidRPr="00DD051D" w:rsidRDefault="00A84748" w:rsidP="00A84748">
            <w:pPr>
              <w:pStyle w:val="Table"/>
            </w:pPr>
            <w:r w:rsidRPr="00DD051D">
              <w:t>Понедельник – пятница с 8-00 до 17-00</w:t>
            </w:r>
          </w:p>
        </w:tc>
      </w:tr>
      <w:tr w:rsidR="00A84748" w:rsidRPr="00DD051D" w14:paraId="2BA4C7B0" w14:textId="77777777" w:rsidTr="00A84748">
        <w:tc>
          <w:tcPr>
            <w:tcW w:w="4162" w:type="dxa"/>
            <w:tcBorders>
              <w:top w:val="single" w:sz="4" w:space="0" w:color="000000"/>
              <w:left w:val="single" w:sz="4" w:space="0" w:color="000000"/>
              <w:bottom w:val="single" w:sz="4" w:space="0" w:color="000000"/>
            </w:tcBorders>
            <w:shd w:val="clear" w:color="auto" w:fill="auto"/>
            <w:vAlign w:val="center"/>
          </w:tcPr>
          <w:p w14:paraId="72D25E72" w14:textId="77777777" w:rsidR="00A84748" w:rsidRPr="00DD051D" w:rsidRDefault="00A84748" w:rsidP="00A84748">
            <w:pPr>
              <w:pStyle w:val="Table"/>
            </w:pPr>
            <w:r w:rsidRPr="00DD051D">
              <w:t>Филиал ОГКУ «ЦСВ» по Межевскому  р-ну</w:t>
            </w:r>
          </w:p>
        </w:tc>
        <w:tc>
          <w:tcPr>
            <w:tcW w:w="1843" w:type="dxa"/>
            <w:tcBorders>
              <w:top w:val="single" w:sz="4" w:space="0" w:color="000000"/>
              <w:left w:val="single" w:sz="4" w:space="0" w:color="000000"/>
              <w:bottom w:val="single" w:sz="4" w:space="0" w:color="000000"/>
            </w:tcBorders>
            <w:shd w:val="clear" w:color="auto" w:fill="auto"/>
            <w:vAlign w:val="center"/>
          </w:tcPr>
          <w:p w14:paraId="0B7E3E9E" w14:textId="77777777" w:rsidR="00A84748" w:rsidRPr="00DD051D" w:rsidRDefault="00A84748" w:rsidP="00A84748">
            <w:pPr>
              <w:pStyle w:val="Table"/>
            </w:pPr>
            <w:r w:rsidRPr="00DD051D">
              <w:t xml:space="preserve">157420, </w:t>
            </w:r>
            <w:proofErr w:type="spellStart"/>
            <w:r w:rsidRPr="00DD051D">
              <w:t>с.Георгиевское</w:t>
            </w:r>
            <w:proofErr w:type="spellEnd"/>
            <w:r w:rsidRPr="00DD051D">
              <w:t xml:space="preserve">, </w:t>
            </w:r>
            <w:proofErr w:type="spellStart"/>
            <w:r w:rsidRPr="00DD051D">
              <w:t>ул.Колхозная</w:t>
            </w:r>
            <w:proofErr w:type="spellEnd"/>
            <w:r w:rsidRPr="00DD051D">
              <w:t>, д.6</w:t>
            </w:r>
          </w:p>
        </w:tc>
        <w:tc>
          <w:tcPr>
            <w:tcW w:w="1701" w:type="dxa"/>
            <w:tcBorders>
              <w:top w:val="single" w:sz="4" w:space="0" w:color="000000"/>
              <w:left w:val="single" w:sz="4" w:space="0" w:color="000000"/>
              <w:bottom w:val="single" w:sz="4" w:space="0" w:color="000000"/>
            </w:tcBorders>
            <w:shd w:val="clear" w:color="auto" w:fill="auto"/>
            <w:vAlign w:val="center"/>
          </w:tcPr>
          <w:p w14:paraId="0534E8FA" w14:textId="77777777" w:rsidR="00A84748" w:rsidRPr="00DD051D" w:rsidRDefault="00A84748" w:rsidP="00A84748">
            <w:pPr>
              <w:pStyle w:val="Table"/>
            </w:pPr>
            <w:r w:rsidRPr="00DD051D">
              <w:t>8(49447)-5-22-85</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A6D6D" w14:textId="77777777" w:rsidR="00A84748" w:rsidRPr="00DD051D" w:rsidRDefault="00A84748" w:rsidP="00A84748">
            <w:pPr>
              <w:pStyle w:val="Table"/>
            </w:pPr>
            <w:r w:rsidRPr="00DD051D">
              <w:t>Понедельник – пятница с 8-00 до 17-00</w:t>
            </w:r>
          </w:p>
        </w:tc>
      </w:tr>
      <w:tr w:rsidR="00A84748" w:rsidRPr="00DD051D" w14:paraId="0E839186" w14:textId="77777777" w:rsidTr="00A84748">
        <w:tc>
          <w:tcPr>
            <w:tcW w:w="4162" w:type="dxa"/>
            <w:tcBorders>
              <w:top w:val="single" w:sz="4" w:space="0" w:color="000000"/>
              <w:left w:val="single" w:sz="4" w:space="0" w:color="000000"/>
              <w:bottom w:val="single" w:sz="4" w:space="0" w:color="000000"/>
            </w:tcBorders>
            <w:shd w:val="clear" w:color="auto" w:fill="auto"/>
            <w:vAlign w:val="center"/>
          </w:tcPr>
          <w:p w14:paraId="6B8D83A6" w14:textId="77777777" w:rsidR="00A84748" w:rsidRPr="00DD051D" w:rsidRDefault="00A84748" w:rsidP="00A84748">
            <w:pPr>
              <w:pStyle w:val="Table"/>
            </w:pPr>
            <w:r w:rsidRPr="00DD051D">
              <w:t xml:space="preserve">Филиал ОГКУ «ЦСВ» по </w:t>
            </w:r>
            <w:proofErr w:type="spellStart"/>
            <w:r w:rsidRPr="00DD051D">
              <w:t>г.Буй</w:t>
            </w:r>
            <w:proofErr w:type="spellEnd"/>
            <w:r w:rsidRPr="00DD051D">
              <w:t xml:space="preserve"> и </w:t>
            </w:r>
            <w:proofErr w:type="gramStart"/>
            <w:r w:rsidRPr="00DD051D">
              <w:t>Буйскому  р</w:t>
            </w:r>
            <w:proofErr w:type="gramEnd"/>
            <w:r w:rsidRPr="00DD051D">
              <w:t>-ну</w:t>
            </w:r>
          </w:p>
        </w:tc>
        <w:tc>
          <w:tcPr>
            <w:tcW w:w="1843" w:type="dxa"/>
            <w:tcBorders>
              <w:top w:val="single" w:sz="4" w:space="0" w:color="000000"/>
              <w:left w:val="single" w:sz="4" w:space="0" w:color="000000"/>
              <w:bottom w:val="single" w:sz="4" w:space="0" w:color="000000"/>
            </w:tcBorders>
            <w:shd w:val="clear" w:color="auto" w:fill="auto"/>
            <w:vAlign w:val="center"/>
          </w:tcPr>
          <w:p w14:paraId="2F0079E8" w14:textId="77777777" w:rsidR="00A84748" w:rsidRPr="00DD051D" w:rsidRDefault="00A84748" w:rsidP="00A84748">
            <w:pPr>
              <w:pStyle w:val="Table"/>
            </w:pPr>
            <w:proofErr w:type="gramStart"/>
            <w:r w:rsidRPr="00DD051D">
              <w:t>157040,  г.</w:t>
            </w:r>
            <w:proofErr w:type="gramEnd"/>
            <w:r w:rsidRPr="00DD051D">
              <w:t xml:space="preserve"> Буй, </w:t>
            </w:r>
            <w:proofErr w:type="spellStart"/>
            <w:r w:rsidRPr="00DD051D">
              <w:t>ул.Ленина</w:t>
            </w:r>
            <w:proofErr w:type="spellEnd"/>
            <w:r w:rsidRPr="00DD051D">
              <w:t>, 3</w:t>
            </w:r>
          </w:p>
        </w:tc>
        <w:tc>
          <w:tcPr>
            <w:tcW w:w="1701" w:type="dxa"/>
            <w:tcBorders>
              <w:top w:val="single" w:sz="4" w:space="0" w:color="000000"/>
              <w:left w:val="single" w:sz="4" w:space="0" w:color="000000"/>
              <w:bottom w:val="single" w:sz="4" w:space="0" w:color="000000"/>
            </w:tcBorders>
            <w:shd w:val="clear" w:color="auto" w:fill="auto"/>
            <w:vAlign w:val="center"/>
          </w:tcPr>
          <w:p w14:paraId="405183D6" w14:textId="77777777" w:rsidR="00A84748" w:rsidRPr="00DD051D" w:rsidRDefault="00A84748" w:rsidP="00A84748">
            <w:pPr>
              <w:pStyle w:val="Table"/>
            </w:pPr>
            <w:r w:rsidRPr="00DD051D">
              <w:t>8(49435)-4-18-16</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3B7852" w14:textId="77777777" w:rsidR="00A84748" w:rsidRPr="00DD051D" w:rsidRDefault="00A84748" w:rsidP="00A84748">
            <w:pPr>
              <w:pStyle w:val="Table"/>
            </w:pPr>
            <w:r w:rsidRPr="00DD051D">
              <w:t>Понедельник – пятница с 8-00 до 17-00</w:t>
            </w:r>
          </w:p>
        </w:tc>
      </w:tr>
      <w:tr w:rsidR="00A84748" w:rsidRPr="00DD051D" w14:paraId="030A03B7" w14:textId="77777777" w:rsidTr="00A84748">
        <w:tc>
          <w:tcPr>
            <w:tcW w:w="4162" w:type="dxa"/>
            <w:tcBorders>
              <w:top w:val="single" w:sz="4" w:space="0" w:color="000000"/>
              <w:left w:val="single" w:sz="4" w:space="0" w:color="000000"/>
              <w:bottom w:val="single" w:sz="4" w:space="0" w:color="000000"/>
            </w:tcBorders>
            <w:shd w:val="clear" w:color="auto" w:fill="auto"/>
            <w:vAlign w:val="center"/>
          </w:tcPr>
          <w:p w14:paraId="687269D7" w14:textId="77777777" w:rsidR="00A84748" w:rsidRPr="00DD051D" w:rsidRDefault="00A84748" w:rsidP="00A84748">
            <w:pPr>
              <w:pStyle w:val="Table"/>
            </w:pPr>
            <w:r w:rsidRPr="00DD051D">
              <w:t>Филиал ОГКУ «ЦСВ» по г. Волгореченск</w:t>
            </w:r>
          </w:p>
        </w:tc>
        <w:tc>
          <w:tcPr>
            <w:tcW w:w="1843" w:type="dxa"/>
            <w:tcBorders>
              <w:top w:val="single" w:sz="4" w:space="0" w:color="000000"/>
              <w:left w:val="single" w:sz="4" w:space="0" w:color="000000"/>
              <w:bottom w:val="single" w:sz="4" w:space="0" w:color="000000"/>
            </w:tcBorders>
            <w:shd w:val="clear" w:color="auto" w:fill="auto"/>
            <w:vAlign w:val="center"/>
          </w:tcPr>
          <w:p w14:paraId="085344BC" w14:textId="77777777" w:rsidR="00A84748" w:rsidRPr="00DD051D" w:rsidRDefault="00A84748" w:rsidP="00A84748">
            <w:pPr>
              <w:pStyle w:val="Table"/>
            </w:pPr>
            <w:proofErr w:type="gramStart"/>
            <w:r w:rsidRPr="00DD051D">
              <w:t xml:space="preserve">156901,  </w:t>
            </w:r>
            <w:proofErr w:type="spellStart"/>
            <w:r w:rsidRPr="00DD051D">
              <w:t>г.Волгореченск</w:t>
            </w:r>
            <w:proofErr w:type="spellEnd"/>
            <w:proofErr w:type="gramEnd"/>
            <w:r w:rsidRPr="00DD051D">
              <w:t xml:space="preserve">, </w:t>
            </w:r>
            <w:proofErr w:type="spellStart"/>
            <w:r w:rsidRPr="00DD051D">
              <w:t>ул.им.Ленинского</w:t>
            </w:r>
            <w:proofErr w:type="spellEnd"/>
            <w:r w:rsidRPr="00DD051D">
              <w:t xml:space="preserve"> Комсомола, д.59а</w:t>
            </w:r>
          </w:p>
        </w:tc>
        <w:tc>
          <w:tcPr>
            <w:tcW w:w="1701" w:type="dxa"/>
            <w:tcBorders>
              <w:top w:val="single" w:sz="4" w:space="0" w:color="000000"/>
              <w:left w:val="single" w:sz="4" w:space="0" w:color="000000"/>
              <w:bottom w:val="single" w:sz="4" w:space="0" w:color="000000"/>
            </w:tcBorders>
            <w:shd w:val="clear" w:color="auto" w:fill="auto"/>
            <w:vAlign w:val="center"/>
          </w:tcPr>
          <w:p w14:paraId="7D809BC9" w14:textId="77777777" w:rsidR="00A84748" w:rsidRPr="00DD051D" w:rsidRDefault="00A84748" w:rsidP="00A84748">
            <w:pPr>
              <w:pStyle w:val="Table"/>
            </w:pPr>
            <w:r w:rsidRPr="00DD051D">
              <w:t>8(49453)-3-14-08</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576C3" w14:textId="77777777" w:rsidR="00A84748" w:rsidRPr="00DD051D" w:rsidRDefault="00A84748" w:rsidP="00A84748">
            <w:pPr>
              <w:pStyle w:val="Table"/>
            </w:pPr>
            <w:r w:rsidRPr="00DD051D">
              <w:t>Понедельник – пятница с 8-00 до 17-00</w:t>
            </w:r>
          </w:p>
        </w:tc>
      </w:tr>
      <w:tr w:rsidR="00A84748" w:rsidRPr="00DD051D" w14:paraId="527DCCB4" w14:textId="77777777" w:rsidTr="00A84748">
        <w:tc>
          <w:tcPr>
            <w:tcW w:w="4162" w:type="dxa"/>
            <w:tcBorders>
              <w:top w:val="single" w:sz="4" w:space="0" w:color="000000"/>
              <w:left w:val="single" w:sz="4" w:space="0" w:color="000000"/>
              <w:bottom w:val="single" w:sz="4" w:space="0" w:color="000000"/>
            </w:tcBorders>
            <w:shd w:val="clear" w:color="auto" w:fill="auto"/>
            <w:vAlign w:val="center"/>
          </w:tcPr>
          <w:p w14:paraId="323D3409" w14:textId="77777777" w:rsidR="00A84748" w:rsidRPr="00DD051D" w:rsidRDefault="00A84748" w:rsidP="00A84748">
            <w:pPr>
              <w:pStyle w:val="Table"/>
            </w:pPr>
            <w:r w:rsidRPr="00DD051D">
              <w:t>Филиал ОГКУ «ЦСВ» по Вохомскому р-ну</w:t>
            </w:r>
          </w:p>
        </w:tc>
        <w:tc>
          <w:tcPr>
            <w:tcW w:w="1843" w:type="dxa"/>
            <w:tcBorders>
              <w:top w:val="single" w:sz="4" w:space="0" w:color="000000"/>
              <w:left w:val="single" w:sz="4" w:space="0" w:color="000000"/>
              <w:bottom w:val="single" w:sz="4" w:space="0" w:color="000000"/>
            </w:tcBorders>
            <w:shd w:val="clear" w:color="auto" w:fill="auto"/>
            <w:vAlign w:val="center"/>
          </w:tcPr>
          <w:p w14:paraId="71020BB8" w14:textId="77777777" w:rsidR="00A84748" w:rsidRPr="00DD051D" w:rsidRDefault="00A84748" w:rsidP="00A84748">
            <w:pPr>
              <w:pStyle w:val="Table"/>
            </w:pPr>
            <w:r w:rsidRPr="00DD051D">
              <w:t xml:space="preserve">157760, п. Вохма, </w:t>
            </w:r>
            <w:proofErr w:type="spellStart"/>
            <w:r w:rsidRPr="00DD051D">
              <w:t>ул</w:t>
            </w:r>
            <w:proofErr w:type="spellEnd"/>
            <w:r w:rsidRPr="00DD051D">
              <w:t xml:space="preserve"> Советская, д.39а</w:t>
            </w:r>
          </w:p>
        </w:tc>
        <w:tc>
          <w:tcPr>
            <w:tcW w:w="1701" w:type="dxa"/>
            <w:tcBorders>
              <w:top w:val="single" w:sz="4" w:space="0" w:color="000000"/>
              <w:left w:val="single" w:sz="4" w:space="0" w:color="000000"/>
              <w:bottom w:val="single" w:sz="4" w:space="0" w:color="000000"/>
            </w:tcBorders>
            <w:shd w:val="clear" w:color="auto" w:fill="auto"/>
            <w:vAlign w:val="center"/>
          </w:tcPr>
          <w:p w14:paraId="76888980" w14:textId="77777777" w:rsidR="00A84748" w:rsidRPr="00DD051D" w:rsidRDefault="00A84748" w:rsidP="00A84748">
            <w:pPr>
              <w:pStyle w:val="Table"/>
            </w:pPr>
            <w:r w:rsidRPr="00DD051D">
              <w:t>8(49450)-2-22-68</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FF6D9" w14:textId="77777777" w:rsidR="00A84748" w:rsidRPr="00DD051D" w:rsidRDefault="00A84748" w:rsidP="00A84748">
            <w:pPr>
              <w:pStyle w:val="Table"/>
            </w:pPr>
            <w:r w:rsidRPr="00DD051D">
              <w:t>Понедельник – пятница с 8-00 до 17-00</w:t>
            </w:r>
          </w:p>
        </w:tc>
      </w:tr>
      <w:tr w:rsidR="00A84748" w:rsidRPr="00DD051D" w14:paraId="0756B5BD" w14:textId="77777777" w:rsidTr="00A84748">
        <w:tc>
          <w:tcPr>
            <w:tcW w:w="4162" w:type="dxa"/>
            <w:tcBorders>
              <w:top w:val="single" w:sz="4" w:space="0" w:color="000000"/>
              <w:left w:val="single" w:sz="4" w:space="0" w:color="000000"/>
              <w:bottom w:val="single" w:sz="4" w:space="0" w:color="000000"/>
            </w:tcBorders>
            <w:shd w:val="clear" w:color="auto" w:fill="auto"/>
            <w:vAlign w:val="center"/>
          </w:tcPr>
          <w:p w14:paraId="3F23088E" w14:textId="77777777" w:rsidR="00A84748" w:rsidRPr="00DD051D" w:rsidRDefault="00A84748" w:rsidP="00A84748">
            <w:pPr>
              <w:pStyle w:val="Table"/>
            </w:pPr>
            <w:r w:rsidRPr="00DD051D">
              <w:t xml:space="preserve">Филиал ОГКУ «ЦСВ» по </w:t>
            </w:r>
            <w:proofErr w:type="spellStart"/>
            <w:r w:rsidRPr="00DD051D">
              <w:t>г.Галич</w:t>
            </w:r>
            <w:proofErr w:type="spellEnd"/>
            <w:r w:rsidRPr="00DD051D">
              <w:t xml:space="preserve"> и Галичскому р-ну</w:t>
            </w:r>
          </w:p>
        </w:tc>
        <w:tc>
          <w:tcPr>
            <w:tcW w:w="1843" w:type="dxa"/>
            <w:tcBorders>
              <w:top w:val="single" w:sz="4" w:space="0" w:color="000000"/>
              <w:left w:val="single" w:sz="4" w:space="0" w:color="000000"/>
              <w:bottom w:val="single" w:sz="4" w:space="0" w:color="000000"/>
            </w:tcBorders>
            <w:shd w:val="clear" w:color="auto" w:fill="auto"/>
            <w:vAlign w:val="center"/>
          </w:tcPr>
          <w:p w14:paraId="3E0C1065" w14:textId="77777777" w:rsidR="00A84748" w:rsidRPr="00DD051D" w:rsidRDefault="00A84748" w:rsidP="00A84748">
            <w:pPr>
              <w:pStyle w:val="Table"/>
            </w:pPr>
            <w:r w:rsidRPr="00DD051D">
              <w:t>157201, г. Галич, ул. Свободы, д.17</w:t>
            </w:r>
          </w:p>
        </w:tc>
        <w:tc>
          <w:tcPr>
            <w:tcW w:w="1701" w:type="dxa"/>
            <w:tcBorders>
              <w:top w:val="single" w:sz="4" w:space="0" w:color="000000"/>
              <w:left w:val="single" w:sz="4" w:space="0" w:color="000000"/>
              <w:bottom w:val="single" w:sz="4" w:space="0" w:color="000000"/>
            </w:tcBorders>
            <w:shd w:val="clear" w:color="auto" w:fill="auto"/>
            <w:vAlign w:val="center"/>
          </w:tcPr>
          <w:p w14:paraId="6FDDC03D" w14:textId="77777777" w:rsidR="00A84748" w:rsidRPr="00DD051D" w:rsidRDefault="00A84748" w:rsidP="00A84748">
            <w:pPr>
              <w:pStyle w:val="Table"/>
            </w:pPr>
            <w:r w:rsidRPr="00DD051D">
              <w:t>8(49437)-2-19-31</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24E44A" w14:textId="77777777" w:rsidR="00A84748" w:rsidRPr="00DD051D" w:rsidRDefault="00A84748" w:rsidP="00A84748">
            <w:pPr>
              <w:pStyle w:val="Table"/>
            </w:pPr>
            <w:r w:rsidRPr="00DD051D">
              <w:t>Понедельник – пятница с 8-00 до 17-00</w:t>
            </w:r>
          </w:p>
        </w:tc>
      </w:tr>
      <w:tr w:rsidR="00A84748" w:rsidRPr="00DD051D" w14:paraId="0001AAFE" w14:textId="77777777" w:rsidTr="00A84748">
        <w:tc>
          <w:tcPr>
            <w:tcW w:w="4162" w:type="dxa"/>
            <w:tcBorders>
              <w:top w:val="single" w:sz="4" w:space="0" w:color="000000"/>
              <w:left w:val="single" w:sz="4" w:space="0" w:color="000000"/>
              <w:bottom w:val="single" w:sz="4" w:space="0" w:color="000000"/>
            </w:tcBorders>
            <w:shd w:val="clear" w:color="auto" w:fill="auto"/>
            <w:vAlign w:val="center"/>
          </w:tcPr>
          <w:p w14:paraId="2486D8BF" w14:textId="77777777" w:rsidR="00A84748" w:rsidRPr="00DD051D" w:rsidRDefault="00A84748" w:rsidP="00A84748">
            <w:pPr>
              <w:pStyle w:val="Table"/>
            </w:pPr>
            <w:r w:rsidRPr="00DD051D">
              <w:t>Филиал ОГКУ «ЦСВ» по Кадыйскому р-ну</w:t>
            </w:r>
          </w:p>
        </w:tc>
        <w:tc>
          <w:tcPr>
            <w:tcW w:w="1843" w:type="dxa"/>
            <w:tcBorders>
              <w:top w:val="single" w:sz="4" w:space="0" w:color="000000"/>
              <w:left w:val="single" w:sz="4" w:space="0" w:color="000000"/>
              <w:bottom w:val="single" w:sz="4" w:space="0" w:color="000000"/>
            </w:tcBorders>
            <w:shd w:val="clear" w:color="auto" w:fill="auto"/>
            <w:vAlign w:val="center"/>
          </w:tcPr>
          <w:p w14:paraId="6435DCFE" w14:textId="77777777" w:rsidR="00A84748" w:rsidRPr="00DD051D" w:rsidRDefault="00A84748" w:rsidP="00A84748">
            <w:pPr>
              <w:pStyle w:val="Table"/>
            </w:pPr>
            <w:r w:rsidRPr="00DD051D">
              <w:t xml:space="preserve">157980, п. </w:t>
            </w:r>
            <w:proofErr w:type="spellStart"/>
            <w:r w:rsidRPr="00DD051D">
              <w:t>Кадый</w:t>
            </w:r>
            <w:proofErr w:type="spellEnd"/>
            <w:r w:rsidRPr="00DD051D">
              <w:t xml:space="preserve">, </w:t>
            </w:r>
            <w:proofErr w:type="spellStart"/>
            <w:r w:rsidRPr="00DD051D">
              <w:t>ул.Полянская</w:t>
            </w:r>
            <w:proofErr w:type="spellEnd"/>
            <w:r w:rsidRPr="00DD051D">
              <w:t>, д.1</w:t>
            </w:r>
          </w:p>
        </w:tc>
        <w:tc>
          <w:tcPr>
            <w:tcW w:w="1701" w:type="dxa"/>
            <w:tcBorders>
              <w:top w:val="single" w:sz="4" w:space="0" w:color="000000"/>
              <w:left w:val="single" w:sz="4" w:space="0" w:color="000000"/>
              <w:bottom w:val="single" w:sz="4" w:space="0" w:color="000000"/>
            </w:tcBorders>
            <w:shd w:val="clear" w:color="auto" w:fill="auto"/>
            <w:vAlign w:val="center"/>
          </w:tcPr>
          <w:p w14:paraId="016BF2AA" w14:textId="77777777" w:rsidR="00A84748" w:rsidRPr="00DD051D" w:rsidRDefault="00A84748" w:rsidP="00A84748">
            <w:pPr>
              <w:pStyle w:val="Table"/>
            </w:pPr>
            <w:r w:rsidRPr="00DD051D">
              <w:t>8(49442)-3-95-31</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4916F0" w14:textId="77777777" w:rsidR="00A84748" w:rsidRPr="00DD051D" w:rsidRDefault="00A84748" w:rsidP="00A84748">
            <w:pPr>
              <w:pStyle w:val="Table"/>
            </w:pPr>
            <w:r w:rsidRPr="00DD051D">
              <w:t>Понедельник – пятница с 8-00 до 17-00</w:t>
            </w:r>
          </w:p>
        </w:tc>
      </w:tr>
      <w:tr w:rsidR="00A84748" w:rsidRPr="00DD051D" w14:paraId="0EACD130" w14:textId="77777777" w:rsidTr="00A84748">
        <w:tc>
          <w:tcPr>
            <w:tcW w:w="4162" w:type="dxa"/>
            <w:tcBorders>
              <w:top w:val="single" w:sz="4" w:space="0" w:color="000000"/>
              <w:left w:val="single" w:sz="4" w:space="0" w:color="000000"/>
              <w:bottom w:val="single" w:sz="4" w:space="0" w:color="000000"/>
            </w:tcBorders>
            <w:shd w:val="clear" w:color="auto" w:fill="auto"/>
            <w:vAlign w:val="center"/>
          </w:tcPr>
          <w:p w14:paraId="5B097AEC" w14:textId="77777777" w:rsidR="00A84748" w:rsidRPr="00DD051D" w:rsidRDefault="00A84748" w:rsidP="00A84748">
            <w:pPr>
              <w:pStyle w:val="Table"/>
            </w:pPr>
            <w:r w:rsidRPr="00DD051D">
              <w:t xml:space="preserve">Филиал ОГКУ «ЦСВ» по  </w:t>
            </w:r>
            <w:r w:rsidRPr="00DD051D">
              <w:lastRenderedPageBreak/>
              <w:t>Кологривскому  р-ну</w:t>
            </w:r>
          </w:p>
        </w:tc>
        <w:tc>
          <w:tcPr>
            <w:tcW w:w="1843" w:type="dxa"/>
            <w:tcBorders>
              <w:top w:val="single" w:sz="4" w:space="0" w:color="000000"/>
              <w:left w:val="single" w:sz="4" w:space="0" w:color="000000"/>
              <w:bottom w:val="single" w:sz="4" w:space="0" w:color="000000"/>
            </w:tcBorders>
            <w:shd w:val="clear" w:color="auto" w:fill="auto"/>
            <w:vAlign w:val="center"/>
          </w:tcPr>
          <w:p w14:paraId="15BD8B1D" w14:textId="77777777" w:rsidR="00A84748" w:rsidRPr="00DD051D" w:rsidRDefault="00A84748" w:rsidP="00A84748">
            <w:pPr>
              <w:pStyle w:val="Table"/>
            </w:pPr>
            <w:r w:rsidRPr="00DD051D">
              <w:lastRenderedPageBreak/>
              <w:t xml:space="preserve">157440, </w:t>
            </w:r>
            <w:proofErr w:type="spellStart"/>
            <w:r w:rsidRPr="00DD051D">
              <w:lastRenderedPageBreak/>
              <w:t>г.Кологрив</w:t>
            </w:r>
            <w:proofErr w:type="spellEnd"/>
            <w:r w:rsidRPr="00DD051D">
              <w:t>,</w:t>
            </w:r>
          </w:p>
          <w:p w14:paraId="238E9940" w14:textId="77777777" w:rsidR="00A84748" w:rsidRPr="00DD051D" w:rsidRDefault="00A84748" w:rsidP="00A84748">
            <w:pPr>
              <w:pStyle w:val="Table"/>
            </w:pPr>
            <w:r w:rsidRPr="00DD051D">
              <w:t>ул. Куйбышева, д.7</w:t>
            </w:r>
          </w:p>
        </w:tc>
        <w:tc>
          <w:tcPr>
            <w:tcW w:w="1701" w:type="dxa"/>
            <w:tcBorders>
              <w:top w:val="single" w:sz="4" w:space="0" w:color="000000"/>
              <w:left w:val="single" w:sz="4" w:space="0" w:color="000000"/>
              <w:bottom w:val="single" w:sz="4" w:space="0" w:color="000000"/>
            </w:tcBorders>
            <w:shd w:val="clear" w:color="auto" w:fill="auto"/>
            <w:vAlign w:val="center"/>
          </w:tcPr>
          <w:p w14:paraId="3099EB31" w14:textId="77777777" w:rsidR="00A84748" w:rsidRPr="00DD051D" w:rsidRDefault="00A84748" w:rsidP="00A84748">
            <w:pPr>
              <w:pStyle w:val="Table"/>
            </w:pPr>
            <w:r w:rsidRPr="00DD051D">
              <w:lastRenderedPageBreak/>
              <w:t>8(49443)-4-</w:t>
            </w:r>
            <w:r w:rsidRPr="00DD051D">
              <w:lastRenderedPageBreak/>
              <w:t>27-75</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E08075" w14:textId="77777777" w:rsidR="00A84748" w:rsidRPr="00DD051D" w:rsidRDefault="00A84748" w:rsidP="00A84748">
            <w:pPr>
              <w:pStyle w:val="Table"/>
            </w:pPr>
            <w:r w:rsidRPr="00DD051D">
              <w:lastRenderedPageBreak/>
              <w:t xml:space="preserve">Понедельник – </w:t>
            </w:r>
            <w:r w:rsidRPr="00DD051D">
              <w:lastRenderedPageBreak/>
              <w:t>пятница с 8-00 до 17-00</w:t>
            </w:r>
          </w:p>
        </w:tc>
      </w:tr>
      <w:tr w:rsidR="00A84748" w:rsidRPr="00DD051D" w14:paraId="1F0E094F" w14:textId="77777777" w:rsidTr="00A84748">
        <w:tc>
          <w:tcPr>
            <w:tcW w:w="4162" w:type="dxa"/>
            <w:tcBorders>
              <w:top w:val="single" w:sz="4" w:space="0" w:color="000000"/>
              <w:left w:val="single" w:sz="4" w:space="0" w:color="000000"/>
              <w:bottom w:val="single" w:sz="4" w:space="0" w:color="000000"/>
            </w:tcBorders>
            <w:shd w:val="clear" w:color="auto" w:fill="auto"/>
            <w:vAlign w:val="center"/>
          </w:tcPr>
          <w:p w14:paraId="16E1D942" w14:textId="77777777" w:rsidR="00A84748" w:rsidRPr="00DD051D" w:rsidRDefault="00A84748" w:rsidP="00A84748">
            <w:pPr>
              <w:pStyle w:val="Table"/>
            </w:pPr>
            <w:r w:rsidRPr="00DD051D">
              <w:lastRenderedPageBreak/>
              <w:t>Филиал ОГКУ «</w:t>
            </w:r>
            <w:proofErr w:type="spellStart"/>
            <w:proofErr w:type="gramStart"/>
            <w:r w:rsidRPr="00DD051D">
              <w:t>ЦСВ»по</w:t>
            </w:r>
            <w:proofErr w:type="spellEnd"/>
            <w:proofErr w:type="gramEnd"/>
            <w:r w:rsidRPr="00DD051D">
              <w:t xml:space="preserve">  Красносельскому р-ну</w:t>
            </w:r>
          </w:p>
        </w:tc>
        <w:tc>
          <w:tcPr>
            <w:tcW w:w="1843" w:type="dxa"/>
            <w:tcBorders>
              <w:top w:val="single" w:sz="4" w:space="0" w:color="000000"/>
              <w:left w:val="single" w:sz="4" w:space="0" w:color="000000"/>
              <w:bottom w:val="single" w:sz="4" w:space="0" w:color="000000"/>
            </w:tcBorders>
            <w:shd w:val="clear" w:color="auto" w:fill="auto"/>
            <w:vAlign w:val="center"/>
          </w:tcPr>
          <w:p w14:paraId="71588301" w14:textId="77777777" w:rsidR="00A84748" w:rsidRPr="00DD051D" w:rsidRDefault="00A84748" w:rsidP="00A84748">
            <w:pPr>
              <w:pStyle w:val="Table"/>
            </w:pPr>
            <w:proofErr w:type="gramStart"/>
            <w:r w:rsidRPr="00DD051D">
              <w:t xml:space="preserve">157940,  </w:t>
            </w:r>
            <w:proofErr w:type="spellStart"/>
            <w:r w:rsidRPr="00DD051D">
              <w:t>п.Красное</w:t>
            </w:r>
            <w:proofErr w:type="spellEnd"/>
            <w:proofErr w:type="gramEnd"/>
            <w:r w:rsidRPr="00DD051D">
              <w:t xml:space="preserve"> на Волге,</w:t>
            </w:r>
          </w:p>
          <w:p w14:paraId="6BA6A8E2" w14:textId="77777777" w:rsidR="00A84748" w:rsidRPr="00DD051D" w:rsidRDefault="00A84748" w:rsidP="00A84748">
            <w:pPr>
              <w:pStyle w:val="Table"/>
            </w:pPr>
            <w:r w:rsidRPr="00DD051D">
              <w:t>ул. Красная площадь. д.15</w:t>
            </w:r>
          </w:p>
        </w:tc>
        <w:tc>
          <w:tcPr>
            <w:tcW w:w="1701" w:type="dxa"/>
            <w:tcBorders>
              <w:top w:val="single" w:sz="4" w:space="0" w:color="000000"/>
              <w:left w:val="single" w:sz="4" w:space="0" w:color="000000"/>
              <w:bottom w:val="single" w:sz="4" w:space="0" w:color="000000"/>
            </w:tcBorders>
            <w:shd w:val="clear" w:color="auto" w:fill="auto"/>
            <w:vAlign w:val="center"/>
          </w:tcPr>
          <w:p w14:paraId="73A9D91D" w14:textId="77777777" w:rsidR="00A84748" w:rsidRPr="00DD051D" w:rsidRDefault="00A84748" w:rsidP="00A84748">
            <w:pPr>
              <w:pStyle w:val="Table"/>
            </w:pPr>
            <w:r w:rsidRPr="00DD051D">
              <w:t>8(49432)-2-15-53</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FB26D8" w14:textId="77777777" w:rsidR="00A84748" w:rsidRPr="00DD051D" w:rsidRDefault="00A84748" w:rsidP="00A84748">
            <w:pPr>
              <w:pStyle w:val="Table"/>
            </w:pPr>
            <w:r w:rsidRPr="00DD051D">
              <w:t>Понедельник – пятница с 8-00 до 17-00</w:t>
            </w:r>
          </w:p>
        </w:tc>
      </w:tr>
      <w:tr w:rsidR="00A84748" w:rsidRPr="00DD051D" w14:paraId="00ECAE4B" w14:textId="77777777" w:rsidTr="00A84748">
        <w:tc>
          <w:tcPr>
            <w:tcW w:w="4162" w:type="dxa"/>
            <w:tcBorders>
              <w:top w:val="single" w:sz="4" w:space="0" w:color="000000"/>
              <w:left w:val="single" w:sz="4" w:space="0" w:color="000000"/>
              <w:bottom w:val="single" w:sz="4" w:space="0" w:color="000000"/>
            </w:tcBorders>
            <w:shd w:val="clear" w:color="auto" w:fill="auto"/>
            <w:vAlign w:val="center"/>
          </w:tcPr>
          <w:p w14:paraId="7887D132" w14:textId="77777777" w:rsidR="00A84748" w:rsidRPr="00DD051D" w:rsidRDefault="00A84748" w:rsidP="00A84748">
            <w:pPr>
              <w:pStyle w:val="Table"/>
            </w:pPr>
            <w:r w:rsidRPr="00DD051D">
              <w:t>Филиал ОГКУ «ЦСВ» по  Макарьевскому  р-ну</w:t>
            </w:r>
          </w:p>
        </w:tc>
        <w:tc>
          <w:tcPr>
            <w:tcW w:w="1843" w:type="dxa"/>
            <w:tcBorders>
              <w:top w:val="single" w:sz="4" w:space="0" w:color="000000"/>
              <w:left w:val="single" w:sz="4" w:space="0" w:color="000000"/>
              <w:bottom w:val="single" w:sz="4" w:space="0" w:color="000000"/>
            </w:tcBorders>
            <w:shd w:val="clear" w:color="auto" w:fill="auto"/>
            <w:vAlign w:val="center"/>
          </w:tcPr>
          <w:p w14:paraId="0D715F88" w14:textId="77777777" w:rsidR="00A84748" w:rsidRPr="00DD051D" w:rsidRDefault="00A84748" w:rsidP="00A84748">
            <w:pPr>
              <w:pStyle w:val="Table"/>
            </w:pPr>
            <w:r w:rsidRPr="00DD051D">
              <w:t xml:space="preserve">157460, </w:t>
            </w:r>
            <w:proofErr w:type="spellStart"/>
            <w:r w:rsidRPr="00DD051D">
              <w:t>г.Макарьев</w:t>
            </w:r>
            <w:proofErr w:type="spellEnd"/>
            <w:r w:rsidRPr="00DD051D">
              <w:t xml:space="preserve">, </w:t>
            </w:r>
            <w:proofErr w:type="spellStart"/>
            <w:r w:rsidRPr="00DD051D">
              <w:t>пл.Революции</w:t>
            </w:r>
            <w:proofErr w:type="spellEnd"/>
            <w:r w:rsidRPr="00DD051D">
              <w:t>, д.8</w:t>
            </w:r>
          </w:p>
        </w:tc>
        <w:tc>
          <w:tcPr>
            <w:tcW w:w="1701" w:type="dxa"/>
            <w:tcBorders>
              <w:top w:val="single" w:sz="4" w:space="0" w:color="000000"/>
              <w:left w:val="single" w:sz="4" w:space="0" w:color="000000"/>
              <w:bottom w:val="single" w:sz="4" w:space="0" w:color="000000"/>
            </w:tcBorders>
            <w:shd w:val="clear" w:color="auto" w:fill="auto"/>
            <w:vAlign w:val="center"/>
          </w:tcPr>
          <w:p w14:paraId="516A9B54" w14:textId="77777777" w:rsidR="00A84748" w:rsidRPr="00DD051D" w:rsidRDefault="00A84748" w:rsidP="00A84748">
            <w:pPr>
              <w:pStyle w:val="Table"/>
            </w:pPr>
            <w:r w:rsidRPr="00DD051D">
              <w:t>8(49445)-5-52-65</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D5C4D4" w14:textId="77777777" w:rsidR="00A84748" w:rsidRPr="00DD051D" w:rsidRDefault="00A84748" w:rsidP="00A84748">
            <w:pPr>
              <w:pStyle w:val="Table"/>
            </w:pPr>
            <w:r w:rsidRPr="00DD051D">
              <w:t>Понедельник – пятница с 8-00 до 17-00</w:t>
            </w:r>
          </w:p>
        </w:tc>
      </w:tr>
      <w:tr w:rsidR="00A84748" w:rsidRPr="00DD051D" w14:paraId="005A7D04" w14:textId="77777777" w:rsidTr="00A84748">
        <w:tc>
          <w:tcPr>
            <w:tcW w:w="4162" w:type="dxa"/>
            <w:tcBorders>
              <w:top w:val="single" w:sz="4" w:space="0" w:color="000000"/>
              <w:left w:val="single" w:sz="4" w:space="0" w:color="000000"/>
              <w:bottom w:val="single" w:sz="4" w:space="0" w:color="000000"/>
            </w:tcBorders>
            <w:shd w:val="clear" w:color="auto" w:fill="auto"/>
            <w:vAlign w:val="center"/>
          </w:tcPr>
          <w:p w14:paraId="12E72C59" w14:textId="77777777" w:rsidR="00A84748" w:rsidRPr="00DD051D" w:rsidRDefault="00A84748" w:rsidP="00A84748">
            <w:pPr>
              <w:pStyle w:val="Table"/>
            </w:pPr>
            <w:r w:rsidRPr="00DD051D">
              <w:t>Филиал ОГКУ «ЦСВ» по  Октябрьскому  р-ну</w:t>
            </w:r>
          </w:p>
        </w:tc>
        <w:tc>
          <w:tcPr>
            <w:tcW w:w="1843" w:type="dxa"/>
            <w:tcBorders>
              <w:top w:val="single" w:sz="4" w:space="0" w:color="000000"/>
              <w:left w:val="single" w:sz="4" w:space="0" w:color="000000"/>
              <w:bottom w:val="single" w:sz="4" w:space="0" w:color="000000"/>
            </w:tcBorders>
            <w:shd w:val="clear" w:color="auto" w:fill="auto"/>
            <w:vAlign w:val="center"/>
          </w:tcPr>
          <w:p w14:paraId="499D062D" w14:textId="77777777" w:rsidR="00A84748" w:rsidRPr="00DD051D" w:rsidRDefault="00A84748" w:rsidP="00A84748">
            <w:pPr>
              <w:pStyle w:val="Table"/>
            </w:pPr>
            <w:r w:rsidRPr="00DD051D">
              <w:t xml:space="preserve">157780, с. Боговарово, </w:t>
            </w:r>
            <w:proofErr w:type="spellStart"/>
            <w:r w:rsidRPr="00DD051D">
              <w:t>ул.Победы</w:t>
            </w:r>
            <w:proofErr w:type="spellEnd"/>
            <w:r w:rsidRPr="00DD051D">
              <w:t>. д. 37</w:t>
            </w:r>
          </w:p>
        </w:tc>
        <w:tc>
          <w:tcPr>
            <w:tcW w:w="1701" w:type="dxa"/>
            <w:tcBorders>
              <w:top w:val="single" w:sz="4" w:space="0" w:color="000000"/>
              <w:left w:val="single" w:sz="4" w:space="0" w:color="000000"/>
              <w:bottom w:val="single" w:sz="4" w:space="0" w:color="000000"/>
            </w:tcBorders>
            <w:shd w:val="clear" w:color="auto" w:fill="auto"/>
            <w:vAlign w:val="center"/>
          </w:tcPr>
          <w:p w14:paraId="2802CDBD" w14:textId="77777777" w:rsidR="00A84748" w:rsidRPr="00DD051D" w:rsidRDefault="00A84748" w:rsidP="00A84748">
            <w:pPr>
              <w:pStyle w:val="Table"/>
            </w:pPr>
            <w:r w:rsidRPr="00DD051D">
              <w:t>8(49451)-2-12-33</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9B8C1A" w14:textId="77777777" w:rsidR="00A84748" w:rsidRPr="00DD051D" w:rsidRDefault="00A84748" w:rsidP="00A84748">
            <w:pPr>
              <w:pStyle w:val="Table"/>
            </w:pPr>
            <w:r w:rsidRPr="00DD051D">
              <w:t>Понедельник – пятница с 8-00 до 17-00</w:t>
            </w:r>
          </w:p>
        </w:tc>
      </w:tr>
      <w:tr w:rsidR="00A84748" w:rsidRPr="00DD051D" w14:paraId="43532864" w14:textId="77777777" w:rsidTr="00A84748">
        <w:tc>
          <w:tcPr>
            <w:tcW w:w="4162" w:type="dxa"/>
            <w:tcBorders>
              <w:top w:val="single" w:sz="4" w:space="0" w:color="000000"/>
              <w:left w:val="single" w:sz="4" w:space="0" w:color="000000"/>
              <w:bottom w:val="single" w:sz="4" w:space="0" w:color="000000"/>
            </w:tcBorders>
            <w:shd w:val="clear" w:color="auto" w:fill="auto"/>
            <w:vAlign w:val="center"/>
          </w:tcPr>
          <w:p w14:paraId="2A7AC571" w14:textId="77777777" w:rsidR="00A84748" w:rsidRPr="00DD051D" w:rsidRDefault="00A84748" w:rsidP="00A84748">
            <w:pPr>
              <w:pStyle w:val="Table"/>
            </w:pPr>
            <w:r w:rsidRPr="00DD051D">
              <w:t>Филиал ОГКУ «ЦСВ» по  Мантуровскому  р-ну</w:t>
            </w:r>
          </w:p>
        </w:tc>
        <w:tc>
          <w:tcPr>
            <w:tcW w:w="1843" w:type="dxa"/>
            <w:tcBorders>
              <w:top w:val="single" w:sz="4" w:space="0" w:color="000000"/>
              <w:left w:val="single" w:sz="4" w:space="0" w:color="000000"/>
              <w:bottom w:val="single" w:sz="4" w:space="0" w:color="000000"/>
            </w:tcBorders>
            <w:shd w:val="clear" w:color="auto" w:fill="auto"/>
            <w:vAlign w:val="center"/>
          </w:tcPr>
          <w:p w14:paraId="42F5425D" w14:textId="77777777" w:rsidR="00A84748" w:rsidRPr="00DD051D" w:rsidRDefault="00A84748" w:rsidP="00A84748">
            <w:pPr>
              <w:pStyle w:val="Table"/>
            </w:pPr>
            <w:r w:rsidRPr="00DD051D">
              <w:t xml:space="preserve">157300 г. Мантурово, </w:t>
            </w:r>
            <w:proofErr w:type="spellStart"/>
            <w:r w:rsidRPr="00DD051D">
              <w:t>ул.Нагорная</w:t>
            </w:r>
            <w:proofErr w:type="spellEnd"/>
            <w:r w:rsidRPr="00DD051D">
              <w:t>, д. 19</w:t>
            </w:r>
          </w:p>
        </w:tc>
        <w:tc>
          <w:tcPr>
            <w:tcW w:w="1701" w:type="dxa"/>
            <w:tcBorders>
              <w:top w:val="single" w:sz="4" w:space="0" w:color="000000"/>
              <w:left w:val="single" w:sz="4" w:space="0" w:color="000000"/>
              <w:bottom w:val="single" w:sz="4" w:space="0" w:color="000000"/>
            </w:tcBorders>
            <w:shd w:val="clear" w:color="auto" w:fill="auto"/>
            <w:vAlign w:val="center"/>
          </w:tcPr>
          <w:p w14:paraId="55FFC87E" w14:textId="77777777" w:rsidR="00A84748" w:rsidRPr="00DD051D" w:rsidRDefault="00A84748" w:rsidP="00A84748">
            <w:pPr>
              <w:pStyle w:val="Table"/>
            </w:pPr>
            <w:r w:rsidRPr="00DD051D">
              <w:t>8(49446)-2-10-90</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BB7A64" w14:textId="77777777" w:rsidR="00A84748" w:rsidRPr="00DD051D" w:rsidRDefault="00A84748" w:rsidP="00A84748">
            <w:pPr>
              <w:pStyle w:val="Table"/>
            </w:pPr>
            <w:r w:rsidRPr="00DD051D">
              <w:t>Понедельник – пятница с 8-00 до 17-00</w:t>
            </w:r>
          </w:p>
        </w:tc>
      </w:tr>
      <w:tr w:rsidR="00A84748" w:rsidRPr="00DD051D" w14:paraId="54448188" w14:textId="77777777" w:rsidTr="00A84748">
        <w:tc>
          <w:tcPr>
            <w:tcW w:w="4162" w:type="dxa"/>
            <w:tcBorders>
              <w:top w:val="single" w:sz="4" w:space="0" w:color="000000"/>
              <w:left w:val="single" w:sz="4" w:space="0" w:color="000000"/>
              <w:bottom w:val="single" w:sz="4" w:space="0" w:color="000000"/>
            </w:tcBorders>
            <w:shd w:val="clear" w:color="auto" w:fill="auto"/>
            <w:vAlign w:val="center"/>
          </w:tcPr>
          <w:p w14:paraId="68416AE7" w14:textId="77777777" w:rsidR="00A84748" w:rsidRPr="00DD051D" w:rsidRDefault="00A84748" w:rsidP="00A84748">
            <w:pPr>
              <w:pStyle w:val="Table"/>
            </w:pPr>
            <w:r w:rsidRPr="00DD051D">
              <w:t xml:space="preserve">Филиал ОГКУ «ЦСВ» по </w:t>
            </w:r>
            <w:proofErr w:type="spellStart"/>
            <w:r w:rsidRPr="00DD051D">
              <w:t>г.Нерехта</w:t>
            </w:r>
            <w:proofErr w:type="spellEnd"/>
            <w:r w:rsidRPr="00DD051D">
              <w:t xml:space="preserve"> и </w:t>
            </w:r>
            <w:proofErr w:type="gramStart"/>
            <w:r w:rsidRPr="00DD051D">
              <w:t>Нерехтскому  р</w:t>
            </w:r>
            <w:proofErr w:type="gramEnd"/>
            <w:r w:rsidRPr="00DD051D">
              <w:t>-ну</w:t>
            </w:r>
          </w:p>
        </w:tc>
        <w:tc>
          <w:tcPr>
            <w:tcW w:w="1843" w:type="dxa"/>
            <w:tcBorders>
              <w:top w:val="single" w:sz="4" w:space="0" w:color="000000"/>
              <w:left w:val="single" w:sz="4" w:space="0" w:color="000000"/>
              <w:bottom w:val="single" w:sz="4" w:space="0" w:color="000000"/>
            </w:tcBorders>
            <w:shd w:val="clear" w:color="auto" w:fill="auto"/>
            <w:vAlign w:val="center"/>
          </w:tcPr>
          <w:p w14:paraId="30AF134F" w14:textId="77777777" w:rsidR="00A84748" w:rsidRPr="00DD051D" w:rsidRDefault="00A84748" w:rsidP="00A84748">
            <w:pPr>
              <w:pStyle w:val="Table"/>
            </w:pPr>
            <w:r w:rsidRPr="00DD051D">
              <w:t xml:space="preserve">157810, </w:t>
            </w:r>
            <w:proofErr w:type="spellStart"/>
            <w:r w:rsidRPr="00DD051D">
              <w:t>г.Нерехта</w:t>
            </w:r>
            <w:proofErr w:type="spellEnd"/>
            <w:r w:rsidRPr="00DD051D">
              <w:t xml:space="preserve">. </w:t>
            </w:r>
            <w:proofErr w:type="spellStart"/>
            <w:r w:rsidRPr="00DD051D">
              <w:t>ул.Красноармейская</w:t>
            </w:r>
            <w:proofErr w:type="spellEnd"/>
            <w:r w:rsidRPr="00DD051D">
              <w:t>, д. 25</w:t>
            </w:r>
          </w:p>
        </w:tc>
        <w:tc>
          <w:tcPr>
            <w:tcW w:w="1701" w:type="dxa"/>
            <w:tcBorders>
              <w:top w:val="single" w:sz="4" w:space="0" w:color="000000"/>
              <w:left w:val="single" w:sz="4" w:space="0" w:color="000000"/>
              <w:bottom w:val="single" w:sz="4" w:space="0" w:color="000000"/>
            </w:tcBorders>
            <w:shd w:val="clear" w:color="auto" w:fill="auto"/>
            <w:vAlign w:val="center"/>
          </w:tcPr>
          <w:p w14:paraId="47848D0C" w14:textId="77777777" w:rsidR="00A84748" w:rsidRPr="00DD051D" w:rsidRDefault="00A84748" w:rsidP="00A84748">
            <w:pPr>
              <w:pStyle w:val="Table"/>
            </w:pPr>
            <w:r w:rsidRPr="00DD051D">
              <w:t>8(49431)-7-91-28</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3ECE9" w14:textId="77777777" w:rsidR="00A84748" w:rsidRPr="00DD051D" w:rsidRDefault="00A84748" w:rsidP="00A84748">
            <w:pPr>
              <w:pStyle w:val="Table"/>
            </w:pPr>
            <w:r w:rsidRPr="00DD051D">
              <w:t>Понедельник – пятница с 8-00 до 17-00</w:t>
            </w:r>
          </w:p>
        </w:tc>
      </w:tr>
      <w:tr w:rsidR="00A84748" w:rsidRPr="00DD051D" w14:paraId="5A76D684" w14:textId="77777777" w:rsidTr="00A84748">
        <w:tc>
          <w:tcPr>
            <w:tcW w:w="4162" w:type="dxa"/>
            <w:tcBorders>
              <w:top w:val="single" w:sz="4" w:space="0" w:color="000000"/>
              <w:left w:val="single" w:sz="4" w:space="0" w:color="000000"/>
              <w:bottom w:val="single" w:sz="4" w:space="0" w:color="000000"/>
            </w:tcBorders>
            <w:shd w:val="clear" w:color="auto" w:fill="auto"/>
            <w:vAlign w:val="center"/>
          </w:tcPr>
          <w:p w14:paraId="632A24E8" w14:textId="77777777" w:rsidR="00A84748" w:rsidRPr="00DD051D" w:rsidRDefault="00A84748" w:rsidP="00A84748">
            <w:pPr>
              <w:pStyle w:val="Table"/>
            </w:pPr>
            <w:r w:rsidRPr="00DD051D">
              <w:t xml:space="preserve">Филиал ОГКУ «ЦСВ» по </w:t>
            </w:r>
            <w:proofErr w:type="spellStart"/>
            <w:r w:rsidRPr="00DD051D">
              <w:t>г.Нея</w:t>
            </w:r>
            <w:proofErr w:type="spellEnd"/>
            <w:r w:rsidRPr="00DD051D">
              <w:t xml:space="preserve"> и Нейскому  </w:t>
            </w:r>
          </w:p>
          <w:p w14:paraId="62D6C4B3" w14:textId="77777777" w:rsidR="00A84748" w:rsidRPr="00DD051D" w:rsidRDefault="00A84748" w:rsidP="00A84748">
            <w:pPr>
              <w:pStyle w:val="Table"/>
            </w:pPr>
            <w:r w:rsidRPr="00DD051D">
              <w:t>р-ну</w:t>
            </w:r>
          </w:p>
        </w:tc>
        <w:tc>
          <w:tcPr>
            <w:tcW w:w="1843" w:type="dxa"/>
            <w:tcBorders>
              <w:top w:val="single" w:sz="4" w:space="0" w:color="000000"/>
              <w:left w:val="single" w:sz="4" w:space="0" w:color="000000"/>
              <w:bottom w:val="single" w:sz="4" w:space="0" w:color="000000"/>
            </w:tcBorders>
            <w:shd w:val="clear" w:color="auto" w:fill="auto"/>
            <w:vAlign w:val="center"/>
          </w:tcPr>
          <w:p w14:paraId="644500DC" w14:textId="77777777" w:rsidR="00A84748" w:rsidRPr="00DD051D" w:rsidRDefault="00A84748" w:rsidP="00A84748">
            <w:pPr>
              <w:pStyle w:val="Table"/>
            </w:pPr>
            <w:r w:rsidRPr="00DD051D">
              <w:t xml:space="preserve">157330, </w:t>
            </w:r>
            <w:proofErr w:type="spellStart"/>
            <w:r w:rsidRPr="00DD051D">
              <w:t>г.Нея</w:t>
            </w:r>
            <w:proofErr w:type="spellEnd"/>
            <w:r w:rsidRPr="00DD051D">
              <w:t xml:space="preserve"> </w:t>
            </w:r>
            <w:proofErr w:type="spellStart"/>
            <w:r w:rsidRPr="00DD051D">
              <w:t>ул.Любимова</w:t>
            </w:r>
            <w:proofErr w:type="spellEnd"/>
            <w:r w:rsidRPr="00DD051D">
              <w:t>, д.3а</w:t>
            </w:r>
          </w:p>
        </w:tc>
        <w:tc>
          <w:tcPr>
            <w:tcW w:w="1701" w:type="dxa"/>
            <w:tcBorders>
              <w:top w:val="single" w:sz="4" w:space="0" w:color="000000"/>
              <w:left w:val="single" w:sz="4" w:space="0" w:color="000000"/>
              <w:bottom w:val="single" w:sz="4" w:space="0" w:color="000000"/>
            </w:tcBorders>
            <w:shd w:val="clear" w:color="auto" w:fill="auto"/>
            <w:vAlign w:val="center"/>
          </w:tcPr>
          <w:p w14:paraId="463EDF19" w14:textId="77777777" w:rsidR="00A84748" w:rsidRPr="00DD051D" w:rsidRDefault="00A84748" w:rsidP="00A84748">
            <w:pPr>
              <w:pStyle w:val="Table"/>
            </w:pPr>
            <w:r w:rsidRPr="00DD051D">
              <w:t>8(49444)-2-15-98</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01A07D" w14:textId="77777777" w:rsidR="00A84748" w:rsidRPr="00DD051D" w:rsidRDefault="00A84748" w:rsidP="00A84748">
            <w:pPr>
              <w:pStyle w:val="Table"/>
            </w:pPr>
            <w:r w:rsidRPr="00DD051D">
              <w:t>Понедельник – пятница с 8-00 до 17-00</w:t>
            </w:r>
          </w:p>
        </w:tc>
      </w:tr>
      <w:tr w:rsidR="00A84748" w:rsidRPr="00DD051D" w14:paraId="5F5242FB" w14:textId="77777777" w:rsidTr="00A84748">
        <w:tc>
          <w:tcPr>
            <w:tcW w:w="4162" w:type="dxa"/>
            <w:tcBorders>
              <w:top w:val="single" w:sz="4" w:space="0" w:color="000000"/>
              <w:left w:val="single" w:sz="4" w:space="0" w:color="000000"/>
              <w:bottom w:val="single" w:sz="4" w:space="0" w:color="000000"/>
            </w:tcBorders>
            <w:shd w:val="clear" w:color="auto" w:fill="auto"/>
            <w:vAlign w:val="center"/>
          </w:tcPr>
          <w:p w14:paraId="1C107094" w14:textId="77777777" w:rsidR="00A84748" w:rsidRPr="00DD051D" w:rsidRDefault="00A84748" w:rsidP="00A84748">
            <w:pPr>
              <w:pStyle w:val="Table"/>
            </w:pPr>
            <w:r w:rsidRPr="00DD051D">
              <w:t>Филиал ОГКУ «ЦСВ» по  Островскому  р-ну</w:t>
            </w:r>
          </w:p>
        </w:tc>
        <w:tc>
          <w:tcPr>
            <w:tcW w:w="1843" w:type="dxa"/>
            <w:tcBorders>
              <w:top w:val="single" w:sz="4" w:space="0" w:color="000000"/>
              <w:left w:val="single" w:sz="4" w:space="0" w:color="000000"/>
              <w:bottom w:val="single" w:sz="4" w:space="0" w:color="000000"/>
            </w:tcBorders>
            <w:shd w:val="clear" w:color="auto" w:fill="auto"/>
            <w:vAlign w:val="center"/>
          </w:tcPr>
          <w:p w14:paraId="3DBBA373" w14:textId="77777777" w:rsidR="00A84748" w:rsidRPr="00DD051D" w:rsidRDefault="00A84748" w:rsidP="00A84748">
            <w:pPr>
              <w:pStyle w:val="Table"/>
            </w:pPr>
            <w:r w:rsidRPr="00DD051D">
              <w:t>157960, п. Островское.</w:t>
            </w:r>
          </w:p>
          <w:p w14:paraId="627A49C4" w14:textId="77777777" w:rsidR="00A84748" w:rsidRPr="00DD051D" w:rsidRDefault="00A84748" w:rsidP="00A84748">
            <w:pPr>
              <w:pStyle w:val="Table"/>
            </w:pPr>
            <w:r w:rsidRPr="00DD051D">
              <w:t>ул. Советская. д.97</w:t>
            </w:r>
          </w:p>
        </w:tc>
        <w:tc>
          <w:tcPr>
            <w:tcW w:w="1701" w:type="dxa"/>
            <w:tcBorders>
              <w:top w:val="single" w:sz="4" w:space="0" w:color="000000"/>
              <w:left w:val="single" w:sz="4" w:space="0" w:color="000000"/>
              <w:bottom w:val="single" w:sz="4" w:space="0" w:color="000000"/>
            </w:tcBorders>
            <w:shd w:val="clear" w:color="auto" w:fill="auto"/>
            <w:vAlign w:val="center"/>
          </w:tcPr>
          <w:p w14:paraId="086CDFFD" w14:textId="77777777" w:rsidR="00A84748" w:rsidRPr="00DD051D" w:rsidRDefault="00A84748" w:rsidP="00A84748">
            <w:pPr>
              <w:pStyle w:val="Table"/>
            </w:pPr>
            <w:r w:rsidRPr="00DD051D">
              <w:t>8(49438)-2-71-40</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D9A315" w14:textId="77777777" w:rsidR="00A84748" w:rsidRPr="00DD051D" w:rsidRDefault="00A84748" w:rsidP="00A84748">
            <w:pPr>
              <w:pStyle w:val="Table"/>
            </w:pPr>
            <w:r w:rsidRPr="00DD051D">
              <w:t>Понедельник – пятница с 8-00 до 17-00</w:t>
            </w:r>
          </w:p>
        </w:tc>
      </w:tr>
      <w:tr w:rsidR="00A84748" w:rsidRPr="00DD051D" w14:paraId="7DFD33C1" w14:textId="77777777" w:rsidTr="00A84748">
        <w:tc>
          <w:tcPr>
            <w:tcW w:w="4162" w:type="dxa"/>
            <w:tcBorders>
              <w:top w:val="single" w:sz="4" w:space="0" w:color="000000"/>
              <w:left w:val="single" w:sz="4" w:space="0" w:color="000000"/>
              <w:bottom w:val="single" w:sz="4" w:space="0" w:color="000000"/>
            </w:tcBorders>
            <w:shd w:val="clear" w:color="auto" w:fill="auto"/>
            <w:vAlign w:val="center"/>
          </w:tcPr>
          <w:p w14:paraId="71E075AA" w14:textId="77777777" w:rsidR="00A84748" w:rsidRPr="00DD051D" w:rsidRDefault="00A84748" w:rsidP="00A84748">
            <w:pPr>
              <w:pStyle w:val="Table"/>
            </w:pPr>
            <w:r w:rsidRPr="00DD051D">
              <w:t xml:space="preserve">Филиал ОГКУ «ЦСВ» по Павинскому  </w:t>
            </w:r>
          </w:p>
          <w:p w14:paraId="4B0EFCD5" w14:textId="77777777" w:rsidR="00A84748" w:rsidRPr="00DD051D" w:rsidRDefault="00A84748" w:rsidP="00A84748">
            <w:pPr>
              <w:pStyle w:val="Table"/>
            </w:pPr>
            <w:r w:rsidRPr="00DD051D">
              <w:t>р-ну</w:t>
            </w:r>
          </w:p>
        </w:tc>
        <w:tc>
          <w:tcPr>
            <w:tcW w:w="1843" w:type="dxa"/>
            <w:tcBorders>
              <w:top w:val="single" w:sz="4" w:space="0" w:color="000000"/>
              <w:left w:val="single" w:sz="4" w:space="0" w:color="000000"/>
              <w:bottom w:val="single" w:sz="4" w:space="0" w:color="000000"/>
            </w:tcBorders>
            <w:shd w:val="clear" w:color="auto" w:fill="auto"/>
            <w:vAlign w:val="center"/>
          </w:tcPr>
          <w:p w14:paraId="19065DCF" w14:textId="77777777" w:rsidR="00A84748" w:rsidRPr="00DD051D" w:rsidRDefault="00A84748" w:rsidP="00A84748">
            <w:pPr>
              <w:pStyle w:val="Table"/>
            </w:pPr>
            <w:r w:rsidRPr="00DD051D">
              <w:t xml:space="preserve">157650, </w:t>
            </w:r>
            <w:proofErr w:type="spellStart"/>
            <w:r w:rsidRPr="00DD051D">
              <w:t>с.Павино</w:t>
            </w:r>
            <w:proofErr w:type="spellEnd"/>
            <w:r w:rsidRPr="00DD051D">
              <w:t xml:space="preserve">. </w:t>
            </w:r>
            <w:proofErr w:type="spellStart"/>
            <w:r w:rsidRPr="00DD051D">
              <w:t>ул.Октябрьская</w:t>
            </w:r>
            <w:proofErr w:type="spellEnd"/>
            <w:r w:rsidRPr="00DD051D">
              <w:t>, д.15</w:t>
            </w:r>
          </w:p>
        </w:tc>
        <w:tc>
          <w:tcPr>
            <w:tcW w:w="1701" w:type="dxa"/>
            <w:tcBorders>
              <w:top w:val="single" w:sz="4" w:space="0" w:color="000000"/>
              <w:left w:val="single" w:sz="4" w:space="0" w:color="000000"/>
              <w:bottom w:val="single" w:sz="4" w:space="0" w:color="000000"/>
            </w:tcBorders>
            <w:shd w:val="clear" w:color="auto" w:fill="auto"/>
            <w:vAlign w:val="center"/>
          </w:tcPr>
          <w:p w14:paraId="24498D4A" w14:textId="77777777" w:rsidR="00A84748" w:rsidRPr="00DD051D" w:rsidRDefault="00A84748" w:rsidP="00A84748">
            <w:pPr>
              <w:pStyle w:val="Table"/>
            </w:pPr>
            <w:r w:rsidRPr="00DD051D">
              <w:t>8(49439)-2-12-52</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BE277A" w14:textId="77777777" w:rsidR="00A84748" w:rsidRPr="00DD051D" w:rsidRDefault="00A84748" w:rsidP="00A84748">
            <w:pPr>
              <w:pStyle w:val="Table"/>
            </w:pPr>
            <w:r w:rsidRPr="00DD051D">
              <w:t>Понедельник – пятница с 8-00 до 17-00</w:t>
            </w:r>
          </w:p>
        </w:tc>
      </w:tr>
      <w:tr w:rsidR="00A84748" w:rsidRPr="00DD051D" w14:paraId="18009477" w14:textId="77777777" w:rsidTr="00A84748">
        <w:tc>
          <w:tcPr>
            <w:tcW w:w="4162" w:type="dxa"/>
            <w:tcBorders>
              <w:top w:val="single" w:sz="4" w:space="0" w:color="000000"/>
              <w:left w:val="single" w:sz="4" w:space="0" w:color="000000"/>
              <w:bottom w:val="single" w:sz="4" w:space="0" w:color="000000"/>
            </w:tcBorders>
            <w:shd w:val="clear" w:color="auto" w:fill="auto"/>
            <w:vAlign w:val="center"/>
          </w:tcPr>
          <w:p w14:paraId="75B77B68" w14:textId="77777777" w:rsidR="00A84748" w:rsidRPr="00DD051D" w:rsidRDefault="00A84748" w:rsidP="00A84748">
            <w:pPr>
              <w:pStyle w:val="Table"/>
            </w:pPr>
            <w:r w:rsidRPr="00DD051D">
              <w:t xml:space="preserve">Филиал ОГКУ «ЦСВ»  по Парфеньевскому  </w:t>
            </w:r>
          </w:p>
          <w:p w14:paraId="1B062E35" w14:textId="77777777" w:rsidR="00A84748" w:rsidRPr="00DD051D" w:rsidRDefault="00A84748" w:rsidP="00A84748">
            <w:pPr>
              <w:pStyle w:val="Table"/>
            </w:pPr>
            <w:r w:rsidRPr="00DD051D">
              <w:t>р-ну</w:t>
            </w:r>
          </w:p>
        </w:tc>
        <w:tc>
          <w:tcPr>
            <w:tcW w:w="1843" w:type="dxa"/>
            <w:tcBorders>
              <w:top w:val="single" w:sz="4" w:space="0" w:color="000000"/>
              <w:left w:val="single" w:sz="4" w:space="0" w:color="000000"/>
              <w:bottom w:val="single" w:sz="4" w:space="0" w:color="000000"/>
            </w:tcBorders>
            <w:shd w:val="clear" w:color="auto" w:fill="auto"/>
            <w:vAlign w:val="center"/>
          </w:tcPr>
          <w:p w14:paraId="5727709C" w14:textId="77777777" w:rsidR="00A84748" w:rsidRPr="00DD051D" w:rsidRDefault="00A84748" w:rsidP="00A84748">
            <w:pPr>
              <w:pStyle w:val="Table"/>
            </w:pPr>
            <w:r w:rsidRPr="00DD051D">
              <w:t xml:space="preserve">157270, </w:t>
            </w:r>
            <w:proofErr w:type="spellStart"/>
            <w:r w:rsidRPr="00DD051D">
              <w:t>с.Парфеньево</w:t>
            </w:r>
            <w:proofErr w:type="spellEnd"/>
            <w:r w:rsidRPr="00DD051D">
              <w:t xml:space="preserve">, </w:t>
            </w:r>
            <w:proofErr w:type="spellStart"/>
            <w:r w:rsidRPr="00DD051D">
              <w:t>ул.Ленина</w:t>
            </w:r>
            <w:proofErr w:type="spellEnd"/>
            <w:r w:rsidRPr="00DD051D">
              <w:t>, д. 40</w:t>
            </w:r>
          </w:p>
        </w:tc>
        <w:tc>
          <w:tcPr>
            <w:tcW w:w="1701" w:type="dxa"/>
            <w:tcBorders>
              <w:top w:val="single" w:sz="4" w:space="0" w:color="000000"/>
              <w:left w:val="single" w:sz="4" w:space="0" w:color="000000"/>
              <w:bottom w:val="single" w:sz="4" w:space="0" w:color="000000"/>
            </w:tcBorders>
            <w:shd w:val="clear" w:color="auto" w:fill="auto"/>
            <w:vAlign w:val="center"/>
          </w:tcPr>
          <w:p w14:paraId="1F17E3D8" w14:textId="77777777" w:rsidR="00A84748" w:rsidRPr="00DD051D" w:rsidRDefault="00A84748" w:rsidP="00A84748">
            <w:pPr>
              <w:pStyle w:val="Table"/>
            </w:pPr>
            <w:r w:rsidRPr="00DD051D">
              <w:t>8(49440)-5-13-32</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CA0C5" w14:textId="77777777" w:rsidR="00A84748" w:rsidRPr="00DD051D" w:rsidRDefault="00A84748" w:rsidP="00A84748">
            <w:pPr>
              <w:pStyle w:val="Table"/>
            </w:pPr>
            <w:r w:rsidRPr="00DD051D">
              <w:t>Понедельник – пятница с 8-00 до 17-00</w:t>
            </w:r>
          </w:p>
        </w:tc>
      </w:tr>
      <w:tr w:rsidR="00A84748" w:rsidRPr="00DD051D" w14:paraId="3980887B" w14:textId="77777777" w:rsidTr="00A84748">
        <w:tc>
          <w:tcPr>
            <w:tcW w:w="4162" w:type="dxa"/>
            <w:tcBorders>
              <w:top w:val="single" w:sz="4" w:space="0" w:color="000000"/>
              <w:left w:val="single" w:sz="4" w:space="0" w:color="000000"/>
              <w:bottom w:val="single" w:sz="4" w:space="0" w:color="000000"/>
            </w:tcBorders>
            <w:shd w:val="clear" w:color="auto" w:fill="auto"/>
            <w:vAlign w:val="center"/>
          </w:tcPr>
          <w:p w14:paraId="694C461C" w14:textId="77777777" w:rsidR="00A84748" w:rsidRPr="00DD051D" w:rsidRDefault="00A84748" w:rsidP="00A84748">
            <w:pPr>
              <w:pStyle w:val="Table"/>
            </w:pPr>
            <w:r w:rsidRPr="00DD051D">
              <w:t xml:space="preserve">Филиал ОГКУ «ЦСВ» по  Поназыревскому </w:t>
            </w:r>
          </w:p>
          <w:p w14:paraId="2E2A98CF" w14:textId="77777777" w:rsidR="00A84748" w:rsidRPr="00DD051D" w:rsidRDefault="00A84748" w:rsidP="00A84748">
            <w:pPr>
              <w:pStyle w:val="Table"/>
            </w:pPr>
            <w:r w:rsidRPr="00DD051D">
              <w:t>р–ну</w:t>
            </w:r>
          </w:p>
        </w:tc>
        <w:tc>
          <w:tcPr>
            <w:tcW w:w="1843" w:type="dxa"/>
            <w:tcBorders>
              <w:top w:val="single" w:sz="4" w:space="0" w:color="000000"/>
              <w:left w:val="single" w:sz="4" w:space="0" w:color="000000"/>
              <w:bottom w:val="single" w:sz="4" w:space="0" w:color="000000"/>
            </w:tcBorders>
            <w:shd w:val="clear" w:color="auto" w:fill="auto"/>
            <w:vAlign w:val="center"/>
          </w:tcPr>
          <w:p w14:paraId="3335019C" w14:textId="77777777" w:rsidR="00A84748" w:rsidRPr="00DD051D" w:rsidRDefault="00A84748" w:rsidP="00A84748">
            <w:pPr>
              <w:pStyle w:val="Table"/>
            </w:pPr>
            <w:r w:rsidRPr="00DD051D">
              <w:t xml:space="preserve">157580, </w:t>
            </w:r>
            <w:proofErr w:type="spellStart"/>
            <w:r w:rsidRPr="00DD051D">
              <w:t>п.Поназырево</w:t>
            </w:r>
            <w:proofErr w:type="spellEnd"/>
            <w:r w:rsidRPr="00DD051D">
              <w:t>.</w:t>
            </w:r>
          </w:p>
          <w:p w14:paraId="138B914B" w14:textId="77777777" w:rsidR="00A84748" w:rsidRPr="00DD051D" w:rsidRDefault="00A84748" w:rsidP="00A84748">
            <w:pPr>
              <w:pStyle w:val="Table"/>
            </w:pPr>
            <w:r w:rsidRPr="00DD051D">
              <w:t xml:space="preserve">ул. </w:t>
            </w:r>
            <w:proofErr w:type="gramStart"/>
            <w:r w:rsidRPr="00DD051D">
              <w:t>Свободы,д.</w:t>
            </w:r>
            <w:proofErr w:type="gramEnd"/>
            <w:r w:rsidRPr="00DD051D">
              <w:t>1</w:t>
            </w:r>
          </w:p>
        </w:tc>
        <w:tc>
          <w:tcPr>
            <w:tcW w:w="1701" w:type="dxa"/>
            <w:tcBorders>
              <w:top w:val="single" w:sz="4" w:space="0" w:color="000000"/>
              <w:left w:val="single" w:sz="4" w:space="0" w:color="000000"/>
              <w:bottom w:val="single" w:sz="4" w:space="0" w:color="000000"/>
            </w:tcBorders>
            <w:shd w:val="clear" w:color="auto" w:fill="auto"/>
            <w:vAlign w:val="center"/>
          </w:tcPr>
          <w:p w14:paraId="6C51B8FE" w14:textId="77777777" w:rsidR="00A84748" w:rsidRPr="00DD051D" w:rsidRDefault="00A84748" w:rsidP="00A84748">
            <w:pPr>
              <w:pStyle w:val="Table"/>
            </w:pPr>
            <w:r w:rsidRPr="00DD051D">
              <w:t>8(49448)-2-16-51</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32E4CF" w14:textId="77777777" w:rsidR="00A84748" w:rsidRPr="00DD051D" w:rsidRDefault="00A84748" w:rsidP="00A84748">
            <w:pPr>
              <w:pStyle w:val="Table"/>
            </w:pPr>
            <w:r w:rsidRPr="00DD051D">
              <w:t>Понедельник – пятница с 8-00 до 17-00</w:t>
            </w:r>
          </w:p>
        </w:tc>
      </w:tr>
      <w:tr w:rsidR="00A84748" w:rsidRPr="00DD051D" w14:paraId="34E49A68" w14:textId="77777777" w:rsidTr="00A84748">
        <w:tc>
          <w:tcPr>
            <w:tcW w:w="4162" w:type="dxa"/>
            <w:tcBorders>
              <w:top w:val="single" w:sz="4" w:space="0" w:color="000000"/>
              <w:left w:val="single" w:sz="4" w:space="0" w:color="000000"/>
              <w:bottom w:val="single" w:sz="4" w:space="0" w:color="000000"/>
            </w:tcBorders>
            <w:shd w:val="clear" w:color="auto" w:fill="auto"/>
            <w:vAlign w:val="center"/>
          </w:tcPr>
          <w:p w14:paraId="1300A1C4" w14:textId="77777777" w:rsidR="00A84748" w:rsidRPr="00DD051D" w:rsidRDefault="00A84748" w:rsidP="00A84748">
            <w:pPr>
              <w:pStyle w:val="Table"/>
            </w:pPr>
            <w:r w:rsidRPr="00DD051D">
              <w:t>Филиал ОГКУ «ЦСВ» по Пыщугскому  р-ну</w:t>
            </w:r>
          </w:p>
        </w:tc>
        <w:tc>
          <w:tcPr>
            <w:tcW w:w="1843" w:type="dxa"/>
            <w:tcBorders>
              <w:top w:val="single" w:sz="4" w:space="0" w:color="000000"/>
              <w:left w:val="single" w:sz="4" w:space="0" w:color="000000"/>
              <w:bottom w:val="single" w:sz="4" w:space="0" w:color="000000"/>
            </w:tcBorders>
            <w:shd w:val="clear" w:color="auto" w:fill="auto"/>
            <w:vAlign w:val="center"/>
          </w:tcPr>
          <w:p w14:paraId="1A4A8FD5" w14:textId="77777777" w:rsidR="00A84748" w:rsidRPr="00DD051D" w:rsidRDefault="00A84748" w:rsidP="00A84748">
            <w:pPr>
              <w:pStyle w:val="Table"/>
            </w:pPr>
            <w:r w:rsidRPr="00DD051D">
              <w:t xml:space="preserve">157630, </w:t>
            </w:r>
            <w:proofErr w:type="spellStart"/>
            <w:r w:rsidRPr="00DD051D">
              <w:t>с.Пыщуг</w:t>
            </w:r>
            <w:proofErr w:type="spellEnd"/>
            <w:r w:rsidRPr="00DD051D">
              <w:t xml:space="preserve">, </w:t>
            </w:r>
            <w:proofErr w:type="spellStart"/>
            <w:r w:rsidRPr="00DD051D">
              <w:t>ул.Первомайская</w:t>
            </w:r>
            <w:proofErr w:type="spellEnd"/>
            <w:r w:rsidRPr="00DD051D">
              <w:t>, д.4</w:t>
            </w:r>
          </w:p>
        </w:tc>
        <w:tc>
          <w:tcPr>
            <w:tcW w:w="1701" w:type="dxa"/>
            <w:tcBorders>
              <w:top w:val="single" w:sz="4" w:space="0" w:color="000000"/>
              <w:left w:val="single" w:sz="4" w:space="0" w:color="000000"/>
              <w:bottom w:val="single" w:sz="4" w:space="0" w:color="000000"/>
            </w:tcBorders>
            <w:shd w:val="clear" w:color="auto" w:fill="auto"/>
            <w:vAlign w:val="center"/>
          </w:tcPr>
          <w:p w14:paraId="397C97A0" w14:textId="77777777" w:rsidR="00A84748" w:rsidRPr="00DD051D" w:rsidRDefault="00A84748" w:rsidP="00A84748">
            <w:pPr>
              <w:pStyle w:val="Table"/>
            </w:pPr>
            <w:r w:rsidRPr="00DD051D">
              <w:t>8(49452)-2-78-39</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D1A645" w14:textId="77777777" w:rsidR="00A84748" w:rsidRPr="00DD051D" w:rsidRDefault="00A84748" w:rsidP="00A84748">
            <w:pPr>
              <w:pStyle w:val="Table"/>
            </w:pPr>
            <w:r w:rsidRPr="00DD051D">
              <w:t>Понедельник – пятница с 8-00 до 17-00</w:t>
            </w:r>
          </w:p>
        </w:tc>
      </w:tr>
      <w:tr w:rsidR="00A84748" w:rsidRPr="00DD051D" w14:paraId="4F53EB66" w14:textId="77777777" w:rsidTr="00A84748">
        <w:tc>
          <w:tcPr>
            <w:tcW w:w="4162" w:type="dxa"/>
            <w:tcBorders>
              <w:top w:val="single" w:sz="4" w:space="0" w:color="000000"/>
              <w:left w:val="single" w:sz="4" w:space="0" w:color="000000"/>
              <w:bottom w:val="single" w:sz="4" w:space="0" w:color="000000"/>
            </w:tcBorders>
            <w:shd w:val="clear" w:color="auto" w:fill="auto"/>
            <w:vAlign w:val="center"/>
          </w:tcPr>
          <w:p w14:paraId="41044CA4" w14:textId="77777777" w:rsidR="00A84748" w:rsidRPr="00DD051D" w:rsidRDefault="00A84748" w:rsidP="00A84748">
            <w:pPr>
              <w:pStyle w:val="Table"/>
            </w:pPr>
            <w:r w:rsidRPr="00DD051D">
              <w:t>Филиал ОГКУ «ЦСВ» по  Солигаличскому  р-ну</w:t>
            </w:r>
          </w:p>
        </w:tc>
        <w:tc>
          <w:tcPr>
            <w:tcW w:w="1843" w:type="dxa"/>
            <w:tcBorders>
              <w:top w:val="single" w:sz="4" w:space="0" w:color="000000"/>
              <w:left w:val="single" w:sz="4" w:space="0" w:color="000000"/>
              <w:bottom w:val="single" w:sz="4" w:space="0" w:color="000000"/>
            </w:tcBorders>
            <w:shd w:val="clear" w:color="auto" w:fill="auto"/>
            <w:vAlign w:val="center"/>
          </w:tcPr>
          <w:p w14:paraId="5CFD06A5" w14:textId="77777777" w:rsidR="00A84748" w:rsidRPr="00DD051D" w:rsidRDefault="00A84748" w:rsidP="00A84748">
            <w:pPr>
              <w:pStyle w:val="Table"/>
            </w:pPr>
            <w:r w:rsidRPr="00DD051D">
              <w:t xml:space="preserve">157170, </w:t>
            </w:r>
            <w:proofErr w:type="spellStart"/>
            <w:r w:rsidRPr="00DD051D">
              <w:t>г.Солигалич</w:t>
            </w:r>
            <w:proofErr w:type="spellEnd"/>
            <w:r w:rsidRPr="00DD051D">
              <w:t>.</w:t>
            </w:r>
          </w:p>
          <w:p w14:paraId="71F4C453" w14:textId="77777777" w:rsidR="00A84748" w:rsidRPr="00DD051D" w:rsidRDefault="00A84748" w:rsidP="00A84748">
            <w:pPr>
              <w:pStyle w:val="Table"/>
            </w:pPr>
            <w:r w:rsidRPr="00DD051D">
              <w:t xml:space="preserve">пр. Свободы, </w:t>
            </w:r>
            <w:r w:rsidRPr="00DD051D">
              <w:lastRenderedPageBreak/>
              <w:t>д.6</w:t>
            </w:r>
          </w:p>
        </w:tc>
        <w:tc>
          <w:tcPr>
            <w:tcW w:w="1701" w:type="dxa"/>
            <w:tcBorders>
              <w:top w:val="single" w:sz="4" w:space="0" w:color="000000"/>
              <w:left w:val="single" w:sz="4" w:space="0" w:color="000000"/>
              <w:bottom w:val="single" w:sz="4" w:space="0" w:color="000000"/>
            </w:tcBorders>
            <w:shd w:val="clear" w:color="auto" w:fill="auto"/>
            <w:vAlign w:val="center"/>
          </w:tcPr>
          <w:p w14:paraId="561CA2EE" w14:textId="77777777" w:rsidR="00A84748" w:rsidRPr="00DD051D" w:rsidRDefault="00A84748" w:rsidP="00A84748">
            <w:pPr>
              <w:pStyle w:val="Table"/>
            </w:pPr>
            <w:r w:rsidRPr="00DD051D">
              <w:lastRenderedPageBreak/>
              <w:t>8(49436)-5-12-40</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A36B31" w14:textId="77777777" w:rsidR="00A84748" w:rsidRPr="00DD051D" w:rsidRDefault="00A84748" w:rsidP="00A84748">
            <w:pPr>
              <w:pStyle w:val="Table"/>
            </w:pPr>
            <w:r w:rsidRPr="00DD051D">
              <w:t>Понедельник – пятница с 8-00 до 17-00</w:t>
            </w:r>
          </w:p>
        </w:tc>
      </w:tr>
      <w:tr w:rsidR="00A84748" w:rsidRPr="00DD051D" w14:paraId="1A78DB80" w14:textId="77777777" w:rsidTr="00A84748">
        <w:tc>
          <w:tcPr>
            <w:tcW w:w="4162" w:type="dxa"/>
            <w:tcBorders>
              <w:top w:val="single" w:sz="4" w:space="0" w:color="000000"/>
              <w:left w:val="single" w:sz="4" w:space="0" w:color="000000"/>
              <w:bottom w:val="single" w:sz="4" w:space="0" w:color="000000"/>
            </w:tcBorders>
            <w:shd w:val="clear" w:color="auto" w:fill="auto"/>
            <w:vAlign w:val="center"/>
          </w:tcPr>
          <w:p w14:paraId="617A9586" w14:textId="77777777" w:rsidR="00A84748" w:rsidRPr="00DD051D" w:rsidRDefault="00A84748" w:rsidP="00A84748">
            <w:pPr>
              <w:pStyle w:val="Table"/>
            </w:pPr>
            <w:r w:rsidRPr="00DD051D">
              <w:t>Филиал ОГКУ «ЦСВ» по Судиславскому  р-ну</w:t>
            </w:r>
          </w:p>
        </w:tc>
        <w:tc>
          <w:tcPr>
            <w:tcW w:w="1843" w:type="dxa"/>
            <w:tcBorders>
              <w:top w:val="single" w:sz="4" w:space="0" w:color="000000"/>
              <w:left w:val="single" w:sz="4" w:space="0" w:color="000000"/>
              <w:bottom w:val="single" w:sz="4" w:space="0" w:color="000000"/>
            </w:tcBorders>
            <w:shd w:val="clear" w:color="auto" w:fill="auto"/>
            <w:vAlign w:val="center"/>
          </w:tcPr>
          <w:p w14:paraId="36C71DFB" w14:textId="77777777" w:rsidR="00A84748" w:rsidRPr="00DD051D" w:rsidRDefault="00A84748" w:rsidP="00A84748">
            <w:pPr>
              <w:pStyle w:val="Table"/>
            </w:pPr>
            <w:r w:rsidRPr="00DD051D">
              <w:t xml:space="preserve">157860 п. </w:t>
            </w:r>
            <w:proofErr w:type="spellStart"/>
            <w:r w:rsidRPr="00DD051D">
              <w:t>Сулиславль</w:t>
            </w:r>
            <w:proofErr w:type="spellEnd"/>
            <w:r w:rsidRPr="00DD051D">
              <w:t>,</w:t>
            </w:r>
          </w:p>
          <w:p w14:paraId="0FD5FA08" w14:textId="77777777" w:rsidR="00A84748" w:rsidRPr="00DD051D" w:rsidRDefault="00A84748" w:rsidP="00A84748">
            <w:pPr>
              <w:pStyle w:val="Table"/>
            </w:pPr>
            <w:r w:rsidRPr="00DD051D">
              <w:t>ул. Советская, д. 2</w:t>
            </w:r>
          </w:p>
        </w:tc>
        <w:tc>
          <w:tcPr>
            <w:tcW w:w="1701" w:type="dxa"/>
            <w:tcBorders>
              <w:top w:val="single" w:sz="4" w:space="0" w:color="000000"/>
              <w:left w:val="single" w:sz="4" w:space="0" w:color="000000"/>
              <w:bottom w:val="single" w:sz="4" w:space="0" w:color="000000"/>
            </w:tcBorders>
            <w:shd w:val="clear" w:color="auto" w:fill="auto"/>
            <w:vAlign w:val="center"/>
          </w:tcPr>
          <w:p w14:paraId="1EE5C233" w14:textId="77777777" w:rsidR="00A84748" w:rsidRPr="00DD051D" w:rsidRDefault="00A84748" w:rsidP="00A84748">
            <w:pPr>
              <w:pStyle w:val="Table"/>
            </w:pPr>
            <w:r w:rsidRPr="00DD051D">
              <w:t>8(49433)-9-74-43</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57E854" w14:textId="77777777" w:rsidR="00A84748" w:rsidRPr="00DD051D" w:rsidRDefault="00A84748" w:rsidP="00A84748">
            <w:pPr>
              <w:pStyle w:val="Table"/>
            </w:pPr>
            <w:r w:rsidRPr="00DD051D">
              <w:t>Понедельник – пятница с 8-00 до 17-00</w:t>
            </w:r>
          </w:p>
        </w:tc>
      </w:tr>
      <w:tr w:rsidR="00A84748" w:rsidRPr="00DD051D" w14:paraId="1FB20193" w14:textId="77777777" w:rsidTr="00A84748">
        <w:tc>
          <w:tcPr>
            <w:tcW w:w="4162" w:type="dxa"/>
            <w:tcBorders>
              <w:top w:val="single" w:sz="4" w:space="0" w:color="000000"/>
              <w:left w:val="single" w:sz="4" w:space="0" w:color="000000"/>
              <w:bottom w:val="single" w:sz="4" w:space="0" w:color="000000"/>
            </w:tcBorders>
            <w:shd w:val="clear" w:color="auto" w:fill="auto"/>
            <w:vAlign w:val="center"/>
          </w:tcPr>
          <w:p w14:paraId="29897014" w14:textId="77777777" w:rsidR="00A84748" w:rsidRPr="00DD051D" w:rsidRDefault="00A84748" w:rsidP="00A84748">
            <w:pPr>
              <w:pStyle w:val="Table"/>
            </w:pPr>
            <w:r w:rsidRPr="00DD051D">
              <w:t>Филиал ОГКУ «ЦСВ» по  Сусанинскому  р-ну</w:t>
            </w:r>
          </w:p>
        </w:tc>
        <w:tc>
          <w:tcPr>
            <w:tcW w:w="1843" w:type="dxa"/>
            <w:tcBorders>
              <w:top w:val="single" w:sz="4" w:space="0" w:color="000000"/>
              <w:left w:val="single" w:sz="4" w:space="0" w:color="000000"/>
              <w:bottom w:val="single" w:sz="4" w:space="0" w:color="000000"/>
            </w:tcBorders>
            <w:shd w:val="clear" w:color="auto" w:fill="auto"/>
            <w:vAlign w:val="center"/>
          </w:tcPr>
          <w:p w14:paraId="189D7A0C" w14:textId="77777777" w:rsidR="00A84748" w:rsidRPr="00DD051D" w:rsidRDefault="00A84748" w:rsidP="00A84748">
            <w:pPr>
              <w:pStyle w:val="Table"/>
            </w:pPr>
            <w:r w:rsidRPr="00DD051D">
              <w:t>157080, п. Сусанино,</w:t>
            </w:r>
          </w:p>
          <w:p w14:paraId="6C5FDC79" w14:textId="77777777" w:rsidR="00A84748" w:rsidRPr="00DD051D" w:rsidRDefault="00A84748" w:rsidP="00A84748">
            <w:pPr>
              <w:pStyle w:val="Table"/>
            </w:pPr>
            <w:r w:rsidRPr="00DD051D">
              <w:t>ул. Ленина, д.9</w:t>
            </w:r>
          </w:p>
        </w:tc>
        <w:tc>
          <w:tcPr>
            <w:tcW w:w="1701" w:type="dxa"/>
            <w:tcBorders>
              <w:top w:val="single" w:sz="4" w:space="0" w:color="000000"/>
              <w:left w:val="single" w:sz="4" w:space="0" w:color="000000"/>
              <w:bottom w:val="single" w:sz="4" w:space="0" w:color="000000"/>
            </w:tcBorders>
            <w:shd w:val="clear" w:color="auto" w:fill="auto"/>
            <w:vAlign w:val="center"/>
          </w:tcPr>
          <w:p w14:paraId="3499FE0D" w14:textId="77777777" w:rsidR="00A84748" w:rsidRPr="00DD051D" w:rsidRDefault="00A84748" w:rsidP="00A84748">
            <w:pPr>
              <w:pStyle w:val="Table"/>
            </w:pPr>
            <w:r w:rsidRPr="00DD051D">
              <w:t>8(49434)-9-74-43</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40860" w14:textId="77777777" w:rsidR="00A84748" w:rsidRPr="00DD051D" w:rsidRDefault="00A84748" w:rsidP="00A84748">
            <w:pPr>
              <w:pStyle w:val="Table"/>
            </w:pPr>
            <w:r w:rsidRPr="00DD051D">
              <w:t>Понедельник – пятница с 8-00 до 17-00</w:t>
            </w:r>
          </w:p>
        </w:tc>
      </w:tr>
      <w:tr w:rsidR="00A84748" w:rsidRPr="00DD051D" w14:paraId="6C22056A" w14:textId="77777777" w:rsidTr="00A84748">
        <w:tc>
          <w:tcPr>
            <w:tcW w:w="4162" w:type="dxa"/>
            <w:tcBorders>
              <w:top w:val="single" w:sz="4" w:space="0" w:color="000000"/>
              <w:left w:val="single" w:sz="4" w:space="0" w:color="000000"/>
              <w:bottom w:val="single" w:sz="4" w:space="0" w:color="000000"/>
            </w:tcBorders>
            <w:shd w:val="clear" w:color="auto" w:fill="auto"/>
            <w:vAlign w:val="center"/>
          </w:tcPr>
          <w:p w14:paraId="0AF32ECF" w14:textId="77777777" w:rsidR="00A84748" w:rsidRPr="00DD051D" w:rsidRDefault="00A84748" w:rsidP="00A84748">
            <w:pPr>
              <w:pStyle w:val="Table"/>
            </w:pPr>
            <w:r w:rsidRPr="00DD051D">
              <w:t>Филиал ОГКУ «ЦСВ» по Чухломскому  р-ну</w:t>
            </w:r>
          </w:p>
        </w:tc>
        <w:tc>
          <w:tcPr>
            <w:tcW w:w="1843" w:type="dxa"/>
            <w:tcBorders>
              <w:top w:val="single" w:sz="4" w:space="0" w:color="000000"/>
              <w:left w:val="single" w:sz="4" w:space="0" w:color="000000"/>
              <w:bottom w:val="single" w:sz="4" w:space="0" w:color="000000"/>
            </w:tcBorders>
            <w:shd w:val="clear" w:color="auto" w:fill="auto"/>
            <w:vAlign w:val="center"/>
          </w:tcPr>
          <w:p w14:paraId="2E577CD6" w14:textId="77777777" w:rsidR="00A84748" w:rsidRPr="00DD051D" w:rsidRDefault="00A84748" w:rsidP="00A84748">
            <w:pPr>
              <w:pStyle w:val="Table"/>
            </w:pPr>
            <w:r w:rsidRPr="00DD051D">
              <w:t>157130, г. Чухлома,</w:t>
            </w:r>
          </w:p>
          <w:p w14:paraId="6D5CFC13" w14:textId="77777777" w:rsidR="00A84748" w:rsidRPr="00DD051D" w:rsidRDefault="00A84748" w:rsidP="00A84748">
            <w:pPr>
              <w:pStyle w:val="Table"/>
            </w:pPr>
            <w:r w:rsidRPr="00DD051D">
              <w:t>ул. Советская, д.1</w:t>
            </w:r>
          </w:p>
        </w:tc>
        <w:tc>
          <w:tcPr>
            <w:tcW w:w="1701" w:type="dxa"/>
            <w:tcBorders>
              <w:top w:val="single" w:sz="4" w:space="0" w:color="000000"/>
              <w:left w:val="single" w:sz="4" w:space="0" w:color="000000"/>
              <w:bottom w:val="single" w:sz="4" w:space="0" w:color="000000"/>
            </w:tcBorders>
            <w:shd w:val="clear" w:color="auto" w:fill="auto"/>
            <w:vAlign w:val="center"/>
          </w:tcPr>
          <w:p w14:paraId="233F590B" w14:textId="77777777" w:rsidR="00A84748" w:rsidRPr="00DD051D" w:rsidRDefault="00A84748" w:rsidP="00A84748">
            <w:pPr>
              <w:pStyle w:val="Table"/>
            </w:pPr>
            <w:r w:rsidRPr="00DD051D">
              <w:t>8(49441)-2-29-20</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47C373" w14:textId="77777777" w:rsidR="00A84748" w:rsidRPr="00DD051D" w:rsidRDefault="00A84748" w:rsidP="00A84748">
            <w:pPr>
              <w:pStyle w:val="Table"/>
            </w:pPr>
            <w:r w:rsidRPr="00DD051D">
              <w:t>Понедельник – пятница с 8-00 до 17-00</w:t>
            </w:r>
          </w:p>
        </w:tc>
      </w:tr>
      <w:tr w:rsidR="00A84748" w:rsidRPr="00DD051D" w14:paraId="61BA2746" w14:textId="77777777" w:rsidTr="00A84748">
        <w:tc>
          <w:tcPr>
            <w:tcW w:w="4162" w:type="dxa"/>
            <w:tcBorders>
              <w:top w:val="single" w:sz="4" w:space="0" w:color="000000"/>
              <w:left w:val="single" w:sz="4" w:space="0" w:color="000000"/>
              <w:bottom w:val="single" w:sz="4" w:space="0" w:color="000000"/>
            </w:tcBorders>
            <w:shd w:val="clear" w:color="auto" w:fill="auto"/>
            <w:vAlign w:val="center"/>
          </w:tcPr>
          <w:p w14:paraId="7036B043" w14:textId="77777777" w:rsidR="00A84748" w:rsidRPr="00DD051D" w:rsidRDefault="00A84748" w:rsidP="00A84748">
            <w:pPr>
              <w:pStyle w:val="Table"/>
            </w:pPr>
            <w:r w:rsidRPr="00DD051D">
              <w:t>Филиал ОГКУ «</w:t>
            </w:r>
            <w:proofErr w:type="gramStart"/>
            <w:r w:rsidRPr="00DD051D">
              <w:t>ЦСВ»  по</w:t>
            </w:r>
            <w:proofErr w:type="gramEnd"/>
            <w:r w:rsidRPr="00DD051D">
              <w:t xml:space="preserve"> </w:t>
            </w:r>
            <w:proofErr w:type="spellStart"/>
            <w:r w:rsidRPr="00DD051D">
              <w:t>г.Шарья</w:t>
            </w:r>
            <w:proofErr w:type="spellEnd"/>
            <w:r w:rsidRPr="00DD051D">
              <w:t xml:space="preserve"> и Шарьинскому р-ну </w:t>
            </w:r>
          </w:p>
        </w:tc>
        <w:tc>
          <w:tcPr>
            <w:tcW w:w="1843" w:type="dxa"/>
            <w:tcBorders>
              <w:top w:val="single" w:sz="4" w:space="0" w:color="000000"/>
              <w:left w:val="single" w:sz="4" w:space="0" w:color="000000"/>
              <w:bottom w:val="single" w:sz="4" w:space="0" w:color="000000"/>
            </w:tcBorders>
            <w:shd w:val="clear" w:color="auto" w:fill="auto"/>
            <w:vAlign w:val="center"/>
          </w:tcPr>
          <w:p w14:paraId="7D14E4CF" w14:textId="77777777" w:rsidR="00A84748" w:rsidRPr="00DD051D" w:rsidRDefault="00A84748" w:rsidP="00A84748">
            <w:pPr>
              <w:pStyle w:val="Table"/>
            </w:pPr>
            <w:r w:rsidRPr="00DD051D">
              <w:t>157501, г. Шарья, ул.50 лет Советской власти, д.4а</w:t>
            </w:r>
          </w:p>
        </w:tc>
        <w:tc>
          <w:tcPr>
            <w:tcW w:w="1701" w:type="dxa"/>
            <w:tcBorders>
              <w:top w:val="single" w:sz="4" w:space="0" w:color="000000"/>
              <w:left w:val="single" w:sz="4" w:space="0" w:color="000000"/>
              <w:bottom w:val="single" w:sz="4" w:space="0" w:color="000000"/>
            </w:tcBorders>
            <w:shd w:val="clear" w:color="auto" w:fill="auto"/>
            <w:vAlign w:val="center"/>
          </w:tcPr>
          <w:p w14:paraId="259ADDC0" w14:textId="77777777" w:rsidR="00A84748" w:rsidRPr="00DD051D" w:rsidRDefault="00A84748" w:rsidP="00A84748">
            <w:pPr>
              <w:pStyle w:val="Table"/>
            </w:pPr>
            <w:r w:rsidRPr="00DD051D">
              <w:t>8(49449)-5-49-45</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39CEAA" w14:textId="77777777" w:rsidR="00A84748" w:rsidRPr="00DD051D" w:rsidRDefault="00A84748" w:rsidP="00A84748">
            <w:pPr>
              <w:pStyle w:val="Table"/>
            </w:pPr>
            <w:r w:rsidRPr="00DD051D">
              <w:t>Понедельник – пятница с 8-00 до 17-00</w:t>
            </w:r>
          </w:p>
        </w:tc>
      </w:tr>
    </w:tbl>
    <w:p w14:paraId="3D818843" w14:textId="77777777" w:rsidR="00B5040B" w:rsidRDefault="00B5040B" w:rsidP="00B5040B">
      <w:pPr>
        <w:ind w:firstLine="709"/>
      </w:pPr>
    </w:p>
    <w:p w14:paraId="2D555865" w14:textId="77777777" w:rsidR="00B5040B" w:rsidRDefault="00B5040B" w:rsidP="00B5040B">
      <w:pPr>
        <w:ind w:firstLine="709"/>
      </w:pPr>
    </w:p>
    <w:p w14:paraId="3E2CDD4E" w14:textId="77777777" w:rsidR="00B5040B" w:rsidRDefault="00B5040B" w:rsidP="00B5040B">
      <w:pPr>
        <w:ind w:firstLine="709"/>
      </w:pPr>
    </w:p>
    <w:p w14:paraId="5A32BF2B" w14:textId="77777777" w:rsidR="00B5040B" w:rsidRDefault="00B5040B" w:rsidP="00B5040B">
      <w:pPr>
        <w:ind w:firstLine="709"/>
      </w:pPr>
    </w:p>
    <w:p w14:paraId="67DCB98C" w14:textId="77777777" w:rsidR="00B5040B" w:rsidRDefault="00B5040B" w:rsidP="00B5040B">
      <w:pPr>
        <w:ind w:firstLine="709"/>
      </w:pPr>
    </w:p>
    <w:p w14:paraId="19C72367" w14:textId="77777777" w:rsidR="00467068" w:rsidRDefault="00467068" w:rsidP="00B5040B">
      <w:pPr>
        <w:ind w:firstLine="709"/>
      </w:pPr>
    </w:p>
    <w:p w14:paraId="07A5DD58" w14:textId="77777777" w:rsidR="00467068" w:rsidRDefault="00467068" w:rsidP="00B5040B">
      <w:pPr>
        <w:ind w:firstLine="709"/>
      </w:pPr>
    </w:p>
    <w:p w14:paraId="012931EB" w14:textId="77777777" w:rsidR="00B5040B" w:rsidRDefault="00B5040B" w:rsidP="00B5040B">
      <w:pPr>
        <w:ind w:firstLine="709"/>
      </w:pPr>
    </w:p>
    <w:p w14:paraId="246CB9A6" w14:textId="77777777" w:rsidR="00B5040B" w:rsidRDefault="00B5040B" w:rsidP="00B5040B">
      <w:pPr>
        <w:ind w:firstLine="709"/>
      </w:pPr>
    </w:p>
    <w:p w14:paraId="7A1ACE66" w14:textId="77777777" w:rsidR="00B5040B" w:rsidRDefault="00B5040B" w:rsidP="00B5040B">
      <w:pPr>
        <w:ind w:firstLine="709"/>
      </w:pPr>
    </w:p>
    <w:p w14:paraId="716D1421" w14:textId="77777777" w:rsidR="008B6F64" w:rsidRPr="0090307B" w:rsidRDefault="008B6F64" w:rsidP="00B5040B">
      <w:pPr>
        <w:ind w:firstLine="709"/>
        <w:rPr>
          <w:szCs w:val="28"/>
        </w:rPr>
      </w:pPr>
      <w:r w:rsidRPr="0090307B">
        <w:rPr>
          <w:szCs w:val="28"/>
        </w:rPr>
        <w:t>Приложение № 2</w:t>
      </w:r>
    </w:p>
    <w:p w14:paraId="00AA1BF8" w14:textId="77777777" w:rsidR="008B6F64" w:rsidRPr="0090307B" w:rsidRDefault="008B6F64" w:rsidP="00B5040B">
      <w:pPr>
        <w:tabs>
          <w:tab w:val="left" w:pos="720"/>
        </w:tabs>
        <w:ind w:firstLine="709"/>
        <w:rPr>
          <w:rStyle w:val="TimesNewRoman14"/>
          <w:rFonts w:ascii="Arial" w:hAnsi="Arial"/>
          <w:sz w:val="24"/>
          <w:szCs w:val="28"/>
        </w:rPr>
      </w:pPr>
      <w:r w:rsidRPr="0090307B">
        <w:rPr>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w:t>
      </w:r>
      <w:r w:rsidRPr="0090307B">
        <w:rPr>
          <w:rStyle w:val="TimesNewRoman14"/>
          <w:rFonts w:ascii="Arial" w:eastAsia="Arial" w:hAnsi="Arial" w:cs="Arial"/>
          <w:sz w:val="24"/>
          <w:szCs w:val="28"/>
        </w:rPr>
        <w:t xml:space="preserve"> компенсаций страховых премий по договору обязательного страхования гражданской ответственности владельцев транспортных средств инвалидам (в том числе детям-инвалидам), имеющим транспортные средства в соответствии с медицинскими показаниями, </w:t>
      </w:r>
      <w:r w:rsidRPr="0090307B">
        <w:rPr>
          <w:rStyle w:val="TimesNewRoman14"/>
          <w:rFonts w:ascii="Arial" w:hAnsi="Arial"/>
          <w:sz w:val="24"/>
          <w:szCs w:val="28"/>
        </w:rPr>
        <w:t>и их законным представителям</w:t>
      </w:r>
    </w:p>
    <w:p w14:paraId="18FFB4D0" w14:textId="77777777" w:rsidR="008B6F64" w:rsidRPr="0090307B" w:rsidRDefault="008B6F64" w:rsidP="00B5040B">
      <w:pPr>
        <w:pStyle w:val="ConsPlusNormal"/>
        <w:widowControl/>
        <w:ind w:firstLine="709"/>
        <w:jc w:val="both"/>
        <w:rPr>
          <w:sz w:val="24"/>
        </w:rPr>
      </w:pPr>
    </w:p>
    <w:p w14:paraId="24C8607D" w14:textId="77777777" w:rsidR="00B5040B" w:rsidRDefault="00B5040B" w:rsidP="00B5040B">
      <w:pPr>
        <w:pStyle w:val="ConsPlusNormal"/>
        <w:widowControl/>
        <w:ind w:firstLine="709"/>
        <w:jc w:val="both"/>
        <w:rPr>
          <w:rStyle w:val="TimesNewRoman14"/>
          <w:rFonts w:ascii="Arial" w:hAnsi="Arial"/>
          <w:sz w:val="24"/>
          <w:szCs w:val="28"/>
        </w:rPr>
      </w:pPr>
    </w:p>
    <w:p w14:paraId="362A60FB" w14:textId="77777777" w:rsidR="008B6F64" w:rsidRPr="0090307B" w:rsidRDefault="008B6F64" w:rsidP="00B5040B">
      <w:pPr>
        <w:pStyle w:val="ConsPlusNormal"/>
        <w:widowControl/>
        <w:ind w:firstLine="709"/>
        <w:jc w:val="center"/>
        <w:rPr>
          <w:rStyle w:val="TimesNewRoman14"/>
          <w:rFonts w:ascii="Arial" w:hAnsi="Arial"/>
          <w:sz w:val="24"/>
          <w:szCs w:val="28"/>
        </w:rPr>
      </w:pPr>
      <w:r w:rsidRPr="0090307B">
        <w:rPr>
          <w:rStyle w:val="TimesNewRoman14"/>
          <w:rFonts w:ascii="Arial" w:hAnsi="Arial"/>
          <w:sz w:val="24"/>
          <w:szCs w:val="28"/>
        </w:rPr>
        <w:t>БЛОК-СХЕМА</w:t>
      </w:r>
    </w:p>
    <w:p w14:paraId="12D75CE8" w14:textId="77777777" w:rsidR="008B6F64" w:rsidRPr="0090307B" w:rsidRDefault="008B6F64" w:rsidP="00B5040B">
      <w:pPr>
        <w:pStyle w:val="ConsPlusNormal"/>
        <w:widowControl/>
        <w:ind w:firstLine="709"/>
        <w:jc w:val="center"/>
        <w:rPr>
          <w:rStyle w:val="TimesNewRoman14"/>
          <w:rFonts w:ascii="Arial" w:hAnsi="Arial"/>
          <w:sz w:val="24"/>
          <w:szCs w:val="28"/>
        </w:rPr>
      </w:pPr>
      <w:r w:rsidRPr="0090307B">
        <w:rPr>
          <w:rStyle w:val="TimesNewRoman14"/>
          <w:rFonts w:ascii="Arial" w:hAnsi="Arial"/>
          <w:sz w:val="24"/>
          <w:szCs w:val="28"/>
        </w:rPr>
        <w:t>порядка предоставления государственной услуги</w:t>
      </w:r>
    </w:p>
    <w:p w14:paraId="6B13F8A9" w14:textId="77777777" w:rsidR="008B6F64" w:rsidRPr="0090307B" w:rsidRDefault="0021639D" w:rsidP="00B5040B">
      <w:pPr>
        <w:pStyle w:val="ConsPlusNonformat"/>
        <w:widowControl/>
        <w:ind w:firstLine="709"/>
        <w:jc w:val="both"/>
        <w:rPr>
          <w:rStyle w:val="TimesNewRoman14"/>
          <w:rFonts w:ascii="Arial" w:hAnsi="Arial"/>
          <w:sz w:val="24"/>
          <w:szCs w:val="24"/>
        </w:rPr>
      </w:pPr>
      <w:r>
        <w:rPr>
          <w:rFonts w:ascii="Arial" w:hAnsi="Arial"/>
          <w:sz w:val="24"/>
        </w:rPr>
        <w:pict w14:anchorId="6638ADB6">
          <v:shapetype id="_x0000_t202" coordsize="21600,21600" o:spt="202" path="m,l,21600r21600,l21600,xe">
            <v:stroke joinstyle="miter"/>
            <v:path gradientshapeok="t" o:connecttype="rect"/>
          </v:shapetype>
          <v:shape id="_x0000_s1037" type="#_x0000_t202" style="position:absolute;left:0;text-align:left;margin-left:267.25pt;margin-top:15.25pt;width:161.6pt;height:44.75pt;z-index:12;mso-wrap-distance-left:9.05pt;mso-wrap-distance-right:9.05pt" strokeweight=".5pt">
            <v:fill color2="black"/>
            <v:textbox inset="7.45pt,3.85pt,7.45pt,3.85pt">
              <w:txbxContent>
                <w:p w14:paraId="0FDEE993" w14:textId="77777777" w:rsidR="008B6F64" w:rsidRDefault="008B6F64">
                  <w:pPr>
                    <w:jc w:val="center"/>
                    <w:rPr>
                      <w:rStyle w:val="TimesNewRoman14"/>
                      <w:sz w:val="24"/>
                    </w:rPr>
                  </w:pPr>
                  <w:r>
                    <w:rPr>
                      <w:rStyle w:val="TimesNewRoman14"/>
                      <w:sz w:val="24"/>
                    </w:rPr>
                    <w:t>Заявление и документы для назначения компенсации</w:t>
                  </w:r>
                </w:p>
                <w:p w14:paraId="75B3718F" w14:textId="77777777" w:rsidR="008B6F64" w:rsidRDefault="008B6F64">
                  <w:pPr>
                    <w:jc w:val="center"/>
                  </w:pPr>
                </w:p>
              </w:txbxContent>
            </v:textbox>
          </v:shape>
        </w:pict>
      </w:r>
      <w:r w:rsidR="008B6F64" w:rsidRPr="0090307B">
        <w:rPr>
          <w:rStyle w:val="TimesNewRoman14"/>
          <w:rFonts w:ascii="Arial" w:hAnsi="Arial"/>
          <w:sz w:val="24"/>
          <w:szCs w:val="24"/>
        </w:rPr>
        <w:t xml:space="preserve">   </w:t>
      </w:r>
    </w:p>
    <w:p w14:paraId="78375710" w14:textId="77777777" w:rsidR="008B6F64" w:rsidRPr="0090307B" w:rsidRDefault="0021639D" w:rsidP="00B5040B">
      <w:pPr>
        <w:widowControl w:val="0"/>
        <w:autoSpaceDE w:val="0"/>
        <w:ind w:firstLine="709"/>
      </w:pPr>
      <w:r>
        <w:pict w14:anchorId="276D0EB0">
          <v:shape id="_x0000_s1029" type="#_x0000_t202" style="position:absolute;left:0;text-align:left;margin-left:-.5pt;margin-top:4.3pt;width:188.6pt;height:40.8pt;z-index:4;mso-wrap-distance-left:9.05pt;mso-wrap-distance-right:9.05pt" strokeweight=".5pt">
            <v:fill color2="black"/>
            <v:textbox inset="7.45pt,3.85pt,7.45pt,3.85pt">
              <w:txbxContent>
                <w:p w14:paraId="443C8FE1" w14:textId="77777777" w:rsidR="008B6F64" w:rsidRDefault="008B6F64">
                  <w:pPr>
                    <w:jc w:val="center"/>
                    <w:rPr>
                      <w:rFonts w:ascii="Times New Roman" w:hAnsi="Times New Roman"/>
                      <w:b/>
                    </w:rPr>
                  </w:pPr>
                  <w:r>
                    <w:rPr>
                      <w:rFonts w:ascii="Times New Roman" w:hAnsi="Times New Roman"/>
                      <w:b/>
                    </w:rPr>
                    <w:t>Заявитель</w:t>
                  </w:r>
                </w:p>
                <w:p w14:paraId="62689297" w14:textId="77777777" w:rsidR="008B6F64" w:rsidRDefault="008B6F64">
                  <w:pPr>
                    <w:jc w:val="center"/>
                    <w:rPr>
                      <w:rFonts w:ascii="Times New Roman" w:hAnsi="Times New Roman"/>
                      <w:b/>
                    </w:rPr>
                  </w:pPr>
                  <w:r>
                    <w:rPr>
                      <w:rFonts w:ascii="Times New Roman" w:hAnsi="Times New Roman"/>
                      <w:b/>
                    </w:rPr>
                    <w:t xml:space="preserve"> (представитель заявителя)</w:t>
                  </w:r>
                </w:p>
              </w:txbxContent>
            </v:textbox>
          </v:shape>
        </w:pict>
      </w:r>
      <w:r>
        <w:pict w14:anchorId="1DD93B2C">
          <v:shape id="_x0000_s1033" type="#_x0000_t202" style="position:absolute;left:0;text-align:left;margin-left:98.5pt;margin-top:63.5pt;width:89.6pt;height:35.6pt;z-index:8;mso-wrap-distance-left:9.05pt;mso-wrap-distance-right:9.05pt" strokeweight=".5pt">
            <v:fill color2="black"/>
            <v:textbox inset="7.45pt,3.85pt,7.45pt,3.85pt">
              <w:txbxContent>
                <w:p w14:paraId="21AC6B19" w14:textId="77777777" w:rsidR="008B6F64" w:rsidRDefault="008B6F64">
                  <w:pPr>
                    <w:jc w:val="center"/>
                    <w:rPr>
                      <w:rFonts w:ascii="Times New Roman" w:hAnsi="Times New Roman"/>
                    </w:rPr>
                  </w:pPr>
                  <w:r>
                    <w:rPr>
                      <w:rFonts w:ascii="Times New Roman" w:hAnsi="Times New Roman"/>
                    </w:rPr>
                    <w:t>Личный визит</w:t>
                  </w:r>
                </w:p>
                <w:p w14:paraId="6E955082" w14:textId="77777777" w:rsidR="008B6F64" w:rsidRDefault="008B6F64">
                  <w:pPr>
                    <w:jc w:val="center"/>
                  </w:pPr>
                  <w:r>
                    <w:t>заявителя</w:t>
                  </w:r>
                </w:p>
              </w:txbxContent>
            </v:textbox>
          </v:shape>
        </w:pict>
      </w:r>
    </w:p>
    <w:p w14:paraId="7E1401C3" w14:textId="77777777" w:rsidR="008B6F64" w:rsidRPr="0090307B" w:rsidRDefault="0021639D" w:rsidP="00B5040B">
      <w:pPr>
        <w:widowControl w:val="0"/>
        <w:autoSpaceDE w:val="0"/>
        <w:ind w:firstLine="709"/>
      </w:pPr>
      <w:r>
        <w:pict w14:anchorId="31BFDA88">
          <v:line id="_x0000_s1030" style="position:absolute;left:0;text-align:left;z-index:5" from="45pt,19.1pt" to="45pt,95.4pt" strokeweight=".26mm">
            <v:stroke endarrow="block" joinstyle="miter"/>
          </v:line>
        </w:pict>
      </w:r>
      <w:r>
        <w:pict w14:anchorId="282F5B30">
          <v:line id="_x0000_s1031" style="position:absolute;left:0;text-align:left;z-index:6" from="143.25pt,19.85pt" to="143.25pt,96.15pt" strokeweight=".26mm">
            <v:stroke endarrow="block" joinstyle="miter"/>
          </v:line>
        </w:pict>
      </w:r>
      <w:r>
        <w:pict w14:anchorId="3BCA1ABA">
          <v:line id="_x0000_s1036" style="position:absolute;left:0;text-align:left;z-index:11" from="190.5pt,1.3pt" to="271.5pt,1.3pt" strokeweight=".26mm">
            <v:stroke dashstyle="dash" joinstyle="miter"/>
          </v:line>
        </w:pict>
      </w:r>
    </w:p>
    <w:p w14:paraId="609486E8" w14:textId="77777777" w:rsidR="008B6F64" w:rsidRPr="0090307B" w:rsidRDefault="0021639D" w:rsidP="00B5040B">
      <w:pPr>
        <w:widowControl w:val="0"/>
        <w:autoSpaceDE w:val="0"/>
        <w:ind w:firstLine="709"/>
      </w:pPr>
      <w:r>
        <w:pict w14:anchorId="537026B0">
          <v:shape id="_x0000_s1032" type="#_x0000_t202" style="position:absolute;left:0;text-align:left;margin-left:4pt;margin-top:4.8pt;width:80.6pt;height:39.9pt;z-index:7;mso-wrap-distance-left:9.05pt;mso-wrap-distance-right:9.05pt" strokeweight=".5pt">
            <v:fill color2="black"/>
            <v:textbox inset="7.45pt,3.85pt,7.45pt,3.85pt">
              <w:txbxContent>
                <w:p w14:paraId="031F5EB0" w14:textId="77777777" w:rsidR="008B6F64" w:rsidRDefault="008B6F64">
                  <w:pPr>
                    <w:jc w:val="center"/>
                    <w:rPr>
                      <w:rFonts w:ascii="Times New Roman" w:hAnsi="Times New Roman"/>
                    </w:rPr>
                  </w:pPr>
                  <w:r>
                    <w:rPr>
                      <w:rFonts w:ascii="Times New Roman" w:hAnsi="Times New Roman"/>
                    </w:rPr>
                    <w:t>По почте или ТКС</w:t>
                  </w:r>
                </w:p>
              </w:txbxContent>
            </v:textbox>
          </v:shape>
        </w:pict>
      </w:r>
    </w:p>
    <w:p w14:paraId="3D084FDE" w14:textId="77777777" w:rsidR="008B6F64" w:rsidRPr="0090307B" w:rsidRDefault="0021639D" w:rsidP="00B5040B">
      <w:pPr>
        <w:widowControl w:val="0"/>
        <w:autoSpaceDE w:val="0"/>
        <w:ind w:firstLine="709"/>
      </w:pPr>
      <w:r>
        <w:pict w14:anchorId="108914F8">
          <v:line id="_x0000_s1042" style="position:absolute;left:0;text-align:left;z-index:17" from="189.05pt,-.55pt" to="266.25pt,49.7pt" strokeweight=".26mm">
            <v:stroke endarrow="block" joinstyle="miter"/>
          </v:line>
        </w:pict>
      </w:r>
    </w:p>
    <w:p w14:paraId="02ECCC79" w14:textId="77777777" w:rsidR="008B6F64" w:rsidRPr="0090307B" w:rsidRDefault="0021639D" w:rsidP="00B5040B">
      <w:pPr>
        <w:widowControl w:val="0"/>
        <w:autoSpaceDE w:val="0"/>
        <w:ind w:firstLine="709"/>
      </w:pPr>
      <w:r>
        <w:pict w14:anchorId="75F61833">
          <v:shape id="_x0000_s1040" type="#_x0000_t202" style="position:absolute;left:0;text-align:left;margin-left:268pt;margin-top:12.95pt;width:153.1pt;height:32.35pt;z-index:15;mso-wrap-distance-left:9.05pt;mso-wrap-distance-right:9.05pt" strokeweight=".5pt">
            <v:fill color2="black"/>
            <v:textbox inset="7.45pt,3.85pt,7.45pt,3.85pt">
              <w:txbxContent>
                <w:p w14:paraId="00A38628" w14:textId="77777777" w:rsidR="008B6F64" w:rsidRDefault="008B6F64">
                  <w:pPr>
                    <w:pStyle w:val="210"/>
                    <w:ind w:left="0"/>
                    <w:jc w:val="center"/>
                    <w:rPr>
                      <w:rFonts w:ascii="Times New Roman" w:hAnsi="Times New Roman"/>
                      <w:b/>
                    </w:rPr>
                  </w:pPr>
                  <w:r>
                    <w:rPr>
                      <w:rFonts w:ascii="Times New Roman" w:hAnsi="Times New Roman"/>
                      <w:b/>
                    </w:rPr>
                    <w:t>МФЦ</w:t>
                  </w:r>
                </w:p>
              </w:txbxContent>
            </v:textbox>
          </v:shape>
        </w:pict>
      </w:r>
      <w:r>
        <w:pict w14:anchorId="7D0B5FE0">
          <v:line id="_x0000_s1043" style="position:absolute;left:0;text-align:left;z-index:18" from="83.25pt,-8.5pt" to="267.75pt,30.1pt" strokeweight=".26mm">
            <v:stroke endarrow="block" joinstyle="miter"/>
          </v:line>
        </w:pict>
      </w:r>
      <w:r>
        <w:pict w14:anchorId="3869FE40">
          <v:shape id="_x0000_s1046" type="#_x0000_t202" style="position:absolute;left:0;text-align:left;margin-left:5.5pt;margin-top:12.95pt;width:171.1pt;height:19.3pt;z-index:21;mso-wrap-distance-left:9.05pt;mso-wrap-distance-right:9.05pt" strokeweight=".5pt">
            <v:fill color2="black"/>
            <v:textbox inset="7.45pt,3.85pt,7.45pt,3.85pt">
              <w:txbxContent>
                <w:p w14:paraId="6993758C" w14:textId="77777777" w:rsidR="008B6F64" w:rsidRDefault="008B6F64">
                  <w:pPr>
                    <w:jc w:val="center"/>
                    <w:rPr>
                      <w:rStyle w:val="TimesNewRoman14"/>
                      <w:b/>
                      <w:sz w:val="24"/>
                    </w:rPr>
                  </w:pPr>
                  <w:r>
                    <w:rPr>
                      <w:rStyle w:val="TimesNewRoman14"/>
                      <w:b/>
                      <w:sz w:val="24"/>
                    </w:rPr>
                    <w:t>Филиал ОГКУ «ЦСВ»</w:t>
                  </w:r>
                </w:p>
              </w:txbxContent>
            </v:textbox>
          </v:shape>
        </w:pict>
      </w:r>
    </w:p>
    <w:p w14:paraId="516CE2BF" w14:textId="77777777" w:rsidR="008B6F64" w:rsidRPr="0090307B" w:rsidRDefault="0021639D" w:rsidP="00B5040B">
      <w:pPr>
        <w:widowControl w:val="0"/>
        <w:autoSpaceDE w:val="0"/>
        <w:ind w:firstLine="709"/>
        <w:rPr>
          <w:szCs w:val="28"/>
        </w:rPr>
      </w:pPr>
      <w:r>
        <w:pict w14:anchorId="554BAA0D">
          <v:line id="_x0000_s1041" style="position:absolute;left:0;text-align:left;flip:x;z-index:16" from="174pt,5.6pt" to="267.75pt,36pt" strokeweight=".26mm">
            <v:stroke endarrow="block" joinstyle="miter"/>
          </v:line>
        </w:pict>
      </w:r>
      <w:r>
        <w:pict w14:anchorId="52C79587">
          <v:line id="_x0000_s1044" style="position:absolute;left:0;text-align:left;flip:y;z-index:19" from="174pt,22.15pt" to="307.5pt,238.15pt" strokeweight=".26mm">
            <v:stroke endarrow="block" joinstyle="miter"/>
          </v:line>
        </w:pict>
      </w:r>
      <w:r>
        <w:pict w14:anchorId="4DC04FF5">
          <v:line id="_x0000_s1047" style="position:absolute;left:0;text-align:left;z-index:22" from="85.5pt,8.7pt" to="85.5pt,22.6pt" strokeweight=".26mm">
            <v:stroke endarrow="block" joinstyle="miter"/>
          </v:line>
        </w:pict>
      </w:r>
    </w:p>
    <w:p w14:paraId="59439A58" w14:textId="77777777" w:rsidR="008B6F64" w:rsidRPr="0090307B" w:rsidRDefault="0021639D" w:rsidP="00B5040B">
      <w:pPr>
        <w:widowControl w:val="0"/>
        <w:autoSpaceDE w:val="0"/>
        <w:ind w:firstLine="709"/>
      </w:pPr>
      <w:r>
        <w:pict w14:anchorId="65C843C4">
          <v:line id="_x0000_s1045" style="position:absolute;left:0;text-align:left;z-index:20" from="309.75pt,-4.85pt" to="310.5pt,193pt" strokeweight=".26mm">
            <v:stroke endarrow="block" joinstyle="miter"/>
          </v:line>
        </w:pict>
      </w:r>
      <w:r>
        <w:pict w14:anchorId="4EDCA745">
          <v:shape id="_x0000_s1048" type="#_x0000_t202" style="position:absolute;left:0;text-align:left;margin-left:2pt;margin-top:-6.1pt;width:171.05pt;height:41pt;z-index:23;mso-wrap-distance-left:9.05pt;mso-wrap-distance-right:9.05pt" strokeweight=".5pt">
            <v:fill color2="black"/>
            <v:textbox inset="7.45pt,3.85pt,7.45pt,3.85pt">
              <w:txbxContent>
                <w:p w14:paraId="0C09D375" w14:textId="77777777" w:rsidR="008B6F64" w:rsidRDefault="008B6F64">
                  <w:pPr>
                    <w:jc w:val="center"/>
                    <w:rPr>
                      <w:rStyle w:val="TimesNewRoman14"/>
                      <w:sz w:val="24"/>
                    </w:rPr>
                  </w:pPr>
                  <w:r>
                    <w:rPr>
                      <w:rStyle w:val="TimesNewRoman14"/>
                      <w:sz w:val="24"/>
                    </w:rPr>
                    <w:t>Прием и регистрация документов</w:t>
                  </w:r>
                </w:p>
                <w:p w14:paraId="7001F58F" w14:textId="77777777" w:rsidR="008B6F64" w:rsidRDefault="008B6F64"/>
              </w:txbxContent>
            </v:textbox>
          </v:shape>
        </w:pict>
      </w:r>
    </w:p>
    <w:p w14:paraId="11851476" w14:textId="77777777" w:rsidR="008B6F64" w:rsidRPr="0090307B" w:rsidRDefault="0021639D" w:rsidP="00B5040B">
      <w:pPr>
        <w:widowControl w:val="0"/>
        <w:autoSpaceDE w:val="0"/>
        <w:ind w:firstLine="709"/>
      </w:pPr>
      <w:r>
        <w:pict w14:anchorId="0209DF95">
          <v:line id="_x0000_s1039" style="position:absolute;left:0;text-align:left;z-index:14" from="88.5pt,3.55pt" to="88.5pt,30.55pt" strokeweight=".26mm">
            <v:stroke endarrow="block" joinstyle="miter"/>
          </v:line>
        </w:pict>
      </w:r>
    </w:p>
    <w:p w14:paraId="396EBB53" w14:textId="77777777" w:rsidR="008B6F64" w:rsidRPr="0090307B" w:rsidRDefault="0021639D" w:rsidP="00B5040B">
      <w:pPr>
        <w:widowControl w:val="0"/>
        <w:autoSpaceDE w:val="0"/>
        <w:ind w:firstLine="709"/>
      </w:pPr>
      <w:r>
        <w:pict w14:anchorId="4FD2FE9E">
          <v:shape id="_x0000_s1038" type="#_x0000_t202" style="position:absolute;left:0;text-align:left;margin-left:7pt;margin-top:3.9pt;width:171.1pt;height:26.05pt;z-index:13;mso-wrap-distance-left:9.05pt;mso-wrap-distance-right:9.05pt" strokeweight=".5pt">
            <v:fill color2="black"/>
            <v:textbox inset="7.45pt,3.85pt,7.45pt,3.85pt">
              <w:txbxContent>
                <w:p w14:paraId="405EA7FC" w14:textId="77777777" w:rsidR="008B6F64" w:rsidRDefault="008B6F64">
                  <w:pPr>
                    <w:jc w:val="center"/>
                    <w:rPr>
                      <w:rStyle w:val="TimesNewRoman14"/>
                      <w:b/>
                      <w:sz w:val="24"/>
                    </w:rPr>
                  </w:pPr>
                  <w:r>
                    <w:rPr>
                      <w:rStyle w:val="TimesNewRoman14"/>
                      <w:b/>
                      <w:sz w:val="24"/>
                    </w:rPr>
                    <w:t>ОГКУ «ЦСВ»</w:t>
                  </w:r>
                </w:p>
              </w:txbxContent>
            </v:textbox>
          </v:shape>
        </w:pict>
      </w:r>
    </w:p>
    <w:p w14:paraId="68152B6D" w14:textId="77777777" w:rsidR="008B6F64" w:rsidRPr="0090307B" w:rsidRDefault="0021639D" w:rsidP="00B5040B">
      <w:pPr>
        <w:widowControl w:val="0"/>
        <w:autoSpaceDE w:val="0"/>
        <w:ind w:firstLine="709"/>
      </w:pPr>
      <w:r>
        <w:pict w14:anchorId="6C7EC2AC">
          <v:line id="_x0000_s1027" style="position:absolute;left:0;text-align:left;z-index:2" from="90.75pt,.7pt" to="90.75pt,32.95pt" strokeweight=".26mm">
            <v:stroke endarrow="block" joinstyle="miter"/>
          </v:line>
        </w:pict>
      </w:r>
    </w:p>
    <w:p w14:paraId="0F2FF15B" w14:textId="77777777" w:rsidR="008B6F64" w:rsidRPr="0090307B" w:rsidRDefault="0021639D" w:rsidP="00B5040B">
      <w:pPr>
        <w:widowControl w:val="0"/>
        <w:autoSpaceDE w:val="0"/>
        <w:ind w:firstLine="709"/>
      </w:pPr>
      <w:r>
        <w:pict w14:anchorId="55FF3812">
          <v:shape id="_x0000_s1026" type="#_x0000_t202" style="position:absolute;left:0;text-align:left;margin-left:-4.5pt;margin-top:1.85pt;width:188.1pt;height:26.85pt;z-index:1;mso-wrap-distance-left:9.05pt;mso-wrap-distance-right:9.05pt" strokeweight=".5pt">
            <v:fill color2="black"/>
            <v:textbox inset="7.45pt,3.85pt,7.45pt,3.85pt">
              <w:txbxContent>
                <w:p w14:paraId="016F11EA" w14:textId="77777777" w:rsidR="008B6F64" w:rsidRDefault="008B6F64">
                  <w:pPr>
                    <w:jc w:val="center"/>
                    <w:rPr>
                      <w:rStyle w:val="TimesNewRoman14"/>
                      <w:sz w:val="24"/>
                    </w:rPr>
                  </w:pPr>
                  <w:r>
                    <w:rPr>
                      <w:rStyle w:val="TimesNewRoman14"/>
                      <w:sz w:val="24"/>
                    </w:rPr>
                    <w:t>Экспертиза документов</w:t>
                  </w:r>
                </w:p>
              </w:txbxContent>
            </v:textbox>
          </v:shape>
        </w:pict>
      </w:r>
    </w:p>
    <w:p w14:paraId="3D4AF418" w14:textId="77777777" w:rsidR="008B6F64" w:rsidRPr="0090307B" w:rsidRDefault="0021639D" w:rsidP="00B5040B">
      <w:pPr>
        <w:widowControl w:val="0"/>
        <w:autoSpaceDE w:val="0"/>
        <w:ind w:firstLine="709"/>
      </w:pPr>
      <w:r>
        <w:pict w14:anchorId="3B16E07C">
          <v:line id="_x0000_s1049" style="position:absolute;left:0;text-align:left;z-index:24" from="89.3pt,5.15pt" to="89.3pt,34.95pt" strokeweight=".26mm">
            <v:stroke endarrow="block" joinstyle="miter"/>
          </v:line>
        </w:pict>
      </w:r>
    </w:p>
    <w:p w14:paraId="7F8313DB" w14:textId="77777777" w:rsidR="008B6F64" w:rsidRPr="0090307B" w:rsidRDefault="0021639D" w:rsidP="00B5040B">
      <w:pPr>
        <w:widowControl w:val="0"/>
        <w:autoSpaceDE w:val="0"/>
        <w:ind w:firstLine="709"/>
      </w:pPr>
      <w:r>
        <w:lastRenderedPageBreak/>
        <w:pict w14:anchorId="77AEB5A2">
          <v:shape id="_x0000_s1028" type="#_x0000_t202" style="position:absolute;left:0;text-align:left;margin-left:-3.75pt;margin-top:9.95pt;width:188.6pt;height:70.8pt;z-index:3;mso-wrap-distance-left:9.05pt;mso-wrap-distance-right:9.05pt" strokeweight=".5pt">
            <v:fill color2="black"/>
            <v:textbox inset="7.45pt,3.85pt,7.45pt,3.85pt">
              <w:txbxContent>
                <w:p w14:paraId="5E30F7CD" w14:textId="77777777" w:rsidR="008B6F64" w:rsidRDefault="008B6F64">
                  <w:pPr>
                    <w:jc w:val="center"/>
                    <w:rPr>
                      <w:rStyle w:val="TimesNewRoman14"/>
                      <w:sz w:val="24"/>
                    </w:rPr>
                  </w:pPr>
                  <w:r>
                    <w:rPr>
                      <w:rStyle w:val="TimesNewRoman14"/>
                      <w:sz w:val="24"/>
                    </w:rPr>
                    <w:t xml:space="preserve">Принятие решения о предоставлении (отказе в предоставлении государственной услуги) </w:t>
                  </w:r>
                </w:p>
                <w:p w14:paraId="179F573E" w14:textId="77777777" w:rsidR="008B6F64" w:rsidRDefault="008B6F64"/>
              </w:txbxContent>
            </v:textbox>
          </v:shape>
        </w:pict>
      </w:r>
    </w:p>
    <w:p w14:paraId="629DC246" w14:textId="77777777" w:rsidR="008B6F64" w:rsidRPr="0090307B" w:rsidRDefault="0021639D" w:rsidP="00B5040B">
      <w:pPr>
        <w:widowControl w:val="0"/>
        <w:autoSpaceDE w:val="0"/>
        <w:ind w:firstLine="709"/>
      </w:pPr>
      <w:r>
        <w:pict w14:anchorId="047AF7B9">
          <v:shape id="_x0000_s1034" type="#_x0000_t202" style="position:absolute;left:0;text-align:left;margin-left:234pt;margin-top:21.75pt;width:152.6pt;height:44.45pt;z-index:9;mso-wrap-distance-left:9.05pt;mso-wrap-distance-right:9.05pt" strokeweight=".5pt">
            <v:fill color2="black"/>
            <v:textbox inset="7.45pt,3.85pt,7.45pt,3.85pt">
              <w:txbxContent>
                <w:p w14:paraId="501CAF43" w14:textId="77777777" w:rsidR="008B6F64" w:rsidRDefault="008B6F64">
                  <w:pPr>
                    <w:jc w:val="center"/>
                    <w:rPr>
                      <w:rStyle w:val="TimesNewRoman14"/>
                      <w:sz w:val="24"/>
                    </w:rPr>
                  </w:pPr>
                  <w:r>
                    <w:rPr>
                      <w:rStyle w:val="TimesNewRoman14"/>
                      <w:sz w:val="24"/>
                    </w:rPr>
                    <w:t>Уведомление заявителя о принятом решении</w:t>
                  </w:r>
                </w:p>
              </w:txbxContent>
            </v:textbox>
          </v:shape>
        </w:pict>
      </w:r>
    </w:p>
    <w:p w14:paraId="5932F23C" w14:textId="77777777" w:rsidR="008B6F64" w:rsidRPr="0090307B" w:rsidRDefault="0021639D" w:rsidP="00B5040B">
      <w:pPr>
        <w:widowControl w:val="0"/>
        <w:autoSpaceDE w:val="0"/>
        <w:ind w:firstLine="709"/>
      </w:pPr>
      <w:r>
        <w:pict w14:anchorId="7C7E2F06">
          <v:line id="_x0000_s1035" style="position:absolute;left:0;text-align:left;z-index:10" from="186pt,13.95pt" to="232.5pt,13.95pt" strokeweight=".26mm">
            <v:stroke endarrow="block" joinstyle="miter"/>
          </v:line>
        </w:pict>
      </w:r>
    </w:p>
    <w:p w14:paraId="1283DCD7" w14:textId="77777777" w:rsidR="008B6F64" w:rsidRPr="0090307B" w:rsidRDefault="008B6F64" w:rsidP="00B5040B">
      <w:pPr>
        <w:widowControl w:val="0"/>
        <w:autoSpaceDE w:val="0"/>
        <w:ind w:firstLine="709"/>
      </w:pPr>
    </w:p>
    <w:p w14:paraId="67BBCCF0" w14:textId="77777777" w:rsidR="008B6F64" w:rsidRPr="0090307B" w:rsidRDefault="008B6F64" w:rsidP="00B5040B">
      <w:pPr>
        <w:widowControl w:val="0"/>
        <w:autoSpaceDE w:val="0"/>
        <w:ind w:firstLine="709"/>
      </w:pPr>
    </w:p>
    <w:p w14:paraId="2AB2132B" w14:textId="77777777" w:rsidR="008B6F64" w:rsidRPr="0090307B" w:rsidRDefault="008B6F64" w:rsidP="00B5040B">
      <w:pPr>
        <w:widowControl w:val="0"/>
        <w:autoSpaceDE w:val="0"/>
        <w:ind w:firstLine="709"/>
      </w:pPr>
    </w:p>
    <w:p w14:paraId="0C961564" w14:textId="77777777" w:rsidR="008B6F64" w:rsidRPr="0090307B" w:rsidRDefault="008B6F64" w:rsidP="00B5040B">
      <w:pPr>
        <w:widowControl w:val="0"/>
        <w:autoSpaceDE w:val="0"/>
        <w:ind w:firstLine="709"/>
      </w:pPr>
    </w:p>
    <w:p w14:paraId="74BF5CB7" w14:textId="77777777" w:rsidR="00B5040B" w:rsidRDefault="00B5040B" w:rsidP="00B5040B">
      <w:pPr>
        <w:pStyle w:val="ConsPlusNormal"/>
        <w:widowControl/>
        <w:ind w:firstLine="709"/>
        <w:jc w:val="both"/>
        <w:rPr>
          <w:rStyle w:val="TimesNewRoman14"/>
          <w:rFonts w:ascii="Arial" w:hAnsi="Arial"/>
          <w:sz w:val="24"/>
          <w:szCs w:val="28"/>
        </w:rPr>
      </w:pPr>
    </w:p>
    <w:p w14:paraId="6C54CBF1" w14:textId="77777777" w:rsidR="00B5040B" w:rsidRDefault="00B5040B" w:rsidP="00B5040B">
      <w:pPr>
        <w:pStyle w:val="ConsPlusNormal"/>
        <w:widowControl/>
        <w:ind w:firstLine="709"/>
        <w:jc w:val="both"/>
        <w:rPr>
          <w:rStyle w:val="TimesNewRoman14"/>
          <w:rFonts w:ascii="Arial" w:hAnsi="Arial"/>
          <w:sz w:val="24"/>
          <w:szCs w:val="28"/>
        </w:rPr>
      </w:pPr>
    </w:p>
    <w:p w14:paraId="0C20D94F" w14:textId="77777777" w:rsidR="00B5040B" w:rsidRDefault="00B5040B" w:rsidP="00B5040B">
      <w:pPr>
        <w:pStyle w:val="ConsPlusNormal"/>
        <w:widowControl/>
        <w:ind w:firstLine="709"/>
        <w:jc w:val="both"/>
        <w:rPr>
          <w:rStyle w:val="TimesNewRoman14"/>
          <w:rFonts w:ascii="Arial" w:hAnsi="Arial"/>
          <w:sz w:val="24"/>
          <w:szCs w:val="28"/>
        </w:rPr>
      </w:pPr>
    </w:p>
    <w:p w14:paraId="633D6FCF" w14:textId="77777777" w:rsidR="00B5040B" w:rsidRDefault="00B5040B" w:rsidP="00B5040B">
      <w:pPr>
        <w:pStyle w:val="ConsPlusNormal"/>
        <w:widowControl/>
        <w:ind w:firstLine="709"/>
        <w:jc w:val="both"/>
        <w:rPr>
          <w:rStyle w:val="TimesNewRoman14"/>
          <w:rFonts w:ascii="Arial" w:hAnsi="Arial"/>
          <w:sz w:val="24"/>
          <w:szCs w:val="28"/>
        </w:rPr>
      </w:pPr>
    </w:p>
    <w:p w14:paraId="46F7364F" w14:textId="77777777" w:rsidR="00B5040B" w:rsidRDefault="00B5040B" w:rsidP="00B5040B">
      <w:pPr>
        <w:pStyle w:val="ConsPlusNormal"/>
        <w:widowControl/>
        <w:ind w:firstLine="709"/>
        <w:jc w:val="both"/>
        <w:rPr>
          <w:rStyle w:val="TimesNewRoman14"/>
          <w:rFonts w:ascii="Arial" w:hAnsi="Arial"/>
          <w:sz w:val="24"/>
          <w:szCs w:val="28"/>
        </w:rPr>
      </w:pPr>
    </w:p>
    <w:p w14:paraId="14EB53F0" w14:textId="77777777" w:rsidR="00B5040B" w:rsidRDefault="00B5040B" w:rsidP="00B5040B">
      <w:pPr>
        <w:pStyle w:val="ConsPlusNormal"/>
        <w:widowControl/>
        <w:ind w:firstLine="709"/>
        <w:jc w:val="both"/>
        <w:rPr>
          <w:rStyle w:val="TimesNewRoman14"/>
          <w:rFonts w:ascii="Arial" w:hAnsi="Arial"/>
          <w:sz w:val="24"/>
          <w:szCs w:val="28"/>
        </w:rPr>
      </w:pPr>
    </w:p>
    <w:p w14:paraId="22FFCC7F" w14:textId="77777777" w:rsidR="00B5040B" w:rsidRDefault="00B5040B" w:rsidP="00B5040B">
      <w:pPr>
        <w:pStyle w:val="ConsPlusNormal"/>
        <w:widowControl/>
        <w:ind w:firstLine="709"/>
        <w:jc w:val="both"/>
        <w:rPr>
          <w:rStyle w:val="TimesNewRoman14"/>
          <w:rFonts w:ascii="Arial" w:hAnsi="Arial"/>
          <w:sz w:val="24"/>
          <w:szCs w:val="28"/>
        </w:rPr>
      </w:pPr>
    </w:p>
    <w:p w14:paraId="4A54E15A" w14:textId="77777777" w:rsidR="00B5040B" w:rsidRDefault="00B5040B" w:rsidP="00B5040B">
      <w:pPr>
        <w:pStyle w:val="ConsPlusNormal"/>
        <w:widowControl/>
        <w:ind w:firstLine="709"/>
        <w:jc w:val="both"/>
        <w:rPr>
          <w:rStyle w:val="TimesNewRoman14"/>
          <w:rFonts w:ascii="Arial" w:hAnsi="Arial"/>
          <w:sz w:val="24"/>
          <w:szCs w:val="28"/>
        </w:rPr>
      </w:pPr>
    </w:p>
    <w:p w14:paraId="355622E5" w14:textId="77777777" w:rsidR="00B5040B" w:rsidRDefault="00B5040B" w:rsidP="00B5040B">
      <w:pPr>
        <w:pStyle w:val="ConsPlusNormal"/>
        <w:widowControl/>
        <w:ind w:firstLine="709"/>
        <w:jc w:val="both"/>
        <w:rPr>
          <w:rStyle w:val="TimesNewRoman14"/>
          <w:rFonts w:ascii="Arial" w:hAnsi="Arial"/>
          <w:sz w:val="24"/>
          <w:szCs w:val="28"/>
        </w:rPr>
      </w:pPr>
    </w:p>
    <w:p w14:paraId="448585EE" w14:textId="77777777" w:rsidR="00B5040B" w:rsidRDefault="00B5040B" w:rsidP="00B5040B">
      <w:pPr>
        <w:pStyle w:val="ConsPlusNormal"/>
        <w:widowControl/>
        <w:ind w:firstLine="709"/>
        <w:jc w:val="both"/>
        <w:rPr>
          <w:rStyle w:val="TimesNewRoman14"/>
          <w:rFonts w:ascii="Arial" w:hAnsi="Arial"/>
          <w:sz w:val="24"/>
          <w:szCs w:val="28"/>
        </w:rPr>
      </w:pPr>
    </w:p>
    <w:p w14:paraId="516FD407" w14:textId="77777777" w:rsidR="00B5040B" w:rsidRDefault="00B5040B" w:rsidP="00B5040B">
      <w:pPr>
        <w:pStyle w:val="ConsPlusNormal"/>
        <w:widowControl/>
        <w:ind w:firstLine="709"/>
        <w:jc w:val="both"/>
        <w:rPr>
          <w:rStyle w:val="TimesNewRoman14"/>
          <w:rFonts w:ascii="Arial" w:hAnsi="Arial"/>
          <w:sz w:val="24"/>
          <w:szCs w:val="28"/>
        </w:rPr>
      </w:pPr>
    </w:p>
    <w:p w14:paraId="4A25DED8" w14:textId="77777777" w:rsidR="008B6F64" w:rsidRPr="0090307B" w:rsidRDefault="008B6F64" w:rsidP="00B5040B">
      <w:pPr>
        <w:pStyle w:val="ConsPlusNormal"/>
        <w:widowControl/>
        <w:ind w:firstLine="709"/>
        <w:jc w:val="both"/>
        <w:rPr>
          <w:rStyle w:val="TimesNewRoman14"/>
          <w:rFonts w:ascii="Arial" w:hAnsi="Arial"/>
          <w:sz w:val="24"/>
          <w:szCs w:val="28"/>
        </w:rPr>
      </w:pPr>
      <w:r w:rsidRPr="0090307B">
        <w:rPr>
          <w:rStyle w:val="TimesNewRoman14"/>
          <w:rFonts w:ascii="Arial" w:hAnsi="Arial"/>
          <w:sz w:val="24"/>
          <w:szCs w:val="28"/>
        </w:rPr>
        <w:t>Приложение № 3</w:t>
      </w:r>
    </w:p>
    <w:p w14:paraId="29E2D731" w14:textId="77777777" w:rsidR="008B6F64" w:rsidRPr="0090307B" w:rsidRDefault="008B6F64" w:rsidP="00B5040B">
      <w:pPr>
        <w:tabs>
          <w:tab w:val="left" w:pos="720"/>
        </w:tabs>
        <w:ind w:firstLine="709"/>
        <w:rPr>
          <w:rStyle w:val="TimesNewRoman14"/>
          <w:rFonts w:ascii="Arial" w:hAnsi="Arial"/>
          <w:sz w:val="24"/>
          <w:szCs w:val="28"/>
        </w:rPr>
      </w:pPr>
      <w:r w:rsidRPr="0090307B">
        <w:rPr>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w:t>
      </w:r>
      <w:r w:rsidRPr="0090307B">
        <w:rPr>
          <w:rStyle w:val="TimesNewRoman14"/>
          <w:rFonts w:ascii="Arial" w:eastAsia="Arial" w:hAnsi="Arial" w:cs="Arial"/>
          <w:sz w:val="24"/>
          <w:szCs w:val="28"/>
        </w:rPr>
        <w:t xml:space="preserve"> компенсаций страховых премий по договору обязательного страхования гражданской ответственности владельцев транспортных средств инвалидам (в том числе детям-инвалидам), имеющим транспортные средства в соответствии с медицинскими показаниями, </w:t>
      </w:r>
      <w:r w:rsidRPr="0090307B">
        <w:rPr>
          <w:rStyle w:val="TimesNewRoman14"/>
          <w:rFonts w:ascii="Arial" w:hAnsi="Arial"/>
          <w:sz w:val="24"/>
          <w:szCs w:val="28"/>
        </w:rPr>
        <w:t>и их законным представителям</w:t>
      </w:r>
    </w:p>
    <w:p w14:paraId="7E663AA7" w14:textId="77777777" w:rsidR="008B6F64" w:rsidRDefault="008B6F64" w:rsidP="00B5040B">
      <w:pPr>
        <w:pStyle w:val="ConsPlusNormal"/>
        <w:widowControl/>
        <w:ind w:firstLine="709"/>
        <w:jc w:val="both"/>
        <w:rPr>
          <w:sz w:val="24"/>
        </w:rPr>
      </w:pPr>
    </w:p>
    <w:p w14:paraId="32E5204A" w14:textId="77777777" w:rsidR="00B5040B" w:rsidRPr="0090307B" w:rsidRDefault="00B5040B" w:rsidP="00B5040B">
      <w:pPr>
        <w:pStyle w:val="ConsPlusNormal"/>
        <w:widowControl/>
        <w:ind w:firstLine="709"/>
        <w:jc w:val="both"/>
        <w:rPr>
          <w:sz w:val="24"/>
        </w:rPr>
      </w:pPr>
    </w:p>
    <w:p w14:paraId="1B148808" w14:textId="77777777" w:rsidR="008B6F64" w:rsidRPr="0090307B" w:rsidRDefault="008B6F64" w:rsidP="00B5040B">
      <w:pPr>
        <w:pStyle w:val="ConsPlusNormal"/>
        <w:widowControl/>
        <w:ind w:firstLine="709"/>
        <w:jc w:val="center"/>
        <w:rPr>
          <w:rStyle w:val="TimesNewRoman14"/>
          <w:rFonts w:ascii="Arial" w:hAnsi="Arial"/>
          <w:sz w:val="24"/>
          <w:szCs w:val="28"/>
        </w:rPr>
      </w:pPr>
      <w:r w:rsidRPr="0090307B">
        <w:rPr>
          <w:rStyle w:val="TimesNewRoman14"/>
          <w:rFonts w:ascii="Arial" w:hAnsi="Arial"/>
          <w:sz w:val="24"/>
          <w:szCs w:val="28"/>
        </w:rPr>
        <w:t>УВЕДОМЛЕНИЕ</w:t>
      </w:r>
    </w:p>
    <w:p w14:paraId="7DB369E1" w14:textId="77777777" w:rsidR="008B6F64" w:rsidRPr="0090307B" w:rsidRDefault="008B6F64" w:rsidP="00B5040B">
      <w:pPr>
        <w:pStyle w:val="ConsPlusNormal"/>
        <w:widowControl/>
        <w:ind w:firstLine="709"/>
        <w:jc w:val="center"/>
        <w:rPr>
          <w:rStyle w:val="TimesNewRoman14"/>
          <w:rFonts w:ascii="Arial" w:hAnsi="Arial"/>
          <w:sz w:val="24"/>
          <w:szCs w:val="28"/>
        </w:rPr>
      </w:pPr>
      <w:r w:rsidRPr="0090307B">
        <w:rPr>
          <w:rStyle w:val="TimesNewRoman14"/>
          <w:rFonts w:ascii="Arial" w:hAnsi="Arial"/>
          <w:sz w:val="24"/>
          <w:szCs w:val="28"/>
        </w:rPr>
        <w:t>об отказе в приеме документов</w:t>
      </w:r>
    </w:p>
    <w:p w14:paraId="66F1C7CF" w14:textId="77777777" w:rsidR="008B6F64" w:rsidRPr="0090307B" w:rsidRDefault="008B6F64" w:rsidP="00B5040B">
      <w:pPr>
        <w:pStyle w:val="ConsPlusNormal"/>
        <w:widowControl/>
        <w:ind w:firstLine="709"/>
        <w:jc w:val="center"/>
        <w:rPr>
          <w:sz w:val="24"/>
        </w:rPr>
      </w:pPr>
    </w:p>
    <w:p w14:paraId="648B3FC4" w14:textId="77777777" w:rsidR="008B6F64" w:rsidRPr="0090307B" w:rsidRDefault="008B6F64" w:rsidP="00B5040B">
      <w:pPr>
        <w:pStyle w:val="ConsPlusNonformat"/>
        <w:widowControl/>
        <w:ind w:firstLine="709"/>
        <w:jc w:val="center"/>
        <w:rPr>
          <w:rStyle w:val="TimesNewRoman14"/>
          <w:rFonts w:ascii="Arial" w:hAnsi="Arial"/>
          <w:sz w:val="24"/>
          <w:szCs w:val="28"/>
        </w:rPr>
      </w:pPr>
      <w:r w:rsidRPr="0090307B">
        <w:rPr>
          <w:rStyle w:val="TimesNewRoman14"/>
          <w:rFonts w:ascii="Arial" w:hAnsi="Arial"/>
          <w:sz w:val="24"/>
          <w:szCs w:val="28"/>
        </w:rPr>
        <w:t>от ________________                             № ________</w:t>
      </w:r>
    </w:p>
    <w:p w14:paraId="4D1A2DCD" w14:textId="77777777" w:rsidR="008B6F64" w:rsidRPr="0090307B" w:rsidRDefault="008B6F64" w:rsidP="00B5040B">
      <w:pPr>
        <w:pStyle w:val="ConsPlusNonformat"/>
        <w:widowControl/>
        <w:ind w:firstLine="709"/>
        <w:jc w:val="both"/>
        <w:rPr>
          <w:rStyle w:val="TimesNewRoman14"/>
          <w:rFonts w:ascii="Arial" w:hAnsi="Arial"/>
          <w:sz w:val="24"/>
          <w:szCs w:val="28"/>
        </w:rPr>
      </w:pPr>
      <w:r w:rsidRPr="0090307B">
        <w:rPr>
          <w:rStyle w:val="TimesNewRoman14"/>
          <w:rFonts w:ascii="Arial" w:hAnsi="Arial"/>
          <w:sz w:val="24"/>
          <w:szCs w:val="28"/>
        </w:rPr>
        <w:t>____________________________________________________________,</w:t>
      </w:r>
    </w:p>
    <w:p w14:paraId="005BE506" w14:textId="77777777" w:rsidR="008B6F64" w:rsidRPr="0090307B" w:rsidRDefault="008B6F64" w:rsidP="00B5040B">
      <w:pPr>
        <w:pStyle w:val="ConsPlusNonformat"/>
        <w:widowControl/>
        <w:ind w:firstLine="709"/>
        <w:jc w:val="both"/>
        <w:rPr>
          <w:rStyle w:val="TimesNewRoman14"/>
          <w:rFonts w:ascii="Arial" w:hAnsi="Arial"/>
          <w:sz w:val="24"/>
          <w:szCs w:val="24"/>
        </w:rPr>
      </w:pPr>
      <w:r w:rsidRPr="0090307B">
        <w:rPr>
          <w:rStyle w:val="TimesNewRoman14"/>
          <w:rFonts w:ascii="Arial" w:hAnsi="Arial"/>
          <w:sz w:val="24"/>
          <w:szCs w:val="24"/>
        </w:rPr>
        <w:t>(орган, в функции которого входит обязанность принимать заявления и документы)</w:t>
      </w:r>
    </w:p>
    <w:p w14:paraId="606DB899" w14:textId="77777777" w:rsidR="008B6F64" w:rsidRPr="0090307B" w:rsidRDefault="008B6F64" w:rsidP="00B5040B">
      <w:pPr>
        <w:pStyle w:val="ConsPlusNonformat"/>
        <w:widowControl/>
        <w:ind w:firstLine="709"/>
        <w:jc w:val="both"/>
        <w:rPr>
          <w:rStyle w:val="TimesNewRoman14"/>
          <w:rFonts w:ascii="Arial" w:hAnsi="Arial"/>
          <w:sz w:val="24"/>
          <w:szCs w:val="28"/>
        </w:rPr>
      </w:pPr>
      <w:r w:rsidRPr="0090307B">
        <w:rPr>
          <w:rStyle w:val="TimesNewRoman14"/>
          <w:rFonts w:ascii="Arial" w:hAnsi="Arial"/>
          <w:sz w:val="24"/>
          <w:szCs w:val="28"/>
        </w:rPr>
        <w:t>рассмотрев заявление _______________________________________________,</w:t>
      </w:r>
    </w:p>
    <w:p w14:paraId="6C4F9FDF" w14:textId="77777777" w:rsidR="008B6F64" w:rsidRPr="0090307B" w:rsidRDefault="008B6F64" w:rsidP="00B5040B">
      <w:pPr>
        <w:pStyle w:val="ConsPlusNonformat"/>
        <w:widowControl/>
        <w:ind w:firstLine="709"/>
        <w:jc w:val="both"/>
        <w:rPr>
          <w:rStyle w:val="TimesNewRoman14"/>
          <w:rFonts w:ascii="Arial" w:hAnsi="Arial"/>
          <w:sz w:val="24"/>
          <w:szCs w:val="24"/>
        </w:rPr>
      </w:pPr>
      <w:r w:rsidRPr="0090307B">
        <w:rPr>
          <w:rStyle w:val="TimesNewRoman14"/>
          <w:rFonts w:ascii="Arial" w:hAnsi="Arial"/>
          <w:sz w:val="24"/>
          <w:szCs w:val="24"/>
        </w:rPr>
        <w:t>(фамилия, имя, отчество гражданина)</w:t>
      </w:r>
    </w:p>
    <w:p w14:paraId="45B51184" w14:textId="77777777" w:rsidR="008B6F64" w:rsidRPr="0090307B" w:rsidRDefault="008B6F64" w:rsidP="00B5040B">
      <w:pPr>
        <w:pStyle w:val="ConsPlusNonformat"/>
        <w:widowControl/>
        <w:ind w:firstLine="709"/>
        <w:jc w:val="both"/>
        <w:rPr>
          <w:rStyle w:val="TimesNewRoman14"/>
          <w:rFonts w:ascii="Arial" w:hAnsi="Arial"/>
          <w:sz w:val="24"/>
          <w:szCs w:val="28"/>
        </w:rPr>
      </w:pPr>
      <w:r w:rsidRPr="0090307B">
        <w:rPr>
          <w:rStyle w:val="TimesNewRoman14"/>
          <w:rFonts w:ascii="Arial" w:hAnsi="Arial"/>
          <w:sz w:val="24"/>
          <w:szCs w:val="28"/>
        </w:rPr>
        <w:t xml:space="preserve">принял  решение   об   отказе  в  приеме  документов  для  предоставления _______________________________________________________________________________________________________________________________________, </w:t>
      </w:r>
    </w:p>
    <w:p w14:paraId="4E6DD72F" w14:textId="77777777" w:rsidR="008B6F64" w:rsidRPr="0090307B" w:rsidRDefault="008B6F64" w:rsidP="00B5040B">
      <w:pPr>
        <w:pStyle w:val="ConsPlusNonformat"/>
        <w:widowControl/>
        <w:ind w:firstLine="709"/>
        <w:jc w:val="both"/>
        <w:rPr>
          <w:rStyle w:val="TimesNewRoman14"/>
          <w:rFonts w:ascii="Arial" w:hAnsi="Arial"/>
          <w:sz w:val="24"/>
          <w:szCs w:val="28"/>
        </w:rPr>
      </w:pPr>
      <w:r w:rsidRPr="0090307B">
        <w:rPr>
          <w:rStyle w:val="TimesNewRoman14"/>
          <w:rFonts w:ascii="Arial" w:hAnsi="Arial"/>
          <w:sz w:val="24"/>
          <w:szCs w:val="28"/>
        </w:rPr>
        <w:t>в связи с ____________________________________________________________</w:t>
      </w:r>
    </w:p>
    <w:p w14:paraId="66E504EE" w14:textId="77777777" w:rsidR="008B6F64" w:rsidRPr="0090307B" w:rsidRDefault="008B6F64" w:rsidP="00B5040B">
      <w:pPr>
        <w:pStyle w:val="ConsPlusNonformat"/>
        <w:widowControl/>
        <w:ind w:firstLine="709"/>
        <w:jc w:val="both"/>
        <w:rPr>
          <w:rStyle w:val="TimesNewRoman14"/>
          <w:rFonts w:ascii="Arial" w:hAnsi="Arial"/>
          <w:sz w:val="24"/>
          <w:szCs w:val="28"/>
        </w:rPr>
      </w:pPr>
      <w:r w:rsidRPr="0090307B">
        <w:rPr>
          <w:rStyle w:val="TimesNewRoman14"/>
          <w:rFonts w:ascii="Arial" w:hAnsi="Arial"/>
          <w:sz w:val="24"/>
          <w:szCs w:val="28"/>
        </w:rPr>
        <w:t>____________________________________________________________________________________________________________________________________</w:t>
      </w:r>
    </w:p>
    <w:p w14:paraId="7AFB1D03" w14:textId="77777777" w:rsidR="008B6F64" w:rsidRPr="0090307B" w:rsidRDefault="008B6F64" w:rsidP="00B5040B">
      <w:pPr>
        <w:pStyle w:val="ConsPlusNonformat"/>
        <w:widowControl/>
        <w:ind w:firstLine="709"/>
        <w:jc w:val="both"/>
        <w:rPr>
          <w:rStyle w:val="TimesNewRoman14"/>
          <w:rFonts w:ascii="Arial" w:hAnsi="Arial"/>
          <w:sz w:val="24"/>
          <w:szCs w:val="24"/>
        </w:rPr>
      </w:pPr>
      <w:r w:rsidRPr="0090307B">
        <w:rPr>
          <w:rStyle w:val="TimesNewRoman14"/>
          <w:rFonts w:ascii="Arial" w:hAnsi="Arial"/>
          <w:sz w:val="24"/>
          <w:szCs w:val="24"/>
        </w:rPr>
        <w:t>(причины, послужившие основанием для принятия решения об отказе в приеме                                  документов)</w:t>
      </w:r>
    </w:p>
    <w:p w14:paraId="0E94F447" w14:textId="77777777" w:rsidR="008B6F64" w:rsidRPr="0090307B" w:rsidRDefault="008B6F64" w:rsidP="00B5040B">
      <w:pPr>
        <w:pStyle w:val="ConsPlusNonformat"/>
        <w:widowControl/>
        <w:ind w:firstLine="709"/>
        <w:jc w:val="both"/>
        <w:rPr>
          <w:rFonts w:ascii="Arial" w:hAnsi="Arial"/>
          <w:sz w:val="24"/>
        </w:rPr>
      </w:pPr>
    </w:p>
    <w:p w14:paraId="036C08C3" w14:textId="77777777" w:rsidR="008B6F64" w:rsidRPr="0090307B" w:rsidRDefault="008B6F64" w:rsidP="00B5040B">
      <w:pPr>
        <w:pStyle w:val="ConsPlusNonformat"/>
        <w:widowControl/>
        <w:ind w:firstLine="709"/>
        <w:jc w:val="both"/>
        <w:rPr>
          <w:rStyle w:val="TimesNewRoman14"/>
          <w:rFonts w:ascii="Arial" w:hAnsi="Arial"/>
          <w:sz w:val="24"/>
          <w:szCs w:val="28"/>
        </w:rPr>
      </w:pPr>
      <w:proofErr w:type="gramStart"/>
      <w:r w:rsidRPr="0090307B">
        <w:rPr>
          <w:rStyle w:val="TimesNewRoman14"/>
          <w:rFonts w:ascii="Arial" w:hAnsi="Arial"/>
          <w:sz w:val="24"/>
          <w:szCs w:val="28"/>
        </w:rPr>
        <w:t>Решение  об</w:t>
      </w:r>
      <w:proofErr w:type="gramEnd"/>
      <w:r w:rsidRPr="0090307B">
        <w:rPr>
          <w:rStyle w:val="TimesNewRoman14"/>
          <w:rFonts w:ascii="Arial" w:hAnsi="Arial"/>
          <w:sz w:val="24"/>
          <w:szCs w:val="28"/>
        </w:rPr>
        <w:t xml:space="preserve">   отказе  в  приеме  документов   может   быть  обжаловано   в</w:t>
      </w:r>
    </w:p>
    <w:p w14:paraId="6298C075" w14:textId="77777777" w:rsidR="008B6F64" w:rsidRPr="0090307B" w:rsidRDefault="008B6F64" w:rsidP="00B5040B">
      <w:pPr>
        <w:pStyle w:val="ConsPlusNonformat"/>
        <w:widowControl/>
        <w:ind w:firstLine="709"/>
        <w:jc w:val="both"/>
        <w:rPr>
          <w:rStyle w:val="TimesNewRoman14"/>
          <w:rFonts w:ascii="Arial" w:hAnsi="Arial"/>
          <w:sz w:val="24"/>
          <w:szCs w:val="28"/>
        </w:rPr>
      </w:pPr>
      <w:r w:rsidRPr="0090307B">
        <w:rPr>
          <w:rStyle w:val="TimesNewRoman14"/>
          <w:rFonts w:ascii="Arial" w:hAnsi="Arial"/>
          <w:sz w:val="24"/>
          <w:szCs w:val="28"/>
        </w:rPr>
        <w:t>установленном законом порядке.</w:t>
      </w:r>
    </w:p>
    <w:p w14:paraId="191C3B5F" w14:textId="77777777" w:rsidR="008B6F64" w:rsidRPr="0090307B" w:rsidRDefault="008B6F64" w:rsidP="00B5040B">
      <w:pPr>
        <w:pStyle w:val="ConsPlusNonformat"/>
        <w:widowControl/>
        <w:ind w:firstLine="709"/>
        <w:jc w:val="both"/>
        <w:rPr>
          <w:rFonts w:ascii="Arial" w:hAnsi="Arial"/>
          <w:sz w:val="24"/>
        </w:rPr>
      </w:pPr>
    </w:p>
    <w:p w14:paraId="6B1E7072" w14:textId="77777777" w:rsidR="008B6F64" w:rsidRPr="0090307B" w:rsidRDefault="008B6F64" w:rsidP="00B5040B">
      <w:pPr>
        <w:pStyle w:val="ConsPlusNonformat"/>
        <w:widowControl/>
        <w:ind w:firstLine="709"/>
        <w:jc w:val="both"/>
        <w:rPr>
          <w:rStyle w:val="TimesNewRoman14"/>
          <w:rFonts w:ascii="Arial" w:hAnsi="Arial"/>
          <w:sz w:val="24"/>
          <w:szCs w:val="28"/>
        </w:rPr>
      </w:pPr>
      <w:proofErr w:type="gramStart"/>
      <w:r w:rsidRPr="0090307B">
        <w:rPr>
          <w:rStyle w:val="TimesNewRoman14"/>
          <w:rFonts w:ascii="Arial" w:hAnsi="Arial"/>
          <w:sz w:val="24"/>
          <w:szCs w:val="28"/>
        </w:rPr>
        <w:t>Руководитель  _</w:t>
      </w:r>
      <w:proofErr w:type="gramEnd"/>
      <w:r w:rsidRPr="0090307B">
        <w:rPr>
          <w:rStyle w:val="TimesNewRoman14"/>
          <w:rFonts w:ascii="Arial" w:hAnsi="Arial"/>
          <w:sz w:val="24"/>
          <w:szCs w:val="28"/>
        </w:rPr>
        <w:t>_____________ (________________)</w:t>
      </w:r>
    </w:p>
    <w:p w14:paraId="09CCA374" w14:textId="77777777" w:rsidR="008B6F64" w:rsidRPr="0090307B" w:rsidRDefault="008B6F64" w:rsidP="00B5040B">
      <w:pPr>
        <w:pStyle w:val="ConsPlusNonformat"/>
        <w:widowControl/>
        <w:ind w:firstLine="709"/>
        <w:jc w:val="both"/>
        <w:rPr>
          <w:rStyle w:val="TimesNewRoman14"/>
          <w:rFonts w:ascii="Arial" w:hAnsi="Arial"/>
          <w:sz w:val="24"/>
          <w:szCs w:val="24"/>
        </w:rPr>
      </w:pPr>
      <w:r w:rsidRPr="0090307B">
        <w:rPr>
          <w:rStyle w:val="TimesNewRoman14"/>
          <w:rFonts w:ascii="Arial" w:hAnsi="Arial"/>
          <w:sz w:val="24"/>
          <w:szCs w:val="28"/>
        </w:rPr>
        <w:lastRenderedPageBreak/>
        <w:t xml:space="preserve">                             </w:t>
      </w:r>
      <w:r w:rsidRPr="0090307B">
        <w:rPr>
          <w:rStyle w:val="TimesNewRoman14"/>
          <w:rFonts w:ascii="Arial" w:hAnsi="Arial"/>
          <w:sz w:val="24"/>
          <w:szCs w:val="24"/>
        </w:rPr>
        <w:t>(подпись)    (расшифровка подписи)</w:t>
      </w:r>
    </w:p>
    <w:p w14:paraId="0AA74B1F" w14:textId="77777777" w:rsidR="008B6F64" w:rsidRPr="0090307B" w:rsidRDefault="008B6F64" w:rsidP="00B5040B">
      <w:pPr>
        <w:pStyle w:val="ConsPlusNonformat"/>
        <w:widowControl/>
        <w:ind w:firstLine="709"/>
        <w:jc w:val="both"/>
        <w:rPr>
          <w:rFonts w:ascii="Arial" w:hAnsi="Arial"/>
          <w:sz w:val="24"/>
        </w:rPr>
      </w:pPr>
    </w:p>
    <w:p w14:paraId="4EF99DA8" w14:textId="77777777" w:rsidR="008B6F64" w:rsidRPr="0090307B" w:rsidRDefault="008B6F64" w:rsidP="00B5040B">
      <w:pPr>
        <w:pStyle w:val="ConsPlusNormal"/>
        <w:widowControl/>
        <w:ind w:firstLine="709"/>
        <w:jc w:val="both"/>
        <w:rPr>
          <w:sz w:val="24"/>
        </w:rPr>
      </w:pPr>
    </w:p>
    <w:p w14:paraId="5922151D" w14:textId="77777777" w:rsidR="008B6F64" w:rsidRPr="0090307B" w:rsidRDefault="008B6F64" w:rsidP="00B5040B">
      <w:pPr>
        <w:ind w:firstLine="709"/>
      </w:pPr>
    </w:p>
    <w:p w14:paraId="0B90E6A2" w14:textId="77777777" w:rsidR="008B6F64" w:rsidRPr="0090307B" w:rsidRDefault="008B6F64" w:rsidP="00B5040B">
      <w:pPr>
        <w:ind w:firstLine="709"/>
      </w:pPr>
    </w:p>
    <w:p w14:paraId="50EC9A4F" w14:textId="77777777" w:rsidR="008B6F64" w:rsidRPr="0090307B" w:rsidRDefault="008B6F64" w:rsidP="00B5040B">
      <w:pPr>
        <w:ind w:firstLine="709"/>
      </w:pPr>
    </w:p>
    <w:p w14:paraId="1FE8B127" w14:textId="77777777" w:rsidR="008B6F64" w:rsidRPr="0090307B" w:rsidRDefault="008B6F64" w:rsidP="00B5040B">
      <w:pPr>
        <w:widowControl w:val="0"/>
        <w:autoSpaceDE w:val="0"/>
        <w:ind w:firstLine="709"/>
      </w:pPr>
    </w:p>
    <w:p w14:paraId="3CE0E096" w14:textId="77777777" w:rsidR="008B6F64" w:rsidRPr="0090307B" w:rsidRDefault="008B6F64" w:rsidP="00B5040B">
      <w:pPr>
        <w:widowControl w:val="0"/>
        <w:autoSpaceDE w:val="0"/>
        <w:ind w:firstLine="709"/>
      </w:pPr>
    </w:p>
    <w:p w14:paraId="1A14B5E8" w14:textId="77777777" w:rsidR="008B6F64" w:rsidRPr="0090307B" w:rsidRDefault="008B6F64" w:rsidP="00B5040B">
      <w:pPr>
        <w:widowControl w:val="0"/>
        <w:autoSpaceDE w:val="0"/>
        <w:ind w:firstLine="709"/>
      </w:pPr>
    </w:p>
    <w:p w14:paraId="27934FD6" w14:textId="77777777" w:rsidR="008B6F64" w:rsidRPr="0090307B" w:rsidRDefault="008B6F64" w:rsidP="00B5040B">
      <w:pPr>
        <w:pStyle w:val="ConsPlusNormal"/>
        <w:widowControl/>
        <w:ind w:firstLine="709"/>
        <w:jc w:val="both"/>
        <w:rPr>
          <w:rStyle w:val="TimesNewRoman14"/>
          <w:rFonts w:ascii="Arial" w:hAnsi="Arial"/>
          <w:sz w:val="24"/>
          <w:szCs w:val="28"/>
        </w:rPr>
      </w:pPr>
      <w:r w:rsidRPr="0090307B">
        <w:rPr>
          <w:rStyle w:val="TimesNewRoman14"/>
          <w:rFonts w:ascii="Arial" w:hAnsi="Arial"/>
          <w:sz w:val="24"/>
          <w:szCs w:val="28"/>
        </w:rPr>
        <w:t>Приложение № 4</w:t>
      </w:r>
    </w:p>
    <w:p w14:paraId="596A9451" w14:textId="77777777" w:rsidR="008B6F64" w:rsidRPr="0090307B" w:rsidRDefault="008B6F64" w:rsidP="00B5040B">
      <w:pPr>
        <w:tabs>
          <w:tab w:val="left" w:pos="720"/>
        </w:tabs>
        <w:ind w:firstLine="709"/>
        <w:rPr>
          <w:rStyle w:val="TimesNewRoman14"/>
          <w:rFonts w:ascii="Arial" w:hAnsi="Arial"/>
          <w:sz w:val="24"/>
          <w:szCs w:val="28"/>
        </w:rPr>
      </w:pPr>
      <w:r w:rsidRPr="0090307B">
        <w:rPr>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w:t>
      </w:r>
      <w:r w:rsidRPr="0090307B">
        <w:rPr>
          <w:rStyle w:val="TimesNewRoman14"/>
          <w:rFonts w:ascii="Arial" w:eastAsia="Arial" w:hAnsi="Arial" w:cs="Arial"/>
          <w:sz w:val="24"/>
          <w:szCs w:val="28"/>
        </w:rPr>
        <w:t xml:space="preserve">компенсаций страховых премий по договору обязательного страхования гражданской ответственности владельцев транспортных средств инвалидам (в том числе детям-инвалидам), имеющим транспортные средства в соответствии с медицинскими показаниями, </w:t>
      </w:r>
      <w:r w:rsidRPr="0090307B">
        <w:rPr>
          <w:rStyle w:val="TimesNewRoman14"/>
          <w:rFonts w:ascii="Arial" w:hAnsi="Arial"/>
          <w:sz w:val="24"/>
          <w:szCs w:val="28"/>
        </w:rPr>
        <w:t>и их законным представителям</w:t>
      </w:r>
    </w:p>
    <w:p w14:paraId="68C8BD84" w14:textId="77777777" w:rsidR="008B6F64" w:rsidRPr="0090307B" w:rsidRDefault="008B6F64" w:rsidP="00B5040B">
      <w:pPr>
        <w:ind w:firstLine="709"/>
      </w:pPr>
    </w:p>
    <w:p w14:paraId="781B65D7" w14:textId="77777777" w:rsidR="008B6F64" w:rsidRPr="0090307B" w:rsidRDefault="008B6F64" w:rsidP="00B5040B">
      <w:pPr>
        <w:ind w:firstLine="709"/>
      </w:pPr>
    </w:p>
    <w:p w14:paraId="4E1ED0BB" w14:textId="77777777" w:rsidR="008B6F64" w:rsidRPr="0090307B" w:rsidRDefault="008B6F64" w:rsidP="00B5040B">
      <w:pPr>
        <w:ind w:firstLine="709"/>
        <w:jc w:val="center"/>
        <w:rPr>
          <w:rStyle w:val="TimesNewRoman14"/>
          <w:rFonts w:ascii="Arial" w:hAnsi="Arial"/>
          <w:sz w:val="24"/>
        </w:rPr>
      </w:pPr>
      <w:r w:rsidRPr="0090307B">
        <w:rPr>
          <w:rStyle w:val="TimesNewRoman14"/>
          <w:rFonts w:ascii="Arial" w:hAnsi="Arial"/>
          <w:sz w:val="24"/>
        </w:rPr>
        <w:t>ЖУРНАЛ</w:t>
      </w:r>
    </w:p>
    <w:p w14:paraId="0F3A77DE" w14:textId="77777777" w:rsidR="008B6F64" w:rsidRPr="0090307B" w:rsidRDefault="008B6F64" w:rsidP="00B5040B">
      <w:pPr>
        <w:ind w:firstLine="709"/>
        <w:jc w:val="center"/>
        <w:rPr>
          <w:rStyle w:val="TimesNewRoman14"/>
          <w:rFonts w:ascii="Arial" w:hAnsi="Arial"/>
          <w:sz w:val="24"/>
        </w:rPr>
      </w:pPr>
      <w:r w:rsidRPr="0090307B">
        <w:rPr>
          <w:rStyle w:val="TimesNewRoman14"/>
          <w:rFonts w:ascii="Arial" w:hAnsi="Arial"/>
          <w:sz w:val="24"/>
        </w:rPr>
        <w:t>регистрации заявлений</w:t>
      </w:r>
    </w:p>
    <w:p w14:paraId="511542A2" w14:textId="77777777" w:rsidR="008B6F64" w:rsidRPr="0090307B" w:rsidRDefault="008B6F64" w:rsidP="00B5040B">
      <w:pPr>
        <w:ind w:firstLine="709"/>
      </w:pPr>
    </w:p>
    <w:tbl>
      <w:tblPr>
        <w:tblW w:w="0" w:type="auto"/>
        <w:tblInd w:w="-90" w:type="dxa"/>
        <w:tblLayout w:type="fixed"/>
        <w:tblLook w:val="0000" w:firstRow="0" w:lastRow="0" w:firstColumn="0" w:lastColumn="0" w:noHBand="0" w:noVBand="0"/>
      </w:tblPr>
      <w:tblGrid>
        <w:gridCol w:w="594"/>
        <w:gridCol w:w="1559"/>
        <w:gridCol w:w="2956"/>
        <w:gridCol w:w="2959"/>
        <w:gridCol w:w="3100"/>
        <w:gridCol w:w="1981"/>
        <w:gridCol w:w="1881"/>
      </w:tblGrid>
      <w:tr w:rsidR="008B6F64" w:rsidRPr="0090307B" w14:paraId="5AA5321E" w14:textId="77777777">
        <w:tc>
          <w:tcPr>
            <w:tcW w:w="594" w:type="dxa"/>
            <w:tcBorders>
              <w:top w:val="single" w:sz="4" w:space="0" w:color="000000"/>
              <w:left w:val="single" w:sz="4" w:space="0" w:color="000000"/>
              <w:bottom w:val="single" w:sz="4" w:space="0" w:color="000000"/>
            </w:tcBorders>
            <w:shd w:val="clear" w:color="auto" w:fill="auto"/>
            <w:vAlign w:val="center"/>
          </w:tcPr>
          <w:p w14:paraId="37AA2987" w14:textId="77777777" w:rsidR="008B6F64" w:rsidRPr="0090307B" w:rsidRDefault="008B6F64" w:rsidP="00B5040B">
            <w:pPr>
              <w:pStyle w:val="Table0"/>
              <w:rPr>
                <w:rStyle w:val="TimesNewRoman14"/>
                <w:rFonts w:ascii="Arial" w:hAnsi="Arial"/>
                <w:sz w:val="24"/>
                <w:szCs w:val="28"/>
              </w:rPr>
            </w:pPr>
            <w:r w:rsidRPr="0090307B">
              <w:rPr>
                <w:rStyle w:val="TimesNewRoman14"/>
                <w:rFonts w:ascii="Arial" w:hAnsi="Arial"/>
                <w:sz w:val="24"/>
                <w:szCs w:val="28"/>
              </w:rPr>
              <w:t>№</w:t>
            </w:r>
          </w:p>
          <w:p w14:paraId="1607F05E" w14:textId="77777777" w:rsidR="008B6F64" w:rsidRPr="0090307B" w:rsidRDefault="008B6F64" w:rsidP="00B5040B">
            <w:pPr>
              <w:pStyle w:val="Table0"/>
            </w:pPr>
            <w:r w:rsidRPr="0090307B">
              <w:t>п/п</w:t>
            </w:r>
          </w:p>
        </w:tc>
        <w:tc>
          <w:tcPr>
            <w:tcW w:w="1559" w:type="dxa"/>
            <w:tcBorders>
              <w:top w:val="single" w:sz="4" w:space="0" w:color="000000"/>
              <w:left w:val="single" w:sz="4" w:space="0" w:color="000000"/>
              <w:bottom w:val="single" w:sz="4" w:space="0" w:color="000000"/>
            </w:tcBorders>
            <w:shd w:val="clear" w:color="auto" w:fill="auto"/>
            <w:vAlign w:val="center"/>
          </w:tcPr>
          <w:p w14:paraId="499D1533" w14:textId="77777777" w:rsidR="008B6F64" w:rsidRPr="0090307B" w:rsidRDefault="008B6F64" w:rsidP="00B5040B">
            <w:pPr>
              <w:pStyle w:val="Table0"/>
              <w:rPr>
                <w:rStyle w:val="TimesNewRoman14"/>
                <w:rFonts w:ascii="Arial" w:hAnsi="Arial"/>
                <w:sz w:val="24"/>
                <w:szCs w:val="28"/>
              </w:rPr>
            </w:pPr>
            <w:r w:rsidRPr="0090307B">
              <w:rPr>
                <w:rStyle w:val="TimesNewRoman14"/>
                <w:rFonts w:ascii="Arial" w:hAnsi="Arial"/>
                <w:sz w:val="24"/>
                <w:szCs w:val="28"/>
              </w:rPr>
              <w:t>Дата</w:t>
            </w:r>
          </w:p>
          <w:p w14:paraId="2A431135" w14:textId="77777777" w:rsidR="008B6F64" w:rsidRPr="0090307B" w:rsidRDefault="008B6F64" w:rsidP="00B5040B">
            <w:pPr>
              <w:pStyle w:val="Table0"/>
            </w:pPr>
            <w:r w:rsidRPr="0090307B">
              <w:t>обращения</w:t>
            </w:r>
          </w:p>
          <w:p w14:paraId="69F7E343" w14:textId="77777777" w:rsidR="008B6F64" w:rsidRPr="0090307B" w:rsidRDefault="008B6F64" w:rsidP="00B5040B">
            <w:pPr>
              <w:pStyle w:val="Table0"/>
            </w:pPr>
            <w:r w:rsidRPr="0090307B">
              <w:t>заявителя</w:t>
            </w:r>
          </w:p>
        </w:tc>
        <w:tc>
          <w:tcPr>
            <w:tcW w:w="2956" w:type="dxa"/>
            <w:tcBorders>
              <w:top w:val="single" w:sz="4" w:space="0" w:color="000000"/>
              <w:left w:val="single" w:sz="4" w:space="0" w:color="000000"/>
              <w:bottom w:val="single" w:sz="4" w:space="0" w:color="000000"/>
            </w:tcBorders>
            <w:shd w:val="clear" w:color="auto" w:fill="auto"/>
            <w:vAlign w:val="center"/>
          </w:tcPr>
          <w:p w14:paraId="65D66657" w14:textId="77777777" w:rsidR="008B6F64" w:rsidRPr="0090307B" w:rsidRDefault="008B6F64" w:rsidP="00B5040B">
            <w:pPr>
              <w:pStyle w:val="Table0"/>
              <w:rPr>
                <w:rStyle w:val="TimesNewRoman14"/>
                <w:rFonts w:ascii="Arial" w:hAnsi="Arial"/>
                <w:sz w:val="24"/>
                <w:szCs w:val="28"/>
              </w:rPr>
            </w:pPr>
            <w:r w:rsidRPr="0090307B">
              <w:rPr>
                <w:rStyle w:val="TimesNewRoman14"/>
                <w:rFonts w:ascii="Arial" w:hAnsi="Arial"/>
                <w:sz w:val="24"/>
                <w:szCs w:val="28"/>
              </w:rPr>
              <w:t>Ф.И.О.</w:t>
            </w:r>
          </w:p>
          <w:p w14:paraId="6D21121C" w14:textId="77777777" w:rsidR="008B6F64" w:rsidRPr="0090307B" w:rsidRDefault="008B6F64" w:rsidP="00B5040B">
            <w:pPr>
              <w:pStyle w:val="Table0"/>
            </w:pPr>
            <w:r w:rsidRPr="0090307B">
              <w:t>заявителя</w:t>
            </w:r>
          </w:p>
        </w:tc>
        <w:tc>
          <w:tcPr>
            <w:tcW w:w="2959" w:type="dxa"/>
            <w:tcBorders>
              <w:top w:val="single" w:sz="4" w:space="0" w:color="000000"/>
              <w:left w:val="single" w:sz="4" w:space="0" w:color="000000"/>
              <w:bottom w:val="single" w:sz="4" w:space="0" w:color="000000"/>
            </w:tcBorders>
            <w:shd w:val="clear" w:color="auto" w:fill="auto"/>
            <w:vAlign w:val="center"/>
          </w:tcPr>
          <w:p w14:paraId="28C0BBB4" w14:textId="77777777" w:rsidR="008B6F64" w:rsidRPr="0090307B" w:rsidRDefault="008B6F64" w:rsidP="00B5040B">
            <w:pPr>
              <w:pStyle w:val="Table0"/>
              <w:rPr>
                <w:rStyle w:val="TimesNewRoman14"/>
                <w:rFonts w:ascii="Arial" w:hAnsi="Arial"/>
                <w:sz w:val="24"/>
                <w:szCs w:val="28"/>
              </w:rPr>
            </w:pPr>
            <w:r w:rsidRPr="0090307B">
              <w:rPr>
                <w:rStyle w:val="TimesNewRoman14"/>
                <w:rFonts w:ascii="Arial" w:hAnsi="Arial"/>
                <w:sz w:val="24"/>
                <w:szCs w:val="28"/>
              </w:rPr>
              <w:t>Адрес проживания заявителя</w:t>
            </w:r>
          </w:p>
        </w:tc>
        <w:tc>
          <w:tcPr>
            <w:tcW w:w="3100" w:type="dxa"/>
            <w:tcBorders>
              <w:top w:val="single" w:sz="4" w:space="0" w:color="000000"/>
              <w:left w:val="single" w:sz="4" w:space="0" w:color="000000"/>
              <w:bottom w:val="single" w:sz="4" w:space="0" w:color="000000"/>
            </w:tcBorders>
            <w:shd w:val="clear" w:color="auto" w:fill="auto"/>
            <w:vAlign w:val="center"/>
          </w:tcPr>
          <w:p w14:paraId="04EDA1DD" w14:textId="77777777" w:rsidR="008B6F64" w:rsidRPr="0090307B" w:rsidRDefault="008B6F64" w:rsidP="00B5040B">
            <w:pPr>
              <w:pStyle w:val="Table0"/>
              <w:rPr>
                <w:rStyle w:val="TimesNewRoman14"/>
                <w:rFonts w:ascii="Arial" w:hAnsi="Arial"/>
                <w:sz w:val="24"/>
                <w:szCs w:val="28"/>
              </w:rPr>
            </w:pPr>
            <w:r w:rsidRPr="0090307B">
              <w:rPr>
                <w:rStyle w:val="TimesNewRoman14"/>
                <w:rFonts w:ascii="Arial" w:hAnsi="Arial"/>
                <w:sz w:val="24"/>
                <w:szCs w:val="28"/>
              </w:rPr>
              <w:t>Цель обращения</w:t>
            </w:r>
          </w:p>
          <w:p w14:paraId="2B675AFA" w14:textId="77777777" w:rsidR="008B6F64" w:rsidRPr="00B5040B" w:rsidRDefault="008B6F64" w:rsidP="00B5040B">
            <w:pPr>
              <w:pStyle w:val="Table0"/>
              <w:rPr>
                <w:rStyle w:val="TimesNewRoman14"/>
                <w:rFonts w:ascii="Arial" w:hAnsi="Arial"/>
                <w:sz w:val="24"/>
                <w:szCs w:val="28"/>
              </w:rPr>
            </w:pPr>
            <w:r w:rsidRPr="00B5040B">
              <w:rPr>
                <w:rStyle w:val="TimesNewRoman14"/>
                <w:rFonts w:ascii="Arial" w:hAnsi="Arial"/>
                <w:sz w:val="24"/>
                <w:szCs w:val="28"/>
              </w:rPr>
              <w:t>(мера социальной поддержки)</w:t>
            </w:r>
          </w:p>
        </w:tc>
        <w:tc>
          <w:tcPr>
            <w:tcW w:w="1981" w:type="dxa"/>
            <w:tcBorders>
              <w:top w:val="single" w:sz="4" w:space="0" w:color="000000"/>
              <w:left w:val="single" w:sz="4" w:space="0" w:color="000000"/>
              <w:bottom w:val="single" w:sz="4" w:space="0" w:color="000000"/>
            </w:tcBorders>
            <w:shd w:val="clear" w:color="auto" w:fill="auto"/>
            <w:vAlign w:val="center"/>
          </w:tcPr>
          <w:p w14:paraId="3719EB6F" w14:textId="77777777" w:rsidR="008B6F64" w:rsidRPr="0090307B" w:rsidRDefault="008B6F64" w:rsidP="00B5040B">
            <w:pPr>
              <w:pStyle w:val="Table0"/>
              <w:rPr>
                <w:rStyle w:val="TimesNewRoman14"/>
                <w:rFonts w:ascii="Arial" w:hAnsi="Arial"/>
                <w:sz w:val="24"/>
                <w:szCs w:val="28"/>
              </w:rPr>
            </w:pPr>
            <w:r w:rsidRPr="0090307B">
              <w:rPr>
                <w:rStyle w:val="TimesNewRoman14"/>
                <w:rFonts w:ascii="Arial" w:hAnsi="Arial"/>
                <w:sz w:val="24"/>
                <w:szCs w:val="28"/>
              </w:rPr>
              <w:t>Подпись специалиста,</w:t>
            </w:r>
          </w:p>
          <w:p w14:paraId="7869C727" w14:textId="77777777" w:rsidR="008B6F64" w:rsidRPr="00B5040B" w:rsidRDefault="008B6F64" w:rsidP="00B5040B">
            <w:pPr>
              <w:pStyle w:val="Table0"/>
              <w:rPr>
                <w:rStyle w:val="TimesNewRoman14"/>
                <w:rFonts w:ascii="Arial" w:hAnsi="Arial"/>
                <w:sz w:val="24"/>
                <w:szCs w:val="28"/>
              </w:rPr>
            </w:pPr>
            <w:r w:rsidRPr="00B5040B">
              <w:rPr>
                <w:rStyle w:val="TimesNewRoman14"/>
                <w:rFonts w:ascii="Arial" w:hAnsi="Arial"/>
                <w:sz w:val="24"/>
                <w:szCs w:val="28"/>
              </w:rPr>
              <w:t>принявшего заявление</w:t>
            </w:r>
          </w:p>
        </w:tc>
        <w:tc>
          <w:tcPr>
            <w:tcW w:w="18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0A2E77" w14:textId="77777777" w:rsidR="008B6F64" w:rsidRPr="0090307B" w:rsidRDefault="008B6F64" w:rsidP="00B5040B">
            <w:pPr>
              <w:pStyle w:val="Table0"/>
              <w:rPr>
                <w:rStyle w:val="TimesNewRoman14"/>
                <w:rFonts w:ascii="Arial" w:hAnsi="Arial"/>
                <w:sz w:val="24"/>
                <w:szCs w:val="28"/>
              </w:rPr>
            </w:pPr>
            <w:r w:rsidRPr="0090307B">
              <w:rPr>
                <w:rStyle w:val="TimesNewRoman14"/>
                <w:rFonts w:ascii="Arial" w:hAnsi="Arial"/>
                <w:sz w:val="24"/>
                <w:szCs w:val="28"/>
              </w:rPr>
              <w:t>Примечание</w:t>
            </w:r>
          </w:p>
        </w:tc>
      </w:tr>
      <w:tr w:rsidR="008B6F64" w:rsidRPr="0090307B" w14:paraId="7462F200" w14:textId="77777777">
        <w:tc>
          <w:tcPr>
            <w:tcW w:w="594" w:type="dxa"/>
            <w:tcBorders>
              <w:top w:val="single" w:sz="4" w:space="0" w:color="000000"/>
              <w:left w:val="single" w:sz="4" w:space="0" w:color="000000"/>
              <w:bottom w:val="single" w:sz="4" w:space="0" w:color="000000"/>
            </w:tcBorders>
            <w:shd w:val="clear" w:color="auto" w:fill="auto"/>
            <w:vAlign w:val="center"/>
          </w:tcPr>
          <w:p w14:paraId="0E808D28" w14:textId="77777777" w:rsidR="008B6F64" w:rsidRPr="0090307B" w:rsidRDefault="008B6F64" w:rsidP="00B5040B">
            <w:pPr>
              <w:pStyle w:val="Table"/>
              <w:rPr>
                <w:rStyle w:val="TimesNewRoman14"/>
                <w:rFonts w:ascii="Arial" w:hAnsi="Arial"/>
                <w:sz w:val="24"/>
                <w:szCs w:val="28"/>
              </w:rPr>
            </w:pPr>
            <w:r w:rsidRPr="0090307B">
              <w:rPr>
                <w:rStyle w:val="TimesNewRoman14"/>
                <w:rFonts w:ascii="Arial" w:hAnsi="Arial"/>
                <w:sz w:val="24"/>
                <w:szCs w:val="28"/>
              </w:rPr>
              <w:t>1</w:t>
            </w:r>
          </w:p>
        </w:tc>
        <w:tc>
          <w:tcPr>
            <w:tcW w:w="1559" w:type="dxa"/>
            <w:tcBorders>
              <w:top w:val="single" w:sz="4" w:space="0" w:color="000000"/>
              <w:left w:val="single" w:sz="4" w:space="0" w:color="000000"/>
              <w:bottom w:val="single" w:sz="4" w:space="0" w:color="000000"/>
            </w:tcBorders>
            <w:shd w:val="clear" w:color="auto" w:fill="auto"/>
            <w:vAlign w:val="center"/>
          </w:tcPr>
          <w:p w14:paraId="74B3EC5A" w14:textId="77777777" w:rsidR="008B6F64" w:rsidRPr="0090307B" w:rsidRDefault="008B6F64" w:rsidP="00B5040B">
            <w:pPr>
              <w:pStyle w:val="Table"/>
              <w:rPr>
                <w:rStyle w:val="TimesNewRoman14"/>
                <w:rFonts w:ascii="Arial" w:hAnsi="Arial"/>
                <w:sz w:val="24"/>
                <w:szCs w:val="28"/>
              </w:rPr>
            </w:pPr>
            <w:r w:rsidRPr="0090307B">
              <w:rPr>
                <w:rStyle w:val="TimesNewRoman14"/>
                <w:rFonts w:ascii="Arial" w:hAnsi="Arial"/>
                <w:sz w:val="24"/>
                <w:szCs w:val="28"/>
              </w:rPr>
              <w:t>2</w:t>
            </w:r>
          </w:p>
        </w:tc>
        <w:tc>
          <w:tcPr>
            <w:tcW w:w="2956" w:type="dxa"/>
            <w:tcBorders>
              <w:top w:val="single" w:sz="4" w:space="0" w:color="000000"/>
              <w:left w:val="single" w:sz="4" w:space="0" w:color="000000"/>
              <w:bottom w:val="single" w:sz="4" w:space="0" w:color="000000"/>
            </w:tcBorders>
            <w:shd w:val="clear" w:color="auto" w:fill="auto"/>
            <w:vAlign w:val="center"/>
          </w:tcPr>
          <w:p w14:paraId="357F3B12" w14:textId="77777777" w:rsidR="008B6F64" w:rsidRPr="0090307B" w:rsidRDefault="008B6F64" w:rsidP="00B5040B">
            <w:pPr>
              <w:pStyle w:val="Table"/>
              <w:rPr>
                <w:rStyle w:val="TimesNewRoman14"/>
                <w:rFonts w:ascii="Arial" w:hAnsi="Arial"/>
                <w:sz w:val="24"/>
                <w:szCs w:val="28"/>
              </w:rPr>
            </w:pPr>
            <w:r w:rsidRPr="0090307B">
              <w:rPr>
                <w:rStyle w:val="TimesNewRoman14"/>
                <w:rFonts w:ascii="Arial" w:hAnsi="Arial"/>
                <w:sz w:val="24"/>
                <w:szCs w:val="28"/>
              </w:rPr>
              <w:t>3</w:t>
            </w:r>
          </w:p>
        </w:tc>
        <w:tc>
          <w:tcPr>
            <w:tcW w:w="2959" w:type="dxa"/>
            <w:tcBorders>
              <w:top w:val="single" w:sz="4" w:space="0" w:color="000000"/>
              <w:left w:val="single" w:sz="4" w:space="0" w:color="000000"/>
              <w:bottom w:val="single" w:sz="4" w:space="0" w:color="000000"/>
            </w:tcBorders>
            <w:shd w:val="clear" w:color="auto" w:fill="auto"/>
            <w:vAlign w:val="center"/>
          </w:tcPr>
          <w:p w14:paraId="6D09FD79" w14:textId="77777777" w:rsidR="008B6F64" w:rsidRPr="0090307B" w:rsidRDefault="008B6F64" w:rsidP="00B5040B">
            <w:pPr>
              <w:pStyle w:val="Table"/>
              <w:rPr>
                <w:rStyle w:val="TimesNewRoman14"/>
                <w:rFonts w:ascii="Arial" w:hAnsi="Arial"/>
                <w:sz w:val="24"/>
                <w:szCs w:val="28"/>
              </w:rPr>
            </w:pPr>
            <w:r w:rsidRPr="0090307B">
              <w:rPr>
                <w:rStyle w:val="TimesNewRoman14"/>
                <w:rFonts w:ascii="Arial" w:hAnsi="Arial"/>
                <w:sz w:val="24"/>
                <w:szCs w:val="28"/>
              </w:rPr>
              <w:t>4</w:t>
            </w:r>
          </w:p>
        </w:tc>
        <w:tc>
          <w:tcPr>
            <w:tcW w:w="3100" w:type="dxa"/>
            <w:tcBorders>
              <w:top w:val="single" w:sz="4" w:space="0" w:color="000000"/>
              <w:left w:val="single" w:sz="4" w:space="0" w:color="000000"/>
              <w:bottom w:val="single" w:sz="4" w:space="0" w:color="000000"/>
            </w:tcBorders>
            <w:shd w:val="clear" w:color="auto" w:fill="auto"/>
            <w:vAlign w:val="center"/>
          </w:tcPr>
          <w:p w14:paraId="334E064A" w14:textId="77777777" w:rsidR="008B6F64" w:rsidRPr="0090307B" w:rsidRDefault="008B6F64" w:rsidP="00B5040B">
            <w:pPr>
              <w:pStyle w:val="Table"/>
              <w:rPr>
                <w:rStyle w:val="TimesNewRoman14"/>
                <w:rFonts w:ascii="Arial" w:hAnsi="Arial"/>
                <w:sz w:val="24"/>
                <w:szCs w:val="28"/>
              </w:rPr>
            </w:pPr>
            <w:r w:rsidRPr="0090307B">
              <w:rPr>
                <w:rStyle w:val="TimesNewRoman14"/>
                <w:rFonts w:ascii="Arial" w:hAnsi="Arial"/>
                <w:sz w:val="24"/>
                <w:szCs w:val="28"/>
              </w:rPr>
              <w:t>5</w:t>
            </w:r>
          </w:p>
        </w:tc>
        <w:tc>
          <w:tcPr>
            <w:tcW w:w="1981" w:type="dxa"/>
            <w:tcBorders>
              <w:top w:val="single" w:sz="4" w:space="0" w:color="000000"/>
              <w:left w:val="single" w:sz="4" w:space="0" w:color="000000"/>
              <w:bottom w:val="single" w:sz="4" w:space="0" w:color="000000"/>
            </w:tcBorders>
            <w:shd w:val="clear" w:color="auto" w:fill="auto"/>
            <w:vAlign w:val="center"/>
          </w:tcPr>
          <w:p w14:paraId="53541E1F" w14:textId="77777777" w:rsidR="008B6F64" w:rsidRPr="0090307B" w:rsidRDefault="008B6F64" w:rsidP="00B5040B">
            <w:pPr>
              <w:pStyle w:val="Table"/>
              <w:rPr>
                <w:rStyle w:val="TimesNewRoman14"/>
                <w:rFonts w:ascii="Arial" w:hAnsi="Arial"/>
                <w:sz w:val="24"/>
                <w:szCs w:val="28"/>
              </w:rPr>
            </w:pPr>
            <w:r w:rsidRPr="0090307B">
              <w:rPr>
                <w:rStyle w:val="TimesNewRoman14"/>
                <w:rFonts w:ascii="Arial" w:hAnsi="Arial"/>
                <w:sz w:val="24"/>
                <w:szCs w:val="28"/>
              </w:rPr>
              <w:t>6</w:t>
            </w:r>
          </w:p>
        </w:tc>
        <w:tc>
          <w:tcPr>
            <w:tcW w:w="18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471E9" w14:textId="77777777" w:rsidR="008B6F64" w:rsidRPr="0090307B" w:rsidRDefault="008B6F64" w:rsidP="00B5040B">
            <w:pPr>
              <w:pStyle w:val="Table"/>
              <w:rPr>
                <w:rStyle w:val="TimesNewRoman14"/>
                <w:rFonts w:ascii="Arial" w:hAnsi="Arial"/>
                <w:sz w:val="24"/>
                <w:szCs w:val="28"/>
              </w:rPr>
            </w:pPr>
            <w:r w:rsidRPr="0090307B">
              <w:rPr>
                <w:rStyle w:val="TimesNewRoman14"/>
                <w:rFonts w:ascii="Arial" w:hAnsi="Arial"/>
                <w:sz w:val="24"/>
                <w:szCs w:val="28"/>
              </w:rPr>
              <w:t>7</w:t>
            </w:r>
          </w:p>
        </w:tc>
      </w:tr>
    </w:tbl>
    <w:p w14:paraId="12EADB98" w14:textId="77777777" w:rsidR="008B6F64" w:rsidRPr="0090307B" w:rsidRDefault="008B6F64" w:rsidP="00B5040B">
      <w:pPr>
        <w:ind w:firstLine="709"/>
      </w:pPr>
    </w:p>
    <w:p w14:paraId="56F717C8" w14:textId="77777777" w:rsidR="008B6F64" w:rsidRPr="0090307B" w:rsidRDefault="008B6F64" w:rsidP="00B5040B">
      <w:pPr>
        <w:pStyle w:val="ConsPlusNormal"/>
        <w:widowControl/>
        <w:ind w:firstLine="709"/>
        <w:jc w:val="both"/>
        <w:rPr>
          <w:sz w:val="24"/>
        </w:rPr>
      </w:pPr>
    </w:p>
    <w:p w14:paraId="60582B05" w14:textId="77777777" w:rsidR="008B6F64" w:rsidRPr="0090307B" w:rsidRDefault="008B6F64" w:rsidP="00B5040B">
      <w:pPr>
        <w:pStyle w:val="ConsPlusNormal"/>
        <w:widowControl/>
        <w:ind w:firstLine="709"/>
        <w:jc w:val="both"/>
        <w:rPr>
          <w:sz w:val="24"/>
        </w:rPr>
      </w:pPr>
    </w:p>
    <w:p w14:paraId="31775714" w14:textId="77777777" w:rsidR="008B6F64" w:rsidRPr="0090307B" w:rsidRDefault="008B6F64" w:rsidP="00B5040B">
      <w:pPr>
        <w:pStyle w:val="ConsPlusNormal"/>
        <w:widowControl/>
        <w:ind w:firstLine="709"/>
        <w:jc w:val="both"/>
        <w:rPr>
          <w:sz w:val="24"/>
        </w:rPr>
      </w:pPr>
    </w:p>
    <w:p w14:paraId="4A546232" w14:textId="77777777" w:rsidR="008B6F64" w:rsidRPr="0090307B" w:rsidRDefault="008B6F64" w:rsidP="00B5040B">
      <w:pPr>
        <w:pStyle w:val="ConsPlusNormal"/>
        <w:widowControl/>
        <w:ind w:firstLine="709"/>
        <w:jc w:val="both"/>
        <w:rPr>
          <w:sz w:val="24"/>
        </w:rPr>
      </w:pPr>
    </w:p>
    <w:p w14:paraId="22480064" w14:textId="77777777" w:rsidR="008B6F64" w:rsidRDefault="008B6F64" w:rsidP="00B5040B">
      <w:pPr>
        <w:pStyle w:val="ConsPlusNormal"/>
        <w:widowControl/>
        <w:ind w:firstLine="709"/>
        <w:jc w:val="both"/>
        <w:rPr>
          <w:sz w:val="24"/>
        </w:rPr>
      </w:pPr>
    </w:p>
    <w:p w14:paraId="3F43C934" w14:textId="77777777" w:rsidR="00B5040B" w:rsidRDefault="00B5040B" w:rsidP="00B5040B">
      <w:pPr>
        <w:pStyle w:val="ConsPlusNormal"/>
        <w:widowControl/>
        <w:ind w:firstLine="709"/>
        <w:jc w:val="both"/>
        <w:rPr>
          <w:sz w:val="24"/>
        </w:rPr>
      </w:pPr>
    </w:p>
    <w:p w14:paraId="268AB7AB" w14:textId="77777777" w:rsidR="00B5040B" w:rsidRDefault="00B5040B" w:rsidP="00B5040B">
      <w:pPr>
        <w:pStyle w:val="ConsPlusNormal"/>
        <w:widowControl/>
        <w:ind w:firstLine="709"/>
        <w:jc w:val="both"/>
        <w:rPr>
          <w:sz w:val="24"/>
        </w:rPr>
      </w:pPr>
    </w:p>
    <w:p w14:paraId="32B4E48D" w14:textId="77777777" w:rsidR="00B5040B" w:rsidRDefault="00B5040B" w:rsidP="00B5040B">
      <w:pPr>
        <w:pStyle w:val="ConsPlusNormal"/>
        <w:widowControl/>
        <w:ind w:firstLine="709"/>
        <w:jc w:val="both"/>
        <w:rPr>
          <w:sz w:val="24"/>
        </w:rPr>
      </w:pPr>
    </w:p>
    <w:p w14:paraId="60B0CF5C" w14:textId="77777777" w:rsidR="00B5040B" w:rsidRDefault="00B5040B" w:rsidP="00B5040B">
      <w:pPr>
        <w:pStyle w:val="ConsPlusNormal"/>
        <w:widowControl/>
        <w:ind w:firstLine="709"/>
        <w:jc w:val="both"/>
        <w:rPr>
          <w:sz w:val="24"/>
        </w:rPr>
      </w:pPr>
    </w:p>
    <w:p w14:paraId="7A0FE9F7" w14:textId="77777777" w:rsidR="00B5040B" w:rsidRDefault="00B5040B" w:rsidP="00B5040B">
      <w:pPr>
        <w:pStyle w:val="ConsPlusNormal"/>
        <w:widowControl/>
        <w:ind w:firstLine="709"/>
        <w:jc w:val="both"/>
        <w:rPr>
          <w:sz w:val="24"/>
        </w:rPr>
      </w:pPr>
    </w:p>
    <w:p w14:paraId="4F8F9800" w14:textId="77777777" w:rsidR="00B5040B" w:rsidRDefault="00B5040B" w:rsidP="00B5040B">
      <w:pPr>
        <w:pStyle w:val="ConsPlusNormal"/>
        <w:widowControl/>
        <w:ind w:firstLine="709"/>
        <w:jc w:val="both"/>
        <w:rPr>
          <w:sz w:val="24"/>
        </w:rPr>
      </w:pPr>
    </w:p>
    <w:p w14:paraId="52C707CC" w14:textId="77777777" w:rsidR="00B5040B" w:rsidRDefault="00B5040B" w:rsidP="00B5040B">
      <w:pPr>
        <w:pStyle w:val="ConsPlusNormal"/>
        <w:widowControl/>
        <w:ind w:firstLine="709"/>
        <w:jc w:val="both"/>
        <w:rPr>
          <w:sz w:val="24"/>
        </w:rPr>
      </w:pPr>
    </w:p>
    <w:p w14:paraId="3883081C" w14:textId="77777777" w:rsidR="008B6F64" w:rsidRPr="0090307B" w:rsidRDefault="008B6F64" w:rsidP="00B5040B">
      <w:pPr>
        <w:pStyle w:val="ConsPlusNormal"/>
        <w:widowControl/>
        <w:ind w:firstLine="709"/>
        <w:jc w:val="both"/>
        <w:rPr>
          <w:rStyle w:val="TimesNewRoman14"/>
          <w:rFonts w:ascii="Arial" w:hAnsi="Arial" w:cs="Times New Roman"/>
          <w:sz w:val="24"/>
          <w:szCs w:val="28"/>
        </w:rPr>
      </w:pPr>
      <w:r w:rsidRPr="0090307B">
        <w:rPr>
          <w:rStyle w:val="TimesNewRoman14"/>
          <w:rFonts w:ascii="Arial" w:hAnsi="Arial" w:cs="Times New Roman"/>
          <w:sz w:val="24"/>
          <w:szCs w:val="28"/>
        </w:rPr>
        <w:t>Приложение № 5</w:t>
      </w:r>
    </w:p>
    <w:p w14:paraId="15DADC56" w14:textId="77777777" w:rsidR="008B6F64" w:rsidRPr="0090307B" w:rsidRDefault="008B6F64" w:rsidP="00B5040B">
      <w:pPr>
        <w:tabs>
          <w:tab w:val="left" w:pos="720"/>
        </w:tabs>
        <w:ind w:firstLine="709"/>
        <w:rPr>
          <w:rStyle w:val="TimesNewRoman14"/>
          <w:rFonts w:ascii="Arial" w:hAnsi="Arial"/>
          <w:sz w:val="24"/>
          <w:szCs w:val="28"/>
        </w:rPr>
      </w:pPr>
      <w:r w:rsidRPr="0090307B">
        <w:rPr>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w:t>
      </w:r>
      <w:r w:rsidRPr="0090307B">
        <w:rPr>
          <w:rStyle w:val="TimesNewRoman14"/>
          <w:rFonts w:ascii="Arial" w:eastAsia="Arial" w:hAnsi="Arial"/>
          <w:sz w:val="24"/>
          <w:szCs w:val="28"/>
        </w:rPr>
        <w:t xml:space="preserve"> </w:t>
      </w:r>
      <w:r w:rsidRPr="0090307B">
        <w:rPr>
          <w:rStyle w:val="TimesNewRoman14"/>
          <w:rFonts w:ascii="Arial" w:eastAsia="Arial" w:hAnsi="Arial" w:cs="Arial"/>
          <w:sz w:val="24"/>
          <w:szCs w:val="28"/>
        </w:rPr>
        <w:t xml:space="preserve">компенсаций страховых премий по договору обязательного страхования гражданской ответственности владельцев транспортных средств инвалидам (в том числе детям-инвалидам), имеющим транспортные средства в соответствии с медицинскими показаниями, </w:t>
      </w:r>
      <w:r w:rsidRPr="0090307B">
        <w:rPr>
          <w:rStyle w:val="TimesNewRoman14"/>
          <w:rFonts w:ascii="Arial" w:hAnsi="Arial"/>
          <w:sz w:val="24"/>
          <w:szCs w:val="28"/>
        </w:rPr>
        <w:t>и их законным представителям</w:t>
      </w:r>
    </w:p>
    <w:p w14:paraId="084391A2" w14:textId="77777777" w:rsidR="008B6F64" w:rsidRPr="0090307B" w:rsidRDefault="008B6F64" w:rsidP="00B5040B">
      <w:pPr>
        <w:tabs>
          <w:tab w:val="left" w:pos="720"/>
        </w:tabs>
        <w:ind w:firstLine="709"/>
        <w:rPr>
          <w:rStyle w:val="TimesNewRoman14"/>
          <w:rFonts w:ascii="Arial" w:hAnsi="Arial"/>
          <w:sz w:val="24"/>
          <w:szCs w:val="28"/>
        </w:rPr>
      </w:pPr>
      <w:r w:rsidRPr="0090307B">
        <w:rPr>
          <w:rStyle w:val="TimesNewRoman14"/>
          <w:rFonts w:ascii="Arial" w:hAnsi="Arial"/>
          <w:sz w:val="24"/>
          <w:szCs w:val="28"/>
        </w:rPr>
        <w:t>________________________________</w:t>
      </w:r>
    </w:p>
    <w:p w14:paraId="2336A4C8" w14:textId="77777777" w:rsidR="008B6F64" w:rsidRPr="0090307B" w:rsidRDefault="008B6F64" w:rsidP="00B5040B">
      <w:pPr>
        <w:ind w:firstLine="709"/>
        <w:rPr>
          <w:rStyle w:val="TimesNewRoman14"/>
          <w:rFonts w:ascii="Arial" w:hAnsi="Arial"/>
          <w:sz w:val="24"/>
          <w:szCs w:val="28"/>
        </w:rPr>
      </w:pPr>
      <w:r w:rsidRPr="0090307B">
        <w:rPr>
          <w:rStyle w:val="TimesNewRoman14"/>
          <w:rFonts w:ascii="Arial" w:hAnsi="Arial"/>
          <w:sz w:val="24"/>
          <w:szCs w:val="28"/>
        </w:rPr>
        <w:t>________________________________</w:t>
      </w:r>
    </w:p>
    <w:p w14:paraId="025C5797" w14:textId="77777777" w:rsidR="008B6F64" w:rsidRPr="0090307B" w:rsidRDefault="008B6F64" w:rsidP="00B5040B">
      <w:pPr>
        <w:ind w:firstLine="709"/>
        <w:rPr>
          <w:rStyle w:val="TimesNewRoman14"/>
          <w:rFonts w:ascii="Arial" w:hAnsi="Arial"/>
          <w:sz w:val="24"/>
          <w:szCs w:val="20"/>
        </w:rPr>
      </w:pPr>
      <w:r w:rsidRPr="0090307B">
        <w:rPr>
          <w:rStyle w:val="TimesNewRoman14"/>
          <w:rFonts w:ascii="Arial" w:hAnsi="Arial"/>
          <w:sz w:val="24"/>
          <w:szCs w:val="20"/>
        </w:rPr>
        <w:t>(ФИО)</w:t>
      </w:r>
    </w:p>
    <w:p w14:paraId="2B98E18C" w14:textId="77777777" w:rsidR="008B6F64" w:rsidRPr="0090307B" w:rsidRDefault="008B6F64" w:rsidP="00B5040B">
      <w:pPr>
        <w:ind w:firstLine="709"/>
        <w:rPr>
          <w:rStyle w:val="TimesNewRoman14"/>
          <w:rFonts w:ascii="Arial" w:hAnsi="Arial"/>
          <w:sz w:val="24"/>
          <w:szCs w:val="28"/>
        </w:rPr>
      </w:pPr>
      <w:r w:rsidRPr="0090307B">
        <w:rPr>
          <w:rStyle w:val="TimesNewRoman14"/>
          <w:rFonts w:ascii="Arial" w:hAnsi="Arial"/>
          <w:sz w:val="24"/>
          <w:szCs w:val="28"/>
        </w:rPr>
        <w:t xml:space="preserve">________________________________ </w:t>
      </w:r>
    </w:p>
    <w:p w14:paraId="2311795A" w14:textId="77777777" w:rsidR="008B6F64" w:rsidRPr="0090307B" w:rsidRDefault="008B6F64" w:rsidP="00B5040B">
      <w:pPr>
        <w:ind w:firstLine="709"/>
        <w:rPr>
          <w:rStyle w:val="TimesNewRoman14"/>
          <w:rFonts w:ascii="Arial" w:hAnsi="Arial"/>
          <w:sz w:val="24"/>
          <w:szCs w:val="28"/>
        </w:rPr>
      </w:pPr>
      <w:r w:rsidRPr="0090307B">
        <w:rPr>
          <w:rStyle w:val="TimesNewRoman14"/>
          <w:rFonts w:ascii="Arial" w:hAnsi="Arial"/>
          <w:sz w:val="24"/>
          <w:szCs w:val="28"/>
        </w:rPr>
        <w:lastRenderedPageBreak/>
        <w:t xml:space="preserve">________________________________ </w:t>
      </w:r>
    </w:p>
    <w:p w14:paraId="706932BB" w14:textId="77777777" w:rsidR="008B6F64" w:rsidRPr="0090307B" w:rsidRDefault="008B6F64" w:rsidP="00B5040B">
      <w:pPr>
        <w:ind w:firstLine="709"/>
        <w:rPr>
          <w:rStyle w:val="TimesNewRoman14"/>
          <w:rFonts w:ascii="Arial" w:hAnsi="Arial"/>
          <w:sz w:val="24"/>
          <w:szCs w:val="20"/>
        </w:rPr>
      </w:pPr>
      <w:r w:rsidRPr="0090307B">
        <w:rPr>
          <w:rStyle w:val="TimesNewRoman14"/>
          <w:rFonts w:ascii="Arial" w:hAnsi="Arial"/>
          <w:sz w:val="24"/>
          <w:szCs w:val="20"/>
        </w:rPr>
        <w:t>адрес</w:t>
      </w:r>
    </w:p>
    <w:p w14:paraId="0ECC2340" w14:textId="77777777" w:rsidR="008B6F64" w:rsidRDefault="008B6F64" w:rsidP="00B5040B">
      <w:pPr>
        <w:ind w:firstLine="709"/>
      </w:pPr>
    </w:p>
    <w:p w14:paraId="487116B5" w14:textId="77777777" w:rsidR="00B5040B" w:rsidRPr="0090307B" w:rsidRDefault="00B5040B" w:rsidP="00B5040B">
      <w:pPr>
        <w:ind w:firstLine="709"/>
      </w:pPr>
    </w:p>
    <w:p w14:paraId="3580EA08" w14:textId="77777777" w:rsidR="008B6F64" w:rsidRPr="0090307B" w:rsidRDefault="008B6F64" w:rsidP="00B5040B">
      <w:pPr>
        <w:ind w:firstLine="709"/>
        <w:jc w:val="center"/>
        <w:rPr>
          <w:rStyle w:val="TimesNewRoman14"/>
          <w:rFonts w:ascii="Arial" w:hAnsi="Arial"/>
          <w:sz w:val="24"/>
          <w:szCs w:val="28"/>
        </w:rPr>
      </w:pPr>
      <w:r w:rsidRPr="0090307B">
        <w:rPr>
          <w:rStyle w:val="TimesNewRoman14"/>
          <w:rFonts w:ascii="Arial" w:hAnsi="Arial"/>
          <w:sz w:val="24"/>
          <w:szCs w:val="28"/>
        </w:rPr>
        <w:t>УВЕДОМЛЕНИЕ</w:t>
      </w:r>
    </w:p>
    <w:p w14:paraId="2D9F0B4D" w14:textId="77777777" w:rsidR="008B6F64" w:rsidRPr="0090307B" w:rsidRDefault="008B6F64" w:rsidP="00B5040B">
      <w:pPr>
        <w:autoSpaceDE w:val="0"/>
        <w:ind w:firstLine="709"/>
        <w:jc w:val="center"/>
        <w:rPr>
          <w:rStyle w:val="TimesNewRoman14"/>
          <w:rFonts w:ascii="Arial" w:hAnsi="Arial"/>
          <w:sz w:val="24"/>
          <w:szCs w:val="28"/>
        </w:rPr>
      </w:pPr>
      <w:r w:rsidRPr="0090307B">
        <w:rPr>
          <w:rStyle w:val="TimesNewRoman14"/>
          <w:rFonts w:ascii="Arial" w:hAnsi="Arial"/>
          <w:sz w:val="24"/>
          <w:szCs w:val="28"/>
        </w:rPr>
        <w:t>о предоставлении государственной услуги</w:t>
      </w:r>
    </w:p>
    <w:p w14:paraId="49814D02" w14:textId="77777777" w:rsidR="008B6F64" w:rsidRPr="0090307B" w:rsidRDefault="008B6F64" w:rsidP="00B5040B">
      <w:pPr>
        <w:ind w:firstLine="709"/>
        <w:jc w:val="center"/>
        <w:rPr>
          <w:rStyle w:val="TimesNewRoman14"/>
          <w:rFonts w:ascii="Arial" w:hAnsi="Arial"/>
          <w:sz w:val="24"/>
          <w:szCs w:val="28"/>
        </w:rPr>
      </w:pPr>
      <w:r w:rsidRPr="0090307B">
        <w:rPr>
          <w:rStyle w:val="TimesNewRoman14"/>
          <w:rFonts w:ascii="Arial" w:hAnsi="Arial"/>
          <w:sz w:val="24"/>
          <w:szCs w:val="28"/>
        </w:rPr>
        <w:t>от_____________                                    № _______</w:t>
      </w:r>
    </w:p>
    <w:p w14:paraId="00741CDF" w14:textId="77777777" w:rsidR="008B6F64" w:rsidRPr="0090307B" w:rsidRDefault="008B6F64" w:rsidP="00B5040B">
      <w:pPr>
        <w:ind w:firstLine="709"/>
      </w:pPr>
    </w:p>
    <w:p w14:paraId="01845402" w14:textId="77777777" w:rsidR="008B6F64" w:rsidRPr="0090307B" w:rsidRDefault="008B6F64" w:rsidP="00B5040B">
      <w:pPr>
        <w:autoSpaceDE w:val="0"/>
        <w:ind w:firstLine="709"/>
        <w:rPr>
          <w:rStyle w:val="TimesNewRoman14"/>
          <w:rFonts w:ascii="Arial" w:hAnsi="Arial"/>
          <w:sz w:val="24"/>
          <w:szCs w:val="28"/>
        </w:rPr>
      </w:pPr>
      <w:r w:rsidRPr="0090307B">
        <w:rPr>
          <w:rStyle w:val="TimesNewRoman14"/>
          <w:rFonts w:ascii="Arial" w:hAnsi="Arial"/>
          <w:sz w:val="24"/>
          <w:szCs w:val="28"/>
        </w:rPr>
        <w:t>_____________________________________________________________</w:t>
      </w:r>
    </w:p>
    <w:p w14:paraId="4C977EA9" w14:textId="77777777" w:rsidR="008B6F64" w:rsidRPr="0090307B" w:rsidRDefault="008B6F64" w:rsidP="00B5040B">
      <w:pPr>
        <w:autoSpaceDE w:val="0"/>
        <w:ind w:firstLine="709"/>
        <w:rPr>
          <w:rStyle w:val="TimesNewRoman14"/>
          <w:rFonts w:ascii="Arial" w:hAnsi="Arial"/>
          <w:sz w:val="24"/>
          <w:szCs w:val="21"/>
        </w:rPr>
      </w:pPr>
      <w:r w:rsidRPr="0090307B">
        <w:rPr>
          <w:rStyle w:val="TimesNewRoman14"/>
          <w:rFonts w:ascii="Arial" w:hAnsi="Arial"/>
          <w:sz w:val="24"/>
          <w:szCs w:val="21"/>
        </w:rPr>
        <w:t>(орган, в функции которого входит принятие решения о предоставлении (отказе в предоставлении) государственной услуги)</w:t>
      </w:r>
    </w:p>
    <w:p w14:paraId="6AE2E5A1" w14:textId="77777777" w:rsidR="008B6F64" w:rsidRPr="0090307B" w:rsidRDefault="008B6F64" w:rsidP="00B5040B">
      <w:pPr>
        <w:autoSpaceDE w:val="0"/>
        <w:ind w:firstLine="709"/>
        <w:rPr>
          <w:rStyle w:val="TimesNewRoman14"/>
          <w:rFonts w:ascii="Arial" w:hAnsi="Arial"/>
          <w:sz w:val="24"/>
          <w:szCs w:val="28"/>
        </w:rPr>
      </w:pPr>
      <w:r w:rsidRPr="0090307B">
        <w:rPr>
          <w:rStyle w:val="TimesNewRoman14"/>
          <w:rFonts w:ascii="Arial" w:hAnsi="Arial"/>
          <w:sz w:val="24"/>
          <w:szCs w:val="28"/>
        </w:rPr>
        <w:t>рассмотрено Ваше заявление и предоставленные документы для назначения  меры социальной поддержки в виде ______________________________________________________________________________________________________________________________________________________________________________________________________</w:t>
      </w:r>
    </w:p>
    <w:p w14:paraId="1D9046FA" w14:textId="77777777" w:rsidR="008B6F64" w:rsidRPr="0090307B" w:rsidRDefault="008B6F64" w:rsidP="00B5040B">
      <w:pPr>
        <w:ind w:firstLine="709"/>
        <w:rPr>
          <w:rStyle w:val="TimesNewRoman14"/>
          <w:rFonts w:ascii="Arial" w:hAnsi="Arial"/>
          <w:sz w:val="24"/>
          <w:szCs w:val="28"/>
        </w:rPr>
      </w:pPr>
      <w:r w:rsidRPr="0090307B">
        <w:rPr>
          <w:rStyle w:val="TimesNewRoman14"/>
          <w:rFonts w:ascii="Arial" w:hAnsi="Arial"/>
          <w:sz w:val="24"/>
          <w:szCs w:val="28"/>
        </w:rPr>
        <w:t>Принято решение назначить Вам выплату  с «____» _________20___ г. в размере __________________________________________________________</w:t>
      </w:r>
    </w:p>
    <w:p w14:paraId="42FFB777" w14:textId="77777777" w:rsidR="008B6F64" w:rsidRPr="0090307B" w:rsidRDefault="008B6F64" w:rsidP="00B5040B">
      <w:pPr>
        <w:ind w:firstLine="709"/>
      </w:pPr>
    </w:p>
    <w:p w14:paraId="672E377B" w14:textId="77777777" w:rsidR="008B6F64" w:rsidRPr="0090307B" w:rsidRDefault="008B6F64" w:rsidP="00B5040B">
      <w:pPr>
        <w:ind w:firstLine="709"/>
      </w:pPr>
    </w:p>
    <w:p w14:paraId="73134F0F" w14:textId="77777777" w:rsidR="008B6F64" w:rsidRPr="0090307B" w:rsidRDefault="008B6F64" w:rsidP="00B5040B">
      <w:pPr>
        <w:ind w:firstLine="709"/>
        <w:rPr>
          <w:rStyle w:val="TimesNewRoman14"/>
          <w:rFonts w:ascii="Arial" w:hAnsi="Arial"/>
          <w:sz w:val="24"/>
          <w:szCs w:val="28"/>
        </w:rPr>
      </w:pPr>
      <w:r w:rsidRPr="0090307B">
        <w:rPr>
          <w:rStyle w:val="TimesNewRoman14"/>
          <w:rFonts w:ascii="Arial" w:hAnsi="Arial"/>
          <w:sz w:val="24"/>
          <w:szCs w:val="28"/>
        </w:rPr>
        <w:t xml:space="preserve">Руководитель </w:t>
      </w:r>
      <w:r w:rsidRPr="0090307B">
        <w:rPr>
          <w:rStyle w:val="TimesNewRoman14"/>
          <w:rFonts w:ascii="Arial" w:hAnsi="Arial"/>
          <w:sz w:val="24"/>
          <w:szCs w:val="28"/>
        </w:rPr>
        <w:tab/>
      </w:r>
      <w:r w:rsidRPr="0090307B">
        <w:rPr>
          <w:rStyle w:val="TimesNewRoman14"/>
          <w:rFonts w:ascii="Arial" w:hAnsi="Arial"/>
          <w:sz w:val="24"/>
          <w:szCs w:val="28"/>
        </w:rPr>
        <w:tab/>
      </w:r>
      <w:r w:rsidRPr="0090307B">
        <w:rPr>
          <w:rStyle w:val="TimesNewRoman14"/>
          <w:rFonts w:ascii="Arial" w:hAnsi="Arial"/>
          <w:sz w:val="24"/>
          <w:szCs w:val="28"/>
        </w:rPr>
        <w:tab/>
      </w:r>
      <w:r w:rsidRPr="0090307B">
        <w:rPr>
          <w:rStyle w:val="TimesNewRoman14"/>
          <w:rFonts w:ascii="Arial" w:hAnsi="Arial"/>
          <w:sz w:val="24"/>
          <w:szCs w:val="28"/>
        </w:rPr>
        <w:tab/>
        <w:t>______________________</w:t>
      </w:r>
    </w:p>
    <w:p w14:paraId="46CCE96F" w14:textId="77777777" w:rsidR="008B6F64" w:rsidRPr="0090307B" w:rsidRDefault="008B6F64" w:rsidP="00B5040B">
      <w:pPr>
        <w:pStyle w:val="ConsPlusNormal"/>
        <w:widowControl/>
        <w:ind w:firstLine="709"/>
        <w:jc w:val="both"/>
        <w:rPr>
          <w:sz w:val="24"/>
        </w:rPr>
      </w:pPr>
    </w:p>
    <w:p w14:paraId="3E24323F" w14:textId="77777777" w:rsidR="008B6F64" w:rsidRPr="0090307B" w:rsidRDefault="008B6F64" w:rsidP="00B5040B">
      <w:pPr>
        <w:pStyle w:val="ConsPlusNormal"/>
        <w:widowControl/>
        <w:ind w:firstLine="709"/>
        <w:jc w:val="both"/>
        <w:rPr>
          <w:sz w:val="24"/>
        </w:rPr>
      </w:pPr>
    </w:p>
    <w:p w14:paraId="0DA87C72" w14:textId="77777777" w:rsidR="008B6F64" w:rsidRPr="0090307B" w:rsidRDefault="008B6F64" w:rsidP="00B5040B">
      <w:pPr>
        <w:pStyle w:val="ConsPlusNormal"/>
        <w:widowControl/>
        <w:ind w:firstLine="709"/>
        <w:jc w:val="both"/>
        <w:rPr>
          <w:sz w:val="24"/>
        </w:rPr>
      </w:pPr>
    </w:p>
    <w:p w14:paraId="13BAE7ED" w14:textId="77777777" w:rsidR="008B6F64" w:rsidRPr="0090307B" w:rsidRDefault="008B6F64" w:rsidP="00B5040B">
      <w:pPr>
        <w:pStyle w:val="ConsPlusNormal"/>
        <w:widowControl/>
        <w:ind w:firstLine="709"/>
        <w:jc w:val="both"/>
        <w:rPr>
          <w:sz w:val="24"/>
        </w:rPr>
      </w:pPr>
    </w:p>
    <w:p w14:paraId="04601FA8" w14:textId="77777777" w:rsidR="008B6F64" w:rsidRPr="0090307B" w:rsidRDefault="008B6F64" w:rsidP="00B5040B">
      <w:pPr>
        <w:pStyle w:val="ConsPlusNormal"/>
        <w:widowControl/>
        <w:ind w:firstLine="709"/>
        <w:jc w:val="both"/>
        <w:rPr>
          <w:sz w:val="24"/>
        </w:rPr>
      </w:pPr>
    </w:p>
    <w:p w14:paraId="76AB181D" w14:textId="77777777" w:rsidR="008B6F64" w:rsidRPr="0090307B" w:rsidRDefault="008B6F64" w:rsidP="00B5040B">
      <w:pPr>
        <w:pStyle w:val="ConsPlusNormal"/>
        <w:widowControl/>
        <w:ind w:firstLine="709"/>
        <w:jc w:val="both"/>
        <w:rPr>
          <w:sz w:val="24"/>
        </w:rPr>
      </w:pPr>
    </w:p>
    <w:p w14:paraId="1CC9178F" w14:textId="77777777" w:rsidR="008B6F64" w:rsidRPr="0090307B" w:rsidRDefault="008B6F64" w:rsidP="00B5040B">
      <w:pPr>
        <w:pStyle w:val="ConsPlusNormal"/>
        <w:widowControl/>
        <w:ind w:firstLine="709"/>
        <w:jc w:val="both"/>
        <w:rPr>
          <w:sz w:val="24"/>
        </w:rPr>
      </w:pPr>
    </w:p>
    <w:p w14:paraId="699988B6" w14:textId="77777777" w:rsidR="008B6F64" w:rsidRPr="0090307B" w:rsidRDefault="008B6F64" w:rsidP="00B5040B">
      <w:pPr>
        <w:pStyle w:val="ConsPlusNormal"/>
        <w:widowControl/>
        <w:ind w:firstLine="709"/>
        <w:jc w:val="both"/>
        <w:rPr>
          <w:sz w:val="24"/>
        </w:rPr>
      </w:pPr>
    </w:p>
    <w:p w14:paraId="421E9E0F" w14:textId="77777777" w:rsidR="008B6F64" w:rsidRPr="0090307B" w:rsidRDefault="008B6F64" w:rsidP="00B5040B">
      <w:pPr>
        <w:pStyle w:val="ConsPlusNormal"/>
        <w:widowControl/>
        <w:ind w:firstLine="709"/>
        <w:jc w:val="both"/>
        <w:rPr>
          <w:sz w:val="24"/>
        </w:rPr>
      </w:pPr>
    </w:p>
    <w:p w14:paraId="2BA28D87" w14:textId="77777777" w:rsidR="008B6F64" w:rsidRPr="0090307B" w:rsidRDefault="008B6F64" w:rsidP="00B5040B">
      <w:pPr>
        <w:pStyle w:val="ConsPlusNormal"/>
        <w:widowControl/>
        <w:ind w:firstLine="709"/>
        <w:jc w:val="both"/>
        <w:rPr>
          <w:sz w:val="24"/>
        </w:rPr>
      </w:pPr>
    </w:p>
    <w:p w14:paraId="161C32FC" w14:textId="77777777" w:rsidR="008B6F64" w:rsidRPr="0090307B" w:rsidRDefault="008B6F64" w:rsidP="00B5040B">
      <w:pPr>
        <w:pStyle w:val="ConsPlusNormal"/>
        <w:widowControl/>
        <w:ind w:firstLine="709"/>
        <w:jc w:val="both"/>
        <w:rPr>
          <w:sz w:val="24"/>
        </w:rPr>
      </w:pPr>
    </w:p>
    <w:p w14:paraId="52DCB733" w14:textId="77777777" w:rsidR="008B6F64" w:rsidRPr="0090307B" w:rsidRDefault="008B6F64" w:rsidP="00B5040B">
      <w:pPr>
        <w:pStyle w:val="ConsPlusNormal"/>
        <w:widowControl/>
        <w:ind w:firstLine="709"/>
        <w:jc w:val="both"/>
        <w:rPr>
          <w:sz w:val="24"/>
        </w:rPr>
      </w:pPr>
    </w:p>
    <w:p w14:paraId="786D0E91" w14:textId="77777777" w:rsidR="008B6F64" w:rsidRPr="0090307B" w:rsidRDefault="008B6F64" w:rsidP="00B5040B">
      <w:pPr>
        <w:pStyle w:val="ConsPlusNormal"/>
        <w:widowControl/>
        <w:ind w:firstLine="709"/>
        <w:jc w:val="both"/>
        <w:rPr>
          <w:rStyle w:val="TimesNewRoman14"/>
          <w:rFonts w:ascii="Arial" w:hAnsi="Arial" w:cs="Times New Roman"/>
          <w:sz w:val="24"/>
          <w:szCs w:val="28"/>
        </w:rPr>
      </w:pPr>
      <w:r w:rsidRPr="0090307B">
        <w:rPr>
          <w:rStyle w:val="TimesNewRoman14"/>
          <w:rFonts w:ascii="Arial" w:hAnsi="Arial" w:cs="Times New Roman"/>
          <w:sz w:val="24"/>
          <w:szCs w:val="28"/>
        </w:rPr>
        <w:t>Приложение № 6</w:t>
      </w:r>
    </w:p>
    <w:p w14:paraId="0AD4D83A" w14:textId="77777777" w:rsidR="008B6F64" w:rsidRPr="0090307B" w:rsidRDefault="008B6F64" w:rsidP="00B5040B">
      <w:pPr>
        <w:tabs>
          <w:tab w:val="left" w:pos="720"/>
        </w:tabs>
        <w:ind w:firstLine="709"/>
        <w:rPr>
          <w:rStyle w:val="TimesNewRoman14"/>
          <w:rFonts w:ascii="Arial" w:hAnsi="Arial"/>
          <w:sz w:val="24"/>
          <w:szCs w:val="28"/>
        </w:rPr>
      </w:pPr>
      <w:r w:rsidRPr="0090307B">
        <w:rPr>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w:t>
      </w:r>
      <w:r w:rsidRPr="0090307B">
        <w:rPr>
          <w:rStyle w:val="TimesNewRoman14"/>
          <w:rFonts w:ascii="Arial" w:eastAsia="Arial" w:hAnsi="Arial" w:cs="Arial"/>
          <w:sz w:val="24"/>
          <w:szCs w:val="28"/>
        </w:rPr>
        <w:t xml:space="preserve">компенсаций страховых премий по договору обязательного страхования гражданской ответственности владельцев транспортных средств инвалидам (в том числе детям-инвалидам), имеющим транспортные средства в соответствии с медицинскими показаниями, </w:t>
      </w:r>
      <w:r w:rsidRPr="0090307B">
        <w:rPr>
          <w:rStyle w:val="TimesNewRoman14"/>
          <w:rFonts w:ascii="Arial" w:hAnsi="Arial"/>
          <w:sz w:val="24"/>
          <w:szCs w:val="28"/>
        </w:rPr>
        <w:t>и их законным представителям</w:t>
      </w:r>
    </w:p>
    <w:p w14:paraId="2277CCD0" w14:textId="77777777" w:rsidR="008B6F64" w:rsidRPr="0090307B" w:rsidRDefault="008B6F64" w:rsidP="00B5040B">
      <w:pPr>
        <w:ind w:firstLine="709"/>
        <w:rPr>
          <w:rStyle w:val="TimesNewRoman14"/>
          <w:rFonts w:ascii="Arial" w:hAnsi="Arial"/>
          <w:sz w:val="24"/>
          <w:szCs w:val="28"/>
        </w:rPr>
      </w:pPr>
      <w:r w:rsidRPr="0090307B">
        <w:rPr>
          <w:rStyle w:val="TimesNewRoman14"/>
          <w:rFonts w:ascii="Arial" w:hAnsi="Arial"/>
          <w:sz w:val="24"/>
          <w:szCs w:val="28"/>
        </w:rPr>
        <w:t>__________________________________</w:t>
      </w:r>
    </w:p>
    <w:p w14:paraId="68F913B0" w14:textId="77777777" w:rsidR="008B6F64" w:rsidRPr="0090307B" w:rsidRDefault="008B6F64" w:rsidP="00B5040B">
      <w:pPr>
        <w:ind w:firstLine="709"/>
        <w:rPr>
          <w:rStyle w:val="TimesNewRoman14"/>
          <w:rFonts w:ascii="Arial" w:hAnsi="Arial"/>
          <w:sz w:val="24"/>
          <w:szCs w:val="20"/>
        </w:rPr>
      </w:pPr>
      <w:r w:rsidRPr="0090307B">
        <w:rPr>
          <w:rStyle w:val="TimesNewRoman14"/>
          <w:rFonts w:ascii="Arial" w:hAnsi="Arial"/>
          <w:sz w:val="24"/>
          <w:szCs w:val="20"/>
        </w:rPr>
        <w:t>(ФИО)</w:t>
      </w:r>
    </w:p>
    <w:p w14:paraId="367535C2" w14:textId="77777777" w:rsidR="008B6F64" w:rsidRPr="0090307B" w:rsidRDefault="008B6F64" w:rsidP="00B5040B">
      <w:pPr>
        <w:ind w:firstLine="709"/>
        <w:rPr>
          <w:rStyle w:val="TimesNewRoman14"/>
          <w:rFonts w:ascii="Arial" w:hAnsi="Arial"/>
          <w:sz w:val="24"/>
          <w:szCs w:val="28"/>
        </w:rPr>
      </w:pPr>
      <w:r w:rsidRPr="0090307B">
        <w:rPr>
          <w:rStyle w:val="TimesNewRoman14"/>
          <w:rFonts w:ascii="Arial" w:hAnsi="Arial"/>
          <w:sz w:val="24"/>
          <w:szCs w:val="28"/>
        </w:rPr>
        <w:t xml:space="preserve">__________________________________ </w:t>
      </w:r>
    </w:p>
    <w:p w14:paraId="499C1FC1" w14:textId="77777777" w:rsidR="008B6F64" w:rsidRPr="0090307B" w:rsidRDefault="008B6F64" w:rsidP="00B5040B">
      <w:pPr>
        <w:ind w:firstLine="709"/>
        <w:rPr>
          <w:rStyle w:val="TimesNewRoman14"/>
          <w:rFonts w:ascii="Arial" w:hAnsi="Arial"/>
          <w:sz w:val="24"/>
          <w:szCs w:val="28"/>
        </w:rPr>
      </w:pPr>
      <w:r w:rsidRPr="0090307B">
        <w:rPr>
          <w:rStyle w:val="TimesNewRoman14"/>
          <w:rFonts w:ascii="Arial" w:hAnsi="Arial"/>
          <w:sz w:val="24"/>
          <w:szCs w:val="28"/>
        </w:rPr>
        <w:t xml:space="preserve">__________________________________ </w:t>
      </w:r>
    </w:p>
    <w:p w14:paraId="057B0582" w14:textId="77777777" w:rsidR="008B6F64" w:rsidRPr="0090307B" w:rsidRDefault="008B6F64" w:rsidP="00B5040B">
      <w:pPr>
        <w:ind w:firstLine="709"/>
        <w:rPr>
          <w:rStyle w:val="TimesNewRoman14"/>
          <w:rFonts w:ascii="Arial" w:hAnsi="Arial"/>
          <w:sz w:val="24"/>
          <w:szCs w:val="20"/>
        </w:rPr>
      </w:pPr>
      <w:r w:rsidRPr="0090307B">
        <w:rPr>
          <w:rStyle w:val="TimesNewRoman14"/>
          <w:rFonts w:ascii="Arial" w:hAnsi="Arial"/>
          <w:sz w:val="24"/>
          <w:szCs w:val="20"/>
        </w:rPr>
        <w:t>адрес</w:t>
      </w:r>
    </w:p>
    <w:p w14:paraId="5B8F1043" w14:textId="77777777" w:rsidR="008B6F64" w:rsidRDefault="008B6F64" w:rsidP="00B5040B">
      <w:pPr>
        <w:ind w:firstLine="709"/>
      </w:pPr>
    </w:p>
    <w:p w14:paraId="1A6FB17C" w14:textId="77777777" w:rsidR="00B5040B" w:rsidRPr="0090307B" w:rsidRDefault="00B5040B" w:rsidP="00B5040B">
      <w:pPr>
        <w:ind w:firstLine="709"/>
      </w:pPr>
    </w:p>
    <w:p w14:paraId="49F89F0A" w14:textId="77777777" w:rsidR="008B6F64" w:rsidRPr="0090307B" w:rsidRDefault="008B6F64" w:rsidP="00B5040B">
      <w:pPr>
        <w:ind w:firstLine="709"/>
        <w:jc w:val="center"/>
        <w:rPr>
          <w:rStyle w:val="TimesNewRoman14"/>
          <w:rFonts w:ascii="Arial" w:hAnsi="Arial"/>
          <w:sz w:val="24"/>
          <w:szCs w:val="28"/>
        </w:rPr>
      </w:pPr>
      <w:r w:rsidRPr="0090307B">
        <w:rPr>
          <w:rStyle w:val="TimesNewRoman14"/>
          <w:rFonts w:ascii="Arial" w:hAnsi="Arial"/>
          <w:sz w:val="24"/>
          <w:szCs w:val="28"/>
        </w:rPr>
        <w:t>УВЕДОМЛЕНИЕ</w:t>
      </w:r>
    </w:p>
    <w:p w14:paraId="61FA16ED" w14:textId="77777777" w:rsidR="008B6F64" w:rsidRPr="0090307B" w:rsidRDefault="008B6F64" w:rsidP="00B5040B">
      <w:pPr>
        <w:ind w:firstLine="709"/>
        <w:jc w:val="center"/>
        <w:rPr>
          <w:rStyle w:val="TimesNewRoman14"/>
          <w:rFonts w:ascii="Arial" w:hAnsi="Arial"/>
          <w:sz w:val="24"/>
          <w:szCs w:val="28"/>
        </w:rPr>
      </w:pPr>
      <w:r w:rsidRPr="0090307B">
        <w:rPr>
          <w:rStyle w:val="TimesNewRoman14"/>
          <w:rFonts w:ascii="Arial" w:hAnsi="Arial"/>
          <w:sz w:val="24"/>
          <w:szCs w:val="28"/>
        </w:rPr>
        <w:t>об отказе в предоставлении государственной услуги</w:t>
      </w:r>
    </w:p>
    <w:p w14:paraId="524E6933" w14:textId="77777777" w:rsidR="008B6F64" w:rsidRPr="0090307B" w:rsidRDefault="008B6F64" w:rsidP="00B5040B">
      <w:pPr>
        <w:ind w:firstLine="709"/>
        <w:jc w:val="center"/>
      </w:pPr>
    </w:p>
    <w:p w14:paraId="2526A0F8" w14:textId="77777777" w:rsidR="008B6F64" w:rsidRPr="0090307B" w:rsidRDefault="008B6F64" w:rsidP="00B5040B">
      <w:pPr>
        <w:ind w:firstLine="709"/>
        <w:jc w:val="center"/>
        <w:rPr>
          <w:rStyle w:val="TimesNewRoman14"/>
          <w:rFonts w:ascii="Arial" w:hAnsi="Arial"/>
          <w:sz w:val="24"/>
          <w:szCs w:val="28"/>
        </w:rPr>
      </w:pPr>
      <w:r w:rsidRPr="0090307B">
        <w:rPr>
          <w:rStyle w:val="TimesNewRoman14"/>
          <w:rFonts w:ascii="Arial" w:hAnsi="Arial"/>
          <w:sz w:val="24"/>
          <w:szCs w:val="28"/>
        </w:rPr>
        <w:t>от________________</w:t>
      </w:r>
      <w:r w:rsidRPr="0090307B">
        <w:rPr>
          <w:rStyle w:val="TimesNewRoman14"/>
          <w:rFonts w:ascii="Arial" w:hAnsi="Arial"/>
          <w:sz w:val="24"/>
          <w:szCs w:val="28"/>
        </w:rPr>
        <w:tab/>
      </w:r>
      <w:r w:rsidRPr="0090307B">
        <w:rPr>
          <w:rStyle w:val="TimesNewRoman14"/>
          <w:rFonts w:ascii="Arial" w:hAnsi="Arial"/>
          <w:sz w:val="24"/>
          <w:szCs w:val="28"/>
        </w:rPr>
        <w:tab/>
        <w:t xml:space="preserve">                           № _________</w:t>
      </w:r>
    </w:p>
    <w:p w14:paraId="55FA22F5" w14:textId="77777777" w:rsidR="008B6F64" w:rsidRPr="0090307B" w:rsidRDefault="008B6F64" w:rsidP="00B5040B">
      <w:pPr>
        <w:ind w:firstLine="709"/>
      </w:pPr>
    </w:p>
    <w:p w14:paraId="781BFB2D" w14:textId="77777777" w:rsidR="008B6F64" w:rsidRPr="0090307B" w:rsidRDefault="008B6F64" w:rsidP="00B5040B">
      <w:pPr>
        <w:autoSpaceDE w:val="0"/>
        <w:ind w:firstLine="709"/>
        <w:rPr>
          <w:rStyle w:val="TimesNewRoman14"/>
          <w:rFonts w:ascii="Arial" w:hAnsi="Arial"/>
          <w:sz w:val="24"/>
          <w:szCs w:val="28"/>
        </w:rPr>
      </w:pPr>
      <w:r w:rsidRPr="0090307B">
        <w:rPr>
          <w:rStyle w:val="TimesNewRoman14"/>
          <w:rFonts w:ascii="Arial" w:hAnsi="Arial"/>
          <w:sz w:val="24"/>
          <w:szCs w:val="28"/>
        </w:rPr>
        <w:t>_____________________________________________________________</w:t>
      </w:r>
    </w:p>
    <w:p w14:paraId="647FD5F2" w14:textId="77777777" w:rsidR="008B6F64" w:rsidRPr="0090307B" w:rsidRDefault="008B6F64" w:rsidP="00B5040B">
      <w:pPr>
        <w:autoSpaceDE w:val="0"/>
        <w:ind w:firstLine="709"/>
        <w:rPr>
          <w:rStyle w:val="TimesNewRoman14"/>
          <w:rFonts w:ascii="Arial" w:hAnsi="Arial"/>
          <w:sz w:val="24"/>
          <w:szCs w:val="21"/>
        </w:rPr>
      </w:pPr>
      <w:r w:rsidRPr="0090307B">
        <w:rPr>
          <w:rStyle w:val="TimesNewRoman14"/>
          <w:rFonts w:ascii="Arial" w:hAnsi="Arial"/>
          <w:sz w:val="24"/>
          <w:szCs w:val="21"/>
        </w:rPr>
        <w:t>(орган, в функции которого входит принятие решения о предоставлении (отказе в предоставлении) государственной услуги)</w:t>
      </w:r>
    </w:p>
    <w:p w14:paraId="173F94A3" w14:textId="77777777" w:rsidR="008B6F64" w:rsidRPr="0090307B" w:rsidRDefault="008B6F64" w:rsidP="00B5040B">
      <w:pPr>
        <w:autoSpaceDE w:val="0"/>
        <w:ind w:firstLine="709"/>
        <w:rPr>
          <w:rStyle w:val="TimesNewRoman14"/>
          <w:rFonts w:ascii="Arial" w:hAnsi="Arial"/>
          <w:sz w:val="24"/>
          <w:szCs w:val="28"/>
        </w:rPr>
      </w:pPr>
      <w:r w:rsidRPr="0090307B">
        <w:rPr>
          <w:rStyle w:val="TimesNewRoman14"/>
          <w:rFonts w:ascii="Arial" w:hAnsi="Arial"/>
          <w:sz w:val="24"/>
          <w:szCs w:val="28"/>
        </w:rPr>
        <w:t>принято решение об отказе в предоставлении Вам мер социальной поддержки в виде ________________________________________</w:t>
      </w:r>
    </w:p>
    <w:p w14:paraId="7D35DE05" w14:textId="77777777" w:rsidR="008B6F64" w:rsidRPr="0090307B" w:rsidRDefault="008B6F64" w:rsidP="00B5040B">
      <w:pPr>
        <w:autoSpaceDE w:val="0"/>
        <w:ind w:firstLine="709"/>
        <w:rPr>
          <w:rStyle w:val="TimesNewRoman14"/>
          <w:rFonts w:ascii="Arial" w:hAnsi="Arial"/>
          <w:sz w:val="24"/>
          <w:szCs w:val="28"/>
        </w:rPr>
      </w:pPr>
      <w:r w:rsidRPr="0090307B">
        <w:rPr>
          <w:rStyle w:val="TimesNewRoman14"/>
          <w:rFonts w:ascii="Arial" w:hAnsi="Arial"/>
          <w:sz w:val="24"/>
          <w:szCs w:val="28"/>
        </w:rPr>
        <w:t>____________________________________________________________________________________________________________________________________по следующим причинам: ___________________________________________</w:t>
      </w:r>
    </w:p>
    <w:p w14:paraId="1693577C" w14:textId="77777777" w:rsidR="008B6F64" w:rsidRPr="0090307B" w:rsidRDefault="008B6F64" w:rsidP="00B5040B">
      <w:pPr>
        <w:autoSpaceDE w:val="0"/>
        <w:ind w:firstLine="709"/>
        <w:rPr>
          <w:rStyle w:val="TimesNewRoman14"/>
          <w:rFonts w:ascii="Arial" w:hAnsi="Arial"/>
          <w:sz w:val="24"/>
          <w:szCs w:val="28"/>
        </w:rPr>
      </w:pPr>
      <w:r w:rsidRPr="0090307B">
        <w:rPr>
          <w:rStyle w:val="TimesNewRoman14"/>
          <w:rFonts w:ascii="Arial" w:hAnsi="Arial"/>
          <w:sz w:val="24"/>
          <w:szCs w:val="28"/>
        </w:rPr>
        <w:t>________________________________________________________________</w:t>
      </w:r>
    </w:p>
    <w:p w14:paraId="2D8FF8A7" w14:textId="77777777" w:rsidR="008B6F64" w:rsidRPr="0090307B" w:rsidRDefault="008B6F64" w:rsidP="00B5040B">
      <w:pPr>
        <w:ind w:firstLine="709"/>
        <w:rPr>
          <w:rStyle w:val="TimesNewRoman14"/>
          <w:rFonts w:ascii="Arial" w:hAnsi="Arial"/>
          <w:sz w:val="24"/>
          <w:szCs w:val="28"/>
        </w:rPr>
      </w:pPr>
      <w:r w:rsidRPr="0090307B">
        <w:rPr>
          <w:rStyle w:val="TimesNewRoman14"/>
          <w:rFonts w:ascii="Arial" w:hAnsi="Arial"/>
          <w:sz w:val="24"/>
          <w:szCs w:val="28"/>
        </w:rPr>
        <w:t xml:space="preserve">____________________________________________________________________________________________________________________________________  </w:t>
      </w:r>
    </w:p>
    <w:p w14:paraId="0742F8E3" w14:textId="77777777" w:rsidR="008B6F64" w:rsidRPr="0090307B" w:rsidRDefault="008B6F64" w:rsidP="00B5040B">
      <w:pPr>
        <w:ind w:firstLine="709"/>
        <w:rPr>
          <w:rStyle w:val="TimesNewRoman14"/>
          <w:rFonts w:ascii="Arial" w:hAnsi="Arial"/>
          <w:sz w:val="24"/>
          <w:szCs w:val="28"/>
        </w:rPr>
      </w:pPr>
      <w:r w:rsidRPr="0090307B">
        <w:rPr>
          <w:rStyle w:val="TimesNewRoman14"/>
          <w:rFonts w:ascii="Arial" w:hAnsi="Arial"/>
          <w:sz w:val="24"/>
          <w:szCs w:val="28"/>
        </w:rPr>
        <w:t xml:space="preserve">________________________________________________________________ </w:t>
      </w:r>
    </w:p>
    <w:p w14:paraId="2F52C441" w14:textId="77777777" w:rsidR="008B6F64" w:rsidRPr="0090307B" w:rsidRDefault="008B6F64" w:rsidP="00B5040B">
      <w:pPr>
        <w:ind w:firstLine="709"/>
        <w:rPr>
          <w:rStyle w:val="TimesNewRoman14"/>
          <w:rFonts w:ascii="Arial" w:hAnsi="Arial"/>
          <w:sz w:val="24"/>
          <w:szCs w:val="28"/>
        </w:rPr>
      </w:pPr>
      <w:r w:rsidRPr="0090307B">
        <w:rPr>
          <w:rStyle w:val="TimesNewRoman14"/>
          <w:rFonts w:ascii="Arial" w:hAnsi="Arial"/>
          <w:sz w:val="24"/>
          <w:szCs w:val="28"/>
        </w:rPr>
        <w:t>________________________________________________________________</w:t>
      </w:r>
    </w:p>
    <w:p w14:paraId="153FB667" w14:textId="77777777" w:rsidR="008B6F64" w:rsidRPr="0090307B" w:rsidRDefault="008B6F64" w:rsidP="00B5040B">
      <w:pPr>
        <w:ind w:firstLine="709"/>
      </w:pPr>
    </w:p>
    <w:p w14:paraId="48453727" w14:textId="77777777" w:rsidR="008B6F64" w:rsidRPr="0090307B" w:rsidRDefault="008B6F64" w:rsidP="00B5040B">
      <w:pPr>
        <w:ind w:firstLine="709"/>
        <w:rPr>
          <w:rStyle w:val="TimesNewRoman14"/>
          <w:rFonts w:ascii="Arial" w:hAnsi="Arial"/>
          <w:sz w:val="24"/>
          <w:szCs w:val="28"/>
        </w:rPr>
      </w:pPr>
      <w:r w:rsidRPr="0090307B">
        <w:rPr>
          <w:rStyle w:val="TimesNewRoman14"/>
          <w:rFonts w:ascii="Arial" w:hAnsi="Arial"/>
          <w:sz w:val="24"/>
          <w:szCs w:val="28"/>
        </w:rPr>
        <w:t>Решение об отказе в назначении выплаты может быть обжаловано в установленном законом порядке.</w:t>
      </w:r>
    </w:p>
    <w:p w14:paraId="2261B3AE" w14:textId="77777777" w:rsidR="008B6F64" w:rsidRPr="0090307B" w:rsidRDefault="008B6F64" w:rsidP="00B5040B">
      <w:pPr>
        <w:ind w:firstLine="709"/>
      </w:pPr>
    </w:p>
    <w:p w14:paraId="1936CBE4" w14:textId="77777777" w:rsidR="008B6F64" w:rsidRPr="0090307B" w:rsidRDefault="008B6F64" w:rsidP="00B5040B">
      <w:pPr>
        <w:ind w:firstLine="709"/>
        <w:rPr>
          <w:rStyle w:val="TimesNewRoman14"/>
          <w:rFonts w:ascii="Arial" w:hAnsi="Arial"/>
          <w:sz w:val="24"/>
          <w:szCs w:val="28"/>
        </w:rPr>
      </w:pPr>
      <w:r w:rsidRPr="0090307B">
        <w:rPr>
          <w:rStyle w:val="TimesNewRoman14"/>
          <w:rFonts w:ascii="Arial" w:hAnsi="Arial"/>
          <w:sz w:val="24"/>
          <w:szCs w:val="28"/>
        </w:rPr>
        <w:t xml:space="preserve">Руководитель </w:t>
      </w:r>
      <w:r w:rsidRPr="0090307B">
        <w:rPr>
          <w:rStyle w:val="TimesNewRoman14"/>
          <w:rFonts w:ascii="Arial" w:hAnsi="Arial"/>
          <w:sz w:val="24"/>
          <w:szCs w:val="28"/>
        </w:rPr>
        <w:tab/>
      </w:r>
      <w:r w:rsidRPr="0090307B">
        <w:rPr>
          <w:rStyle w:val="TimesNewRoman14"/>
          <w:rFonts w:ascii="Arial" w:hAnsi="Arial"/>
          <w:sz w:val="24"/>
          <w:szCs w:val="28"/>
        </w:rPr>
        <w:tab/>
      </w:r>
      <w:r w:rsidRPr="0090307B">
        <w:rPr>
          <w:rStyle w:val="TimesNewRoman14"/>
          <w:rFonts w:ascii="Arial" w:hAnsi="Arial"/>
          <w:sz w:val="24"/>
          <w:szCs w:val="28"/>
        </w:rPr>
        <w:tab/>
      </w:r>
      <w:r w:rsidRPr="0090307B">
        <w:rPr>
          <w:rStyle w:val="TimesNewRoman14"/>
          <w:rFonts w:ascii="Arial" w:hAnsi="Arial"/>
          <w:sz w:val="24"/>
          <w:szCs w:val="28"/>
        </w:rPr>
        <w:tab/>
      </w:r>
      <w:r w:rsidRPr="0090307B">
        <w:rPr>
          <w:rStyle w:val="TimesNewRoman14"/>
          <w:rFonts w:ascii="Arial" w:hAnsi="Arial"/>
          <w:sz w:val="24"/>
          <w:szCs w:val="28"/>
        </w:rPr>
        <w:tab/>
        <w:t>______________________</w:t>
      </w:r>
    </w:p>
    <w:sectPr w:rsidR="008B6F64" w:rsidRPr="0090307B" w:rsidSect="00500898">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G_Souvenir">
    <w:altName w:val="Courier New"/>
    <w:charset w:val="00"/>
    <w:family w:val="swiss"/>
    <w:pitch w:val="variable"/>
  </w:font>
  <w:font w:name="Courier New">
    <w:panose1 w:val="02070309020205020404"/>
    <w:charset w:val="CC"/>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0"/>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0307B"/>
    <w:rsid w:val="00022BDC"/>
    <w:rsid w:val="00054E73"/>
    <w:rsid w:val="000B0B14"/>
    <w:rsid w:val="000E76CB"/>
    <w:rsid w:val="0021639D"/>
    <w:rsid w:val="003F6085"/>
    <w:rsid w:val="00467068"/>
    <w:rsid w:val="004C350E"/>
    <w:rsid w:val="00500898"/>
    <w:rsid w:val="005F4BDA"/>
    <w:rsid w:val="006613AF"/>
    <w:rsid w:val="00672CBA"/>
    <w:rsid w:val="006A2FAB"/>
    <w:rsid w:val="006B10FA"/>
    <w:rsid w:val="007053C9"/>
    <w:rsid w:val="007F0EA1"/>
    <w:rsid w:val="0080226D"/>
    <w:rsid w:val="00810E23"/>
    <w:rsid w:val="00893740"/>
    <w:rsid w:val="008B6F64"/>
    <w:rsid w:val="0090307B"/>
    <w:rsid w:val="009657B8"/>
    <w:rsid w:val="009B4EBF"/>
    <w:rsid w:val="00A73C3B"/>
    <w:rsid w:val="00A84748"/>
    <w:rsid w:val="00B11DCB"/>
    <w:rsid w:val="00B5040B"/>
    <w:rsid w:val="00CB667E"/>
    <w:rsid w:val="00CC4537"/>
    <w:rsid w:val="00D11F5E"/>
    <w:rsid w:val="00E3331D"/>
    <w:rsid w:val="00FC1A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oNotEmbedSmartTags/>
  <w:decimalSymbol w:val=","/>
  <w:listSeparator w:val=";"/>
  <w14:docId w14:val="63CFC7F1"/>
  <w15:docId w15:val="{A98C177A-1F27-4643-98E8-12C6F95B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текст документа"/>
    <w:qFormat/>
    <w:rsid w:val="00054E73"/>
    <w:pPr>
      <w:ind w:firstLine="567"/>
      <w:jc w:val="both"/>
    </w:pPr>
    <w:rPr>
      <w:rFonts w:ascii="Arial" w:hAnsi="Arial"/>
      <w:sz w:val="24"/>
      <w:szCs w:val="24"/>
    </w:rPr>
  </w:style>
  <w:style w:type="paragraph" w:styleId="1">
    <w:name w:val="heading 1"/>
    <w:aliases w:val="!Части документа"/>
    <w:basedOn w:val="a"/>
    <w:next w:val="a"/>
    <w:link w:val="10"/>
    <w:qFormat/>
    <w:rsid w:val="00054E73"/>
    <w:pPr>
      <w:jc w:val="center"/>
      <w:outlineLvl w:val="0"/>
    </w:pPr>
    <w:rPr>
      <w:rFonts w:cs="Arial"/>
      <w:b/>
      <w:bCs/>
      <w:kern w:val="32"/>
      <w:sz w:val="32"/>
      <w:szCs w:val="32"/>
    </w:rPr>
  </w:style>
  <w:style w:type="paragraph" w:styleId="2">
    <w:name w:val="heading 2"/>
    <w:aliases w:val="!Разделы документа"/>
    <w:basedOn w:val="a"/>
    <w:link w:val="20"/>
    <w:qFormat/>
    <w:rsid w:val="00054E73"/>
    <w:pPr>
      <w:jc w:val="center"/>
      <w:outlineLvl w:val="1"/>
    </w:pPr>
    <w:rPr>
      <w:rFonts w:cs="Arial"/>
      <w:b/>
      <w:bCs/>
      <w:iCs/>
      <w:sz w:val="30"/>
      <w:szCs w:val="28"/>
    </w:rPr>
  </w:style>
  <w:style w:type="paragraph" w:styleId="3">
    <w:name w:val="heading 3"/>
    <w:aliases w:val="!Главы документа"/>
    <w:basedOn w:val="a"/>
    <w:qFormat/>
    <w:rsid w:val="00054E73"/>
    <w:pPr>
      <w:outlineLvl w:val="2"/>
    </w:pPr>
    <w:rPr>
      <w:rFonts w:cs="Arial"/>
      <w:b/>
      <w:bCs/>
      <w:sz w:val="28"/>
      <w:szCs w:val="26"/>
    </w:rPr>
  </w:style>
  <w:style w:type="paragraph" w:styleId="4">
    <w:name w:val="heading 4"/>
    <w:aliases w:val="!Параграфы/Статьи документа"/>
    <w:basedOn w:val="a"/>
    <w:link w:val="40"/>
    <w:qFormat/>
    <w:rsid w:val="00054E73"/>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rsid w:val="00500898"/>
  </w:style>
  <w:style w:type="character" w:customStyle="1" w:styleId="WW-Absatz-Standardschriftart">
    <w:name w:val="WW-Absatz-Standardschriftart"/>
    <w:rsid w:val="00500898"/>
  </w:style>
  <w:style w:type="character" w:customStyle="1" w:styleId="WW-Absatz-Standardschriftart1">
    <w:name w:val="WW-Absatz-Standardschriftart1"/>
    <w:rsid w:val="00500898"/>
  </w:style>
  <w:style w:type="character" w:customStyle="1" w:styleId="WW-Absatz-Standardschriftart11">
    <w:name w:val="WW-Absatz-Standardschriftart11"/>
    <w:rsid w:val="00500898"/>
  </w:style>
  <w:style w:type="character" w:customStyle="1" w:styleId="WW-Absatz-Standardschriftart111">
    <w:name w:val="WW-Absatz-Standardschriftart111"/>
    <w:rsid w:val="00500898"/>
  </w:style>
  <w:style w:type="character" w:customStyle="1" w:styleId="WW-Absatz-Standardschriftart1111">
    <w:name w:val="WW-Absatz-Standardschriftart1111"/>
    <w:rsid w:val="00500898"/>
  </w:style>
  <w:style w:type="character" w:customStyle="1" w:styleId="WW-Absatz-Standardschriftart11111">
    <w:name w:val="WW-Absatz-Standardschriftart11111"/>
    <w:rsid w:val="00500898"/>
  </w:style>
  <w:style w:type="character" w:customStyle="1" w:styleId="WW-Absatz-Standardschriftart111111">
    <w:name w:val="WW-Absatz-Standardschriftart111111"/>
    <w:rsid w:val="00500898"/>
  </w:style>
  <w:style w:type="character" w:customStyle="1" w:styleId="WW-Absatz-Standardschriftart1111111">
    <w:name w:val="WW-Absatz-Standardschriftart1111111"/>
    <w:rsid w:val="00500898"/>
  </w:style>
  <w:style w:type="character" w:customStyle="1" w:styleId="WW-Absatz-Standardschriftart11111111">
    <w:name w:val="WW-Absatz-Standardschriftart11111111"/>
    <w:rsid w:val="00500898"/>
  </w:style>
  <w:style w:type="character" w:customStyle="1" w:styleId="WW-Absatz-Standardschriftart111111111">
    <w:name w:val="WW-Absatz-Standardschriftart111111111"/>
    <w:rsid w:val="00500898"/>
  </w:style>
  <w:style w:type="character" w:customStyle="1" w:styleId="WW-Absatz-Standardschriftart1111111111">
    <w:name w:val="WW-Absatz-Standardschriftart1111111111"/>
    <w:rsid w:val="00500898"/>
  </w:style>
  <w:style w:type="character" w:customStyle="1" w:styleId="WW-Absatz-Standardschriftart11111111111">
    <w:name w:val="WW-Absatz-Standardschriftart11111111111"/>
    <w:rsid w:val="00500898"/>
  </w:style>
  <w:style w:type="character" w:customStyle="1" w:styleId="WW-Absatz-Standardschriftart111111111111">
    <w:name w:val="WW-Absatz-Standardschriftart111111111111"/>
    <w:rsid w:val="00500898"/>
  </w:style>
  <w:style w:type="character" w:customStyle="1" w:styleId="WW-Absatz-Standardschriftart1111111111111">
    <w:name w:val="WW-Absatz-Standardschriftart1111111111111"/>
    <w:rsid w:val="00500898"/>
  </w:style>
  <w:style w:type="character" w:customStyle="1" w:styleId="WW-Absatz-Standardschriftart11111111111111">
    <w:name w:val="WW-Absatz-Standardschriftart11111111111111"/>
    <w:rsid w:val="00500898"/>
  </w:style>
  <w:style w:type="character" w:customStyle="1" w:styleId="WW-Absatz-Standardschriftart111111111111111">
    <w:name w:val="WW-Absatz-Standardschriftart111111111111111"/>
    <w:rsid w:val="00500898"/>
  </w:style>
  <w:style w:type="character" w:customStyle="1" w:styleId="WW8Num2z0">
    <w:name w:val="WW8Num2z0"/>
    <w:rsid w:val="00500898"/>
    <w:rPr>
      <w:rFonts w:ascii="Times New Roman" w:hAnsi="Times New Roman"/>
      <w:i w:val="0"/>
      <w:color w:val="000000"/>
      <w:sz w:val="28"/>
      <w:u w:val="none"/>
    </w:rPr>
  </w:style>
  <w:style w:type="character" w:customStyle="1" w:styleId="21">
    <w:name w:val="Основной шрифт абзаца2"/>
    <w:rsid w:val="00500898"/>
  </w:style>
  <w:style w:type="character" w:customStyle="1" w:styleId="WW8Num3z0">
    <w:name w:val="WW8Num3z0"/>
    <w:rsid w:val="00500898"/>
    <w:rPr>
      <w:rFonts w:ascii="Times New Roman" w:eastAsia="Times New Roman" w:hAnsi="Times New Roman" w:cs="Times New Roman"/>
    </w:rPr>
  </w:style>
  <w:style w:type="character" w:customStyle="1" w:styleId="WW8Num5z0">
    <w:name w:val="WW8Num5z0"/>
    <w:rsid w:val="00500898"/>
    <w:rPr>
      <w:b w:val="0"/>
    </w:rPr>
  </w:style>
  <w:style w:type="character" w:customStyle="1" w:styleId="WW8Num6z0">
    <w:name w:val="WW8Num6z0"/>
    <w:rsid w:val="00500898"/>
    <w:rPr>
      <w:rFonts w:ascii="Times New Roman" w:eastAsia="Times New Roman" w:hAnsi="Times New Roman" w:cs="Times New Roman"/>
    </w:rPr>
  </w:style>
  <w:style w:type="character" w:customStyle="1" w:styleId="WW8Num7z0">
    <w:name w:val="WW8Num7z0"/>
    <w:rsid w:val="00500898"/>
    <w:rPr>
      <w:color w:val="auto"/>
    </w:rPr>
  </w:style>
  <w:style w:type="character" w:customStyle="1" w:styleId="WW8Num9z0">
    <w:name w:val="WW8Num9z0"/>
    <w:rsid w:val="00500898"/>
    <w:rPr>
      <w:color w:val="000000"/>
    </w:rPr>
  </w:style>
  <w:style w:type="character" w:customStyle="1" w:styleId="WW8Num12z0">
    <w:name w:val="WW8Num12z0"/>
    <w:rsid w:val="00500898"/>
    <w:rPr>
      <w:rFonts w:ascii="Times New Roman" w:eastAsia="Times New Roman" w:hAnsi="Times New Roman" w:cs="Times New Roman"/>
    </w:rPr>
  </w:style>
  <w:style w:type="character" w:customStyle="1" w:styleId="WW8Num15z0">
    <w:name w:val="WW8Num15z0"/>
    <w:rsid w:val="00500898"/>
    <w:rPr>
      <w:sz w:val="28"/>
    </w:rPr>
  </w:style>
  <w:style w:type="character" w:customStyle="1" w:styleId="WW8Num17z0">
    <w:name w:val="WW8Num17z0"/>
    <w:rsid w:val="00500898"/>
    <w:rPr>
      <w:rFonts w:ascii="Times New Roman" w:eastAsia="Times New Roman" w:hAnsi="Times New Roman" w:cs="Times New Roman"/>
    </w:rPr>
  </w:style>
  <w:style w:type="character" w:customStyle="1" w:styleId="WW8Num19z0">
    <w:name w:val="WW8Num19z0"/>
    <w:rsid w:val="00500898"/>
    <w:rPr>
      <w:b w:val="0"/>
      <w:color w:val="000000"/>
    </w:rPr>
  </w:style>
  <w:style w:type="character" w:customStyle="1" w:styleId="WW8Num20z0">
    <w:name w:val="WW8Num20z0"/>
    <w:rsid w:val="00500898"/>
    <w:rPr>
      <w:rFonts w:ascii="Times New Roman" w:hAnsi="Times New Roman"/>
      <w:b w:val="0"/>
      <w:i w:val="0"/>
      <w:color w:val="auto"/>
      <w:sz w:val="28"/>
      <w:szCs w:val="28"/>
    </w:rPr>
  </w:style>
  <w:style w:type="character" w:customStyle="1" w:styleId="WW8Num20z1">
    <w:name w:val="WW8Num20z1"/>
    <w:rsid w:val="00500898"/>
    <w:rPr>
      <w:rFonts w:ascii="Symbol" w:hAnsi="Symbol" w:cs="Symbol"/>
    </w:rPr>
  </w:style>
  <w:style w:type="character" w:customStyle="1" w:styleId="WW8Num22z0">
    <w:name w:val="WW8Num22z0"/>
    <w:rsid w:val="00500898"/>
    <w:rPr>
      <w:rFonts w:ascii="Times New Roman" w:eastAsia="Times New Roman" w:hAnsi="Times New Roman" w:cs="Times New Roman"/>
      <w:b w:val="0"/>
    </w:rPr>
  </w:style>
  <w:style w:type="character" w:customStyle="1" w:styleId="WW8Num23z0">
    <w:name w:val="WW8Num23z0"/>
    <w:rsid w:val="00500898"/>
    <w:rPr>
      <w:rFonts w:ascii="Times New Roman" w:eastAsia="Times New Roman" w:hAnsi="Times New Roman" w:cs="Times New Roman"/>
    </w:rPr>
  </w:style>
  <w:style w:type="character" w:customStyle="1" w:styleId="WW8Num28z0">
    <w:name w:val="WW8Num28z0"/>
    <w:rsid w:val="00500898"/>
    <w:rPr>
      <w:rFonts w:ascii="Times New Roman" w:hAnsi="Times New Roman"/>
      <w:i w:val="0"/>
      <w:color w:val="000000"/>
      <w:sz w:val="28"/>
      <w:u w:val="none"/>
    </w:rPr>
  </w:style>
  <w:style w:type="character" w:customStyle="1" w:styleId="11">
    <w:name w:val="Основной шрифт абзаца1"/>
    <w:rsid w:val="00500898"/>
  </w:style>
  <w:style w:type="character" w:customStyle="1" w:styleId="30">
    <w:name w:val="Заголовок 3 Знак"/>
    <w:rsid w:val="00500898"/>
    <w:rPr>
      <w:rFonts w:ascii="Arial" w:eastAsia="Times New Roman" w:hAnsi="Arial" w:cs="Arial"/>
      <w:b/>
      <w:bCs/>
      <w:sz w:val="26"/>
      <w:szCs w:val="26"/>
    </w:rPr>
  </w:style>
  <w:style w:type="character" w:styleId="a3">
    <w:name w:val="Strong"/>
    <w:qFormat/>
    <w:rsid w:val="00500898"/>
    <w:rPr>
      <w:b/>
      <w:bCs/>
    </w:rPr>
  </w:style>
  <w:style w:type="character" w:customStyle="1" w:styleId="a4">
    <w:name w:val="Основной текст с отступом Знак"/>
    <w:rsid w:val="00500898"/>
    <w:rPr>
      <w:rFonts w:ascii="Times New Roman" w:eastAsia="Times New Roman" w:hAnsi="Times New Roman" w:cs="Times New Roman"/>
      <w:sz w:val="24"/>
      <w:szCs w:val="24"/>
    </w:rPr>
  </w:style>
  <w:style w:type="character" w:styleId="a5">
    <w:name w:val="Hyperlink"/>
    <w:rsid w:val="00054E73"/>
    <w:rPr>
      <w:color w:val="0000FF"/>
      <w:u w:val="none"/>
    </w:rPr>
  </w:style>
  <w:style w:type="character" w:styleId="a6">
    <w:name w:val="FollowedHyperlink"/>
    <w:rsid w:val="00500898"/>
    <w:rPr>
      <w:color w:val="800080"/>
      <w:u w:val="single"/>
    </w:rPr>
  </w:style>
  <w:style w:type="character" w:customStyle="1" w:styleId="TimesNewRoman14">
    <w:name w:val="Стиль Times New Roman 14 пт"/>
    <w:rsid w:val="00500898"/>
    <w:rPr>
      <w:rFonts w:ascii="Times New Roman" w:hAnsi="Times New Roman"/>
      <w:sz w:val="28"/>
    </w:rPr>
  </w:style>
  <w:style w:type="character" w:customStyle="1" w:styleId="a7">
    <w:name w:val="Символ нумерации"/>
    <w:rsid w:val="00500898"/>
  </w:style>
  <w:style w:type="character" w:customStyle="1" w:styleId="31">
    <w:name w:val="Основной шрифт абзаца3"/>
    <w:rsid w:val="00500898"/>
  </w:style>
  <w:style w:type="paragraph" w:customStyle="1" w:styleId="12">
    <w:name w:val="Заголовок1"/>
    <w:basedOn w:val="a"/>
    <w:next w:val="a8"/>
    <w:rsid w:val="00500898"/>
    <w:pPr>
      <w:keepNext/>
      <w:spacing w:before="240" w:after="120"/>
    </w:pPr>
    <w:rPr>
      <w:rFonts w:eastAsia="Lucida Sans Unicode" w:cs="Mangal"/>
      <w:sz w:val="28"/>
      <w:szCs w:val="28"/>
    </w:rPr>
  </w:style>
  <w:style w:type="paragraph" w:styleId="a8">
    <w:name w:val="Body Text"/>
    <w:basedOn w:val="a"/>
    <w:rsid w:val="00500898"/>
    <w:pPr>
      <w:spacing w:after="120"/>
    </w:pPr>
  </w:style>
  <w:style w:type="paragraph" w:styleId="a9">
    <w:name w:val="List"/>
    <w:basedOn w:val="a8"/>
    <w:rsid w:val="00500898"/>
    <w:rPr>
      <w:rFonts w:cs="Mangal"/>
    </w:rPr>
  </w:style>
  <w:style w:type="paragraph" w:customStyle="1" w:styleId="22">
    <w:name w:val="Название2"/>
    <w:basedOn w:val="a"/>
    <w:rsid w:val="00500898"/>
    <w:pPr>
      <w:suppressLineNumbers/>
      <w:spacing w:before="120" w:after="120"/>
    </w:pPr>
    <w:rPr>
      <w:rFonts w:cs="Mangal"/>
      <w:i/>
      <w:iCs/>
      <w:sz w:val="20"/>
    </w:rPr>
  </w:style>
  <w:style w:type="paragraph" w:customStyle="1" w:styleId="23">
    <w:name w:val="Указатель2"/>
    <w:basedOn w:val="a"/>
    <w:rsid w:val="00500898"/>
    <w:pPr>
      <w:suppressLineNumbers/>
    </w:pPr>
    <w:rPr>
      <w:rFonts w:cs="Mangal"/>
    </w:rPr>
  </w:style>
  <w:style w:type="paragraph" w:customStyle="1" w:styleId="13">
    <w:name w:val="Название1"/>
    <w:basedOn w:val="a"/>
    <w:rsid w:val="00500898"/>
    <w:pPr>
      <w:suppressLineNumbers/>
      <w:spacing w:before="120" w:after="120"/>
    </w:pPr>
    <w:rPr>
      <w:rFonts w:cs="Mangal"/>
      <w:i/>
      <w:iCs/>
      <w:sz w:val="20"/>
    </w:rPr>
  </w:style>
  <w:style w:type="paragraph" w:customStyle="1" w:styleId="14">
    <w:name w:val="Указатель1"/>
    <w:basedOn w:val="a"/>
    <w:rsid w:val="00500898"/>
    <w:pPr>
      <w:suppressLineNumbers/>
    </w:pPr>
    <w:rPr>
      <w:rFonts w:cs="Mangal"/>
    </w:rPr>
  </w:style>
  <w:style w:type="paragraph" w:styleId="aa">
    <w:name w:val="No Spacing"/>
    <w:qFormat/>
    <w:rsid w:val="00500898"/>
    <w:pPr>
      <w:suppressAutoHyphens/>
      <w:spacing w:line="276" w:lineRule="auto"/>
      <w:ind w:firstLine="567"/>
      <w:jc w:val="both"/>
    </w:pPr>
    <w:rPr>
      <w:rFonts w:eastAsia="Arial" w:cs="Calibri"/>
      <w:sz w:val="28"/>
      <w:szCs w:val="22"/>
      <w:lang w:eastAsia="ar-SA"/>
    </w:rPr>
  </w:style>
  <w:style w:type="paragraph" w:customStyle="1" w:styleId="15">
    <w:name w:val="Знак1 Знак Знак Знак"/>
    <w:basedOn w:val="a"/>
    <w:rsid w:val="00500898"/>
    <w:pPr>
      <w:spacing w:before="280" w:after="280"/>
    </w:pPr>
    <w:rPr>
      <w:rFonts w:ascii="Tahoma" w:hAnsi="Tahoma"/>
      <w:sz w:val="20"/>
      <w:szCs w:val="20"/>
      <w:lang w:val="en-US"/>
    </w:rPr>
  </w:style>
  <w:style w:type="paragraph" w:styleId="ab">
    <w:name w:val="Body Text Indent"/>
    <w:basedOn w:val="a"/>
    <w:rsid w:val="00500898"/>
    <w:pPr>
      <w:spacing w:after="120"/>
      <w:ind w:left="283" w:firstLine="0"/>
    </w:pPr>
    <w:rPr>
      <w:rFonts w:ascii="Times New Roman" w:hAnsi="Times New Roman"/>
    </w:rPr>
  </w:style>
  <w:style w:type="paragraph" w:styleId="ac">
    <w:name w:val="List Paragraph"/>
    <w:basedOn w:val="a"/>
    <w:qFormat/>
    <w:rsid w:val="00500898"/>
    <w:pPr>
      <w:ind w:left="720" w:firstLine="0"/>
    </w:pPr>
    <w:rPr>
      <w:rFonts w:ascii="Calibri" w:hAnsi="Calibri"/>
    </w:rPr>
  </w:style>
  <w:style w:type="paragraph" w:customStyle="1" w:styleId="ConsPlusNormal">
    <w:name w:val="ConsPlusNormal"/>
    <w:rsid w:val="00500898"/>
    <w:pPr>
      <w:widowControl w:val="0"/>
      <w:suppressAutoHyphens/>
      <w:autoSpaceDE w:val="0"/>
      <w:ind w:firstLine="720"/>
    </w:pPr>
    <w:rPr>
      <w:rFonts w:ascii="Arial" w:eastAsia="Arial" w:hAnsi="Arial" w:cs="Arial"/>
      <w:lang w:eastAsia="ar-SA"/>
    </w:rPr>
  </w:style>
  <w:style w:type="paragraph" w:styleId="ad">
    <w:name w:val="Normal (Web)"/>
    <w:basedOn w:val="a"/>
    <w:rsid w:val="00500898"/>
    <w:pPr>
      <w:spacing w:before="280" w:after="280"/>
    </w:pPr>
    <w:rPr>
      <w:rFonts w:ascii="Verdana" w:hAnsi="Verdana" w:cs="Verdana"/>
      <w:color w:val="333333"/>
    </w:rPr>
  </w:style>
  <w:style w:type="paragraph" w:styleId="ae">
    <w:name w:val="Title"/>
    <w:basedOn w:val="a"/>
    <w:next w:val="af"/>
    <w:qFormat/>
    <w:rsid w:val="00500898"/>
    <w:pPr>
      <w:jc w:val="center"/>
    </w:pPr>
    <w:rPr>
      <w:rFonts w:ascii="AG_Souvenir" w:hAnsi="AG_Souvenir"/>
      <w:b/>
      <w:color w:val="0000FF"/>
      <w:sz w:val="32"/>
      <w:szCs w:val="20"/>
    </w:rPr>
  </w:style>
  <w:style w:type="paragraph" w:styleId="af">
    <w:name w:val="Subtitle"/>
    <w:basedOn w:val="a"/>
    <w:next w:val="a8"/>
    <w:qFormat/>
    <w:rsid w:val="00500898"/>
    <w:pPr>
      <w:spacing w:after="60"/>
      <w:jc w:val="center"/>
    </w:pPr>
    <w:rPr>
      <w:rFonts w:cs="Arial"/>
    </w:rPr>
  </w:style>
  <w:style w:type="paragraph" w:customStyle="1" w:styleId="24">
    <w:name w:val="Знак Знак Знак2 Знак"/>
    <w:basedOn w:val="a"/>
    <w:rsid w:val="00500898"/>
    <w:pPr>
      <w:spacing w:before="280" w:after="280"/>
    </w:pPr>
    <w:rPr>
      <w:rFonts w:ascii="Times New Roman" w:hAnsi="Times New Roman"/>
      <w:sz w:val="20"/>
      <w:szCs w:val="20"/>
      <w:lang w:val="en-US"/>
    </w:rPr>
  </w:style>
  <w:style w:type="paragraph" w:customStyle="1" w:styleId="ConsPlusTitle">
    <w:name w:val="ConsPlusTitle"/>
    <w:rsid w:val="00500898"/>
    <w:pPr>
      <w:widowControl w:val="0"/>
      <w:suppressAutoHyphens/>
      <w:autoSpaceDE w:val="0"/>
    </w:pPr>
    <w:rPr>
      <w:rFonts w:ascii="Arial" w:eastAsia="Arial" w:hAnsi="Arial" w:cs="Arial"/>
      <w:b/>
      <w:bCs/>
      <w:lang w:eastAsia="ar-SA"/>
    </w:rPr>
  </w:style>
  <w:style w:type="paragraph" w:customStyle="1" w:styleId="310">
    <w:name w:val="Основной текст 31"/>
    <w:basedOn w:val="a"/>
    <w:rsid w:val="00500898"/>
    <w:pPr>
      <w:spacing w:after="120"/>
    </w:pPr>
    <w:rPr>
      <w:sz w:val="16"/>
      <w:szCs w:val="16"/>
    </w:rPr>
  </w:style>
  <w:style w:type="paragraph" w:customStyle="1" w:styleId="210">
    <w:name w:val="Основной текст с отступом 21"/>
    <w:basedOn w:val="a"/>
    <w:rsid w:val="00500898"/>
    <w:pPr>
      <w:spacing w:after="120" w:line="480" w:lineRule="auto"/>
      <w:ind w:left="283" w:firstLine="0"/>
    </w:pPr>
  </w:style>
  <w:style w:type="paragraph" w:customStyle="1" w:styleId="ConsPlusNonformat">
    <w:name w:val="ConsPlusNonformat"/>
    <w:rsid w:val="00500898"/>
    <w:pPr>
      <w:widowControl w:val="0"/>
      <w:suppressAutoHyphens/>
      <w:autoSpaceDE w:val="0"/>
    </w:pPr>
    <w:rPr>
      <w:rFonts w:ascii="Courier New" w:eastAsia="Arial" w:hAnsi="Courier New" w:cs="Courier New"/>
      <w:lang w:eastAsia="ar-SA"/>
    </w:rPr>
  </w:style>
  <w:style w:type="paragraph" w:customStyle="1" w:styleId="af0">
    <w:name w:val="Содержимое таблицы"/>
    <w:basedOn w:val="a"/>
    <w:rsid w:val="00500898"/>
    <w:pPr>
      <w:suppressLineNumbers/>
    </w:pPr>
  </w:style>
  <w:style w:type="paragraph" w:customStyle="1" w:styleId="af1">
    <w:name w:val="Заголовок таблицы"/>
    <w:basedOn w:val="af0"/>
    <w:rsid w:val="00500898"/>
    <w:pPr>
      <w:jc w:val="center"/>
    </w:pPr>
    <w:rPr>
      <w:b/>
      <w:bCs/>
    </w:rPr>
  </w:style>
  <w:style w:type="paragraph" w:customStyle="1" w:styleId="af2">
    <w:name w:val="Содержимое врезки"/>
    <w:basedOn w:val="a8"/>
    <w:rsid w:val="00500898"/>
  </w:style>
  <w:style w:type="paragraph" w:customStyle="1" w:styleId="ConsPlusCell">
    <w:name w:val="ConsPlusCell"/>
    <w:basedOn w:val="a"/>
    <w:rsid w:val="00500898"/>
    <w:pPr>
      <w:suppressAutoHyphens/>
      <w:autoSpaceDE w:val="0"/>
      <w:spacing w:line="200" w:lineRule="atLeast"/>
      <w:jc w:val="left"/>
    </w:pPr>
    <w:rPr>
      <w:rFonts w:eastAsia="Arial" w:cs="Arial"/>
      <w:sz w:val="20"/>
      <w:szCs w:val="20"/>
      <w:lang w:eastAsia="hi-IN" w:bidi="hi-IN"/>
    </w:rPr>
  </w:style>
  <w:style w:type="paragraph" w:customStyle="1" w:styleId="ConsPlusDocList">
    <w:name w:val="ConsPlusDocList"/>
    <w:basedOn w:val="a"/>
    <w:rsid w:val="00500898"/>
    <w:pPr>
      <w:suppressAutoHyphens/>
      <w:autoSpaceDE w:val="0"/>
      <w:spacing w:line="200" w:lineRule="atLeast"/>
      <w:jc w:val="left"/>
    </w:pPr>
    <w:rPr>
      <w:rFonts w:ascii="Courier New" w:eastAsia="Courier New" w:hAnsi="Courier New" w:cs="Courier New"/>
      <w:sz w:val="20"/>
      <w:szCs w:val="20"/>
      <w:lang w:eastAsia="hi-IN" w:bidi="hi-IN"/>
    </w:rPr>
  </w:style>
  <w:style w:type="paragraph" w:customStyle="1" w:styleId="TimesNewRoman">
    <w:name w:val="Обычный + Times New Roman"/>
    <w:basedOn w:val="a"/>
    <w:rsid w:val="00500898"/>
    <w:pPr>
      <w:spacing w:line="276" w:lineRule="auto"/>
      <w:jc w:val="center"/>
    </w:pPr>
    <w:rPr>
      <w:sz w:val="28"/>
      <w:szCs w:val="28"/>
    </w:rPr>
  </w:style>
  <w:style w:type="character" w:customStyle="1" w:styleId="10">
    <w:name w:val="Заголовок 1 Знак"/>
    <w:aliases w:val="!Части документа Знак"/>
    <w:link w:val="1"/>
    <w:rsid w:val="00B5040B"/>
    <w:rPr>
      <w:rFonts w:ascii="Arial" w:hAnsi="Arial" w:cs="Arial"/>
      <w:b/>
      <w:bCs/>
      <w:kern w:val="32"/>
      <w:sz w:val="32"/>
      <w:szCs w:val="32"/>
    </w:rPr>
  </w:style>
  <w:style w:type="character" w:customStyle="1" w:styleId="20">
    <w:name w:val="Заголовок 2 Знак"/>
    <w:aliases w:val="!Разделы документа Знак"/>
    <w:link w:val="2"/>
    <w:rsid w:val="00B5040B"/>
    <w:rPr>
      <w:rFonts w:ascii="Arial" w:hAnsi="Arial" w:cs="Arial"/>
      <w:b/>
      <w:bCs/>
      <w:iCs/>
      <w:sz w:val="30"/>
      <w:szCs w:val="28"/>
    </w:rPr>
  </w:style>
  <w:style w:type="character" w:customStyle="1" w:styleId="40">
    <w:name w:val="Заголовок 4 Знак"/>
    <w:aliases w:val="!Параграфы/Статьи документа Знак"/>
    <w:link w:val="4"/>
    <w:rsid w:val="00B5040B"/>
    <w:rPr>
      <w:rFonts w:ascii="Arial" w:hAnsi="Arial"/>
      <w:b/>
      <w:bCs/>
      <w:sz w:val="26"/>
      <w:szCs w:val="28"/>
    </w:rPr>
  </w:style>
  <w:style w:type="character" w:styleId="HTML">
    <w:name w:val="HTML Variable"/>
    <w:aliases w:val="!Ссылки в документе"/>
    <w:rsid w:val="00054E73"/>
    <w:rPr>
      <w:rFonts w:ascii="Arial" w:hAnsi="Arial"/>
      <w:b w:val="0"/>
      <w:i w:val="0"/>
      <w:iCs/>
      <w:color w:val="0000FF"/>
      <w:sz w:val="24"/>
      <w:u w:val="none"/>
    </w:rPr>
  </w:style>
  <w:style w:type="paragraph" w:styleId="af3">
    <w:name w:val="annotation text"/>
    <w:aliases w:val="!Равноширинный текст документа"/>
    <w:basedOn w:val="a"/>
    <w:link w:val="af4"/>
    <w:semiHidden/>
    <w:rsid w:val="00054E73"/>
    <w:rPr>
      <w:rFonts w:ascii="Courier" w:hAnsi="Courier"/>
      <w:sz w:val="22"/>
      <w:szCs w:val="20"/>
    </w:rPr>
  </w:style>
  <w:style w:type="character" w:customStyle="1" w:styleId="af4">
    <w:name w:val="Текст примечания Знак"/>
    <w:aliases w:val="!Равноширинный текст документа Знак"/>
    <w:link w:val="af3"/>
    <w:semiHidden/>
    <w:rsid w:val="00B5040B"/>
    <w:rPr>
      <w:rFonts w:ascii="Courier" w:hAnsi="Courier"/>
      <w:sz w:val="22"/>
    </w:rPr>
  </w:style>
  <w:style w:type="paragraph" w:customStyle="1" w:styleId="Title">
    <w:name w:val="Title!Название НПА"/>
    <w:basedOn w:val="a"/>
    <w:rsid w:val="00054E73"/>
    <w:pPr>
      <w:spacing w:before="240" w:after="60"/>
      <w:jc w:val="center"/>
      <w:outlineLvl w:val="0"/>
    </w:pPr>
    <w:rPr>
      <w:rFonts w:cs="Arial"/>
      <w:b/>
      <w:bCs/>
      <w:kern w:val="28"/>
      <w:sz w:val="32"/>
      <w:szCs w:val="32"/>
    </w:rPr>
  </w:style>
  <w:style w:type="paragraph" w:customStyle="1" w:styleId="Application">
    <w:name w:val="Application!Приложение"/>
    <w:rsid w:val="00054E73"/>
    <w:pPr>
      <w:spacing w:before="120" w:after="120"/>
      <w:jc w:val="right"/>
    </w:pPr>
    <w:rPr>
      <w:rFonts w:ascii="Arial" w:hAnsi="Arial" w:cs="Arial"/>
      <w:b/>
      <w:bCs/>
      <w:kern w:val="28"/>
      <w:sz w:val="32"/>
      <w:szCs w:val="32"/>
    </w:rPr>
  </w:style>
  <w:style w:type="paragraph" w:customStyle="1" w:styleId="Table">
    <w:name w:val="Table!Таблица"/>
    <w:rsid w:val="00054E73"/>
    <w:rPr>
      <w:rFonts w:ascii="Arial" w:hAnsi="Arial" w:cs="Arial"/>
      <w:bCs/>
      <w:kern w:val="28"/>
      <w:sz w:val="24"/>
      <w:szCs w:val="32"/>
    </w:rPr>
  </w:style>
  <w:style w:type="paragraph" w:customStyle="1" w:styleId="Table0">
    <w:name w:val="Table!"/>
    <w:next w:val="Table"/>
    <w:rsid w:val="00054E73"/>
    <w:pPr>
      <w:jc w:val="center"/>
    </w:pPr>
    <w:rPr>
      <w:rFonts w:ascii="Arial" w:hAnsi="Arial" w:cs="Arial"/>
      <w:b/>
      <w:bCs/>
      <w:kern w:val="28"/>
      <w:sz w:val="24"/>
      <w:szCs w:val="32"/>
    </w:rPr>
  </w:style>
  <w:style w:type="paragraph" w:customStyle="1" w:styleId="NumberAndDate">
    <w:name w:val="NumberAndDate"/>
    <w:aliases w:val="!Дата и Номер"/>
    <w:qFormat/>
    <w:rsid w:val="00054E73"/>
    <w:pPr>
      <w:jc w:val="center"/>
    </w:pPr>
    <w:rPr>
      <w:rFonts w:ascii="Arial" w:hAnsi="Arial" w:cs="Arial"/>
      <w:bCs/>
      <w:kern w:val="28"/>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content\act\bba0bfb1-06c7-4e50-a8d3-fe1045784bf1.html" TargetMode="External"/><Relationship Id="rId13" Type="http://schemas.openxmlformats.org/officeDocument/2006/relationships/hyperlink" Target="file:///C:\content\act\398fcf9f-6b47-4e87-9f56-a1dfdf90fe89.doc" TargetMode="External"/><Relationship Id="rId18" Type="http://schemas.openxmlformats.org/officeDocument/2006/relationships/hyperlink" Target="file:///E:\content\act\8e6f4482-ca9a-4b2c-b0ee-d592b01a3e18.html" TargetMode="External"/><Relationship Id="rId26" Type="http://schemas.openxmlformats.org/officeDocument/2006/relationships/hyperlink" Target="file:///E:\content\act\74554d7a-9a23-4c74-a79f-9393f4ca4351.doc" TargetMode="External"/><Relationship Id="rId3" Type="http://schemas.openxmlformats.org/officeDocument/2006/relationships/settings" Target="settings.xml"/><Relationship Id="rId21" Type="http://schemas.openxmlformats.org/officeDocument/2006/relationships/hyperlink" Target="file:///E:\content\act\74554d7a-9a23-4c74-a79f-9393f4ca4351.doc" TargetMode="External"/><Relationship Id="rId7" Type="http://schemas.openxmlformats.org/officeDocument/2006/relationships/hyperlink" Target="file:///C:\content\act\398fcf9f-6b47-4e87-9f56-a1dfdf90fe89.doc" TargetMode="External"/><Relationship Id="rId12" Type="http://schemas.openxmlformats.org/officeDocument/2006/relationships/hyperlink" Target="file:///E:\content\act\79635462-29a4-48f2-b27a-cbd6ad892c6f.doc" TargetMode="External"/><Relationship Id="rId17" Type="http://schemas.openxmlformats.org/officeDocument/2006/relationships/hyperlink" Target="file:///E:\content\act\cbfba16b-92ce-4e93-8328-253ae0e5b151.html" TargetMode="External"/><Relationship Id="rId25" Type="http://schemas.openxmlformats.org/officeDocument/2006/relationships/hyperlink" Target="file:///C:\content\act\bcfb09a1-4941-4ee9-afc8-90c51bbc410b.doc" TargetMode="External"/><Relationship Id="rId2" Type="http://schemas.openxmlformats.org/officeDocument/2006/relationships/styles" Target="styles.xml"/><Relationship Id="rId16" Type="http://schemas.openxmlformats.org/officeDocument/2006/relationships/hyperlink" Target="http://www.gosuslugi.ru/" TargetMode="External"/><Relationship Id="rId20" Type="http://schemas.openxmlformats.org/officeDocument/2006/relationships/hyperlink" Target="file:///E:\content\act\74554d7a-9a23-4c74-a79f-9393f4ca4351.doc" TargetMode="External"/><Relationship Id="rId29" Type="http://schemas.openxmlformats.org/officeDocument/2006/relationships/hyperlink" Target="file:///C:\content\act\398fcf9f-6b47-4e87-9f56-a1dfdf90fe89.doc" TargetMode="External"/><Relationship Id="rId1" Type="http://schemas.openxmlformats.org/officeDocument/2006/relationships/numbering" Target="numbering.xml"/><Relationship Id="rId6" Type="http://schemas.openxmlformats.org/officeDocument/2006/relationships/hyperlink" Target="file:///C:\content\act\bcfb09a1-4941-4ee9-afc8-90c51bbc410b.doc" TargetMode="External"/><Relationship Id="rId11" Type="http://schemas.openxmlformats.org/officeDocument/2006/relationships/hyperlink" Target="file:///E:\content\act\f8577859-e5a2-4beb-b1c7-c8da4ae543b9.doc" TargetMode="External"/><Relationship Id="rId24" Type="http://schemas.openxmlformats.org/officeDocument/2006/relationships/hyperlink" Target="file:///E:\content\act\bb7384c2-ee6a-43ab-9145-96f45a0ed818.doc" TargetMode="External"/><Relationship Id="rId32" Type="http://schemas.openxmlformats.org/officeDocument/2006/relationships/theme" Target="theme/theme1.xml"/><Relationship Id="rId5" Type="http://schemas.openxmlformats.org/officeDocument/2006/relationships/hyperlink" Target="file:///E:\content\act\bb7384c2-ee6a-43ab-9145-96f45a0ed818.doc" TargetMode="External"/><Relationship Id="rId15" Type="http://schemas.openxmlformats.org/officeDocument/2006/relationships/hyperlink" Target="http://www.gosuslugi.region.kostroma.ru/" TargetMode="External"/><Relationship Id="rId23" Type="http://schemas.openxmlformats.org/officeDocument/2006/relationships/hyperlink" Target="file:///E:\content\act\49b4c136-67f7-46ed-9280-e8e92e5031ca.doc" TargetMode="External"/><Relationship Id="rId28" Type="http://schemas.openxmlformats.org/officeDocument/2006/relationships/hyperlink" Target="file:///E:\content\act\bb7384c2-ee6a-43ab-9145-96f45a0ed818.doc" TargetMode="External"/><Relationship Id="rId10" Type="http://schemas.openxmlformats.org/officeDocument/2006/relationships/hyperlink" Target="file:///E:\content\act\bb7384c2-ee6a-43ab-9145-96f45a0ed818.doc" TargetMode="External"/><Relationship Id="rId19" Type="http://schemas.openxmlformats.org/officeDocument/2006/relationships/hyperlink" Target="file:///E:\content\act\dec12efc-e3e3-4a8c-beb1-4448217d6713.doc"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E:\content\act\16c3e4cc-fcd6-4137-9ed5-ad1df26b8648.doc" TargetMode="External"/><Relationship Id="rId14" Type="http://schemas.openxmlformats.org/officeDocument/2006/relationships/hyperlink" Target="file:///C:\content\act\398fcf9f-6b47-4e87-9f56-a1dfdf90fe89.doc" TargetMode="External"/><Relationship Id="rId22" Type="http://schemas.openxmlformats.org/officeDocument/2006/relationships/hyperlink" Target="file:///E:\content\act\bb7384c2-ee6a-43ab-9145-96f45a0ed818.doc" TargetMode="External"/><Relationship Id="rId27" Type="http://schemas.openxmlformats.org/officeDocument/2006/relationships/hyperlink" Target="file:///E:\content\act\b11798ff-43b9-49db-b06c-4223f9d555e2.html" TargetMode="External"/><Relationship Id="rId30" Type="http://schemas.openxmlformats.org/officeDocument/2006/relationships/hyperlink" Target="http://mfc44.r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styles.dot</Template>
  <TotalTime>1</TotalTime>
  <Pages>1</Pages>
  <Words>10045</Words>
  <Characters>57260</Characters>
  <Application>Microsoft Office Word</Application>
  <DocSecurity>0</DocSecurity>
  <Lines>477</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67171</CharactersWithSpaces>
  <SharedDoc>false</SharedDoc>
  <HLinks>
    <vt:vector size="90" baseType="variant">
      <vt:variant>
        <vt:i4>4980736</vt:i4>
      </vt:variant>
      <vt:variant>
        <vt:i4>42</vt:i4>
      </vt:variant>
      <vt:variant>
        <vt:i4>0</vt:i4>
      </vt:variant>
      <vt:variant>
        <vt:i4>5</vt:i4>
      </vt:variant>
      <vt:variant>
        <vt:lpwstr>http://mfc44.ru/</vt:lpwstr>
      </vt:variant>
      <vt:variant>
        <vt:lpwstr/>
      </vt:variant>
      <vt:variant>
        <vt:i4>7209015</vt:i4>
      </vt:variant>
      <vt:variant>
        <vt:i4>39</vt:i4>
      </vt:variant>
      <vt:variant>
        <vt:i4>0</vt:i4>
      </vt:variant>
      <vt:variant>
        <vt:i4>5</vt:i4>
      </vt:variant>
      <vt:variant>
        <vt:lpwstr>/content/act/b11798ff-43b9-49db-b06c-4223f9d555e2.html</vt:lpwstr>
      </vt:variant>
      <vt:variant>
        <vt:lpwstr/>
      </vt:variant>
      <vt:variant>
        <vt:i4>5046282</vt:i4>
      </vt:variant>
      <vt:variant>
        <vt:i4>36</vt:i4>
      </vt:variant>
      <vt:variant>
        <vt:i4>0</vt:i4>
      </vt:variant>
      <vt:variant>
        <vt:i4>5</vt:i4>
      </vt:variant>
      <vt:variant>
        <vt:lpwstr>/content/act/74554d7a-9a23-4c74-a79f-9393f4ca4351.doc</vt:lpwstr>
      </vt:variant>
      <vt:variant>
        <vt:lpwstr/>
      </vt:variant>
      <vt:variant>
        <vt:i4>4849744</vt:i4>
      </vt:variant>
      <vt:variant>
        <vt:i4>33</vt:i4>
      </vt:variant>
      <vt:variant>
        <vt:i4>0</vt:i4>
      </vt:variant>
      <vt:variant>
        <vt:i4>5</vt:i4>
      </vt:variant>
      <vt:variant>
        <vt:lpwstr>/content/act/49b4c136-67f7-46ed-9280-e8e92e5031ca.doc</vt:lpwstr>
      </vt:variant>
      <vt:variant>
        <vt:lpwstr/>
      </vt:variant>
      <vt:variant>
        <vt:i4>5046282</vt:i4>
      </vt:variant>
      <vt:variant>
        <vt:i4>30</vt:i4>
      </vt:variant>
      <vt:variant>
        <vt:i4>0</vt:i4>
      </vt:variant>
      <vt:variant>
        <vt:i4>5</vt:i4>
      </vt:variant>
      <vt:variant>
        <vt:lpwstr>/content/act/74554d7a-9a23-4c74-a79f-9393f4ca4351.doc</vt:lpwstr>
      </vt:variant>
      <vt:variant>
        <vt:lpwstr/>
      </vt:variant>
      <vt:variant>
        <vt:i4>5046282</vt:i4>
      </vt:variant>
      <vt:variant>
        <vt:i4>27</vt:i4>
      </vt:variant>
      <vt:variant>
        <vt:i4>0</vt:i4>
      </vt:variant>
      <vt:variant>
        <vt:i4>5</vt:i4>
      </vt:variant>
      <vt:variant>
        <vt:lpwstr>/content/act/74554d7a-9a23-4c74-a79f-9393f4ca4351.doc</vt:lpwstr>
      </vt:variant>
      <vt:variant>
        <vt:lpwstr/>
      </vt:variant>
      <vt:variant>
        <vt:i4>4259920</vt:i4>
      </vt:variant>
      <vt:variant>
        <vt:i4>24</vt:i4>
      </vt:variant>
      <vt:variant>
        <vt:i4>0</vt:i4>
      </vt:variant>
      <vt:variant>
        <vt:i4>5</vt:i4>
      </vt:variant>
      <vt:variant>
        <vt:lpwstr>/content/act/dec12efc-e3e3-4a8c-beb1-4448217d6713.doc</vt:lpwstr>
      </vt:variant>
      <vt:variant>
        <vt:lpwstr/>
      </vt:variant>
      <vt:variant>
        <vt:i4>6422638</vt:i4>
      </vt:variant>
      <vt:variant>
        <vt:i4>21</vt:i4>
      </vt:variant>
      <vt:variant>
        <vt:i4>0</vt:i4>
      </vt:variant>
      <vt:variant>
        <vt:i4>5</vt:i4>
      </vt:variant>
      <vt:variant>
        <vt:lpwstr>/content/act/8e6f4482-ca9a-4b2c-b0ee-d592b01a3e18.html</vt:lpwstr>
      </vt:variant>
      <vt:variant>
        <vt:lpwstr/>
      </vt:variant>
      <vt:variant>
        <vt:i4>6946872</vt:i4>
      </vt:variant>
      <vt:variant>
        <vt:i4>18</vt:i4>
      </vt:variant>
      <vt:variant>
        <vt:i4>0</vt:i4>
      </vt:variant>
      <vt:variant>
        <vt:i4>5</vt:i4>
      </vt:variant>
      <vt:variant>
        <vt:lpwstr>/content/act/cbfba16b-92ce-4e93-8328-253ae0e5b151.html</vt:lpwstr>
      </vt:variant>
      <vt:variant>
        <vt:lpwstr/>
      </vt:variant>
      <vt:variant>
        <vt:i4>851994</vt:i4>
      </vt:variant>
      <vt:variant>
        <vt:i4>15</vt:i4>
      </vt:variant>
      <vt:variant>
        <vt:i4>0</vt:i4>
      </vt:variant>
      <vt:variant>
        <vt:i4>5</vt:i4>
      </vt:variant>
      <vt:variant>
        <vt:lpwstr>http://www.gosuslugi.ru/</vt:lpwstr>
      </vt:variant>
      <vt:variant>
        <vt:lpwstr/>
      </vt:variant>
      <vt:variant>
        <vt:i4>4980817</vt:i4>
      </vt:variant>
      <vt:variant>
        <vt:i4>12</vt:i4>
      </vt:variant>
      <vt:variant>
        <vt:i4>0</vt:i4>
      </vt:variant>
      <vt:variant>
        <vt:i4>5</vt:i4>
      </vt:variant>
      <vt:variant>
        <vt:lpwstr>http://www.gosuslugi.region.kostroma.ru/</vt:lpwstr>
      </vt:variant>
      <vt:variant>
        <vt:lpwstr/>
      </vt:variant>
      <vt:variant>
        <vt:i4>1835089</vt:i4>
      </vt:variant>
      <vt:variant>
        <vt:i4>9</vt:i4>
      </vt:variant>
      <vt:variant>
        <vt:i4>0</vt:i4>
      </vt:variant>
      <vt:variant>
        <vt:i4>5</vt:i4>
      </vt:variant>
      <vt:variant>
        <vt:lpwstr>/content/act/79635462-29a4-48f2-b27a-cbd6ad892c6f.doc</vt:lpwstr>
      </vt:variant>
      <vt:variant>
        <vt:lpwstr/>
      </vt:variant>
      <vt:variant>
        <vt:i4>4784209</vt:i4>
      </vt:variant>
      <vt:variant>
        <vt:i4>6</vt:i4>
      </vt:variant>
      <vt:variant>
        <vt:i4>0</vt:i4>
      </vt:variant>
      <vt:variant>
        <vt:i4>5</vt:i4>
      </vt:variant>
      <vt:variant>
        <vt:lpwstr>/content/act/f8577859-e5a2-4beb-b1c7-c8da4ae543b9.doc</vt:lpwstr>
      </vt:variant>
      <vt:variant>
        <vt:lpwstr/>
      </vt:variant>
      <vt:variant>
        <vt:i4>1245268</vt:i4>
      </vt:variant>
      <vt:variant>
        <vt:i4>3</vt:i4>
      </vt:variant>
      <vt:variant>
        <vt:i4>0</vt:i4>
      </vt:variant>
      <vt:variant>
        <vt:i4>5</vt:i4>
      </vt:variant>
      <vt:variant>
        <vt:lpwstr>/content/act/6165829d-4393-409a-8dbb-59c01bb061b7.doc</vt:lpwstr>
      </vt:variant>
      <vt:variant>
        <vt:lpwstr/>
      </vt:variant>
      <vt:variant>
        <vt:i4>3211313</vt:i4>
      </vt:variant>
      <vt:variant>
        <vt:i4>0</vt:i4>
      </vt:variant>
      <vt:variant>
        <vt:i4>0</vt:i4>
      </vt:variant>
      <vt:variant>
        <vt:i4>5</vt:i4>
      </vt:variant>
      <vt:variant>
        <vt:lpwstr>/content/act/bba0bfb1-06c7-4e50-a8d3-fe1045784bf1.html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dc:creator>
  <cp:keywords/>
  <cp:lastModifiedBy>Владимир Бурбах</cp:lastModifiedBy>
  <cp:revision>5</cp:revision>
  <cp:lastPrinted>2012-05-18T06:21:00Z</cp:lastPrinted>
  <dcterms:created xsi:type="dcterms:W3CDTF">2014-10-13T08:48:00Z</dcterms:created>
  <dcterms:modified xsi:type="dcterms:W3CDTF">2021-09-11T14:07:00Z</dcterms:modified>
</cp:coreProperties>
</file>