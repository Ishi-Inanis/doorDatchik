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C1" w:rsidRPr="00802F3E" w:rsidRDefault="00802F3E" w:rsidP="00802F3E">
      <w:pPr>
        <w:ind w:firstLine="709"/>
        <w:jc w:val="center"/>
        <w:rPr>
          <w:rFonts w:cs="Arial"/>
          <w:b/>
        </w:rPr>
      </w:pPr>
      <w:r w:rsidRPr="00802F3E">
        <w:rPr>
          <w:rFonts w:cs="Arial"/>
          <w:b/>
        </w:rPr>
        <w:t>МИНИСТЕРСТВО ОБРАЗОВАНИЯ САХАЛИНСКОЙ ОБЛАСТИ</w:t>
      </w:r>
    </w:p>
    <w:p w:rsidR="003306BE" w:rsidRPr="00802F3E" w:rsidRDefault="003306BE" w:rsidP="00802F3E">
      <w:pPr>
        <w:ind w:firstLine="709"/>
        <w:jc w:val="center"/>
        <w:rPr>
          <w:rFonts w:cs="Arial"/>
        </w:rPr>
      </w:pPr>
    </w:p>
    <w:p w:rsidR="003306BE" w:rsidRPr="00802F3E" w:rsidRDefault="00802F3E" w:rsidP="00802F3E">
      <w:pPr>
        <w:ind w:firstLine="709"/>
        <w:jc w:val="center"/>
        <w:rPr>
          <w:rFonts w:cs="Arial"/>
        </w:rPr>
      </w:pPr>
      <w:r w:rsidRPr="00802F3E">
        <w:rPr>
          <w:rFonts w:cs="Arial"/>
        </w:rPr>
        <w:t>ПРИКАЗ</w:t>
      </w:r>
    </w:p>
    <w:p w:rsidR="003306BE" w:rsidRPr="00802F3E" w:rsidRDefault="003306BE" w:rsidP="00802F3E">
      <w:pPr>
        <w:ind w:firstLine="709"/>
        <w:jc w:val="center"/>
        <w:rPr>
          <w:rFonts w:cs="Arial"/>
        </w:rPr>
      </w:pPr>
    </w:p>
    <w:p w:rsidR="003306BE" w:rsidRPr="00802F3E" w:rsidRDefault="003306BE" w:rsidP="00802F3E">
      <w:pPr>
        <w:ind w:firstLine="709"/>
        <w:jc w:val="center"/>
        <w:rPr>
          <w:rFonts w:cs="Arial"/>
        </w:rPr>
      </w:pPr>
      <w:r w:rsidRPr="00802F3E">
        <w:rPr>
          <w:rFonts w:cs="Arial"/>
        </w:rPr>
        <w:t xml:space="preserve">от </w:t>
      </w:r>
      <w:r w:rsidR="00802F3E" w:rsidRPr="00802F3E">
        <w:rPr>
          <w:rFonts w:cs="Arial"/>
        </w:rPr>
        <w:t>10</w:t>
      </w:r>
      <w:r w:rsidR="00802F3E">
        <w:rPr>
          <w:rFonts w:cs="Arial"/>
        </w:rPr>
        <w:t xml:space="preserve"> января </w:t>
      </w:r>
      <w:r w:rsidRPr="00802F3E">
        <w:rPr>
          <w:rFonts w:cs="Arial"/>
        </w:rPr>
        <w:t xml:space="preserve">2014 </w:t>
      </w:r>
      <w:r w:rsidR="00802F3E">
        <w:rPr>
          <w:rFonts w:cs="Arial"/>
        </w:rPr>
        <w:t xml:space="preserve">года </w:t>
      </w:r>
      <w:r w:rsidRPr="00802F3E">
        <w:rPr>
          <w:rFonts w:cs="Arial"/>
        </w:rPr>
        <w:t>№</w:t>
      </w:r>
      <w:r w:rsidR="00802F3E" w:rsidRPr="00802F3E">
        <w:rPr>
          <w:rFonts w:cs="Arial"/>
        </w:rPr>
        <w:t>13</w:t>
      </w:r>
      <w:r w:rsidRPr="00802F3E">
        <w:rPr>
          <w:rFonts w:cs="Arial"/>
        </w:rPr>
        <w:t>-ОД</w:t>
      </w:r>
    </w:p>
    <w:p w:rsidR="003306BE" w:rsidRPr="00802F3E" w:rsidRDefault="003306BE" w:rsidP="00802F3E">
      <w:pPr>
        <w:ind w:firstLine="709"/>
        <w:jc w:val="center"/>
        <w:rPr>
          <w:rFonts w:cs="Arial"/>
        </w:rPr>
      </w:pPr>
      <w:r w:rsidRPr="00802F3E">
        <w:rPr>
          <w:rFonts w:cs="Arial"/>
        </w:rPr>
        <w:t>г.</w:t>
      </w:r>
      <w:r w:rsidR="001068D3">
        <w:rPr>
          <w:rFonts w:cs="Arial"/>
        </w:rPr>
        <w:t xml:space="preserve"> </w:t>
      </w:r>
      <w:r w:rsidRPr="00802F3E">
        <w:rPr>
          <w:rFonts w:cs="Arial"/>
        </w:rPr>
        <w:t>Южно-Сахалинск</w:t>
      </w:r>
    </w:p>
    <w:p w:rsidR="003306BE" w:rsidRPr="00802F3E" w:rsidRDefault="003306BE" w:rsidP="00802F3E">
      <w:pPr>
        <w:ind w:firstLine="709"/>
        <w:rPr>
          <w:rFonts w:cs="Arial"/>
        </w:rPr>
      </w:pPr>
    </w:p>
    <w:p w:rsidR="003306BE" w:rsidRPr="00502953" w:rsidRDefault="00802F3E" w:rsidP="00502953">
      <w:pPr>
        <w:ind w:firstLine="709"/>
        <w:jc w:val="center"/>
        <w:rPr>
          <w:rFonts w:cs="Arial"/>
          <w:b/>
          <w:bCs/>
          <w:kern w:val="28"/>
        </w:rPr>
      </w:pPr>
      <w:r w:rsidRPr="00502953">
        <w:rPr>
          <w:rFonts w:cs="Arial"/>
          <w:b/>
          <w:bCs/>
          <w:kern w:val="28"/>
        </w:rPr>
        <w:t xml:space="preserve">О ПОРЯДКЕ ПРЕДСТАВЛЕНИЯ ГРАЖДАНАМИ, ПРЕТЕНДУЮЩИМИ НА ЗАМЕЩЕНИЕ ДОЛЖНОСТЕЙ ГОСУДАРСТВЕННОЙ ГРАЖДАНСКОЙ СЛУЖБЫ В МИНИСТЕРСТВЕ ОБРАЗОВАНИЯ САХАЛИНСКОЙ ОБЛАСТИ, И ГОСУДАРСТВЕННЫМИ ГРАЖДАНСКИМИ СЛУЖАЩИМИ  МИНИСТЕРСТВА ОБРАЗОВАНИЯ </w:t>
      </w:r>
      <w:proofErr w:type="gramStart"/>
      <w:r w:rsidRPr="00502953">
        <w:rPr>
          <w:rFonts w:cs="Arial"/>
          <w:b/>
          <w:bCs/>
          <w:kern w:val="28"/>
          <w:lang w:val="en-US"/>
        </w:rPr>
        <w:t>C</w:t>
      </w:r>
      <w:proofErr w:type="gramEnd"/>
      <w:r w:rsidRPr="00502953">
        <w:rPr>
          <w:rFonts w:cs="Arial"/>
          <w:b/>
          <w:bCs/>
          <w:kern w:val="28"/>
        </w:rPr>
        <w:t>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802F3E" w:rsidRDefault="00802F3E" w:rsidP="00802F3E">
      <w:pPr>
        <w:ind w:firstLine="709"/>
        <w:rPr>
          <w:rFonts w:cs="Arial"/>
        </w:rPr>
      </w:pPr>
    </w:p>
    <w:p w:rsidR="00F676EE" w:rsidRDefault="00F676EE" w:rsidP="00802F3E">
      <w:pPr>
        <w:ind w:firstLine="709"/>
        <w:rPr>
          <w:rFonts w:cs="Arial"/>
        </w:rPr>
      </w:pPr>
      <w:proofErr w:type="gramStart"/>
      <w:r>
        <w:rPr>
          <w:rFonts w:cs="Arial"/>
        </w:rPr>
        <w:t>{Изменения:</w:t>
      </w:r>
      <w:proofErr w:type="gramEnd"/>
    </w:p>
    <w:p w:rsidR="00F676EE" w:rsidRDefault="001068D3" w:rsidP="00802F3E">
      <w:pPr>
        <w:ind w:firstLine="709"/>
        <w:rPr>
          <w:rFonts w:cs="Arial"/>
        </w:rPr>
      </w:pPr>
      <w:proofErr w:type="gramStart"/>
      <w:r>
        <w:rPr>
          <w:rFonts w:cs="Arial"/>
        </w:rPr>
        <w:t>п</w:t>
      </w:r>
      <w:r w:rsidR="00F676EE">
        <w:rPr>
          <w:rFonts w:cs="Arial"/>
        </w:rPr>
        <w:t xml:space="preserve">риказ министерства образования Сахалинской области от </w:t>
      </w:r>
      <w:hyperlink r:id="rId5" w:tgtFrame="ChangingDocument" w:history="1">
        <w:r w:rsidR="00F676EE" w:rsidRPr="00F676EE">
          <w:rPr>
            <w:rStyle w:val="a4"/>
            <w:rFonts w:cs="Arial"/>
          </w:rPr>
          <w:t>27.05.2014 №606-ОД</w:t>
        </w:r>
      </w:hyperlink>
      <w:r w:rsidR="00F676EE">
        <w:rPr>
          <w:rFonts w:cs="Arial"/>
        </w:rPr>
        <w:t>}</w:t>
      </w:r>
      <w:proofErr w:type="gramEnd"/>
    </w:p>
    <w:p w:rsidR="00F676EE" w:rsidRPr="00802F3E" w:rsidRDefault="00F676EE" w:rsidP="00802F3E">
      <w:pPr>
        <w:ind w:firstLine="709"/>
        <w:rPr>
          <w:rFonts w:cs="Arial"/>
        </w:rPr>
      </w:pPr>
    </w:p>
    <w:p w:rsidR="00802F3E" w:rsidRPr="00802F3E" w:rsidRDefault="00802F3E" w:rsidP="00802F3E">
      <w:pPr>
        <w:pStyle w:val="ConsPlusNormal"/>
        <w:ind w:firstLine="709"/>
        <w:jc w:val="both"/>
        <w:rPr>
          <w:sz w:val="24"/>
          <w:szCs w:val="24"/>
        </w:rPr>
      </w:pPr>
      <w:proofErr w:type="gramStart"/>
      <w:r w:rsidRPr="00802F3E">
        <w:rPr>
          <w:sz w:val="24"/>
          <w:szCs w:val="24"/>
        </w:rPr>
        <w:t xml:space="preserve">Во исполнение пункта 7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утвержденного Законом Сахалинской области от </w:t>
      </w:r>
      <w:hyperlink r:id="rId6" w:tgtFrame="Logical" w:history="1">
        <w:r w:rsidRPr="00EF71D2">
          <w:rPr>
            <w:rStyle w:val="a4"/>
            <w:sz w:val="24"/>
            <w:szCs w:val="24"/>
          </w:rPr>
          <w:t>22.02.2007 № 12-ЗО</w:t>
        </w:r>
      </w:hyperlink>
      <w:r w:rsidRPr="00802F3E">
        <w:rPr>
          <w:sz w:val="24"/>
          <w:szCs w:val="24"/>
        </w:rPr>
        <w:t xml:space="preserve"> «Об организации государственной гражданской</w:t>
      </w:r>
      <w:r w:rsidR="00EF71D2">
        <w:rPr>
          <w:sz w:val="24"/>
          <w:szCs w:val="24"/>
        </w:rPr>
        <w:t xml:space="preserve"> службы Сахалинской области», </w:t>
      </w:r>
      <w:r w:rsidRPr="00802F3E">
        <w:rPr>
          <w:sz w:val="24"/>
          <w:szCs w:val="24"/>
        </w:rPr>
        <w:t xml:space="preserve">и в соответствии с </w:t>
      </w:r>
      <w:hyperlink r:id="rId7" w:history="1">
        <w:r w:rsidRPr="00802F3E">
          <w:rPr>
            <w:sz w:val="24"/>
            <w:szCs w:val="24"/>
          </w:rPr>
          <w:t>частью 2 статьи 9</w:t>
        </w:r>
      </w:hyperlink>
      <w:r w:rsidRPr="00802F3E">
        <w:rPr>
          <w:sz w:val="24"/>
          <w:szCs w:val="24"/>
        </w:rPr>
        <w:t xml:space="preserve"> Закона Сахалинской области от 22.02.2007 № 12-ЗО</w:t>
      </w:r>
      <w:proofErr w:type="gramEnd"/>
      <w:r w:rsidRPr="00802F3E">
        <w:rPr>
          <w:sz w:val="24"/>
          <w:szCs w:val="24"/>
        </w:rPr>
        <w:t xml:space="preserve"> «Об организации государственной гражданской службы Сахалинской области»</w:t>
      </w:r>
    </w:p>
    <w:p w:rsidR="00802F3E" w:rsidRPr="00802F3E" w:rsidRDefault="00802F3E" w:rsidP="00802F3E">
      <w:pPr>
        <w:widowControl w:val="0"/>
        <w:ind w:firstLine="709"/>
        <w:rPr>
          <w:rFonts w:cs="Arial"/>
          <w:b/>
        </w:rPr>
      </w:pPr>
      <w:r w:rsidRPr="00802F3E">
        <w:rPr>
          <w:rFonts w:cs="Arial"/>
          <w:b/>
        </w:rPr>
        <w:t>ПРИКАЗЫВАЮ</w:t>
      </w:r>
      <w:r w:rsidRPr="00802F3E">
        <w:rPr>
          <w:rFonts w:cs="Arial"/>
        </w:rPr>
        <w:t>:</w:t>
      </w:r>
    </w:p>
    <w:p w:rsidR="00802F3E" w:rsidRPr="00802F3E" w:rsidRDefault="00802F3E" w:rsidP="00802F3E">
      <w:pPr>
        <w:autoSpaceDE w:val="0"/>
        <w:autoSpaceDN w:val="0"/>
        <w:adjustRightInd w:val="0"/>
        <w:ind w:firstLine="709"/>
        <w:rPr>
          <w:rFonts w:cs="Arial"/>
        </w:rPr>
      </w:pPr>
      <w:r w:rsidRPr="00802F3E">
        <w:rPr>
          <w:rFonts w:cs="Arial"/>
        </w:rPr>
        <w:t>1. Утвердить:</w:t>
      </w:r>
    </w:p>
    <w:p w:rsidR="00802F3E" w:rsidRPr="00802F3E" w:rsidRDefault="00802F3E" w:rsidP="00802F3E">
      <w:pPr>
        <w:autoSpaceDE w:val="0"/>
        <w:autoSpaceDN w:val="0"/>
        <w:adjustRightInd w:val="0"/>
        <w:ind w:firstLine="709"/>
        <w:rPr>
          <w:rFonts w:cs="Arial"/>
        </w:rPr>
      </w:pPr>
      <w:r w:rsidRPr="00802F3E">
        <w:rPr>
          <w:rFonts w:cs="Arial"/>
        </w:rPr>
        <w:t xml:space="preserve">1.1. </w:t>
      </w:r>
      <w:hyperlink r:id="rId8" w:history="1">
        <w:r w:rsidRPr="00802F3E">
          <w:rPr>
            <w:rFonts w:cs="Arial"/>
          </w:rPr>
          <w:t>Порядок</w:t>
        </w:r>
      </w:hyperlink>
      <w:r w:rsidRPr="00802F3E">
        <w:rPr>
          <w:rFonts w:cs="Arial"/>
        </w:rPr>
        <w:t xml:space="preserve"> представления сведений гражданами, претендующими на замещение должностей государственной гражданской службы министерства образования  Сахалинской области, и государственными гражданскими служащими  министерства образования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(прилагается).</w:t>
      </w:r>
    </w:p>
    <w:p w:rsidR="00802F3E" w:rsidRPr="00802F3E" w:rsidRDefault="00802F3E" w:rsidP="00802F3E">
      <w:pPr>
        <w:autoSpaceDE w:val="0"/>
        <w:autoSpaceDN w:val="0"/>
        <w:adjustRightInd w:val="0"/>
        <w:ind w:firstLine="709"/>
        <w:rPr>
          <w:rFonts w:cs="Arial"/>
        </w:rPr>
      </w:pPr>
      <w:r w:rsidRPr="00802F3E">
        <w:rPr>
          <w:rFonts w:cs="Arial"/>
        </w:rPr>
        <w:t xml:space="preserve">1.2. </w:t>
      </w:r>
      <w:hyperlink r:id="rId9" w:history="1">
        <w:proofErr w:type="gramStart"/>
        <w:r w:rsidRPr="00802F3E">
          <w:rPr>
            <w:rFonts w:cs="Arial"/>
          </w:rPr>
          <w:t>Перечень</w:t>
        </w:r>
      </w:hyperlink>
      <w:r w:rsidRPr="00802F3E">
        <w:rPr>
          <w:rFonts w:cs="Arial"/>
        </w:rPr>
        <w:t xml:space="preserve">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в министерство образования Сахалинской области  (прилагается).</w:t>
      </w:r>
      <w:proofErr w:type="gramEnd"/>
    </w:p>
    <w:p w:rsidR="00802F3E" w:rsidRPr="00802F3E" w:rsidRDefault="00802F3E" w:rsidP="00802F3E">
      <w:pPr>
        <w:autoSpaceDE w:val="0"/>
        <w:autoSpaceDN w:val="0"/>
        <w:adjustRightInd w:val="0"/>
        <w:ind w:firstLine="709"/>
        <w:rPr>
          <w:rFonts w:cs="Arial"/>
        </w:rPr>
      </w:pPr>
      <w:r w:rsidRPr="00802F3E">
        <w:rPr>
          <w:rFonts w:cs="Arial"/>
        </w:rPr>
        <w:t>2. Отделу организационно-правовой и кадровой работы (Карпова Н.Ю.) ознакомить соответствующих государственных гражданских служащих с настоящим приказом.</w:t>
      </w:r>
    </w:p>
    <w:p w:rsidR="00802F3E" w:rsidRPr="00802F3E" w:rsidRDefault="00802F3E" w:rsidP="00802F3E">
      <w:pPr>
        <w:ind w:firstLine="709"/>
        <w:rPr>
          <w:rFonts w:cs="Arial"/>
        </w:rPr>
      </w:pPr>
      <w:r w:rsidRPr="00802F3E">
        <w:rPr>
          <w:rFonts w:cs="Arial"/>
        </w:rPr>
        <w:t>3. Признать утратившими силу:</w:t>
      </w:r>
    </w:p>
    <w:p w:rsidR="00802F3E" w:rsidRPr="00802F3E" w:rsidRDefault="00802F3E" w:rsidP="00802F3E">
      <w:pPr>
        <w:ind w:firstLine="709"/>
        <w:rPr>
          <w:rFonts w:cs="Arial"/>
        </w:rPr>
      </w:pPr>
      <w:r w:rsidRPr="00802F3E">
        <w:rPr>
          <w:rFonts w:cs="Arial"/>
        </w:rPr>
        <w:t xml:space="preserve"> - приказ министерства образования Сахалинск</w:t>
      </w:r>
      <w:r w:rsidR="001068D3">
        <w:rPr>
          <w:rFonts w:cs="Arial"/>
        </w:rPr>
        <w:t>ой области от 25.04.2013 № 122-ра</w:t>
      </w:r>
      <w:r w:rsidRPr="00802F3E">
        <w:rPr>
          <w:rFonts w:cs="Arial"/>
        </w:rPr>
        <w:t xml:space="preserve"> «О порядке</w:t>
      </w:r>
      <w:r w:rsidRPr="00802F3E">
        <w:rPr>
          <w:rFonts w:cs="Arial"/>
          <w:b/>
        </w:rPr>
        <w:t xml:space="preserve"> </w:t>
      </w:r>
      <w:r w:rsidRPr="00802F3E">
        <w:rPr>
          <w:rFonts w:cs="Arial"/>
        </w:rPr>
        <w:t>преставления сведений о доходах, об имуществе и обязательствах имущественного характера в министерстве образования Сахалинской области»;</w:t>
      </w:r>
    </w:p>
    <w:p w:rsidR="00802F3E" w:rsidRDefault="00802F3E" w:rsidP="00802F3E">
      <w:pPr>
        <w:ind w:firstLine="709"/>
        <w:rPr>
          <w:rFonts w:cs="Arial"/>
        </w:rPr>
      </w:pPr>
      <w:r w:rsidRPr="00802F3E">
        <w:rPr>
          <w:rFonts w:cs="Arial"/>
        </w:rPr>
        <w:lastRenderedPageBreak/>
        <w:t xml:space="preserve">- приказ министерства образования Сахалинской области от </w:t>
      </w:r>
      <w:hyperlink r:id="rId10" w:tgtFrame="Logical" w:history="1">
        <w:r w:rsidRPr="00371D9F">
          <w:rPr>
            <w:rStyle w:val="a4"/>
            <w:rFonts w:cs="Arial"/>
          </w:rPr>
          <w:t>25.04.2013 № 121-ра</w:t>
        </w:r>
      </w:hyperlink>
      <w:r w:rsidRPr="00802F3E">
        <w:rPr>
          <w:rFonts w:cs="Arial"/>
        </w:rPr>
        <w:t xml:space="preserve"> «Об утверждении Перечня должностей государственной гражданской службы в министерстве образования Сахалинской области».</w:t>
      </w:r>
    </w:p>
    <w:p w:rsidR="001068D3" w:rsidRDefault="001068D3" w:rsidP="00802F3E">
      <w:pPr>
        <w:ind w:firstLine="709"/>
        <w:rPr>
          <w:rFonts w:cs="Arial"/>
        </w:rPr>
      </w:pPr>
      <w:r>
        <w:rPr>
          <w:rFonts w:cs="Arial"/>
        </w:rPr>
        <w:t xml:space="preserve">{пункт 3 в ред. приказа министерства образования Сахалинской области от </w:t>
      </w:r>
      <w:hyperlink r:id="rId11" w:tgtFrame="ChangingDocument" w:history="1">
        <w:r w:rsidRPr="00F676EE">
          <w:rPr>
            <w:rStyle w:val="a4"/>
            <w:rFonts w:cs="Arial"/>
          </w:rPr>
          <w:t>27.05.2014 №606-ОД</w:t>
        </w:r>
      </w:hyperlink>
      <w:r>
        <w:rPr>
          <w:rFonts w:cs="Arial"/>
        </w:rPr>
        <w:t>}</w:t>
      </w:r>
    </w:p>
    <w:p w:rsidR="001068D3" w:rsidRPr="00802F3E" w:rsidRDefault="001068D3" w:rsidP="00802F3E">
      <w:pPr>
        <w:ind w:firstLine="709"/>
        <w:rPr>
          <w:rFonts w:cs="Arial"/>
        </w:rPr>
      </w:pPr>
    </w:p>
    <w:p w:rsidR="00802F3E" w:rsidRPr="00802F3E" w:rsidRDefault="00802F3E" w:rsidP="00802F3E">
      <w:pPr>
        <w:ind w:firstLine="709"/>
        <w:rPr>
          <w:rFonts w:cs="Arial"/>
        </w:rPr>
      </w:pPr>
      <w:r w:rsidRPr="00802F3E">
        <w:rPr>
          <w:rFonts w:cs="Arial"/>
        </w:rPr>
        <w:t xml:space="preserve">4.Опубликовать  настоящий приказ в газете «Губернские ведомости» и разместить на официальном сайте министерства. </w:t>
      </w:r>
    </w:p>
    <w:p w:rsidR="00802F3E" w:rsidRPr="00802F3E" w:rsidRDefault="00802F3E" w:rsidP="00802F3E">
      <w:pPr>
        <w:ind w:firstLine="709"/>
        <w:rPr>
          <w:rFonts w:cs="Arial"/>
        </w:rPr>
      </w:pPr>
      <w:r w:rsidRPr="00802F3E">
        <w:rPr>
          <w:rFonts w:cs="Arial"/>
        </w:rPr>
        <w:t xml:space="preserve">5. </w:t>
      </w:r>
      <w:proofErr w:type="gramStart"/>
      <w:r w:rsidRPr="00802F3E">
        <w:rPr>
          <w:rFonts w:cs="Arial"/>
        </w:rPr>
        <w:t>Контроль за</w:t>
      </w:r>
      <w:proofErr w:type="gramEnd"/>
      <w:r w:rsidRPr="00802F3E">
        <w:rPr>
          <w:rFonts w:cs="Arial"/>
        </w:rPr>
        <w:t xml:space="preserve">  исполнением настоящего приказа оставляю за собой.</w:t>
      </w: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r w:rsidRPr="00802F3E">
        <w:rPr>
          <w:rFonts w:cs="Arial"/>
        </w:rPr>
        <w:t xml:space="preserve">Министр </w:t>
      </w:r>
      <w:r>
        <w:rPr>
          <w:rFonts w:cs="Arial"/>
        </w:rPr>
        <w:t xml:space="preserve">                                                                                                      </w:t>
      </w:r>
      <w:r w:rsidRPr="00802F3E">
        <w:rPr>
          <w:rFonts w:cs="Arial"/>
        </w:rPr>
        <w:t>Е.А.Сафонов</w:t>
      </w: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jc w:val="right"/>
        <w:rPr>
          <w:rFonts w:cs="Arial"/>
        </w:rPr>
      </w:pPr>
      <w:r w:rsidRPr="00802F3E">
        <w:rPr>
          <w:rFonts w:cs="Arial"/>
        </w:rPr>
        <w:t>УТВЕРЖДЕН</w:t>
      </w:r>
    </w:p>
    <w:p w:rsidR="00802F3E" w:rsidRPr="00802F3E" w:rsidRDefault="00802F3E" w:rsidP="00802F3E">
      <w:pPr>
        <w:ind w:firstLine="709"/>
        <w:jc w:val="right"/>
        <w:rPr>
          <w:rFonts w:cs="Arial"/>
        </w:rPr>
      </w:pPr>
      <w:r w:rsidRPr="00802F3E">
        <w:rPr>
          <w:rFonts w:cs="Arial"/>
        </w:rPr>
        <w:t>приказом министерства образования</w:t>
      </w:r>
    </w:p>
    <w:p w:rsidR="00802F3E" w:rsidRPr="00802F3E" w:rsidRDefault="00802F3E" w:rsidP="00802F3E">
      <w:pPr>
        <w:ind w:firstLine="709"/>
        <w:jc w:val="right"/>
        <w:rPr>
          <w:rFonts w:cs="Arial"/>
        </w:rPr>
      </w:pPr>
      <w:r w:rsidRPr="00802F3E">
        <w:rPr>
          <w:rFonts w:cs="Arial"/>
        </w:rPr>
        <w:t>Сахалинской области</w:t>
      </w:r>
    </w:p>
    <w:p w:rsidR="00802F3E" w:rsidRPr="00802F3E" w:rsidRDefault="00802F3E" w:rsidP="00802F3E">
      <w:pPr>
        <w:ind w:firstLine="709"/>
        <w:jc w:val="right"/>
        <w:rPr>
          <w:rFonts w:cs="Arial"/>
        </w:rPr>
      </w:pPr>
      <w:r>
        <w:rPr>
          <w:rFonts w:cs="Arial"/>
        </w:rPr>
        <w:t>от 10.01.2014 №13-ОД</w:t>
      </w: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jc w:val="center"/>
        <w:rPr>
          <w:rFonts w:cs="Arial"/>
          <w:b/>
        </w:rPr>
      </w:pPr>
      <w:r w:rsidRPr="00802F3E">
        <w:rPr>
          <w:rFonts w:cs="Arial"/>
          <w:b/>
        </w:rPr>
        <w:t>ПОРЯДОК</w:t>
      </w:r>
    </w:p>
    <w:p w:rsidR="00802F3E" w:rsidRPr="00802F3E" w:rsidRDefault="00802F3E" w:rsidP="00802F3E">
      <w:pPr>
        <w:ind w:firstLine="709"/>
        <w:jc w:val="center"/>
        <w:rPr>
          <w:rFonts w:cs="Arial"/>
        </w:rPr>
      </w:pPr>
      <w:r w:rsidRPr="00802F3E">
        <w:rPr>
          <w:rFonts w:cs="Arial"/>
        </w:rPr>
        <w:t>представления гражданами, претендующими на замещение должностей государственной гражданской службы в министерстве образования Сахалинской области, и государственными гражданскими служащими  министерства образования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802F3E" w:rsidRPr="00802F3E" w:rsidRDefault="00802F3E" w:rsidP="00802F3E">
      <w:pPr>
        <w:ind w:firstLine="709"/>
        <w:jc w:val="center"/>
        <w:rPr>
          <w:rFonts w:cs="Arial"/>
        </w:rPr>
      </w:pPr>
    </w:p>
    <w:p w:rsidR="00802F3E" w:rsidRPr="00802F3E" w:rsidRDefault="00802F3E" w:rsidP="00802F3E">
      <w:pPr>
        <w:autoSpaceDE w:val="0"/>
        <w:autoSpaceDN w:val="0"/>
        <w:adjustRightInd w:val="0"/>
        <w:ind w:firstLine="709"/>
        <w:rPr>
          <w:rFonts w:cs="Arial"/>
        </w:rPr>
      </w:pPr>
      <w:r w:rsidRPr="00802F3E">
        <w:rPr>
          <w:rFonts w:cs="Arial"/>
        </w:rPr>
        <w:t xml:space="preserve">1. </w:t>
      </w:r>
      <w:proofErr w:type="gramStart"/>
      <w:r w:rsidRPr="00802F3E">
        <w:rPr>
          <w:rFonts w:cs="Arial"/>
        </w:rPr>
        <w:t>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образования Сахалинской области (далее – граждане, должности гражданской службы), а также государственными гражданскими служащими, замещающими  должности государственной гражданской службы  в министерстве образования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 а</w:t>
      </w:r>
      <w:proofErr w:type="gramEnd"/>
      <w:r w:rsidRPr="00802F3E">
        <w:rPr>
          <w:rFonts w:cs="Arial"/>
        </w:rPr>
        <w:t xml:space="preserve">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802F3E" w:rsidRPr="00802F3E" w:rsidRDefault="00802F3E" w:rsidP="00802F3E">
      <w:pPr>
        <w:autoSpaceDE w:val="0"/>
        <w:autoSpaceDN w:val="0"/>
        <w:adjustRightInd w:val="0"/>
        <w:ind w:firstLine="709"/>
        <w:rPr>
          <w:rFonts w:cs="Arial"/>
        </w:rPr>
      </w:pPr>
      <w:r w:rsidRPr="00802F3E">
        <w:rPr>
          <w:rFonts w:cs="Arial"/>
        </w:rPr>
        <w:t xml:space="preserve">2. </w:t>
      </w:r>
      <w:proofErr w:type="gramStart"/>
      <w:r w:rsidRPr="00802F3E">
        <w:rPr>
          <w:rFonts w:cs="Arial"/>
        </w:rPr>
        <w:t>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Перечнем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доходах, об имуществе и обязательствах имущественного характера в отдел организационно-правовой и кадровой работы</w:t>
      </w:r>
      <w:proofErr w:type="gramEnd"/>
      <w:r w:rsidRPr="00802F3E">
        <w:rPr>
          <w:rFonts w:cs="Arial"/>
        </w:rPr>
        <w:t xml:space="preserve"> министерства образования Сахалинской области (далее - Перечень должностей), и на гражданского служащего, замещающего должность гражданской службы, предусмотренную этим Перечнем должностей.</w:t>
      </w:r>
    </w:p>
    <w:p w:rsidR="00802F3E" w:rsidRPr="00802F3E" w:rsidRDefault="00802F3E" w:rsidP="00802F3E">
      <w:pPr>
        <w:pStyle w:val="ConsPlusNormal"/>
        <w:ind w:firstLine="709"/>
        <w:jc w:val="both"/>
        <w:rPr>
          <w:sz w:val="24"/>
          <w:szCs w:val="24"/>
        </w:rPr>
      </w:pPr>
      <w:r w:rsidRPr="00802F3E">
        <w:rPr>
          <w:sz w:val="24"/>
          <w:szCs w:val="24"/>
        </w:rPr>
        <w:lastRenderedPageBreak/>
        <w:t xml:space="preserve">3. </w:t>
      </w:r>
      <w:proofErr w:type="gramStart"/>
      <w:r w:rsidRPr="00802F3E">
        <w:rPr>
          <w:sz w:val="24"/>
          <w:szCs w:val="24"/>
        </w:rPr>
        <w:t>Сведения о доходах, об имуществе и обязательствах имущественного характера представляются по установленным Законом Сахалинской области от 22.02.2007 № 12-ЗО «Об организации государственной гражданской службы Сахалинской области» формам справок.</w:t>
      </w:r>
      <w:proofErr w:type="gramEnd"/>
    </w:p>
    <w:p w:rsidR="00802F3E" w:rsidRPr="00802F3E" w:rsidRDefault="00802F3E" w:rsidP="00802F3E">
      <w:pPr>
        <w:pStyle w:val="ConsPlusNormal"/>
        <w:ind w:firstLine="709"/>
        <w:jc w:val="both"/>
        <w:rPr>
          <w:sz w:val="24"/>
          <w:szCs w:val="24"/>
        </w:rPr>
      </w:pPr>
      <w:r w:rsidRPr="00802F3E">
        <w:rPr>
          <w:sz w:val="24"/>
          <w:szCs w:val="24"/>
        </w:rPr>
        <w:t>4. Гражданин при назначении на должность гражданской службы представляет:</w:t>
      </w:r>
    </w:p>
    <w:p w:rsidR="00802F3E" w:rsidRPr="00802F3E" w:rsidRDefault="00802F3E" w:rsidP="00802F3E">
      <w:pPr>
        <w:pStyle w:val="ConsPlusNormal"/>
        <w:ind w:firstLine="709"/>
        <w:jc w:val="both"/>
        <w:rPr>
          <w:sz w:val="24"/>
          <w:szCs w:val="24"/>
        </w:rPr>
      </w:pPr>
      <w:r w:rsidRPr="00802F3E">
        <w:rPr>
          <w:sz w:val="24"/>
          <w:szCs w:val="24"/>
        </w:rPr>
        <w:t xml:space="preserve">4.1. </w:t>
      </w:r>
      <w:proofErr w:type="gramStart"/>
      <w:r w:rsidRPr="00802F3E">
        <w:rPr>
          <w:sz w:val="24"/>
          <w:szCs w:val="24"/>
        </w:rPr>
        <w:t>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w:t>
      </w:r>
      <w:proofErr w:type="gramEnd"/>
      <w:r w:rsidRPr="00802F3E">
        <w:rPr>
          <w:sz w:val="24"/>
          <w:szCs w:val="24"/>
        </w:rPr>
        <w:t xml:space="preserve"> документов для замещения должности гражданской службы (на отчетную дату).</w:t>
      </w:r>
    </w:p>
    <w:p w:rsidR="00802F3E" w:rsidRPr="00802F3E" w:rsidRDefault="00802F3E" w:rsidP="00802F3E">
      <w:pPr>
        <w:pStyle w:val="ConsPlusNormal"/>
        <w:ind w:firstLine="709"/>
        <w:jc w:val="both"/>
        <w:rPr>
          <w:sz w:val="24"/>
          <w:szCs w:val="24"/>
        </w:rPr>
      </w:pPr>
      <w:r w:rsidRPr="00802F3E">
        <w:rPr>
          <w:sz w:val="24"/>
          <w:szCs w:val="24"/>
        </w:rPr>
        <w:t xml:space="preserve">4.2. </w:t>
      </w:r>
      <w:proofErr w:type="gramStart"/>
      <w:r w:rsidRPr="00802F3E">
        <w:rPr>
          <w:sz w:val="24"/>
          <w:szCs w:val="24"/>
        </w:rPr>
        <w:t>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w:t>
      </w:r>
      <w:proofErr w:type="gramEnd"/>
      <w:r w:rsidRPr="00802F3E">
        <w:rPr>
          <w:sz w:val="24"/>
          <w:szCs w:val="24"/>
        </w:rPr>
        <w:t xml:space="preserve"> замещения должности гражданской службы (на отчетную дату).</w:t>
      </w:r>
    </w:p>
    <w:p w:rsidR="00802F3E" w:rsidRPr="00802F3E" w:rsidRDefault="00802F3E" w:rsidP="00802F3E">
      <w:pPr>
        <w:pStyle w:val="ConsPlusNormal"/>
        <w:ind w:firstLine="709"/>
        <w:jc w:val="both"/>
        <w:rPr>
          <w:sz w:val="24"/>
          <w:szCs w:val="24"/>
        </w:rPr>
      </w:pPr>
      <w:r w:rsidRPr="00802F3E">
        <w:rPr>
          <w:sz w:val="24"/>
          <w:szCs w:val="24"/>
        </w:rPr>
        <w:t xml:space="preserve">5. Гражданский служащий представляет ежегодно не позднее 30 апреля текущего года, следующего </w:t>
      </w:r>
      <w:proofErr w:type="gramStart"/>
      <w:r w:rsidRPr="00802F3E">
        <w:rPr>
          <w:sz w:val="24"/>
          <w:szCs w:val="24"/>
        </w:rPr>
        <w:t>за</w:t>
      </w:r>
      <w:proofErr w:type="gramEnd"/>
      <w:r w:rsidRPr="00802F3E">
        <w:rPr>
          <w:sz w:val="24"/>
          <w:szCs w:val="24"/>
        </w:rPr>
        <w:t xml:space="preserve"> отчетным:</w:t>
      </w:r>
    </w:p>
    <w:p w:rsidR="00802F3E" w:rsidRPr="00802F3E" w:rsidRDefault="00802F3E" w:rsidP="00802F3E">
      <w:pPr>
        <w:pStyle w:val="ConsPlusNormal"/>
        <w:ind w:firstLine="709"/>
        <w:jc w:val="both"/>
        <w:rPr>
          <w:sz w:val="24"/>
          <w:szCs w:val="24"/>
        </w:rPr>
      </w:pPr>
      <w:r w:rsidRPr="00802F3E">
        <w:rPr>
          <w:sz w:val="24"/>
          <w:szCs w:val="24"/>
        </w:rPr>
        <w:t xml:space="preserve">5.1. Сведения о своих доходах, полученных за отчетный период </w:t>
      </w:r>
      <w:r w:rsidRPr="00802F3E">
        <w:rPr>
          <w:sz w:val="24"/>
          <w:szCs w:val="24"/>
        </w:rPr>
        <w:br/>
        <w:t>(с 01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802F3E" w:rsidRPr="00802F3E" w:rsidRDefault="00802F3E" w:rsidP="00802F3E">
      <w:pPr>
        <w:pStyle w:val="ConsPlusNormal"/>
        <w:ind w:firstLine="709"/>
        <w:jc w:val="both"/>
        <w:rPr>
          <w:sz w:val="24"/>
          <w:szCs w:val="24"/>
        </w:rPr>
      </w:pPr>
      <w:r w:rsidRPr="00802F3E">
        <w:rPr>
          <w:sz w:val="24"/>
          <w:szCs w:val="24"/>
        </w:rPr>
        <w:t>5.2. Сведения о доходах супруги (супруга) и несовершеннолетних детей, полученных за отчетный период (с 01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802F3E" w:rsidRPr="00802F3E" w:rsidRDefault="00802F3E" w:rsidP="00802F3E">
      <w:pPr>
        <w:pStyle w:val="ConsPlusNormal"/>
        <w:ind w:firstLine="709"/>
        <w:jc w:val="both"/>
        <w:rPr>
          <w:sz w:val="24"/>
          <w:szCs w:val="24"/>
        </w:rPr>
      </w:pPr>
      <w:r w:rsidRPr="00802F3E">
        <w:rPr>
          <w:sz w:val="24"/>
          <w:szCs w:val="24"/>
        </w:rPr>
        <w:t>6. Гражданский служащий, замещающий должность, не включенную в Перечень должностей, и претендующий на замещение должности гражданской службы, включенной в указанный Перечень должностей, представляет сведения о доходах, об имуществе и обязательствах имущественного характера в соответствии с пунктом 4 настоящего Порядка.</w:t>
      </w:r>
    </w:p>
    <w:p w:rsidR="00802F3E" w:rsidRPr="00802F3E" w:rsidRDefault="00802F3E" w:rsidP="00802F3E">
      <w:pPr>
        <w:pStyle w:val="ConsPlusNormal"/>
        <w:ind w:firstLine="709"/>
        <w:jc w:val="both"/>
        <w:rPr>
          <w:sz w:val="24"/>
          <w:szCs w:val="24"/>
        </w:rPr>
      </w:pPr>
      <w:r w:rsidRPr="00802F3E">
        <w:rPr>
          <w:sz w:val="24"/>
          <w:szCs w:val="24"/>
        </w:rPr>
        <w:t>7. Сведения о доходах, об имуществе и обязательствах имущественного характера представляются в отдел организационно-правовой и кадровой работы министерства образования  Сахалинской области (далее – Отдел).</w:t>
      </w:r>
    </w:p>
    <w:p w:rsidR="00802F3E" w:rsidRPr="00802F3E" w:rsidRDefault="00802F3E" w:rsidP="00802F3E">
      <w:pPr>
        <w:autoSpaceDE w:val="0"/>
        <w:autoSpaceDN w:val="0"/>
        <w:adjustRightInd w:val="0"/>
        <w:ind w:firstLine="709"/>
        <w:rPr>
          <w:rFonts w:cs="Arial"/>
        </w:rPr>
      </w:pPr>
      <w:r w:rsidRPr="00802F3E">
        <w:rPr>
          <w:rFonts w:cs="Arial"/>
        </w:rPr>
        <w:t>8. В случае если гражданин или гражданский служащий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 в соответствии с настоящим Порядком.</w:t>
      </w:r>
    </w:p>
    <w:p w:rsidR="00802F3E" w:rsidRPr="00802F3E" w:rsidRDefault="00802F3E" w:rsidP="00802F3E">
      <w:pPr>
        <w:autoSpaceDE w:val="0"/>
        <w:autoSpaceDN w:val="0"/>
        <w:adjustRightInd w:val="0"/>
        <w:ind w:firstLine="709"/>
        <w:rPr>
          <w:rFonts w:cs="Arial"/>
        </w:rPr>
      </w:pPr>
      <w:r w:rsidRPr="00802F3E">
        <w:rPr>
          <w:rFonts w:cs="Arial"/>
        </w:rPr>
        <w:t>Гражданский служащий может представить уточненные сведения в течение трех месяцев после окончания срока, указанного в пункте 5 настоящего Порядка.</w:t>
      </w:r>
    </w:p>
    <w:p w:rsidR="00802F3E" w:rsidRPr="00802F3E" w:rsidRDefault="00802F3E" w:rsidP="00802F3E">
      <w:pPr>
        <w:pStyle w:val="ConsPlusNormal"/>
        <w:ind w:firstLine="709"/>
        <w:jc w:val="both"/>
        <w:rPr>
          <w:sz w:val="24"/>
          <w:szCs w:val="24"/>
        </w:rPr>
      </w:pPr>
      <w:r w:rsidRPr="00802F3E">
        <w:rPr>
          <w:sz w:val="24"/>
          <w:szCs w:val="24"/>
        </w:rPr>
        <w:t xml:space="preserve">9.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являются сведениями конфиденциального характера, если </w:t>
      </w:r>
      <w:r w:rsidRPr="00802F3E">
        <w:rPr>
          <w:sz w:val="24"/>
          <w:szCs w:val="24"/>
        </w:rPr>
        <w:lastRenderedPageBreak/>
        <w:t>федеральным законом они не отнесены к сведениям, составляющим государственную тайну.</w:t>
      </w:r>
    </w:p>
    <w:p w:rsidR="00802F3E" w:rsidRPr="00802F3E" w:rsidRDefault="00802F3E" w:rsidP="00802F3E">
      <w:pPr>
        <w:autoSpaceDE w:val="0"/>
        <w:autoSpaceDN w:val="0"/>
        <w:adjustRightInd w:val="0"/>
        <w:ind w:firstLine="709"/>
        <w:rPr>
          <w:rFonts w:cs="Arial"/>
        </w:rPr>
      </w:pPr>
      <w:r w:rsidRPr="00802F3E">
        <w:rPr>
          <w:rFonts w:cs="Arial"/>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802F3E" w:rsidRPr="00802F3E" w:rsidRDefault="00802F3E" w:rsidP="00802F3E">
      <w:pPr>
        <w:autoSpaceDE w:val="0"/>
        <w:autoSpaceDN w:val="0"/>
        <w:adjustRightInd w:val="0"/>
        <w:ind w:firstLine="709"/>
        <w:rPr>
          <w:rFonts w:cs="Arial"/>
        </w:rPr>
      </w:pPr>
      <w:r w:rsidRPr="00802F3E">
        <w:rPr>
          <w:rFonts w:cs="Arial"/>
        </w:rPr>
        <w:t xml:space="preserve">Сведения о доходах, об имуществе и обязательствах имущественного характера, представляемые гражданскими служащими в соответствии с настоящим Порядком, размещаются Отделом  на официальном сайте министерства  образования Сахалинской области и представляются для опубликования средствам массовой информации в порядке, определяемом законом Сахалинской области. </w:t>
      </w:r>
    </w:p>
    <w:p w:rsidR="00802F3E" w:rsidRPr="00802F3E" w:rsidRDefault="00802F3E" w:rsidP="00802F3E">
      <w:pPr>
        <w:pStyle w:val="ConsPlusNormal"/>
        <w:ind w:firstLine="709"/>
        <w:jc w:val="both"/>
        <w:rPr>
          <w:sz w:val="24"/>
          <w:szCs w:val="24"/>
        </w:rPr>
      </w:pPr>
      <w:r w:rsidRPr="00802F3E">
        <w:rPr>
          <w:sz w:val="24"/>
          <w:szCs w:val="24"/>
        </w:rPr>
        <w:t xml:space="preserve">10. Гражданские служащие Отдела, в должностные обязанности которых входит работа со сведениями о доходах, об имуществе и обязательствах имущественного характера, осуществляют прием справок, представляемых гражданскими служащими в соответствии с пунктом 5 настоящего Порядка, ежегодно, начиная с января, но не позднее 30 апреля текущего года, следующего </w:t>
      </w:r>
      <w:proofErr w:type="gramStart"/>
      <w:r w:rsidRPr="00802F3E">
        <w:rPr>
          <w:sz w:val="24"/>
          <w:szCs w:val="24"/>
        </w:rPr>
        <w:t>за</w:t>
      </w:r>
      <w:proofErr w:type="gramEnd"/>
      <w:r w:rsidRPr="00802F3E">
        <w:rPr>
          <w:sz w:val="24"/>
          <w:szCs w:val="24"/>
        </w:rPr>
        <w:t xml:space="preserve"> отчетным. Прием осуществляется в служебное время.</w:t>
      </w:r>
    </w:p>
    <w:p w:rsidR="00802F3E" w:rsidRPr="00802F3E" w:rsidRDefault="00802F3E" w:rsidP="00802F3E">
      <w:pPr>
        <w:pStyle w:val="ConsPlusNormal"/>
        <w:ind w:firstLine="709"/>
        <w:jc w:val="both"/>
        <w:rPr>
          <w:sz w:val="24"/>
          <w:szCs w:val="24"/>
        </w:rPr>
      </w:pPr>
      <w:proofErr w:type="gramStart"/>
      <w:r w:rsidRPr="00802F3E">
        <w:rPr>
          <w:sz w:val="24"/>
          <w:szCs w:val="24"/>
        </w:rPr>
        <w:t>В месячный срок со дня окончания приема справок, представляемых гражданскими служащими в соответствии с пунктом 5 настоящего Порядка, гражданскими служащими, в должностные обязанности которых входит работа со сведениями о доходах, об имуществе и обязательствах имущественного характера, подготавливается для представителя нанимателя информация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roofErr w:type="gramEnd"/>
    </w:p>
    <w:p w:rsidR="00802F3E" w:rsidRPr="00802F3E" w:rsidRDefault="00802F3E" w:rsidP="00802F3E">
      <w:pPr>
        <w:pStyle w:val="ConsPlusNormal"/>
        <w:ind w:firstLine="709"/>
        <w:jc w:val="both"/>
        <w:rPr>
          <w:sz w:val="24"/>
          <w:szCs w:val="24"/>
        </w:rPr>
      </w:pPr>
      <w:r w:rsidRPr="00802F3E">
        <w:rPr>
          <w:sz w:val="24"/>
          <w:szCs w:val="24"/>
        </w:rPr>
        <w:t>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802F3E" w:rsidRPr="00802F3E" w:rsidRDefault="00802F3E" w:rsidP="00802F3E">
      <w:pPr>
        <w:pStyle w:val="ConsPlusNormal"/>
        <w:ind w:firstLine="709"/>
        <w:jc w:val="both"/>
        <w:rPr>
          <w:sz w:val="24"/>
          <w:szCs w:val="24"/>
        </w:rPr>
      </w:pPr>
      <w:r w:rsidRPr="00802F3E">
        <w:rPr>
          <w:sz w:val="24"/>
          <w:szCs w:val="24"/>
        </w:rPr>
        <w:t>11. Справки о доходах, об имуществе и обязательствах имущественного характера, представленные гражданином или гражданским служащим, при назначении на должность гражданской службы в министерстве образования Сахалинской области, а также представляемые гражданским служащим министерства образования Сахалинской области ежегодно, приобщаются к личному делу гражданского служащего.</w:t>
      </w:r>
    </w:p>
    <w:p w:rsidR="00802F3E" w:rsidRPr="00802F3E" w:rsidRDefault="00802F3E" w:rsidP="00802F3E">
      <w:pPr>
        <w:pStyle w:val="ConsPlusNormal"/>
        <w:ind w:firstLine="709"/>
        <w:jc w:val="both"/>
        <w:rPr>
          <w:sz w:val="24"/>
          <w:szCs w:val="24"/>
        </w:rPr>
      </w:pPr>
      <w:r w:rsidRPr="00802F3E">
        <w:rPr>
          <w:sz w:val="24"/>
          <w:szCs w:val="24"/>
        </w:rPr>
        <w:t>12. В случае если гражданин или гражданский служащий, представившие справки доходах, об имуществе и обязательствах имущественного характера, не были назначены на должность гражданской службы, включенную в Перечень должностей, эти справки возвращаются им по их письменному заявлению вместе с другими документами.</w:t>
      </w:r>
    </w:p>
    <w:p w:rsidR="00802F3E" w:rsidRPr="00802F3E" w:rsidRDefault="00802F3E" w:rsidP="00802F3E">
      <w:pPr>
        <w:pStyle w:val="ConsPlusNormal"/>
        <w:ind w:firstLine="709"/>
        <w:jc w:val="both"/>
        <w:rPr>
          <w:sz w:val="24"/>
          <w:szCs w:val="24"/>
        </w:rPr>
      </w:pPr>
      <w:r w:rsidRPr="00802F3E">
        <w:rPr>
          <w:sz w:val="24"/>
          <w:szCs w:val="24"/>
        </w:rPr>
        <w:t xml:space="preserve">13. </w:t>
      </w:r>
      <w:r w:rsidRPr="00C01155">
        <w:rPr>
          <w:sz w:val="24"/>
          <w:szCs w:val="24"/>
          <w:highlight w:val="yellow"/>
        </w:rPr>
        <w:t xml:space="preserve">В случае непредставления или представления заведомо </w:t>
      </w:r>
      <w:r w:rsidRPr="00A30D09">
        <w:rPr>
          <w:sz w:val="24"/>
          <w:szCs w:val="24"/>
          <w:highlight w:val="red"/>
        </w:rPr>
        <w:t xml:space="preserve">ложных сведений </w:t>
      </w:r>
      <w:r w:rsidRPr="00993EE1">
        <w:rPr>
          <w:sz w:val="24"/>
          <w:szCs w:val="24"/>
          <w:highlight w:val="yellow"/>
        </w:rPr>
        <w:t xml:space="preserve">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w:t>
      </w:r>
      <w:r w:rsidRPr="00A30D09">
        <w:rPr>
          <w:sz w:val="24"/>
          <w:szCs w:val="24"/>
          <w:highlight w:val="yellow"/>
        </w:rPr>
        <w:t>освобождается от должности гражданской службы</w:t>
      </w:r>
      <w:r w:rsidR="00A30D09" w:rsidRPr="00A30D09">
        <w:rPr>
          <w:sz w:val="24"/>
          <w:szCs w:val="24"/>
          <w:highlight w:val="yellow"/>
        </w:rPr>
        <w:t xml:space="preserve"> </w:t>
      </w:r>
      <w:r w:rsidRPr="00A30D09">
        <w:rPr>
          <w:sz w:val="24"/>
          <w:szCs w:val="24"/>
          <w:highlight w:val="red"/>
        </w:rPr>
        <w:t>ил</w:t>
      </w:r>
      <w:r w:rsidRPr="00993EE1">
        <w:rPr>
          <w:sz w:val="24"/>
          <w:szCs w:val="24"/>
          <w:highlight w:val="red"/>
        </w:rPr>
        <w:t>и подвергается иным видам дисциплинарной ответственности</w:t>
      </w:r>
      <w:r w:rsidRPr="00993EE1">
        <w:rPr>
          <w:sz w:val="24"/>
          <w:szCs w:val="24"/>
          <w:highlight w:val="yellow"/>
        </w:rPr>
        <w:t xml:space="preserve"> в соответствии с законодательством Российской Федерации.</w:t>
      </w:r>
    </w:p>
    <w:p w:rsidR="00802F3E" w:rsidRPr="00802F3E" w:rsidRDefault="00802F3E" w:rsidP="00802F3E">
      <w:pPr>
        <w:autoSpaceDE w:val="0"/>
        <w:autoSpaceDN w:val="0"/>
        <w:adjustRightInd w:val="0"/>
        <w:ind w:firstLine="709"/>
        <w:rPr>
          <w:rFonts w:cs="Arial"/>
        </w:rPr>
      </w:pPr>
      <w:r w:rsidRPr="00802F3E">
        <w:rPr>
          <w:rFonts w:cs="Arial"/>
        </w:rPr>
        <w:t xml:space="preserve">14. </w:t>
      </w:r>
      <w:proofErr w:type="gramStart"/>
      <w:r w:rsidRPr="00802F3E">
        <w:rPr>
          <w:rFonts w:cs="Arial"/>
        </w:rPr>
        <w:t xml:space="preserve">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Порядком гражданином и гражданским служащим, осуществляется Отделом по решению министра образования Сахалинской области в соответствии с </w:t>
      </w:r>
      <w:hyperlink r:id="rId12" w:history="1">
        <w:r w:rsidRPr="00802F3E">
          <w:rPr>
            <w:rFonts w:cs="Arial"/>
          </w:rPr>
          <w:t>Положением</w:t>
        </w:r>
      </w:hyperlink>
      <w:r w:rsidRPr="00802F3E">
        <w:rPr>
          <w:rFonts w:cs="Arial"/>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w:t>
      </w:r>
      <w:proofErr w:type="gramEnd"/>
      <w:r w:rsidRPr="00802F3E">
        <w:rPr>
          <w:rFonts w:cs="Arial"/>
        </w:rPr>
        <w:t xml:space="preserve"> </w:t>
      </w:r>
      <w:proofErr w:type="gramStart"/>
      <w:r w:rsidRPr="00802F3E">
        <w:rPr>
          <w:rFonts w:cs="Arial"/>
        </w:rPr>
        <w:t xml:space="preserve">должностей гражданской </w:t>
      </w:r>
      <w:r w:rsidRPr="00802F3E">
        <w:rPr>
          <w:rFonts w:cs="Arial"/>
        </w:rPr>
        <w:lastRenderedPageBreak/>
        <w:t xml:space="preserve">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13" w:history="1">
        <w:r w:rsidRPr="00802F3E">
          <w:rPr>
            <w:rFonts w:cs="Arial"/>
          </w:rPr>
          <w:t>законом</w:t>
        </w:r>
      </w:hyperlink>
      <w:r w:rsidRPr="00802F3E">
        <w:rPr>
          <w:rFonts w:cs="Arial"/>
        </w:rPr>
        <w:t xml:space="preserve"> «О противодействии коррупции», другими федеральными</w:t>
      </w:r>
      <w:proofErr w:type="gramEnd"/>
      <w:r w:rsidRPr="00802F3E">
        <w:rPr>
          <w:rFonts w:cs="Arial"/>
        </w:rPr>
        <w:t xml:space="preserve"> законами, нормативными правовыми актами Сахалинской области (приложение № 4 к Закону Сахалинской области от 22.02.2007 № 12-ЗО «Об организации государственной гражданской службы Сахалинской области»).</w:t>
      </w:r>
    </w:p>
    <w:p w:rsidR="00802F3E" w:rsidRPr="00802F3E" w:rsidRDefault="00802F3E" w:rsidP="00802F3E">
      <w:pPr>
        <w:ind w:firstLine="709"/>
        <w:rPr>
          <w:rFonts w:cs="Arial"/>
        </w:rPr>
      </w:pPr>
    </w:p>
    <w:p w:rsidR="00802F3E" w:rsidRPr="00802F3E" w:rsidRDefault="00802F3E" w:rsidP="00802F3E">
      <w:pPr>
        <w:ind w:firstLine="709"/>
        <w:jc w:val="right"/>
        <w:rPr>
          <w:rFonts w:cs="Arial"/>
        </w:rPr>
      </w:pPr>
      <w:r w:rsidRPr="00802F3E">
        <w:rPr>
          <w:rFonts w:cs="Arial"/>
        </w:rPr>
        <w:t>УТВЕРЖДЕН</w:t>
      </w:r>
    </w:p>
    <w:p w:rsidR="00802F3E" w:rsidRPr="00802F3E" w:rsidRDefault="00802F3E" w:rsidP="00802F3E">
      <w:pPr>
        <w:ind w:firstLine="709"/>
        <w:jc w:val="right"/>
        <w:rPr>
          <w:rFonts w:cs="Arial"/>
        </w:rPr>
      </w:pPr>
      <w:r w:rsidRPr="00802F3E">
        <w:rPr>
          <w:rFonts w:cs="Arial"/>
        </w:rPr>
        <w:t>приказом министерства образования</w:t>
      </w:r>
    </w:p>
    <w:p w:rsidR="00802F3E" w:rsidRPr="00802F3E" w:rsidRDefault="00802F3E" w:rsidP="00802F3E">
      <w:pPr>
        <w:ind w:firstLine="709"/>
        <w:jc w:val="right"/>
        <w:rPr>
          <w:rFonts w:cs="Arial"/>
        </w:rPr>
      </w:pPr>
      <w:r w:rsidRPr="00802F3E">
        <w:rPr>
          <w:rFonts w:cs="Arial"/>
        </w:rPr>
        <w:t>Сахалинской области</w:t>
      </w:r>
    </w:p>
    <w:p w:rsidR="00802F3E" w:rsidRDefault="00802F3E" w:rsidP="00802F3E">
      <w:pPr>
        <w:autoSpaceDE w:val="0"/>
        <w:autoSpaceDN w:val="0"/>
        <w:adjustRightInd w:val="0"/>
        <w:ind w:firstLine="709"/>
        <w:jc w:val="right"/>
        <w:rPr>
          <w:rFonts w:cs="Arial"/>
        </w:rPr>
      </w:pPr>
      <w:r>
        <w:rPr>
          <w:rFonts w:cs="Arial"/>
        </w:rPr>
        <w:t>от 10.01.2014 №13-ОД</w:t>
      </w:r>
    </w:p>
    <w:p w:rsidR="00802F3E" w:rsidRPr="00802F3E" w:rsidRDefault="00802F3E" w:rsidP="00802F3E">
      <w:pPr>
        <w:autoSpaceDE w:val="0"/>
        <w:autoSpaceDN w:val="0"/>
        <w:adjustRightInd w:val="0"/>
        <w:ind w:firstLine="709"/>
        <w:rPr>
          <w:rFonts w:cs="Arial"/>
        </w:rPr>
      </w:pPr>
    </w:p>
    <w:p w:rsidR="00802F3E" w:rsidRPr="00802F3E" w:rsidRDefault="00802F3E" w:rsidP="00802F3E">
      <w:pPr>
        <w:ind w:firstLine="709"/>
        <w:jc w:val="center"/>
        <w:rPr>
          <w:rFonts w:cs="Arial"/>
          <w:b/>
        </w:rPr>
      </w:pPr>
      <w:r w:rsidRPr="00802F3E">
        <w:rPr>
          <w:rFonts w:cs="Arial"/>
          <w:b/>
        </w:rPr>
        <w:t>ПЕРЕЧЕНЬ</w:t>
      </w:r>
    </w:p>
    <w:p w:rsidR="00802F3E" w:rsidRPr="00802F3E" w:rsidRDefault="00802F3E" w:rsidP="00802F3E">
      <w:pPr>
        <w:autoSpaceDE w:val="0"/>
        <w:autoSpaceDN w:val="0"/>
        <w:adjustRightInd w:val="0"/>
        <w:ind w:firstLine="709"/>
        <w:jc w:val="center"/>
        <w:rPr>
          <w:rFonts w:cs="Arial"/>
        </w:rPr>
      </w:pPr>
      <w:r w:rsidRPr="00802F3E">
        <w:rPr>
          <w:rFonts w:cs="Arial"/>
        </w:rPr>
        <w:t>должностей государственной гражданской службы в министерстве образования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802F3E" w:rsidRPr="00802F3E" w:rsidRDefault="00802F3E" w:rsidP="00802F3E">
      <w:pPr>
        <w:autoSpaceDE w:val="0"/>
        <w:autoSpaceDN w:val="0"/>
        <w:adjustRightInd w:val="0"/>
        <w:ind w:firstLine="709"/>
        <w:jc w:val="center"/>
        <w:rPr>
          <w:rFonts w:cs="Arial"/>
        </w:rPr>
      </w:pPr>
    </w:p>
    <w:p w:rsidR="00802F3E" w:rsidRPr="00802F3E" w:rsidRDefault="00802F3E" w:rsidP="00802F3E">
      <w:pPr>
        <w:autoSpaceDE w:val="0"/>
        <w:autoSpaceDN w:val="0"/>
        <w:adjustRightInd w:val="0"/>
        <w:ind w:firstLine="709"/>
        <w:rPr>
          <w:rFonts w:cs="Arial"/>
        </w:rPr>
      </w:pPr>
    </w:p>
    <w:p w:rsidR="00802F3E" w:rsidRPr="00802F3E" w:rsidRDefault="00802F3E" w:rsidP="00802F3E">
      <w:pPr>
        <w:ind w:firstLine="709"/>
        <w:rPr>
          <w:rFonts w:cs="Arial"/>
        </w:rPr>
      </w:pPr>
      <w:r w:rsidRPr="00802F3E">
        <w:rPr>
          <w:rFonts w:cs="Arial"/>
        </w:rPr>
        <w:t xml:space="preserve">- первый заместитель министра  образования Сахалинский области; </w:t>
      </w:r>
    </w:p>
    <w:p w:rsidR="00802F3E" w:rsidRPr="00802F3E" w:rsidRDefault="00802F3E" w:rsidP="00802F3E">
      <w:pPr>
        <w:ind w:firstLine="709"/>
        <w:rPr>
          <w:rFonts w:cs="Arial"/>
        </w:rPr>
      </w:pPr>
      <w:r w:rsidRPr="00802F3E">
        <w:rPr>
          <w:rFonts w:cs="Arial"/>
        </w:rPr>
        <w:t xml:space="preserve">- заместитель министра  образования Сахалинской области; </w:t>
      </w:r>
    </w:p>
    <w:p w:rsidR="00802F3E" w:rsidRPr="00802F3E" w:rsidRDefault="00802F3E" w:rsidP="00802F3E">
      <w:pPr>
        <w:ind w:firstLine="709"/>
        <w:rPr>
          <w:rFonts w:cs="Arial"/>
        </w:rPr>
      </w:pPr>
      <w:r w:rsidRPr="00802F3E">
        <w:rPr>
          <w:rFonts w:cs="Arial"/>
        </w:rPr>
        <w:t>- заместитель министра - начальник отдела планирования и финансирования;</w:t>
      </w:r>
    </w:p>
    <w:p w:rsidR="00802F3E" w:rsidRPr="00802F3E" w:rsidRDefault="00802F3E" w:rsidP="00802F3E">
      <w:pPr>
        <w:ind w:firstLine="709"/>
        <w:rPr>
          <w:rFonts w:cs="Arial"/>
        </w:rPr>
      </w:pPr>
      <w:r w:rsidRPr="00802F3E">
        <w:rPr>
          <w:rFonts w:cs="Arial"/>
        </w:rPr>
        <w:t>- начальник отдела лицензирования, аккредитации и контроля в сфере образования;</w:t>
      </w:r>
    </w:p>
    <w:p w:rsidR="00802F3E" w:rsidRPr="00802F3E" w:rsidRDefault="00802F3E" w:rsidP="00802F3E">
      <w:pPr>
        <w:ind w:firstLine="709"/>
        <w:rPr>
          <w:rFonts w:cs="Arial"/>
        </w:rPr>
      </w:pPr>
      <w:r w:rsidRPr="00802F3E">
        <w:rPr>
          <w:rFonts w:cs="Arial"/>
        </w:rPr>
        <w:t xml:space="preserve">- главный государственный  инспектор отдела лицензирования, аккредитации  и контроля  в сфере образования; </w:t>
      </w:r>
    </w:p>
    <w:p w:rsidR="00802F3E" w:rsidRPr="00802F3E" w:rsidRDefault="00802F3E" w:rsidP="00802F3E">
      <w:pPr>
        <w:ind w:firstLine="709"/>
        <w:rPr>
          <w:rFonts w:cs="Arial"/>
        </w:rPr>
      </w:pPr>
      <w:r w:rsidRPr="00802F3E">
        <w:rPr>
          <w:rFonts w:cs="Arial"/>
        </w:rPr>
        <w:t>- советник отдел</w:t>
      </w:r>
      <w:r>
        <w:rPr>
          <w:rFonts w:cs="Arial"/>
        </w:rPr>
        <w:t xml:space="preserve">а лицензирования, аккредитации </w:t>
      </w:r>
      <w:r w:rsidRPr="00802F3E">
        <w:rPr>
          <w:rFonts w:cs="Arial"/>
        </w:rPr>
        <w:t xml:space="preserve">и контроля  в сфере образования; </w:t>
      </w:r>
    </w:p>
    <w:p w:rsidR="00802F3E" w:rsidRPr="00802F3E" w:rsidRDefault="00802F3E" w:rsidP="00802F3E">
      <w:pPr>
        <w:ind w:firstLine="709"/>
        <w:rPr>
          <w:rFonts w:cs="Arial"/>
        </w:rPr>
      </w:pPr>
      <w:r w:rsidRPr="00802F3E">
        <w:rPr>
          <w:rFonts w:cs="Arial"/>
        </w:rPr>
        <w:t>- начальник отдела профессионального и дополнительного образования;</w:t>
      </w:r>
    </w:p>
    <w:p w:rsidR="00802F3E" w:rsidRPr="00802F3E" w:rsidRDefault="00802F3E" w:rsidP="00802F3E">
      <w:pPr>
        <w:ind w:firstLine="709"/>
        <w:rPr>
          <w:rFonts w:cs="Arial"/>
        </w:rPr>
      </w:pPr>
      <w:r w:rsidRPr="00802F3E">
        <w:rPr>
          <w:rFonts w:cs="Arial"/>
        </w:rPr>
        <w:t>- начальник отдела организационно-правовой и кадровой работы;</w:t>
      </w:r>
    </w:p>
    <w:p w:rsidR="00802F3E" w:rsidRPr="00802F3E" w:rsidRDefault="00802F3E" w:rsidP="00802F3E">
      <w:pPr>
        <w:ind w:firstLine="709"/>
        <w:rPr>
          <w:rFonts w:cs="Arial"/>
        </w:rPr>
      </w:pPr>
      <w:r w:rsidRPr="00802F3E">
        <w:rPr>
          <w:rFonts w:cs="Arial"/>
        </w:rPr>
        <w:t>- советник  отдела организационно-правовой и кадровой работы;</w:t>
      </w:r>
    </w:p>
    <w:p w:rsidR="00802F3E" w:rsidRPr="00802F3E" w:rsidRDefault="00802F3E" w:rsidP="00802F3E">
      <w:pPr>
        <w:ind w:firstLine="709"/>
        <w:rPr>
          <w:rFonts w:cs="Arial"/>
        </w:rPr>
      </w:pPr>
      <w:r w:rsidRPr="00802F3E">
        <w:rPr>
          <w:rFonts w:cs="Arial"/>
        </w:rPr>
        <w:t>- начальник отдела общего, дошкольного, специального (коррекционного) образования;</w:t>
      </w:r>
    </w:p>
    <w:p w:rsidR="00802F3E" w:rsidRPr="00802F3E" w:rsidRDefault="00802F3E" w:rsidP="00802F3E">
      <w:pPr>
        <w:ind w:firstLine="709"/>
        <w:rPr>
          <w:rFonts w:cs="Arial"/>
        </w:rPr>
      </w:pPr>
      <w:r w:rsidRPr="00802F3E">
        <w:rPr>
          <w:rFonts w:cs="Arial"/>
        </w:rPr>
        <w:t>- начальник отдела воспитания и социальной защиты детей.</w:t>
      </w:r>
    </w:p>
    <w:p w:rsidR="00802F3E" w:rsidRPr="00802F3E" w:rsidRDefault="00802F3E" w:rsidP="00802F3E">
      <w:pPr>
        <w:autoSpaceDE w:val="0"/>
        <w:autoSpaceDN w:val="0"/>
        <w:adjustRightInd w:val="0"/>
        <w:ind w:firstLine="709"/>
        <w:rPr>
          <w:rFonts w:cs="Arial"/>
        </w:rPr>
      </w:pPr>
    </w:p>
    <w:p w:rsidR="00802F3E" w:rsidRPr="00802F3E" w:rsidRDefault="00802F3E" w:rsidP="00802F3E">
      <w:pPr>
        <w:autoSpaceDE w:val="0"/>
        <w:autoSpaceDN w:val="0"/>
        <w:adjustRightInd w:val="0"/>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p>
    <w:p w:rsidR="00802F3E" w:rsidRPr="00802F3E" w:rsidRDefault="00802F3E" w:rsidP="00802F3E">
      <w:pPr>
        <w:ind w:firstLine="709"/>
        <w:rPr>
          <w:rFonts w:cs="Arial"/>
        </w:rPr>
      </w:pPr>
    </w:p>
    <w:sectPr w:rsidR="00802F3E" w:rsidRPr="00802F3E" w:rsidSect="00802F3E">
      <w:type w:val="continuous"/>
      <w:pgSz w:w="11905" w:h="16838"/>
      <w:pgMar w:top="1134" w:right="567" w:bottom="1701"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10"/>
  <w:displayHorizontalDrawingGridEvery w:val="2"/>
  <w:characterSpacingControl w:val="doNotCompress"/>
  <w:compat/>
  <w:rsids>
    <w:rsidRoot w:val="00386F0F"/>
    <w:rsid w:val="000014FC"/>
    <w:rsid w:val="00001E5E"/>
    <w:rsid w:val="00002BD9"/>
    <w:rsid w:val="000058EF"/>
    <w:rsid w:val="00005F1F"/>
    <w:rsid w:val="00007FF5"/>
    <w:rsid w:val="00010D2D"/>
    <w:rsid w:val="000116EB"/>
    <w:rsid w:val="000124AB"/>
    <w:rsid w:val="00012A3E"/>
    <w:rsid w:val="000131ED"/>
    <w:rsid w:val="00013BE4"/>
    <w:rsid w:val="00014A6F"/>
    <w:rsid w:val="00015577"/>
    <w:rsid w:val="00015DD1"/>
    <w:rsid w:val="000167D5"/>
    <w:rsid w:val="00016849"/>
    <w:rsid w:val="000168AA"/>
    <w:rsid w:val="0001744A"/>
    <w:rsid w:val="00017CD7"/>
    <w:rsid w:val="000203B0"/>
    <w:rsid w:val="00020492"/>
    <w:rsid w:val="000212BD"/>
    <w:rsid w:val="000214E9"/>
    <w:rsid w:val="00021A27"/>
    <w:rsid w:val="00022B09"/>
    <w:rsid w:val="00022F0C"/>
    <w:rsid w:val="00024D4A"/>
    <w:rsid w:val="00025CB4"/>
    <w:rsid w:val="00026288"/>
    <w:rsid w:val="00027A69"/>
    <w:rsid w:val="000309C1"/>
    <w:rsid w:val="0003125D"/>
    <w:rsid w:val="0003136C"/>
    <w:rsid w:val="00031C92"/>
    <w:rsid w:val="00033280"/>
    <w:rsid w:val="0003401A"/>
    <w:rsid w:val="000359B7"/>
    <w:rsid w:val="00035C50"/>
    <w:rsid w:val="00035DD2"/>
    <w:rsid w:val="00036420"/>
    <w:rsid w:val="00041954"/>
    <w:rsid w:val="00044692"/>
    <w:rsid w:val="000453E6"/>
    <w:rsid w:val="00045864"/>
    <w:rsid w:val="00045A3B"/>
    <w:rsid w:val="00046297"/>
    <w:rsid w:val="000469CE"/>
    <w:rsid w:val="00046E77"/>
    <w:rsid w:val="000472A9"/>
    <w:rsid w:val="0005151D"/>
    <w:rsid w:val="0005237E"/>
    <w:rsid w:val="00053126"/>
    <w:rsid w:val="0005354B"/>
    <w:rsid w:val="00053C8D"/>
    <w:rsid w:val="00054EC5"/>
    <w:rsid w:val="0005522C"/>
    <w:rsid w:val="00057054"/>
    <w:rsid w:val="0005719C"/>
    <w:rsid w:val="0005730F"/>
    <w:rsid w:val="000600D4"/>
    <w:rsid w:val="0006109F"/>
    <w:rsid w:val="00063ABA"/>
    <w:rsid w:val="000646AD"/>
    <w:rsid w:val="00064B53"/>
    <w:rsid w:val="00064D16"/>
    <w:rsid w:val="00064E1C"/>
    <w:rsid w:val="0006536A"/>
    <w:rsid w:val="00065A30"/>
    <w:rsid w:val="00067317"/>
    <w:rsid w:val="00067497"/>
    <w:rsid w:val="00067B37"/>
    <w:rsid w:val="0007076B"/>
    <w:rsid w:val="00072183"/>
    <w:rsid w:val="0007310F"/>
    <w:rsid w:val="00073785"/>
    <w:rsid w:val="00073BB4"/>
    <w:rsid w:val="00073C2E"/>
    <w:rsid w:val="00075F0F"/>
    <w:rsid w:val="00076A16"/>
    <w:rsid w:val="00076E8C"/>
    <w:rsid w:val="00076F5C"/>
    <w:rsid w:val="00077D01"/>
    <w:rsid w:val="00077EC1"/>
    <w:rsid w:val="00077F7D"/>
    <w:rsid w:val="000816C9"/>
    <w:rsid w:val="0008268A"/>
    <w:rsid w:val="00082989"/>
    <w:rsid w:val="000840BD"/>
    <w:rsid w:val="00084D9D"/>
    <w:rsid w:val="00086CE6"/>
    <w:rsid w:val="00087823"/>
    <w:rsid w:val="00087F91"/>
    <w:rsid w:val="00091C87"/>
    <w:rsid w:val="000920A3"/>
    <w:rsid w:val="000920B0"/>
    <w:rsid w:val="00093297"/>
    <w:rsid w:val="00093AF9"/>
    <w:rsid w:val="0009510C"/>
    <w:rsid w:val="00095667"/>
    <w:rsid w:val="00097718"/>
    <w:rsid w:val="000A1FA9"/>
    <w:rsid w:val="000A4175"/>
    <w:rsid w:val="000A4997"/>
    <w:rsid w:val="000A54EC"/>
    <w:rsid w:val="000A56C0"/>
    <w:rsid w:val="000A796A"/>
    <w:rsid w:val="000B01EA"/>
    <w:rsid w:val="000B074D"/>
    <w:rsid w:val="000B1EE3"/>
    <w:rsid w:val="000B2103"/>
    <w:rsid w:val="000B26E2"/>
    <w:rsid w:val="000B30C4"/>
    <w:rsid w:val="000B3A1B"/>
    <w:rsid w:val="000B3B82"/>
    <w:rsid w:val="000B5332"/>
    <w:rsid w:val="000B5C20"/>
    <w:rsid w:val="000B6EB2"/>
    <w:rsid w:val="000B74E7"/>
    <w:rsid w:val="000B7617"/>
    <w:rsid w:val="000B791D"/>
    <w:rsid w:val="000B7CC7"/>
    <w:rsid w:val="000C0008"/>
    <w:rsid w:val="000C0BBA"/>
    <w:rsid w:val="000C2810"/>
    <w:rsid w:val="000C30F6"/>
    <w:rsid w:val="000C3388"/>
    <w:rsid w:val="000C3AAC"/>
    <w:rsid w:val="000C3F36"/>
    <w:rsid w:val="000C41F7"/>
    <w:rsid w:val="000C4FE8"/>
    <w:rsid w:val="000C5397"/>
    <w:rsid w:val="000C578D"/>
    <w:rsid w:val="000C6151"/>
    <w:rsid w:val="000C6406"/>
    <w:rsid w:val="000C65E1"/>
    <w:rsid w:val="000C719F"/>
    <w:rsid w:val="000C72AC"/>
    <w:rsid w:val="000C7BB8"/>
    <w:rsid w:val="000C7BCA"/>
    <w:rsid w:val="000C7E56"/>
    <w:rsid w:val="000D0D88"/>
    <w:rsid w:val="000D0FF0"/>
    <w:rsid w:val="000D1B44"/>
    <w:rsid w:val="000D1F30"/>
    <w:rsid w:val="000D5931"/>
    <w:rsid w:val="000D5EE1"/>
    <w:rsid w:val="000D6590"/>
    <w:rsid w:val="000D6F1D"/>
    <w:rsid w:val="000D6FAA"/>
    <w:rsid w:val="000D70C6"/>
    <w:rsid w:val="000E0092"/>
    <w:rsid w:val="000E02BE"/>
    <w:rsid w:val="000E040A"/>
    <w:rsid w:val="000E2423"/>
    <w:rsid w:val="000E416F"/>
    <w:rsid w:val="000E42CE"/>
    <w:rsid w:val="000E49AB"/>
    <w:rsid w:val="000E4B83"/>
    <w:rsid w:val="000E56A2"/>
    <w:rsid w:val="000E5BCE"/>
    <w:rsid w:val="000E6BA7"/>
    <w:rsid w:val="000E7C93"/>
    <w:rsid w:val="000F0F88"/>
    <w:rsid w:val="000F10DD"/>
    <w:rsid w:val="000F2024"/>
    <w:rsid w:val="000F2A1A"/>
    <w:rsid w:val="000F2B77"/>
    <w:rsid w:val="000F2E2E"/>
    <w:rsid w:val="000F2F96"/>
    <w:rsid w:val="000F375F"/>
    <w:rsid w:val="000F46EC"/>
    <w:rsid w:val="000F627C"/>
    <w:rsid w:val="000F6F3A"/>
    <w:rsid w:val="000F77F2"/>
    <w:rsid w:val="00100031"/>
    <w:rsid w:val="00101066"/>
    <w:rsid w:val="0010159B"/>
    <w:rsid w:val="00101CC0"/>
    <w:rsid w:val="00102514"/>
    <w:rsid w:val="001038D3"/>
    <w:rsid w:val="0010420A"/>
    <w:rsid w:val="00104710"/>
    <w:rsid w:val="00104FF8"/>
    <w:rsid w:val="001055B0"/>
    <w:rsid w:val="00106586"/>
    <w:rsid w:val="001068D3"/>
    <w:rsid w:val="00107C48"/>
    <w:rsid w:val="0011170A"/>
    <w:rsid w:val="00111AE4"/>
    <w:rsid w:val="0011273C"/>
    <w:rsid w:val="00113C20"/>
    <w:rsid w:val="00114D1D"/>
    <w:rsid w:val="001156E7"/>
    <w:rsid w:val="00115ED0"/>
    <w:rsid w:val="00116BD7"/>
    <w:rsid w:val="001173F0"/>
    <w:rsid w:val="00117EB9"/>
    <w:rsid w:val="001217FA"/>
    <w:rsid w:val="00121D4B"/>
    <w:rsid w:val="001224CC"/>
    <w:rsid w:val="00122770"/>
    <w:rsid w:val="001231A3"/>
    <w:rsid w:val="00123533"/>
    <w:rsid w:val="00123E8A"/>
    <w:rsid w:val="00123F17"/>
    <w:rsid w:val="00126307"/>
    <w:rsid w:val="0012733F"/>
    <w:rsid w:val="001307C2"/>
    <w:rsid w:val="001313B3"/>
    <w:rsid w:val="00133971"/>
    <w:rsid w:val="0013497C"/>
    <w:rsid w:val="001360DA"/>
    <w:rsid w:val="00137A4D"/>
    <w:rsid w:val="00137F23"/>
    <w:rsid w:val="00137F47"/>
    <w:rsid w:val="001421D0"/>
    <w:rsid w:val="001437AB"/>
    <w:rsid w:val="001441DB"/>
    <w:rsid w:val="00146010"/>
    <w:rsid w:val="00150611"/>
    <w:rsid w:val="0015091D"/>
    <w:rsid w:val="00150BB8"/>
    <w:rsid w:val="00152584"/>
    <w:rsid w:val="00152A80"/>
    <w:rsid w:val="00152BBB"/>
    <w:rsid w:val="00152FBA"/>
    <w:rsid w:val="00153204"/>
    <w:rsid w:val="0015322F"/>
    <w:rsid w:val="001537D9"/>
    <w:rsid w:val="001541A6"/>
    <w:rsid w:val="00154B7A"/>
    <w:rsid w:val="00154F68"/>
    <w:rsid w:val="00155083"/>
    <w:rsid w:val="0015531A"/>
    <w:rsid w:val="00157341"/>
    <w:rsid w:val="00157A3A"/>
    <w:rsid w:val="00157B0E"/>
    <w:rsid w:val="00157EEA"/>
    <w:rsid w:val="00160430"/>
    <w:rsid w:val="0016057F"/>
    <w:rsid w:val="00161017"/>
    <w:rsid w:val="001611C3"/>
    <w:rsid w:val="00165A92"/>
    <w:rsid w:val="00165F22"/>
    <w:rsid w:val="001661BE"/>
    <w:rsid w:val="00166342"/>
    <w:rsid w:val="0016660E"/>
    <w:rsid w:val="0016690F"/>
    <w:rsid w:val="00166F65"/>
    <w:rsid w:val="00167CE9"/>
    <w:rsid w:val="00170099"/>
    <w:rsid w:val="001706A3"/>
    <w:rsid w:val="00171108"/>
    <w:rsid w:val="001711F6"/>
    <w:rsid w:val="001720B8"/>
    <w:rsid w:val="0017252B"/>
    <w:rsid w:val="00174124"/>
    <w:rsid w:val="001748D5"/>
    <w:rsid w:val="00176ED1"/>
    <w:rsid w:val="00177A08"/>
    <w:rsid w:val="00180280"/>
    <w:rsid w:val="001804C7"/>
    <w:rsid w:val="00181B10"/>
    <w:rsid w:val="0018201E"/>
    <w:rsid w:val="001832BE"/>
    <w:rsid w:val="0018336D"/>
    <w:rsid w:val="00184755"/>
    <w:rsid w:val="0018519F"/>
    <w:rsid w:val="00186084"/>
    <w:rsid w:val="0018746A"/>
    <w:rsid w:val="0018747F"/>
    <w:rsid w:val="0019005A"/>
    <w:rsid w:val="0019045B"/>
    <w:rsid w:val="0019048C"/>
    <w:rsid w:val="00192EC0"/>
    <w:rsid w:val="00192FEC"/>
    <w:rsid w:val="00193186"/>
    <w:rsid w:val="001942AD"/>
    <w:rsid w:val="00194ACC"/>
    <w:rsid w:val="00195765"/>
    <w:rsid w:val="00196288"/>
    <w:rsid w:val="00196380"/>
    <w:rsid w:val="00196EF2"/>
    <w:rsid w:val="00197437"/>
    <w:rsid w:val="001975B2"/>
    <w:rsid w:val="00197768"/>
    <w:rsid w:val="001A0137"/>
    <w:rsid w:val="001A0BCF"/>
    <w:rsid w:val="001A0C88"/>
    <w:rsid w:val="001A10CD"/>
    <w:rsid w:val="001A1736"/>
    <w:rsid w:val="001A586E"/>
    <w:rsid w:val="001A73EB"/>
    <w:rsid w:val="001A7B84"/>
    <w:rsid w:val="001A7BAD"/>
    <w:rsid w:val="001B03EC"/>
    <w:rsid w:val="001B13AA"/>
    <w:rsid w:val="001B1B1C"/>
    <w:rsid w:val="001B2156"/>
    <w:rsid w:val="001B38AE"/>
    <w:rsid w:val="001B3D3C"/>
    <w:rsid w:val="001B3DD7"/>
    <w:rsid w:val="001B3F84"/>
    <w:rsid w:val="001B411B"/>
    <w:rsid w:val="001B4654"/>
    <w:rsid w:val="001B54FB"/>
    <w:rsid w:val="001B5514"/>
    <w:rsid w:val="001B582F"/>
    <w:rsid w:val="001B72E2"/>
    <w:rsid w:val="001C1177"/>
    <w:rsid w:val="001C2475"/>
    <w:rsid w:val="001C2F06"/>
    <w:rsid w:val="001C3866"/>
    <w:rsid w:val="001C3C8B"/>
    <w:rsid w:val="001C48A0"/>
    <w:rsid w:val="001C61EB"/>
    <w:rsid w:val="001C68C7"/>
    <w:rsid w:val="001C7A35"/>
    <w:rsid w:val="001C7FED"/>
    <w:rsid w:val="001D0E31"/>
    <w:rsid w:val="001D0E47"/>
    <w:rsid w:val="001D0E49"/>
    <w:rsid w:val="001D1585"/>
    <w:rsid w:val="001D1A1E"/>
    <w:rsid w:val="001D28F6"/>
    <w:rsid w:val="001D35E0"/>
    <w:rsid w:val="001D4019"/>
    <w:rsid w:val="001D66C5"/>
    <w:rsid w:val="001E039E"/>
    <w:rsid w:val="001E1AED"/>
    <w:rsid w:val="001E1DA4"/>
    <w:rsid w:val="001E3612"/>
    <w:rsid w:val="001E3BB0"/>
    <w:rsid w:val="001E42DB"/>
    <w:rsid w:val="001E43F3"/>
    <w:rsid w:val="001E47DB"/>
    <w:rsid w:val="001E4F72"/>
    <w:rsid w:val="001E58D4"/>
    <w:rsid w:val="001E5952"/>
    <w:rsid w:val="001E619B"/>
    <w:rsid w:val="001E6A8D"/>
    <w:rsid w:val="001E6BD9"/>
    <w:rsid w:val="001E7016"/>
    <w:rsid w:val="001E7D95"/>
    <w:rsid w:val="001E7EAE"/>
    <w:rsid w:val="001E7F70"/>
    <w:rsid w:val="001F01E8"/>
    <w:rsid w:val="001F0927"/>
    <w:rsid w:val="001F0CDC"/>
    <w:rsid w:val="001F1007"/>
    <w:rsid w:val="001F12F7"/>
    <w:rsid w:val="001F1705"/>
    <w:rsid w:val="001F30A1"/>
    <w:rsid w:val="001F45E8"/>
    <w:rsid w:val="001F4C24"/>
    <w:rsid w:val="001F54C0"/>
    <w:rsid w:val="001F7714"/>
    <w:rsid w:val="00200073"/>
    <w:rsid w:val="002007DE"/>
    <w:rsid w:val="00201AC8"/>
    <w:rsid w:val="00203A92"/>
    <w:rsid w:val="00203BCC"/>
    <w:rsid w:val="00203EF7"/>
    <w:rsid w:val="00204848"/>
    <w:rsid w:val="002055F3"/>
    <w:rsid w:val="002062C2"/>
    <w:rsid w:val="002069D9"/>
    <w:rsid w:val="002070D2"/>
    <w:rsid w:val="00207E55"/>
    <w:rsid w:val="00210843"/>
    <w:rsid w:val="00210FC6"/>
    <w:rsid w:val="00211765"/>
    <w:rsid w:val="00211884"/>
    <w:rsid w:val="0021197C"/>
    <w:rsid w:val="002119E4"/>
    <w:rsid w:val="002127A8"/>
    <w:rsid w:val="00212861"/>
    <w:rsid w:val="00212F29"/>
    <w:rsid w:val="002143AD"/>
    <w:rsid w:val="0021459F"/>
    <w:rsid w:val="0021484F"/>
    <w:rsid w:val="00215B4E"/>
    <w:rsid w:val="00215BD9"/>
    <w:rsid w:val="00220FA0"/>
    <w:rsid w:val="00220FDE"/>
    <w:rsid w:val="00221FC9"/>
    <w:rsid w:val="00223CFC"/>
    <w:rsid w:val="00225A03"/>
    <w:rsid w:val="00225B60"/>
    <w:rsid w:val="002272D1"/>
    <w:rsid w:val="00227AB6"/>
    <w:rsid w:val="00230723"/>
    <w:rsid w:val="00231579"/>
    <w:rsid w:val="00234750"/>
    <w:rsid w:val="00234DB9"/>
    <w:rsid w:val="00235047"/>
    <w:rsid w:val="002350B3"/>
    <w:rsid w:val="0023587C"/>
    <w:rsid w:val="00235FB3"/>
    <w:rsid w:val="00236283"/>
    <w:rsid w:val="00236482"/>
    <w:rsid w:val="00237CE5"/>
    <w:rsid w:val="00237F48"/>
    <w:rsid w:val="0024078D"/>
    <w:rsid w:val="00243302"/>
    <w:rsid w:val="00243D31"/>
    <w:rsid w:val="00244082"/>
    <w:rsid w:val="002450DE"/>
    <w:rsid w:val="002457E9"/>
    <w:rsid w:val="002459E0"/>
    <w:rsid w:val="00246311"/>
    <w:rsid w:val="002464A7"/>
    <w:rsid w:val="00246ABE"/>
    <w:rsid w:val="00246EE6"/>
    <w:rsid w:val="002472CD"/>
    <w:rsid w:val="00247C0F"/>
    <w:rsid w:val="00250077"/>
    <w:rsid w:val="002500FF"/>
    <w:rsid w:val="002505A3"/>
    <w:rsid w:val="00250728"/>
    <w:rsid w:val="00250B87"/>
    <w:rsid w:val="00251182"/>
    <w:rsid w:val="00251475"/>
    <w:rsid w:val="00252F99"/>
    <w:rsid w:val="00253E57"/>
    <w:rsid w:val="00255119"/>
    <w:rsid w:val="0025597D"/>
    <w:rsid w:val="002563E6"/>
    <w:rsid w:val="00256F20"/>
    <w:rsid w:val="002571CC"/>
    <w:rsid w:val="00257350"/>
    <w:rsid w:val="00257AF8"/>
    <w:rsid w:val="00257D4F"/>
    <w:rsid w:val="002604A0"/>
    <w:rsid w:val="002633C1"/>
    <w:rsid w:val="00263564"/>
    <w:rsid w:val="00263B73"/>
    <w:rsid w:val="00264BF3"/>
    <w:rsid w:val="00265B54"/>
    <w:rsid w:val="00266723"/>
    <w:rsid w:val="002671BD"/>
    <w:rsid w:val="00267789"/>
    <w:rsid w:val="00270EF9"/>
    <w:rsid w:val="0027475B"/>
    <w:rsid w:val="002749C1"/>
    <w:rsid w:val="002756C2"/>
    <w:rsid w:val="00276086"/>
    <w:rsid w:val="002771D1"/>
    <w:rsid w:val="00277A00"/>
    <w:rsid w:val="00282799"/>
    <w:rsid w:val="002848FE"/>
    <w:rsid w:val="002850D2"/>
    <w:rsid w:val="002876A2"/>
    <w:rsid w:val="0028794B"/>
    <w:rsid w:val="00287C64"/>
    <w:rsid w:val="00287DF1"/>
    <w:rsid w:val="00290353"/>
    <w:rsid w:val="00290FD1"/>
    <w:rsid w:val="0029133E"/>
    <w:rsid w:val="00291406"/>
    <w:rsid w:val="00292221"/>
    <w:rsid w:val="00293FF2"/>
    <w:rsid w:val="00294345"/>
    <w:rsid w:val="00295B69"/>
    <w:rsid w:val="00296D3C"/>
    <w:rsid w:val="00297718"/>
    <w:rsid w:val="00297741"/>
    <w:rsid w:val="002A0791"/>
    <w:rsid w:val="002A1471"/>
    <w:rsid w:val="002A189A"/>
    <w:rsid w:val="002A1A66"/>
    <w:rsid w:val="002A234C"/>
    <w:rsid w:val="002A2C23"/>
    <w:rsid w:val="002A2F0F"/>
    <w:rsid w:val="002A3C0E"/>
    <w:rsid w:val="002A4868"/>
    <w:rsid w:val="002A613D"/>
    <w:rsid w:val="002A654A"/>
    <w:rsid w:val="002A660D"/>
    <w:rsid w:val="002A6957"/>
    <w:rsid w:val="002A6B8A"/>
    <w:rsid w:val="002A7334"/>
    <w:rsid w:val="002B0C1C"/>
    <w:rsid w:val="002B5B3A"/>
    <w:rsid w:val="002B63DE"/>
    <w:rsid w:val="002B692F"/>
    <w:rsid w:val="002B6A11"/>
    <w:rsid w:val="002B6C9A"/>
    <w:rsid w:val="002B6FAE"/>
    <w:rsid w:val="002C0052"/>
    <w:rsid w:val="002C0637"/>
    <w:rsid w:val="002C0A4B"/>
    <w:rsid w:val="002C10A7"/>
    <w:rsid w:val="002C14A1"/>
    <w:rsid w:val="002C1584"/>
    <w:rsid w:val="002C166D"/>
    <w:rsid w:val="002C21D2"/>
    <w:rsid w:val="002C3C5C"/>
    <w:rsid w:val="002C52F0"/>
    <w:rsid w:val="002C5596"/>
    <w:rsid w:val="002C5CAD"/>
    <w:rsid w:val="002C6A0A"/>
    <w:rsid w:val="002C6D99"/>
    <w:rsid w:val="002C72BE"/>
    <w:rsid w:val="002D007A"/>
    <w:rsid w:val="002D0719"/>
    <w:rsid w:val="002D1565"/>
    <w:rsid w:val="002D214D"/>
    <w:rsid w:val="002D2568"/>
    <w:rsid w:val="002D3F05"/>
    <w:rsid w:val="002D50A5"/>
    <w:rsid w:val="002D5BFE"/>
    <w:rsid w:val="002D7298"/>
    <w:rsid w:val="002D769A"/>
    <w:rsid w:val="002D78BD"/>
    <w:rsid w:val="002E0BC8"/>
    <w:rsid w:val="002E1B45"/>
    <w:rsid w:val="002E1DD4"/>
    <w:rsid w:val="002E495A"/>
    <w:rsid w:val="002E4A11"/>
    <w:rsid w:val="002E4D4F"/>
    <w:rsid w:val="002E4D8E"/>
    <w:rsid w:val="002E569C"/>
    <w:rsid w:val="002E5DC1"/>
    <w:rsid w:val="002E71BE"/>
    <w:rsid w:val="002F0D09"/>
    <w:rsid w:val="002F2D60"/>
    <w:rsid w:val="002F345B"/>
    <w:rsid w:val="002F3625"/>
    <w:rsid w:val="002F36C7"/>
    <w:rsid w:val="002F385D"/>
    <w:rsid w:val="002F3868"/>
    <w:rsid w:val="002F3C85"/>
    <w:rsid w:val="002F4FE9"/>
    <w:rsid w:val="002F54EA"/>
    <w:rsid w:val="002F5835"/>
    <w:rsid w:val="002F5D34"/>
    <w:rsid w:val="002F60D1"/>
    <w:rsid w:val="002F657F"/>
    <w:rsid w:val="002F73F9"/>
    <w:rsid w:val="002F7A79"/>
    <w:rsid w:val="002F7F4A"/>
    <w:rsid w:val="00300B63"/>
    <w:rsid w:val="00300F37"/>
    <w:rsid w:val="003010B9"/>
    <w:rsid w:val="003017C4"/>
    <w:rsid w:val="003018BE"/>
    <w:rsid w:val="00301B51"/>
    <w:rsid w:val="00303172"/>
    <w:rsid w:val="0030344E"/>
    <w:rsid w:val="00304A9F"/>
    <w:rsid w:val="00305D51"/>
    <w:rsid w:val="00307096"/>
    <w:rsid w:val="0030722A"/>
    <w:rsid w:val="00307CC7"/>
    <w:rsid w:val="003114E1"/>
    <w:rsid w:val="00312672"/>
    <w:rsid w:val="0031274A"/>
    <w:rsid w:val="003127AB"/>
    <w:rsid w:val="003152D4"/>
    <w:rsid w:val="00316F85"/>
    <w:rsid w:val="0031764C"/>
    <w:rsid w:val="00317E36"/>
    <w:rsid w:val="00317F55"/>
    <w:rsid w:val="00321095"/>
    <w:rsid w:val="0032184D"/>
    <w:rsid w:val="00323708"/>
    <w:rsid w:val="003243CB"/>
    <w:rsid w:val="00324D38"/>
    <w:rsid w:val="00325435"/>
    <w:rsid w:val="003257D3"/>
    <w:rsid w:val="00325DA4"/>
    <w:rsid w:val="00325E23"/>
    <w:rsid w:val="00325FF1"/>
    <w:rsid w:val="003266A9"/>
    <w:rsid w:val="003269D6"/>
    <w:rsid w:val="00326F25"/>
    <w:rsid w:val="003270FF"/>
    <w:rsid w:val="003271D4"/>
    <w:rsid w:val="00327354"/>
    <w:rsid w:val="00327F46"/>
    <w:rsid w:val="003306BE"/>
    <w:rsid w:val="00331860"/>
    <w:rsid w:val="00331A08"/>
    <w:rsid w:val="003320F1"/>
    <w:rsid w:val="003325F9"/>
    <w:rsid w:val="00333928"/>
    <w:rsid w:val="00336524"/>
    <w:rsid w:val="00336695"/>
    <w:rsid w:val="00337FC8"/>
    <w:rsid w:val="0034052A"/>
    <w:rsid w:val="003407B8"/>
    <w:rsid w:val="00341423"/>
    <w:rsid w:val="00341B48"/>
    <w:rsid w:val="00342414"/>
    <w:rsid w:val="003425C1"/>
    <w:rsid w:val="00343312"/>
    <w:rsid w:val="00343EE1"/>
    <w:rsid w:val="0034409B"/>
    <w:rsid w:val="00345EA8"/>
    <w:rsid w:val="003465EE"/>
    <w:rsid w:val="00346C28"/>
    <w:rsid w:val="00346E1D"/>
    <w:rsid w:val="00347583"/>
    <w:rsid w:val="0035037A"/>
    <w:rsid w:val="003518A7"/>
    <w:rsid w:val="00351C92"/>
    <w:rsid w:val="00352374"/>
    <w:rsid w:val="00356AA5"/>
    <w:rsid w:val="00357A6F"/>
    <w:rsid w:val="00357B5F"/>
    <w:rsid w:val="0036047C"/>
    <w:rsid w:val="00361774"/>
    <w:rsid w:val="00362BA3"/>
    <w:rsid w:val="00363B03"/>
    <w:rsid w:val="00363ED7"/>
    <w:rsid w:val="003645B7"/>
    <w:rsid w:val="00364D5E"/>
    <w:rsid w:val="0036505A"/>
    <w:rsid w:val="003657FA"/>
    <w:rsid w:val="00366169"/>
    <w:rsid w:val="00366EEC"/>
    <w:rsid w:val="003671B4"/>
    <w:rsid w:val="00370FCE"/>
    <w:rsid w:val="003711E0"/>
    <w:rsid w:val="00371D9F"/>
    <w:rsid w:val="00373164"/>
    <w:rsid w:val="00373254"/>
    <w:rsid w:val="00374338"/>
    <w:rsid w:val="00374386"/>
    <w:rsid w:val="0037464F"/>
    <w:rsid w:val="00374AE6"/>
    <w:rsid w:val="00375CAC"/>
    <w:rsid w:val="003800D9"/>
    <w:rsid w:val="00380164"/>
    <w:rsid w:val="00380AC1"/>
    <w:rsid w:val="00380AD0"/>
    <w:rsid w:val="00380E73"/>
    <w:rsid w:val="0038371B"/>
    <w:rsid w:val="003841FD"/>
    <w:rsid w:val="00384365"/>
    <w:rsid w:val="003852C2"/>
    <w:rsid w:val="0038577D"/>
    <w:rsid w:val="003860FC"/>
    <w:rsid w:val="00386C03"/>
    <w:rsid w:val="00386F0F"/>
    <w:rsid w:val="003872A4"/>
    <w:rsid w:val="00387625"/>
    <w:rsid w:val="00387ED0"/>
    <w:rsid w:val="00390ABE"/>
    <w:rsid w:val="00391973"/>
    <w:rsid w:val="00392C1A"/>
    <w:rsid w:val="00393F13"/>
    <w:rsid w:val="00394BDB"/>
    <w:rsid w:val="00395216"/>
    <w:rsid w:val="00395C76"/>
    <w:rsid w:val="00396230"/>
    <w:rsid w:val="003962E6"/>
    <w:rsid w:val="00396A60"/>
    <w:rsid w:val="003A035D"/>
    <w:rsid w:val="003A0FDA"/>
    <w:rsid w:val="003A15F8"/>
    <w:rsid w:val="003A16D9"/>
    <w:rsid w:val="003A188A"/>
    <w:rsid w:val="003A1F5E"/>
    <w:rsid w:val="003A2414"/>
    <w:rsid w:val="003A375D"/>
    <w:rsid w:val="003A4E38"/>
    <w:rsid w:val="003A5452"/>
    <w:rsid w:val="003A5A9F"/>
    <w:rsid w:val="003A77CC"/>
    <w:rsid w:val="003B0D10"/>
    <w:rsid w:val="003B161F"/>
    <w:rsid w:val="003B180F"/>
    <w:rsid w:val="003B26A1"/>
    <w:rsid w:val="003B30DF"/>
    <w:rsid w:val="003B4399"/>
    <w:rsid w:val="003B5C20"/>
    <w:rsid w:val="003B6C94"/>
    <w:rsid w:val="003B7484"/>
    <w:rsid w:val="003C099B"/>
    <w:rsid w:val="003C0ABE"/>
    <w:rsid w:val="003C131B"/>
    <w:rsid w:val="003C1690"/>
    <w:rsid w:val="003C2B97"/>
    <w:rsid w:val="003C31D8"/>
    <w:rsid w:val="003C5218"/>
    <w:rsid w:val="003C606E"/>
    <w:rsid w:val="003C6775"/>
    <w:rsid w:val="003C6A8A"/>
    <w:rsid w:val="003C7B62"/>
    <w:rsid w:val="003D1977"/>
    <w:rsid w:val="003D1F61"/>
    <w:rsid w:val="003D21A7"/>
    <w:rsid w:val="003D2DAC"/>
    <w:rsid w:val="003D458D"/>
    <w:rsid w:val="003D4F32"/>
    <w:rsid w:val="003D6430"/>
    <w:rsid w:val="003D646A"/>
    <w:rsid w:val="003D7C11"/>
    <w:rsid w:val="003D7C80"/>
    <w:rsid w:val="003D7EE6"/>
    <w:rsid w:val="003E0320"/>
    <w:rsid w:val="003E110C"/>
    <w:rsid w:val="003E19B6"/>
    <w:rsid w:val="003E1C8B"/>
    <w:rsid w:val="003E284B"/>
    <w:rsid w:val="003E2F04"/>
    <w:rsid w:val="003E3830"/>
    <w:rsid w:val="003E38A8"/>
    <w:rsid w:val="003E431D"/>
    <w:rsid w:val="003E4D7D"/>
    <w:rsid w:val="003E4DF4"/>
    <w:rsid w:val="003E53A4"/>
    <w:rsid w:val="003E6372"/>
    <w:rsid w:val="003E7088"/>
    <w:rsid w:val="003E7D36"/>
    <w:rsid w:val="003E7DE3"/>
    <w:rsid w:val="003F0213"/>
    <w:rsid w:val="003F1289"/>
    <w:rsid w:val="003F18D4"/>
    <w:rsid w:val="003F2308"/>
    <w:rsid w:val="003F287F"/>
    <w:rsid w:val="003F2A9B"/>
    <w:rsid w:val="003F34E1"/>
    <w:rsid w:val="003F39D7"/>
    <w:rsid w:val="003F4AEF"/>
    <w:rsid w:val="003F4F58"/>
    <w:rsid w:val="003F5B15"/>
    <w:rsid w:val="003F5E9E"/>
    <w:rsid w:val="003F645D"/>
    <w:rsid w:val="003F68F4"/>
    <w:rsid w:val="003F6FDD"/>
    <w:rsid w:val="00400F94"/>
    <w:rsid w:val="00401A4A"/>
    <w:rsid w:val="00402258"/>
    <w:rsid w:val="00403C90"/>
    <w:rsid w:val="00404A9C"/>
    <w:rsid w:val="00404CF7"/>
    <w:rsid w:val="00404D26"/>
    <w:rsid w:val="00405314"/>
    <w:rsid w:val="00405BCD"/>
    <w:rsid w:val="00405F4B"/>
    <w:rsid w:val="0040635B"/>
    <w:rsid w:val="00406414"/>
    <w:rsid w:val="004076E7"/>
    <w:rsid w:val="0040778C"/>
    <w:rsid w:val="004102D3"/>
    <w:rsid w:val="00410311"/>
    <w:rsid w:val="00410411"/>
    <w:rsid w:val="004112F9"/>
    <w:rsid w:val="004127A8"/>
    <w:rsid w:val="00412A69"/>
    <w:rsid w:val="0041320A"/>
    <w:rsid w:val="0041333C"/>
    <w:rsid w:val="004138C2"/>
    <w:rsid w:val="0041396F"/>
    <w:rsid w:val="00413B28"/>
    <w:rsid w:val="004148B4"/>
    <w:rsid w:val="00414E67"/>
    <w:rsid w:val="00415185"/>
    <w:rsid w:val="00415EAD"/>
    <w:rsid w:val="00416C6C"/>
    <w:rsid w:val="00417448"/>
    <w:rsid w:val="00417E23"/>
    <w:rsid w:val="00417EEC"/>
    <w:rsid w:val="00417F41"/>
    <w:rsid w:val="0042043A"/>
    <w:rsid w:val="00420BD3"/>
    <w:rsid w:val="0042187C"/>
    <w:rsid w:val="0042210B"/>
    <w:rsid w:val="0042225C"/>
    <w:rsid w:val="00423714"/>
    <w:rsid w:val="00423CDC"/>
    <w:rsid w:val="004258CE"/>
    <w:rsid w:val="00425AF1"/>
    <w:rsid w:val="00426205"/>
    <w:rsid w:val="00427659"/>
    <w:rsid w:val="00427B91"/>
    <w:rsid w:val="00430867"/>
    <w:rsid w:val="00430C6E"/>
    <w:rsid w:val="0043120E"/>
    <w:rsid w:val="004317A9"/>
    <w:rsid w:val="00432A56"/>
    <w:rsid w:val="004337B6"/>
    <w:rsid w:val="00433B89"/>
    <w:rsid w:val="00434BD8"/>
    <w:rsid w:val="0043554F"/>
    <w:rsid w:val="00435DAF"/>
    <w:rsid w:val="00435DCC"/>
    <w:rsid w:val="00436DC2"/>
    <w:rsid w:val="00437167"/>
    <w:rsid w:val="00437897"/>
    <w:rsid w:val="00443F4D"/>
    <w:rsid w:val="0044498F"/>
    <w:rsid w:val="00445038"/>
    <w:rsid w:val="004451CF"/>
    <w:rsid w:val="00446C9A"/>
    <w:rsid w:val="00446F7A"/>
    <w:rsid w:val="0044791E"/>
    <w:rsid w:val="004502EE"/>
    <w:rsid w:val="00450452"/>
    <w:rsid w:val="004524AB"/>
    <w:rsid w:val="00452A0F"/>
    <w:rsid w:val="00453E26"/>
    <w:rsid w:val="004543B5"/>
    <w:rsid w:val="00457203"/>
    <w:rsid w:val="00457415"/>
    <w:rsid w:val="00457646"/>
    <w:rsid w:val="0046043D"/>
    <w:rsid w:val="00461C2A"/>
    <w:rsid w:val="00463457"/>
    <w:rsid w:val="00463893"/>
    <w:rsid w:val="004645B2"/>
    <w:rsid w:val="004648FC"/>
    <w:rsid w:val="004649E0"/>
    <w:rsid w:val="00464EF3"/>
    <w:rsid w:val="004653FD"/>
    <w:rsid w:val="004658B2"/>
    <w:rsid w:val="00465977"/>
    <w:rsid w:val="00465E1B"/>
    <w:rsid w:val="00466C81"/>
    <w:rsid w:val="00467823"/>
    <w:rsid w:val="00467A07"/>
    <w:rsid w:val="00467C56"/>
    <w:rsid w:val="00467F32"/>
    <w:rsid w:val="0047177F"/>
    <w:rsid w:val="00472603"/>
    <w:rsid w:val="00473286"/>
    <w:rsid w:val="00476711"/>
    <w:rsid w:val="0048085E"/>
    <w:rsid w:val="0048349C"/>
    <w:rsid w:val="00483ECD"/>
    <w:rsid w:val="0048610F"/>
    <w:rsid w:val="004870F2"/>
    <w:rsid w:val="00487E97"/>
    <w:rsid w:val="00487F9D"/>
    <w:rsid w:val="00490550"/>
    <w:rsid w:val="00490925"/>
    <w:rsid w:val="00491F04"/>
    <w:rsid w:val="00491FE0"/>
    <w:rsid w:val="00492328"/>
    <w:rsid w:val="004923E9"/>
    <w:rsid w:val="004924D7"/>
    <w:rsid w:val="0049258E"/>
    <w:rsid w:val="004930A3"/>
    <w:rsid w:val="0049383D"/>
    <w:rsid w:val="00494235"/>
    <w:rsid w:val="0049426C"/>
    <w:rsid w:val="00494B0A"/>
    <w:rsid w:val="0049590B"/>
    <w:rsid w:val="00496840"/>
    <w:rsid w:val="00496A0D"/>
    <w:rsid w:val="00496B91"/>
    <w:rsid w:val="00496E16"/>
    <w:rsid w:val="004972F3"/>
    <w:rsid w:val="00497A4B"/>
    <w:rsid w:val="004A04AB"/>
    <w:rsid w:val="004A10AE"/>
    <w:rsid w:val="004A10FC"/>
    <w:rsid w:val="004A3181"/>
    <w:rsid w:val="004A3FA9"/>
    <w:rsid w:val="004A42CD"/>
    <w:rsid w:val="004A4C41"/>
    <w:rsid w:val="004A4CD6"/>
    <w:rsid w:val="004A53B4"/>
    <w:rsid w:val="004A5DF0"/>
    <w:rsid w:val="004A603E"/>
    <w:rsid w:val="004A6235"/>
    <w:rsid w:val="004A7999"/>
    <w:rsid w:val="004A7B55"/>
    <w:rsid w:val="004A7BDE"/>
    <w:rsid w:val="004A7C3A"/>
    <w:rsid w:val="004A7C70"/>
    <w:rsid w:val="004B0B3B"/>
    <w:rsid w:val="004B101F"/>
    <w:rsid w:val="004B1ECA"/>
    <w:rsid w:val="004B1F33"/>
    <w:rsid w:val="004B2D55"/>
    <w:rsid w:val="004B3ABF"/>
    <w:rsid w:val="004B4966"/>
    <w:rsid w:val="004B4D19"/>
    <w:rsid w:val="004B5621"/>
    <w:rsid w:val="004B563A"/>
    <w:rsid w:val="004B65F9"/>
    <w:rsid w:val="004B6D0C"/>
    <w:rsid w:val="004B7288"/>
    <w:rsid w:val="004B75F7"/>
    <w:rsid w:val="004B760E"/>
    <w:rsid w:val="004C1578"/>
    <w:rsid w:val="004C1ACD"/>
    <w:rsid w:val="004C1FD2"/>
    <w:rsid w:val="004C2B13"/>
    <w:rsid w:val="004C3194"/>
    <w:rsid w:val="004D0231"/>
    <w:rsid w:val="004D04BE"/>
    <w:rsid w:val="004D08F7"/>
    <w:rsid w:val="004D2714"/>
    <w:rsid w:val="004D27F8"/>
    <w:rsid w:val="004D3628"/>
    <w:rsid w:val="004D5F0E"/>
    <w:rsid w:val="004D6302"/>
    <w:rsid w:val="004D69C8"/>
    <w:rsid w:val="004D72D3"/>
    <w:rsid w:val="004E0179"/>
    <w:rsid w:val="004E0229"/>
    <w:rsid w:val="004E0737"/>
    <w:rsid w:val="004E11C8"/>
    <w:rsid w:val="004E14AB"/>
    <w:rsid w:val="004E1D95"/>
    <w:rsid w:val="004E2086"/>
    <w:rsid w:val="004E263E"/>
    <w:rsid w:val="004E2BB0"/>
    <w:rsid w:val="004E4A74"/>
    <w:rsid w:val="004E4FA2"/>
    <w:rsid w:val="004E5146"/>
    <w:rsid w:val="004E52B5"/>
    <w:rsid w:val="004E55A4"/>
    <w:rsid w:val="004E5C3B"/>
    <w:rsid w:val="004E6020"/>
    <w:rsid w:val="004E6579"/>
    <w:rsid w:val="004E69AD"/>
    <w:rsid w:val="004E6AA1"/>
    <w:rsid w:val="004F011E"/>
    <w:rsid w:val="004F3016"/>
    <w:rsid w:val="004F3F91"/>
    <w:rsid w:val="004F5C4F"/>
    <w:rsid w:val="004F5C5C"/>
    <w:rsid w:val="004F70AC"/>
    <w:rsid w:val="004F725D"/>
    <w:rsid w:val="004F75A0"/>
    <w:rsid w:val="00501037"/>
    <w:rsid w:val="00501668"/>
    <w:rsid w:val="00502953"/>
    <w:rsid w:val="00502974"/>
    <w:rsid w:val="00502ECA"/>
    <w:rsid w:val="0050373E"/>
    <w:rsid w:val="00504145"/>
    <w:rsid w:val="005046A1"/>
    <w:rsid w:val="0050579C"/>
    <w:rsid w:val="0050618A"/>
    <w:rsid w:val="005067BC"/>
    <w:rsid w:val="00506F51"/>
    <w:rsid w:val="005102FE"/>
    <w:rsid w:val="00510651"/>
    <w:rsid w:val="0051131E"/>
    <w:rsid w:val="00511566"/>
    <w:rsid w:val="005116C2"/>
    <w:rsid w:val="00515916"/>
    <w:rsid w:val="005166A6"/>
    <w:rsid w:val="005202CD"/>
    <w:rsid w:val="00520F83"/>
    <w:rsid w:val="00521CE9"/>
    <w:rsid w:val="00521E2F"/>
    <w:rsid w:val="00523BE0"/>
    <w:rsid w:val="00524548"/>
    <w:rsid w:val="00524684"/>
    <w:rsid w:val="005246B5"/>
    <w:rsid w:val="00524E9C"/>
    <w:rsid w:val="0052540D"/>
    <w:rsid w:val="0053009D"/>
    <w:rsid w:val="005301EE"/>
    <w:rsid w:val="005318CE"/>
    <w:rsid w:val="00531EC2"/>
    <w:rsid w:val="0053317A"/>
    <w:rsid w:val="005347B7"/>
    <w:rsid w:val="00534DF7"/>
    <w:rsid w:val="00536133"/>
    <w:rsid w:val="00536135"/>
    <w:rsid w:val="005363FA"/>
    <w:rsid w:val="005367DC"/>
    <w:rsid w:val="00540621"/>
    <w:rsid w:val="00540EA8"/>
    <w:rsid w:val="00540F92"/>
    <w:rsid w:val="005413E8"/>
    <w:rsid w:val="00542750"/>
    <w:rsid w:val="005433A6"/>
    <w:rsid w:val="00543714"/>
    <w:rsid w:val="005452DE"/>
    <w:rsid w:val="005457E9"/>
    <w:rsid w:val="00545817"/>
    <w:rsid w:val="00546783"/>
    <w:rsid w:val="00547BE3"/>
    <w:rsid w:val="005508B1"/>
    <w:rsid w:val="0055299A"/>
    <w:rsid w:val="0055308E"/>
    <w:rsid w:val="00553BAA"/>
    <w:rsid w:val="00554A24"/>
    <w:rsid w:val="0055731B"/>
    <w:rsid w:val="0055749F"/>
    <w:rsid w:val="0055788E"/>
    <w:rsid w:val="005608CE"/>
    <w:rsid w:val="0056321C"/>
    <w:rsid w:val="00563838"/>
    <w:rsid w:val="005645FD"/>
    <w:rsid w:val="00565055"/>
    <w:rsid w:val="00565327"/>
    <w:rsid w:val="00565F06"/>
    <w:rsid w:val="005661C3"/>
    <w:rsid w:val="0057007B"/>
    <w:rsid w:val="00570888"/>
    <w:rsid w:val="005716E1"/>
    <w:rsid w:val="005724E3"/>
    <w:rsid w:val="00572AF9"/>
    <w:rsid w:val="00573760"/>
    <w:rsid w:val="00574422"/>
    <w:rsid w:val="00577598"/>
    <w:rsid w:val="00580C26"/>
    <w:rsid w:val="00581D4F"/>
    <w:rsid w:val="00581E25"/>
    <w:rsid w:val="005823C9"/>
    <w:rsid w:val="00582B33"/>
    <w:rsid w:val="00582F8B"/>
    <w:rsid w:val="00583EFB"/>
    <w:rsid w:val="00584DE2"/>
    <w:rsid w:val="00584E40"/>
    <w:rsid w:val="00584FE5"/>
    <w:rsid w:val="005852FA"/>
    <w:rsid w:val="005855E6"/>
    <w:rsid w:val="00585BF5"/>
    <w:rsid w:val="00585F60"/>
    <w:rsid w:val="00586633"/>
    <w:rsid w:val="00586739"/>
    <w:rsid w:val="00586B5A"/>
    <w:rsid w:val="00587030"/>
    <w:rsid w:val="005870B5"/>
    <w:rsid w:val="00590479"/>
    <w:rsid w:val="005904A1"/>
    <w:rsid w:val="0059215C"/>
    <w:rsid w:val="0059226A"/>
    <w:rsid w:val="0059271F"/>
    <w:rsid w:val="00592B1D"/>
    <w:rsid w:val="00592C0D"/>
    <w:rsid w:val="00594A37"/>
    <w:rsid w:val="0059572E"/>
    <w:rsid w:val="00595BC0"/>
    <w:rsid w:val="00595D09"/>
    <w:rsid w:val="00596048"/>
    <w:rsid w:val="00596101"/>
    <w:rsid w:val="00596134"/>
    <w:rsid w:val="00596608"/>
    <w:rsid w:val="0059724D"/>
    <w:rsid w:val="0059745E"/>
    <w:rsid w:val="00597A51"/>
    <w:rsid w:val="005A0628"/>
    <w:rsid w:val="005A1240"/>
    <w:rsid w:val="005A23BB"/>
    <w:rsid w:val="005A29DC"/>
    <w:rsid w:val="005A2DA3"/>
    <w:rsid w:val="005A3867"/>
    <w:rsid w:val="005A438B"/>
    <w:rsid w:val="005A4556"/>
    <w:rsid w:val="005A5669"/>
    <w:rsid w:val="005A5C2F"/>
    <w:rsid w:val="005A72B5"/>
    <w:rsid w:val="005A7985"/>
    <w:rsid w:val="005B057A"/>
    <w:rsid w:val="005B1433"/>
    <w:rsid w:val="005B2C5E"/>
    <w:rsid w:val="005B2F20"/>
    <w:rsid w:val="005B515B"/>
    <w:rsid w:val="005B5685"/>
    <w:rsid w:val="005B5E9A"/>
    <w:rsid w:val="005B62B9"/>
    <w:rsid w:val="005B63A8"/>
    <w:rsid w:val="005B72E3"/>
    <w:rsid w:val="005B76E3"/>
    <w:rsid w:val="005C07D4"/>
    <w:rsid w:val="005C0DDC"/>
    <w:rsid w:val="005C19ED"/>
    <w:rsid w:val="005C376E"/>
    <w:rsid w:val="005C3ADE"/>
    <w:rsid w:val="005C407D"/>
    <w:rsid w:val="005C421C"/>
    <w:rsid w:val="005C6570"/>
    <w:rsid w:val="005C77A0"/>
    <w:rsid w:val="005C7FF8"/>
    <w:rsid w:val="005D04FD"/>
    <w:rsid w:val="005D0C32"/>
    <w:rsid w:val="005D278A"/>
    <w:rsid w:val="005D2B10"/>
    <w:rsid w:val="005D44C0"/>
    <w:rsid w:val="005D474F"/>
    <w:rsid w:val="005D5C46"/>
    <w:rsid w:val="005D64A5"/>
    <w:rsid w:val="005D73AF"/>
    <w:rsid w:val="005E017E"/>
    <w:rsid w:val="005E0CE8"/>
    <w:rsid w:val="005E0E1C"/>
    <w:rsid w:val="005E0EE4"/>
    <w:rsid w:val="005E166D"/>
    <w:rsid w:val="005E17CE"/>
    <w:rsid w:val="005E17F2"/>
    <w:rsid w:val="005E21AF"/>
    <w:rsid w:val="005E272B"/>
    <w:rsid w:val="005E2C58"/>
    <w:rsid w:val="005E3F2D"/>
    <w:rsid w:val="005E3F76"/>
    <w:rsid w:val="005E44AF"/>
    <w:rsid w:val="005E4567"/>
    <w:rsid w:val="005E4F28"/>
    <w:rsid w:val="005E528C"/>
    <w:rsid w:val="005E55E3"/>
    <w:rsid w:val="005E5809"/>
    <w:rsid w:val="005E61DA"/>
    <w:rsid w:val="005E629A"/>
    <w:rsid w:val="005E7369"/>
    <w:rsid w:val="005E76D3"/>
    <w:rsid w:val="005F0A8C"/>
    <w:rsid w:val="005F117C"/>
    <w:rsid w:val="005F1312"/>
    <w:rsid w:val="005F1BDF"/>
    <w:rsid w:val="005F286E"/>
    <w:rsid w:val="005F287F"/>
    <w:rsid w:val="005F2D9D"/>
    <w:rsid w:val="005F3115"/>
    <w:rsid w:val="005F4CEB"/>
    <w:rsid w:val="005F52E6"/>
    <w:rsid w:val="005F563B"/>
    <w:rsid w:val="005F5CA2"/>
    <w:rsid w:val="005F5F88"/>
    <w:rsid w:val="005F61DA"/>
    <w:rsid w:val="005F68BF"/>
    <w:rsid w:val="005F6CBB"/>
    <w:rsid w:val="005F6F1E"/>
    <w:rsid w:val="00600372"/>
    <w:rsid w:val="00601A11"/>
    <w:rsid w:val="006023E5"/>
    <w:rsid w:val="00602523"/>
    <w:rsid w:val="0060368F"/>
    <w:rsid w:val="00603735"/>
    <w:rsid w:val="00603C66"/>
    <w:rsid w:val="00605D15"/>
    <w:rsid w:val="0060605D"/>
    <w:rsid w:val="006061F1"/>
    <w:rsid w:val="00606C72"/>
    <w:rsid w:val="00607DCB"/>
    <w:rsid w:val="00607ED5"/>
    <w:rsid w:val="00610108"/>
    <w:rsid w:val="0061038E"/>
    <w:rsid w:val="00611E43"/>
    <w:rsid w:val="00614AC3"/>
    <w:rsid w:val="00616093"/>
    <w:rsid w:val="006220CE"/>
    <w:rsid w:val="006232CA"/>
    <w:rsid w:val="006235EE"/>
    <w:rsid w:val="00624BB3"/>
    <w:rsid w:val="00624DD9"/>
    <w:rsid w:val="006250AF"/>
    <w:rsid w:val="006251F0"/>
    <w:rsid w:val="0062549E"/>
    <w:rsid w:val="0062589F"/>
    <w:rsid w:val="00625B64"/>
    <w:rsid w:val="0062644F"/>
    <w:rsid w:val="00626DB8"/>
    <w:rsid w:val="00627682"/>
    <w:rsid w:val="00627F1F"/>
    <w:rsid w:val="0063019B"/>
    <w:rsid w:val="006301C7"/>
    <w:rsid w:val="00630A0D"/>
    <w:rsid w:val="00630EAB"/>
    <w:rsid w:val="0063369B"/>
    <w:rsid w:val="00633BAA"/>
    <w:rsid w:val="0063441A"/>
    <w:rsid w:val="0063530D"/>
    <w:rsid w:val="0063572D"/>
    <w:rsid w:val="0063582A"/>
    <w:rsid w:val="00635FE4"/>
    <w:rsid w:val="00636CB8"/>
    <w:rsid w:val="00636E91"/>
    <w:rsid w:val="006371DF"/>
    <w:rsid w:val="00640CC1"/>
    <w:rsid w:val="00641281"/>
    <w:rsid w:val="00641461"/>
    <w:rsid w:val="00641F3B"/>
    <w:rsid w:val="0064201C"/>
    <w:rsid w:val="00642DFF"/>
    <w:rsid w:val="0064336F"/>
    <w:rsid w:val="006433D4"/>
    <w:rsid w:val="00644911"/>
    <w:rsid w:val="00645B58"/>
    <w:rsid w:val="00645BAB"/>
    <w:rsid w:val="00645DB0"/>
    <w:rsid w:val="00645ECA"/>
    <w:rsid w:val="0064609E"/>
    <w:rsid w:val="00646F09"/>
    <w:rsid w:val="0064745A"/>
    <w:rsid w:val="006474F7"/>
    <w:rsid w:val="00647B50"/>
    <w:rsid w:val="0065032D"/>
    <w:rsid w:val="006504A8"/>
    <w:rsid w:val="00650722"/>
    <w:rsid w:val="00651646"/>
    <w:rsid w:val="00651AC5"/>
    <w:rsid w:val="006520E7"/>
    <w:rsid w:val="00652C8F"/>
    <w:rsid w:val="00653A82"/>
    <w:rsid w:val="00653FB2"/>
    <w:rsid w:val="0065493E"/>
    <w:rsid w:val="006559F6"/>
    <w:rsid w:val="00656C2D"/>
    <w:rsid w:val="00657242"/>
    <w:rsid w:val="00660342"/>
    <w:rsid w:val="00660EE8"/>
    <w:rsid w:val="00661393"/>
    <w:rsid w:val="006626AB"/>
    <w:rsid w:val="00662BEC"/>
    <w:rsid w:val="00662E51"/>
    <w:rsid w:val="006637E5"/>
    <w:rsid w:val="006640C6"/>
    <w:rsid w:val="006642F3"/>
    <w:rsid w:val="006645EA"/>
    <w:rsid w:val="00664E46"/>
    <w:rsid w:val="006651BB"/>
    <w:rsid w:val="00666EF5"/>
    <w:rsid w:val="006723C5"/>
    <w:rsid w:val="006734D7"/>
    <w:rsid w:val="0067397C"/>
    <w:rsid w:val="00675BC8"/>
    <w:rsid w:val="006765A6"/>
    <w:rsid w:val="0068023A"/>
    <w:rsid w:val="00680AAE"/>
    <w:rsid w:val="00680CFC"/>
    <w:rsid w:val="00680FC0"/>
    <w:rsid w:val="0068130B"/>
    <w:rsid w:val="00682F89"/>
    <w:rsid w:val="00683346"/>
    <w:rsid w:val="006833CB"/>
    <w:rsid w:val="00683C43"/>
    <w:rsid w:val="00683EF5"/>
    <w:rsid w:val="00684828"/>
    <w:rsid w:val="00684AFA"/>
    <w:rsid w:val="006853A3"/>
    <w:rsid w:val="006862E0"/>
    <w:rsid w:val="006862FC"/>
    <w:rsid w:val="00686618"/>
    <w:rsid w:val="00687016"/>
    <w:rsid w:val="00687EF4"/>
    <w:rsid w:val="0069012B"/>
    <w:rsid w:val="0069110A"/>
    <w:rsid w:val="006929F2"/>
    <w:rsid w:val="006946CA"/>
    <w:rsid w:val="00694F42"/>
    <w:rsid w:val="0069507A"/>
    <w:rsid w:val="0069540C"/>
    <w:rsid w:val="0069571A"/>
    <w:rsid w:val="00695B6F"/>
    <w:rsid w:val="0069703F"/>
    <w:rsid w:val="00697316"/>
    <w:rsid w:val="00697DE0"/>
    <w:rsid w:val="006A00A5"/>
    <w:rsid w:val="006A00FA"/>
    <w:rsid w:val="006A03A6"/>
    <w:rsid w:val="006A0B9D"/>
    <w:rsid w:val="006A0F51"/>
    <w:rsid w:val="006A1722"/>
    <w:rsid w:val="006A25E6"/>
    <w:rsid w:val="006A25F0"/>
    <w:rsid w:val="006A353C"/>
    <w:rsid w:val="006A3B4D"/>
    <w:rsid w:val="006A40EB"/>
    <w:rsid w:val="006A4C09"/>
    <w:rsid w:val="006A6DA3"/>
    <w:rsid w:val="006B0324"/>
    <w:rsid w:val="006B08A4"/>
    <w:rsid w:val="006B0F35"/>
    <w:rsid w:val="006B0F6B"/>
    <w:rsid w:val="006B1236"/>
    <w:rsid w:val="006B1E48"/>
    <w:rsid w:val="006B20AE"/>
    <w:rsid w:val="006B3237"/>
    <w:rsid w:val="006B52CE"/>
    <w:rsid w:val="006B54A4"/>
    <w:rsid w:val="006B6983"/>
    <w:rsid w:val="006B6FDB"/>
    <w:rsid w:val="006B7048"/>
    <w:rsid w:val="006C07F3"/>
    <w:rsid w:val="006C1594"/>
    <w:rsid w:val="006C1A80"/>
    <w:rsid w:val="006C4590"/>
    <w:rsid w:val="006C6E74"/>
    <w:rsid w:val="006C7506"/>
    <w:rsid w:val="006C7531"/>
    <w:rsid w:val="006C7778"/>
    <w:rsid w:val="006D03C8"/>
    <w:rsid w:val="006D14A8"/>
    <w:rsid w:val="006D1620"/>
    <w:rsid w:val="006D17CD"/>
    <w:rsid w:val="006D2E44"/>
    <w:rsid w:val="006D3884"/>
    <w:rsid w:val="006D53E9"/>
    <w:rsid w:val="006E0C94"/>
    <w:rsid w:val="006E0CEA"/>
    <w:rsid w:val="006E2912"/>
    <w:rsid w:val="006E346C"/>
    <w:rsid w:val="006E5134"/>
    <w:rsid w:val="006E5933"/>
    <w:rsid w:val="006E59F4"/>
    <w:rsid w:val="006E68BB"/>
    <w:rsid w:val="006E68F0"/>
    <w:rsid w:val="006E6DA2"/>
    <w:rsid w:val="006F0712"/>
    <w:rsid w:val="006F196D"/>
    <w:rsid w:val="006F25F8"/>
    <w:rsid w:val="006F3294"/>
    <w:rsid w:val="006F37EE"/>
    <w:rsid w:val="006F3BB9"/>
    <w:rsid w:val="006F3BC7"/>
    <w:rsid w:val="006F5620"/>
    <w:rsid w:val="007004CF"/>
    <w:rsid w:val="007011E1"/>
    <w:rsid w:val="007013A2"/>
    <w:rsid w:val="00701967"/>
    <w:rsid w:val="00701A01"/>
    <w:rsid w:val="00702278"/>
    <w:rsid w:val="00703501"/>
    <w:rsid w:val="007038B2"/>
    <w:rsid w:val="007045D6"/>
    <w:rsid w:val="00706F0E"/>
    <w:rsid w:val="007076A2"/>
    <w:rsid w:val="007101FF"/>
    <w:rsid w:val="0071065C"/>
    <w:rsid w:val="00712D84"/>
    <w:rsid w:val="00714487"/>
    <w:rsid w:val="007151EE"/>
    <w:rsid w:val="00715D2D"/>
    <w:rsid w:val="0071608F"/>
    <w:rsid w:val="00716156"/>
    <w:rsid w:val="0071653D"/>
    <w:rsid w:val="00716BDE"/>
    <w:rsid w:val="0071795D"/>
    <w:rsid w:val="0072034B"/>
    <w:rsid w:val="0072059A"/>
    <w:rsid w:val="0072182B"/>
    <w:rsid w:val="0072531F"/>
    <w:rsid w:val="00725D53"/>
    <w:rsid w:val="00726171"/>
    <w:rsid w:val="00730530"/>
    <w:rsid w:val="0073089F"/>
    <w:rsid w:val="00732A23"/>
    <w:rsid w:val="00732E2F"/>
    <w:rsid w:val="00733790"/>
    <w:rsid w:val="007338A4"/>
    <w:rsid w:val="00735AC8"/>
    <w:rsid w:val="00735C01"/>
    <w:rsid w:val="00736558"/>
    <w:rsid w:val="00737490"/>
    <w:rsid w:val="00740298"/>
    <w:rsid w:val="007403DD"/>
    <w:rsid w:val="00740544"/>
    <w:rsid w:val="00740AD9"/>
    <w:rsid w:val="00740C08"/>
    <w:rsid w:val="00740D9C"/>
    <w:rsid w:val="00740F03"/>
    <w:rsid w:val="00741AF9"/>
    <w:rsid w:val="00741EC0"/>
    <w:rsid w:val="0074219D"/>
    <w:rsid w:val="00744966"/>
    <w:rsid w:val="00744AF1"/>
    <w:rsid w:val="0074527B"/>
    <w:rsid w:val="0074581F"/>
    <w:rsid w:val="00745F51"/>
    <w:rsid w:val="007465DA"/>
    <w:rsid w:val="00746AC1"/>
    <w:rsid w:val="00746D9D"/>
    <w:rsid w:val="00747281"/>
    <w:rsid w:val="007473BD"/>
    <w:rsid w:val="00747B0A"/>
    <w:rsid w:val="00747C04"/>
    <w:rsid w:val="00750BAE"/>
    <w:rsid w:val="00750CD7"/>
    <w:rsid w:val="00750DD7"/>
    <w:rsid w:val="007515C5"/>
    <w:rsid w:val="0075171C"/>
    <w:rsid w:val="00751B12"/>
    <w:rsid w:val="00751CD9"/>
    <w:rsid w:val="00752E6D"/>
    <w:rsid w:val="00752FF8"/>
    <w:rsid w:val="00755176"/>
    <w:rsid w:val="00755487"/>
    <w:rsid w:val="0075673C"/>
    <w:rsid w:val="00757C2D"/>
    <w:rsid w:val="00757CAA"/>
    <w:rsid w:val="00760832"/>
    <w:rsid w:val="00760B70"/>
    <w:rsid w:val="00761368"/>
    <w:rsid w:val="00761A81"/>
    <w:rsid w:val="00762652"/>
    <w:rsid w:val="00762AD1"/>
    <w:rsid w:val="00762B79"/>
    <w:rsid w:val="00762D68"/>
    <w:rsid w:val="00762E21"/>
    <w:rsid w:val="00762F8F"/>
    <w:rsid w:val="007632E5"/>
    <w:rsid w:val="007638FF"/>
    <w:rsid w:val="007649AC"/>
    <w:rsid w:val="007669E9"/>
    <w:rsid w:val="00766E43"/>
    <w:rsid w:val="00767623"/>
    <w:rsid w:val="007676DF"/>
    <w:rsid w:val="00767997"/>
    <w:rsid w:val="00767E16"/>
    <w:rsid w:val="00767F46"/>
    <w:rsid w:val="007710B5"/>
    <w:rsid w:val="007722C9"/>
    <w:rsid w:val="0077429B"/>
    <w:rsid w:val="00774336"/>
    <w:rsid w:val="007744C7"/>
    <w:rsid w:val="007770CB"/>
    <w:rsid w:val="00777F56"/>
    <w:rsid w:val="0078031E"/>
    <w:rsid w:val="00780DD2"/>
    <w:rsid w:val="007817A0"/>
    <w:rsid w:val="00783EC4"/>
    <w:rsid w:val="00783F88"/>
    <w:rsid w:val="007843B6"/>
    <w:rsid w:val="007844C8"/>
    <w:rsid w:val="0078492C"/>
    <w:rsid w:val="00784B1F"/>
    <w:rsid w:val="007851B1"/>
    <w:rsid w:val="0078541C"/>
    <w:rsid w:val="00786D65"/>
    <w:rsid w:val="007877BB"/>
    <w:rsid w:val="00790B61"/>
    <w:rsid w:val="007925A9"/>
    <w:rsid w:val="00792A89"/>
    <w:rsid w:val="0079463E"/>
    <w:rsid w:val="0079602E"/>
    <w:rsid w:val="007963C0"/>
    <w:rsid w:val="007963F1"/>
    <w:rsid w:val="00796C6C"/>
    <w:rsid w:val="00796C7B"/>
    <w:rsid w:val="0079744D"/>
    <w:rsid w:val="00797BCA"/>
    <w:rsid w:val="007A0AA8"/>
    <w:rsid w:val="007A11A3"/>
    <w:rsid w:val="007A2EDB"/>
    <w:rsid w:val="007A3C6E"/>
    <w:rsid w:val="007A3F36"/>
    <w:rsid w:val="007A4117"/>
    <w:rsid w:val="007A46F9"/>
    <w:rsid w:val="007A4ECD"/>
    <w:rsid w:val="007A5076"/>
    <w:rsid w:val="007A59A3"/>
    <w:rsid w:val="007A5C23"/>
    <w:rsid w:val="007A5CC1"/>
    <w:rsid w:val="007A5DE0"/>
    <w:rsid w:val="007A64DF"/>
    <w:rsid w:val="007A6845"/>
    <w:rsid w:val="007A70C0"/>
    <w:rsid w:val="007A7747"/>
    <w:rsid w:val="007B15B3"/>
    <w:rsid w:val="007B23F2"/>
    <w:rsid w:val="007B2927"/>
    <w:rsid w:val="007B424E"/>
    <w:rsid w:val="007B4C37"/>
    <w:rsid w:val="007B509D"/>
    <w:rsid w:val="007B6EE6"/>
    <w:rsid w:val="007B6FD9"/>
    <w:rsid w:val="007C082D"/>
    <w:rsid w:val="007C10C7"/>
    <w:rsid w:val="007C1A97"/>
    <w:rsid w:val="007C20AF"/>
    <w:rsid w:val="007C28EC"/>
    <w:rsid w:val="007C30D2"/>
    <w:rsid w:val="007C313F"/>
    <w:rsid w:val="007C3E16"/>
    <w:rsid w:val="007C4A15"/>
    <w:rsid w:val="007C5B90"/>
    <w:rsid w:val="007C6965"/>
    <w:rsid w:val="007D0AD4"/>
    <w:rsid w:val="007D3CF2"/>
    <w:rsid w:val="007D59CF"/>
    <w:rsid w:val="007D5CCC"/>
    <w:rsid w:val="007D5F88"/>
    <w:rsid w:val="007D659F"/>
    <w:rsid w:val="007D6B83"/>
    <w:rsid w:val="007D78AF"/>
    <w:rsid w:val="007E14CD"/>
    <w:rsid w:val="007E25E4"/>
    <w:rsid w:val="007E2ED8"/>
    <w:rsid w:val="007E31EA"/>
    <w:rsid w:val="007E32DD"/>
    <w:rsid w:val="007E43B4"/>
    <w:rsid w:val="007E4FF1"/>
    <w:rsid w:val="007E59C6"/>
    <w:rsid w:val="007E5DD9"/>
    <w:rsid w:val="007E7BD9"/>
    <w:rsid w:val="007F0035"/>
    <w:rsid w:val="007F14BE"/>
    <w:rsid w:val="007F2294"/>
    <w:rsid w:val="007F4589"/>
    <w:rsid w:val="007F4968"/>
    <w:rsid w:val="007F547A"/>
    <w:rsid w:val="007F58E2"/>
    <w:rsid w:val="007F5D66"/>
    <w:rsid w:val="007F5EC2"/>
    <w:rsid w:val="00800C2A"/>
    <w:rsid w:val="00801162"/>
    <w:rsid w:val="00801413"/>
    <w:rsid w:val="008016DE"/>
    <w:rsid w:val="0080187A"/>
    <w:rsid w:val="00802530"/>
    <w:rsid w:val="008028FA"/>
    <w:rsid w:val="00802F3E"/>
    <w:rsid w:val="00803E54"/>
    <w:rsid w:val="00804741"/>
    <w:rsid w:val="0080478F"/>
    <w:rsid w:val="008049A7"/>
    <w:rsid w:val="008056E9"/>
    <w:rsid w:val="00806860"/>
    <w:rsid w:val="00806F2C"/>
    <w:rsid w:val="00810105"/>
    <w:rsid w:val="00811C87"/>
    <w:rsid w:val="00812EC3"/>
    <w:rsid w:val="00813BEF"/>
    <w:rsid w:val="0081577B"/>
    <w:rsid w:val="008171A6"/>
    <w:rsid w:val="00817632"/>
    <w:rsid w:val="00820198"/>
    <w:rsid w:val="00820A6E"/>
    <w:rsid w:val="0082195D"/>
    <w:rsid w:val="00821D73"/>
    <w:rsid w:val="00822056"/>
    <w:rsid w:val="00822CBF"/>
    <w:rsid w:val="00823FE6"/>
    <w:rsid w:val="008254CC"/>
    <w:rsid w:val="008264E9"/>
    <w:rsid w:val="00827338"/>
    <w:rsid w:val="00830C3E"/>
    <w:rsid w:val="00831374"/>
    <w:rsid w:val="00831957"/>
    <w:rsid w:val="00834CF0"/>
    <w:rsid w:val="00836CEA"/>
    <w:rsid w:val="008374D1"/>
    <w:rsid w:val="00837C19"/>
    <w:rsid w:val="00837D2F"/>
    <w:rsid w:val="00840FEA"/>
    <w:rsid w:val="00841F15"/>
    <w:rsid w:val="008425C0"/>
    <w:rsid w:val="00842E62"/>
    <w:rsid w:val="008443C3"/>
    <w:rsid w:val="008447EC"/>
    <w:rsid w:val="00844B92"/>
    <w:rsid w:val="00844E0A"/>
    <w:rsid w:val="00845F6C"/>
    <w:rsid w:val="00846467"/>
    <w:rsid w:val="0084683B"/>
    <w:rsid w:val="00846A10"/>
    <w:rsid w:val="00847997"/>
    <w:rsid w:val="00847A91"/>
    <w:rsid w:val="00847DCD"/>
    <w:rsid w:val="00847F25"/>
    <w:rsid w:val="00851A16"/>
    <w:rsid w:val="00852D6E"/>
    <w:rsid w:val="00852E39"/>
    <w:rsid w:val="00853049"/>
    <w:rsid w:val="0085440E"/>
    <w:rsid w:val="008546FB"/>
    <w:rsid w:val="00855E78"/>
    <w:rsid w:val="008563AF"/>
    <w:rsid w:val="00856A76"/>
    <w:rsid w:val="00856BEA"/>
    <w:rsid w:val="00857C61"/>
    <w:rsid w:val="00860E52"/>
    <w:rsid w:val="00861049"/>
    <w:rsid w:val="00861412"/>
    <w:rsid w:val="00863915"/>
    <w:rsid w:val="008644F8"/>
    <w:rsid w:val="0086482D"/>
    <w:rsid w:val="0086623F"/>
    <w:rsid w:val="00866AF2"/>
    <w:rsid w:val="00866D7B"/>
    <w:rsid w:val="00867908"/>
    <w:rsid w:val="00870713"/>
    <w:rsid w:val="0087079A"/>
    <w:rsid w:val="00870BC5"/>
    <w:rsid w:val="0087154F"/>
    <w:rsid w:val="008715FD"/>
    <w:rsid w:val="0087212B"/>
    <w:rsid w:val="00872361"/>
    <w:rsid w:val="008725E5"/>
    <w:rsid w:val="00872F3A"/>
    <w:rsid w:val="0087398F"/>
    <w:rsid w:val="008749D2"/>
    <w:rsid w:val="00876451"/>
    <w:rsid w:val="0087717E"/>
    <w:rsid w:val="008804AF"/>
    <w:rsid w:val="00880B36"/>
    <w:rsid w:val="00881CB0"/>
    <w:rsid w:val="00883235"/>
    <w:rsid w:val="00883C82"/>
    <w:rsid w:val="008844D4"/>
    <w:rsid w:val="00884C9D"/>
    <w:rsid w:val="00885D0F"/>
    <w:rsid w:val="00886A51"/>
    <w:rsid w:val="00887034"/>
    <w:rsid w:val="00887B39"/>
    <w:rsid w:val="00887C98"/>
    <w:rsid w:val="00891188"/>
    <w:rsid w:val="00891BA9"/>
    <w:rsid w:val="008922CF"/>
    <w:rsid w:val="0089394D"/>
    <w:rsid w:val="00893963"/>
    <w:rsid w:val="0089431A"/>
    <w:rsid w:val="008944FC"/>
    <w:rsid w:val="0089607E"/>
    <w:rsid w:val="0089656E"/>
    <w:rsid w:val="00896E83"/>
    <w:rsid w:val="00896EC2"/>
    <w:rsid w:val="008A02A1"/>
    <w:rsid w:val="008A0718"/>
    <w:rsid w:val="008A2217"/>
    <w:rsid w:val="008A2609"/>
    <w:rsid w:val="008A268B"/>
    <w:rsid w:val="008A3385"/>
    <w:rsid w:val="008A33E8"/>
    <w:rsid w:val="008A36E6"/>
    <w:rsid w:val="008A3AED"/>
    <w:rsid w:val="008A505F"/>
    <w:rsid w:val="008A5555"/>
    <w:rsid w:val="008A620E"/>
    <w:rsid w:val="008B072B"/>
    <w:rsid w:val="008B07DE"/>
    <w:rsid w:val="008B0DE6"/>
    <w:rsid w:val="008B2E48"/>
    <w:rsid w:val="008B32A5"/>
    <w:rsid w:val="008B379E"/>
    <w:rsid w:val="008B4E69"/>
    <w:rsid w:val="008B55C2"/>
    <w:rsid w:val="008B5650"/>
    <w:rsid w:val="008B594A"/>
    <w:rsid w:val="008B5E23"/>
    <w:rsid w:val="008B691E"/>
    <w:rsid w:val="008B786E"/>
    <w:rsid w:val="008B7F43"/>
    <w:rsid w:val="008C00DC"/>
    <w:rsid w:val="008C0562"/>
    <w:rsid w:val="008C15E3"/>
    <w:rsid w:val="008C1CA7"/>
    <w:rsid w:val="008C2407"/>
    <w:rsid w:val="008C2446"/>
    <w:rsid w:val="008C33AA"/>
    <w:rsid w:val="008C3512"/>
    <w:rsid w:val="008C3923"/>
    <w:rsid w:val="008C3F22"/>
    <w:rsid w:val="008C6EDC"/>
    <w:rsid w:val="008C7526"/>
    <w:rsid w:val="008D06D5"/>
    <w:rsid w:val="008D3A08"/>
    <w:rsid w:val="008D3B81"/>
    <w:rsid w:val="008D4198"/>
    <w:rsid w:val="008D476E"/>
    <w:rsid w:val="008D5322"/>
    <w:rsid w:val="008D58EC"/>
    <w:rsid w:val="008D5AC8"/>
    <w:rsid w:val="008D635F"/>
    <w:rsid w:val="008D6941"/>
    <w:rsid w:val="008D6B44"/>
    <w:rsid w:val="008D7082"/>
    <w:rsid w:val="008E23F7"/>
    <w:rsid w:val="008E245C"/>
    <w:rsid w:val="008E2635"/>
    <w:rsid w:val="008E34B3"/>
    <w:rsid w:val="008E4B33"/>
    <w:rsid w:val="008E4F8F"/>
    <w:rsid w:val="008E7E0A"/>
    <w:rsid w:val="008F296A"/>
    <w:rsid w:val="008F2E7C"/>
    <w:rsid w:val="008F30E3"/>
    <w:rsid w:val="008F455B"/>
    <w:rsid w:val="008F4868"/>
    <w:rsid w:val="008F55AE"/>
    <w:rsid w:val="008F5C1E"/>
    <w:rsid w:val="008F6079"/>
    <w:rsid w:val="008F658B"/>
    <w:rsid w:val="008F6D11"/>
    <w:rsid w:val="008F707C"/>
    <w:rsid w:val="009029BD"/>
    <w:rsid w:val="00902A0F"/>
    <w:rsid w:val="009038E3"/>
    <w:rsid w:val="00903AFD"/>
    <w:rsid w:val="009078D3"/>
    <w:rsid w:val="0091048A"/>
    <w:rsid w:val="009107B7"/>
    <w:rsid w:val="009113BD"/>
    <w:rsid w:val="00911F31"/>
    <w:rsid w:val="0091299A"/>
    <w:rsid w:val="009137E0"/>
    <w:rsid w:val="00914BE1"/>
    <w:rsid w:val="00916809"/>
    <w:rsid w:val="009179A3"/>
    <w:rsid w:val="00917B0E"/>
    <w:rsid w:val="009208C8"/>
    <w:rsid w:val="00922648"/>
    <w:rsid w:val="009249EC"/>
    <w:rsid w:val="009250CD"/>
    <w:rsid w:val="00925877"/>
    <w:rsid w:val="00926FA3"/>
    <w:rsid w:val="00927734"/>
    <w:rsid w:val="00930615"/>
    <w:rsid w:val="00931037"/>
    <w:rsid w:val="00931E46"/>
    <w:rsid w:val="00931FC4"/>
    <w:rsid w:val="00932FC1"/>
    <w:rsid w:val="00933161"/>
    <w:rsid w:val="0093370D"/>
    <w:rsid w:val="0093431F"/>
    <w:rsid w:val="00935287"/>
    <w:rsid w:val="0093634C"/>
    <w:rsid w:val="0093670B"/>
    <w:rsid w:val="00936B78"/>
    <w:rsid w:val="00937074"/>
    <w:rsid w:val="00940D02"/>
    <w:rsid w:val="00941B42"/>
    <w:rsid w:val="00944067"/>
    <w:rsid w:val="00944AF2"/>
    <w:rsid w:val="00944D71"/>
    <w:rsid w:val="00946A34"/>
    <w:rsid w:val="009477EB"/>
    <w:rsid w:val="009506BF"/>
    <w:rsid w:val="009509FF"/>
    <w:rsid w:val="00950D2D"/>
    <w:rsid w:val="00950F38"/>
    <w:rsid w:val="00951054"/>
    <w:rsid w:val="009515D3"/>
    <w:rsid w:val="00951EB3"/>
    <w:rsid w:val="00953B67"/>
    <w:rsid w:val="00953E6F"/>
    <w:rsid w:val="00953EDB"/>
    <w:rsid w:val="0095548C"/>
    <w:rsid w:val="00955B27"/>
    <w:rsid w:val="00955D9F"/>
    <w:rsid w:val="00956CFC"/>
    <w:rsid w:val="009600CC"/>
    <w:rsid w:val="00960276"/>
    <w:rsid w:val="00962435"/>
    <w:rsid w:val="0096252F"/>
    <w:rsid w:val="009629A6"/>
    <w:rsid w:val="00963658"/>
    <w:rsid w:val="00963A7D"/>
    <w:rsid w:val="00965DBC"/>
    <w:rsid w:val="009671AD"/>
    <w:rsid w:val="00967AD9"/>
    <w:rsid w:val="00967C25"/>
    <w:rsid w:val="00970068"/>
    <w:rsid w:val="009702C1"/>
    <w:rsid w:val="00970AEA"/>
    <w:rsid w:val="00970E79"/>
    <w:rsid w:val="009710B0"/>
    <w:rsid w:val="00971C84"/>
    <w:rsid w:val="00973673"/>
    <w:rsid w:val="00976945"/>
    <w:rsid w:val="00977141"/>
    <w:rsid w:val="00977157"/>
    <w:rsid w:val="00977BBB"/>
    <w:rsid w:val="00980C74"/>
    <w:rsid w:val="009821FB"/>
    <w:rsid w:val="00983397"/>
    <w:rsid w:val="00983BC0"/>
    <w:rsid w:val="00984274"/>
    <w:rsid w:val="009848A8"/>
    <w:rsid w:val="0098664A"/>
    <w:rsid w:val="00991A09"/>
    <w:rsid w:val="00991DAE"/>
    <w:rsid w:val="00993EE1"/>
    <w:rsid w:val="00995865"/>
    <w:rsid w:val="00995B6C"/>
    <w:rsid w:val="009A19AB"/>
    <w:rsid w:val="009A22C5"/>
    <w:rsid w:val="009A28E8"/>
    <w:rsid w:val="009A2AE6"/>
    <w:rsid w:val="009A372C"/>
    <w:rsid w:val="009A389D"/>
    <w:rsid w:val="009A3FD5"/>
    <w:rsid w:val="009A4224"/>
    <w:rsid w:val="009A5410"/>
    <w:rsid w:val="009A5BBA"/>
    <w:rsid w:val="009A5D1B"/>
    <w:rsid w:val="009A7628"/>
    <w:rsid w:val="009B047B"/>
    <w:rsid w:val="009B074F"/>
    <w:rsid w:val="009B0FD5"/>
    <w:rsid w:val="009B1AF4"/>
    <w:rsid w:val="009B2405"/>
    <w:rsid w:val="009B339C"/>
    <w:rsid w:val="009B39D8"/>
    <w:rsid w:val="009B571F"/>
    <w:rsid w:val="009B5C69"/>
    <w:rsid w:val="009B6213"/>
    <w:rsid w:val="009C0771"/>
    <w:rsid w:val="009C0F3C"/>
    <w:rsid w:val="009C1969"/>
    <w:rsid w:val="009C4CC5"/>
    <w:rsid w:val="009C4D3B"/>
    <w:rsid w:val="009C5058"/>
    <w:rsid w:val="009C514E"/>
    <w:rsid w:val="009C5C19"/>
    <w:rsid w:val="009C5E9A"/>
    <w:rsid w:val="009C62E6"/>
    <w:rsid w:val="009D0946"/>
    <w:rsid w:val="009D2BEF"/>
    <w:rsid w:val="009D4E30"/>
    <w:rsid w:val="009D4ECB"/>
    <w:rsid w:val="009D6965"/>
    <w:rsid w:val="009D7F79"/>
    <w:rsid w:val="009E15D4"/>
    <w:rsid w:val="009E2F9C"/>
    <w:rsid w:val="009E3041"/>
    <w:rsid w:val="009E4E35"/>
    <w:rsid w:val="009E64F0"/>
    <w:rsid w:val="009E6608"/>
    <w:rsid w:val="009E6C21"/>
    <w:rsid w:val="009F085C"/>
    <w:rsid w:val="009F2048"/>
    <w:rsid w:val="009F248C"/>
    <w:rsid w:val="009F35E0"/>
    <w:rsid w:val="009F3C8B"/>
    <w:rsid w:val="009F6730"/>
    <w:rsid w:val="009F691A"/>
    <w:rsid w:val="009F7356"/>
    <w:rsid w:val="00A009CB"/>
    <w:rsid w:val="00A00D66"/>
    <w:rsid w:val="00A013A5"/>
    <w:rsid w:val="00A01653"/>
    <w:rsid w:val="00A016D0"/>
    <w:rsid w:val="00A01E3D"/>
    <w:rsid w:val="00A039E1"/>
    <w:rsid w:val="00A03E26"/>
    <w:rsid w:val="00A04776"/>
    <w:rsid w:val="00A04D00"/>
    <w:rsid w:val="00A05EEB"/>
    <w:rsid w:val="00A060A7"/>
    <w:rsid w:val="00A0799F"/>
    <w:rsid w:val="00A07D62"/>
    <w:rsid w:val="00A10042"/>
    <w:rsid w:val="00A10E25"/>
    <w:rsid w:val="00A11DD9"/>
    <w:rsid w:val="00A12C7C"/>
    <w:rsid w:val="00A12E47"/>
    <w:rsid w:val="00A13352"/>
    <w:rsid w:val="00A13F17"/>
    <w:rsid w:val="00A14C88"/>
    <w:rsid w:val="00A14ECF"/>
    <w:rsid w:val="00A1596D"/>
    <w:rsid w:val="00A16F57"/>
    <w:rsid w:val="00A173D2"/>
    <w:rsid w:val="00A174ED"/>
    <w:rsid w:val="00A176FD"/>
    <w:rsid w:val="00A204B4"/>
    <w:rsid w:val="00A20D04"/>
    <w:rsid w:val="00A20EE4"/>
    <w:rsid w:val="00A20F0D"/>
    <w:rsid w:val="00A21521"/>
    <w:rsid w:val="00A21FD6"/>
    <w:rsid w:val="00A22320"/>
    <w:rsid w:val="00A2238A"/>
    <w:rsid w:val="00A225A0"/>
    <w:rsid w:val="00A225E7"/>
    <w:rsid w:val="00A230F8"/>
    <w:rsid w:val="00A23485"/>
    <w:rsid w:val="00A2350B"/>
    <w:rsid w:val="00A23CE0"/>
    <w:rsid w:val="00A25825"/>
    <w:rsid w:val="00A269FF"/>
    <w:rsid w:val="00A30292"/>
    <w:rsid w:val="00A30D09"/>
    <w:rsid w:val="00A30FB4"/>
    <w:rsid w:val="00A31A5E"/>
    <w:rsid w:val="00A32689"/>
    <w:rsid w:val="00A3271F"/>
    <w:rsid w:val="00A327B3"/>
    <w:rsid w:val="00A342E8"/>
    <w:rsid w:val="00A37154"/>
    <w:rsid w:val="00A374A9"/>
    <w:rsid w:val="00A37933"/>
    <w:rsid w:val="00A379EB"/>
    <w:rsid w:val="00A411E6"/>
    <w:rsid w:val="00A412A9"/>
    <w:rsid w:val="00A41529"/>
    <w:rsid w:val="00A41E46"/>
    <w:rsid w:val="00A41FED"/>
    <w:rsid w:val="00A4222B"/>
    <w:rsid w:val="00A425EA"/>
    <w:rsid w:val="00A42FC0"/>
    <w:rsid w:val="00A4305F"/>
    <w:rsid w:val="00A45B4C"/>
    <w:rsid w:val="00A45C6B"/>
    <w:rsid w:val="00A45D63"/>
    <w:rsid w:val="00A461A8"/>
    <w:rsid w:val="00A472A5"/>
    <w:rsid w:val="00A47762"/>
    <w:rsid w:val="00A47B7B"/>
    <w:rsid w:val="00A47C78"/>
    <w:rsid w:val="00A53869"/>
    <w:rsid w:val="00A54115"/>
    <w:rsid w:val="00A557C5"/>
    <w:rsid w:val="00A57018"/>
    <w:rsid w:val="00A60B07"/>
    <w:rsid w:val="00A619BF"/>
    <w:rsid w:val="00A623BD"/>
    <w:rsid w:val="00A62654"/>
    <w:rsid w:val="00A62A13"/>
    <w:rsid w:val="00A63241"/>
    <w:rsid w:val="00A63AFE"/>
    <w:rsid w:val="00A64EF2"/>
    <w:rsid w:val="00A656E4"/>
    <w:rsid w:val="00A6602C"/>
    <w:rsid w:val="00A66B38"/>
    <w:rsid w:val="00A66C20"/>
    <w:rsid w:val="00A674EE"/>
    <w:rsid w:val="00A717B8"/>
    <w:rsid w:val="00A7216C"/>
    <w:rsid w:val="00A7253A"/>
    <w:rsid w:val="00A73079"/>
    <w:rsid w:val="00A76FCF"/>
    <w:rsid w:val="00A77164"/>
    <w:rsid w:val="00A778EF"/>
    <w:rsid w:val="00A779FE"/>
    <w:rsid w:val="00A77E49"/>
    <w:rsid w:val="00A8013E"/>
    <w:rsid w:val="00A8013F"/>
    <w:rsid w:val="00A80165"/>
    <w:rsid w:val="00A8078A"/>
    <w:rsid w:val="00A81410"/>
    <w:rsid w:val="00A8178A"/>
    <w:rsid w:val="00A8222D"/>
    <w:rsid w:val="00A82B81"/>
    <w:rsid w:val="00A82FF7"/>
    <w:rsid w:val="00A8302B"/>
    <w:rsid w:val="00A83649"/>
    <w:rsid w:val="00A8405B"/>
    <w:rsid w:val="00A84302"/>
    <w:rsid w:val="00A84BA2"/>
    <w:rsid w:val="00A85BB6"/>
    <w:rsid w:val="00A85DE8"/>
    <w:rsid w:val="00A8604C"/>
    <w:rsid w:val="00A86324"/>
    <w:rsid w:val="00A86CA2"/>
    <w:rsid w:val="00A903F2"/>
    <w:rsid w:val="00A9082A"/>
    <w:rsid w:val="00A90C12"/>
    <w:rsid w:val="00A91C14"/>
    <w:rsid w:val="00A9340E"/>
    <w:rsid w:val="00A945D9"/>
    <w:rsid w:val="00A958D5"/>
    <w:rsid w:val="00A95E1F"/>
    <w:rsid w:val="00A9603F"/>
    <w:rsid w:val="00A967B4"/>
    <w:rsid w:val="00AA095C"/>
    <w:rsid w:val="00AA0F5A"/>
    <w:rsid w:val="00AA15D7"/>
    <w:rsid w:val="00AA2096"/>
    <w:rsid w:val="00AA34E8"/>
    <w:rsid w:val="00AA3AAF"/>
    <w:rsid w:val="00AA46C9"/>
    <w:rsid w:val="00AA5207"/>
    <w:rsid w:val="00AA5639"/>
    <w:rsid w:val="00AA5986"/>
    <w:rsid w:val="00AA5B2E"/>
    <w:rsid w:val="00AA624C"/>
    <w:rsid w:val="00AA70D9"/>
    <w:rsid w:val="00AB10B3"/>
    <w:rsid w:val="00AB255C"/>
    <w:rsid w:val="00AB3696"/>
    <w:rsid w:val="00AB4629"/>
    <w:rsid w:val="00AB47D4"/>
    <w:rsid w:val="00AB7936"/>
    <w:rsid w:val="00AC048B"/>
    <w:rsid w:val="00AC0CCB"/>
    <w:rsid w:val="00AC11F6"/>
    <w:rsid w:val="00AC15B8"/>
    <w:rsid w:val="00AC1789"/>
    <w:rsid w:val="00AC1D3D"/>
    <w:rsid w:val="00AC1E9C"/>
    <w:rsid w:val="00AC34EA"/>
    <w:rsid w:val="00AC3B73"/>
    <w:rsid w:val="00AC3BC2"/>
    <w:rsid w:val="00AC3C6E"/>
    <w:rsid w:val="00AC40AF"/>
    <w:rsid w:val="00AC5B2F"/>
    <w:rsid w:val="00AC63E8"/>
    <w:rsid w:val="00AC7410"/>
    <w:rsid w:val="00AD0401"/>
    <w:rsid w:val="00AD080A"/>
    <w:rsid w:val="00AD126B"/>
    <w:rsid w:val="00AD1A07"/>
    <w:rsid w:val="00AD2FD1"/>
    <w:rsid w:val="00AD3576"/>
    <w:rsid w:val="00AD3798"/>
    <w:rsid w:val="00AD5922"/>
    <w:rsid w:val="00AD5AD6"/>
    <w:rsid w:val="00AD5EDA"/>
    <w:rsid w:val="00AD65CE"/>
    <w:rsid w:val="00AD7059"/>
    <w:rsid w:val="00AE1E67"/>
    <w:rsid w:val="00AE3834"/>
    <w:rsid w:val="00AE54AC"/>
    <w:rsid w:val="00AE6263"/>
    <w:rsid w:val="00AE75B2"/>
    <w:rsid w:val="00AF0F28"/>
    <w:rsid w:val="00AF147A"/>
    <w:rsid w:val="00AF1C4D"/>
    <w:rsid w:val="00AF1D75"/>
    <w:rsid w:val="00AF25E8"/>
    <w:rsid w:val="00AF4281"/>
    <w:rsid w:val="00AF4466"/>
    <w:rsid w:val="00AF5B38"/>
    <w:rsid w:val="00AF64DC"/>
    <w:rsid w:val="00AF6F9D"/>
    <w:rsid w:val="00AF72E7"/>
    <w:rsid w:val="00AF789B"/>
    <w:rsid w:val="00B00F41"/>
    <w:rsid w:val="00B016C8"/>
    <w:rsid w:val="00B017A4"/>
    <w:rsid w:val="00B01F07"/>
    <w:rsid w:val="00B02244"/>
    <w:rsid w:val="00B02323"/>
    <w:rsid w:val="00B031BC"/>
    <w:rsid w:val="00B04F44"/>
    <w:rsid w:val="00B05320"/>
    <w:rsid w:val="00B0646E"/>
    <w:rsid w:val="00B06488"/>
    <w:rsid w:val="00B0662C"/>
    <w:rsid w:val="00B06B8D"/>
    <w:rsid w:val="00B06BD9"/>
    <w:rsid w:val="00B06F1C"/>
    <w:rsid w:val="00B114AC"/>
    <w:rsid w:val="00B1209C"/>
    <w:rsid w:val="00B12147"/>
    <w:rsid w:val="00B12A54"/>
    <w:rsid w:val="00B12E29"/>
    <w:rsid w:val="00B1428A"/>
    <w:rsid w:val="00B144D4"/>
    <w:rsid w:val="00B14DF0"/>
    <w:rsid w:val="00B1640B"/>
    <w:rsid w:val="00B169ED"/>
    <w:rsid w:val="00B20FFA"/>
    <w:rsid w:val="00B21F39"/>
    <w:rsid w:val="00B22ADA"/>
    <w:rsid w:val="00B23635"/>
    <w:rsid w:val="00B236DF"/>
    <w:rsid w:val="00B249D5"/>
    <w:rsid w:val="00B25CC0"/>
    <w:rsid w:val="00B26080"/>
    <w:rsid w:val="00B26A35"/>
    <w:rsid w:val="00B27B96"/>
    <w:rsid w:val="00B30055"/>
    <w:rsid w:val="00B3263F"/>
    <w:rsid w:val="00B32723"/>
    <w:rsid w:val="00B32A39"/>
    <w:rsid w:val="00B334EF"/>
    <w:rsid w:val="00B33A41"/>
    <w:rsid w:val="00B33CFB"/>
    <w:rsid w:val="00B34868"/>
    <w:rsid w:val="00B351FE"/>
    <w:rsid w:val="00B35951"/>
    <w:rsid w:val="00B36384"/>
    <w:rsid w:val="00B37497"/>
    <w:rsid w:val="00B377E4"/>
    <w:rsid w:val="00B37BBF"/>
    <w:rsid w:val="00B40323"/>
    <w:rsid w:val="00B40F2B"/>
    <w:rsid w:val="00B434DB"/>
    <w:rsid w:val="00B4382F"/>
    <w:rsid w:val="00B43E66"/>
    <w:rsid w:val="00B44204"/>
    <w:rsid w:val="00B44237"/>
    <w:rsid w:val="00B44C34"/>
    <w:rsid w:val="00B44E26"/>
    <w:rsid w:val="00B457DA"/>
    <w:rsid w:val="00B45A9D"/>
    <w:rsid w:val="00B45BE9"/>
    <w:rsid w:val="00B45F49"/>
    <w:rsid w:val="00B4643A"/>
    <w:rsid w:val="00B46862"/>
    <w:rsid w:val="00B46F23"/>
    <w:rsid w:val="00B501CB"/>
    <w:rsid w:val="00B5033D"/>
    <w:rsid w:val="00B50381"/>
    <w:rsid w:val="00B50DA7"/>
    <w:rsid w:val="00B5124F"/>
    <w:rsid w:val="00B519A1"/>
    <w:rsid w:val="00B51A8A"/>
    <w:rsid w:val="00B51E0A"/>
    <w:rsid w:val="00B51E66"/>
    <w:rsid w:val="00B51FDD"/>
    <w:rsid w:val="00B522FC"/>
    <w:rsid w:val="00B52389"/>
    <w:rsid w:val="00B52414"/>
    <w:rsid w:val="00B52CC1"/>
    <w:rsid w:val="00B53212"/>
    <w:rsid w:val="00B53C60"/>
    <w:rsid w:val="00B54470"/>
    <w:rsid w:val="00B548EF"/>
    <w:rsid w:val="00B55346"/>
    <w:rsid w:val="00B609B1"/>
    <w:rsid w:val="00B6365D"/>
    <w:rsid w:val="00B63878"/>
    <w:rsid w:val="00B641BE"/>
    <w:rsid w:val="00B642E0"/>
    <w:rsid w:val="00B64755"/>
    <w:rsid w:val="00B66B62"/>
    <w:rsid w:val="00B677FD"/>
    <w:rsid w:val="00B7084B"/>
    <w:rsid w:val="00B70FD2"/>
    <w:rsid w:val="00B713D2"/>
    <w:rsid w:val="00B71623"/>
    <w:rsid w:val="00B725B6"/>
    <w:rsid w:val="00B732A1"/>
    <w:rsid w:val="00B73B3B"/>
    <w:rsid w:val="00B74681"/>
    <w:rsid w:val="00B749A4"/>
    <w:rsid w:val="00B74A6C"/>
    <w:rsid w:val="00B7753B"/>
    <w:rsid w:val="00B801FA"/>
    <w:rsid w:val="00B820C5"/>
    <w:rsid w:val="00B825C4"/>
    <w:rsid w:val="00B82E93"/>
    <w:rsid w:val="00B840EF"/>
    <w:rsid w:val="00B842E4"/>
    <w:rsid w:val="00B84354"/>
    <w:rsid w:val="00B85259"/>
    <w:rsid w:val="00B85818"/>
    <w:rsid w:val="00B86CE5"/>
    <w:rsid w:val="00B919A5"/>
    <w:rsid w:val="00B93225"/>
    <w:rsid w:val="00B93E1F"/>
    <w:rsid w:val="00B93EE7"/>
    <w:rsid w:val="00B93F1A"/>
    <w:rsid w:val="00B94026"/>
    <w:rsid w:val="00B9456E"/>
    <w:rsid w:val="00B9457D"/>
    <w:rsid w:val="00B953AC"/>
    <w:rsid w:val="00B954CC"/>
    <w:rsid w:val="00B95E95"/>
    <w:rsid w:val="00B9730A"/>
    <w:rsid w:val="00B973CA"/>
    <w:rsid w:val="00BA0407"/>
    <w:rsid w:val="00BA05A6"/>
    <w:rsid w:val="00BA0AA8"/>
    <w:rsid w:val="00BA147B"/>
    <w:rsid w:val="00BA1674"/>
    <w:rsid w:val="00BA1841"/>
    <w:rsid w:val="00BA2B27"/>
    <w:rsid w:val="00BA2EF4"/>
    <w:rsid w:val="00BA56A1"/>
    <w:rsid w:val="00BA5C87"/>
    <w:rsid w:val="00BA5CBC"/>
    <w:rsid w:val="00BA60BD"/>
    <w:rsid w:val="00BA6B1B"/>
    <w:rsid w:val="00BA6CE6"/>
    <w:rsid w:val="00BA718D"/>
    <w:rsid w:val="00BA72BC"/>
    <w:rsid w:val="00BA7ED1"/>
    <w:rsid w:val="00BB1879"/>
    <w:rsid w:val="00BB24D5"/>
    <w:rsid w:val="00BB2E63"/>
    <w:rsid w:val="00BB3435"/>
    <w:rsid w:val="00BB4F0E"/>
    <w:rsid w:val="00BB5135"/>
    <w:rsid w:val="00BB5970"/>
    <w:rsid w:val="00BC0D5F"/>
    <w:rsid w:val="00BC1A0F"/>
    <w:rsid w:val="00BC1F74"/>
    <w:rsid w:val="00BC1F92"/>
    <w:rsid w:val="00BC1FA8"/>
    <w:rsid w:val="00BC2075"/>
    <w:rsid w:val="00BC3273"/>
    <w:rsid w:val="00BC34BF"/>
    <w:rsid w:val="00BC364B"/>
    <w:rsid w:val="00BC510B"/>
    <w:rsid w:val="00BC5127"/>
    <w:rsid w:val="00BC56F2"/>
    <w:rsid w:val="00BC5F73"/>
    <w:rsid w:val="00BC61EC"/>
    <w:rsid w:val="00BC651B"/>
    <w:rsid w:val="00BC6D80"/>
    <w:rsid w:val="00BC780C"/>
    <w:rsid w:val="00BC7A14"/>
    <w:rsid w:val="00BD012C"/>
    <w:rsid w:val="00BD0AB9"/>
    <w:rsid w:val="00BD12EA"/>
    <w:rsid w:val="00BD1455"/>
    <w:rsid w:val="00BD1996"/>
    <w:rsid w:val="00BD1F22"/>
    <w:rsid w:val="00BD3BA0"/>
    <w:rsid w:val="00BD4138"/>
    <w:rsid w:val="00BD6347"/>
    <w:rsid w:val="00BD7EFA"/>
    <w:rsid w:val="00BE039C"/>
    <w:rsid w:val="00BE0554"/>
    <w:rsid w:val="00BE07A3"/>
    <w:rsid w:val="00BE2E9B"/>
    <w:rsid w:val="00BE46C1"/>
    <w:rsid w:val="00BE543D"/>
    <w:rsid w:val="00BE5D90"/>
    <w:rsid w:val="00BF06D7"/>
    <w:rsid w:val="00BF06FD"/>
    <w:rsid w:val="00BF15E6"/>
    <w:rsid w:val="00BF3405"/>
    <w:rsid w:val="00BF5453"/>
    <w:rsid w:val="00BF5572"/>
    <w:rsid w:val="00BF5A9D"/>
    <w:rsid w:val="00BF600A"/>
    <w:rsid w:val="00BF6021"/>
    <w:rsid w:val="00BF70E1"/>
    <w:rsid w:val="00BF734F"/>
    <w:rsid w:val="00C01155"/>
    <w:rsid w:val="00C0137C"/>
    <w:rsid w:val="00C015E4"/>
    <w:rsid w:val="00C023B1"/>
    <w:rsid w:val="00C02E7C"/>
    <w:rsid w:val="00C0329A"/>
    <w:rsid w:val="00C041B4"/>
    <w:rsid w:val="00C0533B"/>
    <w:rsid w:val="00C0545D"/>
    <w:rsid w:val="00C057A5"/>
    <w:rsid w:val="00C06961"/>
    <w:rsid w:val="00C06CDE"/>
    <w:rsid w:val="00C070E0"/>
    <w:rsid w:val="00C07903"/>
    <w:rsid w:val="00C07F1D"/>
    <w:rsid w:val="00C10231"/>
    <w:rsid w:val="00C1044B"/>
    <w:rsid w:val="00C10B9E"/>
    <w:rsid w:val="00C112F0"/>
    <w:rsid w:val="00C114C1"/>
    <w:rsid w:val="00C136CF"/>
    <w:rsid w:val="00C13CBB"/>
    <w:rsid w:val="00C14158"/>
    <w:rsid w:val="00C15AA7"/>
    <w:rsid w:val="00C15E3F"/>
    <w:rsid w:val="00C17AEA"/>
    <w:rsid w:val="00C17EF7"/>
    <w:rsid w:val="00C200F1"/>
    <w:rsid w:val="00C21E94"/>
    <w:rsid w:val="00C22706"/>
    <w:rsid w:val="00C23260"/>
    <w:rsid w:val="00C23305"/>
    <w:rsid w:val="00C24296"/>
    <w:rsid w:val="00C245AC"/>
    <w:rsid w:val="00C25226"/>
    <w:rsid w:val="00C25BA8"/>
    <w:rsid w:val="00C25CE0"/>
    <w:rsid w:val="00C2675F"/>
    <w:rsid w:val="00C30F5F"/>
    <w:rsid w:val="00C31704"/>
    <w:rsid w:val="00C33384"/>
    <w:rsid w:val="00C34533"/>
    <w:rsid w:val="00C35613"/>
    <w:rsid w:val="00C367E2"/>
    <w:rsid w:val="00C36EB5"/>
    <w:rsid w:val="00C37CCE"/>
    <w:rsid w:val="00C37E58"/>
    <w:rsid w:val="00C40E36"/>
    <w:rsid w:val="00C4107C"/>
    <w:rsid w:val="00C41639"/>
    <w:rsid w:val="00C4311B"/>
    <w:rsid w:val="00C43F6D"/>
    <w:rsid w:val="00C4426E"/>
    <w:rsid w:val="00C45676"/>
    <w:rsid w:val="00C473BD"/>
    <w:rsid w:val="00C47611"/>
    <w:rsid w:val="00C47AC4"/>
    <w:rsid w:val="00C47B23"/>
    <w:rsid w:val="00C50BD8"/>
    <w:rsid w:val="00C519ED"/>
    <w:rsid w:val="00C5206D"/>
    <w:rsid w:val="00C52BF5"/>
    <w:rsid w:val="00C53885"/>
    <w:rsid w:val="00C54D0D"/>
    <w:rsid w:val="00C562E1"/>
    <w:rsid w:val="00C5695C"/>
    <w:rsid w:val="00C56A0A"/>
    <w:rsid w:val="00C61B64"/>
    <w:rsid w:val="00C63307"/>
    <w:rsid w:val="00C657A2"/>
    <w:rsid w:val="00C661EA"/>
    <w:rsid w:val="00C66596"/>
    <w:rsid w:val="00C6687C"/>
    <w:rsid w:val="00C66892"/>
    <w:rsid w:val="00C6754B"/>
    <w:rsid w:val="00C6755D"/>
    <w:rsid w:val="00C6760C"/>
    <w:rsid w:val="00C676F2"/>
    <w:rsid w:val="00C67896"/>
    <w:rsid w:val="00C67B98"/>
    <w:rsid w:val="00C67BE0"/>
    <w:rsid w:val="00C70388"/>
    <w:rsid w:val="00C7093A"/>
    <w:rsid w:val="00C70A89"/>
    <w:rsid w:val="00C70F42"/>
    <w:rsid w:val="00C71021"/>
    <w:rsid w:val="00C71724"/>
    <w:rsid w:val="00C71ACE"/>
    <w:rsid w:val="00C71C8D"/>
    <w:rsid w:val="00C722DA"/>
    <w:rsid w:val="00C73600"/>
    <w:rsid w:val="00C73887"/>
    <w:rsid w:val="00C741FB"/>
    <w:rsid w:val="00C74F7F"/>
    <w:rsid w:val="00C763A7"/>
    <w:rsid w:val="00C765EF"/>
    <w:rsid w:val="00C76C83"/>
    <w:rsid w:val="00C7756D"/>
    <w:rsid w:val="00C80C3A"/>
    <w:rsid w:val="00C81F67"/>
    <w:rsid w:val="00C83780"/>
    <w:rsid w:val="00C8419C"/>
    <w:rsid w:val="00C84D75"/>
    <w:rsid w:val="00C85343"/>
    <w:rsid w:val="00C85CBD"/>
    <w:rsid w:val="00C86C7E"/>
    <w:rsid w:val="00C86CA2"/>
    <w:rsid w:val="00C8738E"/>
    <w:rsid w:val="00C87ED1"/>
    <w:rsid w:val="00C904D9"/>
    <w:rsid w:val="00C90D12"/>
    <w:rsid w:val="00C91E07"/>
    <w:rsid w:val="00C93299"/>
    <w:rsid w:val="00C93924"/>
    <w:rsid w:val="00C93956"/>
    <w:rsid w:val="00C949DE"/>
    <w:rsid w:val="00C94DBD"/>
    <w:rsid w:val="00C95180"/>
    <w:rsid w:val="00C9612F"/>
    <w:rsid w:val="00C966CF"/>
    <w:rsid w:val="00C9776B"/>
    <w:rsid w:val="00CA19D4"/>
    <w:rsid w:val="00CA2263"/>
    <w:rsid w:val="00CA2922"/>
    <w:rsid w:val="00CA2AAC"/>
    <w:rsid w:val="00CA302B"/>
    <w:rsid w:val="00CA4269"/>
    <w:rsid w:val="00CA4936"/>
    <w:rsid w:val="00CA4BE8"/>
    <w:rsid w:val="00CA50BA"/>
    <w:rsid w:val="00CA60B6"/>
    <w:rsid w:val="00CA6152"/>
    <w:rsid w:val="00CA6F48"/>
    <w:rsid w:val="00CA72C0"/>
    <w:rsid w:val="00CA7A81"/>
    <w:rsid w:val="00CA7CB4"/>
    <w:rsid w:val="00CB02E0"/>
    <w:rsid w:val="00CB0DD3"/>
    <w:rsid w:val="00CB0E02"/>
    <w:rsid w:val="00CB1024"/>
    <w:rsid w:val="00CB1257"/>
    <w:rsid w:val="00CB1315"/>
    <w:rsid w:val="00CB1426"/>
    <w:rsid w:val="00CB16A1"/>
    <w:rsid w:val="00CB1DD6"/>
    <w:rsid w:val="00CB4542"/>
    <w:rsid w:val="00CB48E6"/>
    <w:rsid w:val="00CB49B9"/>
    <w:rsid w:val="00CB76CF"/>
    <w:rsid w:val="00CB7E6E"/>
    <w:rsid w:val="00CB7FE1"/>
    <w:rsid w:val="00CC01AC"/>
    <w:rsid w:val="00CC07F4"/>
    <w:rsid w:val="00CC0BA4"/>
    <w:rsid w:val="00CC140C"/>
    <w:rsid w:val="00CC3985"/>
    <w:rsid w:val="00CC437F"/>
    <w:rsid w:val="00CC5108"/>
    <w:rsid w:val="00CC5E91"/>
    <w:rsid w:val="00CC635E"/>
    <w:rsid w:val="00CC6B77"/>
    <w:rsid w:val="00CC7025"/>
    <w:rsid w:val="00CC7127"/>
    <w:rsid w:val="00CD0966"/>
    <w:rsid w:val="00CD0B29"/>
    <w:rsid w:val="00CD0DF0"/>
    <w:rsid w:val="00CD398D"/>
    <w:rsid w:val="00CD4572"/>
    <w:rsid w:val="00CD4A8A"/>
    <w:rsid w:val="00CD7EB7"/>
    <w:rsid w:val="00CE034F"/>
    <w:rsid w:val="00CE1FEC"/>
    <w:rsid w:val="00CE23CF"/>
    <w:rsid w:val="00CE2782"/>
    <w:rsid w:val="00CE2CBB"/>
    <w:rsid w:val="00CE35D0"/>
    <w:rsid w:val="00CE37BD"/>
    <w:rsid w:val="00CE3D9D"/>
    <w:rsid w:val="00CE493F"/>
    <w:rsid w:val="00CE4CA8"/>
    <w:rsid w:val="00CE7996"/>
    <w:rsid w:val="00CF0938"/>
    <w:rsid w:val="00CF29D9"/>
    <w:rsid w:val="00CF3A44"/>
    <w:rsid w:val="00CF4ED2"/>
    <w:rsid w:val="00CF5540"/>
    <w:rsid w:val="00CF57B3"/>
    <w:rsid w:val="00CF5B78"/>
    <w:rsid w:val="00CF6230"/>
    <w:rsid w:val="00CF6C32"/>
    <w:rsid w:val="00CF6DD1"/>
    <w:rsid w:val="00CF7916"/>
    <w:rsid w:val="00D00CC7"/>
    <w:rsid w:val="00D0268A"/>
    <w:rsid w:val="00D02834"/>
    <w:rsid w:val="00D02F52"/>
    <w:rsid w:val="00D043F5"/>
    <w:rsid w:val="00D0444C"/>
    <w:rsid w:val="00D0467E"/>
    <w:rsid w:val="00D0493B"/>
    <w:rsid w:val="00D055C6"/>
    <w:rsid w:val="00D05A5A"/>
    <w:rsid w:val="00D06516"/>
    <w:rsid w:val="00D06C14"/>
    <w:rsid w:val="00D06C9A"/>
    <w:rsid w:val="00D06D80"/>
    <w:rsid w:val="00D06EC3"/>
    <w:rsid w:val="00D07517"/>
    <w:rsid w:val="00D12158"/>
    <w:rsid w:val="00D12A60"/>
    <w:rsid w:val="00D1369D"/>
    <w:rsid w:val="00D15821"/>
    <w:rsid w:val="00D15A78"/>
    <w:rsid w:val="00D162A1"/>
    <w:rsid w:val="00D16F47"/>
    <w:rsid w:val="00D21613"/>
    <w:rsid w:val="00D21FDB"/>
    <w:rsid w:val="00D2230F"/>
    <w:rsid w:val="00D227F2"/>
    <w:rsid w:val="00D22EC9"/>
    <w:rsid w:val="00D236EF"/>
    <w:rsid w:val="00D238FA"/>
    <w:rsid w:val="00D239EC"/>
    <w:rsid w:val="00D24C18"/>
    <w:rsid w:val="00D25058"/>
    <w:rsid w:val="00D2693F"/>
    <w:rsid w:val="00D305C9"/>
    <w:rsid w:val="00D30727"/>
    <w:rsid w:val="00D308DE"/>
    <w:rsid w:val="00D31049"/>
    <w:rsid w:val="00D3118F"/>
    <w:rsid w:val="00D31E43"/>
    <w:rsid w:val="00D31F54"/>
    <w:rsid w:val="00D32BF5"/>
    <w:rsid w:val="00D32C5D"/>
    <w:rsid w:val="00D334F2"/>
    <w:rsid w:val="00D3439C"/>
    <w:rsid w:val="00D348EA"/>
    <w:rsid w:val="00D3522B"/>
    <w:rsid w:val="00D3534C"/>
    <w:rsid w:val="00D353DA"/>
    <w:rsid w:val="00D35F37"/>
    <w:rsid w:val="00D35FE6"/>
    <w:rsid w:val="00D363B5"/>
    <w:rsid w:val="00D36426"/>
    <w:rsid w:val="00D36FEA"/>
    <w:rsid w:val="00D37B80"/>
    <w:rsid w:val="00D37C7D"/>
    <w:rsid w:val="00D409F9"/>
    <w:rsid w:val="00D40D25"/>
    <w:rsid w:val="00D4141C"/>
    <w:rsid w:val="00D41F3D"/>
    <w:rsid w:val="00D42541"/>
    <w:rsid w:val="00D43616"/>
    <w:rsid w:val="00D44B6C"/>
    <w:rsid w:val="00D45CCA"/>
    <w:rsid w:val="00D4656E"/>
    <w:rsid w:val="00D47D7C"/>
    <w:rsid w:val="00D5045E"/>
    <w:rsid w:val="00D5067A"/>
    <w:rsid w:val="00D50F14"/>
    <w:rsid w:val="00D52B5E"/>
    <w:rsid w:val="00D5392A"/>
    <w:rsid w:val="00D53BE8"/>
    <w:rsid w:val="00D556D5"/>
    <w:rsid w:val="00D56409"/>
    <w:rsid w:val="00D56B45"/>
    <w:rsid w:val="00D57C21"/>
    <w:rsid w:val="00D6002F"/>
    <w:rsid w:val="00D6089D"/>
    <w:rsid w:val="00D6183A"/>
    <w:rsid w:val="00D6272B"/>
    <w:rsid w:val="00D62760"/>
    <w:rsid w:val="00D636E4"/>
    <w:rsid w:val="00D64B31"/>
    <w:rsid w:val="00D64BAB"/>
    <w:rsid w:val="00D650F6"/>
    <w:rsid w:val="00D665F5"/>
    <w:rsid w:val="00D66920"/>
    <w:rsid w:val="00D66B64"/>
    <w:rsid w:val="00D7132F"/>
    <w:rsid w:val="00D713DA"/>
    <w:rsid w:val="00D71915"/>
    <w:rsid w:val="00D721A6"/>
    <w:rsid w:val="00D7288F"/>
    <w:rsid w:val="00D72A6A"/>
    <w:rsid w:val="00D72CA1"/>
    <w:rsid w:val="00D73B87"/>
    <w:rsid w:val="00D73F42"/>
    <w:rsid w:val="00D74CA4"/>
    <w:rsid w:val="00D74EDC"/>
    <w:rsid w:val="00D7533B"/>
    <w:rsid w:val="00D76D5A"/>
    <w:rsid w:val="00D778F3"/>
    <w:rsid w:val="00D77E26"/>
    <w:rsid w:val="00D80602"/>
    <w:rsid w:val="00D809A5"/>
    <w:rsid w:val="00D8143B"/>
    <w:rsid w:val="00D81770"/>
    <w:rsid w:val="00D81771"/>
    <w:rsid w:val="00D83EE2"/>
    <w:rsid w:val="00D85698"/>
    <w:rsid w:val="00D86BD5"/>
    <w:rsid w:val="00D87725"/>
    <w:rsid w:val="00D877E8"/>
    <w:rsid w:val="00D9073B"/>
    <w:rsid w:val="00D933F8"/>
    <w:rsid w:val="00D93655"/>
    <w:rsid w:val="00D96499"/>
    <w:rsid w:val="00D964A8"/>
    <w:rsid w:val="00D9720A"/>
    <w:rsid w:val="00DA0DCA"/>
    <w:rsid w:val="00DA1A56"/>
    <w:rsid w:val="00DA508C"/>
    <w:rsid w:val="00DA6161"/>
    <w:rsid w:val="00DA7146"/>
    <w:rsid w:val="00DA714A"/>
    <w:rsid w:val="00DA72B2"/>
    <w:rsid w:val="00DA7319"/>
    <w:rsid w:val="00DA748E"/>
    <w:rsid w:val="00DA7695"/>
    <w:rsid w:val="00DA779F"/>
    <w:rsid w:val="00DA7FBC"/>
    <w:rsid w:val="00DB0497"/>
    <w:rsid w:val="00DB0A19"/>
    <w:rsid w:val="00DB0CE1"/>
    <w:rsid w:val="00DB2426"/>
    <w:rsid w:val="00DB41ED"/>
    <w:rsid w:val="00DB435A"/>
    <w:rsid w:val="00DB5F29"/>
    <w:rsid w:val="00DB6E70"/>
    <w:rsid w:val="00DB72A0"/>
    <w:rsid w:val="00DB7997"/>
    <w:rsid w:val="00DB7BDC"/>
    <w:rsid w:val="00DC09D1"/>
    <w:rsid w:val="00DC1886"/>
    <w:rsid w:val="00DC21D4"/>
    <w:rsid w:val="00DC234D"/>
    <w:rsid w:val="00DC3070"/>
    <w:rsid w:val="00DC4A49"/>
    <w:rsid w:val="00DC5503"/>
    <w:rsid w:val="00DC55CB"/>
    <w:rsid w:val="00DC6340"/>
    <w:rsid w:val="00DD0900"/>
    <w:rsid w:val="00DD2A3D"/>
    <w:rsid w:val="00DD4361"/>
    <w:rsid w:val="00DD4B0C"/>
    <w:rsid w:val="00DD4E78"/>
    <w:rsid w:val="00DD789E"/>
    <w:rsid w:val="00DE050B"/>
    <w:rsid w:val="00DE0A9D"/>
    <w:rsid w:val="00DE109A"/>
    <w:rsid w:val="00DE1D09"/>
    <w:rsid w:val="00DE23F0"/>
    <w:rsid w:val="00DE36AF"/>
    <w:rsid w:val="00DE376A"/>
    <w:rsid w:val="00DE389F"/>
    <w:rsid w:val="00DE3D2E"/>
    <w:rsid w:val="00DE5081"/>
    <w:rsid w:val="00DE5142"/>
    <w:rsid w:val="00DE51D8"/>
    <w:rsid w:val="00DE51E4"/>
    <w:rsid w:val="00DE534B"/>
    <w:rsid w:val="00DE57CD"/>
    <w:rsid w:val="00DE5C2D"/>
    <w:rsid w:val="00DE64E3"/>
    <w:rsid w:val="00DE75AC"/>
    <w:rsid w:val="00DE7C90"/>
    <w:rsid w:val="00DF1574"/>
    <w:rsid w:val="00DF1D70"/>
    <w:rsid w:val="00DF1E21"/>
    <w:rsid w:val="00DF3389"/>
    <w:rsid w:val="00DF58F7"/>
    <w:rsid w:val="00E0058A"/>
    <w:rsid w:val="00E00945"/>
    <w:rsid w:val="00E00F00"/>
    <w:rsid w:val="00E01576"/>
    <w:rsid w:val="00E03053"/>
    <w:rsid w:val="00E03637"/>
    <w:rsid w:val="00E03DEE"/>
    <w:rsid w:val="00E047D5"/>
    <w:rsid w:val="00E05C1A"/>
    <w:rsid w:val="00E05FE1"/>
    <w:rsid w:val="00E06015"/>
    <w:rsid w:val="00E06EEF"/>
    <w:rsid w:val="00E0798F"/>
    <w:rsid w:val="00E10118"/>
    <w:rsid w:val="00E10E8F"/>
    <w:rsid w:val="00E12360"/>
    <w:rsid w:val="00E1278B"/>
    <w:rsid w:val="00E135B9"/>
    <w:rsid w:val="00E165D1"/>
    <w:rsid w:val="00E17507"/>
    <w:rsid w:val="00E20195"/>
    <w:rsid w:val="00E21C41"/>
    <w:rsid w:val="00E21D47"/>
    <w:rsid w:val="00E21FA6"/>
    <w:rsid w:val="00E22B40"/>
    <w:rsid w:val="00E22CAE"/>
    <w:rsid w:val="00E22F33"/>
    <w:rsid w:val="00E23017"/>
    <w:rsid w:val="00E2332E"/>
    <w:rsid w:val="00E236A6"/>
    <w:rsid w:val="00E23824"/>
    <w:rsid w:val="00E23FEA"/>
    <w:rsid w:val="00E244FD"/>
    <w:rsid w:val="00E25FE5"/>
    <w:rsid w:val="00E26256"/>
    <w:rsid w:val="00E26F7A"/>
    <w:rsid w:val="00E27414"/>
    <w:rsid w:val="00E30215"/>
    <w:rsid w:val="00E306F2"/>
    <w:rsid w:val="00E30C7D"/>
    <w:rsid w:val="00E30CC0"/>
    <w:rsid w:val="00E30F12"/>
    <w:rsid w:val="00E31BD0"/>
    <w:rsid w:val="00E33057"/>
    <w:rsid w:val="00E33549"/>
    <w:rsid w:val="00E335F5"/>
    <w:rsid w:val="00E34219"/>
    <w:rsid w:val="00E342DE"/>
    <w:rsid w:val="00E35E7B"/>
    <w:rsid w:val="00E360BB"/>
    <w:rsid w:val="00E36ACE"/>
    <w:rsid w:val="00E3721F"/>
    <w:rsid w:val="00E40870"/>
    <w:rsid w:val="00E414BE"/>
    <w:rsid w:val="00E424A4"/>
    <w:rsid w:val="00E42E4B"/>
    <w:rsid w:val="00E442B9"/>
    <w:rsid w:val="00E44741"/>
    <w:rsid w:val="00E44AFB"/>
    <w:rsid w:val="00E44B0E"/>
    <w:rsid w:val="00E46A84"/>
    <w:rsid w:val="00E46DB3"/>
    <w:rsid w:val="00E46FA0"/>
    <w:rsid w:val="00E47A51"/>
    <w:rsid w:val="00E50A6D"/>
    <w:rsid w:val="00E52462"/>
    <w:rsid w:val="00E52708"/>
    <w:rsid w:val="00E539D0"/>
    <w:rsid w:val="00E53A43"/>
    <w:rsid w:val="00E53E45"/>
    <w:rsid w:val="00E5596B"/>
    <w:rsid w:val="00E56992"/>
    <w:rsid w:val="00E56C3B"/>
    <w:rsid w:val="00E57046"/>
    <w:rsid w:val="00E60B08"/>
    <w:rsid w:val="00E61775"/>
    <w:rsid w:val="00E63C58"/>
    <w:rsid w:val="00E65393"/>
    <w:rsid w:val="00E6638C"/>
    <w:rsid w:val="00E66A2A"/>
    <w:rsid w:val="00E66FF9"/>
    <w:rsid w:val="00E67648"/>
    <w:rsid w:val="00E70375"/>
    <w:rsid w:val="00E709F4"/>
    <w:rsid w:val="00E70C33"/>
    <w:rsid w:val="00E715C5"/>
    <w:rsid w:val="00E71E4D"/>
    <w:rsid w:val="00E722A3"/>
    <w:rsid w:val="00E724A4"/>
    <w:rsid w:val="00E72887"/>
    <w:rsid w:val="00E73165"/>
    <w:rsid w:val="00E73C4B"/>
    <w:rsid w:val="00E76759"/>
    <w:rsid w:val="00E76803"/>
    <w:rsid w:val="00E773BF"/>
    <w:rsid w:val="00E77615"/>
    <w:rsid w:val="00E812E4"/>
    <w:rsid w:val="00E830D4"/>
    <w:rsid w:val="00E83361"/>
    <w:rsid w:val="00E85CA9"/>
    <w:rsid w:val="00E8765A"/>
    <w:rsid w:val="00E902ED"/>
    <w:rsid w:val="00E9181D"/>
    <w:rsid w:val="00E934D6"/>
    <w:rsid w:val="00E93FF5"/>
    <w:rsid w:val="00E948F2"/>
    <w:rsid w:val="00E94B24"/>
    <w:rsid w:val="00E957C3"/>
    <w:rsid w:val="00E95BF3"/>
    <w:rsid w:val="00E95EE0"/>
    <w:rsid w:val="00E96100"/>
    <w:rsid w:val="00E96833"/>
    <w:rsid w:val="00E9743A"/>
    <w:rsid w:val="00E97444"/>
    <w:rsid w:val="00EA0449"/>
    <w:rsid w:val="00EA0872"/>
    <w:rsid w:val="00EA1EF8"/>
    <w:rsid w:val="00EA2BA7"/>
    <w:rsid w:val="00EA2F18"/>
    <w:rsid w:val="00EA3460"/>
    <w:rsid w:val="00EA39D7"/>
    <w:rsid w:val="00EA5D2A"/>
    <w:rsid w:val="00EA6EC9"/>
    <w:rsid w:val="00EA718E"/>
    <w:rsid w:val="00EA7473"/>
    <w:rsid w:val="00EA7CB0"/>
    <w:rsid w:val="00EB179B"/>
    <w:rsid w:val="00EB1B17"/>
    <w:rsid w:val="00EB4099"/>
    <w:rsid w:val="00EB4353"/>
    <w:rsid w:val="00EB694B"/>
    <w:rsid w:val="00EB6C1B"/>
    <w:rsid w:val="00EB6E9C"/>
    <w:rsid w:val="00EB6EC6"/>
    <w:rsid w:val="00EB7316"/>
    <w:rsid w:val="00EB75CD"/>
    <w:rsid w:val="00EB7C39"/>
    <w:rsid w:val="00EB7C48"/>
    <w:rsid w:val="00EC06D1"/>
    <w:rsid w:val="00EC0C16"/>
    <w:rsid w:val="00EC1121"/>
    <w:rsid w:val="00EC155D"/>
    <w:rsid w:val="00EC275C"/>
    <w:rsid w:val="00EC288B"/>
    <w:rsid w:val="00EC2AA5"/>
    <w:rsid w:val="00EC3082"/>
    <w:rsid w:val="00EC31AB"/>
    <w:rsid w:val="00EC3B6D"/>
    <w:rsid w:val="00EC563D"/>
    <w:rsid w:val="00EC593D"/>
    <w:rsid w:val="00EC6919"/>
    <w:rsid w:val="00EC691D"/>
    <w:rsid w:val="00ED0D1C"/>
    <w:rsid w:val="00ED155E"/>
    <w:rsid w:val="00ED3DAD"/>
    <w:rsid w:val="00ED5E3A"/>
    <w:rsid w:val="00ED6BF0"/>
    <w:rsid w:val="00EE086E"/>
    <w:rsid w:val="00EE0AD6"/>
    <w:rsid w:val="00EE1FF0"/>
    <w:rsid w:val="00EE2CEC"/>
    <w:rsid w:val="00EE655D"/>
    <w:rsid w:val="00EE68DE"/>
    <w:rsid w:val="00EE6BCB"/>
    <w:rsid w:val="00EE6F50"/>
    <w:rsid w:val="00EF03AB"/>
    <w:rsid w:val="00EF058B"/>
    <w:rsid w:val="00EF066B"/>
    <w:rsid w:val="00EF0BEE"/>
    <w:rsid w:val="00EF0E12"/>
    <w:rsid w:val="00EF1182"/>
    <w:rsid w:val="00EF13F5"/>
    <w:rsid w:val="00EF226B"/>
    <w:rsid w:val="00EF3136"/>
    <w:rsid w:val="00EF32A3"/>
    <w:rsid w:val="00EF372C"/>
    <w:rsid w:val="00EF5189"/>
    <w:rsid w:val="00EF52A4"/>
    <w:rsid w:val="00EF5775"/>
    <w:rsid w:val="00EF5D54"/>
    <w:rsid w:val="00EF6FEC"/>
    <w:rsid w:val="00EF70DD"/>
    <w:rsid w:val="00EF71D2"/>
    <w:rsid w:val="00EF723D"/>
    <w:rsid w:val="00F00BCD"/>
    <w:rsid w:val="00F00CC1"/>
    <w:rsid w:val="00F02905"/>
    <w:rsid w:val="00F034E8"/>
    <w:rsid w:val="00F03E01"/>
    <w:rsid w:val="00F06046"/>
    <w:rsid w:val="00F06162"/>
    <w:rsid w:val="00F07DB5"/>
    <w:rsid w:val="00F115A7"/>
    <w:rsid w:val="00F118F9"/>
    <w:rsid w:val="00F11D95"/>
    <w:rsid w:val="00F11F1D"/>
    <w:rsid w:val="00F134CC"/>
    <w:rsid w:val="00F1398C"/>
    <w:rsid w:val="00F14037"/>
    <w:rsid w:val="00F17573"/>
    <w:rsid w:val="00F1757A"/>
    <w:rsid w:val="00F1768F"/>
    <w:rsid w:val="00F2054E"/>
    <w:rsid w:val="00F208ED"/>
    <w:rsid w:val="00F22274"/>
    <w:rsid w:val="00F255D0"/>
    <w:rsid w:val="00F259CE"/>
    <w:rsid w:val="00F25A9A"/>
    <w:rsid w:val="00F264E4"/>
    <w:rsid w:val="00F26AE7"/>
    <w:rsid w:val="00F3113A"/>
    <w:rsid w:val="00F3242E"/>
    <w:rsid w:val="00F32448"/>
    <w:rsid w:val="00F32B31"/>
    <w:rsid w:val="00F36D47"/>
    <w:rsid w:val="00F3774F"/>
    <w:rsid w:val="00F3799D"/>
    <w:rsid w:val="00F4187F"/>
    <w:rsid w:val="00F42EBF"/>
    <w:rsid w:val="00F4377E"/>
    <w:rsid w:val="00F4555C"/>
    <w:rsid w:val="00F45C13"/>
    <w:rsid w:val="00F47C74"/>
    <w:rsid w:val="00F50721"/>
    <w:rsid w:val="00F51098"/>
    <w:rsid w:val="00F5135E"/>
    <w:rsid w:val="00F51371"/>
    <w:rsid w:val="00F52E66"/>
    <w:rsid w:val="00F534B5"/>
    <w:rsid w:val="00F56DE8"/>
    <w:rsid w:val="00F56E7D"/>
    <w:rsid w:val="00F60864"/>
    <w:rsid w:val="00F60E0E"/>
    <w:rsid w:val="00F60FD3"/>
    <w:rsid w:val="00F618C7"/>
    <w:rsid w:val="00F62639"/>
    <w:rsid w:val="00F6304B"/>
    <w:rsid w:val="00F63E68"/>
    <w:rsid w:val="00F64569"/>
    <w:rsid w:val="00F64BFD"/>
    <w:rsid w:val="00F65F14"/>
    <w:rsid w:val="00F66E16"/>
    <w:rsid w:val="00F67107"/>
    <w:rsid w:val="00F676EE"/>
    <w:rsid w:val="00F67B3B"/>
    <w:rsid w:val="00F70BDA"/>
    <w:rsid w:val="00F70E09"/>
    <w:rsid w:val="00F71A92"/>
    <w:rsid w:val="00F722DD"/>
    <w:rsid w:val="00F74701"/>
    <w:rsid w:val="00F749E2"/>
    <w:rsid w:val="00F75360"/>
    <w:rsid w:val="00F77715"/>
    <w:rsid w:val="00F77FA7"/>
    <w:rsid w:val="00F809F5"/>
    <w:rsid w:val="00F80DE3"/>
    <w:rsid w:val="00F81413"/>
    <w:rsid w:val="00F81EC2"/>
    <w:rsid w:val="00F8379F"/>
    <w:rsid w:val="00F8438F"/>
    <w:rsid w:val="00F845C0"/>
    <w:rsid w:val="00F850D3"/>
    <w:rsid w:val="00F87BE7"/>
    <w:rsid w:val="00F90355"/>
    <w:rsid w:val="00F91207"/>
    <w:rsid w:val="00F91A71"/>
    <w:rsid w:val="00F922E0"/>
    <w:rsid w:val="00F9248D"/>
    <w:rsid w:val="00F92965"/>
    <w:rsid w:val="00F92A86"/>
    <w:rsid w:val="00F930D1"/>
    <w:rsid w:val="00F9322E"/>
    <w:rsid w:val="00F937A1"/>
    <w:rsid w:val="00F93CEB"/>
    <w:rsid w:val="00F94633"/>
    <w:rsid w:val="00F96604"/>
    <w:rsid w:val="00F96A05"/>
    <w:rsid w:val="00F97970"/>
    <w:rsid w:val="00FA0524"/>
    <w:rsid w:val="00FA110A"/>
    <w:rsid w:val="00FA1555"/>
    <w:rsid w:val="00FA1A72"/>
    <w:rsid w:val="00FA4666"/>
    <w:rsid w:val="00FA46C5"/>
    <w:rsid w:val="00FA4976"/>
    <w:rsid w:val="00FA4EB2"/>
    <w:rsid w:val="00FA55FB"/>
    <w:rsid w:val="00FA595F"/>
    <w:rsid w:val="00FA5F89"/>
    <w:rsid w:val="00FA6337"/>
    <w:rsid w:val="00FA6532"/>
    <w:rsid w:val="00FA667E"/>
    <w:rsid w:val="00FA6694"/>
    <w:rsid w:val="00FA7BA3"/>
    <w:rsid w:val="00FB16B1"/>
    <w:rsid w:val="00FB1CA2"/>
    <w:rsid w:val="00FB399D"/>
    <w:rsid w:val="00FB3D30"/>
    <w:rsid w:val="00FB4373"/>
    <w:rsid w:val="00FB4822"/>
    <w:rsid w:val="00FB5F85"/>
    <w:rsid w:val="00FB67C3"/>
    <w:rsid w:val="00FB74F0"/>
    <w:rsid w:val="00FB7802"/>
    <w:rsid w:val="00FB7E6F"/>
    <w:rsid w:val="00FB7EDF"/>
    <w:rsid w:val="00FC0455"/>
    <w:rsid w:val="00FC3100"/>
    <w:rsid w:val="00FC3D1E"/>
    <w:rsid w:val="00FC5631"/>
    <w:rsid w:val="00FC7366"/>
    <w:rsid w:val="00FD0579"/>
    <w:rsid w:val="00FD1809"/>
    <w:rsid w:val="00FD214F"/>
    <w:rsid w:val="00FD3C2B"/>
    <w:rsid w:val="00FD3E35"/>
    <w:rsid w:val="00FD4397"/>
    <w:rsid w:val="00FD4BD8"/>
    <w:rsid w:val="00FD4BEB"/>
    <w:rsid w:val="00FD507D"/>
    <w:rsid w:val="00FD523A"/>
    <w:rsid w:val="00FD5B89"/>
    <w:rsid w:val="00FD6762"/>
    <w:rsid w:val="00FD70FD"/>
    <w:rsid w:val="00FE064C"/>
    <w:rsid w:val="00FE0B14"/>
    <w:rsid w:val="00FE0D7C"/>
    <w:rsid w:val="00FE18B5"/>
    <w:rsid w:val="00FE20BD"/>
    <w:rsid w:val="00FE217F"/>
    <w:rsid w:val="00FE48B2"/>
    <w:rsid w:val="00FE48B7"/>
    <w:rsid w:val="00FE4F5D"/>
    <w:rsid w:val="00FE7C07"/>
    <w:rsid w:val="00FF0060"/>
    <w:rsid w:val="00FF0C49"/>
    <w:rsid w:val="00FF1360"/>
    <w:rsid w:val="00FF1783"/>
    <w:rsid w:val="00FF1F7E"/>
    <w:rsid w:val="00FF273C"/>
    <w:rsid w:val="00FF2FDC"/>
    <w:rsid w:val="00FF30B3"/>
    <w:rsid w:val="00FF32A1"/>
    <w:rsid w:val="00FF34D0"/>
    <w:rsid w:val="00FF3A75"/>
    <w:rsid w:val="00FF3DCE"/>
    <w:rsid w:val="00FF589B"/>
    <w:rsid w:val="00FF72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2FC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32FC1"/>
    <w:pPr>
      <w:jc w:val="center"/>
      <w:outlineLvl w:val="0"/>
    </w:pPr>
    <w:rPr>
      <w:rFonts w:cs="Arial"/>
      <w:b/>
      <w:bCs/>
      <w:kern w:val="32"/>
      <w:sz w:val="32"/>
      <w:szCs w:val="32"/>
    </w:rPr>
  </w:style>
  <w:style w:type="paragraph" w:styleId="2">
    <w:name w:val="heading 2"/>
    <w:aliases w:val="!Разделы документа"/>
    <w:basedOn w:val="a"/>
    <w:link w:val="20"/>
    <w:qFormat/>
    <w:rsid w:val="00932FC1"/>
    <w:pPr>
      <w:jc w:val="center"/>
      <w:outlineLvl w:val="1"/>
    </w:pPr>
    <w:rPr>
      <w:rFonts w:cs="Arial"/>
      <w:b/>
      <w:bCs/>
      <w:iCs/>
      <w:sz w:val="30"/>
      <w:szCs w:val="28"/>
    </w:rPr>
  </w:style>
  <w:style w:type="paragraph" w:styleId="3">
    <w:name w:val="heading 3"/>
    <w:aliases w:val="!Главы документа"/>
    <w:basedOn w:val="a"/>
    <w:link w:val="30"/>
    <w:qFormat/>
    <w:rsid w:val="00932FC1"/>
    <w:pPr>
      <w:outlineLvl w:val="2"/>
    </w:pPr>
    <w:rPr>
      <w:rFonts w:cs="Arial"/>
      <w:b/>
      <w:bCs/>
      <w:sz w:val="28"/>
      <w:szCs w:val="26"/>
    </w:rPr>
  </w:style>
  <w:style w:type="paragraph" w:styleId="4">
    <w:name w:val="heading 4"/>
    <w:aliases w:val="!Параграфы/Статьи документа"/>
    <w:basedOn w:val="a"/>
    <w:link w:val="40"/>
    <w:qFormat/>
    <w:rsid w:val="00932FC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86F0F"/>
    <w:pPr>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rsid w:val="00386F0F"/>
    <w:pPr>
      <w:autoSpaceDE w:val="0"/>
      <w:autoSpaceDN w:val="0"/>
      <w:adjustRightInd w:val="0"/>
      <w:spacing w:after="0" w:line="240" w:lineRule="auto"/>
    </w:pPr>
    <w:rPr>
      <w:rFonts w:ascii="Courier New" w:hAnsi="Courier New" w:cs="Courier New"/>
      <w:sz w:val="20"/>
      <w:szCs w:val="20"/>
    </w:rPr>
  </w:style>
  <w:style w:type="table" w:styleId="a3">
    <w:name w:val="Table Grid"/>
    <w:basedOn w:val="a1"/>
    <w:uiPriority w:val="99"/>
    <w:rsid w:val="007473B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932FC1"/>
    <w:rPr>
      <w:color w:val="0000FF"/>
      <w:u w:val="none"/>
    </w:rPr>
  </w:style>
  <w:style w:type="character" w:customStyle="1" w:styleId="highlight">
    <w:name w:val="highlight"/>
    <w:basedOn w:val="a0"/>
    <w:uiPriority w:val="99"/>
    <w:rsid w:val="00640CC1"/>
    <w:rPr>
      <w:rFonts w:cs="Times New Roman"/>
    </w:rPr>
  </w:style>
  <w:style w:type="character" w:customStyle="1" w:styleId="10">
    <w:name w:val="Заголовок 1 Знак"/>
    <w:aliases w:val="!Части документа Знак"/>
    <w:basedOn w:val="a0"/>
    <w:link w:val="1"/>
    <w:rsid w:val="00502953"/>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02953"/>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02953"/>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0295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32FC1"/>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932FC1"/>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02953"/>
    <w:rPr>
      <w:rFonts w:ascii="Courier" w:eastAsia="Times New Roman" w:hAnsi="Courier" w:cs="Times New Roman"/>
      <w:szCs w:val="20"/>
      <w:lang w:eastAsia="ru-RU"/>
    </w:rPr>
  </w:style>
  <w:style w:type="paragraph" w:customStyle="1" w:styleId="Title">
    <w:name w:val="Title!Название НПА"/>
    <w:basedOn w:val="a"/>
    <w:rsid w:val="00932FC1"/>
    <w:pPr>
      <w:spacing w:before="240" w:after="60"/>
      <w:jc w:val="center"/>
      <w:outlineLvl w:val="0"/>
    </w:pPr>
    <w:rPr>
      <w:rFonts w:cs="Arial"/>
      <w:b/>
      <w:bCs/>
      <w:kern w:val="28"/>
      <w:sz w:val="32"/>
      <w:szCs w:val="32"/>
    </w:rPr>
  </w:style>
  <w:style w:type="paragraph" w:customStyle="1" w:styleId="Application">
    <w:name w:val="Application!Приложение"/>
    <w:rsid w:val="00932FC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32FC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32FC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32FC1"/>
    <w:pPr>
      <w:spacing w:after="0" w:line="240" w:lineRule="auto"/>
      <w:jc w:val="center"/>
    </w:pPr>
    <w:rPr>
      <w:rFonts w:ascii="Arial" w:eastAsia="Times New Roman" w:hAnsi="Arial" w:cs="Arial"/>
      <w:bCs/>
      <w:kern w:val="28"/>
      <w:sz w:val="24"/>
      <w:szCs w:val="32"/>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5B81AE56A5B72A907DDA31D262A7FB638AFC7BDD90B4797725CE510BBFBDE2C42F88BDF61FCF27CC8F80AJ1uFF" TargetMode="External"/><Relationship Id="rId13" Type="http://schemas.openxmlformats.org/officeDocument/2006/relationships/hyperlink" Target="consultantplus://offline/ref=4BCE3CBE86390CCD684B1540C1D0DF5E921A380D771A27B9FBB2350C9Ed9YBF" TargetMode="External"/><Relationship Id="rId3" Type="http://schemas.openxmlformats.org/officeDocument/2006/relationships/settings" Target="settings.xml"/><Relationship Id="rId7" Type="http://schemas.openxmlformats.org/officeDocument/2006/relationships/hyperlink" Target="consultantplus://offline/ref=FCAEB502BCF4A3427FBEA3C8D910EAC6AB5E6C08721809FC67094F03D891A5BD2F2E6DA759D57869F5B1C5ZBQ8C" TargetMode="External"/><Relationship Id="rId12" Type="http://schemas.openxmlformats.org/officeDocument/2006/relationships/hyperlink" Target="consultantplus://offline/ref=4BCE3CBE86390CCD684B0B4DD7BC835293146405711924EEAEED6E51C992E5B0819000CBA7147E09A6DE66d5Y8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content\act\00f08733-7339-4e68-94c1-f816f8b7b7ba.doc" TargetMode="External"/><Relationship Id="rId11" Type="http://schemas.openxmlformats.org/officeDocument/2006/relationships/hyperlink" Target="file:///C:\content\act\f67c5231-3d17-4ac9-aa02-78b39b99d34b.doc" TargetMode="External"/><Relationship Id="rId5" Type="http://schemas.openxmlformats.org/officeDocument/2006/relationships/hyperlink" Target="file:///C:\content\act\f67c5231-3d17-4ac9-aa02-78b39b99d34b.doc" TargetMode="External"/><Relationship Id="rId15" Type="http://schemas.openxmlformats.org/officeDocument/2006/relationships/theme" Target="theme/theme1.xml"/><Relationship Id="rId10" Type="http://schemas.openxmlformats.org/officeDocument/2006/relationships/hyperlink" Target="file:///C:\content\act\49a3b752-d683-4292-9289-63152d5c5d26.doc" TargetMode="External"/><Relationship Id="rId4" Type="http://schemas.openxmlformats.org/officeDocument/2006/relationships/webSettings" Target="webSettings.xml"/><Relationship Id="rId9" Type="http://schemas.openxmlformats.org/officeDocument/2006/relationships/hyperlink" Target="consultantplus://offline/ref=65B81AE56A5B72A907DDA31D262A7FB638AFC7BDD90B4797725CE510BBFBDE2C42F88BDF61FCF27CC8F80FJ1u2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EEA9-FF69-4131-8779-2E2D0EDDE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7</TotalTime>
  <Pages>5</Pages>
  <Words>2291</Words>
  <Characters>13059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Юстиция</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OFR1</dc:creator>
  <cp:keywords/>
  <dc:description/>
  <cp:lastModifiedBy>Иришка</cp:lastModifiedBy>
  <cp:revision>5</cp:revision>
  <dcterms:created xsi:type="dcterms:W3CDTF">2014-06-26T21:39:00Z</dcterms:created>
  <dcterms:modified xsi:type="dcterms:W3CDTF">2021-07-28T04:10:00Z</dcterms:modified>
</cp:coreProperties>
</file>