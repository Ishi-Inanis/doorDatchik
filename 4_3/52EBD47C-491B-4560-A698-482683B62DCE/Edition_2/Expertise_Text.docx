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B3" w:rsidRPr="00873BB3" w:rsidRDefault="00873BB3" w:rsidP="00873BB3">
      <w:pPr>
        <w:pStyle w:val="text"/>
        <w:ind w:left="4955" w:firstLine="709"/>
        <w:jc w:val="center"/>
        <w:rPr>
          <w:bCs/>
        </w:rPr>
      </w:pPr>
      <w:r w:rsidRPr="00873BB3">
        <w:rPr>
          <w:bCs/>
        </w:rPr>
        <w:t>Министру</w:t>
      </w:r>
      <w:r>
        <w:rPr>
          <w:bCs/>
        </w:rPr>
        <w:t xml:space="preserve"> </w:t>
      </w:r>
      <w:r w:rsidRPr="00873BB3">
        <w:rPr>
          <w:bCs/>
        </w:rPr>
        <w:t>образования</w:t>
      </w:r>
    </w:p>
    <w:p w:rsidR="00873BB3" w:rsidRPr="00873BB3" w:rsidRDefault="00873BB3" w:rsidP="00873BB3">
      <w:pPr>
        <w:pStyle w:val="text"/>
        <w:ind w:left="4955" w:firstLine="709"/>
        <w:jc w:val="center"/>
        <w:rPr>
          <w:bCs/>
        </w:rPr>
      </w:pPr>
      <w:r w:rsidRPr="00873BB3">
        <w:rPr>
          <w:bCs/>
        </w:rPr>
        <w:t>Сахалинской</w:t>
      </w:r>
      <w:r>
        <w:rPr>
          <w:bCs/>
        </w:rPr>
        <w:t xml:space="preserve"> </w:t>
      </w:r>
      <w:r w:rsidRPr="00873BB3">
        <w:rPr>
          <w:bCs/>
        </w:rPr>
        <w:t>области</w:t>
      </w:r>
    </w:p>
    <w:p w:rsidR="00873BB3" w:rsidRPr="00873BB3" w:rsidRDefault="00873BB3" w:rsidP="00873BB3">
      <w:pPr>
        <w:pStyle w:val="text"/>
        <w:ind w:firstLine="709"/>
        <w:jc w:val="center"/>
        <w:rPr>
          <w:bCs/>
        </w:rPr>
      </w:pPr>
    </w:p>
    <w:p w:rsidR="00873BB3" w:rsidRPr="00873BB3" w:rsidRDefault="00873BB3" w:rsidP="00873BB3">
      <w:pPr>
        <w:pStyle w:val="text"/>
        <w:ind w:firstLine="709"/>
        <w:jc w:val="center"/>
        <w:rPr>
          <w:bCs/>
        </w:rPr>
      </w:pPr>
    </w:p>
    <w:p w:rsidR="00873BB3" w:rsidRPr="00873BB3" w:rsidRDefault="00873BB3" w:rsidP="00873BB3">
      <w:pPr>
        <w:pStyle w:val="text"/>
        <w:ind w:left="4955" w:firstLine="709"/>
        <w:jc w:val="center"/>
        <w:rPr>
          <w:bCs/>
        </w:rPr>
      </w:pPr>
      <w:r w:rsidRPr="00873BB3">
        <w:rPr>
          <w:bCs/>
        </w:rPr>
        <w:t>Е.А.</w:t>
      </w:r>
      <w:r>
        <w:rPr>
          <w:bCs/>
        </w:rPr>
        <w:t xml:space="preserve"> </w:t>
      </w:r>
      <w:r w:rsidRPr="00873BB3">
        <w:rPr>
          <w:bCs/>
        </w:rPr>
        <w:t>Сафонову</w:t>
      </w:r>
    </w:p>
    <w:p w:rsidR="00873BB3" w:rsidRPr="00873BB3" w:rsidRDefault="00873BB3" w:rsidP="00873BB3">
      <w:pPr>
        <w:pStyle w:val="text"/>
        <w:ind w:firstLine="709"/>
        <w:jc w:val="center"/>
        <w:rPr>
          <w:b/>
          <w:bCs/>
        </w:rPr>
      </w:pPr>
    </w:p>
    <w:p w:rsidR="00873BB3" w:rsidRPr="00873BB3" w:rsidRDefault="00873BB3" w:rsidP="00873BB3">
      <w:pPr>
        <w:pStyle w:val="text"/>
        <w:ind w:firstLine="709"/>
        <w:jc w:val="center"/>
        <w:rPr>
          <w:b/>
          <w:bCs/>
        </w:rPr>
      </w:pPr>
    </w:p>
    <w:p w:rsidR="00873BB3" w:rsidRPr="00873BB3" w:rsidRDefault="00873BB3" w:rsidP="00873BB3">
      <w:pPr>
        <w:pStyle w:val="text"/>
        <w:ind w:firstLine="709"/>
        <w:jc w:val="center"/>
        <w:rPr>
          <w:b/>
          <w:bCs/>
        </w:rPr>
      </w:pPr>
    </w:p>
    <w:p w:rsidR="00873BB3" w:rsidRPr="00873BB3" w:rsidRDefault="00873BB3" w:rsidP="00873BB3">
      <w:pPr>
        <w:pStyle w:val="text"/>
        <w:ind w:firstLine="709"/>
        <w:jc w:val="center"/>
        <w:rPr>
          <w:b/>
          <w:bCs/>
        </w:rPr>
      </w:pPr>
      <w:r w:rsidRPr="00873BB3">
        <w:rPr>
          <w:b/>
          <w:bCs/>
        </w:rPr>
        <w:t>ПОВТОРНОЕ</w:t>
      </w:r>
      <w:r>
        <w:rPr>
          <w:b/>
          <w:bCs/>
        </w:rPr>
        <w:t xml:space="preserve"> </w:t>
      </w:r>
      <w:r w:rsidRPr="00873BB3">
        <w:rPr>
          <w:b/>
          <w:bCs/>
        </w:rPr>
        <w:t>ЭКСПЕРТНОЕ</w:t>
      </w:r>
      <w:r>
        <w:rPr>
          <w:b/>
          <w:bCs/>
        </w:rPr>
        <w:t xml:space="preserve"> </w:t>
      </w:r>
      <w:r w:rsidRPr="00873BB3">
        <w:rPr>
          <w:b/>
          <w:bCs/>
        </w:rPr>
        <w:t>ЗАКЛЮЧЕНИЕ</w:t>
      </w:r>
    </w:p>
    <w:p w:rsidR="00873BB3" w:rsidRPr="00873BB3" w:rsidRDefault="00873BB3" w:rsidP="00873BB3">
      <w:pPr>
        <w:pStyle w:val="text"/>
        <w:ind w:firstLine="709"/>
        <w:jc w:val="center"/>
        <w:rPr>
          <w:b/>
          <w:bCs/>
        </w:rPr>
      </w:pPr>
      <w:r w:rsidRPr="00873BB3">
        <w:rPr>
          <w:b/>
          <w:bCs/>
        </w:rPr>
        <w:t>по</w:t>
      </w:r>
      <w:r>
        <w:rPr>
          <w:b/>
          <w:bCs/>
        </w:rPr>
        <w:t xml:space="preserve"> </w:t>
      </w:r>
      <w:r w:rsidRPr="00873BB3">
        <w:rPr>
          <w:b/>
          <w:bCs/>
        </w:rPr>
        <w:t>результатам</w:t>
      </w:r>
      <w:r>
        <w:rPr>
          <w:b/>
          <w:bCs/>
        </w:rPr>
        <w:t xml:space="preserve"> </w:t>
      </w:r>
      <w:r w:rsidRPr="00873BB3">
        <w:rPr>
          <w:b/>
          <w:bCs/>
        </w:rPr>
        <w:t>проведения</w:t>
      </w:r>
      <w:r>
        <w:rPr>
          <w:b/>
          <w:bCs/>
        </w:rPr>
        <w:t xml:space="preserve"> </w:t>
      </w:r>
      <w:r w:rsidRPr="00873BB3">
        <w:rPr>
          <w:b/>
          <w:bCs/>
        </w:rPr>
        <w:t>правовой</w:t>
      </w:r>
      <w:r>
        <w:rPr>
          <w:b/>
          <w:bCs/>
        </w:rPr>
        <w:t xml:space="preserve"> </w:t>
      </w:r>
      <w:r w:rsidRPr="00873BB3">
        <w:rPr>
          <w:b/>
          <w:bCs/>
        </w:rPr>
        <w:t>экспертизы</w:t>
      </w:r>
      <w:r>
        <w:rPr>
          <w:b/>
          <w:bCs/>
        </w:rPr>
        <w:t xml:space="preserve"> </w:t>
      </w:r>
    </w:p>
    <w:p w:rsidR="00873BB3" w:rsidRDefault="00873BB3" w:rsidP="00873BB3">
      <w:pPr>
        <w:pStyle w:val="text"/>
        <w:ind w:firstLine="709"/>
        <w:jc w:val="center"/>
        <w:rPr>
          <w:b/>
          <w:bCs/>
        </w:rPr>
      </w:pPr>
      <w:r>
        <w:rPr>
          <w:b/>
          <w:bCs/>
        </w:rPr>
        <w:t>от 08.07.2014 №02-13/2-896</w:t>
      </w:r>
    </w:p>
    <w:p w:rsidR="00873BB3" w:rsidRPr="00873BB3" w:rsidRDefault="00873BB3" w:rsidP="00873BB3">
      <w:pPr>
        <w:pStyle w:val="text"/>
        <w:ind w:firstLine="709"/>
        <w:jc w:val="center"/>
        <w:rPr>
          <w:b/>
          <w:bCs/>
        </w:rPr>
      </w:pPr>
    </w:p>
    <w:p w:rsidR="00873BB3" w:rsidRPr="00873BB3" w:rsidRDefault="00873BB3" w:rsidP="00873BB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873BB3">
        <w:rPr>
          <w:rFonts w:ascii="Arial" w:hAnsi="Arial" w:cs="Arial"/>
          <w:b/>
          <w:sz w:val="24"/>
          <w:szCs w:val="24"/>
        </w:rPr>
        <w:t>на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приказ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министерства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образования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Сахалинской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области</w:t>
      </w:r>
    </w:p>
    <w:p w:rsidR="00873BB3" w:rsidRPr="00873BB3" w:rsidRDefault="00873BB3" w:rsidP="00873BB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873BB3">
        <w:rPr>
          <w:rFonts w:ascii="Arial" w:hAnsi="Arial" w:cs="Arial"/>
          <w:b/>
          <w:sz w:val="24"/>
          <w:szCs w:val="24"/>
        </w:rPr>
        <w:t>от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10.01.2014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№13-од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«О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порядке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представления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гражданами,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претендующими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на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замещение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должностей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государственной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гражданской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службы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в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министерстве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образования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Сахалинской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области,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государственными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гражданскими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служащими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министерства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образования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Сахалинской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области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сведений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своих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доходах,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имуществе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обязательствах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имущественного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характера,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также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доходах,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имуществе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обязательствах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имущественного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характера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своих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супруги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(супруга)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несовершеннолетних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детей»</w:t>
      </w:r>
    </w:p>
    <w:p w:rsidR="00873BB3" w:rsidRPr="00873BB3" w:rsidRDefault="00873BB3" w:rsidP="00873BB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(ред.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от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27.05.2014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3BB3">
        <w:rPr>
          <w:rFonts w:ascii="Arial" w:hAnsi="Arial" w:cs="Arial"/>
          <w:b/>
          <w:sz w:val="24"/>
          <w:szCs w:val="24"/>
        </w:rPr>
        <w:t>№606-од)</w:t>
      </w:r>
    </w:p>
    <w:p w:rsidR="00873BB3" w:rsidRPr="00873BB3" w:rsidRDefault="00873BB3" w:rsidP="00873BB3">
      <w:pPr>
        <w:pStyle w:val="a8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873BB3" w:rsidRPr="00873BB3" w:rsidRDefault="00873BB3" w:rsidP="00873B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873BB3">
        <w:rPr>
          <w:rFonts w:ascii="Arial" w:hAnsi="Arial" w:cs="Arial"/>
          <w:sz w:val="24"/>
          <w:szCs w:val="24"/>
          <w:lang w:eastAsia="ar-SA"/>
        </w:rPr>
        <w:t>Управление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Сахалинской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области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на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основании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Положения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Министерстве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Федерации,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утвержденного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Указом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Президента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от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hyperlink r:id="rId4" w:tgtFrame="Logical" w:history="1">
        <w:r>
          <w:rPr>
            <w:rStyle w:val="a7"/>
            <w:rFonts w:ascii="Arial" w:hAnsi="Arial" w:cs="Arial"/>
            <w:sz w:val="24"/>
            <w:szCs w:val="24"/>
            <w:lang w:eastAsia="ar-SA"/>
          </w:rPr>
          <w:t>13.10.2004 №1313</w:t>
        </w:r>
      </w:hyperlink>
      <w:r w:rsidRPr="00873BB3">
        <w:rPr>
          <w:rFonts w:ascii="Arial" w:hAnsi="Arial" w:cs="Arial"/>
          <w:sz w:val="24"/>
          <w:szCs w:val="24"/>
          <w:lang w:eastAsia="ar-SA"/>
        </w:rPr>
        <w:t xml:space="preserve"> «Вопросы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Федерации»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Положения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об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управлении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субъекту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(субъектам)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Федерации,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утвержденного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приказом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от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03.03.2014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№26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«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Управлении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субъекту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(субъектам)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управлений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 w:rsidRPr="00873BB3">
        <w:rPr>
          <w:rFonts w:ascii="Arial" w:hAnsi="Arial" w:cs="Arial"/>
          <w:sz w:val="24"/>
          <w:szCs w:val="24"/>
          <w:lang w:eastAsia="ar-SA"/>
        </w:rPr>
        <w:t>»,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провело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повторную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правовую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экспертизу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образования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tgtFrame="Logical" w:history="1">
        <w:r w:rsidRPr="00873BB3">
          <w:rPr>
            <w:rStyle w:val="a7"/>
            <w:rFonts w:ascii="Arial" w:hAnsi="Arial" w:cs="Arial"/>
            <w:sz w:val="24"/>
            <w:szCs w:val="24"/>
          </w:rPr>
          <w:t>10.01.2014 №13-од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министерстве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образования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образования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детей»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tgtFrame="Logical" w:history="1">
        <w:r w:rsidRPr="00873BB3">
          <w:rPr>
            <w:rStyle w:val="a7"/>
            <w:rFonts w:ascii="Arial" w:hAnsi="Arial" w:cs="Arial"/>
            <w:sz w:val="24"/>
            <w:szCs w:val="24"/>
          </w:rPr>
          <w:t>27.05.2014 №606-од</w:t>
        </w:r>
      </w:hyperlink>
      <w:r w:rsidRPr="00873BB3">
        <w:rPr>
          <w:rFonts w:ascii="Arial" w:hAnsi="Arial" w:cs="Arial"/>
          <w:sz w:val="24"/>
          <w:szCs w:val="24"/>
        </w:rPr>
        <w:t>)</w:t>
      </w:r>
      <w:r w:rsidRPr="00873BB3">
        <w:rPr>
          <w:rFonts w:ascii="Arial" w:hAnsi="Arial" w:cs="Arial"/>
          <w:sz w:val="24"/>
          <w:szCs w:val="24"/>
          <w:lang w:eastAsia="ar-SA"/>
        </w:rPr>
        <w:t>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далее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–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приказ.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ar-SA"/>
        </w:rPr>
      </w:pPr>
      <w:r w:rsidRPr="00873BB3">
        <w:rPr>
          <w:rFonts w:ascii="Arial" w:hAnsi="Arial" w:cs="Arial"/>
          <w:sz w:val="24"/>
          <w:szCs w:val="24"/>
        </w:rPr>
        <w:t>Поводом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повторной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послужило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наличие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оснований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полагать,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экспертном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заключении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отсутствует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имеющееся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противоречие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федеральному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законодательству</w:t>
      </w:r>
      <w:r w:rsidRPr="00873BB3">
        <w:rPr>
          <w:rFonts w:ascii="Arial" w:hAnsi="Arial" w:cs="Arial"/>
          <w:sz w:val="24"/>
          <w:szCs w:val="24"/>
          <w:lang w:eastAsia="ar-SA"/>
        </w:rPr>
        <w:t>.</w:t>
      </w:r>
    </w:p>
    <w:p w:rsidR="00873BB3" w:rsidRPr="00873BB3" w:rsidRDefault="00873BB3" w:rsidP="00873BB3">
      <w:pPr>
        <w:pStyle w:val="text"/>
        <w:ind w:firstLine="709"/>
      </w:pPr>
      <w:r w:rsidRPr="00873BB3">
        <w:rPr>
          <w:lang w:eastAsia="ar-SA"/>
        </w:rPr>
        <w:t>Предметом</w:t>
      </w:r>
      <w:r>
        <w:rPr>
          <w:lang w:eastAsia="ar-SA"/>
        </w:rPr>
        <w:t xml:space="preserve"> </w:t>
      </w:r>
      <w:r w:rsidRPr="00873BB3">
        <w:rPr>
          <w:lang w:eastAsia="ar-SA"/>
        </w:rPr>
        <w:t>правового</w:t>
      </w:r>
      <w:r>
        <w:rPr>
          <w:lang w:eastAsia="ar-SA"/>
        </w:rPr>
        <w:t xml:space="preserve"> </w:t>
      </w:r>
      <w:r w:rsidRPr="00873BB3">
        <w:rPr>
          <w:lang w:eastAsia="ar-SA"/>
        </w:rPr>
        <w:t>регулирования</w:t>
      </w:r>
      <w:r>
        <w:rPr>
          <w:lang w:eastAsia="ar-SA"/>
        </w:rPr>
        <w:t xml:space="preserve"> </w:t>
      </w:r>
      <w:r w:rsidRPr="00873BB3">
        <w:rPr>
          <w:lang w:eastAsia="ar-SA"/>
        </w:rPr>
        <w:t>приказа</w:t>
      </w:r>
      <w:r>
        <w:rPr>
          <w:lang w:eastAsia="ar-SA"/>
        </w:rPr>
        <w:t xml:space="preserve"> </w:t>
      </w:r>
      <w:r w:rsidRPr="00873BB3">
        <w:rPr>
          <w:lang w:eastAsia="ar-SA"/>
        </w:rPr>
        <w:t>являются</w:t>
      </w:r>
      <w:r>
        <w:rPr>
          <w:lang w:eastAsia="ar-SA"/>
        </w:rPr>
        <w:t xml:space="preserve"> </w:t>
      </w:r>
      <w:r w:rsidRPr="00873BB3">
        <w:rPr>
          <w:lang w:eastAsia="ar-SA"/>
        </w:rPr>
        <w:t>общественные</w:t>
      </w:r>
      <w:r>
        <w:rPr>
          <w:lang w:eastAsia="ar-SA"/>
        </w:rPr>
        <w:t xml:space="preserve"> </w:t>
      </w:r>
      <w:r w:rsidRPr="00873BB3">
        <w:rPr>
          <w:lang w:eastAsia="ar-SA"/>
        </w:rPr>
        <w:t>отношения</w:t>
      </w:r>
      <w:r>
        <w:rPr>
          <w:lang w:eastAsia="ar-SA"/>
        </w:rPr>
        <w:t xml:space="preserve"> </w:t>
      </w:r>
      <w:r w:rsidRPr="00873BB3">
        <w:rPr>
          <w:lang w:eastAsia="ar-SA"/>
        </w:rPr>
        <w:t>в</w:t>
      </w:r>
      <w:r>
        <w:rPr>
          <w:lang w:eastAsia="ar-SA"/>
        </w:rPr>
        <w:t xml:space="preserve"> </w:t>
      </w:r>
      <w:r w:rsidRPr="00873BB3">
        <w:rPr>
          <w:lang w:eastAsia="ar-SA"/>
        </w:rPr>
        <w:t>сфере</w:t>
      </w:r>
      <w:r>
        <w:rPr>
          <w:lang w:eastAsia="ar-SA"/>
        </w:rPr>
        <w:t xml:space="preserve"> </w:t>
      </w:r>
      <w:r w:rsidRPr="00873BB3">
        <w:t>противодействия</w:t>
      </w:r>
      <w:r>
        <w:t xml:space="preserve"> </w:t>
      </w:r>
      <w:r w:rsidRPr="00873BB3">
        <w:t>коррупции</w:t>
      </w:r>
      <w:r>
        <w:t xml:space="preserve"> </w:t>
      </w:r>
      <w:r w:rsidRPr="00873BB3">
        <w:t>на</w:t>
      </w:r>
      <w:r>
        <w:t xml:space="preserve"> </w:t>
      </w:r>
      <w:r w:rsidRPr="00873BB3">
        <w:t>государственной</w:t>
      </w:r>
      <w:r>
        <w:t xml:space="preserve"> </w:t>
      </w:r>
      <w:r w:rsidRPr="00873BB3">
        <w:t>гражданской</w:t>
      </w:r>
      <w:r>
        <w:t xml:space="preserve"> </w:t>
      </w:r>
      <w:r w:rsidRPr="00873BB3">
        <w:t>службы.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«б»,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«к»,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«н»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72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Конституции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защита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свобод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человека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гражданина,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административное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законодательство,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установление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общих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принципов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организации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системы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находятся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совместном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совместного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издаются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принимаемые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lastRenderedPageBreak/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могут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противоречить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законам,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принятым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совместного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76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Конституции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Федерации).</w:t>
      </w:r>
    </w:p>
    <w:p w:rsidR="00873BB3" w:rsidRPr="00873BB3" w:rsidRDefault="00873BB3" w:rsidP="00873BB3">
      <w:pPr>
        <w:pStyle w:val="text"/>
        <w:ind w:firstLine="709"/>
      </w:pPr>
      <w:r w:rsidRPr="00873BB3">
        <w:t>Основное</w:t>
      </w:r>
      <w:r>
        <w:t xml:space="preserve"> </w:t>
      </w:r>
      <w:r w:rsidRPr="00873BB3">
        <w:t>нормативное</w:t>
      </w:r>
      <w:r>
        <w:t xml:space="preserve"> </w:t>
      </w:r>
      <w:r w:rsidRPr="00873BB3">
        <w:t>правовое</w:t>
      </w:r>
      <w:r>
        <w:t xml:space="preserve"> </w:t>
      </w:r>
      <w:r w:rsidRPr="00873BB3">
        <w:t>регулирование</w:t>
      </w:r>
      <w:r>
        <w:t xml:space="preserve"> </w:t>
      </w:r>
      <w:r w:rsidRPr="00873BB3">
        <w:t>рассматриваемой</w:t>
      </w:r>
      <w:r>
        <w:t xml:space="preserve"> </w:t>
      </w:r>
      <w:r w:rsidRPr="00873BB3">
        <w:t>сферы</w:t>
      </w:r>
      <w:r>
        <w:t xml:space="preserve"> </w:t>
      </w:r>
      <w:r w:rsidRPr="00873BB3">
        <w:t>общественных</w:t>
      </w:r>
      <w:r>
        <w:t xml:space="preserve"> </w:t>
      </w:r>
      <w:r w:rsidRPr="00873BB3">
        <w:t>отношений</w:t>
      </w:r>
      <w:r>
        <w:t xml:space="preserve"> </w:t>
      </w:r>
      <w:r w:rsidRPr="00873BB3">
        <w:t>осуществляется:</w:t>
      </w:r>
    </w:p>
    <w:p w:rsidR="00873BB3" w:rsidRPr="00873BB3" w:rsidRDefault="00873BB3" w:rsidP="00873BB3">
      <w:pPr>
        <w:pStyle w:val="text"/>
        <w:ind w:firstLine="709"/>
      </w:pPr>
      <w:r w:rsidRPr="00873BB3">
        <w:t>-</w:t>
      </w:r>
      <w:r>
        <w:t xml:space="preserve"> </w:t>
      </w:r>
      <w:hyperlink r:id="rId7" w:tgtFrame="_self" w:history="1">
        <w:r w:rsidRPr="00873BB3">
          <w:rPr>
            <w:rStyle w:val="a7"/>
          </w:rPr>
          <w:t>Конституцией</w:t>
        </w:r>
        <w:r>
          <w:rPr>
            <w:rStyle w:val="a7"/>
          </w:rPr>
          <w:t xml:space="preserve"> </w:t>
        </w:r>
        <w:r w:rsidRPr="00873BB3">
          <w:rPr>
            <w:rStyle w:val="a7"/>
          </w:rPr>
          <w:t>Российской</w:t>
        </w:r>
        <w:r>
          <w:rPr>
            <w:rStyle w:val="a7"/>
          </w:rPr>
          <w:t xml:space="preserve"> </w:t>
        </w:r>
        <w:r w:rsidRPr="00873BB3">
          <w:rPr>
            <w:rStyle w:val="a7"/>
          </w:rPr>
          <w:t>Федерации</w:t>
        </w:r>
      </w:hyperlink>
      <w:r w:rsidRPr="00873BB3">
        <w:t>;</w:t>
      </w:r>
    </w:p>
    <w:p w:rsidR="00873BB3" w:rsidRPr="00873BB3" w:rsidRDefault="00873BB3" w:rsidP="00873BB3">
      <w:pPr>
        <w:pStyle w:val="text"/>
        <w:ind w:firstLine="709"/>
      </w:pPr>
      <w:r w:rsidRPr="00873BB3">
        <w:t>-</w:t>
      </w:r>
      <w:r>
        <w:t xml:space="preserve"> </w:t>
      </w:r>
      <w:r w:rsidRPr="00873BB3">
        <w:t>Федеральным</w:t>
      </w:r>
      <w:r>
        <w:t xml:space="preserve"> </w:t>
      </w:r>
      <w:r w:rsidRPr="00873BB3">
        <w:t>законом</w:t>
      </w:r>
      <w:r>
        <w:t xml:space="preserve"> </w:t>
      </w:r>
      <w:r w:rsidRPr="00873BB3">
        <w:t>от</w:t>
      </w:r>
      <w:r>
        <w:t xml:space="preserve"> </w:t>
      </w:r>
      <w:hyperlink r:id="rId8" w:tgtFrame="_self" w:history="1">
        <w:r w:rsidRPr="00873BB3">
          <w:rPr>
            <w:rStyle w:val="a7"/>
          </w:rPr>
          <w:t>06.10.1999</w:t>
        </w:r>
        <w:r>
          <w:rPr>
            <w:rStyle w:val="a7"/>
          </w:rPr>
          <w:t xml:space="preserve"> </w:t>
        </w:r>
        <w:r w:rsidRPr="00873BB3">
          <w:rPr>
            <w:rStyle w:val="a7"/>
          </w:rPr>
          <w:t>№184-ФЗ</w:t>
        </w:r>
      </w:hyperlink>
      <w:r>
        <w:t xml:space="preserve"> </w:t>
      </w:r>
      <w:r w:rsidRPr="00873BB3">
        <w:t>«Об</w:t>
      </w:r>
      <w:r>
        <w:t xml:space="preserve"> </w:t>
      </w:r>
      <w:r w:rsidRPr="00873BB3">
        <w:t>общих</w:t>
      </w:r>
      <w:r>
        <w:t xml:space="preserve"> </w:t>
      </w:r>
      <w:r w:rsidRPr="00873BB3">
        <w:t>принципах</w:t>
      </w:r>
      <w:r>
        <w:t xml:space="preserve"> </w:t>
      </w:r>
      <w:r w:rsidRPr="00873BB3">
        <w:t>организации</w:t>
      </w:r>
      <w:r>
        <w:t xml:space="preserve"> </w:t>
      </w:r>
      <w:r w:rsidRPr="00873BB3">
        <w:t>законодательных</w:t>
      </w:r>
      <w:r>
        <w:t xml:space="preserve"> </w:t>
      </w:r>
      <w:r w:rsidRPr="00873BB3">
        <w:t>(представительных)</w:t>
      </w:r>
      <w:r>
        <w:t xml:space="preserve"> </w:t>
      </w:r>
      <w:r w:rsidRPr="00873BB3">
        <w:t>и</w:t>
      </w:r>
      <w:r>
        <w:t xml:space="preserve"> </w:t>
      </w:r>
      <w:r w:rsidRPr="00873BB3">
        <w:t>исполнительных</w:t>
      </w:r>
      <w:r>
        <w:t xml:space="preserve"> </w:t>
      </w:r>
      <w:r w:rsidRPr="00873BB3">
        <w:t>органов</w:t>
      </w:r>
      <w:r>
        <w:t xml:space="preserve"> </w:t>
      </w:r>
      <w:r w:rsidRPr="00873BB3">
        <w:t>государственной</w:t>
      </w:r>
      <w:r>
        <w:t xml:space="preserve"> </w:t>
      </w:r>
      <w:r w:rsidRPr="00873BB3">
        <w:t>власти</w:t>
      </w:r>
      <w:r>
        <w:t xml:space="preserve"> </w:t>
      </w:r>
      <w:r w:rsidRPr="00873BB3">
        <w:t>субъектов</w:t>
      </w:r>
      <w:r>
        <w:t xml:space="preserve"> </w:t>
      </w:r>
      <w:r w:rsidRPr="00873BB3">
        <w:t>Российской</w:t>
      </w:r>
      <w:r>
        <w:t xml:space="preserve"> </w:t>
      </w:r>
      <w:r w:rsidRPr="00873BB3">
        <w:t>Федерации»</w:t>
      </w:r>
      <w:r>
        <w:t xml:space="preserve"> </w:t>
      </w:r>
      <w:r w:rsidRPr="00873BB3">
        <w:t>(в</w:t>
      </w:r>
      <w:r>
        <w:t xml:space="preserve"> </w:t>
      </w:r>
      <w:r w:rsidRPr="00873BB3">
        <w:t>ред.</w:t>
      </w:r>
      <w:r>
        <w:t xml:space="preserve"> </w:t>
      </w:r>
      <w:r w:rsidRPr="00873BB3">
        <w:t>от</w:t>
      </w:r>
      <w:r>
        <w:t xml:space="preserve"> </w:t>
      </w:r>
      <w:r w:rsidRPr="00873BB3">
        <w:t>27.05.2014</w:t>
      </w:r>
      <w:r>
        <w:t xml:space="preserve"> </w:t>
      </w:r>
      <w:r w:rsidRPr="00873BB3">
        <w:t>№136-ФЗ)</w:t>
      </w:r>
      <w:r>
        <w:t xml:space="preserve"> </w:t>
      </w:r>
      <w:r w:rsidRPr="00873BB3">
        <w:t>-</w:t>
      </w:r>
      <w:r>
        <w:t xml:space="preserve"> </w:t>
      </w:r>
      <w:r w:rsidRPr="00873BB3">
        <w:t>далее</w:t>
      </w:r>
      <w:r>
        <w:t xml:space="preserve"> </w:t>
      </w:r>
      <w:r w:rsidRPr="00873BB3">
        <w:t>Федеральный</w:t>
      </w:r>
      <w:r>
        <w:t xml:space="preserve"> </w:t>
      </w:r>
      <w:r w:rsidRPr="00873BB3">
        <w:t>закон</w:t>
      </w:r>
      <w:r>
        <w:t xml:space="preserve"> </w:t>
      </w:r>
      <w:r w:rsidRPr="00873BB3">
        <w:t>от</w:t>
      </w:r>
      <w:r>
        <w:t xml:space="preserve"> </w:t>
      </w:r>
      <w:r w:rsidRPr="00873BB3">
        <w:t>06.10.1999</w:t>
      </w:r>
      <w:r>
        <w:t xml:space="preserve"> </w:t>
      </w:r>
      <w:r w:rsidRPr="00873BB3">
        <w:t>№184-ФЗ;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tgtFrame="_self" w:history="1">
        <w:r w:rsidRPr="00873BB3">
          <w:rPr>
            <w:rStyle w:val="a7"/>
            <w:rFonts w:ascii="Arial" w:hAnsi="Arial" w:cs="Arial"/>
            <w:sz w:val="24"/>
            <w:szCs w:val="24"/>
          </w:rPr>
          <w:t>27.07.2004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sz w:val="24"/>
            <w:szCs w:val="24"/>
          </w:rPr>
          <w:t>№79-ФЗ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02.04.2014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№53-ФЗ),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27.07.2004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№79-ФЗ;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tgtFrame="_self" w:history="1">
        <w:r w:rsidRPr="00873BB3">
          <w:rPr>
            <w:rStyle w:val="a7"/>
            <w:rFonts w:ascii="Arial" w:hAnsi="Arial" w:cs="Arial"/>
            <w:bCs/>
            <w:sz w:val="24"/>
            <w:szCs w:val="24"/>
          </w:rPr>
          <w:t>25.12.2008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bCs/>
            <w:sz w:val="24"/>
            <w:szCs w:val="24"/>
          </w:rPr>
          <w:t>№273-ФЗ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28.12.2013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№396-ФЗ),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№273-ФЗ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коррупции»;</w:t>
      </w: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tgtFrame="_self" w:history="1">
        <w:r w:rsidRPr="00873BB3">
          <w:rPr>
            <w:rStyle w:val="a7"/>
            <w:rFonts w:ascii="Arial" w:hAnsi="Arial" w:cs="Arial"/>
            <w:sz w:val="24"/>
            <w:szCs w:val="24"/>
          </w:rPr>
          <w:t>18.05.2009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sz w:val="24"/>
            <w:szCs w:val="24"/>
          </w:rPr>
          <w:t>№557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детей»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30.03.2012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№352),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№557;</w:t>
      </w:r>
    </w:p>
    <w:p w:rsidR="00873BB3" w:rsidRPr="00873BB3" w:rsidRDefault="00873BB3" w:rsidP="00873BB3">
      <w:pPr>
        <w:tabs>
          <w:tab w:val="left" w:pos="0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2" w:tgtFrame="_self" w:history="1">
        <w:r w:rsidRPr="00873BB3">
          <w:rPr>
            <w:rStyle w:val="a7"/>
            <w:rFonts w:ascii="Arial" w:hAnsi="Arial" w:cs="Arial"/>
            <w:sz w:val="24"/>
            <w:szCs w:val="24"/>
          </w:rPr>
          <w:t>18.05.2009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sz w:val="24"/>
            <w:szCs w:val="24"/>
          </w:rPr>
          <w:t>№559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03.12.2013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№878),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№559.</w:t>
      </w: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outlineLvl w:val="1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Согласно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пункту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06.10.1999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№184-ФЗ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полномочия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устанавливаются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законом,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другими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(уставом)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Федерации.</w:t>
      </w: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подпунктами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«а»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«г»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06.10.1999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№184-ФЗ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высший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исполнительный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осуществляет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пределах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полномочий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меры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реализации,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обеспечению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защите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свобод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человека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гражданина,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формирует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Федерации.</w:t>
      </w:r>
    </w:p>
    <w:p w:rsidR="00873BB3" w:rsidRPr="00873BB3" w:rsidRDefault="00873BB3" w:rsidP="00873BB3">
      <w:pPr>
        <w:tabs>
          <w:tab w:val="left" w:pos="0"/>
        </w:tabs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Между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тем,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частью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№273-ФЗ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детей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представителю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нанимателя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(работодателю):</w:t>
      </w:r>
    </w:p>
    <w:p w:rsidR="00873BB3" w:rsidRPr="00873BB3" w:rsidRDefault="00873BB3" w:rsidP="00873BB3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граждане,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претендующие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включенных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перечни,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установленные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Федерации;</w:t>
      </w:r>
    </w:p>
    <w:p w:rsidR="00873BB3" w:rsidRPr="00873BB3" w:rsidRDefault="00873BB3" w:rsidP="00873BB3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лица,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замещающие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3.1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части.</w:t>
      </w:r>
    </w:p>
    <w:p w:rsidR="00873BB3" w:rsidRPr="00873BB3" w:rsidRDefault="00873BB3" w:rsidP="00873BB3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устанавливается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Центрального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банка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Федерации.</w:t>
      </w:r>
    </w:p>
    <w:p w:rsidR="00873BB3" w:rsidRPr="00873BB3" w:rsidRDefault="00873BB3" w:rsidP="00873BB3">
      <w:pPr>
        <w:tabs>
          <w:tab w:val="left" w:pos="0"/>
        </w:tabs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873BB3">
        <w:rPr>
          <w:rFonts w:ascii="Arial" w:hAnsi="Arial" w:cs="Arial"/>
          <w:color w:val="000000"/>
          <w:sz w:val="24"/>
          <w:szCs w:val="24"/>
        </w:rPr>
        <w:lastRenderedPageBreak/>
        <w:t>Частью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Федерального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27.07.2004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№79-ФЗ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установлено,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что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Положение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представлении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гражданским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служащим,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замещающим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должность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гражданской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службы,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включенную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перечень,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установленный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нормативными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правовыми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актами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Российской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Федерации,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сведений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доходах,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об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имуществе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обязательствах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имущественного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характера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гражданского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служащего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членов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его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семьи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утверждается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соответственно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актом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Президента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Российской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Федерации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или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нормативным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правовым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актом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субъекта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Российской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Федерации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учетом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требований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указанной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статьи.</w:t>
      </w:r>
    </w:p>
    <w:p w:rsidR="00873BB3" w:rsidRPr="00873BB3" w:rsidRDefault="00873BB3" w:rsidP="00873BB3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№557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утвержден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перечень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детей.</w:t>
      </w:r>
    </w:p>
    <w:p w:rsidR="00873BB3" w:rsidRPr="00873BB3" w:rsidRDefault="00873BB3" w:rsidP="00873BB3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Наряду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№557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самоуправления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рекомендовано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определить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муниципальные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детей.</w:t>
      </w:r>
    </w:p>
    <w:p w:rsidR="00873BB3" w:rsidRPr="00873BB3" w:rsidRDefault="00873BB3" w:rsidP="00873BB3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№559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утверждено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самоуправления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рекомендовано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руководствоваться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разработке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положений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муниципальными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№559).</w:t>
      </w: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color w:val="000000"/>
          <w:sz w:val="24"/>
          <w:szCs w:val="24"/>
        </w:rPr>
        <w:t>Частями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9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области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3" w:tgtFrame="_self" w:history="1">
        <w:r w:rsidRPr="00873BB3">
          <w:rPr>
            <w:rStyle w:val="a7"/>
            <w:rFonts w:ascii="Arial" w:hAnsi="Arial" w:cs="Arial"/>
            <w:sz w:val="24"/>
            <w:szCs w:val="24"/>
          </w:rPr>
          <w:t>22.02.2007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sz w:val="24"/>
            <w:szCs w:val="24"/>
          </w:rPr>
          <w:t>№12-ЗО</w:t>
        </w:r>
      </w:hyperlink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«Об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организации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государственной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гражданской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службы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области»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(ред.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4" w:tgtFrame="_self" w:history="1">
        <w:r w:rsidRPr="00873BB3">
          <w:rPr>
            <w:rStyle w:val="a7"/>
            <w:rFonts w:ascii="Arial" w:hAnsi="Arial" w:cs="Arial"/>
            <w:sz w:val="24"/>
            <w:szCs w:val="24"/>
          </w:rPr>
          <w:t>01.04.2014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sz w:val="24"/>
            <w:szCs w:val="24"/>
          </w:rPr>
          <w:t>№11-ЗО</w:t>
        </w:r>
      </w:hyperlink>
      <w:r w:rsidRPr="00873BB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перечни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детей,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соответствующих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определяется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Положением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(приложение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указанному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Закону).</w:t>
      </w: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r w:rsidRPr="00873BB3">
        <w:rPr>
          <w:rFonts w:ascii="Arial" w:hAnsi="Arial" w:cs="Arial"/>
          <w:color w:val="000000"/>
          <w:sz w:val="24"/>
          <w:szCs w:val="24"/>
        </w:rPr>
        <w:t>Пунктом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7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указанного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Положения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установлено,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что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сведения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доходах,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об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имуществе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обязательствах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имущественного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характера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представляются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кадровую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lastRenderedPageBreak/>
        <w:t>службу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государственного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органа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области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порядке,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устанавливаемом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руководителем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государственного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органа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области.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Устава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5" w:tgtFrame="_self" w:history="1">
        <w:r w:rsidRPr="00873BB3">
          <w:rPr>
            <w:rStyle w:val="a7"/>
            <w:rFonts w:ascii="Arial" w:hAnsi="Arial" w:cs="Arial"/>
            <w:sz w:val="24"/>
            <w:szCs w:val="24"/>
            <w:lang w:eastAsia="ar-SA"/>
          </w:rPr>
          <w:t>09.07.2001</w:t>
        </w:r>
        <w:r>
          <w:rPr>
            <w:rStyle w:val="a7"/>
            <w:rFonts w:ascii="Arial" w:hAnsi="Arial" w:cs="Arial"/>
            <w:sz w:val="24"/>
            <w:szCs w:val="24"/>
            <w:lang w:eastAsia="ar-SA"/>
          </w:rPr>
          <w:t xml:space="preserve"> </w:t>
        </w:r>
        <w:r w:rsidRPr="00873BB3">
          <w:rPr>
            <w:rStyle w:val="a7"/>
            <w:rFonts w:ascii="Arial" w:hAnsi="Arial" w:cs="Arial"/>
            <w:sz w:val="24"/>
            <w:szCs w:val="24"/>
            <w:lang w:eastAsia="ar-SA"/>
          </w:rPr>
          <w:t>№270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6" w:tgtFrame="_self" w:history="1">
        <w:r w:rsidRPr="00873BB3">
          <w:rPr>
            <w:rStyle w:val="a7"/>
            <w:rFonts w:ascii="Arial" w:hAnsi="Arial" w:cs="Arial"/>
            <w:sz w:val="24"/>
            <w:szCs w:val="24"/>
          </w:rPr>
          <w:t>23.09.2013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sz w:val="24"/>
            <w:szCs w:val="24"/>
          </w:rPr>
          <w:t>№88-ЗО</w:t>
        </w:r>
      </w:hyperlink>
      <w:r w:rsidRPr="00873BB3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Устав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установлено,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находится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организация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Согласно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пункту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Устава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руководители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компетенции.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Виды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опубликования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определяются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Правительством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компетенции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носящих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виде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приказов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(подпункт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опубликования,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7" w:tgtFrame="_self" w:history="1">
        <w:r w:rsidRPr="00873BB3">
          <w:rPr>
            <w:rStyle w:val="a7"/>
            <w:rFonts w:ascii="Arial" w:hAnsi="Arial" w:cs="Arial"/>
            <w:sz w:val="24"/>
            <w:szCs w:val="24"/>
          </w:rPr>
          <w:t>26.01.2010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sz w:val="24"/>
            <w:szCs w:val="24"/>
          </w:rPr>
          <w:t>№12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опубликования»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8" w:tgtFrame="_self" w:history="1">
        <w:r w:rsidRPr="00873BB3">
          <w:rPr>
            <w:rStyle w:val="a7"/>
            <w:rFonts w:ascii="Arial" w:hAnsi="Arial" w:cs="Arial"/>
            <w:sz w:val="24"/>
            <w:szCs w:val="24"/>
          </w:rPr>
          <w:t>05.07.2013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sz w:val="24"/>
            <w:szCs w:val="24"/>
          </w:rPr>
          <w:t>№342</w:t>
        </w:r>
      </w:hyperlink>
      <w:r w:rsidRPr="00873BB3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актов.</w:t>
      </w: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Принятие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обусловлено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необходимостью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Порядка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образования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образования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детей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Порядок)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(подпункт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1.1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детей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министерство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образования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(подпункт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1).</w:t>
      </w: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признаны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утратившими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силу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акты,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ранее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регулировавшие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рассматриваемые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правоотношения.</w:t>
      </w:r>
    </w:p>
    <w:p w:rsidR="00873BB3" w:rsidRPr="00873BB3" w:rsidRDefault="00873BB3" w:rsidP="00873BB3">
      <w:pPr>
        <w:tabs>
          <w:tab w:val="left" w:pos="709"/>
        </w:tabs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Таким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образом,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экспертируемый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принят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уполномоченным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органом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en-US"/>
        </w:rPr>
        <w:t>министерством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en-US"/>
        </w:rPr>
        <w:t>образования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подписан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министром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пределах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установленной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компетенции.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пунктом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приказ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официально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опубликован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газете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«Губернские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ведомости»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25.01.2014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№12,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соответствует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Порядки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принятия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введения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действие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рассматриваемого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нормативного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правового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акта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соблюдены.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873BB3">
        <w:rPr>
          <w:rFonts w:ascii="Arial" w:hAnsi="Arial" w:cs="Arial"/>
          <w:bCs/>
          <w:color w:val="000000"/>
          <w:sz w:val="24"/>
          <w:szCs w:val="24"/>
        </w:rPr>
        <w:t>Форма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и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текст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нормативного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правового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акта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соответствуют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общепринятым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правилам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юридической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bCs/>
          <w:color w:val="000000"/>
          <w:sz w:val="24"/>
          <w:szCs w:val="24"/>
        </w:rPr>
        <w:t>техники.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ar-SA"/>
        </w:rPr>
      </w:pPr>
      <w:r w:rsidRPr="00873BB3">
        <w:rPr>
          <w:rFonts w:ascii="Arial" w:hAnsi="Arial" w:cs="Arial"/>
          <w:sz w:val="24"/>
          <w:szCs w:val="24"/>
          <w:lang w:eastAsia="ar-SA"/>
        </w:rPr>
        <w:t>В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результате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проведения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повторной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правовой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экспертизы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выявлено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противоречие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федеральному,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выявлен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коррупциогенный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873BB3">
        <w:rPr>
          <w:rFonts w:ascii="Arial" w:hAnsi="Arial" w:cs="Arial"/>
          <w:sz w:val="24"/>
          <w:szCs w:val="24"/>
          <w:lang w:eastAsia="ar-SA"/>
        </w:rPr>
        <w:t>фактор.</w:t>
      </w:r>
    </w:p>
    <w:p w:rsidR="00873BB3" w:rsidRPr="00873BB3" w:rsidRDefault="00873BB3" w:rsidP="00873BB3">
      <w:pPr>
        <w:pStyle w:val="ConsPlusNormal"/>
        <w:ind w:firstLine="709"/>
        <w:jc w:val="both"/>
        <w:rPr>
          <w:rFonts w:ascii="Arial" w:hAnsi="Arial" w:cs="Arial"/>
        </w:rPr>
      </w:pPr>
      <w:r w:rsidRPr="00873BB3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Порядка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установлено,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случае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непредставления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представления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ложных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гражданин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может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быть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назначен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должность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гражданский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служащий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освобождается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должности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lastRenderedPageBreak/>
        <w:t>службы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подвергается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иным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видам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ответственности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законодательством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Федерации.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соответствии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частью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6.1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Федерального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27.07.2004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№79-ФЗ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н</w:t>
      </w:r>
      <w:r w:rsidRPr="00873BB3">
        <w:rPr>
          <w:rFonts w:ascii="Arial" w:hAnsi="Arial" w:cs="Arial"/>
          <w:sz w:val="24"/>
          <w:szCs w:val="24"/>
        </w:rPr>
        <w:t>епредставление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гражданским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служащим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членов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семьи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случае,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если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таких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обязательно,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либо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заведомо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недостоверных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неполных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является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правонарушением,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влекущим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увольнение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служащего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службы.</w:t>
      </w:r>
    </w:p>
    <w:p w:rsidR="00873BB3" w:rsidRPr="00873BB3" w:rsidRDefault="00873BB3" w:rsidP="00873BB3">
      <w:pPr>
        <w:pStyle w:val="ConsPlusNormal"/>
        <w:ind w:firstLine="709"/>
        <w:jc w:val="both"/>
        <w:rPr>
          <w:rFonts w:ascii="Arial" w:hAnsi="Arial" w:cs="Arial"/>
        </w:rPr>
      </w:pPr>
      <w:r w:rsidRPr="00873BB3">
        <w:rPr>
          <w:rFonts w:ascii="Arial" w:hAnsi="Arial" w:cs="Arial"/>
        </w:rPr>
        <w:t>Кроме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того,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согласно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части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25.12.2008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№273-ФЗ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непредставление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гражданином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поступлении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государственную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службу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представителю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нанимателя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(работодателю)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супруги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(супруга)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несовершеннолетних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детей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либо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недостоверных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неполных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является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основанием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отказа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приеме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указанного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гражданина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государственную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службу.</w:t>
      </w:r>
    </w:p>
    <w:p w:rsidR="00873BB3" w:rsidRPr="00873BB3" w:rsidRDefault="00873BB3" w:rsidP="00873BB3">
      <w:pPr>
        <w:pStyle w:val="ConsPlusNormal"/>
        <w:ind w:firstLine="709"/>
        <w:jc w:val="both"/>
        <w:rPr>
          <w:rFonts w:ascii="Arial" w:hAnsi="Arial" w:cs="Arial"/>
        </w:rPr>
      </w:pPr>
      <w:r w:rsidRPr="00873BB3">
        <w:rPr>
          <w:rFonts w:ascii="Arial" w:hAnsi="Arial" w:cs="Arial"/>
        </w:rPr>
        <w:t>Исходя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из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смысла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приведенных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норм,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следует,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законодательством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за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указанное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правонарушение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предусмотрен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отказ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гражданину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назначении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должность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увольнение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гражданского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служащего,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иных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видов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ответственности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873BB3">
        <w:rPr>
          <w:rFonts w:ascii="Arial" w:hAnsi="Arial" w:cs="Arial"/>
        </w:rPr>
        <w:t>предусмотрено.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Таким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образом,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Порядка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противоречит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6.1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Федерального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27.07.2004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№79-ФЗ,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3BB3">
        <w:rPr>
          <w:rFonts w:ascii="Arial" w:hAnsi="Arial" w:cs="Arial"/>
          <w:color w:val="000000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№273-ФЗ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слов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предоставление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«ложных»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привлечения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«иным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видам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дисциплинарной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ответственности».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результатам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проведенной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частью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9" w:tgtFrame="_self" w:history="1">
        <w:r w:rsidRPr="00873BB3">
          <w:rPr>
            <w:rStyle w:val="a7"/>
            <w:rFonts w:ascii="Arial" w:hAnsi="Arial" w:cs="Arial"/>
            <w:bCs/>
            <w:sz w:val="24"/>
            <w:szCs w:val="24"/>
          </w:rPr>
          <w:t>17.07.2009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bCs/>
            <w:sz w:val="24"/>
            <w:szCs w:val="24"/>
          </w:rPr>
          <w:t>№172-ФЗ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экспертизе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актов»,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статьей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0" w:tgtFrame="_self" w:history="1">
        <w:r w:rsidRPr="00873BB3">
          <w:rPr>
            <w:rStyle w:val="a7"/>
            <w:rFonts w:ascii="Arial" w:hAnsi="Arial" w:cs="Arial"/>
            <w:bCs/>
            <w:sz w:val="24"/>
            <w:szCs w:val="24"/>
          </w:rPr>
          <w:t>25.12.2008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873BB3">
          <w:rPr>
            <w:rStyle w:val="a7"/>
            <w:rFonts w:ascii="Arial" w:hAnsi="Arial" w:cs="Arial"/>
            <w:bCs/>
            <w:sz w:val="24"/>
            <w:szCs w:val="24"/>
          </w:rPr>
          <w:t>№273-ФЗ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Правил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утвержденных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1" w:tgtFrame="_self" w:history="1">
        <w:r w:rsidRPr="00873BB3">
          <w:rPr>
            <w:rStyle w:val="a7"/>
            <w:rFonts w:ascii="Arial" w:hAnsi="Arial" w:cs="Arial"/>
            <w:bCs/>
            <w:sz w:val="24"/>
            <w:szCs w:val="24"/>
          </w:rPr>
          <w:t>26.02.2010</w:t>
        </w:r>
      </w:hyperlink>
      <w:r>
        <w:rPr>
          <w:rStyle w:val="a7"/>
          <w:rFonts w:ascii="Arial" w:hAnsi="Arial" w:cs="Arial"/>
          <w:bCs/>
          <w:sz w:val="24"/>
          <w:szCs w:val="24"/>
        </w:rPr>
        <w:t xml:space="preserve"> </w:t>
      </w:r>
      <w:r w:rsidRPr="00873BB3">
        <w:rPr>
          <w:rStyle w:val="a7"/>
          <w:rFonts w:ascii="Arial" w:hAnsi="Arial" w:cs="Arial"/>
          <w:bCs/>
          <w:sz w:val="24"/>
          <w:szCs w:val="24"/>
        </w:rPr>
        <w:t>№96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выявлен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коррупциогенный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фактор.</w:t>
      </w:r>
      <w:r>
        <w:rPr>
          <w:rFonts w:ascii="Arial" w:eastAsia="Calibri" w:hAnsi="Arial" w:cs="Arial"/>
          <w:sz w:val="24"/>
          <w:szCs w:val="24"/>
        </w:rPr>
        <w:t xml:space="preserve"> 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Style w:val="a7"/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По основанию, установленному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№96 «Об антикоррупционной экспертизе нормативных правовых актов и проектов нормативных правовых актов» (ред. от 27.11.2013 №1075), пункт 13 Порядка содержит коррупциогенный фактор, содержащий неопределенные, трудновыполнимые и (или) обременительные требования к гражданам и организациям - юридико-лингвистическая неопределенность - употребление неустоявшихся, двусмысленных терминов и категорий оценочного характера.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Style w:val="a7"/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Предлагаем устранить противоречие федеральному, устранить коррупциогенный фактор и сообщить о результатах рассмотрения настоящего повторного экспертного заключения в Управление Министерства юстиции Российской Федерации по Сахалинской области по адресу: г. Южно-Сахалинск, ул. Дзержинского, д. 23.</w:t>
      </w: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873BB3" w:rsidRPr="00873BB3" w:rsidRDefault="00873BB3" w:rsidP="00873BB3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Начальник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Управления</w:t>
      </w:r>
    </w:p>
    <w:p w:rsidR="00873BB3" w:rsidRPr="00873BB3" w:rsidRDefault="00873BB3" w:rsidP="00873BB3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государственный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советник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юстиции</w:t>
      </w:r>
    </w:p>
    <w:p w:rsidR="00873BB3" w:rsidRPr="00873BB3" w:rsidRDefault="00873BB3" w:rsidP="00873BB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BB3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класса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Pr="00873BB3">
        <w:rPr>
          <w:rFonts w:ascii="Arial" w:hAnsi="Arial" w:cs="Arial"/>
          <w:sz w:val="24"/>
          <w:szCs w:val="24"/>
        </w:rPr>
        <w:t>Л.В.</w:t>
      </w:r>
      <w:r>
        <w:rPr>
          <w:rFonts w:ascii="Arial" w:hAnsi="Arial" w:cs="Arial"/>
          <w:sz w:val="24"/>
          <w:szCs w:val="24"/>
        </w:rPr>
        <w:t xml:space="preserve"> </w:t>
      </w:r>
      <w:r w:rsidRPr="00873BB3">
        <w:rPr>
          <w:rFonts w:ascii="Arial" w:hAnsi="Arial" w:cs="Arial"/>
          <w:sz w:val="24"/>
          <w:szCs w:val="24"/>
        </w:rPr>
        <w:t>Ковальчук</w:t>
      </w:r>
    </w:p>
    <w:sectPr w:rsidR="00873BB3" w:rsidRPr="00873BB3" w:rsidSect="00873BB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compat/>
  <w:rsids>
    <w:rsidRoot w:val="0087717E"/>
    <w:rsid w:val="000014FC"/>
    <w:rsid w:val="00001E5E"/>
    <w:rsid w:val="00002BD9"/>
    <w:rsid w:val="000058EF"/>
    <w:rsid w:val="00005F1F"/>
    <w:rsid w:val="00007FF5"/>
    <w:rsid w:val="00010D2D"/>
    <w:rsid w:val="000116EB"/>
    <w:rsid w:val="000124AB"/>
    <w:rsid w:val="00012A3E"/>
    <w:rsid w:val="000131ED"/>
    <w:rsid w:val="00013BE4"/>
    <w:rsid w:val="00014A6F"/>
    <w:rsid w:val="00015577"/>
    <w:rsid w:val="00015DD1"/>
    <w:rsid w:val="000167D5"/>
    <w:rsid w:val="00016849"/>
    <w:rsid w:val="000168AA"/>
    <w:rsid w:val="0001744A"/>
    <w:rsid w:val="00017CD7"/>
    <w:rsid w:val="000203B0"/>
    <w:rsid w:val="00020492"/>
    <w:rsid w:val="000212BD"/>
    <w:rsid w:val="000214E9"/>
    <w:rsid w:val="00021A27"/>
    <w:rsid w:val="00022B09"/>
    <w:rsid w:val="00022F0C"/>
    <w:rsid w:val="00024D4A"/>
    <w:rsid w:val="00025CB4"/>
    <w:rsid w:val="00026288"/>
    <w:rsid w:val="00027A69"/>
    <w:rsid w:val="000309C1"/>
    <w:rsid w:val="0003125D"/>
    <w:rsid w:val="0003136C"/>
    <w:rsid w:val="00031C92"/>
    <w:rsid w:val="00033280"/>
    <w:rsid w:val="0003401A"/>
    <w:rsid w:val="000359B7"/>
    <w:rsid w:val="00035C50"/>
    <w:rsid w:val="00035DD2"/>
    <w:rsid w:val="00036420"/>
    <w:rsid w:val="00041954"/>
    <w:rsid w:val="00044692"/>
    <w:rsid w:val="000453E6"/>
    <w:rsid w:val="00045864"/>
    <w:rsid w:val="00045A3B"/>
    <w:rsid w:val="00046297"/>
    <w:rsid w:val="000469CE"/>
    <w:rsid w:val="00046E77"/>
    <w:rsid w:val="000472A9"/>
    <w:rsid w:val="0005151D"/>
    <w:rsid w:val="0005237E"/>
    <w:rsid w:val="00053126"/>
    <w:rsid w:val="0005354B"/>
    <w:rsid w:val="00053C8D"/>
    <w:rsid w:val="00054EC5"/>
    <w:rsid w:val="0005522C"/>
    <w:rsid w:val="00057054"/>
    <w:rsid w:val="0005719C"/>
    <w:rsid w:val="0005730F"/>
    <w:rsid w:val="000600D4"/>
    <w:rsid w:val="0006109F"/>
    <w:rsid w:val="00063ABA"/>
    <w:rsid w:val="000646AD"/>
    <w:rsid w:val="00064B53"/>
    <w:rsid w:val="00064D16"/>
    <w:rsid w:val="00064E1C"/>
    <w:rsid w:val="0006536A"/>
    <w:rsid w:val="00065A30"/>
    <w:rsid w:val="00067317"/>
    <w:rsid w:val="00067497"/>
    <w:rsid w:val="00067B37"/>
    <w:rsid w:val="0007076B"/>
    <w:rsid w:val="00072183"/>
    <w:rsid w:val="0007310F"/>
    <w:rsid w:val="00073785"/>
    <w:rsid w:val="00073BB4"/>
    <w:rsid w:val="00073C2E"/>
    <w:rsid w:val="00075F0F"/>
    <w:rsid w:val="00076A16"/>
    <w:rsid w:val="00076E8C"/>
    <w:rsid w:val="00076F5C"/>
    <w:rsid w:val="00077D01"/>
    <w:rsid w:val="00077EC1"/>
    <w:rsid w:val="00077F7D"/>
    <w:rsid w:val="000816C9"/>
    <w:rsid w:val="0008268A"/>
    <w:rsid w:val="00082989"/>
    <w:rsid w:val="000840BD"/>
    <w:rsid w:val="00084D9D"/>
    <w:rsid w:val="00086CE6"/>
    <w:rsid w:val="00087823"/>
    <w:rsid w:val="00087F91"/>
    <w:rsid w:val="00091C87"/>
    <w:rsid w:val="000920A3"/>
    <w:rsid w:val="000920B0"/>
    <w:rsid w:val="00093297"/>
    <w:rsid w:val="00093AF9"/>
    <w:rsid w:val="0009510C"/>
    <w:rsid w:val="00095667"/>
    <w:rsid w:val="00097718"/>
    <w:rsid w:val="000A1FA9"/>
    <w:rsid w:val="000A4175"/>
    <w:rsid w:val="000A4997"/>
    <w:rsid w:val="000A54EC"/>
    <w:rsid w:val="000A56C0"/>
    <w:rsid w:val="000A796A"/>
    <w:rsid w:val="000B01EA"/>
    <w:rsid w:val="000B074D"/>
    <w:rsid w:val="000B1EE3"/>
    <w:rsid w:val="000B2103"/>
    <w:rsid w:val="000B26E2"/>
    <w:rsid w:val="000B30C4"/>
    <w:rsid w:val="000B3A1B"/>
    <w:rsid w:val="000B3B82"/>
    <w:rsid w:val="000B5332"/>
    <w:rsid w:val="000B5C20"/>
    <w:rsid w:val="000B6EB2"/>
    <w:rsid w:val="000B74E7"/>
    <w:rsid w:val="000B7617"/>
    <w:rsid w:val="000B791D"/>
    <w:rsid w:val="000B7CC7"/>
    <w:rsid w:val="000C0008"/>
    <w:rsid w:val="000C0BBA"/>
    <w:rsid w:val="000C2810"/>
    <w:rsid w:val="000C30F6"/>
    <w:rsid w:val="000C3388"/>
    <w:rsid w:val="000C3AAC"/>
    <w:rsid w:val="000C3F36"/>
    <w:rsid w:val="000C41F7"/>
    <w:rsid w:val="000C4FE8"/>
    <w:rsid w:val="000C5397"/>
    <w:rsid w:val="000C578D"/>
    <w:rsid w:val="000C6151"/>
    <w:rsid w:val="000C6406"/>
    <w:rsid w:val="000C65E1"/>
    <w:rsid w:val="000C719F"/>
    <w:rsid w:val="000C72AC"/>
    <w:rsid w:val="000C7BB8"/>
    <w:rsid w:val="000C7BCA"/>
    <w:rsid w:val="000C7E56"/>
    <w:rsid w:val="000D0D88"/>
    <w:rsid w:val="000D0FF0"/>
    <w:rsid w:val="000D1B44"/>
    <w:rsid w:val="000D1F30"/>
    <w:rsid w:val="000D5931"/>
    <w:rsid w:val="000D5EE1"/>
    <w:rsid w:val="000D6590"/>
    <w:rsid w:val="000D6F1D"/>
    <w:rsid w:val="000D6FAA"/>
    <w:rsid w:val="000D70C6"/>
    <w:rsid w:val="000E0092"/>
    <w:rsid w:val="000E02BE"/>
    <w:rsid w:val="000E040A"/>
    <w:rsid w:val="000E2423"/>
    <w:rsid w:val="000E416F"/>
    <w:rsid w:val="000E42CE"/>
    <w:rsid w:val="000E49AB"/>
    <w:rsid w:val="000E4B83"/>
    <w:rsid w:val="000E56A2"/>
    <w:rsid w:val="000E5BCE"/>
    <w:rsid w:val="000E6BA7"/>
    <w:rsid w:val="000E7C93"/>
    <w:rsid w:val="000F0F88"/>
    <w:rsid w:val="000F10DD"/>
    <w:rsid w:val="000F2024"/>
    <w:rsid w:val="000F2A1A"/>
    <w:rsid w:val="000F2B77"/>
    <w:rsid w:val="000F2E2E"/>
    <w:rsid w:val="000F2F96"/>
    <w:rsid w:val="000F375F"/>
    <w:rsid w:val="000F46EC"/>
    <w:rsid w:val="000F627C"/>
    <w:rsid w:val="000F6F3A"/>
    <w:rsid w:val="000F77F2"/>
    <w:rsid w:val="00100031"/>
    <w:rsid w:val="00101066"/>
    <w:rsid w:val="0010159B"/>
    <w:rsid w:val="00101CC0"/>
    <w:rsid w:val="00102514"/>
    <w:rsid w:val="001038D3"/>
    <w:rsid w:val="0010420A"/>
    <w:rsid w:val="00104710"/>
    <w:rsid w:val="00104FF8"/>
    <w:rsid w:val="001055B0"/>
    <w:rsid w:val="00106586"/>
    <w:rsid w:val="00107C48"/>
    <w:rsid w:val="0011170A"/>
    <w:rsid w:val="00111AE4"/>
    <w:rsid w:val="0011273C"/>
    <w:rsid w:val="00113C20"/>
    <w:rsid w:val="00114D1D"/>
    <w:rsid w:val="001156E7"/>
    <w:rsid w:val="00115ED0"/>
    <w:rsid w:val="00116BD7"/>
    <w:rsid w:val="001173F0"/>
    <w:rsid w:val="00117EB9"/>
    <w:rsid w:val="001217FA"/>
    <w:rsid w:val="00121D4B"/>
    <w:rsid w:val="001224CC"/>
    <w:rsid w:val="00122770"/>
    <w:rsid w:val="001231A3"/>
    <w:rsid w:val="00123533"/>
    <w:rsid w:val="00123E8A"/>
    <w:rsid w:val="00123F17"/>
    <w:rsid w:val="00126307"/>
    <w:rsid w:val="0012733F"/>
    <w:rsid w:val="001307C2"/>
    <w:rsid w:val="001313B3"/>
    <w:rsid w:val="00133971"/>
    <w:rsid w:val="0013497C"/>
    <w:rsid w:val="001360DA"/>
    <w:rsid w:val="00137A4D"/>
    <w:rsid w:val="00137F23"/>
    <w:rsid w:val="00137F47"/>
    <w:rsid w:val="001421D0"/>
    <w:rsid w:val="001437AB"/>
    <w:rsid w:val="001441DB"/>
    <w:rsid w:val="00146010"/>
    <w:rsid w:val="00150611"/>
    <w:rsid w:val="0015091D"/>
    <w:rsid w:val="00150BB8"/>
    <w:rsid w:val="00152584"/>
    <w:rsid w:val="00152A80"/>
    <w:rsid w:val="00152BBB"/>
    <w:rsid w:val="00152FBA"/>
    <w:rsid w:val="00153204"/>
    <w:rsid w:val="0015322F"/>
    <w:rsid w:val="001537D9"/>
    <w:rsid w:val="001541A6"/>
    <w:rsid w:val="00154B7A"/>
    <w:rsid w:val="00154F68"/>
    <w:rsid w:val="00155083"/>
    <w:rsid w:val="0015531A"/>
    <w:rsid w:val="00157341"/>
    <w:rsid w:val="00157A3A"/>
    <w:rsid w:val="00157B0E"/>
    <w:rsid w:val="00157EEA"/>
    <w:rsid w:val="00160430"/>
    <w:rsid w:val="0016057F"/>
    <w:rsid w:val="00161017"/>
    <w:rsid w:val="001611C3"/>
    <w:rsid w:val="00165A92"/>
    <w:rsid w:val="00165F22"/>
    <w:rsid w:val="001661BE"/>
    <w:rsid w:val="00166342"/>
    <w:rsid w:val="0016660E"/>
    <w:rsid w:val="0016690F"/>
    <w:rsid w:val="00166F65"/>
    <w:rsid w:val="00167CE9"/>
    <w:rsid w:val="00170099"/>
    <w:rsid w:val="001706A3"/>
    <w:rsid w:val="00171108"/>
    <w:rsid w:val="001711F6"/>
    <w:rsid w:val="001720B8"/>
    <w:rsid w:val="0017252B"/>
    <w:rsid w:val="001748D5"/>
    <w:rsid w:val="00176ED1"/>
    <w:rsid w:val="00177A08"/>
    <w:rsid w:val="00180280"/>
    <w:rsid w:val="001804C7"/>
    <w:rsid w:val="00181B10"/>
    <w:rsid w:val="0018201E"/>
    <w:rsid w:val="001832BE"/>
    <w:rsid w:val="0018336D"/>
    <w:rsid w:val="00184755"/>
    <w:rsid w:val="0018519F"/>
    <w:rsid w:val="00186084"/>
    <w:rsid w:val="0018746A"/>
    <w:rsid w:val="0018747F"/>
    <w:rsid w:val="0019005A"/>
    <w:rsid w:val="0019045B"/>
    <w:rsid w:val="0019048C"/>
    <w:rsid w:val="00192EC0"/>
    <w:rsid w:val="00192FEC"/>
    <w:rsid w:val="00193186"/>
    <w:rsid w:val="001942AD"/>
    <w:rsid w:val="00194ACC"/>
    <w:rsid w:val="00195765"/>
    <w:rsid w:val="00196288"/>
    <w:rsid w:val="00196380"/>
    <w:rsid w:val="00196EF2"/>
    <w:rsid w:val="00197437"/>
    <w:rsid w:val="001975B2"/>
    <w:rsid w:val="00197768"/>
    <w:rsid w:val="001A0137"/>
    <w:rsid w:val="001A0BCF"/>
    <w:rsid w:val="001A0C88"/>
    <w:rsid w:val="001A10CD"/>
    <w:rsid w:val="001A1736"/>
    <w:rsid w:val="001A586E"/>
    <w:rsid w:val="001A73EB"/>
    <w:rsid w:val="001A7B84"/>
    <w:rsid w:val="001A7BAD"/>
    <w:rsid w:val="001B03EC"/>
    <w:rsid w:val="001B13AA"/>
    <w:rsid w:val="001B1B1C"/>
    <w:rsid w:val="001B2156"/>
    <w:rsid w:val="001B38AE"/>
    <w:rsid w:val="001B3D3C"/>
    <w:rsid w:val="001B3DD7"/>
    <w:rsid w:val="001B3F84"/>
    <w:rsid w:val="001B411B"/>
    <w:rsid w:val="001B4654"/>
    <w:rsid w:val="001B54FB"/>
    <w:rsid w:val="001B5514"/>
    <w:rsid w:val="001B582F"/>
    <w:rsid w:val="001B72E2"/>
    <w:rsid w:val="001C1177"/>
    <w:rsid w:val="001C2475"/>
    <w:rsid w:val="001C2F06"/>
    <w:rsid w:val="001C3866"/>
    <w:rsid w:val="001C3C8B"/>
    <w:rsid w:val="001C48A0"/>
    <w:rsid w:val="001C61EB"/>
    <w:rsid w:val="001C68C7"/>
    <w:rsid w:val="001C7A35"/>
    <w:rsid w:val="001C7FED"/>
    <w:rsid w:val="001D0E31"/>
    <w:rsid w:val="001D0E47"/>
    <w:rsid w:val="001D0E49"/>
    <w:rsid w:val="001D1585"/>
    <w:rsid w:val="001D1A1E"/>
    <w:rsid w:val="001D28F6"/>
    <w:rsid w:val="001D35E0"/>
    <w:rsid w:val="001D4019"/>
    <w:rsid w:val="001D66C5"/>
    <w:rsid w:val="001E039E"/>
    <w:rsid w:val="001E1AED"/>
    <w:rsid w:val="001E1DA4"/>
    <w:rsid w:val="001E3612"/>
    <w:rsid w:val="001E3BB0"/>
    <w:rsid w:val="001E42DB"/>
    <w:rsid w:val="001E43F3"/>
    <w:rsid w:val="001E47DB"/>
    <w:rsid w:val="001E4F72"/>
    <w:rsid w:val="001E58D4"/>
    <w:rsid w:val="001E5952"/>
    <w:rsid w:val="001E619B"/>
    <w:rsid w:val="001E6A8D"/>
    <w:rsid w:val="001E6BD9"/>
    <w:rsid w:val="001E7016"/>
    <w:rsid w:val="001E7D95"/>
    <w:rsid w:val="001E7EAE"/>
    <w:rsid w:val="001E7F70"/>
    <w:rsid w:val="001F01E8"/>
    <w:rsid w:val="001F0927"/>
    <w:rsid w:val="001F0CDC"/>
    <w:rsid w:val="001F1007"/>
    <w:rsid w:val="001F12F7"/>
    <w:rsid w:val="001F1705"/>
    <w:rsid w:val="001F30A1"/>
    <w:rsid w:val="001F45E8"/>
    <w:rsid w:val="001F4C24"/>
    <w:rsid w:val="001F54C0"/>
    <w:rsid w:val="001F7714"/>
    <w:rsid w:val="00200073"/>
    <w:rsid w:val="002007DE"/>
    <w:rsid w:val="00203A92"/>
    <w:rsid w:val="00203BCC"/>
    <w:rsid w:val="00203EF7"/>
    <w:rsid w:val="00204848"/>
    <w:rsid w:val="002055F3"/>
    <w:rsid w:val="002062C2"/>
    <w:rsid w:val="002069D9"/>
    <w:rsid w:val="002070D2"/>
    <w:rsid w:val="00207E55"/>
    <w:rsid w:val="00210843"/>
    <w:rsid w:val="00210FC6"/>
    <w:rsid w:val="00211765"/>
    <w:rsid w:val="00211884"/>
    <w:rsid w:val="0021197C"/>
    <w:rsid w:val="002119E4"/>
    <w:rsid w:val="002127A8"/>
    <w:rsid w:val="00212861"/>
    <w:rsid w:val="00212F29"/>
    <w:rsid w:val="002143AD"/>
    <w:rsid w:val="0021459F"/>
    <w:rsid w:val="0021484F"/>
    <w:rsid w:val="00215B4E"/>
    <w:rsid w:val="00215BD9"/>
    <w:rsid w:val="00220FA0"/>
    <w:rsid w:val="00220FDE"/>
    <w:rsid w:val="00221FC9"/>
    <w:rsid w:val="00223CFC"/>
    <w:rsid w:val="00225A03"/>
    <w:rsid w:val="00225B60"/>
    <w:rsid w:val="002272D1"/>
    <w:rsid w:val="00227AB6"/>
    <w:rsid w:val="00230723"/>
    <w:rsid w:val="00231579"/>
    <w:rsid w:val="00234750"/>
    <w:rsid w:val="00234DB9"/>
    <w:rsid w:val="00235047"/>
    <w:rsid w:val="002350B3"/>
    <w:rsid w:val="0023587C"/>
    <w:rsid w:val="00235FB3"/>
    <w:rsid w:val="00236283"/>
    <w:rsid w:val="00236482"/>
    <w:rsid w:val="00237CE5"/>
    <w:rsid w:val="00237F48"/>
    <w:rsid w:val="0024078D"/>
    <w:rsid w:val="00243302"/>
    <w:rsid w:val="00243D31"/>
    <w:rsid w:val="00244082"/>
    <w:rsid w:val="002450DE"/>
    <w:rsid w:val="002457E9"/>
    <w:rsid w:val="002459E0"/>
    <w:rsid w:val="00246311"/>
    <w:rsid w:val="002464A7"/>
    <w:rsid w:val="00246ABE"/>
    <w:rsid w:val="00246EE6"/>
    <w:rsid w:val="002472CD"/>
    <w:rsid w:val="00247C0F"/>
    <w:rsid w:val="00250077"/>
    <w:rsid w:val="002500FF"/>
    <w:rsid w:val="002505A3"/>
    <w:rsid w:val="00250728"/>
    <w:rsid w:val="00250B87"/>
    <w:rsid w:val="00251182"/>
    <w:rsid w:val="00251475"/>
    <w:rsid w:val="00252F99"/>
    <w:rsid w:val="00253E57"/>
    <w:rsid w:val="00255119"/>
    <w:rsid w:val="0025597D"/>
    <w:rsid w:val="002563E6"/>
    <w:rsid w:val="00256F20"/>
    <w:rsid w:val="002571CC"/>
    <w:rsid w:val="00257350"/>
    <w:rsid w:val="00257AF8"/>
    <w:rsid w:val="00257D4F"/>
    <w:rsid w:val="002604A0"/>
    <w:rsid w:val="002633C1"/>
    <w:rsid w:val="00263564"/>
    <w:rsid w:val="00263B73"/>
    <w:rsid w:val="00264BF3"/>
    <w:rsid w:val="00265B54"/>
    <w:rsid w:val="00266723"/>
    <w:rsid w:val="002671BD"/>
    <w:rsid w:val="00267789"/>
    <w:rsid w:val="00270EF9"/>
    <w:rsid w:val="0027475B"/>
    <w:rsid w:val="002749C1"/>
    <w:rsid w:val="002756C2"/>
    <w:rsid w:val="002771D1"/>
    <w:rsid w:val="00277A00"/>
    <w:rsid w:val="002848FE"/>
    <w:rsid w:val="002850D2"/>
    <w:rsid w:val="002876A2"/>
    <w:rsid w:val="0028794B"/>
    <w:rsid w:val="00287C64"/>
    <w:rsid w:val="00287DF1"/>
    <w:rsid w:val="00290353"/>
    <w:rsid w:val="00290FD1"/>
    <w:rsid w:val="0029133E"/>
    <w:rsid w:val="00291406"/>
    <w:rsid w:val="00292221"/>
    <w:rsid w:val="00293FF2"/>
    <w:rsid w:val="00294345"/>
    <w:rsid w:val="00295B69"/>
    <w:rsid w:val="00296D3C"/>
    <w:rsid w:val="00297718"/>
    <w:rsid w:val="00297741"/>
    <w:rsid w:val="002A0791"/>
    <w:rsid w:val="002A1471"/>
    <w:rsid w:val="002A189A"/>
    <w:rsid w:val="002A1A66"/>
    <w:rsid w:val="002A234C"/>
    <w:rsid w:val="002A2C23"/>
    <w:rsid w:val="002A2F0F"/>
    <w:rsid w:val="002A3C0E"/>
    <w:rsid w:val="002A4868"/>
    <w:rsid w:val="002A613D"/>
    <w:rsid w:val="002A654A"/>
    <w:rsid w:val="002A660D"/>
    <w:rsid w:val="002A6957"/>
    <w:rsid w:val="002A6B8A"/>
    <w:rsid w:val="002A7334"/>
    <w:rsid w:val="002B0C1C"/>
    <w:rsid w:val="002B5B3A"/>
    <w:rsid w:val="002B63DE"/>
    <w:rsid w:val="002B692F"/>
    <w:rsid w:val="002B6A11"/>
    <w:rsid w:val="002B6C9A"/>
    <w:rsid w:val="002B6FAE"/>
    <w:rsid w:val="002C0052"/>
    <w:rsid w:val="002C0637"/>
    <w:rsid w:val="002C0A4B"/>
    <w:rsid w:val="002C10A7"/>
    <w:rsid w:val="002C14A1"/>
    <w:rsid w:val="002C1584"/>
    <w:rsid w:val="002C166D"/>
    <w:rsid w:val="002C21D2"/>
    <w:rsid w:val="002C3C5C"/>
    <w:rsid w:val="002C52F0"/>
    <w:rsid w:val="002C5596"/>
    <w:rsid w:val="002C5CAD"/>
    <w:rsid w:val="002C6A0A"/>
    <w:rsid w:val="002C6D99"/>
    <w:rsid w:val="002C72BE"/>
    <w:rsid w:val="002D007A"/>
    <w:rsid w:val="002D0719"/>
    <w:rsid w:val="002D1565"/>
    <w:rsid w:val="002D214D"/>
    <w:rsid w:val="002D2568"/>
    <w:rsid w:val="002D3F05"/>
    <w:rsid w:val="002D50A5"/>
    <w:rsid w:val="002D5BFE"/>
    <w:rsid w:val="002D7298"/>
    <w:rsid w:val="002D769A"/>
    <w:rsid w:val="002D78BD"/>
    <w:rsid w:val="002E0BC8"/>
    <w:rsid w:val="002E1B45"/>
    <w:rsid w:val="002E1DD4"/>
    <w:rsid w:val="002E495A"/>
    <w:rsid w:val="002E4A11"/>
    <w:rsid w:val="002E4D4F"/>
    <w:rsid w:val="002E4D8E"/>
    <w:rsid w:val="002E569C"/>
    <w:rsid w:val="002E5DC1"/>
    <w:rsid w:val="002E71BE"/>
    <w:rsid w:val="002F0D09"/>
    <w:rsid w:val="002F2D60"/>
    <w:rsid w:val="002F345B"/>
    <w:rsid w:val="002F3625"/>
    <w:rsid w:val="002F36C7"/>
    <w:rsid w:val="002F385D"/>
    <w:rsid w:val="002F3868"/>
    <w:rsid w:val="002F3C85"/>
    <w:rsid w:val="002F4FE9"/>
    <w:rsid w:val="002F54EA"/>
    <w:rsid w:val="002F5835"/>
    <w:rsid w:val="002F5D34"/>
    <w:rsid w:val="002F60D1"/>
    <w:rsid w:val="002F657F"/>
    <w:rsid w:val="002F73F9"/>
    <w:rsid w:val="002F7A79"/>
    <w:rsid w:val="002F7F4A"/>
    <w:rsid w:val="00300B63"/>
    <w:rsid w:val="003010B9"/>
    <w:rsid w:val="003017C4"/>
    <w:rsid w:val="003018BE"/>
    <w:rsid w:val="00301B51"/>
    <w:rsid w:val="00303172"/>
    <w:rsid w:val="0030344E"/>
    <w:rsid w:val="00304A9F"/>
    <w:rsid w:val="00305D51"/>
    <w:rsid w:val="00307096"/>
    <w:rsid w:val="0030722A"/>
    <w:rsid w:val="00307CC7"/>
    <w:rsid w:val="003114E1"/>
    <w:rsid w:val="00312672"/>
    <w:rsid w:val="0031274A"/>
    <w:rsid w:val="003127AB"/>
    <w:rsid w:val="003152D4"/>
    <w:rsid w:val="00316F85"/>
    <w:rsid w:val="0031764C"/>
    <w:rsid w:val="00317E36"/>
    <w:rsid w:val="00317F55"/>
    <w:rsid w:val="00321095"/>
    <w:rsid w:val="0032184D"/>
    <w:rsid w:val="00323708"/>
    <w:rsid w:val="003243CB"/>
    <w:rsid w:val="00324D38"/>
    <w:rsid w:val="00325435"/>
    <w:rsid w:val="003257D3"/>
    <w:rsid w:val="00325DA4"/>
    <w:rsid w:val="00325E23"/>
    <w:rsid w:val="00325FF1"/>
    <w:rsid w:val="003266A9"/>
    <w:rsid w:val="003269D6"/>
    <w:rsid w:val="00326F25"/>
    <w:rsid w:val="003270FF"/>
    <w:rsid w:val="003271D4"/>
    <w:rsid w:val="00327354"/>
    <w:rsid w:val="00327F46"/>
    <w:rsid w:val="00331860"/>
    <w:rsid w:val="00331A08"/>
    <w:rsid w:val="003320F1"/>
    <w:rsid w:val="003325F9"/>
    <w:rsid w:val="00333928"/>
    <w:rsid w:val="00336524"/>
    <w:rsid w:val="00336695"/>
    <w:rsid w:val="00337FC8"/>
    <w:rsid w:val="0034052A"/>
    <w:rsid w:val="003407B8"/>
    <w:rsid w:val="00341423"/>
    <w:rsid w:val="00341B48"/>
    <w:rsid w:val="00342414"/>
    <w:rsid w:val="003425C1"/>
    <w:rsid w:val="00343312"/>
    <w:rsid w:val="00343EE1"/>
    <w:rsid w:val="0034409B"/>
    <w:rsid w:val="00345EA8"/>
    <w:rsid w:val="003465EE"/>
    <w:rsid w:val="00346C28"/>
    <w:rsid w:val="00346E1D"/>
    <w:rsid w:val="00347583"/>
    <w:rsid w:val="0035037A"/>
    <w:rsid w:val="003518A7"/>
    <w:rsid w:val="00351C92"/>
    <w:rsid w:val="00352374"/>
    <w:rsid w:val="00356AA5"/>
    <w:rsid w:val="00357A6F"/>
    <w:rsid w:val="00357B5F"/>
    <w:rsid w:val="0036047C"/>
    <w:rsid w:val="00361774"/>
    <w:rsid w:val="00362BA3"/>
    <w:rsid w:val="00363B03"/>
    <w:rsid w:val="00363ED7"/>
    <w:rsid w:val="003645B7"/>
    <w:rsid w:val="00364D5E"/>
    <w:rsid w:val="0036505A"/>
    <w:rsid w:val="003657FA"/>
    <w:rsid w:val="00366169"/>
    <w:rsid w:val="00366EEC"/>
    <w:rsid w:val="003671B4"/>
    <w:rsid w:val="00370FCE"/>
    <w:rsid w:val="003711E0"/>
    <w:rsid w:val="00373164"/>
    <w:rsid w:val="00373254"/>
    <w:rsid w:val="00374338"/>
    <w:rsid w:val="00374386"/>
    <w:rsid w:val="0037464F"/>
    <w:rsid w:val="00374AE6"/>
    <w:rsid w:val="00375CAC"/>
    <w:rsid w:val="003800D9"/>
    <w:rsid w:val="00380164"/>
    <w:rsid w:val="00380AC1"/>
    <w:rsid w:val="00380AD0"/>
    <w:rsid w:val="00380E73"/>
    <w:rsid w:val="0038371B"/>
    <w:rsid w:val="003841FD"/>
    <w:rsid w:val="00384365"/>
    <w:rsid w:val="003852C2"/>
    <w:rsid w:val="0038577D"/>
    <w:rsid w:val="003860FC"/>
    <w:rsid w:val="00386C03"/>
    <w:rsid w:val="003872A4"/>
    <w:rsid w:val="00387625"/>
    <w:rsid w:val="00387ED0"/>
    <w:rsid w:val="00390ABE"/>
    <w:rsid w:val="00391973"/>
    <w:rsid w:val="00392C1A"/>
    <w:rsid w:val="00393F13"/>
    <w:rsid w:val="00394BDB"/>
    <w:rsid w:val="00395216"/>
    <w:rsid w:val="00395C76"/>
    <w:rsid w:val="00396230"/>
    <w:rsid w:val="003962E6"/>
    <w:rsid w:val="00396A60"/>
    <w:rsid w:val="003A035D"/>
    <w:rsid w:val="003A0FDA"/>
    <w:rsid w:val="003A15F8"/>
    <w:rsid w:val="003A16D9"/>
    <w:rsid w:val="003A188A"/>
    <w:rsid w:val="003A1F5E"/>
    <w:rsid w:val="003A2414"/>
    <w:rsid w:val="003A375D"/>
    <w:rsid w:val="003A4E38"/>
    <w:rsid w:val="003A5452"/>
    <w:rsid w:val="003A5A9F"/>
    <w:rsid w:val="003A77CC"/>
    <w:rsid w:val="003B0D10"/>
    <w:rsid w:val="003B161F"/>
    <w:rsid w:val="003B180F"/>
    <w:rsid w:val="003B26A1"/>
    <w:rsid w:val="003B30DF"/>
    <w:rsid w:val="003B4399"/>
    <w:rsid w:val="003B5C20"/>
    <w:rsid w:val="003B6C94"/>
    <w:rsid w:val="003B7484"/>
    <w:rsid w:val="003C099B"/>
    <w:rsid w:val="003C0ABE"/>
    <w:rsid w:val="003C131B"/>
    <w:rsid w:val="003C1690"/>
    <w:rsid w:val="003C2B97"/>
    <w:rsid w:val="003C31D8"/>
    <w:rsid w:val="003C5218"/>
    <w:rsid w:val="003C606E"/>
    <w:rsid w:val="003C6775"/>
    <w:rsid w:val="003C6A8A"/>
    <w:rsid w:val="003C7B62"/>
    <w:rsid w:val="003D1977"/>
    <w:rsid w:val="003D1F61"/>
    <w:rsid w:val="003D21A7"/>
    <w:rsid w:val="003D2DAC"/>
    <w:rsid w:val="003D458D"/>
    <w:rsid w:val="003D4F32"/>
    <w:rsid w:val="003D6430"/>
    <w:rsid w:val="003D646A"/>
    <w:rsid w:val="003D7C11"/>
    <w:rsid w:val="003D7C80"/>
    <w:rsid w:val="003D7EE6"/>
    <w:rsid w:val="003E0320"/>
    <w:rsid w:val="003E110C"/>
    <w:rsid w:val="003E19B6"/>
    <w:rsid w:val="003E1C8B"/>
    <w:rsid w:val="003E284B"/>
    <w:rsid w:val="003E2F04"/>
    <w:rsid w:val="003E3830"/>
    <w:rsid w:val="003E38A8"/>
    <w:rsid w:val="003E431D"/>
    <w:rsid w:val="003E4D7D"/>
    <w:rsid w:val="003E4DF4"/>
    <w:rsid w:val="003E53A4"/>
    <w:rsid w:val="003E6372"/>
    <w:rsid w:val="003E7088"/>
    <w:rsid w:val="003E7D36"/>
    <w:rsid w:val="003E7DE3"/>
    <w:rsid w:val="003F0213"/>
    <w:rsid w:val="003F18D4"/>
    <w:rsid w:val="003F2308"/>
    <w:rsid w:val="003F287F"/>
    <w:rsid w:val="003F2A9B"/>
    <w:rsid w:val="003F34E1"/>
    <w:rsid w:val="003F39D7"/>
    <w:rsid w:val="003F4AEF"/>
    <w:rsid w:val="003F4F58"/>
    <w:rsid w:val="003F5B15"/>
    <w:rsid w:val="003F5E9E"/>
    <w:rsid w:val="003F645D"/>
    <w:rsid w:val="003F68F4"/>
    <w:rsid w:val="003F6FDD"/>
    <w:rsid w:val="00400F94"/>
    <w:rsid w:val="00401A4A"/>
    <w:rsid w:val="00402258"/>
    <w:rsid w:val="00403C90"/>
    <w:rsid w:val="00404A9C"/>
    <w:rsid w:val="00404CF7"/>
    <w:rsid w:val="00404D26"/>
    <w:rsid w:val="00405314"/>
    <w:rsid w:val="00405BCD"/>
    <w:rsid w:val="00405F4B"/>
    <w:rsid w:val="0040635B"/>
    <w:rsid w:val="00406414"/>
    <w:rsid w:val="004076E7"/>
    <w:rsid w:val="0040778C"/>
    <w:rsid w:val="004102D3"/>
    <w:rsid w:val="00410311"/>
    <w:rsid w:val="00410411"/>
    <w:rsid w:val="004112F9"/>
    <w:rsid w:val="004127A8"/>
    <w:rsid w:val="00412A69"/>
    <w:rsid w:val="0041320A"/>
    <w:rsid w:val="0041333C"/>
    <w:rsid w:val="004138C2"/>
    <w:rsid w:val="0041396F"/>
    <w:rsid w:val="00413B28"/>
    <w:rsid w:val="004148B4"/>
    <w:rsid w:val="00414E67"/>
    <w:rsid w:val="00415185"/>
    <w:rsid w:val="00415EAD"/>
    <w:rsid w:val="00416C6C"/>
    <w:rsid w:val="00417448"/>
    <w:rsid w:val="00417E23"/>
    <w:rsid w:val="00417EEC"/>
    <w:rsid w:val="00417F41"/>
    <w:rsid w:val="0042043A"/>
    <w:rsid w:val="00420BD3"/>
    <w:rsid w:val="0042187C"/>
    <w:rsid w:val="0042210B"/>
    <w:rsid w:val="0042225C"/>
    <w:rsid w:val="00423714"/>
    <w:rsid w:val="00423CDC"/>
    <w:rsid w:val="004258CE"/>
    <w:rsid w:val="00425AF1"/>
    <w:rsid w:val="00426205"/>
    <w:rsid w:val="00427659"/>
    <w:rsid w:val="00427B91"/>
    <w:rsid w:val="00430867"/>
    <w:rsid w:val="00430C6E"/>
    <w:rsid w:val="0043120E"/>
    <w:rsid w:val="00432A56"/>
    <w:rsid w:val="004337B6"/>
    <w:rsid w:val="00433B89"/>
    <w:rsid w:val="00434BD8"/>
    <w:rsid w:val="0043554F"/>
    <w:rsid w:val="00435DAF"/>
    <w:rsid w:val="00435DCC"/>
    <w:rsid w:val="00436DC2"/>
    <w:rsid w:val="00437167"/>
    <w:rsid w:val="00437897"/>
    <w:rsid w:val="00443F4D"/>
    <w:rsid w:val="0044498F"/>
    <w:rsid w:val="00445038"/>
    <w:rsid w:val="004451CF"/>
    <w:rsid w:val="00446C9A"/>
    <w:rsid w:val="00446F7A"/>
    <w:rsid w:val="0044791E"/>
    <w:rsid w:val="004502EE"/>
    <w:rsid w:val="00450452"/>
    <w:rsid w:val="004524AB"/>
    <w:rsid w:val="00452A0F"/>
    <w:rsid w:val="00453E26"/>
    <w:rsid w:val="004543B5"/>
    <w:rsid w:val="00457203"/>
    <w:rsid w:val="00457415"/>
    <w:rsid w:val="00457646"/>
    <w:rsid w:val="0046043D"/>
    <w:rsid w:val="00461C2A"/>
    <w:rsid w:val="00463457"/>
    <w:rsid w:val="00463893"/>
    <w:rsid w:val="004645B2"/>
    <w:rsid w:val="004648FC"/>
    <w:rsid w:val="004649E0"/>
    <w:rsid w:val="00464EF3"/>
    <w:rsid w:val="004653FD"/>
    <w:rsid w:val="004658B2"/>
    <w:rsid w:val="00465977"/>
    <w:rsid w:val="00465E1B"/>
    <w:rsid w:val="00466C81"/>
    <w:rsid w:val="00467823"/>
    <w:rsid w:val="00467A07"/>
    <w:rsid w:val="00467C56"/>
    <w:rsid w:val="00467F32"/>
    <w:rsid w:val="0047177F"/>
    <w:rsid w:val="00472603"/>
    <w:rsid w:val="00473286"/>
    <w:rsid w:val="00476711"/>
    <w:rsid w:val="0048085E"/>
    <w:rsid w:val="0048349C"/>
    <w:rsid w:val="00483ECD"/>
    <w:rsid w:val="0048610F"/>
    <w:rsid w:val="004870F2"/>
    <w:rsid w:val="00487E97"/>
    <w:rsid w:val="00487F9D"/>
    <w:rsid w:val="00490550"/>
    <w:rsid w:val="00490925"/>
    <w:rsid w:val="00491F04"/>
    <w:rsid w:val="00491FE0"/>
    <w:rsid w:val="00492328"/>
    <w:rsid w:val="004923E9"/>
    <w:rsid w:val="004924D7"/>
    <w:rsid w:val="0049258E"/>
    <w:rsid w:val="004930A3"/>
    <w:rsid w:val="0049383D"/>
    <w:rsid w:val="00494235"/>
    <w:rsid w:val="0049426C"/>
    <w:rsid w:val="00494B0A"/>
    <w:rsid w:val="0049590B"/>
    <w:rsid w:val="00496840"/>
    <w:rsid w:val="00496A0D"/>
    <w:rsid w:val="00496B91"/>
    <w:rsid w:val="00496E16"/>
    <w:rsid w:val="004972F3"/>
    <w:rsid w:val="00497A4B"/>
    <w:rsid w:val="004A04AB"/>
    <w:rsid w:val="004A10AE"/>
    <w:rsid w:val="004A10FC"/>
    <w:rsid w:val="004A3181"/>
    <w:rsid w:val="004A3FA9"/>
    <w:rsid w:val="004A42CD"/>
    <w:rsid w:val="004A4C41"/>
    <w:rsid w:val="004A4CD6"/>
    <w:rsid w:val="004A53B4"/>
    <w:rsid w:val="004A5DF0"/>
    <w:rsid w:val="004A603E"/>
    <w:rsid w:val="004A6235"/>
    <w:rsid w:val="004A7999"/>
    <w:rsid w:val="004A7B55"/>
    <w:rsid w:val="004A7BDE"/>
    <w:rsid w:val="004A7C3A"/>
    <w:rsid w:val="004A7C70"/>
    <w:rsid w:val="004B0B3B"/>
    <w:rsid w:val="004B101F"/>
    <w:rsid w:val="004B1ECA"/>
    <w:rsid w:val="004B1F33"/>
    <w:rsid w:val="004B2D55"/>
    <w:rsid w:val="004B3ABF"/>
    <w:rsid w:val="004B4966"/>
    <w:rsid w:val="004B4D19"/>
    <w:rsid w:val="004B563A"/>
    <w:rsid w:val="004B65F9"/>
    <w:rsid w:val="004B6D0C"/>
    <w:rsid w:val="004B7288"/>
    <w:rsid w:val="004B75F7"/>
    <w:rsid w:val="004B760E"/>
    <w:rsid w:val="004C1ACD"/>
    <w:rsid w:val="004C1FD2"/>
    <w:rsid w:val="004C2B13"/>
    <w:rsid w:val="004C3194"/>
    <w:rsid w:val="004D0231"/>
    <w:rsid w:val="004D04BE"/>
    <w:rsid w:val="004D08F7"/>
    <w:rsid w:val="004D2714"/>
    <w:rsid w:val="004D27F8"/>
    <w:rsid w:val="004D3628"/>
    <w:rsid w:val="004D5F0E"/>
    <w:rsid w:val="004D6302"/>
    <w:rsid w:val="004D69C8"/>
    <w:rsid w:val="004D72D3"/>
    <w:rsid w:val="004E0179"/>
    <w:rsid w:val="004E0229"/>
    <w:rsid w:val="004E0737"/>
    <w:rsid w:val="004E11C8"/>
    <w:rsid w:val="004E14AB"/>
    <w:rsid w:val="004E1D95"/>
    <w:rsid w:val="004E2086"/>
    <w:rsid w:val="004E263E"/>
    <w:rsid w:val="004E2BB0"/>
    <w:rsid w:val="004E4A74"/>
    <w:rsid w:val="004E4FA2"/>
    <w:rsid w:val="004E5146"/>
    <w:rsid w:val="004E52B5"/>
    <w:rsid w:val="004E55A4"/>
    <w:rsid w:val="004E5C3B"/>
    <w:rsid w:val="004E6020"/>
    <w:rsid w:val="004E6579"/>
    <w:rsid w:val="004E69AD"/>
    <w:rsid w:val="004E6AA1"/>
    <w:rsid w:val="004F011E"/>
    <w:rsid w:val="004F3016"/>
    <w:rsid w:val="004F3F91"/>
    <w:rsid w:val="004F5C4F"/>
    <w:rsid w:val="004F5C5C"/>
    <w:rsid w:val="004F70AC"/>
    <w:rsid w:val="004F725D"/>
    <w:rsid w:val="004F75A0"/>
    <w:rsid w:val="00501037"/>
    <w:rsid w:val="00501668"/>
    <w:rsid w:val="00502974"/>
    <w:rsid w:val="00502ECA"/>
    <w:rsid w:val="0050373E"/>
    <w:rsid w:val="00504145"/>
    <w:rsid w:val="005046A1"/>
    <w:rsid w:val="0050579C"/>
    <w:rsid w:val="0050618A"/>
    <w:rsid w:val="005067BC"/>
    <w:rsid w:val="00506F51"/>
    <w:rsid w:val="005102FE"/>
    <w:rsid w:val="00510651"/>
    <w:rsid w:val="0051131E"/>
    <w:rsid w:val="00511566"/>
    <w:rsid w:val="005116C2"/>
    <w:rsid w:val="00515916"/>
    <w:rsid w:val="005166A6"/>
    <w:rsid w:val="005202CD"/>
    <w:rsid w:val="00520F83"/>
    <w:rsid w:val="00521CE9"/>
    <w:rsid w:val="00521E2F"/>
    <w:rsid w:val="00523BE0"/>
    <w:rsid w:val="00524548"/>
    <w:rsid w:val="00524684"/>
    <w:rsid w:val="005246B5"/>
    <w:rsid w:val="00524E9C"/>
    <w:rsid w:val="0052540D"/>
    <w:rsid w:val="0053009D"/>
    <w:rsid w:val="005301EE"/>
    <w:rsid w:val="005318CE"/>
    <w:rsid w:val="00531EC2"/>
    <w:rsid w:val="0053317A"/>
    <w:rsid w:val="005347B7"/>
    <w:rsid w:val="00534DF7"/>
    <w:rsid w:val="00536133"/>
    <w:rsid w:val="00536135"/>
    <w:rsid w:val="005363FA"/>
    <w:rsid w:val="005367DC"/>
    <w:rsid w:val="00540621"/>
    <w:rsid w:val="00540EA8"/>
    <w:rsid w:val="00540F92"/>
    <w:rsid w:val="005413E8"/>
    <w:rsid w:val="00542750"/>
    <w:rsid w:val="00542E42"/>
    <w:rsid w:val="005433A6"/>
    <w:rsid w:val="00543714"/>
    <w:rsid w:val="005452DE"/>
    <w:rsid w:val="005457E9"/>
    <w:rsid w:val="00545817"/>
    <w:rsid w:val="00546783"/>
    <w:rsid w:val="00547BE3"/>
    <w:rsid w:val="005508B1"/>
    <w:rsid w:val="0055299A"/>
    <w:rsid w:val="0055308E"/>
    <w:rsid w:val="00553BAA"/>
    <w:rsid w:val="00554A24"/>
    <w:rsid w:val="0055731B"/>
    <w:rsid w:val="0055749F"/>
    <w:rsid w:val="0055788E"/>
    <w:rsid w:val="005608CE"/>
    <w:rsid w:val="0056321C"/>
    <w:rsid w:val="00563838"/>
    <w:rsid w:val="005645FD"/>
    <w:rsid w:val="00565055"/>
    <w:rsid w:val="00565327"/>
    <w:rsid w:val="00565F06"/>
    <w:rsid w:val="005661C3"/>
    <w:rsid w:val="0057007B"/>
    <w:rsid w:val="00570888"/>
    <w:rsid w:val="005716E1"/>
    <w:rsid w:val="005724E3"/>
    <w:rsid w:val="00572AF9"/>
    <w:rsid w:val="00573760"/>
    <w:rsid w:val="00574422"/>
    <w:rsid w:val="00577598"/>
    <w:rsid w:val="00580C26"/>
    <w:rsid w:val="00581D4F"/>
    <w:rsid w:val="00581E25"/>
    <w:rsid w:val="005823C9"/>
    <w:rsid w:val="00582B33"/>
    <w:rsid w:val="00582F8B"/>
    <w:rsid w:val="00583EFB"/>
    <w:rsid w:val="00584DE2"/>
    <w:rsid w:val="00584E40"/>
    <w:rsid w:val="00584FE5"/>
    <w:rsid w:val="005852FA"/>
    <w:rsid w:val="005855E6"/>
    <w:rsid w:val="00585BF5"/>
    <w:rsid w:val="00585F60"/>
    <w:rsid w:val="00586633"/>
    <w:rsid w:val="00586739"/>
    <w:rsid w:val="00586B5A"/>
    <w:rsid w:val="00587030"/>
    <w:rsid w:val="005870B5"/>
    <w:rsid w:val="00590479"/>
    <w:rsid w:val="005904A1"/>
    <w:rsid w:val="0059215C"/>
    <w:rsid w:val="0059226A"/>
    <w:rsid w:val="0059271F"/>
    <w:rsid w:val="00592B1D"/>
    <w:rsid w:val="00592C0D"/>
    <w:rsid w:val="00594A37"/>
    <w:rsid w:val="0059572E"/>
    <w:rsid w:val="00595BC0"/>
    <w:rsid w:val="00595D09"/>
    <w:rsid w:val="00596048"/>
    <w:rsid w:val="00596101"/>
    <w:rsid w:val="00596134"/>
    <w:rsid w:val="00596608"/>
    <w:rsid w:val="0059724D"/>
    <w:rsid w:val="0059745E"/>
    <w:rsid w:val="00597A51"/>
    <w:rsid w:val="005A0628"/>
    <w:rsid w:val="005A1240"/>
    <w:rsid w:val="005A23BB"/>
    <w:rsid w:val="005A29DC"/>
    <w:rsid w:val="005A2DA3"/>
    <w:rsid w:val="005A438B"/>
    <w:rsid w:val="005A4556"/>
    <w:rsid w:val="005A5669"/>
    <w:rsid w:val="005A5C2F"/>
    <w:rsid w:val="005A72B5"/>
    <w:rsid w:val="005A7985"/>
    <w:rsid w:val="005B057A"/>
    <w:rsid w:val="005B1433"/>
    <w:rsid w:val="005B2C5E"/>
    <w:rsid w:val="005B2F20"/>
    <w:rsid w:val="005B515B"/>
    <w:rsid w:val="005B5685"/>
    <w:rsid w:val="005B5E9A"/>
    <w:rsid w:val="005B62B9"/>
    <w:rsid w:val="005B63A8"/>
    <w:rsid w:val="005B72E3"/>
    <w:rsid w:val="005B76E3"/>
    <w:rsid w:val="005C07D4"/>
    <w:rsid w:val="005C0DDC"/>
    <w:rsid w:val="005C19ED"/>
    <w:rsid w:val="005C376E"/>
    <w:rsid w:val="005C3ADE"/>
    <w:rsid w:val="005C407D"/>
    <w:rsid w:val="005C421C"/>
    <w:rsid w:val="005C6570"/>
    <w:rsid w:val="005C77A0"/>
    <w:rsid w:val="005C7FF8"/>
    <w:rsid w:val="005D04FD"/>
    <w:rsid w:val="005D0C32"/>
    <w:rsid w:val="005D278A"/>
    <w:rsid w:val="005D2B10"/>
    <w:rsid w:val="005D44C0"/>
    <w:rsid w:val="005D474F"/>
    <w:rsid w:val="005D5C46"/>
    <w:rsid w:val="005D64A5"/>
    <w:rsid w:val="005D73AF"/>
    <w:rsid w:val="005E017E"/>
    <w:rsid w:val="005E0CE8"/>
    <w:rsid w:val="005E0E1C"/>
    <w:rsid w:val="005E0EE4"/>
    <w:rsid w:val="005E166D"/>
    <w:rsid w:val="005E17CE"/>
    <w:rsid w:val="005E17F2"/>
    <w:rsid w:val="005E21AF"/>
    <w:rsid w:val="005E272B"/>
    <w:rsid w:val="005E2C58"/>
    <w:rsid w:val="005E3F2D"/>
    <w:rsid w:val="005E3F76"/>
    <w:rsid w:val="005E44AF"/>
    <w:rsid w:val="005E4567"/>
    <w:rsid w:val="005E4F06"/>
    <w:rsid w:val="005E4F28"/>
    <w:rsid w:val="005E528C"/>
    <w:rsid w:val="005E55E3"/>
    <w:rsid w:val="005E5809"/>
    <w:rsid w:val="005E61DA"/>
    <w:rsid w:val="005E629A"/>
    <w:rsid w:val="005E7369"/>
    <w:rsid w:val="005E76D3"/>
    <w:rsid w:val="005F0A8C"/>
    <w:rsid w:val="005F117C"/>
    <w:rsid w:val="005F1312"/>
    <w:rsid w:val="005F286E"/>
    <w:rsid w:val="005F287F"/>
    <w:rsid w:val="005F2D9D"/>
    <w:rsid w:val="005F3115"/>
    <w:rsid w:val="005F4CEB"/>
    <w:rsid w:val="005F52E6"/>
    <w:rsid w:val="005F563B"/>
    <w:rsid w:val="005F5CA2"/>
    <w:rsid w:val="005F5F88"/>
    <w:rsid w:val="005F61DA"/>
    <w:rsid w:val="005F68BF"/>
    <w:rsid w:val="005F6CBB"/>
    <w:rsid w:val="005F6F1E"/>
    <w:rsid w:val="00600372"/>
    <w:rsid w:val="00601A11"/>
    <w:rsid w:val="006023E5"/>
    <w:rsid w:val="00602523"/>
    <w:rsid w:val="0060368F"/>
    <w:rsid w:val="00603735"/>
    <w:rsid w:val="00603C66"/>
    <w:rsid w:val="00605D15"/>
    <w:rsid w:val="0060605D"/>
    <w:rsid w:val="006061F1"/>
    <w:rsid w:val="00606C72"/>
    <w:rsid w:val="00607DCB"/>
    <w:rsid w:val="00607ED5"/>
    <w:rsid w:val="00610108"/>
    <w:rsid w:val="0061038E"/>
    <w:rsid w:val="00611E43"/>
    <w:rsid w:val="00614AC3"/>
    <w:rsid w:val="00616093"/>
    <w:rsid w:val="006220CE"/>
    <w:rsid w:val="006232CA"/>
    <w:rsid w:val="006235EE"/>
    <w:rsid w:val="00624BB3"/>
    <w:rsid w:val="00624DD9"/>
    <w:rsid w:val="006250AF"/>
    <w:rsid w:val="006251F0"/>
    <w:rsid w:val="0062549E"/>
    <w:rsid w:val="0062589F"/>
    <w:rsid w:val="00625B64"/>
    <w:rsid w:val="0062644F"/>
    <w:rsid w:val="00626DB8"/>
    <w:rsid w:val="00627682"/>
    <w:rsid w:val="00627F1F"/>
    <w:rsid w:val="0063019B"/>
    <w:rsid w:val="006301C7"/>
    <w:rsid w:val="00630A0D"/>
    <w:rsid w:val="00630EAB"/>
    <w:rsid w:val="0063369B"/>
    <w:rsid w:val="00633BAA"/>
    <w:rsid w:val="0063441A"/>
    <w:rsid w:val="0063530D"/>
    <w:rsid w:val="0063572D"/>
    <w:rsid w:val="0063582A"/>
    <w:rsid w:val="00635FE4"/>
    <w:rsid w:val="00636CB8"/>
    <w:rsid w:val="00636E91"/>
    <w:rsid w:val="006371DF"/>
    <w:rsid w:val="00641281"/>
    <w:rsid w:val="00641461"/>
    <w:rsid w:val="00641F3B"/>
    <w:rsid w:val="0064201C"/>
    <w:rsid w:val="00642DFF"/>
    <w:rsid w:val="0064336F"/>
    <w:rsid w:val="006433D4"/>
    <w:rsid w:val="00644911"/>
    <w:rsid w:val="00645B58"/>
    <w:rsid w:val="00645BAB"/>
    <w:rsid w:val="00645DB0"/>
    <w:rsid w:val="00645ECA"/>
    <w:rsid w:val="0064609E"/>
    <w:rsid w:val="00646F09"/>
    <w:rsid w:val="0064745A"/>
    <w:rsid w:val="006474F7"/>
    <w:rsid w:val="00647B50"/>
    <w:rsid w:val="0065032D"/>
    <w:rsid w:val="006504A8"/>
    <w:rsid w:val="00650722"/>
    <w:rsid w:val="00651646"/>
    <w:rsid w:val="00651AC5"/>
    <w:rsid w:val="006520E7"/>
    <w:rsid w:val="00652C8F"/>
    <w:rsid w:val="00653A82"/>
    <w:rsid w:val="00653FB2"/>
    <w:rsid w:val="0065493E"/>
    <w:rsid w:val="006559F6"/>
    <w:rsid w:val="00656C2D"/>
    <w:rsid w:val="00657242"/>
    <w:rsid w:val="00660342"/>
    <w:rsid w:val="00660EE8"/>
    <w:rsid w:val="00661393"/>
    <w:rsid w:val="006626AB"/>
    <w:rsid w:val="00662BEC"/>
    <w:rsid w:val="00662E51"/>
    <w:rsid w:val="006637E5"/>
    <w:rsid w:val="006640C6"/>
    <w:rsid w:val="006642F3"/>
    <w:rsid w:val="006645EA"/>
    <w:rsid w:val="00664E46"/>
    <w:rsid w:val="006651BB"/>
    <w:rsid w:val="00666EF5"/>
    <w:rsid w:val="006723C5"/>
    <w:rsid w:val="006734D7"/>
    <w:rsid w:val="0067397C"/>
    <w:rsid w:val="00675BC8"/>
    <w:rsid w:val="006765A6"/>
    <w:rsid w:val="0068023A"/>
    <w:rsid w:val="00680AAE"/>
    <w:rsid w:val="00680CFC"/>
    <w:rsid w:val="00680FC0"/>
    <w:rsid w:val="0068130B"/>
    <w:rsid w:val="00682F89"/>
    <w:rsid w:val="00683346"/>
    <w:rsid w:val="006833CB"/>
    <w:rsid w:val="00683C43"/>
    <w:rsid w:val="00683EF5"/>
    <w:rsid w:val="00684828"/>
    <w:rsid w:val="00684AFA"/>
    <w:rsid w:val="006853A3"/>
    <w:rsid w:val="006862E0"/>
    <w:rsid w:val="006862FC"/>
    <w:rsid w:val="00686618"/>
    <w:rsid w:val="00687016"/>
    <w:rsid w:val="00687EF4"/>
    <w:rsid w:val="0069012B"/>
    <w:rsid w:val="0069110A"/>
    <w:rsid w:val="006929F2"/>
    <w:rsid w:val="006946CA"/>
    <w:rsid w:val="00694F42"/>
    <w:rsid w:val="0069507A"/>
    <w:rsid w:val="0069540C"/>
    <w:rsid w:val="0069571A"/>
    <w:rsid w:val="00695B6F"/>
    <w:rsid w:val="0069703F"/>
    <w:rsid w:val="00697316"/>
    <w:rsid w:val="00697DE0"/>
    <w:rsid w:val="006A00A5"/>
    <w:rsid w:val="006A00FA"/>
    <w:rsid w:val="006A03A6"/>
    <w:rsid w:val="006A0B9D"/>
    <w:rsid w:val="006A0F51"/>
    <w:rsid w:val="006A1722"/>
    <w:rsid w:val="006A25E6"/>
    <w:rsid w:val="006A25F0"/>
    <w:rsid w:val="006A353C"/>
    <w:rsid w:val="006A3B4D"/>
    <w:rsid w:val="006A40EB"/>
    <w:rsid w:val="006A6DA3"/>
    <w:rsid w:val="006B0324"/>
    <w:rsid w:val="006B08A4"/>
    <w:rsid w:val="006B0F35"/>
    <w:rsid w:val="006B0F6B"/>
    <w:rsid w:val="006B1236"/>
    <w:rsid w:val="006B1E48"/>
    <w:rsid w:val="006B20AE"/>
    <w:rsid w:val="006B3237"/>
    <w:rsid w:val="006B52CE"/>
    <w:rsid w:val="006B54A4"/>
    <w:rsid w:val="006B6983"/>
    <w:rsid w:val="006B6FDB"/>
    <w:rsid w:val="006B7048"/>
    <w:rsid w:val="006C07F3"/>
    <w:rsid w:val="006C1594"/>
    <w:rsid w:val="006C1A80"/>
    <w:rsid w:val="006C4590"/>
    <w:rsid w:val="006C6E74"/>
    <w:rsid w:val="006C7506"/>
    <w:rsid w:val="006C7531"/>
    <w:rsid w:val="006C7778"/>
    <w:rsid w:val="006D03C8"/>
    <w:rsid w:val="006D14A8"/>
    <w:rsid w:val="006D1620"/>
    <w:rsid w:val="006D17CD"/>
    <w:rsid w:val="006D2E44"/>
    <w:rsid w:val="006D3884"/>
    <w:rsid w:val="006D53E9"/>
    <w:rsid w:val="006E0C94"/>
    <w:rsid w:val="006E0CEA"/>
    <w:rsid w:val="006E2912"/>
    <w:rsid w:val="006E346C"/>
    <w:rsid w:val="006E5134"/>
    <w:rsid w:val="006E5933"/>
    <w:rsid w:val="006E59F4"/>
    <w:rsid w:val="006E68BB"/>
    <w:rsid w:val="006E68F0"/>
    <w:rsid w:val="006E6DA2"/>
    <w:rsid w:val="006F0712"/>
    <w:rsid w:val="006F196D"/>
    <w:rsid w:val="006F25F8"/>
    <w:rsid w:val="006F3294"/>
    <w:rsid w:val="006F37EE"/>
    <w:rsid w:val="006F3BB9"/>
    <w:rsid w:val="006F3BC7"/>
    <w:rsid w:val="006F5620"/>
    <w:rsid w:val="007004CF"/>
    <w:rsid w:val="007011E1"/>
    <w:rsid w:val="00701967"/>
    <w:rsid w:val="00701A01"/>
    <w:rsid w:val="00702278"/>
    <w:rsid w:val="00703501"/>
    <w:rsid w:val="007038B2"/>
    <w:rsid w:val="007045D6"/>
    <w:rsid w:val="00706F0E"/>
    <w:rsid w:val="007076A2"/>
    <w:rsid w:val="007101FF"/>
    <w:rsid w:val="0071065C"/>
    <w:rsid w:val="00712D84"/>
    <w:rsid w:val="00714487"/>
    <w:rsid w:val="007151EE"/>
    <w:rsid w:val="00715D2D"/>
    <w:rsid w:val="0071608F"/>
    <w:rsid w:val="00716156"/>
    <w:rsid w:val="0071653D"/>
    <w:rsid w:val="00716BDE"/>
    <w:rsid w:val="0071795D"/>
    <w:rsid w:val="0072034B"/>
    <w:rsid w:val="0072059A"/>
    <w:rsid w:val="0072182B"/>
    <w:rsid w:val="0072531F"/>
    <w:rsid w:val="00725D53"/>
    <w:rsid w:val="00726171"/>
    <w:rsid w:val="00730530"/>
    <w:rsid w:val="0073089F"/>
    <w:rsid w:val="00732A23"/>
    <w:rsid w:val="00732E2F"/>
    <w:rsid w:val="00733790"/>
    <w:rsid w:val="007338A4"/>
    <w:rsid w:val="00735AC8"/>
    <w:rsid w:val="00735C01"/>
    <w:rsid w:val="00736558"/>
    <w:rsid w:val="00737490"/>
    <w:rsid w:val="00740298"/>
    <w:rsid w:val="007403DD"/>
    <w:rsid w:val="00740544"/>
    <w:rsid w:val="00740AD9"/>
    <w:rsid w:val="00740C08"/>
    <w:rsid w:val="00740D9C"/>
    <w:rsid w:val="00740F03"/>
    <w:rsid w:val="00741AF9"/>
    <w:rsid w:val="00741EC0"/>
    <w:rsid w:val="0074219D"/>
    <w:rsid w:val="00744966"/>
    <w:rsid w:val="00744AF1"/>
    <w:rsid w:val="0074527B"/>
    <w:rsid w:val="0074581F"/>
    <w:rsid w:val="00745F51"/>
    <w:rsid w:val="007465DA"/>
    <w:rsid w:val="00746AC1"/>
    <w:rsid w:val="00746D9D"/>
    <w:rsid w:val="00747281"/>
    <w:rsid w:val="00747B0A"/>
    <w:rsid w:val="00747C04"/>
    <w:rsid w:val="00750BAE"/>
    <w:rsid w:val="00750CD7"/>
    <w:rsid w:val="00750DD7"/>
    <w:rsid w:val="007515C5"/>
    <w:rsid w:val="0075171C"/>
    <w:rsid w:val="00751B12"/>
    <w:rsid w:val="00751CD9"/>
    <w:rsid w:val="00752E6D"/>
    <w:rsid w:val="00752FF8"/>
    <w:rsid w:val="00755176"/>
    <w:rsid w:val="00755487"/>
    <w:rsid w:val="0075673C"/>
    <w:rsid w:val="00757C2D"/>
    <w:rsid w:val="00757CAA"/>
    <w:rsid w:val="00760832"/>
    <w:rsid w:val="00760B70"/>
    <w:rsid w:val="00761368"/>
    <w:rsid w:val="00761A81"/>
    <w:rsid w:val="00762652"/>
    <w:rsid w:val="00762AD1"/>
    <w:rsid w:val="00762B79"/>
    <w:rsid w:val="00762D68"/>
    <w:rsid w:val="00762E21"/>
    <w:rsid w:val="00762F8F"/>
    <w:rsid w:val="007632E5"/>
    <w:rsid w:val="007638FF"/>
    <w:rsid w:val="007649AC"/>
    <w:rsid w:val="007669E9"/>
    <w:rsid w:val="00766E43"/>
    <w:rsid w:val="00767623"/>
    <w:rsid w:val="007676DF"/>
    <w:rsid w:val="00767997"/>
    <w:rsid w:val="00767E16"/>
    <w:rsid w:val="00767F46"/>
    <w:rsid w:val="007710B5"/>
    <w:rsid w:val="007722C9"/>
    <w:rsid w:val="0077429B"/>
    <w:rsid w:val="00774336"/>
    <w:rsid w:val="007744C7"/>
    <w:rsid w:val="007770CB"/>
    <w:rsid w:val="00777F56"/>
    <w:rsid w:val="0078031E"/>
    <w:rsid w:val="00780DD2"/>
    <w:rsid w:val="007817A0"/>
    <w:rsid w:val="00783EC4"/>
    <w:rsid w:val="00783F88"/>
    <w:rsid w:val="007843B6"/>
    <w:rsid w:val="007844C8"/>
    <w:rsid w:val="0078492C"/>
    <w:rsid w:val="00784B1F"/>
    <w:rsid w:val="007851B1"/>
    <w:rsid w:val="0078541C"/>
    <w:rsid w:val="00786D65"/>
    <w:rsid w:val="007877BB"/>
    <w:rsid w:val="00790B61"/>
    <w:rsid w:val="007925A9"/>
    <w:rsid w:val="00792A89"/>
    <w:rsid w:val="0079463E"/>
    <w:rsid w:val="0079602E"/>
    <w:rsid w:val="007963C0"/>
    <w:rsid w:val="007963F1"/>
    <w:rsid w:val="00796C6C"/>
    <w:rsid w:val="00796C7B"/>
    <w:rsid w:val="0079744D"/>
    <w:rsid w:val="00797BCA"/>
    <w:rsid w:val="007A0AA8"/>
    <w:rsid w:val="007A11A3"/>
    <w:rsid w:val="007A2EDB"/>
    <w:rsid w:val="007A3C6E"/>
    <w:rsid w:val="007A3F36"/>
    <w:rsid w:val="007A4117"/>
    <w:rsid w:val="007A46F9"/>
    <w:rsid w:val="007A4ECD"/>
    <w:rsid w:val="007A5076"/>
    <w:rsid w:val="007A59A3"/>
    <w:rsid w:val="007A5C23"/>
    <w:rsid w:val="007A5CC1"/>
    <w:rsid w:val="007A5DE0"/>
    <w:rsid w:val="007A64DF"/>
    <w:rsid w:val="007A6845"/>
    <w:rsid w:val="007A70C0"/>
    <w:rsid w:val="007A7747"/>
    <w:rsid w:val="007B15B3"/>
    <w:rsid w:val="007B23F2"/>
    <w:rsid w:val="007B2927"/>
    <w:rsid w:val="007B424E"/>
    <w:rsid w:val="007B4C37"/>
    <w:rsid w:val="007B509D"/>
    <w:rsid w:val="007B6EE6"/>
    <w:rsid w:val="007B6FD9"/>
    <w:rsid w:val="007C082D"/>
    <w:rsid w:val="007C10C7"/>
    <w:rsid w:val="007C20AF"/>
    <w:rsid w:val="007C28EC"/>
    <w:rsid w:val="007C30D2"/>
    <w:rsid w:val="007C313F"/>
    <w:rsid w:val="007C3E16"/>
    <w:rsid w:val="007C4A15"/>
    <w:rsid w:val="007C5B90"/>
    <w:rsid w:val="007C6965"/>
    <w:rsid w:val="007D0AD4"/>
    <w:rsid w:val="007D3CF2"/>
    <w:rsid w:val="007D59CF"/>
    <w:rsid w:val="007D5CCC"/>
    <w:rsid w:val="007D5F88"/>
    <w:rsid w:val="007D659F"/>
    <w:rsid w:val="007D6B83"/>
    <w:rsid w:val="007D78AF"/>
    <w:rsid w:val="007E14CD"/>
    <w:rsid w:val="007E25E4"/>
    <w:rsid w:val="007E2ED8"/>
    <w:rsid w:val="007E31EA"/>
    <w:rsid w:val="007E32DD"/>
    <w:rsid w:val="007E43B4"/>
    <w:rsid w:val="007E4FF1"/>
    <w:rsid w:val="007E59C6"/>
    <w:rsid w:val="007E5DD9"/>
    <w:rsid w:val="007E7BD9"/>
    <w:rsid w:val="007F0035"/>
    <w:rsid w:val="007F14BE"/>
    <w:rsid w:val="007F2294"/>
    <w:rsid w:val="007F4589"/>
    <w:rsid w:val="007F4968"/>
    <w:rsid w:val="007F547A"/>
    <w:rsid w:val="007F58E2"/>
    <w:rsid w:val="007F5D66"/>
    <w:rsid w:val="007F5EC2"/>
    <w:rsid w:val="00800C2A"/>
    <w:rsid w:val="00801162"/>
    <w:rsid w:val="00801413"/>
    <w:rsid w:val="008016DE"/>
    <w:rsid w:val="0080187A"/>
    <w:rsid w:val="00802530"/>
    <w:rsid w:val="008028FA"/>
    <w:rsid w:val="00803E54"/>
    <w:rsid w:val="00804741"/>
    <w:rsid w:val="0080478F"/>
    <w:rsid w:val="008049A7"/>
    <w:rsid w:val="008056E9"/>
    <w:rsid w:val="00806860"/>
    <w:rsid w:val="00806F2C"/>
    <w:rsid w:val="00810105"/>
    <w:rsid w:val="00811C87"/>
    <w:rsid w:val="00812EC3"/>
    <w:rsid w:val="00813BEF"/>
    <w:rsid w:val="0081577B"/>
    <w:rsid w:val="008171A6"/>
    <w:rsid w:val="00817632"/>
    <w:rsid w:val="00820198"/>
    <w:rsid w:val="00820A6E"/>
    <w:rsid w:val="0082195D"/>
    <w:rsid w:val="00821D73"/>
    <w:rsid w:val="00822056"/>
    <w:rsid w:val="00822CBF"/>
    <w:rsid w:val="00823FE6"/>
    <w:rsid w:val="008254CC"/>
    <w:rsid w:val="008264E9"/>
    <w:rsid w:val="00827338"/>
    <w:rsid w:val="00830C3E"/>
    <w:rsid w:val="00831374"/>
    <w:rsid w:val="00831957"/>
    <w:rsid w:val="00834CF0"/>
    <w:rsid w:val="00836CEA"/>
    <w:rsid w:val="008374D1"/>
    <w:rsid w:val="00837C19"/>
    <w:rsid w:val="00837D2F"/>
    <w:rsid w:val="00840FEA"/>
    <w:rsid w:val="00841F15"/>
    <w:rsid w:val="008425C0"/>
    <w:rsid w:val="00842E62"/>
    <w:rsid w:val="008443C3"/>
    <w:rsid w:val="008447EC"/>
    <w:rsid w:val="00844B92"/>
    <w:rsid w:val="00844E0A"/>
    <w:rsid w:val="00845F6C"/>
    <w:rsid w:val="00846467"/>
    <w:rsid w:val="0084683B"/>
    <w:rsid w:val="00846A10"/>
    <w:rsid w:val="00847997"/>
    <w:rsid w:val="00847A91"/>
    <w:rsid w:val="00847DCD"/>
    <w:rsid w:val="00847F25"/>
    <w:rsid w:val="00851A16"/>
    <w:rsid w:val="00852D6E"/>
    <w:rsid w:val="00852E39"/>
    <w:rsid w:val="00853049"/>
    <w:rsid w:val="0085440E"/>
    <w:rsid w:val="008546FB"/>
    <w:rsid w:val="00855E78"/>
    <w:rsid w:val="008563AF"/>
    <w:rsid w:val="00856A76"/>
    <w:rsid w:val="00856BEA"/>
    <w:rsid w:val="00857C61"/>
    <w:rsid w:val="00860E52"/>
    <w:rsid w:val="00861049"/>
    <w:rsid w:val="00861412"/>
    <w:rsid w:val="00863915"/>
    <w:rsid w:val="008644F8"/>
    <w:rsid w:val="0086482D"/>
    <w:rsid w:val="0086623F"/>
    <w:rsid w:val="00866AF2"/>
    <w:rsid w:val="00866D7B"/>
    <w:rsid w:val="00867908"/>
    <w:rsid w:val="00870713"/>
    <w:rsid w:val="0087079A"/>
    <w:rsid w:val="00870BC5"/>
    <w:rsid w:val="0087154F"/>
    <w:rsid w:val="008715FD"/>
    <w:rsid w:val="0087212B"/>
    <w:rsid w:val="00872361"/>
    <w:rsid w:val="008725E5"/>
    <w:rsid w:val="00872F3A"/>
    <w:rsid w:val="0087398F"/>
    <w:rsid w:val="00873BB3"/>
    <w:rsid w:val="008749D2"/>
    <w:rsid w:val="00876451"/>
    <w:rsid w:val="0087717E"/>
    <w:rsid w:val="008804AF"/>
    <w:rsid w:val="00880B36"/>
    <w:rsid w:val="00881CB0"/>
    <w:rsid w:val="00883235"/>
    <w:rsid w:val="00883C82"/>
    <w:rsid w:val="008844D4"/>
    <w:rsid w:val="00884C9D"/>
    <w:rsid w:val="00885D0F"/>
    <w:rsid w:val="00886A51"/>
    <w:rsid w:val="00887034"/>
    <w:rsid w:val="00887B39"/>
    <w:rsid w:val="00887C98"/>
    <w:rsid w:val="00891188"/>
    <w:rsid w:val="00891BA9"/>
    <w:rsid w:val="008922CF"/>
    <w:rsid w:val="0089394D"/>
    <w:rsid w:val="00893963"/>
    <w:rsid w:val="0089431A"/>
    <w:rsid w:val="008944FC"/>
    <w:rsid w:val="0089607E"/>
    <w:rsid w:val="0089656E"/>
    <w:rsid w:val="00896E83"/>
    <w:rsid w:val="00896EC2"/>
    <w:rsid w:val="008A02A1"/>
    <w:rsid w:val="008A0718"/>
    <w:rsid w:val="008A2217"/>
    <w:rsid w:val="008A2609"/>
    <w:rsid w:val="008A268B"/>
    <w:rsid w:val="008A3385"/>
    <w:rsid w:val="008A33E8"/>
    <w:rsid w:val="008A36E6"/>
    <w:rsid w:val="008A3AED"/>
    <w:rsid w:val="008A505F"/>
    <w:rsid w:val="008A5555"/>
    <w:rsid w:val="008A620E"/>
    <w:rsid w:val="008B072B"/>
    <w:rsid w:val="008B07DE"/>
    <w:rsid w:val="008B0DE6"/>
    <w:rsid w:val="008B32A5"/>
    <w:rsid w:val="008B379E"/>
    <w:rsid w:val="008B4E69"/>
    <w:rsid w:val="008B55C2"/>
    <w:rsid w:val="008B5650"/>
    <w:rsid w:val="008B5E23"/>
    <w:rsid w:val="008B691E"/>
    <w:rsid w:val="008B786E"/>
    <w:rsid w:val="008B7F43"/>
    <w:rsid w:val="008C00DC"/>
    <w:rsid w:val="008C0562"/>
    <w:rsid w:val="008C15E3"/>
    <w:rsid w:val="008C1CA7"/>
    <w:rsid w:val="008C2407"/>
    <w:rsid w:val="008C2446"/>
    <w:rsid w:val="008C3512"/>
    <w:rsid w:val="008C3923"/>
    <w:rsid w:val="008C3F22"/>
    <w:rsid w:val="008C6EDC"/>
    <w:rsid w:val="008C7526"/>
    <w:rsid w:val="008D06D5"/>
    <w:rsid w:val="008D3A08"/>
    <w:rsid w:val="008D3B81"/>
    <w:rsid w:val="008D4198"/>
    <w:rsid w:val="008D476E"/>
    <w:rsid w:val="008D58EC"/>
    <w:rsid w:val="008D5AC8"/>
    <w:rsid w:val="008D635F"/>
    <w:rsid w:val="008D6941"/>
    <w:rsid w:val="008D6B44"/>
    <w:rsid w:val="008D7082"/>
    <w:rsid w:val="008E23F7"/>
    <w:rsid w:val="008E245C"/>
    <w:rsid w:val="008E2635"/>
    <w:rsid w:val="008E34B3"/>
    <w:rsid w:val="008E4B33"/>
    <w:rsid w:val="008E4F8F"/>
    <w:rsid w:val="008E7E0A"/>
    <w:rsid w:val="008F296A"/>
    <w:rsid w:val="008F2E7C"/>
    <w:rsid w:val="008F30E3"/>
    <w:rsid w:val="008F455B"/>
    <w:rsid w:val="008F4868"/>
    <w:rsid w:val="008F55AE"/>
    <w:rsid w:val="008F5C1E"/>
    <w:rsid w:val="008F6079"/>
    <w:rsid w:val="008F658B"/>
    <w:rsid w:val="008F6D11"/>
    <w:rsid w:val="008F707C"/>
    <w:rsid w:val="009029BD"/>
    <w:rsid w:val="00902A0F"/>
    <w:rsid w:val="009038E3"/>
    <w:rsid w:val="00903AFD"/>
    <w:rsid w:val="009078D3"/>
    <w:rsid w:val="0091048A"/>
    <w:rsid w:val="009107B7"/>
    <w:rsid w:val="009113BD"/>
    <w:rsid w:val="00911F31"/>
    <w:rsid w:val="0091299A"/>
    <w:rsid w:val="009137E0"/>
    <w:rsid w:val="00914BE1"/>
    <w:rsid w:val="00916809"/>
    <w:rsid w:val="009179A3"/>
    <w:rsid w:val="00917B0E"/>
    <w:rsid w:val="009208C8"/>
    <w:rsid w:val="00922648"/>
    <w:rsid w:val="009249EC"/>
    <w:rsid w:val="009250CD"/>
    <w:rsid w:val="00925877"/>
    <w:rsid w:val="00926FA3"/>
    <w:rsid w:val="00927734"/>
    <w:rsid w:val="00930615"/>
    <w:rsid w:val="00931037"/>
    <w:rsid w:val="00931E46"/>
    <w:rsid w:val="00931FC4"/>
    <w:rsid w:val="00933161"/>
    <w:rsid w:val="0093370D"/>
    <w:rsid w:val="0093431F"/>
    <w:rsid w:val="00935287"/>
    <w:rsid w:val="0093634C"/>
    <w:rsid w:val="0093670B"/>
    <w:rsid w:val="00936B78"/>
    <w:rsid w:val="00937074"/>
    <w:rsid w:val="00940D02"/>
    <w:rsid w:val="00941B42"/>
    <w:rsid w:val="00944067"/>
    <w:rsid w:val="00944AF2"/>
    <w:rsid w:val="00944D71"/>
    <w:rsid w:val="00946A34"/>
    <w:rsid w:val="009477EB"/>
    <w:rsid w:val="009506BF"/>
    <w:rsid w:val="009509FF"/>
    <w:rsid w:val="00950D2D"/>
    <w:rsid w:val="00950F38"/>
    <w:rsid w:val="00951054"/>
    <w:rsid w:val="009515D3"/>
    <w:rsid w:val="00951EB3"/>
    <w:rsid w:val="00953B67"/>
    <w:rsid w:val="00953E6F"/>
    <w:rsid w:val="00953EDB"/>
    <w:rsid w:val="0095548C"/>
    <w:rsid w:val="00955B27"/>
    <w:rsid w:val="00955D9F"/>
    <w:rsid w:val="00956CFC"/>
    <w:rsid w:val="009600CC"/>
    <w:rsid w:val="00960276"/>
    <w:rsid w:val="00962435"/>
    <w:rsid w:val="0096252F"/>
    <w:rsid w:val="009629A6"/>
    <w:rsid w:val="00963658"/>
    <w:rsid w:val="00963A7D"/>
    <w:rsid w:val="00965DBC"/>
    <w:rsid w:val="009671AD"/>
    <w:rsid w:val="00967AD9"/>
    <w:rsid w:val="00967C25"/>
    <w:rsid w:val="00970068"/>
    <w:rsid w:val="0097019A"/>
    <w:rsid w:val="009702C1"/>
    <w:rsid w:val="00970AEA"/>
    <w:rsid w:val="00970E79"/>
    <w:rsid w:val="009710B0"/>
    <w:rsid w:val="00971C84"/>
    <w:rsid w:val="00973673"/>
    <w:rsid w:val="00976945"/>
    <w:rsid w:val="00977141"/>
    <w:rsid w:val="00977157"/>
    <w:rsid w:val="00977BBB"/>
    <w:rsid w:val="00980C74"/>
    <w:rsid w:val="009821FB"/>
    <w:rsid w:val="00983397"/>
    <w:rsid w:val="00983BC0"/>
    <w:rsid w:val="00984274"/>
    <w:rsid w:val="009848A8"/>
    <w:rsid w:val="0098664A"/>
    <w:rsid w:val="00991A09"/>
    <w:rsid w:val="00991DAE"/>
    <w:rsid w:val="00995865"/>
    <w:rsid w:val="00995B6C"/>
    <w:rsid w:val="009A19AB"/>
    <w:rsid w:val="009A22C5"/>
    <w:rsid w:val="009A28E8"/>
    <w:rsid w:val="009A2AE6"/>
    <w:rsid w:val="009A372C"/>
    <w:rsid w:val="009A389D"/>
    <w:rsid w:val="009A3FD5"/>
    <w:rsid w:val="009A4224"/>
    <w:rsid w:val="009A5410"/>
    <w:rsid w:val="009A5BBA"/>
    <w:rsid w:val="009A5D1B"/>
    <w:rsid w:val="009A7628"/>
    <w:rsid w:val="009B047B"/>
    <w:rsid w:val="009B074F"/>
    <w:rsid w:val="009B0FD5"/>
    <w:rsid w:val="009B1AF4"/>
    <w:rsid w:val="009B2405"/>
    <w:rsid w:val="009B339C"/>
    <w:rsid w:val="009B39D8"/>
    <w:rsid w:val="009B571F"/>
    <w:rsid w:val="009B5C69"/>
    <w:rsid w:val="009B6213"/>
    <w:rsid w:val="009C0771"/>
    <w:rsid w:val="009C0F3C"/>
    <w:rsid w:val="009C1969"/>
    <w:rsid w:val="009C4CC5"/>
    <w:rsid w:val="009C4D3B"/>
    <w:rsid w:val="009C5058"/>
    <w:rsid w:val="009C514E"/>
    <w:rsid w:val="009C5C19"/>
    <w:rsid w:val="009C5E9A"/>
    <w:rsid w:val="009C62E6"/>
    <w:rsid w:val="009D2BEF"/>
    <w:rsid w:val="009D4E30"/>
    <w:rsid w:val="009D4ECB"/>
    <w:rsid w:val="009D6965"/>
    <w:rsid w:val="009D7F79"/>
    <w:rsid w:val="009E15D4"/>
    <w:rsid w:val="009E2F9C"/>
    <w:rsid w:val="009E3041"/>
    <w:rsid w:val="009E4E35"/>
    <w:rsid w:val="009E64F0"/>
    <w:rsid w:val="009E6608"/>
    <w:rsid w:val="009E6C21"/>
    <w:rsid w:val="009F085C"/>
    <w:rsid w:val="009F2048"/>
    <w:rsid w:val="009F248C"/>
    <w:rsid w:val="009F35E0"/>
    <w:rsid w:val="009F3C8B"/>
    <w:rsid w:val="009F6730"/>
    <w:rsid w:val="009F691A"/>
    <w:rsid w:val="009F7356"/>
    <w:rsid w:val="00A009CB"/>
    <w:rsid w:val="00A00D66"/>
    <w:rsid w:val="00A013A5"/>
    <w:rsid w:val="00A01653"/>
    <w:rsid w:val="00A016D0"/>
    <w:rsid w:val="00A01E3D"/>
    <w:rsid w:val="00A039E1"/>
    <w:rsid w:val="00A03E26"/>
    <w:rsid w:val="00A04776"/>
    <w:rsid w:val="00A04D00"/>
    <w:rsid w:val="00A05EEB"/>
    <w:rsid w:val="00A060A7"/>
    <w:rsid w:val="00A0799F"/>
    <w:rsid w:val="00A07D62"/>
    <w:rsid w:val="00A10042"/>
    <w:rsid w:val="00A10E25"/>
    <w:rsid w:val="00A11DD9"/>
    <w:rsid w:val="00A12C7C"/>
    <w:rsid w:val="00A12E47"/>
    <w:rsid w:val="00A13352"/>
    <w:rsid w:val="00A13F17"/>
    <w:rsid w:val="00A14C88"/>
    <w:rsid w:val="00A14ECF"/>
    <w:rsid w:val="00A1596D"/>
    <w:rsid w:val="00A16F57"/>
    <w:rsid w:val="00A173D2"/>
    <w:rsid w:val="00A174ED"/>
    <w:rsid w:val="00A176FD"/>
    <w:rsid w:val="00A204B4"/>
    <w:rsid w:val="00A20D04"/>
    <w:rsid w:val="00A20EE4"/>
    <w:rsid w:val="00A20F0D"/>
    <w:rsid w:val="00A21521"/>
    <w:rsid w:val="00A21FD6"/>
    <w:rsid w:val="00A22320"/>
    <w:rsid w:val="00A2238A"/>
    <w:rsid w:val="00A225A0"/>
    <w:rsid w:val="00A225E7"/>
    <w:rsid w:val="00A230F8"/>
    <w:rsid w:val="00A23485"/>
    <w:rsid w:val="00A2350B"/>
    <w:rsid w:val="00A23CE0"/>
    <w:rsid w:val="00A25825"/>
    <w:rsid w:val="00A269FF"/>
    <w:rsid w:val="00A30292"/>
    <w:rsid w:val="00A30FB4"/>
    <w:rsid w:val="00A31A5E"/>
    <w:rsid w:val="00A32689"/>
    <w:rsid w:val="00A3271F"/>
    <w:rsid w:val="00A327B3"/>
    <w:rsid w:val="00A342E8"/>
    <w:rsid w:val="00A37154"/>
    <w:rsid w:val="00A374A9"/>
    <w:rsid w:val="00A37933"/>
    <w:rsid w:val="00A379EB"/>
    <w:rsid w:val="00A411E6"/>
    <w:rsid w:val="00A412A9"/>
    <w:rsid w:val="00A41529"/>
    <w:rsid w:val="00A41E46"/>
    <w:rsid w:val="00A41FED"/>
    <w:rsid w:val="00A4222B"/>
    <w:rsid w:val="00A425EA"/>
    <w:rsid w:val="00A42FC0"/>
    <w:rsid w:val="00A4305F"/>
    <w:rsid w:val="00A44C3E"/>
    <w:rsid w:val="00A45B4C"/>
    <w:rsid w:val="00A45C6B"/>
    <w:rsid w:val="00A45D63"/>
    <w:rsid w:val="00A461A8"/>
    <w:rsid w:val="00A472A5"/>
    <w:rsid w:val="00A47762"/>
    <w:rsid w:val="00A47B7B"/>
    <w:rsid w:val="00A47C78"/>
    <w:rsid w:val="00A53869"/>
    <w:rsid w:val="00A54115"/>
    <w:rsid w:val="00A557C5"/>
    <w:rsid w:val="00A57018"/>
    <w:rsid w:val="00A60B07"/>
    <w:rsid w:val="00A619BF"/>
    <w:rsid w:val="00A623BD"/>
    <w:rsid w:val="00A62654"/>
    <w:rsid w:val="00A62A13"/>
    <w:rsid w:val="00A63241"/>
    <w:rsid w:val="00A63AFE"/>
    <w:rsid w:val="00A64EF2"/>
    <w:rsid w:val="00A656E4"/>
    <w:rsid w:val="00A6602C"/>
    <w:rsid w:val="00A66B38"/>
    <w:rsid w:val="00A66C20"/>
    <w:rsid w:val="00A674EE"/>
    <w:rsid w:val="00A717B8"/>
    <w:rsid w:val="00A7216C"/>
    <w:rsid w:val="00A7253A"/>
    <w:rsid w:val="00A73079"/>
    <w:rsid w:val="00A76FCF"/>
    <w:rsid w:val="00A77164"/>
    <w:rsid w:val="00A778EF"/>
    <w:rsid w:val="00A779FE"/>
    <w:rsid w:val="00A77E49"/>
    <w:rsid w:val="00A8013E"/>
    <w:rsid w:val="00A8013F"/>
    <w:rsid w:val="00A80165"/>
    <w:rsid w:val="00A8078A"/>
    <w:rsid w:val="00A81410"/>
    <w:rsid w:val="00A8178A"/>
    <w:rsid w:val="00A8222D"/>
    <w:rsid w:val="00A82B81"/>
    <w:rsid w:val="00A82FF7"/>
    <w:rsid w:val="00A8302B"/>
    <w:rsid w:val="00A83649"/>
    <w:rsid w:val="00A8405B"/>
    <w:rsid w:val="00A84302"/>
    <w:rsid w:val="00A84BA2"/>
    <w:rsid w:val="00A85BB6"/>
    <w:rsid w:val="00A85DE8"/>
    <w:rsid w:val="00A8604C"/>
    <w:rsid w:val="00A86324"/>
    <w:rsid w:val="00A86CA2"/>
    <w:rsid w:val="00A903F2"/>
    <w:rsid w:val="00A9082A"/>
    <w:rsid w:val="00A90C12"/>
    <w:rsid w:val="00A91C14"/>
    <w:rsid w:val="00A9340E"/>
    <w:rsid w:val="00A945D9"/>
    <w:rsid w:val="00A958D5"/>
    <w:rsid w:val="00A95E1F"/>
    <w:rsid w:val="00A9603F"/>
    <w:rsid w:val="00A967B4"/>
    <w:rsid w:val="00AA095C"/>
    <w:rsid w:val="00AA0F5A"/>
    <w:rsid w:val="00AA15D7"/>
    <w:rsid w:val="00AA2096"/>
    <w:rsid w:val="00AA34E8"/>
    <w:rsid w:val="00AA3AAF"/>
    <w:rsid w:val="00AA46C9"/>
    <w:rsid w:val="00AA5207"/>
    <w:rsid w:val="00AA5639"/>
    <w:rsid w:val="00AA5986"/>
    <w:rsid w:val="00AA5B2E"/>
    <w:rsid w:val="00AA624C"/>
    <w:rsid w:val="00AA70D9"/>
    <w:rsid w:val="00AB10B3"/>
    <w:rsid w:val="00AB255C"/>
    <w:rsid w:val="00AB3696"/>
    <w:rsid w:val="00AB4629"/>
    <w:rsid w:val="00AB47D4"/>
    <w:rsid w:val="00AB7936"/>
    <w:rsid w:val="00AC048B"/>
    <w:rsid w:val="00AC0CCB"/>
    <w:rsid w:val="00AC11F6"/>
    <w:rsid w:val="00AC15B8"/>
    <w:rsid w:val="00AC1789"/>
    <w:rsid w:val="00AC1D3D"/>
    <w:rsid w:val="00AC1E9C"/>
    <w:rsid w:val="00AC34EA"/>
    <w:rsid w:val="00AC3B73"/>
    <w:rsid w:val="00AC3BC2"/>
    <w:rsid w:val="00AC3C6E"/>
    <w:rsid w:val="00AC40AF"/>
    <w:rsid w:val="00AC5B2F"/>
    <w:rsid w:val="00AC63E8"/>
    <w:rsid w:val="00AC7410"/>
    <w:rsid w:val="00AD0401"/>
    <w:rsid w:val="00AD080A"/>
    <w:rsid w:val="00AD126B"/>
    <w:rsid w:val="00AD1A07"/>
    <w:rsid w:val="00AD2FD1"/>
    <w:rsid w:val="00AD3576"/>
    <w:rsid w:val="00AD3798"/>
    <w:rsid w:val="00AD5922"/>
    <w:rsid w:val="00AD5AD6"/>
    <w:rsid w:val="00AD5EDA"/>
    <w:rsid w:val="00AD65CE"/>
    <w:rsid w:val="00AD7059"/>
    <w:rsid w:val="00AE1E67"/>
    <w:rsid w:val="00AE3834"/>
    <w:rsid w:val="00AE54AC"/>
    <w:rsid w:val="00AE6263"/>
    <w:rsid w:val="00AE75B2"/>
    <w:rsid w:val="00AF0F28"/>
    <w:rsid w:val="00AF147A"/>
    <w:rsid w:val="00AF1C4D"/>
    <w:rsid w:val="00AF1D75"/>
    <w:rsid w:val="00AF25E8"/>
    <w:rsid w:val="00AF4281"/>
    <w:rsid w:val="00AF4466"/>
    <w:rsid w:val="00AF5B38"/>
    <w:rsid w:val="00AF64DC"/>
    <w:rsid w:val="00AF6F9D"/>
    <w:rsid w:val="00AF72E7"/>
    <w:rsid w:val="00AF789B"/>
    <w:rsid w:val="00B00F41"/>
    <w:rsid w:val="00B016C8"/>
    <w:rsid w:val="00B017A4"/>
    <w:rsid w:val="00B01F07"/>
    <w:rsid w:val="00B02244"/>
    <w:rsid w:val="00B02323"/>
    <w:rsid w:val="00B031BC"/>
    <w:rsid w:val="00B04F44"/>
    <w:rsid w:val="00B05320"/>
    <w:rsid w:val="00B0646E"/>
    <w:rsid w:val="00B06488"/>
    <w:rsid w:val="00B0662C"/>
    <w:rsid w:val="00B06B8D"/>
    <w:rsid w:val="00B06BD9"/>
    <w:rsid w:val="00B06F1C"/>
    <w:rsid w:val="00B114AC"/>
    <w:rsid w:val="00B1209C"/>
    <w:rsid w:val="00B12147"/>
    <w:rsid w:val="00B12A54"/>
    <w:rsid w:val="00B12E29"/>
    <w:rsid w:val="00B1428A"/>
    <w:rsid w:val="00B144D4"/>
    <w:rsid w:val="00B14DF0"/>
    <w:rsid w:val="00B1640B"/>
    <w:rsid w:val="00B169ED"/>
    <w:rsid w:val="00B20FFA"/>
    <w:rsid w:val="00B21F39"/>
    <w:rsid w:val="00B22ADA"/>
    <w:rsid w:val="00B23635"/>
    <w:rsid w:val="00B236DF"/>
    <w:rsid w:val="00B249D5"/>
    <w:rsid w:val="00B25CC0"/>
    <w:rsid w:val="00B26080"/>
    <w:rsid w:val="00B26A35"/>
    <w:rsid w:val="00B27B96"/>
    <w:rsid w:val="00B30055"/>
    <w:rsid w:val="00B3263F"/>
    <w:rsid w:val="00B32723"/>
    <w:rsid w:val="00B32A39"/>
    <w:rsid w:val="00B334EF"/>
    <w:rsid w:val="00B33A41"/>
    <w:rsid w:val="00B33CFB"/>
    <w:rsid w:val="00B34868"/>
    <w:rsid w:val="00B351FE"/>
    <w:rsid w:val="00B35951"/>
    <w:rsid w:val="00B36384"/>
    <w:rsid w:val="00B37497"/>
    <w:rsid w:val="00B377E4"/>
    <w:rsid w:val="00B37BBF"/>
    <w:rsid w:val="00B40323"/>
    <w:rsid w:val="00B40F2B"/>
    <w:rsid w:val="00B434DB"/>
    <w:rsid w:val="00B4382F"/>
    <w:rsid w:val="00B43E66"/>
    <w:rsid w:val="00B44204"/>
    <w:rsid w:val="00B44237"/>
    <w:rsid w:val="00B44C34"/>
    <w:rsid w:val="00B44E26"/>
    <w:rsid w:val="00B457DA"/>
    <w:rsid w:val="00B45A9D"/>
    <w:rsid w:val="00B45BE9"/>
    <w:rsid w:val="00B45F49"/>
    <w:rsid w:val="00B4643A"/>
    <w:rsid w:val="00B46862"/>
    <w:rsid w:val="00B46F23"/>
    <w:rsid w:val="00B501CB"/>
    <w:rsid w:val="00B5033D"/>
    <w:rsid w:val="00B50381"/>
    <w:rsid w:val="00B50DA7"/>
    <w:rsid w:val="00B5124F"/>
    <w:rsid w:val="00B519A1"/>
    <w:rsid w:val="00B51A8A"/>
    <w:rsid w:val="00B51E0A"/>
    <w:rsid w:val="00B51E66"/>
    <w:rsid w:val="00B51FDD"/>
    <w:rsid w:val="00B522FC"/>
    <w:rsid w:val="00B52389"/>
    <w:rsid w:val="00B52414"/>
    <w:rsid w:val="00B52CC1"/>
    <w:rsid w:val="00B53212"/>
    <w:rsid w:val="00B53C60"/>
    <w:rsid w:val="00B54470"/>
    <w:rsid w:val="00B548EF"/>
    <w:rsid w:val="00B55346"/>
    <w:rsid w:val="00B609B1"/>
    <w:rsid w:val="00B6365D"/>
    <w:rsid w:val="00B63878"/>
    <w:rsid w:val="00B641BE"/>
    <w:rsid w:val="00B642E0"/>
    <w:rsid w:val="00B64755"/>
    <w:rsid w:val="00B66B62"/>
    <w:rsid w:val="00B677FD"/>
    <w:rsid w:val="00B7084B"/>
    <w:rsid w:val="00B70FD2"/>
    <w:rsid w:val="00B713D2"/>
    <w:rsid w:val="00B71623"/>
    <w:rsid w:val="00B725B6"/>
    <w:rsid w:val="00B732A1"/>
    <w:rsid w:val="00B73B3B"/>
    <w:rsid w:val="00B74681"/>
    <w:rsid w:val="00B749A4"/>
    <w:rsid w:val="00B74A6C"/>
    <w:rsid w:val="00B7753B"/>
    <w:rsid w:val="00B801FA"/>
    <w:rsid w:val="00B820C5"/>
    <w:rsid w:val="00B825C4"/>
    <w:rsid w:val="00B82E93"/>
    <w:rsid w:val="00B840EF"/>
    <w:rsid w:val="00B842E4"/>
    <w:rsid w:val="00B84354"/>
    <w:rsid w:val="00B85259"/>
    <w:rsid w:val="00B85818"/>
    <w:rsid w:val="00B86CE5"/>
    <w:rsid w:val="00B919A5"/>
    <w:rsid w:val="00B93225"/>
    <w:rsid w:val="00B93E1F"/>
    <w:rsid w:val="00B93EE7"/>
    <w:rsid w:val="00B93F1A"/>
    <w:rsid w:val="00B94026"/>
    <w:rsid w:val="00B9456E"/>
    <w:rsid w:val="00B9457D"/>
    <w:rsid w:val="00B953AC"/>
    <w:rsid w:val="00B954CC"/>
    <w:rsid w:val="00B95E95"/>
    <w:rsid w:val="00B9730A"/>
    <w:rsid w:val="00B973CA"/>
    <w:rsid w:val="00BA0407"/>
    <w:rsid w:val="00BA05A6"/>
    <w:rsid w:val="00BA0AA8"/>
    <w:rsid w:val="00BA147B"/>
    <w:rsid w:val="00BA1674"/>
    <w:rsid w:val="00BA1841"/>
    <w:rsid w:val="00BA2B27"/>
    <w:rsid w:val="00BA2EF4"/>
    <w:rsid w:val="00BA56A1"/>
    <w:rsid w:val="00BA5C87"/>
    <w:rsid w:val="00BA5CBC"/>
    <w:rsid w:val="00BA60BD"/>
    <w:rsid w:val="00BA6B1B"/>
    <w:rsid w:val="00BA6CE6"/>
    <w:rsid w:val="00BA718D"/>
    <w:rsid w:val="00BA72BC"/>
    <w:rsid w:val="00BA7ED1"/>
    <w:rsid w:val="00BB1879"/>
    <w:rsid w:val="00BB24D5"/>
    <w:rsid w:val="00BB2E63"/>
    <w:rsid w:val="00BB3435"/>
    <w:rsid w:val="00BB4F0E"/>
    <w:rsid w:val="00BB5135"/>
    <w:rsid w:val="00BB5970"/>
    <w:rsid w:val="00BC0D5F"/>
    <w:rsid w:val="00BC1A0F"/>
    <w:rsid w:val="00BC1F74"/>
    <w:rsid w:val="00BC1F92"/>
    <w:rsid w:val="00BC1FA8"/>
    <w:rsid w:val="00BC2075"/>
    <w:rsid w:val="00BC3273"/>
    <w:rsid w:val="00BC34BF"/>
    <w:rsid w:val="00BC364B"/>
    <w:rsid w:val="00BC510B"/>
    <w:rsid w:val="00BC5127"/>
    <w:rsid w:val="00BC56F2"/>
    <w:rsid w:val="00BC5F73"/>
    <w:rsid w:val="00BC61EC"/>
    <w:rsid w:val="00BC651B"/>
    <w:rsid w:val="00BC6D80"/>
    <w:rsid w:val="00BC780C"/>
    <w:rsid w:val="00BC7A14"/>
    <w:rsid w:val="00BD012C"/>
    <w:rsid w:val="00BD0AB9"/>
    <w:rsid w:val="00BD12EA"/>
    <w:rsid w:val="00BD1455"/>
    <w:rsid w:val="00BD1996"/>
    <w:rsid w:val="00BD1F22"/>
    <w:rsid w:val="00BD237F"/>
    <w:rsid w:val="00BD3BA0"/>
    <w:rsid w:val="00BD4138"/>
    <w:rsid w:val="00BD6347"/>
    <w:rsid w:val="00BD7EFA"/>
    <w:rsid w:val="00BE0554"/>
    <w:rsid w:val="00BE07A3"/>
    <w:rsid w:val="00BE2E9B"/>
    <w:rsid w:val="00BE46C1"/>
    <w:rsid w:val="00BE543D"/>
    <w:rsid w:val="00BE5D90"/>
    <w:rsid w:val="00BF06D7"/>
    <w:rsid w:val="00BF06FD"/>
    <w:rsid w:val="00BF15E6"/>
    <w:rsid w:val="00BF3405"/>
    <w:rsid w:val="00BF5453"/>
    <w:rsid w:val="00BF5572"/>
    <w:rsid w:val="00BF5A9D"/>
    <w:rsid w:val="00BF600A"/>
    <w:rsid w:val="00BF6021"/>
    <w:rsid w:val="00BF70E1"/>
    <w:rsid w:val="00BF734F"/>
    <w:rsid w:val="00C0137C"/>
    <w:rsid w:val="00C015E4"/>
    <w:rsid w:val="00C023B1"/>
    <w:rsid w:val="00C02E7C"/>
    <w:rsid w:val="00C0329A"/>
    <w:rsid w:val="00C041B4"/>
    <w:rsid w:val="00C0533B"/>
    <w:rsid w:val="00C0545D"/>
    <w:rsid w:val="00C057A5"/>
    <w:rsid w:val="00C06961"/>
    <w:rsid w:val="00C06CDE"/>
    <w:rsid w:val="00C070E0"/>
    <w:rsid w:val="00C07903"/>
    <w:rsid w:val="00C07F1D"/>
    <w:rsid w:val="00C10231"/>
    <w:rsid w:val="00C1044B"/>
    <w:rsid w:val="00C10B9E"/>
    <w:rsid w:val="00C112F0"/>
    <w:rsid w:val="00C114C1"/>
    <w:rsid w:val="00C136CF"/>
    <w:rsid w:val="00C13CBB"/>
    <w:rsid w:val="00C14158"/>
    <w:rsid w:val="00C15AA7"/>
    <w:rsid w:val="00C15E3F"/>
    <w:rsid w:val="00C17AEA"/>
    <w:rsid w:val="00C17EF7"/>
    <w:rsid w:val="00C200F1"/>
    <w:rsid w:val="00C21E94"/>
    <w:rsid w:val="00C22706"/>
    <w:rsid w:val="00C23260"/>
    <w:rsid w:val="00C23305"/>
    <w:rsid w:val="00C24296"/>
    <w:rsid w:val="00C245AC"/>
    <w:rsid w:val="00C25226"/>
    <w:rsid w:val="00C25BA8"/>
    <w:rsid w:val="00C25CE0"/>
    <w:rsid w:val="00C2675F"/>
    <w:rsid w:val="00C30F5F"/>
    <w:rsid w:val="00C31704"/>
    <w:rsid w:val="00C33384"/>
    <w:rsid w:val="00C34533"/>
    <w:rsid w:val="00C367E2"/>
    <w:rsid w:val="00C36EB5"/>
    <w:rsid w:val="00C37CCE"/>
    <w:rsid w:val="00C37E58"/>
    <w:rsid w:val="00C40E36"/>
    <w:rsid w:val="00C4107C"/>
    <w:rsid w:val="00C41639"/>
    <w:rsid w:val="00C4311B"/>
    <w:rsid w:val="00C43F6D"/>
    <w:rsid w:val="00C4426E"/>
    <w:rsid w:val="00C45676"/>
    <w:rsid w:val="00C473BD"/>
    <w:rsid w:val="00C47611"/>
    <w:rsid w:val="00C47AC4"/>
    <w:rsid w:val="00C47B23"/>
    <w:rsid w:val="00C50BD8"/>
    <w:rsid w:val="00C519ED"/>
    <w:rsid w:val="00C5206D"/>
    <w:rsid w:val="00C52BF5"/>
    <w:rsid w:val="00C53885"/>
    <w:rsid w:val="00C54D0D"/>
    <w:rsid w:val="00C562E1"/>
    <w:rsid w:val="00C5695C"/>
    <w:rsid w:val="00C56A0A"/>
    <w:rsid w:val="00C61B64"/>
    <w:rsid w:val="00C63307"/>
    <w:rsid w:val="00C657A2"/>
    <w:rsid w:val="00C661EA"/>
    <w:rsid w:val="00C66596"/>
    <w:rsid w:val="00C6687C"/>
    <w:rsid w:val="00C66892"/>
    <w:rsid w:val="00C6754B"/>
    <w:rsid w:val="00C6755D"/>
    <w:rsid w:val="00C6760C"/>
    <w:rsid w:val="00C676F2"/>
    <w:rsid w:val="00C67896"/>
    <w:rsid w:val="00C67B98"/>
    <w:rsid w:val="00C67BE0"/>
    <w:rsid w:val="00C70388"/>
    <w:rsid w:val="00C7093A"/>
    <w:rsid w:val="00C70A89"/>
    <w:rsid w:val="00C70F42"/>
    <w:rsid w:val="00C71021"/>
    <w:rsid w:val="00C71724"/>
    <w:rsid w:val="00C71ACE"/>
    <w:rsid w:val="00C71C8D"/>
    <w:rsid w:val="00C722DA"/>
    <w:rsid w:val="00C73600"/>
    <w:rsid w:val="00C73887"/>
    <w:rsid w:val="00C741FB"/>
    <w:rsid w:val="00C74F7F"/>
    <w:rsid w:val="00C763A7"/>
    <w:rsid w:val="00C765EF"/>
    <w:rsid w:val="00C76C83"/>
    <w:rsid w:val="00C7756D"/>
    <w:rsid w:val="00C80C3A"/>
    <w:rsid w:val="00C81F67"/>
    <w:rsid w:val="00C83780"/>
    <w:rsid w:val="00C8419C"/>
    <w:rsid w:val="00C84D75"/>
    <w:rsid w:val="00C85343"/>
    <w:rsid w:val="00C85CBD"/>
    <w:rsid w:val="00C86C7E"/>
    <w:rsid w:val="00C86CA2"/>
    <w:rsid w:val="00C8738E"/>
    <w:rsid w:val="00C87ED1"/>
    <w:rsid w:val="00C904D9"/>
    <w:rsid w:val="00C90D12"/>
    <w:rsid w:val="00C91E07"/>
    <w:rsid w:val="00C93299"/>
    <w:rsid w:val="00C93924"/>
    <w:rsid w:val="00C93956"/>
    <w:rsid w:val="00C949DE"/>
    <w:rsid w:val="00C94DBD"/>
    <w:rsid w:val="00C95180"/>
    <w:rsid w:val="00C9612F"/>
    <w:rsid w:val="00C966CF"/>
    <w:rsid w:val="00C9776B"/>
    <w:rsid w:val="00CA19D4"/>
    <w:rsid w:val="00CA2263"/>
    <w:rsid w:val="00CA2922"/>
    <w:rsid w:val="00CA2AAC"/>
    <w:rsid w:val="00CA302B"/>
    <w:rsid w:val="00CA4269"/>
    <w:rsid w:val="00CA4936"/>
    <w:rsid w:val="00CA4BE8"/>
    <w:rsid w:val="00CA50BA"/>
    <w:rsid w:val="00CA60B6"/>
    <w:rsid w:val="00CA6152"/>
    <w:rsid w:val="00CA6F48"/>
    <w:rsid w:val="00CA72C0"/>
    <w:rsid w:val="00CA7A81"/>
    <w:rsid w:val="00CA7CB4"/>
    <w:rsid w:val="00CB02E0"/>
    <w:rsid w:val="00CB0DD3"/>
    <w:rsid w:val="00CB0E02"/>
    <w:rsid w:val="00CB1024"/>
    <w:rsid w:val="00CB1257"/>
    <w:rsid w:val="00CB1315"/>
    <w:rsid w:val="00CB1426"/>
    <w:rsid w:val="00CB16A1"/>
    <w:rsid w:val="00CB1DD6"/>
    <w:rsid w:val="00CB4542"/>
    <w:rsid w:val="00CB48E6"/>
    <w:rsid w:val="00CB49B9"/>
    <w:rsid w:val="00CB76CF"/>
    <w:rsid w:val="00CB7E6E"/>
    <w:rsid w:val="00CB7FE1"/>
    <w:rsid w:val="00CC01AC"/>
    <w:rsid w:val="00CC07F4"/>
    <w:rsid w:val="00CC0BA4"/>
    <w:rsid w:val="00CC140C"/>
    <w:rsid w:val="00CC3985"/>
    <w:rsid w:val="00CC437F"/>
    <w:rsid w:val="00CC5108"/>
    <w:rsid w:val="00CC5E91"/>
    <w:rsid w:val="00CC635E"/>
    <w:rsid w:val="00CC6B77"/>
    <w:rsid w:val="00CC7025"/>
    <w:rsid w:val="00CC7127"/>
    <w:rsid w:val="00CD0966"/>
    <w:rsid w:val="00CD0B29"/>
    <w:rsid w:val="00CD0DF0"/>
    <w:rsid w:val="00CD398D"/>
    <w:rsid w:val="00CD4572"/>
    <w:rsid w:val="00CD4A8A"/>
    <w:rsid w:val="00CD7EB7"/>
    <w:rsid w:val="00CE034F"/>
    <w:rsid w:val="00CE1FEC"/>
    <w:rsid w:val="00CE23CF"/>
    <w:rsid w:val="00CE2782"/>
    <w:rsid w:val="00CE2CBB"/>
    <w:rsid w:val="00CE35D0"/>
    <w:rsid w:val="00CE37BD"/>
    <w:rsid w:val="00CE3D9D"/>
    <w:rsid w:val="00CE493F"/>
    <w:rsid w:val="00CE4CA8"/>
    <w:rsid w:val="00CE7996"/>
    <w:rsid w:val="00CF0938"/>
    <w:rsid w:val="00CF29D9"/>
    <w:rsid w:val="00CF3A44"/>
    <w:rsid w:val="00CF4ED2"/>
    <w:rsid w:val="00CF5540"/>
    <w:rsid w:val="00CF57B3"/>
    <w:rsid w:val="00CF5B78"/>
    <w:rsid w:val="00CF6230"/>
    <w:rsid w:val="00CF6C32"/>
    <w:rsid w:val="00CF6DD1"/>
    <w:rsid w:val="00CF7916"/>
    <w:rsid w:val="00CF7EA6"/>
    <w:rsid w:val="00D00CC7"/>
    <w:rsid w:val="00D0268A"/>
    <w:rsid w:val="00D02834"/>
    <w:rsid w:val="00D02F52"/>
    <w:rsid w:val="00D043F5"/>
    <w:rsid w:val="00D0444C"/>
    <w:rsid w:val="00D0467E"/>
    <w:rsid w:val="00D0493B"/>
    <w:rsid w:val="00D055C6"/>
    <w:rsid w:val="00D05A5A"/>
    <w:rsid w:val="00D06516"/>
    <w:rsid w:val="00D06C14"/>
    <w:rsid w:val="00D06C9A"/>
    <w:rsid w:val="00D06D80"/>
    <w:rsid w:val="00D06EC3"/>
    <w:rsid w:val="00D07517"/>
    <w:rsid w:val="00D12158"/>
    <w:rsid w:val="00D12A60"/>
    <w:rsid w:val="00D1369D"/>
    <w:rsid w:val="00D15821"/>
    <w:rsid w:val="00D15A78"/>
    <w:rsid w:val="00D162A1"/>
    <w:rsid w:val="00D16F47"/>
    <w:rsid w:val="00D21613"/>
    <w:rsid w:val="00D21FDB"/>
    <w:rsid w:val="00D2230F"/>
    <w:rsid w:val="00D227F2"/>
    <w:rsid w:val="00D236EF"/>
    <w:rsid w:val="00D238FA"/>
    <w:rsid w:val="00D239EC"/>
    <w:rsid w:val="00D24C18"/>
    <w:rsid w:val="00D25058"/>
    <w:rsid w:val="00D2693F"/>
    <w:rsid w:val="00D305C9"/>
    <w:rsid w:val="00D308DE"/>
    <w:rsid w:val="00D31049"/>
    <w:rsid w:val="00D3118F"/>
    <w:rsid w:val="00D31E43"/>
    <w:rsid w:val="00D31F54"/>
    <w:rsid w:val="00D32BF5"/>
    <w:rsid w:val="00D32C5D"/>
    <w:rsid w:val="00D334F2"/>
    <w:rsid w:val="00D3439C"/>
    <w:rsid w:val="00D348EA"/>
    <w:rsid w:val="00D3522B"/>
    <w:rsid w:val="00D3534C"/>
    <w:rsid w:val="00D353DA"/>
    <w:rsid w:val="00D35FE6"/>
    <w:rsid w:val="00D363B5"/>
    <w:rsid w:val="00D36426"/>
    <w:rsid w:val="00D36FEA"/>
    <w:rsid w:val="00D37B80"/>
    <w:rsid w:val="00D37C7D"/>
    <w:rsid w:val="00D409F9"/>
    <w:rsid w:val="00D40D25"/>
    <w:rsid w:val="00D4141C"/>
    <w:rsid w:val="00D41F3D"/>
    <w:rsid w:val="00D42541"/>
    <w:rsid w:val="00D43616"/>
    <w:rsid w:val="00D44B6C"/>
    <w:rsid w:val="00D45CCA"/>
    <w:rsid w:val="00D4656E"/>
    <w:rsid w:val="00D47D7C"/>
    <w:rsid w:val="00D5045E"/>
    <w:rsid w:val="00D5067A"/>
    <w:rsid w:val="00D50F14"/>
    <w:rsid w:val="00D52B5E"/>
    <w:rsid w:val="00D5392A"/>
    <w:rsid w:val="00D53BE8"/>
    <w:rsid w:val="00D556D5"/>
    <w:rsid w:val="00D56409"/>
    <w:rsid w:val="00D56B45"/>
    <w:rsid w:val="00D57C21"/>
    <w:rsid w:val="00D6002F"/>
    <w:rsid w:val="00D6089D"/>
    <w:rsid w:val="00D6183A"/>
    <w:rsid w:val="00D6272B"/>
    <w:rsid w:val="00D62760"/>
    <w:rsid w:val="00D636E4"/>
    <w:rsid w:val="00D64B31"/>
    <w:rsid w:val="00D64BAB"/>
    <w:rsid w:val="00D650F6"/>
    <w:rsid w:val="00D665F5"/>
    <w:rsid w:val="00D66920"/>
    <w:rsid w:val="00D66B64"/>
    <w:rsid w:val="00D7132F"/>
    <w:rsid w:val="00D713DA"/>
    <w:rsid w:val="00D71915"/>
    <w:rsid w:val="00D721A6"/>
    <w:rsid w:val="00D7288F"/>
    <w:rsid w:val="00D72A6A"/>
    <w:rsid w:val="00D72CA1"/>
    <w:rsid w:val="00D73B87"/>
    <w:rsid w:val="00D74CA4"/>
    <w:rsid w:val="00D74EDC"/>
    <w:rsid w:val="00D7533B"/>
    <w:rsid w:val="00D76D5A"/>
    <w:rsid w:val="00D778F3"/>
    <w:rsid w:val="00D77E26"/>
    <w:rsid w:val="00D80602"/>
    <w:rsid w:val="00D809A5"/>
    <w:rsid w:val="00D8143B"/>
    <w:rsid w:val="00D81770"/>
    <w:rsid w:val="00D81771"/>
    <w:rsid w:val="00D83EE2"/>
    <w:rsid w:val="00D85698"/>
    <w:rsid w:val="00D86BD5"/>
    <w:rsid w:val="00D87725"/>
    <w:rsid w:val="00D877E8"/>
    <w:rsid w:val="00D9073B"/>
    <w:rsid w:val="00D933F8"/>
    <w:rsid w:val="00D93655"/>
    <w:rsid w:val="00D96499"/>
    <w:rsid w:val="00D964A8"/>
    <w:rsid w:val="00D9720A"/>
    <w:rsid w:val="00DA0DCA"/>
    <w:rsid w:val="00DA1A56"/>
    <w:rsid w:val="00DA508C"/>
    <w:rsid w:val="00DA7146"/>
    <w:rsid w:val="00DA714A"/>
    <w:rsid w:val="00DA72B2"/>
    <w:rsid w:val="00DA7319"/>
    <w:rsid w:val="00DA748E"/>
    <w:rsid w:val="00DA7695"/>
    <w:rsid w:val="00DA779F"/>
    <w:rsid w:val="00DA7FBC"/>
    <w:rsid w:val="00DB0A19"/>
    <w:rsid w:val="00DB0CE1"/>
    <w:rsid w:val="00DB2426"/>
    <w:rsid w:val="00DB41ED"/>
    <w:rsid w:val="00DB435A"/>
    <w:rsid w:val="00DB5F29"/>
    <w:rsid w:val="00DB6E70"/>
    <w:rsid w:val="00DB72A0"/>
    <w:rsid w:val="00DB7997"/>
    <w:rsid w:val="00DB7BDC"/>
    <w:rsid w:val="00DC09D1"/>
    <w:rsid w:val="00DC1886"/>
    <w:rsid w:val="00DC21D4"/>
    <w:rsid w:val="00DC234D"/>
    <w:rsid w:val="00DC3070"/>
    <w:rsid w:val="00DC4A49"/>
    <w:rsid w:val="00DC5503"/>
    <w:rsid w:val="00DC55CB"/>
    <w:rsid w:val="00DC6340"/>
    <w:rsid w:val="00DD0900"/>
    <w:rsid w:val="00DD2A3D"/>
    <w:rsid w:val="00DD4361"/>
    <w:rsid w:val="00DD4B0C"/>
    <w:rsid w:val="00DD4E78"/>
    <w:rsid w:val="00DD789E"/>
    <w:rsid w:val="00DE050B"/>
    <w:rsid w:val="00DE0A9D"/>
    <w:rsid w:val="00DE109A"/>
    <w:rsid w:val="00DE1D09"/>
    <w:rsid w:val="00DE23F0"/>
    <w:rsid w:val="00DE36AF"/>
    <w:rsid w:val="00DE376A"/>
    <w:rsid w:val="00DE389F"/>
    <w:rsid w:val="00DE3D2E"/>
    <w:rsid w:val="00DE5081"/>
    <w:rsid w:val="00DE5142"/>
    <w:rsid w:val="00DE51D8"/>
    <w:rsid w:val="00DE51E4"/>
    <w:rsid w:val="00DE534B"/>
    <w:rsid w:val="00DE57CD"/>
    <w:rsid w:val="00DE5C2D"/>
    <w:rsid w:val="00DE64E3"/>
    <w:rsid w:val="00DE75AC"/>
    <w:rsid w:val="00DE7C90"/>
    <w:rsid w:val="00DF1574"/>
    <w:rsid w:val="00DF1D70"/>
    <w:rsid w:val="00DF1E21"/>
    <w:rsid w:val="00DF3389"/>
    <w:rsid w:val="00DF58F7"/>
    <w:rsid w:val="00E0058A"/>
    <w:rsid w:val="00E00945"/>
    <w:rsid w:val="00E00F00"/>
    <w:rsid w:val="00E01576"/>
    <w:rsid w:val="00E03053"/>
    <w:rsid w:val="00E03637"/>
    <w:rsid w:val="00E03DEE"/>
    <w:rsid w:val="00E047D5"/>
    <w:rsid w:val="00E05C1A"/>
    <w:rsid w:val="00E05FE1"/>
    <w:rsid w:val="00E06015"/>
    <w:rsid w:val="00E06EEF"/>
    <w:rsid w:val="00E0798F"/>
    <w:rsid w:val="00E10118"/>
    <w:rsid w:val="00E10E8F"/>
    <w:rsid w:val="00E12360"/>
    <w:rsid w:val="00E1278B"/>
    <w:rsid w:val="00E135B9"/>
    <w:rsid w:val="00E165D1"/>
    <w:rsid w:val="00E17507"/>
    <w:rsid w:val="00E20195"/>
    <w:rsid w:val="00E21C41"/>
    <w:rsid w:val="00E21D47"/>
    <w:rsid w:val="00E21FA6"/>
    <w:rsid w:val="00E22B40"/>
    <w:rsid w:val="00E22CAE"/>
    <w:rsid w:val="00E22F33"/>
    <w:rsid w:val="00E23017"/>
    <w:rsid w:val="00E2332E"/>
    <w:rsid w:val="00E236A6"/>
    <w:rsid w:val="00E23824"/>
    <w:rsid w:val="00E23FEA"/>
    <w:rsid w:val="00E244FD"/>
    <w:rsid w:val="00E25FE5"/>
    <w:rsid w:val="00E26256"/>
    <w:rsid w:val="00E26F7A"/>
    <w:rsid w:val="00E27414"/>
    <w:rsid w:val="00E30215"/>
    <w:rsid w:val="00E306F2"/>
    <w:rsid w:val="00E30C7D"/>
    <w:rsid w:val="00E30CC0"/>
    <w:rsid w:val="00E30F12"/>
    <w:rsid w:val="00E31BD0"/>
    <w:rsid w:val="00E33057"/>
    <w:rsid w:val="00E335F5"/>
    <w:rsid w:val="00E34219"/>
    <w:rsid w:val="00E342DE"/>
    <w:rsid w:val="00E35E7B"/>
    <w:rsid w:val="00E360BB"/>
    <w:rsid w:val="00E36ACE"/>
    <w:rsid w:val="00E3721F"/>
    <w:rsid w:val="00E40870"/>
    <w:rsid w:val="00E424A4"/>
    <w:rsid w:val="00E42E4B"/>
    <w:rsid w:val="00E442B9"/>
    <w:rsid w:val="00E44741"/>
    <w:rsid w:val="00E44AFB"/>
    <w:rsid w:val="00E44B0E"/>
    <w:rsid w:val="00E46A84"/>
    <w:rsid w:val="00E46DB3"/>
    <w:rsid w:val="00E46FA0"/>
    <w:rsid w:val="00E47A51"/>
    <w:rsid w:val="00E50A6D"/>
    <w:rsid w:val="00E52462"/>
    <w:rsid w:val="00E52708"/>
    <w:rsid w:val="00E539D0"/>
    <w:rsid w:val="00E53A43"/>
    <w:rsid w:val="00E53E45"/>
    <w:rsid w:val="00E5596B"/>
    <w:rsid w:val="00E56992"/>
    <w:rsid w:val="00E56C3B"/>
    <w:rsid w:val="00E57046"/>
    <w:rsid w:val="00E60B08"/>
    <w:rsid w:val="00E61775"/>
    <w:rsid w:val="00E63C58"/>
    <w:rsid w:val="00E65393"/>
    <w:rsid w:val="00E6638C"/>
    <w:rsid w:val="00E66A2A"/>
    <w:rsid w:val="00E66FF9"/>
    <w:rsid w:val="00E67648"/>
    <w:rsid w:val="00E70375"/>
    <w:rsid w:val="00E709F4"/>
    <w:rsid w:val="00E70C33"/>
    <w:rsid w:val="00E715C5"/>
    <w:rsid w:val="00E71E4D"/>
    <w:rsid w:val="00E722A3"/>
    <w:rsid w:val="00E724A4"/>
    <w:rsid w:val="00E72887"/>
    <w:rsid w:val="00E73165"/>
    <w:rsid w:val="00E73C4B"/>
    <w:rsid w:val="00E76759"/>
    <w:rsid w:val="00E76803"/>
    <w:rsid w:val="00E773BF"/>
    <w:rsid w:val="00E77615"/>
    <w:rsid w:val="00E812E4"/>
    <w:rsid w:val="00E830D4"/>
    <w:rsid w:val="00E83361"/>
    <w:rsid w:val="00E85CA9"/>
    <w:rsid w:val="00E8765A"/>
    <w:rsid w:val="00E902ED"/>
    <w:rsid w:val="00E9181D"/>
    <w:rsid w:val="00E934D6"/>
    <w:rsid w:val="00E93FF5"/>
    <w:rsid w:val="00E948F2"/>
    <w:rsid w:val="00E94B24"/>
    <w:rsid w:val="00E957C3"/>
    <w:rsid w:val="00E95BF3"/>
    <w:rsid w:val="00E95EE0"/>
    <w:rsid w:val="00E96100"/>
    <w:rsid w:val="00E96833"/>
    <w:rsid w:val="00E9743A"/>
    <w:rsid w:val="00E97444"/>
    <w:rsid w:val="00EA0449"/>
    <w:rsid w:val="00EA0872"/>
    <w:rsid w:val="00EA1EF8"/>
    <w:rsid w:val="00EA2BA7"/>
    <w:rsid w:val="00EA2F18"/>
    <w:rsid w:val="00EA3460"/>
    <w:rsid w:val="00EA39D7"/>
    <w:rsid w:val="00EA5D2A"/>
    <w:rsid w:val="00EA6EC9"/>
    <w:rsid w:val="00EA718E"/>
    <w:rsid w:val="00EA7473"/>
    <w:rsid w:val="00EA7CB0"/>
    <w:rsid w:val="00EB179B"/>
    <w:rsid w:val="00EB1B17"/>
    <w:rsid w:val="00EB4099"/>
    <w:rsid w:val="00EB4353"/>
    <w:rsid w:val="00EB694B"/>
    <w:rsid w:val="00EB6C1B"/>
    <w:rsid w:val="00EB6E9C"/>
    <w:rsid w:val="00EB6EC6"/>
    <w:rsid w:val="00EB7316"/>
    <w:rsid w:val="00EB75CD"/>
    <w:rsid w:val="00EB7C39"/>
    <w:rsid w:val="00EB7C48"/>
    <w:rsid w:val="00EC06D1"/>
    <w:rsid w:val="00EC0C16"/>
    <w:rsid w:val="00EC1121"/>
    <w:rsid w:val="00EC155D"/>
    <w:rsid w:val="00EC275C"/>
    <w:rsid w:val="00EC288B"/>
    <w:rsid w:val="00EC2AA5"/>
    <w:rsid w:val="00EC3082"/>
    <w:rsid w:val="00EC31AB"/>
    <w:rsid w:val="00EC3B6D"/>
    <w:rsid w:val="00EC3D66"/>
    <w:rsid w:val="00EC563D"/>
    <w:rsid w:val="00EC593D"/>
    <w:rsid w:val="00EC6919"/>
    <w:rsid w:val="00EC691D"/>
    <w:rsid w:val="00ED0D1C"/>
    <w:rsid w:val="00ED155E"/>
    <w:rsid w:val="00ED3DAD"/>
    <w:rsid w:val="00ED5E3A"/>
    <w:rsid w:val="00ED6BF0"/>
    <w:rsid w:val="00EE086E"/>
    <w:rsid w:val="00EE0AD6"/>
    <w:rsid w:val="00EE1FF0"/>
    <w:rsid w:val="00EE2CEC"/>
    <w:rsid w:val="00EE655D"/>
    <w:rsid w:val="00EE68DE"/>
    <w:rsid w:val="00EE6BCB"/>
    <w:rsid w:val="00EE6F50"/>
    <w:rsid w:val="00EF03AB"/>
    <w:rsid w:val="00EF058B"/>
    <w:rsid w:val="00EF066B"/>
    <w:rsid w:val="00EF0BEE"/>
    <w:rsid w:val="00EF0E12"/>
    <w:rsid w:val="00EF1182"/>
    <w:rsid w:val="00EF13F5"/>
    <w:rsid w:val="00EF226B"/>
    <w:rsid w:val="00EF3136"/>
    <w:rsid w:val="00EF32A3"/>
    <w:rsid w:val="00EF372C"/>
    <w:rsid w:val="00EF5189"/>
    <w:rsid w:val="00EF52A4"/>
    <w:rsid w:val="00EF5775"/>
    <w:rsid w:val="00EF5D54"/>
    <w:rsid w:val="00EF6FEC"/>
    <w:rsid w:val="00EF70DD"/>
    <w:rsid w:val="00EF723D"/>
    <w:rsid w:val="00F00BCD"/>
    <w:rsid w:val="00F00CC1"/>
    <w:rsid w:val="00F02905"/>
    <w:rsid w:val="00F034E8"/>
    <w:rsid w:val="00F03E01"/>
    <w:rsid w:val="00F06046"/>
    <w:rsid w:val="00F06162"/>
    <w:rsid w:val="00F07DB5"/>
    <w:rsid w:val="00F115A7"/>
    <w:rsid w:val="00F118F9"/>
    <w:rsid w:val="00F11D95"/>
    <w:rsid w:val="00F134CC"/>
    <w:rsid w:val="00F1398C"/>
    <w:rsid w:val="00F14037"/>
    <w:rsid w:val="00F17573"/>
    <w:rsid w:val="00F1757A"/>
    <w:rsid w:val="00F1768F"/>
    <w:rsid w:val="00F2054E"/>
    <w:rsid w:val="00F208ED"/>
    <w:rsid w:val="00F22274"/>
    <w:rsid w:val="00F255D0"/>
    <w:rsid w:val="00F259CE"/>
    <w:rsid w:val="00F25A9A"/>
    <w:rsid w:val="00F264E4"/>
    <w:rsid w:val="00F26AE7"/>
    <w:rsid w:val="00F3113A"/>
    <w:rsid w:val="00F3242E"/>
    <w:rsid w:val="00F32448"/>
    <w:rsid w:val="00F32B31"/>
    <w:rsid w:val="00F36D47"/>
    <w:rsid w:val="00F3774F"/>
    <w:rsid w:val="00F3799D"/>
    <w:rsid w:val="00F4187F"/>
    <w:rsid w:val="00F42EBF"/>
    <w:rsid w:val="00F4377E"/>
    <w:rsid w:val="00F4555C"/>
    <w:rsid w:val="00F45C13"/>
    <w:rsid w:val="00F47C74"/>
    <w:rsid w:val="00F50721"/>
    <w:rsid w:val="00F51098"/>
    <w:rsid w:val="00F5135E"/>
    <w:rsid w:val="00F51371"/>
    <w:rsid w:val="00F52E66"/>
    <w:rsid w:val="00F534B5"/>
    <w:rsid w:val="00F56DE8"/>
    <w:rsid w:val="00F56E7D"/>
    <w:rsid w:val="00F60864"/>
    <w:rsid w:val="00F60E0E"/>
    <w:rsid w:val="00F60FD3"/>
    <w:rsid w:val="00F618C7"/>
    <w:rsid w:val="00F62639"/>
    <w:rsid w:val="00F6304B"/>
    <w:rsid w:val="00F63E68"/>
    <w:rsid w:val="00F64569"/>
    <w:rsid w:val="00F64BFD"/>
    <w:rsid w:val="00F65F14"/>
    <w:rsid w:val="00F66E16"/>
    <w:rsid w:val="00F67107"/>
    <w:rsid w:val="00F67B3B"/>
    <w:rsid w:val="00F70BDA"/>
    <w:rsid w:val="00F70E09"/>
    <w:rsid w:val="00F71A92"/>
    <w:rsid w:val="00F722DD"/>
    <w:rsid w:val="00F74701"/>
    <w:rsid w:val="00F749E2"/>
    <w:rsid w:val="00F75360"/>
    <w:rsid w:val="00F77715"/>
    <w:rsid w:val="00F77FA7"/>
    <w:rsid w:val="00F809F5"/>
    <w:rsid w:val="00F80DE3"/>
    <w:rsid w:val="00F81413"/>
    <w:rsid w:val="00F81EC2"/>
    <w:rsid w:val="00F8379F"/>
    <w:rsid w:val="00F8438F"/>
    <w:rsid w:val="00F845C0"/>
    <w:rsid w:val="00F850D3"/>
    <w:rsid w:val="00F87BE7"/>
    <w:rsid w:val="00F90355"/>
    <w:rsid w:val="00F91207"/>
    <w:rsid w:val="00F91A71"/>
    <w:rsid w:val="00F922E0"/>
    <w:rsid w:val="00F9248D"/>
    <w:rsid w:val="00F92965"/>
    <w:rsid w:val="00F92A86"/>
    <w:rsid w:val="00F930D1"/>
    <w:rsid w:val="00F9322E"/>
    <w:rsid w:val="00F937A1"/>
    <w:rsid w:val="00F93CEB"/>
    <w:rsid w:val="00F94633"/>
    <w:rsid w:val="00F96604"/>
    <w:rsid w:val="00F96A05"/>
    <w:rsid w:val="00F97970"/>
    <w:rsid w:val="00FA0524"/>
    <w:rsid w:val="00FA110A"/>
    <w:rsid w:val="00FA1555"/>
    <w:rsid w:val="00FA1A72"/>
    <w:rsid w:val="00FA4666"/>
    <w:rsid w:val="00FA46C5"/>
    <w:rsid w:val="00FA4976"/>
    <w:rsid w:val="00FA4EB2"/>
    <w:rsid w:val="00FA55FB"/>
    <w:rsid w:val="00FA595F"/>
    <w:rsid w:val="00FA5F89"/>
    <w:rsid w:val="00FA6337"/>
    <w:rsid w:val="00FA6532"/>
    <w:rsid w:val="00FA667E"/>
    <w:rsid w:val="00FA6694"/>
    <w:rsid w:val="00FA7BA3"/>
    <w:rsid w:val="00FB16B1"/>
    <w:rsid w:val="00FB1CA2"/>
    <w:rsid w:val="00FB399D"/>
    <w:rsid w:val="00FB3D30"/>
    <w:rsid w:val="00FB4373"/>
    <w:rsid w:val="00FB4822"/>
    <w:rsid w:val="00FB5F85"/>
    <w:rsid w:val="00FB67C3"/>
    <w:rsid w:val="00FB74F0"/>
    <w:rsid w:val="00FB7802"/>
    <w:rsid w:val="00FB7E6F"/>
    <w:rsid w:val="00FB7EDF"/>
    <w:rsid w:val="00FC0455"/>
    <w:rsid w:val="00FC3100"/>
    <w:rsid w:val="00FC3D1E"/>
    <w:rsid w:val="00FC5631"/>
    <w:rsid w:val="00FC7366"/>
    <w:rsid w:val="00FD0579"/>
    <w:rsid w:val="00FD1809"/>
    <w:rsid w:val="00FD214F"/>
    <w:rsid w:val="00FD3C2B"/>
    <w:rsid w:val="00FD3E35"/>
    <w:rsid w:val="00FD4397"/>
    <w:rsid w:val="00FD4BD8"/>
    <w:rsid w:val="00FD4BEB"/>
    <w:rsid w:val="00FD507D"/>
    <w:rsid w:val="00FD523A"/>
    <w:rsid w:val="00FD5B89"/>
    <w:rsid w:val="00FD6762"/>
    <w:rsid w:val="00FD70FD"/>
    <w:rsid w:val="00FE064C"/>
    <w:rsid w:val="00FE0B14"/>
    <w:rsid w:val="00FE0D7C"/>
    <w:rsid w:val="00FE18B5"/>
    <w:rsid w:val="00FE20BD"/>
    <w:rsid w:val="00FE217F"/>
    <w:rsid w:val="00FE48B2"/>
    <w:rsid w:val="00FE48B7"/>
    <w:rsid w:val="00FE4F5D"/>
    <w:rsid w:val="00FE7C07"/>
    <w:rsid w:val="00FF0060"/>
    <w:rsid w:val="00FF0C49"/>
    <w:rsid w:val="00FF1360"/>
    <w:rsid w:val="00FF1783"/>
    <w:rsid w:val="00FF273C"/>
    <w:rsid w:val="00FF2FDC"/>
    <w:rsid w:val="00FF30B3"/>
    <w:rsid w:val="00FF32A1"/>
    <w:rsid w:val="00FF34D0"/>
    <w:rsid w:val="00FF3A75"/>
    <w:rsid w:val="00FF3DCE"/>
    <w:rsid w:val="00FF589B"/>
    <w:rsid w:val="00FF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73BB3"/>
    <w:rPr>
      <w:rFonts w:ascii="Calibri" w:eastAsia="Times New Roman" w:hAnsi="Calibri" w:cs="Times New Roman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873BB3"/>
    <w:pPr>
      <w:spacing w:after="0" w:line="240" w:lineRule="auto"/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73BB3"/>
    <w:pPr>
      <w:spacing w:after="0" w:line="240" w:lineRule="auto"/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73BB3"/>
    <w:pPr>
      <w:spacing w:after="0" w:line="240" w:lineRule="auto"/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73BB3"/>
    <w:pPr>
      <w:spacing w:after="0" w:line="240" w:lineRule="auto"/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873BB3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873BB3"/>
  </w:style>
  <w:style w:type="paragraph" w:styleId="a3">
    <w:name w:val="Plain Text"/>
    <w:basedOn w:val="a"/>
    <w:link w:val="a4"/>
    <w:uiPriority w:val="99"/>
    <w:unhideWhenUsed/>
    <w:rsid w:val="00CF7EA6"/>
    <w:pPr>
      <w:spacing w:after="0" w:line="240" w:lineRule="auto"/>
      <w:ind w:firstLine="567"/>
      <w:jc w:val="both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F7EA6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873BB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73BB3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73BB3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73BB3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873BB3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873BB3"/>
    <w:pPr>
      <w:spacing w:after="0" w:line="240" w:lineRule="auto"/>
      <w:ind w:firstLine="567"/>
      <w:jc w:val="both"/>
    </w:pPr>
    <w:rPr>
      <w:rFonts w:ascii="Courier" w:hAnsi="Courier"/>
      <w:szCs w:val="20"/>
    </w:rPr>
  </w:style>
  <w:style w:type="character" w:customStyle="1" w:styleId="a6">
    <w:name w:val="Текст примечания Знак"/>
    <w:basedOn w:val="a0"/>
    <w:link w:val="a5"/>
    <w:semiHidden/>
    <w:rsid w:val="00873BB3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873BB3"/>
    <w:pPr>
      <w:spacing w:before="240" w:after="60" w:line="240" w:lineRule="auto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7">
    <w:name w:val="Hyperlink"/>
    <w:basedOn w:val="a0"/>
    <w:rsid w:val="00873BB3"/>
    <w:rPr>
      <w:color w:val="0000FF"/>
      <w:u w:val="none"/>
    </w:rPr>
  </w:style>
  <w:style w:type="paragraph" w:customStyle="1" w:styleId="Application">
    <w:name w:val="Application!Приложение"/>
    <w:rsid w:val="00873BB3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873BB3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873BB3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873BB3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ext">
    <w:name w:val="text"/>
    <w:basedOn w:val="a"/>
    <w:rsid w:val="00873BB3"/>
    <w:pPr>
      <w:spacing w:after="0" w:line="24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styleId="a8">
    <w:name w:val="Body Text Indent"/>
    <w:aliases w:val="Знак, Знак"/>
    <w:basedOn w:val="a"/>
    <w:link w:val="a9"/>
    <w:uiPriority w:val="99"/>
    <w:rsid w:val="00873BB3"/>
    <w:pPr>
      <w:spacing w:after="0" w:line="240" w:lineRule="auto"/>
      <w:ind w:firstLine="851"/>
      <w:jc w:val="both"/>
    </w:pPr>
    <w:rPr>
      <w:rFonts w:ascii="Times New Roman" w:hAnsi="Times New Roman"/>
      <w:sz w:val="26"/>
      <w:szCs w:val="20"/>
    </w:rPr>
  </w:style>
  <w:style w:type="character" w:customStyle="1" w:styleId="a9">
    <w:name w:val="Основной текст с отступом Знак"/>
    <w:aliases w:val="Знак Знак, Знак Знак,Знак Знак1,Основной текст с отступом Знак1"/>
    <w:basedOn w:val="a0"/>
    <w:link w:val="a8"/>
    <w:uiPriority w:val="99"/>
    <w:rsid w:val="00873BB3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ConsPlusNormal">
    <w:name w:val="ConsPlusNormal"/>
    <w:rsid w:val="00873BB3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ngr\RU0000R199904799.html" TargetMode="External"/><Relationship Id="rId13" Type="http://schemas.openxmlformats.org/officeDocument/2006/relationships/hyperlink" Target="file:///C:\content\act\00f08733-7339-4e68-94c1-f816f8b7b7ba.doc" TargetMode="External"/><Relationship Id="rId18" Type="http://schemas.openxmlformats.org/officeDocument/2006/relationships/hyperlink" Target="file:///C:\content\act\f4ee46cf-7f65-4a9a-8323-5c844789cf6f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07120b89-d89e-494f-8db9-61ba2013cc22.html" TargetMode="External"/><Relationship Id="rId7" Type="http://schemas.openxmlformats.org/officeDocument/2006/relationships/hyperlink" Target="file:///C:\content\ngr\RU0000R199305853.html" TargetMode="External"/><Relationship Id="rId12" Type="http://schemas.openxmlformats.org/officeDocument/2006/relationships/hyperlink" Target="file:///C:\content\act\21ff4ca3-fc72-4233-bb04-3222d739f7ce.html" TargetMode="External"/><Relationship Id="rId17" Type="http://schemas.openxmlformats.org/officeDocument/2006/relationships/hyperlink" Target="file:///C:\content\act\5dcd633e-3dda-44bc-a5f8-1143fed351ce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8f5d5344-3c1a-4eb3-9212-6ea5e56fbf32.doc" TargetMode="External"/><Relationship Id="rId20" Type="http://schemas.openxmlformats.org/officeDocument/2006/relationships/hyperlink" Target="file:///C:\content\act\9aa48369-618a-4bb4-b4b8-ae15f2b7ebf6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f67c5231-3d17-4ac9-aa02-78b39b99d34b.doc" TargetMode="External"/><Relationship Id="rId11" Type="http://schemas.openxmlformats.org/officeDocument/2006/relationships/hyperlink" Target="file:///C:\content\act\b434f9d9-f9a8-466f-8c8c-d5479283eb78.html" TargetMode="External"/><Relationship Id="rId5" Type="http://schemas.openxmlformats.org/officeDocument/2006/relationships/hyperlink" Target="file:///C:\content\act\52ebd47c-491b-4560-a698-482683b62dce.doc" TargetMode="External"/><Relationship Id="rId15" Type="http://schemas.openxmlformats.org/officeDocument/2006/relationships/hyperlink" Target="file:///C:\content\act\8058858a-8848-4a2d-89c1-40c8946be283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content\act\9aa48369-618a-4bb4-b4b8-ae15f2b7ebf6.html" TargetMode="External"/><Relationship Id="rId19" Type="http://schemas.openxmlformats.org/officeDocument/2006/relationships/hyperlink" Target="file:///C:\content\act\91e7be06-9a84-4cff-931d-1df8bc2444aa.html" TargetMode="External"/><Relationship Id="rId4" Type="http://schemas.openxmlformats.org/officeDocument/2006/relationships/hyperlink" Target="file:///C:\content\act\a8ca6f19-944a-442f-afbb-7b6cab4e1e09.html" TargetMode="External"/><Relationship Id="rId9" Type="http://schemas.openxmlformats.org/officeDocument/2006/relationships/hyperlink" Target="file:///C:\content\act\0a9ce29e-b5bf-4166-bb27-3aa3eaac4bb3.html" TargetMode="External"/><Relationship Id="rId14" Type="http://schemas.openxmlformats.org/officeDocument/2006/relationships/hyperlink" Target="file:///C:\content\act\faecf191-eb40-4a89-a624-b5958e97b426.doc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5</Pages>
  <Words>2819</Words>
  <Characters>16074</Characters>
  <Application>Microsoft Office Word</Application>
  <DocSecurity>0</DocSecurity>
  <Lines>133</Lines>
  <Paragraphs>37</Paragraphs>
  <ScaleCrop>false</ScaleCrop>
  <Company>Юстиция</Company>
  <LinksUpToDate>false</LinksUpToDate>
  <CharactersWithSpaces>18856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2</cp:revision>
  <dcterms:created xsi:type="dcterms:W3CDTF">2014-07-21T06:33:00Z</dcterms:created>
  <dcterms:modified xsi:type="dcterms:W3CDTF">2014-07-21T06:33:00Z</dcterms:modified>
</cp:coreProperties>
</file>