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6553F" w14:textId="77777777" w:rsidR="0001747A" w:rsidRPr="00A133FC" w:rsidRDefault="0001747A" w:rsidP="00A133FC">
      <w:pPr>
        <w:widowControl w:val="0"/>
        <w:autoSpaceDE w:val="0"/>
        <w:autoSpaceDN w:val="0"/>
        <w:adjustRightInd w:val="0"/>
        <w:jc w:val="center"/>
        <w:rPr>
          <w:rFonts w:cs="Times New Roman CYR"/>
          <w:b/>
          <w:bCs/>
          <w:sz w:val="26"/>
          <w:szCs w:val="26"/>
        </w:rPr>
      </w:pPr>
      <w:r w:rsidRPr="00A133FC">
        <w:rPr>
          <w:rFonts w:cs="Times New Roman CYR"/>
          <w:b/>
          <w:bCs/>
          <w:sz w:val="26"/>
          <w:szCs w:val="26"/>
        </w:rPr>
        <w:t>ДЕПАРТАМЕНТ СОЦИАЛЬНОЙ ЗАЩИТЫ НАСЕЛЕНИЯ,</w:t>
      </w:r>
      <w:r w:rsidR="009712A0" w:rsidRPr="00A133FC">
        <w:rPr>
          <w:rFonts w:cs="Times New Roman CYR"/>
          <w:b/>
          <w:bCs/>
          <w:sz w:val="26"/>
          <w:szCs w:val="26"/>
        </w:rPr>
        <w:t xml:space="preserve"> </w:t>
      </w:r>
      <w:r w:rsidRPr="00A133FC">
        <w:rPr>
          <w:rFonts w:cs="Times New Roman CYR"/>
          <w:b/>
          <w:bCs/>
          <w:sz w:val="26"/>
          <w:szCs w:val="26"/>
        </w:rPr>
        <w:t>ОПЕКИ И ПОПЕЧИТЕЛЬСТВА КОСТРОМСКОЙ ОБЛАСТИ</w:t>
      </w:r>
    </w:p>
    <w:p w14:paraId="7DD1006A" w14:textId="77777777" w:rsidR="0001747A" w:rsidRPr="00A133FC" w:rsidRDefault="0001747A" w:rsidP="00A133FC">
      <w:pPr>
        <w:widowControl w:val="0"/>
        <w:autoSpaceDE w:val="0"/>
        <w:autoSpaceDN w:val="0"/>
        <w:adjustRightInd w:val="0"/>
        <w:jc w:val="center"/>
        <w:rPr>
          <w:rFonts w:cs="Times New Roman CYR"/>
          <w:b/>
          <w:bCs/>
          <w:sz w:val="26"/>
          <w:szCs w:val="26"/>
        </w:rPr>
      </w:pPr>
    </w:p>
    <w:p w14:paraId="5609DAFE" w14:textId="77777777" w:rsidR="0001747A" w:rsidRPr="00A133FC" w:rsidRDefault="0001747A" w:rsidP="00A133FC">
      <w:pPr>
        <w:widowControl w:val="0"/>
        <w:autoSpaceDE w:val="0"/>
        <w:autoSpaceDN w:val="0"/>
        <w:adjustRightInd w:val="0"/>
        <w:jc w:val="center"/>
        <w:rPr>
          <w:rFonts w:cs="Times New Roman CYR"/>
          <w:b/>
          <w:bCs/>
          <w:sz w:val="26"/>
          <w:szCs w:val="26"/>
        </w:rPr>
      </w:pPr>
      <w:r w:rsidRPr="00A133FC">
        <w:rPr>
          <w:rFonts w:cs="Times New Roman CYR"/>
          <w:b/>
          <w:bCs/>
          <w:sz w:val="26"/>
          <w:szCs w:val="26"/>
        </w:rPr>
        <w:t>ПРИКАЗ</w:t>
      </w:r>
    </w:p>
    <w:p w14:paraId="53231F1C" w14:textId="77777777" w:rsidR="0001747A" w:rsidRPr="00A133FC" w:rsidRDefault="0001747A" w:rsidP="00A133FC">
      <w:pPr>
        <w:widowControl w:val="0"/>
        <w:autoSpaceDE w:val="0"/>
        <w:autoSpaceDN w:val="0"/>
        <w:adjustRightInd w:val="0"/>
        <w:jc w:val="center"/>
        <w:rPr>
          <w:rFonts w:cs="Times New Roman CYR"/>
          <w:b/>
          <w:bCs/>
          <w:sz w:val="26"/>
          <w:szCs w:val="26"/>
        </w:rPr>
      </w:pPr>
    </w:p>
    <w:p w14:paraId="056D510A" w14:textId="77777777" w:rsidR="0001747A" w:rsidRPr="00A133FC" w:rsidRDefault="0001747A" w:rsidP="00A133FC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 w:val="26"/>
          <w:szCs w:val="26"/>
        </w:rPr>
      </w:pPr>
      <w:r w:rsidRPr="00A133FC">
        <w:rPr>
          <w:rFonts w:cs="Times New Roman CYR"/>
          <w:b/>
          <w:sz w:val="26"/>
          <w:szCs w:val="26"/>
        </w:rPr>
        <w:t>от 16 апреля 2012 года № 228</w:t>
      </w:r>
    </w:p>
    <w:p w14:paraId="4DCA9445" w14:textId="77777777" w:rsidR="0001747A" w:rsidRPr="00A133FC" w:rsidRDefault="0001747A" w:rsidP="00A133FC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 w:val="26"/>
          <w:szCs w:val="26"/>
        </w:rPr>
      </w:pPr>
    </w:p>
    <w:p w14:paraId="6FA6F846" w14:textId="77777777" w:rsidR="0001747A" w:rsidRPr="00A133FC" w:rsidRDefault="0001747A" w:rsidP="00A133FC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 w:val="26"/>
          <w:szCs w:val="26"/>
        </w:rPr>
      </w:pPr>
      <w:r w:rsidRPr="00A133FC">
        <w:rPr>
          <w:rFonts w:cs="Times New Roman CYR"/>
          <w:b/>
          <w:sz w:val="26"/>
          <w:szCs w:val="26"/>
        </w:rPr>
        <w:t>г. Кострома</w:t>
      </w:r>
    </w:p>
    <w:p w14:paraId="738F9421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Cs/>
          <w:szCs w:val="28"/>
        </w:rPr>
      </w:pPr>
    </w:p>
    <w:p w14:paraId="6632BC2F" w14:textId="77777777" w:rsidR="0001747A" w:rsidRPr="009712A0" w:rsidRDefault="009712A0" w:rsidP="00A133FC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Cs/>
          <w:szCs w:val="28"/>
        </w:rPr>
      </w:pPr>
      <w:r w:rsidRPr="00A133FC"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</w:t>
      </w:r>
    </w:p>
    <w:p w14:paraId="436A3D34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bCs/>
          <w:szCs w:val="28"/>
        </w:rPr>
      </w:pPr>
    </w:p>
    <w:p w14:paraId="5DBABD78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60038CAB" w14:textId="77777777" w:rsidR="00ED5D4F" w:rsidRPr="00ED5D4F" w:rsidRDefault="003B5290" w:rsidP="00A133FC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b/>
          <w:szCs w:val="28"/>
        </w:rPr>
      </w:pPr>
      <w:r>
        <w:rPr>
          <w:rFonts w:cs="Times New Roman CYR"/>
          <w:b/>
          <w:szCs w:val="28"/>
        </w:rPr>
        <w:t>В редакции</w:t>
      </w:r>
      <w:r w:rsidR="00ED5D4F" w:rsidRPr="00ED5D4F">
        <w:rPr>
          <w:rFonts w:cs="Times New Roman CYR"/>
          <w:b/>
          <w:szCs w:val="28"/>
        </w:rPr>
        <w:t xml:space="preserve">: </w:t>
      </w:r>
    </w:p>
    <w:p w14:paraId="0338616E" w14:textId="77777777" w:rsidR="00ED5D4F" w:rsidRDefault="00ED5D4F" w:rsidP="00A133FC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>приказ</w:t>
      </w:r>
      <w:r w:rsidR="003B5290">
        <w:rPr>
          <w:rFonts w:cs="Times New Roman CYR"/>
          <w:szCs w:val="28"/>
        </w:rPr>
        <w:t>а</w:t>
      </w:r>
      <w:r>
        <w:rPr>
          <w:rFonts w:cs="Times New Roman CYR"/>
          <w:szCs w:val="28"/>
        </w:rPr>
        <w:t xml:space="preserve"> департамента социальной защиты населения, опеки и попечительства Костромской области </w:t>
      </w:r>
      <w:hyperlink r:id="rId4" w:tgtFrame="ChangingDocument" w:history="1">
        <w:r w:rsidRPr="00ED5D4F">
          <w:rPr>
            <w:rStyle w:val="a5"/>
            <w:rFonts w:cs="Times New Roman CYR"/>
            <w:szCs w:val="28"/>
          </w:rPr>
          <w:t xml:space="preserve">№ 460 от 28.06.2012 года (НГР </w:t>
        </w:r>
        <w:proofErr w:type="spellStart"/>
        <w:r w:rsidRPr="00ED5D4F">
          <w:rPr>
            <w:rStyle w:val="a5"/>
            <w:rFonts w:cs="Times New Roman CYR"/>
            <w:szCs w:val="28"/>
            <w:lang w:val="en-US"/>
          </w:rPr>
          <w:t>ru</w:t>
        </w:r>
        <w:proofErr w:type="spellEnd"/>
        <w:r w:rsidRPr="00ED5D4F">
          <w:rPr>
            <w:rStyle w:val="a5"/>
            <w:rFonts w:cs="Times New Roman CYR"/>
            <w:szCs w:val="28"/>
          </w:rPr>
          <w:t>44000201200574)</w:t>
        </w:r>
      </w:hyperlink>
    </w:p>
    <w:p w14:paraId="24FE5C41" w14:textId="77777777" w:rsidR="00ED5D4F" w:rsidRDefault="00FB792B" w:rsidP="00A133FC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5" w:tgtFrame="ChangingDocument" w:history="1">
        <w:r w:rsidRPr="004075E5">
          <w:rPr>
            <w:rStyle w:val="a5"/>
          </w:rPr>
          <w:t xml:space="preserve">№ 338 от 01.07.2013 года (НГР </w:t>
        </w:r>
        <w:r w:rsidRPr="004075E5">
          <w:rPr>
            <w:rStyle w:val="a5"/>
            <w:lang w:val="en-US"/>
          </w:rPr>
          <w:t>RU</w:t>
        </w:r>
        <w:r w:rsidRPr="004075E5">
          <w:rPr>
            <w:rStyle w:val="a5"/>
          </w:rPr>
          <w:t>44000201300539)</w:t>
        </w:r>
      </w:hyperlink>
    </w:p>
    <w:p w14:paraId="4D25F24C" w14:textId="77777777" w:rsidR="00FB792B" w:rsidRDefault="00237AFC" w:rsidP="00A133FC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A84748">
        <w:t xml:space="preserve">приказа департамента социальной защиты населения, опеки и попечительства Костромской области </w:t>
      </w:r>
      <w:hyperlink r:id="rId6" w:tgtFrame="ChangingDocument" w:history="1">
        <w:r w:rsidRPr="00A84748">
          <w:rPr>
            <w:rStyle w:val="a5"/>
            <w:rFonts w:cs="Arial"/>
          </w:rPr>
          <w:t xml:space="preserve">№ 236 от 14.05.2014 года (НГР </w:t>
        </w:r>
        <w:r w:rsidRPr="00A84748">
          <w:rPr>
            <w:rStyle w:val="a5"/>
            <w:rFonts w:cs="Arial"/>
            <w:lang w:val="en-US"/>
          </w:rPr>
          <w:t>RU</w:t>
        </w:r>
        <w:r w:rsidRPr="00A84748">
          <w:rPr>
            <w:rStyle w:val="a5"/>
            <w:rFonts w:cs="Arial"/>
          </w:rPr>
          <w:t>44000201400420)</w:t>
        </w:r>
      </w:hyperlink>
    </w:p>
    <w:p w14:paraId="43CD1F6E" w14:textId="77777777" w:rsidR="00ED5D4F" w:rsidRDefault="00ED5D4F" w:rsidP="00A133FC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2F3BA64A" w14:textId="77777777" w:rsidR="00531717" w:rsidRDefault="00531717" w:rsidP="00A133FC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1E672ADE" w14:textId="77777777" w:rsidR="0001747A" w:rsidRDefault="003B5290" w:rsidP="00A133FC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szCs w:val="28"/>
        </w:rPr>
      </w:pPr>
      <w:r w:rsidRPr="00F23B0F">
        <w:rPr>
          <w:szCs w:val="28"/>
        </w:rPr>
        <w:t xml:space="preserve">В целях реализации Федерального закона </w:t>
      </w:r>
      <w:hyperlink r:id="rId7" w:tgtFrame="Logical" w:history="1">
        <w:r w:rsidRPr="00E4739C">
          <w:rPr>
            <w:rStyle w:val="a5"/>
            <w:szCs w:val="28"/>
          </w:rPr>
          <w:t>от 27 июля 2010 года  № 210-ФЗ</w:t>
        </w:r>
      </w:hyperlink>
      <w:r w:rsidRPr="00F23B0F">
        <w:rPr>
          <w:szCs w:val="28"/>
        </w:rPr>
        <w:t xml:space="preserve"> «Об организации предоставления государственных и муниципальных услуг», в соответствии с постановлением администрации Костромской области </w:t>
      </w:r>
      <w:hyperlink r:id="rId8" w:tgtFrame="Logical" w:history="1">
        <w:r w:rsidRPr="00E4739C">
          <w:rPr>
            <w:rStyle w:val="a5"/>
            <w:szCs w:val="28"/>
          </w:rPr>
          <w:t>от 11 мая 2012 года № 175-а</w:t>
        </w:r>
      </w:hyperlink>
      <w:r w:rsidRPr="00F23B0F">
        <w:rPr>
          <w:szCs w:val="28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</w:t>
      </w:r>
    </w:p>
    <w:p w14:paraId="76E45326" w14:textId="77777777" w:rsidR="003B5290" w:rsidRPr="009712A0" w:rsidRDefault="003B5290" w:rsidP="00A133FC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szCs w:val="28"/>
        </w:rPr>
        <w:t xml:space="preserve">(преамбула в новой редакции </w:t>
      </w:r>
      <w:r>
        <w:rPr>
          <w:rFonts w:cs="Times New Roman CYR"/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9" w:tgtFrame="ChangingDocument" w:history="1">
        <w:r w:rsidRPr="00ED5D4F">
          <w:rPr>
            <w:rStyle w:val="a5"/>
            <w:rFonts w:cs="Times New Roman CYR"/>
            <w:szCs w:val="28"/>
          </w:rPr>
          <w:t xml:space="preserve">№ 460 от 28.06.2012 года (НГР </w:t>
        </w:r>
        <w:proofErr w:type="spellStart"/>
        <w:r w:rsidRPr="00ED5D4F">
          <w:rPr>
            <w:rStyle w:val="a5"/>
            <w:rFonts w:cs="Times New Roman CYR"/>
            <w:szCs w:val="28"/>
            <w:lang w:val="en-US"/>
          </w:rPr>
          <w:t>ru</w:t>
        </w:r>
        <w:proofErr w:type="spellEnd"/>
        <w:r w:rsidRPr="00ED5D4F">
          <w:rPr>
            <w:rStyle w:val="a5"/>
            <w:rFonts w:cs="Times New Roman CYR"/>
            <w:szCs w:val="28"/>
          </w:rPr>
          <w:t>44000201200574)</w:t>
        </w:r>
      </w:hyperlink>
      <w:r>
        <w:rPr>
          <w:szCs w:val="28"/>
        </w:rPr>
        <w:t>)</w:t>
      </w:r>
    </w:p>
    <w:p w14:paraId="3056C41A" w14:textId="77777777" w:rsidR="0001747A" w:rsidRPr="009712A0" w:rsidRDefault="0001747A" w:rsidP="00A133FC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ПРИКАЗЫВАЮ:</w:t>
      </w:r>
    </w:p>
    <w:p w14:paraId="0BADF77C" w14:textId="77777777" w:rsidR="0001747A" w:rsidRPr="009712A0" w:rsidRDefault="0001747A" w:rsidP="00A133FC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1. Утвердить прилагаемый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по назначению единовременного пособия беременной жене военнослужащего, проходящего военную службу по призыву.</w:t>
      </w:r>
    </w:p>
    <w:p w14:paraId="2BFC01F3" w14:textId="77777777" w:rsidR="0001747A" w:rsidRPr="009712A0" w:rsidRDefault="0001747A" w:rsidP="00A133FC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2. Признать утратившим силу приказ департамента социальной защиты населения, опеки и попечительства Костромской области </w:t>
      </w:r>
      <w:hyperlink r:id="rId10" w:tgtFrame="Logical" w:history="1">
        <w:r w:rsidRPr="00A133FC">
          <w:rPr>
            <w:rStyle w:val="a5"/>
            <w:rFonts w:cs="Times New Roman CYR"/>
            <w:szCs w:val="28"/>
          </w:rPr>
          <w:t>от 06.07.2011 № 315</w:t>
        </w:r>
      </w:hyperlink>
      <w:r w:rsidRPr="009712A0">
        <w:rPr>
          <w:rFonts w:cs="Times New Roman CYR"/>
          <w:szCs w:val="28"/>
        </w:rPr>
        <w:t xml:space="preserve"> «Об утверждении административного регламента».</w:t>
      </w:r>
    </w:p>
    <w:p w14:paraId="7DE3A010" w14:textId="77777777" w:rsidR="0001747A" w:rsidRPr="009712A0" w:rsidRDefault="0001747A" w:rsidP="00A133FC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2. Настоящий приказ вступает в силу со дня его официального опубликования.</w:t>
      </w:r>
    </w:p>
    <w:p w14:paraId="20808F62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7F0968F5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270C6E59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Директор департамента                       </w:t>
      </w:r>
      <w:proofErr w:type="spellStart"/>
      <w:r w:rsidRPr="009712A0">
        <w:rPr>
          <w:rFonts w:cs="Times New Roman CYR"/>
          <w:szCs w:val="28"/>
        </w:rPr>
        <w:t>И.В.Прудников</w:t>
      </w:r>
      <w:proofErr w:type="spellEnd"/>
    </w:p>
    <w:p w14:paraId="22F2232D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3E3C3CD4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14:paraId="27F675CC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14:paraId="3511D25A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14:paraId="07BF85DD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14:paraId="597F277B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14:paraId="7E1A7C5C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14:paraId="5921DE17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14:paraId="0351FE30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14:paraId="7B912524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14:paraId="0A4ACEA5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14:paraId="72E63E05" w14:textId="77777777" w:rsidR="0001747A" w:rsidRPr="009712A0" w:rsidRDefault="0001747A" w:rsidP="00A133FC">
      <w:pPr>
        <w:widowControl w:val="0"/>
        <w:tabs>
          <w:tab w:val="left" w:pos="453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Приложение</w:t>
      </w:r>
    </w:p>
    <w:p w14:paraId="05E63ADC" w14:textId="77777777" w:rsidR="009712A0" w:rsidRDefault="0001747A" w:rsidP="00A133FC">
      <w:pPr>
        <w:widowControl w:val="0"/>
        <w:tabs>
          <w:tab w:val="left" w:pos="453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Утвержден </w:t>
      </w:r>
    </w:p>
    <w:p w14:paraId="6C6CB2E8" w14:textId="77777777" w:rsidR="009712A0" w:rsidRDefault="0001747A" w:rsidP="00A133FC">
      <w:pPr>
        <w:widowControl w:val="0"/>
        <w:tabs>
          <w:tab w:val="left" w:pos="453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приказом департамента социальной защиты населения, </w:t>
      </w:r>
    </w:p>
    <w:p w14:paraId="211855D6" w14:textId="77777777" w:rsidR="009712A0" w:rsidRPr="009712A0" w:rsidRDefault="0001747A" w:rsidP="00A133FC">
      <w:pPr>
        <w:widowControl w:val="0"/>
        <w:tabs>
          <w:tab w:val="left" w:pos="453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опеки и попечительства Костромской области </w:t>
      </w:r>
    </w:p>
    <w:p w14:paraId="3DA1A76B" w14:textId="77777777" w:rsidR="0001747A" w:rsidRPr="009712A0" w:rsidRDefault="0001747A" w:rsidP="00A133FC">
      <w:pPr>
        <w:widowControl w:val="0"/>
        <w:tabs>
          <w:tab w:val="left" w:pos="453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от </w:t>
      </w:r>
      <w:r w:rsidR="009712A0" w:rsidRPr="009712A0">
        <w:rPr>
          <w:rFonts w:cs="Times New Roman CYR"/>
          <w:szCs w:val="28"/>
        </w:rPr>
        <w:t>16.04.</w:t>
      </w:r>
      <w:r w:rsidRPr="009712A0">
        <w:rPr>
          <w:rFonts w:cs="Times New Roman CYR"/>
          <w:szCs w:val="28"/>
        </w:rPr>
        <w:t xml:space="preserve">2012 г. № </w:t>
      </w:r>
      <w:r w:rsidR="009712A0" w:rsidRPr="009712A0">
        <w:rPr>
          <w:rFonts w:cs="Times New Roman CYR"/>
          <w:szCs w:val="28"/>
        </w:rPr>
        <w:t>228</w:t>
      </w:r>
    </w:p>
    <w:p w14:paraId="7DA081F1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11A60519" w14:textId="77777777" w:rsidR="009712A0" w:rsidRPr="009712A0" w:rsidRDefault="009712A0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291E3E04" w14:textId="77777777" w:rsidR="0001747A" w:rsidRPr="00A133FC" w:rsidRDefault="0001747A" w:rsidP="00A133FC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kern w:val="32"/>
          <w:sz w:val="32"/>
          <w:szCs w:val="32"/>
        </w:rPr>
      </w:pPr>
      <w:r w:rsidRPr="00A133FC">
        <w:rPr>
          <w:rFonts w:cs="Arial"/>
          <w:b/>
          <w:bCs/>
          <w:kern w:val="32"/>
          <w:sz w:val="32"/>
          <w:szCs w:val="32"/>
        </w:rPr>
        <w:t>Административный регламент</w:t>
      </w:r>
    </w:p>
    <w:p w14:paraId="083DE032" w14:textId="77777777" w:rsidR="0001747A" w:rsidRPr="009712A0" w:rsidRDefault="0001747A" w:rsidP="00A133FC">
      <w:pPr>
        <w:widowControl w:val="0"/>
        <w:autoSpaceDE w:val="0"/>
        <w:autoSpaceDN w:val="0"/>
        <w:adjustRightInd w:val="0"/>
        <w:jc w:val="center"/>
        <w:rPr>
          <w:rFonts w:cs="Times New Roman CYR"/>
          <w:szCs w:val="20"/>
        </w:rPr>
      </w:pPr>
      <w:r w:rsidRPr="00A133FC">
        <w:rPr>
          <w:rFonts w:cs="Arial"/>
          <w:b/>
          <w:bCs/>
          <w:kern w:val="32"/>
          <w:sz w:val="32"/>
          <w:szCs w:val="32"/>
        </w:rPr>
        <w:t>предоставления департаментом социальной защиты</w:t>
      </w:r>
      <w:r w:rsidR="009712A0" w:rsidRPr="00A133FC">
        <w:rPr>
          <w:rFonts w:cs="Arial"/>
          <w:b/>
          <w:bCs/>
          <w:kern w:val="32"/>
          <w:sz w:val="32"/>
          <w:szCs w:val="32"/>
        </w:rPr>
        <w:t xml:space="preserve"> </w:t>
      </w:r>
      <w:r w:rsidRPr="00A133FC">
        <w:rPr>
          <w:rFonts w:cs="Arial"/>
          <w:b/>
          <w:bCs/>
          <w:kern w:val="32"/>
          <w:sz w:val="32"/>
          <w:szCs w:val="32"/>
        </w:rPr>
        <w:t>населения, опеки и попечительства Костромской области</w:t>
      </w:r>
      <w:r w:rsidR="009712A0" w:rsidRPr="00A133FC">
        <w:rPr>
          <w:rFonts w:cs="Arial"/>
          <w:b/>
          <w:bCs/>
          <w:kern w:val="32"/>
          <w:sz w:val="32"/>
          <w:szCs w:val="32"/>
        </w:rPr>
        <w:t xml:space="preserve"> </w:t>
      </w:r>
      <w:r w:rsidRPr="00A133FC">
        <w:rPr>
          <w:rFonts w:cs="Arial"/>
          <w:b/>
          <w:bCs/>
          <w:kern w:val="32"/>
          <w:sz w:val="32"/>
          <w:szCs w:val="32"/>
        </w:rPr>
        <w:t>государственной услуги по назначению единовременного пособия беременной жене военнослужащего, проходящего военную службу по призыву</w:t>
      </w:r>
    </w:p>
    <w:p w14:paraId="48CE8F3E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375A1664" w14:textId="77777777" w:rsidR="0001747A" w:rsidRPr="00A133FC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A133FC">
        <w:rPr>
          <w:rFonts w:cs="Arial"/>
          <w:b/>
          <w:bCs/>
          <w:sz w:val="28"/>
          <w:szCs w:val="26"/>
        </w:rPr>
        <w:t>Глава 1. Общие положения</w:t>
      </w:r>
    </w:p>
    <w:p w14:paraId="1619BE24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74A02D50" w14:textId="77777777"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1. Административный регламент предоставления департаментом социальной защиты населения, опеки и попечительства Костромской области (далее – департамент) государственной услуги по назначению единовременного пособия беременной жене военнослужащего, проходящего военную службу по призыву, (далее – административный регламент) регулирует отношения, связанные с назначением единовременного пособия беременной жене военнослужащего, проходящего военную службу по призыву, устанавливает сроки и последовательность административных процедур (действий) при осуществлении полномочий</w:t>
      </w:r>
      <w:r w:rsidRPr="009712A0">
        <w:rPr>
          <w:rFonts w:cs="Times New Roman CYR"/>
          <w:iCs/>
          <w:szCs w:val="28"/>
        </w:rPr>
        <w:t xml:space="preserve"> </w:t>
      </w:r>
      <w:r w:rsidRPr="009712A0">
        <w:rPr>
          <w:rFonts w:cs="Times New Roman CYR"/>
          <w:szCs w:val="28"/>
        </w:rPr>
        <w:t>по</w:t>
      </w:r>
      <w:r w:rsidRPr="009712A0">
        <w:rPr>
          <w:rFonts w:cs="Times New Roman CYR"/>
          <w:iCs/>
          <w:szCs w:val="28"/>
        </w:rPr>
        <w:t xml:space="preserve"> </w:t>
      </w:r>
      <w:r w:rsidRPr="009712A0">
        <w:rPr>
          <w:rFonts w:cs="Times New Roman CYR"/>
          <w:szCs w:val="28"/>
        </w:rPr>
        <w:t>назначению единовременного пособия беременной жене военнослужащего, проходящего военную службу по призыву,</w:t>
      </w:r>
      <w:r w:rsidRPr="009712A0">
        <w:rPr>
          <w:rFonts w:cs="Times New Roman CYR"/>
          <w:iCs/>
          <w:szCs w:val="28"/>
        </w:rPr>
        <w:t xml:space="preserve"> </w:t>
      </w:r>
      <w:r w:rsidRPr="009712A0">
        <w:rPr>
          <w:rFonts w:cs="Times New Roman CYR"/>
          <w:szCs w:val="28"/>
        </w:rPr>
        <w:t>порядок взаимодействия департамента, областного государственного казенного учреждения «Центр социальных выплат» (далее – уполномоченный орган) с заявителями, иными органами государственной власти и местного самоуправления, учреждениями и организациями.</w:t>
      </w:r>
    </w:p>
    <w:p w14:paraId="3FF745C8" w14:textId="77777777"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2. Заявителем, в отношении которого предоставляется государственная услуга, является жена военнослужащего, проходящего военную службу по призыву, срок беременности которой составляет не менее ста восьмидесяти дней (далее - заявитель).</w:t>
      </w:r>
    </w:p>
    <w:p w14:paraId="0C3CDCE8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3. От имени заявителя с заявлением о предоставлении государственной услуги может обратиться его представитель (далее - представитель заявителя). </w:t>
      </w:r>
    </w:p>
    <w:p w14:paraId="15F35C31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4. Информация о месте нахождения, графике работы, справочных телефонах департамента, уполномоченного органа, участвующих в предоставлении государственной услуги, а также адреса официальных сайтов в информационно-телекоммуникационной сети «Интернет» (далее – сеть Интернет), содержащих </w:t>
      </w:r>
      <w:r w:rsidRPr="009712A0">
        <w:rPr>
          <w:rFonts w:cs="Times New Roman CYR"/>
          <w:szCs w:val="28"/>
        </w:rPr>
        <w:lastRenderedPageBreak/>
        <w:t>информацию о предоставлении государственной услуги и услуг, которые являются необходимыми и обязательными для предоставления государственной услуги, приведены в приложении № 1 к настоящему административному регламенту.</w:t>
      </w:r>
    </w:p>
    <w:p w14:paraId="34248836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Информацию о месте нахождения, графиках работы, справочных телефонах,  адресах официальных сайтов в сети Интернет, адресах электронной почты органов исполнительной власти и органов местного самоуправления и организаций, обращение в которые необходимо для получения государственной услуги, а также областном государственном казённом учреждении Костромской области «Многофункциональный центр предоставления государственных и муниципальных услуг населению» (далее – МФЦ) предоставляется по справочным телефонам, указанным в приложении № 1 к настоящему административному регламенту, на официальном сайте департамента в сети Интернет (</w:t>
      </w:r>
      <w:r w:rsidR="00237AFC">
        <w:rPr>
          <w:rFonts w:cs="Times New Roman CYR"/>
          <w:szCs w:val="28"/>
        </w:rPr>
        <w:t>socdep.adm44.ru</w:t>
      </w:r>
      <w:r w:rsidRPr="009712A0">
        <w:rPr>
          <w:rFonts w:cs="Times New Roman CYR"/>
          <w:szCs w:val="28"/>
        </w:rPr>
        <w:t>), непосредственно в департаменте, а также размещается в федеральной государственной информационной системе «Единый портал государственных и муниципальных услуг (функций)».</w:t>
      </w:r>
    </w:p>
    <w:p w14:paraId="788A533C" w14:textId="77777777" w:rsidR="00237AFC" w:rsidRDefault="00237AFC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(в редакции </w:t>
      </w:r>
      <w:r w:rsidRPr="00A84748">
        <w:t xml:space="preserve">приказа департамента социальной защиты населения, опеки и попечительства Костромской области </w:t>
      </w:r>
      <w:hyperlink r:id="rId11" w:tgtFrame="ChangingDocument" w:history="1">
        <w:r w:rsidRPr="00A84748">
          <w:rPr>
            <w:rStyle w:val="a5"/>
            <w:rFonts w:cs="Arial"/>
          </w:rPr>
          <w:t xml:space="preserve">№ 236 от 14.05.2014 года (НГР </w:t>
        </w:r>
        <w:r w:rsidRPr="00A84748">
          <w:rPr>
            <w:rStyle w:val="a5"/>
            <w:rFonts w:cs="Arial"/>
            <w:lang w:val="en-US"/>
          </w:rPr>
          <w:t>RU</w:t>
        </w:r>
        <w:r w:rsidRPr="00A84748">
          <w:rPr>
            <w:rStyle w:val="a5"/>
            <w:rFonts w:cs="Arial"/>
          </w:rPr>
          <w:t>44000201400420)</w:t>
        </w:r>
      </w:hyperlink>
      <w:r>
        <w:rPr>
          <w:rFonts w:cs="Times New Roman CYR"/>
          <w:szCs w:val="28"/>
        </w:rPr>
        <w:t>)</w:t>
      </w:r>
    </w:p>
    <w:p w14:paraId="6DA819E8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Для получения информации по вопросам предоставления государственной услуги, сведений о ходе ее предоставления заявитель обращается лично, письменно, по телефону, по электронной почте в департамент, уполномоченный орган или через федеральную государственную информационную систему «Единый портал государственных и муниципальных услуг (функций)» через раздел портала «Каталог услуг/описание услуг».</w:t>
      </w:r>
    </w:p>
    <w:p w14:paraId="64F6D5E3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Информирование (консультирование) по вопросам предоставления государственной услуги предоставляются специалистами департамента, уполномоченного органа, в том числе специально выделенными для предоставления консультаций. </w:t>
      </w:r>
    </w:p>
    <w:p w14:paraId="6C784200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Консультации предоставляются по следующим вопросам:</w:t>
      </w:r>
    </w:p>
    <w:p w14:paraId="5C88E05A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содержание и ход предоставления государственной услуги;</w:t>
      </w:r>
    </w:p>
    <w:p w14:paraId="0A13BB55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перечень документов, необходимых для предоставления государственной услуги, комплектность (достаточность) представленных документов;</w:t>
      </w:r>
    </w:p>
    <w:p w14:paraId="32066F2A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источник получения документов, необходимых для предоставления государственной услуги (исполнительный орган государственной власти, орган местного самоуправления, организация и их местонахождение);</w:t>
      </w:r>
    </w:p>
    <w:p w14:paraId="3BE37C71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время приема и выдачи документов специалистами уполномоченного органа, МФЦ; </w:t>
      </w:r>
    </w:p>
    <w:p w14:paraId="2129E141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срок принятия решения о предоставлении государственной услуги;</w:t>
      </w:r>
    </w:p>
    <w:p w14:paraId="5EB34B29" w14:textId="77777777" w:rsidR="0001747A" w:rsidRPr="009712A0" w:rsidRDefault="0001747A" w:rsidP="00A133FC">
      <w:pPr>
        <w:widowControl w:val="0"/>
        <w:tabs>
          <w:tab w:val="left" w:pos="1008"/>
          <w:tab w:val="left" w:pos="126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порядок обжалования действий (бездействий) и решений, осуществляемых и принимаемых департаментом, уполномоченным органом в ходе предоставления государственной услуги.</w:t>
      </w:r>
    </w:p>
    <w:p w14:paraId="1F5747DA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Консультации общего характера (о местонахождении, графике работы, требуемых документах) могут предоставляться с использованием средств </w:t>
      </w:r>
      <w:proofErr w:type="spellStart"/>
      <w:r w:rsidRPr="009712A0">
        <w:rPr>
          <w:rFonts w:cs="Times New Roman CYR"/>
          <w:szCs w:val="28"/>
        </w:rPr>
        <w:t>автоинформирования</w:t>
      </w:r>
      <w:proofErr w:type="spellEnd"/>
      <w:r w:rsidRPr="009712A0">
        <w:rPr>
          <w:rFonts w:cs="Times New Roman CYR"/>
          <w:szCs w:val="28"/>
        </w:rPr>
        <w:t xml:space="preserve">.  При </w:t>
      </w:r>
      <w:proofErr w:type="spellStart"/>
      <w:r w:rsidRPr="009712A0">
        <w:rPr>
          <w:rFonts w:cs="Times New Roman CYR"/>
          <w:szCs w:val="28"/>
        </w:rPr>
        <w:t>автоинформировании</w:t>
      </w:r>
      <w:proofErr w:type="spellEnd"/>
      <w:r w:rsidRPr="009712A0">
        <w:rPr>
          <w:rFonts w:cs="Times New Roman CYR"/>
          <w:szCs w:val="28"/>
        </w:rPr>
        <w:t xml:space="preserve"> обеспечивается круглосуточное предоставление справочной информации (при наличии технической возможности). </w:t>
      </w:r>
    </w:p>
    <w:p w14:paraId="726C3582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Сведения о ходе предоставления государственной услуги и услуг, которые являются необходимыми и обязательными для предоставления государственной услуги, предоставляются заявителю по справочным телефонам или при личном обращении при указании даты и входящего номера полученной при подаче </w:t>
      </w:r>
      <w:r w:rsidRPr="009712A0">
        <w:rPr>
          <w:rFonts w:cs="Times New Roman CYR"/>
          <w:szCs w:val="28"/>
        </w:rPr>
        <w:lastRenderedPageBreak/>
        <w:t>документов расписки - уведомления, а при использовании федеральной государственной информационной системы «Единый портал государственных и муниципальных услуг (функций)» - через раздел «Личный кабинет», после прохождения процедур авторизации.</w:t>
      </w:r>
    </w:p>
    <w:p w14:paraId="3C4DA8B9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Информация по вопросам предоставления государственной услуги размещается:</w:t>
      </w:r>
    </w:p>
    <w:p w14:paraId="0A4E9BA6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на информационных стендах департамента, уполномоченного органа, МФЦ, общественных организаций, органов территориального общественного самоуправления (по согласованию);</w:t>
      </w:r>
    </w:p>
    <w:p w14:paraId="04B5EC00" w14:textId="77777777" w:rsidR="0001747A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на официальном сайте департамента в сети Интернет (</w:t>
      </w:r>
      <w:r w:rsidR="00237AFC">
        <w:rPr>
          <w:rFonts w:cs="Times New Roman CYR"/>
          <w:szCs w:val="28"/>
        </w:rPr>
        <w:t>socdep.adm44.ru</w:t>
      </w:r>
      <w:r w:rsidRPr="009712A0">
        <w:rPr>
          <w:rFonts w:cs="Times New Roman CYR"/>
          <w:szCs w:val="28"/>
        </w:rPr>
        <w:t>);</w:t>
      </w:r>
    </w:p>
    <w:p w14:paraId="522B746C" w14:textId="77777777" w:rsidR="00237AFC" w:rsidRPr="009712A0" w:rsidRDefault="00237AFC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(в редакции </w:t>
      </w:r>
      <w:r w:rsidRPr="00A84748">
        <w:t xml:space="preserve">приказа департамента социальной защиты населения, опеки и попечительства Костромской области </w:t>
      </w:r>
      <w:hyperlink r:id="rId12" w:tgtFrame="ChangingDocument" w:history="1">
        <w:r w:rsidRPr="00A84748">
          <w:rPr>
            <w:rStyle w:val="a5"/>
            <w:rFonts w:cs="Arial"/>
          </w:rPr>
          <w:t xml:space="preserve">№ 236 от 14.05.2014 года (НГР </w:t>
        </w:r>
        <w:r w:rsidRPr="00A84748">
          <w:rPr>
            <w:rStyle w:val="a5"/>
            <w:rFonts w:cs="Arial"/>
            <w:lang w:val="en-US"/>
          </w:rPr>
          <w:t>RU</w:t>
        </w:r>
        <w:r w:rsidRPr="00A84748">
          <w:rPr>
            <w:rStyle w:val="a5"/>
            <w:rFonts w:cs="Arial"/>
          </w:rPr>
          <w:t>44000201400420)</w:t>
        </w:r>
      </w:hyperlink>
      <w:r>
        <w:rPr>
          <w:rFonts w:cs="Times New Roman CYR"/>
          <w:szCs w:val="28"/>
        </w:rPr>
        <w:t>)</w:t>
      </w:r>
    </w:p>
    <w:p w14:paraId="681E2474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на портале государственных и муниципальных услуг Костромской области (www.gosuslugi.region.kostroma.ru);</w:t>
      </w:r>
    </w:p>
    <w:p w14:paraId="67697272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в федеральной государственной информационной системе «Единый портал государственных и муниципальных услуг (функций)» (www.gosuslugi.ru);</w:t>
      </w:r>
    </w:p>
    <w:p w14:paraId="5358665D" w14:textId="77777777" w:rsidR="0001747A" w:rsidRPr="009712A0" w:rsidRDefault="0001747A" w:rsidP="00A133FC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в средствах массовой информации, в информационных материалах (брошюрах, буклетах и т.д.).</w:t>
      </w:r>
    </w:p>
    <w:p w14:paraId="015BEDA8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Размещаемая информация содержит в том числе:</w:t>
      </w:r>
    </w:p>
    <w:p w14:paraId="3EB900C7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извлечения из нормативных правовых актов, устанавливающих порядок и условия предоставления государственной услуги;</w:t>
      </w:r>
    </w:p>
    <w:p w14:paraId="5A5F955B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текст административного регламента с приложениями;</w:t>
      </w:r>
    </w:p>
    <w:p w14:paraId="1FF198CE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блок-схему (согласно приложению № 2 к административному регламенту);</w:t>
      </w:r>
    </w:p>
    <w:p w14:paraId="127FDB06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перечень документов, необходимый для предоставления государственной услуги, и требования, предъявляемые к этим документам;</w:t>
      </w:r>
    </w:p>
    <w:p w14:paraId="4E0233E5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порядок информирования о ходе предоставления государственной услуги;</w:t>
      </w:r>
    </w:p>
    <w:p w14:paraId="458DB34E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14:paraId="68248C61" w14:textId="77777777" w:rsidR="0001747A" w:rsidRPr="009712A0" w:rsidRDefault="0001747A" w:rsidP="00A133FC">
      <w:pPr>
        <w:widowControl w:val="0"/>
        <w:tabs>
          <w:tab w:val="left" w:pos="1008"/>
          <w:tab w:val="left" w:pos="126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5D2A454B" w14:textId="77777777" w:rsidR="0001747A" w:rsidRPr="00A133FC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A133FC">
        <w:rPr>
          <w:rFonts w:cs="Arial"/>
          <w:b/>
          <w:bCs/>
          <w:sz w:val="28"/>
          <w:szCs w:val="26"/>
        </w:rPr>
        <w:t>Глава 2. Стандарт предоставления государственной услуги</w:t>
      </w:r>
    </w:p>
    <w:p w14:paraId="39B14934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61522C80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5. Наименование государственной услуги – назначение единовременного пособия беременной жене военнослужащего, проходящего военную службу по призыву (далее – государственная услуга).</w:t>
      </w:r>
    </w:p>
    <w:p w14:paraId="288217D2" w14:textId="77777777" w:rsidR="0001747A" w:rsidRPr="009712A0" w:rsidRDefault="0001747A" w:rsidP="00A133FC">
      <w:pPr>
        <w:widowControl w:val="0"/>
        <w:tabs>
          <w:tab w:val="left" w:pos="1418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6. Государственная услуга предоставляется департаментом социальной защиты населения, опеки и попечительства Костромской области через областное государственное казенное учреждение «Центр социальных выплат».</w:t>
      </w:r>
    </w:p>
    <w:p w14:paraId="21D8ADA8" w14:textId="77777777" w:rsidR="0001747A" w:rsidRPr="009712A0" w:rsidRDefault="003B5290" w:rsidP="00A133FC">
      <w:pPr>
        <w:widowControl w:val="0"/>
        <w:tabs>
          <w:tab w:val="left" w:pos="709"/>
          <w:tab w:val="left" w:pos="126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Абзац утратил силу приказом департамента социальной защиты населения, опеки и попечительства Костромской области </w:t>
      </w:r>
      <w:hyperlink r:id="rId13" w:tgtFrame="ChangingDocument" w:history="1">
        <w:r w:rsidRPr="00ED5D4F">
          <w:rPr>
            <w:rStyle w:val="a5"/>
            <w:rFonts w:cs="Times New Roman CYR"/>
            <w:szCs w:val="28"/>
          </w:rPr>
          <w:t xml:space="preserve">№ 460 от 28.06.2012 года (НГР </w:t>
        </w:r>
        <w:proofErr w:type="spellStart"/>
        <w:r w:rsidRPr="00ED5D4F">
          <w:rPr>
            <w:rStyle w:val="a5"/>
            <w:rFonts w:cs="Times New Roman CYR"/>
            <w:szCs w:val="28"/>
            <w:lang w:val="en-US"/>
          </w:rPr>
          <w:t>ru</w:t>
        </w:r>
        <w:proofErr w:type="spellEnd"/>
        <w:r w:rsidRPr="00ED5D4F">
          <w:rPr>
            <w:rStyle w:val="a5"/>
            <w:rFonts w:cs="Times New Roman CYR"/>
            <w:szCs w:val="28"/>
          </w:rPr>
          <w:t>44000201200574)</w:t>
        </w:r>
      </w:hyperlink>
      <w:r w:rsidR="0001747A" w:rsidRPr="009712A0">
        <w:rPr>
          <w:rFonts w:cs="Times New Roman CYR"/>
          <w:szCs w:val="28"/>
        </w:rPr>
        <w:t>.</w:t>
      </w:r>
    </w:p>
    <w:p w14:paraId="108ABBC2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7. Результатом предоставления государственной услуги является принятие решения:</w:t>
      </w:r>
    </w:p>
    <w:p w14:paraId="3551BE05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1) о назначении единовременного пособия беременной жене военнослужащего, проходящего военную службу по призыву (далее – принятие решения о предоставлении государственной услуги);</w:t>
      </w:r>
    </w:p>
    <w:p w14:paraId="1BF396AB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2) об отказе в назначении единовременного пособия беременной жене военнослужащего, проходящего военную службу по призыву (далее – принятие решения об отказе в предоставлении государственной услуги).</w:t>
      </w:r>
    </w:p>
    <w:p w14:paraId="6AE7D138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lastRenderedPageBreak/>
        <w:t>Процедура предоставления государственной услуги завершается получением заявителем одного из следующих документов:</w:t>
      </w:r>
    </w:p>
    <w:p w14:paraId="5A524CE6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1) уведомления о предоставлении государственной услуги;</w:t>
      </w:r>
    </w:p>
    <w:p w14:paraId="225D01A0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2) уведомления об отказе в предоставлении государственной услуги.</w:t>
      </w:r>
    </w:p>
    <w:p w14:paraId="65142A71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8. Срок предоставления государственной услуги - 10 дней со дня регистрации заявления и комплекта документов, необходимых для предоставления государственной услуги.</w:t>
      </w:r>
    </w:p>
    <w:p w14:paraId="51AD30A7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9. Предоставление государственной услуги осуществляется в соответствии со следующими нормативными правовыми актами:</w:t>
      </w:r>
    </w:p>
    <w:p w14:paraId="7C305D51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1) Семейный кодекс Российской Федерации </w:t>
      </w:r>
      <w:hyperlink r:id="rId14" w:tgtFrame="Logical" w:history="1">
        <w:r w:rsidRPr="00A133FC">
          <w:rPr>
            <w:rStyle w:val="a5"/>
            <w:rFonts w:cs="Times New Roman CYR"/>
            <w:szCs w:val="28"/>
          </w:rPr>
          <w:t>от 29.12.1995 N 223-ФЗ</w:t>
        </w:r>
      </w:hyperlink>
      <w:r w:rsidRPr="009712A0">
        <w:rPr>
          <w:rFonts w:cs="Times New Roman CYR"/>
          <w:szCs w:val="28"/>
        </w:rPr>
        <w:t xml:space="preserve"> (Собрание законодательства Российской Федерации, 01.01.1996, № 1, ст. 16);</w:t>
      </w:r>
    </w:p>
    <w:p w14:paraId="6678E6C8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2) Федеральный закон </w:t>
      </w:r>
      <w:hyperlink r:id="rId15" w:tgtFrame="Logical" w:history="1">
        <w:r w:rsidRPr="00A133FC">
          <w:rPr>
            <w:rStyle w:val="a5"/>
            <w:rFonts w:cs="Times New Roman CYR"/>
            <w:szCs w:val="28"/>
          </w:rPr>
          <w:t>от 19.05.1995 № 81-ФЗ</w:t>
        </w:r>
      </w:hyperlink>
      <w:r w:rsidRPr="009712A0">
        <w:rPr>
          <w:rFonts w:cs="Times New Roman CYR"/>
          <w:szCs w:val="28"/>
        </w:rPr>
        <w:t xml:space="preserve"> «О государственных пособиях гражданам, имеющим детей» (Собрание законодательства Российской Федерации, 22.05.1995, № 21, ст. 1929);</w:t>
      </w:r>
    </w:p>
    <w:p w14:paraId="473A7853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3) приказ Министерства здравоохранения и социального развития Российской Федерации </w:t>
      </w:r>
      <w:hyperlink r:id="rId16" w:tgtFrame="Logical" w:history="1">
        <w:r w:rsidRPr="00A133FC">
          <w:rPr>
            <w:rStyle w:val="a5"/>
            <w:rFonts w:cs="Times New Roman CYR"/>
            <w:szCs w:val="28"/>
          </w:rPr>
          <w:t>от 23.12.2009 № 1012н</w:t>
        </w:r>
      </w:hyperlink>
      <w:r w:rsidRPr="009712A0">
        <w:rPr>
          <w:rFonts w:cs="Times New Roman CYR"/>
          <w:szCs w:val="28"/>
        </w:rPr>
        <w:t xml:space="preserve"> «Об утверждении Порядка и условий назначения и выплаты государственных пособий гражданам, имеющим детей» (Российская газета, 27.01.2010, № 15);</w:t>
      </w:r>
    </w:p>
    <w:p w14:paraId="2926D0AF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4) постановление губернатора Костромской области </w:t>
      </w:r>
      <w:hyperlink r:id="rId17" w:tgtFrame="Logical" w:history="1">
        <w:r w:rsidRPr="00A133FC">
          <w:rPr>
            <w:rStyle w:val="a5"/>
            <w:rFonts w:cs="Times New Roman CYR"/>
            <w:szCs w:val="28"/>
          </w:rPr>
          <w:t>от 20.12.2007 № 532</w:t>
        </w:r>
      </w:hyperlink>
      <w:r w:rsidRPr="009712A0">
        <w:rPr>
          <w:rFonts w:cs="Times New Roman CYR"/>
          <w:szCs w:val="28"/>
        </w:rPr>
        <w:t xml:space="preserve"> «О департаменте социальной защиты населения, опеки и попечительства Костромской области» (вместе с Положением о департаменте социальной защиты населения, опеки  и попечительства Костромской области) (СП - нормативные документы, 26.12.2007, № 62(122));</w:t>
      </w:r>
    </w:p>
    <w:p w14:paraId="51209CD2" w14:textId="77777777"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5) постановление администрации Костромской области </w:t>
      </w:r>
      <w:hyperlink r:id="rId18" w:tgtFrame="Logical" w:history="1">
        <w:r w:rsidRPr="00A133FC">
          <w:rPr>
            <w:rStyle w:val="a5"/>
            <w:rFonts w:cs="Times New Roman CYR"/>
            <w:szCs w:val="28"/>
          </w:rPr>
          <w:t>от 12.08.2010 № 270-а</w:t>
        </w:r>
      </w:hyperlink>
      <w:r w:rsidRPr="009712A0">
        <w:rPr>
          <w:rFonts w:cs="Times New Roman CYR"/>
          <w:szCs w:val="28"/>
        </w:rPr>
        <w:t xml:space="preserve"> «Об уполномоченном органе» (СП - нормативные документы, 20.08.2010, № 36);</w:t>
      </w:r>
    </w:p>
    <w:p w14:paraId="6B2CF68F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6) постановление администрации Костромской области от 29.01.2008 № 23-а «О создании областного государственного учреждения «Центр социальных выплат» (СП - нормативные документы, 06.02.2008, № 4(128));</w:t>
      </w:r>
    </w:p>
    <w:p w14:paraId="36FBB6B9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7) постановление администрации Костромской области от 27.06.2011 № 235-а «Об изменении типа областных государственных учреждений Костромской области в целях создания казенных учреждений Костромской области» (СП - нормативные документы, 01.07.2011, № 26).</w:t>
      </w:r>
    </w:p>
    <w:p w14:paraId="719DAAE6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10. В Перечень документов, необходимых для предоставления государственной услуги, входят:</w:t>
      </w:r>
    </w:p>
    <w:p w14:paraId="48B235A3" w14:textId="77777777"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1) заявление о назначении единовременного пособия беременной жене военнослужащего, проходящего военную службу по призыву по форме согласно приложению № 3 к настоящему административному регламенту;</w:t>
      </w:r>
    </w:p>
    <w:p w14:paraId="77C08042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2) документ, удостоверяющий личность, в частности, один из следующих (для обозрения при личном обращении заявителя): </w:t>
      </w:r>
    </w:p>
    <w:p w14:paraId="2F056036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паспорт гражданина Российской Федерации (для граждан Российской Федерации старше 14 лет, проживающих на территории Российской Федерации);</w:t>
      </w:r>
    </w:p>
    <w:p w14:paraId="7C48B162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временное удостоверение личности гражданина Российской Федерации по форме № 2 П (для граждан, утративших паспорт, а также для граждан, в отношении которых до выдачи паспорта проводится дополнительная проверка);</w:t>
      </w:r>
    </w:p>
    <w:p w14:paraId="0BC9FE88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паспорт моряка (удостоверение личности моряка);</w:t>
      </w:r>
    </w:p>
    <w:p w14:paraId="5F3659AE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военный билет (удостоверение личности военнослужащего);</w:t>
      </w:r>
    </w:p>
    <w:p w14:paraId="431B63D8" w14:textId="77777777"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3) свидетельство о браке (для обозрения при личном обращении заявителя);</w:t>
      </w:r>
    </w:p>
    <w:p w14:paraId="0CD22412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4) справка из женской консультации либо другой медицинской организации, поставившей женщину на учет;</w:t>
      </w:r>
    </w:p>
    <w:p w14:paraId="74BE8EC4" w14:textId="77777777"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lastRenderedPageBreak/>
        <w:t>5) справка о прохождении мужем заявительницы  военной службы по призыву (с указанием срока службы) из воинской части;</w:t>
      </w:r>
    </w:p>
    <w:p w14:paraId="4D77F94D" w14:textId="77777777"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6) справка о прохождении мужем заявительницы военной службы по призыву (с указанием срока службы) из военного комиссариата по месту призыва (при обращении за назначением пособия после окончания мужем военной службы по призыву).</w:t>
      </w:r>
    </w:p>
    <w:p w14:paraId="0EA3E1CE" w14:textId="77777777" w:rsidR="0001747A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Перечень, указанных в настоящем пункте административного регламента документов является исчерпывающим, из них документы, указанные в подпунктах 1,2,3,4 настоящего пункта </w:t>
      </w:r>
      <w:r w:rsidR="003B5290" w:rsidRPr="00F23B0F">
        <w:rPr>
          <w:szCs w:val="28"/>
        </w:rPr>
        <w:t>предоставляются заявителем любым из способов, указанных в пункте 26 настоящего административного регламента.</w:t>
      </w:r>
    </w:p>
    <w:p w14:paraId="401A65B7" w14:textId="77777777" w:rsidR="003B5290" w:rsidRPr="009712A0" w:rsidRDefault="003B5290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(в редакции приказа департамента социальной защиты населения, опеки и попечительства Костромской области </w:t>
      </w:r>
      <w:hyperlink r:id="rId19" w:tgtFrame="ChangingDocument" w:history="1">
        <w:r w:rsidRPr="00ED5D4F">
          <w:rPr>
            <w:rStyle w:val="a5"/>
            <w:rFonts w:cs="Times New Roman CYR"/>
            <w:szCs w:val="28"/>
          </w:rPr>
          <w:t xml:space="preserve">№ 460 от 28.06.2012 года (НГР </w:t>
        </w:r>
        <w:proofErr w:type="spellStart"/>
        <w:r w:rsidRPr="00ED5D4F">
          <w:rPr>
            <w:rStyle w:val="a5"/>
            <w:rFonts w:cs="Times New Roman CYR"/>
            <w:szCs w:val="28"/>
            <w:lang w:val="en-US"/>
          </w:rPr>
          <w:t>ru</w:t>
        </w:r>
        <w:proofErr w:type="spellEnd"/>
        <w:r w:rsidRPr="00ED5D4F">
          <w:rPr>
            <w:rStyle w:val="a5"/>
            <w:rFonts w:cs="Times New Roman CYR"/>
            <w:szCs w:val="28"/>
          </w:rPr>
          <w:t>44000201200574)</w:t>
        </w:r>
      </w:hyperlink>
      <w:r>
        <w:rPr>
          <w:rFonts w:cs="Times New Roman CYR"/>
          <w:szCs w:val="28"/>
        </w:rPr>
        <w:t>)</w:t>
      </w:r>
    </w:p>
    <w:p w14:paraId="4FBCFB11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Документы, указанные в подпунктах 5,6 настоящего пункта запрашиваются уполномоченным органом самостоятельно, посредством межведомственного взаимодействия. </w:t>
      </w:r>
    </w:p>
    <w:p w14:paraId="1FF88FFF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Заявитель вправе представить в уполномоченный орган документы, указанные в подпунктах 5,6, имеющиеся в распоряжении военного комиссариата по месту призыва мужа или командования воинской части по месту прохождения мужем заявительницы службы по призыву.</w:t>
      </w:r>
    </w:p>
    <w:p w14:paraId="1DB8F4CB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Запрещается требовать от заявителя:</w:t>
      </w:r>
    </w:p>
    <w:p w14:paraId="5B93CA57" w14:textId="77777777" w:rsidR="003B5290" w:rsidRPr="00F23B0F" w:rsidRDefault="003B5290" w:rsidP="003B5290">
      <w:pPr>
        <w:pStyle w:val="a6"/>
        <w:autoSpaceDE w:val="0"/>
        <w:spacing w:after="0"/>
        <w:ind w:left="0" w:firstLine="567"/>
        <w:rPr>
          <w:rFonts w:ascii="Arial" w:hAnsi="Arial"/>
          <w:szCs w:val="28"/>
        </w:rPr>
      </w:pPr>
      <w:r w:rsidRPr="00F23B0F">
        <w:rPr>
          <w:rFonts w:ascii="Arial" w:hAnsi="Arial"/>
          <w:szCs w:val="28"/>
        </w:rPr>
        <w:t>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</w:t>
      </w:r>
      <w:r w:rsidRPr="00F23B0F">
        <w:rPr>
          <w:rFonts w:ascii="Arial" w:hAnsi="Arial"/>
        </w:rPr>
        <w:t xml:space="preserve"> </w:t>
      </w:r>
      <w:r w:rsidRPr="00F23B0F">
        <w:rPr>
          <w:rFonts w:ascii="Arial" w:hAnsi="Arial"/>
          <w:szCs w:val="28"/>
        </w:rPr>
        <w:t xml:space="preserve">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Правительством Российской Федерации, Перечень услуг, которые являются необходимыми и обязательными для предоставления исполнительными органами государственной  власти Костромской области государственных услуг и предоставляются организациями, участвующими в предоставлении государственных услуг, утвержденный постановлением администрации Костромской области </w:t>
      </w:r>
      <w:hyperlink r:id="rId20" w:tgtFrame="Logical" w:history="1">
        <w:r w:rsidRPr="00E4739C">
          <w:rPr>
            <w:rStyle w:val="a5"/>
            <w:rFonts w:ascii="Arial" w:hAnsi="Arial"/>
            <w:szCs w:val="28"/>
          </w:rPr>
          <w:t>от 15 августа 2011 года № 301-а</w:t>
        </w:r>
      </w:hyperlink>
      <w:r w:rsidRPr="00F23B0F">
        <w:rPr>
          <w:rFonts w:ascii="Arial" w:hAnsi="Arial"/>
          <w:szCs w:val="28"/>
        </w:rPr>
        <w:t xml:space="preserve"> «Об утверждении Перечня услуг,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организациями, участвующими в предоставлении государственных услуг, и Перечня услуг, предоставляемых государственными учреждениями Костромской области и другими организациями, в которых размещается государственное задание (заказ), подлежащих включению в реестр государственных услуг Костромской области и предоставлению в электронном виде, и определении размера платы за их оказание» (далее - Перечень необходимых и обязательных услуг);</w:t>
      </w:r>
    </w:p>
    <w:p w14:paraId="4FC64718" w14:textId="77777777" w:rsidR="003B5290" w:rsidRPr="00F23B0F" w:rsidRDefault="003B5290" w:rsidP="003B5290">
      <w:pPr>
        <w:autoSpaceDE w:val="0"/>
        <w:rPr>
          <w:szCs w:val="28"/>
        </w:rPr>
      </w:pPr>
      <w:r w:rsidRPr="00F23B0F">
        <w:rPr>
          <w:szCs w:val="28"/>
        </w:rPr>
        <w:t>представления документов и информации, которые находятся в распоряжении органов, предоставляющих государственную услугу, иных государственных органов, органов местного самоуправления и организаций, в соответствии с нормативными правовыми актами Российской Федерации, нормативными правовыми актами субъектов Российской Федерации и муниципальными правовыми актами.</w:t>
      </w:r>
    </w:p>
    <w:p w14:paraId="04A2353F" w14:textId="77777777" w:rsidR="003B5290" w:rsidRPr="00F23B0F" w:rsidRDefault="003B5290" w:rsidP="003B5290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F23B0F">
        <w:rPr>
          <w:rFonts w:cs="Times New Roman"/>
          <w:sz w:val="24"/>
          <w:szCs w:val="28"/>
        </w:rPr>
        <w:t xml:space="preserve">Уполномоченный орган самостоятельно запрашивает такие документы (сведения, содержащиеся в них) в соответствующих органах и организациях, если </w:t>
      </w:r>
      <w:r w:rsidRPr="00F23B0F">
        <w:rPr>
          <w:rFonts w:cs="Times New Roman"/>
          <w:sz w:val="24"/>
          <w:szCs w:val="28"/>
        </w:rPr>
        <w:lastRenderedPageBreak/>
        <w:t>заявитель не представил их по собственной инициативе, направляя межведомственный запрос.</w:t>
      </w:r>
    </w:p>
    <w:p w14:paraId="5DE156FA" w14:textId="77777777" w:rsidR="003B5290" w:rsidRPr="00F23B0F" w:rsidRDefault="003B5290" w:rsidP="003B5290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F23B0F">
        <w:rPr>
          <w:rFonts w:cs="Times New Roman"/>
          <w:sz w:val="24"/>
          <w:szCs w:val="28"/>
        </w:rPr>
        <w:t>Межведомственный запрос должен содержать:</w:t>
      </w:r>
    </w:p>
    <w:p w14:paraId="28D28B4A" w14:textId="77777777" w:rsidR="003B5290" w:rsidRPr="00F23B0F" w:rsidRDefault="003B5290" w:rsidP="003B5290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F23B0F">
        <w:rPr>
          <w:rFonts w:cs="Times New Roman"/>
          <w:sz w:val="24"/>
          <w:szCs w:val="28"/>
        </w:rPr>
        <w:t>наименование органа, предоставляющего государственную услугу и направляющего межведомственный запрос;</w:t>
      </w:r>
    </w:p>
    <w:p w14:paraId="303660E3" w14:textId="77777777" w:rsidR="003B5290" w:rsidRPr="00F23B0F" w:rsidRDefault="003B5290" w:rsidP="003B5290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F23B0F">
        <w:rPr>
          <w:rFonts w:cs="Times New Roman"/>
          <w:sz w:val="24"/>
          <w:szCs w:val="28"/>
        </w:rPr>
        <w:t>наименование органа, организации, в адрес которых направляется межведомственный запрос;</w:t>
      </w:r>
    </w:p>
    <w:p w14:paraId="312FB77D" w14:textId="77777777" w:rsidR="003B5290" w:rsidRPr="00F23B0F" w:rsidRDefault="003B5290" w:rsidP="003B5290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F23B0F">
        <w:rPr>
          <w:rFonts w:cs="Times New Roman"/>
          <w:sz w:val="24"/>
          <w:szCs w:val="28"/>
        </w:rPr>
        <w:t>наименование государственной услуги, для предоставления которой необходимо представление документа;</w:t>
      </w:r>
    </w:p>
    <w:p w14:paraId="0E9EF3C8" w14:textId="77777777" w:rsidR="003B5290" w:rsidRPr="00F23B0F" w:rsidRDefault="003B5290" w:rsidP="003B5290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F23B0F">
        <w:rPr>
          <w:rFonts w:cs="Times New Roman"/>
          <w:sz w:val="24"/>
          <w:szCs w:val="28"/>
        </w:rPr>
        <w:t>указание на положения нормативного правового акта, которыми установлено представление документа и (или) информации, необходимых для предоставления государственной услуги, и указание на реквизиты данного нормативного правового акта;</w:t>
      </w:r>
    </w:p>
    <w:p w14:paraId="02FAEA12" w14:textId="77777777" w:rsidR="003B5290" w:rsidRPr="00F23B0F" w:rsidRDefault="003B5290" w:rsidP="003B5290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F23B0F">
        <w:rPr>
          <w:rFonts w:cs="Times New Roman"/>
          <w:sz w:val="24"/>
          <w:szCs w:val="28"/>
        </w:rPr>
        <w:t>сведения, необходимые для представления документа, установленные административным регламентом предоставления государственной услуги;</w:t>
      </w:r>
    </w:p>
    <w:p w14:paraId="6EF260AB" w14:textId="77777777" w:rsidR="003B5290" w:rsidRPr="00F23B0F" w:rsidRDefault="003B5290" w:rsidP="003B5290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F23B0F">
        <w:rPr>
          <w:rFonts w:cs="Times New Roman"/>
          <w:sz w:val="24"/>
          <w:szCs w:val="28"/>
        </w:rPr>
        <w:t>контактная информация для направления ответа на межведомственный запрос;</w:t>
      </w:r>
    </w:p>
    <w:p w14:paraId="63737FCD" w14:textId="77777777" w:rsidR="003B5290" w:rsidRPr="00F23B0F" w:rsidRDefault="003B5290" w:rsidP="003B5290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F23B0F">
        <w:rPr>
          <w:rFonts w:cs="Times New Roman"/>
          <w:sz w:val="24"/>
          <w:szCs w:val="28"/>
        </w:rPr>
        <w:t>дата направления межведомственного запроса и срок ожидаемого ответа на межведомственный запрос. Срок подготовки и направления ответа на межведомственный запрос не может превышать пяти рабочих дней со дня поступления межведомственного запроса в орган, организацию, представляющие документы;</w:t>
      </w:r>
    </w:p>
    <w:p w14:paraId="60FAB9CE" w14:textId="77777777" w:rsidR="003B5290" w:rsidRPr="00F23B0F" w:rsidRDefault="003B5290" w:rsidP="003B5290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F23B0F">
        <w:rPr>
          <w:rFonts w:cs="Times New Roman"/>
          <w:sz w:val="24"/>
          <w:szCs w:val="28"/>
        </w:rPr>
        <w:t>фамилия, имя, отчество и должность лица, подготовившего и направившего межведомственный запрос, а также номер служебного телефона и (или) адрес электронной почты данного лица для связи;</w:t>
      </w:r>
    </w:p>
    <w:p w14:paraId="0DB707FA" w14:textId="77777777" w:rsidR="0001747A" w:rsidRPr="009712A0" w:rsidRDefault="003B5290" w:rsidP="003B529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F23B0F">
        <w:rPr>
          <w:szCs w:val="28"/>
        </w:rPr>
        <w:t>осуществления действий, в том числе согласований, необходимых для получения государственной услуги и связанных с обращением в иные государственные органы и организации, 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Правительством Российской Федерации.</w:t>
      </w:r>
    </w:p>
    <w:p w14:paraId="41B9CA20" w14:textId="77777777" w:rsidR="003B5290" w:rsidRDefault="003B5290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(абзацы в новой редакции приказа департамента социальной защиты населения, опеки и попечительства Костромской области </w:t>
      </w:r>
      <w:hyperlink r:id="rId21" w:tgtFrame="ChangingDocument" w:history="1">
        <w:r w:rsidRPr="00ED5D4F">
          <w:rPr>
            <w:rStyle w:val="a5"/>
            <w:rFonts w:cs="Times New Roman CYR"/>
            <w:szCs w:val="28"/>
          </w:rPr>
          <w:t xml:space="preserve">№ 460 от 28.06.2012 года (НГР </w:t>
        </w:r>
        <w:proofErr w:type="spellStart"/>
        <w:r w:rsidRPr="00ED5D4F">
          <w:rPr>
            <w:rStyle w:val="a5"/>
            <w:rFonts w:cs="Times New Roman CYR"/>
            <w:szCs w:val="28"/>
            <w:lang w:val="en-US"/>
          </w:rPr>
          <w:t>ru</w:t>
        </w:r>
        <w:proofErr w:type="spellEnd"/>
        <w:r w:rsidRPr="00ED5D4F">
          <w:rPr>
            <w:rStyle w:val="a5"/>
            <w:rFonts w:cs="Times New Roman CYR"/>
            <w:szCs w:val="28"/>
          </w:rPr>
          <w:t>44000201200574)</w:t>
        </w:r>
      </w:hyperlink>
      <w:r>
        <w:rPr>
          <w:rFonts w:cs="Times New Roman CYR"/>
          <w:szCs w:val="28"/>
        </w:rPr>
        <w:t>)</w:t>
      </w:r>
    </w:p>
    <w:p w14:paraId="0F8C1255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11. Документы, предоставляемые заявителем, должны соответствовать следующим требованиям:</w:t>
      </w:r>
    </w:p>
    <w:p w14:paraId="0BA7FF27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тексты документов должны быть написаны разборчиво; </w:t>
      </w:r>
    </w:p>
    <w:p w14:paraId="46F43E74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фамилия, имя и отчество (при наличии) заявителя, его адрес места жительства, телефон (если есть) должны быть написаны полностью;</w:t>
      </w:r>
    </w:p>
    <w:p w14:paraId="230CC654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документы не должны содержать подчисток, приписок, зачеркнутых слов и иных неоговоренных исправлений;</w:t>
      </w:r>
    </w:p>
    <w:p w14:paraId="3C21445B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документы не должны быть исполнены карандашом;</w:t>
      </w:r>
    </w:p>
    <w:p w14:paraId="6348279B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документы не должны иметь серьезных повреждений, наличие которых допускает неоднозначность их толкования.</w:t>
      </w:r>
    </w:p>
    <w:p w14:paraId="62244943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Документы, необходимые для получения государственной услуги, могут быть предоставлены как в подлинниках, так и в копиях, заверенных выдавшей документы организацией (органом, учреждением) или нотариально удостоверены (в случаях, прямо предусмотренных законодательством Российской Федерации). </w:t>
      </w:r>
    </w:p>
    <w:p w14:paraId="251B7505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Копии предоставленных документов заверяются специалистом уполномоченного органа на основании предоставленного подлинника этого </w:t>
      </w:r>
      <w:r w:rsidRPr="009712A0">
        <w:rPr>
          <w:rFonts w:cs="Times New Roman CYR"/>
          <w:szCs w:val="28"/>
        </w:rPr>
        <w:lastRenderedPageBreak/>
        <w:t>документа.</w:t>
      </w:r>
    </w:p>
    <w:p w14:paraId="296506F3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12. В перечень необходимых и обязательных услуг для предоставления государственной услуги входят: </w:t>
      </w:r>
    </w:p>
    <w:p w14:paraId="23C872B8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1) выдача справки из женской консультации либо другой медицинской организации, поставившей женщину на учет;</w:t>
      </w:r>
    </w:p>
    <w:p w14:paraId="5BE5B989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2) выдача справки из воинской части о прохождении мужем заявительницы  военной службы по призыву;</w:t>
      </w:r>
    </w:p>
    <w:p w14:paraId="170B9B8F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3) выдача справки из военного комиссариата о прохождении мужем заявительницы  военной службы по призыву (при обращении за назначением пособия после окончания мужем военной службы по призыву).</w:t>
      </w:r>
    </w:p>
    <w:p w14:paraId="335B67CF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13. Необходимая и обязательная услуга:</w:t>
      </w:r>
    </w:p>
    <w:p w14:paraId="54AA4624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1) выдача справки из женской консультации либо другой медицинской организации, поставившей женщину на учет, предоставляется бесплатно;</w:t>
      </w:r>
    </w:p>
    <w:p w14:paraId="2351BA08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2) выдача справки о прохождении мужем заявительницы  военной службы по призыву предоставляется командиром воинской части, в которой муж проходит военную службу, бесплатно;</w:t>
      </w:r>
    </w:p>
    <w:p w14:paraId="115A8E6A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3) выдача справки о прохождении мужем заявительницы  военной службы по призыву при обращении за назначением пособия после окончания прохождения мужем военной службы по призыву предоставляется военным комиссариатом по месту призыва бесплатно.</w:t>
      </w:r>
    </w:p>
    <w:p w14:paraId="5A163340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14. При предоставлении государственной услуги заявитель: </w:t>
      </w:r>
    </w:p>
    <w:p w14:paraId="20B907AD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1) взаимодействует:</w:t>
      </w:r>
    </w:p>
    <w:p w14:paraId="75684120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с женской консультацией либо другой медицинской организацией по месту жительства - для получения справки о постановке женщины на учет по беременности;</w:t>
      </w:r>
    </w:p>
    <w:p w14:paraId="3B975B31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2) может взаимодействовать:</w:t>
      </w:r>
    </w:p>
    <w:p w14:paraId="3892364D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с воинской частью по месту прохождения мужем военной службы по призыву - для получения справки о прохождении мужем заявительницы  военной службы по призыву;</w:t>
      </w:r>
    </w:p>
    <w:p w14:paraId="5C39F718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  <w:r w:rsidRPr="009712A0">
        <w:rPr>
          <w:rFonts w:cs="Times New Roman CYR"/>
          <w:szCs w:val="28"/>
        </w:rPr>
        <w:t>с военным комиссариатом по месту призыва мужа на военную службу - для получения справки о прохождении мужем заявительницы военной службы по призыву (при обращении за назначением пособия после окончания мужем военной службы по призыву).</w:t>
      </w:r>
    </w:p>
    <w:p w14:paraId="36C94CBB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При предоставлении государственной услуги уполномоченный орган взаимодействует: </w:t>
      </w:r>
    </w:p>
    <w:p w14:paraId="639162D2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с воинской частью по месту прохождения мужем военной службы по призыву - для получения справки о прохождении мужем заявительницы  военной службы по призыву;</w:t>
      </w:r>
    </w:p>
    <w:p w14:paraId="5B88F7AA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  <w:r w:rsidRPr="009712A0">
        <w:rPr>
          <w:rFonts w:cs="Times New Roman CYR"/>
          <w:szCs w:val="28"/>
        </w:rPr>
        <w:t xml:space="preserve">с военным комиссариатом по месту призыва мужа на военную службу - для получения справки </w:t>
      </w:r>
      <w:r w:rsidRPr="009712A0">
        <w:rPr>
          <w:rFonts w:cs="Calibri"/>
        </w:rPr>
        <w:t xml:space="preserve"> </w:t>
      </w:r>
      <w:r w:rsidRPr="009712A0">
        <w:rPr>
          <w:rFonts w:cs="Times New Roman CYR"/>
          <w:szCs w:val="28"/>
        </w:rPr>
        <w:t>о прохождении мужем заявительницы военной службы по призыву (при обращении за назначением пособия после окончания мужем военной службы по призыву).</w:t>
      </w:r>
    </w:p>
    <w:p w14:paraId="30922BBF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15</w:t>
      </w:r>
      <w:r w:rsidRPr="009712A0">
        <w:rPr>
          <w:rFonts w:cs="Times New Roman CYR"/>
        </w:rPr>
        <w:t xml:space="preserve">. </w:t>
      </w:r>
      <w:r w:rsidRPr="009712A0">
        <w:rPr>
          <w:rFonts w:cs="Times New Roman CYR"/>
          <w:szCs w:val="28"/>
        </w:rPr>
        <w:t>В приеме документов, необходимых для предоставления государственной услуги, отказывается в случае, если:</w:t>
      </w:r>
    </w:p>
    <w:p w14:paraId="72A502F1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1) представленные заявителем документы не соответствуют требованиям, установленным пунктом 11 настоящего административного регламента;</w:t>
      </w:r>
    </w:p>
    <w:p w14:paraId="3F6EDF79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2) в представленных заявителем документах содержатся противоречивые сведения;</w:t>
      </w:r>
    </w:p>
    <w:p w14:paraId="1B7FEB9E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3) заявление подано лицом, не имеющим полномочий на представление  </w:t>
      </w:r>
      <w:r w:rsidRPr="009712A0">
        <w:rPr>
          <w:rFonts w:cs="Times New Roman CYR"/>
          <w:szCs w:val="28"/>
        </w:rPr>
        <w:lastRenderedPageBreak/>
        <w:t xml:space="preserve">заявителя; </w:t>
      </w:r>
    </w:p>
    <w:p w14:paraId="157ECAE4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4) заявление в электронной форме подписано с использованием электронной подписи, не принадлежащей заявителю (в случае возможности получения государственной услуги в электронной форме);</w:t>
      </w:r>
    </w:p>
    <w:p w14:paraId="3C3A5309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5) не приложены или приложены не все документы, предусмотренные пунктом 10 настоящего административного регламента, обязательные к представлению заявителем;</w:t>
      </w:r>
    </w:p>
    <w:p w14:paraId="249061AE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6) направлены копии документов, верность которых не засвидетельствована в установленном законом порядке.</w:t>
      </w:r>
    </w:p>
    <w:p w14:paraId="520008C8" w14:textId="77777777" w:rsidR="003B5290" w:rsidRPr="003B5290" w:rsidRDefault="003B5290" w:rsidP="003B5290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3B5290">
        <w:rPr>
          <w:rFonts w:cs="Times New Roman CYR"/>
          <w:szCs w:val="28"/>
        </w:rPr>
        <w:t xml:space="preserve">16. Основаниями для отказа в назначении  </w:t>
      </w:r>
      <w:r w:rsidRPr="003B5290">
        <w:rPr>
          <w:rFonts w:cs="Times New Roman CYR"/>
        </w:rPr>
        <w:t>единовременного пособия беременной жене военнослужащего, проходящего военную службу по призыву, являются:</w:t>
      </w:r>
    </w:p>
    <w:p w14:paraId="665DBFD0" w14:textId="77777777" w:rsidR="003B5290" w:rsidRPr="003B5290" w:rsidRDefault="003B5290" w:rsidP="003B5290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3B5290">
        <w:rPr>
          <w:rFonts w:cs="Times New Roman CYR"/>
        </w:rPr>
        <w:t>1) обращение за получением пособия гражданина Российской Федерации, выехавшего на постоянное место жительства за пределы Российской Федерации;</w:t>
      </w:r>
    </w:p>
    <w:p w14:paraId="359482A1" w14:textId="77777777" w:rsidR="0001747A" w:rsidRPr="009712A0" w:rsidRDefault="003B5290" w:rsidP="003B529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3B5290">
        <w:rPr>
          <w:rFonts w:cs="Times New Roman CYR"/>
        </w:rPr>
        <w:t>2) обращение за получением пособия жены курсанта военного общеобразовательного учреждения профессионального образования.</w:t>
      </w:r>
    </w:p>
    <w:p w14:paraId="1D641BD4" w14:textId="77777777" w:rsidR="003B5290" w:rsidRDefault="003B5290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(п. 16 в новой редакции приказа департамента социальной защиты населения, опеки и попечительства Костромской области </w:t>
      </w:r>
      <w:hyperlink r:id="rId22" w:tgtFrame="ChangingDocument" w:history="1">
        <w:r w:rsidRPr="00ED5D4F">
          <w:rPr>
            <w:rStyle w:val="a5"/>
            <w:rFonts w:cs="Times New Roman CYR"/>
            <w:szCs w:val="28"/>
          </w:rPr>
          <w:t xml:space="preserve">№ 460 от 28.06.2012 года (НГР </w:t>
        </w:r>
        <w:proofErr w:type="spellStart"/>
        <w:r w:rsidRPr="00ED5D4F">
          <w:rPr>
            <w:rStyle w:val="a5"/>
            <w:rFonts w:cs="Times New Roman CYR"/>
            <w:szCs w:val="28"/>
            <w:lang w:val="en-US"/>
          </w:rPr>
          <w:t>ru</w:t>
        </w:r>
        <w:proofErr w:type="spellEnd"/>
        <w:r w:rsidRPr="00ED5D4F">
          <w:rPr>
            <w:rStyle w:val="a5"/>
            <w:rFonts w:cs="Times New Roman CYR"/>
            <w:szCs w:val="28"/>
          </w:rPr>
          <w:t>44000201200574)</w:t>
        </w:r>
      </w:hyperlink>
      <w:r>
        <w:rPr>
          <w:rFonts w:cs="Times New Roman CYR"/>
          <w:szCs w:val="28"/>
        </w:rPr>
        <w:t>)</w:t>
      </w:r>
    </w:p>
    <w:p w14:paraId="248C567B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17. Государственная услуга предоставляется бесплатно.</w:t>
      </w:r>
    </w:p>
    <w:p w14:paraId="36DE6495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18. Максимальный срок ожидания в очереди при подаче заявления о предоставлении государственной услуги составляет 15 минут.</w:t>
      </w:r>
    </w:p>
    <w:p w14:paraId="0CC56EF1" w14:textId="77777777" w:rsidR="0001747A" w:rsidRPr="009712A0" w:rsidRDefault="0001747A" w:rsidP="00A133FC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E6E31">
        <w:rPr>
          <w:rFonts w:cs="Times New Roman CYR"/>
          <w:szCs w:val="28"/>
          <w:highlight w:val="red"/>
        </w:rPr>
        <w:t>В случае необходимости</w:t>
      </w:r>
      <w:r w:rsidRPr="00406729">
        <w:rPr>
          <w:rFonts w:cs="Times New Roman CYR"/>
          <w:szCs w:val="28"/>
          <w:highlight w:val="yellow"/>
        </w:rPr>
        <w:t xml:space="preserve"> (по усмотрению руководства уполномоченного органа) гражданам должна быть предоставлена возможность предварительной записи. Предварительная запись может осуществляться при личном обращении граждан, по телефону или посредством электронной почты.</w:t>
      </w:r>
    </w:p>
    <w:p w14:paraId="0D3DB99E" w14:textId="77777777" w:rsidR="0001747A" w:rsidRPr="009712A0" w:rsidRDefault="0001747A" w:rsidP="00A133FC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При предварительной записи гражданин сообщает свои фамилию, имя, отчество, адрес места жительства и желаемое время приема. Предварительная запись осуществляется путем внесения информации в журнал записи граждан, который ведется на бумажных или электронных носителях. Гражданину сообщается время приема и номер окна (кабинета) для  приема, в который следует обратиться. При личном обращении гражданину выдается талон-подтверждение предварительной записи. </w:t>
      </w:r>
    </w:p>
    <w:p w14:paraId="1406A05E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19. Максимальный срок ожидания в очереди при получении результата предоставления государственной услуги составляет </w:t>
      </w:r>
      <w:r w:rsidR="00FB792B">
        <w:rPr>
          <w:rFonts w:cs="Times New Roman CYR"/>
          <w:szCs w:val="28"/>
        </w:rPr>
        <w:t>15</w:t>
      </w:r>
      <w:r w:rsidRPr="009712A0">
        <w:rPr>
          <w:rFonts w:cs="Times New Roman CYR"/>
          <w:szCs w:val="28"/>
        </w:rPr>
        <w:t xml:space="preserve"> минут.</w:t>
      </w:r>
    </w:p>
    <w:p w14:paraId="5D42F1F1" w14:textId="77777777" w:rsidR="00FB792B" w:rsidRDefault="00FB792B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(п. 19 в редакции </w:t>
      </w:r>
      <w:r>
        <w:t xml:space="preserve">приказа департамента социальной защиты населения, опеки и попечительства Костромской области </w:t>
      </w:r>
      <w:hyperlink r:id="rId23" w:tgtFrame="ChangingDocument" w:history="1">
        <w:r w:rsidRPr="004075E5">
          <w:rPr>
            <w:rStyle w:val="a5"/>
          </w:rPr>
          <w:t xml:space="preserve">№ 338 от 01.07.2013 года (НГР </w:t>
        </w:r>
        <w:r w:rsidRPr="004075E5">
          <w:rPr>
            <w:rStyle w:val="a5"/>
            <w:lang w:val="en-US"/>
          </w:rPr>
          <w:t>RU</w:t>
        </w:r>
        <w:r w:rsidRPr="004075E5">
          <w:rPr>
            <w:rStyle w:val="a5"/>
          </w:rPr>
          <w:t>44000201300539)</w:t>
        </w:r>
      </w:hyperlink>
      <w:r>
        <w:t>)</w:t>
      </w:r>
    </w:p>
    <w:p w14:paraId="6C488270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20. Срок регистрации заявления заявителя о предоставлении государственной услуги составляет 40 минут.</w:t>
      </w:r>
    </w:p>
    <w:p w14:paraId="34C1055D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21. К помещениям, в которых предоставляется государственная услуга, (к залу ожидания, местам для заполнения заявлений о предоставлении государственной услуги, информационным стендам) предъявляются следующие требования:</w:t>
      </w:r>
    </w:p>
    <w:p w14:paraId="6BF7923B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1) здание, в котором расположен уполномоченный орган, МФЦ</w:t>
      </w:r>
      <w:r w:rsidRPr="009712A0">
        <w:rPr>
          <w:rFonts w:cs="Times New Roman CYR"/>
          <w:bCs/>
          <w:szCs w:val="28"/>
        </w:rPr>
        <w:t>,</w:t>
      </w:r>
      <w:r w:rsidRPr="009712A0">
        <w:rPr>
          <w:rFonts w:cs="Times New Roman CYR"/>
          <w:szCs w:val="28"/>
        </w:rPr>
        <w:t xml:space="preserve"> непосредственно предоставляющие государственную услугу, должно располагаться с учетом транспортной доступности (время пути для граждан от остановок общественного транспорта составляло не более 15 минут пешим ходом) и быть оборудовано отдельными входами для свободного доступа заявителей в помещение. </w:t>
      </w:r>
    </w:p>
    <w:p w14:paraId="13B1CC49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Прилегающая территория оборудуется местами для парковки автотранспортных </w:t>
      </w:r>
      <w:r w:rsidRPr="009712A0">
        <w:rPr>
          <w:rFonts w:cs="Times New Roman CYR"/>
          <w:szCs w:val="28"/>
        </w:rPr>
        <w:lastRenderedPageBreak/>
        <w:t>средств не менее пяти, в том числе не менее трех для  парковки автомобилей лиц с ограниченными возможностями;</w:t>
      </w:r>
    </w:p>
    <w:p w14:paraId="26F6C0E5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2) центральный вход в здание должен быть оборудован информационной табличкой (вывеской), содержащей информацию о наименовании и графике работы уполномоченного органа, МФЦ;</w:t>
      </w:r>
    </w:p>
    <w:p w14:paraId="6352E9C1" w14:textId="77777777" w:rsidR="0001747A" w:rsidRPr="009712A0" w:rsidRDefault="0001747A" w:rsidP="00A133FC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3) входы в помещения  оборудуются пандусами, расширенными проходами, позволяющими обеспечить беспрепятственный доступ для инвалидов, включая инвалидов, использующих кресла-коляски;</w:t>
      </w:r>
    </w:p>
    <w:p w14:paraId="7EDE85C6" w14:textId="77777777" w:rsidR="0001747A" w:rsidRPr="009712A0" w:rsidRDefault="0001747A" w:rsidP="00A133FC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4) прием граждан осуществляется в специально выделенных для этих целей помещениях и залах обслуживания - присутственных местах, включающих в себя места для ожидания, для заполнения заявлений о предоставлении государственной услуги и</w:t>
      </w:r>
      <w:r w:rsidRPr="009712A0">
        <w:rPr>
          <w:rFonts w:cs="Times New Roman CYR"/>
          <w:bCs/>
          <w:szCs w:val="28"/>
        </w:rPr>
        <w:t xml:space="preserve"> </w:t>
      </w:r>
      <w:r w:rsidRPr="009712A0">
        <w:rPr>
          <w:rFonts w:cs="Times New Roman CYR"/>
          <w:szCs w:val="28"/>
        </w:rPr>
        <w:t>информирования граждан.</w:t>
      </w:r>
    </w:p>
    <w:p w14:paraId="39BEF604" w14:textId="77777777" w:rsidR="0001747A" w:rsidRPr="009712A0" w:rsidRDefault="0001747A" w:rsidP="00A133FC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Для удобства граждан помещения для непосредственного взаимодействия специалистов и граждан рекомендуется размещать на нижнем этаже здания;</w:t>
      </w:r>
    </w:p>
    <w:p w14:paraId="6DF0BF4F" w14:textId="77777777" w:rsidR="0001747A" w:rsidRPr="009712A0" w:rsidRDefault="0001747A" w:rsidP="00A133FC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5) у входа в каждое из помещений размещается табличка с наименованием помещения. </w:t>
      </w:r>
    </w:p>
    <w:p w14:paraId="47E81AF5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6) помещения уполномоченного органа, МФЦ должны соответствовать установленным санитарно-эпидемиологическим правилам и оборудованы системами кондиционирования (охлаждения и нагревания) воздуха, средствами пожаротушения и оповещения о возникновении чрезвычайной ситуации;</w:t>
      </w:r>
    </w:p>
    <w:p w14:paraId="2E5EFA27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7) места ожидания в очереди на представление или получение документов должны быть комфортными для граждан, оборудованы стульями, кресельными секциями, скамьями (банкетками), местами общественного пользования (туалетами) и хранения верхней одежды граждан.</w:t>
      </w:r>
    </w:p>
    <w:p w14:paraId="0CAF7925" w14:textId="77777777" w:rsidR="0001747A" w:rsidRPr="009712A0" w:rsidRDefault="0001747A" w:rsidP="00A133FC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Количество мест ожидания определяется исходя из фактической нагрузки и возможностей для их размещения в здании уполномоченного органа, </w:t>
      </w:r>
      <w:proofErr w:type="gramStart"/>
      <w:r w:rsidRPr="009712A0">
        <w:rPr>
          <w:rFonts w:cs="Times New Roman CYR"/>
          <w:szCs w:val="28"/>
        </w:rPr>
        <w:t>МФЦ</w:t>
      </w:r>
      <w:proofErr w:type="gramEnd"/>
      <w:r w:rsidRPr="009712A0">
        <w:rPr>
          <w:rFonts w:cs="Times New Roman CYR"/>
          <w:szCs w:val="28"/>
        </w:rPr>
        <w:t xml:space="preserve"> но не может быть менее пяти;</w:t>
      </w:r>
    </w:p>
    <w:p w14:paraId="42C74527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8) места ожидания рекомендуется оборудовать системой звукового информирования и электронной системой управления очередью;</w:t>
      </w:r>
    </w:p>
    <w:p w14:paraId="71B4B24C" w14:textId="77777777" w:rsidR="0001747A" w:rsidRPr="009712A0" w:rsidRDefault="0001747A" w:rsidP="00A133FC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9) для приема граждан в здании уполномоченного органа, МФЦ создаются помещения «зального» типа, при этом части помещения отделяются перегородками в виде окон (киосков). При отсутствии такой возможности помещение для непосредственного взаимодействия специалистов с гражданами </w:t>
      </w:r>
      <w:proofErr w:type="gramStart"/>
      <w:r w:rsidRPr="009712A0">
        <w:rPr>
          <w:rFonts w:cs="Times New Roman CYR"/>
          <w:szCs w:val="28"/>
        </w:rPr>
        <w:t>рекомендуется  организовать</w:t>
      </w:r>
      <w:proofErr w:type="gramEnd"/>
      <w:r w:rsidRPr="009712A0">
        <w:rPr>
          <w:rFonts w:cs="Times New Roman CYR"/>
          <w:szCs w:val="28"/>
        </w:rPr>
        <w:t xml:space="preserve"> в виде отдельных кабинетов для каждого ведущего прием специалиста;</w:t>
      </w:r>
    </w:p>
    <w:p w14:paraId="3C28F23D" w14:textId="77777777" w:rsidR="0001747A" w:rsidRPr="009712A0" w:rsidRDefault="0001747A" w:rsidP="00A133FC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10) прием документов, необходимых для предоставления государственной услуги и выдачу документов (информации) по окончании предоставления государственной услуги рекомендуется осуществлять в разных окнах (кабинетах). Количество одновременно работающих окон (кабинетов) для приема и выдачи документов (информации) должно обеспечивать выполнение требований к максимально допустимому времени ожидания в очереди;</w:t>
      </w:r>
    </w:p>
    <w:p w14:paraId="09E1E5E8" w14:textId="77777777" w:rsidR="0001747A" w:rsidRPr="009712A0" w:rsidRDefault="0001747A" w:rsidP="00A133FC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11) консультирование граждан рекомендуется осуществлять в отдельном окне (кабинете);</w:t>
      </w:r>
    </w:p>
    <w:p w14:paraId="3A3D9D4B" w14:textId="77777777" w:rsidR="0001747A" w:rsidRPr="009712A0" w:rsidRDefault="0001747A" w:rsidP="00A133FC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12) окна (кабинеты) приема граждан должны быть оборудованы информационными табличками (вывесками) с указанием:</w:t>
      </w:r>
    </w:p>
    <w:p w14:paraId="68C81FEF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номера окна (кабинета);</w:t>
      </w:r>
    </w:p>
    <w:p w14:paraId="607DFDEC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фамилии, имени, отчества и должности специалиста;</w:t>
      </w:r>
    </w:p>
    <w:p w14:paraId="5C83285D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времени перерыва на обед;</w:t>
      </w:r>
    </w:p>
    <w:p w14:paraId="2EB06BA0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технического перерыва;</w:t>
      </w:r>
    </w:p>
    <w:p w14:paraId="411DABEC" w14:textId="77777777" w:rsidR="0001747A" w:rsidRPr="009712A0" w:rsidRDefault="0001747A" w:rsidP="00A133FC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13) кабинеты приема (выдачи) документов (информации) не должны </w:t>
      </w:r>
      <w:r w:rsidRPr="009712A0">
        <w:rPr>
          <w:rFonts w:cs="Times New Roman CYR"/>
          <w:szCs w:val="28"/>
        </w:rPr>
        <w:lastRenderedPageBreak/>
        <w:t>закрываться одновременно на обеденный перерыв и технический перерыв;</w:t>
      </w:r>
    </w:p>
    <w:p w14:paraId="2A594B90" w14:textId="77777777" w:rsidR="0001747A" w:rsidRPr="009712A0" w:rsidRDefault="0001747A" w:rsidP="00A133FC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14) каждое рабочее место специалиста должно быть оборудовано телефоном, персональным компьютером с возможностью доступа к информационным базам данных, печатающим устройством;</w:t>
      </w:r>
    </w:p>
    <w:p w14:paraId="3EB48A16" w14:textId="77777777" w:rsidR="0001747A" w:rsidRPr="009712A0" w:rsidRDefault="0001747A" w:rsidP="00A133FC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15) при организации рабочих мест должна быть предусмотрена возможность свободного входа и выхода из помещения;</w:t>
      </w:r>
    </w:p>
    <w:p w14:paraId="2F223F5E" w14:textId="77777777" w:rsidR="0001747A" w:rsidRPr="009712A0" w:rsidRDefault="0001747A" w:rsidP="00A133FC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16) на информационных стендах в помещениях уполномоченного органа, МФЦ, предназначенных для приема документов, размещается следующая информация:</w:t>
      </w:r>
    </w:p>
    <w:p w14:paraId="4FE5B6AA" w14:textId="77777777" w:rsidR="0001747A" w:rsidRPr="009712A0" w:rsidRDefault="0001747A" w:rsidP="00A133FC">
      <w:pPr>
        <w:widowControl w:val="0"/>
        <w:tabs>
          <w:tab w:val="left" w:pos="0"/>
          <w:tab w:val="left" w:pos="1134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извлечения из нормативных правовых актов Российской Федерации,</w:t>
      </w:r>
    </w:p>
    <w:p w14:paraId="3A9D7678" w14:textId="77777777" w:rsidR="0001747A" w:rsidRPr="009712A0" w:rsidRDefault="0001747A" w:rsidP="00A133FC">
      <w:pPr>
        <w:widowControl w:val="0"/>
        <w:tabs>
          <w:tab w:val="left" w:pos="0"/>
          <w:tab w:val="left" w:pos="1134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устанавливающих порядок и условия предоставления государственной услуги;</w:t>
      </w:r>
    </w:p>
    <w:p w14:paraId="45D6A3D9" w14:textId="77777777" w:rsidR="0001747A" w:rsidRPr="009712A0" w:rsidRDefault="0001747A" w:rsidP="00A133FC">
      <w:pPr>
        <w:widowControl w:val="0"/>
        <w:tabs>
          <w:tab w:val="left" w:pos="0"/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блок-схема порядка предоставления государственной услуги согласно</w:t>
      </w:r>
    </w:p>
    <w:p w14:paraId="565895E5" w14:textId="77777777" w:rsidR="0001747A" w:rsidRPr="009712A0" w:rsidRDefault="0001747A" w:rsidP="00A133FC">
      <w:pPr>
        <w:widowControl w:val="0"/>
        <w:tabs>
          <w:tab w:val="left" w:pos="0"/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приложению № 2 к настоящему административному регламенту и краткое описание порядка предоставления государственной услуги;</w:t>
      </w:r>
    </w:p>
    <w:p w14:paraId="1F7B58C5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график приема граждан специалистами;</w:t>
      </w:r>
    </w:p>
    <w:p w14:paraId="5A094A97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сроки предоставления государственной услуги;</w:t>
      </w:r>
    </w:p>
    <w:p w14:paraId="317F7892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порядок получения консультаций специалистов; </w:t>
      </w:r>
    </w:p>
    <w:p w14:paraId="02413A3B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порядок обращения за предоставлением государственной услуги;</w:t>
      </w:r>
    </w:p>
    <w:p w14:paraId="1B639DF6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перечень документов, необходимых для получения государственной услуги с образцами их заполнения;</w:t>
      </w:r>
    </w:p>
    <w:p w14:paraId="57AFA682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порядок обжалования действий (бездействий) и решений, осуществляемых и принимаемых уполномоченным органом в ходе предоставления государственной услуги.</w:t>
      </w:r>
    </w:p>
    <w:p w14:paraId="0893A64B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22. Показатели доступности и качества предоставления государственной услуги:</w:t>
      </w:r>
    </w:p>
    <w:p w14:paraId="235F2F4A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1) Для получения государственной услуги заявитель обращается в уполномоченный орган, МФЦ не более двух раз. </w:t>
      </w:r>
    </w:p>
    <w:p w14:paraId="15A5EB86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Время общения с должностными лицами при предоставлении государственной услуги не должно превышать 40 минут.</w:t>
      </w:r>
    </w:p>
    <w:p w14:paraId="19492BA7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Arial CYR"/>
          <w:iCs/>
          <w:szCs w:val="20"/>
        </w:rPr>
      </w:pPr>
      <w:r w:rsidRPr="009712A0">
        <w:rPr>
          <w:rFonts w:cs="Times New Roman CYR"/>
          <w:szCs w:val="28"/>
        </w:rPr>
        <w:t>2) Предоставление государственной услуги может также осуществляться  МФЦ по принципу «одного окна», в соответствии с которым государственная услуга предоставляется после однократного обращения заявителя с соответствующим заявлением, а взаимодействие с органами, участвующими в предоставлении государственной услуги, осуществляет МФЦ без участия заявителя, на основании нормативных правовых актов и соглашений о взаимодействии.</w:t>
      </w:r>
    </w:p>
    <w:p w14:paraId="271C7372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3) Предоставление государственной услуги может осуществляться в электронном виде с использованием Федеральной государственной информационной системы «Единый портал государственных и муниципальных услуг (функций)</w:t>
      </w:r>
      <w:r w:rsidRPr="009712A0">
        <w:rPr>
          <w:rFonts w:cs="Times New Roman CYR"/>
        </w:rPr>
        <w:t xml:space="preserve"> </w:t>
      </w:r>
      <w:r w:rsidRPr="009712A0">
        <w:rPr>
          <w:rFonts w:cs="Times New Roman CYR"/>
          <w:szCs w:val="28"/>
        </w:rPr>
        <w:t xml:space="preserve">путем запуска услуги в разделе «Личный кабинет». </w:t>
      </w:r>
    </w:p>
    <w:p w14:paraId="0985A4B9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4) Заявителю предоставляется информация о ходе предоставления государственной услуги. </w:t>
      </w:r>
    </w:p>
    <w:p w14:paraId="670D0B8C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Для получения сведений о ходе процедуры предоставления государственной услуги:</w:t>
      </w:r>
    </w:p>
    <w:p w14:paraId="7A80D87E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при личном обращении заявителем указывается (называется) дата и регистрационный номер заявления, обозначенный в расписке-уведомлении о приеме и регистрации заявления и документов, полученной от уполномоченного органа при подаче документов;</w:t>
      </w:r>
    </w:p>
    <w:p w14:paraId="3BFE436C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при обращении через Государственную информационную систему «Единый портал государственных и муниципальных услуг (функций)» заявление и документы представляются заявителем по электронным каналам связи путем запуска услуги в </w:t>
      </w:r>
      <w:r w:rsidRPr="009712A0">
        <w:rPr>
          <w:rFonts w:cs="Times New Roman CYR"/>
          <w:szCs w:val="28"/>
        </w:rPr>
        <w:lastRenderedPageBreak/>
        <w:t xml:space="preserve">разделе «Личный кабинет». Информирование  о предоставлении государственной услуги в данном случае  осуществляется при использовании раздела «Личный кабинет», информационная система отправляет статусы услуги, а также решения о предоставлении либо в отказе в предоставлении государственной услуги в виде электронного образа документа, подписанного уполномоченным лицом с использованием электронной подписи. </w:t>
      </w:r>
    </w:p>
    <w:p w14:paraId="246D6492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23. При предоставлении государственной услуги в МФЦ специалистами МФЦ могут в соответствии с настоящим регламентом осуществляться следующие функции:</w:t>
      </w:r>
    </w:p>
    <w:p w14:paraId="13B802D1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информирование и консультирование заявителей по вопросу предоставления государственной услуги;</w:t>
      </w:r>
    </w:p>
    <w:p w14:paraId="1550D43C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прием заявления и документов в соответствии с настоящим административным регламентом;</w:t>
      </w:r>
    </w:p>
    <w:p w14:paraId="58EAC023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истребование документов (сведений), необходимых для предоставления государственной услуги и находящихся в других органах и организациях в соответствии с заключенными соглашениями;</w:t>
      </w:r>
    </w:p>
    <w:p w14:paraId="40D9DD59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выдача результатов предоставления государственной услуги в соответствии с настоящим административным регламентом.</w:t>
      </w:r>
    </w:p>
    <w:p w14:paraId="010D88FC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24. Получение заявителем результата предоставления государственной услуги в электронной форме, заверенной электронной подписью уполномоченного должностного лица, не лишает заявителя права получить указанный результат в форме документа на бумажном носителе.</w:t>
      </w:r>
    </w:p>
    <w:p w14:paraId="7F4CE35D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bCs/>
          <w:szCs w:val="28"/>
        </w:rPr>
      </w:pPr>
    </w:p>
    <w:p w14:paraId="43BB735A" w14:textId="77777777" w:rsidR="0001747A" w:rsidRPr="00A133FC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A133FC">
        <w:rPr>
          <w:rFonts w:cs="Arial"/>
          <w:b/>
          <w:bCs/>
          <w:sz w:val="28"/>
          <w:szCs w:val="26"/>
        </w:rPr>
        <w:t>Глава 3. Административные процедуры</w:t>
      </w:r>
    </w:p>
    <w:p w14:paraId="09451FC9" w14:textId="77777777" w:rsidR="0001747A" w:rsidRPr="00A133FC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b/>
          <w:szCs w:val="28"/>
        </w:rPr>
      </w:pPr>
      <w:r w:rsidRPr="00A133FC">
        <w:rPr>
          <w:rFonts w:cs="Times New Roman CYR"/>
          <w:b/>
          <w:szCs w:val="28"/>
        </w:rPr>
        <w:t>(Состав, последовательность и сроки выполнения административных процедур, требования к порядку их выполнения, в том числе особенности выполнения административных процедур в электронной форме)</w:t>
      </w:r>
    </w:p>
    <w:p w14:paraId="3BE11E90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bCs/>
          <w:szCs w:val="28"/>
        </w:rPr>
      </w:pPr>
    </w:p>
    <w:p w14:paraId="465E4B29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25. Предоставление государственной услуги включает в себя следующие административные процедуры:</w:t>
      </w:r>
    </w:p>
    <w:p w14:paraId="2A763D5C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1) приём и регистрация заявления и документов;</w:t>
      </w:r>
    </w:p>
    <w:p w14:paraId="151CC79E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2) экспертиза документов;</w:t>
      </w:r>
    </w:p>
    <w:p w14:paraId="0C22C009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3) принятие решения о предоставлении (отказе в предоставлении) государственной услуги;</w:t>
      </w:r>
    </w:p>
    <w:p w14:paraId="2C2DBF42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4) выдача документов по результатам предоставления государственной услуги. </w:t>
      </w:r>
    </w:p>
    <w:p w14:paraId="720F2456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26. Основанием для начала административной процедуры приема и регистрации заявления и документов является обращение гражданина в уполномоченный орган или в МФЦ по месту жительства  посредством: </w:t>
      </w:r>
    </w:p>
    <w:p w14:paraId="49F1DD85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1) личного обращения заявителя (представителя заявителя) с заявлением и документами, необходимыми для предоставления государственной услуги; </w:t>
      </w:r>
    </w:p>
    <w:p w14:paraId="5ECC0EE8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bCs/>
          <w:szCs w:val="28"/>
        </w:rPr>
      </w:pPr>
      <w:r w:rsidRPr="009712A0">
        <w:rPr>
          <w:rFonts w:cs="Times New Roman CYR"/>
          <w:szCs w:val="28"/>
        </w:rPr>
        <w:t>2) почтового отправления заявления и документов, необходимых для предоставления государственной услуги;</w:t>
      </w:r>
      <w:r w:rsidRPr="009712A0">
        <w:rPr>
          <w:rFonts w:cs="Times New Roman CYR"/>
          <w:bCs/>
          <w:szCs w:val="28"/>
        </w:rPr>
        <w:t xml:space="preserve"> </w:t>
      </w:r>
    </w:p>
    <w:p w14:paraId="5564C115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3) направления заявления и документов в соответствии с пунктом 22 настоящего административного регламента, по информационно-телекоммуникационным сетям общего доступа, включая единый портал государственных и муниципальных услуг, электронной почте в виде электронных документов, подписанных электронной  подписью.</w:t>
      </w:r>
    </w:p>
    <w:p w14:paraId="15502490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27. При поступлении заявления специалист, ответственный за прием и регистрацию заявления и документов заявителя:</w:t>
      </w:r>
    </w:p>
    <w:p w14:paraId="3E976B4C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lastRenderedPageBreak/>
        <w:t xml:space="preserve">1) устанавливает предмет обращения заявителя; </w:t>
      </w:r>
    </w:p>
    <w:p w14:paraId="51FC2B49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2) проверяет предоставленные документы на предмет выявления оснований для отказа в приеме документов в соответствии с пунктом 15 настоящего административного регламента).</w:t>
      </w:r>
    </w:p>
    <w:p w14:paraId="52155FD8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28. В случае установления оснований для отказа в приеме документов, а также </w:t>
      </w:r>
      <w:proofErr w:type="spellStart"/>
      <w:r w:rsidRPr="009712A0">
        <w:rPr>
          <w:rFonts w:cs="Times New Roman CYR"/>
          <w:szCs w:val="28"/>
        </w:rPr>
        <w:t>неподведомственности</w:t>
      </w:r>
      <w:proofErr w:type="spellEnd"/>
      <w:r w:rsidRPr="009712A0">
        <w:rPr>
          <w:rFonts w:cs="Times New Roman CYR"/>
          <w:szCs w:val="28"/>
        </w:rPr>
        <w:t xml:space="preserve"> обращения специалист, ответственный за прием и регистрацию заявления и документов:</w:t>
      </w:r>
    </w:p>
    <w:p w14:paraId="190AB085" w14:textId="77777777" w:rsidR="0001747A" w:rsidRPr="009712A0" w:rsidRDefault="0001747A" w:rsidP="00A133FC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1) уведомляет заявителя, обратившегося лично о наличии препятствий для предоставления государственной услуги, объясняет ему содержание выявленных недостатков, предлагает принять меры по их устранению. При желании заявителя устранить недостатки и препятствия, прервав процедуру подачи документов (сведений) для предоставления государственной услуги, возвращает ему заявление и представленные им документы;</w:t>
      </w:r>
    </w:p>
    <w:p w14:paraId="4A22A9FE" w14:textId="77777777" w:rsidR="0001747A" w:rsidRPr="009712A0" w:rsidRDefault="0001747A" w:rsidP="00A133FC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если при установлении фактов отсутствия необходимых документов или несоответствия представленных документов требованиям, указанным в регламенте, заявитель настаивает на приеме заявления и документов (сведений) для предоставления государственной услуги, специалист, ответственный за прием и регистрацию заявления и документов, принимает от него заявление вместе с представленными документами, при этом в расписке-уведомлении о получении документов (сведений) на предоставление государственной услуги проставляет отметку о том, что заявителю даны разъяснения о невозможности предоставления государственной услуги, и он предупрежден о том, что в предоставлении государственной услуги ему будет отказано;</w:t>
      </w:r>
    </w:p>
    <w:p w14:paraId="2EE060A6" w14:textId="77777777" w:rsidR="0001747A" w:rsidRPr="009712A0" w:rsidRDefault="0001747A" w:rsidP="00A133FC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в случае наличия оснований для отказа в приеме документов, установленных пунктом 15 настоящего административного регламента, и требования заявителем предоставления ему письменного решения об отказе в приеме документов (далее - мотивированный отказ), оформляет в двух экземплярах мотивированный отказ с указанием причин отказа, и передает уполномоченному должностному лицу для заверения каждого экземпляра мотивированного отказа личной подписью и печатью; </w:t>
      </w:r>
    </w:p>
    <w:p w14:paraId="70E87EF1" w14:textId="77777777" w:rsidR="0001747A" w:rsidRPr="009712A0" w:rsidRDefault="0001747A" w:rsidP="00A133FC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вносит запись о выдаче мотивированного отказа в соответствующий журнал регистрации заявлений, в автоматизированную информационную систему (далее – АИС) (при наличии);</w:t>
      </w:r>
    </w:p>
    <w:p w14:paraId="225ADE10" w14:textId="77777777" w:rsidR="0001747A" w:rsidRPr="009712A0" w:rsidRDefault="0001747A" w:rsidP="00A133FC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передает заявителю на подпись оба экземпляра мотивированного отказа, первый экземпляр оставляет у заявителя, второй экземпляр сканирует и заносит электронный образ документа в учетную карточку обращения электронного журнала регистрации обращений АИС (при наличии технических возможностей), второй экземпляр мотивированного отказа передает в архив для хранения в соответствии с установленными правилами хранения документов;</w:t>
      </w:r>
    </w:p>
    <w:p w14:paraId="1305BEB1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2) в случае поступления документов от заявителя по почте:</w:t>
      </w:r>
    </w:p>
    <w:p w14:paraId="5E714C96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прекращает процедуру приема документов;</w:t>
      </w:r>
    </w:p>
    <w:p w14:paraId="3B9410DA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оформляет уведомление об отказе в приеме документов с указанием причин отказа (приложение № 4 к настоящему административному регламенту);</w:t>
      </w:r>
    </w:p>
    <w:p w14:paraId="3A57466D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регистрирует уведомление об отказе в приеме документов в журнале регистрации заявлений (приложение № 5 к настоящему административному регламенту);</w:t>
      </w:r>
    </w:p>
    <w:p w14:paraId="41358529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направляет заявителю уведомление и предоставленные документы в порядке делопроизводства, установленного в уполномоченном органе. </w:t>
      </w:r>
    </w:p>
    <w:p w14:paraId="3D424D43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Arial CYR"/>
          <w:iCs/>
          <w:szCs w:val="20"/>
        </w:rPr>
      </w:pPr>
      <w:r w:rsidRPr="009712A0">
        <w:rPr>
          <w:rFonts w:cs="Times New Roman CYR"/>
          <w:szCs w:val="28"/>
        </w:rPr>
        <w:t xml:space="preserve">29. В случае соответствия предоставленных документов установленным в пункте 11 требованиям, специалист, ответственный за прием и регистрацию </w:t>
      </w:r>
      <w:r w:rsidRPr="009712A0">
        <w:rPr>
          <w:rFonts w:cs="Times New Roman CYR"/>
          <w:szCs w:val="28"/>
        </w:rPr>
        <w:lastRenderedPageBreak/>
        <w:t>заявления и документов</w:t>
      </w:r>
      <w:r w:rsidRPr="009712A0">
        <w:rPr>
          <w:rFonts w:cs="Arial CYR"/>
          <w:iCs/>
          <w:szCs w:val="20"/>
        </w:rPr>
        <w:t xml:space="preserve">: </w:t>
      </w:r>
    </w:p>
    <w:p w14:paraId="339AD53D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1) производит копирование документов (если заявителем не предоставлены копии документов, необходимых для предоставления государственной услуги), удостоверяя копии предоставленных документов на основании их оригиналов личной подписью; </w:t>
      </w:r>
    </w:p>
    <w:p w14:paraId="55F34D17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2) при отсутствии у заявителя заполненного заявления или неправильном его заполнении, помогает заявителю заполнить заявление или заполняет его самостоятельно и представляет на подпись заявителю;</w:t>
      </w:r>
    </w:p>
    <w:p w14:paraId="71E15394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3) регистрирует поступление заявления в журнале регистрации заявлений (приложение № 5 к настоящему административному регламенту), в АИС (при наличии соответствующего программного обеспечения, необходимого для автоматизации процедуры предоставления государственной услуги);</w:t>
      </w:r>
    </w:p>
    <w:p w14:paraId="6C504801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4) при отсутствии данных в АИС сканирует заявление и документы и/или их копии, предоставленные заявителем, заносит электронные образы документов в учетную карточку обращения электронного журнала регистрации обращений (при наличии технических возможностей);</w:t>
      </w:r>
    </w:p>
    <w:p w14:paraId="5EE7364A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5) оформляет расписку-уведомление о приеме и регистрации заявления и документов по форме согласно приложению № 6 к настоящему административному регламенту и передает, а в случае поступления документов по почте/ электронной почте, направляет  её заявителю (представителю заявителя);</w:t>
      </w:r>
    </w:p>
    <w:p w14:paraId="671A8C52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6) информирует заявителя о сроках и способах получения государственной услуги;</w:t>
      </w:r>
    </w:p>
    <w:p w14:paraId="00862506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7) осуществляет сбор недостающих для предоставления государственной услуги документов;</w:t>
      </w:r>
    </w:p>
    <w:p w14:paraId="3546F4A1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8) формирует личное дело заявителя и передает его специалисту, ответственному за экспертизу документов.</w:t>
      </w:r>
    </w:p>
    <w:p w14:paraId="7E2386B9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30. Особенности приема заявления и документов (сведений), полученных  от заявителя в форме электронного документа.</w:t>
      </w:r>
    </w:p>
    <w:p w14:paraId="33F4626D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В случае получения заявления и документов заявителя,  подписанных электронной подписью (если предусмотрена личная идентификация гражданина), посредством федеральной государственной информационной системы «Единый портал государственных и муниципальных услуг (функций)»,  специалист, ответственный за прием и регистрацию заявления и документов:</w:t>
      </w:r>
    </w:p>
    <w:p w14:paraId="4170D187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проверяет наличие и соответствие предоставленных заявления и прикрепленных к нему электронных документов требованиям, установленным нормативными правовыми актами к заполнению и оформлению таких документов;</w:t>
      </w:r>
    </w:p>
    <w:p w14:paraId="20231165" w14:textId="77777777" w:rsidR="0001747A" w:rsidRPr="009712A0" w:rsidRDefault="0001747A" w:rsidP="00A133FC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проверяет наличие и соответствие представленных документов требованиям, установленным пунктом 15 настоящего регламента.</w:t>
      </w:r>
    </w:p>
    <w:p w14:paraId="7C5F1200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При нарушении требований, установленных к заполнению и  оформлению заявления и прилагаемых к нему документов, специалист, ответственный за прием и регистрацию заявления и документов:</w:t>
      </w:r>
    </w:p>
    <w:p w14:paraId="664280AF" w14:textId="77777777" w:rsidR="0001747A" w:rsidRPr="009712A0" w:rsidRDefault="0001747A" w:rsidP="00A133FC">
      <w:pPr>
        <w:widowControl w:val="0"/>
        <w:tabs>
          <w:tab w:val="left" w:pos="42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уведомляет заявителя о нарушении установленных требований с указанием допущенных нарушений и предложением их устранить посредством отправки соответствующего статуса и комментариев в раздел «Личный кабинет».</w:t>
      </w:r>
    </w:p>
    <w:p w14:paraId="204FAEFD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В случае наличия оснований для отказа в приеме документов, установленных настоящим регламентом, и требования заявителем предоставления ему мотивированного отказа, специалист, ответственный за прием и регистрацию заявления и документов:</w:t>
      </w:r>
    </w:p>
    <w:p w14:paraId="2BF8EB97" w14:textId="77777777" w:rsidR="0001747A" w:rsidRPr="009712A0" w:rsidRDefault="0001747A" w:rsidP="00A133FC">
      <w:pPr>
        <w:widowControl w:val="0"/>
        <w:tabs>
          <w:tab w:val="left" w:pos="42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готовит проект мотивированного отказа с указанием причин отказа, передает </w:t>
      </w:r>
      <w:r w:rsidRPr="009712A0">
        <w:rPr>
          <w:rFonts w:cs="Times New Roman CYR"/>
          <w:szCs w:val="28"/>
        </w:rPr>
        <w:lastRenderedPageBreak/>
        <w:t>его на подпись уполномоченному должностному лицу для подписания с использованием электронной подписи;</w:t>
      </w:r>
    </w:p>
    <w:p w14:paraId="0772C4DE" w14:textId="77777777" w:rsidR="0001747A" w:rsidRPr="009712A0" w:rsidRDefault="0001747A" w:rsidP="00A133FC">
      <w:pPr>
        <w:widowControl w:val="0"/>
        <w:tabs>
          <w:tab w:val="left" w:pos="42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пересылает заявителю мотивированный отказ, подписанный электронной  подписью уполномоченным должностным лицом, посредством отправки соответствующего статуса в раздел «Личный кабинет»;</w:t>
      </w:r>
    </w:p>
    <w:p w14:paraId="58F7374A" w14:textId="77777777" w:rsidR="0001747A" w:rsidRPr="009712A0" w:rsidRDefault="0001747A" w:rsidP="00A133FC">
      <w:pPr>
        <w:widowControl w:val="0"/>
        <w:tabs>
          <w:tab w:val="left" w:pos="42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вносит запись о выдаче мотивированного отказа в соответствующий журнал регистрации заявлений, в АИС (при наличии технических возможностей);</w:t>
      </w:r>
    </w:p>
    <w:p w14:paraId="1F10E608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по желанию заявителя оформляет расписку-уведомление о приеме и регистрации заявления и документов либо мотивированный отказ на бумажном носителе в соответствии с требованиями настоящего регламента, и передает заявителю лично или посредством почтового отправления.</w:t>
      </w:r>
    </w:p>
    <w:p w14:paraId="665573B5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При наличии всех необходимых документов и их соответствия требованиям к заполнению и оформлению, специалист, ответственный за прием и регистрацию заявления и документов:</w:t>
      </w:r>
    </w:p>
    <w:p w14:paraId="7744C66F" w14:textId="77777777" w:rsidR="0001747A" w:rsidRPr="009712A0" w:rsidRDefault="0001747A" w:rsidP="00A133FC">
      <w:pPr>
        <w:widowControl w:val="0"/>
        <w:tabs>
          <w:tab w:val="left" w:pos="42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делает отметку в соответствующий журнал регистрации заявлений и в АИС (при наличии технических возможностей); </w:t>
      </w:r>
    </w:p>
    <w:p w14:paraId="247D8ECE" w14:textId="77777777" w:rsidR="0001747A" w:rsidRPr="009712A0" w:rsidRDefault="0001747A" w:rsidP="00A133FC">
      <w:pPr>
        <w:widowControl w:val="0"/>
        <w:tabs>
          <w:tab w:val="left" w:pos="42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уведомляет заявителя путем направления расписки-уведомления в получении заявления и документов (сведений) в форме электронного документа, подписанного электронной подписью специалиста, ответственного за прием и регистрацию заявления и документов (далее - электронная расписка); в электронной расписке указываются входящий регистрационный номер заявления, дата получения заявления и перечень необходимых для получения государственной услуги документов, представленных в форме электронных документов. Электронная расписка выдается посредством отправки соответствующего статуса в раздел «Личный кабинет»;</w:t>
      </w:r>
    </w:p>
    <w:p w14:paraId="7FDC3FB0" w14:textId="77777777" w:rsidR="0001747A" w:rsidRPr="009712A0" w:rsidRDefault="0001747A" w:rsidP="00A133FC">
      <w:pPr>
        <w:widowControl w:val="0"/>
        <w:tabs>
          <w:tab w:val="left" w:pos="42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оформляет заявление и электронные образы полученных от заявителя документов на бумажных носителях, визирует их;</w:t>
      </w:r>
    </w:p>
    <w:p w14:paraId="3F842E63" w14:textId="77777777" w:rsidR="0001747A" w:rsidRPr="009712A0" w:rsidRDefault="0001747A" w:rsidP="00A133FC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комплектует заявление и представленные заявителем документы (сведения) в личное дело заявителя в установленном порядке делопроизводства, в том числе в образе электронных документов (при наличии технических возможностей);</w:t>
      </w:r>
    </w:p>
    <w:p w14:paraId="4CF451B9" w14:textId="77777777" w:rsidR="0001747A" w:rsidRPr="009712A0" w:rsidRDefault="0001747A" w:rsidP="00A133FC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вносит в АИС сведения о выполнении административной процедуры (при наличии технических возможностей).</w:t>
      </w:r>
    </w:p>
    <w:p w14:paraId="53F0042B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31. Специалист, ответственный за прием и регистрацию заявления и документов при наличии документов и сведений, необходимых для получения государственной услуги, которые подлежат истребованию посредством системы межведомственного взаимодействия:</w:t>
      </w:r>
    </w:p>
    <w:p w14:paraId="39DCB6EB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1) оформляет и направляет в соответствии с установленным порядком межведомственного взаимодействия запросы в органы и организации, представляющие следующие  документы и сведения:</w:t>
      </w:r>
    </w:p>
    <w:p w14:paraId="63623248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в воинскую часть по месту прохождения мужем военной службы по призыву - для получения справки о прохождении мужем </w:t>
      </w:r>
      <w:proofErr w:type="gramStart"/>
      <w:r w:rsidRPr="009712A0">
        <w:rPr>
          <w:rFonts w:cs="Times New Roman CYR"/>
          <w:szCs w:val="28"/>
        </w:rPr>
        <w:t>заявительницы  военной</w:t>
      </w:r>
      <w:proofErr w:type="gramEnd"/>
      <w:r w:rsidRPr="009712A0">
        <w:rPr>
          <w:rFonts w:cs="Times New Roman CYR"/>
          <w:szCs w:val="28"/>
        </w:rPr>
        <w:t xml:space="preserve"> службы по призыву;</w:t>
      </w:r>
    </w:p>
    <w:p w14:paraId="492FD6FD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  <w:r w:rsidRPr="009712A0">
        <w:rPr>
          <w:rFonts w:cs="Times New Roman CYR"/>
          <w:szCs w:val="28"/>
        </w:rPr>
        <w:t xml:space="preserve">в военный комиссариат по месту призыва мужа на военную службу - для получения справки </w:t>
      </w:r>
      <w:r w:rsidRPr="009712A0">
        <w:rPr>
          <w:rFonts w:cs="Calibri"/>
        </w:rPr>
        <w:t xml:space="preserve"> </w:t>
      </w:r>
      <w:r w:rsidRPr="009712A0">
        <w:rPr>
          <w:rFonts w:cs="Times New Roman CYR"/>
          <w:szCs w:val="28"/>
        </w:rPr>
        <w:t>о прохождении мужем заявительницы военной службы по призыву (при обращении за назначением пособия после окончания мужем военной службы по призыву);</w:t>
      </w:r>
    </w:p>
    <w:p w14:paraId="4B5771CA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2) при поступлении ответов на запросы от органов и организаций специалист, ответственный за прием  и регистрацию заявления и документов:</w:t>
      </w:r>
    </w:p>
    <w:p w14:paraId="74B52FF7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доукомплектовывает дело полученными ответами на запросы, оформленными </w:t>
      </w:r>
      <w:r w:rsidRPr="009712A0">
        <w:rPr>
          <w:rFonts w:cs="Times New Roman CYR"/>
          <w:szCs w:val="28"/>
        </w:rPr>
        <w:lastRenderedPageBreak/>
        <w:t>на бумажном носителе, а также в образе электронных документов (при наличии технических возможностей);</w:t>
      </w:r>
    </w:p>
    <w:p w14:paraId="65FE11E9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вносит содержащуюся в них информацию (сведения) в АИС (при наличии технических возможностей);</w:t>
      </w:r>
    </w:p>
    <w:p w14:paraId="5F020929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вносит в АИС сведения о выполнении административной процедуры (при наличии технических возможностей).</w:t>
      </w:r>
    </w:p>
    <w:p w14:paraId="6C264AD9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передает дело специалисту, ответственному за экспертизу документов.</w:t>
      </w:r>
    </w:p>
    <w:p w14:paraId="141268B0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32. Максимальный срок выполнения административных действий составляет 50 минут.</w:t>
      </w:r>
    </w:p>
    <w:p w14:paraId="2146D32C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  <w:r w:rsidRPr="009712A0">
        <w:rPr>
          <w:rFonts w:cs="Times New Roman CYR"/>
          <w:szCs w:val="28"/>
        </w:rPr>
        <w:t>Максимальный срок выполнения административной процедуры приема и регистрации заявления и документов составляет 5 дней.</w:t>
      </w:r>
    </w:p>
    <w:p w14:paraId="35201168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33. Основанием для начала административной процедуры экспертизы документов заявителя является получение специалистом, ответственным за экспертизу документов, личного дела  заявителя. </w:t>
      </w:r>
    </w:p>
    <w:p w14:paraId="2A489521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34. Специалист, ответственный за экспертизу документов:</w:t>
      </w:r>
    </w:p>
    <w:p w14:paraId="3D8DDE5E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 1) проверяет комплектность предоставленных документов и соответствие их пунктам 10, 11 настоящего административного регламента;</w:t>
      </w:r>
    </w:p>
    <w:p w14:paraId="06988BA7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2) устанавливает принадлежность заявителя к категории лиц, имеющих право на получение государственной услуги;</w:t>
      </w:r>
    </w:p>
    <w:p w14:paraId="25322E6E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3) проверяет наличие полномочий на право обращения с заявлением о предоставлении государственной услуги. В случае подачи лицом, имеющим право на получение пособий, заявления через законного представителя или доверенного лица в заявлении дополнительно к сведениям, указанным в пункте 10 настоящего регламента, указываются фамилия, имя, отчество, почтовый адрес места жительства (места пребывания, фактического проживания) законного представителя (доверенного лица), наименование, номер и серия документа, удостоверяющего личность законного представителя (доверенного лица), сведения об организации, выдавшей документ, удостоверяющий личность законного представителя (доверенного лица) и дате его выдачи, наименование, номер и серия документа, подтверждающего полномочия законного представителя (доверенного лица), сведения об организации, выдавшей документ, подтверждающий полномочия законного представителя (доверенного лица) и дате его выдачи.</w:t>
      </w:r>
    </w:p>
    <w:p w14:paraId="112C049C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Указанные сведения подтверждаются подписью законного представителя, доверенного лица с проставлением даты представления заявления.</w:t>
      </w:r>
    </w:p>
    <w:p w14:paraId="60B9958F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35. При отсутствии оснований для отказа в предоставлении государственной услуги, предусмотренных пунктом 16 настоящего административного регламента, специалист, ответственный за экспертизу документов, осуществляет подготовку:</w:t>
      </w:r>
    </w:p>
    <w:p w14:paraId="4AAB7454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1) проекта решения уполномоченного органа о предоставлении заявителю государственной услуги;</w:t>
      </w:r>
    </w:p>
    <w:p w14:paraId="2E9A8B24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2) проекта уведомления о предоставлении государственной услуги.</w:t>
      </w:r>
    </w:p>
    <w:p w14:paraId="79D8A8A2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36. При наличии оснований для отказа в предоставлении государственной услуги, предусмотренных пунктом 16 настоящего административного регламента, специалист, ответственный за экспертизу документов, осуществляет подготовку:</w:t>
      </w:r>
    </w:p>
    <w:p w14:paraId="07CA56C6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1) проекта решения уполномоченного органа об отказе в предоставлении государственной услуги;</w:t>
      </w:r>
    </w:p>
    <w:p w14:paraId="786FB095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2) проекта уведомления об отказе в предоставлении государственной услуги.</w:t>
      </w:r>
    </w:p>
    <w:p w14:paraId="6FD64F58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37. Специалист, ответственный за экспертизу документов, проводит согласование проекта решения в порядке делопроизводства, установленного в уполномоченном органе, и передает проекты актов и личное дело руководителю </w:t>
      </w:r>
      <w:r w:rsidRPr="009712A0">
        <w:rPr>
          <w:rFonts w:cs="Times New Roman CYR"/>
          <w:szCs w:val="28"/>
        </w:rPr>
        <w:lastRenderedPageBreak/>
        <w:t>уполномоченного органа для принятия решения.</w:t>
      </w:r>
    </w:p>
    <w:p w14:paraId="0BAECFB1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38. Максимальный срок выполнения административных действий 60 минут.</w:t>
      </w:r>
    </w:p>
    <w:p w14:paraId="4C62825B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Максимальный срок выполнения административной процедуры экспертизы документов заявителя составляет 3 дня.</w:t>
      </w:r>
    </w:p>
    <w:p w14:paraId="7A2FBAB7" w14:textId="77777777" w:rsidR="0001747A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39. Основанием для начала административной процедуры принятия решения о предоставлении (об отказе в предоставлении) государственной услуги является получение </w:t>
      </w:r>
      <w:r w:rsidR="003B5290">
        <w:rPr>
          <w:rFonts w:cs="Times New Roman CYR"/>
          <w:szCs w:val="28"/>
        </w:rPr>
        <w:t>руководителем</w:t>
      </w:r>
      <w:r w:rsidRPr="009712A0">
        <w:rPr>
          <w:rFonts w:cs="Times New Roman CYR"/>
          <w:szCs w:val="28"/>
        </w:rPr>
        <w:t xml:space="preserve"> уполномоченного органа личного дела заявителя.</w:t>
      </w:r>
    </w:p>
    <w:p w14:paraId="141B00A2" w14:textId="77777777" w:rsidR="003B5290" w:rsidRPr="009712A0" w:rsidRDefault="003B5290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(в редакции приказа департамента социальной защиты населения, опеки и попечительства Костромской области </w:t>
      </w:r>
      <w:hyperlink r:id="rId24" w:tgtFrame="ChangingDocument" w:history="1">
        <w:r w:rsidRPr="00ED5D4F">
          <w:rPr>
            <w:rStyle w:val="a5"/>
            <w:rFonts w:cs="Times New Roman CYR"/>
            <w:szCs w:val="28"/>
          </w:rPr>
          <w:t xml:space="preserve">№ 460 от 28.06.2012 года (НГР </w:t>
        </w:r>
        <w:proofErr w:type="spellStart"/>
        <w:r w:rsidRPr="00ED5D4F">
          <w:rPr>
            <w:rStyle w:val="a5"/>
            <w:rFonts w:cs="Times New Roman CYR"/>
            <w:szCs w:val="28"/>
            <w:lang w:val="en-US"/>
          </w:rPr>
          <w:t>ru</w:t>
        </w:r>
        <w:proofErr w:type="spellEnd"/>
        <w:r w:rsidRPr="00ED5D4F">
          <w:rPr>
            <w:rStyle w:val="a5"/>
            <w:rFonts w:cs="Times New Roman CYR"/>
            <w:szCs w:val="28"/>
          </w:rPr>
          <w:t>44000201200574)</w:t>
        </w:r>
      </w:hyperlink>
      <w:r>
        <w:rPr>
          <w:rFonts w:cs="Times New Roman CYR"/>
          <w:szCs w:val="28"/>
        </w:rPr>
        <w:t>)</w:t>
      </w:r>
    </w:p>
    <w:p w14:paraId="6AF40DF5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40. Руководитель уполномоченного органа определяет правомерность назначения (отказа в назначении) единовременного пособия беременной жене военнослужащего, проходящего военную службу по призыву.</w:t>
      </w:r>
    </w:p>
    <w:p w14:paraId="2FC8584E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41. Если проекты решения и уведомления не соответствуют законодательству, руководитель уполномоченного органа возвращает их специалисту, подготовившему проекты, для приведения их в соответствие с требованиями законодательства с указанием причины возврата.</w:t>
      </w:r>
    </w:p>
    <w:p w14:paraId="33F07C2F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42. В случае соответствия действующему законодательству проектов решения и уведомления о предоставлении государственной услуги или решения и уведомления об отказе в предоставлении государственной услуги:</w:t>
      </w:r>
    </w:p>
    <w:p w14:paraId="2BD8D45E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1) подписывает их и заверяет печатью уполномоченного органа;</w:t>
      </w:r>
    </w:p>
    <w:p w14:paraId="3857E3F4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2) передает личное дело заявителя специалисту, ответственному за выдачу документов.</w:t>
      </w:r>
    </w:p>
    <w:p w14:paraId="1ED0DE43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43. Максимальный срок выполнения административных действий 20 минут.</w:t>
      </w:r>
    </w:p>
    <w:p w14:paraId="4DEB62EA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Максимальный срок выполнения административной процедуры принятия решения о предоставлении (об отказе в предоставлении) государственной услуги составляет 1 день.</w:t>
      </w:r>
    </w:p>
    <w:p w14:paraId="5A3E9C26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44. Основанием для начала административной процедуры выдачи документов является получение специалистом, ответственным за выдачу документов, личного дела заявителя.</w:t>
      </w:r>
    </w:p>
    <w:p w14:paraId="2EF94249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45. Специалист, ответственный за выдачу документов, в зависимости от способа обращения и получения результатов государственной услуги, избранных заявителем:</w:t>
      </w:r>
    </w:p>
    <w:p w14:paraId="2B70B440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1) регистрирует в журнале (приложение № 5 к настоящему административному регламенту) уведомление о предоставлении государственной услуги (отказе в предоставлении государственной услуги) (приложения № 7, 8 к настоящему административному регламенту);</w:t>
      </w:r>
    </w:p>
    <w:p w14:paraId="1DBFCAE7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2) уведомляет заявителя об окончании хода предоставления государственной услуги любым из способов (телефон, почта, факс и т.д.), указанных в заявлении;</w:t>
      </w:r>
    </w:p>
    <w:p w14:paraId="61D7B69D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3) вручает (направляет) заявителю (почтовым отправлением, в электронном виде) решение уполномоченного органа, о предоставлении государственной услуги (отказе в предоставлении государственной услуги);</w:t>
      </w:r>
    </w:p>
    <w:p w14:paraId="2B8595CE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4) вносит в АИС сведения о выполнении административной процедуры (при наличии технических возможностей).</w:t>
      </w:r>
    </w:p>
    <w:p w14:paraId="3ED0C179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46. Максимальный срок исполнения административных действий 1 день.</w:t>
      </w:r>
    </w:p>
    <w:p w14:paraId="699B1D4A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Максимальный срок исполнения административной процедуры выдачи документов составляет 1 день.</w:t>
      </w:r>
    </w:p>
    <w:p w14:paraId="7EBF9405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169E727D" w14:textId="77777777" w:rsidR="0001747A" w:rsidRPr="00A133FC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A133FC">
        <w:rPr>
          <w:rFonts w:cs="Arial"/>
          <w:b/>
          <w:bCs/>
          <w:sz w:val="28"/>
          <w:szCs w:val="26"/>
        </w:rPr>
        <w:t xml:space="preserve">Глава 4. Контроль за исполнением административного </w:t>
      </w:r>
      <w:r w:rsidRPr="00A133FC">
        <w:rPr>
          <w:rFonts w:cs="Arial"/>
          <w:b/>
          <w:bCs/>
          <w:sz w:val="28"/>
          <w:szCs w:val="26"/>
        </w:rPr>
        <w:lastRenderedPageBreak/>
        <w:t>регламента</w:t>
      </w:r>
    </w:p>
    <w:p w14:paraId="579AE3D3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6C22FB41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47. Руководитель уполномоченного органа, руководитель департамента осуществляет текущий контроль за соблюдением последовательности и сроков административных действий и административных процедур в ходе предоставления государственной услуги.</w:t>
      </w:r>
    </w:p>
    <w:p w14:paraId="150DD225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48. Текущий контроль осуществляется путем проведения руководителем или уполномоченными лицами проверок соблюдения положений настоящего административного регламента, выявления и устранения нарушений прав заявителей, рассмотрения, подготовки ответов на обращения заявителей.</w:t>
      </w:r>
    </w:p>
    <w:p w14:paraId="4E438DB6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49. Проверки могут быть плановыми (осуществляться на основании полугодовых или годовых планов работы уполномоченного органа, департамента) и внеплановыми. </w:t>
      </w:r>
    </w:p>
    <w:p w14:paraId="10A068C5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При проверке могут рассматриваться все вопросы, связанные с предоставлением государственной услуги (комплексные проверки) или отдельные вопросы (тематические проверки). Кроме того, проверка проводится по обращению заявителя.</w:t>
      </w:r>
    </w:p>
    <w:p w14:paraId="74E00563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50. Результаты проверки оформляются в виде справки, в которой отмечаются выявленные недостатки и предложения по их устранению.</w:t>
      </w:r>
    </w:p>
    <w:p w14:paraId="513B8D2B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51. По результатам проведенных проверок в случае выявления нарушений прав заявителей осуществляется привлечение виновных лиц к ответственности в соответствии с законодательством Российской Федерации.</w:t>
      </w:r>
    </w:p>
    <w:p w14:paraId="74A37B2B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Специалисты уполномоченного органа несут персональную ответственность за соблюдение сроков и последовательности совершения административных действий. Персональная ответственность специалистов закрепляется в их должностных регламентах (инструкциях). </w:t>
      </w:r>
    </w:p>
    <w:p w14:paraId="3EB90493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В случае выявленных нарушений специалист несет дисциплинарную ответственность в соответствии с </w:t>
      </w:r>
      <w:hyperlink r:id="rId25" w:tgtFrame="Logical" w:history="1">
        <w:r w:rsidRPr="00A133FC">
          <w:rPr>
            <w:rStyle w:val="a5"/>
            <w:rFonts w:cs="Times New Roman CYR"/>
            <w:szCs w:val="28"/>
          </w:rPr>
          <w:t>Трудовым кодексом Российской Федерации</w:t>
        </w:r>
      </w:hyperlink>
      <w:r w:rsidRPr="009712A0">
        <w:rPr>
          <w:rFonts w:cs="Times New Roman CYR"/>
          <w:szCs w:val="28"/>
        </w:rPr>
        <w:t>, а также административную ответственность в соответствии с законодательством Российской Федерации и Костромской области.</w:t>
      </w:r>
    </w:p>
    <w:p w14:paraId="5AF1613B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792BE880" w14:textId="77777777" w:rsidR="0001747A" w:rsidRPr="00A133FC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A133FC">
        <w:rPr>
          <w:rFonts w:cs="Arial"/>
          <w:b/>
          <w:bCs/>
          <w:sz w:val="28"/>
          <w:szCs w:val="26"/>
        </w:rPr>
        <w:t>Глава 5. Порядок досудебного (внесудебного) обжалования заявителем решений и действий (бездействия) органа, предоставляющего государственную услугу, а также должностных лиц, государственных служащих</w:t>
      </w:r>
    </w:p>
    <w:p w14:paraId="24836F10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61487654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52. </w:t>
      </w:r>
      <w:proofErr w:type="gramStart"/>
      <w:r w:rsidRPr="009712A0">
        <w:rPr>
          <w:rFonts w:cs="Times New Roman CYR"/>
          <w:szCs w:val="28"/>
        </w:rPr>
        <w:t>Заявители  имеют</w:t>
      </w:r>
      <w:proofErr w:type="gramEnd"/>
      <w:r w:rsidRPr="009712A0">
        <w:rPr>
          <w:rFonts w:cs="Times New Roman CYR"/>
          <w:szCs w:val="28"/>
        </w:rPr>
        <w:t xml:space="preserve"> право на:</w:t>
      </w:r>
    </w:p>
    <w:p w14:paraId="33F0533A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обжалование, оспаривание решений, действий (бездействия) должностных лиц департамента или уполномоченного органа при предоставлении государственной услуги в судебном или в досудебном (внесудебном) порядке.</w:t>
      </w:r>
    </w:p>
    <w:p w14:paraId="25B5A254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на получение в уполномоченном органе информации и документов, необходимых для обоснования жалобы.</w:t>
      </w:r>
    </w:p>
    <w:p w14:paraId="44212437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53. Обжалование решений, действий (бездействия) должностных лиц департамента или уполномоченного органа при предоставлении государственной услуги в досудебном (внесудебном) порядке не лишает их права на оспаривание указанных решений, действий (бездействия) в судебном порядке.</w:t>
      </w:r>
    </w:p>
    <w:p w14:paraId="4677388F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54. Заявитель может обратиться с жалобой, в том числе в следующих случаях:</w:t>
      </w:r>
    </w:p>
    <w:p w14:paraId="66C192F9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1) нарушение срока регистрации заявления заявителя о предоставлении </w:t>
      </w:r>
      <w:r w:rsidRPr="009712A0">
        <w:rPr>
          <w:rFonts w:cs="Times New Roman CYR"/>
          <w:szCs w:val="28"/>
        </w:rPr>
        <w:lastRenderedPageBreak/>
        <w:t>государственной услуги;</w:t>
      </w:r>
    </w:p>
    <w:p w14:paraId="2B30502C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2) нарушение срока предоставления государственной услуги;</w:t>
      </w:r>
    </w:p>
    <w:p w14:paraId="7780692B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3) требование у заявителя документов, не предусмотренных нормативными правовыми актами Российской Федерации, нормативными правовыми актами Костромской области для предоставления государственной услуги;</w:t>
      </w:r>
    </w:p>
    <w:p w14:paraId="144F97E0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4) отказ в приеме документов, предоставление которых предусмотрено нормативными правовыми актами Российской Федерации, нормативными правовыми актами Костромской области для предоставления государственной услуги у заявителя;</w:t>
      </w:r>
    </w:p>
    <w:p w14:paraId="4C822C97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Костромской области;</w:t>
      </w:r>
    </w:p>
    <w:p w14:paraId="38F569E2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6) 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Костромской области;</w:t>
      </w:r>
    </w:p>
    <w:p w14:paraId="39EBD274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7) отказ уполномоченного органа, должностного лица уполномоченного органа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</w:p>
    <w:p w14:paraId="26F56D55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55. Жалоба подается в письменной форме на бумажном носителе, в электронной форме в уполномоченный орган, департамент. </w:t>
      </w:r>
    </w:p>
    <w:p w14:paraId="30700A68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Жалобы на решения, принятые руководителем уполномоченного органа рассматриваются руководителем департамента.</w:t>
      </w:r>
    </w:p>
    <w:p w14:paraId="554BF7EB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Жалобы на решения, принятые руководителем департамента рассматриваются заместителем губернатора Костромской области, координирующим работу по вопросам реализации государственной политики и выработке региональной политики в области социальной защиты населения. </w:t>
      </w:r>
    </w:p>
    <w:p w14:paraId="5E72DECA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56. Жалоба может быть направлена по почте, через МФЦ, с использованием информационно-телекоммуникационной сети «Интернет», официального сайта департамента, единого портала государственных услуг либо регионального портала государственных и муниципальных услуг, а также может быть принята при личном приеме заявителя.</w:t>
      </w:r>
    </w:p>
    <w:p w14:paraId="77D9E537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57. Жалоба должна содержать:</w:t>
      </w:r>
    </w:p>
    <w:p w14:paraId="7D3B5627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1) наименование органа, предоставляющего государственную услугу, должностного лица органа, предоставляющего государственную услугу, решения и действия (бездействие) которых обжалуются;</w:t>
      </w:r>
    </w:p>
    <w:p w14:paraId="68651B04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2) фамилию, имя, отчество (последнее - при наличии), сведения о месте жительства заявителя,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</w:p>
    <w:p w14:paraId="09CA443E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3) сведения об обжалуемых решениях и действиях (бездействии) органа, предоставляющего государственную услугу, должностного лица органа, предоставляющего государственную услугу;</w:t>
      </w:r>
    </w:p>
    <w:p w14:paraId="2FA8C58F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4) доводы, на основании которых заявитель не согласен с решением и действием (бездействием) органа, предоставляющего государственную услугу, должностного лица органа, предоставляющего государственную услугу, либо государственного служащего. </w:t>
      </w:r>
    </w:p>
    <w:p w14:paraId="78AFB9EA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Заявителем могут быть представлены документы (при наличии), </w:t>
      </w:r>
      <w:r w:rsidRPr="009712A0">
        <w:rPr>
          <w:rFonts w:cs="Times New Roman CYR"/>
          <w:szCs w:val="28"/>
        </w:rPr>
        <w:lastRenderedPageBreak/>
        <w:t>подтверждающие доводы заявителя, либо их копии.</w:t>
      </w:r>
    </w:p>
    <w:p w14:paraId="087C4457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58. Жалоба, поступившая в департамент, уполномоченный орган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уполномоченного органа, должностного лица уполномоченного органа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 дней со дня ее регистрации. </w:t>
      </w:r>
    </w:p>
    <w:p w14:paraId="22567AAD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 59. По результатам рассмотрения жалобы уполномоченный орган, департамент  принимает одно из следующих решений:</w:t>
      </w:r>
    </w:p>
    <w:p w14:paraId="6AACF3BF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1) удовлетворяет жалобу, в том числе в форме отмены принятого решения, исправления допущенных уполномоченным органом,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Костромской области, а также в иных формах;</w:t>
      </w:r>
    </w:p>
    <w:p w14:paraId="080FC95F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2) отказывает в удовлетворении жалобы.</w:t>
      </w:r>
    </w:p>
    <w:p w14:paraId="60ACF2F6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60. Не позднее дня, следующего за днем принятия решения, указанного в пункте 59 настоящей главы,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14:paraId="65F1C312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61. 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лицо, наделенное полномочиями по рассмотрению </w:t>
      </w:r>
      <w:proofErr w:type="gramStart"/>
      <w:r w:rsidRPr="009712A0">
        <w:rPr>
          <w:rFonts w:cs="Times New Roman CYR"/>
          <w:szCs w:val="28"/>
        </w:rPr>
        <w:t>жалоб</w:t>
      </w:r>
      <w:proofErr w:type="gramEnd"/>
      <w:r w:rsidRPr="009712A0">
        <w:rPr>
          <w:rFonts w:cs="Times New Roman CYR"/>
          <w:szCs w:val="28"/>
        </w:rPr>
        <w:t xml:space="preserve"> незамедлительно направляет имеющиеся материалы в органы прокуратуры.</w:t>
      </w:r>
    </w:p>
    <w:p w14:paraId="06D58579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486E3711" w14:textId="77777777" w:rsidR="009712A0" w:rsidRPr="009712A0" w:rsidRDefault="009712A0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47436549" w14:textId="77777777" w:rsidR="009712A0" w:rsidRPr="009712A0" w:rsidRDefault="009712A0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7F9180C0" w14:textId="77777777" w:rsidR="009712A0" w:rsidRPr="009712A0" w:rsidRDefault="009712A0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0C0540C9" w14:textId="77777777" w:rsidR="009712A0" w:rsidRPr="009712A0" w:rsidRDefault="009712A0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40931C63" w14:textId="77777777" w:rsidR="009712A0" w:rsidRPr="009712A0" w:rsidRDefault="009712A0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66B4D2BC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42056F28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65862AD8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67268E16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4D25D83B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Приложение № 1</w:t>
      </w:r>
    </w:p>
    <w:p w14:paraId="3FE51B09" w14:textId="77777777" w:rsidR="0001747A" w:rsidRPr="009712A0" w:rsidRDefault="0001747A" w:rsidP="00A133FC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единовременного пособия беременной жене военнослужащего, проходящего военную службу по призыву</w:t>
      </w:r>
    </w:p>
    <w:p w14:paraId="534B0CAC" w14:textId="77777777" w:rsidR="0001747A" w:rsidRDefault="003B5290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(приложение в новой редакции приказа департамента социальной защиты населения, опеки и попечительства Костромской области </w:t>
      </w:r>
      <w:hyperlink r:id="rId26" w:tgtFrame="ChangingDocument" w:history="1">
        <w:r w:rsidRPr="00ED5D4F">
          <w:rPr>
            <w:rStyle w:val="a5"/>
            <w:rFonts w:cs="Times New Roman CYR"/>
            <w:szCs w:val="28"/>
          </w:rPr>
          <w:t xml:space="preserve">№ 460 от 28.06.2012 года (НГР </w:t>
        </w:r>
        <w:proofErr w:type="spellStart"/>
        <w:r w:rsidRPr="00ED5D4F">
          <w:rPr>
            <w:rStyle w:val="a5"/>
            <w:rFonts w:cs="Times New Roman CYR"/>
            <w:szCs w:val="28"/>
            <w:lang w:val="en-US"/>
          </w:rPr>
          <w:t>ru</w:t>
        </w:r>
        <w:proofErr w:type="spellEnd"/>
        <w:r w:rsidRPr="00ED5D4F">
          <w:rPr>
            <w:rStyle w:val="a5"/>
            <w:rFonts w:cs="Times New Roman CYR"/>
            <w:szCs w:val="28"/>
          </w:rPr>
          <w:t>44000201200574)</w:t>
        </w:r>
      </w:hyperlink>
      <w:r>
        <w:rPr>
          <w:rFonts w:cs="Times New Roman CYR"/>
          <w:szCs w:val="28"/>
        </w:rPr>
        <w:t>)</w:t>
      </w:r>
    </w:p>
    <w:p w14:paraId="01320B9D" w14:textId="77777777" w:rsidR="003B5290" w:rsidRPr="009712A0" w:rsidRDefault="003B5290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77F43370" w14:textId="77777777" w:rsidR="009712A0" w:rsidRPr="009712A0" w:rsidRDefault="009712A0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6E6652BC" w14:textId="77777777" w:rsidR="003B5290" w:rsidRPr="00E4739C" w:rsidRDefault="003B5290" w:rsidP="003B5290">
      <w:pPr>
        <w:tabs>
          <w:tab w:val="left" w:pos="720"/>
        </w:tabs>
        <w:jc w:val="center"/>
        <w:rPr>
          <w:rFonts w:cs="Arial"/>
          <w:b/>
          <w:bCs/>
          <w:kern w:val="32"/>
          <w:sz w:val="32"/>
          <w:szCs w:val="32"/>
        </w:rPr>
      </w:pPr>
      <w:r w:rsidRPr="00E4739C">
        <w:rPr>
          <w:rFonts w:cs="Arial"/>
          <w:b/>
          <w:bCs/>
          <w:kern w:val="32"/>
          <w:sz w:val="32"/>
          <w:szCs w:val="32"/>
        </w:rPr>
        <w:t xml:space="preserve">Информация о месте нахождения, графике работы, справочных телефонах, адресах официальных сайтов </w:t>
      </w:r>
      <w:r w:rsidRPr="00E4739C">
        <w:rPr>
          <w:rFonts w:cs="Arial"/>
          <w:b/>
          <w:bCs/>
          <w:kern w:val="32"/>
          <w:sz w:val="32"/>
          <w:szCs w:val="32"/>
        </w:rPr>
        <w:lastRenderedPageBreak/>
        <w:t>органов и учреждений, участвующих в предоставлении государственной услуги</w:t>
      </w:r>
    </w:p>
    <w:p w14:paraId="6680F633" w14:textId="77777777" w:rsidR="003B5290" w:rsidRPr="00F23B0F" w:rsidRDefault="003B5290" w:rsidP="003B5290">
      <w:pPr>
        <w:tabs>
          <w:tab w:val="left" w:pos="720"/>
        </w:tabs>
        <w:rPr>
          <w:szCs w:val="28"/>
        </w:rPr>
      </w:pPr>
    </w:p>
    <w:tbl>
      <w:tblPr>
        <w:tblW w:w="1060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649"/>
        <w:gridCol w:w="1843"/>
        <w:gridCol w:w="1843"/>
        <w:gridCol w:w="2268"/>
      </w:tblGrid>
      <w:tr w:rsidR="003B5290" w:rsidRPr="00F23B0F" w14:paraId="69DEFD70" w14:textId="77777777" w:rsidTr="00237AFC"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71DEC3" w14:textId="77777777" w:rsidR="003B5290" w:rsidRPr="00F23B0F" w:rsidRDefault="003B5290" w:rsidP="002347FC">
            <w:pPr>
              <w:pStyle w:val="Table0"/>
            </w:pPr>
            <w:r w:rsidRPr="00F23B0F">
              <w:t>Наименование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7BCFAF" w14:textId="77777777" w:rsidR="003B5290" w:rsidRPr="00F23B0F" w:rsidRDefault="003B5290" w:rsidP="002347FC">
            <w:pPr>
              <w:pStyle w:val="Table0"/>
            </w:pPr>
            <w:r w:rsidRPr="00F23B0F">
              <w:t xml:space="preserve">Юридический адрес, </w:t>
            </w:r>
          </w:p>
          <w:p w14:paraId="23DB3555" w14:textId="77777777" w:rsidR="003B5290" w:rsidRPr="00F23B0F" w:rsidRDefault="003B5290" w:rsidP="002347FC">
            <w:pPr>
              <w:pStyle w:val="Table0"/>
            </w:pPr>
            <w:r w:rsidRPr="00F23B0F">
              <w:t>адрес сайта (при наличии)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99BFAB" w14:textId="77777777" w:rsidR="003B5290" w:rsidRPr="00F23B0F" w:rsidRDefault="003B5290" w:rsidP="002347FC">
            <w:pPr>
              <w:pStyle w:val="Table0"/>
            </w:pPr>
            <w:r w:rsidRPr="00F23B0F">
              <w:t>Номер телефона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5AC907" w14:textId="77777777" w:rsidR="003B5290" w:rsidRPr="00F23B0F" w:rsidRDefault="003B5290" w:rsidP="002347FC">
            <w:pPr>
              <w:pStyle w:val="Table0"/>
            </w:pPr>
            <w:r w:rsidRPr="00F23B0F">
              <w:t>График работы</w:t>
            </w:r>
          </w:p>
        </w:tc>
      </w:tr>
      <w:tr w:rsidR="00237AFC" w:rsidRPr="00F23B0F" w14:paraId="623FCE4E" w14:textId="77777777" w:rsidTr="00237AFC"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ADA11C" w14:textId="77777777" w:rsidR="00237AFC" w:rsidRPr="007B70C0" w:rsidRDefault="00237AFC" w:rsidP="00237AFC">
            <w:pPr>
              <w:pStyle w:val="Table"/>
            </w:pPr>
            <w:r w:rsidRPr="007B70C0">
              <w:t>Департамент</w:t>
            </w:r>
            <w:r>
              <w:t xml:space="preserve"> </w:t>
            </w:r>
          </w:p>
          <w:p w14:paraId="620A6678" w14:textId="77777777" w:rsidR="00237AFC" w:rsidRPr="007B70C0" w:rsidRDefault="00237AFC" w:rsidP="00237AFC">
            <w:pPr>
              <w:pStyle w:val="Table"/>
            </w:pPr>
            <w:r w:rsidRPr="007B70C0">
              <w:t>социальной защиты</w:t>
            </w:r>
          </w:p>
          <w:p w14:paraId="4409E562" w14:textId="77777777" w:rsidR="00237AFC" w:rsidRPr="007B70C0" w:rsidRDefault="00237AFC" w:rsidP="00237AFC">
            <w:pPr>
              <w:pStyle w:val="Table"/>
            </w:pPr>
            <w:r w:rsidRPr="007B70C0">
              <w:t xml:space="preserve">населения, опеки </w:t>
            </w:r>
          </w:p>
          <w:p w14:paraId="4AB1A7A2" w14:textId="77777777" w:rsidR="00237AFC" w:rsidRPr="007B70C0" w:rsidRDefault="00237AFC" w:rsidP="00237AFC">
            <w:pPr>
              <w:pStyle w:val="Table"/>
            </w:pPr>
            <w:r w:rsidRPr="007B70C0">
              <w:t xml:space="preserve">и попечительства </w:t>
            </w:r>
          </w:p>
          <w:p w14:paraId="1C78D330" w14:textId="77777777" w:rsidR="00237AFC" w:rsidRPr="007B70C0" w:rsidRDefault="00237AFC" w:rsidP="00237AFC">
            <w:pPr>
              <w:pStyle w:val="Table"/>
            </w:pPr>
            <w:r w:rsidRPr="007B70C0">
              <w:t>Костромской</w:t>
            </w:r>
            <w:r>
              <w:t xml:space="preserve"> </w:t>
            </w:r>
          </w:p>
          <w:p w14:paraId="624A8A0A" w14:textId="77777777" w:rsidR="00237AFC" w:rsidRPr="007B70C0" w:rsidRDefault="00237AFC" w:rsidP="00237AFC">
            <w:pPr>
              <w:pStyle w:val="Table"/>
            </w:pPr>
            <w:r w:rsidRPr="007B70C0">
              <w:t>области</w:t>
            </w:r>
            <w: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9E84E9" w14:textId="77777777" w:rsidR="00237AFC" w:rsidRPr="007B70C0" w:rsidRDefault="00237AFC" w:rsidP="00237AFC">
            <w:pPr>
              <w:pStyle w:val="Table"/>
            </w:pPr>
            <w:r w:rsidRPr="007B70C0">
              <w:t>г. Кострома,</w:t>
            </w:r>
            <w:r>
              <w:t xml:space="preserve"> </w:t>
            </w:r>
          </w:p>
          <w:p w14:paraId="3C5DD256" w14:textId="77777777" w:rsidR="00237AFC" w:rsidRPr="007B70C0" w:rsidRDefault="00237AFC" w:rsidP="00237AFC">
            <w:pPr>
              <w:pStyle w:val="Table"/>
            </w:pPr>
            <w:r w:rsidRPr="007B70C0">
              <w:t xml:space="preserve">ул. Свердлова, </w:t>
            </w:r>
          </w:p>
          <w:p w14:paraId="765AF219" w14:textId="77777777" w:rsidR="00237AFC" w:rsidRPr="007B70C0" w:rsidRDefault="00237AFC" w:rsidP="00237AFC">
            <w:pPr>
              <w:pStyle w:val="Table"/>
            </w:pPr>
            <w:r w:rsidRPr="007B70C0">
              <w:t>д. 129</w:t>
            </w:r>
            <w:r>
              <w:t xml:space="preserve"> </w:t>
            </w:r>
          </w:p>
          <w:p w14:paraId="1A06A684" w14:textId="77777777" w:rsidR="00237AFC" w:rsidRPr="007B70C0" w:rsidRDefault="00237AFC" w:rsidP="00237AFC">
            <w:pPr>
              <w:pStyle w:val="Table"/>
            </w:pPr>
            <w:r w:rsidRPr="007B70C0">
              <w:t>socdep.</w:t>
            </w:r>
            <w:r w:rsidRPr="00237AFC">
              <w:t>adm</w:t>
            </w:r>
            <w:r w:rsidRPr="007B70C0">
              <w:t>44.</w:t>
            </w:r>
            <w:r w:rsidRPr="00237AFC">
              <w:t>ru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2ECC21" w14:textId="77777777" w:rsidR="00237AFC" w:rsidRPr="007B70C0" w:rsidRDefault="00237AFC" w:rsidP="00237AFC">
            <w:pPr>
              <w:pStyle w:val="Table"/>
            </w:pPr>
            <w:r w:rsidRPr="007B70C0">
              <w:t>(4942) 55-90-62</w:t>
            </w: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59CDF9" w14:textId="77777777" w:rsidR="00237AFC" w:rsidRPr="007B70C0" w:rsidRDefault="00237AFC" w:rsidP="00237AFC">
            <w:pPr>
              <w:pStyle w:val="Table"/>
            </w:pPr>
            <w:r w:rsidRPr="007B70C0">
              <w:t>Понедельник- пятница с 9.00 до 18.00</w:t>
            </w:r>
          </w:p>
        </w:tc>
      </w:tr>
      <w:tr w:rsidR="00237AFC" w:rsidRPr="00F23B0F" w14:paraId="08F32CA9" w14:textId="77777777" w:rsidTr="006D4253">
        <w:tc>
          <w:tcPr>
            <w:tcW w:w="106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A6220" w14:textId="77777777" w:rsidR="00237AFC" w:rsidRPr="00F23B0F" w:rsidRDefault="00237AFC" w:rsidP="002347FC">
            <w:pPr>
              <w:pStyle w:val="Table"/>
            </w:pPr>
            <w:r>
              <w:t xml:space="preserve">(строка в новой редакции </w:t>
            </w:r>
            <w:r w:rsidRPr="00A84748">
              <w:t xml:space="preserve">приказа департамента социальной защиты населения, опеки и попечительства Костромской области </w:t>
            </w:r>
            <w:hyperlink r:id="rId27" w:tgtFrame="ChangingDocument" w:history="1">
              <w:r w:rsidRPr="00A84748">
                <w:rPr>
                  <w:rStyle w:val="a5"/>
                  <w:szCs w:val="24"/>
                </w:rPr>
                <w:t xml:space="preserve">№ 236 от 14.05.2014 года (НГР </w:t>
              </w:r>
              <w:r w:rsidRPr="00A84748">
                <w:rPr>
                  <w:rStyle w:val="a5"/>
                  <w:szCs w:val="24"/>
                  <w:lang w:val="en-US"/>
                </w:rPr>
                <w:t>RU</w:t>
              </w:r>
              <w:r w:rsidRPr="00A84748">
                <w:rPr>
                  <w:rStyle w:val="a5"/>
                  <w:szCs w:val="24"/>
                </w:rPr>
                <w:t>44000201400420)</w:t>
              </w:r>
            </w:hyperlink>
            <w:r>
              <w:t>)</w:t>
            </w:r>
          </w:p>
        </w:tc>
      </w:tr>
      <w:tr w:rsidR="003B5290" w:rsidRPr="00F23B0F" w14:paraId="56F160A7" w14:textId="77777777" w:rsidTr="00237AFC"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050A5C" w14:textId="77777777" w:rsidR="003B5290" w:rsidRPr="00F23B0F" w:rsidRDefault="003B5290" w:rsidP="002347FC">
            <w:pPr>
              <w:pStyle w:val="Table"/>
            </w:pPr>
            <w:r w:rsidRPr="00F23B0F">
              <w:t>ОГКУ «ЦСВ»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6B69C1" w14:textId="77777777" w:rsidR="003B5290" w:rsidRPr="00F23B0F" w:rsidRDefault="003B5290" w:rsidP="002347FC">
            <w:pPr>
              <w:pStyle w:val="Table"/>
            </w:pPr>
            <w:proofErr w:type="spellStart"/>
            <w:r w:rsidRPr="00F23B0F">
              <w:t>г.Кострома</w:t>
            </w:r>
            <w:proofErr w:type="spellEnd"/>
            <w:r w:rsidRPr="00F23B0F">
              <w:t xml:space="preserve">, </w:t>
            </w:r>
            <w:proofErr w:type="spellStart"/>
            <w:r w:rsidRPr="00F23B0F">
              <w:t>ул.Советская</w:t>
            </w:r>
            <w:proofErr w:type="spellEnd"/>
            <w:r w:rsidRPr="00F23B0F">
              <w:t>, 123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C4CE2E" w14:textId="77777777" w:rsidR="003B5290" w:rsidRPr="00F23B0F" w:rsidRDefault="003B5290" w:rsidP="002347FC">
            <w:pPr>
              <w:pStyle w:val="Table"/>
            </w:pPr>
            <w:r w:rsidRPr="00F23B0F">
              <w:t>(4942) 429601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695FA" w14:textId="77777777" w:rsidR="003B5290" w:rsidRPr="00F23B0F" w:rsidRDefault="003B5290" w:rsidP="002347FC">
            <w:pPr>
              <w:pStyle w:val="Table"/>
            </w:pPr>
            <w:r w:rsidRPr="00F23B0F">
              <w:t>Понедельник – пятница с 8-00 до 17-00</w:t>
            </w:r>
          </w:p>
          <w:p w14:paraId="03545FF1" w14:textId="77777777" w:rsidR="003B5290" w:rsidRPr="00F23B0F" w:rsidRDefault="003B5290" w:rsidP="002347FC">
            <w:pPr>
              <w:pStyle w:val="Table"/>
            </w:pPr>
          </w:p>
        </w:tc>
      </w:tr>
      <w:tr w:rsidR="003B5290" w:rsidRPr="00F23B0F" w14:paraId="6D6AA758" w14:textId="77777777" w:rsidTr="00237AFC"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15BC6E" w14:textId="77777777" w:rsidR="003B5290" w:rsidRPr="00F23B0F" w:rsidRDefault="003B5290" w:rsidP="002347FC">
            <w:pPr>
              <w:pStyle w:val="Table"/>
            </w:pPr>
            <w:r w:rsidRPr="00F23B0F">
              <w:t>ОГКУ «МФЦ»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EA7AEA" w14:textId="77777777" w:rsidR="003B5290" w:rsidRPr="00F23B0F" w:rsidRDefault="003B5290" w:rsidP="002347FC">
            <w:pPr>
              <w:pStyle w:val="Table"/>
            </w:pPr>
            <w:proofErr w:type="spellStart"/>
            <w:r w:rsidRPr="00F23B0F">
              <w:t>Г.Кострома</w:t>
            </w:r>
            <w:proofErr w:type="spellEnd"/>
            <w:r w:rsidRPr="00F23B0F">
              <w:t xml:space="preserve">, </w:t>
            </w:r>
            <w:proofErr w:type="spellStart"/>
            <w:r w:rsidRPr="00F23B0F">
              <w:t>ул.Калиновская</w:t>
            </w:r>
            <w:proofErr w:type="spellEnd"/>
            <w:r w:rsidRPr="00F23B0F">
              <w:t>, 38</w:t>
            </w:r>
          </w:p>
          <w:p w14:paraId="177A2A44" w14:textId="77777777" w:rsidR="003B5290" w:rsidRPr="00F23B0F" w:rsidRDefault="003B5290" w:rsidP="002347FC">
            <w:pPr>
              <w:pStyle w:val="Table"/>
              <w:rPr>
                <w:rFonts w:cs="Times New Roman"/>
                <w:szCs w:val="26"/>
                <w:lang w:val="en-US"/>
              </w:rPr>
            </w:pPr>
            <w:r w:rsidRPr="00F23B0F">
              <w:rPr>
                <w:szCs w:val="26"/>
                <w:lang w:val="en-US"/>
              </w:rPr>
              <w:t>www</w:t>
            </w:r>
            <w:r w:rsidRPr="00F23B0F">
              <w:rPr>
                <w:szCs w:val="26"/>
              </w:rPr>
              <w:t>.</w:t>
            </w:r>
            <w:hyperlink r:id="rId28" w:history="1">
              <w:r w:rsidRPr="00F23B0F">
                <w:rPr>
                  <w:rStyle w:val="a5"/>
                </w:rPr>
                <w:t>mfc44.ru</w:t>
              </w:r>
            </w:hyperlink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B44294" w14:textId="77777777" w:rsidR="003B5290" w:rsidRPr="00F23B0F" w:rsidRDefault="003B5290" w:rsidP="002347FC">
            <w:pPr>
              <w:pStyle w:val="Table"/>
              <w:rPr>
                <w:lang w:val="en-US"/>
              </w:rPr>
            </w:pPr>
            <w:r w:rsidRPr="00F23B0F">
              <w:rPr>
                <w:lang w:val="en-US"/>
              </w:rPr>
              <w:t>(4942) 620550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AF35E" w14:textId="77777777" w:rsidR="003B5290" w:rsidRPr="00F23B0F" w:rsidRDefault="003B5290" w:rsidP="002347FC">
            <w:pPr>
              <w:pStyle w:val="Table"/>
            </w:pPr>
            <w:r w:rsidRPr="00F23B0F">
              <w:t>Понедельник – пятница с 8-00 до 19-00;</w:t>
            </w:r>
          </w:p>
          <w:p w14:paraId="6C07418D" w14:textId="77777777" w:rsidR="003B5290" w:rsidRPr="00F23B0F" w:rsidRDefault="003B5290" w:rsidP="002347FC">
            <w:pPr>
              <w:pStyle w:val="Table"/>
            </w:pPr>
            <w:r w:rsidRPr="00F23B0F">
              <w:t>Суббота с 8-00 до 13-00</w:t>
            </w:r>
          </w:p>
        </w:tc>
      </w:tr>
      <w:tr w:rsidR="003B5290" w:rsidRPr="00F23B0F" w14:paraId="1700F44E" w14:textId="77777777" w:rsidTr="00237AFC"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A2D52E" w14:textId="77777777" w:rsidR="003B5290" w:rsidRPr="00F23B0F" w:rsidRDefault="003B5290" w:rsidP="002347FC">
            <w:pPr>
              <w:pStyle w:val="Table"/>
            </w:pPr>
            <w:r w:rsidRPr="00F23B0F">
              <w:t>Филиал ОГКУ «ЦСВ» по Антроповскому р-ну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D90315" w14:textId="77777777" w:rsidR="003B5290" w:rsidRPr="00F23B0F" w:rsidRDefault="003B5290" w:rsidP="002347FC">
            <w:pPr>
              <w:pStyle w:val="Table"/>
            </w:pPr>
            <w:proofErr w:type="gramStart"/>
            <w:r w:rsidRPr="00F23B0F">
              <w:t xml:space="preserve">157260,  </w:t>
            </w:r>
            <w:proofErr w:type="spellStart"/>
            <w:r w:rsidRPr="00F23B0F">
              <w:t>п.Антропово</w:t>
            </w:r>
            <w:proofErr w:type="spellEnd"/>
            <w:proofErr w:type="gramEnd"/>
            <w:r w:rsidRPr="00F23B0F">
              <w:t xml:space="preserve">, </w:t>
            </w:r>
            <w:proofErr w:type="spellStart"/>
            <w:r w:rsidRPr="00F23B0F">
              <w:t>ул.Октябрьская</w:t>
            </w:r>
            <w:proofErr w:type="spellEnd"/>
            <w:r w:rsidRPr="00F23B0F">
              <w:t>, д.12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57E709" w14:textId="77777777" w:rsidR="003B5290" w:rsidRPr="00F23B0F" w:rsidRDefault="003B5290" w:rsidP="002347FC">
            <w:pPr>
              <w:pStyle w:val="Table"/>
            </w:pPr>
            <w:r w:rsidRPr="00F23B0F">
              <w:t>8(49430)-3-53-06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73D22" w14:textId="77777777" w:rsidR="003B5290" w:rsidRPr="00F23B0F" w:rsidRDefault="003B5290" w:rsidP="002347FC">
            <w:pPr>
              <w:pStyle w:val="Table"/>
            </w:pPr>
            <w:r w:rsidRPr="00F23B0F">
              <w:t>Понедельник – пятница с 8-00 до 17-00</w:t>
            </w:r>
          </w:p>
        </w:tc>
      </w:tr>
      <w:tr w:rsidR="003B5290" w:rsidRPr="00F23B0F" w14:paraId="1E5678ED" w14:textId="77777777" w:rsidTr="00237AFC"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A91B98" w14:textId="77777777" w:rsidR="003B5290" w:rsidRPr="00F23B0F" w:rsidRDefault="003B5290" w:rsidP="002347FC">
            <w:pPr>
              <w:pStyle w:val="Table"/>
            </w:pPr>
            <w:r w:rsidRPr="00F23B0F">
              <w:t>Филиал ОГКУ «ЦСВ» по Межевскому  р-ну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946617" w14:textId="77777777" w:rsidR="003B5290" w:rsidRPr="00F23B0F" w:rsidRDefault="003B5290" w:rsidP="002347FC">
            <w:pPr>
              <w:pStyle w:val="Table"/>
            </w:pPr>
            <w:r w:rsidRPr="00F23B0F">
              <w:t xml:space="preserve">157420, </w:t>
            </w:r>
            <w:proofErr w:type="spellStart"/>
            <w:r w:rsidRPr="00F23B0F">
              <w:t>с.Георгиевское</w:t>
            </w:r>
            <w:proofErr w:type="spellEnd"/>
            <w:r w:rsidRPr="00F23B0F">
              <w:t xml:space="preserve">, </w:t>
            </w:r>
            <w:proofErr w:type="spellStart"/>
            <w:r w:rsidRPr="00F23B0F">
              <w:t>ул.Колхозная</w:t>
            </w:r>
            <w:proofErr w:type="spellEnd"/>
            <w:r w:rsidRPr="00F23B0F">
              <w:t>, д.6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1D7253" w14:textId="77777777" w:rsidR="003B5290" w:rsidRPr="00F23B0F" w:rsidRDefault="003B5290" w:rsidP="002347FC">
            <w:pPr>
              <w:pStyle w:val="Table"/>
            </w:pPr>
            <w:r w:rsidRPr="00F23B0F">
              <w:t>8(49447)-5-22-85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B79832" w14:textId="77777777" w:rsidR="003B5290" w:rsidRPr="00F23B0F" w:rsidRDefault="003B5290" w:rsidP="002347FC">
            <w:pPr>
              <w:pStyle w:val="Table"/>
            </w:pPr>
            <w:r w:rsidRPr="00F23B0F">
              <w:t>Понедельник – пятница с 8-00 до 17-00</w:t>
            </w:r>
          </w:p>
        </w:tc>
      </w:tr>
      <w:tr w:rsidR="003B5290" w:rsidRPr="00F23B0F" w14:paraId="6B9138B4" w14:textId="77777777" w:rsidTr="00237AFC"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69EFDE" w14:textId="77777777" w:rsidR="003B5290" w:rsidRPr="00F23B0F" w:rsidRDefault="003B5290" w:rsidP="002347FC">
            <w:pPr>
              <w:pStyle w:val="Table"/>
            </w:pPr>
            <w:r w:rsidRPr="00F23B0F">
              <w:t xml:space="preserve">Филиал ОГКУ «ЦСВ» по </w:t>
            </w:r>
            <w:proofErr w:type="spellStart"/>
            <w:r w:rsidRPr="00F23B0F">
              <w:t>г.Буй</w:t>
            </w:r>
            <w:proofErr w:type="spellEnd"/>
            <w:r w:rsidRPr="00F23B0F">
              <w:t xml:space="preserve"> и </w:t>
            </w:r>
            <w:proofErr w:type="gramStart"/>
            <w:r w:rsidRPr="00F23B0F">
              <w:t>Буйскому  р</w:t>
            </w:r>
            <w:proofErr w:type="gramEnd"/>
            <w:r w:rsidRPr="00F23B0F">
              <w:t>-ну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23FFD6" w14:textId="77777777" w:rsidR="003B5290" w:rsidRPr="00F23B0F" w:rsidRDefault="003B5290" w:rsidP="002347FC">
            <w:pPr>
              <w:pStyle w:val="Table"/>
            </w:pPr>
            <w:proofErr w:type="gramStart"/>
            <w:r w:rsidRPr="00F23B0F">
              <w:t>157040,  г.</w:t>
            </w:r>
            <w:proofErr w:type="gramEnd"/>
            <w:r w:rsidRPr="00F23B0F">
              <w:t xml:space="preserve"> Буй, </w:t>
            </w:r>
            <w:proofErr w:type="spellStart"/>
            <w:r w:rsidRPr="00F23B0F">
              <w:t>ул.Ленина</w:t>
            </w:r>
            <w:proofErr w:type="spellEnd"/>
            <w:r w:rsidRPr="00F23B0F">
              <w:t>, 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1A916D" w14:textId="77777777" w:rsidR="003B5290" w:rsidRPr="00F23B0F" w:rsidRDefault="003B5290" w:rsidP="002347FC">
            <w:pPr>
              <w:pStyle w:val="Table"/>
            </w:pPr>
            <w:r w:rsidRPr="00F23B0F">
              <w:t>8(49435)-4-18-16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9F6E2" w14:textId="77777777" w:rsidR="003B5290" w:rsidRPr="00F23B0F" w:rsidRDefault="003B5290" w:rsidP="002347FC">
            <w:pPr>
              <w:pStyle w:val="Table"/>
            </w:pPr>
            <w:r w:rsidRPr="00F23B0F">
              <w:t>Понедельник – пятница с 8-00 до 17-00</w:t>
            </w:r>
          </w:p>
        </w:tc>
      </w:tr>
      <w:tr w:rsidR="003B5290" w:rsidRPr="00F23B0F" w14:paraId="5CDEAD47" w14:textId="77777777" w:rsidTr="00237AFC"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39544A" w14:textId="77777777" w:rsidR="003B5290" w:rsidRPr="00F23B0F" w:rsidRDefault="003B5290" w:rsidP="002347FC">
            <w:pPr>
              <w:pStyle w:val="Table"/>
            </w:pPr>
            <w:r w:rsidRPr="00F23B0F">
              <w:t>Филиал ОГКУ «ЦСВ» по г. Волгореченск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63814F" w14:textId="77777777" w:rsidR="003B5290" w:rsidRPr="00F23B0F" w:rsidRDefault="003B5290" w:rsidP="002347FC">
            <w:pPr>
              <w:pStyle w:val="Table"/>
            </w:pPr>
            <w:proofErr w:type="gramStart"/>
            <w:r w:rsidRPr="00F23B0F">
              <w:t xml:space="preserve">156901,  </w:t>
            </w:r>
            <w:proofErr w:type="spellStart"/>
            <w:r w:rsidRPr="00F23B0F">
              <w:t>г.Волгореченск</w:t>
            </w:r>
            <w:proofErr w:type="spellEnd"/>
            <w:proofErr w:type="gramEnd"/>
            <w:r w:rsidRPr="00F23B0F">
              <w:t xml:space="preserve">, </w:t>
            </w:r>
            <w:proofErr w:type="spellStart"/>
            <w:r w:rsidRPr="00F23B0F">
              <w:t>ул.им.Ленинского</w:t>
            </w:r>
            <w:proofErr w:type="spellEnd"/>
            <w:r w:rsidRPr="00F23B0F">
              <w:t xml:space="preserve"> Комсомола, д.59а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649928" w14:textId="77777777" w:rsidR="003B5290" w:rsidRPr="00F23B0F" w:rsidRDefault="003B5290" w:rsidP="002347FC">
            <w:pPr>
              <w:pStyle w:val="Table"/>
            </w:pPr>
            <w:r w:rsidRPr="00F23B0F">
              <w:t>8(49453)-3-14-08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444C3" w14:textId="77777777" w:rsidR="003B5290" w:rsidRPr="00F23B0F" w:rsidRDefault="003B5290" w:rsidP="002347FC">
            <w:pPr>
              <w:pStyle w:val="Table"/>
            </w:pPr>
            <w:r w:rsidRPr="00F23B0F">
              <w:t>Понедельник – пятница с 8-00 до 17-00</w:t>
            </w:r>
          </w:p>
        </w:tc>
      </w:tr>
      <w:tr w:rsidR="003B5290" w:rsidRPr="00F23B0F" w14:paraId="4A5B12CF" w14:textId="77777777" w:rsidTr="00237AFC"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A5EB9" w14:textId="77777777" w:rsidR="003B5290" w:rsidRPr="00F23B0F" w:rsidRDefault="003B5290" w:rsidP="002347FC">
            <w:pPr>
              <w:pStyle w:val="Table"/>
            </w:pPr>
            <w:r w:rsidRPr="00F23B0F">
              <w:t>Филиал ОГКУ «ЦСВ» по Вохомскому р-ну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00C88E" w14:textId="77777777" w:rsidR="003B5290" w:rsidRPr="00F23B0F" w:rsidRDefault="003B5290" w:rsidP="002347FC">
            <w:pPr>
              <w:pStyle w:val="Table"/>
            </w:pPr>
            <w:r w:rsidRPr="00F23B0F">
              <w:t xml:space="preserve">157760, п. Вохма, </w:t>
            </w:r>
            <w:proofErr w:type="spellStart"/>
            <w:r w:rsidRPr="00F23B0F">
              <w:t>ул</w:t>
            </w:r>
            <w:proofErr w:type="spellEnd"/>
            <w:r w:rsidRPr="00F23B0F">
              <w:t xml:space="preserve"> Советская, д.39а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1AD843" w14:textId="77777777" w:rsidR="003B5290" w:rsidRPr="00F23B0F" w:rsidRDefault="003B5290" w:rsidP="002347FC">
            <w:pPr>
              <w:pStyle w:val="Table"/>
            </w:pPr>
            <w:r w:rsidRPr="00F23B0F">
              <w:t>8(49450)-2-22-68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752AA" w14:textId="77777777" w:rsidR="003B5290" w:rsidRPr="00F23B0F" w:rsidRDefault="003B5290" w:rsidP="002347FC">
            <w:pPr>
              <w:pStyle w:val="Table"/>
            </w:pPr>
            <w:r w:rsidRPr="00F23B0F">
              <w:t>Понедельник – пятница с 8-00 до 17-00</w:t>
            </w:r>
          </w:p>
        </w:tc>
      </w:tr>
      <w:tr w:rsidR="003B5290" w:rsidRPr="00F23B0F" w14:paraId="5AEB151F" w14:textId="77777777" w:rsidTr="00237AFC"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ED5AE1" w14:textId="77777777" w:rsidR="003B5290" w:rsidRPr="00F23B0F" w:rsidRDefault="003B5290" w:rsidP="002347FC">
            <w:pPr>
              <w:pStyle w:val="Table"/>
            </w:pPr>
            <w:r w:rsidRPr="00F23B0F">
              <w:lastRenderedPageBreak/>
              <w:t xml:space="preserve">Филиал ОГКУ «ЦСВ» по </w:t>
            </w:r>
            <w:proofErr w:type="spellStart"/>
            <w:r w:rsidRPr="00F23B0F">
              <w:t>г.Галич</w:t>
            </w:r>
            <w:proofErr w:type="spellEnd"/>
            <w:r w:rsidRPr="00F23B0F">
              <w:t xml:space="preserve"> и Галичскому р-ну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C42EC0" w14:textId="77777777" w:rsidR="003B5290" w:rsidRPr="00F23B0F" w:rsidRDefault="003B5290" w:rsidP="002347FC">
            <w:pPr>
              <w:pStyle w:val="Table"/>
            </w:pPr>
            <w:r w:rsidRPr="00F23B0F">
              <w:t>157201, г. Галич, ул. Свободы, д.17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423A64" w14:textId="77777777" w:rsidR="003B5290" w:rsidRPr="00F23B0F" w:rsidRDefault="003B5290" w:rsidP="002347FC">
            <w:pPr>
              <w:pStyle w:val="Table"/>
            </w:pPr>
            <w:r w:rsidRPr="00F23B0F">
              <w:t>8(49437)-2-19-31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6E27A" w14:textId="77777777" w:rsidR="003B5290" w:rsidRPr="00F23B0F" w:rsidRDefault="003B5290" w:rsidP="002347FC">
            <w:pPr>
              <w:pStyle w:val="Table"/>
            </w:pPr>
            <w:r w:rsidRPr="00F23B0F">
              <w:t>Понедельник – пятница с 8-00 до 17-00</w:t>
            </w:r>
          </w:p>
        </w:tc>
      </w:tr>
      <w:tr w:rsidR="003B5290" w:rsidRPr="00F23B0F" w14:paraId="3E1098B5" w14:textId="77777777" w:rsidTr="00237AFC"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9625F3" w14:textId="77777777" w:rsidR="003B5290" w:rsidRPr="00F23B0F" w:rsidRDefault="003B5290" w:rsidP="002347FC">
            <w:pPr>
              <w:pStyle w:val="Table"/>
            </w:pPr>
            <w:r w:rsidRPr="00F23B0F">
              <w:t>Филиал ОГКУ «ЦСВ» по Кадыйскому р-ну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3A8D08" w14:textId="77777777" w:rsidR="003B5290" w:rsidRPr="00F23B0F" w:rsidRDefault="003B5290" w:rsidP="002347FC">
            <w:pPr>
              <w:pStyle w:val="Table"/>
            </w:pPr>
            <w:r w:rsidRPr="00F23B0F">
              <w:t xml:space="preserve">157980, п. </w:t>
            </w:r>
            <w:proofErr w:type="spellStart"/>
            <w:r w:rsidRPr="00F23B0F">
              <w:t>Кадый</w:t>
            </w:r>
            <w:proofErr w:type="spellEnd"/>
            <w:r w:rsidRPr="00F23B0F">
              <w:t xml:space="preserve">, </w:t>
            </w:r>
            <w:proofErr w:type="spellStart"/>
            <w:r w:rsidRPr="00F23B0F">
              <w:t>ул.Полянская</w:t>
            </w:r>
            <w:proofErr w:type="spellEnd"/>
            <w:r w:rsidRPr="00F23B0F">
              <w:t>, д.1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4136C3" w14:textId="77777777" w:rsidR="003B5290" w:rsidRPr="00F23B0F" w:rsidRDefault="003B5290" w:rsidP="002347FC">
            <w:pPr>
              <w:pStyle w:val="Table"/>
            </w:pPr>
            <w:r w:rsidRPr="00F23B0F">
              <w:t>8(49442)-3-95-31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E9BEC" w14:textId="77777777" w:rsidR="003B5290" w:rsidRPr="00F23B0F" w:rsidRDefault="003B5290" w:rsidP="002347FC">
            <w:pPr>
              <w:pStyle w:val="Table"/>
            </w:pPr>
            <w:r w:rsidRPr="00F23B0F">
              <w:t>Понедельник – пятница с 8-00 до 17-00</w:t>
            </w:r>
          </w:p>
        </w:tc>
      </w:tr>
      <w:tr w:rsidR="003B5290" w:rsidRPr="00F23B0F" w14:paraId="592A84E3" w14:textId="77777777" w:rsidTr="00237AFC"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F27DB" w14:textId="77777777" w:rsidR="003B5290" w:rsidRPr="00F23B0F" w:rsidRDefault="003B5290" w:rsidP="002347FC">
            <w:pPr>
              <w:pStyle w:val="Table"/>
            </w:pPr>
            <w:r w:rsidRPr="00F23B0F">
              <w:t>Филиал ОГКУ «ЦСВ» по  Кологривскому  р-ну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68B6B4" w14:textId="77777777" w:rsidR="003B5290" w:rsidRPr="00F23B0F" w:rsidRDefault="003B5290" w:rsidP="002347FC">
            <w:pPr>
              <w:pStyle w:val="Table"/>
            </w:pPr>
            <w:r w:rsidRPr="00F23B0F">
              <w:t xml:space="preserve">157440, </w:t>
            </w:r>
            <w:proofErr w:type="spellStart"/>
            <w:r w:rsidRPr="00F23B0F">
              <w:t>г.Кологрив</w:t>
            </w:r>
            <w:proofErr w:type="spellEnd"/>
            <w:r w:rsidRPr="00F23B0F">
              <w:t>,</w:t>
            </w:r>
          </w:p>
          <w:p w14:paraId="5135EF6E" w14:textId="77777777" w:rsidR="003B5290" w:rsidRPr="00F23B0F" w:rsidRDefault="003B5290" w:rsidP="002347FC">
            <w:pPr>
              <w:pStyle w:val="Table"/>
            </w:pPr>
            <w:r w:rsidRPr="00F23B0F">
              <w:t>ул. Куйбышева, д.7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2F3936" w14:textId="77777777" w:rsidR="003B5290" w:rsidRPr="00F23B0F" w:rsidRDefault="003B5290" w:rsidP="002347FC">
            <w:pPr>
              <w:pStyle w:val="Table"/>
            </w:pPr>
            <w:r w:rsidRPr="00F23B0F">
              <w:t>8(49443)-4-27-75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295D3" w14:textId="77777777" w:rsidR="003B5290" w:rsidRPr="00F23B0F" w:rsidRDefault="003B5290" w:rsidP="002347FC">
            <w:pPr>
              <w:pStyle w:val="Table"/>
            </w:pPr>
            <w:r w:rsidRPr="00F23B0F">
              <w:t>Понедельник – пятница с 8-00 до 17-00</w:t>
            </w:r>
          </w:p>
        </w:tc>
      </w:tr>
      <w:tr w:rsidR="003B5290" w:rsidRPr="00F23B0F" w14:paraId="6CDDFB12" w14:textId="77777777" w:rsidTr="00237AFC"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38CC02" w14:textId="77777777" w:rsidR="003B5290" w:rsidRPr="00F23B0F" w:rsidRDefault="003B5290" w:rsidP="002347FC">
            <w:pPr>
              <w:pStyle w:val="Table"/>
            </w:pPr>
            <w:r w:rsidRPr="00F23B0F">
              <w:t>Филиал ОГКУ «</w:t>
            </w:r>
            <w:proofErr w:type="spellStart"/>
            <w:proofErr w:type="gramStart"/>
            <w:r w:rsidRPr="00F23B0F">
              <w:t>ЦСВ»по</w:t>
            </w:r>
            <w:proofErr w:type="spellEnd"/>
            <w:proofErr w:type="gramEnd"/>
            <w:r w:rsidRPr="00F23B0F">
              <w:t xml:space="preserve">  Красносельскому р-ну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F756DF" w14:textId="77777777" w:rsidR="003B5290" w:rsidRPr="00F23B0F" w:rsidRDefault="003B5290" w:rsidP="002347FC">
            <w:pPr>
              <w:pStyle w:val="Table"/>
            </w:pPr>
            <w:proofErr w:type="gramStart"/>
            <w:r w:rsidRPr="00F23B0F">
              <w:t xml:space="preserve">157940,  </w:t>
            </w:r>
            <w:proofErr w:type="spellStart"/>
            <w:r w:rsidRPr="00F23B0F">
              <w:t>п.Красное</w:t>
            </w:r>
            <w:proofErr w:type="spellEnd"/>
            <w:proofErr w:type="gramEnd"/>
            <w:r w:rsidRPr="00F23B0F">
              <w:t xml:space="preserve"> на Волге,</w:t>
            </w:r>
          </w:p>
          <w:p w14:paraId="3BCC834D" w14:textId="77777777" w:rsidR="003B5290" w:rsidRPr="00F23B0F" w:rsidRDefault="003B5290" w:rsidP="002347FC">
            <w:pPr>
              <w:pStyle w:val="Table"/>
            </w:pPr>
            <w:r w:rsidRPr="00F23B0F">
              <w:t>ул. Красная площадь. д.15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D5F618" w14:textId="77777777" w:rsidR="003B5290" w:rsidRPr="00F23B0F" w:rsidRDefault="003B5290" w:rsidP="002347FC">
            <w:pPr>
              <w:pStyle w:val="Table"/>
            </w:pPr>
            <w:r w:rsidRPr="00F23B0F">
              <w:t>8(49432)-2-15-53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EB762" w14:textId="77777777" w:rsidR="003B5290" w:rsidRPr="00F23B0F" w:rsidRDefault="003B5290" w:rsidP="002347FC">
            <w:pPr>
              <w:pStyle w:val="Table"/>
            </w:pPr>
            <w:r w:rsidRPr="00F23B0F">
              <w:t>Понедельник – пятница с 8-00 до 17-00</w:t>
            </w:r>
          </w:p>
        </w:tc>
      </w:tr>
      <w:tr w:rsidR="003B5290" w:rsidRPr="00F23B0F" w14:paraId="1154B285" w14:textId="77777777" w:rsidTr="00237AFC"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F5E4E4" w14:textId="77777777" w:rsidR="003B5290" w:rsidRPr="00F23B0F" w:rsidRDefault="003B5290" w:rsidP="002347FC">
            <w:pPr>
              <w:pStyle w:val="Table"/>
            </w:pPr>
            <w:r w:rsidRPr="00F23B0F">
              <w:t>Филиал ОГКУ «ЦСВ» по  Макарьевскому  р-ну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5AC256" w14:textId="77777777" w:rsidR="003B5290" w:rsidRPr="00F23B0F" w:rsidRDefault="003B5290" w:rsidP="002347FC">
            <w:pPr>
              <w:pStyle w:val="Table"/>
            </w:pPr>
            <w:r w:rsidRPr="00F23B0F">
              <w:t xml:space="preserve">157460, </w:t>
            </w:r>
            <w:proofErr w:type="spellStart"/>
            <w:r w:rsidRPr="00F23B0F">
              <w:t>г.Макарьев</w:t>
            </w:r>
            <w:proofErr w:type="spellEnd"/>
            <w:r w:rsidRPr="00F23B0F">
              <w:t xml:space="preserve">, </w:t>
            </w:r>
            <w:proofErr w:type="spellStart"/>
            <w:r w:rsidRPr="00F23B0F">
              <w:t>пл.Революции</w:t>
            </w:r>
            <w:proofErr w:type="spellEnd"/>
            <w:r w:rsidRPr="00F23B0F">
              <w:t>, д.8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DE5055" w14:textId="77777777" w:rsidR="003B5290" w:rsidRPr="00F23B0F" w:rsidRDefault="003B5290" w:rsidP="002347FC">
            <w:pPr>
              <w:pStyle w:val="Table"/>
            </w:pPr>
            <w:r w:rsidRPr="00F23B0F">
              <w:t>8(49445)-5-52-65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CA6B7" w14:textId="77777777" w:rsidR="003B5290" w:rsidRPr="00F23B0F" w:rsidRDefault="003B5290" w:rsidP="002347FC">
            <w:pPr>
              <w:pStyle w:val="Table"/>
            </w:pPr>
            <w:r w:rsidRPr="00F23B0F">
              <w:t>Понедельник – пятница с 8-00 до 17-00</w:t>
            </w:r>
          </w:p>
        </w:tc>
      </w:tr>
      <w:tr w:rsidR="003B5290" w:rsidRPr="00F23B0F" w14:paraId="204CD037" w14:textId="77777777" w:rsidTr="00237AFC"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514B57" w14:textId="77777777" w:rsidR="003B5290" w:rsidRPr="00F23B0F" w:rsidRDefault="003B5290" w:rsidP="002347FC">
            <w:pPr>
              <w:pStyle w:val="Table"/>
            </w:pPr>
            <w:r w:rsidRPr="00F23B0F">
              <w:t>Филиал ОГКУ «ЦСВ» по  Октябрьскому  р-ну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C43D32" w14:textId="77777777" w:rsidR="003B5290" w:rsidRPr="00F23B0F" w:rsidRDefault="003B5290" w:rsidP="002347FC">
            <w:pPr>
              <w:pStyle w:val="Table"/>
            </w:pPr>
            <w:r w:rsidRPr="00F23B0F">
              <w:t xml:space="preserve">157780, с. Боговарово, </w:t>
            </w:r>
            <w:proofErr w:type="spellStart"/>
            <w:r w:rsidRPr="00F23B0F">
              <w:t>ул.Победы</w:t>
            </w:r>
            <w:proofErr w:type="spellEnd"/>
            <w:r w:rsidRPr="00F23B0F">
              <w:t>. д. 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6C72EC" w14:textId="77777777" w:rsidR="003B5290" w:rsidRPr="00F23B0F" w:rsidRDefault="003B5290" w:rsidP="002347FC">
            <w:pPr>
              <w:pStyle w:val="Table"/>
            </w:pPr>
            <w:r w:rsidRPr="00F23B0F">
              <w:t>8(49451)-2-12-33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816D5A" w14:textId="77777777" w:rsidR="003B5290" w:rsidRPr="00F23B0F" w:rsidRDefault="003B5290" w:rsidP="002347FC">
            <w:pPr>
              <w:pStyle w:val="Table"/>
            </w:pPr>
            <w:r w:rsidRPr="00F23B0F">
              <w:t>Понедельник – пятница с 8-00 до 17-00</w:t>
            </w:r>
          </w:p>
        </w:tc>
      </w:tr>
      <w:tr w:rsidR="003B5290" w:rsidRPr="00F23B0F" w14:paraId="25A313F2" w14:textId="77777777" w:rsidTr="00237AFC"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DCA280" w14:textId="77777777" w:rsidR="003B5290" w:rsidRPr="00F23B0F" w:rsidRDefault="003B5290" w:rsidP="002347FC">
            <w:pPr>
              <w:pStyle w:val="Table"/>
            </w:pPr>
            <w:r w:rsidRPr="00F23B0F">
              <w:t>Филиал ОГКУ «ЦСВ» по  Мантуровскому  р-ну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52DE24" w14:textId="77777777" w:rsidR="003B5290" w:rsidRPr="00F23B0F" w:rsidRDefault="003B5290" w:rsidP="002347FC">
            <w:pPr>
              <w:pStyle w:val="Table"/>
            </w:pPr>
            <w:r w:rsidRPr="00F23B0F">
              <w:t xml:space="preserve">157300 г. Мантурово, </w:t>
            </w:r>
            <w:proofErr w:type="spellStart"/>
            <w:r w:rsidRPr="00F23B0F">
              <w:t>ул.Нагорная</w:t>
            </w:r>
            <w:proofErr w:type="spellEnd"/>
            <w:r w:rsidRPr="00F23B0F">
              <w:t>, д. 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20FC86" w14:textId="77777777" w:rsidR="003B5290" w:rsidRPr="00F23B0F" w:rsidRDefault="003B5290" w:rsidP="002347FC">
            <w:pPr>
              <w:pStyle w:val="Table"/>
            </w:pPr>
            <w:r w:rsidRPr="00F23B0F">
              <w:t>8(49446)-2-10-90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4544F" w14:textId="77777777" w:rsidR="003B5290" w:rsidRPr="00F23B0F" w:rsidRDefault="003B5290" w:rsidP="002347FC">
            <w:pPr>
              <w:pStyle w:val="Table"/>
            </w:pPr>
            <w:r w:rsidRPr="00F23B0F">
              <w:t>Понедельник – пятница с 8-00 до 17-00</w:t>
            </w:r>
          </w:p>
        </w:tc>
      </w:tr>
      <w:tr w:rsidR="003B5290" w:rsidRPr="00F23B0F" w14:paraId="269E143E" w14:textId="77777777" w:rsidTr="00237AFC"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40FC0F" w14:textId="77777777" w:rsidR="003B5290" w:rsidRPr="00F23B0F" w:rsidRDefault="003B5290" w:rsidP="002347FC">
            <w:pPr>
              <w:pStyle w:val="Table"/>
            </w:pPr>
            <w:r w:rsidRPr="00F23B0F">
              <w:t xml:space="preserve">Филиал ОГКУ «ЦСВ» по </w:t>
            </w:r>
            <w:proofErr w:type="spellStart"/>
            <w:r w:rsidRPr="00F23B0F">
              <w:t>г.Нерехта</w:t>
            </w:r>
            <w:proofErr w:type="spellEnd"/>
            <w:r w:rsidRPr="00F23B0F">
              <w:t xml:space="preserve"> и </w:t>
            </w:r>
            <w:proofErr w:type="gramStart"/>
            <w:r w:rsidRPr="00F23B0F">
              <w:t>Нерехтскому  р</w:t>
            </w:r>
            <w:proofErr w:type="gramEnd"/>
            <w:r w:rsidRPr="00F23B0F">
              <w:t>-ну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12C0C9" w14:textId="77777777" w:rsidR="003B5290" w:rsidRPr="00F23B0F" w:rsidRDefault="003B5290" w:rsidP="002347FC">
            <w:pPr>
              <w:pStyle w:val="Table"/>
            </w:pPr>
            <w:r w:rsidRPr="00F23B0F">
              <w:t xml:space="preserve">157810, </w:t>
            </w:r>
            <w:proofErr w:type="spellStart"/>
            <w:r w:rsidRPr="00F23B0F">
              <w:t>г.Нерехта</w:t>
            </w:r>
            <w:proofErr w:type="spellEnd"/>
            <w:r w:rsidRPr="00F23B0F">
              <w:t xml:space="preserve">. </w:t>
            </w:r>
            <w:proofErr w:type="spellStart"/>
            <w:r w:rsidRPr="00F23B0F">
              <w:t>ул.Красноармейская</w:t>
            </w:r>
            <w:proofErr w:type="spellEnd"/>
            <w:r w:rsidRPr="00F23B0F">
              <w:t>, д. 25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7ACA3E" w14:textId="77777777" w:rsidR="003B5290" w:rsidRPr="00F23B0F" w:rsidRDefault="003B5290" w:rsidP="002347FC">
            <w:pPr>
              <w:pStyle w:val="Table"/>
            </w:pPr>
            <w:r w:rsidRPr="00F23B0F">
              <w:t>8(49431)-7-91-28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D8398" w14:textId="77777777" w:rsidR="003B5290" w:rsidRPr="00F23B0F" w:rsidRDefault="003B5290" w:rsidP="002347FC">
            <w:pPr>
              <w:pStyle w:val="Table"/>
            </w:pPr>
            <w:r w:rsidRPr="00F23B0F">
              <w:t>Понедельник – пятница с 8-00 до 17-00</w:t>
            </w:r>
          </w:p>
        </w:tc>
      </w:tr>
      <w:tr w:rsidR="003B5290" w:rsidRPr="00F23B0F" w14:paraId="41E1C7C0" w14:textId="77777777" w:rsidTr="00237AFC"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7B66F1" w14:textId="77777777" w:rsidR="003B5290" w:rsidRPr="00F23B0F" w:rsidRDefault="003B5290" w:rsidP="002347FC">
            <w:pPr>
              <w:pStyle w:val="Table"/>
            </w:pPr>
            <w:r w:rsidRPr="00F23B0F">
              <w:t xml:space="preserve">Филиал ОГКУ «ЦСВ» по </w:t>
            </w:r>
            <w:proofErr w:type="spellStart"/>
            <w:r w:rsidRPr="00F23B0F">
              <w:t>г.Нея</w:t>
            </w:r>
            <w:proofErr w:type="spellEnd"/>
            <w:r w:rsidRPr="00F23B0F">
              <w:t xml:space="preserve"> и Нейскому  </w:t>
            </w:r>
          </w:p>
          <w:p w14:paraId="2E28EBEA" w14:textId="77777777" w:rsidR="003B5290" w:rsidRPr="00F23B0F" w:rsidRDefault="003B5290" w:rsidP="002347FC">
            <w:pPr>
              <w:pStyle w:val="Table"/>
            </w:pPr>
            <w:r w:rsidRPr="00F23B0F">
              <w:t>р-ну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EF4AF8" w14:textId="77777777" w:rsidR="003B5290" w:rsidRPr="00F23B0F" w:rsidRDefault="003B5290" w:rsidP="002347FC">
            <w:pPr>
              <w:pStyle w:val="Table"/>
            </w:pPr>
            <w:r w:rsidRPr="00F23B0F">
              <w:t xml:space="preserve">157330, </w:t>
            </w:r>
            <w:proofErr w:type="spellStart"/>
            <w:r w:rsidRPr="00F23B0F">
              <w:t>г.Нея</w:t>
            </w:r>
            <w:proofErr w:type="spellEnd"/>
            <w:r w:rsidRPr="00F23B0F">
              <w:t xml:space="preserve"> </w:t>
            </w:r>
            <w:proofErr w:type="spellStart"/>
            <w:r w:rsidRPr="00F23B0F">
              <w:t>ул.Любимова</w:t>
            </w:r>
            <w:proofErr w:type="spellEnd"/>
            <w:r w:rsidRPr="00F23B0F">
              <w:t>, д.3а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1BF990" w14:textId="77777777" w:rsidR="003B5290" w:rsidRPr="00F23B0F" w:rsidRDefault="003B5290" w:rsidP="002347FC">
            <w:pPr>
              <w:pStyle w:val="Table"/>
            </w:pPr>
            <w:r w:rsidRPr="00F23B0F">
              <w:t>8(49444)-2-15-98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1F1B1" w14:textId="77777777" w:rsidR="003B5290" w:rsidRPr="00F23B0F" w:rsidRDefault="003B5290" w:rsidP="002347FC">
            <w:pPr>
              <w:pStyle w:val="Table"/>
            </w:pPr>
            <w:r w:rsidRPr="00F23B0F">
              <w:t>Понедельник – пятница с 8-00 до 17-00</w:t>
            </w:r>
          </w:p>
        </w:tc>
      </w:tr>
      <w:tr w:rsidR="003B5290" w:rsidRPr="00F23B0F" w14:paraId="25D1E3C4" w14:textId="77777777" w:rsidTr="00237AFC"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B8F049" w14:textId="77777777" w:rsidR="003B5290" w:rsidRPr="00F23B0F" w:rsidRDefault="003B5290" w:rsidP="002347FC">
            <w:pPr>
              <w:pStyle w:val="Table"/>
            </w:pPr>
            <w:r w:rsidRPr="00F23B0F">
              <w:t>Филиал ОГКУ «ЦСВ» по  Островскому  р-ну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E6EAB4" w14:textId="77777777" w:rsidR="003B5290" w:rsidRPr="00F23B0F" w:rsidRDefault="003B5290" w:rsidP="002347FC">
            <w:pPr>
              <w:pStyle w:val="Table"/>
            </w:pPr>
            <w:r w:rsidRPr="00F23B0F">
              <w:t>157960, п. Островское.</w:t>
            </w:r>
          </w:p>
          <w:p w14:paraId="57C6A81F" w14:textId="77777777" w:rsidR="003B5290" w:rsidRPr="00F23B0F" w:rsidRDefault="003B5290" w:rsidP="002347FC">
            <w:pPr>
              <w:pStyle w:val="Table"/>
            </w:pPr>
            <w:r w:rsidRPr="00F23B0F">
              <w:t>ул. Советская. д.97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2C97F5" w14:textId="77777777" w:rsidR="003B5290" w:rsidRPr="00F23B0F" w:rsidRDefault="003B5290" w:rsidP="002347FC">
            <w:pPr>
              <w:pStyle w:val="Table"/>
            </w:pPr>
            <w:r w:rsidRPr="00F23B0F">
              <w:t>8(49438)-2-71-40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CE8504" w14:textId="77777777" w:rsidR="003B5290" w:rsidRPr="00F23B0F" w:rsidRDefault="003B5290" w:rsidP="002347FC">
            <w:pPr>
              <w:pStyle w:val="Table"/>
            </w:pPr>
            <w:r w:rsidRPr="00F23B0F">
              <w:t>Понедельник – пятница с 8-00 до 17-00</w:t>
            </w:r>
          </w:p>
        </w:tc>
      </w:tr>
      <w:tr w:rsidR="003B5290" w:rsidRPr="00F23B0F" w14:paraId="7704125B" w14:textId="77777777" w:rsidTr="00237AFC"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1B8CAE" w14:textId="77777777" w:rsidR="003B5290" w:rsidRPr="00F23B0F" w:rsidRDefault="003B5290" w:rsidP="002347FC">
            <w:pPr>
              <w:pStyle w:val="Table"/>
            </w:pPr>
            <w:r w:rsidRPr="00F23B0F">
              <w:t xml:space="preserve">Филиал ОГКУ «ЦСВ» по Павинскому  </w:t>
            </w:r>
          </w:p>
          <w:p w14:paraId="3BF0A4B6" w14:textId="77777777" w:rsidR="003B5290" w:rsidRPr="00F23B0F" w:rsidRDefault="003B5290" w:rsidP="002347FC">
            <w:pPr>
              <w:pStyle w:val="Table"/>
            </w:pPr>
            <w:r w:rsidRPr="00F23B0F">
              <w:t>р-ну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EBA81F" w14:textId="77777777" w:rsidR="003B5290" w:rsidRPr="00F23B0F" w:rsidRDefault="003B5290" w:rsidP="002347FC">
            <w:pPr>
              <w:pStyle w:val="Table"/>
            </w:pPr>
            <w:r w:rsidRPr="00F23B0F">
              <w:t xml:space="preserve">157650, </w:t>
            </w:r>
            <w:proofErr w:type="spellStart"/>
            <w:r w:rsidRPr="00F23B0F">
              <w:t>с.Павино</w:t>
            </w:r>
            <w:proofErr w:type="spellEnd"/>
            <w:r w:rsidRPr="00F23B0F">
              <w:t xml:space="preserve">. </w:t>
            </w:r>
            <w:proofErr w:type="spellStart"/>
            <w:r w:rsidRPr="00F23B0F">
              <w:t>ул.Октябрьская</w:t>
            </w:r>
            <w:proofErr w:type="spellEnd"/>
            <w:r w:rsidRPr="00F23B0F">
              <w:t>, д.15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9D7280" w14:textId="77777777" w:rsidR="003B5290" w:rsidRPr="00F23B0F" w:rsidRDefault="003B5290" w:rsidP="002347FC">
            <w:pPr>
              <w:pStyle w:val="Table"/>
            </w:pPr>
            <w:r w:rsidRPr="00F23B0F">
              <w:t>8(49439)-2-12-52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E45AF" w14:textId="77777777" w:rsidR="003B5290" w:rsidRPr="00F23B0F" w:rsidRDefault="003B5290" w:rsidP="002347FC">
            <w:pPr>
              <w:pStyle w:val="Table"/>
            </w:pPr>
            <w:r w:rsidRPr="00F23B0F">
              <w:t>Понедельник – пятница с 8-00 до 17-00</w:t>
            </w:r>
          </w:p>
        </w:tc>
      </w:tr>
      <w:tr w:rsidR="003B5290" w:rsidRPr="00F23B0F" w14:paraId="23E882C5" w14:textId="77777777" w:rsidTr="00237AFC"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4112D9" w14:textId="77777777" w:rsidR="003B5290" w:rsidRPr="00F23B0F" w:rsidRDefault="003B5290" w:rsidP="002347FC">
            <w:pPr>
              <w:pStyle w:val="Table"/>
            </w:pPr>
            <w:r w:rsidRPr="00F23B0F">
              <w:t xml:space="preserve">Филиал ОГКУ «ЦСВ»  по Парфеньевскому  </w:t>
            </w:r>
          </w:p>
          <w:p w14:paraId="457CF2B6" w14:textId="77777777" w:rsidR="003B5290" w:rsidRPr="00F23B0F" w:rsidRDefault="003B5290" w:rsidP="002347FC">
            <w:pPr>
              <w:pStyle w:val="Table"/>
            </w:pPr>
            <w:r w:rsidRPr="00F23B0F">
              <w:t>р-ну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780EE6" w14:textId="77777777" w:rsidR="003B5290" w:rsidRPr="00F23B0F" w:rsidRDefault="003B5290" w:rsidP="002347FC">
            <w:pPr>
              <w:pStyle w:val="Table"/>
            </w:pPr>
            <w:r w:rsidRPr="00F23B0F">
              <w:t xml:space="preserve">157270, </w:t>
            </w:r>
            <w:proofErr w:type="spellStart"/>
            <w:r w:rsidRPr="00F23B0F">
              <w:t>с.Парфеньево</w:t>
            </w:r>
            <w:proofErr w:type="spellEnd"/>
            <w:r w:rsidRPr="00F23B0F">
              <w:t xml:space="preserve">, </w:t>
            </w:r>
            <w:proofErr w:type="spellStart"/>
            <w:r w:rsidRPr="00F23B0F">
              <w:t>ул.Ленина</w:t>
            </w:r>
            <w:proofErr w:type="spellEnd"/>
            <w:r w:rsidRPr="00F23B0F">
              <w:t>, д. 40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E08524" w14:textId="77777777" w:rsidR="003B5290" w:rsidRPr="00F23B0F" w:rsidRDefault="003B5290" w:rsidP="002347FC">
            <w:pPr>
              <w:pStyle w:val="Table"/>
            </w:pPr>
            <w:r w:rsidRPr="00F23B0F">
              <w:t>8(49440)-5-13-32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08C05" w14:textId="77777777" w:rsidR="003B5290" w:rsidRPr="00F23B0F" w:rsidRDefault="003B5290" w:rsidP="002347FC">
            <w:pPr>
              <w:pStyle w:val="Table"/>
            </w:pPr>
            <w:r w:rsidRPr="00F23B0F">
              <w:t>Понедельник – пятница с 8-00 до 17-00</w:t>
            </w:r>
          </w:p>
        </w:tc>
      </w:tr>
      <w:tr w:rsidR="003B5290" w:rsidRPr="00F23B0F" w14:paraId="1407E1BC" w14:textId="77777777" w:rsidTr="00237AFC"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ED8913" w14:textId="77777777" w:rsidR="003B5290" w:rsidRPr="00F23B0F" w:rsidRDefault="003B5290" w:rsidP="002347FC">
            <w:pPr>
              <w:pStyle w:val="Table"/>
            </w:pPr>
            <w:r w:rsidRPr="00F23B0F">
              <w:lastRenderedPageBreak/>
              <w:t xml:space="preserve">Филиал ОГКУ «ЦСВ» по  Поназыревскому </w:t>
            </w:r>
          </w:p>
          <w:p w14:paraId="18B058A6" w14:textId="77777777" w:rsidR="003B5290" w:rsidRPr="00F23B0F" w:rsidRDefault="003B5290" w:rsidP="002347FC">
            <w:pPr>
              <w:pStyle w:val="Table"/>
            </w:pPr>
            <w:r w:rsidRPr="00F23B0F">
              <w:t>р–ну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459B5E" w14:textId="77777777" w:rsidR="003B5290" w:rsidRPr="00F23B0F" w:rsidRDefault="003B5290" w:rsidP="002347FC">
            <w:pPr>
              <w:pStyle w:val="Table"/>
            </w:pPr>
            <w:r w:rsidRPr="00F23B0F">
              <w:t xml:space="preserve">157580, </w:t>
            </w:r>
            <w:proofErr w:type="spellStart"/>
            <w:r w:rsidRPr="00F23B0F">
              <w:t>п.Поназырево</w:t>
            </w:r>
            <w:proofErr w:type="spellEnd"/>
            <w:r w:rsidRPr="00F23B0F">
              <w:t>.</w:t>
            </w:r>
          </w:p>
          <w:p w14:paraId="49662E6E" w14:textId="77777777" w:rsidR="003B5290" w:rsidRPr="00F23B0F" w:rsidRDefault="003B5290" w:rsidP="002347FC">
            <w:pPr>
              <w:pStyle w:val="Table"/>
            </w:pPr>
            <w:r w:rsidRPr="00F23B0F">
              <w:t xml:space="preserve">ул. </w:t>
            </w:r>
            <w:proofErr w:type="gramStart"/>
            <w:r w:rsidRPr="00F23B0F">
              <w:t>Свободы,д.</w:t>
            </w:r>
            <w:proofErr w:type="gramEnd"/>
            <w:r w:rsidRPr="00F23B0F"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0FFE29" w14:textId="77777777" w:rsidR="003B5290" w:rsidRPr="00F23B0F" w:rsidRDefault="003B5290" w:rsidP="002347FC">
            <w:pPr>
              <w:pStyle w:val="Table"/>
            </w:pPr>
            <w:r w:rsidRPr="00F23B0F">
              <w:t>8(49448)-2-16-51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660AF" w14:textId="77777777" w:rsidR="003B5290" w:rsidRPr="00F23B0F" w:rsidRDefault="003B5290" w:rsidP="002347FC">
            <w:pPr>
              <w:pStyle w:val="Table"/>
            </w:pPr>
            <w:r w:rsidRPr="00F23B0F">
              <w:t>Понедельник – пятница с 8-00 до 17-00</w:t>
            </w:r>
          </w:p>
        </w:tc>
      </w:tr>
      <w:tr w:rsidR="003B5290" w:rsidRPr="00F23B0F" w14:paraId="5D40784A" w14:textId="77777777" w:rsidTr="00237AFC"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6B99B4" w14:textId="77777777" w:rsidR="003B5290" w:rsidRPr="00F23B0F" w:rsidRDefault="003B5290" w:rsidP="002347FC">
            <w:pPr>
              <w:pStyle w:val="Table"/>
            </w:pPr>
            <w:r w:rsidRPr="00F23B0F">
              <w:t>Филиал ОГКУ «ЦСВ» по Пыщугскому  р-ну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F44EE7" w14:textId="77777777" w:rsidR="003B5290" w:rsidRPr="00F23B0F" w:rsidRDefault="003B5290" w:rsidP="002347FC">
            <w:pPr>
              <w:pStyle w:val="Table"/>
            </w:pPr>
            <w:r w:rsidRPr="00F23B0F">
              <w:t xml:space="preserve">157630, </w:t>
            </w:r>
            <w:proofErr w:type="spellStart"/>
            <w:r w:rsidRPr="00F23B0F">
              <w:t>с.Пыщуг</w:t>
            </w:r>
            <w:proofErr w:type="spellEnd"/>
            <w:r w:rsidRPr="00F23B0F">
              <w:t xml:space="preserve">, </w:t>
            </w:r>
            <w:proofErr w:type="spellStart"/>
            <w:r w:rsidRPr="00F23B0F">
              <w:t>ул.Первомайская</w:t>
            </w:r>
            <w:proofErr w:type="spellEnd"/>
            <w:r w:rsidRPr="00F23B0F">
              <w:t>, д.4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83DCD0" w14:textId="77777777" w:rsidR="003B5290" w:rsidRPr="00F23B0F" w:rsidRDefault="003B5290" w:rsidP="002347FC">
            <w:pPr>
              <w:pStyle w:val="Table"/>
            </w:pPr>
            <w:r w:rsidRPr="00F23B0F">
              <w:t>8(49452)-2-78-39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B2328" w14:textId="77777777" w:rsidR="003B5290" w:rsidRPr="00F23B0F" w:rsidRDefault="003B5290" w:rsidP="002347FC">
            <w:pPr>
              <w:pStyle w:val="Table"/>
            </w:pPr>
            <w:r w:rsidRPr="00F23B0F">
              <w:t>Понедельник – пятница с 8-00 до 17-00</w:t>
            </w:r>
          </w:p>
        </w:tc>
      </w:tr>
      <w:tr w:rsidR="003B5290" w:rsidRPr="00F23B0F" w14:paraId="570208F3" w14:textId="77777777" w:rsidTr="00237AFC"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53A905" w14:textId="77777777" w:rsidR="003B5290" w:rsidRPr="00F23B0F" w:rsidRDefault="003B5290" w:rsidP="002347FC">
            <w:pPr>
              <w:pStyle w:val="Table"/>
            </w:pPr>
            <w:r w:rsidRPr="00F23B0F">
              <w:t>Филиал ОГКУ «ЦСВ» по  Солигаличскому  р-ну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87DB23" w14:textId="77777777" w:rsidR="003B5290" w:rsidRPr="00F23B0F" w:rsidRDefault="003B5290" w:rsidP="002347FC">
            <w:pPr>
              <w:pStyle w:val="Table"/>
            </w:pPr>
            <w:r w:rsidRPr="00F23B0F">
              <w:t xml:space="preserve">157170, </w:t>
            </w:r>
            <w:proofErr w:type="spellStart"/>
            <w:r w:rsidRPr="00F23B0F">
              <w:t>г.Солигалич</w:t>
            </w:r>
            <w:proofErr w:type="spellEnd"/>
            <w:r w:rsidRPr="00F23B0F">
              <w:t>.</w:t>
            </w:r>
          </w:p>
          <w:p w14:paraId="3FEEC201" w14:textId="77777777" w:rsidR="003B5290" w:rsidRPr="00F23B0F" w:rsidRDefault="003B5290" w:rsidP="002347FC">
            <w:pPr>
              <w:pStyle w:val="Table"/>
            </w:pPr>
            <w:r w:rsidRPr="00F23B0F">
              <w:t>пр. Свободы, д.6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5769B" w14:textId="77777777" w:rsidR="003B5290" w:rsidRPr="00F23B0F" w:rsidRDefault="003B5290" w:rsidP="002347FC">
            <w:pPr>
              <w:pStyle w:val="Table"/>
            </w:pPr>
            <w:r w:rsidRPr="00F23B0F">
              <w:t>8(49436)-5-12-40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3F4C6" w14:textId="77777777" w:rsidR="003B5290" w:rsidRPr="00F23B0F" w:rsidRDefault="003B5290" w:rsidP="002347FC">
            <w:pPr>
              <w:pStyle w:val="Table"/>
            </w:pPr>
            <w:r w:rsidRPr="00F23B0F">
              <w:t>Понедельник – пятница с 8-00 до 17-00</w:t>
            </w:r>
          </w:p>
        </w:tc>
      </w:tr>
      <w:tr w:rsidR="003B5290" w:rsidRPr="00F23B0F" w14:paraId="06D168D6" w14:textId="77777777" w:rsidTr="00237AFC"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1E34E3" w14:textId="77777777" w:rsidR="003B5290" w:rsidRPr="00F23B0F" w:rsidRDefault="003B5290" w:rsidP="002347FC">
            <w:pPr>
              <w:pStyle w:val="Table"/>
            </w:pPr>
            <w:r w:rsidRPr="00F23B0F">
              <w:t>Филиал ОГКУ «ЦСВ» по Судиславскому  р-ну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DF9D71" w14:textId="77777777" w:rsidR="003B5290" w:rsidRPr="00F23B0F" w:rsidRDefault="003B5290" w:rsidP="002347FC">
            <w:pPr>
              <w:pStyle w:val="Table"/>
            </w:pPr>
            <w:r w:rsidRPr="00F23B0F">
              <w:t xml:space="preserve">157860 п. </w:t>
            </w:r>
            <w:proofErr w:type="spellStart"/>
            <w:r w:rsidRPr="00F23B0F">
              <w:t>Сулиславль</w:t>
            </w:r>
            <w:proofErr w:type="spellEnd"/>
            <w:r w:rsidRPr="00F23B0F">
              <w:t>,</w:t>
            </w:r>
          </w:p>
          <w:p w14:paraId="3EA7BBA3" w14:textId="77777777" w:rsidR="003B5290" w:rsidRPr="00F23B0F" w:rsidRDefault="003B5290" w:rsidP="002347FC">
            <w:pPr>
              <w:pStyle w:val="Table"/>
            </w:pPr>
            <w:r w:rsidRPr="00F23B0F">
              <w:t>ул. Советская, д. 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D62FE9" w14:textId="77777777" w:rsidR="003B5290" w:rsidRPr="00F23B0F" w:rsidRDefault="003B5290" w:rsidP="002347FC">
            <w:pPr>
              <w:pStyle w:val="Table"/>
            </w:pPr>
            <w:r w:rsidRPr="00F23B0F">
              <w:t>8(49433)-9-74-43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8D35E" w14:textId="77777777" w:rsidR="003B5290" w:rsidRPr="00F23B0F" w:rsidRDefault="003B5290" w:rsidP="002347FC">
            <w:pPr>
              <w:pStyle w:val="Table"/>
            </w:pPr>
            <w:r w:rsidRPr="00F23B0F">
              <w:t>Понедельник – пятница с 8-00 до 17-00</w:t>
            </w:r>
          </w:p>
        </w:tc>
      </w:tr>
      <w:tr w:rsidR="003B5290" w:rsidRPr="00F23B0F" w14:paraId="047AF7D0" w14:textId="77777777" w:rsidTr="00237AFC"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AF8940" w14:textId="77777777" w:rsidR="003B5290" w:rsidRPr="00F23B0F" w:rsidRDefault="003B5290" w:rsidP="002347FC">
            <w:pPr>
              <w:pStyle w:val="Table"/>
            </w:pPr>
            <w:r w:rsidRPr="00F23B0F">
              <w:t>Филиал ОГКУ «ЦСВ» по  Сусанинскому  р-ну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3115DF" w14:textId="77777777" w:rsidR="003B5290" w:rsidRPr="00F23B0F" w:rsidRDefault="003B5290" w:rsidP="002347FC">
            <w:pPr>
              <w:pStyle w:val="Table"/>
            </w:pPr>
            <w:r w:rsidRPr="00F23B0F">
              <w:t>157080, п. Сусанино,</w:t>
            </w:r>
          </w:p>
          <w:p w14:paraId="1520D9A4" w14:textId="77777777" w:rsidR="003B5290" w:rsidRPr="00F23B0F" w:rsidRDefault="003B5290" w:rsidP="002347FC">
            <w:pPr>
              <w:pStyle w:val="Table"/>
            </w:pPr>
            <w:r w:rsidRPr="00F23B0F">
              <w:t>ул. Ленина, д.9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4A22F3" w14:textId="77777777" w:rsidR="003B5290" w:rsidRPr="00F23B0F" w:rsidRDefault="003B5290" w:rsidP="002347FC">
            <w:pPr>
              <w:pStyle w:val="Table"/>
            </w:pPr>
            <w:r w:rsidRPr="00F23B0F">
              <w:t>8(49434)-9-74-43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B8ADC" w14:textId="77777777" w:rsidR="003B5290" w:rsidRPr="00F23B0F" w:rsidRDefault="003B5290" w:rsidP="002347FC">
            <w:pPr>
              <w:pStyle w:val="Table"/>
            </w:pPr>
            <w:r w:rsidRPr="00F23B0F">
              <w:t>Понедельник – пятница с 8-00 до 17-00</w:t>
            </w:r>
          </w:p>
        </w:tc>
      </w:tr>
      <w:tr w:rsidR="003B5290" w:rsidRPr="00F23B0F" w14:paraId="03DF1ED6" w14:textId="77777777" w:rsidTr="00237AFC"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818A86" w14:textId="77777777" w:rsidR="003B5290" w:rsidRPr="00F23B0F" w:rsidRDefault="003B5290" w:rsidP="002347FC">
            <w:pPr>
              <w:pStyle w:val="Table"/>
            </w:pPr>
            <w:r w:rsidRPr="00F23B0F">
              <w:t>Филиал ОГКУ «ЦСВ» по Чухломскому  р-ну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C3E14" w14:textId="77777777" w:rsidR="003B5290" w:rsidRPr="00F23B0F" w:rsidRDefault="003B5290" w:rsidP="002347FC">
            <w:pPr>
              <w:pStyle w:val="Table"/>
            </w:pPr>
            <w:r w:rsidRPr="00F23B0F">
              <w:t>157130, г. Чухлома,</w:t>
            </w:r>
          </w:p>
          <w:p w14:paraId="3AD6416F" w14:textId="77777777" w:rsidR="003B5290" w:rsidRPr="00F23B0F" w:rsidRDefault="003B5290" w:rsidP="002347FC">
            <w:pPr>
              <w:pStyle w:val="Table"/>
            </w:pPr>
            <w:r w:rsidRPr="00F23B0F">
              <w:t>ул. Советская, д.1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9913B1" w14:textId="77777777" w:rsidR="003B5290" w:rsidRPr="00F23B0F" w:rsidRDefault="003B5290" w:rsidP="002347FC">
            <w:pPr>
              <w:pStyle w:val="Table"/>
            </w:pPr>
            <w:r w:rsidRPr="00F23B0F">
              <w:t>8(49441)-2-29-20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55B5F" w14:textId="77777777" w:rsidR="003B5290" w:rsidRPr="00F23B0F" w:rsidRDefault="003B5290" w:rsidP="002347FC">
            <w:pPr>
              <w:pStyle w:val="Table"/>
            </w:pPr>
            <w:r w:rsidRPr="00F23B0F">
              <w:t>Понедельник – пятница с 8-00 до 17-00</w:t>
            </w:r>
          </w:p>
        </w:tc>
      </w:tr>
      <w:tr w:rsidR="003B5290" w:rsidRPr="00F23B0F" w14:paraId="74CAE476" w14:textId="77777777" w:rsidTr="00237AFC"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AEAA9F" w14:textId="77777777" w:rsidR="003B5290" w:rsidRPr="00F23B0F" w:rsidRDefault="003B5290" w:rsidP="002347FC">
            <w:pPr>
              <w:pStyle w:val="Table"/>
            </w:pPr>
            <w:r w:rsidRPr="00F23B0F">
              <w:t>Филиал ОГКУ «</w:t>
            </w:r>
            <w:proofErr w:type="gramStart"/>
            <w:r w:rsidRPr="00F23B0F">
              <w:t>ЦСВ»  по</w:t>
            </w:r>
            <w:proofErr w:type="gramEnd"/>
            <w:r w:rsidRPr="00F23B0F">
              <w:t xml:space="preserve"> </w:t>
            </w:r>
            <w:proofErr w:type="spellStart"/>
            <w:r w:rsidRPr="00F23B0F">
              <w:t>г.Шарья</w:t>
            </w:r>
            <w:proofErr w:type="spellEnd"/>
            <w:r w:rsidRPr="00F23B0F">
              <w:t xml:space="preserve"> и Шарьинскому р-ну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D4560D" w14:textId="77777777" w:rsidR="003B5290" w:rsidRPr="00F23B0F" w:rsidRDefault="003B5290" w:rsidP="002347FC">
            <w:pPr>
              <w:pStyle w:val="Table"/>
            </w:pPr>
            <w:r w:rsidRPr="00F23B0F">
              <w:t>157501, г. Шарья, ул.50 лет Советской власти, д.4а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F604B8" w14:textId="77777777" w:rsidR="003B5290" w:rsidRPr="00F23B0F" w:rsidRDefault="003B5290" w:rsidP="002347FC">
            <w:pPr>
              <w:pStyle w:val="Table"/>
            </w:pPr>
            <w:r w:rsidRPr="00F23B0F">
              <w:t>8(49449)-5-49-45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FD213" w14:textId="77777777" w:rsidR="003B5290" w:rsidRPr="00F23B0F" w:rsidRDefault="003B5290" w:rsidP="002347FC">
            <w:pPr>
              <w:pStyle w:val="Table"/>
            </w:pPr>
            <w:r w:rsidRPr="00F23B0F">
              <w:t>Понедельник – пятница с 8-00 до 17-00</w:t>
            </w:r>
          </w:p>
        </w:tc>
      </w:tr>
    </w:tbl>
    <w:p w14:paraId="26AB8099" w14:textId="77777777" w:rsidR="003B5290" w:rsidRPr="00F23B0F" w:rsidRDefault="003B5290" w:rsidP="003B5290">
      <w:pPr>
        <w:rPr>
          <w:szCs w:val="28"/>
        </w:rPr>
      </w:pPr>
      <w:r w:rsidRPr="00F23B0F">
        <w:rPr>
          <w:szCs w:val="28"/>
        </w:rPr>
        <w:t xml:space="preserve"> </w:t>
      </w:r>
    </w:p>
    <w:p w14:paraId="1C713FA2" w14:textId="77777777" w:rsidR="009712A0" w:rsidRPr="009712A0" w:rsidRDefault="009712A0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3FA2D95B" w14:textId="77777777" w:rsidR="009712A0" w:rsidRPr="009712A0" w:rsidRDefault="009712A0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6579580A" w14:textId="77777777" w:rsidR="009712A0" w:rsidRPr="009712A0" w:rsidRDefault="009712A0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7B336B9E" w14:textId="77777777" w:rsidR="009712A0" w:rsidRPr="009712A0" w:rsidRDefault="009712A0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7EB4937E" w14:textId="77777777" w:rsidR="009712A0" w:rsidRPr="009712A0" w:rsidRDefault="009712A0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708B35CB" w14:textId="77777777" w:rsidR="009712A0" w:rsidRPr="009712A0" w:rsidRDefault="009712A0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279B91AD" w14:textId="77777777" w:rsidR="009712A0" w:rsidRPr="009712A0" w:rsidRDefault="009712A0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1630671A" w14:textId="77777777" w:rsidR="009712A0" w:rsidRPr="009712A0" w:rsidRDefault="009712A0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59F00E56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Приложение № 2</w:t>
      </w:r>
    </w:p>
    <w:p w14:paraId="6962D46D" w14:textId="77777777" w:rsidR="0001747A" w:rsidRPr="009712A0" w:rsidRDefault="0001747A" w:rsidP="00A133FC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единовременного пособия беременной жене военнослужащего, проходящего военную службу по призыву</w:t>
      </w:r>
    </w:p>
    <w:p w14:paraId="0F7C5BFA" w14:textId="77777777" w:rsidR="009712A0" w:rsidRPr="009712A0" w:rsidRDefault="009712A0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30E13B65" w14:textId="77777777" w:rsidR="009712A0" w:rsidRPr="009712A0" w:rsidRDefault="009712A0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4BB066A9" w14:textId="77777777" w:rsidR="0001747A" w:rsidRPr="00A133FC" w:rsidRDefault="0001747A" w:rsidP="00A133FC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Cs w:val="28"/>
        </w:rPr>
      </w:pPr>
      <w:r w:rsidRPr="00A133FC">
        <w:rPr>
          <w:rFonts w:cs="Times New Roman CYR"/>
          <w:b/>
          <w:szCs w:val="28"/>
        </w:rPr>
        <w:t>БЛОК-СХЕМА</w:t>
      </w:r>
    </w:p>
    <w:p w14:paraId="495F3A7C" w14:textId="77777777" w:rsidR="0001747A" w:rsidRPr="00A133FC" w:rsidRDefault="0001747A" w:rsidP="00A133FC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Cs w:val="28"/>
        </w:rPr>
      </w:pPr>
      <w:r w:rsidRPr="00A133FC">
        <w:rPr>
          <w:rFonts w:cs="Times New Roman CYR"/>
          <w:b/>
          <w:szCs w:val="28"/>
        </w:rPr>
        <w:t>порядка предоставления государственной услуги</w:t>
      </w:r>
    </w:p>
    <w:p w14:paraId="65537FC3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4F593813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2CC921BF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3B2064FE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64CF3E7C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7D9D0F8F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0D6ACC1A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5524AB54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7ACDA3F5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3E17E42B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35990A55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4B2E2802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44C1B95B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Приложение № 3</w:t>
      </w:r>
    </w:p>
    <w:p w14:paraId="56F0AFB9" w14:textId="77777777" w:rsidR="0001747A" w:rsidRPr="009712A0" w:rsidRDefault="0001747A" w:rsidP="00A133FC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единовременного пособия беременной жене военнослужащего, проходящего военную службу по призыву</w:t>
      </w:r>
    </w:p>
    <w:p w14:paraId="6A9239FA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06C709A2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1CC94F37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В департамент социальной защиты населения,</w:t>
      </w:r>
    </w:p>
    <w:p w14:paraId="71F0AFC5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опеки и попечительства Костромской области</w:t>
      </w:r>
    </w:p>
    <w:p w14:paraId="3993FAA6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7D03834C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от ______________________________</w:t>
      </w:r>
    </w:p>
    <w:p w14:paraId="0AD10861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______________________________</w:t>
      </w:r>
    </w:p>
    <w:p w14:paraId="103B17D4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0"/>
        </w:rPr>
      </w:pPr>
      <w:r w:rsidRPr="009712A0">
        <w:rPr>
          <w:rFonts w:cs="Times New Roman CYR"/>
          <w:szCs w:val="20"/>
        </w:rPr>
        <w:t>Адрес места жительства (пребывания)</w:t>
      </w:r>
    </w:p>
    <w:p w14:paraId="460DE865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______________________________</w:t>
      </w:r>
    </w:p>
    <w:p w14:paraId="1E99565E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0"/>
        </w:rPr>
        <w:t>Адрес места фактического проживания</w:t>
      </w:r>
      <w:r w:rsidRPr="009712A0">
        <w:rPr>
          <w:rFonts w:cs="Times New Roman CYR"/>
          <w:szCs w:val="28"/>
        </w:rPr>
        <w:t>:</w:t>
      </w:r>
    </w:p>
    <w:p w14:paraId="7B93084C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______________________________</w:t>
      </w:r>
    </w:p>
    <w:p w14:paraId="52B235A2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19C06298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0493136D" w14:textId="77777777" w:rsidR="0001747A" w:rsidRPr="00A133FC" w:rsidRDefault="0001747A" w:rsidP="00A133FC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Cs w:val="28"/>
        </w:rPr>
      </w:pPr>
      <w:r w:rsidRPr="00A133FC">
        <w:rPr>
          <w:rFonts w:cs="Times New Roman CYR"/>
          <w:b/>
          <w:szCs w:val="28"/>
        </w:rPr>
        <w:t>ЗАЯВЛЕНИЕ</w:t>
      </w:r>
    </w:p>
    <w:p w14:paraId="195CE48A" w14:textId="77777777" w:rsidR="0001747A" w:rsidRPr="00A133FC" w:rsidRDefault="0001747A" w:rsidP="00A133FC">
      <w:pPr>
        <w:widowControl w:val="0"/>
        <w:autoSpaceDE w:val="0"/>
        <w:autoSpaceDN w:val="0"/>
        <w:adjustRightInd w:val="0"/>
        <w:jc w:val="center"/>
        <w:rPr>
          <w:rFonts w:cs="Times New Roman CYR"/>
          <w:b/>
          <w:szCs w:val="28"/>
        </w:rPr>
      </w:pPr>
      <w:r w:rsidRPr="00A133FC">
        <w:rPr>
          <w:rFonts w:cs="Times New Roman CYR"/>
          <w:b/>
          <w:szCs w:val="28"/>
        </w:rPr>
        <w:t>о назначении единовременного пособия беременной жене военнослужащего, проходящего военную службу по призыву</w:t>
      </w:r>
    </w:p>
    <w:p w14:paraId="1BB82E7E" w14:textId="77777777"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</w:p>
    <w:p w14:paraId="03DC5FA2" w14:textId="77777777"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Я, _____________________________________________________________</w:t>
      </w:r>
    </w:p>
    <w:p w14:paraId="384D84BF" w14:textId="77777777"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0"/>
        </w:rPr>
      </w:pPr>
      <w:r w:rsidRPr="009712A0">
        <w:rPr>
          <w:rFonts w:cs="Times New Roman CYR"/>
          <w:szCs w:val="20"/>
        </w:rPr>
        <w:t>(фамилия, имя, отчество)</w:t>
      </w:r>
    </w:p>
    <w:p w14:paraId="10EA6463" w14:textId="77777777"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Документ, удостоверяющий личность: _________________________________,</w:t>
      </w:r>
    </w:p>
    <w:p w14:paraId="0B19EB02" w14:textId="77777777"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серия _____________________________, </w:t>
      </w:r>
      <w:r w:rsidR="009712A0" w:rsidRPr="009712A0">
        <w:rPr>
          <w:rFonts w:cs="Times New Roman CYR"/>
          <w:szCs w:val="28"/>
        </w:rPr>
        <w:t>№</w:t>
      </w:r>
      <w:r w:rsidRPr="009712A0">
        <w:rPr>
          <w:rFonts w:cs="Times New Roman CYR"/>
          <w:szCs w:val="28"/>
        </w:rPr>
        <w:t xml:space="preserve"> _____________________________,</w:t>
      </w:r>
    </w:p>
    <w:p w14:paraId="7C595250" w14:textId="77777777"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выдан _____________________________________________________________  </w:t>
      </w:r>
    </w:p>
    <w:p w14:paraId="09B7B5CF" w14:textId="77777777"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___________________________________________________________________,</w:t>
      </w:r>
    </w:p>
    <w:p w14:paraId="67C68BA8" w14:textId="77777777"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0"/>
        </w:rPr>
      </w:pPr>
      <w:r w:rsidRPr="009712A0">
        <w:rPr>
          <w:rFonts w:cs="Times New Roman CYR"/>
          <w:szCs w:val="20"/>
        </w:rPr>
        <w:t>(кем, когда)</w:t>
      </w:r>
    </w:p>
    <w:p w14:paraId="46E8947B" w14:textId="77777777"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прошу назначить мне единовременное пособие беременной жене военнослужащего, проходящего военную службу по призыву (далее - пособие). </w:t>
      </w:r>
    </w:p>
    <w:p w14:paraId="63951477" w14:textId="77777777"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С размером, порядком назначения и </w:t>
      </w:r>
      <w:proofErr w:type="gramStart"/>
      <w:r w:rsidRPr="009712A0">
        <w:rPr>
          <w:rFonts w:cs="Times New Roman CYR"/>
          <w:szCs w:val="28"/>
        </w:rPr>
        <w:t>выплаты  пособия</w:t>
      </w:r>
      <w:proofErr w:type="gramEnd"/>
      <w:r w:rsidRPr="009712A0">
        <w:rPr>
          <w:rFonts w:cs="Times New Roman CYR"/>
          <w:szCs w:val="28"/>
        </w:rPr>
        <w:t xml:space="preserve">  ознакомлен(а). Выплату прошу перечислять через (нужное подчеркнуть):</w:t>
      </w:r>
    </w:p>
    <w:p w14:paraId="693EF4A4" w14:textId="77777777"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организацию федеральной почтовой связи;</w:t>
      </w:r>
    </w:p>
    <w:p w14:paraId="2F3C287F" w14:textId="77777777"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кредитную организацию._____________________________________________</w:t>
      </w:r>
    </w:p>
    <w:p w14:paraId="31EA5FB6" w14:textId="77777777"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Сообщаю реквизиты моего счета _____________________________________</w:t>
      </w:r>
    </w:p>
    <w:p w14:paraId="07669F37" w14:textId="77777777"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в отделении N _________ филиала </w:t>
      </w:r>
      <w:r w:rsidR="009712A0" w:rsidRPr="009712A0">
        <w:rPr>
          <w:rFonts w:cs="Times New Roman CYR"/>
          <w:szCs w:val="28"/>
        </w:rPr>
        <w:t>№</w:t>
      </w:r>
      <w:r w:rsidRPr="009712A0">
        <w:rPr>
          <w:rFonts w:cs="Times New Roman CYR"/>
          <w:szCs w:val="28"/>
        </w:rPr>
        <w:t xml:space="preserve"> _____ банка _______________________</w:t>
      </w:r>
    </w:p>
    <w:p w14:paraId="06F6A925" w14:textId="77777777"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</w:rPr>
        <w:t xml:space="preserve">                        (наименование банковской организации</w:t>
      </w:r>
      <w:r w:rsidRPr="009712A0">
        <w:rPr>
          <w:rFonts w:cs="Times New Roman CYR"/>
          <w:szCs w:val="28"/>
        </w:rPr>
        <w:t>)</w:t>
      </w:r>
    </w:p>
    <w:p w14:paraId="3FC3B1B4" w14:textId="77777777"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lastRenderedPageBreak/>
        <w:t>___________________________________________________________________</w:t>
      </w:r>
    </w:p>
    <w:p w14:paraId="5185283F" w14:textId="77777777"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</w:p>
    <w:tbl>
      <w:tblPr>
        <w:tblW w:w="0" w:type="auto"/>
        <w:tblInd w:w="228" w:type="dxa"/>
        <w:tblLayout w:type="fixed"/>
        <w:tblLook w:val="0000" w:firstRow="0" w:lastRow="0" w:firstColumn="0" w:lastColumn="0" w:noHBand="0" w:noVBand="0"/>
      </w:tblPr>
      <w:tblGrid>
        <w:gridCol w:w="1843"/>
        <w:gridCol w:w="7440"/>
      </w:tblGrid>
      <w:tr w:rsidR="0001747A" w:rsidRPr="0001747A" w14:paraId="7524C8A8" w14:textId="77777777">
        <w:trPr>
          <w:trHeight w:val="9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65DB44" w14:textId="77777777" w:rsidR="0001747A" w:rsidRPr="0001747A" w:rsidRDefault="0001747A" w:rsidP="00A133FC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  <w:r w:rsidRPr="0001747A">
              <w:rPr>
                <w:rFonts w:cs="Times New Roman CYR"/>
              </w:rPr>
              <w:t>Заполняется в случае подачи заявления законным представителем или доверенным лицом</w:t>
            </w:r>
          </w:p>
          <w:p w14:paraId="6A99AC7F" w14:textId="77777777" w:rsidR="0001747A" w:rsidRPr="0001747A" w:rsidRDefault="0001747A" w:rsidP="00A133FC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  <w:r w:rsidRPr="0001747A">
              <w:rPr>
                <w:rFonts w:cs="Times New Roman CYR"/>
              </w:rPr>
              <w:t xml:space="preserve"> </w:t>
            </w:r>
          </w:p>
          <w:p w14:paraId="247B7A73" w14:textId="77777777" w:rsidR="0001747A" w:rsidRPr="0001747A" w:rsidRDefault="0001747A" w:rsidP="00A133FC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</w:p>
        </w:tc>
        <w:tc>
          <w:tcPr>
            <w:tcW w:w="7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5605A" w14:textId="77777777" w:rsidR="0001747A" w:rsidRPr="0001747A" w:rsidRDefault="0001747A" w:rsidP="00A133FC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  <w:r w:rsidRPr="0001747A">
              <w:rPr>
                <w:rFonts w:cs="Times New Roman CYR"/>
              </w:rPr>
              <w:t xml:space="preserve">Законный представитель (доверенное лицо):   </w:t>
            </w:r>
          </w:p>
          <w:p w14:paraId="3F1E169E" w14:textId="77777777" w:rsidR="0001747A" w:rsidRPr="0001747A" w:rsidRDefault="0001747A" w:rsidP="00A133FC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  <w:r w:rsidRPr="0001747A">
              <w:rPr>
                <w:rFonts w:cs="Times New Roman CYR"/>
              </w:rPr>
              <w:t>____________________________________________________________</w:t>
            </w:r>
          </w:p>
          <w:p w14:paraId="00566E8A" w14:textId="77777777" w:rsidR="0001747A" w:rsidRPr="0001747A" w:rsidRDefault="0001747A" w:rsidP="00A133FC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  <w:szCs w:val="20"/>
              </w:rPr>
            </w:pPr>
            <w:r w:rsidRPr="0001747A">
              <w:rPr>
                <w:rFonts w:cs="Times New Roman CYR"/>
                <w:szCs w:val="20"/>
              </w:rPr>
              <w:t>(фамилия, имя, отчество законного представителя или  доверенного лица)</w:t>
            </w:r>
          </w:p>
          <w:p w14:paraId="0EDB4E05" w14:textId="77777777" w:rsidR="0001747A" w:rsidRPr="0001747A" w:rsidRDefault="0001747A" w:rsidP="00A133FC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  <w:r w:rsidRPr="0001747A">
              <w:rPr>
                <w:rFonts w:cs="Times New Roman CYR"/>
              </w:rPr>
              <w:t xml:space="preserve">  Документ, удостоверяющий личность: вид_____________________ серия, номер ______________ дата выдачи ______________________</w:t>
            </w:r>
          </w:p>
          <w:p w14:paraId="0E4CDDE7" w14:textId="77777777" w:rsidR="0001747A" w:rsidRPr="0001747A" w:rsidRDefault="0001747A" w:rsidP="00A133FC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  <w:r w:rsidRPr="0001747A">
              <w:rPr>
                <w:rFonts w:cs="Times New Roman CYR"/>
              </w:rPr>
              <w:t xml:space="preserve"> выдан _____________________________________________________</w:t>
            </w:r>
          </w:p>
          <w:p w14:paraId="35E99EB9" w14:textId="77777777" w:rsidR="0001747A" w:rsidRPr="0001747A" w:rsidRDefault="0001747A" w:rsidP="00A133FC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  <w:r w:rsidRPr="0001747A">
              <w:rPr>
                <w:rFonts w:cs="Times New Roman CYR"/>
              </w:rPr>
              <w:t>Адрес места жительства (места пребывания, фактического проживания)_________________________________________________ ____________________________________________________________</w:t>
            </w:r>
          </w:p>
          <w:p w14:paraId="5E7AE6E5" w14:textId="77777777" w:rsidR="0001747A" w:rsidRPr="0001747A" w:rsidRDefault="0001747A" w:rsidP="00A133FC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  <w:r w:rsidRPr="0001747A">
              <w:rPr>
                <w:rFonts w:cs="Times New Roman CYR"/>
              </w:rPr>
              <w:t>____________________________________________________________</w:t>
            </w:r>
          </w:p>
          <w:p w14:paraId="2BF8BA61" w14:textId="77777777" w:rsidR="0001747A" w:rsidRPr="0001747A" w:rsidRDefault="0001747A" w:rsidP="00A133FC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  <w:r w:rsidRPr="0001747A">
              <w:rPr>
                <w:rFonts w:cs="Times New Roman CYR"/>
              </w:rPr>
              <w:t>Полномочия   законного   представителя   (доверенного   лица) подтверждены: ______________________________________________</w:t>
            </w:r>
          </w:p>
          <w:p w14:paraId="0012F741" w14:textId="77777777" w:rsidR="0001747A" w:rsidRPr="0001747A" w:rsidRDefault="0001747A" w:rsidP="00A133FC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  <w:szCs w:val="20"/>
              </w:rPr>
            </w:pPr>
            <w:r w:rsidRPr="0001747A">
              <w:rPr>
                <w:rFonts w:cs="Times New Roman CYR"/>
                <w:szCs w:val="20"/>
              </w:rPr>
              <w:t>(указать наименование и реквизиты документа, подтверждающего</w:t>
            </w:r>
          </w:p>
          <w:p w14:paraId="72A42E2F" w14:textId="77777777" w:rsidR="0001747A" w:rsidRPr="0001747A" w:rsidRDefault="0001747A" w:rsidP="00A133FC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  <w:r w:rsidRPr="0001747A">
              <w:rPr>
                <w:rFonts w:cs="Times New Roman CYR"/>
              </w:rPr>
              <w:t>___________________________________________________________</w:t>
            </w:r>
          </w:p>
          <w:p w14:paraId="1F8CBC69" w14:textId="77777777" w:rsidR="0001747A" w:rsidRPr="0001747A" w:rsidRDefault="0001747A" w:rsidP="00A133FC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  <w:szCs w:val="20"/>
              </w:rPr>
            </w:pPr>
            <w:r w:rsidRPr="0001747A">
              <w:rPr>
                <w:rFonts w:cs="Times New Roman CYR"/>
              </w:rPr>
              <w:t xml:space="preserve"> </w:t>
            </w:r>
            <w:r w:rsidRPr="0001747A">
              <w:rPr>
                <w:rFonts w:cs="Times New Roman CYR"/>
                <w:szCs w:val="20"/>
              </w:rPr>
              <w:t xml:space="preserve">полномочия законного представителя или доверенного лица)                                                 </w:t>
            </w:r>
          </w:p>
        </w:tc>
      </w:tr>
    </w:tbl>
    <w:p w14:paraId="1F32BDEF" w14:textId="77777777"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</w:p>
    <w:p w14:paraId="78AD38B0" w14:textId="77777777"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"__" _______________ 20__ г.     Подпись заявителя ___________________</w:t>
      </w:r>
    </w:p>
    <w:p w14:paraId="2864A0FD" w14:textId="77777777"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</w:p>
    <w:p w14:paraId="3780D6DD" w14:textId="77777777"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Заявление принято   "__" _____________ 20__ года  №  __________________</w:t>
      </w:r>
    </w:p>
    <w:p w14:paraId="64BFA4AA" w14:textId="77777777"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Подпись специалиста _______________________</w:t>
      </w:r>
    </w:p>
    <w:p w14:paraId="271CF96E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1D99CB7A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Даю согласие на обработку содержащихся в настоящем заявлении персональных данных, то есть их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уничтожение.</w:t>
      </w:r>
    </w:p>
    <w:p w14:paraId="301FCAFB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Согласие на обработку персональных данных, содержащихся в настоящем заявлении, действует до даты подачи заявления об отзыве настоящего согласия.</w:t>
      </w:r>
    </w:p>
    <w:p w14:paraId="4EBAD9D9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71442B6D" w14:textId="77777777"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_________ ______________________________ ____________________</w:t>
      </w:r>
    </w:p>
    <w:p w14:paraId="5F42ED61" w14:textId="77777777"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</w:rPr>
      </w:pPr>
      <w:r w:rsidRPr="009712A0">
        <w:rPr>
          <w:rFonts w:cs="Times New Roman CYR"/>
        </w:rPr>
        <w:t xml:space="preserve"> (дата)              (фамилия, инициалы заявителя)                              (подпись заявителя)</w:t>
      </w:r>
    </w:p>
    <w:p w14:paraId="25999AF3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14:paraId="10DA27A9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14:paraId="1C302788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14:paraId="7E695B87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14:paraId="2AE9430E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14:paraId="51BE310C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14:paraId="086C85B6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14:paraId="46523D41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14:paraId="5C04D1E9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14:paraId="3FF5B5AE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14:paraId="5047AC7A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68B09D1C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5A881E60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33023599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Приложение № 4</w:t>
      </w:r>
    </w:p>
    <w:p w14:paraId="76CEF78F" w14:textId="77777777" w:rsidR="0001747A" w:rsidRPr="009712A0" w:rsidRDefault="0001747A" w:rsidP="00A133FC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единовременного пособия беременной жене военнослужащего, проходящего военную службу по призыву</w:t>
      </w:r>
    </w:p>
    <w:p w14:paraId="7CFC2600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704AD458" w14:textId="77777777" w:rsidR="009712A0" w:rsidRPr="009712A0" w:rsidRDefault="009712A0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01C12809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УВЕДОМЛЕНИЕ</w:t>
      </w:r>
    </w:p>
    <w:p w14:paraId="6A29A2AE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об отказе в приеме документов</w:t>
      </w:r>
    </w:p>
    <w:p w14:paraId="5A52DD01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</w:p>
    <w:p w14:paraId="37F56081" w14:textId="77777777" w:rsidR="0001747A" w:rsidRPr="009712A0" w:rsidRDefault="0001747A" w:rsidP="00A133FC">
      <w:pPr>
        <w:widowControl w:val="0"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от ________________                № ___________________</w:t>
      </w:r>
    </w:p>
    <w:p w14:paraId="5B841957" w14:textId="77777777"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__________________________________________________________________,</w:t>
      </w:r>
    </w:p>
    <w:p w14:paraId="75CD0EB2" w14:textId="77777777"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</w:rPr>
      </w:pPr>
      <w:r w:rsidRPr="009712A0">
        <w:rPr>
          <w:rFonts w:cs="Times New Roman CYR"/>
        </w:rPr>
        <w:t>(орган, в функции которого входит обязанность принимать заявления и документы)</w:t>
      </w:r>
    </w:p>
    <w:p w14:paraId="56B9B8AD" w14:textId="77777777"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рассмотрев заявление _______________________________________________,</w:t>
      </w:r>
    </w:p>
    <w:p w14:paraId="2DEEA1FC" w14:textId="77777777"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</w:rPr>
      </w:pPr>
      <w:r w:rsidRPr="009712A0">
        <w:rPr>
          <w:rFonts w:cs="Times New Roman CYR"/>
        </w:rPr>
        <w:t>(фамилия, имя, отчество гражданина)</w:t>
      </w:r>
    </w:p>
    <w:p w14:paraId="36C911EB" w14:textId="77777777"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принял  решение   об   отказе  в  приеме  документов  для  предоставления _______________________________________________________________________________________________________________________________________, </w:t>
      </w:r>
    </w:p>
    <w:p w14:paraId="5AC14840" w14:textId="77777777"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в связи с ____________________________________________________________</w:t>
      </w:r>
    </w:p>
    <w:p w14:paraId="43FD9DF6" w14:textId="77777777"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_______________________________________________________________________________________________________________________________________</w:t>
      </w:r>
    </w:p>
    <w:p w14:paraId="73A1B09E" w14:textId="77777777"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</w:rPr>
      </w:pPr>
      <w:r w:rsidRPr="009712A0">
        <w:rPr>
          <w:rFonts w:cs="Times New Roman CYR"/>
        </w:rPr>
        <w:t>(причины, послужившие основанием для принятия решения об отказе в приеме документов)</w:t>
      </w:r>
    </w:p>
    <w:p w14:paraId="1D019DD4" w14:textId="77777777"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</w:p>
    <w:p w14:paraId="62108E61" w14:textId="77777777"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Решение об отказе в приеме документов може</w:t>
      </w:r>
      <w:r w:rsidR="009712A0" w:rsidRPr="009712A0">
        <w:rPr>
          <w:rFonts w:cs="Times New Roman CYR"/>
          <w:szCs w:val="28"/>
        </w:rPr>
        <w:t>т</w:t>
      </w:r>
      <w:r w:rsidRPr="009712A0">
        <w:rPr>
          <w:rFonts w:cs="Times New Roman CYR"/>
          <w:szCs w:val="28"/>
        </w:rPr>
        <w:t xml:space="preserve"> быть обжаловано в</w:t>
      </w:r>
    </w:p>
    <w:p w14:paraId="3032FA34" w14:textId="77777777"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установленном законом порядке.</w:t>
      </w:r>
    </w:p>
    <w:p w14:paraId="2EB56400" w14:textId="77777777"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</w:p>
    <w:p w14:paraId="7FCA15EF" w14:textId="77777777"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Руководитель уполномоченного органа ______________ (______________)</w:t>
      </w:r>
    </w:p>
    <w:p w14:paraId="06B86C09" w14:textId="77777777"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 </w:t>
      </w:r>
      <w:r w:rsidRPr="009712A0">
        <w:rPr>
          <w:rFonts w:cs="Times New Roman CYR"/>
        </w:rPr>
        <w:t>(подпись)       (расшифровка подписи)</w:t>
      </w:r>
    </w:p>
    <w:p w14:paraId="6C1552A2" w14:textId="77777777"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</w:p>
    <w:p w14:paraId="091007FE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470F478E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3038F9D7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14D56C20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5AA1B1E2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08321607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0483C5BE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4E45AA2B" w14:textId="77777777"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Приложение № 5</w:t>
      </w:r>
    </w:p>
    <w:p w14:paraId="619E0A89" w14:textId="77777777" w:rsidR="0001747A" w:rsidRPr="009712A0" w:rsidRDefault="0001747A" w:rsidP="00A133FC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к административному регламенту предоставления департаментом социальной </w:t>
      </w:r>
      <w:r w:rsidRPr="009712A0">
        <w:rPr>
          <w:rFonts w:cs="Times New Roman CYR"/>
          <w:szCs w:val="28"/>
        </w:rPr>
        <w:lastRenderedPageBreak/>
        <w:t>защиты населения, опеки и попечительства Костромской области государственной услуги по назначению единовременного пособия беременной жене военнослужащего, проходящего военную службу по призыву</w:t>
      </w:r>
    </w:p>
    <w:p w14:paraId="07071E96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372D1ACA" w14:textId="77777777" w:rsidR="009712A0" w:rsidRPr="009712A0" w:rsidRDefault="009712A0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586976FF" w14:textId="77777777" w:rsidR="0001747A" w:rsidRPr="00A133FC" w:rsidRDefault="0001747A" w:rsidP="00A133FC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Cs w:val="28"/>
        </w:rPr>
      </w:pPr>
      <w:r w:rsidRPr="00A133FC">
        <w:rPr>
          <w:rFonts w:cs="Times New Roman CYR"/>
          <w:b/>
          <w:szCs w:val="28"/>
        </w:rPr>
        <w:t>ЖУРНАЛ</w:t>
      </w:r>
    </w:p>
    <w:p w14:paraId="6106F6A4" w14:textId="77777777" w:rsidR="0001747A" w:rsidRPr="00A133FC" w:rsidRDefault="0001747A" w:rsidP="00A133FC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Cs w:val="28"/>
        </w:rPr>
      </w:pPr>
      <w:r w:rsidRPr="00A133FC">
        <w:rPr>
          <w:rFonts w:cs="Times New Roman CYR"/>
          <w:b/>
          <w:szCs w:val="28"/>
        </w:rPr>
        <w:t>регистрации заявлений</w:t>
      </w:r>
    </w:p>
    <w:p w14:paraId="6330E1E5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94"/>
        <w:gridCol w:w="1559"/>
        <w:gridCol w:w="2956"/>
        <w:gridCol w:w="2959"/>
        <w:gridCol w:w="3100"/>
        <w:gridCol w:w="1981"/>
        <w:gridCol w:w="1701"/>
      </w:tblGrid>
      <w:tr w:rsidR="0001747A" w:rsidRPr="0001747A" w14:paraId="717EE503" w14:textId="77777777"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56F2BE" w14:textId="77777777" w:rsidR="0001747A" w:rsidRPr="0001747A" w:rsidRDefault="0001747A" w:rsidP="00A133FC">
            <w:pPr>
              <w:pStyle w:val="Table0"/>
            </w:pPr>
            <w:r w:rsidRPr="0001747A">
              <w:t>№</w:t>
            </w:r>
          </w:p>
          <w:p w14:paraId="53AB5A15" w14:textId="77777777" w:rsidR="0001747A" w:rsidRPr="0001747A" w:rsidRDefault="0001747A" w:rsidP="00A133FC">
            <w:pPr>
              <w:pStyle w:val="Table0"/>
            </w:pPr>
            <w:r w:rsidRPr="0001747A">
              <w:t>п/п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ABC984" w14:textId="77777777" w:rsidR="0001747A" w:rsidRPr="0001747A" w:rsidRDefault="0001747A" w:rsidP="00A133FC">
            <w:pPr>
              <w:pStyle w:val="Table0"/>
            </w:pPr>
            <w:r w:rsidRPr="0001747A">
              <w:t>Дата</w:t>
            </w:r>
          </w:p>
          <w:p w14:paraId="2C5ED0C1" w14:textId="77777777" w:rsidR="0001747A" w:rsidRPr="0001747A" w:rsidRDefault="0001747A" w:rsidP="00A133FC">
            <w:pPr>
              <w:pStyle w:val="Table0"/>
            </w:pPr>
            <w:r w:rsidRPr="0001747A">
              <w:t>обращения</w:t>
            </w:r>
          </w:p>
          <w:p w14:paraId="4C7B4312" w14:textId="77777777" w:rsidR="0001747A" w:rsidRPr="0001747A" w:rsidRDefault="0001747A" w:rsidP="00A133FC">
            <w:pPr>
              <w:pStyle w:val="Table0"/>
            </w:pPr>
            <w:r w:rsidRPr="0001747A">
              <w:t>заявителя</w:t>
            </w:r>
          </w:p>
        </w:tc>
        <w:tc>
          <w:tcPr>
            <w:tcW w:w="2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8E3E7" w14:textId="77777777" w:rsidR="0001747A" w:rsidRPr="0001747A" w:rsidRDefault="0001747A" w:rsidP="00A133FC">
            <w:pPr>
              <w:pStyle w:val="Table0"/>
            </w:pPr>
            <w:r w:rsidRPr="0001747A">
              <w:t>Ф.И.О.</w:t>
            </w:r>
          </w:p>
          <w:p w14:paraId="48DBF101" w14:textId="77777777" w:rsidR="0001747A" w:rsidRPr="0001747A" w:rsidRDefault="0001747A" w:rsidP="00A133FC">
            <w:pPr>
              <w:pStyle w:val="Table0"/>
            </w:pPr>
            <w:r w:rsidRPr="0001747A">
              <w:t>заявителя</w:t>
            </w:r>
          </w:p>
        </w:tc>
        <w:tc>
          <w:tcPr>
            <w:tcW w:w="2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B99645" w14:textId="77777777" w:rsidR="0001747A" w:rsidRPr="0001747A" w:rsidRDefault="0001747A" w:rsidP="00A133FC">
            <w:pPr>
              <w:pStyle w:val="Table0"/>
            </w:pPr>
            <w:r w:rsidRPr="0001747A">
              <w:t>Адрес проживания заявителя</w:t>
            </w:r>
          </w:p>
        </w:tc>
        <w:tc>
          <w:tcPr>
            <w:tcW w:w="3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6A5EA" w14:textId="77777777" w:rsidR="0001747A" w:rsidRPr="0001747A" w:rsidRDefault="0001747A" w:rsidP="00A133FC">
            <w:pPr>
              <w:pStyle w:val="Table0"/>
            </w:pPr>
            <w:r w:rsidRPr="0001747A">
              <w:t>Цель обращения</w:t>
            </w:r>
          </w:p>
          <w:p w14:paraId="59D7DB79" w14:textId="77777777" w:rsidR="0001747A" w:rsidRPr="0001747A" w:rsidRDefault="0001747A" w:rsidP="00A133FC">
            <w:pPr>
              <w:pStyle w:val="Table0"/>
            </w:pPr>
            <w:r w:rsidRPr="0001747A">
              <w:t>(мера социальной поддержки)</w:t>
            </w:r>
          </w:p>
        </w:tc>
        <w:tc>
          <w:tcPr>
            <w:tcW w:w="1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B8626" w14:textId="77777777" w:rsidR="0001747A" w:rsidRPr="0001747A" w:rsidRDefault="0001747A" w:rsidP="00A133FC">
            <w:pPr>
              <w:pStyle w:val="Table0"/>
            </w:pPr>
            <w:r w:rsidRPr="0001747A">
              <w:t>Подпись специалиста,</w:t>
            </w:r>
          </w:p>
          <w:p w14:paraId="5A264DCC" w14:textId="77777777" w:rsidR="0001747A" w:rsidRPr="0001747A" w:rsidRDefault="0001747A" w:rsidP="00A133FC">
            <w:pPr>
              <w:pStyle w:val="Table0"/>
            </w:pPr>
            <w:r w:rsidRPr="0001747A">
              <w:t>принявшего заявление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837DD4" w14:textId="77777777" w:rsidR="0001747A" w:rsidRPr="0001747A" w:rsidRDefault="0001747A" w:rsidP="00A133FC">
            <w:pPr>
              <w:pStyle w:val="Table0"/>
            </w:pPr>
            <w:r w:rsidRPr="0001747A">
              <w:t>Примечание</w:t>
            </w:r>
          </w:p>
        </w:tc>
      </w:tr>
      <w:tr w:rsidR="0001747A" w:rsidRPr="0001747A" w14:paraId="7809D551" w14:textId="77777777"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248A5E" w14:textId="77777777" w:rsidR="0001747A" w:rsidRPr="0001747A" w:rsidRDefault="0001747A" w:rsidP="00A133FC">
            <w:pPr>
              <w:pStyle w:val="Table"/>
            </w:pPr>
            <w:r w:rsidRPr="0001747A"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DD0FBE" w14:textId="77777777" w:rsidR="0001747A" w:rsidRPr="0001747A" w:rsidRDefault="0001747A" w:rsidP="00A133FC">
            <w:pPr>
              <w:pStyle w:val="Table"/>
            </w:pPr>
            <w:r w:rsidRPr="0001747A">
              <w:t>2</w:t>
            </w:r>
          </w:p>
        </w:tc>
        <w:tc>
          <w:tcPr>
            <w:tcW w:w="2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B1AC77" w14:textId="77777777" w:rsidR="0001747A" w:rsidRPr="0001747A" w:rsidRDefault="0001747A" w:rsidP="00A133FC">
            <w:pPr>
              <w:pStyle w:val="Table"/>
            </w:pPr>
            <w:r w:rsidRPr="0001747A">
              <w:t>3</w:t>
            </w:r>
          </w:p>
        </w:tc>
        <w:tc>
          <w:tcPr>
            <w:tcW w:w="2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320CCD" w14:textId="77777777" w:rsidR="0001747A" w:rsidRPr="0001747A" w:rsidRDefault="0001747A" w:rsidP="00A133FC">
            <w:pPr>
              <w:pStyle w:val="Table"/>
            </w:pPr>
            <w:r w:rsidRPr="0001747A">
              <w:t>4</w:t>
            </w:r>
          </w:p>
        </w:tc>
        <w:tc>
          <w:tcPr>
            <w:tcW w:w="3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21D776" w14:textId="77777777" w:rsidR="0001747A" w:rsidRPr="0001747A" w:rsidRDefault="0001747A" w:rsidP="00A133FC">
            <w:pPr>
              <w:pStyle w:val="Table"/>
            </w:pPr>
            <w:r w:rsidRPr="0001747A">
              <w:t>5</w:t>
            </w:r>
          </w:p>
        </w:tc>
        <w:tc>
          <w:tcPr>
            <w:tcW w:w="1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538C2F" w14:textId="77777777" w:rsidR="0001747A" w:rsidRPr="0001747A" w:rsidRDefault="0001747A" w:rsidP="00A133FC">
            <w:pPr>
              <w:pStyle w:val="Table"/>
            </w:pPr>
            <w:r w:rsidRPr="0001747A">
              <w:t>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359109" w14:textId="77777777" w:rsidR="0001747A" w:rsidRPr="0001747A" w:rsidRDefault="0001747A" w:rsidP="00A133FC">
            <w:pPr>
              <w:pStyle w:val="Table"/>
            </w:pPr>
            <w:r w:rsidRPr="0001747A">
              <w:t>7</w:t>
            </w:r>
          </w:p>
        </w:tc>
      </w:tr>
    </w:tbl>
    <w:p w14:paraId="2C497678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19529EC1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14:paraId="11A11EB1" w14:textId="77777777" w:rsidR="009712A0" w:rsidRPr="009712A0" w:rsidRDefault="009712A0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14:paraId="6D233833" w14:textId="77777777" w:rsidR="009712A0" w:rsidRPr="009712A0" w:rsidRDefault="009712A0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14:paraId="7B2FFCCD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14:paraId="7B024379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14:paraId="20E374AA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14:paraId="50FF7366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72FB017E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Приложение № 6</w:t>
      </w:r>
    </w:p>
    <w:p w14:paraId="22753F21" w14:textId="77777777" w:rsidR="0001747A" w:rsidRPr="009712A0" w:rsidRDefault="0001747A" w:rsidP="00A133FC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единовременного пособия беременной жене военнослужащего, проходящего военную службу по призыву ________________________________</w:t>
      </w:r>
    </w:p>
    <w:p w14:paraId="07038E50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________________________________</w:t>
      </w:r>
    </w:p>
    <w:p w14:paraId="2E7744D1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0"/>
        </w:rPr>
      </w:pPr>
      <w:r w:rsidRPr="009712A0">
        <w:rPr>
          <w:rFonts w:cs="Times New Roman CYR"/>
          <w:szCs w:val="20"/>
        </w:rPr>
        <w:t>(ФИО)</w:t>
      </w:r>
    </w:p>
    <w:p w14:paraId="3097D0C8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________________________________ </w:t>
      </w:r>
    </w:p>
    <w:p w14:paraId="4B314DBD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________________________________ </w:t>
      </w:r>
    </w:p>
    <w:p w14:paraId="3D8037A2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0"/>
        </w:rPr>
      </w:pPr>
      <w:r w:rsidRPr="009712A0">
        <w:rPr>
          <w:rFonts w:cs="Times New Roman CYR"/>
          <w:szCs w:val="20"/>
        </w:rPr>
        <w:t>адрес</w:t>
      </w:r>
    </w:p>
    <w:p w14:paraId="7AE311DF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743197E9" w14:textId="77777777" w:rsidR="009712A0" w:rsidRPr="009712A0" w:rsidRDefault="009712A0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2D9DC83F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Расписка-уведомление</w:t>
      </w:r>
    </w:p>
    <w:p w14:paraId="1917E371" w14:textId="77777777" w:rsidR="0001747A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447D35A0" w14:textId="77777777" w:rsidR="00A133FC" w:rsidRPr="009712A0" w:rsidRDefault="00A133FC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127F1139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Областное государственное казенное учреждение «Центр социальных выплат» сообщает Вам, что ваше заявление о ___________________________ </w:t>
      </w:r>
    </w:p>
    <w:p w14:paraId="2FC45FDF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____________________________________________________________________________________________________________________________________  </w:t>
      </w:r>
    </w:p>
    <w:p w14:paraId="1B9EAF47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с документами:</w:t>
      </w:r>
    </w:p>
    <w:p w14:paraId="31B6F24A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1) ________________________________________________________________ </w:t>
      </w:r>
    </w:p>
    <w:p w14:paraId="5279BCE6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2) ________________________________________________________________ </w:t>
      </w:r>
    </w:p>
    <w:p w14:paraId="2350B05A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3) ________________________________________________________________ </w:t>
      </w:r>
    </w:p>
    <w:p w14:paraId="698A3CA4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4) ________________________________________________________________ 5)  ________________________________________________________________</w:t>
      </w:r>
    </w:p>
    <w:p w14:paraId="77455882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____________________________________________________________________________________________________________________________________________</w:t>
      </w:r>
      <w:r w:rsidRPr="009712A0">
        <w:rPr>
          <w:rFonts w:cs="Times New Roman CYR"/>
          <w:szCs w:val="28"/>
        </w:rPr>
        <w:lastRenderedPageBreak/>
        <w:t>____________________________________________________________________________________________________________________________</w:t>
      </w:r>
    </w:p>
    <w:p w14:paraId="3A6179E0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Зарегистрировано при поступлении за № ____________ от ______________ г.</w:t>
      </w:r>
    </w:p>
    <w:p w14:paraId="488D4996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6F4CD6B5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Контактный телефон ________________</w:t>
      </w:r>
    </w:p>
    <w:p w14:paraId="71D5C813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31697784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361ACB1C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Руководитель        __________________         _________________________</w:t>
      </w:r>
    </w:p>
    <w:p w14:paraId="3CEEC7F0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2F792911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562933B6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05B1B259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0D13C306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4A2D639E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4A538535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012A0FCF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Приложение № 7</w:t>
      </w:r>
    </w:p>
    <w:p w14:paraId="45AD2B9A" w14:textId="77777777" w:rsidR="0001747A" w:rsidRPr="009712A0" w:rsidRDefault="0001747A" w:rsidP="00A133FC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единовременного пособия беременной жене военнослужащего, проходящего военную службу по призыву ________________________________</w:t>
      </w:r>
    </w:p>
    <w:p w14:paraId="1F6E7DA7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________________________________</w:t>
      </w:r>
    </w:p>
    <w:p w14:paraId="6CD73247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0"/>
        </w:rPr>
      </w:pPr>
      <w:r w:rsidRPr="009712A0">
        <w:rPr>
          <w:rFonts w:cs="Times New Roman CYR"/>
          <w:szCs w:val="20"/>
        </w:rPr>
        <w:t>(ФИО)</w:t>
      </w:r>
    </w:p>
    <w:p w14:paraId="16B0B9FE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________________________________ </w:t>
      </w:r>
    </w:p>
    <w:p w14:paraId="14DC03D7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________________________________ </w:t>
      </w:r>
    </w:p>
    <w:p w14:paraId="578C1C48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0"/>
        </w:rPr>
      </w:pPr>
      <w:r w:rsidRPr="009712A0">
        <w:rPr>
          <w:rFonts w:cs="Times New Roman CYR"/>
          <w:szCs w:val="20"/>
        </w:rPr>
        <w:t>адрес</w:t>
      </w:r>
    </w:p>
    <w:p w14:paraId="3525D371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072D755D" w14:textId="77777777" w:rsidR="009712A0" w:rsidRPr="009712A0" w:rsidRDefault="009712A0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75FC260E" w14:textId="77777777" w:rsidR="0001747A" w:rsidRPr="00A133FC" w:rsidRDefault="0001747A" w:rsidP="00A133FC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Cs w:val="28"/>
        </w:rPr>
      </w:pPr>
      <w:r w:rsidRPr="00A133FC">
        <w:rPr>
          <w:rFonts w:cs="Times New Roman CYR"/>
          <w:b/>
          <w:szCs w:val="28"/>
        </w:rPr>
        <w:t>УВЕДОМЛЕНИЕ</w:t>
      </w:r>
    </w:p>
    <w:p w14:paraId="654CECE8" w14:textId="77777777" w:rsidR="0001747A" w:rsidRPr="00A133FC" w:rsidRDefault="0001747A" w:rsidP="00A133FC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Cs w:val="28"/>
        </w:rPr>
      </w:pPr>
      <w:r w:rsidRPr="00A133FC">
        <w:rPr>
          <w:rFonts w:cs="Times New Roman CYR"/>
          <w:b/>
          <w:szCs w:val="28"/>
        </w:rPr>
        <w:t>о предоставлении государственной услуги</w:t>
      </w:r>
    </w:p>
    <w:p w14:paraId="53296A01" w14:textId="77777777" w:rsidR="009712A0" w:rsidRPr="00A133FC" w:rsidRDefault="009712A0" w:rsidP="00A133FC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Cs w:val="28"/>
        </w:rPr>
      </w:pPr>
    </w:p>
    <w:p w14:paraId="76D48D83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от_____________                                   № _______</w:t>
      </w:r>
    </w:p>
    <w:p w14:paraId="5345E309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3B23A145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Областным государственным казенным учреждением «Центр социальных выплат» рассмотрено Ваше заявление и предоставленные документы для назначения  меры социальной поддержки в виде ______________________________________________________________________________________________________________________________________________________________________________________________________</w:t>
      </w:r>
    </w:p>
    <w:p w14:paraId="60EE951A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Принято решение назначить Вам выплату  с «____» _________20___ г. в размере __________________________________________________________</w:t>
      </w:r>
    </w:p>
    <w:p w14:paraId="3BDAF9C3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5AAC7638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25402E05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Руководитель ______________________</w:t>
      </w:r>
    </w:p>
    <w:p w14:paraId="2A3229F8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6180D2C1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262210C7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03EA73E5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546CC440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6BB19D98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17F7C1F6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16D8CA05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15CAD884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21E10A5C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51572D0F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186876C9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7AA1CACB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2BEDBC6B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5A621349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Приложение № 8</w:t>
      </w:r>
    </w:p>
    <w:p w14:paraId="7F8ABD1E" w14:textId="77777777" w:rsidR="0001747A" w:rsidRPr="009712A0" w:rsidRDefault="0001747A" w:rsidP="00A133FC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единовременного пособия беременной жене военнослужащего, проходящего военную службу по призыву</w:t>
      </w:r>
    </w:p>
    <w:p w14:paraId="088633CB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__________________________________</w:t>
      </w:r>
    </w:p>
    <w:p w14:paraId="1F7DAB05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0"/>
        </w:rPr>
      </w:pPr>
      <w:r w:rsidRPr="009712A0">
        <w:rPr>
          <w:rFonts w:cs="Times New Roman CYR"/>
          <w:szCs w:val="20"/>
        </w:rPr>
        <w:t>(ФИО)</w:t>
      </w:r>
    </w:p>
    <w:p w14:paraId="3316A21A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__________________________________ </w:t>
      </w:r>
    </w:p>
    <w:p w14:paraId="06559DA2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__________________________________ </w:t>
      </w:r>
    </w:p>
    <w:p w14:paraId="1D8D0FB1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0"/>
        </w:rPr>
      </w:pPr>
      <w:r w:rsidRPr="009712A0">
        <w:rPr>
          <w:rFonts w:cs="Times New Roman CYR"/>
          <w:szCs w:val="20"/>
        </w:rPr>
        <w:t>адрес</w:t>
      </w:r>
    </w:p>
    <w:p w14:paraId="479FC9D9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580F6DC9" w14:textId="77777777" w:rsidR="009712A0" w:rsidRPr="009712A0" w:rsidRDefault="009712A0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62F39DB2" w14:textId="77777777" w:rsidR="0001747A" w:rsidRPr="00A133FC" w:rsidRDefault="0001747A" w:rsidP="00A133FC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Cs w:val="28"/>
        </w:rPr>
      </w:pPr>
      <w:r w:rsidRPr="00A133FC">
        <w:rPr>
          <w:rFonts w:cs="Times New Roman CYR"/>
          <w:b/>
          <w:szCs w:val="28"/>
        </w:rPr>
        <w:t>УВЕДОМЛЕНИЕ</w:t>
      </w:r>
    </w:p>
    <w:p w14:paraId="36F5A229" w14:textId="77777777" w:rsidR="0001747A" w:rsidRPr="00A133FC" w:rsidRDefault="0001747A" w:rsidP="00A133FC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Cs w:val="28"/>
        </w:rPr>
      </w:pPr>
      <w:r w:rsidRPr="00A133FC">
        <w:rPr>
          <w:rFonts w:cs="Times New Roman CYR"/>
          <w:b/>
          <w:szCs w:val="28"/>
        </w:rPr>
        <w:t>об отказе в предоставлении государственной услуги</w:t>
      </w:r>
    </w:p>
    <w:p w14:paraId="085AD956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</w:p>
    <w:p w14:paraId="205074F0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от________________                     № _________</w:t>
      </w:r>
    </w:p>
    <w:p w14:paraId="49A2D39C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069CD8E6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Областным государственным казенным учреждением «Центр социальных выплат» принято решение об отказе в предоставлении Вам мер социальной поддержки в виде ________________________________________</w:t>
      </w:r>
    </w:p>
    <w:p w14:paraId="4A399F22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____________________________________________________________________________________________________________________________________по следующим причинам: ___________________________________________</w:t>
      </w:r>
    </w:p>
    <w:p w14:paraId="1F9AC24E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__________________________________________________________________</w:t>
      </w:r>
    </w:p>
    <w:p w14:paraId="0F1CF3D8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____________________________________________________________________________________________________________________________________  </w:t>
      </w:r>
    </w:p>
    <w:p w14:paraId="64C36036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__________________________________________________________________ </w:t>
      </w:r>
    </w:p>
    <w:p w14:paraId="364EE10B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__________________________________________________________________</w:t>
      </w:r>
    </w:p>
    <w:p w14:paraId="0B1C2C48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52DB6BFF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Решение об отказе в назначении выплаты может быть обжаловано в установленном законом порядке.</w:t>
      </w:r>
    </w:p>
    <w:p w14:paraId="46CAE510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70C25EF7" w14:textId="77777777"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Руководитель </w:t>
      </w:r>
      <w:r w:rsidR="009712A0" w:rsidRPr="009712A0">
        <w:rPr>
          <w:rFonts w:cs="Times New Roman CYR"/>
          <w:szCs w:val="28"/>
        </w:rPr>
        <w:t xml:space="preserve">           </w:t>
      </w:r>
      <w:r w:rsidRPr="009712A0">
        <w:rPr>
          <w:rFonts w:cs="Times New Roman CYR"/>
          <w:szCs w:val="28"/>
        </w:rPr>
        <w:t>______________________</w:t>
      </w:r>
    </w:p>
    <w:sectPr w:rsidR="0001747A" w:rsidRPr="009712A0" w:rsidSect="00EF7650">
      <w:pgSz w:w="12240" w:h="15840"/>
      <w:pgMar w:top="1134" w:right="850" w:bottom="1134" w:left="1701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attachedTemplate r:id="rId1"/>
  <w:doNotTrackMoves/>
  <w:defaultTabStop w:val="708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12A0"/>
    <w:rsid w:val="0001747A"/>
    <w:rsid w:val="000A7D88"/>
    <w:rsid w:val="00223130"/>
    <w:rsid w:val="002347FC"/>
    <w:rsid w:val="00237AFC"/>
    <w:rsid w:val="0028604C"/>
    <w:rsid w:val="003B5290"/>
    <w:rsid w:val="003B5593"/>
    <w:rsid w:val="00406729"/>
    <w:rsid w:val="00502348"/>
    <w:rsid w:val="00531717"/>
    <w:rsid w:val="005513DE"/>
    <w:rsid w:val="005C0E25"/>
    <w:rsid w:val="00637AB7"/>
    <w:rsid w:val="00645768"/>
    <w:rsid w:val="008572EF"/>
    <w:rsid w:val="008E1CF0"/>
    <w:rsid w:val="009712A0"/>
    <w:rsid w:val="00A133FC"/>
    <w:rsid w:val="00AD406D"/>
    <w:rsid w:val="00DA3441"/>
    <w:rsid w:val="00DE6E31"/>
    <w:rsid w:val="00DF3BB2"/>
    <w:rsid w:val="00E26AD5"/>
    <w:rsid w:val="00ED5D4F"/>
    <w:rsid w:val="00EF7650"/>
    <w:rsid w:val="00F56233"/>
    <w:rsid w:val="00F566DB"/>
    <w:rsid w:val="00F93850"/>
    <w:rsid w:val="00FB792B"/>
    <w:rsid w:val="00FE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59ACF4"/>
  <w15:docId w15:val="{ADE95BBE-6BF8-4DEC-9082-0A1A5F4D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!Обычный текст документа"/>
    <w:qFormat/>
    <w:rsid w:val="00F566DB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F566DB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F566DB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F566DB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F566DB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link w:val="1"/>
    <w:rsid w:val="00A133FC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rsid w:val="00A133FC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link w:val="3"/>
    <w:rsid w:val="00A133FC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link w:val="4"/>
    <w:rsid w:val="00A133FC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F566DB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F566DB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link w:val="a3"/>
    <w:semiHidden/>
    <w:rsid w:val="00A133FC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F566DB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rsid w:val="00F566DB"/>
    <w:rPr>
      <w:color w:val="0000FF"/>
      <w:u w:val="none"/>
    </w:rPr>
  </w:style>
  <w:style w:type="paragraph" w:customStyle="1" w:styleId="Application">
    <w:name w:val="Application!Приложение"/>
    <w:rsid w:val="00F566DB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F566DB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F566DB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character" w:customStyle="1" w:styleId="TimesNewRoman14">
    <w:name w:val="Стиль Times New Roman 14 пт"/>
    <w:rsid w:val="003B5290"/>
    <w:rPr>
      <w:rFonts w:ascii="Times New Roman" w:hAnsi="Times New Roman"/>
      <w:sz w:val="28"/>
    </w:rPr>
  </w:style>
  <w:style w:type="paragraph" w:customStyle="1" w:styleId="ConsPlusNormal">
    <w:name w:val="ConsPlusNormal"/>
    <w:rsid w:val="003B5290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styleId="a6">
    <w:name w:val="Body Text Indent"/>
    <w:basedOn w:val="a"/>
    <w:link w:val="a7"/>
    <w:rsid w:val="003B5290"/>
    <w:pPr>
      <w:spacing w:after="120"/>
      <w:ind w:left="283" w:firstLine="0"/>
    </w:pPr>
    <w:rPr>
      <w:rFonts w:ascii="Times New Roman" w:hAnsi="Times New Roman"/>
    </w:rPr>
  </w:style>
  <w:style w:type="character" w:customStyle="1" w:styleId="a7">
    <w:name w:val="Основной текст с отступом Знак"/>
    <w:link w:val="a6"/>
    <w:rsid w:val="003B5290"/>
    <w:rPr>
      <w:rFonts w:ascii="Times New Roman" w:hAnsi="Times New Roman"/>
      <w:sz w:val="24"/>
      <w:szCs w:val="24"/>
    </w:rPr>
  </w:style>
  <w:style w:type="paragraph" w:customStyle="1" w:styleId="NumberAndDate">
    <w:name w:val="NumberAndDate"/>
    <w:aliases w:val="!Дата и Номер"/>
    <w:qFormat/>
    <w:rsid w:val="00F566DB"/>
    <w:pPr>
      <w:jc w:val="center"/>
    </w:pPr>
    <w:rPr>
      <w:rFonts w:ascii="Arial" w:hAnsi="Arial" w:cs="Arial"/>
      <w:bCs/>
      <w:kern w:val="28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16c3e4cc-fcd6-4137-9ed5-ad1df26b8648.doc" TargetMode="External"/><Relationship Id="rId13" Type="http://schemas.openxmlformats.org/officeDocument/2006/relationships/hyperlink" Target="file:///C:\content\act\2cea3b5c-c001-4887-ab12-205e59f7f5dd.doc" TargetMode="External"/><Relationship Id="rId18" Type="http://schemas.openxmlformats.org/officeDocument/2006/relationships/hyperlink" Target="file:///C:\content\act\0b148dae-427f-427c-af44-65aab82f21a0.doc" TargetMode="External"/><Relationship Id="rId26" Type="http://schemas.openxmlformats.org/officeDocument/2006/relationships/hyperlink" Target="file:///C:\content\act\2cea3b5c-c001-4887-ab12-205e59f7f5dd.do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content\act\2cea3b5c-c001-4887-ab12-205e59f7f5dd.doc" TargetMode="External"/><Relationship Id="rId7" Type="http://schemas.openxmlformats.org/officeDocument/2006/relationships/hyperlink" Target="file:///C:\content\act\bba0bfb1-06c7-4e50-a8d3-fe1045784bf1.html" TargetMode="External"/><Relationship Id="rId12" Type="http://schemas.openxmlformats.org/officeDocument/2006/relationships/hyperlink" Target="file:///C:\content\act\398fcf9f-6b47-4e87-9f56-a1dfdf90fe89.doc" TargetMode="External"/><Relationship Id="rId17" Type="http://schemas.openxmlformats.org/officeDocument/2006/relationships/hyperlink" Target="file:///C:\content\act\dec12efc-e3e3-4a8c-beb1-4448217d6713.doc" TargetMode="External"/><Relationship Id="rId25" Type="http://schemas.openxmlformats.org/officeDocument/2006/relationships/hyperlink" Target="file:///C:\content\act\b11798ff-43b9-49db-b06c-4223f9d555e2.html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content\act\4ebd4107-e59f-4e22-8411-73251f344c0c.html" TargetMode="External"/><Relationship Id="rId20" Type="http://schemas.openxmlformats.org/officeDocument/2006/relationships/hyperlink" Target="file:///C:\content\act\49b4c136-67f7-46ed-9280-e8e92e5031ca.doc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C:\content\act\398fcf9f-6b47-4e87-9f56-a1dfdf90fe89.doc" TargetMode="External"/><Relationship Id="rId11" Type="http://schemas.openxmlformats.org/officeDocument/2006/relationships/hyperlink" Target="file:///C:\content\act\398fcf9f-6b47-4e87-9f56-a1dfdf90fe89.doc" TargetMode="External"/><Relationship Id="rId24" Type="http://schemas.openxmlformats.org/officeDocument/2006/relationships/hyperlink" Target="file:///C:\content\act\2cea3b5c-c001-4887-ab12-205e59f7f5dd.doc" TargetMode="External"/><Relationship Id="rId5" Type="http://schemas.openxmlformats.org/officeDocument/2006/relationships/hyperlink" Target="file:///C:\content\act\bcfb09a1-4941-4ee9-afc8-90c51bbc410b.doc" TargetMode="External"/><Relationship Id="rId15" Type="http://schemas.openxmlformats.org/officeDocument/2006/relationships/hyperlink" Target="file:///C:\content\act\3d91f9f6-5377-4947-b7c5-dc36b6eb985c.html" TargetMode="External"/><Relationship Id="rId23" Type="http://schemas.openxmlformats.org/officeDocument/2006/relationships/hyperlink" Target="file:///C:\content\act\bcfb09a1-4941-4ee9-afc8-90c51bbc410b.doc" TargetMode="External"/><Relationship Id="rId28" Type="http://schemas.openxmlformats.org/officeDocument/2006/relationships/hyperlink" Target="http://mfc44.ru/" TargetMode="External"/><Relationship Id="rId10" Type="http://schemas.openxmlformats.org/officeDocument/2006/relationships/hyperlink" Target="file:///C:\content\act\3e9e8c66-1362-4dac-8f9b-7c7bdb07d930.doc" TargetMode="External"/><Relationship Id="rId19" Type="http://schemas.openxmlformats.org/officeDocument/2006/relationships/hyperlink" Target="file:///C:\content\act\2cea3b5c-c001-4887-ab12-205e59f7f5dd.doc" TargetMode="External"/><Relationship Id="rId4" Type="http://schemas.openxmlformats.org/officeDocument/2006/relationships/hyperlink" Target="file:///C:\content\act\2cea3b5c-c001-4887-ab12-205e59f7f5dd.doc" TargetMode="External"/><Relationship Id="rId9" Type="http://schemas.openxmlformats.org/officeDocument/2006/relationships/hyperlink" Target="file:///C:\content\act\2cea3b5c-c001-4887-ab12-205e59f7f5dd.doc" TargetMode="External"/><Relationship Id="rId14" Type="http://schemas.openxmlformats.org/officeDocument/2006/relationships/hyperlink" Target="file:///C:\content\act\7368a0bf-8291-4bfe-a615-d42bedba5478.html" TargetMode="External"/><Relationship Id="rId22" Type="http://schemas.openxmlformats.org/officeDocument/2006/relationships/hyperlink" Target="file:///C:\content\act\2cea3b5c-c001-4887-ab12-205e59f7f5dd.doc" TargetMode="External"/><Relationship Id="rId27" Type="http://schemas.openxmlformats.org/officeDocument/2006/relationships/hyperlink" Target="file:///C:\content\act\398fcf9f-6b47-4e87-9f56-a1dfdf90fe89.doc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styles.dot</Template>
  <TotalTime>0</TotalTime>
  <Pages>1</Pages>
  <Words>10775</Words>
  <Characters>61422</Characters>
  <Application>Microsoft Office Word</Application>
  <DocSecurity>0</DocSecurity>
  <Lines>511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72053</CharactersWithSpaces>
  <SharedDoc>false</SharedDoc>
  <HLinks>
    <vt:vector size="114" baseType="variant">
      <vt:variant>
        <vt:i4>4980736</vt:i4>
      </vt:variant>
      <vt:variant>
        <vt:i4>54</vt:i4>
      </vt:variant>
      <vt:variant>
        <vt:i4>0</vt:i4>
      </vt:variant>
      <vt:variant>
        <vt:i4>5</vt:i4>
      </vt:variant>
      <vt:variant>
        <vt:lpwstr>http://mfc44.ru/</vt:lpwstr>
      </vt:variant>
      <vt:variant>
        <vt:lpwstr/>
      </vt:variant>
      <vt:variant>
        <vt:i4>1179736</vt:i4>
      </vt:variant>
      <vt:variant>
        <vt:i4>51</vt:i4>
      </vt:variant>
      <vt:variant>
        <vt:i4>0</vt:i4>
      </vt:variant>
      <vt:variant>
        <vt:i4>5</vt:i4>
      </vt:variant>
      <vt:variant>
        <vt:lpwstr>/content/act/2cea3b5c-c001-4887-ab12-205e59f7f5dd.doc</vt:lpwstr>
      </vt:variant>
      <vt:variant>
        <vt:lpwstr/>
      </vt:variant>
      <vt:variant>
        <vt:i4>7209015</vt:i4>
      </vt:variant>
      <vt:variant>
        <vt:i4>48</vt:i4>
      </vt:variant>
      <vt:variant>
        <vt:i4>0</vt:i4>
      </vt:variant>
      <vt:variant>
        <vt:i4>5</vt:i4>
      </vt:variant>
      <vt:variant>
        <vt:lpwstr>/content/act/b11798ff-43b9-49db-b06c-4223f9d555e2.html</vt:lpwstr>
      </vt:variant>
      <vt:variant>
        <vt:lpwstr/>
      </vt:variant>
      <vt:variant>
        <vt:i4>1179736</vt:i4>
      </vt:variant>
      <vt:variant>
        <vt:i4>45</vt:i4>
      </vt:variant>
      <vt:variant>
        <vt:i4>0</vt:i4>
      </vt:variant>
      <vt:variant>
        <vt:i4>5</vt:i4>
      </vt:variant>
      <vt:variant>
        <vt:lpwstr>/content/act/2cea3b5c-c001-4887-ab12-205e59f7f5dd.doc</vt:lpwstr>
      </vt:variant>
      <vt:variant>
        <vt:lpwstr/>
      </vt:variant>
      <vt:variant>
        <vt:i4>1179736</vt:i4>
      </vt:variant>
      <vt:variant>
        <vt:i4>42</vt:i4>
      </vt:variant>
      <vt:variant>
        <vt:i4>0</vt:i4>
      </vt:variant>
      <vt:variant>
        <vt:i4>5</vt:i4>
      </vt:variant>
      <vt:variant>
        <vt:lpwstr>/content/act/2cea3b5c-c001-4887-ab12-205e59f7f5dd.doc</vt:lpwstr>
      </vt:variant>
      <vt:variant>
        <vt:lpwstr/>
      </vt:variant>
      <vt:variant>
        <vt:i4>1179736</vt:i4>
      </vt:variant>
      <vt:variant>
        <vt:i4>39</vt:i4>
      </vt:variant>
      <vt:variant>
        <vt:i4>0</vt:i4>
      </vt:variant>
      <vt:variant>
        <vt:i4>5</vt:i4>
      </vt:variant>
      <vt:variant>
        <vt:lpwstr>/content/act/2cea3b5c-c001-4887-ab12-205e59f7f5dd.doc</vt:lpwstr>
      </vt:variant>
      <vt:variant>
        <vt:lpwstr/>
      </vt:variant>
      <vt:variant>
        <vt:i4>4849744</vt:i4>
      </vt:variant>
      <vt:variant>
        <vt:i4>36</vt:i4>
      </vt:variant>
      <vt:variant>
        <vt:i4>0</vt:i4>
      </vt:variant>
      <vt:variant>
        <vt:i4>5</vt:i4>
      </vt:variant>
      <vt:variant>
        <vt:lpwstr>/content/act/49b4c136-67f7-46ed-9280-e8e92e5031ca.doc</vt:lpwstr>
      </vt:variant>
      <vt:variant>
        <vt:lpwstr/>
      </vt:variant>
      <vt:variant>
        <vt:i4>1179736</vt:i4>
      </vt:variant>
      <vt:variant>
        <vt:i4>33</vt:i4>
      </vt:variant>
      <vt:variant>
        <vt:i4>0</vt:i4>
      </vt:variant>
      <vt:variant>
        <vt:i4>5</vt:i4>
      </vt:variant>
      <vt:variant>
        <vt:lpwstr>/content/act/2cea3b5c-c001-4887-ab12-205e59f7f5dd.doc</vt:lpwstr>
      </vt:variant>
      <vt:variant>
        <vt:lpwstr/>
      </vt:variant>
      <vt:variant>
        <vt:i4>4259846</vt:i4>
      </vt:variant>
      <vt:variant>
        <vt:i4>30</vt:i4>
      </vt:variant>
      <vt:variant>
        <vt:i4>0</vt:i4>
      </vt:variant>
      <vt:variant>
        <vt:i4>5</vt:i4>
      </vt:variant>
      <vt:variant>
        <vt:lpwstr>/content/act/0b148dae-427f-427c-af44-65aab82f21a0.doc</vt:lpwstr>
      </vt:variant>
      <vt:variant>
        <vt:lpwstr/>
      </vt:variant>
      <vt:variant>
        <vt:i4>4259920</vt:i4>
      </vt:variant>
      <vt:variant>
        <vt:i4>27</vt:i4>
      </vt:variant>
      <vt:variant>
        <vt:i4>0</vt:i4>
      </vt:variant>
      <vt:variant>
        <vt:i4>5</vt:i4>
      </vt:variant>
      <vt:variant>
        <vt:lpwstr>/content/act/dec12efc-e3e3-4a8c-beb1-4448217d6713.doc</vt:lpwstr>
      </vt:variant>
      <vt:variant>
        <vt:lpwstr/>
      </vt:variant>
      <vt:variant>
        <vt:i4>4063341</vt:i4>
      </vt:variant>
      <vt:variant>
        <vt:i4>24</vt:i4>
      </vt:variant>
      <vt:variant>
        <vt:i4>0</vt:i4>
      </vt:variant>
      <vt:variant>
        <vt:i4>5</vt:i4>
      </vt:variant>
      <vt:variant>
        <vt:lpwstr>/content/act/4ebd4107-e59f-4e22-8411-73251f344c0c.html</vt:lpwstr>
      </vt:variant>
      <vt:variant>
        <vt:lpwstr/>
      </vt:variant>
      <vt:variant>
        <vt:i4>7274545</vt:i4>
      </vt:variant>
      <vt:variant>
        <vt:i4>21</vt:i4>
      </vt:variant>
      <vt:variant>
        <vt:i4>0</vt:i4>
      </vt:variant>
      <vt:variant>
        <vt:i4>5</vt:i4>
      </vt:variant>
      <vt:variant>
        <vt:lpwstr>/content/act/3d91f9f6-5377-4947-b7c5-dc36b6eb985c.html</vt:lpwstr>
      </vt:variant>
      <vt:variant>
        <vt:lpwstr/>
      </vt:variant>
      <vt:variant>
        <vt:i4>3932264</vt:i4>
      </vt:variant>
      <vt:variant>
        <vt:i4>18</vt:i4>
      </vt:variant>
      <vt:variant>
        <vt:i4>0</vt:i4>
      </vt:variant>
      <vt:variant>
        <vt:i4>5</vt:i4>
      </vt:variant>
      <vt:variant>
        <vt:lpwstr>/content/act/7368a0bf-8291-4bfe-a615-d42bedba5478.html</vt:lpwstr>
      </vt:variant>
      <vt:variant>
        <vt:lpwstr/>
      </vt:variant>
      <vt:variant>
        <vt:i4>1179736</vt:i4>
      </vt:variant>
      <vt:variant>
        <vt:i4>15</vt:i4>
      </vt:variant>
      <vt:variant>
        <vt:i4>0</vt:i4>
      </vt:variant>
      <vt:variant>
        <vt:i4>5</vt:i4>
      </vt:variant>
      <vt:variant>
        <vt:lpwstr>/content/act/2cea3b5c-c001-4887-ab12-205e59f7f5dd.doc</vt:lpwstr>
      </vt:variant>
      <vt:variant>
        <vt:lpwstr/>
      </vt:variant>
      <vt:variant>
        <vt:i4>2031700</vt:i4>
      </vt:variant>
      <vt:variant>
        <vt:i4>12</vt:i4>
      </vt:variant>
      <vt:variant>
        <vt:i4>0</vt:i4>
      </vt:variant>
      <vt:variant>
        <vt:i4>5</vt:i4>
      </vt:variant>
      <vt:variant>
        <vt:lpwstr>/content/act/3e9e8c66-1362-4dac-8f9b-7c7bdb07d930.doc</vt:lpwstr>
      </vt:variant>
      <vt:variant>
        <vt:lpwstr/>
      </vt:variant>
      <vt:variant>
        <vt:i4>1179736</vt:i4>
      </vt:variant>
      <vt:variant>
        <vt:i4>9</vt:i4>
      </vt:variant>
      <vt:variant>
        <vt:i4>0</vt:i4>
      </vt:variant>
      <vt:variant>
        <vt:i4>5</vt:i4>
      </vt:variant>
      <vt:variant>
        <vt:lpwstr>/content/act/2cea3b5c-c001-4887-ab12-205e59f7f5dd.doc</vt:lpwstr>
      </vt:variant>
      <vt:variant>
        <vt:lpwstr/>
      </vt:variant>
      <vt:variant>
        <vt:i4>1179656</vt:i4>
      </vt:variant>
      <vt:variant>
        <vt:i4>6</vt:i4>
      </vt:variant>
      <vt:variant>
        <vt:i4>0</vt:i4>
      </vt:variant>
      <vt:variant>
        <vt:i4>5</vt:i4>
      </vt:variant>
      <vt:variant>
        <vt:lpwstr>/content/act/16c3e4cc-fcd6-4137-9ed5-ad1df26b8648.doc</vt:lpwstr>
      </vt:variant>
      <vt:variant>
        <vt:lpwstr/>
      </vt:variant>
      <vt:variant>
        <vt:i4>3211313</vt:i4>
      </vt:variant>
      <vt:variant>
        <vt:i4>3</vt:i4>
      </vt:variant>
      <vt:variant>
        <vt:i4>0</vt:i4>
      </vt:variant>
      <vt:variant>
        <vt:i4>5</vt:i4>
      </vt:variant>
      <vt:variant>
        <vt:lpwstr>/content/act/bba0bfb1-06c7-4e50-a8d3-fe1045784bf1.html</vt:lpwstr>
      </vt:variant>
      <vt:variant>
        <vt:lpwstr/>
      </vt:variant>
      <vt:variant>
        <vt:i4>1179736</vt:i4>
      </vt:variant>
      <vt:variant>
        <vt:i4>0</vt:i4>
      </vt:variant>
      <vt:variant>
        <vt:i4>0</vt:i4>
      </vt:variant>
      <vt:variant>
        <vt:i4>5</vt:i4>
      </vt:variant>
      <vt:variant>
        <vt:lpwstr>/content/act/2cea3b5c-c001-4887-ab12-205e59f7f5dd.doc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Владимир Бурбах</cp:lastModifiedBy>
  <cp:revision>5</cp:revision>
  <dcterms:created xsi:type="dcterms:W3CDTF">2014-09-10T10:32:00Z</dcterms:created>
  <dcterms:modified xsi:type="dcterms:W3CDTF">2021-09-11T15:38:00Z</dcterms:modified>
</cp:coreProperties>
</file>