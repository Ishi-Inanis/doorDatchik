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C69" w:rsidRPr="00CE089B" w:rsidRDefault="00211C69" w:rsidP="0036706E">
      <w:pPr>
        <w:pStyle w:val="a3"/>
        <w:rPr>
          <w:rFonts w:ascii="Arial" w:hAnsi="Arial" w:cs="Arial"/>
          <w:sz w:val="24"/>
          <w:szCs w:val="24"/>
        </w:rPr>
      </w:pPr>
      <w:r w:rsidRPr="0036706E">
        <w:t>_</w:t>
      </w:r>
    </w:p>
    <w:tbl>
      <w:tblPr>
        <w:tblW w:w="0" w:type="auto"/>
        <w:tblInd w:w="182" w:type="dxa"/>
        <w:tblLook w:val="0000"/>
      </w:tblPr>
      <w:tblGrid>
        <w:gridCol w:w="4742"/>
        <w:gridCol w:w="4894"/>
      </w:tblGrid>
      <w:tr w:rsidR="00211C69" w:rsidRPr="00CE089B" w:rsidTr="00CE089B">
        <w:trPr>
          <w:trHeight w:val="4749"/>
        </w:trPr>
        <w:tc>
          <w:tcPr>
            <w:tcW w:w="4860" w:type="dxa"/>
          </w:tcPr>
          <w:p w:rsidR="00211C69" w:rsidRPr="00CE089B" w:rsidRDefault="00211C69" w:rsidP="00CE089B">
            <w:pPr>
              <w:jc w:val="center"/>
              <w:rPr>
                <w:b/>
                <w:bCs/>
              </w:rPr>
            </w:pPr>
            <w:bookmarkStart w:id="0" w:name="OLE_LINK2"/>
            <w:bookmarkStart w:id="1" w:name="OLE_LINK3"/>
            <w:r w:rsidRPr="00CE089B">
              <w:rPr>
                <w:b/>
                <w:bCs/>
              </w:rPr>
              <w:t>МИНИСТЕРСТВО ЮСТИЦИИ РОССИЙСКОЙ ФЕДЕРАЦИИ</w:t>
            </w:r>
          </w:p>
          <w:p w:rsidR="00211C69" w:rsidRPr="00CE089B" w:rsidRDefault="00211C69" w:rsidP="00CE089B">
            <w:pPr>
              <w:jc w:val="center"/>
              <w:rPr>
                <w:b/>
                <w:bCs/>
              </w:rPr>
            </w:pPr>
          </w:p>
          <w:p w:rsidR="00211C69" w:rsidRPr="00CE089B" w:rsidRDefault="00211C69" w:rsidP="00CE089B">
            <w:pPr>
              <w:jc w:val="center"/>
              <w:rPr>
                <w:b/>
                <w:bCs/>
              </w:rPr>
            </w:pPr>
            <w:r w:rsidRPr="00CE089B">
              <w:rPr>
                <w:b/>
                <w:bCs/>
              </w:rPr>
              <w:t>УПРАВЛЕНИЕ МИНИСТЕРСТВА ЮСТИЦИИ РОССИЙСКОЙ ФЕДЕРАЦИИ</w:t>
            </w:r>
          </w:p>
          <w:p w:rsidR="00211C69" w:rsidRPr="00CE089B" w:rsidRDefault="00211C69" w:rsidP="00CE089B">
            <w:pPr>
              <w:jc w:val="center"/>
              <w:rPr>
                <w:b/>
                <w:bCs/>
              </w:rPr>
            </w:pPr>
            <w:r w:rsidRPr="00CE089B">
              <w:rPr>
                <w:b/>
                <w:bCs/>
              </w:rPr>
              <w:t>ПО ВОРОНЕЖСКОЙ ОБЛАСТИ</w:t>
            </w:r>
          </w:p>
          <w:bookmarkEnd w:id="0"/>
          <w:bookmarkEnd w:id="1"/>
          <w:p w:rsidR="00211C69" w:rsidRPr="00CE089B" w:rsidRDefault="00211C69" w:rsidP="00CE089B">
            <w:pPr>
              <w:jc w:val="center"/>
            </w:pPr>
          </w:p>
          <w:p w:rsidR="00211C69" w:rsidRPr="00CE089B" w:rsidRDefault="00211C69" w:rsidP="00DA38B0">
            <w:pPr>
              <w:pStyle w:val="ConsPlusNormal"/>
              <w:spacing w:line="360" w:lineRule="exact"/>
              <w:ind w:firstLine="900"/>
              <w:jc w:val="both"/>
              <w:rPr>
                <w:sz w:val="24"/>
                <w:szCs w:val="24"/>
              </w:rPr>
            </w:pPr>
          </w:p>
          <w:p w:rsidR="00211C69" w:rsidRPr="00CE089B" w:rsidRDefault="00211C69" w:rsidP="00DA38B0">
            <w:pPr>
              <w:pStyle w:val="ConsPlusNormal"/>
              <w:spacing w:line="360" w:lineRule="exact"/>
              <w:ind w:firstLine="900"/>
              <w:jc w:val="both"/>
              <w:rPr>
                <w:sz w:val="24"/>
                <w:szCs w:val="24"/>
              </w:rPr>
            </w:pPr>
          </w:p>
          <w:p w:rsidR="00211C69" w:rsidRPr="00CE089B" w:rsidRDefault="00211C69" w:rsidP="00DA38B0">
            <w:pPr>
              <w:pStyle w:val="ConsPlusNormal"/>
              <w:spacing w:line="360" w:lineRule="exact"/>
              <w:ind w:firstLine="900"/>
              <w:jc w:val="both"/>
              <w:rPr>
                <w:sz w:val="24"/>
                <w:szCs w:val="24"/>
              </w:rPr>
            </w:pPr>
          </w:p>
          <w:p w:rsidR="00211C69" w:rsidRPr="00CE089B" w:rsidRDefault="00211C69" w:rsidP="00DA38B0">
            <w:pPr>
              <w:pStyle w:val="ConsPlusNormal"/>
              <w:spacing w:line="360" w:lineRule="exact"/>
              <w:ind w:firstLine="9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25.04.2016 № 36/02-2179</w:t>
            </w:r>
          </w:p>
          <w:p w:rsidR="00211C69" w:rsidRPr="00CE089B" w:rsidRDefault="00211C69" w:rsidP="00DA38B0">
            <w:pPr>
              <w:pStyle w:val="ConsPlusNormal"/>
              <w:spacing w:line="360" w:lineRule="exact"/>
              <w:ind w:firstLine="900"/>
              <w:jc w:val="both"/>
              <w:rPr>
                <w:sz w:val="24"/>
                <w:szCs w:val="24"/>
              </w:rPr>
            </w:pPr>
          </w:p>
          <w:p w:rsidR="00211C69" w:rsidRPr="00CE089B" w:rsidRDefault="00211C69" w:rsidP="00DA38B0">
            <w:pPr>
              <w:pStyle w:val="ConsPlusNormal"/>
              <w:spacing w:line="360" w:lineRule="exact"/>
              <w:ind w:firstLine="900"/>
              <w:jc w:val="both"/>
              <w:rPr>
                <w:sz w:val="24"/>
                <w:szCs w:val="24"/>
              </w:rPr>
            </w:pPr>
          </w:p>
          <w:p w:rsidR="00211C69" w:rsidRPr="00CE089B" w:rsidRDefault="00211C69" w:rsidP="00CE089B">
            <w:pPr>
              <w:pStyle w:val="3"/>
              <w:spacing w:line="360" w:lineRule="exact"/>
              <w:ind w:firstLine="0"/>
              <w:rPr>
                <w:sz w:val="24"/>
                <w:szCs w:val="24"/>
              </w:rPr>
            </w:pPr>
          </w:p>
        </w:tc>
        <w:tc>
          <w:tcPr>
            <w:tcW w:w="5040" w:type="dxa"/>
          </w:tcPr>
          <w:p w:rsidR="00211C69" w:rsidRPr="00CE089B" w:rsidRDefault="00211C69" w:rsidP="00DA38B0">
            <w:pPr>
              <w:spacing w:line="360" w:lineRule="exact"/>
              <w:jc w:val="center"/>
            </w:pPr>
          </w:p>
          <w:p w:rsidR="00211C69" w:rsidRPr="00CE089B" w:rsidRDefault="00211C69" w:rsidP="00DA38B0">
            <w:pPr>
              <w:spacing w:line="360" w:lineRule="exact"/>
              <w:jc w:val="center"/>
            </w:pPr>
          </w:p>
          <w:p w:rsidR="00211C69" w:rsidRPr="00CE089B" w:rsidRDefault="00211C69" w:rsidP="00DA38B0">
            <w:pPr>
              <w:spacing w:line="360" w:lineRule="exact"/>
              <w:jc w:val="center"/>
            </w:pPr>
          </w:p>
          <w:p w:rsidR="00211C69" w:rsidRPr="00CE089B" w:rsidRDefault="00211C69" w:rsidP="00DA38B0">
            <w:pPr>
              <w:pStyle w:val="ConsPlusNonforma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089B">
              <w:rPr>
                <w:rFonts w:ascii="Arial" w:hAnsi="Arial" w:cs="Arial"/>
                <w:sz w:val="24"/>
                <w:szCs w:val="24"/>
              </w:rPr>
              <w:t>Руководителю</w:t>
            </w:r>
          </w:p>
          <w:p w:rsidR="00211C69" w:rsidRPr="00CE089B" w:rsidRDefault="00211C69" w:rsidP="00DA38B0">
            <w:pPr>
              <w:pStyle w:val="ConsPlusNonforma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089B">
              <w:rPr>
                <w:rFonts w:ascii="Arial" w:hAnsi="Arial" w:cs="Arial"/>
                <w:sz w:val="24"/>
                <w:szCs w:val="24"/>
              </w:rPr>
              <w:t xml:space="preserve">департамента образования, </w:t>
            </w:r>
          </w:p>
          <w:p w:rsidR="00211C69" w:rsidRPr="00CE089B" w:rsidRDefault="00211C69" w:rsidP="00DA38B0">
            <w:pPr>
              <w:pStyle w:val="ConsPlusNonforma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089B">
              <w:rPr>
                <w:rFonts w:ascii="Arial" w:hAnsi="Arial" w:cs="Arial"/>
                <w:sz w:val="24"/>
                <w:szCs w:val="24"/>
              </w:rPr>
              <w:t xml:space="preserve">науки и молодежной политики </w:t>
            </w:r>
          </w:p>
          <w:p w:rsidR="00211C69" w:rsidRPr="00CE089B" w:rsidRDefault="00211C69" w:rsidP="00DA38B0">
            <w:pPr>
              <w:pStyle w:val="ConsPlusNonforma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089B">
              <w:rPr>
                <w:rFonts w:ascii="Arial" w:hAnsi="Arial" w:cs="Arial"/>
                <w:sz w:val="24"/>
                <w:szCs w:val="24"/>
              </w:rPr>
              <w:t xml:space="preserve">Воронежской области </w:t>
            </w:r>
          </w:p>
          <w:p w:rsidR="00211C69" w:rsidRPr="00CE089B" w:rsidRDefault="00211C69" w:rsidP="00DA38B0">
            <w:pPr>
              <w:pStyle w:val="ConsPlusNonforma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11C69" w:rsidRPr="00CE089B" w:rsidRDefault="00211C69" w:rsidP="00DA38B0">
            <w:pPr>
              <w:pStyle w:val="ConsPlusNonforma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11C69" w:rsidRPr="00CE089B" w:rsidRDefault="00211C69" w:rsidP="00DA38B0">
            <w:pPr>
              <w:pStyle w:val="ConsPlusNonforma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089B">
              <w:rPr>
                <w:rFonts w:ascii="Arial" w:hAnsi="Arial" w:cs="Arial"/>
                <w:sz w:val="24"/>
                <w:szCs w:val="24"/>
              </w:rPr>
              <w:t>О.Н. Мосолову</w:t>
            </w:r>
          </w:p>
          <w:p w:rsidR="00211C69" w:rsidRPr="00CE089B" w:rsidRDefault="00211C69" w:rsidP="00DA38B0">
            <w:pPr>
              <w:pStyle w:val="ConsPlusNonforma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11C69" w:rsidRPr="00CE089B" w:rsidRDefault="00211C69" w:rsidP="00DA38B0">
            <w:pPr>
              <w:pStyle w:val="ConsPlusNonforma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089B">
              <w:rPr>
                <w:rFonts w:ascii="Arial" w:hAnsi="Arial" w:cs="Arial"/>
                <w:sz w:val="24"/>
                <w:szCs w:val="24"/>
              </w:rPr>
              <w:t>пл. Ленина, д. 12,</w:t>
            </w:r>
          </w:p>
          <w:p w:rsidR="00211C69" w:rsidRPr="00CE089B" w:rsidRDefault="00211C69" w:rsidP="00DA38B0">
            <w:pPr>
              <w:pStyle w:val="ConsPlusNonforma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089B">
              <w:rPr>
                <w:rFonts w:ascii="Arial" w:hAnsi="Arial" w:cs="Arial"/>
                <w:sz w:val="24"/>
                <w:szCs w:val="24"/>
              </w:rPr>
              <w:t>Воронеж, 394006</w:t>
            </w:r>
          </w:p>
          <w:p w:rsidR="00211C69" w:rsidRPr="00CE089B" w:rsidRDefault="00211C69" w:rsidP="00DA38B0">
            <w:pPr>
              <w:spacing w:line="360" w:lineRule="exact"/>
              <w:jc w:val="center"/>
            </w:pPr>
          </w:p>
          <w:p w:rsidR="00211C69" w:rsidRPr="00CE089B" w:rsidRDefault="00211C69" w:rsidP="00DA38B0">
            <w:pPr>
              <w:spacing w:line="360" w:lineRule="exact"/>
              <w:jc w:val="center"/>
            </w:pPr>
          </w:p>
          <w:p w:rsidR="00211C69" w:rsidRPr="00CE089B" w:rsidRDefault="00211C69" w:rsidP="00DA38B0">
            <w:pPr>
              <w:spacing w:line="360" w:lineRule="exact"/>
            </w:pPr>
          </w:p>
          <w:p w:rsidR="00211C69" w:rsidRPr="00CE089B" w:rsidRDefault="00211C69" w:rsidP="00DA38B0">
            <w:pPr>
              <w:spacing w:line="360" w:lineRule="exact"/>
            </w:pPr>
          </w:p>
        </w:tc>
      </w:tr>
    </w:tbl>
    <w:p w:rsidR="00211C69" w:rsidRPr="00CE089B" w:rsidRDefault="00211C69" w:rsidP="00CE089B">
      <w:pPr>
        <w:pStyle w:val="3"/>
        <w:spacing w:line="360" w:lineRule="exact"/>
        <w:ind w:right="-55"/>
        <w:jc w:val="center"/>
        <w:rPr>
          <w:sz w:val="24"/>
          <w:szCs w:val="24"/>
        </w:rPr>
      </w:pPr>
      <w:r w:rsidRPr="00CE089B">
        <w:rPr>
          <w:sz w:val="24"/>
          <w:szCs w:val="24"/>
        </w:rPr>
        <w:t>ЭКСПЕРТНОЕ ЗАКЛЮЧЕНИЕ</w:t>
      </w:r>
    </w:p>
    <w:p w:rsidR="00211C69" w:rsidRPr="00CE089B" w:rsidRDefault="00211C69" w:rsidP="00CE089B">
      <w:pPr>
        <w:pStyle w:val="3"/>
        <w:spacing w:line="360" w:lineRule="exact"/>
        <w:ind w:right="-55"/>
        <w:jc w:val="center"/>
        <w:rPr>
          <w:sz w:val="24"/>
          <w:szCs w:val="24"/>
        </w:rPr>
      </w:pPr>
      <w:r w:rsidRPr="00CE089B">
        <w:rPr>
          <w:sz w:val="24"/>
          <w:szCs w:val="24"/>
        </w:rPr>
        <w:t>по результатам проведения правовой экспертизы</w:t>
      </w:r>
    </w:p>
    <w:p w:rsidR="00211C69" w:rsidRPr="00CE089B" w:rsidRDefault="00211C69" w:rsidP="00CE089B">
      <w:pPr>
        <w:pStyle w:val="ConsPlusNonformat"/>
        <w:spacing w:line="360" w:lineRule="exact"/>
        <w:ind w:right="-55"/>
        <w:jc w:val="center"/>
        <w:rPr>
          <w:rFonts w:ascii="Arial" w:hAnsi="Arial" w:cs="Arial"/>
          <w:b/>
          <w:bCs/>
          <w:sz w:val="24"/>
          <w:szCs w:val="24"/>
        </w:rPr>
      </w:pPr>
    </w:p>
    <w:p w:rsidR="00211C69" w:rsidRPr="00CE089B" w:rsidRDefault="00211C69" w:rsidP="00CE089B">
      <w:pPr>
        <w:pStyle w:val="ConsPlusNonformat"/>
        <w:spacing w:line="360" w:lineRule="exact"/>
        <w:ind w:right="-55"/>
        <w:jc w:val="center"/>
        <w:rPr>
          <w:rFonts w:ascii="Arial" w:hAnsi="Arial" w:cs="Arial"/>
          <w:b/>
          <w:bCs/>
          <w:sz w:val="24"/>
          <w:szCs w:val="24"/>
        </w:rPr>
      </w:pPr>
    </w:p>
    <w:p w:rsidR="00211C69" w:rsidRPr="00CE089B" w:rsidRDefault="00211C69" w:rsidP="00CE089B">
      <w:pPr>
        <w:pStyle w:val="ConsPlusNonformat"/>
        <w:spacing w:line="360" w:lineRule="exact"/>
        <w:ind w:right="-55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 апреля 2016 г.                                                № 752</w:t>
      </w:r>
    </w:p>
    <w:p w:rsidR="00211C69" w:rsidRPr="00CE089B" w:rsidRDefault="00211C69" w:rsidP="00CE089B">
      <w:pPr>
        <w:spacing w:line="360" w:lineRule="exact"/>
        <w:ind w:right="-55"/>
        <w:jc w:val="center"/>
      </w:pPr>
    </w:p>
    <w:p w:rsidR="00211C69" w:rsidRPr="00CE089B" w:rsidRDefault="00211C69" w:rsidP="00CE089B">
      <w:pPr>
        <w:spacing w:line="360" w:lineRule="exact"/>
        <w:jc w:val="center"/>
      </w:pPr>
    </w:p>
    <w:p w:rsidR="00211C69" w:rsidRPr="00CE089B" w:rsidRDefault="00211C69" w:rsidP="00CE089B">
      <w:pPr>
        <w:autoSpaceDE w:val="0"/>
        <w:autoSpaceDN w:val="0"/>
        <w:adjustRightInd w:val="0"/>
        <w:spacing w:line="360" w:lineRule="exact"/>
        <w:jc w:val="center"/>
      </w:pPr>
      <w:proofErr w:type="gramStart"/>
      <w:r w:rsidRPr="00CE089B">
        <w:t xml:space="preserve">на приказ департамента образования, науки и молодежной политики Воронежской области </w:t>
      </w:r>
      <w:hyperlink r:id="rId4" w:tgtFrame="Logical" w:history="1">
        <w:r w:rsidRPr="00CE089B">
          <w:rPr>
            <w:rStyle w:val="a7"/>
          </w:rPr>
          <w:t>от 14.05.2012 № 470</w:t>
        </w:r>
      </w:hyperlink>
      <w:r w:rsidRPr="00CE089B">
        <w:t xml:space="preserve"> «Об утверждении административного регламента по предоставлению государственной услуги «Подбор, учет и подготовка в порядке, определенном Правительством Российской Федерации, граждан, выразивших желание стать опекунами или попечителями либо принять детей, оставшихся без попечения родителей, в семью на воспитание в иных установленных семейным законодательством Российской Федерации формах» (в редакции приказов</w:t>
      </w:r>
      <w:proofErr w:type="gramEnd"/>
      <w:r w:rsidRPr="00CE089B">
        <w:t xml:space="preserve"> департамента образования, науки и молодежной политики Воронежской области от 25.07.2012 № 750, от 06.11.2012 № 1048, от 04.12.2013 № 1181, от 19.05.2015 № 598)</w:t>
      </w:r>
    </w:p>
    <w:p w:rsidR="00211C69" w:rsidRPr="00CE089B" w:rsidRDefault="00211C69" w:rsidP="00CE089B">
      <w:pPr>
        <w:autoSpaceDE w:val="0"/>
        <w:autoSpaceDN w:val="0"/>
        <w:adjustRightInd w:val="0"/>
        <w:spacing w:line="360" w:lineRule="exact"/>
        <w:jc w:val="center"/>
      </w:pPr>
      <w:r w:rsidRPr="00CE089B">
        <w:t>(повторное)</w:t>
      </w:r>
    </w:p>
    <w:p w:rsidR="00211C69" w:rsidRPr="00CE089B" w:rsidRDefault="00211C69" w:rsidP="00CE089B">
      <w:pPr>
        <w:autoSpaceDE w:val="0"/>
        <w:autoSpaceDN w:val="0"/>
        <w:adjustRightInd w:val="0"/>
        <w:spacing w:line="360" w:lineRule="exact"/>
        <w:ind w:firstLine="720"/>
        <w:jc w:val="center"/>
      </w:pPr>
    </w:p>
    <w:p w:rsidR="00211C69" w:rsidRPr="00CE089B" w:rsidRDefault="00211C69" w:rsidP="00CE089B">
      <w:pPr>
        <w:tabs>
          <w:tab w:val="left" w:pos="720"/>
        </w:tabs>
        <w:spacing w:line="360" w:lineRule="exact"/>
        <w:ind w:firstLine="709"/>
      </w:pPr>
    </w:p>
    <w:p w:rsidR="00211C69" w:rsidRPr="00CE089B" w:rsidRDefault="00211C69" w:rsidP="00CE089B">
      <w:pPr>
        <w:tabs>
          <w:tab w:val="left" w:pos="720"/>
        </w:tabs>
        <w:spacing w:line="360" w:lineRule="exact"/>
        <w:ind w:firstLine="720"/>
      </w:pPr>
      <w:proofErr w:type="gramStart"/>
      <w:r w:rsidRPr="00CE089B">
        <w:t>Управление Министерства юстиции Российской Федерации по Воронежской области на основании Положения о Министерстве юстиции Российской Федерации, утвержденного Указом Президента Российской Федерации от 13.10.2004 № 1313 «Вопросы Министерства юстиции Российской Федерации», и  Положения об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03.03.2014 № 26, провело повторную правовую экспертизу приказа департамента образования, науки и</w:t>
      </w:r>
      <w:proofErr w:type="gramEnd"/>
      <w:r w:rsidRPr="00CE089B">
        <w:t xml:space="preserve"> </w:t>
      </w:r>
      <w:proofErr w:type="gramStart"/>
      <w:r w:rsidRPr="00CE089B">
        <w:t xml:space="preserve">молодежной политики Воронежской области </w:t>
      </w:r>
      <w:hyperlink r:id="rId5" w:tgtFrame="Logical" w:history="1">
        <w:r w:rsidRPr="00CE089B">
          <w:rPr>
            <w:rStyle w:val="a7"/>
          </w:rPr>
          <w:t>от 14.05.2012 № 470</w:t>
        </w:r>
      </w:hyperlink>
      <w:r w:rsidRPr="00CE089B">
        <w:t xml:space="preserve"> «Об утверждении административного регламента по предоставлению государственной услуги «Подбор, учет и подготовка в порядке, определенном Правительством Российской Федерации, граждан, выразивших желание стать опекунами или попечителями либо принять детей, оставшихся без попечения родителей, в семью на воспитание в иных установленных семейным законодательством Российской Федерации формах» (в редакции приказов департамента образования, науки и молодежной политики</w:t>
      </w:r>
      <w:proofErr w:type="gramEnd"/>
      <w:r w:rsidRPr="00CE089B">
        <w:t xml:space="preserve"> </w:t>
      </w:r>
      <w:proofErr w:type="gramStart"/>
      <w:r w:rsidRPr="00CE089B">
        <w:t xml:space="preserve">Воронежской области от 25.07.2012 № 750, от 06.11.2012 № 1048, от 04.12.2013 № 1181, от 19.05.2015 № 598) (далее - приказ департамента образования, науки и молодежной политики Воронежской области от </w:t>
      </w:r>
      <w:hyperlink r:id="rId6" w:tgtFrame="_self" w:history="1">
        <w:r w:rsidRPr="00CE089B">
          <w:rPr>
            <w:rStyle w:val="a7"/>
            <w:color w:val="auto"/>
          </w:rPr>
          <w:t>14.05.2012 № 470</w:t>
        </w:r>
      </w:hyperlink>
      <w:r w:rsidRPr="00CE089B">
        <w:t>).</w:t>
      </w:r>
      <w:proofErr w:type="gramEnd"/>
    </w:p>
    <w:p w:rsidR="00211C69" w:rsidRPr="00CE089B" w:rsidRDefault="00211C69" w:rsidP="00CE089B">
      <w:pPr>
        <w:adjustRightInd w:val="0"/>
        <w:spacing w:line="360" w:lineRule="exact"/>
        <w:ind w:firstLine="720"/>
      </w:pPr>
      <w:r w:rsidRPr="00CE089B">
        <w:t>Поводом проведения повторной правовой экспертизы послужило изменение федерального законодательства.</w:t>
      </w:r>
    </w:p>
    <w:p w:rsidR="00211C69" w:rsidRPr="00CE089B" w:rsidRDefault="00211C69" w:rsidP="00CE089B">
      <w:pPr>
        <w:tabs>
          <w:tab w:val="left" w:pos="720"/>
        </w:tabs>
        <w:spacing w:line="360" w:lineRule="exact"/>
        <w:ind w:firstLine="720"/>
      </w:pPr>
      <w:proofErr w:type="gramStart"/>
      <w:r w:rsidRPr="00CE089B">
        <w:t>Предметом правового регулирования данного приказа являются общественные отношения в сфере внедрения и реализации административного регламента по предоставлению департаментом образования, науки и молодежной политики Воронежской области государственной услуги «Подбор, учет и подготовка в порядке определенном Правительством Российской Федерации граждан, выразивших желание стать опекунами или попечителями либо принять детей, оставшихся без попечения родителей, в семью на воспитание в иных установленных семейным законодательством</w:t>
      </w:r>
      <w:proofErr w:type="gramEnd"/>
      <w:r w:rsidRPr="00CE089B">
        <w:t xml:space="preserve"> Российской Федерации формах».</w:t>
      </w:r>
    </w:p>
    <w:p w:rsidR="00211C69" w:rsidRPr="00CE089B" w:rsidRDefault="00211C69" w:rsidP="00CE089B">
      <w:pPr>
        <w:tabs>
          <w:tab w:val="left" w:pos="720"/>
        </w:tabs>
        <w:adjustRightInd w:val="0"/>
        <w:spacing w:line="360" w:lineRule="exact"/>
        <w:ind w:firstLine="720"/>
        <w:outlineLvl w:val="2"/>
      </w:pPr>
      <w:r w:rsidRPr="00CE089B">
        <w:t>Согласно пунктам «б», «ж» и «к» части 1 статьи 72 Конституции Российской Федерации защита прав и свобод человека и гражданина, защита семьи, материнства, отцовства и детства, административное законодательство находятся в совместном ведении Российской Федерации и субъектов Российской Федерации.</w:t>
      </w:r>
    </w:p>
    <w:p w:rsidR="00211C69" w:rsidRPr="00CE089B" w:rsidRDefault="00211C69" w:rsidP="00CE089B">
      <w:pPr>
        <w:tabs>
          <w:tab w:val="left" w:pos="720"/>
        </w:tabs>
        <w:adjustRightInd w:val="0"/>
        <w:spacing w:line="360" w:lineRule="exact"/>
        <w:ind w:firstLine="720"/>
        <w:outlineLvl w:val="2"/>
      </w:pPr>
      <w:r w:rsidRPr="00CE089B">
        <w:t>В соответствии с частью 2 статьи 76 Конституции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211C69" w:rsidRPr="00CE089B" w:rsidRDefault="00211C69" w:rsidP="00CE089B">
      <w:pPr>
        <w:tabs>
          <w:tab w:val="left" w:pos="720"/>
        </w:tabs>
        <w:spacing w:line="360" w:lineRule="exact"/>
        <w:ind w:firstLine="720"/>
      </w:pPr>
      <w:r w:rsidRPr="00CE089B">
        <w:t>На федеральном уровне данные отношения регулируют:</w:t>
      </w:r>
    </w:p>
    <w:bookmarkStart w:id="2" w:name="OLE_LINK53"/>
    <w:bookmarkStart w:id="3" w:name="OLE_LINK49"/>
    <w:bookmarkStart w:id="4" w:name="OLE_LINK39"/>
    <w:bookmarkStart w:id="5" w:name="OLE_LINK22"/>
    <w:p w:rsidR="00211C69" w:rsidRPr="007077F8" w:rsidRDefault="002F64A4" w:rsidP="00CE089B">
      <w:pPr>
        <w:pStyle w:val="a9"/>
        <w:tabs>
          <w:tab w:val="left" w:pos="5145"/>
        </w:tabs>
        <w:spacing w:line="360" w:lineRule="exact"/>
        <w:ind w:firstLine="720"/>
        <w:rPr>
          <w:rStyle w:val="a7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 w:rsidR="00211C69">
        <w:rPr>
          <w:rFonts w:ascii="Arial" w:hAnsi="Arial" w:cs="Arial"/>
          <w:sz w:val="24"/>
          <w:szCs w:val="24"/>
        </w:rPr>
        <w:instrText>HYPERLINK "/content/act/15d4560c-d530-4955-bf7e-f734337ae80b.html" \t "Logical"</w:instrText>
      </w:r>
      <w:r>
        <w:rPr>
          <w:rFonts w:ascii="Arial" w:hAnsi="Arial" w:cs="Arial"/>
          <w:sz w:val="24"/>
          <w:szCs w:val="24"/>
        </w:rPr>
        <w:fldChar w:fldCharType="separate"/>
      </w:r>
      <w:r w:rsidR="00211C69" w:rsidRPr="007077F8">
        <w:rPr>
          <w:rStyle w:val="a7"/>
          <w:rFonts w:ascii="Arial" w:hAnsi="Arial" w:cs="Arial"/>
          <w:sz w:val="24"/>
          <w:szCs w:val="24"/>
        </w:rPr>
        <w:t>Конституция Российской Федерации;</w:t>
      </w:r>
      <w:r>
        <w:rPr>
          <w:rFonts w:ascii="Arial" w:hAnsi="Arial" w:cs="Arial"/>
          <w:sz w:val="24"/>
          <w:szCs w:val="24"/>
        </w:rPr>
        <w:fldChar w:fldCharType="end"/>
      </w:r>
      <w:bookmarkEnd w:id="2"/>
      <w:bookmarkEnd w:id="3"/>
      <w:bookmarkEnd w:id="4"/>
      <w:bookmarkEnd w:id="5"/>
    </w:p>
    <w:p w:rsidR="00211C69" w:rsidRDefault="002F64A4" w:rsidP="00CE089B">
      <w:pPr>
        <w:tabs>
          <w:tab w:val="left" w:pos="5760"/>
        </w:tabs>
        <w:spacing w:line="360" w:lineRule="exact"/>
        <w:ind w:firstLine="720"/>
        <w:rPr>
          <w:rStyle w:val="a7"/>
        </w:rPr>
      </w:pPr>
      <w:hyperlink r:id="rId7" w:tgtFrame="Logical" w:history="1">
        <w:r w:rsidR="00211C69">
          <w:rPr>
            <w:rStyle w:val="a7"/>
          </w:rPr>
          <w:t>Семейный кодекс Российской Федерации;</w:t>
        </w:r>
      </w:hyperlink>
    </w:p>
    <w:p w:rsidR="00211C69" w:rsidRDefault="002F64A4" w:rsidP="00CE089B">
      <w:pPr>
        <w:tabs>
          <w:tab w:val="left" w:pos="5880"/>
        </w:tabs>
        <w:spacing w:line="360" w:lineRule="exact"/>
        <w:ind w:firstLine="720"/>
        <w:rPr>
          <w:rStyle w:val="a7"/>
        </w:rPr>
      </w:pPr>
      <w:hyperlink r:id="rId8" w:tgtFrame="Logical" w:history="1">
        <w:r w:rsidR="00211C69" w:rsidRPr="007077F8">
          <w:rPr>
            <w:rStyle w:val="a7"/>
          </w:rPr>
          <w:t>Гражданский кодекс Российской Федерации;</w:t>
        </w:r>
      </w:hyperlink>
    </w:p>
    <w:p w:rsidR="00211C69" w:rsidRPr="007077F8" w:rsidRDefault="00211C69" w:rsidP="00CE089B">
      <w:pPr>
        <w:tabs>
          <w:tab w:val="left" w:pos="720"/>
        </w:tabs>
        <w:spacing w:line="360" w:lineRule="exact"/>
        <w:ind w:firstLine="709"/>
      </w:pPr>
      <w:r w:rsidRPr="007077F8">
        <w:t xml:space="preserve">Федеральный закон </w:t>
      </w:r>
      <w:hyperlink r:id="rId9" w:tgtFrame="Logical" w:history="1">
        <w:r>
          <w:rPr>
            <w:rStyle w:val="a7"/>
          </w:rPr>
          <w:t>от 06.10.1999 № 184-ФЗ</w:t>
        </w:r>
      </w:hyperlink>
      <w:r>
        <w:t xml:space="preserve"> </w:t>
      </w:r>
      <w:r w:rsidRPr="007077F8">
        <w:t>«Об общих принципах организации законодательных (представительных) и исполнительных органов государственной власти субъектов Российской Федерации»;</w:t>
      </w:r>
    </w:p>
    <w:p w:rsidR="00211C69" w:rsidRPr="007077F8" w:rsidRDefault="00211C69" w:rsidP="00CE089B">
      <w:pPr>
        <w:tabs>
          <w:tab w:val="left" w:pos="720"/>
        </w:tabs>
        <w:spacing w:line="360" w:lineRule="exact"/>
        <w:ind w:firstLine="709"/>
      </w:pPr>
      <w:r w:rsidRPr="007077F8">
        <w:t xml:space="preserve">Федеральный закон </w:t>
      </w:r>
      <w:hyperlink r:id="rId10" w:tgtFrame="Logical" w:history="1">
        <w:r>
          <w:rPr>
            <w:rStyle w:val="a7"/>
          </w:rPr>
          <w:t>от 06.10.2003 № 131-ФЗ</w:t>
        </w:r>
      </w:hyperlink>
      <w:r>
        <w:t xml:space="preserve"> </w:t>
      </w:r>
      <w:r w:rsidRPr="007077F8">
        <w:t>«Об общих принципах организации местного самоуправления в Российской Федерации»;</w:t>
      </w:r>
    </w:p>
    <w:p w:rsidR="00211C69" w:rsidRPr="007077F8" w:rsidRDefault="00211C69" w:rsidP="00CE089B">
      <w:pPr>
        <w:tabs>
          <w:tab w:val="left" w:pos="720"/>
        </w:tabs>
        <w:spacing w:line="360" w:lineRule="exact"/>
        <w:ind w:firstLine="709"/>
      </w:pPr>
      <w:r w:rsidRPr="007077F8">
        <w:t xml:space="preserve">Федеральный закон </w:t>
      </w:r>
      <w:hyperlink r:id="rId11" w:tgtFrame="Logical" w:history="1">
        <w:r>
          <w:rPr>
            <w:rStyle w:val="a7"/>
          </w:rPr>
          <w:t>от 27.07.2010 № 210-ФЗ</w:t>
        </w:r>
      </w:hyperlink>
      <w:r w:rsidRPr="007077F8">
        <w:t xml:space="preserve"> «Об организации предоставления государственных и муниципальных услуг»;</w:t>
      </w:r>
    </w:p>
    <w:p w:rsidR="00211C69" w:rsidRPr="007077F8" w:rsidRDefault="00211C69" w:rsidP="00CE089B">
      <w:pPr>
        <w:tabs>
          <w:tab w:val="left" w:pos="720"/>
        </w:tabs>
        <w:spacing w:line="360" w:lineRule="exact"/>
        <w:ind w:firstLine="709"/>
      </w:pPr>
      <w:r w:rsidRPr="007077F8">
        <w:t xml:space="preserve">Федеральный закон </w:t>
      </w:r>
      <w:hyperlink r:id="rId12" w:tgtFrame="Logical" w:history="1">
        <w:r>
          <w:rPr>
            <w:rStyle w:val="a7"/>
          </w:rPr>
          <w:t>от 24.04.2008 № 48-ФЗ</w:t>
        </w:r>
      </w:hyperlink>
      <w:r w:rsidRPr="007077F8">
        <w:t xml:space="preserve"> «Об опеке и попечительстве»;</w:t>
      </w:r>
    </w:p>
    <w:p w:rsidR="00211C69" w:rsidRPr="007077F8" w:rsidRDefault="00211C69" w:rsidP="00CE089B">
      <w:pPr>
        <w:tabs>
          <w:tab w:val="left" w:pos="720"/>
        </w:tabs>
        <w:autoSpaceDE w:val="0"/>
        <w:autoSpaceDN w:val="0"/>
        <w:adjustRightInd w:val="0"/>
        <w:spacing w:line="360" w:lineRule="exact"/>
        <w:ind w:firstLine="709"/>
      </w:pPr>
      <w:r w:rsidRPr="007077F8">
        <w:t xml:space="preserve">постановление Правительства Российской Федерации </w:t>
      </w:r>
      <w:hyperlink r:id="rId13" w:tgtFrame="Logical" w:history="1">
        <w:r>
          <w:rPr>
            <w:rStyle w:val="a7"/>
          </w:rPr>
          <w:t>от 18.05.2009 № 423</w:t>
        </w:r>
      </w:hyperlink>
      <w:r w:rsidRPr="007077F8">
        <w:t xml:space="preserve"> «Об отдельных вопросах осуществления опеки и попечительства в отношении несовершеннолетних граждан»;</w:t>
      </w:r>
    </w:p>
    <w:p w:rsidR="00211C69" w:rsidRPr="00CE089B" w:rsidRDefault="00211C69" w:rsidP="00CE089B">
      <w:pPr>
        <w:tabs>
          <w:tab w:val="left" w:pos="720"/>
        </w:tabs>
        <w:autoSpaceDE w:val="0"/>
        <w:autoSpaceDN w:val="0"/>
        <w:adjustRightInd w:val="0"/>
        <w:spacing w:line="360" w:lineRule="exact"/>
        <w:ind w:firstLine="720"/>
      </w:pPr>
      <w:r w:rsidRPr="00CE089B">
        <w:t>приказ Министерства образования и науки Российской Федерации от 13.03.2015 № 235 «Об утверждении Порядка организации и осуществления деятельности по подготовке лиц, желающих принять на воспитание в свою семью ребенка, оставшегося без попечения родителей»;</w:t>
      </w:r>
    </w:p>
    <w:p w:rsidR="00211C69" w:rsidRPr="007077F8" w:rsidRDefault="00211C69" w:rsidP="00CE089B">
      <w:pPr>
        <w:tabs>
          <w:tab w:val="left" w:pos="720"/>
        </w:tabs>
        <w:autoSpaceDE w:val="0"/>
        <w:autoSpaceDN w:val="0"/>
        <w:adjustRightInd w:val="0"/>
        <w:spacing w:line="360" w:lineRule="exact"/>
        <w:ind w:firstLine="709"/>
      </w:pPr>
      <w:r w:rsidRPr="007077F8">
        <w:t xml:space="preserve">приказ Министерства образования и науки Российской Федерации </w:t>
      </w:r>
      <w:hyperlink r:id="rId14" w:tgtFrame="Logical" w:history="1">
        <w:r>
          <w:rPr>
            <w:rStyle w:val="a7"/>
          </w:rPr>
          <w:t>от 20.08.2012 № 623</w:t>
        </w:r>
      </w:hyperlink>
      <w:r>
        <w:t xml:space="preserve"> </w:t>
      </w:r>
      <w:r w:rsidRPr="007077F8">
        <w:t>«Об утверждении требований к содержанию программы подготовки лиц, желающих принять на воспитание в свою семью ребенка, оставшегося без попечения родителей, и формы свидетельства о прохождении такой подготовки на территории Российской Федерации»;</w:t>
      </w:r>
    </w:p>
    <w:p w:rsidR="00211C69" w:rsidRPr="007077F8" w:rsidRDefault="00211C69" w:rsidP="00CE089B">
      <w:pPr>
        <w:tabs>
          <w:tab w:val="left" w:pos="180"/>
          <w:tab w:val="left" w:pos="720"/>
        </w:tabs>
        <w:autoSpaceDE w:val="0"/>
        <w:autoSpaceDN w:val="0"/>
        <w:adjustRightInd w:val="0"/>
        <w:spacing w:line="360" w:lineRule="exact"/>
        <w:ind w:firstLine="709"/>
      </w:pPr>
      <w:r w:rsidRPr="007077F8">
        <w:t xml:space="preserve">приказ Министерства образования и науки Российской Федерации </w:t>
      </w:r>
      <w:hyperlink r:id="rId15" w:tgtFrame="Logical" w:history="1">
        <w:r>
          <w:rPr>
            <w:rStyle w:val="a7"/>
          </w:rPr>
          <w:t>от 14.09.2009 № 334</w:t>
        </w:r>
      </w:hyperlink>
      <w:r>
        <w:t xml:space="preserve"> </w:t>
      </w:r>
      <w:r w:rsidRPr="007077F8">
        <w:t>«О реализации Постановления Правительства Российской Федерации от 18 мая 2009 г. № 423».</w:t>
      </w:r>
    </w:p>
    <w:p w:rsidR="00211C69" w:rsidRPr="007077F8" w:rsidRDefault="00211C69" w:rsidP="00CE089B">
      <w:pPr>
        <w:tabs>
          <w:tab w:val="left" w:pos="720"/>
        </w:tabs>
        <w:autoSpaceDE w:val="0"/>
        <w:autoSpaceDN w:val="0"/>
        <w:adjustRightInd w:val="0"/>
        <w:spacing w:line="360" w:lineRule="exact"/>
        <w:ind w:firstLine="709"/>
      </w:pPr>
      <w:r w:rsidRPr="007077F8">
        <w:t xml:space="preserve">На уровне субъекта Российской Федерации данные  отношения  регулируют: </w:t>
      </w:r>
    </w:p>
    <w:p w:rsidR="00211C69" w:rsidRPr="007077F8" w:rsidRDefault="002F64A4" w:rsidP="00CE089B">
      <w:pPr>
        <w:tabs>
          <w:tab w:val="left" w:pos="720"/>
        </w:tabs>
        <w:adjustRightInd w:val="0"/>
        <w:spacing w:line="360" w:lineRule="exact"/>
        <w:ind w:firstLine="709"/>
      </w:pPr>
      <w:hyperlink r:id="rId16" w:tgtFrame="_self" w:history="1">
        <w:r w:rsidR="00211C69" w:rsidRPr="007077F8">
          <w:rPr>
            <w:rStyle w:val="a7"/>
          </w:rPr>
          <w:t>Устав Воронежской области</w:t>
        </w:r>
      </w:hyperlink>
      <w:r w:rsidR="00211C69" w:rsidRPr="007077F8">
        <w:t>;</w:t>
      </w:r>
    </w:p>
    <w:p w:rsidR="00211C69" w:rsidRPr="007077F8" w:rsidRDefault="00211C69" w:rsidP="00CE089B">
      <w:pPr>
        <w:tabs>
          <w:tab w:val="left" w:pos="720"/>
        </w:tabs>
        <w:adjustRightInd w:val="0"/>
        <w:spacing w:line="360" w:lineRule="exact"/>
        <w:ind w:firstLine="709"/>
      </w:pPr>
      <w:r w:rsidRPr="007077F8">
        <w:t xml:space="preserve">закон Воронежской области </w:t>
      </w:r>
      <w:hyperlink r:id="rId17" w:tgtFrame="_self" w:history="1">
        <w:r w:rsidRPr="007077F8">
          <w:rPr>
            <w:rStyle w:val="a7"/>
          </w:rPr>
          <w:t>от 20.11.2007 № 121-ОЗ</w:t>
        </w:r>
      </w:hyperlink>
      <w:r w:rsidRPr="007077F8">
        <w:t xml:space="preserve"> «О наделении органов местного самоуправления муниципальных районов и городских округов Воронежской области отдельными государственными полномочиями Воронежской области по организации и осуществлению деятельности по опеке и попечительству»;</w:t>
      </w:r>
    </w:p>
    <w:p w:rsidR="00211C69" w:rsidRPr="007077F8" w:rsidRDefault="00211C69" w:rsidP="00CE089B">
      <w:pPr>
        <w:tabs>
          <w:tab w:val="left" w:pos="720"/>
        </w:tabs>
        <w:autoSpaceDE w:val="0"/>
        <w:autoSpaceDN w:val="0"/>
        <w:adjustRightInd w:val="0"/>
        <w:spacing w:line="360" w:lineRule="exact"/>
        <w:ind w:firstLine="709"/>
      </w:pPr>
      <w:r w:rsidRPr="007077F8">
        <w:t xml:space="preserve">закон Воронежской области  </w:t>
      </w:r>
      <w:hyperlink r:id="rId18" w:tgtFrame="Logical" w:history="1">
        <w:r w:rsidRPr="007077F8">
          <w:rPr>
            <w:rStyle w:val="a7"/>
          </w:rPr>
          <w:t>от 03.06.2013 № 87-ОЗ</w:t>
        </w:r>
      </w:hyperlink>
      <w:r w:rsidRPr="007077F8">
        <w:t xml:space="preserve"> «Об отдельных мерах по защите прав ребенка на территории Воронежской области»;</w:t>
      </w:r>
    </w:p>
    <w:p w:rsidR="00211C69" w:rsidRPr="007077F8" w:rsidRDefault="00211C69" w:rsidP="00CE089B">
      <w:pPr>
        <w:tabs>
          <w:tab w:val="left" w:pos="720"/>
        </w:tabs>
        <w:adjustRightInd w:val="0"/>
        <w:spacing w:line="360" w:lineRule="exact"/>
        <w:ind w:firstLine="709"/>
      </w:pPr>
      <w:r w:rsidRPr="007077F8">
        <w:t xml:space="preserve"> закон Воронежской области </w:t>
      </w:r>
      <w:hyperlink r:id="rId19" w:tgtFrame="_self" w:history="1">
        <w:r w:rsidRPr="007077F8">
          <w:rPr>
            <w:rStyle w:val="a7"/>
          </w:rPr>
          <w:t>от 05.12.2007 № 151-ОЗ</w:t>
        </w:r>
      </w:hyperlink>
      <w:r w:rsidRPr="007077F8">
        <w:t xml:space="preserve"> «Об организации и осуществлении деятельности по опеке и попечительству в Воронежской области»;</w:t>
      </w:r>
    </w:p>
    <w:p w:rsidR="00211C69" w:rsidRPr="007077F8" w:rsidRDefault="00211C69" w:rsidP="00CE089B">
      <w:pPr>
        <w:tabs>
          <w:tab w:val="left" w:pos="720"/>
        </w:tabs>
        <w:autoSpaceDE w:val="0"/>
        <w:autoSpaceDN w:val="0"/>
        <w:adjustRightInd w:val="0"/>
        <w:spacing w:line="360" w:lineRule="exact"/>
        <w:ind w:firstLine="709"/>
      </w:pPr>
      <w:r w:rsidRPr="007077F8">
        <w:t xml:space="preserve">постановление правительства Воронежской области </w:t>
      </w:r>
      <w:hyperlink r:id="rId20" w:tgtFrame="Logical" w:history="1">
        <w:r w:rsidRPr="007077F8">
          <w:rPr>
            <w:rStyle w:val="a7"/>
          </w:rPr>
          <w:t>от 15.04.2011 № 298</w:t>
        </w:r>
      </w:hyperlink>
      <w:r w:rsidRPr="007077F8">
        <w:t xml:space="preserve"> «Об утверждении Перечня услуг, которые являются необходимыми и обязательными для предоставления исполнительными органами государственной власти Воронежской области государственных услуг и предоставляются организациями, участвующими в предоставлении государственных услуг»;</w:t>
      </w:r>
    </w:p>
    <w:p w:rsidR="00211C69" w:rsidRPr="007077F8" w:rsidRDefault="00211C69" w:rsidP="00CE089B">
      <w:pPr>
        <w:tabs>
          <w:tab w:val="left" w:pos="720"/>
        </w:tabs>
        <w:adjustRightInd w:val="0"/>
        <w:spacing w:line="360" w:lineRule="exact"/>
        <w:ind w:firstLine="709"/>
      </w:pPr>
      <w:r w:rsidRPr="007077F8">
        <w:t xml:space="preserve">постановление правительства Воронежской области </w:t>
      </w:r>
      <w:hyperlink r:id="rId21" w:tgtFrame="Logical" w:history="1">
        <w:r w:rsidRPr="007077F8">
          <w:rPr>
            <w:rStyle w:val="a7"/>
          </w:rPr>
          <w:t>от 13.03.2013 № 191</w:t>
        </w:r>
      </w:hyperlink>
      <w:r w:rsidRPr="007077F8">
        <w:t xml:space="preserve"> «Об утверждении Положения о департаменте образования, науки и молодежной политики Воронежской области».</w:t>
      </w:r>
    </w:p>
    <w:p w:rsidR="00211C69" w:rsidRPr="00CE089B" w:rsidRDefault="00211C69" w:rsidP="00CE089B">
      <w:pPr>
        <w:tabs>
          <w:tab w:val="left" w:pos="720"/>
        </w:tabs>
        <w:adjustRightInd w:val="0"/>
        <w:spacing w:line="360" w:lineRule="exact"/>
        <w:ind w:firstLine="720"/>
      </w:pPr>
      <w:proofErr w:type="gramStart"/>
      <w:r w:rsidRPr="00CE089B">
        <w:t xml:space="preserve">В соответствии с пунктом 2 статьи 26.1 </w:t>
      </w:r>
      <w:bookmarkStart w:id="6" w:name="OLE_LINK1"/>
      <w:r w:rsidRPr="00CE089B">
        <w:t>Федеральн</w:t>
      </w:r>
      <w:r>
        <w:t xml:space="preserve">ого закона от 06.10.1999 </w:t>
      </w:r>
      <w:r w:rsidRPr="00CE089B">
        <w:t xml:space="preserve">№ 184-ФЗ </w:t>
      </w:r>
      <w:bookmarkEnd w:id="6"/>
      <w:r w:rsidRPr="00CE089B">
        <w:t xml:space="preserve">«Об общих принципах организации законодательных (представительных) и исполнительных органов государственной власти субъектов Российской Федерации» полномочия, осуществляемые органами государственной власти субъекта Российской Федерации по предметам совместного ведения, определяются Конституцией Российской Федерации, федеральными законами, договорами о разграничении полномочий и соглашениями, а также законами субъектов Российской Федерации. </w:t>
      </w:r>
      <w:proofErr w:type="gramEnd"/>
    </w:p>
    <w:p w:rsidR="00211C69" w:rsidRPr="00CE089B" w:rsidRDefault="00211C69" w:rsidP="00CE089B">
      <w:pPr>
        <w:tabs>
          <w:tab w:val="left" w:pos="720"/>
        </w:tabs>
        <w:adjustRightInd w:val="0"/>
        <w:spacing w:line="360" w:lineRule="exact"/>
        <w:ind w:firstLine="720"/>
        <w:outlineLvl w:val="1"/>
      </w:pPr>
      <w:proofErr w:type="gramStart"/>
      <w:r w:rsidRPr="00CE089B">
        <w:t>Согласно статье 3 Федерального закона от 27.07.2010 № 210-ФЗ «Об организации предоставления государственных и муниципальных услуг» (далее - Федеральный закон от 27.07.2010 № 210-ФЗ) нормативное правовое регулирование отношений, возникающих в связи с предоставлением государственных и муниципальных услуг, осуществляется в соответствии с настоящим Федеральным законом, другими федеральными законами, принимаемыми в соответствии с ними иными нормативными правовыми актами Российской Федерации, законами и иными нормативными правовыми</w:t>
      </w:r>
      <w:proofErr w:type="gramEnd"/>
      <w:r w:rsidRPr="00CE089B">
        <w:t xml:space="preserve"> актами субъектов Российской Федерации, муниципальными правовыми актами. </w:t>
      </w:r>
    </w:p>
    <w:p w:rsidR="00211C69" w:rsidRPr="00CE089B" w:rsidRDefault="00211C69" w:rsidP="00CE089B">
      <w:pPr>
        <w:tabs>
          <w:tab w:val="left" w:pos="720"/>
        </w:tabs>
        <w:adjustRightInd w:val="0"/>
        <w:spacing w:line="360" w:lineRule="exact"/>
        <w:ind w:firstLine="720"/>
        <w:outlineLvl w:val="1"/>
      </w:pPr>
      <w:r w:rsidRPr="00CE089B">
        <w:t>В силу части 1 статьи 12 Федерального закона от 27.07.2010 № 210-ФЗ предоставление государственных и муниципальных услуг осуществляется в соответствии с административными регламентами.</w:t>
      </w:r>
    </w:p>
    <w:p w:rsidR="00211C69" w:rsidRPr="00CE089B" w:rsidRDefault="00211C69" w:rsidP="00CE089B">
      <w:pPr>
        <w:tabs>
          <w:tab w:val="left" w:pos="720"/>
        </w:tabs>
        <w:adjustRightInd w:val="0"/>
        <w:spacing w:line="360" w:lineRule="exact"/>
        <w:ind w:firstLine="720"/>
        <w:outlineLvl w:val="1"/>
      </w:pPr>
      <w:r w:rsidRPr="00CE089B">
        <w:t xml:space="preserve">В соответствии с частями 2 и 3 статьи 3 Федерального закона от 24.04.2008 № 48-ФЗ «Об опеке и попечительстве» (далее - Федеральный закон от 24.04.2008         № 48-ФЗ) </w:t>
      </w:r>
      <w:bookmarkStart w:id="7" w:name="Par0"/>
      <w:bookmarkEnd w:id="7"/>
      <w:r w:rsidRPr="00CE089B">
        <w:t xml:space="preserve">особенности установления, осуществления и прекращения опеки и попечительства над несовершеннолетними гражданами определяются Семейным </w:t>
      </w:r>
      <w:hyperlink r:id="rId22" w:history="1">
        <w:r w:rsidRPr="00CE089B">
          <w:t>кодексом</w:t>
        </w:r>
      </w:hyperlink>
      <w:r w:rsidRPr="00CE089B">
        <w:t xml:space="preserve"> Российской Федерации и иными нормативными правовыми актами, содержащими нормы семейного права. Отношения, указанные в </w:t>
      </w:r>
      <w:hyperlink r:id="rId23" w:history="1">
        <w:r w:rsidRPr="00CE089B">
          <w:t>части 1</w:t>
        </w:r>
      </w:hyperlink>
      <w:r w:rsidRPr="00CE089B">
        <w:t xml:space="preserve"> настоящей статьи, регулируются законами субъектов Российской Федерации по вопросам, отнесенным к их ведению настоящим Федеральным законом. Отношения, указанные в </w:t>
      </w:r>
      <w:hyperlink w:anchor="Par0" w:history="1">
        <w:r w:rsidRPr="00CE089B">
          <w:t>части 2</w:t>
        </w:r>
      </w:hyperlink>
      <w:r w:rsidRPr="00CE089B">
        <w:t xml:space="preserve"> настоящей статьи, регулируются законами субъектов Российской Федерации по вопросам, отнесенным к их ведению настоящим Федеральным законом, и по вопросам, не урегулированным непосредственно настоящим Федеральным законом. Нормы, которые регулируют отношения, возникающие в связи с установлением, осуществлением и прекращением опеки и попечительства, и содержатся в законах субъектов Российской Федерации, не должны противоречить настоящему Федеральному закону.</w:t>
      </w:r>
    </w:p>
    <w:p w:rsidR="00211C69" w:rsidRPr="00CE089B" w:rsidRDefault="00211C69" w:rsidP="00CE089B">
      <w:pPr>
        <w:tabs>
          <w:tab w:val="left" w:pos="720"/>
        </w:tabs>
        <w:autoSpaceDE w:val="0"/>
        <w:autoSpaceDN w:val="0"/>
        <w:adjustRightInd w:val="0"/>
        <w:spacing w:line="360" w:lineRule="exact"/>
        <w:ind w:firstLine="720"/>
      </w:pPr>
      <w:r w:rsidRPr="00CE089B">
        <w:t xml:space="preserve">Органами опеки и попечительства являются органы исполнительной власти субъекта Российской Федерации. </w:t>
      </w:r>
      <w:proofErr w:type="gramStart"/>
      <w:r w:rsidRPr="00CE089B">
        <w:t>Органы местного самоуправления поселений, городских округов, муниципальных районов, внутригородских муниципальных образований городов федерального значения Москвы и Санкт-Петербурга, на территориях которых отсутствуют органы опеки и попечительства, образованные в соответствии с настоящим Федеральным законом, могут наделяться законом субъекта Российской Федерации полномочиями по опеке и попечительству с передачей необходимых для их осуществления материальных и финансовых средств.</w:t>
      </w:r>
      <w:proofErr w:type="gramEnd"/>
      <w:r w:rsidRPr="00CE089B">
        <w:t xml:space="preserve"> В этом случае органы местного самоуправления являются органами опеки и попечительства (части 1 и 1.1 статьи 6 Федерального закона от 24.04.2008</w:t>
      </w:r>
      <w:r>
        <w:t xml:space="preserve"> </w:t>
      </w:r>
      <w:r w:rsidRPr="00CE089B">
        <w:t>№ 48-ФЗ).</w:t>
      </w:r>
    </w:p>
    <w:p w:rsidR="00211C69" w:rsidRPr="00CE089B" w:rsidRDefault="00211C69" w:rsidP="00CE089B">
      <w:pPr>
        <w:tabs>
          <w:tab w:val="left" w:pos="720"/>
        </w:tabs>
        <w:adjustRightInd w:val="0"/>
        <w:spacing w:line="360" w:lineRule="exact"/>
        <w:ind w:firstLine="720"/>
      </w:pPr>
      <w:proofErr w:type="gramStart"/>
      <w:r w:rsidRPr="00CE089B">
        <w:t xml:space="preserve">Пунктом 10 части 1 статьи 8 Федерального закона от 24.04.2008 № 48-ФЗ закреплено, что к полномочиям органов опеки и попечительства относится, в том числе подбор, учет и подготовка в </w:t>
      </w:r>
      <w:hyperlink r:id="rId24" w:tgtFrame="_self" w:history="1">
        <w:r w:rsidRPr="00CE089B">
          <w:rPr>
            <w:rStyle w:val="a7"/>
            <w:color w:val="auto"/>
          </w:rPr>
          <w:t>порядке</w:t>
        </w:r>
      </w:hyperlink>
      <w:r w:rsidRPr="00CE089B">
        <w:t xml:space="preserve">, определяемом Правительством Российской Федерации, граждан, выразивших желание стать опекунами или попечителями либо принять детей, оставшихся без попечения родителей, в семью на воспитание в иных установленных семейным </w:t>
      </w:r>
      <w:hyperlink r:id="rId25" w:tgtFrame="_self" w:history="1">
        <w:r w:rsidRPr="00CE089B">
          <w:rPr>
            <w:rStyle w:val="a7"/>
            <w:color w:val="auto"/>
          </w:rPr>
          <w:t>законодательством</w:t>
        </w:r>
      </w:hyperlink>
      <w:r w:rsidRPr="00CE089B">
        <w:t xml:space="preserve"> формах.</w:t>
      </w:r>
      <w:proofErr w:type="gramEnd"/>
    </w:p>
    <w:p w:rsidR="00211C69" w:rsidRPr="00CE089B" w:rsidRDefault="00211C69" w:rsidP="00CE089B">
      <w:pPr>
        <w:tabs>
          <w:tab w:val="left" w:pos="720"/>
        </w:tabs>
        <w:adjustRightInd w:val="0"/>
        <w:spacing w:line="360" w:lineRule="exact"/>
        <w:ind w:firstLine="720"/>
      </w:pPr>
      <w:proofErr w:type="gramStart"/>
      <w:r w:rsidRPr="00CE089B">
        <w:t>Абзацем 3 пункта 9 Правил подбора, учета и подготовки граждан, выразивших желание стать опекунами или попечителями несовершеннолетних граждан либо принять детей, оставшихся без попечения родителей, в семью на воспитание в иных установленных семейным законодательством Российской Федерации формах, утвержденных постановлением Правительства Российской Федерации от 18.05.2009        № 423 (далее – Правила), закреплено, что решение органа опеки и попечительства о назначении опекуна или об отказе</w:t>
      </w:r>
      <w:proofErr w:type="gramEnd"/>
      <w:r w:rsidRPr="00CE089B">
        <w:t xml:space="preserve"> в назначении опекуна оформляется в форме акта, предусмотренного законодательством соответствующего субъекта Российской Федерации, а о возможности или о невозможности гражданина быть опекуном - в форме заключения.</w:t>
      </w:r>
    </w:p>
    <w:p w:rsidR="00211C69" w:rsidRPr="00CE089B" w:rsidRDefault="00211C69" w:rsidP="00CE089B">
      <w:pPr>
        <w:tabs>
          <w:tab w:val="left" w:pos="720"/>
        </w:tabs>
        <w:adjustRightInd w:val="0"/>
        <w:spacing w:line="360" w:lineRule="exact"/>
        <w:ind w:firstLine="720"/>
      </w:pPr>
      <w:proofErr w:type="gramStart"/>
      <w:r w:rsidRPr="00CE089B">
        <w:t>В соответствии с пунктом 1 части 1 статьи 4 закона Воронежской области от 05.12.2007 № 151-ОЗ «Об организации и осуществлении деятельности по опеке и попечительству в Воронежской области» государственные полномочия по организации и осуществлению деятельности по опеке и попечительству в Воронежской области осуществляет в отношении несовершеннолетних лиц - исполнительный орган государственной власти Воронежской области в сфере образования, науки и молодежной политики.</w:t>
      </w:r>
      <w:proofErr w:type="gramEnd"/>
    </w:p>
    <w:p w:rsidR="00211C69" w:rsidRPr="00CE089B" w:rsidRDefault="00211C69" w:rsidP="00CE089B">
      <w:pPr>
        <w:tabs>
          <w:tab w:val="left" w:pos="720"/>
        </w:tabs>
        <w:adjustRightInd w:val="0"/>
        <w:spacing w:line="360" w:lineRule="exact"/>
        <w:ind w:firstLine="720"/>
        <w:outlineLvl w:val="1"/>
      </w:pPr>
      <w:r w:rsidRPr="00CE089B">
        <w:t xml:space="preserve">Согласно части 3 статьи 40 Устава Воронежской области правовое положение исполнительных органов государственной власти Воронежской области определяется положениями, утверждаемыми нормативными правовыми актами правительства Воронежской области. </w:t>
      </w:r>
    </w:p>
    <w:p w:rsidR="00211C69" w:rsidRPr="00CE089B" w:rsidRDefault="00211C69" w:rsidP="00CE089B">
      <w:pPr>
        <w:tabs>
          <w:tab w:val="left" w:pos="720"/>
        </w:tabs>
        <w:autoSpaceDE w:val="0"/>
        <w:autoSpaceDN w:val="0"/>
        <w:adjustRightInd w:val="0"/>
        <w:spacing w:line="360" w:lineRule="exact"/>
        <w:ind w:firstLine="720"/>
      </w:pPr>
      <w:proofErr w:type="gramStart"/>
      <w:r w:rsidRPr="00CE089B">
        <w:t>В силу пункта 1.1 Положения о департаменте образования, науки и молодежной политики Воронежской области, утвержденного постановлением правительства Воронежской области от 13.03.2013 № 191 (далее – Положение), департамент образования, науки и молодежной политики Воронежской области является исполнительным органом государственной власти Воронежской области, разрабатывающим и реализующим государственную политику Воронежской области в сфере образования, науки и молодежной политики и осуществляющим полномочия Российской Федерации в области</w:t>
      </w:r>
      <w:proofErr w:type="gramEnd"/>
      <w:r w:rsidRPr="00CE089B">
        <w:t xml:space="preserve"> образования, переданные для осуществления органам государственной власти субъектов Российской Федерации, в пределах компетенции, установленной законодательством Российской Федерации.</w:t>
      </w:r>
    </w:p>
    <w:p w:rsidR="00211C69" w:rsidRPr="00CE089B" w:rsidRDefault="00211C69" w:rsidP="00CE089B">
      <w:pPr>
        <w:tabs>
          <w:tab w:val="left" w:pos="720"/>
        </w:tabs>
        <w:autoSpaceDE w:val="0"/>
        <w:autoSpaceDN w:val="0"/>
        <w:adjustRightInd w:val="0"/>
        <w:spacing w:line="360" w:lineRule="exact"/>
        <w:ind w:firstLine="720"/>
      </w:pPr>
      <w:r w:rsidRPr="00CE089B">
        <w:t>Пунктом 1.5 Положения установлено, что департамент как исполнительный орган государственной власти издает в пределах своей компетенции нормативные правовые акты - приказы, которые являются обязательными для исполнения на территории Воронежской области.</w:t>
      </w:r>
    </w:p>
    <w:p w:rsidR="00211C69" w:rsidRPr="00CE089B" w:rsidRDefault="00211C69" w:rsidP="00CE089B">
      <w:pPr>
        <w:tabs>
          <w:tab w:val="left" w:pos="720"/>
        </w:tabs>
        <w:spacing w:line="360" w:lineRule="exact"/>
        <w:ind w:firstLine="720"/>
      </w:pPr>
      <w:proofErr w:type="gramStart"/>
      <w:r w:rsidRPr="00CE089B">
        <w:t>Исходя из вышеизложенного следует</w:t>
      </w:r>
      <w:proofErr w:type="gramEnd"/>
      <w:r w:rsidRPr="00CE089B">
        <w:t>, что данный приказ принят департаментом образования, науки и молодежной политики Воронежской области в пределах своей компетенции.</w:t>
      </w:r>
    </w:p>
    <w:p w:rsidR="00211C69" w:rsidRPr="00CE089B" w:rsidRDefault="00211C69" w:rsidP="00CE089B">
      <w:pPr>
        <w:adjustRightInd w:val="0"/>
        <w:spacing w:line="360" w:lineRule="exact"/>
        <w:ind w:firstLine="720"/>
      </w:pPr>
      <w:r w:rsidRPr="00CE089B">
        <w:t xml:space="preserve">В ходе проведения повторной правовой экспертизы приказа департамента образования, науки и молодежной политики Воронежской области от </w:t>
      </w:r>
      <w:hyperlink r:id="rId26" w:tgtFrame="_self" w:history="1">
        <w:r w:rsidRPr="00CE089B">
          <w:rPr>
            <w:rStyle w:val="a7"/>
            <w:color w:val="auto"/>
          </w:rPr>
          <w:t>14.05.2012       № 470</w:t>
        </w:r>
      </w:hyperlink>
      <w:r w:rsidRPr="00CE089B">
        <w:t xml:space="preserve"> было установлено, что данный нормативный правовой акт содержит нормы, противоречащие федеральному законодательству.</w:t>
      </w:r>
    </w:p>
    <w:p w:rsidR="00211C69" w:rsidRPr="00CE089B" w:rsidRDefault="00211C69" w:rsidP="00CE089B">
      <w:pPr>
        <w:adjustRightInd w:val="0"/>
        <w:spacing w:line="360" w:lineRule="exact"/>
        <w:ind w:firstLine="720"/>
      </w:pPr>
      <w:r w:rsidRPr="00CE089B">
        <w:t xml:space="preserve">1. </w:t>
      </w:r>
      <w:proofErr w:type="gramStart"/>
      <w:r w:rsidRPr="00CE089B">
        <w:t>В силу абзаца 3 пункта 1.2.1 Административного регламента по предоставлению государственной услуги «Подбор, учет и подготовка в порядке, определенном Правительством Российской Федерации, граждан, выразивших желание стать опекунами или попечителями либо принять детей, оставшихся без попечения родителей, в семью на воспитание в иных установленных семейным законодательством Российской Федерации формах», утвержденного приказом департамента образования, науки и молодежной политики Воронежской области от 14.05.2012</w:t>
      </w:r>
      <w:proofErr w:type="gramEnd"/>
      <w:r w:rsidRPr="00CE089B">
        <w:t xml:space="preserve"> № </w:t>
      </w:r>
      <w:proofErr w:type="gramStart"/>
      <w:r w:rsidRPr="00CE089B">
        <w:t>470 (далее – Административный регламент), не могут быть назначены опекунами (попечителями) лица, имеющие или имевшие судимость, подвергающиеся или подвергавшиеся уголовному преследованию (за исключением лиц, уголовное преследование в отношении которых прекращено по реабилитирующим основаниям) за преступления против жизни и здоровья, свободы, чести и достоинства личности (за исключением незаконного помещения в психиатрический стационар, клеветы и оскорбления), половой неприкосновенности и половой свободы личности, против</w:t>
      </w:r>
      <w:proofErr w:type="gramEnd"/>
      <w:r w:rsidRPr="00CE089B">
        <w:t xml:space="preserve"> семьи и несовершеннолетних, здоровья населения и общественной нравственности, а также против общественной безопасности.</w:t>
      </w:r>
    </w:p>
    <w:p w:rsidR="00211C69" w:rsidRPr="00CE089B" w:rsidRDefault="00211C69" w:rsidP="00CE089B">
      <w:pPr>
        <w:adjustRightInd w:val="0"/>
        <w:spacing w:line="360" w:lineRule="exact"/>
        <w:ind w:firstLine="720"/>
      </w:pPr>
      <w:proofErr w:type="gramStart"/>
      <w:r w:rsidRPr="00CE089B">
        <w:t>Вместе с тем, абзацем 3 части 1 статьи 146 Семейного кодекса Российской Федерации установлено, что не могут быть назначены опекунами (попечителями) лица, имеющие или имевшие судимость, подвергающиеся или подвергавшиеся уголовному преследованию (за исключением лиц, уголовное преследование в отношении которых прекращено по реабилитирующим основаниям) за преступления против жизни и здоровья, свободы, чести и достоинства личности (за исключением незаконного помещения в психиатрический</w:t>
      </w:r>
      <w:proofErr w:type="gramEnd"/>
      <w:r w:rsidRPr="00CE089B">
        <w:t xml:space="preserve"> стационар, клеветы и оскорбления), половой неприкосновенности и половой свободы личности, против семьи и несовершеннолетних, здоровья населения и общественной нравственности, а также против общественной безопасности, </w:t>
      </w:r>
      <w:r w:rsidRPr="00CE089B">
        <w:rPr>
          <w:u w:val="single"/>
        </w:rPr>
        <w:t>мира и безопасности человечества</w:t>
      </w:r>
      <w:r w:rsidRPr="00CE089B">
        <w:t>.</w:t>
      </w:r>
    </w:p>
    <w:p w:rsidR="00211C69" w:rsidRPr="00CE089B" w:rsidRDefault="00211C69" w:rsidP="00CE089B">
      <w:pPr>
        <w:adjustRightInd w:val="0"/>
        <w:spacing w:line="360" w:lineRule="exact"/>
        <w:ind w:firstLine="720"/>
      </w:pPr>
      <w:r w:rsidRPr="00CE089B">
        <w:t>Таким образом, абзац 3 пункта 1.2.1 Административного регламента противоречит абзацу 3 части 1 статьи 146 Семейного кодекса Российской Федерации в части указания неверного круга лиц, которые не могут быть назначены опекунами (попечителями).</w:t>
      </w:r>
    </w:p>
    <w:p w:rsidR="00211C69" w:rsidRPr="00CE089B" w:rsidRDefault="00211C69" w:rsidP="00CE089B">
      <w:pPr>
        <w:adjustRightInd w:val="0"/>
        <w:spacing w:line="360" w:lineRule="exact"/>
        <w:ind w:firstLine="720"/>
      </w:pPr>
      <w:r w:rsidRPr="00CE089B">
        <w:t xml:space="preserve">2. </w:t>
      </w:r>
      <w:proofErr w:type="gramStart"/>
      <w:r w:rsidRPr="00CE089B">
        <w:t xml:space="preserve">Абзацем 5 пункта 1.2.1 Административного регламента установлено, что не могут быть назначены опекунами (попечителями) лица, не прошедшие подготовку в порядке, </w:t>
      </w:r>
      <w:r w:rsidRPr="00CE089B">
        <w:rPr>
          <w:u w:val="single"/>
        </w:rPr>
        <w:t>установленном пунктом 4 статьи 127 Семейного кодекса Российской Федерации</w:t>
      </w:r>
      <w:r w:rsidRPr="00CE089B">
        <w:t xml:space="preserve"> (кроме близких родственников детей, а также лиц, которые являются или являлись усыновителями и в отношении которых усыновление не было отменено, и лиц, которые являются или являлись опекунами (попечителями) детей и которые</w:t>
      </w:r>
      <w:proofErr w:type="gramEnd"/>
      <w:r w:rsidRPr="00CE089B">
        <w:t xml:space="preserve"> не были отстранены от исполнения возложенных на них обязанностей).</w:t>
      </w:r>
    </w:p>
    <w:p w:rsidR="00211C69" w:rsidRPr="00CE089B" w:rsidRDefault="00211C69" w:rsidP="00CE089B">
      <w:pPr>
        <w:adjustRightInd w:val="0"/>
        <w:spacing w:line="360" w:lineRule="exact"/>
        <w:ind w:firstLine="720"/>
      </w:pPr>
      <w:proofErr w:type="gramStart"/>
      <w:r w:rsidRPr="00CE089B">
        <w:t>В силу подпункта «</w:t>
      </w:r>
      <w:proofErr w:type="spellStart"/>
      <w:r w:rsidRPr="00CE089B">
        <w:t>д</w:t>
      </w:r>
      <w:proofErr w:type="spellEnd"/>
      <w:r w:rsidRPr="00CE089B">
        <w:t xml:space="preserve">» пункта 2.6.1 Административного регламента документом, подлежащим представлению заявителем, является копия свидетельства или иного документа о прохождении подготовки лица, желающего принять на воспитание в свою семью ребенка, оставшегося без попечения родителей, в порядке, </w:t>
      </w:r>
      <w:r w:rsidRPr="00CE089B">
        <w:rPr>
          <w:u w:val="single"/>
        </w:rPr>
        <w:t>установленном пунктом 4 статьи 127 Семейного кодекса Российской Федерации</w:t>
      </w:r>
      <w:r w:rsidRPr="00CE089B">
        <w:t xml:space="preserve"> (кроме близких родственников детей, а также лиц, которые являются или являлись опекунами (попечителями) детей и</w:t>
      </w:r>
      <w:proofErr w:type="gramEnd"/>
      <w:r w:rsidRPr="00CE089B">
        <w:t xml:space="preserve"> </w:t>
      </w:r>
      <w:proofErr w:type="gramStart"/>
      <w:r w:rsidRPr="00CE089B">
        <w:t>которые не были отстранены от исполнения возложенных на них обязанностей, и лиц, которые являются или являлись усыновителями и в отношении которых усыновление не было отменено).</w:t>
      </w:r>
      <w:proofErr w:type="gramEnd"/>
      <w:r w:rsidRPr="00CE089B">
        <w:t xml:space="preserve"> Форма свидетельства утверждается Министерством образования и науки Российской Федерации.</w:t>
      </w:r>
    </w:p>
    <w:p w:rsidR="00211C69" w:rsidRPr="00CE089B" w:rsidRDefault="00211C69" w:rsidP="00CE089B">
      <w:pPr>
        <w:adjustRightInd w:val="0"/>
        <w:spacing w:line="360" w:lineRule="exact"/>
        <w:ind w:firstLine="720"/>
      </w:pPr>
      <w:proofErr w:type="gramStart"/>
      <w:r w:rsidRPr="00CE089B">
        <w:t xml:space="preserve">Вместе с тем, абзацем 5 части 1 статьи 146 Семейного кодекса Российской Федерации не могут быть назначены опекунами (попечителями) лица, не прошедшие подготовки в порядке, </w:t>
      </w:r>
      <w:r w:rsidRPr="00CE089B">
        <w:rPr>
          <w:u w:val="single"/>
        </w:rPr>
        <w:t>установленном пунктом 6 статьи 127 настоящего Кодекса</w:t>
      </w:r>
      <w:r w:rsidRPr="00CE089B">
        <w:t xml:space="preserve"> (кроме близких родственников детей, а также лиц, которые являются или являлись усыновителями и в отношении которых усыновление не было отменено, и лиц, которые являются или являлись опекунами (попечителями</w:t>
      </w:r>
      <w:proofErr w:type="gramEnd"/>
      <w:r w:rsidRPr="00CE089B">
        <w:t xml:space="preserve">) </w:t>
      </w:r>
      <w:proofErr w:type="gramStart"/>
      <w:r w:rsidRPr="00CE089B">
        <w:t>детей</w:t>
      </w:r>
      <w:proofErr w:type="gramEnd"/>
      <w:r w:rsidRPr="00CE089B">
        <w:t xml:space="preserve"> и </w:t>
      </w:r>
      <w:proofErr w:type="gramStart"/>
      <w:r w:rsidRPr="00CE089B">
        <w:t>которые</w:t>
      </w:r>
      <w:proofErr w:type="gramEnd"/>
      <w:r w:rsidRPr="00CE089B">
        <w:t xml:space="preserve"> не были отстранены от исполнения возложенных на них обязанностей).</w:t>
      </w:r>
    </w:p>
    <w:p w:rsidR="00211C69" w:rsidRPr="00CE089B" w:rsidRDefault="00211C69" w:rsidP="00CE089B">
      <w:pPr>
        <w:adjustRightInd w:val="0"/>
        <w:spacing w:line="360" w:lineRule="exact"/>
        <w:ind w:firstLine="720"/>
      </w:pPr>
      <w:r w:rsidRPr="00CE089B">
        <w:t>Пункт 4 статьи 127 Семейного кодекса Российской Федерации устанавливает, что лица, не состоящие между собой в браке, не могут совместно усыновить одного и того же ребенка.</w:t>
      </w:r>
    </w:p>
    <w:p w:rsidR="00211C69" w:rsidRPr="00CE089B" w:rsidRDefault="00211C69" w:rsidP="00CE089B">
      <w:pPr>
        <w:adjustRightInd w:val="0"/>
        <w:spacing w:line="360" w:lineRule="exact"/>
        <w:ind w:firstLine="720"/>
      </w:pPr>
      <w:r w:rsidRPr="00CE089B">
        <w:t>Согласно пункту 6 статьи 127 Семейного кодекса Российской Федерации в целях содействия психолого-педагогической и правовой подготовке лиц, желающих принять на воспитание в свою семью ребенка, оставшегося без попечения родителей, осуществляется их подготовка по программе, утвержденной органами исполнительной власти субъектов Российской Федерации.</w:t>
      </w:r>
    </w:p>
    <w:p w:rsidR="00211C69" w:rsidRPr="00CE089B" w:rsidRDefault="00211C69" w:rsidP="00CE089B">
      <w:pPr>
        <w:adjustRightInd w:val="0"/>
        <w:spacing w:line="360" w:lineRule="exact"/>
        <w:ind w:firstLine="720"/>
      </w:pPr>
      <w:r w:rsidRPr="00CE089B">
        <w:t>Требования к содержанию программы подготовки, порядок организации и осуществления деятельности по подготовке лиц, желающих принять на воспитание в свою семью ребенка, оставшегося без попечения родителей, и форма свидетельства о прохождении такой подготовки на территории Российской Федерации утверждаются уполномоченным Правительством Российской Федерации федеральным органом исполнительной власти.</w:t>
      </w:r>
    </w:p>
    <w:p w:rsidR="00211C69" w:rsidRPr="00CE089B" w:rsidRDefault="00211C69" w:rsidP="00CE089B">
      <w:pPr>
        <w:adjustRightInd w:val="0"/>
        <w:spacing w:line="360" w:lineRule="exact"/>
        <w:ind w:firstLine="720"/>
      </w:pPr>
      <w:r w:rsidRPr="00CE089B">
        <w:t>Организация подготовки лиц, желающих принять на воспитание в свою семью ребенка, оставшегося без попечения родителей, осуществляется органами опеки и попечительства за счет и в пределах средств, которые предусматриваются на эти цели в бюджете субъекта Российской Федерации.</w:t>
      </w:r>
    </w:p>
    <w:p w:rsidR="00211C69" w:rsidRPr="00CE089B" w:rsidRDefault="00211C69" w:rsidP="00CE089B">
      <w:pPr>
        <w:adjustRightInd w:val="0"/>
        <w:spacing w:line="360" w:lineRule="exact"/>
        <w:ind w:firstLine="720"/>
      </w:pPr>
      <w:r w:rsidRPr="00CE089B">
        <w:t>Иностранными гражданами, лицами без гражданства или гражданами Российской Федерации, постоянно проживающими за пределами территории Российской Федерации, которые желают принять на воспитание в свою семью ребенка, оставшегося без попечения родителей и являющегося гражданином Российской Федерации, могут быть представлены документы о прохождении соответствующей подготовки на территории государства, в котором они постоянно проживают, с учетом тематики и в объеме не менее</w:t>
      </w:r>
      <w:proofErr w:type="gramStart"/>
      <w:r w:rsidRPr="00CE089B">
        <w:t>,</w:t>
      </w:r>
      <w:proofErr w:type="gramEnd"/>
      <w:r w:rsidRPr="00CE089B">
        <w:t xml:space="preserve"> чем это предусмотрено указанными в абзаце втором настоящего пункта требованиями к содержанию программы подготовки лиц, желающих принять на воспитание в свою семью ребенка, оставшегося без попечения родителей.</w:t>
      </w:r>
    </w:p>
    <w:p w:rsidR="00211C69" w:rsidRPr="00CE089B" w:rsidRDefault="00211C69" w:rsidP="00CE089B">
      <w:pPr>
        <w:adjustRightInd w:val="0"/>
        <w:spacing w:line="360" w:lineRule="exact"/>
        <w:ind w:firstLine="720"/>
      </w:pPr>
      <w:r w:rsidRPr="00CE089B">
        <w:t>В случае</w:t>
      </w:r>
      <w:proofErr w:type="gramStart"/>
      <w:r w:rsidRPr="00CE089B">
        <w:t>,</w:t>
      </w:r>
      <w:proofErr w:type="gramEnd"/>
      <w:r w:rsidRPr="00CE089B">
        <w:t xml:space="preserve"> если иностранные граждане, лица без гражданства или граждане Российской Федерации, постоянно проживающие за пределами территории Российской Федерации, которые желают принять на воспитание в свою семью ребенка, оставшегося без попечения родителей, не прошли соответствующую подготовку на территории иностранного государства, в котором они постоянно проживают, указанная подготовка проводится на территории Российской Федерации в порядке, установленном настоящим пунктом.</w:t>
      </w:r>
    </w:p>
    <w:p w:rsidR="00211C69" w:rsidRPr="00CE089B" w:rsidRDefault="00211C69" w:rsidP="00CE089B">
      <w:pPr>
        <w:adjustRightInd w:val="0"/>
        <w:spacing w:line="360" w:lineRule="exact"/>
        <w:ind w:firstLine="720"/>
      </w:pPr>
      <w:r w:rsidRPr="00CE089B">
        <w:t xml:space="preserve">На основании </w:t>
      </w:r>
      <w:proofErr w:type="gramStart"/>
      <w:r w:rsidRPr="00CE089B">
        <w:t>вышеизложенного</w:t>
      </w:r>
      <w:proofErr w:type="gramEnd"/>
      <w:r w:rsidRPr="00CE089B">
        <w:t xml:space="preserve"> следует, что:</w:t>
      </w:r>
    </w:p>
    <w:p w:rsidR="00211C69" w:rsidRPr="00CE089B" w:rsidRDefault="00211C69" w:rsidP="00CE089B">
      <w:pPr>
        <w:adjustRightInd w:val="0"/>
        <w:spacing w:line="360" w:lineRule="exact"/>
        <w:ind w:firstLine="720"/>
      </w:pPr>
      <w:r w:rsidRPr="00CE089B">
        <w:t>- абзац 5 пункта 1.2.1 Административного регламента противоречит федеральному законодательству в части указания неверного круга лиц, которые не могут быть назначены опекунами (попечителями);</w:t>
      </w:r>
    </w:p>
    <w:p w:rsidR="00211C69" w:rsidRPr="00CE089B" w:rsidRDefault="00211C69" w:rsidP="00CE089B">
      <w:pPr>
        <w:adjustRightInd w:val="0"/>
        <w:spacing w:line="360" w:lineRule="exact"/>
        <w:ind w:firstLine="720"/>
      </w:pPr>
      <w:r w:rsidRPr="00CE089B">
        <w:t>- подпункт «</w:t>
      </w:r>
      <w:proofErr w:type="spellStart"/>
      <w:r w:rsidRPr="00CE089B">
        <w:t>д</w:t>
      </w:r>
      <w:proofErr w:type="spellEnd"/>
      <w:r w:rsidRPr="00CE089B">
        <w:t>» пункта 2.6.1 Административного регламента противоречит федеральному законодательству в части указания нормы, не содержащей порядка организации и осуществления деятельности по подготовке лиц, желающих принять на воспитание в свою семью ребенка, оставшегося без попечения родителей.</w:t>
      </w:r>
    </w:p>
    <w:p w:rsidR="00211C69" w:rsidRPr="00CE089B" w:rsidRDefault="00211C69" w:rsidP="00CE089B">
      <w:pPr>
        <w:adjustRightInd w:val="0"/>
        <w:spacing w:line="360" w:lineRule="exact"/>
        <w:ind w:firstLine="720"/>
      </w:pPr>
      <w:r w:rsidRPr="00CE089B">
        <w:t xml:space="preserve">Кроме того, указанные положения Административного регламента содержат </w:t>
      </w:r>
      <w:proofErr w:type="spellStart"/>
      <w:r w:rsidRPr="00CE089B">
        <w:t>коррупциогенные</w:t>
      </w:r>
      <w:proofErr w:type="spellEnd"/>
      <w:r w:rsidRPr="00CE089B">
        <w:t xml:space="preserve"> факторы – наличие завышенных требований, выразившиеся в установлении трудновыполнимых требований для заявителей (подпункт «а» пункта 4 Методики проведения </w:t>
      </w:r>
      <w:proofErr w:type="spellStart"/>
      <w:r w:rsidRPr="00CE089B">
        <w:t>антикоррупционной</w:t>
      </w:r>
      <w:proofErr w:type="spellEnd"/>
      <w:r w:rsidRPr="00CE089B">
        <w:t xml:space="preserve">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 (далее – Методика));</w:t>
      </w:r>
    </w:p>
    <w:p w:rsidR="00211C69" w:rsidRPr="00CE089B" w:rsidRDefault="00211C69" w:rsidP="00CE089B">
      <w:pPr>
        <w:adjustRightInd w:val="0"/>
        <w:spacing w:line="360" w:lineRule="exact"/>
        <w:ind w:firstLine="720"/>
      </w:pPr>
      <w:r w:rsidRPr="00CE089B">
        <w:t xml:space="preserve">3. </w:t>
      </w:r>
      <w:r w:rsidRPr="00E555B6">
        <w:rPr>
          <w:highlight w:val="yellow"/>
        </w:rPr>
        <w:t xml:space="preserve">Как следует из абзаца 3 пункта 2.6.4 Административного регламента, документы, представляемые совместно с заявлением, </w:t>
      </w:r>
      <w:r w:rsidRPr="00E555B6">
        <w:rPr>
          <w:highlight w:val="yellow"/>
          <w:u w:val="single"/>
        </w:rPr>
        <w:t>должны быть заверены в установленном порядке</w:t>
      </w:r>
      <w:r w:rsidRPr="00CE089B">
        <w:t>.</w:t>
      </w:r>
    </w:p>
    <w:p w:rsidR="00211C69" w:rsidRPr="00CE089B" w:rsidRDefault="00211C69" w:rsidP="00CE089B">
      <w:pPr>
        <w:adjustRightInd w:val="0"/>
        <w:spacing w:line="360" w:lineRule="exact"/>
        <w:ind w:firstLine="720"/>
      </w:pPr>
      <w:r w:rsidRPr="00E555B6">
        <w:rPr>
          <w:highlight w:val="yellow"/>
        </w:rPr>
        <w:t xml:space="preserve">Подпунктом «б» пункта 2.8 Административного регламента установлено, что </w:t>
      </w:r>
      <w:r w:rsidRPr="00E555B6">
        <w:rPr>
          <w:highlight w:val="yellow"/>
          <w:u w:val="single"/>
        </w:rPr>
        <w:t>отсутствие документов</w:t>
      </w:r>
      <w:r w:rsidRPr="00E555B6">
        <w:rPr>
          <w:highlight w:val="yellow"/>
        </w:rPr>
        <w:t>, установленных п. 2.6 регламента на момент вынесения решения о назначении опекуна (о возможности гражданина быть опекуном), является основанием для отказа в назначении опекуна (в выдаче заключения о возможности гражданина быть опекуном).</w:t>
      </w:r>
    </w:p>
    <w:p w:rsidR="00211C69" w:rsidRPr="00CE089B" w:rsidRDefault="00211C69" w:rsidP="00CE089B">
      <w:pPr>
        <w:spacing w:line="360" w:lineRule="exact"/>
        <w:ind w:firstLine="720"/>
      </w:pPr>
      <w:r w:rsidRPr="00CE089B">
        <w:t>Данные положения противоречат федеральному законодательству по следующим основаниям.</w:t>
      </w:r>
    </w:p>
    <w:p w:rsidR="00211C69" w:rsidRPr="00CE089B" w:rsidRDefault="00211C69" w:rsidP="00CE089B">
      <w:pPr>
        <w:spacing w:line="360" w:lineRule="exact"/>
        <w:ind w:firstLine="720"/>
      </w:pPr>
      <w:r w:rsidRPr="00CE089B">
        <w:t xml:space="preserve">Порядок оформления копий документов установлен пунктом 3.26               ГОСТ </w:t>
      </w:r>
      <w:proofErr w:type="gramStart"/>
      <w:r w:rsidRPr="00CE089B">
        <w:t>Р</w:t>
      </w:r>
      <w:proofErr w:type="gramEnd"/>
      <w:r w:rsidRPr="00CE089B">
        <w:t xml:space="preserve"> 6.30-2003 «Унифицированные системы документации. Унифицированная система организационно-распорядительной документации. Требования к оформлению документов», утвержденного постановлением Государственного комитета Российской Федерации по стандартизации и метрологии от 03.03.2003        № 65-ст.</w:t>
      </w:r>
    </w:p>
    <w:p w:rsidR="00211C69" w:rsidRPr="00CE089B" w:rsidRDefault="00211C69" w:rsidP="00CE089B">
      <w:pPr>
        <w:spacing w:line="360" w:lineRule="exact"/>
        <w:ind w:firstLine="720"/>
      </w:pPr>
      <w:r w:rsidRPr="00CE089B">
        <w:t xml:space="preserve">Как следует из </w:t>
      </w:r>
      <w:proofErr w:type="gramStart"/>
      <w:r w:rsidRPr="00CE089B">
        <w:t>указанной нормы, заверенной копией документа является</w:t>
      </w:r>
      <w:proofErr w:type="gramEnd"/>
      <w:r w:rsidRPr="00CE089B">
        <w:t xml:space="preserve"> копия документа, на которой в соответствии с установленным порядком проставляются необходимые реквизиты, придающие ей юридическую силу. </w:t>
      </w:r>
      <w:proofErr w:type="gramStart"/>
      <w:r w:rsidRPr="00CE089B">
        <w:t xml:space="preserve">Для заверения соответствия копии документа подлиннику ниже реквизита «Подпись» проставляют </w:t>
      </w:r>
      <w:proofErr w:type="spellStart"/>
      <w:r w:rsidRPr="00CE089B">
        <w:t>заверительную</w:t>
      </w:r>
      <w:proofErr w:type="spellEnd"/>
      <w:r w:rsidRPr="00CE089B">
        <w:t xml:space="preserve"> надпись «Верно», должность лица, заверившего копию, его личную подпись, расшифровку подписи (инициалы, фамилию), дату заверения.</w:t>
      </w:r>
      <w:proofErr w:type="gramEnd"/>
      <w:r w:rsidRPr="00CE089B">
        <w:t xml:space="preserve"> Копия документа заверяется печатью, определяемой по усмотрению организации.</w:t>
      </w:r>
    </w:p>
    <w:p w:rsidR="00211C69" w:rsidRPr="00CE089B" w:rsidRDefault="00211C69" w:rsidP="00CE089B">
      <w:pPr>
        <w:spacing w:line="360" w:lineRule="exact"/>
        <w:ind w:firstLine="720"/>
      </w:pPr>
      <w:r w:rsidRPr="00CE089B">
        <w:t>Вместе с тем, как установлено подпунктами «б», «</w:t>
      </w:r>
      <w:proofErr w:type="spellStart"/>
      <w:r w:rsidRPr="00CE089B">
        <w:t>д</w:t>
      </w:r>
      <w:proofErr w:type="spellEnd"/>
      <w:r w:rsidRPr="00CE089B">
        <w:t xml:space="preserve">», «к» пункта 4 </w:t>
      </w:r>
      <w:r w:rsidRPr="00CE089B">
        <w:rPr>
          <w:shd w:val="clear" w:color="auto" w:fill="FFFFFF"/>
        </w:rPr>
        <w:t>Правил, г</w:t>
      </w:r>
      <w:r w:rsidRPr="00CE089B">
        <w:t>ражданин, выразивший желание стать опекуном, представляет в орган опеки и попечительства по месту жительства следующие документы:</w:t>
      </w:r>
    </w:p>
    <w:p w:rsidR="00211C69" w:rsidRPr="00CE089B" w:rsidRDefault="00211C69" w:rsidP="00CE089B">
      <w:pPr>
        <w:spacing w:line="360" w:lineRule="exact"/>
        <w:ind w:firstLine="720"/>
      </w:pPr>
      <w:proofErr w:type="gramStart"/>
      <w:r w:rsidRPr="00CE089B">
        <w:t>б) справка с места работы лица, выразившего желание стать опекуном, с указанием должности и размера средней заработной платы за последние 12 месяцев и (или) иной документ, подтверждающий доход указанного лица, или справка с места работы супруга (супруги) лица, выразившего желание стать опекуном, с указанием должности и размера средней заработной платы за последние 12 месяцев и (или) иной документ, подтверждающий доход</w:t>
      </w:r>
      <w:proofErr w:type="gramEnd"/>
      <w:r w:rsidRPr="00CE089B">
        <w:t xml:space="preserve"> супруга (супруги);</w:t>
      </w:r>
    </w:p>
    <w:p w:rsidR="00211C69" w:rsidRPr="00CE089B" w:rsidRDefault="00211C69" w:rsidP="00CE089B">
      <w:pPr>
        <w:spacing w:line="360" w:lineRule="exact"/>
        <w:ind w:firstLine="720"/>
      </w:pPr>
      <w:proofErr w:type="spellStart"/>
      <w:r w:rsidRPr="00CE089B">
        <w:t>д</w:t>
      </w:r>
      <w:proofErr w:type="spellEnd"/>
      <w:r w:rsidRPr="00CE089B">
        <w:t>) медицинское заключение о состоянии здоровья по результатам освидетельствования гражданина, выразившего желание стать опекуном, выданное в порядке, устанавливаемом Министерством здравоохранения Российской Федерации;</w:t>
      </w:r>
    </w:p>
    <w:p w:rsidR="00211C69" w:rsidRPr="00CE089B" w:rsidRDefault="00211C69" w:rsidP="00CE089B">
      <w:pPr>
        <w:spacing w:line="360" w:lineRule="exact"/>
        <w:ind w:firstLine="720"/>
      </w:pPr>
      <w:r w:rsidRPr="00CE089B">
        <w:t>к) автобиография.</w:t>
      </w:r>
    </w:p>
    <w:p w:rsidR="00211C69" w:rsidRPr="00CE089B" w:rsidRDefault="00211C69" w:rsidP="00CE089B">
      <w:pPr>
        <w:spacing w:line="360" w:lineRule="exact"/>
        <w:ind w:firstLine="720"/>
      </w:pPr>
      <w:r w:rsidRPr="00CE089B">
        <w:t>На основании вышеизложенного следует вывод о том, что вышеперечисленные документы подлежат представлению в подлиннике и не требуют заверения.</w:t>
      </w:r>
    </w:p>
    <w:p w:rsidR="00211C69" w:rsidRPr="00CE089B" w:rsidRDefault="00211C69" w:rsidP="00CE089B">
      <w:pPr>
        <w:adjustRightInd w:val="0"/>
        <w:spacing w:line="360" w:lineRule="exact"/>
        <w:ind w:firstLine="720"/>
      </w:pPr>
      <w:r w:rsidRPr="00CE089B">
        <w:t xml:space="preserve">Абзацем 3 пункта 8 Правил установлено, что отсутствие в органе опеки и попечительства </w:t>
      </w:r>
      <w:r w:rsidRPr="00CE089B">
        <w:rPr>
          <w:u w:val="single"/>
        </w:rPr>
        <w:t>оригиналов документов</w:t>
      </w:r>
      <w:r w:rsidRPr="00CE089B">
        <w:t>, предусмотренных пунктом 4 настоящих Правил, на момент вынесения решения о назначении опекуна (о возможности гражданина быть опекуном) является основанием для отказа в назначении опекуна (в выдаче заключения о возможности гражданина быть опекуном).</w:t>
      </w:r>
    </w:p>
    <w:p w:rsidR="00211C69" w:rsidRPr="00CE089B" w:rsidRDefault="00211C69" w:rsidP="00CE089B">
      <w:pPr>
        <w:adjustRightInd w:val="0"/>
        <w:spacing w:line="360" w:lineRule="exact"/>
        <w:ind w:firstLine="720"/>
      </w:pPr>
      <w:proofErr w:type="gramStart"/>
      <w:r w:rsidRPr="00CE089B">
        <w:t>В соответствии с абзацем 3 статьи 1 Федерального закона от 29.12.1994 № 77-ФЗ «Об обязательном экземпляре документов» документ - материальный носитель с зафиксированной на нем в любой форме информацией в виде текста, звукозаписи, изображения и (или) их сочетания, который имеет реквизиты, позволяющие его идентифицировать, и предназначен для передачи во времени и в пространстве в целях общественного использования и хранения.</w:t>
      </w:r>
      <w:proofErr w:type="gramEnd"/>
    </w:p>
    <w:p w:rsidR="00211C69" w:rsidRPr="00CE089B" w:rsidRDefault="00211C69" w:rsidP="00CE089B">
      <w:pPr>
        <w:pStyle w:val="ConsPlusNormal"/>
        <w:spacing w:line="360" w:lineRule="exact"/>
        <w:ind w:firstLine="709"/>
        <w:jc w:val="both"/>
        <w:rPr>
          <w:sz w:val="24"/>
          <w:szCs w:val="24"/>
        </w:rPr>
      </w:pPr>
      <w:r w:rsidRPr="00CE089B">
        <w:rPr>
          <w:sz w:val="24"/>
          <w:szCs w:val="24"/>
        </w:rPr>
        <w:t xml:space="preserve">Подлинный документ: Документ, сведения об авторе, времени и месте создания которого, содержащиеся в самом документе или выявленные иным путем, подтверждают достоверность его происхождения. Подлинник документа: Первый или единственный экземпляр документа (пункты 20 и 21 ГОСТ </w:t>
      </w:r>
      <w:proofErr w:type="gramStart"/>
      <w:r w:rsidRPr="00CE089B">
        <w:rPr>
          <w:sz w:val="24"/>
          <w:szCs w:val="24"/>
        </w:rPr>
        <w:t>Р</w:t>
      </w:r>
      <w:proofErr w:type="gramEnd"/>
      <w:r w:rsidRPr="00CE089B">
        <w:rPr>
          <w:sz w:val="24"/>
          <w:szCs w:val="24"/>
        </w:rPr>
        <w:t xml:space="preserve"> 7.0.8-2013 «Национальный стандарт Российской Федерации. Система стандартов по информации, библиотечному и издательскому делу. Делопроизводство и архивное дело. </w:t>
      </w:r>
      <w:proofErr w:type="gramStart"/>
      <w:r w:rsidRPr="00CE089B">
        <w:rPr>
          <w:sz w:val="24"/>
          <w:szCs w:val="24"/>
        </w:rPr>
        <w:t>Термины и определения», утвержденного приказом Федерального агентства по техническому регулированию и метрологии от 17.10.2013 № 1185-ст).</w:t>
      </w:r>
      <w:proofErr w:type="gramEnd"/>
    </w:p>
    <w:p w:rsidR="00211C69" w:rsidRPr="00CE089B" w:rsidRDefault="00211C69" w:rsidP="00CE089B">
      <w:pPr>
        <w:spacing w:line="360" w:lineRule="exact"/>
        <w:ind w:firstLine="709"/>
      </w:pPr>
      <w:r w:rsidRPr="00CE089B">
        <w:t>В силу абзаца 8 пункта 4 Правил делопроизводства в федеральных органах исполнительной власти, утвержденных постановлением Правительства Российской Федерации от 15.06.2009 № 477, «копия документа» - документ, полностью воспроизводящий информацию подлинника документа и его внешние признаки, не имеющий юридической силы.</w:t>
      </w:r>
    </w:p>
    <w:p w:rsidR="00211C69" w:rsidRPr="00CE089B" w:rsidRDefault="00211C69" w:rsidP="00CE089B">
      <w:pPr>
        <w:spacing w:line="360" w:lineRule="exact"/>
        <w:ind w:firstLine="720"/>
      </w:pPr>
      <w:proofErr w:type="gramStart"/>
      <w:r w:rsidRPr="00CE089B">
        <w:t>Согласно правовой позиции Конституционного Суда Российской Федерации, изложенной в постановлениях от 25.04.1995 № 3-П, от 15.07.1999 № 11-П, от 11.11.2003 № 16-П, от 21.01.2010 № 1-П, от 17.06.2004 № 12-П, правовая норма должна отвечать общеправовому критерию формальной определенности, вытекающему из принципа равенства всех перед законом и судом, поскольку такое равенство может быть обеспечено лишь при условии ясности, недвусмысленности нормы, ее единообразного понимания и применения всеми</w:t>
      </w:r>
      <w:proofErr w:type="gramEnd"/>
      <w:r w:rsidRPr="00CE089B">
        <w:t xml:space="preserve"> </w:t>
      </w:r>
      <w:proofErr w:type="spellStart"/>
      <w:r w:rsidRPr="00CE089B">
        <w:t>правоприменителями</w:t>
      </w:r>
      <w:proofErr w:type="spellEnd"/>
      <w:r w:rsidRPr="00CE089B">
        <w:t>; напротив, неопределенность правовой нормы ведет к ее неоднозначному пониманию и, следовательно, к возможности ее произвольного применения, а значит - к нарушению принципа равенства всех перед законом и судом.</w:t>
      </w:r>
    </w:p>
    <w:p w:rsidR="00211C69" w:rsidRPr="00CE089B" w:rsidRDefault="00211C69" w:rsidP="00CE089B">
      <w:pPr>
        <w:spacing w:line="360" w:lineRule="exact"/>
        <w:ind w:firstLine="720"/>
      </w:pPr>
      <w:r w:rsidRPr="00CE089B">
        <w:t>Таким образом, абзац 3 пункта 2.6.4 Административного регламента противоречит подпунктам «б», «</w:t>
      </w:r>
      <w:proofErr w:type="spellStart"/>
      <w:r w:rsidRPr="00CE089B">
        <w:t>д</w:t>
      </w:r>
      <w:proofErr w:type="spellEnd"/>
      <w:r w:rsidRPr="00CE089B">
        <w:t xml:space="preserve">», «к» пункта 4 </w:t>
      </w:r>
      <w:r w:rsidRPr="00CE089B">
        <w:rPr>
          <w:shd w:val="clear" w:color="auto" w:fill="FFFFFF"/>
        </w:rPr>
        <w:t>Правил, поскольку о</w:t>
      </w:r>
      <w:r w:rsidRPr="00CE089B">
        <w:t>бязывает заявителей заверять в установленном порядке все документы, представляемые совместно с заявлением.</w:t>
      </w:r>
    </w:p>
    <w:p w:rsidR="00211C69" w:rsidRPr="00CE089B" w:rsidRDefault="00211C69" w:rsidP="00CE089B">
      <w:pPr>
        <w:adjustRightInd w:val="0"/>
        <w:spacing w:line="360" w:lineRule="exact"/>
        <w:ind w:firstLine="720"/>
      </w:pPr>
      <w:r w:rsidRPr="00CE089B">
        <w:t>Подпункт «б» пункта 2.8 Административного регламента противоречит абзацу 3 пункта 8 Правил в части установления основания для отказа в предоставлении государственной услуги, не предусмотренного федеральным законодательством.</w:t>
      </w:r>
    </w:p>
    <w:p w:rsidR="00211C69" w:rsidRPr="00CE089B" w:rsidRDefault="00211C69" w:rsidP="00CE089B">
      <w:pPr>
        <w:spacing w:line="360" w:lineRule="exact"/>
        <w:ind w:firstLine="720"/>
      </w:pPr>
      <w:r w:rsidRPr="00E555B6">
        <w:rPr>
          <w:highlight w:val="yellow"/>
        </w:rPr>
        <w:t xml:space="preserve">Кроме того, указанные положения содержат </w:t>
      </w:r>
      <w:proofErr w:type="spellStart"/>
      <w:r w:rsidRPr="00E555B6">
        <w:rPr>
          <w:highlight w:val="yellow"/>
        </w:rPr>
        <w:t>коррупциогенные</w:t>
      </w:r>
      <w:proofErr w:type="spellEnd"/>
      <w:r w:rsidRPr="00E555B6">
        <w:rPr>
          <w:highlight w:val="yellow"/>
        </w:rPr>
        <w:t xml:space="preserve"> факторы:</w:t>
      </w:r>
    </w:p>
    <w:p w:rsidR="00211C69" w:rsidRPr="00CE089B" w:rsidRDefault="00211C69" w:rsidP="00CE089B">
      <w:pPr>
        <w:spacing w:line="360" w:lineRule="exact"/>
        <w:ind w:firstLine="720"/>
      </w:pPr>
      <w:r w:rsidRPr="00CE089B">
        <w:t>- наличие завышенных требований к лицу, предъявляемых для реализации принадлежащего ему права, выразившийся в установлении обременительных требований к заявителям (подпункт «а» пункта 4 Методики);</w:t>
      </w:r>
    </w:p>
    <w:p w:rsidR="00211C69" w:rsidRPr="00CE089B" w:rsidRDefault="00211C69" w:rsidP="00CE089B">
      <w:pPr>
        <w:spacing w:line="360" w:lineRule="exact"/>
        <w:ind w:firstLine="720"/>
      </w:pPr>
      <w:proofErr w:type="gramStart"/>
      <w:r w:rsidRPr="00E555B6">
        <w:rPr>
          <w:highlight w:val="yellow"/>
        </w:rPr>
        <w:t>- юридико-лингвистическая неопределенность, выразившийся в употреблении двусмысленных терминов «заверены в установленном порядке» и «</w:t>
      </w:r>
      <w:r w:rsidRPr="00E555B6">
        <w:rPr>
          <w:highlight w:val="yellow"/>
          <w:lang w:eastAsia="en-US"/>
        </w:rPr>
        <w:t>отсутствие документов</w:t>
      </w:r>
      <w:r w:rsidRPr="00E555B6">
        <w:rPr>
          <w:highlight w:val="yellow"/>
        </w:rPr>
        <w:t>» (подпункт «в» пункта 4 Методики).</w:t>
      </w:r>
      <w:proofErr w:type="gramEnd"/>
    </w:p>
    <w:p w:rsidR="00211C69" w:rsidRPr="00CE089B" w:rsidRDefault="00211C69" w:rsidP="00CE089B">
      <w:pPr>
        <w:spacing w:line="360" w:lineRule="exact"/>
        <w:ind w:firstLine="720"/>
      </w:pPr>
      <w:r w:rsidRPr="00CE089B">
        <w:t xml:space="preserve">4. </w:t>
      </w:r>
      <w:proofErr w:type="gramStart"/>
      <w:r w:rsidRPr="00CE089B">
        <w:t>Абзацем 3 пункта 2.6.5 Административного регламента установлена необходимость прохождения подготовки в ресурсном Центре - ГБУ Воронежской области «Центр психолого-педагогической поддержки и развития детей», на базе которого проводится обучение в «Школе приемных родителей», с выдачей заключения о возможности быть усыновителем, выданное в порядке, установленном Правилами передачи детей на усыновление (удочерение) и осуществления контроля за условиями их жизни и воспитания в семьях усыновителей</w:t>
      </w:r>
      <w:proofErr w:type="gramEnd"/>
      <w:r w:rsidRPr="00CE089B">
        <w:t xml:space="preserve"> на территории Российской Федерации, </w:t>
      </w:r>
      <w:proofErr w:type="gramStart"/>
      <w:r w:rsidRPr="00CE089B">
        <w:t>утвержденными</w:t>
      </w:r>
      <w:proofErr w:type="gramEnd"/>
      <w:r w:rsidRPr="00CE089B">
        <w:t xml:space="preserve"> постановлением Правительства Российской Федерации от 29.03.2000 № 275.</w:t>
      </w:r>
    </w:p>
    <w:p w:rsidR="00211C69" w:rsidRPr="00CE089B" w:rsidRDefault="00211C69" w:rsidP="00CE089B">
      <w:pPr>
        <w:spacing w:line="360" w:lineRule="exact"/>
        <w:ind w:firstLine="720"/>
        <w:rPr>
          <w:shd w:val="clear" w:color="auto" w:fill="FFFFFF"/>
          <w:lang w:eastAsia="en-US"/>
        </w:rPr>
      </w:pPr>
      <w:proofErr w:type="gramStart"/>
      <w:r w:rsidRPr="00CE089B">
        <w:t xml:space="preserve">Вместе с тем, в силу пункта 2 </w:t>
      </w:r>
      <w:r w:rsidRPr="00CE089B">
        <w:rPr>
          <w:shd w:val="clear" w:color="auto" w:fill="FFFFFF"/>
          <w:lang w:eastAsia="en-US"/>
        </w:rPr>
        <w:t>Порядка организации и осуществления деятельности по подготовке лиц, желающих принять на воспитание в свою семью ребенка, оставшегося без попечения родителей, утвержденного приказом Министерства образования и науки Российской Федерации от 13.03.2015 № 235 (далее – Порядок организации), подготовка осуществляется в отношении граждан, желающих усыновить (удочерить), взять под опеку (попечительство), создать приемную семью либо в случаях, предусмотренных</w:t>
      </w:r>
      <w:proofErr w:type="gramEnd"/>
      <w:r w:rsidRPr="00CE089B">
        <w:rPr>
          <w:shd w:val="clear" w:color="auto" w:fill="FFFFFF"/>
          <w:lang w:eastAsia="en-US"/>
        </w:rPr>
        <w:t xml:space="preserve"> законами субъектов Российской Федерации, стать патронатным воспитателем.</w:t>
      </w:r>
    </w:p>
    <w:p w:rsidR="00211C69" w:rsidRPr="00CE089B" w:rsidRDefault="00211C69" w:rsidP="00CE089B">
      <w:pPr>
        <w:spacing w:line="360" w:lineRule="exact"/>
        <w:ind w:firstLine="720"/>
      </w:pPr>
      <w:r w:rsidRPr="00CE089B">
        <w:t xml:space="preserve">Согласно пункту 14 </w:t>
      </w:r>
      <w:r w:rsidRPr="00CE089B">
        <w:rPr>
          <w:shd w:val="clear" w:color="auto" w:fill="FFFFFF"/>
        </w:rPr>
        <w:t xml:space="preserve">Порядка организации </w:t>
      </w:r>
      <w:r w:rsidRPr="00CE089B">
        <w:t>граждане проходят подготовку в органах опеки и попечительства или организациях независимо от места жительства на территории Российской Федерации.</w:t>
      </w:r>
    </w:p>
    <w:p w:rsidR="00211C69" w:rsidRPr="00CE089B" w:rsidRDefault="00211C69" w:rsidP="00CE089B">
      <w:pPr>
        <w:spacing w:line="360" w:lineRule="exact"/>
        <w:ind w:firstLine="720"/>
      </w:pPr>
      <w:proofErr w:type="gramStart"/>
      <w:r w:rsidRPr="00CE089B">
        <w:t xml:space="preserve">На основании вышеизложенного следует вывод о том, что абзац 3 пункта 2.6.5 Административного регламента противоречит пункту 14 </w:t>
      </w:r>
      <w:r w:rsidRPr="00CE089B">
        <w:rPr>
          <w:shd w:val="clear" w:color="auto" w:fill="FFFFFF"/>
        </w:rPr>
        <w:t xml:space="preserve">Порядка организации в силу </w:t>
      </w:r>
      <w:proofErr w:type="spellStart"/>
      <w:r w:rsidRPr="00CE089B">
        <w:rPr>
          <w:shd w:val="clear" w:color="auto" w:fill="FFFFFF"/>
        </w:rPr>
        <w:t>обязания</w:t>
      </w:r>
      <w:proofErr w:type="spellEnd"/>
      <w:r w:rsidRPr="00CE089B">
        <w:rPr>
          <w:shd w:val="clear" w:color="auto" w:fill="FFFFFF"/>
        </w:rPr>
        <w:t xml:space="preserve"> заявителей пройти подготовку </w:t>
      </w:r>
      <w:r w:rsidRPr="00CE089B">
        <w:t xml:space="preserve">исключительно в ресурсном Центре - ГБУ Воронежской области «Центр психолого-педагогической поддержки и развития детей», что нарушает установленный федеральным законодателем территориальный принцип </w:t>
      </w:r>
      <w:r w:rsidRPr="00CE089B">
        <w:rPr>
          <w:shd w:val="clear" w:color="auto" w:fill="FFFFFF"/>
        </w:rPr>
        <w:t xml:space="preserve">прохождения </w:t>
      </w:r>
      <w:r w:rsidRPr="00CE089B">
        <w:t>подготовки в органах опеки и попечительства или организациях независимо от места жительства на территории</w:t>
      </w:r>
      <w:proofErr w:type="gramEnd"/>
      <w:r w:rsidRPr="00CE089B">
        <w:t xml:space="preserve"> Российской Федерации.</w:t>
      </w:r>
    </w:p>
    <w:p w:rsidR="00211C69" w:rsidRPr="00CE089B" w:rsidRDefault="00211C69" w:rsidP="00CE089B">
      <w:pPr>
        <w:adjustRightInd w:val="0"/>
        <w:spacing w:line="360" w:lineRule="exact"/>
        <w:ind w:firstLine="720"/>
      </w:pPr>
      <w:r w:rsidRPr="00CE089B">
        <w:t xml:space="preserve">Кроме того, указанное положение содержит </w:t>
      </w:r>
      <w:proofErr w:type="spellStart"/>
      <w:r w:rsidRPr="00CE089B">
        <w:t>коррупциогенный</w:t>
      </w:r>
      <w:proofErr w:type="spellEnd"/>
      <w:r w:rsidRPr="00CE089B">
        <w:t xml:space="preserve"> фактор - наличие завышенных требований к лицу, предъявляемых для реализации принадлежащего ему права, выразившийся в установлении обременительных требований к гражданам, желающим стать опекунами или попечителями либо принять детей, оставшихся без попечения родителей, в семью на воспитание (подпункт «а» пункта 4 Методики).</w:t>
      </w:r>
    </w:p>
    <w:p w:rsidR="00211C69" w:rsidRPr="00CE089B" w:rsidRDefault="00211C69" w:rsidP="00CE089B">
      <w:pPr>
        <w:adjustRightInd w:val="0"/>
        <w:spacing w:line="360" w:lineRule="exact"/>
        <w:ind w:firstLine="720"/>
      </w:pPr>
      <w:r w:rsidRPr="00CE089B">
        <w:t xml:space="preserve">5. Абзацем 5 пункта 3.2.1 Административного регламента установлено, что в орган опеки и попечительства или </w:t>
      </w:r>
      <w:proofErr w:type="gramStart"/>
      <w:r w:rsidRPr="00CE089B">
        <w:t>в</w:t>
      </w:r>
      <w:proofErr w:type="gramEnd"/>
      <w:r w:rsidRPr="00CE089B">
        <w:t xml:space="preserve"> АУ ВО «МФЦ» </w:t>
      </w:r>
      <w:proofErr w:type="gramStart"/>
      <w:r w:rsidRPr="00CE089B">
        <w:t>заявителем</w:t>
      </w:r>
      <w:proofErr w:type="gramEnd"/>
      <w:r w:rsidRPr="00CE089B">
        <w:t xml:space="preserve"> предоставляются </w:t>
      </w:r>
      <w:r w:rsidRPr="00CE089B">
        <w:rPr>
          <w:u w:val="single"/>
        </w:rPr>
        <w:t>оригиналы документов</w:t>
      </w:r>
      <w:r w:rsidRPr="00CE089B">
        <w:t>, необходимых для предоставления государственной услуги. Специалист органа опеки и попечительства имеет право заверить в установленном порядке копии документов, представленных заявителем.</w:t>
      </w:r>
    </w:p>
    <w:p w:rsidR="00211C69" w:rsidRPr="00CE089B" w:rsidRDefault="00211C69" w:rsidP="00CE089B">
      <w:pPr>
        <w:adjustRightInd w:val="0"/>
        <w:spacing w:line="360" w:lineRule="exact"/>
        <w:ind w:firstLine="720"/>
      </w:pPr>
      <w:r w:rsidRPr="00CE089B">
        <w:t xml:space="preserve">Вместе с тем, абзацем 3 пункта 2.6.4 Административного регламента установлено, что документы, представляемые совместно с заявлением, должны быть </w:t>
      </w:r>
      <w:r w:rsidRPr="00CE089B">
        <w:rPr>
          <w:u w:val="single"/>
        </w:rPr>
        <w:t>заверены в установленном порядке</w:t>
      </w:r>
      <w:r w:rsidRPr="00CE089B">
        <w:t>.</w:t>
      </w:r>
    </w:p>
    <w:p w:rsidR="00211C69" w:rsidRPr="00CE089B" w:rsidRDefault="00211C69" w:rsidP="00CE089B">
      <w:pPr>
        <w:adjustRightInd w:val="0"/>
        <w:spacing w:line="360" w:lineRule="exact"/>
        <w:ind w:firstLine="720"/>
      </w:pPr>
      <w:r w:rsidRPr="00CE089B">
        <w:t xml:space="preserve">На основании вышеизложенного следует, что указанные положения содержат </w:t>
      </w:r>
      <w:proofErr w:type="spellStart"/>
      <w:r w:rsidRPr="00CE089B">
        <w:t>коррупциогенный</w:t>
      </w:r>
      <w:proofErr w:type="spellEnd"/>
      <w:r w:rsidRPr="00CE089B">
        <w:t xml:space="preserve"> фактор - нормативные коллизии – внутренние противоречия между нормами, выразившиеся в возможности произвольного выбора норм, подлежащих применению в конкретном случае (подпункт «и» пункта 3 Методики).</w:t>
      </w:r>
    </w:p>
    <w:p w:rsidR="00211C69" w:rsidRPr="00CE089B" w:rsidRDefault="00211C69" w:rsidP="00CE089B">
      <w:pPr>
        <w:adjustRightInd w:val="0"/>
        <w:spacing w:line="360" w:lineRule="exact"/>
        <w:ind w:firstLine="720"/>
      </w:pPr>
      <w:r w:rsidRPr="00CE089B">
        <w:t xml:space="preserve">6. Согласно абзацу 3 пункта 3.1 Административного регламента </w:t>
      </w:r>
      <w:proofErr w:type="gramStart"/>
      <w:r w:rsidRPr="00CE089B">
        <w:t>административной процедурой, содержащейся в государственной услуге является</w:t>
      </w:r>
      <w:proofErr w:type="gramEnd"/>
      <w:r w:rsidRPr="00CE089B">
        <w:t xml:space="preserve"> </w:t>
      </w:r>
      <w:r w:rsidRPr="00CE089B">
        <w:rPr>
          <w:u w:val="single"/>
        </w:rPr>
        <w:t>обследование условий жизни</w:t>
      </w:r>
      <w:r w:rsidRPr="00CE089B">
        <w:t xml:space="preserve"> гражданина, выразившего желание стать опекуном либо принять детей, оставшихся без попечения родителей, в семью на воспитание в иных установленных семейным законодательством Российской Федерации формах, </w:t>
      </w:r>
      <w:r w:rsidRPr="00CE089B">
        <w:rPr>
          <w:u w:val="single"/>
        </w:rPr>
        <w:t>оформление акта обследования</w:t>
      </w:r>
      <w:r w:rsidRPr="00CE089B">
        <w:t>.</w:t>
      </w:r>
    </w:p>
    <w:p w:rsidR="00211C69" w:rsidRPr="00CE089B" w:rsidRDefault="00211C69" w:rsidP="00CE089B">
      <w:pPr>
        <w:adjustRightInd w:val="0"/>
        <w:spacing w:line="360" w:lineRule="exact"/>
        <w:ind w:firstLine="720"/>
      </w:pPr>
      <w:proofErr w:type="gramStart"/>
      <w:r w:rsidRPr="00CE089B">
        <w:t>В силу абзаца 3 пункта 3.2.2 Административного регламента в целях установления возможности (или невозможности) гражданина, выразившего желание стать опекуном, и постановки его на учет специалист органа опеки и попечительства информирует гражданина по телефону или посредством информационных систем «Единый портал государственных и муниципальных услуг (функций)» и «Портал государственных и муниципальных услуг Воронежской области» о дате и времени обследования в течение 3</w:t>
      </w:r>
      <w:proofErr w:type="gramEnd"/>
      <w:r w:rsidRPr="00CE089B">
        <w:t xml:space="preserve"> дней со дня представления заявителем документов, предусмотренных пунктом 2.6.1 настоящего Регламента, производит обследование условий жизни заявителя, в ходе которого определяется отсутствие установленных Гражданским кодексом Российской Федерации и Семейным кодексом Российской Федерации обстоятельств, препятствующих стать опекуном. Информацию о результатах обследования можно получить в личном кабинете на портале.</w:t>
      </w:r>
    </w:p>
    <w:p w:rsidR="00211C69" w:rsidRPr="00CE089B" w:rsidRDefault="00211C69" w:rsidP="00CE089B">
      <w:pPr>
        <w:adjustRightInd w:val="0"/>
        <w:spacing w:line="360" w:lineRule="exact"/>
        <w:ind w:firstLine="720"/>
      </w:pPr>
      <w:r w:rsidRPr="00CE089B">
        <w:t>В соответствии с абзацем 8 пункта 3.2.2 Административного регламента акт обследования оформляется в течение 3 дней со дня проведения обследования условий жизни гражданина, выразившего желание стать опекуном, подписывается проводившим проверку уполномоченным специалистом органа опеки и попечительства и утверждается руководителем органа опеки и попечительства.</w:t>
      </w:r>
    </w:p>
    <w:p w:rsidR="00211C69" w:rsidRPr="00CE089B" w:rsidRDefault="00211C69" w:rsidP="00CE089B">
      <w:pPr>
        <w:adjustRightInd w:val="0"/>
        <w:spacing w:line="360" w:lineRule="exact"/>
        <w:ind w:firstLine="720"/>
      </w:pPr>
      <w:r w:rsidRPr="00CE089B">
        <w:t xml:space="preserve">Абзацем 12 пункта 3.2.2 Административного регламента установлено, что срок исполнения административной процедуры </w:t>
      </w:r>
      <w:r w:rsidRPr="00CE089B">
        <w:rPr>
          <w:u w:val="single"/>
        </w:rPr>
        <w:t>в течение 3 дней со дня представления документов</w:t>
      </w:r>
      <w:r w:rsidRPr="00CE089B">
        <w:t>, предусмотренных пунктом 2.6.1 Регламента.</w:t>
      </w:r>
    </w:p>
    <w:p w:rsidR="00211C69" w:rsidRPr="00CE089B" w:rsidRDefault="00211C69" w:rsidP="00CE089B">
      <w:pPr>
        <w:adjustRightInd w:val="0"/>
        <w:spacing w:line="360" w:lineRule="exact"/>
        <w:ind w:firstLine="720"/>
      </w:pPr>
      <w:proofErr w:type="gramStart"/>
      <w:r w:rsidRPr="00CE089B">
        <w:t xml:space="preserve">Вместе с тем, абзацем 1 пункта 8 Правил установлено, в целях назначения опекуном ребенка гражданина, выразившего желание стать опекуном, или постановки его на учет орган опеки и попечительства </w:t>
      </w:r>
      <w:r w:rsidRPr="00CE089B">
        <w:rPr>
          <w:u w:val="single"/>
        </w:rPr>
        <w:t>в течение 3 дней со дня представления документов</w:t>
      </w:r>
      <w:r w:rsidRPr="00CE089B">
        <w:t xml:space="preserve">, предусмотренных пунктом 4 настоящих Правил, </w:t>
      </w:r>
      <w:r w:rsidRPr="00CE089B">
        <w:rPr>
          <w:u w:val="single"/>
        </w:rPr>
        <w:t>производит обследование условий его жизни</w:t>
      </w:r>
      <w:r w:rsidRPr="00CE089B">
        <w:t>, в ходе которого определяется отсутствие установленных Гражданским кодексом Российской Федерации и Семейным кодексом Российской</w:t>
      </w:r>
      <w:proofErr w:type="gramEnd"/>
      <w:r w:rsidRPr="00CE089B">
        <w:t xml:space="preserve"> Федерации обстоятельств, препятствующих назначению его опекуном.</w:t>
      </w:r>
    </w:p>
    <w:p w:rsidR="00211C69" w:rsidRPr="00CE089B" w:rsidRDefault="00211C69" w:rsidP="00CE089B">
      <w:pPr>
        <w:adjustRightInd w:val="0"/>
        <w:spacing w:line="360" w:lineRule="exact"/>
        <w:ind w:firstLine="720"/>
      </w:pPr>
      <w:r w:rsidRPr="00CE089B">
        <w:t xml:space="preserve">Абзацем 5 пункта 8 Правил установлено, что </w:t>
      </w:r>
      <w:r w:rsidRPr="00CE089B">
        <w:rPr>
          <w:u w:val="single"/>
        </w:rPr>
        <w:t>акт обследования оформляется в течение 3 дней со дня проведения обследования</w:t>
      </w:r>
      <w:r w:rsidRPr="00CE089B">
        <w:t xml:space="preserve"> условий жизни гражданина, выразившего желание стать опекуном, подписывается проводившим проверку уполномоченным специалистом органа опеки и попечительства и утверждается руководителем органа опеки и попечительства.</w:t>
      </w:r>
    </w:p>
    <w:p w:rsidR="00211C69" w:rsidRPr="00CE089B" w:rsidRDefault="00211C69" w:rsidP="00CE089B">
      <w:pPr>
        <w:adjustRightInd w:val="0"/>
        <w:spacing w:line="360" w:lineRule="exact"/>
        <w:ind w:firstLine="720"/>
      </w:pPr>
      <w:r w:rsidRPr="00CE089B">
        <w:t>С учетом вышеперечисленных положений Управление Минюста России по Воронежской области приходит к выводу о том, что данная административная процедура состоит из двух самостоятельных процессуальных действий                      1) обследование условий жизни гражданина, 2) оформление акта обследования, и устанавливает разные основания для исчисления сроков совершения указанных правовых действий.</w:t>
      </w:r>
    </w:p>
    <w:p w:rsidR="00211C69" w:rsidRPr="00CE089B" w:rsidRDefault="00211C69" w:rsidP="00CE089B">
      <w:pPr>
        <w:adjustRightInd w:val="0"/>
        <w:spacing w:line="360" w:lineRule="exact"/>
        <w:ind w:firstLine="720"/>
      </w:pPr>
      <w:r w:rsidRPr="00CE089B">
        <w:t>Таким образом, абзац 12 пункта 3.2.2 Административного регламента противоречит абзацам 1 и 5 пункта 8 Правил в части установления неверного срока и оснований его исчисления для проведения административной процедуры.</w:t>
      </w:r>
    </w:p>
    <w:p w:rsidR="00211C69" w:rsidRPr="00CE089B" w:rsidRDefault="00211C69" w:rsidP="00CE089B">
      <w:pPr>
        <w:adjustRightInd w:val="0"/>
        <w:spacing w:line="360" w:lineRule="exact"/>
        <w:ind w:firstLine="720"/>
      </w:pPr>
      <w:r w:rsidRPr="00CE089B">
        <w:t xml:space="preserve">На основании вышеизложенного следует, что указанные положения содержат </w:t>
      </w:r>
      <w:proofErr w:type="spellStart"/>
      <w:r w:rsidRPr="00CE089B">
        <w:t>коррупциогенный</w:t>
      </w:r>
      <w:proofErr w:type="spellEnd"/>
      <w:r w:rsidRPr="00CE089B">
        <w:t xml:space="preserve"> фактор - нормативные коллизии - внутренние противоречия между нормами, выразившиеся в возможности произвольного выбора норм, подлежащих применению в конкретном случае (подпункт «и» пункта 3 Методики).</w:t>
      </w:r>
    </w:p>
    <w:p w:rsidR="00211C69" w:rsidRPr="00CE089B" w:rsidRDefault="00211C69" w:rsidP="00CE089B">
      <w:pPr>
        <w:tabs>
          <w:tab w:val="left" w:pos="720"/>
        </w:tabs>
        <w:adjustRightInd w:val="0"/>
        <w:spacing w:line="360" w:lineRule="exact"/>
        <w:ind w:firstLine="709"/>
      </w:pPr>
      <w:r w:rsidRPr="00CE089B">
        <w:t>Форма данного приказа соответствует правилам юридической техники.</w:t>
      </w:r>
    </w:p>
    <w:p w:rsidR="00211C69" w:rsidRPr="00CE089B" w:rsidRDefault="00211C69" w:rsidP="00CE089B">
      <w:pPr>
        <w:tabs>
          <w:tab w:val="left" w:pos="720"/>
        </w:tabs>
        <w:adjustRightInd w:val="0"/>
        <w:spacing w:line="360" w:lineRule="exact"/>
        <w:ind w:firstLine="709"/>
      </w:pPr>
      <w:r w:rsidRPr="00CE089B">
        <w:t>Те</w:t>
      </w:r>
      <w:proofErr w:type="gramStart"/>
      <w:r w:rsidRPr="00CE089B">
        <w:t>кст пр</w:t>
      </w:r>
      <w:proofErr w:type="gramEnd"/>
      <w:r w:rsidRPr="00CE089B">
        <w:t>иказа содержит нарушения правил юридической техники.</w:t>
      </w:r>
    </w:p>
    <w:p w:rsidR="00211C69" w:rsidRPr="00CE089B" w:rsidRDefault="00211C69" w:rsidP="00CE089B">
      <w:pPr>
        <w:pStyle w:val="ConsPlusNormal"/>
        <w:spacing w:line="360" w:lineRule="exact"/>
        <w:ind w:firstLine="709"/>
        <w:jc w:val="both"/>
        <w:rPr>
          <w:sz w:val="24"/>
          <w:szCs w:val="24"/>
        </w:rPr>
      </w:pPr>
      <w:r w:rsidRPr="00CE089B">
        <w:rPr>
          <w:sz w:val="24"/>
          <w:szCs w:val="24"/>
        </w:rPr>
        <w:t xml:space="preserve">1. </w:t>
      </w:r>
      <w:proofErr w:type="gramStart"/>
      <w:r w:rsidRPr="00CE089B">
        <w:rPr>
          <w:sz w:val="24"/>
          <w:szCs w:val="24"/>
        </w:rPr>
        <w:t xml:space="preserve">Пунктом 1 приказа департамента образования, науки и молодежной политики Воронежской области от 14.05.2012 № 470 утвержден Административный </w:t>
      </w:r>
      <w:hyperlink r:id="rId27" w:history="1">
        <w:r w:rsidRPr="00CE089B">
          <w:rPr>
            <w:rStyle w:val="a7"/>
            <w:color w:val="auto"/>
            <w:sz w:val="24"/>
            <w:szCs w:val="24"/>
          </w:rPr>
          <w:t>регламент</w:t>
        </w:r>
      </w:hyperlink>
      <w:r w:rsidRPr="00CE089B">
        <w:rPr>
          <w:sz w:val="24"/>
          <w:szCs w:val="24"/>
        </w:rPr>
        <w:t xml:space="preserve"> по предоставлению государственной услуги «Подбор, учет и подготовка в порядке, определенном Правительством Российской Федерации, граждан, выразивших желание стать опекунами или попечителями либо принять детей, оставшихся без попечения родителей, в семью на воспитание в иных установленных семейным законодательством Российской Федерации формах».</w:t>
      </w:r>
      <w:proofErr w:type="gramEnd"/>
    </w:p>
    <w:p w:rsidR="00211C69" w:rsidRPr="00CE089B" w:rsidRDefault="00211C69" w:rsidP="00CE089B">
      <w:pPr>
        <w:pStyle w:val="ConsPlusNormal"/>
        <w:spacing w:line="360" w:lineRule="exact"/>
        <w:ind w:firstLine="709"/>
        <w:jc w:val="both"/>
        <w:rPr>
          <w:sz w:val="24"/>
          <w:szCs w:val="24"/>
        </w:rPr>
      </w:pPr>
      <w:proofErr w:type="gramStart"/>
      <w:r w:rsidRPr="00CE089B">
        <w:rPr>
          <w:sz w:val="24"/>
          <w:szCs w:val="24"/>
        </w:rPr>
        <w:t>В соответствии с абзацем 1 пункта 1 статьи 123 Семейного кодекса Российской Федерации дети, оставшиеся без попечения родителей, подлежат передаче в семью на воспитание (усыновление (удочерение), под опеку или попечительство, в приемную семью либо в случаях, предусмотренных законами субъектов Российской Федерации, в патронатную семью), а при отсутствии такой возможности временно, на период до их устройства на воспитание в семью, передаются</w:t>
      </w:r>
      <w:proofErr w:type="gramEnd"/>
      <w:r w:rsidRPr="00CE089B">
        <w:rPr>
          <w:sz w:val="24"/>
          <w:szCs w:val="24"/>
        </w:rPr>
        <w:t xml:space="preserve"> в организации для детей-сирот и детей, оставшихся без попечения родителей, всех типов (</w:t>
      </w:r>
      <w:hyperlink r:id="rId28" w:history="1">
        <w:r w:rsidRPr="00CE089B">
          <w:rPr>
            <w:rStyle w:val="a7"/>
            <w:color w:val="auto"/>
            <w:sz w:val="24"/>
            <w:szCs w:val="24"/>
          </w:rPr>
          <w:t>статья 155.1</w:t>
        </w:r>
      </w:hyperlink>
      <w:r w:rsidRPr="00CE089B">
        <w:rPr>
          <w:sz w:val="24"/>
          <w:szCs w:val="24"/>
        </w:rPr>
        <w:t xml:space="preserve"> настоящего Кодекса).</w:t>
      </w:r>
    </w:p>
    <w:p w:rsidR="00211C69" w:rsidRPr="00CE089B" w:rsidRDefault="00211C69" w:rsidP="00CE089B">
      <w:pPr>
        <w:pStyle w:val="ConsPlusNormal"/>
        <w:spacing w:line="360" w:lineRule="exact"/>
        <w:ind w:firstLine="709"/>
        <w:jc w:val="both"/>
        <w:rPr>
          <w:sz w:val="24"/>
          <w:szCs w:val="24"/>
          <w:highlight w:val="green"/>
        </w:rPr>
      </w:pPr>
      <w:proofErr w:type="gramStart"/>
      <w:r w:rsidRPr="00CE089B">
        <w:rPr>
          <w:sz w:val="24"/>
          <w:szCs w:val="24"/>
        </w:rPr>
        <w:t>Учитывая положения данной нормы, предусматривающей иные формы воспитания детей, оставшихся без попечения родителей, помимо института опеки и попечительства, Управление Минюста России по Воронежской области приходит к выводу о том, что содержание Административного регламента не соответствует его наименованию, поскольку текст Административного регламента не содержит норм, устанавливающих права и обязанности усыновителей, патронатных воспитателей, приемных родителей в процедуре подбора, учета и подготовки граждан</w:t>
      </w:r>
      <w:proofErr w:type="gramEnd"/>
      <w:r w:rsidRPr="00CE089B">
        <w:rPr>
          <w:sz w:val="24"/>
          <w:szCs w:val="24"/>
        </w:rPr>
        <w:t>, выразивших желание принять детей оставшихся без попечения родителей, в семью на воспитание (усыновление (удочерение), в приемную семью либо в патронатную семью).</w:t>
      </w:r>
    </w:p>
    <w:p w:rsidR="00211C69" w:rsidRPr="00CE089B" w:rsidRDefault="00211C69" w:rsidP="00CE089B">
      <w:pPr>
        <w:pStyle w:val="ConsPlusNormal"/>
        <w:spacing w:line="360" w:lineRule="exact"/>
        <w:ind w:firstLine="709"/>
        <w:jc w:val="both"/>
        <w:rPr>
          <w:sz w:val="24"/>
          <w:szCs w:val="24"/>
        </w:rPr>
      </w:pPr>
      <w:r w:rsidRPr="00CE089B">
        <w:rPr>
          <w:sz w:val="24"/>
          <w:szCs w:val="24"/>
        </w:rPr>
        <w:t>Рекомендуем содержание Административного регламента привести в соответствие с его наименованием.</w:t>
      </w:r>
    </w:p>
    <w:p w:rsidR="00211C69" w:rsidRPr="00CE089B" w:rsidRDefault="00211C69" w:rsidP="00CE089B">
      <w:pPr>
        <w:autoSpaceDE w:val="0"/>
        <w:autoSpaceDN w:val="0"/>
        <w:adjustRightInd w:val="0"/>
        <w:spacing w:line="360" w:lineRule="exact"/>
        <w:ind w:firstLine="709"/>
      </w:pPr>
      <w:r w:rsidRPr="00CE089B">
        <w:t>2. Рекомендуем в разделе 3 Административного регламента упорядочить нумерацию пунктов.</w:t>
      </w:r>
    </w:p>
    <w:p w:rsidR="00211C69" w:rsidRPr="00CE089B" w:rsidRDefault="00211C69" w:rsidP="00CE089B">
      <w:pPr>
        <w:autoSpaceDE w:val="0"/>
        <w:autoSpaceDN w:val="0"/>
        <w:adjustRightInd w:val="0"/>
        <w:spacing w:line="360" w:lineRule="exact"/>
        <w:ind w:firstLine="720"/>
      </w:pPr>
      <w:r w:rsidRPr="00CE089B">
        <w:t>3. Рекомендуем в абзаце 2 пункта 5.6.1 Административного регламента слово «бездействия» заменить словом «бездействие».</w:t>
      </w:r>
    </w:p>
    <w:p w:rsidR="00211C69" w:rsidRPr="00CE089B" w:rsidRDefault="00211C69" w:rsidP="00CE089B">
      <w:pPr>
        <w:tabs>
          <w:tab w:val="left" w:pos="720"/>
        </w:tabs>
        <w:autoSpaceDE w:val="0"/>
        <w:autoSpaceDN w:val="0"/>
        <w:adjustRightInd w:val="0"/>
        <w:spacing w:line="360" w:lineRule="exact"/>
        <w:ind w:firstLine="720"/>
      </w:pPr>
      <w:r w:rsidRPr="00CE089B">
        <w:t xml:space="preserve">Приказ департамента образования, науки и молодежной политики Воронежской области от </w:t>
      </w:r>
      <w:hyperlink r:id="rId29" w:tgtFrame="_self" w:history="1">
        <w:r w:rsidRPr="00CE089B">
          <w:rPr>
            <w:rStyle w:val="a7"/>
            <w:color w:val="auto"/>
          </w:rPr>
          <w:t>14.05.2012 № 470</w:t>
        </w:r>
      </w:hyperlink>
      <w:r w:rsidRPr="00CE089B">
        <w:t xml:space="preserve"> является необходимым и достаточным актом, определяющим сроки и последовательность действий (административных процедур) по предоставлению государственной услуги департаментом образования, науки и молодежной политики Воронежской области.</w:t>
      </w:r>
    </w:p>
    <w:p w:rsidR="00211C69" w:rsidRPr="00CE089B" w:rsidRDefault="00211C69" w:rsidP="00CE089B">
      <w:pPr>
        <w:pStyle w:val="ConsPlusNormal"/>
        <w:tabs>
          <w:tab w:val="left" w:pos="720"/>
        </w:tabs>
        <w:spacing w:line="360" w:lineRule="exact"/>
        <w:jc w:val="both"/>
        <w:rPr>
          <w:sz w:val="24"/>
          <w:szCs w:val="24"/>
        </w:rPr>
      </w:pPr>
      <w:proofErr w:type="gramStart"/>
      <w:r w:rsidRPr="00CE089B">
        <w:rPr>
          <w:sz w:val="24"/>
          <w:szCs w:val="24"/>
        </w:rPr>
        <w:t xml:space="preserve">Первоначальный текст приказа департамента образования, науки и молодежной политики Воронежской области от </w:t>
      </w:r>
      <w:hyperlink r:id="rId30" w:tgtFrame="_self" w:history="1">
        <w:r w:rsidRPr="00CE089B">
          <w:rPr>
            <w:rStyle w:val="a7"/>
            <w:color w:val="auto"/>
            <w:sz w:val="24"/>
            <w:szCs w:val="24"/>
          </w:rPr>
          <w:t>14.05.2012 № 470</w:t>
        </w:r>
      </w:hyperlink>
      <w:r w:rsidRPr="00CE089B">
        <w:rPr>
          <w:sz w:val="24"/>
          <w:szCs w:val="24"/>
        </w:rPr>
        <w:t xml:space="preserve"> «Об утверждении административного регламента по предоставлению государственной услуги «Подбор, учет и подготовка в порядке, определенном Правительством Российской Федерации, граждан, выразивших желание стать опекунами или попечителями либо принять детей, оставшихся без попечения родителей, в семью на воспитание в иных установленных семейным законодательством Российской Федерации формах» официально опубликован</w:t>
      </w:r>
      <w:proofErr w:type="gramEnd"/>
      <w:r w:rsidRPr="00CE089B">
        <w:rPr>
          <w:sz w:val="24"/>
          <w:szCs w:val="24"/>
        </w:rPr>
        <w:t xml:space="preserve"> 02.07.2012 в издании «Собрание законодательства Воронежской области» № 18, ст. 675.</w:t>
      </w:r>
    </w:p>
    <w:p w:rsidR="00211C69" w:rsidRPr="00CE089B" w:rsidRDefault="00211C69" w:rsidP="00CE089B">
      <w:pPr>
        <w:spacing w:line="360" w:lineRule="exact"/>
        <w:ind w:firstLine="720"/>
      </w:pPr>
      <w:proofErr w:type="gramStart"/>
      <w:r w:rsidRPr="00CE089B">
        <w:t>Текст приказа департамента образования, науки и молодежной политики Воронежской области от 19.05.2015 № 598 «О внесении изменений в Административный регламент по предоставлению государственной услуги «Подбор, учет и подготовка в порядке, определенном Правительством Российской Федерации, граждан, выразивших желание стать опекунами или попечителями либо принять детей, оставшихся без попечения родителей, в семью на воспитание в иных установленных семейным законодательством Российской Федерации формах» официально</w:t>
      </w:r>
      <w:proofErr w:type="gramEnd"/>
      <w:r w:rsidRPr="00CE089B">
        <w:t xml:space="preserve"> опубликован 26.05.2015 посредством размещения в информационной системе «Портал Воронежской области в сети Интернет» (</w:t>
      </w:r>
      <w:hyperlink r:id="rId31" w:tgtFrame="_self" w:history="1">
        <w:r w:rsidRPr="00CE089B">
          <w:rPr>
            <w:rStyle w:val="a7"/>
            <w:color w:val="auto"/>
          </w:rPr>
          <w:t>www.govvrn.ru</w:t>
        </w:r>
      </w:hyperlink>
      <w:r w:rsidRPr="00CE089B">
        <w:t>).</w:t>
      </w:r>
    </w:p>
    <w:p w:rsidR="00211C69" w:rsidRPr="00CE089B" w:rsidRDefault="00211C69" w:rsidP="00CE089B">
      <w:pPr>
        <w:spacing w:line="360" w:lineRule="exact"/>
        <w:ind w:firstLine="720"/>
      </w:pPr>
      <w:proofErr w:type="gramStart"/>
      <w:r w:rsidRPr="00CE089B">
        <w:t xml:space="preserve">Предлагаем привести указанные положения приказа департамента образования, науки и молодежной политики Воронежской области от </w:t>
      </w:r>
      <w:hyperlink r:id="rId32" w:tgtFrame="_self" w:history="1">
        <w:r w:rsidRPr="00CE089B">
          <w:rPr>
            <w:rStyle w:val="a7"/>
            <w:color w:val="auto"/>
          </w:rPr>
          <w:t>14.05.2012        № 470</w:t>
        </w:r>
      </w:hyperlink>
      <w:r w:rsidRPr="00CE089B">
        <w:t xml:space="preserve"> «Об утверждении административного регламента по предоставлению государственной услуги «Подбор, учет и подготовка в порядке, определенном Правительством Российской Федерации, граждан, выразивших желание стать опекунами или попечителями либо принять детей, оставшихся без попечения родителей, в семью на воспитание в иных установленных семейным законодательством Российской Федерации формах</w:t>
      </w:r>
      <w:proofErr w:type="gramEnd"/>
      <w:r w:rsidRPr="00CE089B">
        <w:t>» (в редакции приказов департамента образования, науки и молодежной политики Воронежской области от 25.07.2012 № 750, от 06.11.2012 № 1048, от 04.12.2013 № 1181, от 19.05.2015 № 598)</w:t>
      </w:r>
      <w:r w:rsidRPr="00CE089B">
        <w:rPr>
          <w:highlight w:val="red"/>
        </w:rPr>
        <w:t xml:space="preserve"> </w:t>
      </w:r>
      <w:r w:rsidRPr="00CE089B">
        <w:t>в соответствие с федеральным законодательством, правилами юридической техники.</w:t>
      </w:r>
    </w:p>
    <w:p w:rsidR="00211C69" w:rsidRPr="00CE089B" w:rsidRDefault="00211C69" w:rsidP="00CE089B">
      <w:pPr>
        <w:spacing w:line="360" w:lineRule="exact"/>
        <w:ind w:firstLine="720"/>
      </w:pPr>
      <w:r w:rsidRPr="00CE089B">
        <w:t xml:space="preserve">В целях устранения выявленных </w:t>
      </w:r>
      <w:proofErr w:type="spellStart"/>
      <w:r w:rsidRPr="00CE089B">
        <w:t>коррупциогенных</w:t>
      </w:r>
      <w:proofErr w:type="spellEnd"/>
      <w:r w:rsidRPr="00CE089B">
        <w:t xml:space="preserve"> факторов предлагаем:</w:t>
      </w:r>
    </w:p>
    <w:p w:rsidR="00211C69" w:rsidRPr="00CE089B" w:rsidRDefault="00211C69" w:rsidP="00CE089B">
      <w:pPr>
        <w:spacing w:line="360" w:lineRule="exact"/>
        <w:ind w:firstLine="720"/>
      </w:pPr>
      <w:r w:rsidRPr="00CE089B">
        <w:t>1. В абзаце 5 пункта 1.2.1 и подпункте «</w:t>
      </w:r>
      <w:proofErr w:type="spellStart"/>
      <w:r w:rsidRPr="00CE089B">
        <w:t>д</w:t>
      </w:r>
      <w:proofErr w:type="spellEnd"/>
      <w:r w:rsidRPr="00CE089B">
        <w:t>» пункта 2.6.1 Административного регламента слова «пунктом 4 статьи 127 Семейного кодекса Российской Федерации» заменить словами «пунктом 6 статьи 127 Семейного кодекса Российской Федерации».</w:t>
      </w:r>
    </w:p>
    <w:p w:rsidR="00211C69" w:rsidRPr="00CE089B" w:rsidRDefault="00211C69" w:rsidP="00CE089B">
      <w:pPr>
        <w:spacing w:line="360" w:lineRule="exact"/>
        <w:ind w:firstLine="720"/>
      </w:pPr>
      <w:r w:rsidRPr="00CE089B">
        <w:t>2. Абзац 3 пункта 2.6.4 Административного регламента исключить.</w:t>
      </w:r>
    </w:p>
    <w:p w:rsidR="00211C69" w:rsidRPr="00CE089B" w:rsidRDefault="00211C69" w:rsidP="00CE089B">
      <w:pPr>
        <w:spacing w:line="360" w:lineRule="exact"/>
        <w:ind w:firstLine="720"/>
      </w:pPr>
      <w:r w:rsidRPr="00CE089B">
        <w:t>3. В абзаце 3 пункта 2.6.5 Административного регламента после слов «Школе приемных родителей»</w:t>
      </w:r>
      <w:proofErr w:type="gramStart"/>
      <w:r w:rsidRPr="00CE089B">
        <w:t>,»</w:t>
      </w:r>
      <w:proofErr w:type="gramEnd"/>
      <w:r w:rsidRPr="00CE089B">
        <w:t xml:space="preserve"> дополнить словами «либо в организациях, поименованных в пункте 4 Порядка организации и осуществления деятельности по подготовке лиц, желающих принять на воспитание в свою семью ребенка, оставшегося без попечения родителей, утвержденного приказом Министерства образования и науки Российской Федерации от 13.03.2015 № 235,».</w:t>
      </w:r>
    </w:p>
    <w:p w:rsidR="00211C69" w:rsidRPr="00CE089B" w:rsidRDefault="00211C69" w:rsidP="00CE089B">
      <w:pPr>
        <w:spacing w:line="360" w:lineRule="exact"/>
        <w:ind w:firstLine="720"/>
      </w:pPr>
      <w:r w:rsidRPr="00CE089B">
        <w:t>4. В подпункте «б» пункта 2.8 Административного регламента слова «отсутствие документов» заменить словами «отсутствие оригиналов документов».</w:t>
      </w:r>
    </w:p>
    <w:p w:rsidR="00211C69" w:rsidRPr="00CE089B" w:rsidRDefault="00211C69" w:rsidP="00CE089B">
      <w:pPr>
        <w:spacing w:line="360" w:lineRule="exact"/>
        <w:ind w:firstLine="720"/>
      </w:pPr>
      <w:r w:rsidRPr="00CE089B">
        <w:t>5. Пункт 3.1 Административного регламента изложить в следующей редакции:</w:t>
      </w:r>
    </w:p>
    <w:p w:rsidR="00211C69" w:rsidRPr="00CE089B" w:rsidRDefault="00211C69" w:rsidP="00CE089B">
      <w:pPr>
        <w:spacing w:line="360" w:lineRule="exact"/>
        <w:ind w:firstLine="720"/>
      </w:pPr>
      <w:r w:rsidRPr="00CE089B">
        <w:t>«3.1. Исчерпывающий перечень административных процедур, содержащихся в государственной услуге:</w:t>
      </w:r>
    </w:p>
    <w:p w:rsidR="00211C69" w:rsidRPr="00CE089B" w:rsidRDefault="00211C69" w:rsidP="00CE089B">
      <w:pPr>
        <w:spacing w:line="360" w:lineRule="exact"/>
        <w:ind w:firstLine="720"/>
      </w:pPr>
      <w:r w:rsidRPr="00CE089B">
        <w:t>- прием и регистрация документов, необходимых для предоставления государственной услуги;</w:t>
      </w:r>
    </w:p>
    <w:p w:rsidR="00211C69" w:rsidRPr="00CE089B" w:rsidRDefault="00211C69" w:rsidP="00CE089B">
      <w:pPr>
        <w:spacing w:line="360" w:lineRule="exact"/>
        <w:ind w:firstLine="720"/>
      </w:pPr>
      <w:r w:rsidRPr="00CE089B">
        <w:t>- обследование условий жизни гражданина, выразившего желание стать опекуном либо принять детей, оставшихся без попечения родителей, в семью на воспитание в иных установленных семейным законодательством Российской Федерации формах;</w:t>
      </w:r>
    </w:p>
    <w:p w:rsidR="00211C69" w:rsidRPr="00CE089B" w:rsidRDefault="00211C69" w:rsidP="00CE089B">
      <w:pPr>
        <w:spacing w:line="360" w:lineRule="exact"/>
        <w:ind w:firstLine="720"/>
      </w:pPr>
      <w:r w:rsidRPr="00CE089B">
        <w:t>- оформление акта обследования;</w:t>
      </w:r>
    </w:p>
    <w:p w:rsidR="00211C69" w:rsidRPr="00CE089B" w:rsidRDefault="00211C69" w:rsidP="00CE089B">
      <w:pPr>
        <w:spacing w:line="360" w:lineRule="exact"/>
        <w:ind w:firstLine="720"/>
      </w:pPr>
      <w:r w:rsidRPr="00CE089B">
        <w:t>- принятие органом опеки и попечительства решения о возможности (о невозможности) гражданина быть опекуном;</w:t>
      </w:r>
    </w:p>
    <w:p w:rsidR="00211C69" w:rsidRPr="00CE089B" w:rsidRDefault="00211C69" w:rsidP="00CE089B">
      <w:pPr>
        <w:spacing w:line="360" w:lineRule="exact"/>
        <w:ind w:firstLine="709"/>
      </w:pPr>
      <w:r w:rsidRPr="00CE089B">
        <w:t>- выдача (направление) органом опеки и попечительства гражданину заключения и внесение сведений о гражданине, выразившем желание стать опекуном, в журнал учета граждан, выразивших желание стать опекунами</w:t>
      </w:r>
      <w:proofErr w:type="gramStart"/>
      <w:r w:rsidRPr="00CE089B">
        <w:t>.».</w:t>
      </w:r>
      <w:proofErr w:type="gramEnd"/>
    </w:p>
    <w:p w:rsidR="00211C69" w:rsidRPr="00CE089B" w:rsidRDefault="00211C69" w:rsidP="00CE089B">
      <w:pPr>
        <w:spacing w:line="360" w:lineRule="exact"/>
        <w:ind w:firstLine="709"/>
      </w:pPr>
      <w:r w:rsidRPr="00CE089B">
        <w:t>6. Пункт 3.2.2 Административного регламента дополнить абзацем 7 следующего содержания:</w:t>
      </w:r>
    </w:p>
    <w:p w:rsidR="00211C69" w:rsidRPr="00CE089B" w:rsidRDefault="00211C69" w:rsidP="00CE089B">
      <w:pPr>
        <w:spacing w:line="360" w:lineRule="exact"/>
        <w:ind w:firstLine="709"/>
      </w:pPr>
      <w:r w:rsidRPr="00CE089B">
        <w:t>«Срок исполнения административной процедуры в течение 3 дней со дня представления документов, предусмотренных пунктом 2.6.1 Регламента</w:t>
      </w:r>
      <w:proofErr w:type="gramStart"/>
      <w:r w:rsidRPr="00CE089B">
        <w:t>.».</w:t>
      </w:r>
      <w:proofErr w:type="gramEnd"/>
    </w:p>
    <w:p w:rsidR="00211C69" w:rsidRPr="00CE089B" w:rsidRDefault="00211C69" w:rsidP="00CE089B">
      <w:pPr>
        <w:pStyle w:val="ConsPlusNormal"/>
        <w:spacing w:line="360" w:lineRule="exact"/>
        <w:ind w:firstLine="709"/>
        <w:jc w:val="both"/>
        <w:rPr>
          <w:sz w:val="24"/>
          <w:szCs w:val="24"/>
        </w:rPr>
      </w:pPr>
      <w:r w:rsidRPr="00CE089B">
        <w:rPr>
          <w:sz w:val="24"/>
          <w:szCs w:val="24"/>
        </w:rPr>
        <w:t>7. Абзац 8 пункта 3.2.2 Административного регламента изложить в следующей редакции:</w:t>
      </w:r>
    </w:p>
    <w:p w:rsidR="00211C69" w:rsidRPr="00CE089B" w:rsidRDefault="00211C69" w:rsidP="00CE089B">
      <w:pPr>
        <w:pStyle w:val="ConsPlusNormal"/>
        <w:spacing w:line="360" w:lineRule="exact"/>
        <w:ind w:firstLine="709"/>
        <w:jc w:val="both"/>
        <w:rPr>
          <w:sz w:val="24"/>
          <w:szCs w:val="24"/>
        </w:rPr>
      </w:pPr>
      <w:r w:rsidRPr="00CE089B">
        <w:rPr>
          <w:sz w:val="24"/>
          <w:szCs w:val="24"/>
        </w:rPr>
        <w:t>«3.2.2(1) Результаты обследования и основанный на них вывод о возможности гражданина быть опекуном указываются в акте обследования условий жизни гражданина, выразившего желание стать опекуном (далее - акт обследования).».</w:t>
      </w:r>
    </w:p>
    <w:p w:rsidR="00211C69" w:rsidRPr="00CE089B" w:rsidRDefault="00211C69" w:rsidP="00CE089B">
      <w:pPr>
        <w:autoSpaceDE w:val="0"/>
        <w:autoSpaceDN w:val="0"/>
        <w:adjustRightInd w:val="0"/>
        <w:spacing w:line="360" w:lineRule="exact"/>
        <w:ind w:firstLine="709"/>
      </w:pPr>
      <w:r w:rsidRPr="00CE089B">
        <w:t>8. Абзац 13 пункта 3.2.2 Административного регламента изложить в следующей редакции:</w:t>
      </w:r>
    </w:p>
    <w:p w:rsidR="00211C69" w:rsidRPr="00CE089B" w:rsidRDefault="00211C69" w:rsidP="00CE089B">
      <w:pPr>
        <w:spacing w:line="360" w:lineRule="exact"/>
        <w:ind w:firstLine="709"/>
      </w:pPr>
      <w:r w:rsidRPr="00CE089B">
        <w:t xml:space="preserve">«Срок исполнения административной процедуры в течение 3 дней со дня </w:t>
      </w:r>
      <w:proofErr w:type="gramStart"/>
      <w:r w:rsidRPr="00CE089B">
        <w:t xml:space="preserve">проведения </w:t>
      </w:r>
      <w:r w:rsidRPr="00CE089B">
        <w:rPr>
          <w:lang w:eastAsia="en-US"/>
        </w:rPr>
        <w:t>обследования условий жизни заявителя</w:t>
      </w:r>
      <w:proofErr w:type="gramEnd"/>
      <w:r w:rsidRPr="00CE089B">
        <w:t>.».</w:t>
      </w:r>
    </w:p>
    <w:p w:rsidR="00211C69" w:rsidRPr="00CE089B" w:rsidRDefault="00211C69" w:rsidP="00CE089B">
      <w:pPr>
        <w:spacing w:line="360" w:lineRule="exact"/>
        <w:ind w:firstLine="709"/>
      </w:pPr>
      <w:r w:rsidRPr="00CE089B">
        <w:t>О результатах рассмотрения настоящего экспертного заключения просим Вас сообщить в адрес Управления Министерства юстиции Российской Федерации по Воронежской области.</w:t>
      </w:r>
    </w:p>
    <w:p w:rsidR="00211C69" w:rsidRPr="00CE089B" w:rsidRDefault="00211C69" w:rsidP="00CE089B">
      <w:pPr>
        <w:tabs>
          <w:tab w:val="left" w:pos="720"/>
        </w:tabs>
        <w:adjustRightInd w:val="0"/>
        <w:spacing w:line="360" w:lineRule="exact"/>
        <w:ind w:firstLine="709"/>
      </w:pPr>
    </w:p>
    <w:p w:rsidR="00211C69" w:rsidRPr="00CE089B" w:rsidRDefault="00211C69" w:rsidP="00CE089B">
      <w:pPr>
        <w:tabs>
          <w:tab w:val="left" w:pos="720"/>
          <w:tab w:val="left" w:pos="8145"/>
        </w:tabs>
        <w:autoSpaceDE w:val="0"/>
        <w:autoSpaceDN w:val="0"/>
        <w:adjustRightInd w:val="0"/>
        <w:spacing w:line="360" w:lineRule="exact"/>
        <w:outlineLvl w:val="0"/>
      </w:pPr>
    </w:p>
    <w:p w:rsidR="00211C69" w:rsidRPr="00CE089B" w:rsidRDefault="00211C69" w:rsidP="00CE089B">
      <w:pPr>
        <w:tabs>
          <w:tab w:val="left" w:pos="720"/>
          <w:tab w:val="left" w:pos="8145"/>
        </w:tabs>
        <w:autoSpaceDE w:val="0"/>
        <w:autoSpaceDN w:val="0"/>
        <w:adjustRightInd w:val="0"/>
        <w:spacing w:line="360" w:lineRule="exact"/>
        <w:ind w:firstLine="709"/>
        <w:outlineLvl w:val="0"/>
      </w:pPr>
    </w:p>
    <w:p w:rsidR="00211C69" w:rsidRPr="00CE089B" w:rsidRDefault="00211C69" w:rsidP="00CE089B">
      <w:pPr>
        <w:tabs>
          <w:tab w:val="left" w:pos="8145"/>
        </w:tabs>
        <w:autoSpaceDE w:val="0"/>
        <w:autoSpaceDN w:val="0"/>
        <w:adjustRightInd w:val="0"/>
        <w:spacing w:line="360" w:lineRule="exact"/>
        <w:outlineLvl w:val="0"/>
      </w:pPr>
      <w:r w:rsidRPr="00CE089B">
        <w:t>И.о. начальника                                                                                          А.Ю. Стрелкова</w:t>
      </w:r>
    </w:p>
    <w:p w:rsidR="00211C69" w:rsidRPr="00CE089B" w:rsidRDefault="00211C69" w:rsidP="00CE089B">
      <w:pPr>
        <w:pStyle w:val="ConsPlusTitle"/>
        <w:tabs>
          <w:tab w:val="left" w:pos="3080"/>
        </w:tabs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211C69" w:rsidRPr="00CE089B" w:rsidRDefault="00211C69" w:rsidP="00CE089B">
      <w:pPr>
        <w:pStyle w:val="ConsPlusTitle"/>
        <w:tabs>
          <w:tab w:val="left" w:pos="3080"/>
        </w:tabs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211C69" w:rsidRPr="00CE089B" w:rsidRDefault="00211C69" w:rsidP="00CE089B">
      <w:pPr>
        <w:pStyle w:val="ConsPlusTitle"/>
        <w:tabs>
          <w:tab w:val="left" w:pos="3080"/>
        </w:tabs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211C69" w:rsidRPr="00CE089B" w:rsidRDefault="00211C69" w:rsidP="00CE089B">
      <w:pPr>
        <w:pStyle w:val="ConsPlusTitle"/>
        <w:tabs>
          <w:tab w:val="left" w:pos="3080"/>
        </w:tabs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211C69" w:rsidRPr="00CE089B" w:rsidRDefault="00211C69" w:rsidP="00CE089B">
      <w:pPr>
        <w:pStyle w:val="ConsPlusTitle"/>
        <w:tabs>
          <w:tab w:val="left" w:pos="3080"/>
        </w:tabs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CE089B">
        <w:rPr>
          <w:rFonts w:ascii="Arial" w:hAnsi="Arial" w:cs="Arial"/>
          <w:b w:val="0"/>
          <w:bCs w:val="0"/>
          <w:sz w:val="24"/>
          <w:szCs w:val="24"/>
        </w:rPr>
        <w:t xml:space="preserve">Т.А. </w:t>
      </w:r>
      <w:proofErr w:type="spellStart"/>
      <w:r w:rsidRPr="00CE089B">
        <w:rPr>
          <w:rFonts w:ascii="Arial" w:hAnsi="Arial" w:cs="Arial"/>
          <w:b w:val="0"/>
          <w:bCs w:val="0"/>
          <w:sz w:val="24"/>
          <w:szCs w:val="24"/>
        </w:rPr>
        <w:t>Жуганова</w:t>
      </w:r>
      <w:proofErr w:type="spellEnd"/>
    </w:p>
    <w:p w:rsidR="00211C69" w:rsidRPr="00CE089B" w:rsidRDefault="00211C69" w:rsidP="00CE089B">
      <w:pPr>
        <w:pStyle w:val="ConsPlusTitle"/>
        <w:tabs>
          <w:tab w:val="left" w:pos="3080"/>
        </w:tabs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CE089B">
        <w:rPr>
          <w:rFonts w:ascii="Arial" w:hAnsi="Arial" w:cs="Arial"/>
          <w:b w:val="0"/>
          <w:bCs w:val="0"/>
          <w:sz w:val="24"/>
          <w:szCs w:val="24"/>
        </w:rPr>
        <w:t>8 (473) 276-47-97</w:t>
      </w:r>
    </w:p>
    <w:p w:rsidR="00211C69" w:rsidRPr="0036706E" w:rsidRDefault="00211C69" w:rsidP="0036706E">
      <w:pPr>
        <w:pStyle w:val="a3"/>
      </w:pPr>
    </w:p>
    <w:sectPr w:rsidR="00211C69" w:rsidRPr="0036706E" w:rsidSect="0036706E">
      <w:pgSz w:w="11906" w:h="16838"/>
      <w:pgMar w:top="1134" w:right="1152" w:bottom="1134" w:left="115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proofState w:spelling="clean" w:grammar="clean"/>
  <w:attachedTemplate r:id="rId1"/>
  <w:doNotTrackMoves/>
  <w:defaultTabStop w:val="708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5AAC"/>
    <w:rsid w:val="00211C69"/>
    <w:rsid w:val="002F64A4"/>
    <w:rsid w:val="0036706E"/>
    <w:rsid w:val="0065759D"/>
    <w:rsid w:val="006E26E3"/>
    <w:rsid w:val="007077F8"/>
    <w:rsid w:val="00AD5AAC"/>
    <w:rsid w:val="00CE089B"/>
    <w:rsid w:val="00DA38B0"/>
    <w:rsid w:val="00E555B6"/>
    <w:rsid w:val="00F62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CE089B"/>
    <w:pPr>
      <w:ind w:firstLine="567"/>
      <w:jc w:val="both"/>
    </w:pPr>
    <w:rPr>
      <w:rFonts w:ascii="Arial" w:hAnsi="Arial" w:cs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uiPriority w:val="99"/>
    <w:qFormat/>
    <w:rsid w:val="00CE089B"/>
    <w:pPr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uiPriority w:val="99"/>
    <w:qFormat/>
    <w:rsid w:val="00CE089B"/>
    <w:pPr>
      <w:jc w:val="center"/>
      <w:outlineLvl w:val="1"/>
    </w:pPr>
    <w:rPr>
      <w:b/>
      <w:bCs/>
      <w:sz w:val="30"/>
      <w:szCs w:val="30"/>
    </w:rPr>
  </w:style>
  <w:style w:type="paragraph" w:styleId="3">
    <w:name w:val="heading 3"/>
    <w:aliases w:val="!Главы документа"/>
    <w:basedOn w:val="a"/>
    <w:link w:val="30"/>
    <w:uiPriority w:val="99"/>
    <w:qFormat/>
    <w:rsid w:val="00CE089B"/>
    <w:pPr>
      <w:outlineLvl w:val="2"/>
    </w:pPr>
    <w:rPr>
      <w:b/>
      <w:bCs/>
      <w:sz w:val="28"/>
      <w:szCs w:val="28"/>
    </w:rPr>
  </w:style>
  <w:style w:type="paragraph" w:styleId="4">
    <w:name w:val="heading 4"/>
    <w:aliases w:val="!Параграфы/Статьи документа"/>
    <w:basedOn w:val="a"/>
    <w:link w:val="40"/>
    <w:uiPriority w:val="99"/>
    <w:qFormat/>
    <w:rsid w:val="00CE089B"/>
    <w:pPr>
      <w:outlineLvl w:val="3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uiPriority w:val="9"/>
    <w:rsid w:val="00210B7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uiPriority w:val="9"/>
    <w:semiHidden/>
    <w:rsid w:val="00210B7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uiPriority w:val="9"/>
    <w:semiHidden/>
    <w:rsid w:val="00210B7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uiPriority w:val="9"/>
    <w:semiHidden/>
    <w:rsid w:val="00210B7D"/>
    <w:rPr>
      <w:rFonts w:ascii="Calibri" w:eastAsia="Times New Roman" w:hAnsi="Calibri" w:cs="Times New Roman"/>
      <w:b/>
      <w:bCs/>
      <w:sz w:val="28"/>
      <w:szCs w:val="28"/>
    </w:rPr>
  </w:style>
  <w:style w:type="paragraph" w:styleId="a3">
    <w:name w:val="Plain Text"/>
    <w:basedOn w:val="a"/>
    <w:link w:val="a4"/>
    <w:uiPriority w:val="99"/>
    <w:rsid w:val="0036706E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semiHidden/>
    <w:rsid w:val="00210B7D"/>
    <w:rPr>
      <w:rFonts w:ascii="Courier New" w:hAnsi="Courier New" w:cs="Courier New"/>
      <w:sz w:val="20"/>
      <w:szCs w:val="20"/>
    </w:rPr>
  </w:style>
  <w:style w:type="character" w:styleId="HTML">
    <w:name w:val="HTML Variable"/>
    <w:aliases w:val="!Ссылки в документе"/>
    <w:basedOn w:val="a0"/>
    <w:uiPriority w:val="99"/>
    <w:rsid w:val="00CE089B"/>
    <w:rPr>
      <w:rFonts w:ascii="Arial" w:hAnsi="Arial" w:cs="Arial"/>
      <w:color w:val="0000FF"/>
      <w:sz w:val="24"/>
      <w:szCs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uiPriority w:val="99"/>
    <w:semiHidden/>
    <w:rsid w:val="00CE089B"/>
    <w:rPr>
      <w:rFonts w:ascii="Courier" w:hAnsi="Courier" w:cs="Courier"/>
      <w:sz w:val="22"/>
      <w:szCs w:val="22"/>
    </w:rPr>
  </w:style>
  <w:style w:type="character" w:customStyle="1" w:styleId="a6">
    <w:name w:val="Текст примечания Знак"/>
    <w:aliases w:val="!Равноширинный текст документа Знак"/>
    <w:basedOn w:val="a0"/>
    <w:link w:val="a5"/>
    <w:uiPriority w:val="99"/>
    <w:semiHidden/>
    <w:rsid w:val="00210B7D"/>
    <w:rPr>
      <w:rFonts w:ascii="Arial" w:hAnsi="Arial" w:cs="Arial"/>
      <w:sz w:val="20"/>
      <w:szCs w:val="20"/>
    </w:rPr>
  </w:style>
  <w:style w:type="paragraph" w:customStyle="1" w:styleId="Title">
    <w:name w:val="Title!Название НПА"/>
    <w:basedOn w:val="a"/>
    <w:uiPriority w:val="99"/>
    <w:rsid w:val="00CE089B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styleId="a7">
    <w:name w:val="Hyperlink"/>
    <w:basedOn w:val="a0"/>
    <w:uiPriority w:val="99"/>
    <w:rsid w:val="00CE089B"/>
    <w:rPr>
      <w:color w:val="0000FF"/>
      <w:u w:val="none"/>
    </w:rPr>
  </w:style>
  <w:style w:type="paragraph" w:customStyle="1" w:styleId="Application">
    <w:name w:val="Application!Приложение"/>
    <w:uiPriority w:val="99"/>
    <w:rsid w:val="00CE089B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uiPriority w:val="99"/>
    <w:rsid w:val="00CE089B"/>
    <w:rPr>
      <w:rFonts w:ascii="Arial" w:hAnsi="Arial" w:cs="Arial"/>
      <w:kern w:val="28"/>
      <w:sz w:val="24"/>
      <w:szCs w:val="24"/>
    </w:rPr>
  </w:style>
  <w:style w:type="paragraph" w:customStyle="1" w:styleId="Table0">
    <w:name w:val="Table!"/>
    <w:next w:val="Table"/>
    <w:uiPriority w:val="99"/>
    <w:rsid w:val="00CE089B"/>
    <w:pPr>
      <w:jc w:val="center"/>
    </w:pPr>
    <w:rPr>
      <w:rFonts w:ascii="Arial" w:hAnsi="Arial" w:cs="Arial"/>
      <w:b/>
      <w:bCs/>
      <w:kern w:val="28"/>
      <w:sz w:val="24"/>
      <w:szCs w:val="24"/>
    </w:rPr>
  </w:style>
  <w:style w:type="paragraph" w:customStyle="1" w:styleId="NumberAndDate">
    <w:name w:val="NumberAndDate"/>
    <w:aliases w:val="!Дата и Номер"/>
    <w:uiPriority w:val="99"/>
    <w:rsid w:val="00CE089B"/>
    <w:pPr>
      <w:jc w:val="center"/>
    </w:pPr>
    <w:rPr>
      <w:rFonts w:ascii="Arial" w:hAnsi="Arial" w:cs="Arial"/>
      <w:kern w:val="28"/>
      <w:sz w:val="24"/>
      <w:szCs w:val="24"/>
    </w:rPr>
  </w:style>
  <w:style w:type="paragraph" w:customStyle="1" w:styleId="a8">
    <w:name w:val="Знак"/>
    <w:basedOn w:val="a"/>
    <w:uiPriority w:val="99"/>
    <w:semiHidden/>
    <w:rsid w:val="00CE089B"/>
    <w:pPr>
      <w:tabs>
        <w:tab w:val="num" w:pos="709"/>
      </w:tabs>
      <w:spacing w:before="120" w:after="160" w:line="240" w:lineRule="exact"/>
      <w:ind w:left="709" w:hanging="284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ConsPlusNonformat">
    <w:name w:val="ConsPlusNonformat"/>
    <w:uiPriority w:val="99"/>
    <w:rsid w:val="00CE089B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9">
    <w:name w:val="Body Text Indent"/>
    <w:basedOn w:val="a"/>
    <w:link w:val="aa"/>
    <w:uiPriority w:val="99"/>
    <w:rsid w:val="00CE089B"/>
    <w:pPr>
      <w:autoSpaceDE w:val="0"/>
      <w:autoSpaceDN w:val="0"/>
      <w:adjustRightInd w:val="0"/>
      <w:ind w:firstLine="540"/>
    </w:pPr>
    <w:rPr>
      <w:rFonts w:ascii="Times New Roman" w:hAnsi="Times New Roman" w:cs="Times New Roman"/>
      <w:sz w:val="28"/>
      <w:szCs w:val="28"/>
    </w:rPr>
  </w:style>
  <w:style w:type="character" w:customStyle="1" w:styleId="BodyTextIndentChar">
    <w:name w:val="Body Text Indent Char"/>
    <w:basedOn w:val="a0"/>
    <w:link w:val="a9"/>
    <w:uiPriority w:val="99"/>
    <w:semiHidden/>
    <w:rsid w:val="00210B7D"/>
    <w:rPr>
      <w:rFonts w:ascii="Arial" w:hAnsi="Arial" w:cs="Arial"/>
      <w:sz w:val="24"/>
      <w:szCs w:val="24"/>
    </w:rPr>
  </w:style>
  <w:style w:type="paragraph" w:customStyle="1" w:styleId="ConsPlusNormal">
    <w:name w:val="ConsPlusNormal"/>
    <w:uiPriority w:val="99"/>
    <w:rsid w:val="00CE089B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Title">
    <w:name w:val="ConsPlusTitle"/>
    <w:uiPriority w:val="99"/>
    <w:rsid w:val="00CE089B"/>
    <w:pPr>
      <w:autoSpaceDE w:val="0"/>
      <w:autoSpaceDN w:val="0"/>
      <w:adjustRightInd w:val="0"/>
    </w:pPr>
    <w:rPr>
      <w:b/>
      <w:bCs/>
      <w:sz w:val="28"/>
      <w:szCs w:val="28"/>
    </w:rPr>
  </w:style>
  <w:style w:type="character" w:customStyle="1" w:styleId="aa">
    <w:name w:val="Основной текст с отступом Знак"/>
    <w:basedOn w:val="a0"/>
    <w:link w:val="a9"/>
    <w:uiPriority w:val="99"/>
    <w:locked/>
    <w:rsid w:val="00CE089B"/>
    <w:rPr>
      <w:sz w:val="28"/>
      <w:szCs w:val="28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152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content/act/ea4730e2-0388-4aee-bd89-0cbc2c54574b.html" TargetMode="External"/><Relationship Id="rId13" Type="http://schemas.openxmlformats.org/officeDocument/2006/relationships/hyperlink" Target="/content/act/e2499d9f-a008-4378-82a3-a4da820888f3.html" TargetMode="External"/><Relationship Id="rId18" Type="http://schemas.openxmlformats.org/officeDocument/2006/relationships/hyperlink" Target="/content/act/75a71679-8de5-4026-9a73-5ca1aa00711b.doc" TargetMode="External"/><Relationship Id="rId26" Type="http://schemas.openxmlformats.org/officeDocument/2006/relationships/hyperlink" Target="file:///\\Server\..\..\content\act\e30ab495-d434-4a73-8eac-44d5d981ad29.do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/content/act/860df3dc-f8c4-4db4-ae01-4b446eaf481e.doc" TargetMode="External"/><Relationship Id="rId34" Type="http://schemas.openxmlformats.org/officeDocument/2006/relationships/theme" Target="theme/theme1.xml"/><Relationship Id="rId7" Type="http://schemas.openxmlformats.org/officeDocument/2006/relationships/hyperlink" Target="/content/act/7368a0bf-8291-4bfe-a615-d42bedba5478.html" TargetMode="External"/><Relationship Id="rId12" Type="http://schemas.openxmlformats.org/officeDocument/2006/relationships/hyperlink" Target="/content/act/656cee45-50cb-409a-9c88-cbdfc78bf854.html" TargetMode="External"/><Relationship Id="rId17" Type="http://schemas.openxmlformats.org/officeDocument/2006/relationships/hyperlink" Target="file:///\\Server\..\..\content\act\3021e090-3a43-492f-ac65-d0b4376b6206.doc" TargetMode="External"/><Relationship Id="rId25" Type="http://schemas.openxmlformats.org/officeDocument/2006/relationships/hyperlink" Target="consultantplus://offline/ref=554F840D25F6177300814130515DC63DD1D2265E4A536F0B8624A31A838C20CA7D63272801F0F191x7ZFK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\\Server\&#1054;&#1073;&#1097;&#1072;&#1103;\content\act\1572b70a-bbb6-4eeb-b780-ded4180286b1.doc" TargetMode="External"/><Relationship Id="rId20" Type="http://schemas.openxmlformats.org/officeDocument/2006/relationships/hyperlink" Target="/content/act/a7ed9771-4d2c-49d9-99aa-07675fd1905a.doc" TargetMode="External"/><Relationship Id="rId29" Type="http://schemas.openxmlformats.org/officeDocument/2006/relationships/hyperlink" Target="file:///\\Server\..\..\content\act\e30ab495-d434-4a73-8eac-44d5d981ad29.doc" TargetMode="External"/><Relationship Id="rId1" Type="http://schemas.openxmlformats.org/officeDocument/2006/relationships/styles" Target="styles.xml"/><Relationship Id="rId6" Type="http://schemas.openxmlformats.org/officeDocument/2006/relationships/hyperlink" Target="file:///\\Server\..\..\content\act\e30ab495-d434-4a73-8eac-44d5d981ad29.doc" TargetMode="External"/><Relationship Id="rId11" Type="http://schemas.openxmlformats.org/officeDocument/2006/relationships/hyperlink" Target="/content/act/bba0bfb1-06c7-4e50-a8d3-fe1045784bf1.html" TargetMode="External"/><Relationship Id="rId24" Type="http://schemas.openxmlformats.org/officeDocument/2006/relationships/hyperlink" Target="consultantplus://offline/ref=554F840D25F6177300814130515DC63DD1D22D5A445B6F0B8624A31A838C20CA7D63272801F0F495x7Z1K" TargetMode="External"/><Relationship Id="rId32" Type="http://schemas.openxmlformats.org/officeDocument/2006/relationships/hyperlink" Target="file:///\\Server\..\..\content\act\e30ab495-d434-4a73-8eac-44d5d981ad29.doc" TargetMode="External"/><Relationship Id="rId5" Type="http://schemas.openxmlformats.org/officeDocument/2006/relationships/hyperlink" Target="/content/act/e30ab495-d434-4a73-8eac-44d5d981ad29.doc" TargetMode="External"/><Relationship Id="rId15" Type="http://schemas.openxmlformats.org/officeDocument/2006/relationships/hyperlink" Target="/content/act/9e4ddc0b-56f3-426e-b953-c2925ec12d8f.html" TargetMode="External"/><Relationship Id="rId23" Type="http://schemas.openxmlformats.org/officeDocument/2006/relationships/hyperlink" Target="consultantplus://offline/ref=A97F0E75540A8D94BA2CDA2385AB820C4D471CD999BDC06C2AAAC7318BA740338508A3B3F62DE2BFFB56M" TargetMode="External"/><Relationship Id="rId28" Type="http://schemas.openxmlformats.org/officeDocument/2006/relationships/hyperlink" Target="consultantplus://offline/ref=2AA4F51DD4086B34D2BE52256137F69CCDB5C6777940329EAD60F184EEFDFB7F29CF04ACx06CE" TargetMode="External"/><Relationship Id="rId10" Type="http://schemas.openxmlformats.org/officeDocument/2006/relationships/hyperlink" Target="/content/act/96e20c02-1b12-465a-b64c-24aa92270007.html" TargetMode="External"/><Relationship Id="rId19" Type="http://schemas.openxmlformats.org/officeDocument/2006/relationships/hyperlink" Target="file:///\\Server\..\..\content\act\e86145e7-b269-4de9-8f32-681d7d2772bc.doc" TargetMode="External"/><Relationship Id="rId31" Type="http://schemas.openxmlformats.org/officeDocument/2006/relationships/hyperlink" Target="http://www.govvrn.ru/" TargetMode="External"/><Relationship Id="rId4" Type="http://schemas.openxmlformats.org/officeDocument/2006/relationships/hyperlink" Target="/content/act/e30ab495-d434-4a73-8eac-44d5d981ad29.doc" TargetMode="External"/><Relationship Id="rId9" Type="http://schemas.openxmlformats.org/officeDocument/2006/relationships/hyperlink" Target="/content/act/5724afaa-4194-470c-8df3-8737d9c801c7.html" TargetMode="External"/><Relationship Id="rId14" Type="http://schemas.openxmlformats.org/officeDocument/2006/relationships/hyperlink" Target="/content/act/632ef13d-9082-49c1-9941-18ba25c7454e.html" TargetMode="External"/><Relationship Id="rId22" Type="http://schemas.openxmlformats.org/officeDocument/2006/relationships/hyperlink" Target="consultantplus://offline/ref=A97F0E75540A8D94BA2CDA2385AB820C4D471DD09EBFC06C2AAAC7318BA740338508A3B3F62DE4BAFB57M" TargetMode="External"/><Relationship Id="rId27" Type="http://schemas.openxmlformats.org/officeDocument/2006/relationships/hyperlink" Target="consultantplus://offline/ref=45D59A526670ACC46FA6A930055F5241B392B731389D3704F9A35B709C6F7965685B8A12B25AA145D140D1Y845E" TargetMode="External"/><Relationship Id="rId30" Type="http://schemas.openxmlformats.org/officeDocument/2006/relationships/hyperlink" Target="file:///\\Server\..\..\content\act\e30ab495-d434-4a73-8eac-44d5d981ad29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7</TotalTime>
  <Pages>5</Pages>
  <Words>6410</Words>
  <Characters>36538</Characters>
  <Application>Microsoft Office Word</Application>
  <DocSecurity>0</DocSecurity>
  <Lines>304</Lines>
  <Paragraphs>85</Paragraphs>
  <ScaleCrop>false</ScaleCrop>
  <Company>Minjust</Company>
  <LinksUpToDate>false</LinksUpToDate>
  <CharactersWithSpaces>42863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Utovec</dc:creator>
  <cp:keywords/>
  <dc:description/>
  <cp:lastModifiedBy>Ksana</cp:lastModifiedBy>
  <cp:revision>2</cp:revision>
  <dcterms:created xsi:type="dcterms:W3CDTF">2016-05-04T11:56:00Z</dcterms:created>
  <dcterms:modified xsi:type="dcterms:W3CDTF">2021-07-26T12:22:00Z</dcterms:modified>
</cp:coreProperties>
</file>