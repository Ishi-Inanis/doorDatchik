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E3C" w:rsidRPr="00972E3C" w:rsidRDefault="00972E3C" w:rsidP="00972E3C">
      <w:pPr>
        <w:ind w:firstLine="709"/>
        <w:jc w:val="center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                                          </w:t>
      </w:r>
      <w:r w:rsidRPr="00972E3C">
        <w:rPr>
          <w:rFonts w:ascii="Arial" w:hAnsi="Arial" w:cs="Arial"/>
        </w:rPr>
        <w:t>Министру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  <w:bCs/>
        </w:rPr>
        <w:t>энергетики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жилищно-коммунального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хозяйства</w:t>
      </w:r>
    </w:p>
    <w:p w:rsidR="00972E3C" w:rsidRPr="00972E3C" w:rsidRDefault="00972E3C" w:rsidP="00972E3C">
      <w:pPr>
        <w:ind w:firstLine="709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            </w:t>
      </w:r>
      <w:r w:rsidRPr="00972E3C">
        <w:rPr>
          <w:rFonts w:ascii="Arial" w:hAnsi="Arial" w:cs="Arial"/>
          <w:bCs/>
        </w:rPr>
        <w:t>Сахалинской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области</w:t>
      </w:r>
    </w:p>
    <w:p w:rsidR="00972E3C" w:rsidRPr="00972E3C" w:rsidRDefault="00972E3C" w:rsidP="00972E3C">
      <w:pPr>
        <w:autoSpaceDE w:val="0"/>
        <w:autoSpaceDN w:val="0"/>
        <w:adjustRightInd w:val="0"/>
        <w:ind w:firstLine="709"/>
        <w:jc w:val="center"/>
        <w:rPr>
          <w:rFonts w:ascii="Arial" w:hAnsi="Arial" w:cs="Arial"/>
          <w:bCs/>
        </w:rPr>
      </w:pPr>
    </w:p>
    <w:p w:rsidR="00972E3C" w:rsidRPr="00972E3C" w:rsidRDefault="00972E3C" w:rsidP="00972E3C">
      <w:pPr>
        <w:autoSpaceDE w:val="0"/>
        <w:autoSpaceDN w:val="0"/>
        <w:adjustRightInd w:val="0"/>
        <w:ind w:firstLine="709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             </w:t>
      </w:r>
      <w:r w:rsidRPr="00972E3C">
        <w:rPr>
          <w:rFonts w:ascii="Arial" w:hAnsi="Arial" w:cs="Arial"/>
          <w:bCs/>
        </w:rPr>
        <w:t>Г.В.Митрику</w:t>
      </w:r>
    </w:p>
    <w:p w:rsidR="00972E3C" w:rsidRPr="00972E3C" w:rsidRDefault="00972E3C" w:rsidP="00972E3C">
      <w:pPr>
        <w:ind w:firstLine="709"/>
        <w:jc w:val="center"/>
        <w:rPr>
          <w:rFonts w:ascii="Arial" w:hAnsi="Arial" w:cs="Arial"/>
        </w:rPr>
      </w:pPr>
    </w:p>
    <w:p w:rsidR="00972E3C" w:rsidRPr="00972E3C" w:rsidRDefault="00972E3C" w:rsidP="00972E3C">
      <w:pPr>
        <w:ind w:firstLine="709"/>
        <w:jc w:val="center"/>
        <w:rPr>
          <w:rFonts w:ascii="Arial" w:hAnsi="Arial" w:cs="Arial"/>
          <w:b/>
        </w:rPr>
      </w:pPr>
    </w:p>
    <w:p w:rsidR="00972E3C" w:rsidRPr="00972E3C" w:rsidRDefault="00972E3C" w:rsidP="00972E3C">
      <w:pPr>
        <w:ind w:firstLine="709"/>
        <w:jc w:val="center"/>
        <w:rPr>
          <w:rFonts w:ascii="Arial" w:hAnsi="Arial" w:cs="Arial"/>
          <w:b/>
        </w:rPr>
      </w:pPr>
      <w:r w:rsidRPr="00972E3C">
        <w:rPr>
          <w:rFonts w:ascii="Arial" w:hAnsi="Arial" w:cs="Arial"/>
          <w:b/>
        </w:rPr>
        <w:t>ПОВТОРНОЕ</w:t>
      </w:r>
      <w:r>
        <w:rPr>
          <w:rFonts w:ascii="Arial" w:hAnsi="Arial" w:cs="Arial"/>
          <w:b/>
        </w:rPr>
        <w:t xml:space="preserve"> </w:t>
      </w:r>
      <w:r w:rsidRPr="00972E3C">
        <w:rPr>
          <w:rFonts w:ascii="Arial" w:hAnsi="Arial" w:cs="Arial"/>
          <w:b/>
        </w:rPr>
        <w:t>ЭКСПЕРТНОЕ</w:t>
      </w:r>
      <w:r>
        <w:rPr>
          <w:rFonts w:ascii="Arial" w:hAnsi="Arial" w:cs="Arial"/>
          <w:b/>
        </w:rPr>
        <w:t xml:space="preserve"> </w:t>
      </w:r>
      <w:r w:rsidRPr="00972E3C">
        <w:rPr>
          <w:rFonts w:ascii="Arial" w:hAnsi="Arial" w:cs="Arial"/>
          <w:b/>
        </w:rPr>
        <w:t>ЗАКЛЮЧЕНИЕ</w:t>
      </w:r>
    </w:p>
    <w:p w:rsidR="00972E3C" w:rsidRPr="00972E3C" w:rsidRDefault="00972E3C" w:rsidP="00972E3C">
      <w:pPr>
        <w:ind w:firstLine="709"/>
        <w:jc w:val="center"/>
        <w:rPr>
          <w:rFonts w:ascii="Arial" w:hAnsi="Arial" w:cs="Arial"/>
          <w:b/>
        </w:rPr>
      </w:pPr>
      <w:r w:rsidRPr="00972E3C">
        <w:rPr>
          <w:rFonts w:ascii="Arial" w:hAnsi="Arial" w:cs="Arial"/>
          <w:b/>
        </w:rPr>
        <w:t>по</w:t>
      </w:r>
      <w:r>
        <w:rPr>
          <w:rFonts w:ascii="Arial" w:hAnsi="Arial" w:cs="Arial"/>
          <w:b/>
        </w:rPr>
        <w:t xml:space="preserve"> </w:t>
      </w:r>
      <w:r w:rsidRPr="00972E3C">
        <w:rPr>
          <w:rFonts w:ascii="Arial" w:hAnsi="Arial" w:cs="Arial"/>
          <w:b/>
        </w:rPr>
        <w:t>результатам</w:t>
      </w:r>
      <w:r>
        <w:rPr>
          <w:rFonts w:ascii="Arial" w:hAnsi="Arial" w:cs="Arial"/>
          <w:b/>
        </w:rPr>
        <w:t xml:space="preserve"> </w:t>
      </w:r>
      <w:r w:rsidRPr="00972E3C">
        <w:rPr>
          <w:rFonts w:ascii="Arial" w:hAnsi="Arial" w:cs="Arial"/>
          <w:b/>
        </w:rPr>
        <w:t>правовой</w:t>
      </w:r>
      <w:r>
        <w:rPr>
          <w:rFonts w:ascii="Arial" w:hAnsi="Arial" w:cs="Arial"/>
          <w:b/>
        </w:rPr>
        <w:t xml:space="preserve"> </w:t>
      </w:r>
      <w:r w:rsidRPr="00972E3C">
        <w:rPr>
          <w:rFonts w:ascii="Arial" w:hAnsi="Arial" w:cs="Arial"/>
          <w:b/>
        </w:rPr>
        <w:t>экспертизы</w:t>
      </w:r>
    </w:p>
    <w:p w:rsidR="00972E3C" w:rsidRDefault="00972E3C" w:rsidP="00972E3C">
      <w:pPr>
        <w:ind w:firstLine="70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 27.06.2014 №02-13/2-848</w:t>
      </w:r>
    </w:p>
    <w:p w:rsidR="00972E3C" w:rsidRPr="00972E3C" w:rsidRDefault="00972E3C" w:rsidP="00972E3C">
      <w:pPr>
        <w:ind w:firstLine="709"/>
        <w:jc w:val="center"/>
        <w:rPr>
          <w:rFonts w:ascii="Arial" w:hAnsi="Arial" w:cs="Arial"/>
          <w:b/>
        </w:rPr>
      </w:pPr>
    </w:p>
    <w:p w:rsidR="00972E3C" w:rsidRPr="00972E3C" w:rsidRDefault="00972E3C" w:rsidP="00972E3C">
      <w:pPr>
        <w:adjustRightInd w:val="0"/>
        <w:ind w:firstLine="709"/>
        <w:jc w:val="center"/>
        <w:rPr>
          <w:rFonts w:ascii="Arial" w:hAnsi="Arial" w:cs="Arial"/>
          <w:b/>
        </w:rPr>
      </w:pPr>
      <w:r w:rsidRPr="00972E3C">
        <w:rPr>
          <w:rFonts w:ascii="Arial" w:hAnsi="Arial" w:cs="Arial"/>
          <w:b/>
        </w:rPr>
        <w:t>на</w:t>
      </w:r>
      <w:r>
        <w:rPr>
          <w:rFonts w:ascii="Arial" w:hAnsi="Arial" w:cs="Arial"/>
          <w:b/>
        </w:rPr>
        <w:t xml:space="preserve"> </w:t>
      </w:r>
      <w:r w:rsidRPr="00972E3C">
        <w:rPr>
          <w:rFonts w:ascii="Arial" w:hAnsi="Arial" w:cs="Arial"/>
          <w:b/>
        </w:rPr>
        <w:t>приказ</w:t>
      </w:r>
      <w:r>
        <w:rPr>
          <w:rFonts w:ascii="Arial" w:hAnsi="Arial" w:cs="Arial"/>
          <w:b/>
        </w:rPr>
        <w:t xml:space="preserve"> </w:t>
      </w:r>
      <w:r w:rsidRPr="00972E3C">
        <w:rPr>
          <w:rFonts w:ascii="Arial" w:hAnsi="Arial" w:cs="Arial"/>
          <w:b/>
          <w:lang w:eastAsia="en-US"/>
        </w:rPr>
        <w:t>министерства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энергетики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и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жилищно-коммунального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хозяйства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Сахалинской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области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от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22.05.2014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№9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bCs/>
        </w:rPr>
        <w:t>«О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Порядке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представления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гражданами,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претендующими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на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замещение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должностей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государственной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гражданской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службы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lang w:eastAsia="en-US"/>
        </w:rPr>
        <w:t>министерства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энергетики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и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жилищно-коммунального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хозяйства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bCs/>
        </w:rPr>
        <w:t>Сахалинской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области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и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государственными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гражданскими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служащими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lang w:eastAsia="en-US"/>
        </w:rPr>
        <w:t>министерства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энергетики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и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жилищно-коммунального</w:t>
      </w:r>
      <w:r>
        <w:rPr>
          <w:rFonts w:ascii="Arial" w:hAnsi="Arial" w:cs="Arial"/>
          <w:b/>
          <w:lang w:eastAsia="en-US"/>
        </w:rPr>
        <w:t xml:space="preserve"> </w:t>
      </w:r>
      <w:r w:rsidRPr="00972E3C">
        <w:rPr>
          <w:rFonts w:ascii="Arial" w:hAnsi="Arial" w:cs="Arial"/>
          <w:b/>
          <w:lang w:eastAsia="en-US"/>
        </w:rPr>
        <w:t>хозяйства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Сахалинской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области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сведений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о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своих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доходах,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об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имуществе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и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обязательствах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имущественного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характера,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а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также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о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доходах,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об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имуществе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и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обязательствах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имущественного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характера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своих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супруги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(супруга)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и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несовершеннолетних</w:t>
      </w:r>
      <w:r>
        <w:rPr>
          <w:rFonts w:ascii="Arial" w:hAnsi="Arial" w:cs="Arial"/>
          <w:b/>
          <w:bCs/>
        </w:rPr>
        <w:t xml:space="preserve"> </w:t>
      </w:r>
      <w:r w:rsidRPr="00972E3C">
        <w:rPr>
          <w:rFonts w:ascii="Arial" w:hAnsi="Arial" w:cs="Arial"/>
          <w:b/>
          <w:bCs/>
        </w:rPr>
        <w:t>детей»</w:t>
      </w:r>
      <w:r>
        <w:rPr>
          <w:rFonts w:ascii="Arial" w:hAnsi="Arial" w:cs="Arial"/>
          <w:b/>
          <w:bCs/>
        </w:rPr>
        <w:t xml:space="preserve"> </w:t>
      </w:r>
    </w:p>
    <w:p w:rsidR="00972E3C" w:rsidRPr="00972E3C" w:rsidRDefault="00972E3C" w:rsidP="00972E3C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bCs/>
          <w:color w:val="000000"/>
        </w:rPr>
      </w:pPr>
    </w:p>
    <w:p w:rsidR="00972E3C" w:rsidRPr="00972E3C" w:rsidRDefault="00972E3C" w:rsidP="00972E3C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bCs/>
        </w:rPr>
      </w:pPr>
      <w:r w:rsidRPr="00972E3C">
        <w:rPr>
          <w:rFonts w:ascii="Arial" w:hAnsi="Arial" w:cs="Arial"/>
          <w:bCs/>
          <w:color w:val="000000"/>
        </w:rPr>
        <w:t>Управление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Министерства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юстиции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Российской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Федерации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по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Сахалинской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области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на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основании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Положения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о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Министерстве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юстиции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Российской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Федерации,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утвержденного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Указом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Президента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Российской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Федерации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от</w:t>
      </w:r>
      <w:r>
        <w:rPr>
          <w:rFonts w:ascii="Arial" w:hAnsi="Arial" w:cs="Arial"/>
          <w:bCs/>
          <w:color w:val="000000"/>
        </w:rPr>
        <w:t xml:space="preserve"> </w:t>
      </w:r>
      <w:hyperlink r:id="rId4" w:tgtFrame="Logical" w:history="1">
        <w:r>
          <w:rPr>
            <w:rStyle w:val="a7"/>
            <w:rFonts w:ascii="Arial" w:hAnsi="Arial" w:cs="Arial"/>
            <w:lang w:eastAsia="ar-SA"/>
          </w:rPr>
          <w:t>13.10.2004 №1313</w:t>
        </w:r>
      </w:hyperlink>
      <w:r w:rsidRPr="00972E3C">
        <w:rPr>
          <w:rFonts w:ascii="Arial" w:hAnsi="Arial" w:cs="Arial"/>
          <w:bCs/>
          <w:color w:val="000000"/>
        </w:rPr>
        <w:t xml:space="preserve"> «Вопросы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Министерства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юстиции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Российской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Федерации»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и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</w:rPr>
        <w:t>Положения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управлении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Министерства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юстиции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(субъектам)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приказом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Министерства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юстиции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03.03.2014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№26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Положения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Управлении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Министерства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юстиции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(субъектам)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Перечня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управлений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Министерства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юстиции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Федерации»,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  <w:bCs/>
          <w:color w:val="000000"/>
        </w:rPr>
        <w:t>провело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повторную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правовую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экспертизу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приказа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lang w:eastAsia="en-US"/>
        </w:rPr>
        <w:t>министерства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энергетики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жилищно-коммунального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хозяйства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Сахалинской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области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от</w:t>
      </w:r>
      <w:r>
        <w:rPr>
          <w:rFonts w:ascii="Arial" w:hAnsi="Arial" w:cs="Arial"/>
          <w:lang w:eastAsia="en-US"/>
        </w:rPr>
        <w:t xml:space="preserve"> </w:t>
      </w:r>
      <w:hyperlink r:id="rId5" w:tgtFrame="Logical" w:history="1">
        <w:r w:rsidRPr="00972E3C">
          <w:rPr>
            <w:rStyle w:val="a7"/>
            <w:rFonts w:ascii="Arial" w:hAnsi="Arial" w:cs="Arial"/>
            <w:lang w:eastAsia="en-US"/>
          </w:rPr>
          <w:t>22.05.2014 №9</w:t>
        </w:r>
      </w:hyperlink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bCs/>
        </w:rPr>
        <w:t>«О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Порядке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представления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гражданами,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претендующими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на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замещение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должностей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государственной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гражданской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службы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lang w:eastAsia="en-US"/>
        </w:rPr>
        <w:t>министерства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энергетики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жилищно-коммунального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хозяйства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bCs/>
        </w:rPr>
        <w:t>Сахалинской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области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государственными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гражданскими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служащими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lang w:eastAsia="en-US"/>
        </w:rPr>
        <w:t>министерства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энергетики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жилищно-коммунального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хозяйства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Сахалинской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области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сведений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о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своих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доходах,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об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имуществе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обязательствах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имущественного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характера,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а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также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о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доходах,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об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имуществе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обязательствах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имущественного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характера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своих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супруги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(супруга)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несовершеннолетних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детей»</w:t>
      </w:r>
      <w:r w:rsidRPr="00972E3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далее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приказ.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  <w:lang w:eastAsia="ar-SA"/>
        </w:rPr>
      </w:pPr>
      <w:r w:rsidRPr="00972E3C">
        <w:rPr>
          <w:rFonts w:ascii="Arial" w:hAnsi="Arial" w:cs="Arial"/>
        </w:rPr>
        <w:t>Поводом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повторной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экспертизы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послужило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  <w:lang w:eastAsia="ar-SA"/>
        </w:rPr>
        <w:t>наличие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оснований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полагать,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экспертном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заключении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отсутствует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имеющееся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противоречие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федеральному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законодательству</w:t>
      </w:r>
      <w:r w:rsidRPr="00972E3C">
        <w:rPr>
          <w:rFonts w:ascii="Arial" w:hAnsi="Arial" w:cs="Arial"/>
          <w:lang w:eastAsia="ar-SA"/>
        </w:rPr>
        <w:t>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Предметом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регулирования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приказа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являются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общественные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отношения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сфере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противодействия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коррупции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службе.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пунктами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«б»,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«к»,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«н»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72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Конституции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защита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свобод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человека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гражданина,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административное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законодательство,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установление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общих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принципов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организации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системы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находятся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совместном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ведении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предметам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совместного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издаются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принимаемые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которые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могут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противоречить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законам,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принятым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предметам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lastRenderedPageBreak/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предметам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совместного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(части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76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Конституции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Федерации).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Основное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нормативное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правовое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регулирование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рассматриваемой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сферы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общественных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отношений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осуществляется:</w:t>
      </w:r>
    </w:p>
    <w:p w:rsidR="00972E3C" w:rsidRPr="00972E3C" w:rsidRDefault="00972E3C" w:rsidP="00972E3C">
      <w:pPr>
        <w:ind w:firstLine="709"/>
        <w:rPr>
          <w:rFonts w:ascii="Arial" w:hAnsi="Arial" w:cs="Arial"/>
        </w:rPr>
      </w:pP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hyperlink r:id="rId6" w:history="1">
        <w:r>
          <w:rPr>
            <w:rStyle w:val="a7"/>
            <w:rFonts w:ascii="Arial" w:hAnsi="Arial" w:cs="Arial"/>
          </w:rPr>
          <w:t>Конституцией Российской Федерации</w:t>
        </w:r>
      </w:hyperlink>
      <w:r w:rsidRPr="00972E3C">
        <w:rPr>
          <w:rFonts w:ascii="Arial" w:hAnsi="Arial" w:cs="Arial"/>
        </w:rPr>
        <w:t>;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7" w:tgtFrame="Logical" w:history="1">
        <w:r>
          <w:rPr>
            <w:rStyle w:val="a7"/>
            <w:rFonts w:ascii="Arial" w:hAnsi="Arial" w:cs="Arial"/>
          </w:rPr>
          <w:t>06.10.1999 №184-ФЗ</w:t>
        </w:r>
      </w:hyperlink>
      <w:r w:rsidRPr="00972E3C">
        <w:rPr>
          <w:rFonts w:ascii="Arial" w:hAnsi="Arial" w:cs="Arial"/>
        </w:rPr>
        <w:t xml:space="preserve"> «Об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общих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принципах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организации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законодательных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(представительных)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исполнительных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(ред.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27.05.2014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№136-ФЗ),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далее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06.10.2006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№184-ФЗ;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8" w:tgtFrame="Logical" w:history="1">
        <w:r w:rsidR="00FD4C02">
          <w:rPr>
            <w:rStyle w:val="a7"/>
            <w:rFonts w:ascii="Arial" w:hAnsi="Arial" w:cs="Arial"/>
          </w:rPr>
          <w:t>27.07.2004 №79-ФЗ</w:t>
        </w:r>
      </w:hyperlink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(ред.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02.04.2014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№53-ФЗ),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далее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27.07.2004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№79-ФЗ;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9" w:tgtFrame="Logical" w:history="1">
        <w:r w:rsidR="00FD4C02">
          <w:rPr>
            <w:rStyle w:val="a7"/>
            <w:rFonts w:ascii="Arial" w:hAnsi="Arial" w:cs="Arial"/>
            <w:bCs/>
          </w:rPr>
          <w:t>25.12.2008 №273-ФЗ</w:t>
        </w:r>
      </w:hyperlink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противодействии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коррупции»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(ред.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28.12.2013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№396-ФЗ),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далее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25.12.2008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№273-ФЗ;</w:t>
      </w:r>
    </w:p>
    <w:p w:rsidR="00972E3C" w:rsidRPr="00972E3C" w:rsidRDefault="00972E3C" w:rsidP="00972E3C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Президента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10" w:tgtFrame="Logical" w:history="1">
        <w:r w:rsidR="00FD4C02">
          <w:rPr>
            <w:rStyle w:val="a7"/>
            <w:rFonts w:ascii="Arial" w:hAnsi="Arial" w:cs="Arial"/>
          </w:rPr>
          <w:t>18.05.2009 №557</w:t>
        </w:r>
      </w:hyperlink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перечня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назначении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которые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которых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обязаны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представлять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супруги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(супруга)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несовершеннолетних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детей»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(ред.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30.03.2012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№352),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далее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Президента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18.05.2009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№557;</w:t>
      </w:r>
    </w:p>
    <w:p w:rsidR="00972E3C" w:rsidRPr="00972E3C" w:rsidRDefault="00972E3C" w:rsidP="00972E3C">
      <w:pPr>
        <w:tabs>
          <w:tab w:val="left" w:pos="0"/>
        </w:tabs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Президента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11" w:tgtFrame="Logical" w:history="1">
        <w:r w:rsidR="00FD4C02">
          <w:rPr>
            <w:rStyle w:val="a7"/>
            <w:rFonts w:ascii="Arial" w:hAnsi="Arial" w:cs="Arial"/>
          </w:rPr>
          <w:t>18.05.2009 №559</w:t>
        </w:r>
      </w:hyperlink>
      <w:r w:rsidR="00FD4C02" w:rsidRPr="00972E3C"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гражданами,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претендующими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(ред.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03.12.2013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№878),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далее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Президента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18.05.2009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№559.</w:t>
      </w:r>
    </w:p>
    <w:p w:rsidR="00972E3C" w:rsidRPr="00972E3C" w:rsidRDefault="00972E3C" w:rsidP="00972E3C">
      <w:pPr>
        <w:autoSpaceDE w:val="0"/>
        <w:autoSpaceDN w:val="0"/>
        <w:adjustRightInd w:val="0"/>
        <w:ind w:firstLine="709"/>
        <w:jc w:val="both"/>
        <w:outlineLvl w:val="1"/>
        <w:rPr>
          <w:rFonts w:ascii="Arial" w:hAnsi="Arial" w:cs="Arial"/>
        </w:rPr>
      </w:pPr>
      <w:r w:rsidRPr="00972E3C">
        <w:rPr>
          <w:rFonts w:ascii="Arial" w:hAnsi="Arial" w:cs="Arial"/>
        </w:rPr>
        <w:t>Согласно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06.10.1999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№184-ФЗ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полномочия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устанавливаются</w:t>
      </w:r>
      <w:r>
        <w:rPr>
          <w:rFonts w:ascii="Arial" w:hAnsi="Arial" w:cs="Arial"/>
        </w:rPr>
        <w:t xml:space="preserve"> </w:t>
      </w:r>
      <w:hyperlink r:id="rId12" w:history="1">
        <w:r w:rsidRPr="00972E3C">
          <w:rPr>
            <w:rFonts w:ascii="Arial" w:hAnsi="Arial" w:cs="Arial"/>
          </w:rPr>
          <w:t>Конституцией</w:t>
        </w:r>
      </w:hyperlink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указанным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законом,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другими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законами,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конституцией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(уставом)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законами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Федерации.</w:t>
      </w:r>
    </w:p>
    <w:p w:rsidR="00972E3C" w:rsidRPr="00972E3C" w:rsidRDefault="00972E3C" w:rsidP="00972E3C">
      <w:pPr>
        <w:adjustRightInd w:val="0"/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подпунктами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«а»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«г»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06.10.1999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№184-ФЗ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высший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исполнительный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осуществляет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пределах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полномочий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меры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реализации,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обеспечению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защите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свобод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человека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гражданина,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формирует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исполнительной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Федерации.</w:t>
      </w:r>
    </w:p>
    <w:p w:rsidR="00972E3C" w:rsidRPr="00972E3C" w:rsidRDefault="00972E3C" w:rsidP="00972E3C">
      <w:pPr>
        <w:tabs>
          <w:tab w:val="left" w:pos="0"/>
        </w:tabs>
        <w:adjustRightInd w:val="0"/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пунктами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частью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25.12.2008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№273-ФЗ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супруги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(супруга)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несовершеннолетних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детей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обязаны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представлять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представителю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нанимателя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(работодателю):</w:t>
      </w:r>
    </w:p>
    <w:p w:rsidR="00972E3C" w:rsidRPr="00972E3C" w:rsidRDefault="00972E3C" w:rsidP="00972E3C">
      <w:pPr>
        <w:tabs>
          <w:tab w:val="left" w:pos="0"/>
        </w:tabs>
        <w:adjustRightInd w:val="0"/>
        <w:ind w:firstLine="709"/>
        <w:jc w:val="both"/>
        <w:outlineLvl w:val="0"/>
        <w:rPr>
          <w:rFonts w:ascii="Arial" w:hAnsi="Arial" w:cs="Arial"/>
        </w:rPr>
      </w:pP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граждане,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претендующие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муниципальной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включенных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перечни,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установленные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актами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Федерации;</w:t>
      </w:r>
    </w:p>
    <w:p w:rsidR="00972E3C" w:rsidRPr="00972E3C" w:rsidRDefault="00972E3C" w:rsidP="00972E3C">
      <w:pPr>
        <w:tabs>
          <w:tab w:val="left" w:pos="0"/>
        </w:tabs>
        <w:adjustRightInd w:val="0"/>
        <w:ind w:firstLine="709"/>
        <w:jc w:val="both"/>
        <w:outlineLvl w:val="0"/>
        <w:rPr>
          <w:rFonts w:ascii="Arial" w:hAnsi="Arial" w:cs="Arial"/>
        </w:rPr>
      </w:pP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лица,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замещающие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указанные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3.1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части.</w:t>
      </w:r>
    </w:p>
    <w:p w:rsidR="00972E3C" w:rsidRPr="00972E3C" w:rsidRDefault="00972E3C" w:rsidP="00972E3C">
      <w:pPr>
        <w:tabs>
          <w:tab w:val="left" w:pos="0"/>
        </w:tabs>
        <w:adjustRightInd w:val="0"/>
        <w:ind w:firstLine="709"/>
        <w:jc w:val="both"/>
        <w:outlineLvl w:val="0"/>
        <w:rPr>
          <w:rFonts w:ascii="Arial" w:hAnsi="Arial" w:cs="Arial"/>
        </w:rPr>
      </w:pPr>
      <w:r w:rsidRPr="00972E3C">
        <w:rPr>
          <w:rFonts w:ascii="Arial" w:hAnsi="Arial" w:cs="Arial"/>
        </w:rPr>
        <w:t>Порядок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указанных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статьи,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устанавливается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законами,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актами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актами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Центрального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банка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Федерации.</w:t>
      </w:r>
    </w:p>
    <w:p w:rsidR="00972E3C" w:rsidRPr="00972E3C" w:rsidRDefault="00972E3C" w:rsidP="00972E3C">
      <w:pPr>
        <w:tabs>
          <w:tab w:val="left" w:pos="0"/>
        </w:tabs>
        <w:adjustRightInd w:val="0"/>
        <w:ind w:firstLine="709"/>
        <w:jc w:val="both"/>
        <w:rPr>
          <w:rFonts w:ascii="Arial" w:hAnsi="Arial" w:cs="Arial"/>
          <w:color w:val="000000"/>
        </w:rPr>
      </w:pPr>
      <w:r w:rsidRPr="00972E3C">
        <w:rPr>
          <w:rFonts w:ascii="Arial" w:hAnsi="Arial" w:cs="Arial"/>
          <w:color w:val="000000"/>
        </w:rPr>
        <w:t>Частью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статьи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Федерального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закона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от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27.07.2004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№79-ФЗ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установлено,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что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Положение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представлении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гражданским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служащим,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замещающим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должность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lastRenderedPageBreak/>
        <w:t>гражданской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службы,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включенную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перечень,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установленный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нормативными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правовыми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актами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Российской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Федерации,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сведений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доходах,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об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имуществе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обязательствах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имущественного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характера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гражданского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служащего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членов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его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семьи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утверждается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соответственно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актом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Президента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Российской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Федерации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или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нормативным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правовым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актом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субъекта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Российской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Федерации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учетом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требований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указанной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статьи.</w:t>
      </w:r>
    </w:p>
    <w:p w:rsidR="00972E3C" w:rsidRPr="00972E3C" w:rsidRDefault="00972E3C" w:rsidP="00972E3C">
      <w:pPr>
        <w:tabs>
          <w:tab w:val="left" w:pos="0"/>
        </w:tabs>
        <w:adjustRightInd w:val="0"/>
        <w:ind w:firstLine="709"/>
        <w:jc w:val="both"/>
        <w:outlineLvl w:val="0"/>
        <w:rPr>
          <w:rFonts w:ascii="Arial" w:hAnsi="Arial" w:cs="Arial"/>
        </w:rPr>
      </w:pPr>
      <w:r w:rsidRPr="00972E3C">
        <w:rPr>
          <w:rFonts w:ascii="Arial" w:hAnsi="Arial" w:cs="Arial"/>
        </w:rPr>
        <w:t>Пунктом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Президента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18.05.2009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№557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утвержден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перечень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назначении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которые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которых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обязаны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представлять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супруги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(супруга)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несовершеннолетних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детей.</w:t>
      </w:r>
    </w:p>
    <w:p w:rsidR="00972E3C" w:rsidRPr="00972E3C" w:rsidRDefault="00972E3C" w:rsidP="00972E3C">
      <w:pPr>
        <w:tabs>
          <w:tab w:val="left" w:pos="0"/>
        </w:tabs>
        <w:adjustRightInd w:val="0"/>
        <w:ind w:firstLine="709"/>
        <w:jc w:val="both"/>
        <w:outlineLvl w:val="0"/>
        <w:rPr>
          <w:rFonts w:ascii="Arial" w:hAnsi="Arial" w:cs="Arial"/>
        </w:rPr>
      </w:pP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Президента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18.05.2009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№557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местного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самоуправления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рекомендовано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определить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муниципальной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назначении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которые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которых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муниципальные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обязаны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представлять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супруги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(супруга)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несовершеннолетних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детей.</w:t>
      </w:r>
    </w:p>
    <w:p w:rsidR="00972E3C" w:rsidRPr="00972E3C" w:rsidRDefault="00972E3C" w:rsidP="00972E3C">
      <w:pPr>
        <w:tabs>
          <w:tab w:val="left" w:pos="0"/>
        </w:tabs>
        <w:adjustRightInd w:val="0"/>
        <w:ind w:firstLine="709"/>
        <w:jc w:val="both"/>
        <w:outlineLvl w:val="0"/>
        <w:rPr>
          <w:rFonts w:ascii="Arial" w:hAnsi="Arial" w:cs="Arial"/>
        </w:rPr>
      </w:pPr>
      <w:r w:rsidRPr="00972E3C">
        <w:rPr>
          <w:rFonts w:ascii="Arial" w:hAnsi="Arial" w:cs="Arial"/>
        </w:rPr>
        <w:t>Пунктом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Президента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18.05.2009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№559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утверждено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Положение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гражданами,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претендующими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местного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самоуправления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рекомендовано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руководствоваться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данным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разработке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положений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гражданами,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претендующими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муниципальной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субъектов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муниципальными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(пункт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Президента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18.05.2009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№559).</w:t>
      </w:r>
    </w:p>
    <w:p w:rsidR="00972E3C" w:rsidRPr="00972E3C" w:rsidRDefault="00972E3C" w:rsidP="00972E3C">
      <w:pPr>
        <w:adjustRightInd w:val="0"/>
        <w:ind w:firstLine="709"/>
        <w:jc w:val="both"/>
        <w:outlineLvl w:val="0"/>
        <w:rPr>
          <w:rFonts w:ascii="Arial" w:hAnsi="Arial" w:cs="Arial"/>
        </w:rPr>
      </w:pPr>
      <w:r w:rsidRPr="00972E3C">
        <w:rPr>
          <w:rFonts w:ascii="Arial" w:hAnsi="Arial" w:cs="Arial"/>
          <w:color w:val="000000"/>
        </w:rPr>
        <w:t>Частями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статьи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Закона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Сахалинской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области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от</w:t>
      </w:r>
      <w:r>
        <w:rPr>
          <w:rFonts w:ascii="Arial" w:hAnsi="Arial" w:cs="Arial"/>
          <w:color w:val="000000"/>
        </w:rPr>
        <w:t xml:space="preserve"> </w:t>
      </w:r>
      <w:hyperlink r:id="rId13" w:tgtFrame="Logical" w:history="1">
        <w:r w:rsidRPr="00FD4C02">
          <w:rPr>
            <w:rStyle w:val="a7"/>
            <w:rFonts w:ascii="Arial" w:hAnsi="Arial" w:cs="Arial"/>
          </w:rPr>
          <w:t>22.02.2007 №12-ЗО</w:t>
        </w:r>
      </w:hyperlink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«Об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организации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государственной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гражданской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службы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Сахалинской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области»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(ред.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14" w:tgtFrame="Logical" w:history="1">
        <w:r w:rsidRPr="00FD4C02">
          <w:rPr>
            <w:rStyle w:val="a7"/>
            <w:rFonts w:ascii="Arial" w:hAnsi="Arial" w:cs="Arial"/>
          </w:rPr>
          <w:t>01.04.2014 №11-ЗО</w:t>
        </w:r>
      </w:hyperlink>
      <w:r w:rsidRPr="00972E3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перечни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назначении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которые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которых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обязаны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представлять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супруги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(супруга)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несовершеннолетних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детей,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утверждаются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актами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соответствующих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области.</w:t>
      </w:r>
      <w:r>
        <w:rPr>
          <w:rFonts w:ascii="Arial" w:hAnsi="Arial" w:cs="Arial"/>
        </w:rPr>
        <w:t xml:space="preserve"> </w:t>
      </w:r>
    </w:p>
    <w:p w:rsidR="00972E3C" w:rsidRPr="00972E3C" w:rsidRDefault="00972E3C" w:rsidP="00972E3C">
      <w:pPr>
        <w:adjustRightInd w:val="0"/>
        <w:ind w:firstLine="709"/>
        <w:jc w:val="both"/>
        <w:outlineLvl w:val="0"/>
        <w:rPr>
          <w:rFonts w:ascii="Arial" w:hAnsi="Arial" w:cs="Arial"/>
        </w:rPr>
      </w:pPr>
      <w:r w:rsidRPr="00972E3C">
        <w:rPr>
          <w:rFonts w:ascii="Arial" w:hAnsi="Arial" w:cs="Arial"/>
        </w:rPr>
        <w:t>Порядок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указанных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определяется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Положением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гражданами,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претендующими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(приложение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указанному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Закону),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далее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Положение.</w:t>
      </w:r>
    </w:p>
    <w:p w:rsidR="00972E3C" w:rsidRPr="00972E3C" w:rsidRDefault="00972E3C" w:rsidP="00972E3C">
      <w:pPr>
        <w:adjustRightInd w:val="0"/>
        <w:ind w:firstLine="709"/>
        <w:jc w:val="both"/>
        <w:outlineLvl w:val="0"/>
        <w:rPr>
          <w:rFonts w:ascii="Arial" w:hAnsi="Arial" w:cs="Arial"/>
          <w:color w:val="000000"/>
        </w:rPr>
      </w:pPr>
      <w:r w:rsidRPr="00972E3C">
        <w:rPr>
          <w:rFonts w:ascii="Arial" w:hAnsi="Arial" w:cs="Arial"/>
          <w:color w:val="000000"/>
        </w:rPr>
        <w:t>Пунктом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Положения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установлено,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что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сведения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доходах,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об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имуществе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обязательствах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имущественного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характера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представляются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кадровую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службу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государственного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органа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Сахалинской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области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порядке,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устанавливаемом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руководителем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государственного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органа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Сахалинской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области.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Пунктом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Устава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15" w:tgtFrame="Logical" w:history="1">
        <w:r w:rsidR="00FD4C02">
          <w:rPr>
            <w:rStyle w:val="a7"/>
            <w:rFonts w:ascii="Arial" w:hAnsi="Arial" w:cs="Arial"/>
            <w:lang w:eastAsia="ar-SA"/>
          </w:rPr>
          <w:t>09.07.2001 №270</w:t>
        </w:r>
      </w:hyperlink>
      <w:r w:rsidR="00FD4C02" w:rsidRPr="00972E3C"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(ред.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16" w:tgtFrame="Logical" w:history="1">
        <w:r w:rsidR="00FD4C02">
          <w:rPr>
            <w:rStyle w:val="a7"/>
            <w:rFonts w:ascii="Arial" w:hAnsi="Arial" w:cs="Arial"/>
          </w:rPr>
          <w:t>23.09.2013 №88-ЗО</w:t>
        </w:r>
      </w:hyperlink>
      <w:r w:rsidRPr="00972E3C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далее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Устав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установлено,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ведении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lastRenderedPageBreak/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находится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организация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Согласно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35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Устава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исполнительной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руководители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указанных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принимают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(издают)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вопросам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компетенции.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Виды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принимаемых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(издаваемых)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органами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исполнительной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руководителями,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порядок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принятия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(издания)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опубликования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указанных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определяются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Правительством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Органы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исполнительной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вопросам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компетенции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принимают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(издают)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акты,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носящих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виде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приказов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(подпункт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2.1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Положения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видах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принимаемых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(издаваемых)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органами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исполнительной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руководителями,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порядке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принятия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(издания)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опубликования,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постановлением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Правительства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17" w:tgtFrame="Logical" w:history="1">
        <w:r w:rsidR="00FD4C02">
          <w:rPr>
            <w:rStyle w:val="a7"/>
            <w:rFonts w:ascii="Arial" w:hAnsi="Arial" w:cs="Arial"/>
          </w:rPr>
          <w:t>26.01.2010 №12</w:t>
        </w:r>
      </w:hyperlink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положения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видах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принимаемых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(издаваемых)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органами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исполнительной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руководителями,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порядке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принятия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(издания)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опубликования»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(ред.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18" w:tgtFrame="Logical" w:history="1">
        <w:r w:rsidR="00FD4C02">
          <w:rPr>
            <w:rStyle w:val="a7"/>
            <w:rFonts w:ascii="Arial" w:hAnsi="Arial" w:cs="Arial"/>
          </w:rPr>
          <w:t>05.07.2013 №342</w:t>
        </w:r>
      </w:hyperlink>
      <w:r w:rsidRPr="00972E3C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далее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Положение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видах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актов.</w:t>
      </w:r>
    </w:p>
    <w:p w:rsidR="00972E3C" w:rsidRPr="00972E3C" w:rsidRDefault="00972E3C" w:rsidP="00972E3C">
      <w:pPr>
        <w:adjustRightInd w:val="0"/>
        <w:ind w:firstLine="709"/>
        <w:jc w:val="both"/>
        <w:outlineLvl w:val="0"/>
        <w:rPr>
          <w:rFonts w:ascii="Arial" w:hAnsi="Arial" w:cs="Arial"/>
        </w:rPr>
      </w:pPr>
      <w:r w:rsidRPr="00972E3C">
        <w:rPr>
          <w:rFonts w:ascii="Arial" w:hAnsi="Arial" w:cs="Arial"/>
        </w:rPr>
        <w:t>Принятие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приказа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обусловлено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необходимостью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Порядка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представления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гражданами,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претендующими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на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замещение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должностей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государственной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гражданской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службы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министерства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энергетики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жилищно-коммунального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хозяйства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Сахалинской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области,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государственными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гражданскими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служащими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министерства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энергетики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жилищно-коммунального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хозяйства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Сахалинской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области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сведений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о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своих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доходах,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об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имуществе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обязательствах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имущественного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характера,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также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о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доходах,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об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имуществе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обязательствах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имущественного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характера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своих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супруги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(супруга)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несовершеннолетних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детей,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далее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-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Порядок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(пункт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1).</w:t>
      </w:r>
    </w:p>
    <w:p w:rsidR="00972E3C" w:rsidRPr="00972E3C" w:rsidRDefault="00972E3C" w:rsidP="00972E3C">
      <w:pPr>
        <w:adjustRightInd w:val="0"/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Нормативный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достаточен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урегулирования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рассматриваемых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общественных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отношений.</w:t>
      </w:r>
    </w:p>
    <w:p w:rsidR="00972E3C" w:rsidRPr="00972E3C" w:rsidRDefault="00972E3C" w:rsidP="00972E3C">
      <w:pPr>
        <w:tabs>
          <w:tab w:val="left" w:pos="709"/>
        </w:tabs>
        <w:ind w:firstLine="709"/>
        <w:jc w:val="both"/>
        <w:rPr>
          <w:rFonts w:ascii="Arial" w:hAnsi="Arial" w:cs="Arial"/>
          <w:color w:val="000000"/>
        </w:rPr>
      </w:pPr>
      <w:r w:rsidRPr="00972E3C">
        <w:rPr>
          <w:rFonts w:ascii="Arial" w:hAnsi="Arial" w:cs="Arial"/>
        </w:rPr>
        <w:t>Таким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образом,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экспертируемый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принят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уполномоченным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  <w:lang w:eastAsia="en-US"/>
        </w:rPr>
        <w:t>министерства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энергетики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и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жилищно-коммунального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  <w:lang w:eastAsia="en-US"/>
        </w:rPr>
        <w:t>хозяйства</w:t>
      </w:r>
      <w:r>
        <w:rPr>
          <w:rFonts w:ascii="Arial" w:hAnsi="Arial" w:cs="Arial"/>
          <w:lang w:eastAsia="en-US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подписан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  <w:color w:val="000000"/>
        </w:rPr>
        <w:t>министром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пределах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установленной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компетенции.</w:t>
      </w:r>
      <w:r>
        <w:rPr>
          <w:rFonts w:ascii="Arial" w:hAnsi="Arial" w:cs="Arial"/>
          <w:color w:val="000000"/>
        </w:rPr>
        <w:t xml:space="preserve"> 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  <w:color w:val="000000"/>
        </w:rPr>
      </w:pP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  <w:color w:val="000000"/>
        </w:rPr>
        <w:t>пунктом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приказ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официально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опубликован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газете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«Губернские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ведомости»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24.05.2014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№91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размещению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сети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Интернет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официальном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сайте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министерства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энергетики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жилищно-коммунального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хозяйства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соответствует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4.1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4.2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Положения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видах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  <w:color w:val="000000"/>
        </w:rPr>
        <w:t>Порядки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принятия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введения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действие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рассматриваемого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нормативного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правового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акта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соблюдены.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  <w:bCs/>
          <w:color w:val="000000"/>
        </w:rPr>
      </w:pPr>
      <w:r w:rsidRPr="00972E3C">
        <w:rPr>
          <w:rFonts w:ascii="Arial" w:hAnsi="Arial" w:cs="Arial"/>
          <w:bCs/>
          <w:color w:val="000000"/>
        </w:rPr>
        <w:t>Форма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и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текст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нормативного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правового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акта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соответствуют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общепринятым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правилам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юридической</w:t>
      </w:r>
      <w:r>
        <w:rPr>
          <w:rFonts w:ascii="Arial" w:hAnsi="Arial" w:cs="Arial"/>
          <w:bCs/>
          <w:color w:val="000000"/>
        </w:rPr>
        <w:t xml:space="preserve"> </w:t>
      </w:r>
      <w:r w:rsidRPr="00972E3C">
        <w:rPr>
          <w:rFonts w:ascii="Arial" w:hAnsi="Arial" w:cs="Arial"/>
          <w:bCs/>
          <w:color w:val="000000"/>
        </w:rPr>
        <w:t>техники.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  <w:lang w:eastAsia="ar-SA"/>
        </w:rPr>
      </w:pPr>
      <w:r w:rsidRPr="00972E3C">
        <w:rPr>
          <w:rFonts w:ascii="Arial" w:hAnsi="Arial" w:cs="Arial"/>
          <w:lang w:eastAsia="ar-SA"/>
        </w:rPr>
        <w:t>В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результате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проведения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повторной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правовой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экспертизы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выявлено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противоречие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федеральному,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региональному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законодательству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и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коррупциогенный</w:t>
      </w:r>
      <w:r>
        <w:rPr>
          <w:rFonts w:ascii="Arial" w:hAnsi="Arial" w:cs="Arial"/>
          <w:lang w:eastAsia="ar-SA"/>
        </w:rPr>
        <w:t xml:space="preserve"> </w:t>
      </w:r>
      <w:r w:rsidRPr="00972E3C">
        <w:rPr>
          <w:rFonts w:ascii="Arial" w:hAnsi="Arial" w:cs="Arial"/>
          <w:lang w:eastAsia="ar-SA"/>
        </w:rPr>
        <w:t>фактор.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Пунктом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Порядка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установлено,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случае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непредставления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ложных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гражданин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может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быть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назначен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освобождается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подвергается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видам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дисциплинарной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ответственности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законодательством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Вместе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тем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частью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6.1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статьи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Федерального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закона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от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27.07.2004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№79-ФЗ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н</w:t>
      </w:r>
      <w:r w:rsidRPr="00972E3C">
        <w:rPr>
          <w:rFonts w:ascii="Arial" w:hAnsi="Arial" w:cs="Arial"/>
        </w:rPr>
        <w:t>епредставление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гражданским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членов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своей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семьи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случае,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если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таких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обязательно,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либо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lastRenderedPageBreak/>
        <w:t>недостоверных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неполных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является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правонарушением,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влекущим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увольнение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служащего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службы.</w:t>
      </w:r>
    </w:p>
    <w:p w:rsidR="00972E3C" w:rsidRPr="00972E3C" w:rsidRDefault="00972E3C" w:rsidP="00972E3C">
      <w:pPr>
        <w:widowControl w:val="0"/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Кроме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того,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согласно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Положения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гражданами,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претендующими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являющегося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приложением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  <w:bCs/>
        </w:rPr>
        <w:t>от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22.02.2007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№12-ЗО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«Об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организации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государственной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гражданской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службы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Сахалинской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области»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  <w:bCs/>
        </w:rPr>
        <w:t>(ред.</w:t>
      </w:r>
      <w:r>
        <w:rPr>
          <w:rFonts w:ascii="Arial" w:hAnsi="Arial" w:cs="Arial"/>
          <w:bCs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01.04.2014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№11-ЗО),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противодействии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коррупции»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непредставление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гражданином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поступлении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гражданскую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либо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недостоверных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неполных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является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основанием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отказа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приеме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указанного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гражданина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гражданскую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службу.</w:t>
      </w:r>
    </w:p>
    <w:p w:rsidR="00972E3C" w:rsidRPr="00972E3C" w:rsidRDefault="00972E3C" w:rsidP="00972E3C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противодействии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коррупции»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непредставление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гражданским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либо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недостоверных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неполных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является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правонарушением,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влекущим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увольнение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его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Таким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образом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Порядка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противоречит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6.1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статьи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Федерального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закона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от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27.07.2004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№79-ФЗ,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</w:rPr>
        <w:t>пункту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Положения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представлении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гражданами,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претендующими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замещение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должностей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службы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государственными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служащими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части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предоставления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ложных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  <w:color w:val="000000"/>
        </w:rPr>
        <w:t>сведений</w:t>
      </w:r>
      <w:r>
        <w:rPr>
          <w:rFonts w:ascii="Arial" w:hAnsi="Arial" w:cs="Arial"/>
          <w:color w:val="000000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привлечения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гражданского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служащего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иным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видам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дисциплинарной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ответственности.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результатам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проведенной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антикоррупционной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экспертизы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частью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19" w:tgtFrame="Logical" w:history="1">
        <w:r w:rsidR="00FD4C02">
          <w:rPr>
            <w:rStyle w:val="a7"/>
            <w:rFonts w:ascii="Arial" w:hAnsi="Arial" w:cs="Arial"/>
            <w:bCs/>
          </w:rPr>
          <w:t>17.07.2009 №172-ФЗ</w:t>
        </w:r>
      </w:hyperlink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антикоррупционной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экспертизе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актов»,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статьей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20" w:tgtFrame="Logical" w:history="1">
        <w:r w:rsidR="00FD4C02">
          <w:rPr>
            <w:rStyle w:val="a7"/>
            <w:rFonts w:ascii="Arial" w:hAnsi="Arial" w:cs="Arial"/>
            <w:bCs/>
          </w:rPr>
          <w:t>25.12.2008 №273-ФЗ</w:t>
        </w:r>
      </w:hyperlink>
      <w:r w:rsidR="00FD4C02"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противодействии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коррупции»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Правил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антикоррупционной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экспертизы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утвержденных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постановлением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Правительства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hyperlink r:id="rId21" w:tgtFrame="Logical" w:history="1">
        <w:r w:rsidR="00FD4C02">
          <w:rPr>
            <w:rStyle w:val="a7"/>
            <w:rFonts w:ascii="Arial" w:hAnsi="Arial" w:cs="Arial"/>
            <w:bCs/>
          </w:rPr>
          <w:t>26.02.2010 №96</w:t>
        </w:r>
      </w:hyperlink>
      <w:r w:rsidR="00FD4C02">
        <w:t xml:space="preserve"> </w:t>
      </w:r>
      <w:r w:rsidRPr="00972E3C">
        <w:rPr>
          <w:rFonts w:ascii="Arial" w:hAnsi="Arial" w:cs="Arial"/>
        </w:rPr>
        <w:t>выявлен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коррупциогенный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фактор.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основанию,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установленному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подпунктом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«в»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Методики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проведения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антикоррупционной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экспертизы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утвержденной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постановлением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Правительства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26.02.2010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№96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«Об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антикоррупционной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экспертизе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проектов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нормативных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правовых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актов»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(ред.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27.11.2013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№1075),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пункт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13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Порядка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содержит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коррупциогенный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фактор,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содержащий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неопределенные,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трудновыполнимые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(или)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обременительные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требования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гражданам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организациям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юридико-лингвистическая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неопределенность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употребление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неустоявшихся,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двусмысленных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терминов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категорий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оценочного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характера.</w:t>
      </w:r>
    </w:p>
    <w:p w:rsidR="00972E3C" w:rsidRPr="00972E3C" w:rsidRDefault="00972E3C" w:rsidP="00972E3C">
      <w:pPr>
        <w:ind w:firstLine="709"/>
        <w:jc w:val="both"/>
        <w:rPr>
          <w:rFonts w:ascii="Arial" w:hAnsi="Arial" w:cs="Arial"/>
        </w:rPr>
      </w:pPr>
      <w:r w:rsidRPr="00972E3C">
        <w:rPr>
          <w:rFonts w:ascii="Arial" w:hAnsi="Arial" w:cs="Arial"/>
        </w:rPr>
        <w:t>Предлагаем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устранить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противоречие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федеральному,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региональному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законодательству,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устранить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коррупциогенный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фактор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сообщить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результатах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рассмотрения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настоящего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повторного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экспертного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заключения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Управление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Министерства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юстиции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Федерации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Сахалинской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области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адресу: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г.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Южно-Сахалинск,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ул.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Дзержинского,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д.</w:t>
      </w:r>
      <w:r>
        <w:rPr>
          <w:rFonts w:ascii="Arial" w:hAnsi="Arial" w:cs="Arial"/>
        </w:rPr>
        <w:t xml:space="preserve"> </w:t>
      </w:r>
      <w:r w:rsidRPr="00972E3C">
        <w:rPr>
          <w:rFonts w:ascii="Arial" w:hAnsi="Arial" w:cs="Arial"/>
        </w:rPr>
        <w:t>23.</w:t>
      </w:r>
    </w:p>
    <w:p w:rsidR="00972E3C" w:rsidRPr="00972E3C" w:rsidRDefault="00972E3C" w:rsidP="00972E3C">
      <w:pPr>
        <w:pStyle w:val="a8"/>
        <w:ind w:firstLine="709"/>
        <w:rPr>
          <w:rFonts w:ascii="Arial" w:hAnsi="Arial" w:cs="Arial"/>
          <w:sz w:val="24"/>
          <w:szCs w:val="24"/>
        </w:rPr>
      </w:pPr>
    </w:p>
    <w:p w:rsidR="00972E3C" w:rsidRPr="00972E3C" w:rsidRDefault="00972E3C" w:rsidP="00972E3C">
      <w:pPr>
        <w:pStyle w:val="a8"/>
        <w:ind w:firstLine="709"/>
        <w:rPr>
          <w:rFonts w:ascii="Arial" w:hAnsi="Arial" w:cs="Arial"/>
          <w:sz w:val="24"/>
          <w:szCs w:val="24"/>
        </w:rPr>
      </w:pPr>
    </w:p>
    <w:p w:rsidR="00972E3C" w:rsidRPr="00972E3C" w:rsidRDefault="00972E3C" w:rsidP="00972E3C">
      <w:pPr>
        <w:pStyle w:val="a8"/>
        <w:ind w:firstLine="709"/>
        <w:rPr>
          <w:rFonts w:ascii="Arial" w:hAnsi="Arial" w:cs="Arial"/>
          <w:sz w:val="24"/>
          <w:szCs w:val="24"/>
        </w:rPr>
      </w:pPr>
    </w:p>
    <w:p w:rsidR="00972E3C" w:rsidRPr="00972E3C" w:rsidRDefault="00972E3C" w:rsidP="00972E3C">
      <w:pPr>
        <w:pStyle w:val="a8"/>
        <w:tabs>
          <w:tab w:val="left" w:pos="2464"/>
        </w:tabs>
        <w:ind w:firstLine="709"/>
        <w:rPr>
          <w:rFonts w:ascii="Arial" w:hAnsi="Arial" w:cs="Arial"/>
          <w:bCs/>
          <w:sz w:val="24"/>
          <w:szCs w:val="24"/>
        </w:rPr>
      </w:pPr>
      <w:r w:rsidRPr="00972E3C">
        <w:rPr>
          <w:rFonts w:ascii="Arial" w:hAnsi="Arial" w:cs="Arial"/>
          <w:bCs/>
          <w:sz w:val="24"/>
          <w:szCs w:val="24"/>
        </w:rPr>
        <w:t>Временно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72E3C">
        <w:rPr>
          <w:rFonts w:ascii="Arial" w:hAnsi="Arial" w:cs="Arial"/>
          <w:bCs/>
          <w:sz w:val="24"/>
          <w:szCs w:val="24"/>
        </w:rPr>
        <w:t>исполняющий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72E3C">
        <w:rPr>
          <w:rFonts w:ascii="Arial" w:hAnsi="Arial" w:cs="Arial"/>
          <w:bCs/>
          <w:sz w:val="24"/>
          <w:szCs w:val="24"/>
        </w:rPr>
        <w:t>обязанности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972E3C" w:rsidRPr="00972E3C" w:rsidRDefault="00972E3C" w:rsidP="00972E3C">
      <w:pPr>
        <w:pStyle w:val="a8"/>
        <w:tabs>
          <w:tab w:val="left" w:pos="2464"/>
        </w:tabs>
        <w:ind w:firstLine="709"/>
        <w:rPr>
          <w:rFonts w:ascii="Arial" w:hAnsi="Arial" w:cs="Arial"/>
          <w:bCs/>
          <w:sz w:val="24"/>
          <w:szCs w:val="24"/>
        </w:rPr>
      </w:pPr>
      <w:r w:rsidRPr="00972E3C">
        <w:rPr>
          <w:rFonts w:ascii="Arial" w:hAnsi="Arial" w:cs="Arial"/>
          <w:bCs/>
          <w:sz w:val="24"/>
          <w:szCs w:val="24"/>
        </w:rPr>
        <w:lastRenderedPageBreak/>
        <w:t>начальника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72E3C">
        <w:rPr>
          <w:rFonts w:ascii="Arial" w:hAnsi="Arial" w:cs="Arial"/>
          <w:bCs/>
          <w:sz w:val="24"/>
          <w:szCs w:val="24"/>
        </w:rPr>
        <w:t>Управления</w:t>
      </w:r>
    </w:p>
    <w:p w:rsidR="00972E3C" w:rsidRPr="00972E3C" w:rsidRDefault="00972E3C" w:rsidP="00972E3C">
      <w:pPr>
        <w:pStyle w:val="a8"/>
        <w:tabs>
          <w:tab w:val="left" w:pos="2464"/>
        </w:tabs>
        <w:ind w:firstLine="709"/>
        <w:rPr>
          <w:rFonts w:ascii="Arial" w:hAnsi="Arial" w:cs="Arial"/>
          <w:bCs/>
          <w:color w:val="000000"/>
          <w:sz w:val="24"/>
          <w:szCs w:val="24"/>
        </w:rPr>
      </w:pPr>
      <w:r w:rsidRPr="00972E3C">
        <w:rPr>
          <w:rFonts w:ascii="Arial" w:hAnsi="Arial" w:cs="Arial"/>
          <w:bCs/>
          <w:sz w:val="24"/>
          <w:szCs w:val="24"/>
        </w:rPr>
        <w:t>советник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72E3C">
        <w:rPr>
          <w:rFonts w:ascii="Arial" w:hAnsi="Arial" w:cs="Arial"/>
          <w:bCs/>
          <w:sz w:val="24"/>
          <w:szCs w:val="24"/>
        </w:rPr>
        <w:t>юстиции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72E3C">
        <w:rPr>
          <w:rFonts w:ascii="Arial" w:hAnsi="Arial" w:cs="Arial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72E3C">
        <w:rPr>
          <w:rFonts w:ascii="Arial" w:hAnsi="Arial" w:cs="Arial"/>
          <w:bCs/>
          <w:sz w:val="24"/>
          <w:szCs w:val="24"/>
        </w:rPr>
        <w:t>класса</w:t>
      </w:r>
      <w:r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 </w:t>
      </w:r>
      <w:r w:rsidRPr="00972E3C">
        <w:rPr>
          <w:rFonts w:ascii="Arial" w:hAnsi="Arial" w:cs="Arial"/>
          <w:bCs/>
          <w:sz w:val="24"/>
          <w:szCs w:val="24"/>
        </w:rPr>
        <w:t>А.Е.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72E3C">
        <w:rPr>
          <w:rFonts w:ascii="Arial" w:hAnsi="Arial" w:cs="Arial"/>
          <w:bCs/>
          <w:sz w:val="24"/>
          <w:szCs w:val="24"/>
        </w:rPr>
        <w:t>Никитина</w:t>
      </w:r>
    </w:p>
    <w:p w:rsidR="00972E3C" w:rsidRPr="00972E3C" w:rsidRDefault="00972E3C" w:rsidP="00972E3C">
      <w:pPr>
        <w:pStyle w:val="aa"/>
        <w:ind w:firstLine="709"/>
        <w:rPr>
          <w:rFonts w:ascii="Arial" w:hAnsi="Arial" w:cs="Arial"/>
          <w:sz w:val="24"/>
          <w:szCs w:val="24"/>
        </w:rPr>
      </w:pPr>
    </w:p>
    <w:p w:rsidR="00972E3C" w:rsidRPr="00972E3C" w:rsidRDefault="00972E3C" w:rsidP="00972E3C">
      <w:pPr>
        <w:pStyle w:val="aa"/>
        <w:ind w:firstLine="709"/>
        <w:rPr>
          <w:rFonts w:ascii="Arial" w:hAnsi="Arial" w:cs="Arial"/>
          <w:sz w:val="24"/>
          <w:szCs w:val="24"/>
        </w:rPr>
      </w:pPr>
    </w:p>
    <w:p w:rsidR="00972E3C" w:rsidRPr="00972E3C" w:rsidRDefault="00972E3C" w:rsidP="00972E3C">
      <w:pPr>
        <w:pStyle w:val="aa"/>
        <w:ind w:firstLine="709"/>
        <w:rPr>
          <w:rFonts w:ascii="Arial" w:hAnsi="Arial" w:cs="Arial"/>
          <w:sz w:val="24"/>
          <w:szCs w:val="24"/>
        </w:rPr>
      </w:pPr>
    </w:p>
    <w:p w:rsidR="00972E3C" w:rsidRPr="00972E3C" w:rsidRDefault="00972E3C" w:rsidP="00972E3C">
      <w:pPr>
        <w:pStyle w:val="a3"/>
        <w:ind w:firstLine="709"/>
        <w:rPr>
          <w:rFonts w:ascii="Arial" w:hAnsi="Arial" w:cs="Arial"/>
          <w:sz w:val="24"/>
          <w:szCs w:val="24"/>
        </w:rPr>
      </w:pPr>
    </w:p>
    <w:sectPr w:rsidR="00972E3C" w:rsidRPr="00972E3C" w:rsidSect="00972E3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20"/>
  <w:displayHorizontalDrawingGridEvery w:val="2"/>
  <w:characterSpacingControl w:val="doNotCompress"/>
  <w:compat/>
  <w:rsids>
    <w:rsidRoot w:val="0087717E"/>
    <w:rsid w:val="000014FC"/>
    <w:rsid w:val="00001E5E"/>
    <w:rsid w:val="00002BD9"/>
    <w:rsid w:val="000058EF"/>
    <w:rsid w:val="00005F1F"/>
    <w:rsid w:val="00007FF5"/>
    <w:rsid w:val="00010D2D"/>
    <w:rsid w:val="000116EB"/>
    <w:rsid w:val="000124AB"/>
    <w:rsid w:val="00012A3E"/>
    <w:rsid w:val="000131ED"/>
    <w:rsid w:val="00013BE4"/>
    <w:rsid w:val="00014A6F"/>
    <w:rsid w:val="00015577"/>
    <w:rsid w:val="00015DD1"/>
    <w:rsid w:val="000167D5"/>
    <w:rsid w:val="00016849"/>
    <w:rsid w:val="000168AA"/>
    <w:rsid w:val="0001744A"/>
    <w:rsid w:val="00017CD7"/>
    <w:rsid w:val="000203B0"/>
    <w:rsid w:val="00020492"/>
    <w:rsid w:val="000212BD"/>
    <w:rsid w:val="000214E9"/>
    <w:rsid w:val="00021A27"/>
    <w:rsid w:val="00022B09"/>
    <w:rsid w:val="00022F0C"/>
    <w:rsid w:val="00024D4A"/>
    <w:rsid w:val="00025CB4"/>
    <w:rsid w:val="00026288"/>
    <w:rsid w:val="00027A69"/>
    <w:rsid w:val="000309C1"/>
    <w:rsid w:val="0003125D"/>
    <w:rsid w:val="0003136C"/>
    <w:rsid w:val="00031C92"/>
    <w:rsid w:val="00033280"/>
    <w:rsid w:val="0003401A"/>
    <w:rsid w:val="000359B7"/>
    <w:rsid w:val="00035C50"/>
    <w:rsid w:val="00035DD2"/>
    <w:rsid w:val="00036420"/>
    <w:rsid w:val="00041954"/>
    <w:rsid w:val="00044692"/>
    <w:rsid w:val="000453E6"/>
    <w:rsid w:val="00045864"/>
    <w:rsid w:val="00045A3B"/>
    <w:rsid w:val="00046297"/>
    <w:rsid w:val="000469CE"/>
    <w:rsid w:val="00046E77"/>
    <w:rsid w:val="000472A9"/>
    <w:rsid w:val="0005151D"/>
    <w:rsid w:val="0005237E"/>
    <w:rsid w:val="00053126"/>
    <w:rsid w:val="0005354B"/>
    <w:rsid w:val="00053C8D"/>
    <w:rsid w:val="00054EC5"/>
    <w:rsid w:val="0005522C"/>
    <w:rsid w:val="00057054"/>
    <w:rsid w:val="0005719C"/>
    <w:rsid w:val="0005730F"/>
    <w:rsid w:val="000600D4"/>
    <w:rsid w:val="0006109F"/>
    <w:rsid w:val="00063ABA"/>
    <w:rsid w:val="000646AD"/>
    <w:rsid w:val="00064B53"/>
    <w:rsid w:val="00064D16"/>
    <w:rsid w:val="00064E1C"/>
    <w:rsid w:val="0006536A"/>
    <w:rsid w:val="00065A30"/>
    <w:rsid w:val="00067317"/>
    <w:rsid w:val="00067497"/>
    <w:rsid w:val="00067B37"/>
    <w:rsid w:val="0007076B"/>
    <w:rsid w:val="00072183"/>
    <w:rsid w:val="0007310F"/>
    <w:rsid w:val="00073785"/>
    <w:rsid w:val="00073BB4"/>
    <w:rsid w:val="00073C2E"/>
    <w:rsid w:val="00075F0F"/>
    <w:rsid w:val="00076A16"/>
    <w:rsid w:val="00076E8C"/>
    <w:rsid w:val="00076F5C"/>
    <w:rsid w:val="00077D01"/>
    <w:rsid w:val="00077EC1"/>
    <w:rsid w:val="00077F7D"/>
    <w:rsid w:val="000816C9"/>
    <w:rsid w:val="0008268A"/>
    <w:rsid w:val="00082989"/>
    <w:rsid w:val="000840BD"/>
    <w:rsid w:val="00084D9D"/>
    <w:rsid w:val="00086CE6"/>
    <w:rsid w:val="00087823"/>
    <w:rsid w:val="00087F91"/>
    <w:rsid w:val="00091C87"/>
    <w:rsid w:val="000920A3"/>
    <w:rsid w:val="000920B0"/>
    <w:rsid w:val="00093297"/>
    <w:rsid w:val="00093AF9"/>
    <w:rsid w:val="0009510C"/>
    <w:rsid w:val="00095667"/>
    <w:rsid w:val="00097718"/>
    <w:rsid w:val="000A1FA9"/>
    <w:rsid w:val="000A4175"/>
    <w:rsid w:val="000A4997"/>
    <w:rsid w:val="000A54EC"/>
    <w:rsid w:val="000A56C0"/>
    <w:rsid w:val="000A796A"/>
    <w:rsid w:val="000B01EA"/>
    <w:rsid w:val="000B074D"/>
    <w:rsid w:val="000B1EE3"/>
    <w:rsid w:val="000B2103"/>
    <w:rsid w:val="000B26E2"/>
    <w:rsid w:val="000B30C4"/>
    <w:rsid w:val="000B3A1B"/>
    <w:rsid w:val="000B3B82"/>
    <w:rsid w:val="000B5332"/>
    <w:rsid w:val="000B5C20"/>
    <w:rsid w:val="000B6EB2"/>
    <w:rsid w:val="000B74E7"/>
    <w:rsid w:val="000B7617"/>
    <w:rsid w:val="000B791D"/>
    <w:rsid w:val="000B7CC7"/>
    <w:rsid w:val="000C0008"/>
    <w:rsid w:val="000C0BBA"/>
    <w:rsid w:val="000C2810"/>
    <w:rsid w:val="000C30F6"/>
    <w:rsid w:val="000C3388"/>
    <w:rsid w:val="000C3AAC"/>
    <w:rsid w:val="000C3F36"/>
    <w:rsid w:val="000C41F7"/>
    <w:rsid w:val="000C4FE8"/>
    <w:rsid w:val="000C5397"/>
    <w:rsid w:val="000C578D"/>
    <w:rsid w:val="000C6151"/>
    <w:rsid w:val="000C6406"/>
    <w:rsid w:val="000C65E1"/>
    <w:rsid w:val="000C719F"/>
    <w:rsid w:val="000C72AC"/>
    <w:rsid w:val="000C7BB8"/>
    <w:rsid w:val="000C7BCA"/>
    <w:rsid w:val="000C7E56"/>
    <w:rsid w:val="000D0D88"/>
    <w:rsid w:val="000D0FF0"/>
    <w:rsid w:val="000D1B44"/>
    <w:rsid w:val="000D1F30"/>
    <w:rsid w:val="000D5931"/>
    <w:rsid w:val="000D5EE1"/>
    <w:rsid w:val="000D6590"/>
    <w:rsid w:val="000D6F1D"/>
    <w:rsid w:val="000D6FAA"/>
    <w:rsid w:val="000D70C6"/>
    <w:rsid w:val="000E0092"/>
    <w:rsid w:val="000E02BE"/>
    <w:rsid w:val="000E040A"/>
    <w:rsid w:val="000E2423"/>
    <w:rsid w:val="000E416F"/>
    <w:rsid w:val="000E42CE"/>
    <w:rsid w:val="000E49AB"/>
    <w:rsid w:val="000E4B83"/>
    <w:rsid w:val="000E56A2"/>
    <w:rsid w:val="000E5BCE"/>
    <w:rsid w:val="000E6BA7"/>
    <w:rsid w:val="000E7C93"/>
    <w:rsid w:val="000F0F88"/>
    <w:rsid w:val="000F10DD"/>
    <w:rsid w:val="000F2024"/>
    <w:rsid w:val="000F2A1A"/>
    <w:rsid w:val="000F2B77"/>
    <w:rsid w:val="000F2E2E"/>
    <w:rsid w:val="000F2F96"/>
    <w:rsid w:val="000F375F"/>
    <w:rsid w:val="000F46EC"/>
    <w:rsid w:val="000F627C"/>
    <w:rsid w:val="000F6F3A"/>
    <w:rsid w:val="000F77F2"/>
    <w:rsid w:val="00100031"/>
    <w:rsid w:val="00101066"/>
    <w:rsid w:val="0010159B"/>
    <w:rsid w:val="00101CC0"/>
    <w:rsid w:val="00102514"/>
    <w:rsid w:val="001038D3"/>
    <w:rsid w:val="0010420A"/>
    <w:rsid w:val="00104710"/>
    <w:rsid w:val="00104FF8"/>
    <w:rsid w:val="001055B0"/>
    <w:rsid w:val="00106586"/>
    <w:rsid w:val="00107C48"/>
    <w:rsid w:val="0011170A"/>
    <w:rsid w:val="00111AE4"/>
    <w:rsid w:val="0011273C"/>
    <w:rsid w:val="00113C20"/>
    <w:rsid w:val="00114D1D"/>
    <w:rsid w:val="001156E7"/>
    <w:rsid w:val="00115ED0"/>
    <w:rsid w:val="00116BD7"/>
    <w:rsid w:val="001173F0"/>
    <w:rsid w:val="00117EB9"/>
    <w:rsid w:val="001217FA"/>
    <w:rsid w:val="00121D4B"/>
    <w:rsid w:val="001224CC"/>
    <w:rsid w:val="00122770"/>
    <w:rsid w:val="001231A3"/>
    <w:rsid w:val="00123533"/>
    <w:rsid w:val="00123E8A"/>
    <w:rsid w:val="00123F17"/>
    <w:rsid w:val="00126307"/>
    <w:rsid w:val="0012733F"/>
    <w:rsid w:val="001307C2"/>
    <w:rsid w:val="001313B3"/>
    <w:rsid w:val="00133971"/>
    <w:rsid w:val="0013497C"/>
    <w:rsid w:val="001360DA"/>
    <w:rsid w:val="00137A4D"/>
    <w:rsid w:val="00137F23"/>
    <w:rsid w:val="00137F47"/>
    <w:rsid w:val="001421D0"/>
    <w:rsid w:val="001437AB"/>
    <w:rsid w:val="001441DB"/>
    <w:rsid w:val="00146010"/>
    <w:rsid w:val="00150611"/>
    <w:rsid w:val="0015091D"/>
    <w:rsid w:val="00150BB8"/>
    <w:rsid w:val="00152584"/>
    <w:rsid w:val="00152A80"/>
    <w:rsid w:val="00152BBB"/>
    <w:rsid w:val="00152FBA"/>
    <w:rsid w:val="00153204"/>
    <w:rsid w:val="0015322F"/>
    <w:rsid w:val="001537D9"/>
    <w:rsid w:val="001541A6"/>
    <w:rsid w:val="00154B7A"/>
    <w:rsid w:val="00154F68"/>
    <w:rsid w:val="00155083"/>
    <w:rsid w:val="0015531A"/>
    <w:rsid w:val="00157341"/>
    <w:rsid w:val="00157A3A"/>
    <w:rsid w:val="00157B0E"/>
    <w:rsid w:val="00157EEA"/>
    <w:rsid w:val="00160430"/>
    <w:rsid w:val="0016057F"/>
    <w:rsid w:val="00161017"/>
    <w:rsid w:val="001611C3"/>
    <w:rsid w:val="00165A92"/>
    <w:rsid w:val="00165F22"/>
    <w:rsid w:val="001661BE"/>
    <w:rsid w:val="00166342"/>
    <w:rsid w:val="0016660E"/>
    <w:rsid w:val="0016690F"/>
    <w:rsid w:val="00166F65"/>
    <w:rsid w:val="00167CE9"/>
    <w:rsid w:val="00170099"/>
    <w:rsid w:val="001706A3"/>
    <w:rsid w:val="00171108"/>
    <w:rsid w:val="001711F6"/>
    <w:rsid w:val="001720B8"/>
    <w:rsid w:val="0017252B"/>
    <w:rsid w:val="001748D5"/>
    <w:rsid w:val="00176ED1"/>
    <w:rsid w:val="00177A08"/>
    <w:rsid w:val="00180280"/>
    <w:rsid w:val="001804C7"/>
    <w:rsid w:val="00181B10"/>
    <w:rsid w:val="0018201E"/>
    <w:rsid w:val="001832BE"/>
    <w:rsid w:val="0018336D"/>
    <w:rsid w:val="00184755"/>
    <w:rsid w:val="0018519F"/>
    <w:rsid w:val="00186084"/>
    <w:rsid w:val="0018746A"/>
    <w:rsid w:val="0018747F"/>
    <w:rsid w:val="0019005A"/>
    <w:rsid w:val="0019045B"/>
    <w:rsid w:val="0019048C"/>
    <w:rsid w:val="00192EC0"/>
    <w:rsid w:val="00192FEC"/>
    <w:rsid w:val="00193186"/>
    <w:rsid w:val="001942AD"/>
    <w:rsid w:val="00194ACC"/>
    <w:rsid w:val="00195765"/>
    <w:rsid w:val="00196288"/>
    <w:rsid w:val="00196380"/>
    <w:rsid w:val="00196EF2"/>
    <w:rsid w:val="00197437"/>
    <w:rsid w:val="001975B2"/>
    <w:rsid w:val="00197768"/>
    <w:rsid w:val="001A0137"/>
    <w:rsid w:val="001A0BCF"/>
    <w:rsid w:val="001A0C88"/>
    <w:rsid w:val="001A10CD"/>
    <w:rsid w:val="001A1736"/>
    <w:rsid w:val="001A586E"/>
    <w:rsid w:val="001A73EB"/>
    <w:rsid w:val="001A7B84"/>
    <w:rsid w:val="001A7BAD"/>
    <w:rsid w:val="001B03EC"/>
    <w:rsid w:val="001B13AA"/>
    <w:rsid w:val="001B1B1C"/>
    <w:rsid w:val="001B2156"/>
    <w:rsid w:val="001B38AE"/>
    <w:rsid w:val="001B3D3C"/>
    <w:rsid w:val="001B3DD7"/>
    <w:rsid w:val="001B3F84"/>
    <w:rsid w:val="001B411B"/>
    <w:rsid w:val="001B4654"/>
    <w:rsid w:val="001B54FB"/>
    <w:rsid w:val="001B5514"/>
    <w:rsid w:val="001B582F"/>
    <w:rsid w:val="001B72E2"/>
    <w:rsid w:val="001C1177"/>
    <w:rsid w:val="001C2475"/>
    <w:rsid w:val="001C2F06"/>
    <w:rsid w:val="001C3866"/>
    <w:rsid w:val="001C3C8B"/>
    <w:rsid w:val="001C48A0"/>
    <w:rsid w:val="001C61EB"/>
    <w:rsid w:val="001C68C7"/>
    <w:rsid w:val="001C7A35"/>
    <w:rsid w:val="001C7FED"/>
    <w:rsid w:val="001D0E31"/>
    <w:rsid w:val="001D0E47"/>
    <w:rsid w:val="001D0E49"/>
    <w:rsid w:val="001D1585"/>
    <w:rsid w:val="001D1A1E"/>
    <w:rsid w:val="001D28F6"/>
    <w:rsid w:val="001D35E0"/>
    <w:rsid w:val="001D4019"/>
    <w:rsid w:val="001D66C5"/>
    <w:rsid w:val="001E039E"/>
    <w:rsid w:val="001E1AED"/>
    <w:rsid w:val="001E1DA4"/>
    <w:rsid w:val="001E3612"/>
    <w:rsid w:val="001E3BB0"/>
    <w:rsid w:val="001E42DB"/>
    <w:rsid w:val="001E43F3"/>
    <w:rsid w:val="001E47DB"/>
    <w:rsid w:val="001E4F72"/>
    <w:rsid w:val="001E58D4"/>
    <w:rsid w:val="001E5952"/>
    <w:rsid w:val="001E619B"/>
    <w:rsid w:val="001E6A8D"/>
    <w:rsid w:val="001E6BD9"/>
    <w:rsid w:val="001E7016"/>
    <w:rsid w:val="001E7D95"/>
    <w:rsid w:val="001E7EAE"/>
    <w:rsid w:val="001E7F70"/>
    <w:rsid w:val="001F01E8"/>
    <w:rsid w:val="001F0927"/>
    <w:rsid w:val="001F0CDC"/>
    <w:rsid w:val="001F1007"/>
    <w:rsid w:val="001F12F7"/>
    <w:rsid w:val="001F1705"/>
    <w:rsid w:val="001F30A1"/>
    <w:rsid w:val="001F45E8"/>
    <w:rsid w:val="001F4C24"/>
    <w:rsid w:val="001F54C0"/>
    <w:rsid w:val="001F7714"/>
    <w:rsid w:val="00200073"/>
    <w:rsid w:val="002007DE"/>
    <w:rsid w:val="00203A92"/>
    <w:rsid w:val="00203BCC"/>
    <w:rsid w:val="00203EF7"/>
    <w:rsid w:val="00204848"/>
    <w:rsid w:val="002055F3"/>
    <w:rsid w:val="002062C2"/>
    <w:rsid w:val="002069D9"/>
    <w:rsid w:val="002070D2"/>
    <w:rsid w:val="00207E55"/>
    <w:rsid w:val="00210843"/>
    <w:rsid w:val="00210FC6"/>
    <w:rsid w:val="00211765"/>
    <w:rsid w:val="00211884"/>
    <w:rsid w:val="0021197C"/>
    <w:rsid w:val="002119E4"/>
    <w:rsid w:val="002127A8"/>
    <w:rsid w:val="00212861"/>
    <w:rsid w:val="00212F29"/>
    <w:rsid w:val="002143AD"/>
    <w:rsid w:val="0021459F"/>
    <w:rsid w:val="0021484F"/>
    <w:rsid w:val="00215B4E"/>
    <w:rsid w:val="00215BD9"/>
    <w:rsid w:val="00220FA0"/>
    <w:rsid w:val="00220FDE"/>
    <w:rsid w:val="00221FC9"/>
    <w:rsid w:val="00223CFC"/>
    <w:rsid w:val="00225A03"/>
    <w:rsid w:val="00225B60"/>
    <w:rsid w:val="002272D1"/>
    <w:rsid w:val="00227AB6"/>
    <w:rsid w:val="00230723"/>
    <w:rsid w:val="00231579"/>
    <w:rsid w:val="00234750"/>
    <w:rsid w:val="00234DB9"/>
    <w:rsid w:val="00235047"/>
    <w:rsid w:val="002350B3"/>
    <w:rsid w:val="0023587C"/>
    <w:rsid w:val="00235FB3"/>
    <w:rsid w:val="00236283"/>
    <w:rsid w:val="00236482"/>
    <w:rsid w:val="00237CE5"/>
    <w:rsid w:val="00237F48"/>
    <w:rsid w:val="0024078D"/>
    <w:rsid w:val="00243302"/>
    <w:rsid w:val="00243D31"/>
    <w:rsid w:val="00244082"/>
    <w:rsid w:val="002450DE"/>
    <w:rsid w:val="002457E9"/>
    <w:rsid w:val="002459E0"/>
    <w:rsid w:val="00246311"/>
    <w:rsid w:val="002464A7"/>
    <w:rsid w:val="00246ABE"/>
    <w:rsid w:val="00246EE6"/>
    <w:rsid w:val="002472CD"/>
    <w:rsid w:val="00247C0F"/>
    <w:rsid w:val="00250077"/>
    <w:rsid w:val="002500FF"/>
    <w:rsid w:val="002505A3"/>
    <w:rsid w:val="00250728"/>
    <w:rsid w:val="00250B87"/>
    <w:rsid w:val="00251182"/>
    <w:rsid w:val="00251475"/>
    <w:rsid w:val="00252F99"/>
    <w:rsid w:val="00253E57"/>
    <w:rsid w:val="00255119"/>
    <w:rsid w:val="0025597D"/>
    <w:rsid w:val="002563E6"/>
    <w:rsid w:val="00256F20"/>
    <w:rsid w:val="002571CC"/>
    <w:rsid w:val="00257350"/>
    <w:rsid w:val="00257AF8"/>
    <w:rsid w:val="00257D4F"/>
    <w:rsid w:val="002604A0"/>
    <w:rsid w:val="002633C1"/>
    <w:rsid w:val="00263564"/>
    <w:rsid w:val="00263B73"/>
    <w:rsid w:val="00264BF3"/>
    <w:rsid w:val="00265B54"/>
    <w:rsid w:val="00266723"/>
    <w:rsid w:val="002671BD"/>
    <w:rsid w:val="00267789"/>
    <w:rsid w:val="00270EF9"/>
    <w:rsid w:val="0027475B"/>
    <w:rsid w:val="002749C1"/>
    <w:rsid w:val="002756C2"/>
    <w:rsid w:val="002771D1"/>
    <w:rsid w:val="00277A00"/>
    <w:rsid w:val="002848FE"/>
    <w:rsid w:val="002850D2"/>
    <w:rsid w:val="002876A2"/>
    <w:rsid w:val="0028794B"/>
    <w:rsid w:val="00287C64"/>
    <w:rsid w:val="00287DF1"/>
    <w:rsid w:val="00290353"/>
    <w:rsid w:val="00290FD1"/>
    <w:rsid w:val="0029133E"/>
    <w:rsid w:val="00291406"/>
    <w:rsid w:val="00292221"/>
    <w:rsid w:val="00293FF2"/>
    <w:rsid w:val="00294345"/>
    <w:rsid w:val="00295B69"/>
    <w:rsid w:val="00296D3C"/>
    <w:rsid w:val="00297718"/>
    <w:rsid w:val="00297741"/>
    <w:rsid w:val="002A0791"/>
    <w:rsid w:val="002A1471"/>
    <w:rsid w:val="002A189A"/>
    <w:rsid w:val="002A1A66"/>
    <w:rsid w:val="002A234C"/>
    <w:rsid w:val="002A2C23"/>
    <w:rsid w:val="002A2F0F"/>
    <w:rsid w:val="002A3C0E"/>
    <w:rsid w:val="002A4868"/>
    <w:rsid w:val="002A613D"/>
    <w:rsid w:val="002A654A"/>
    <w:rsid w:val="002A660D"/>
    <w:rsid w:val="002A6957"/>
    <w:rsid w:val="002A6B8A"/>
    <w:rsid w:val="002A7334"/>
    <w:rsid w:val="002B0C1C"/>
    <w:rsid w:val="002B5B3A"/>
    <w:rsid w:val="002B63DE"/>
    <w:rsid w:val="002B692F"/>
    <w:rsid w:val="002B6A11"/>
    <w:rsid w:val="002B6C9A"/>
    <w:rsid w:val="002B6FAE"/>
    <w:rsid w:val="002C0052"/>
    <w:rsid w:val="002C0637"/>
    <w:rsid w:val="002C0A4B"/>
    <w:rsid w:val="002C10A7"/>
    <w:rsid w:val="002C14A1"/>
    <w:rsid w:val="002C1584"/>
    <w:rsid w:val="002C166D"/>
    <w:rsid w:val="002C21D2"/>
    <w:rsid w:val="002C3C5C"/>
    <w:rsid w:val="002C52F0"/>
    <w:rsid w:val="002C5596"/>
    <w:rsid w:val="002C5CAD"/>
    <w:rsid w:val="002C6A0A"/>
    <w:rsid w:val="002C6D99"/>
    <w:rsid w:val="002C72BE"/>
    <w:rsid w:val="002D007A"/>
    <w:rsid w:val="002D0719"/>
    <w:rsid w:val="002D1565"/>
    <w:rsid w:val="002D214D"/>
    <w:rsid w:val="002D2568"/>
    <w:rsid w:val="002D3F05"/>
    <w:rsid w:val="002D50A5"/>
    <w:rsid w:val="002D5BFE"/>
    <w:rsid w:val="002D7298"/>
    <w:rsid w:val="002D769A"/>
    <w:rsid w:val="002D78BD"/>
    <w:rsid w:val="002E0BC8"/>
    <w:rsid w:val="002E1B45"/>
    <w:rsid w:val="002E1DD4"/>
    <w:rsid w:val="002E495A"/>
    <w:rsid w:val="002E4A11"/>
    <w:rsid w:val="002E4D4F"/>
    <w:rsid w:val="002E4D8E"/>
    <w:rsid w:val="002E569C"/>
    <w:rsid w:val="002E5DC1"/>
    <w:rsid w:val="002E71BE"/>
    <w:rsid w:val="002F0D09"/>
    <w:rsid w:val="002F2D60"/>
    <w:rsid w:val="002F345B"/>
    <w:rsid w:val="002F3625"/>
    <w:rsid w:val="002F36C7"/>
    <w:rsid w:val="002F385D"/>
    <w:rsid w:val="002F3868"/>
    <w:rsid w:val="002F3C85"/>
    <w:rsid w:val="002F4FE9"/>
    <w:rsid w:val="002F54EA"/>
    <w:rsid w:val="002F5835"/>
    <w:rsid w:val="002F5D34"/>
    <w:rsid w:val="002F60D1"/>
    <w:rsid w:val="002F657F"/>
    <w:rsid w:val="002F73F9"/>
    <w:rsid w:val="002F7A79"/>
    <w:rsid w:val="002F7F4A"/>
    <w:rsid w:val="00300B63"/>
    <w:rsid w:val="003010B9"/>
    <w:rsid w:val="003017C4"/>
    <w:rsid w:val="003018BE"/>
    <w:rsid w:val="00301B51"/>
    <w:rsid w:val="00303172"/>
    <w:rsid w:val="0030344E"/>
    <w:rsid w:val="00304A9F"/>
    <w:rsid w:val="00305D51"/>
    <w:rsid w:val="00307096"/>
    <w:rsid w:val="0030722A"/>
    <w:rsid w:val="00307CC7"/>
    <w:rsid w:val="003114E1"/>
    <w:rsid w:val="00312672"/>
    <w:rsid w:val="0031274A"/>
    <w:rsid w:val="003127AB"/>
    <w:rsid w:val="003152D4"/>
    <w:rsid w:val="00316F85"/>
    <w:rsid w:val="0031764C"/>
    <w:rsid w:val="00317E36"/>
    <w:rsid w:val="00317F55"/>
    <w:rsid w:val="00321095"/>
    <w:rsid w:val="0032184D"/>
    <w:rsid w:val="00323708"/>
    <w:rsid w:val="003243CB"/>
    <w:rsid w:val="00324D38"/>
    <w:rsid w:val="00325435"/>
    <w:rsid w:val="003257D3"/>
    <w:rsid w:val="00325DA4"/>
    <w:rsid w:val="00325E23"/>
    <w:rsid w:val="00325FF1"/>
    <w:rsid w:val="003266A9"/>
    <w:rsid w:val="003269D6"/>
    <w:rsid w:val="00326F25"/>
    <w:rsid w:val="003270FF"/>
    <w:rsid w:val="003271D4"/>
    <w:rsid w:val="00327354"/>
    <w:rsid w:val="00327F46"/>
    <w:rsid w:val="00331860"/>
    <w:rsid w:val="00331A08"/>
    <w:rsid w:val="003320F1"/>
    <w:rsid w:val="003325F9"/>
    <w:rsid w:val="00333928"/>
    <w:rsid w:val="00336524"/>
    <w:rsid w:val="00336695"/>
    <w:rsid w:val="00337FC8"/>
    <w:rsid w:val="0034052A"/>
    <w:rsid w:val="003407B8"/>
    <w:rsid w:val="00341423"/>
    <w:rsid w:val="00341B48"/>
    <w:rsid w:val="00342414"/>
    <w:rsid w:val="003425C1"/>
    <w:rsid w:val="00343312"/>
    <w:rsid w:val="00343EE1"/>
    <w:rsid w:val="0034409B"/>
    <w:rsid w:val="00345EA8"/>
    <w:rsid w:val="003465EE"/>
    <w:rsid w:val="00346C28"/>
    <w:rsid w:val="00346E1D"/>
    <w:rsid w:val="00347583"/>
    <w:rsid w:val="0035037A"/>
    <w:rsid w:val="003518A7"/>
    <w:rsid w:val="00351C92"/>
    <w:rsid w:val="00352374"/>
    <w:rsid w:val="00356AA5"/>
    <w:rsid w:val="00357A6F"/>
    <w:rsid w:val="00357B5F"/>
    <w:rsid w:val="0036047C"/>
    <w:rsid w:val="00361774"/>
    <w:rsid w:val="00362BA3"/>
    <w:rsid w:val="00363B03"/>
    <w:rsid w:val="00363ED7"/>
    <w:rsid w:val="003645B7"/>
    <w:rsid w:val="00364D5E"/>
    <w:rsid w:val="0036505A"/>
    <w:rsid w:val="003657FA"/>
    <w:rsid w:val="00366169"/>
    <w:rsid w:val="00366EEC"/>
    <w:rsid w:val="003671B4"/>
    <w:rsid w:val="00370FCE"/>
    <w:rsid w:val="003711E0"/>
    <w:rsid w:val="00373164"/>
    <w:rsid w:val="00373254"/>
    <w:rsid w:val="00374338"/>
    <w:rsid w:val="00374386"/>
    <w:rsid w:val="0037464F"/>
    <w:rsid w:val="00374AE6"/>
    <w:rsid w:val="00375CAC"/>
    <w:rsid w:val="003800D9"/>
    <w:rsid w:val="00380164"/>
    <w:rsid w:val="00380AC1"/>
    <w:rsid w:val="00380AD0"/>
    <w:rsid w:val="00380E73"/>
    <w:rsid w:val="0038371B"/>
    <w:rsid w:val="003841FD"/>
    <w:rsid w:val="00384365"/>
    <w:rsid w:val="003852C2"/>
    <w:rsid w:val="0038577D"/>
    <w:rsid w:val="003860FC"/>
    <w:rsid w:val="00386C03"/>
    <w:rsid w:val="003872A4"/>
    <w:rsid w:val="00387625"/>
    <w:rsid w:val="00387ED0"/>
    <w:rsid w:val="00390ABE"/>
    <w:rsid w:val="00391973"/>
    <w:rsid w:val="00392C1A"/>
    <w:rsid w:val="00393F13"/>
    <w:rsid w:val="00394BDB"/>
    <w:rsid w:val="00395216"/>
    <w:rsid w:val="00395C76"/>
    <w:rsid w:val="00396230"/>
    <w:rsid w:val="003962E6"/>
    <w:rsid w:val="00396A60"/>
    <w:rsid w:val="003A035D"/>
    <w:rsid w:val="003A0FDA"/>
    <w:rsid w:val="003A15F8"/>
    <w:rsid w:val="003A16D9"/>
    <w:rsid w:val="003A188A"/>
    <w:rsid w:val="003A1F5E"/>
    <w:rsid w:val="003A2414"/>
    <w:rsid w:val="003A375D"/>
    <w:rsid w:val="003A4E38"/>
    <w:rsid w:val="003A5452"/>
    <w:rsid w:val="003A5A9F"/>
    <w:rsid w:val="003A77CC"/>
    <w:rsid w:val="003B0D10"/>
    <w:rsid w:val="003B161F"/>
    <w:rsid w:val="003B180F"/>
    <w:rsid w:val="003B26A1"/>
    <w:rsid w:val="003B30DF"/>
    <w:rsid w:val="003B4399"/>
    <w:rsid w:val="003B5C20"/>
    <w:rsid w:val="003B6C94"/>
    <w:rsid w:val="003B7484"/>
    <w:rsid w:val="003C099B"/>
    <w:rsid w:val="003C0ABE"/>
    <w:rsid w:val="003C131B"/>
    <w:rsid w:val="003C1690"/>
    <w:rsid w:val="003C2B97"/>
    <w:rsid w:val="003C31D8"/>
    <w:rsid w:val="003C5218"/>
    <w:rsid w:val="003C606E"/>
    <w:rsid w:val="003C6775"/>
    <w:rsid w:val="003C6A8A"/>
    <w:rsid w:val="003C7B62"/>
    <w:rsid w:val="003D1977"/>
    <w:rsid w:val="003D1F61"/>
    <w:rsid w:val="003D21A7"/>
    <w:rsid w:val="003D2DAC"/>
    <w:rsid w:val="003D458D"/>
    <w:rsid w:val="003D4F32"/>
    <w:rsid w:val="003D6430"/>
    <w:rsid w:val="003D646A"/>
    <w:rsid w:val="003D7C11"/>
    <w:rsid w:val="003D7C80"/>
    <w:rsid w:val="003D7EE6"/>
    <w:rsid w:val="003E0320"/>
    <w:rsid w:val="003E110C"/>
    <w:rsid w:val="003E19B6"/>
    <w:rsid w:val="003E1C8B"/>
    <w:rsid w:val="003E284B"/>
    <w:rsid w:val="003E2F04"/>
    <w:rsid w:val="003E3830"/>
    <w:rsid w:val="003E38A8"/>
    <w:rsid w:val="003E431D"/>
    <w:rsid w:val="003E4D7D"/>
    <w:rsid w:val="003E4DF4"/>
    <w:rsid w:val="003E53A4"/>
    <w:rsid w:val="003E6372"/>
    <w:rsid w:val="003E7088"/>
    <w:rsid w:val="003E7D36"/>
    <w:rsid w:val="003E7DE3"/>
    <w:rsid w:val="003F0213"/>
    <w:rsid w:val="003F18D4"/>
    <w:rsid w:val="003F2308"/>
    <w:rsid w:val="003F287F"/>
    <w:rsid w:val="003F2A9B"/>
    <w:rsid w:val="003F34E1"/>
    <w:rsid w:val="003F39D7"/>
    <w:rsid w:val="003F4AEF"/>
    <w:rsid w:val="003F4F58"/>
    <w:rsid w:val="003F5B15"/>
    <w:rsid w:val="003F5E9E"/>
    <w:rsid w:val="003F645D"/>
    <w:rsid w:val="003F68F4"/>
    <w:rsid w:val="003F6FDD"/>
    <w:rsid w:val="00400F94"/>
    <w:rsid w:val="00401A4A"/>
    <w:rsid w:val="00402258"/>
    <w:rsid w:val="00403C90"/>
    <w:rsid w:val="00404A9C"/>
    <w:rsid w:val="00404CF7"/>
    <w:rsid w:val="00404D26"/>
    <w:rsid w:val="00405314"/>
    <w:rsid w:val="00405BCD"/>
    <w:rsid w:val="00405F4B"/>
    <w:rsid w:val="0040635B"/>
    <w:rsid w:val="00406414"/>
    <w:rsid w:val="004076E7"/>
    <w:rsid w:val="0040778C"/>
    <w:rsid w:val="004102D3"/>
    <w:rsid w:val="00410311"/>
    <w:rsid w:val="00410411"/>
    <w:rsid w:val="004112F9"/>
    <w:rsid w:val="004127A8"/>
    <w:rsid w:val="00412A69"/>
    <w:rsid w:val="0041320A"/>
    <w:rsid w:val="0041333C"/>
    <w:rsid w:val="004138C2"/>
    <w:rsid w:val="0041396F"/>
    <w:rsid w:val="00413B28"/>
    <w:rsid w:val="004148B4"/>
    <w:rsid w:val="00414E67"/>
    <w:rsid w:val="00415185"/>
    <w:rsid w:val="00415EAD"/>
    <w:rsid w:val="00416C6C"/>
    <w:rsid w:val="00417448"/>
    <w:rsid w:val="00417E23"/>
    <w:rsid w:val="00417EEC"/>
    <w:rsid w:val="00417F41"/>
    <w:rsid w:val="0042043A"/>
    <w:rsid w:val="00420BD3"/>
    <w:rsid w:val="0042187C"/>
    <w:rsid w:val="0042210B"/>
    <w:rsid w:val="0042225C"/>
    <w:rsid w:val="00423714"/>
    <w:rsid w:val="00423CDC"/>
    <w:rsid w:val="004258CE"/>
    <w:rsid w:val="00425AF1"/>
    <w:rsid w:val="00426205"/>
    <w:rsid w:val="00427659"/>
    <w:rsid w:val="00427B91"/>
    <w:rsid w:val="00430867"/>
    <w:rsid w:val="00430C6E"/>
    <w:rsid w:val="0043120E"/>
    <w:rsid w:val="00432A56"/>
    <w:rsid w:val="004337B6"/>
    <w:rsid w:val="00433B89"/>
    <w:rsid w:val="00434BD8"/>
    <w:rsid w:val="0043554F"/>
    <w:rsid w:val="00435DAF"/>
    <w:rsid w:val="00435DCC"/>
    <w:rsid w:val="00436DC2"/>
    <w:rsid w:val="00437167"/>
    <w:rsid w:val="00437897"/>
    <w:rsid w:val="00443F4D"/>
    <w:rsid w:val="0044498F"/>
    <w:rsid w:val="00445038"/>
    <w:rsid w:val="004451CF"/>
    <w:rsid w:val="00446C9A"/>
    <w:rsid w:val="00446F7A"/>
    <w:rsid w:val="0044791E"/>
    <w:rsid w:val="004502EE"/>
    <w:rsid w:val="00450452"/>
    <w:rsid w:val="004524AB"/>
    <w:rsid w:val="00452A0F"/>
    <w:rsid w:val="00453E26"/>
    <w:rsid w:val="004543B5"/>
    <w:rsid w:val="00457203"/>
    <w:rsid w:val="00457415"/>
    <w:rsid w:val="00457646"/>
    <w:rsid w:val="0046043D"/>
    <w:rsid w:val="00461C2A"/>
    <w:rsid w:val="00463457"/>
    <w:rsid w:val="00463893"/>
    <w:rsid w:val="004645B2"/>
    <w:rsid w:val="004648FC"/>
    <w:rsid w:val="004649E0"/>
    <w:rsid w:val="00464EF3"/>
    <w:rsid w:val="004653FD"/>
    <w:rsid w:val="004658B2"/>
    <w:rsid w:val="00465977"/>
    <w:rsid w:val="00465E1B"/>
    <w:rsid w:val="00466C81"/>
    <w:rsid w:val="00467823"/>
    <w:rsid w:val="00467A07"/>
    <w:rsid w:val="00467C56"/>
    <w:rsid w:val="00467F32"/>
    <w:rsid w:val="0047177F"/>
    <w:rsid w:val="00472603"/>
    <w:rsid w:val="00473286"/>
    <w:rsid w:val="00476711"/>
    <w:rsid w:val="0048085E"/>
    <w:rsid w:val="0048349C"/>
    <w:rsid w:val="00483ECD"/>
    <w:rsid w:val="0048610F"/>
    <w:rsid w:val="004870F2"/>
    <w:rsid w:val="00487E97"/>
    <w:rsid w:val="00487F9D"/>
    <w:rsid w:val="00490550"/>
    <w:rsid w:val="00490925"/>
    <w:rsid w:val="00491F04"/>
    <w:rsid w:val="00491FE0"/>
    <w:rsid w:val="00492328"/>
    <w:rsid w:val="004923E9"/>
    <w:rsid w:val="004924D7"/>
    <w:rsid w:val="0049258E"/>
    <w:rsid w:val="004930A3"/>
    <w:rsid w:val="0049383D"/>
    <w:rsid w:val="00494235"/>
    <w:rsid w:val="0049426C"/>
    <w:rsid w:val="00494B0A"/>
    <w:rsid w:val="0049590B"/>
    <w:rsid w:val="00496840"/>
    <w:rsid w:val="00496A0D"/>
    <w:rsid w:val="00496B91"/>
    <w:rsid w:val="00496E16"/>
    <w:rsid w:val="004972F3"/>
    <w:rsid w:val="00497A4B"/>
    <w:rsid w:val="004A04AB"/>
    <w:rsid w:val="004A10AE"/>
    <w:rsid w:val="004A10FC"/>
    <w:rsid w:val="004A3181"/>
    <w:rsid w:val="004A3FA9"/>
    <w:rsid w:val="004A42CD"/>
    <w:rsid w:val="004A4C41"/>
    <w:rsid w:val="004A4CD6"/>
    <w:rsid w:val="004A53B4"/>
    <w:rsid w:val="004A5DF0"/>
    <w:rsid w:val="004A603E"/>
    <w:rsid w:val="004A6235"/>
    <w:rsid w:val="004A7999"/>
    <w:rsid w:val="004A7B55"/>
    <w:rsid w:val="004A7BDE"/>
    <w:rsid w:val="004A7C3A"/>
    <w:rsid w:val="004A7C70"/>
    <w:rsid w:val="004B0B3B"/>
    <w:rsid w:val="004B101F"/>
    <w:rsid w:val="004B1ECA"/>
    <w:rsid w:val="004B1F33"/>
    <w:rsid w:val="004B2D55"/>
    <w:rsid w:val="004B3ABF"/>
    <w:rsid w:val="004B4966"/>
    <w:rsid w:val="004B4D19"/>
    <w:rsid w:val="004B563A"/>
    <w:rsid w:val="004B65F9"/>
    <w:rsid w:val="004B6D0C"/>
    <w:rsid w:val="004B7288"/>
    <w:rsid w:val="004B75F7"/>
    <w:rsid w:val="004B760E"/>
    <w:rsid w:val="004C1ACD"/>
    <w:rsid w:val="004C1FD2"/>
    <w:rsid w:val="004C2B13"/>
    <w:rsid w:val="004C3194"/>
    <w:rsid w:val="004C4FBE"/>
    <w:rsid w:val="004D0231"/>
    <w:rsid w:val="004D04BE"/>
    <w:rsid w:val="004D08F7"/>
    <w:rsid w:val="004D2714"/>
    <w:rsid w:val="004D27F8"/>
    <w:rsid w:val="004D3628"/>
    <w:rsid w:val="004D5F0E"/>
    <w:rsid w:val="004D6302"/>
    <w:rsid w:val="004D69C8"/>
    <w:rsid w:val="004D72D3"/>
    <w:rsid w:val="004E0179"/>
    <w:rsid w:val="004E0229"/>
    <w:rsid w:val="004E0737"/>
    <w:rsid w:val="004E11C8"/>
    <w:rsid w:val="004E14AB"/>
    <w:rsid w:val="004E1D95"/>
    <w:rsid w:val="004E2086"/>
    <w:rsid w:val="004E263E"/>
    <w:rsid w:val="004E2BB0"/>
    <w:rsid w:val="004E4A74"/>
    <w:rsid w:val="004E4FA2"/>
    <w:rsid w:val="004E5146"/>
    <w:rsid w:val="004E52B5"/>
    <w:rsid w:val="004E55A4"/>
    <w:rsid w:val="004E5C3B"/>
    <w:rsid w:val="004E6020"/>
    <w:rsid w:val="004E6579"/>
    <w:rsid w:val="004E69AD"/>
    <w:rsid w:val="004E6AA1"/>
    <w:rsid w:val="004F011E"/>
    <w:rsid w:val="004F3016"/>
    <w:rsid w:val="004F3F91"/>
    <w:rsid w:val="004F5C4F"/>
    <w:rsid w:val="004F5C5C"/>
    <w:rsid w:val="004F70AC"/>
    <w:rsid w:val="004F725D"/>
    <w:rsid w:val="004F75A0"/>
    <w:rsid w:val="00501037"/>
    <w:rsid w:val="00501668"/>
    <w:rsid w:val="00502974"/>
    <w:rsid w:val="00502ECA"/>
    <w:rsid w:val="0050373E"/>
    <w:rsid w:val="00504145"/>
    <w:rsid w:val="005046A1"/>
    <w:rsid w:val="0050579C"/>
    <w:rsid w:val="0050618A"/>
    <w:rsid w:val="005067BC"/>
    <w:rsid w:val="00506F51"/>
    <w:rsid w:val="005102FE"/>
    <w:rsid w:val="00510651"/>
    <w:rsid w:val="0051131E"/>
    <w:rsid w:val="00511566"/>
    <w:rsid w:val="005116C2"/>
    <w:rsid w:val="00515916"/>
    <w:rsid w:val="005166A6"/>
    <w:rsid w:val="005202CD"/>
    <w:rsid w:val="00520F83"/>
    <w:rsid w:val="00521CE9"/>
    <w:rsid w:val="00521E2F"/>
    <w:rsid w:val="00523BE0"/>
    <w:rsid w:val="00524548"/>
    <w:rsid w:val="00524684"/>
    <w:rsid w:val="005246B5"/>
    <w:rsid w:val="00524E9C"/>
    <w:rsid w:val="0052540D"/>
    <w:rsid w:val="0053009D"/>
    <w:rsid w:val="005301EE"/>
    <w:rsid w:val="005318CE"/>
    <w:rsid w:val="00531EC2"/>
    <w:rsid w:val="0053317A"/>
    <w:rsid w:val="005347B7"/>
    <w:rsid w:val="00534DF7"/>
    <w:rsid w:val="00536133"/>
    <w:rsid w:val="00536135"/>
    <w:rsid w:val="005363FA"/>
    <w:rsid w:val="005367DC"/>
    <w:rsid w:val="00540621"/>
    <w:rsid w:val="00540EA8"/>
    <w:rsid w:val="00540F92"/>
    <w:rsid w:val="005413E8"/>
    <w:rsid w:val="00542750"/>
    <w:rsid w:val="005433A6"/>
    <w:rsid w:val="00543714"/>
    <w:rsid w:val="005452DE"/>
    <w:rsid w:val="005457E9"/>
    <w:rsid w:val="00545817"/>
    <w:rsid w:val="00546783"/>
    <w:rsid w:val="00547BE3"/>
    <w:rsid w:val="005508B1"/>
    <w:rsid w:val="0055299A"/>
    <w:rsid w:val="0055308E"/>
    <w:rsid w:val="00553BAA"/>
    <w:rsid w:val="00554A24"/>
    <w:rsid w:val="0055731B"/>
    <w:rsid w:val="0055749F"/>
    <w:rsid w:val="0055788E"/>
    <w:rsid w:val="005608CE"/>
    <w:rsid w:val="0056321C"/>
    <w:rsid w:val="00563838"/>
    <w:rsid w:val="005645FD"/>
    <w:rsid w:val="00565055"/>
    <w:rsid w:val="00565327"/>
    <w:rsid w:val="00565F06"/>
    <w:rsid w:val="005661C3"/>
    <w:rsid w:val="0057007B"/>
    <w:rsid w:val="00570888"/>
    <w:rsid w:val="005716E1"/>
    <w:rsid w:val="005724E3"/>
    <w:rsid w:val="00572AF9"/>
    <w:rsid w:val="00573760"/>
    <w:rsid w:val="00574422"/>
    <w:rsid w:val="00577598"/>
    <w:rsid w:val="00580C26"/>
    <w:rsid w:val="00581D4F"/>
    <w:rsid w:val="00581E25"/>
    <w:rsid w:val="005823C9"/>
    <w:rsid w:val="00582B33"/>
    <w:rsid w:val="00582E97"/>
    <w:rsid w:val="00582F8B"/>
    <w:rsid w:val="00583EFB"/>
    <w:rsid w:val="00584DE2"/>
    <w:rsid w:val="00584E40"/>
    <w:rsid w:val="00584FE5"/>
    <w:rsid w:val="005852FA"/>
    <w:rsid w:val="005855E6"/>
    <w:rsid w:val="00585BF5"/>
    <w:rsid w:val="00585F60"/>
    <w:rsid w:val="00586633"/>
    <w:rsid w:val="00586739"/>
    <w:rsid w:val="00586B5A"/>
    <w:rsid w:val="00587030"/>
    <w:rsid w:val="005870B5"/>
    <w:rsid w:val="00590479"/>
    <w:rsid w:val="005904A1"/>
    <w:rsid w:val="0059215C"/>
    <w:rsid w:val="0059226A"/>
    <w:rsid w:val="0059271F"/>
    <w:rsid w:val="00592B1D"/>
    <w:rsid w:val="00592C0D"/>
    <w:rsid w:val="00594A37"/>
    <w:rsid w:val="0059572E"/>
    <w:rsid w:val="00595BC0"/>
    <w:rsid w:val="00595D09"/>
    <w:rsid w:val="00596048"/>
    <w:rsid w:val="00596101"/>
    <w:rsid w:val="00596134"/>
    <w:rsid w:val="00596608"/>
    <w:rsid w:val="0059724D"/>
    <w:rsid w:val="0059745E"/>
    <w:rsid w:val="00597A51"/>
    <w:rsid w:val="005A0628"/>
    <w:rsid w:val="005A1240"/>
    <w:rsid w:val="005A23BB"/>
    <w:rsid w:val="005A29DC"/>
    <w:rsid w:val="005A2DA3"/>
    <w:rsid w:val="005A438B"/>
    <w:rsid w:val="005A4556"/>
    <w:rsid w:val="005A5669"/>
    <w:rsid w:val="005A5C2F"/>
    <w:rsid w:val="005A72B5"/>
    <w:rsid w:val="005A7985"/>
    <w:rsid w:val="005B057A"/>
    <w:rsid w:val="005B1433"/>
    <w:rsid w:val="005B2C5E"/>
    <w:rsid w:val="005B2F20"/>
    <w:rsid w:val="005B515B"/>
    <w:rsid w:val="005B5685"/>
    <w:rsid w:val="005B5E9A"/>
    <w:rsid w:val="005B62B9"/>
    <w:rsid w:val="005B63A8"/>
    <w:rsid w:val="005B72E3"/>
    <w:rsid w:val="005B76E3"/>
    <w:rsid w:val="005C07D4"/>
    <w:rsid w:val="005C0DDC"/>
    <w:rsid w:val="005C19ED"/>
    <w:rsid w:val="005C376E"/>
    <w:rsid w:val="005C3ADE"/>
    <w:rsid w:val="005C407D"/>
    <w:rsid w:val="005C421C"/>
    <w:rsid w:val="005C6570"/>
    <w:rsid w:val="005C77A0"/>
    <w:rsid w:val="005C7FF8"/>
    <w:rsid w:val="005D04FD"/>
    <w:rsid w:val="005D0C32"/>
    <w:rsid w:val="005D278A"/>
    <w:rsid w:val="005D2B10"/>
    <w:rsid w:val="005D44C0"/>
    <w:rsid w:val="005D474F"/>
    <w:rsid w:val="005D5C46"/>
    <w:rsid w:val="005D64A5"/>
    <w:rsid w:val="005D73AF"/>
    <w:rsid w:val="005E017E"/>
    <w:rsid w:val="005E0CE8"/>
    <w:rsid w:val="005E0E1C"/>
    <w:rsid w:val="005E0EE4"/>
    <w:rsid w:val="005E166D"/>
    <w:rsid w:val="005E17CE"/>
    <w:rsid w:val="005E17F2"/>
    <w:rsid w:val="005E21AF"/>
    <w:rsid w:val="005E272B"/>
    <w:rsid w:val="005E2C58"/>
    <w:rsid w:val="005E3F2D"/>
    <w:rsid w:val="005E3F76"/>
    <w:rsid w:val="005E44AF"/>
    <w:rsid w:val="005E4567"/>
    <w:rsid w:val="005E4F28"/>
    <w:rsid w:val="005E528C"/>
    <w:rsid w:val="005E55E3"/>
    <w:rsid w:val="005E5809"/>
    <w:rsid w:val="005E61DA"/>
    <w:rsid w:val="005E629A"/>
    <w:rsid w:val="005E7369"/>
    <w:rsid w:val="005E76D3"/>
    <w:rsid w:val="005F0A8C"/>
    <w:rsid w:val="005F117C"/>
    <w:rsid w:val="005F1312"/>
    <w:rsid w:val="005F286E"/>
    <w:rsid w:val="005F287F"/>
    <w:rsid w:val="005F2D9D"/>
    <w:rsid w:val="005F3115"/>
    <w:rsid w:val="005F4CEB"/>
    <w:rsid w:val="005F52E6"/>
    <w:rsid w:val="005F563B"/>
    <w:rsid w:val="005F5CA2"/>
    <w:rsid w:val="005F5F88"/>
    <w:rsid w:val="005F61DA"/>
    <w:rsid w:val="005F68BF"/>
    <w:rsid w:val="005F6CBB"/>
    <w:rsid w:val="005F6F1E"/>
    <w:rsid w:val="00600372"/>
    <w:rsid w:val="00601A11"/>
    <w:rsid w:val="006023E5"/>
    <w:rsid w:val="00602523"/>
    <w:rsid w:val="0060368F"/>
    <w:rsid w:val="00603735"/>
    <w:rsid w:val="00603C66"/>
    <w:rsid w:val="00605D15"/>
    <w:rsid w:val="0060605D"/>
    <w:rsid w:val="006061F1"/>
    <w:rsid w:val="00606C72"/>
    <w:rsid w:val="00607DCB"/>
    <w:rsid w:val="00607ED5"/>
    <w:rsid w:val="00610108"/>
    <w:rsid w:val="0061038E"/>
    <w:rsid w:val="00611E43"/>
    <w:rsid w:val="00614AC3"/>
    <w:rsid w:val="00616093"/>
    <w:rsid w:val="006220CE"/>
    <w:rsid w:val="006232CA"/>
    <w:rsid w:val="006235EE"/>
    <w:rsid w:val="00624BB3"/>
    <w:rsid w:val="00624DD9"/>
    <w:rsid w:val="006250AF"/>
    <w:rsid w:val="006251F0"/>
    <w:rsid w:val="0062549E"/>
    <w:rsid w:val="0062589F"/>
    <w:rsid w:val="00625B64"/>
    <w:rsid w:val="0062644F"/>
    <w:rsid w:val="00626DB8"/>
    <w:rsid w:val="00627682"/>
    <w:rsid w:val="00627F1F"/>
    <w:rsid w:val="0063019B"/>
    <w:rsid w:val="006301C7"/>
    <w:rsid w:val="00630A0D"/>
    <w:rsid w:val="00630EAB"/>
    <w:rsid w:val="0063369B"/>
    <w:rsid w:val="00633BAA"/>
    <w:rsid w:val="0063441A"/>
    <w:rsid w:val="0063530D"/>
    <w:rsid w:val="0063572D"/>
    <w:rsid w:val="0063582A"/>
    <w:rsid w:val="00635FE4"/>
    <w:rsid w:val="00636CB8"/>
    <w:rsid w:val="00636E91"/>
    <w:rsid w:val="006371DF"/>
    <w:rsid w:val="00641281"/>
    <w:rsid w:val="00641461"/>
    <w:rsid w:val="00641F3B"/>
    <w:rsid w:val="0064201C"/>
    <w:rsid w:val="00642DFF"/>
    <w:rsid w:val="0064336F"/>
    <w:rsid w:val="006433D4"/>
    <w:rsid w:val="00644911"/>
    <w:rsid w:val="00645B58"/>
    <w:rsid w:val="00645BAB"/>
    <w:rsid w:val="00645DB0"/>
    <w:rsid w:val="00645ECA"/>
    <w:rsid w:val="0064609E"/>
    <w:rsid w:val="00646F09"/>
    <w:rsid w:val="0064745A"/>
    <w:rsid w:val="006474F7"/>
    <w:rsid w:val="00647B50"/>
    <w:rsid w:val="0065032D"/>
    <w:rsid w:val="006504A8"/>
    <w:rsid w:val="00650722"/>
    <w:rsid w:val="00651646"/>
    <w:rsid w:val="00651AC5"/>
    <w:rsid w:val="006520E7"/>
    <w:rsid w:val="00652C8F"/>
    <w:rsid w:val="00653A82"/>
    <w:rsid w:val="00653FB2"/>
    <w:rsid w:val="0065493E"/>
    <w:rsid w:val="006559F6"/>
    <w:rsid w:val="00656C2D"/>
    <w:rsid w:val="00657242"/>
    <w:rsid w:val="00660342"/>
    <w:rsid w:val="00660EE8"/>
    <w:rsid w:val="00661393"/>
    <w:rsid w:val="006626AB"/>
    <w:rsid w:val="00662BEC"/>
    <w:rsid w:val="00662E51"/>
    <w:rsid w:val="006637E5"/>
    <w:rsid w:val="006640C6"/>
    <w:rsid w:val="006642F3"/>
    <w:rsid w:val="006645EA"/>
    <w:rsid w:val="00664E46"/>
    <w:rsid w:val="006651BB"/>
    <w:rsid w:val="00666EF5"/>
    <w:rsid w:val="006723C5"/>
    <w:rsid w:val="006734D7"/>
    <w:rsid w:val="0067397C"/>
    <w:rsid w:val="00675BC8"/>
    <w:rsid w:val="006765A6"/>
    <w:rsid w:val="0068023A"/>
    <w:rsid w:val="00680AAE"/>
    <w:rsid w:val="00680CFC"/>
    <w:rsid w:val="00680FC0"/>
    <w:rsid w:val="0068130B"/>
    <w:rsid w:val="00682F89"/>
    <w:rsid w:val="00683346"/>
    <w:rsid w:val="006833CB"/>
    <w:rsid w:val="00683C43"/>
    <w:rsid w:val="00683EF5"/>
    <w:rsid w:val="00684828"/>
    <w:rsid w:val="00684AFA"/>
    <w:rsid w:val="006853A3"/>
    <w:rsid w:val="006862E0"/>
    <w:rsid w:val="006862FC"/>
    <w:rsid w:val="00686618"/>
    <w:rsid w:val="00687016"/>
    <w:rsid w:val="00687EF4"/>
    <w:rsid w:val="0069012B"/>
    <w:rsid w:val="0069110A"/>
    <w:rsid w:val="006929F2"/>
    <w:rsid w:val="006946CA"/>
    <w:rsid w:val="00694F42"/>
    <w:rsid w:val="0069507A"/>
    <w:rsid w:val="0069540C"/>
    <w:rsid w:val="0069571A"/>
    <w:rsid w:val="00695B6F"/>
    <w:rsid w:val="0069703F"/>
    <w:rsid w:val="00697316"/>
    <w:rsid w:val="00697DE0"/>
    <w:rsid w:val="006A00A5"/>
    <w:rsid w:val="006A00FA"/>
    <w:rsid w:val="006A03A6"/>
    <w:rsid w:val="006A0B9D"/>
    <w:rsid w:val="006A0F51"/>
    <w:rsid w:val="006A1722"/>
    <w:rsid w:val="006A25E6"/>
    <w:rsid w:val="006A25F0"/>
    <w:rsid w:val="006A353C"/>
    <w:rsid w:val="006A3B4D"/>
    <w:rsid w:val="006A40EB"/>
    <w:rsid w:val="006A6DA3"/>
    <w:rsid w:val="006B0324"/>
    <w:rsid w:val="006B08A4"/>
    <w:rsid w:val="006B0F35"/>
    <w:rsid w:val="006B0F6B"/>
    <w:rsid w:val="006B1236"/>
    <w:rsid w:val="006B1E48"/>
    <w:rsid w:val="006B20AE"/>
    <w:rsid w:val="006B3237"/>
    <w:rsid w:val="006B52CE"/>
    <w:rsid w:val="006B54A4"/>
    <w:rsid w:val="006B6983"/>
    <w:rsid w:val="006B6FDB"/>
    <w:rsid w:val="006B7048"/>
    <w:rsid w:val="006C07F3"/>
    <w:rsid w:val="006C1594"/>
    <w:rsid w:val="006C1A80"/>
    <w:rsid w:val="006C4590"/>
    <w:rsid w:val="006C6E74"/>
    <w:rsid w:val="006C7506"/>
    <w:rsid w:val="006C7531"/>
    <w:rsid w:val="006C7778"/>
    <w:rsid w:val="006D03C8"/>
    <w:rsid w:val="006D14A8"/>
    <w:rsid w:val="006D1620"/>
    <w:rsid w:val="006D17CD"/>
    <w:rsid w:val="006D2E44"/>
    <w:rsid w:val="006D3884"/>
    <w:rsid w:val="006D53E9"/>
    <w:rsid w:val="006E0C94"/>
    <w:rsid w:val="006E0CEA"/>
    <w:rsid w:val="006E2912"/>
    <w:rsid w:val="006E346C"/>
    <w:rsid w:val="006E5134"/>
    <w:rsid w:val="006E5933"/>
    <w:rsid w:val="006E59F4"/>
    <w:rsid w:val="006E68BB"/>
    <w:rsid w:val="006E68F0"/>
    <w:rsid w:val="006E6DA2"/>
    <w:rsid w:val="006F0712"/>
    <w:rsid w:val="006F196D"/>
    <w:rsid w:val="006F25F8"/>
    <w:rsid w:val="006F3294"/>
    <w:rsid w:val="006F37EE"/>
    <w:rsid w:val="006F3BB9"/>
    <w:rsid w:val="006F3BC7"/>
    <w:rsid w:val="006F5620"/>
    <w:rsid w:val="007004CF"/>
    <w:rsid w:val="007011E1"/>
    <w:rsid w:val="00701967"/>
    <w:rsid w:val="00701A01"/>
    <w:rsid w:val="00702278"/>
    <w:rsid w:val="00703501"/>
    <w:rsid w:val="007038B2"/>
    <w:rsid w:val="007045D6"/>
    <w:rsid w:val="00706F0E"/>
    <w:rsid w:val="007076A2"/>
    <w:rsid w:val="007101FF"/>
    <w:rsid w:val="0071065C"/>
    <w:rsid w:val="00712D84"/>
    <w:rsid w:val="00714487"/>
    <w:rsid w:val="007151EE"/>
    <w:rsid w:val="00715D2D"/>
    <w:rsid w:val="0071608F"/>
    <w:rsid w:val="00716156"/>
    <w:rsid w:val="0071653D"/>
    <w:rsid w:val="00716BDE"/>
    <w:rsid w:val="0071795D"/>
    <w:rsid w:val="0072034B"/>
    <w:rsid w:val="0072059A"/>
    <w:rsid w:val="0072182B"/>
    <w:rsid w:val="0072531F"/>
    <w:rsid w:val="00725D53"/>
    <w:rsid w:val="00726171"/>
    <w:rsid w:val="00730530"/>
    <w:rsid w:val="0073089F"/>
    <w:rsid w:val="00732A23"/>
    <w:rsid w:val="00732E2F"/>
    <w:rsid w:val="00733790"/>
    <w:rsid w:val="007338A4"/>
    <w:rsid w:val="00735AC8"/>
    <w:rsid w:val="00735C01"/>
    <w:rsid w:val="00736558"/>
    <w:rsid w:val="00737490"/>
    <w:rsid w:val="00740298"/>
    <w:rsid w:val="007403DD"/>
    <w:rsid w:val="00740544"/>
    <w:rsid w:val="00740AD9"/>
    <w:rsid w:val="00740C08"/>
    <w:rsid w:val="00740D9C"/>
    <w:rsid w:val="00740F03"/>
    <w:rsid w:val="00741AF9"/>
    <w:rsid w:val="00741EC0"/>
    <w:rsid w:val="0074219D"/>
    <w:rsid w:val="00744966"/>
    <w:rsid w:val="00744AF1"/>
    <w:rsid w:val="0074527B"/>
    <w:rsid w:val="0074581F"/>
    <w:rsid w:val="00745F51"/>
    <w:rsid w:val="007465DA"/>
    <w:rsid w:val="00746AC1"/>
    <w:rsid w:val="00746D9D"/>
    <w:rsid w:val="00747281"/>
    <w:rsid w:val="00747B0A"/>
    <w:rsid w:val="00747C04"/>
    <w:rsid w:val="00750BAE"/>
    <w:rsid w:val="00750CD7"/>
    <w:rsid w:val="00750DD7"/>
    <w:rsid w:val="007515C5"/>
    <w:rsid w:val="0075171C"/>
    <w:rsid w:val="00751B12"/>
    <w:rsid w:val="00751CD9"/>
    <w:rsid w:val="00752E6D"/>
    <w:rsid w:val="00752FF8"/>
    <w:rsid w:val="00755176"/>
    <w:rsid w:val="00755487"/>
    <w:rsid w:val="0075673C"/>
    <w:rsid w:val="00757C2D"/>
    <w:rsid w:val="00757CAA"/>
    <w:rsid w:val="00760832"/>
    <w:rsid w:val="00760B70"/>
    <w:rsid w:val="00761368"/>
    <w:rsid w:val="00761A81"/>
    <w:rsid w:val="00762652"/>
    <w:rsid w:val="00762AD1"/>
    <w:rsid w:val="00762B79"/>
    <w:rsid w:val="00762D68"/>
    <w:rsid w:val="00762E21"/>
    <w:rsid w:val="00762F8F"/>
    <w:rsid w:val="007632E5"/>
    <w:rsid w:val="007638FF"/>
    <w:rsid w:val="007649AC"/>
    <w:rsid w:val="007669E9"/>
    <w:rsid w:val="00766E43"/>
    <w:rsid w:val="00767623"/>
    <w:rsid w:val="007676DF"/>
    <w:rsid w:val="00767997"/>
    <w:rsid w:val="00767E16"/>
    <w:rsid w:val="00767F46"/>
    <w:rsid w:val="007710B5"/>
    <w:rsid w:val="007722C9"/>
    <w:rsid w:val="0077429B"/>
    <w:rsid w:val="00774336"/>
    <w:rsid w:val="007744C7"/>
    <w:rsid w:val="007770CB"/>
    <w:rsid w:val="00777F56"/>
    <w:rsid w:val="0078031E"/>
    <w:rsid w:val="00780DD2"/>
    <w:rsid w:val="007817A0"/>
    <w:rsid w:val="00783EC4"/>
    <w:rsid w:val="00783F88"/>
    <w:rsid w:val="007843B6"/>
    <w:rsid w:val="007844C8"/>
    <w:rsid w:val="0078492C"/>
    <w:rsid w:val="00784B1F"/>
    <w:rsid w:val="007851B1"/>
    <w:rsid w:val="0078541C"/>
    <w:rsid w:val="00786D65"/>
    <w:rsid w:val="007877BB"/>
    <w:rsid w:val="00790B61"/>
    <w:rsid w:val="007925A9"/>
    <w:rsid w:val="00792A89"/>
    <w:rsid w:val="0079463E"/>
    <w:rsid w:val="0079602E"/>
    <w:rsid w:val="007963C0"/>
    <w:rsid w:val="007963F1"/>
    <w:rsid w:val="00796C6C"/>
    <w:rsid w:val="00796C7B"/>
    <w:rsid w:val="0079744D"/>
    <w:rsid w:val="00797BCA"/>
    <w:rsid w:val="007A0AA8"/>
    <w:rsid w:val="007A11A3"/>
    <w:rsid w:val="007A2EDB"/>
    <w:rsid w:val="007A3C6E"/>
    <w:rsid w:val="007A3F36"/>
    <w:rsid w:val="007A4117"/>
    <w:rsid w:val="007A46F9"/>
    <w:rsid w:val="007A4ECD"/>
    <w:rsid w:val="007A5076"/>
    <w:rsid w:val="007A59A3"/>
    <w:rsid w:val="007A5C23"/>
    <w:rsid w:val="007A5CC1"/>
    <w:rsid w:val="007A5DE0"/>
    <w:rsid w:val="007A64DF"/>
    <w:rsid w:val="007A6845"/>
    <w:rsid w:val="007A70C0"/>
    <w:rsid w:val="007A7747"/>
    <w:rsid w:val="007B15B3"/>
    <w:rsid w:val="007B23F2"/>
    <w:rsid w:val="007B2927"/>
    <w:rsid w:val="007B424E"/>
    <w:rsid w:val="007B4C37"/>
    <w:rsid w:val="007B509D"/>
    <w:rsid w:val="007B6EE6"/>
    <w:rsid w:val="007B6FD9"/>
    <w:rsid w:val="007C082D"/>
    <w:rsid w:val="007C10C7"/>
    <w:rsid w:val="007C20AF"/>
    <w:rsid w:val="007C28EC"/>
    <w:rsid w:val="007C30D2"/>
    <w:rsid w:val="007C313F"/>
    <w:rsid w:val="007C3E16"/>
    <w:rsid w:val="007C4A15"/>
    <w:rsid w:val="007C5B90"/>
    <w:rsid w:val="007C6965"/>
    <w:rsid w:val="007D0AD4"/>
    <w:rsid w:val="007D3CF2"/>
    <w:rsid w:val="007D59CF"/>
    <w:rsid w:val="007D5CCC"/>
    <w:rsid w:val="007D5F88"/>
    <w:rsid w:val="007D659F"/>
    <w:rsid w:val="007D6B83"/>
    <w:rsid w:val="007D78AF"/>
    <w:rsid w:val="007E14CD"/>
    <w:rsid w:val="007E25E4"/>
    <w:rsid w:val="007E2ED8"/>
    <w:rsid w:val="007E31EA"/>
    <w:rsid w:val="007E32DD"/>
    <w:rsid w:val="007E43B4"/>
    <w:rsid w:val="007E4FF1"/>
    <w:rsid w:val="007E59C6"/>
    <w:rsid w:val="007E5DD9"/>
    <w:rsid w:val="007E7BD9"/>
    <w:rsid w:val="007F0035"/>
    <w:rsid w:val="007F14BE"/>
    <w:rsid w:val="007F2294"/>
    <w:rsid w:val="007F4589"/>
    <w:rsid w:val="007F4968"/>
    <w:rsid w:val="007F547A"/>
    <w:rsid w:val="007F58E2"/>
    <w:rsid w:val="007F5D66"/>
    <w:rsid w:val="007F5EC2"/>
    <w:rsid w:val="00800C2A"/>
    <w:rsid w:val="00801162"/>
    <w:rsid w:val="00801413"/>
    <w:rsid w:val="008016DE"/>
    <w:rsid w:val="0080187A"/>
    <w:rsid w:val="00802530"/>
    <w:rsid w:val="008028FA"/>
    <w:rsid w:val="00803E54"/>
    <w:rsid w:val="00804741"/>
    <w:rsid w:val="0080478F"/>
    <w:rsid w:val="008049A7"/>
    <w:rsid w:val="008056E9"/>
    <w:rsid w:val="00806860"/>
    <w:rsid w:val="00806F2C"/>
    <w:rsid w:val="00810105"/>
    <w:rsid w:val="00811C87"/>
    <w:rsid w:val="00812EC3"/>
    <w:rsid w:val="00813BEF"/>
    <w:rsid w:val="0081577B"/>
    <w:rsid w:val="008171A6"/>
    <w:rsid w:val="00817632"/>
    <w:rsid w:val="00820198"/>
    <w:rsid w:val="00820A6E"/>
    <w:rsid w:val="0082195D"/>
    <w:rsid w:val="00821D73"/>
    <w:rsid w:val="00822056"/>
    <w:rsid w:val="00822CBF"/>
    <w:rsid w:val="00823FE6"/>
    <w:rsid w:val="008254CC"/>
    <w:rsid w:val="008264E9"/>
    <w:rsid w:val="00827338"/>
    <w:rsid w:val="00830C3E"/>
    <w:rsid w:val="00831374"/>
    <w:rsid w:val="00831957"/>
    <w:rsid w:val="00834CF0"/>
    <w:rsid w:val="00836CEA"/>
    <w:rsid w:val="008374D1"/>
    <w:rsid w:val="00837C19"/>
    <w:rsid w:val="00837D2F"/>
    <w:rsid w:val="00840FEA"/>
    <w:rsid w:val="00841F15"/>
    <w:rsid w:val="008425C0"/>
    <w:rsid w:val="00842E62"/>
    <w:rsid w:val="008443C3"/>
    <w:rsid w:val="008447EC"/>
    <w:rsid w:val="00844B92"/>
    <w:rsid w:val="00844E0A"/>
    <w:rsid w:val="00845F6C"/>
    <w:rsid w:val="00846467"/>
    <w:rsid w:val="0084683B"/>
    <w:rsid w:val="00846A10"/>
    <w:rsid w:val="00847997"/>
    <w:rsid w:val="00847A91"/>
    <w:rsid w:val="00847DCD"/>
    <w:rsid w:val="00847F25"/>
    <w:rsid w:val="00851A16"/>
    <w:rsid w:val="00852D6E"/>
    <w:rsid w:val="00852E39"/>
    <w:rsid w:val="00853049"/>
    <w:rsid w:val="0085440E"/>
    <w:rsid w:val="008546FB"/>
    <w:rsid w:val="00855E78"/>
    <w:rsid w:val="008563AF"/>
    <w:rsid w:val="00856A76"/>
    <w:rsid w:val="00856BEA"/>
    <w:rsid w:val="00857C61"/>
    <w:rsid w:val="00860E52"/>
    <w:rsid w:val="00861049"/>
    <w:rsid w:val="00861412"/>
    <w:rsid w:val="00863915"/>
    <w:rsid w:val="008644F8"/>
    <w:rsid w:val="0086482D"/>
    <w:rsid w:val="0086623F"/>
    <w:rsid w:val="00866AF2"/>
    <w:rsid w:val="00866D7B"/>
    <w:rsid w:val="00867908"/>
    <w:rsid w:val="00870713"/>
    <w:rsid w:val="0087079A"/>
    <w:rsid w:val="00870BC5"/>
    <w:rsid w:val="0087154F"/>
    <w:rsid w:val="008715FD"/>
    <w:rsid w:val="0087212B"/>
    <w:rsid w:val="00872361"/>
    <w:rsid w:val="008725E5"/>
    <w:rsid w:val="00872F3A"/>
    <w:rsid w:val="0087398F"/>
    <w:rsid w:val="008749D2"/>
    <w:rsid w:val="00876451"/>
    <w:rsid w:val="0087717E"/>
    <w:rsid w:val="008804AF"/>
    <w:rsid w:val="00880B36"/>
    <w:rsid w:val="00881CB0"/>
    <w:rsid w:val="00883235"/>
    <w:rsid w:val="00883C82"/>
    <w:rsid w:val="008844D4"/>
    <w:rsid w:val="00884C9D"/>
    <w:rsid w:val="00885D0F"/>
    <w:rsid w:val="00886A51"/>
    <w:rsid w:val="00887034"/>
    <w:rsid w:val="00887B39"/>
    <w:rsid w:val="00887C98"/>
    <w:rsid w:val="00890152"/>
    <w:rsid w:val="00891188"/>
    <w:rsid w:val="00891BA9"/>
    <w:rsid w:val="008922CF"/>
    <w:rsid w:val="0089394D"/>
    <w:rsid w:val="00893963"/>
    <w:rsid w:val="0089431A"/>
    <w:rsid w:val="008944FC"/>
    <w:rsid w:val="0089607E"/>
    <w:rsid w:val="0089656E"/>
    <w:rsid w:val="00896E83"/>
    <w:rsid w:val="00896EC2"/>
    <w:rsid w:val="008A02A1"/>
    <w:rsid w:val="008A0718"/>
    <w:rsid w:val="008A2217"/>
    <w:rsid w:val="008A2609"/>
    <w:rsid w:val="008A268B"/>
    <w:rsid w:val="008A3385"/>
    <w:rsid w:val="008A33E8"/>
    <w:rsid w:val="008A36E6"/>
    <w:rsid w:val="008A3AED"/>
    <w:rsid w:val="008A505F"/>
    <w:rsid w:val="008A5555"/>
    <w:rsid w:val="008A620E"/>
    <w:rsid w:val="008B072B"/>
    <w:rsid w:val="008B07DE"/>
    <w:rsid w:val="008B0DE6"/>
    <w:rsid w:val="008B32A5"/>
    <w:rsid w:val="008B379E"/>
    <w:rsid w:val="008B4E69"/>
    <w:rsid w:val="008B55C2"/>
    <w:rsid w:val="008B5650"/>
    <w:rsid w:val="008B5E23"/>
    <w:rsid w:val="008B691E"/>
    <w:rsid w:val="008B786E"/>
    <w:rsid w:val="008B7F43"/>
    <w:rsid w:val="008C00DC"/>
    <w:rsid w:val="008C0562"/>
    <w:rsid w:val="008C15E3"/>
    <w:rsid w:val="008C1CA7"/>
    <w:rsid w:val="008C2407"/>
    <w:rsid w:val="008C2446"/>
    <w:rsid w:val="008C3512"/>
    <w:rsid w:val="008C3923"/>
    <w:rsid w:val="008C3F22"/>
    <w:rsid w:val="008C6EDC"/>
    <w:rsid w:val="008C7526"/>
    <w:rsid w:val="008D06D5"/>
    <w:rsid w:val="008D3A08"/>
    <w:rsid w:val="008D3B81"/>
    <w:rsid w:val="008D4198"/>
    <w:rsid w:val="008D476E"/>
    <w:rsid w:val="008D58EC"/>
    <w:rsid w:val="008D5AC8"/>
    <w:rsid w:val="008D635F"/>
    <w:rsid w:val="008D6941"/>
    <w:rsid w:val="008D6B44"/>
    <w:rsid w:val="008D7082"/>
    <w:rsid w:val="008E23F7"/>
    <w:rsid w:val="008E245C"/>
    <w:rsid w:val="008E2635"/>
    <w:rsid w:val="008E34B3"/>
    <w:rsid w:val="008E4B33"/>
    <w:rsid w:val="008E4F8F"/>
    <w:rsid w:val="008E7E0A"/>
    <w:rsid w:val="008F296A"/>
    <w:rsid w:val="008F2E7C"/>
    <w:rsid w:val="008F30E3"/>
    <w:rsid w:val="008F455B"/>
    <w:rsid w:val="008F4868"/>
    <w:rsid w:val="008F55AE"/>
    <w:rsid w:val="008F5C1E"/>
    <w:rsid w:val="008F6079"/>
    <w:rsid w:val="008F658B"/>
    <w:rsid w:val="008F6D11"/>
    <w:rsid w:val="008F707C"/>
    <w:rsid w:val="009029BD"/>
    <w:rsid w:val="00902A0F"/>
    <w:rsid w:val="009038E3"/>
    <w:rsid w:val="00903AFD"/>
    <w:rsid w:val="009078D3"/>
    <w:rsid w:val="0091048A"/>
    <w:rsid w:val="009107B7"/>
    <w:rsid w:val="009113BD"/>
    <w:rsid w:val="00911F31"/>
    <w:rsid w:val="0091299A"/>
    <w:rsid w:val="009137E0"/>
    <w:rsid w:val="00914BE1"/>
    <w:rsid w:val="00916809"/>
    <w:rsid w:val="009179A3"/>
    <w:rsid w:val="00917B0E"/>
    <w:rsid w:val="009208C8"/>
    <w:rsid w:val="00922648"/>
    <w:rsid w:val="009249EC"/>
    <w:rsid w:val="009250CD"/>
    <w:rsid w:val="00925877"/>
    <w:rsid w:val="00926FA3"/>
    <w:rsid w:val="00927734"/>
    <w:rsid w:val="00930615"/>
    <w:rsid w:val="00931037"/>
    <w:rsid w:val="00931E46"/>
    <w:rsid w:val="00931FC4"/>
    <w:rsid w:val="00933161"/>
    <w:rsid w:val="0093370D"/>
    <w:rsid w:val="0093431F"/>
    <w:rsid w:val="00935287"/>
    <w:rsid w:val="0093634C"/>
    <w:rsid w:val="0093670B"/>
    <w:rsid w:val="00936B78"/>
    <w:rsid w:val="00937074"/>
    <w:rsid w:val="00940D02"/>
    <w:rsid w:val="00941B42"/>
    <w:rsid w:val="00944067"/>
    <w:rsid w:val="00944AF2"/>
    <w:rsid w:val="00944D71"/>
    <w:rsid w:val="00946A34"/>
    <w:rsid w:val="009477EB"/>
    <w:rsid w:val="009506BF"/>
    <w:rsid w:val="009509FF"/>
    <w:rsid w:val="00950D2D"/>
    <w:rsid w:val="00950F38"/>
    <w:rsid w:val="00951054"/>
    <w:rsid w:val="009515D3"/>
    <w:rsid w:val="00951EB3"/>
    <w:rsid w:val="00953B67"/>
    <w:rsid w:val="00953E6F"/>
    <w:rsid w:val="00953EDB"/>
    <w:rsid w:val="0095548C"/>
    <w:rsid w:val="00955B27"/>
    <w:rsid w:val="00955D9F"/>
    <w:rsid w:val="00956CFC"/>
    <w:rsid w:val="009600CC"/>
    <w:rsid w:val="00960276"/>
    <w:rsid w:val="00962435"/>
    <w:rsid w:val="0096252F"/>
    <w:rsid w:val="009629A6"/>
    <w:rsid w:val="00963658"/>
    <w:rsid w:val="00963A7D"/>
    <w:rsid w:val="00965DBC"/>
    <w:rsid w:val="009671AD"/>
    <w:rsid w:val="00967AD9"/>
    <w:rsid w:val="00967C25"/>
    <w:rsid w:val="00970068"/>
    <w:rsid w:val="009702C1"/>
    <w:rsid w:val="00970AEA"/>
    <w:rsid w:val="00970E79"/>
    <w:rsid w:val="009710B0"/>
    <w:rsid w:val="00971C84"/>
    <w:rsid w:val="00972E3C"/>
    <w:rsid w:val="00973673"/>
    <w:rsid w:val="00976945"/>
    <w:rsid w:val="00977141"/>
    <w:rsid w:val="00977157"/>
    <w:rsid w:val="00977BBB"/>
    <w:rsid w:val="00980C74"/>
    <w:rsid w:val="009821FB"/>
    <w:rsid w:val="00983397"/>
    <w:rsid w:val="00983BC0"/>
    <w:rsid w:val="00984274"/>
    <w:rsid w:val="009848A8"/>
    <w:rsid w:val="0098664A"/>
    <w:rsid w:val="00991A09"/>
    <w:rsid w:val="00991DAE"/>
    <w:rsid w:val="00995865"/>
    <w:rsid w:val="00995B6C"/>
    <w:rsid w:val="009A19AB"/>
    <w:rsid w:val="009A22C5"/>
    <w:rsid w:val="009A28E8"/>
    <w:rsid w:val="009A2AE6"/>
    <w:rsid w:val="009A372C"/>
    <w:rsid w:val="009A389D"/>
    <w:rsid w:val="009A3FD5"/>
    <w:rsid w:val="009A4224"/>
    <w:rsid w:val="009A5410"/>
    <w:rsid w:val="009A5BBA"/>
    <w:rsid w:val="009A5D1B"/>
    <w:rsid w:val="009A7628"/>
    <w:rsid w:val="009B047B"/>
    <w:rsid w:val="009B074F"/>
    <w:rsid w:val="009B0FD5"/>
    <w:rsid w:val="009B1AF4"/>
    <w:rsid w:val="009B2405"/>
    <w:rsid w:val="009B339C"/>
    <w:rsid w:val="009B39D8"/>
    <w:rsid w:val="009B571F"/>
    <w:rsid w:val="009B5C69"/>
    <w:rsid w:val="009B6213"/>
    <w:rsid w:val="009C0771"/>
    <w:rsid w:val="009C0F3C"/>
    <w:rsid w:val="009C1969"/>
    <w:rsid w:val="009C4CC5"/>
    <w:rsid w:val="009C4D3B"/>
    <w:rsid w:val="009C5058"/>
    <w:rsid w:val="009C514E"/>
    <w:rsid w:val="009C5C19"/>
    <w:rsid w:val="009C5E9A"/>
    <w:rsid w:val="009C62E6"/>
    <w:rsid w:val="009D2BEF"/>
    <w:rsid w:val="009D4E30"/>
    <w:rsid w:val="009D4ECB"/>
    <w:rsid w:val="009D6965"/>
    <w:rsid w:val="009D7F79"/>
    <w:rsid w:val="009E15D4"/>
    <w:rsid w:val="009E2F9C"/>
    <w:rsid w:val="009E3041"/>
    <w:rsid w:val="009E4E35"/>
    <w:rsid w:val="009E64F0"/>
    <w:rsid w:val="009E6608"/>
    <w:rsid w:val="009E6C21"/>
    <w:rsid w:val="009F085C"/>
    <w:rsid w:val="009F2048"/>
    <w:rsid w:val="009F248C"/>
    <w:rsid w:val="009F35E0"/>
    <w:rsid w:val="009F3C8B"/>
    <w:rsid w:val="009F6730"/>
    <w:rsid w:val="009F691A"/>
    <w:rsid w:val="009F7356"/>
    <w:rsid w:val="00A009CB"/>
    <w:rsid w:val="00A00D66"/>
    <w:rsid w:val="00A013A5"/>
    <w:rsid w:val="00A01653"/>
    <w:rsid w:val="00A016D0"/>
    <w:rsid w:val="00A01E3D"/>
    <w:rsid w:val="00A039E1"/>
    <w:rsid w:val="00A03E26"/>
    <w:rsid w:val="00A04776"/>
    <w:rsid w:val="00A04D00"/>
    <w:rsid w:val="00A05EEB"/>
    <w:rsid w:val="00A060A7"/>
    <w:rsid w:val="00A0799F"/>
    <w:rsid w:val="00A07D62"/>
    <w:rsid w:val="00A10042"/>
    <w:rsid w:val="00A10E25"/>
    <w:rsid w:val="00A11DD9"/>
    <w:rsid w:val="00A12C7C"/>
    <w:rsid w:val="00A12E47"/>
    <w:rsid w:val="00A13352"/>
    <w:rsid w:val="00A13F17"/>
    <w:rsid w:val="00A14C88"/>
    <w:rsid w:val="00A14ECF"/>
    <w:rsid w:val="00A1596D"/>
    <w:rsid w:val="00A16F57"/>
    <w:rsid w:val="00A173D2"/>
    <w:rsid w:val="00A174ED"/>
    <w:rsid w:val="00A176FD"/>
    <w:rsid w:val="00A204B4"/>
    <w:rsid w:val="00A20D04"/>
    <w:rsid w:val="00A20EE4"/>
    <w:rsid w:val="00A20F0D"/>
    <w:rsid w:val="00A21521"/>
    <w:rsid w:val="00A21FD6"/>
    <w:rsid w:val="00A22320"/>
    <w:rsid w:val="00A2238A"/>
    <w:rsid w:val="00A225A0"/>
    <w:rsid w:val="00A225E7"/>
    <w:rsid w:val="00A230F8"/>
    <w:rsid w:val="00A23485"/>
    <w:rsid w:val="00A2350B"/>
    <w:rsid w:val="00A23CE0"/>
    <w:rsid w:val="00A25825"/>
    <w:rsid w:val="00A269FF"/>
    <w:rsid w:val="00A30292"/>
    <w:rsid w:val="00A30FB4"/>
    <w:rsid w:val="00A31A5E"/>
    <w:rsid w:val="00A32689"/>
    <w:rsid w:val="00A3271F"/>
    <w:rsid w:val="00A327B3"/>
    <w:rsid w:val="00A342E8"/>
    <w:rsid w:val="00A37154"/>
    <w:rsid w:val="00A374A9"/>
    <w:rsid w:val="00A37933"/>
    <w:rsid w:val="00A379EB"/>
    <w:rsid w:val="00A411E6"/>
    <w:rsid w:val="00A412A9"/>
    <w:rsid w:val="00A41529"/>
    <w:rsid w:val="00A41E46"/>
    <w:rsid w:val="00A41FED"/>
    <w:rsid w:val="00A4222B"/>
    <w:rsid w:val="00A425EA"/>
    <w:rsid w:val="00A42FC0"/>
    <w:rsid w:val="00A4305F"/>
    <w:rsid w:val="00A45B4C"/>
    <w:rsid w:val="00A45C6B"/>
    <w:rsid w:val="00A45D63"/>
    <w:rsid w:val="00A461A8"/>
    <w:rsid w:val="00A472A5"/>
    <w:rsid w:val="00A47762"/>
    <w:rsid w:val="00A47B7B"/>
    <w:rsid w:val="00A47C78"/>
    <w:rsid w:val="00A53869"/>
    <w:rsid w:val="00A54115"/>
    <w:rsid w:val="00A557C5"/>
    <w:rsid w:val="00A57018"/>
    <w:rsid w:val="00A60B07"/>
    <w:rsid w:val="00A619BF"/>
    <w:rsid w:val="00A623BD"/>
    <w:rsid w:val="00A62654"/>
    <w:rsid w:val="00A62A13"/>
    <w:rsid w:val="00A63241"/>
    <w:rsid w:val="00A63AFE"/>
    <w:rsid w:val="00A64EF2"/>
    <w:rsid w:val="00A656E4"/>
    <w:rsid w:val="00A6602C"/>
    <w:rsid w:val="00A66B38"/>
    <w:rsid w:val="00A66C20"/>
    <w:rsid w:val="00A674EE"/>
    <w:rsid w:val="00A717B8"/>
    <w:rsid w:val="00A7216C"/>
    <w:rsid w:val="00A7253A"/>
    <w:rsid w:val="00A73079"/>
    <w:rsid w:val="00A76FCF"/>
    <w:rsid w:val="00A77164"/>
    <w:rsid w:val="00A778EF"/>
    <w:rsid w:val="00A779FE"/>
    <w:rsid w:val="00A77E49"/>
    <w:rsid w:val="00A8013E"/>
    <w:rsid w:val="00A8013F"/>
    <w:rsid w:val="00A80165"/>
    <w:rsid w:val="00A8078A"/>
    <w:rsid w:val="00A81410"/>
    <w:rsid w:val="00A8178A"/>
    <w:rsid w:val="00A8222D"/>
    <w:rsid w:val="00A82B81"/>
    <w:rsid w:val="00A82FF7"/>
    <w:rsid w:val="00A8302B"/>
    <w:rsid w:val="00A83649"/>
    <w:rsid w:val="00A8405B"/>
    <w:rsid w:val="00A84302"/>
    <w:rsid w:val="00A84BA2"/>
    <w:rsid w:val="00A85BB6"/>
    <w:rsid w:val="00A85DE8"/>
    <w:rsid w:val="00A8604C"/>
    <w:rsid w:val="00A86324"/>
    <w:rsid w:val="00A86CA2"/>
    <w:rsid w:val="00A903F2"/>
    <w:rsid w:val="00A9082A"/>
    <w:rsid w:val="00A90C12"/>
    <w:rsid w:val="00A91C14"/>
    <w:rsid w:val="00A9340E"/>
    <w:rsid w:val="00A945D9"/>
    <w:rsid w:val="00A958D5"/>
    <w:rsid w:val="00A95E1F"/>
    <w:rsid w:val="00A9603F"/>
    <w:rsid w:val="00A967B4"/>
    <w:rsid w:val="00AA095C"/>
    <w:rsid w:val="00AA0F5A"/>
    <w:rsid w:val="00AA15D7"/>
    <w:rsid w:val="00AA2096"/>
    <w:rsid w:val="00AA34E8"/>
    <w:rsid w:val="00AA3AAF"/>
    <w:rsid w:val="00AA46C9"/>
    <w:rsid w:val="00AA5207"/>
    <w:rsid w:val="00AA5639"/>
    <w:rsid w:val="00AA5986"/>
    <w:rsid w:val="00AA5B2E"/>
    <w:rsid w:val="00AA624C"/>
    <w:rsid w:val="00AA70D9"/>
    <w:rsid w:val="00AB10B3"/>
    <w:rsid w:val="00AB255C"/>
    <w:rsid w:val="00AB3696"/>
    <w:rsid w:val="00AB4629"/>
    <w:rsid w:val="00AB47D4"/>
    <w:rsid w:val="00AB7936"/>
    <w:rsid w:val="00AC048B"/>
    <w:rsid w:val="00AC0CCB"/>
    <w:rsid w:val="00AC11F6"/>
    <w:rsid w:val="00AC15B8"/>
    <w:rsid w:val="00AC1789"/>
    <w:rsid w:val="00AC1D3D"/>
    <w:rsid w:val="00AC1E9C"/>
    <w:rsid w:val="00AC34EA"/>
    <w:rsid w:val="00AC3B73"/>
    <w:rsid w:val="00AC3BC2"/>
    <w:rsid w:val="00AC3C6E"/>
    <w:rsid w:val="00AC40AF"/>
    <w:rsid w:val="00AC5B2F"/>
    <w:rsid w:val="00AC63E8"/>
    <w:rsid w:val="00AC7410"/>
    <w:rsid w:val="00AD0401"/>
    <w:rsid w:val="00AD080A"/>
    <w:rsid w:val="00AD126B"/>
    <w:rsid w:val="00AD1A07"/>
    <w:rsid w:val="00AD2FD1"/>
    <w:rsid w:val="00AD3576"/>
    <w:rsid w:val="00AD3798"/>
    <w:rsid w:val="00AD5922"/>
    <w:rsid w:val="00AD5AD6"/>
    <w:rsid w:val="00AD5EDA"/>
    <w:rsid w:val="00AD65CE"/>
    <w:rsid w:val="00AD7059"/>
    <w:rsid w:val="00AE1E67"/>
    <w:rsid w:val="00AE3834"/>
    <w:rsid w:val="00AE54AC"/>
    <w:rsid w:val="00AE6263"/>
    <w:rsid w:val="00AE75B2"/>
    <w:rsid w:val="00AF0F28"/>
    <w:rsid w:val="00AF147A"/>
    <w:rsid w:val="00AF1C4D"/>
    <w:rsid w:val="00AF1D75"/>
    <w:rsid w:val="00AF25E8"/>
    <w:rsid w:val="00AF4281"/>
    <w:rsid w:val="00AF4466"/>
    <w:rsid w:val="00AF5B38"/>
    <w:rsid w:val="00AF64DC"/>
    <w:rsid w:val="00AF6F9D"/>
    <w:rsid w:val="00AF72E7"/>
    <w:rsid w:val="00AF789B"/>
    <w:rsid w:val="00B00F41"/>
    <w:rsid w:val="00B016C8"/>
    <w:rsid w:val="00B017A4"/>
    <w:rsid w:val="00B01F07"/>
    <w:rsid w:val="00B02244"/>
    <w:rsid w:val="00B02323"/>
    <w:rsid w:val="00B031BC"/>
    <w:rsid w:val="00B04F44"/>
    <w:rsid w:val="00B05320"/>
    <w:rsid w:val="00B0646E"/>
    <w:rsid w:val="00B06488"/>
    <w:rsid w:val="00B0662C"/>
    <w:rsid w:val="00B06B8D"/>
    <w:rsid w:val="00B06BD9"/>
    <w:rsid w:val="00B06F1C"/>
    <w:rsid w:val="00B114AC"/>
    <w:rsid w:val="00B1209C"/>
    <w:rsid w:val="00B12147"/>
    <w:rsid w:val="00B12A54"/>
    <w:rsid w:val="00B12E29"/>
    <w:rsid w:val="00B1428A"/>
    <w:rsid w:val="00B144D4"/>
    <w:rsid w:val="00B14DF0"/>
    <w:rsid w:val="00B1640B"/>
    <w:rsid w:val="00B169ED"/>
    <w:rsid w:val="00B20FFA"/>
    <w:rsid w:val="00B21F39"/>
    <w:rsid w:val="00B22ADA"/>
    <w:rsid w:val="00B23635"/>
    <w:rsid w:val="00B236DF"/>
    <w:rsid w:val="00B249D5"/>
    <w:rsid w:val="00B25CC0"/>
    <w:rsid w:val="00B26080"/>
    <w:rsid w:val="00B26A35"/>
    <w:rsid w:val="00B27B96"/>
    <w:rsid w:val="00B30055"/>
    <w:rsid w:val="00B3263F"/>
    <w:rsid w:val="00B32723"/>
    <w:rsid w:val="00B32A39"/>
    <w:rsid w:val="00B334EF"/>
    <w:rsid w:val="00B33A41"/>
    <w:rsid w:val="00B33CFB"/>
    <w:rsid w:val="00B34868"/>
    <w:rsid w:val="00B351FE"/>
    <w:rsid w:val="00B35951"/>
    <w:rsid w:val="00B36384"/>
    <w:rsid w:val="00B37497"/>
    <w:rsid w:val="00B377E4"/>
    <w:rsid w:val="00B37BBF"/>
    <w:rsid w:val="00B40323"/>
    <w:rsid w:val="00B40F2B"/>
    <w:rsid w:val="00B434DB"/>
    <w:rsid w:val="00B4382F"/>
    <w:rsid w:val="00B43E66"/>
    <w:rsid w:val="00B44204"/>
    <w:rsid w:val="00B44237"/>
    <w:rsid w:val="00B44C34"/>
    <w:rsid w:val="00B44E26"/>
    <w:rsid w:val="00B457DA"/>
    <w:rsid w:val="00B45A9D"/>
    <w:rsid w:val="00B45BE9"/>
    <w:rsid w:val="00B45F49"/>
    <w:rsid w:val="00B4643A"/>
    <w:rsid w:val="00B46862"/>
    <w:rsid w:val="00B46F23"/>
    <w:rsid w:val="00B501CB"/>
    <w:rsid w:val="00B5033D"/>
    <w:rsid w:val="00B50381"/>
    <w:rsid w:val="00B50DA7"/>
    <w:rsid w:val="00B5124F"/>
    <w:rsid w:val="00B519A1"/>
    <w:rsid w:val="00B51A8A"/>
    <w:rsid w:val="00B51E0A"/>
    <w:rsid w:val="00B51E66"/>
    <w:rsid w:val="00B51FDD"/>
    <w:rsid w:val="00B522FC"/>
    <w:rsid w:val="00B52389"/>
    <w:rsid w:val="00B52414"/>
    <w:rsid w:val="00B52CC1"/>
    <w:rsid w:val="00B53212"/>
    <w:rsid w:val="00B53C60"/>
    <w:rsid w:val="00B54470"/>
    <w:rsid w:val="00B548EF"/>
    <w:rsid w:val="00B55346"/>
    <w:rsid w:val="00B609B1"/>
    <w:rsid w:val="00B6365D"/>
    <w:rsid w:val="00B63878"/>
    <w:rsid w:val="00B641BE"/>
    <w:rsid w:val="00B642E0"/>
    <w:rsid w:val="00B64755"/>
    <w:rsid w:val="00B66B62"/>
    <w:rsid w:val="00B677FD"/>
    <w:rsid w:val="00B7084B"/>
    <w:rsid w:val="00B70FD2"/>
    <w:rsid w:val="00B713D2"/>
    <w:rsid w:val="00B71623"/>
    <w:rsid w:val="00B725B6"/>
    <w:rsid w:val="00B732A1"/>
    <w:rsid w:val="00B73B3B"/>
    <w:rsid w:val="00B74681"/>
    <w:rsid w:val="00B749A4"/>
    <w:rsid w:val="00B74A6C"/>
    <w:rsid w:val="00B7753B"/>
    <w:rsid w:val="00B801FA"/>
    <w:rsid w:val="00B820C5"/>
    <w:rsid w:val="00B825C4"/>
    <w:rsid w:val="00B82E93"/>
    <w:rsid w:val="00B840EF"/>
    <w:rsid w:val="00B842E4"/>
    <w:rsid w:val="00B84354"/>
    <w:rsid w:val="00B85259"/>
    <w:rsid w:val="00B85818"/>
    <w:rsid w:val="00B86CE5"/>
    <w:rsid w:val="00B919A5"/>
    <w:rsid w:val="00B93225"/>
    <w:rsid w:val="00B93E1F"/>
    <w:rsid w:val="00B93EE7"/>
    <w:rsid w:val="00B93F1A"/>
    <w:rsid w:val="00B94026"/>
    <w:rsid w:val="00B9456E"/>
    <w:rsid w:val="00B9457D"/>
    <w:rsid w:val="00B953AC"/>
    <w:rsid w:val="00B954CC"/>
    <w:rsid w:val="00B95E95"/>
    <w:rsid w:val="00B9730A"/>
    <w:rsid w:val="00B973CA"/>
    <w:rsid w:val="00BA0407"/>
    <w:rsid w:val="00BA05A6"/>
    <w:rsid w:val="00BA0AA8"/>
    <w:rsid w:val="00BA147B"/>
    <w:rsid w:val="00BA1674"/>
    <w:rsid w:val="00BA1841"/>
    <w:rsid w:val="00BA2B27"/>
    <w:rsid w:val="00BA2EF4"/>
    <w:rsid w:val="00BA56A1"/>
    <w:rsid w:val="00BA5C87"/>
    <w:rsid w:val="00BA5CBC"/>
    <w:rsid w:val="00BA60BD"/>
    <w:rsid w:val="00BA6B1B"/>
    <w:rsid w:val="00BA6CE6"/>
    <w:rsid w:val="00BA718D"/>
    <w:rsid w:val="00BA72BC"/>
    <w:rsid w:val="00BA7ED1"/>
    <w:rsid w:val="00BB1879"/>
    <w:rsid w:val="00BB24D5"/>
    <w:rsid w:val="00BB2E63"/>
    <w:rsid w:val="00BB3435"/>
    <w:rsid w:val="00BB4F0E"/>
    <w:rsid w:val="00BB5135"/>
    <w:rsid w:val="00BB5970"/>
    <w:rsid w:val="00BC0D5F"/>
    <w:rsid w:val="00BC1A0F"/>
    <w:rsid w:val="00BC1F74"/>
    <w:rsid w:val="00BC1F92"/>
    <w:rsid w:val="00BC1FA8"/>
    <w:rsid w:val="00BC2075"/>
    <w:rsid w:val="00BC3273"/>
    <w:rsid w:val="00BC34BF"/>
    <w:rsid w:val="00BC364B"/>
    <w:rsid w:val="00BC510B"/>
    <w:rsid w:val="00BC5127"/>
    <w:rsid w:val="00BC56F2"/>
    <w:rsid w:val="00BC5F73"/>
    <w:rsid w:val="00BC61EC"/>
    <w:rsid w:val="00BC651B"/>
    <w:rsid w:val="00BC6D80"/>
    <w:rsid w:val="00BC780C"/>
    <w:rsid w:val="00BC7A14"/>
    <w:rsid w:val="00BD012C"/>
    <w:rsid w:val="00BD0AB9"/>
    <w:rsid w:val="00BD12EA"/>
    <w:rsid w:val="00BD1455"/>
    <w:rsid w:val="00BD1996"/>
    <w:rsid w:val="00BD1F22"/>
    <w:rsid w:val="00BD3BA0"/>
    <w:rsid w:val="00BD4138"/>
    <w:rsid w:val="00BD6347"/>
    <w:rsid w:val="00BD7EFA"/>
    <w:rsid w:val="00BE0554"/>
    <w:rsid w:val="00BE07A3"/>
    <w:rsid w:val="00BE2E9B"/>
    <w:rsid w:val="00BE46C1"/>
    <w:rsid w:val="00BE543D"/>
    <w:rsid w:val="00BE5D90"/>
    <w:rsid w:val="00BF06D7"/>
    <w:rsid w:val="00BF06FD"/>
    <w:rsid w:val="00BF15E6"/>
    <w:rsid w:val="00BF3405"/>
    <w:rsid w:val="00BF5453"/>
    <w:rsid w:val="00BF5572"/>
    <w:rsid w:val="00BF5A9D"/>
    <w:rsid w:val="00BF600A"/>
    <w:rsid w:val="00BF6021"/>
    <w:rsid w:val="00BF70E1"/>
    <w:rsid w:val="00BF734F"/>
    <w:rsid w:val="00C0137C"/>
    <w:rsid w:val="00C015E4"/>
    <w:rsid w:val="00C023B1"/>
    <w:rsid w:val="00C02E7C"/>
    <w:rsid w:val="00C0329A"/>
    <w:rsid w:val="00C041B4"/>
    <w:rsid w:val="00C0533B"/>
    <w:rsid w:val="00C0545D"/>
    <w:rsid w:val="00C057A5"/>
    <w:rsid w:val="00C06961"/>
    <w:rsid w:val="00C06CDE"/>
    <w:rsid w:val="00C070E0"/>
    <w:rsid w:val="00C07903"/>
    <w:rsid w:val="00C07F1D"/>
    <w:rsid w:val="00C10231"/>
    <w:rsid w:val="00C1044B"/>
    <w:rsid w:val="00C10B9E"/>
    <w:rsid w:val="00C112F0"/>
    <w:rsid w:val="00C114C1"/>
    <w:rsid w:val="00C136CF"/>
    <w:rsid w:val="00C13CBB"/>
    <w:rsid w:val="00C14158"/>
    <w:rsid w:val="00C15AA7"/>
    <w:rsid w:val="00C15E3F"/>
    <w:rsid w:val="00C17AEA"/>
    <w:rsid w:val="00C17EF7"/>
    <w:rsid w:val="00C200F1"/>
    <w:rsid w:val="00C21E94"/>
    <w:rsid w:val="00C22706"/>
    <w:rsid w:val="00C23260"/>
    <w:rsid w:val="00C23305"/>
    <w:rsid w:val="00C24296"/>
    <w:rsid w:val="00C245AC"/>
    <w:rsid w:val="00C25226"/>
    <w:rsid w:val="00C25BA8"/>
    <w:rsid w:val="00C25CE0"/>
    <w:rsid w:val="00C2675F"/>
    <w:rsid w:val="00C30F5F"/>
    <w:rsid w:val="00C31704"/>
    <w:rsid w:val="00C33384"/>
    <w:rsid w:val="00C34533"/>
    <w:rsid w:val="00C367E2"/>
    <w:rsid w:val="00C36EB5"/>
    <w:rsid w:val="00C37CCE"/>
    <w:rsid w:val="00C37E58"/>
    <w:rsid w:val="00C40E36"/>
    <w:rsid w:val="00C4107C"/>
    <w:rsid w:val="00C41639"/>
    <w:rsid w:val="00C4311B"/>
    <w:rsid w:val="00C43F6D"/>
    <w:rsid w:val="00C4426E"/>
    <w:rsid w:val="00C45676"/>
    <w:rsid w:val="00C473BD"/>
    <w:rsid w:val="00C47611"/>
    <w:rsid w:val="00C47AC4"/>
    <w:rsid w:val="00C47B23"/>
    <w:rsid w:val="00C50BD8"/>
    <w:rsid w:val="00C519ED"/>
    <w:rsid w:val="00C5206D"/>
    <w:rsid w:val="00C52BF5"/>
    <w:rsid w:val="00C53885"/>
    <w:rsid w:val="00C54D0D"/>
    <w:rsid w:val="00C562E1"/>
    <w:rsid w:val="00C5695C"/>
    <w:rsid w:val="00C56A0A"/>
    <w:rsid w:val="00C61B64"/>
    <w:rsid w:val="00C63307"/>
    <w:rsid w:val="00C64F4D"/>
    <w:rsid w:val="00C657A2"/>
    <w:rsid w:val="00C661EA"/>
    <w:rsid w:val="00C66596"/>
    <w:rsid w:val="00C6687C"/>
    <w:rsid w:val="00C66892"/>
    <w:rsid w:val="00C6754B"/>
    <w:rsid w:val="00C6755D"/>
    <w:rsid w:val="00C6760C"/>
    <w:rsid w:val="00C676F2"/>
    <w:rsid w:val="00C67896"/>
    <w:rsid w:val="00C67B98"/>
    <w:rsid w:val="00C67BE0"/>
    <w:rsid w:val="00C70388"/>
    <w:rsid w:val="00C7093A"/>
    <w:rsid w:val="00C70A89"/>
    <w:rsid w:val="00C70F42"/>
    <w:rsid w:val="00C71021"/>
    <w:rsid w:val="00C71724"/>
    <w:rsid w:val="00C71ACE"/>
    <w:rsid w:val="00C71C8D"/>
    <w:rsid w:val="00C722DA"/>
    <w:rsid w:val="00C73600"/>
    <w:rsid w:val="00C73887"/>
    <w:rsid w:val="00C741FB"/>
    <w:rsid w:val="00C74F7F"/>
    <w:rsid w:val="00C763A7"/>
    <w:rsid w:val="00C765EF"/>
    <w:rsid w:val="00C76C83"/>
    <w:rsid w:val="00C7756D"/>
    <w:rsid w:val="00C80C3A"/>
    <w:rsid w:val="00C81F67"/>
    <w:rsid w:val="00C83780"/>
    <w:rsid w:val="00C8419C"/>
    <w:rsid w:val="00C84D75"/>
    <w:rsid w:val="00C85343"/>
    <w:rsid w:val="00C85CBD"/>
    <w:rsid w:val="00C86C7E"/>
    <w:rsid w:val="00C86CA2"/>
    <w:rsid w:val="00C8738E"/>
    <w:rsid w:val="00C87ED1"/>
    <w:rsid w:val="00C904D9"/>
    <w:rsid w:val="00C90D12"/>
    <w:rsid w:val="00C91E07"/>
    <w:rsid w:val="00C93299"/>
    <w:rsid w:val="00C93924"/>
    <w:rsid w:val="00C93956"/>
    <w:rsid w:val="00C949DE"/>
    <w:rsid w:val="00C94DBD"/>
    <w:rsid w:val="00C95180"/>
    <w:rsid w:val="00C9612F"/>
    <w:rsid w:val="00C966CF"/>
    <w:rsid w:val="00C9776B"/>
    <w:rsid w:val="00CA19D4"/>
    <w:rsid w:val="00CA2263"/>
    <w:rsid w:val="00CA2922"/>
    <w:rsid w:val="00CA2AAC"/>
    <w:rsid w:val="00CA302B"/>
    <w:rsid w:val="00CA4269"/>
    <w:rsid w:val="00CA4936"/>
    <w:rsid w:val="00CA4BE8"/>
    <w:rsid w:val="00CA50BA"/>
    <w:rsid w:val="00CA60B6"/>
    <w:rsid w:val="00CA6152"/>
    <w:rsid w:val="00CA6F48"/>
    <w:rsid w:val="00CA72C0"/>
    <w:rsid w:val="00CA7A81"/>
    <w:rsid w:val="00CA7CB4"/>
    <w:rsid w:val="00CB02E0"/>
    <w:rsid w:val="00CB0DD3"/>
    <w:rsid w:val="00CB0E02"/>
    <w:rsid w:val="00CB1024"/>
    <w:rsid w:val="00CB1257"/>
    <w:rsid w:val="00CB1315"/>
    <w:rsid w:val="00CB1426"/>
    <w:rsid w:val="00CB16A1"/>
    <w:rsid w:val="00CB1DD6"/>
    <w:rsid w:val="00CB4542"/>
    <w:rsid w:val="00CB48E6"/>
    <w:rsid w:val="00CB49B9"/>
    <w:rsid w:val="00CB76CF"/>
    <w:rsid w:val="00CB7E6E"/>
    <w:rsid w:val="00CB7FE1"/>
    <w:rsid w:val="00CC01AC"/>
    <w:rsid w:val="00CC07F4"/>
    <w:rsid w:val="00CC0BA4"/>
    <w:rsid w:val="00CC140C"/>
    <w:rsid w:val="00CC3985"/>
    <w:rsid w:val="00CC437F"/>
    <w:rsid w:val="00CC5108"/>
    <w:rsid w:val="00CC5E91"/>
    <w:rsid w:val="00CC635E"/>
    <w:rsid w:val="00CC6B77"/>
    <w:rsid w:val="00CC7025"/>
    <w:rsid w:val="00CC7127"/>
    <w:rsid w:val="00CD0966"/>
    <w:rsid w:val="00CD0B29"/>
    <w:rsid w:val="00CD0DF0"/>
    <w:rsid w:val="00CD398D"/>
    <w:rsid w:val="00CD4572"/>
    <w:rsid w:val="00CD4A8A"/>
    <w:rsid w:val="00CD7EB7"/>
    <w:rsid w:val="00CE034F"/>
    <w:rsid w:val="00CE1FEC"/>
    <w:rsid w:val="00CE23CF"/>
    <w:rsid w:val="00CE2782"/>
    <w:rsid w:val="00CE2CBB"/>
    <w:rsid w:val="00CE35D0"/>
    <w:rsid w:val="00CE37BD"/>
    <w:rsid w:val="00CE3D9D"/>
    <w:rsid w:val="00CE493F"/>
    <w:rsid w:val="00CE4CA8"/>
    <w:rsid w:val="00CE7996"/>
    <w:rsid w:val="00CF0938"/>
    <w:rsid w:val="00CF29D9"/>
    <w:rsid w:val="00CF3A44"/>
    <w:rsid w:val="00CF4ED2"/>
    <w:rsid w:val="00CF5540"/>
    <w:rsid w:val="00CF57B3"/>
    <w:rsid w:val="00CF5B78"/>
    <w:rsid w:val="00CF6230"/>
    <w:rsid w:val="00CF6C32"/>
    <w:rsid w:val="00CF6DD1"/>
    <w:rsid w:val="00CF7916"/>
    <w:rsid w:val="00D00CC7"/>
    <w:rsid w:val="00D0268A"/>
    <w:rsid w:val="00D02834"/>
    <w:rsid w:val="00D02F52"/>
    <w:rsid w:val="00D043F5"/>
    <w:rsid w:val="00D0444C"/>
    <w:rsid w:val="00D0467E"/>
    <w:rsid w:val="00D0493B"/>
    <w:rsid w:val="00D055C6"/>
    <w:rsid w:val="00D05A5A"/>
    <w:rsid w:val="00D06516"/>
    <w:rsid w:val="00D06C14"/>
    <w:rsid w:val="00D06C9A"/>
    <w:rsid w:val="00D06D80"/>
    <w:rsid w:val="00D06EC3"/>
    <w:rsid w:val="00D07517"/>
    <w:rsid w:val="00D12158"/>
    <w:rsid w:val="00D12A60"/>
    <w:rsid w:val="00D1369D"/>
    <w:rsid w:val="00D15821"/>
    <w:rsid w:val="00D15A78"/>
    <w:rsid w:val="00D162A1"/>
    <w:rsid w:val="00D16F47"/>
    <w:rsid w:val="00D21613"/>
    <w:rsid w:val="00D21FDB"/>
    <w:rsid w:val="00D2230F"/>
    <w:rsid w:val="00D227F2"/>
    <w:rsid w:val="00D236EF"/>
    <w:rsid w:val="00D238FA"/>
    <w:rsid w:val="00D239EC"/>
    <w:rsid w:val="00D24C18"/>
    <w:rsid w:val="00D25058"/>
    <w:rsid w:val="00D26080"/>
    <w:rsid w:val="00D2693F"/>
    <w:rsid w:val="00D305C9"/>
    <w:rsid w:val="00D308DE"/>
    <w:rsid w:val="00D31049"/>
    <w:rsid w:val="00D3118F"/>
    <w:rsid w:val="00D31E43"/>
    <w:rsid w:val="00D31F54"/>
    <w:rsid w:val="00D32BF5"/>
    <w:rsid w:val="00D32C5D"/>
    <w:rsid w:val="00D334F2"/>
    <w:rsid w:val="00D3439C"/>
    <w:rsid w:val="00D348EA"/>
    <w:rsid w:val="00D3522B"/>
    <w:rsid w:val="00D3534C"/>
    <w:rsid w:val="00D353DA"/>
    <w:rsid w:val="00D35FE6"/>
    <w:rsid w:val="00D363B5"/>
    <w:rsid w:val="00D36426"/>
    <w:rsid w:val="00D36FEA"/>
    <w:rsid w:val="00D37B80"/>
    <w:rsid w:val="00D37C7D"/>
    <w:rsid w:val="00D409F9"/>
    <w:rsid w:val="00D40D25"/>
    <w:rsid w:val="00D4141C"/>
    <w:rsid w:val="00D41F3D"/>
    <w:rsid w:val="00D42541"/>
    <w:rsid w:val="00D43616"/>
    <w:rsid w:val="00D44B6C"/>
    <w:rsid w:val="00D45CCA"/>
    <w:rsid w:val="00D4656E"/>
    <w:rsid w:val="00D47D7C"/>
    <w:rsid w:val="00D5045E"/>
    <w:rsid w:val="00D5067A"/>
    <w:rsid w:val="00D50F14"/>
    <w:rsid w:val="00D52B5E"/>
    <w:rsid w:val="00D5392A"/>
    <w:rsid w:val="00D53BE8"/>
    <w:rsid w:val="00D556D5"/>
    <w:rsid w:val="00D56409"/>
    <w:rsid w:val="00D56B45"/>
    <w:rsid w:val="00D57C21"/>
    <w:rsid w:val="00D6002F"/>
    <w:rsid w:val="00D6089D"/>
    <w:rsid w:val="00D6183A"/>
    <w:rsid w:val="00D6272B"/>
    <w:rsid w:val="00D62760"/>
    <w:rsid w:val="00D636E4"/>
    <w:rsid w:val="00D64B31"/>
    <w:rsid w:val="00D64BAB"/>
    <w:rsid w:val="00D650F6"/>
    <w:rsid w:val="00D665F5"/>
    <w:rsid w:val="00D66920"/>
    <w:rsid w:val="00D66B64"/>
    <w:rsid w:val="00D7132F"/>
    <w:rsid w:val="00D713DA"/>
    <w:rsid w:val="00D71915"/>
    <w:rsid w:val="00D721A6"/>
    <w:rsid w:val="00D7288F"/>
    <w:rsid w:val="00D72A6A"/>
    <w:rsid w:val="00D72CA1"/>
    <w:rsid w:val="00D73B87"/>
    <w:rsid w:val="00D74CA4"/>
    <w:rsid w:val="00D74EDC"/>
    <w:rsid w:val="00D7533B"/>
    <w:rsid w:val="00D76D5A"/>
    <w:rsid w:val="00D778F3"/>
    <w:rsid w:val="00D77E26"/>
    <w:rsid w:val="00D80602"/>
    <w:rsid w:val="00D809A5"/>
    <w:rsid w:val="00D8143B"/>
    <w:rsid w:val="00D81770"/>
    <w:rsid w:val="00D81771"/>
    <w:rsid w:val="00D83EE2"/>
    <w:rsid w:val="00D85698"/>
    <w:rsid w:val="00D86BD5"/>
    <w:rsid w:val="00D87725"/>
    <w:rsid w:val="00D877E8"/>
    <w:rsid w:val="00D9073B"/>
    <w:rsid w:val="00D933F8"/>
    <w:rsid w:val="00D93655"/>
    <w:rsid w:val="00D96499"/>
    <w:rsid w:val="00D964A8"/>
    <w:rsid w:val="00D9720A"/>
    <w:rsid w:val="00DA0DCA"/>
    <w:rsid w:val="00DA1A56"/>
    <w:rsid w:val="00DA508C"/>
    <w:rsid w:val="00DA7146"/>
    <w:rsid w:val="00DA714A"/>
    <w:rsid w:val="00DA72B2"/>
    <w:rsid w:val="00DA7319"/>
    <w:rsid w:val="00DA748E"/>
    <w:rsid w:val="00DA7695"/>
    <w:rsid w:val="00DA779F"/>
    <w:rsid w:val="00DA7FBC"/>
    <w:rsid w:val="00DB0A19"/>
    <w:rsid w:val="00DB0CE1"/>
    <w:rsid w:val="00DB2426"/>
    <w:rsid w:val="00DB41ED"/>
    <w:rsid w:val="00DB435A"/>
    <w:rsid w:val="00DB5F29"/>
    <w:rsid w:val="00DB6E70"/>
    <w:rsid w:val="00DB72A0"/>
    <w:rsid w:val="00DB7997"/>
    <w:rsid w:val="00DB7BDC"/>
    <w:rsid w:val="00DC09D1"/>
    <w:rsid w:val="00DC1886"/>
    <w:rsid w:val="00DC21D4"/>
    <w:rsid w:val="00DC234D"/>
    <w:rsid w:val="00DC2CEE"/>
    <w:rsid w:val="00DC3070"/>
    <w:rsid w:val="00DC4A49"/>
    <w:rsid w:val="00DC5503"/>
    <w:rsid w:val="00DC55CB"/>
    <w:rsid w:val="00DC6340"/>
    <w:rsid w:val="00DD0900"/>
    <w:rsid w:val="00DD2A3D"/>
    <w:rsid w:val="00DD4361"/>
    <w:rsid w:val="00DD4B0C"/>
    <w:rsid w:val="00DD4E78"/>
    <w:rsid w:val="00DD789E"/>
    <w:rsid w:val="00DE050B"/>
    <w:rsid w:val="00DE0A9D"/>
    <w:rsid w:val="00DE109A"/>
    <w:rsid w:val="00DE1D09"/>
    <w:rsid w:val="00DE23F0"/>
    <w:rsid w:val="00DE36AF"/>
    <w:rsid w:val="00DE376A"/>
    <w:rsid w:val="00DE389F"/>
    <w:rsid w:val="00DE3D2E"/>
    <w:rsid w:val="00DE5081"/>
    <w:rsid w:val="00DE5142"/>
    <w:rsid w:val="00DE51D8"/>
    <w:rsid w:val="00DE51E4"/>
    <w:rsid w:val="00DE534B"/>
    <w:rsid w:val="00DE57CD"/>
    <w:rsid w:val="00DE5C2D"/>
    <w:rsid w:val="00DE64E3"/>
    <w:rsid w:val="00DE75AC"/>
    <w:rsid w:val="00DE7C90"/>
    <w:rsid w:val="00DF1574"/>
    <w:rsid w:val="00DF1D70"/>
    <w:rsid w:val="00DF1E21"/>
    <w:rsid w:val="00DF3389"/>
    <w:rsid w:val="00DF58F7"/>
    <w:rsid w:val="00E0058A"/>
    <w:rsid w:val="00E00945"/>
    <w:rsid w:val="00E00F00"/>
    <w:rsid w:val="00E01576"/>
    <w:rsid w:val="00E03053"/>
    <w:rsid w:val="00E03637"/>
    <w:rsid w:val="00E03DEE"/>
    <w:rsid w:val="00E047D5"/>
    <w:rsid w:val="00E05C1A"/>
    <w:rsid w:val="00E05FE1"/>
    <w:rsid w:val="00E06015"/>
    <w:rsid w:val="00E06EEF"/>
    <w:rsid w:val="00E0798F"/>
    <w:rsid w:val="00E10118"/>
    <w:rsid w:val="00E10E8F"/>
    <w:rsid w:val="00E12360"/>
    <w:rsid w:val="00E1278B"/>
    <w:rsid w:val="00E135B9"/>
    <w:rsid w:val="00E165D1"/>
    <w:rsid w:val="00E17507"/>
    <w:rsid w:val="00E20195"/>
    <w:rsid w:val="00E21C41"/>
    <w:rsid w:val="00E21D47"/>
    <w:rsid w:val="00E21FA6"/>
    <w:rsid w:val="00E22B40"/>
    <w:rsid w:val="00E22CAE"/>
    <w:rsid w:val="00E22F33"/>
    <w:rsid w:val="00E23017"/>
    <w:rsid w:val="00E2332E"/>
    <w:rsid w:val="00E236A6"/>
    <w:rsid w:val="00E23824"/>
    <w:rsid w:val="00E23FEA"/>
    <w:rsid w:val="00E244FD"/>
    <w:rsid w:val="00E25FE5"/>
    <w:rsid w:val="00E26256"/>
    <w:rsid w:val="00E26F7A"/>
    <w:rsid w:val="00E27414"/>
    <w:rsid w:val="00E30215"/>
    <w:rsid w:val="00E306F2"/>
    <w:rsid w:val="00E30C7D"/>
    <w:rsid w:val="00E30CC0"/>
    <w:rsid w:val="00E30F12"/>
    <w:rsid w:val="00E31BD0"/>
    <w:rsid w:val="00E33057"/>
    <w:rsid w:val="00E335F5"/>
    <w:rsid w:val="00E34219"/>
    <w:rsid w:val="00E342DE"/>
    <w:rsid w:val="00E35E7B"/>
    <w:rsid w:val="00E360BB"/>
    <w:rsid w:val="00E36ACE"/>
    <w:rsid w:val="00E3721F"/>
    <w:rsid w:val="00E40870"/>
    <w:rsid w:val="00E424A4"/>
    <w:rsid w:val="00E42E4B"/>
    <w:rsid w:val="00E442B9"/>
    <w:rsid w:val="00E44741"/>
    <w:rsid w:val="00E44AFB"/>
    <w:rsid w:val="00E44B0E"/>
    <w:rsid w:val="00E46A84"/>
    <w:rsid w:val="00E46DB3"/>
    <w:rsid w:val="00E46FA0"/>
    <w:rsid w:val="00E47A51"/>
    <w:rsid w:val="00E50A6D"/>
    <w:rsid w:val="00E52462"/>
    <w:rsid w:val="00E52708"/>
    <w:rsid w:val="00E539D0"/>
    <w:rsid w:val="00E53A43"/>
    <w:rsid w:val="00E53E45"/>
    <w:rsid w:val="00E5596B"/>
    <w:rsid w:val="00E56992"/>
    <w:rsid w:val="00E56C3B"/>
    <w:rsid w:val="00E57046"/>
    <w:rsid w:val="00E60B08"/>
    <w:rsid w:val="00E61775"/>
    <w:rsid w:val="00E63C58"/>
    <w:rsid w:val="00E65393"/>
    <w:rsid w:val="00E6638C"/>
    <w:rsid w:val="00E66A2A"/>
    <w:rsid w:val="00E66FF9"/>
    <w:rsid w:val="00E67648"/>
    <w:rsid w:val="00E70375"/>
    <w:rsid w:val="00E709F4"/>
    <w:rsid w:val="00E70C33"/>
    <w:rsid w:val="00E715C5"/>
    <w:rsid w:val="00E71E4D"/>
    <w:rsid w:val="00E722A3"/>
    <w:rsid w:val="00E724A4"/>
    <w:rsid w:val="00E72887"/>
    <w:rsid w:val="00E73165"/>
    <w:rsid w:val="00E73C4B"/>
    <w:rsid w:val="00E76759"/>
    <w:rsid w:val="00E76803"/>
    <w:rsid w:val="00E773BF"/>
    <w:rsid w:val="00E77615"/>
    <w:rsid w:val="00E812E4"/>
    <w:rsid w:val="00E830D4"/>
    <w:rsid w:val="00E83361"/>
    <w:rsid w:val="00E85CA9"/>
    <w:rsid w:val="00E8765A"/>
    <w:rsid w:val="00E902ED"/>
    <w:rsid w:val="00E9181D"/>
    <w:rsid w:val="00E934D6"/>
    <w:rsid w:val="00E93FF5"/>
    <w:rsid w:val="00E948F2"/>
    <w:rsid w:val="00E94B24"/>
    <w:rsid w:val="00E957C3"/>
    <w:rsid w:val="00E95BF3"/>
    <w:rsid w:val="00E95EE0"/>
    <w:rsid w:val="00E96100"/>
    <w:rsid w:val="00E96833"/>
    <w:rsid w:val="00E9743A"/>
    <w:rsid w:val="00E97444"/>
    <w:rsid w:val="00EA0449"/>
    <w:rsid w:val="00EA0872"/>
    <w:rsid w:val="00EA1EF8"/>
    <w:rsid w:val="00EA2BA7"/>
    <w:rsid w:val="00EA2F18"/>
    <w:rsid w:val="00EA3460"/>
    <w:rsid w:val="00EA39D7"/>
    <w:rsid w:val="00EA5D2A"/>
    <w:rsid w:val="00EA6EC9"/>
    <w:rsid w:val="00EA718E"/>
    <w:rsid w:val="00EA7473"/>
    <w:rsid w:val="00EA7CB0"/>
    <w:rsid w:val="00EB179B"/>
    <w:rsid w:val="00EB1B17"/>
    <w:rsid w:val="00EB4099"/>
    <w:rsid w:val="00EB4353"/>
    <w:rsid w:val="00EB694B"/>
    <w:rsid w:val="00EB6C1B"/>
    <w:rsid w:val="00EB6E9C"/>
    <w:rsid w:val="00EB6EC6"/>
    <w:rsid w:val="00EB7316"/>
    <w:rsid w:val="00EB75CD"/>
    <w:rsid w:val="00EB7C39"/>
    <w:rsid w:val="00EB7C48"/>
    <w:rsid w:val="00EC06D1"/>
    <w:rsid w:val="00EC0C16"/>
    <w:rsid w:val="00EC1121"/>
    <w:rsid w:val="00EC155D"/>
    <w:rsid w:val="00EC275C"/>
    <w:rsid w:val="00EC288B"/>
    <w:rsid w:val="00EC2AA5"/>
    <w:rsid w:val="00EC3082"/>
    <w:rsid w:val="00EC31AB"/>
    <w:rsid w:val="00EC3B6D"/>
    <w:rsid w:val="00EC563D"/>
    <w:rsid w:val="00EC593D"/>
    <w:rsid w:val="00EC6919"/>
    <w:rsid w:val="00EC691D"/>
    <w:rsid w:val="00ED0D1C"/>
    <w:rsid w:val="00ED155E"/>
    <w:rsid w:val="00ED3DAD"/>
    <w:rsid w:val="00ED5E3A"/>
    <w:rsid w:val="00ED6BF0"/>
    <w:rsid w:val="00EE086E"/>
    <w:rsid w:val="00EE0AD6"/>
    <w:rsid w:val="00EE1FF0"/>
    <w:rsid w:val="00EE2CEC"/>
    <w:rsid w:val="00EE655D"/>
    <w:rsid w:val="00EE68DE"/>
    <w:rsid w:val="00EE6BCB"/>
    <w:rsid w:val="00EE6F50"/>
    <w:rsid w:val="00EF03AB"/>
    <w:rsid w:val="00EF058B"/>
    <w:rsid w:val="00EF066B"/>
    <w:rsid w:val="00EF0BEE"/>
    <w:rsid w:val="00EF0E12"/>
    <w:rsid w:val="00EF1182"/>
    <w:rsid w:val="00EF13F5"/>
    <w:rsid w:val="00EF226B"/>
    <w:rsid w:val="00EF3136"/>
    <w:rsid w:val="00EF32A3"/>
    <w:rsid w:val="00EF372C"/>
    <w:rsid w:val="00EF5189"/>
    <w:rsid w:val="00EF52A4"/>
    <w:rsid w:val="00EF5775"/>
    <w:rsid w:val="00EF5D54"/>
    <w:rsid w:val="00EF6FEC"/>
    <w:rsid w:val="00EF70DD"/>
    <w:rsid w:val="00EF723D"/>
    <w:rsid w:val="00F00BCD"/>
    <w:rsid w:val="00F00CC1"/>
    <w:rsid w:val="00F02905"/>
    <w:rsid w:val="00F034E8"/>
    <w:rsid w:val="00F03E01"/>
    <w:rsid w:val="00F06046"/>
    <w:rsid w:val="00F06162"/>
    <w:rsid w:val="00F07DB5"/>
    <w:rsid w:val="00F115A7"/>
    <w:rsid w:val="00F118F9"/>
    <w:rsid w:val="00F11D95"/>
    <w:rsid w:val="00F134CC"/>
    <w:rsid w:val="00F1398C"/>
    <w:rsid w:val="00F14037"/>
    <w:rsid w:val="00F17573"/>
    <w:rsid w:val="00F1757A"/>
    <w:rsid w:val="00F1768F"/>
    <w:rsid w:val="00F2054E"/>
    <w:rsid w:val="00F208ED"/>
    <w:rsid w:val="00F22274"/>
    <w:rsid w:val="00F255D0"/>
    <w:rsid w:val="00F259CE"/>
    <w:rsid w:val="00F25A9A"/>
    <w:rsid w:val="00F264E4"/>
    <w:rsid w:val="00F26AE7"/>
    <w:rsid w:val="00F3113A"/>
    <w:rsid w:val="00F3242E"/>
    <w:rsid w:val="00F32448"/>
    <w:rsid w:val="00F32B31"/>
    <w:rsid w:val="00F36D47"/>
    <w:rsid w:val="00F3774F"/>
    <w:rsid w:val="00F3799D"/>
    <w:rsid w:val="00F4187F"/>
    <w:rsid w:val="00F42EBF"/>
    <w:rsid w:val="00F4377E"/>
    <w:rsid w:val="00F4555C"/>
    <w:rsid w:val="00F45C13"/>
    <w:rsid w:val="00F47C74"/>
    <w:rsid w:val="00F50721"/>
    <w:rsid w:val="00F51098"/>
    <w:rsid w:val="00F5135E"/>
    <w:rsid w:val="00F51371"/>
    <w:rsid w:val="00F52E66"/>
    <w:rsid w:val="00F534B5"/>
    <w:rsid w:val="00F56DE8"/>
    <w:rsid w:val="00F56E7D"/>
    <w:rsid w:val="00F60864"/>
    <w:rsid w:val="00F60E0E"/>
    <w:rsid w:val="00F60FD3"/>
    <w:rsid w:val="00F618C7"/>
    <w:rsid w:val="00F62639"/>
    <w:rsid w:val="00F6304B"/>
    <w:rsid w:val="00F63E68"/>
    <w:rsid w:val="00F64569"/>
    <w:rsid w:val="00F64BFD"/>
    <w:rsid w:val="00F65F14"/>
    <w:rsid w:val="00F66E16"/>
    <w:rsid w:val="00F67107"/>
    <w:rsid w:val="00F67B3B"/>
    <w:rsid w:val="00F70BDA"/>
    <w:rsid w:val="00F70E09"/>
    <w:rsid w:val="00F71A92"/>
    <w:rsid w:val="00F722DD"/>
    <w:rsid w:val="00F74701"/>
    <w:rsid w:val="00F749E2"/>
    <w:rsid w:val="00F75360"/>
    <w:rsid w:val="00F77715"/>
    <w:rsid w:val="00F77FA7"/>
    <w:rsid w:val="00F809F5"/>
    <w:rsid w:val="00F80DE3"/>
    <w:rsid w:val="00F81413"/>
    <w:rsid w:val="00F81EC2"/>
    <w:rsid w:val="00F8379F"/>
    <w:rsid w:val="00F8438F"/>
    <w:rsid w:val="00F845C0"/>
    <w:rsid w:val="00F850D3"/>
    <w:rsid w:val="00F87BE7"/>
    <w:rsid w:val="00F90355"/>
    <w:rsid w:val="00F91207"/>
    <w:rsid w:val="00F91A71"/>
    <w:rsid w:val="00F922E0"/>
    <w:rsid w:val="00F9248D"/>
    <w:rsid w:val="00F92965"/>
    <w:rsid w:val="00F92A86"/>
    <w:rsid w:val="00F930D1"/>
    <w:rsid w:val="00F9322E"/>
    <w:rsid w:val="00F937A1"/>
    <w:rsid w:val="00F93CEB"/>
    <w:rsid w:val="00F94633"/>
    <w:rsid w:val="00F96604"/>
    <w:rsid w:val="00F96A05"/>
    <w:rsid w:val="00F97970"/>
    <w:rsid w:val="00FA0524"/>
    <w:rsid w:val="00FA110A"/>
    <w:rsid w:val="00FA1555"/>
    <w:rsid w:val="00FA1A72"/>
    <w:rsid w:val="00FA4666"/>
    <w:rsid w:val="00FA46C5"/>
    <w:rsid w:val="00FA4976"/>
    <w:rsid w:val="00FA4EB2"/>
    <w:rsid w:val="00FA55FB"/>
    <w:rsid w:val="00FA595F"/>
    <w:rsid w:val="00FA5F89"/>
    <w:rsid w:val="00FA6337"/>
    <w:rsid w:val="00FA6532"/>
    <w:rsid w:val="00FA667E"/>
    <w:rsid w:val="00FA6694"/>
    <w:rsid w:val="00FA7BA3"/>
    <w:rsid w:val="00FB16B1"/>
    <w:rsid w:val="00FB1CA2"/>
    <w:rsid w:val="00FB399D"/>
    <w:rsid w:val="00FB3D30"/>
    <w:rsid w:val="00FB4373"/>
    <w:rsid w:val="00FB4822"/>
    <w:rsid w:val="00FB5F85"/>
    <w:rsid w:val="00FB67C3"/>
    <w:rsid w:val="00FB74F0"/>
    <w:rsid w:val="00FB7802"/>
    <w:rsid w:val="00FB7E6F"/>
    <w:rsid w:val="00FB7EDF"/>
    <w:rsid w:val="00FC0455"/>
    <w:rsid w:val="00FC3100"/>
    <w:rsid w:val="00FC3D1E"/>
    <w:rsid w:val="00FC5631"/>
    <w:rsid w:val="00FC7366"/>
    <w:rsid w:val="00FD0579"/>
    <w:rsid w:val="00FD1809"/>
    <w:rsid w:val="00FD214F"/>
    <w:rsid w:val="00FD3C2B"/>
    <w:rsid w:val="00FD3E35"/>
    <w:rsid w:val="00FD4397"/>
    <w:rsid w:val="00FD4BD8"/>
    <w:rsid w:val="00FD4BEB"/>
    <w:rsid w:val="00FD4C02"/>
    <w:rsid w:val="00FD507D"/>
    <w:rsid w:val="00FD523A"/>
    <w:rsid w:val="00FD5B89"/>
    <w:rsid w:val="00FD6762"/>
    <w:rsid w:val="00FD70FD"/>
    <w:rsid w:val="00FE064C"/>
    <w:rsid w:val="00FE0B14"/>
    <w:rsid w:val="00FE0D7C"/>
    <w:rsid w:val="00FE18B5"/>
    <w:rsid w:val="00FE20BD"/>
    <w:rsid w:val="00FE217F"/>
    <w:rsid w:val="00FE48B2"/>
    <w:rsid w:val="00FE48B7"/>
    <w:rsid w:val="00FE4F5D"/>
    <w:rsid w:val="00FE7C07"/>
    <w:rsid w:val="00FF0060"/>
    <w:rsid w:val="00FF0C49"/>
    <w:rsid w:val="00FF1360"/>
    <w:rsid w:val="00FF1783"/>
    <w:rsid w:val="00FF273C"/>
    <w:rsid w:val="00FF2FDC"/>
    <w:rsid w:val="00FF30B3"/>
    <w:rsid w:val="00FF32A1"/>
    <w:rsid w:val="00FF34D0"/>
    <w:rsid w:val="00FF3A75"/>
    <w:rsid w:val="00FF3DCE"/>
    <w:rsid w:val="00FF589B"/>
    <w:rsid w:val="00FF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72E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972E3C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72E3C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72E3C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72E3C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972E3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972E3C"/>
  </w:style>
  <w:style w:type="paragraph" w:styleId="a3">
    <w:name w:val="Plain Text"/>
    <w:basedOn w:val="a"/>
    <w:link w:val="a4"/>
    <w:uiPriority w:val="99"/>
    <w:unhideWhenUsed/>
    <w:rsid w:val="00890152"/>
    <w:pPr>
      <w:ind w:firstLine="567"/>
      <w:jc w:val="both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90152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972E3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72E3C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72E3C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72E3C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972E3C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972E3C"/>
    <w:pPr>
      <w:ind w:firstLine="567"/>
      <w:jc w:val="both"/>
    </w:pPr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basedOn w:val="a0"/>
    <w:link w:val="a5"/>
    <w:semiHidden/>
    <w:rsid w:val="00972E3C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972E3C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7">
    <w:name w:val="Hyperlink"/>
    <w:basedOn w:val="a0"/>
    <w:rsid w:val="00972E3C"/>
    <w:rPr>
      <w:color w:val="0000FF"/>
      <w:u w:val="none"/>
    </w:rPr>
  </w:style>
  <w:style w:type="paragraph" w:customStyle="1" w:styleId="Application">
    <w:name w:val="Application!Приложение"/>
    <w:rsid w:val="00972E3C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972E3C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972E3C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972E3C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styleId="a8">
    <w:name w:val="Body Text Indent"/>
    <w:aliases w:val="Знак, Знак"/>
    <w:basedOn w:val="a"/>
    <w:link w:val="a9"/>
    <w:rsid w:val="00972E3C"/>
    <w:pPr>
      <w:ind w:firstLine="851"/>
      <w:jc w:val="both"/>
    </w:pPr>
    <w:rPr>
      <w:sz w:val="26"/>
      <w:szCs w:val="20"/>
    </w:rPr>
  </w:style>
  <w:style w:type="character" w:customStyle="1" w:styleId="a9">
    <w:name w:val="Основной текст с отступом Знак"/>
    <w:aliases w:val="Знак Знак1,Основной текст с отступом Знак1"/>
    <w:basedOn w:val="a0"/>
    <w:link w:val="a8"/>
    <w:rsid w:val="00972E3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a">
    <w:name w:val="No Spacing"/>
    <w:uiPriority w:val="1"/>
    <w:qFormat/>
    <w:rsid w:val="00972E3C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0a9ce29e-b5bf-4166-bb27-3aa3eaac4bb3.html" TargetMode="External"/><Relationship Id="rId13" Type="http://schemas.openxmlformats.org/officeDocument/2006/relationships/hyperlink" Target="file:///C:\content\act\00f08733-7339-4e68-94c1-f816f8b7b7ba.doc" TargetMode="External"/><Relationship Id="rId18" Type="http://schemas.openxmlformats.org/officeDocument/2006/relationships/hyperlink" Target="file:///C:\content\act\f4ee46cf-7f65-4a9a-8323-5c844789cf6f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content\act\07120b89-d89e-494f-8db9-61ba2013cc22.html" TargetMode="External"/><Relationship Id="rId7" Type="http://schemas.openxmlformats.org/officeDocument/2006/relationships/hyperlink" Target="file:///C:\content\act\5724afaa-4194-470c-8df3-8737d9c801c7.html" TargetMode="External"/><Relationship Id="rId12" Type="http://schemas.openxmlformats.org/officeDocument/2006/relationships/hyperlink" Target="consultantplus://offline/ref=D6EC8404A581CA3AAEC97EED792ECCCE0B7D40797D78B48E6A8C3Fr3i3A" TargetMode="External"/><Relationship Id="rId17" Type="http://schemas.openxmlformats.org/officeDocument/2006/relationships/hyperlink" Target="file:///C:\content\act\5dcd633e-3dda-44bc-a5f8-1143fed351ce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content\act\8f5d5344-3c1a-4eb3-9212-6ea5e56fbf32.doc" TargetMode="External"/><Relationship Id="rId20" Type="http://schemas.openxmlformats.org/officeDocument/2006/relationships/hyperlink" Target="file:///C:\content\act\9aa48369-618a-4bb4-b4b8-ae15f2b7ebf6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ngr\RU0000R199305853.html" TargetMode="External"/><Relationship Id="rId11" Type="http://schemas.openxmlformats.org/officeDocument/2006/relationships/hyperlink" Target="file:///C:\content\act\21ff4ca3-fc72-4233-bb04-3222d739f7ce.html" TargetMode="External"/><Relationship Id="rId5" Type="http://schemas.openxmlformats.org/officeDocument/2006/relationships/hyperlink" Target="file:///C:\content\act\20aae8cf-3dba-4171-8b68-c5282fbcdbe4.doc" TargetMode="External"/><Relationship Id="rId15" Type="http://schemas.openxmlformats.org/officeDocument/2006/relationships/hyperlink" Target="file:///C:\content\act\8058858a-8848-4a2d-89c1-40c8946be283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content\act\b434f9d9-f9a8-466f-8c8c-d5479283eb78.html" TargetMode="External"/><Relationship Id="rId19" Type="http://schemas.openxmlformats.org/officeDocument/2006/relationships/hyperlink" Target="file:///C:\content\act\91e7be06-9a84-4cff-931d-1df8bc2444aa.html" TargetMode="External"/><Relationship Id="rId4" Type="http://schemas.openxmlformats.org/officeDocument/2006/relationships/hyperlink" Target="file:///C:\content\act\a8ca6f19-944a-442f-afbb-7b6cab4e1e09.html" TargetMode="External"/><Relationship Id="rId9" Type="http://schemas.openxmlformats.org/officeDocument/2006/relationships/hyperlink" Target="file:///C:\content\act\9aa48369-618a-4bb4-b4b8-ae15f2b7ebf6.html" TargetMode="External"/><Relationship Id="rId14" Type="http://schemas.openxmlformats.org/officeDocument/2006/relationships/hyperlink" Target="file:///C:\content\act\faecf191-eb40-4a89-a624-b5958e97b426.doc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Юстиция</Company>
  <LinksUpToDate>false</LinksUpToDate>
  <CharactersWithSpaces>19545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2</cp:revision>
  <dcterms:created xsi:type="dcterms:W3CDTF">2014-07-01T02:28:00Z</dcterms:created>
  <dcterms:modified xsi:type="dcterms:W3CDTF">2014-07-01T02:28:00Z</dcterms:modified>
</cp:coreProperties>
</file>