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2C757" w14:textId="77777777" w:rsidR="00F00C31" w:rsidRPr="00F00C31" w:rsidRDefault="00F00C31" w:rsidP="00F00C31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cs="Arial"/>
          <w:bCs/>
        </w:rPr>
      </w:pPr>
      <w:r w:rsidRPr="00F00C31">
        <w:rPr>
          <w:rFonts w:cs="Arial"/>
          <w:bCs/>
        </w:rPr>
        <w:t>Правительство Севастополя</w:t>
      </w:r>
    </w:p>
    <w:p w14:paraId="700622AE" w14:textId="77777777" w:rsidR="00F00C31" w:rsidRPr="00F00C31" w:rsidRDefault="00F00C31" w:rsidP="00F00C31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cs="Arial"/>
          <w:b/>
          <w:bCs/>
        </w:rPr>
      </w:pPr>
      <w:r w:rsidRPr="00F00C31">
        <w:rPr>
          <w:rFonts w:cs="Arial"/>
          <w:bCs/>
        </w:rPr>
        <w:t>Постановление</w:t>
      </w:r>
      <w:r w:rsidRPr="00F00C31">
        <w:rPr>
          <w:rFonts w:cs="Arial"/>
          <w:bCs/>
        </w:rPr>
        <w:br/>
        <w:t>27.03.2015                                                         N 227-ПП</w:t>
      </w:r>
      <w:r w:rsidRPr="00F00C31">
        <w:rPr>
          <w:rFonts w:cs="Arial"/>
          <w:bCs/>
        </w:rPr>
        <w:br/>
      </w:r>
      <w:r w:rsidRPr="00F00C31">
        <w:rPr>
          <w:rFonts w:cs="Arial"/>
          <w:b/>
          <w:bCs/>
          <w:kern w:val="28"/>
          <w:sz w:val="32"/>
          <w:szCs w:val="32"/>
        </w:rPr>
        <w:t>О создании комиссии города Севастополя по восстановлению прав реабилитированных жертв политических репрессий</w:t>
      </w:r>
    </w:p>
    <w:p w14:paraId="366D5164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jc w:val="center"/>
        <w:rPr>
          <w:rFonts w:cs="Arial"/>
          <w:b/>
        </w:rPr>
      </w:pPr>
    </w:p>
    <w:p w14:paraId="1AD83DA0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 xml:space="preserve">В соответствии с </w:t>
      </w:r>
      <w:r w:rsidRPr="00F00C31">
        <w:rPr>
          <w:rFonts w:cs="Arial"/>
          <w:bCs/>
        </w:rPr>
        <w:t>Законом</w:t>
      </w:r>
      <w:r w:rsidRPr="00F00C31">
        <w:rPr>
          <w:rFonts w:cs="Arial"/>
        </w:rPr>
        <w:t xml:space="preserve"> Российской Федерации от 18.10.1991 N 1761-1 "О реабилитации жертв политических репрессий", </w:t>
      </w:r>
      <w:hyperlink r:id="rId4" w:history="1">
        <w:r w:rsidRPr="00F00C31">
          <w:rPr>
            <w:rFonts w:cs="Arial"/>
            <w:bCs/>
          </w:rPr>
          <w:t>постановлением</w:t>
        </w:r>
      </w:hyperlink>
      <w:r w:rsidRPr="00F00C31">
        <w:rPr>
          <w:rFonts w:cs="Arial"/>
        </w:rPr>
        <w:t xml:space="preserve"> Президиума Верховного Совета РСФСР от 30.03.1992 N 2610-1 "Об утверждении положения о комиссиях по восстановлению прав реабилитированных жертв политических репрессий", </w:t>
      </w:r>
      <w:hyperlink r:id="rId5" w:tgtFrame="Logical" w:history="1">
        <w:r w:rsidRPr="00070F90">
          <w:rPr>
            <w:rStyle w:val="a5"/>
            <w:rFonts w:cs="Arial"/>
            <w:bCs/>
          </w:rPr>
          <w:t>Законом</w:t>
        </w:r>
        <w:r w:rsidRPr="00070F90">
          <w:rPr>
            <w:rStyle w:val="a5"/>
            <w:rFonts w:cs="Arial"/>
          </w:rPr>
          <w:t xml:space="preserve"> Севастополя от 30.04.2014 N 5-ЗС "О Правительстве Севастополя"</w:t>
        </w:r>
      </w:hyperlink>
      <w:r w:rsidRPr="00F00C31">
        <w:rPr>
          <w:rFonts w:cs="Arial"/>
        </w:rPr>
        <w:t xml:space="preserve"> Правительство Севастополя постановляет:</w:t>
      </w:r>
    </w:p>
    <w:p w14:paraId="74C0E3DC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0" w:name="sub_1"/>
      <w:r w:rsidRPr="00F00C31">
        <w:rPr>
          <w:rFonts w:cs="Arial"/>
        </w:rPr>
        <w:t>1. Создать комиссию города Севастополя по восстановлению прав реабилитированных жертв политических репрессий (далее - Комиссия).</w:t>
      </w:r>
    </w:p>
    <w:p w14:paraId="26F26CBA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1" w:name="sub_2"/>
      <w:bookmarkEnd w:id="0"/>
      <w:r w:rsidRPr="00F00C31">
        <w:rPr>
          <w:rFonts w:cs="Arial"/>
        </w:rPr>
        <w:t>2. Утвердить:</w:t>
      </w:r>
    </w:p>
    <w:p w14:paraId="3D41F483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2" w:name="sub_21"/>
      <w:bookmarkEnd w:id="1"/>
      <w:r w:rsidRPr="00F00C31">
        <w:rPr>
          <w:rFonts w:cs="Arial"/>
        </w:rPr>
        <w:t xml:space="preserve">2.1. Состав Комиссии согласно </w:t>
      </w:r>
      <w:hyperlink w:anchor="sub_1000" w:history="1">
        <w:r w:rsidRPr="00F00C31">
          <w:rPr>
            <w:rFonts w:cs="Arial"/>
            <w:bCs/>
          </w:rPr>
          <w:t>приложению N 1</w:t>
        </w:r>
      </w:hyperlink>
      <w:r w:rsidRPr="00F00C31">
        <w:rPr>
          <w:rFonts w:cs="Arial"/>
        </w:rPr>
        <w:t>.</w:t>
      </w:r>
    </w:p>
    <w:p w14:paraId="264E105F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3" w:name="sub_22"/>
      <w:bookmarkEnd w:id="2"/>
      <w:r w:rsidRPr="00F00C31">
        <w:rPr>
          <w:rFonts w:cs="Arial"/>
        </w:rPr>
        <w:t xml:space="preserve">2.2. Положение о Комиссии согласно </w:t>
      </w:r>
      <w:hyperlink w:anchor="sub_2000" w:history="1">
        <w:r w:rsidRPr="00F00C31">
          <w:rPr>
            <w:rFonts w:cs="Arial"/>
            <w:bCs/>
          </w:rPr>
          <w:t>приложению N 2</w:t>
        </w:r>
      </w:hyperlink>
      <w:r w:rsidRPr="00F00C31">
        <w:rPr>
          <w:rFonts w:cs="Arial"/>
        </w:rPr>
        <w:t>.</w:t>
      </w:r>
    </w:p>
    <w:p w14:paraId="1BD6CAA1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4" w:name="sub_3"/>
      <w:bookmarkEnd w:id="3"/>
      <w:r w:rsidRPr="00F00C31">
        <w:rPr>
          <w:rFonts w:cs="Arial"/>
        </w:rPr>
        <w:t>3. Управлению информационной политики и взаимодействия со СМИ опубликовать настоящее постановление на официальном сайте Правительства Севастополя.</w:t>
      </w:r>
    </w:p>
    <w:p w14:paraId="1A284C38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5" w:name="sub_4"/>
      <w:bookmarkEnd w:id="4"/>
      <w:r w:rsidRPr="00F00C31">
        <w:rPr>
          <w:rFonts w:cs="Arial"/>
        </w:rPr>
        <w:t xml:space="preserve">4. Настоящее постановление вступает в силу со дня его </w:t>
      </w:r>
      <w:hyperlink r:id="rId6" w:history="1">
        <w:r w:rsidRPr="00F00C31">
          <w:rPr>
            <w:rFonts w:cs="Arial"/>
            <w:bCs/>
          </w:rPr>
          <w:t>опубликования</w:t>
        </w:r>
      </w:hyperlink>
      <w:r w:rsidRPr="00F00C31">
        <w:rPr>
          <w:rFonts w:cs="Arial"/>
        </w:rPr>
        <w:t>.</w:t>
      </w:r>
    </w:p>
    <w:p w14:paraId="1700CFFF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6" w:name="sub_5"/>
      <w:bookmarkEnd w:id="5"/>
      <w:r w:rsidRPr="00F00C31">
        <w:rPr>
          <w:rFonts w:cs="Arial"/>
        </w:rPr>
        <w:t>5. Контроль за исполнением настоящего постановления возложить на заместителя Губернатора - Председателя Правительства Севастополя А.Г. Пушкарева.</w:t>
      </w:r>
    </w:p>
    <w:bookmarkEnd w:id="6"/>
    <w:p w14:paraId="15382056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6666"/>
        <w:gridCol w:w="3333"/>
      </w:tblGrid>
      <w:tr w:rsidR="00F00C31" w:rsidRPr="00F00C31" w14:paraId="7FBCEDE2" w14:textId="77777777" w:rsidTr="007A2455"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</w:tcPr>
          <w:p w14:paraId="253D4DA6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Arial"/>
              </w:rPr>
            </w:pPr>
            <w:r w:rsidRPr="00F00C31">
              <w:rPr>
                <w:rFonts w:cs="Arial"/>
              </w:rPr>
              <w:t>Губернатор города Севастополя,</w:t>
            </w:r>
            <w:r w:rsidRPr="00F00C31">
              <w:rPr>
                <w:rFonts w:cs="Arial"/>
              </w:rPr>
              <w:br/>
              <w:t>Председатель Правительства Севастополя</w:t>
            </w:r>
          </w:p>
        </w:tc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</w:tcPr>
          <w:p w14:paraId="3BD89AF1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cs="Arial"/>
              </w:rPr>
            </w:pPr>
            <w:r w:rsidRPr="00F00C31">
              <w:rPr>
                <w:rFonts w:cs="Arial"/>
              </w:rPr>
              <w:t>С.И. </w:t>
            </w:r>
            <w:proofErr w:type="spellStart"/>
            <w:r w:rsidRPr="00F00C31">
              <w:rPr>
                <w:rFonts w:cs="Arial"/>
              </w:rPr>
              <w:t>Меняйло</w:t>
            </w:r>
            <w:proofErr w:type="spellEnd"/>
          </w:p>
        </w:tc>
      </w:tr>
    </w:tbl>
    <w:p w14:paraId="0DFEEB3E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</w:p>
    <w:p w14:paraId="079371FC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  <w:bookmarkStart w:id="7" w:name="sub_1000"/>
    </w:p>
    <w:p w14:paraId="3E887676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14:paraId="14356343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14:paraId="5F2DC560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14:paraId="79F9CB03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14:paraId="7EEE3BCE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14:paraId="147948A5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14:paraId="0BE4B0B2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14:paraId="5F5B4C77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14:paraId="4C916D16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14:paraId="0212C880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14:paraId="25A2925F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14:paraId="68D5FF02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14:paraId="74A4DEEB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14:paraId="7408CC7D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14:paraId="1099BFA3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14:paraId="75599D2A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14:paraId="09EF4301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14:paraId="3AEA42D3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14:paraId="48125ABD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14:paraId="032FE672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  <w:r w:rsidRPr="00F00C31">
        <w:rPr>
          <w:rFonts w:cs="Arial"/>
          <w:b/>
          <w:bCs/>
          <w:kern w:val="28"/>
          <w:sz w:val="32"/>
          <w:szCs w:val="32"/>
        </w:rPr>
        <w:lastRenderedPageBreak/>
        <w:t>УТВЕРЖДЕН</w:t>
      </w:r>
    </w:p>
    <w:p w14:paraId="5FA85876" w14:textId="77777777" w:rsidR="00F00C31" w:rsidRPr="00F00C31" w:rsidRDefault="00D63B64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  <w:hyperlink w:anchor="sub_0" w:history="1">
        <w:r w:rsidR="00F00C31" w:rsidRPr="00F00C31">
          <w:rPr>
            <w:rFonts w:cs="Arial"/>
            <w:b/>
            <w:bCs/>
            <w:kern w:val="28"/>
            <w:sz w:val="32"/>
            <w:szCs w:val="32"/>
          </w:rPr>
          <w:t>постановлением</w:t>
        </w:r>
      </w:hyperlink>
      <w:r w:rsidR="00F00C31" w:rsidRPr="00F00C31">
        <w:rPr>
          <w:rFonts w:cs="Arial"/>
          <w:b/>
          <w:bCs/>
          <w:kern w:val="28"/>
          <w:sz w:val="32"/>
          <w:szCs w:val="32"/>
        </w:rPr>
        <w:t xml:space="preserve"> Правительства </w:t>
      </w:r>
    </w:p>
    <w:p w14:paraId="585697C9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  <w:r w:rsidRPr="00F00C31">
        <w:rPr>
          <w:rFonts w:cs="Arial"/>
          <w:b/>
          <w:bCs/>
          <w:kern w:val="28"/>
          <w:sz w:val="32"/>
          <w:szCs w:val="32"/>
        </w:rPr>
        <w:t xml:space="preserve">Севастополя </w:t>
      </w:r>
    </w:p>
    <w:p w14:paraId="0D09E09A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kern w:val="28"/>
          <w:sz w:val="32"/>
          <w:szCs w:val="32"/>
        </w:rPr>
      </w:pPr>
      <w:r w:rsidRPr="00F00C31">
        <w:rPr>
          <w:rFonts w:cs="Arial"/>
          <w:b/>
          <w:bCs/>
          <w:kern w:val="28"/>
          <w:sz w:val="32"/>
          <w:szCs w:val="32"/>
        </w:rPr>
        <w:t>от 27.03.2015 N 227-ПП</w:t>
      </w:r>
    </w:p>
    <w:bookmarkEnd w:id="7"/>
    <w:p w14:paraId="4EFA1A9C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</w:p>
    <w:p w14:paraId="6BDBA205" w14:textId="77777777" w:rsidR="00F00C31" w:rsidRPr="00F00C31" w:rsidRDefault="00F00C31" w:rsidP="00F00C31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cs="Arial"/>
          <w:bCs/>
        </w:rPr>
      </w:pPr>
      <w:r w:rsidRPr="00F00C31">
        <w:rPr>
          <w:rFonts w:cs="Arial"/>
          <w:bCs/>
        </w:rPr>
        <w:t>Состав</w:t>
      </w:r>
      <w:r w:rsidRPr="00F00C31">
        <w:rPr>
          <w:rFonts w:cs="Arial"/>
          <w:bCs/>
        </w:rPr>
        <w:br/>
        <w:t>комиссии города Севастополя по восстановлению прав реабилитированных жертв политических репрессий</w:t>
      </w:r>
      <w:r w:rsidRPr="00F00C31">
        <w:rPr>
          <w:rFonts w:cs="Arial"/>
          <w:bCs/>
        </w:rPr>
        <w:br/>
      </w:r>
    </w:p>
    <w:p w14:paraId="63E3815E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0"/>
        <w:gridCol w:w="5880"/>
      </w:tblGrid>
      <w:tr w:rsidR="00F00C31" w:rsidRPr="00F00C31" w14:paraId="678BE6C4" w14:textId="77777777" w:rsidTr="007A2455"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</w:tcPr>
          <w:p w14:paraId="29E6CE30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Arial"/>
              </w:rPr>
            </w:pPr>
            <w:r w:rsidRPr="00F00C31">
              <w:rPr>
                <w:rFonts w:cs="Arial"/>
              </w:rPr>
              <w:t>Председатель комиссии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</w:tcPr>
          <w:p w14:paraId="1680D584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F00C31" w:rsidRPr="00F00C31" w14:paraId="16AA7F5F" w14:textId="77777777" w:rsidTr="007A2455"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</w:tcPr>
          <w:p w14:paraId="7D20E7C8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Arial"/>
              </w:rPr>
            </w:pPr>
            <w:r w:rsidRPr="00F00C31">
              <w:rPr>
                <w:rFonts w:cs="Arial"/>
              </w:rPr>
              <w:t>Еремеев</w:t>
            </w:r>
          </w:p>
          <w:p w14:paraId="7268EA26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Arial"/>
              </w:rPr>
            </w:pPr>
            <w:r w:rsidRPr="00F00C31">
              <w:rPr>
                <w:rFonts w:cs="Arial"/>
              </w:rPr>
              <w:t>Алексей Александрович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</w:tcPr>
          <w:p w14:paraId="3DEBB5CE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F00C31">
              <w:rPr>
                <w:rFonts w:cs="Arial"/>
              </w:rPr>
              <w:t>- заместитель Губернатора - Председателя Правительства Севастополя</w:t>
            </w:r>
          </w:p>
        </w:tc>
      </w:tr>
      <w:tr w:rsidR="00F00C31" w:rsidRPr="00F00C31" w14:paraId="56CF9363" w14:textId="77777777" w:rsidTr="007A2455"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</w:tcPr>
          <w:p w14:paraId="25E529B1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Arial"/>
              </w:rPr>
            </w:pPr>
            <w:r w:rsidRPr="00F00C31">
              <w:rPr>
                <w:rFonts w:cs="Arial"/>
              </w:rPr>
              <w:t>Заместитель председателя комиссии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</w:tcPr>
          <w:p w14:paraId="637D3E65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F00C31" w:rsidRPr="00F00C31" w14:paraId="25A5A17F" w14:textId="77777777" w:rsidTr="007A2455"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</w:tcPr>
          <w:p w14:paraId="74562FFA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Arial"/>
              </w:rPr>
            </w:pPr>
            <w:r w:rsidRPr="00F00C31">
              <w:rPr>
                <w:rFonts w:cs="Arial"/>
              </w:rPr>
              <w:t>Добряков</w:t>
            </w:r>
          </w:p>
          <w:p w14:paraId="297B830E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Arial"/>
              </w:rPr>
            </w:pPr>
            <w:r w:rsidRPr="00F00C31">
              <w:rPr>
                <w:rFonts w:cs="Arial"/>
              </w:rPr>
              <w:t>Денис Валерьевич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</w:tcPr>
          <w:p w14:paraId="025F8608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F00C31">
              <w:rPr>
                <w:rFonts w:cs="Arial"/>
              </w:rPr>
              <w:t>- заместитель Губернатора - Председателя Правительства Севастополя</w:t>
            </w:r>
          </w:p>
        </w:tc>
      </w:tr>
      <w:tr w:rsidR="00F00C31" w:rsidRPr="00F00C31" w14:paraId="17B8FD4C" w14:textId="77777777" w:rsidTr="007A2455"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</w:tcPr>
          <w:p w14:paraId="5E314EA4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Arial"/>
              </w:rPr>
            </w:pPr>
            <w:r w:rsidRPr="00F00C31">
              <w:rPr>
                <w:rFonts w:cs="Arial"/>
              </w:rPr>
              <w:t>Заместитель председателя комиссии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</w:tcPr>
          <w:p w14:paraId="24A2E1B1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F00C31" w:rsidRPr="00F00C31" w14:paraId="0EA90958" w14:textId="77777777" w:rsidTr="007A2455"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</w:tcPr>
          <w:p w14:paraId="2EDA16B7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Arial"/>
              </w:rPr>
            </w:pPr>
            <w:r w:rsidRPr="00F00C31">
              <w:rPr>
                <w:rFonts w:cs="Arial"/>
              </w:rPr>
              <w:t>Борисенко</w:t>
            </w:r>
          </w:p>
          <w:p w14:paraId="7FA6369B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Arial"/>
              </w:rPr>
            </w:pPr>
            <w:r w:rsidRPr="00F00C31">
              <w:rPr>
                <w:rFonts w:cs="Arial"/>
              </w:rPr>
              <w:t>Станислав Владимирович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</w:tcPr>
          <w:p w14:paraId="2689C721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F00C31">
              <w:rPr>
                <w:rFonts w:cs="Arial"/>
              </w:rPr>
              <w:t>- начальник уполномоченного органа в сфере социальной защиты населения города Севастополя</w:t>
            </w:r>
          </w:p>
        </w:tc>
      </w:tr>
      <w:tr w:rsidR="00F00C31" w:rsidRPr="00F00C31" w14:paraId="2863E93F" w14:textId="77777777" w:rsidTr="007A2455"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</w:tcPr>
          <w:p w14:paraId="05D82BF8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Arial"/>
              </w:rPr>
            </w:pPr>
            <w:r w:rsidRPr="00F00C31">
              <w:rPr>
                <w:rFonts w:cs="Arial"/>
              </w:rPr>
              <w:t>Секретарь комиссии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</w:tcPr>
          <w:p w14:paraId="511B8902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F00C31" w:rsidRPr="00F00C31" w14:paraId="52D4E2A3" w14:textId="77777777" w:rsidTr="007A2455"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</w:tcPr>
          <w:p w14:paraId="1BF7CF5C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Arial"/>
              </w:rPr>
            </w:pPr>
            <w:proofErr w:type="spellStart"/>
            <w:r w:rsidRPr="00F00C31">
              <w:rPr>
                <w:rFonts w:cs="Arial"/>
              </w:rPr>
              <w:t>Генне</w:t>
            </w:r>
            <w:proofErr w:type="spellEnd"/>
          </w:p>
          <w:p w14:paraId="0CDABC1D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Arial"/>
              </w:rPr>
            </w:pPr>
            <w:r w:rsidRPr="00F00C31">
              <w:rPr>
                <w:rFonts w:cs="Arial"/>
              </w:rPr>
              <w:t>Андрей Георгиевич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</w:tcPr>
          <w:p w14:paraId="3E6F6726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F00C31">
              <w:rPr>
                <w:rFonts w:cs="Arial"/>
              </w:rPr>
              <w:t>- начальник отдела по делам ветеранов уполномоченного органа в сфере социальной защиты населения города Севастополя</w:t>
            </w:r>
          </w:p>
        </w:tc>
      </w:tr>
      <w:tr w:rsidR="00F00C31" w:rsidRPr="00F00C31" w14:paraId="6A6E4EAF" w14:textId="77777777" w:rsidTr="007A2455"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</w:tcPr>
          <w:p w14:paraId="4C076C25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Arial"/>
              </w:rPr>
            </w:pPr>
            <w:r w:rsidRPr="00F00C31">
              <w:rPr>
                <w:rFonts w:cs="Arial"/>
              </w:rPr>
              <w:t>Члены комиссии: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</w:tcPr>
          <w:p w14:paraId="53CC949E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F00C31" w:rsidRPr="00F00C31" w14:paraId="53ABF99F" w14:textId="77777777" w:rsidTr="007A2455"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</w:tcPr>
          <w:p w14:paraId="24CD6EE3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Arial"/>
              </w:rPr>
            </w:pPr>
            <w:r w:rsidRPr="00F00C31">
              <w:rPr>
                <w:rFonts w:cs="Arial"/>
              </w:rPr>
              <w:t>Дмитриев</w:t>
            </w:r>
          </w:p>
          <w:p w14:paraId="7823AFBC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Arial"/>
              </w:rPr>
            </w:pPr>
            <w:r w:rsidRPr="00F00C31">
              <w:rPr>
                <w:rFonts w:cs="Arial"/>
              </w:rPr>
              <w:t>Лев Михайлович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</w:tcPr>
          <w:p w14:paraId="0C19C51F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F00C31">
              <w:rPr>
                <w:rFonts w:cs="Arial"/>
              </w:rPr>
              <w:t>- заместитель директора Департамента по вопросам управления Нахимовского района города Севастополя</w:t>
            </w:r>
          </w:p>
        </w:tc>
      </w:tr>
      <w:tr w:rsidR="00F00C31" w:rsidRPr="00F00C31" w14:paraId="660B8739" w14:textId="77777777" w:rsidTr="007A2455"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</w:tcPr>
          <w:p w14:paraId="07942DEB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Arial"/>
              </w:rPr>
            </w:pPr>
            <w:r w:rsidRPr="00F00C31">
              <w:rPr>
                <w:rFonts w:cs="Arial"/>
              </w:rPr>
              <w:t>Зеленин</w:t>
            </w:r>
          </w:p>
          <w:p w14:paraId="5AB24C16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Arial"/>
              </w:rPr>
            </w:pPr>
            <w:r w:rsidRPr="00F00C31">
              <w:rPr>
                <w:rFonts w:cs="Arial"/>
              </w:rPr>
              <w:t>Иван Александрович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</w:tcPr>
          <w:p w14:paraId="051DDF48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F00C31">
              <w:rPr>
                <w:rFonts w:cs="Arial"/>
              </w:rPr>
              <w:t>- начальник отдела Управления по взаимодействию с правоохранительными органами и силовыми структурами</w:t>
            </w:r>
          </w:p>
        </w:tc>
      </w:tr>
      <w:tr w:rsidR="00F00C31" w:rsidRPr="00F00C31" w14:paraId="6D03896D" w14:textId="77777777" w:rsidTr="007A2455"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</w:tcPr>
          <w:p w14:paraId="634F8D24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Arial"/>
              </w:rPr>
            </w:pPr>
            <w:proofErr w:type="spellStart"/>
            <w:r w:rsidRPr="00F00C31">
              <w:rPr>
                <w:rFonts w:cs="Arial"/>
              </w:rPr>
              <w:t>Кателина</w:t>
            </w:r>
            <w:proofErr w:type="spellEnd"/>
          </w:p>
          <w:p w14:paraId="7DE68C72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Arial"/>
              </w:rPr>
            </w:pPr>
            <w:r w:rsidRPr="00F00C31">
              <w:rPr>
                <w:rFonts w:cs="Arial"/>
              </w:rPr>
              <w:t>Анна Анатольевна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</w:tcPr>
          <w:p w14:paraId="10A6E09C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F00C31">
              <w:rPr>
                <w:rFonts w:cs="Arial"/>
              </w:rPr>
              <w:t>- главный специалист Управления социальной защиты населения и здравоохранения Главного управления финансов</w:t>
            </w:r>
          </w:p>
        </w:tc>
      </w:tr>
      <w:tr w:rsidR="00F00C31" w:rsidRPr="00F00C31" w14:paraId="629D2C4C" w14:textId="77777777" w:rsidTr="007A2455"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</w:tcPr>
          <w:p w14:paraId="3BBC02C0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Arial"/>
              </w:rPr>
            </w:pPr>
            <w:r w:rsidRPr="00F00C31">
              <w:rPr>
                <w:rFonts w:cs="Arial"/>
              </w:rPr>
              <w:t>Колесник</w:t>
            </w:r>
          </w:p>
          <w:p w14:paraId="36C245CF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Arial"/>
              </w:rPr>
            </w:pPr>
            <w:r w:rsidRPr="00F00C31">
              <w:rPr>
                <w:rFonts w:cs="Arial"/>
              </w:rPr>
              <w:t>Елена Николаевна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</w:tcPr>
          <w:p w14:paraId="55FCE9AB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F00C31">
              <w:rPr>
                <w:rFonts w:cs="Arial"/>
              </w:rPr>
              <w:t>- заместитель директора Департамента по вопросам управления Ленинского района города Севастополя</w:t>
            </w:r>
          </w:p>
        </w:tc>
      </w:tr>
      <w:tr w:rsidR="00F00C31" w:rsidRPr="00F00C31" w14:paraId="5FA54F37" w14:textId="77777777" w:rsidTr="007A2455"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</w:tcPr>
          <w:p w14:paraId="42B93E05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Arial"/>
              </w:rPr>
            </w:pPr>
            <w:r w:rsidRPr="00F00C31">
              <w:rPr>
                <w:rFonts w:cs="Arial"/>
              </w:rPr>
              <w:t>Кожаева</w:t>
            </w:r>
          </w:p>
          <w:p w14:paraId="578D1A8F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Arial"/>
              </w:rPr>
            </w:pPr>
            <w:r w:rsidRPr="00F00C31">
              <w:rPr>
                <w:rFonts w:cs="Arial"/>
              </w:rPr>
              <w:t>Светлана Александровна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</w:tcPr>
          <w:p w14:paraId="5B40CA7F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F00C31">
              <w:rPr>
                <w:rFonts w:cs="Arial"/>
              </w:rPr>
              <w:t>- заместитель директора Департамента по вопросам управления Гагаринского района города Севастополя</w:t>
            </w:r>
          </w:p>
        </w:tc>
      </w:tr>
      <w:tr w:rsidR="00F00C31" w:rsidRPr="00F00C31" w14:paraId="03189527" w14:textId="77777777" w:rsidTr="007A2455"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</w:tcPr>
          <w:p w14:paraId="63DCCC17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Arial"/>
              </w:rPr>
            </w:pPr>
            <w:r w:rsidRPr="00F00C31">
              <w:rPr>
                <w:rFonts w:cs="Arial"/>
              </w:rPr>
              <w:t>Козлов</w:t>
            </w:r>
          </w:p>
          <w:p w14:paraId="288E89C4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Arial"/>
              </w:rPr>
            </w:pPr>
            <w:r w:rsidRPr="00F00C31">
              <w:rPr>
                <w:rFonts w:cs="Arial"/>
              </w:rPr>
              <w:t>Николай Александрович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</w:tcPr>
          <w:p w14:paraId="7F47DDE5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F00C31">
              <w:rPr>
                <w:rFonts w:cs="Arial"/>
              </w:rPr>
              <w:t>- заместитель директора Департамента по вопросам управления Балаклавского района города Севастополя</w:t>
            </w:r>
          </w:p>
        </w:tc>
      </w:tr>
      <w:tr w:rsidR="00F00C31" w:rsidRPr="00F00C31" w14:paraId="3B6CE2FA" w14:textId="77777777" w:rsidTr="007A2455"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</w:tcPr>
          <w:p w14:paraId="611EAF7D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Arial"/>
              </w:rPr>
            </w:pPr>
            <w:r w:rsidRPr="00F00C31">
              <w:rPr>
                <w:rFonts w:cs="Arial"/>
              </w:rPr>
              <w:t>Котляров</w:t>
            </w:r>
          </w:p>
          <w:p w14:paraId="713F42B3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Arial"/>
              </w:rPr>
            </w:pPr>
            <w:r w:rsidRPr="00F00C31">
              <w:rPr>
                <w:rFonts w:cs="Arial"/>
              </w:rPr>
              <w:t>Олег Алексеевич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</w:tcPr>
          <w:p w14:paraId="22EEBA46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F00C31">
              <w:rPr>
                <w:rFonts w:cs="Arial"/>
              </w:rPr>
              <w:t>- начальник Управления по связям с политическими партиями, национальными, религиозными и общественными объединениями</w:t>
            </w:r>
          </w:p>
        </w:tc>
      </w:tr>
      <w:tr w:rsidR="00F00C31" w:rsidRPr="00F00C31" w14:paraId="0C72D80A" w14:textId="77777777" w:rsidTr="007A2455"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</w:tcPr>
          <w:p w14:paraId="5B4C589A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Arial"/>
              </w:rPr>
            </w:pPr>
            <w:r w:rsidRPr="00F00C31">
              <w:rPr>
                <w:rFonts w:cs="Arial"/>
              </w:rPr>
              <w:lastRenderedPageBreak/>
              <w:t>Савкин</w:t>
            </w:r>
          </w:p>
          <w:p w14:paraId="1AEFE63D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Arial"/>
              </w:rPr>
            </w:pPr>
            <w:r w:rsidRPr="00F00C31">
              <w:rPr>
                <w:rFonts w:cs="Arial"/>
              </w:rPr>
              <w:t>Дмитрий Сергеевич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</w:tcPr>
          <w:p w14:paraId="006060EB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F00C31">
              <w:rPr>
                <w:rFonts w:cs="Arial"/>
              </w:rPr>
              <w:t>- главный специалист общего отдела Правового управления Правительства Севастополя</w:t>
            </w:r>
          </w:p>
        </w:tc>
      </w:tr>
      <w:tr w:rsidR="00F00C31" w:rsidRPr="00F00C31" w14:paraId="4EE44398" w14:textId="77777777" w:rsidTr="007A2455"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</w:tcPr>
          <w:p w14:paraId="2CD6A1BF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Arial"/>
              </w:rPr>
            </w:pPr>
            <w:r w:rsidRPr="00F00C31">
              <w:rPr>
                <w:rFonts w:cs="Arial"/>
              </w:rPr>
              <w:t>Сапожников</w:t>
            </w:r>
          </w:p>
          <w:p w14:paraId="4107E163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Arial"/>
              </w:rPr>
            </w:pPr>
            <w:r w:rsidRPr="00F00C31">
              <w:rPr>
                <w:rFonts w:cs="Arial"/>
              </w:rPr>
              <w:t>Владимир Викторович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</w:tcPr>
          <w:p w14:paraId="665E68B8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F00C31">
              <w:rPr>
                <w:rFonts w:cs="Arial"/>
              </w:rPr>
              <w:t>- врач-методист (ГО и ЧС) Городского информационно-аналитического центра методической статистики Главного управления здравоохранения города Севастополя</w:t>
            </w:r>
          </w:p>
        </w:tc>
      </w:tr>
      <w:tr w:rsidR="00F00C31" w:rsidRPr="00F00C31" w14:paraId="563D24FF" w14:textId="77777777" w:rsidTr="007A2455"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</w:tcPr>
          <w:p w14:paraId="2601F583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Arial"/>
              </w:rPr>
            </w:pPr>
            <w:r w:rsidRPr="00F00C31">
              <w:rPr>
                <w:rFonts w:cs="Arial"/>
              </w:rPr>
              <w:t>Щербакова</w:t>
            </w:r>
          </w:p>
          <w:p w14:paraId="34346D85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Arial"/>
              </w:rPr>
            </w:pPr>
            <w:r w:rsidRPr="00F00C31">
              <w:rPr>
                <w:rFonts w:cs="Arial"/>
              </w:rPr>
              <w:t>Татьяна Михайловна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</w:tcPr>
          <w:p w14:paraId="5A5A535E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F00C31">
              <w:rPr>
                <w:rFonts w:cs="Arial"/>
              </w:rPr>
              <w:t>- депутат Законодательного Собрания Севастополя, Председатель постоянного комитета Законодательного Собрания Севастополя по социально-гуманитарным вопросам</w:t>
            </w:r>
          </w:p>
        </w:tc>
      </w:tr>
      <w:tr w:rsidR="00F00C31" w:rsidRPr="00F00C31" w14:paraId="52F72B4B" w14:textId="77777777" w:rsidTr="007A2455"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</w:tcPr>
          <w:p w14:paraId="02C14167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Arial"/>
              </w:rPr>
            </w:pPr>
            <w:proofErr w:type="spellStart"/>
            <w:r w:rsidRPr="00F00C31">
              <w:rPr>
                <w:rFonts w:cs="Arial"/>
              </w:rPr>
              <w:t>Финогенова</w:t>
            </w:r>
            <w:proofErr w:type="spellEnd"/>
          </w:p>
          <w:p w14:paraId="4AF6BC12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Arial"/>
              </w:rPr>
            </w:pPr>
            <w:r w:rsidRPr="00F00C31">
              <w:rPr>
                <w:rFonts w:cs="Arial"/>
              </w:rPr>
              <w:t>Жанна Борисовна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</w:tcPr>
          <w:p w14:paraId="7699EC75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F00C31">
              <w:rPr>
                <w:rFonts w:cs="Arial"/>
              </w:rPr>
              <w:t>- начальник управления семейной политики уполномоченного органа в сфере социальной защиты населения города Севастополя</w:t>
            </w:r>
          </w:p>
          <w:p w14:paraId="0A114742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F00C31">
              <w:rPr>
                <w:rFonts w:cs="Arial"/>
              </w:rPr>
              <w:t>- представитель УФСБ России по Республике Крым и городу Севастополю (по согласованию);</w:t>
            </w:r>
          </w:p>
          <w:p w14:paraId="53E7611A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F00C31">
              <w:rPr>
                <w:rFonts w:cs="Arial"/>
              </w:rPr>
              <w:t>- представитель БТИ в Севастополе (по согласованию);</w:t>
            </w:r>
          </w:p>
          <w:p w14:paraId="6E851023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F00C31">
              <w:rPr>
                <w:rFonts w:cs="Arial"/>
              </w:rPr>
              <w:t>- представитель Управления Федерального казначейства по Севастополю</w:t>
            </w:r>
          </w:p>
          <w:p w14:paraId="01C90BED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F00C31">
              <w:rPr>
                <w:rFonts w:cs="Arial"/>
              </w:rPr>
              <w:t>- представитель Управления Министерства внутренних дел РФ по Севастополю (по согласованию)</w:t>
            </w:r>
          </w:p>
          <w:p w14:paraId="18DB244B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F00C31">
              <w:rPr>
                <w:rFonts w:cs="Arial"/>
              </w:rPr>
              <w:t>- представитель Управления УФМС России по Севастополю (по согласованию)</w:t>
            </w:r>
          </w:p>
          <w:p w14:paraId="2A0C16A2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F00C31">
              <w:rPr>
                <w:rFonts w:cs="Arial"/>
              </w:rPr>
              <w:t>- представитель Государственного архива города Севастополя (по согласованию)</w:t>
            </w:r>
          </w:p>
          <w:p w14:paraId="2CCD16F9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F00C31">
              <w:rPr>
                <w:rFonts w:cs="Arial"/>
              </w:rPr>
              <w:t>- представитель общественной организации "Севастопольское региональное отделение Всероссийской общественной организации инвалидов - жертв политических репрессий (по согласованию)</w:t>
            </w:r>
          </w:p>
        </w:tc>
      </w:tr>
    </w:tbl>
    <w:p w14:paraId="6F44B81B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6666"/>
        <w:gridCol w:w="3333"/>
      </w:tblGrid>
      <w:tr w:rsidR="00F00C31" w:rsidRPr="00F00C31" w14:paraId="25F74F61" w14:textId="77777777" w:rsidTr="007A2455"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</w:tcPr>
          <w:p w14:paraId="3A57D82C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Arial"/>
              </w:rPr>
            </w:pPr>
            <w:r w:rsidRPr="00F00C31">
              <w:rPr>
                <w:rFonts w:cs="Arial"/>
              </w:rPr>
              <w:t>Начальник Главного</w:t>
            </w:r>
            <w:r w:rsidRPr="00F00C31">
              <w:rPr>
                <w:rFonts w:cs="Arial"/>
              </w:rPr>
              <w:br/>
              <w:t>управления социальной защиты</w:t>
            </w:r>
            <w:r w:rsidRPr="00F00C31">
              <w:rPr>
                <w:rFonts w:cs="Arial"/>
              </w:rPr>
              <w:br/>
              <w:t>населения Севастополя</w:t>
            </w:r>
          </w:p>
        </w:tc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</w:tcPr>
          <w:p w14:paraId="570CED45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cs="Arial"/>
              </w:rPr>
            </w:pPr>
            <w:r w:rsidRPr="00F00C31">
              <w:rPr>
                <w:rFonts w:cs="Arial"/>
              </w:rPr>
              <w:t>С.В. Борисенко</w:t>
            </w:r>
          </w:p>
        </w:tc>
      </w:tr>
    </w:tbl>
    <w:p w14:paraId="1BACF184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</w:p>
    <w:p w14:paraId="54BA0E0C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  <w:bookmarkStart w:id="8" w:name="sub_2000"/>
    </w:p>
    <w:p w14:paraId="00B9CBF0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14:paraId="72D1670A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14:paraId="666AD4F5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14:paraId="2B7896CB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14:paraId="4C3DB0C7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14:paraId="75B3A39F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14:paraId="07990918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14:paraId="14FE9ACA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14:paraId="0684EC49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14:paraId="34696923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14:paraId="4AF33B88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14:paraId="703FA5BF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14:paraId="54C68C51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  <w:r w:rsidRPr="00F00C31">
        <w:rPr>
          <w:rFonts w:cs="Arial"/>
          <w:b/>
          <w:bCs/>
          <w:kern w:val="28"/>
          <w:sz w:val="32"/>
          <w:szCs w:val="32"/>
        </w:rPr>
        <w:lastRenderedPageBreak/>
        <w:t>Приложение N 2</w:t>
      </w:r>
    </w:p>
    <w:p w14:paraId="6001EA0C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  <w:r w:rsidRPr="00F00C31">
        <w:rPr>
          <w:rFonts w:cs="Arial"/>
          <w:b/>
          <w:bCs/>
          <w:kern w:val="28"/>
          <w:sz w:val="32"/>
          <w:szCs w:val="32"/>
        </w:rPr>
        <w:t xml:space="preserve">УТВЕРЖДЕНО </w:t>
      </w:r>
    </w:p>
    <w:p w14:paraId="447CBA68" w14:textId="77777777" w:rsidR="00F00C31" w:rsidRPr="00F00C31" w:rsidRDefault="00D63B64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  <w:hyperlink w:anchor="sub_0" w:history="1">
        <w:r w:rsidR="00F00C31" w:rsidRPr="00F00C31">
          <w:rPr>
            <w:rFonts w:cs="Arial"/>
            <w:b/>
            <w:bCs/>
            <w:kern w:val="28"/>
            <w:sz w:val="32"/>
            <w:szCs w:val="32"/>
          </w:rPr>
          <w:t>постановлением</w:t>
        </w:r>
      </w:hyperlink>
      <w:r w:rsidR="00F00C31" w:rsidRPr="00F00C31">
        <w:rPr>
          <w:rFonts w:cs="Arial"/>
          <w:b/>
          <w:bCs/>
          <w:kern w:val="28"/>
          <w:sz w:val="32"/>
          <w:szCs w:val="32"/>
        </w:rPr>
        <w:t xml:space="preserve"> Правительства </w:t>
      </w:r>
    </w:p>
    <w:p w14:paraId="0007FEC7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  <w:r w:rsidRPr="00F00C31">
        <w:rPr>
          <w:rFonts w:cs="Arial"/>
          <w:b/>
          <w:bCs/>
          <w:kern w:val="28"/>
          <w:sz w:val="32"/>
          <w:szCs w:val="32"/>
        </w:rPr>
        <w:t xml:space="preserve">Севастополя </w:t>
      </w:r>
    </w:p>
    <w:p w14:paraId="4DC5C759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kern w:val="28"/>
          <w:sz w:val="32"/>
          <w:szCs w:val="32"/>
        </w:rPr>
      </w:pPr>
      <w:r w:rsidRPr="00F00C31">
        <w:rPr>
          <w:rFonts w:cs="Arial"/>
          <w:b/>
          <w:bCs/>
          <w:kern w:val="28"/>
          <w:sz w:val="32"/>
          <w:szCs w:val="32"/>
        </w:rPr>
        <w:t>от 27.03.2015 N 227-ПП</w:t>
      </w:r>
    </w:p>
    <w:bookmarkEnd w:id="8"/>
    <w:p w14:paraId="377D7DDF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</w:p>
    <w:p w14:paraId="6452A1A3" w14:textId="77777777" w:rsidR="00F00C31" w:rsidRPr="00F00C31" w:rsidRDefault="00F00C31" w:rsidP="00F00C31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cs="Arial"/>
          <w:bCs/>
        </w:rPr>
      </w:pPr>
      <w:r w:rsidRPr="00F00C31">
        <w:rPr>
          <w:rFonts w:cs="Arial"/>
          <w:bCs/>
        </w:rPr>
        <w:t>Положение</w:t>
      </w:r>
      <w:r w:rsidRPr="00F00C31">
        <w:rPr>
          <w:rFonts w:cs="Arial"/>
          <w:bCs/>
        </w:rPr>
        <w:br/>
        <w:t>о комиссии по восстановлению прав реабилитированных жертв политических репрессий города Севастополя</w:t>
      </w:r>
      <w:r w:rsidRPr="00F00C31">
        <w:rPr>
          <w:rFonts w:cs="Arial"/>
          <w:bCs/>
        </w:rPr>
        <w:br/>
      </w:r>
    </w:p>
    <w:p w14:paraId="510FCAF2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</w:p>
    <w:p w14:paraId="65E992DC" w14:textId="77777777" w:rsidR="00F00C31" w:rsidRPr="00F00C31" w:rsidRDefault="00F00C31" w:rsidP="00F00C31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cs="Arial"/>
          <w:bCs/>
        </w:rPr>
      </w:pPr>
      <w:bookmarkStart w:id="9" w:name="sub_100"/>
      <w:r w:rsidRPr="00F00C31">
        <w:rPr>
          <w:rFonts w:cs="Arial"/>
          <w:bCs/>
        </w:rPr>
        <w:t>1. Общие положения</w:t>
      </w:r>
    </w:p>
    <w:bookmarkEnd w:id="9"/>
    <w:p w14:paraId="4CB3DFCE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</w:p>
    <w:p w14:paraId="2B9DD288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10" w:name="sub_11"/>
      <w:r w:rsidRPr="00F00C31">
        <w:rPr>
          <w:rFonts w:cs="Arial"/>
        </w:rPr>
        <w:t xml:space="preserve">1.1. Комиссия города Севастополя по восстановлению прав реабилитированных жертв политических репрессий (далее - Комиссия) создается в соответствии с </w:t>
      </w:r>
      <w:hyperlink r:id="rId7" w:history="1">
        <w:r w:rsidRPr="00F00C31">
          <w:rPr>
            <w:rFonts w:cs="Arial"/>
            <w:bCs/>
          </w:rPr>
          <w:t>Законом</w:t>
        </w:r>
      </w:hyperlink>
      <w:r w:rsidRPr="00F00C31">
        <w:rPr>
          <w:rFonts w:cs="Arial"/>
        </w:rPr>
        <w:t xml:space="preserve"> Российской Федерации от 18.10.1991 года N 1761-1 "О реабилитации жертв политических репрессий", </w:t>
      </w:r>
      <w:hyperlink r:id="rId8" w:history="1">
        <w:r w:rsidRPr="00F00C31">
          <w:rPr>
            <w:rFonts w:cs="Arial"/>
            <w:bCs/>
          </w:rPr>
          <w:t>постановлением</w:t>
        </w:r>
      </w:hyperlink>
      <w:r w:rsidRPr="00F00C31">
        <w:rPr>
          <w:rFonts w:cs="Arial"/>
        </w:rPr>
        <w:t xml:space="preserve"> Президиума Верховного Совета РСФСР от 30.03.1992 года N 2610-1 "Об утверждении положения о комиссиях по восстановлению прав реабилитированных жертв политических репрессий", в целях оказания содействия в восстановлении прав реабилитированных жертв политических репрессий и лиц, признанных пострадавшими от политических репрессий (далее - реабилитированные лица)</w:t>
      </w:r>
    </w:p>
    <w:p w14:paraId="60A26613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11" w:name="sub_12"/>
      <w:bookmarkEnd w:id="10"/>
      <w:r w:rsidRPr="00F00C31">
        <w:rPr>
          <w:rFonts w:cs="Arial"/>
        </w:rPr>
        <w:t xml:space="preserve">1.2. Комиссия в своей деятельности руководствуется </w:t>
      </w:r>
      <w:hyperlink r:id="rId9" w:history="1">
        <w:r w:rsidRPr="00F00C31">
          <w:rPr>
            <w:rFonts w:cs="Arial"/>
            <w:bCs/>
          </w:rPr>
          <w:t>Конституцией</w:t>
        </w:r>
      </w:hyperlink>
      <w:r w:rsidRPr="00F00C31">
        <w:rPr>
          <w:rFonts w:cs="Arial"/>
        </w:rPr>
        <w:t xml:space="preserve"> Российской Федерации, нормативными правовыми актами Российской Федерации и города Севастополя, а также настоящим Положением.</w:t>
      </w:r>
    </w:p>
    <w:p w14:paraId="5132C95B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12" w:name="sub_13"/>
      <w:bookmarkEnd w:id="11"/>
      <w:r w:rsidRPr="00F00C31">
        <w:rPr>
          <w:rFonts w:cs="Arial"/>
        </w:rPr>
        <w:t>1.3. Организационное обеспечение деятельности Комиссии осуществляется государственным органом исполнительной власти в сфере социальной защиты населения.</w:t>
      </w:r>
    </w:p>
    <w:p w14:paraId="24639BD3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13" w:name="sub_14"/>
      <w:bookmarkEnd w:id="12"/>
      <w:r w:rsidRPr="00F00C31">
        <w:rPr>
          <w:rFonts w:cs="Arial"/>
        </w:rPr>
        <w:t>1.4. Положение о Комиссии и персональный состав Комиссии утверждаются постановлением Правительства.</w:t>
      </w:r>
    </w:p>
    <w:bookmarkEnd w:id="13"/>
    <w:p w14:paraId="1C5DB97B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>В состав Комиссии входят депутаты Законодательного собрания города Севастополя, представители исполнительных органов государственной власти города Севастополя, органов внутренних дел, службы безопасности, общественных организаций, занимающихся проблемами жертв политических репрессий, других организаций.</w:t>
      </w:r>
    </w:p>
    <w:p w14:paraId="52A176A1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>Комиссию возглавит один из заместителей Губернатора города Севастополя - Председателя Правительства Севастополя</w:t>
      </w:r>
    </w:p>
    <w:p w14:paraId="1750DB41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</w:p>
    <w:p w14:paraId="13F7FB26" w14:textId="77777777" w:rsidR="00F00C31" w:rsidRPr="00F00C31" w:rsidRDefault="00F00C31" w:rsidP="00F00C31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cs="Arial"/>
          <w:bCs/>
        </w:rPr>
      </w:pPr>
      <w:bookmarkStart w:id="14" w:name="sub_200"/>
      <w:r w:rsidRPr="00F00C31">
        <w:rPr>
          <w:rFonts w:cs="Arial"/>
          <w:bCs/>
        </w:rPr>
        <w:t>2. Функции и полномочия комиссии</w:t>
      </w:r>
    </w:p>
    <w:bookmarkEnd w:id="14"/>
    <w:p w14:paraId="2B6A8C90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</w:p>
    <w:p w14:paraId="319F4D26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15" w:name="sub_210"/>
      <w:r w:rsidRPr="00F00C31">
        <w:rPr>
          <w:rFonts w:cs="Arial"/>
        </w:rPr>
        <w:t>2.1. Комиссия в соответствии с действующим законодательством Российской Федерации наделяется полномочиями самостоятельно решать вопросы по восстановлению прав реабилитированных.</w:t>
      </w:r>
    </w:p>
    <w:p w14:paraId="475F86AB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16" w:name="sub_220"/>
      <w:bookmarkEnd w:id="15"/>
      <w:r w:rsidRPr="00F00C31">
        <w:rPr>
          <w:rFonts w:cs="Arial"/>
        </w:rPr>
        <w:t>2.2. Комиссия выполняет следующие функции:</w:t>
      </w:r>
    </w:p>
    <w:bookmarkEnd w:id="16"/>
    <w:p w14:paraId="36BE1C1F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 xml:space="preserve">- рассматривает заявления реабилитированных лиц (в случае смерти - их наследников первой очереди) о восстановлении имущественных прав, утраченных ими </w:t>
      </w:r>
      <w:r w:rsidRPr="00F00C31">
        <w:rPr>
          <w:rFonts w:cs="Arial"/>
        </w:rPr>
        <w:lastRenderedPageBreak/>
        <w:t>в связи с политическими репрессиями;</w:t>
      </w:r>
    </w:p>
    <w:p w14:paraId="3649AE79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>- оказывает помощь заявителям в розыске и оформлении необходимых документов и материалов, для чего в установленном законом порядке направляет просьбы в органы прокуратуры, внутренних дел, службы безопасности, запросы в архивные учреждения и другие организации о представлении документов и материалов, проведении проверок и установлении фактов, имеющих значение для решения вопросов по восстановлению прав реабилитированных лиц;</w:t>
      </w:r>
    </w:p>
    <w:p w14:paraId="43B7304C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>- на основе полученных документов и материалов выносит заключение о возврате конфискованного, изъятого или вышедшего иным путем из владения в связи с политическими репрессиями имущества, возмещении его стоимости или выплате денежной компенсации;</w:t>
      </w:r>
    </w:p>
    <w:p w14:paraId="65C4B35E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>- разъясняет реабилитированным лицам их права;</w:t>
      </w:r>
    </w:p>
    <w:p w14:paraId="4621FC3B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>- осуществляет иные полномочия, установленные действующим законодательством Российской Федерации;</w:t>
      </w:r>
    </w:p>
    <w:p w14:paraId="20D65088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>- ведет учет выплат денежных компенсаций реабилитированных лиц;</w:t>
      </w:r>
    </w:p>
    <w:p w14:paraId="58DC36DD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>- проводит обследование материально-бытовых условий реабилитированных лиц и принимает меры по оказанию им необходимой помощи.</w:t>
      </w:r>
    </w:p>
    <w:p w14:paraId="1331A4BD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</w:p>
    <w:p w14:paraId="7289A213" w14:textId="77777777" w:rsidR="00F00C31" w:rsidRPr="00F00C31" w:rsidRDefault="00F00C31" w:rsidP="00F00C31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cs="Arial"/>
          <w:bCs/>
        </w:rPr>
      </w:pPr>
      <w:bookmarkStart w:id="17" w:name="sub_300"/>
      <w:r w:rsidRPr="00F00C31">
        <w:rPr>
          <w:rFonts w:cs="Arial"/>
          <w:bCs/>
        </w:rPr>
        <w:t>3. Порядок предоставления документов</w:t>
      </w:r>
    </w:p>
    <w:bookmarkEnd w:id="17"/>
    <w:p w14:paraId="251BB4AE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</w:p>
    <w:p w14:paraId="32EF41C4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18" w:name="sub_31"/>
      <w:r w:rsidRPr="00F00C31">
        <w:rPr>
          <w:rFonts w:cs="Arial"/>
        </w:rPr>
        <w:t xml:space="preserve">3.1. Заявление о восстановлении имущественных прав, утраченных в связи с политическими репрессиями (далее - заявление) подается реабилитированным лицом (его законным представителем) или наследниками первой очереди (в случае смерти реабилитированного лица) по месту конфискации этого имущества в Комиссию по форме согласно </w:t>
      </w:r>
      <w:hyperlink w:anchor="sub_2100" w:history="1">
        <w:r w:rsidRPr="00F00C31">
          <w:rPr>
            <w:rFonts w:cs="Arial"/>
            <w:bCs/>
          </w:rPr>
          <w:t>приложению N 1</w:t>
        </w:r>
      </w:hyperlink>
      <w:r w:rsidRPr="00F00C31">
        <w:rPr>
          <w:rFonts w:cs="Arial"/>
        </w:rPr>
        <w:t xml:space="preserve"> к настоящему Положению.</w:t>
      </w:r>
    </w:p>
    <w:bookmarkEnd w:id="18"/>
    <w:p w14:paraId="1FBACBC7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>Выбор типа заявления осуществляется заявителем исходя из существа его требования и возможностей подкрепления этих требований соответствующими документами.</w:t>
      </w:r>
    </w:p>
    <w:p w14:paraId="5C286762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>Заявление на возврат имущества может быть подано только при наличии этого имущества в натуральном виде.</w:t>
      </w:r>
    </w:p>
    <w:p w14:paraId="15130F7E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>Для подачи заявления на возмещение стоимости имущества необходимы документы, устанавливающие его количество, характер и состояние на момент изъятия, позволяющие произвести его оценку.</w:t>
      </w:r>
    </w:p>
    <w:p w14:paraId="1746160A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>Заявление о возмещении стоимости имущества может быть подано также в том случае тогда, когда это имущество имеется в наличности, но возврат его по каким-либо причинам невозможен.</w:t>
      </w:r>
    </w:p>
    <w:p w14:paraId="76C8391F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>Заявление на компенсацию подается во всех иных случаях при наличии подтверждения факта изъятия имущества с обязательным указанием наличия (либо отсутствия) в числе изъятого имущества жилого дома.</w:t>
      </w:r>
    </w:p>
    <w:p w14:paraId="7A446301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19" w:name="sub_32"/>
      <w:r w:rsidRPr="00F00C31">
        <w:rPr>
          <w:rFonts w:cs="Arial"/>
        </w:rPr>
        <w:t>3.2. К заявлению прилагаются:</w:t>
      </w:r>
    </w:p>
    <w:bookmarkEnd w:id="19"/>
    <w:p w14:paraId="2C970A3C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>- копия паспорта;</w:t>
      </w:r>
    </w:p>
    <w:p w14:paraId="397076CA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>- нотариально заверенная копия документа о реабилитации;</w:t>
      </w:r>
    </w:p>
    <w:p w14:paraId="2A89F8CD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>- материалы, подтверждающие факт конфискации имущества;</w:t>
      </w:r>
    </w:p>
    <w:p w14:paraId="0A1AAD03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>наследники представляют документы, подтверждающие право наследования по закону первой очереди (нотариально заверенные копии свидетельства о смерти реабилитированного лица, о браке (для супруга), о рождении (для детей и родителей), об усыновлении (для усыновленных и усыновителей), решения суда об установлении факта нахождения на иждивении умершего репрессированного лица);</w:t>
      </w:r>
    </w:p>
    <w:p w14:paraId="3C6C0C14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 xml:space="preserve">В случае обращения представителя заявителя дополнительно к документам, </w:t>
      </w:r>
      <w:r w:rsidRPr="00F00C31">
        <w:rPr>
          <w:rFonts w:cs="Arial"/>
        </w:rPr>
        <w:lastRenderedPageBreak/>
        <w:t xml:space="preserve">указанным в </w:t>
      </w:r>
      <w:hyperlink w:anchor="sub_32" w:history="1">
        <w:r w:rsidRPr="00F00C31">
          <w:rPr>
            <w:rFonts w:cs="Arial"/>
            <w:bCs/>
          </w:rPr>
          <w:t>пункте 3.2</w:t>
        </w:r>
      </w:hyperlink>
      <w:r w:rsidRPr="00F00C31">
        <w:rPr>
          <w:rFonts w:cs="Arial"/>
        </w:rPr>
        <w:t>, им представляются следующие документы:</w:t>
      </w:r>
    </w:p>
    <w:p w14:paraId="181839C1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>копия паспорта</w:t>
      </w:r>
    </w:p>
    <w:p w14:paraId="746C5676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>копия документа, подтверждающего полномочия представителя.</w:t>
      </w:r>
    </w:p>
    <w:p w14:paraId="7B3DD34A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>При отсутствии документов факт конфискации имущества в результате политических репрессий может быть установлен в судебном порядке. Копия решения суда прилагается к заявлению.</w:t>
      </w:r>
    </w:p>
    <w:p w14:paraId="0DDFC9C7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20" w:name="sub_33"/>
      <w:r w:rsidRPr="00F00C31">
        <w:rPr>
          <w:rFonts w:cs="Arial"/>
        </w:rPr>
        <w:t>3.3. При обращении с заявлениями о возврате одного и того же конфискованного имущества, о возмещении его стоимости или о выплате денежной компенсации нескольких лиц (членов семьи реабилитированного), Комиссия может с их письменного согласия вынести решение в отношении одного из заявителей. В дальнейшем, в случае имущественного спора между этими лицами, вопрос о доле каждого из них решается в судебном порядке.</w:t>
      </w:r>
    </w:p>
    <w:bookmarkEnd w:id="20"/>
    <w:p w14:paraId="5D4C8F90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>При отсутствии согласия наследников одного и того же имущества на рассмотрение заявления только от одного из них и при наличии в Комиссии нескольких заявлений, поданных наследниками до принятия решения о возврате (возмещении или компенсации) имущества, решение Комиссии должно приниматься по всем этим заявлениям одновременно. При этом денежные суммы, определенные Комиссией в качестве возмещения или компенсации, распределяются между заявителями в равных долях.</w:t>
      </w:r>
    </w:p>
    <w:p w14:paraId="5D2C70F6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21" w:name="sub_34"/>
      <w:r w:rsidRPr="00F00C31">
        <w:rPr>
          <w:rFonts w:cs="Arial"/>
        </w:rPr>
        <w:t xml:space="preserve">3.4. Решение о возврате конфискованного, изъятого или вышедшего иным путем из владения в связи с политическими репрессиями имущества, возмещении его стоимости или выплате денежной компенсации либо об отказе в возврате конфискованного, изъятого или вышедшего иным путем из владения в связи с политическими репрессиями имущества, возмещении его стоимости или выплате денежной компенсации принимается Комиссией в течение 30 (тридцати) календарных дней со дня регистрации заявления, а также документов, указанных в </w:t>
      </w:r>
      <w:hyperlink w:anchor="sub_32" w:history="1">
        <w:r w:rsidRPr="00F00C31">
          <w:rPr>
            <w:rFonts w:cs="Arial"/>
            <w:bCs/>
          </w:rPr>
          <w:t>пункте 3.2. раздела 3</w:t>
        </w:r>
      </w:hyperlink>
      <w:r w:rsidRPr="00F00C31">
        <w:rPr>
          <w:rFonts w:cs="Arial"/>
        </w:rPr>
        <w:t xml:space="preserve"> настоящего Положения.</w:t>
      </w:r>
    </w:p>
    <w:bookmarkEnd w:id="21"/>
    <w:p w14:paraId="0CF66B8E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</w:p>
    <w:p w14:paraId="6488E66C" w14:textId="77777777" w:rsidR="00F00C31" w:rsidRPr="00F00C31" w:rsidRDefault="00F00C31" w:rsidP="00F00C31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cs="Arial"/>
          <w:bCs/>
        </w:rPr>
      </w:pPr>
      <w:bookmarkStart w:id="22" w:name="sub_400"/>
      <w:r w:rsidRPr="00F00C31">
        <w:rPr>
          <w:rFonts w:cs="Arial"/>
          <w:bCs/>
        </w:rPr>
        <w:t>4. Регламент работы комиссии.</w:t>
      </w:r>
    </w:p>
    <w:bookmarkEnd w:id="22"/>
    <w:p w14:paraId="72FCB425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</w:p>
    <w:p w14:paraId="6397D365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23" w:name="sub_41"/>
      <w:r w:rsidRPr="00F00C31">
        <w:rPr>
          <w:rFonts w:cs="Arial"/>
        </w:rPr>
        <w:t>4.1. Заседания Комиссии проводятся по мере необходимости, на период отсутствия председателя Комиссии его обязанности исполняет заместитель председателя Комиссии.</w:t>
      </w:r>
    </w:p>
    <w:p w14:paraId="5295AF85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24" w:name="sub_42"/>
      <w:bookmarkEnd w:id="23"/>
      <w:r w:rsidRPr="00F00C31">
        <w:rPr>
          <w:rFonts w:cs="Arial"/>
        </w:rPr>
        <w:t>4.2. Секретарь Комиссии обеспечивает информирование ее членов о времени и месте проведения заседаний, оформляет решения Комиссии, выполняет поручения председателя (его заместителя), связанные с обеспечением полномочий Комиссии, контролирует качество и полноту представленной информации о гражданах, ведет Журнал регистрации заявлений по восстановлению прав реабилитированных жертв политических репрессий (</w:t>
      </w:r>
      <w:hyperlink w:anchor="sub_2200" w:history="1">
        <w:r w:rsidRPr="00F00C31">
          <w:rPr>
            <w:rFonts w:cs="Arial"/>
            <w:bCs/>
          </w:rPr>
          <w:t>приложение N 2</w:t>
        </w:r>
      </w:hyperlink>
      <w:r w:rsidRPr="00F00C31">
        <w:rPr>
          <w:rFonts w:cs="Arial"/>
        </w:rPr>
        <w:t xml:space="preserve"> к настоящему Положению).</w:t>
      </w:r>
    </w:p>
    <w:bookmarkEnd w:id="24"/>
    <w:p w14:paraId="537B5563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>В случае отсутствия секретаря его функции исполняет один из членов Комиссии по поручению председателя.</w:t>
      </w:r>
    </w:p>
    <w:p w14:paraId="3D878929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25" w:name="sub_43"/>
      <w:r w:rsidRPr="00F00C31">
        <w:rPr>
          <w:rFonts w:cs="Arial"/>
        </w:rPr>
        <w:t>4.3. Заседание является правомочным, если на нем присутствует более половины членов Комиссии. Решения Комиссии принимаются простым большинством голосов присутствующих членов Комиссии. В случае равенства голосов решающим голосом является голос Председателя Комиссии.</w:t>
      </w:r>
    </w:p>
    <w:p w14:paraId="13A5CDB4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26" w:name="sub_44"/>
      <w:bookmarkEnd w:id="25"/>
      <w:r w:rsidRPr="00F00C31">
        <w:rPr>
          <w:rFonts w:cs="Arial"/>
        </w:rPr>
        <w:t>4.4. В ходе заседания Комиссии ведется протокол, который подписывается председателем и секретарем комиссии. Протоколы хранятся у секретаря Комиссии и оформляются на бланках комиссии (</w:t>
      </w:r>
      <w:hyperlink w:anchor="sub_2300" w:history="1">
        <w:r w:rsidRPr="00F00C31">
          <w:rPr>
            <w:rFonts w:cs="Arial"/>
            <w:bCs/>
          </w:rPr>
          <w:t>приложение N 3</w:t>
        </w:r>
      </w:hyperlink>
      <w:r w:rsidRPr="00F00C31">
        <w:rPr>
          <w:rFonts w:cs="Arial"/>
        </w:rPr>
        <w:t>).</w:t>
      </w:r>
    </w:p>
    <w:p w14:paraId="5AD123C4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27" w:name="sub_45"/>
      <w:bookmarkEnd w:id="26"/>
      <w:r w:rsidRPr="00F00C31">
        <w:rPr>
          <w:rFonts w:cs="Arial"/>
        </w:rPr>
        <w:t xml:space="preserve">4.5. Решение оформляется в виде заключения, которое подписывается всеми </w:t>
      </w:r>
      <w:r w:rsidRPr="00F00C31">
        <w:rPr>
          <w:rFonts w:cs="Arial"/>
        </w:rPr>
        <w:lastRenderedPageBreak/>
        <w:t>членами Комиссии, в течение 3 (трех) календарных дней с момента проведения заседания.</w:t>
      </w:r>
    </w:p>
    <w:p w14:paraId="24560AF2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28" w:name="sub_46"/>
      <w:bookmarkEnd w:id="27"/>
      <w:r w:rsidRPr="00F00C31">
        <w:rPr>
          <w:rFonts w:cs="Arial"/>
        </w:rPr>
        <w:t>4.6. В заседании Комиссии вправе принимать участие заявитель или его представители, работники государственных и общественных организаций, имеющие отношение к обсуждаемому вопросу, а также представители средств массовой информации.</w:t>
      </w:r>
    </w:p>
    <w:p w14:paraId="13EE993E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29" w:name="sub_47"/>
      <w:bookmarkEnd w:id="28"/>
      <w:r w:rsidRPr="00F00C31">
        <w:rPr>
          <w:rFonts w:cs="Arial"/>
        </w:rPr>
        <w:t>4.7. Комиссия не вправе отказать в рассмотрении ходатайства или заявления гражданина и подготовке заключения (положительного или отрицательного).</w:t>
      </w:r>
    </w:p>
    <w:p w14:paraId="4379A342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30" w:name="sub_48"/>
      <w:bookmarkEnd w:id="29"/>
      <w:r w:rsidRPr="00F00C31">
        <w:rPr>
          <w:rFonts w:cs="Arial"/>
        </w:rPr>
        <w:t>4.8. При обнаружении неточностей в представленных гражданином документах подготовка заключения Комиссии приостанавливается, осуществляется дополнительная работа по уточнению данных.</w:t>
      </w:r>
    </w:p>
    <w:p w14:paraId="2C78FC9C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31" w:name="sub_49"/>
      <w:bookmarkEnd w:id="30"/>
      <w:r w:rsidRPr="00F00C31">
        <w:rPr>
          <w:rFonts w:cs="Arial"/>
        </w:rPr>
        <w:t>4.9. После принятия Комиссией решения и подготовки заключения по представленным материалам в адрес заявителя направляется письменное уведомление.</w:t>
      </w:r>
    </w:p>
    <w:p w14:paraId="387FBA26" w14:textId="77777777" w:rsidR="00F00C31" w:rsidRPr="00D63B64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32" w:name="sub_410"/>
      <w:bookmarkEnd w:id="31"/>
      <w:r w:rsidRPr="00122783">
        <w:rPr>
          <w:rFonts w:cs="Arial"/>
          <w:highlight w:val="yellow"/>
        </w:rPr>
        <w:t xml:space="preserve">4.10. Решения Комиссии могут быть обжалованы </w:t>
      </w:r>
      <w:r w:rsidRPr="00D63B64">
        <w:rPr>
          <w:rFonts w:cs="Arial"/>
          <w:highlight w:val="red"/>
        </w:rPr>
        <w:t>в порядке, установленном законодательством Российской Федерации.</w:t>
      </w:r>
    </w:p>
    <w:bookmarkEnd w:id="32"/>
    <w:p w14:paraId="1715169A" w14:textId="77777777" w:rsidR="00F00C31" w:rsidRPr="00D63B64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6666"/>
        <w:gridCol w:w="3333"/>
      </w:tblGrid>
      <w:tr w:rsidR="00F00C31" w:rsidRPr="00F00C31" w14:paraId="3DB944C3" w14:textId="77777777" w:rsidTr="007A2455"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</w:tcPr>
          <w:p w14:paraId="1F10E0C6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Arial"/>
              </w:rPr>
            </w:pPr>
            <w:r w:rsidRPr="00F00C31">
              <w:rPr>
                <w:rFonts w:cs="Arial"/>
              </w:rPr>
              <w:t>Начальник Главного</w:t>
            </w:r>
            <w:r w:rsidRPr="00F00C31">
              <w:rPr>
                <w:rFonts w:cs="Arial"/>
              </w:rPr>
              <w:br/>
              <w:t>управления социальной защиты</w:t>
            </w:r>
            <w:r w:rsidRPr="00F00C31">
              <w:rPr>
                <w:rFonts w:cs="Arial"/>
              </w:rPr>
              <w:br/>
              <w:t>населения Севастополя</w:t>
            </w:r>
          </w:p>
        </w:tc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</w:tcPr>
          <w:p w14:paraId="658BC2B3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cs="Arial"/>
              </w:rPr>
            </w:pPr>
            <w:r w:rsidRPr="00F00C31">
              <w:rPr>
                <w:rFonts w:cs="Arial"/>
              </w:rPr>
              <w:t>С.В. Борисенко</w:t>
            </w:r>
          </w:p>
        </w:tc>
      </w:tr>
    </w:tbl>
    <w:p w14:paraId="078FD0B9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</w:p>
    <w:p w14:paraId="3347018E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  <w:bookmarkStart w:id="33" w:name="sub_2100"/>
    </w:p>
    <w:p w14:paraId="46136ED7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14:paraId="7290082B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14:paraId="1A964033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14:paraId="1129B1A2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14:paraId="079043CF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14:paraId="44861944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14:paraId="678420F7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14:paraId="52F186B6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14:paraId="16C9CBF0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14:paraId="56A1652B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14:paraId="08B2F831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14:paraId="54E833E9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14:paraId="6B1C4FC1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14:paraId="382C7E59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14:paraId="1DF7F114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14:paraId="4BE85073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14:paraId="2A6330DB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14:paraId="3A561CAC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14:paraId="1496C788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14:paraId="77716619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14:paraId="5466C80A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14:paraId="06150453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14:paraId="6F538BB6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kern w:val="28"/>
          <w:sz w:val="32"/>
          <w:szCs w:val="32"/>
        </w:rPr>
      </w:pPr>
      <w:r w:rsidRPr="00F00C31">
        <w:rPr>
          <w:rFonts w:cs="Arial"/>
          <w:b/>
          <w:bCs/>
          <w:kern w:val="28"/>
          <w:sz w:val="32"/>
          <w:szCs w:val="32"/>
        </w:rPr>
        <w:t>Приложение N 1</w:t>
      </w:r>
      <w:r w:rsidRPr="00F00C31">
        <w:rPr>
          <w:rFonts w:cs="Arial"/>
          <w:b/>
          <w:bCs/>
          <w:kern w:val="28"/>
          <w:sz w:val="32"/>
          <w:szCs w:val="32"/>
        </w:rPr>
        <w:br/>
        <w:t xml:space="preserve">к </w:t>
      </w:r>
      <w:hyperlink w:anchor="sub_2000" w:history="1">
        <w:r w:rsidRPr="00F00C31">
          <w:rPr>
            <w:rFonts w:cs="Arial"/>
            <w:b/>
            <w:bCs/>
            <w:kern w:val="28"/>
            <w:sz w:val="32"/>
            <w:szCs w:val="32"/>
          </w:rPr>
          <w:t>Положению</w:t>
        </w:r>
      </w:hyperlink>
      <w:r w:rsidRPr="00F00C31">
        <w:rPr>
          <w:rFonts w:cs="Arial"/>
          <w:b/>
          <w:bCs/>
          <w:kern w:val="28"/>
          <w:sz w:val="32"/>
          <w:szCs w:val="32"/>
        </w:rPr>
        <w:br/>
        <w:t>о комиссии города Севастополя</w:t>
      </w:r>
      <w:r w:rsidRPr="00F00C31">
        <w:rPr>
          <w:rFonts w:cs="Arial"/>
          <w:b/>
          <w:bCs/>
          <w:kern w:val="28"/>
          <w:sz w:val="32"/>
          <w:szCs w:val="32"/>
        </w:rPr>
        <w:br/>
        <w:t>по восстановлению прав</w:t>
      </w:r>
      <w:r w:rsidRPr="00F00C31">
        <w:rPr>
          <w:rFonts w:cs="Arial"/>
          <w:b/>
          <w:bCs/>
          <w:kern w:val="28"/>
          <w:sz w:val="32"/>
          <w:szCs w:val="32"/>
        </w:rPr>
        <w:br/>
        <w:t>реабилитированных жертв</w:t>
      </w:r>
      <w:r w:rsidRPr="00F00C31">
        <w:rPr>
          <w:rFonts w:cs="Arial"/>
          <w:b/>
          <w:bCs/>
          <w:kern w:val="28"/>
          <w:sz w:val="32"/>
          <w:szCs w:val="32"/>
        </w:rPr>
        <w:br/>
        <w:t>политических репрессий</w:t>
      </w:r>
    </w:p>
    <w:bookmarkEnd w:id="33"/>
    <w:p w14:paraId="7323C1B8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"/>
        <w:gridCol w:w="420"/>
        <w:gridCol w:w="280"/>
        <w:gridCol w:w="1680"/>
        <w:gridCol w:w="700"/>
        <w:gridCol w:w="420"/>
        <w:gridCol w:w="1120"/>
        <w:gridCol w:w="280"/>
        <w:gridCol w:w="5040"/>
      </w:tblGrid>
      <w:tr w:rsidR="00F00C31" w:rsidRPr="00F00C31" w14:paraId="4A950973" w14:textId="77777777" w:rsidTr="007A2455">
        <w:tc>
          <w:tcPr>
            <w:tcW w:w="1022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DCBB2BE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cs="Arial"/>
              </w:rPr>
            </w:pPr>
            <w:r w:rsidRPr="00F00C31">
              <w:rPr>
                <w:rFonts w:cs="Arial"/>
              </w:rPr>
              <w:t>форма</w:t>
            </w:r>
          </w:p>
        </w:tc>
      </w:tr>
      <w:tr w:rsidR="00F00C31" w:rsidRPr="00F00C31" w14:paraId="20DE75FC" w14:textId="77777777" w:rsidTr="007A2455">
        <w:tc>
          <w:tcPr>
            <w:tcW w:w="5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298663B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3B96BD06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F00C31">
              <w:rPr>
                <w:rFonts w:cs="Arial"/>
              </w:rPr>
              <w:t>В комиссию города Севастополя по восстановлению прав реабилитированных жертв политических репрессий</w:t>
            </w:r>
          </w:p>
        </w:tc>
      </w:tr>
      <w:tr w:rsidR="00F00C31" w:rsidRPr="00F00C31" w14:paraId="424263C7" w14:textId="77777777" w:rsidTr="007A2455">
        <w:tc>
          <w:tcPr>
            <w:tcW w:w="5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161001E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4E41E2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F00C31" w:rsidRPr="00F00C31" w14:paraId="4F7E3474" w14:textId="77777777" w:rsidTr="007A2455">
        <w:tc>
          <w:tcPr>
            <w:tcW w:w="5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7FA999F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E41173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cs="Arial"/>
              </w:rPr>
            </w:pPr>
            <w:r w:rsidRPr="00F00C31">
              <w:rPr>
                <w:rFonts w:cs="Arial"/>
              </w:rPr>
              <w:t>(Фамилия, имя отчество заявителя)</w:t>
            </w:r>
          </w:p>
        </w:tc>
      </w:tr>
      <w:tr w:rsidR="00F00C31" w:rsidRPr="00F00C31" w14:paraId="6892C25C" w14:textId="77777777" w:rsidTr="007A2455">
        <w:tc>
          <w:tcPr>
            <w:tcW w:w="5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7AF3184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0B5398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F00C31" w:rsidRPr="00F00C31" w14:paraId="2B0C0C7C" w14:textId="77777777" w:rsidTr="007A2455">
        <w:tc>
          <w:tcPr>
            <w:tcW w:w="5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13742F3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1043F7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cs="Arial"/>
              </w:rPr>
            </w:pPr>
            <w:r w:rsidRPr="00F00C31">
              <w:rPr>
                <w:rFonts w:cs="Arial"/>
              </w:rPr>
              <w:t>(домашний адрес полностью)</w:t>
            </w:r>
          </w:p>
        </w:tc>
      </w:tr>
      <w:tr w:rsidR="00F00C31" w:rsidRPr="00F00C31" w14:paraId="7E56B5F8" w14:textId="77777777" w:rsidTr="007A2455">
        <w:tc>
          <w:tcPr>
            <w:tcW w:w="5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847BBE7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005201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F00C31" w:rsidRPr="00F00C31" w14:paraId="3A3737DF" w14:textId="77777777" w:rsidTr="007A2455">
        <w:tc>
          <w:tcPr>
            <w:tcW w:w="5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F8FE17B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CA0539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cs="Arial"/>
              </w:rPr>
            </w:pPr>
            <w:r w:rsidRPr="00F00C31">
              <w:rPr>
                <w:rFonts w:cs="Arial"/>
              </w:rPr>
              <w:t>(телефон)</w:t>
            </w:r>
          </w:p>
        </w:tc>
      </w:tr>
      <w:tr w:rsidR="00F00C31" w:rsidRPr="00F00C31" w14:paraId="57B0C668" w14:textId="77777777" w:rsidTr="007A2455">
        <w:tc>
          <w:tcPr>
            <w:tcW w:w="1022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3672985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F00C31" w:rsidRPr="00F00C31" w14:paraId="42EC6E6F" w14:textId="77777777" w:rsidTr="007A2455">
        <w:tc>
          <w:tcPr>
            <w:tcW w:w="1022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3B85D9F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spacing w:before="108" w:after="108"/>
              <w:ind w:firstLine="0"/>
              <w:jc w:val="center"/>
              <w:outlineLvl w:val="0"/>
              <w:rPr>
                <w:rFonts w:cs="Arial"/>
                <w:bCs/>
              </w:rPr>
            </w:pPr>
            <w:r w:rsidRPr="00F00C31">
              <w:rPr>
                <w:rFonts w:cs="Arial"/>
                <w:bCs/>
              </w:rPr>
              <w:t>Заявление</w:t>
            </w:r>
          </w:p>
        </w:tc>
      </w:tr>
      <w:tr w:rsidR="00F00C31" w:rsidRPr="00F00C31" w14:paraId="7FF847B4" w14:textId="77777777" w:rsidTr="007A2455">
        <w:tc>
          <w:tcPr>
            <w:tcW w:w="1022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35571B8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F00C31" w:rsidRPr="00F00C31" w14:paraId="24DD7C35" w14:textId="77777777" w:rsidTr="007A2455">
        <w:tc>
          <w:tcPr>
            <w:tcW w:w="1022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2E3B682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F00C31">
              <w:rPr>
                <w:rFonts w:cs="Arial"/>
              </w:rPr>
              <w:t>В заявлении излагается суть вопроса гражданина, касающаяся восстановления имущественных прав, указывается форма возмещения ущерба (возврат, возмещение, денежная компенсация).</w:t>
            </w:r>
          </w:p>
        </w:tc>
      </w:tr>
      <w:tr w:rsidR="00F00C31" w:rsidRPr="00F00C31" w14:paraId="01E7C8C2" w14:textId="77777777" w:rsidTr="007A2455">
        <w:tc>
          <w:tcPr>
            <w:tcW w:w="1022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FF2D525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F00C31" w:rsidRPr="00F00C31" w14:paraId="3F273F41" w14:textId="77777777" w:rsidTr="007A2455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340D6590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F00C31">
              <w:rPr>
                <w:rFonts w:cs="Arial"/>
              </w:rPr>
              <w:t>"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FE09CE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2CCAC8B4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F00C31">
              <w:rPr>
                <w:rFonts w:cs="Arial"/>
              </w:rPr>
              <w:t>"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8262F3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14:paraId="771B0D81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F00C31">
              <w:rPr>
                <w:rFonts w:cs="Arial"/>
              </w:rPr>
              <w:t>201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E214CF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6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452848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F00C31">
              <w:rPr>
                <w:rFonts w:cs="Arial"/>
              </w:rPr>
              <w:t>г.</w:t>
            </w:r>
          </w:p>
        </w:tc>
      </w:tr>
      <w:tr w:rsidR="00F00C31" w:rsidRPr="00F00C31" w14:paraId="3319D3B1" w14:textId="77777777" w:rsidTr="007A2455">
        <w:tc>
          <w:tcPr>
            <w:tcW w:w="490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26612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5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02A8FD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F00C31">
              <w:rPr>
                <w:rFonts w:cs="Arial"/>
              </w:rPr>
              <w:t>(подпись заявителя, расшифровка подписи)</w:t>
            </w:r>
          </w:p>
        </w:tc>
      </w:tr>
      <w:tr w:rsidR="00F00C31" w:rsidRPr="00F00C31" w14:paraId="6DEA1F08" w14:textId="77777777" w:rsidTr="007A2455">
        <w:tc>
          <w:tcPr>
            <w:tcW w:w="1022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0DB08B8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</w:tbl>
    <w:p w14:paraId="49B56BD8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jc w:val="right"/>
        <w:rPr>
          <w:rFonts w:cs="Arial"/>
          <w:b/>
          <w:bCs/>
          <w:kern w:val="28"/>
          <w:sz w:val="32"/>
          <w:szCs w:val="32"/>
        </w:rPr>
      </w:pPr>
    </w:p>
    <w:p w14:paraId="4FF71F1A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  <w:bookmarkStart w:id="34" w:name="sub_2200"/>
    </w:p>
    <w:p w14:paraId="5670F5EC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14:paraId="46973188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14:paraId="3153FD3B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14:paraId="7E269D91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14:paraId="2A77BB6A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14:paraId="4E5D8F2C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14:paraId="764A77A1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14:paraId="21DC43DE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14:paraId="1A24502D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14:paraId="7E248E7C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14:paraId="5B7B1777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14:paraId="1C402A24" w14:textId="77777777"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14:paraId="649D6EDC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  <w:r w:rsidRPr="00F00C31">
        <w:rPr>
          <w:rFonts w:cs="Arial"/>
          <w:b/>
          <w:bCs/>
          <w:kern w:val="28"/>
          <w:sz w:val="32"/>
          <w:szCs w:val="32"/>
        </w:rPr>
        <w:lastRenderedPageBreak/>
        <w:t>Приложение N 2</w:t>
      </w:r>
      <w:r w:rsidRPr="00F00C31">
        <w:rPr>
          <w:rFonts w:cs="Arial"/>
          <w:b/>
          <w:bCs/>
          <w:kern w:val="28"/>
          <w:sz w:val="32"/>
          <w:szCs w:val="32"/>
        </w:rPr>
        <w:br/>
        <w:t xml:space="preserve">к </w:t>
      </w:r>
      <w:hyperlink w:anchor="sub_2000" w:history="1">
        <w:r w:rsidRPr="00F00C31">
          <w:rPr>
            <w:rFonts w:cs="Arial"/>
            <w:b/>
            <w:bCs/>
            <w:kern w:val="28"/>
            <w:sz w:val="32"/>
            <w:szCs w:val="32"/>
          </w:rPr>
          <w:t>Положению</w:t>
        </w:r>
      </w:hyperlink>
      <w:r w:rsidRPr="00F00C31">
        <w:rPr>
          <w:rFonts w:cs="Arial"/>
          <w:b/>
          <w:bCs/>
          <w:kern w:val="28"/>
          <w:sz w:val="32"/>
          <w:szCs w:val="32"/>
        </w:rPr>
        <w:br/>
        <w:t>о комиссии города Севастополя</w:t>
      </w:r>
      <w:r w:rsidRPr="00F00C31">
        <w:rPr>
          <w:rFonts w:cs="Arial"/>
          <w:b/>
          <w:bCs/>
          <w:kern w:val="28"/>
          <w:sz w:val="32"/>
          <w:szCs w:val="32"/>
        </w:rPr>
        <w:br/>
        <w:t>по восстановлению прав</w:t>
      </w:r>
      <w:r w:rsidRPr="00F00C31">
        <w:rPr>
          <w:rFonts w:cs="Arial"/>
          <w:b/>
          <w:bCs/>
          <w:kern w:val="28"/>
          <w:sz w:val="32"/>
          <w:szCs w:val="32"/>
        </w:rPr>
        <w:br/>
        <w:t>реабилитированных жертв</w:t>
      </w:r>
      <w:r w:rsidRPr="00F00C31">
        <w:rPr>
          <w:rFonts w:cs="Arial"/>
          <w:b/>
          <w:bCs/>
          <w:kern w:val="28"/>
          <w:sz w:val="32"/>
          <w:szCs w:val="32"/>
        </w:rPr>
        <w:br/>
        <w:t>политических репрессий</w:t>
      </w:r>
    </w:p>
    <w:bookmarkEnd w:id="34"/>
    <w:p w14:paraId="06B2C837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jc w:val="right"/>
        <w:rPr>
          <w:rFonts w:cs="Arial"/>
          <w:b/>
          <w:bCs/>
          <w:kern w:val="28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1540"/>
        <w:gridCol w:w="1820"/>
        <w:gridCol w:w="1400"/>
        <w:gridCol w:w="1540"/>
        <w:gridCol w:w="1400"/>
        <w:gridCol w:w="1680"/>
      </w:tblGrid>
      <w:tr w:rsidR="00F00C31" w:rsidRPr="00F00C31" w14:paraId="04D1D754" w14:textId="77777777" w:rsidTr="007A2455">
        <w:tc>
          <w:tcPr>
            <w:tcW w:w="102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B794BD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cs="Arial"/>
              </w:rPr>
            </w:pPr>
            <w:r w:rsidRPr="00F00C31">
              <w:rPr>
                <w:rFonts w:cs="Arial"/>
              </w:rPr>
              <w:t>форма</w:t>
            </w:r>
          </w:p>
        </w:tc>
      </w:tr>
      <w:tr w:rsidR="00F00C31" w:rsidRPr="00F00C31" w14:paraId="504DE61C" w14:textId="77777777" w:rsidTr="007A2455">
        <w:tc>
          <w:tcPr>
            <w:tcW w:w="102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13E5BA1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F00C31" w:rsidRPr="00F00C31" w14:paraId="246286AE" w14:textId="77777777" w:rsidTr="007A2455">
        <w:tc>
          <w:tcPr>
            <w:tcW w:w="102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781A9F8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spacing w:before="108" w:after="108"/>
              <w:ind w:firstLine="0"/>
              <w:jc w:val="center"/>
              <w:outlineLvl w:val="0"/>
              <w:rPr>
                <w:rFonts w:cs="Arial"/>
                <w:bCs/>
              </w:rPr>
            </w:pPr>
            <w:r w:rsidRPr="00F00C31">
              <w:rPr>
                <w:rFonts w:cs="Arial"/>
                <w:bCs/>
              </w:rPr>
              <w:t>Журнал</w:t>
            </w:r>
            <w:r w:rsidRPr="00F00C31">
              <w:rPr>
                <w:rFonts w:cs="Arial"/>
                <w:bCs/>
              </w:rPr>
              <w:br/>
              <w:t>регистрации заявлений по восстановлению прав реабилитированных жертв политических репрессий</w:t>
            </w:r>
          </w:p>
        </w:tc>
      </w:tr>
      <w:tr w:rsidR="00F00C31" w:rsidRPr="00F00C31" w14:paraId="07149A20" w14:textId="77777777" w:rsidTr="007A2455">
        <w:tc>
          <w:tcPr>
            <w:tcW w:w="102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2D59727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F00C31" w:rsidRPr="00F00C31" w14:paraId="3A439326" w14:textId="77777777" w:rsidTr="007A2455">
        <w:tc>
          <w:tcPr>
            <w:tcW w:w="8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960EB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F00C31">
              <w:rPr>
                <w:rFonts w:cs="Arial"/>
              </w:rPr>
              <w:t>N п/п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7E00E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F00C31">
              <w:rPr>
                <w:rFonts w:cs="Arial"/>
              </w:rPr>
              <w:t>N и дата регистрации заявления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B33E7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F00C31">
              <w:rPr>
                <w:rFonts w:cs="Arial"/>
              </w:rPr>
              <w:t>ФИО заявителя (законного представителя)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1550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F00C31">
              <w:rPr>
                <w:rFonts w:cs="Arial"/>
              </w:rPr>
              <w:t xml:space="preserve">Адрес места </w:t>
            </w:r>
            <w:proofErr w:type="gramStart"/>
            <w:r w:rsidRPr="00F00C31">
              <w:rPr>
                <w:rFonts w:cs="Arial"/>
              </w:rPr>
              <w:t>проживания ,</w:t>
            </w:r>
            <w:proofErr w:type="gramEnd"/>
            <w:r w:rsidRPr="00F00C31">
              <w:rPr>
                <w:rFonts w:cs="Arial"/>
              </w:rPr>
              <w:t xml:space="preserve"> телефон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56338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F00C31">
              <w:rPr>
                <w:rFonts w:cs="Arial"/>
              </w:rPr>
              <w:t>ФИО бывшего владельца имуществ а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C4E49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F00C31">
              <w:rPr>
                <w:rFonts w:cs="Arial"/>
              </w:rPr>
              <w:t>Дата принятия решения (отказа), N решения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04126C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F00C31">
              <w:rPr>
                <w:rFonts w:cs="Arial"/>
              </w:rPr>
              <w:t>Подпись заявителя (законного представителя)</w:t>
            </w:r>
          </w:p>
        </w:tc>
      </w:tr>
      <w:tr w:rsidR="00F00C31" w:rsidRPr="00F00C31" w14:paraId="16362E95" w14:textId="77777777" w:rsidTr="007A2455">
        <w:tc>
          <w:tcPr>
            <w:tcW w:w="8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F172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F00C31">
              <w:rPr>
                <w:rFonts w:cs="Arial"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77B0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F00C31">
              <w:rPr>
                <w:rFonts w:cs="Arial"/>
              </w:rPr>
              <w:t>2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432C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F00C31">
              <w:rPr>
                <w:rFonts w:cs="Arial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DD95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F00C31">
              <w:rPr>
                <w:rFonts w:cs="Arial"/>
              </w:rPr>
              <w:t>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5FF8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F00C31">
              <w:rPr>
                <w:rFonts w:cs="Arial"/>
              </w:rPr>
              <w:t>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6178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F00C31">
              <w:rPr>
                <w:rFonts w:cs="Arial"/>
              </w:rPr>
              <w:t>6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831129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F00C31">
              <w:rPr>
                <w:rFonts w:cs="Arial"/>
              </w:rPr>
              <w:t>7</w:t>
            </w:r>
          </w:p>
        </w:tc>
      </w:tr>
      <w:tr w:rsidR="00F00C31" w:rsidRPr="00F00C31" w14:paraId="2FFD6ACF" w14:textId="77777777" w:rsidTr="007A2455">
        <w:tc>
          <w:tcPr>
            <w:tcW w:w="8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D80E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E6753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DDF9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9F5A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C304F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64735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165D12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F00C31" w:rsidRPr="00F00C31" w14:paraId="56D15FA2" w14:textId="77777777" w:rsidTr="007A2455">
        <w:tc>
          <w:tcPr>
            <w:tcW w:w="102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7F75700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</w:tbl>
    <w:p w14:paraId="394EB261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</w:p>
    <w:p w14:paraId="1B1DF5A1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kern w:val="28"/>
          <w:sz w:val="32"/>
          <w:szCs w:val="32"/>
        </w:rPr>
      </w:pPr>
      <w:bookmarkStart w:id="35" w:name="sub_2300"/>
      <w:r w:rsidRPr="00F00C31">
        <w:rPr>
          <w:rFonts w:cs="Arial"/>
          <w:b/>
          <w:bCs/>
          <w:kern w:val="28"/>
          <w:sz w:val="32"/>
          <w:szCs w:val="32"/>
        </w:rPr>
        <w:t>Приложение N 3</w:t>
      </w:r>
      <w:r w:rsidRPr="00F00C31">
        <w:rPr>
          <w:rFonts w:cs="Arial"/>
          <w:b/>
          <w:bCs/>
          <w:kern w:val="28"/>
          <w:sz w:val="32"/>
          <w:szCs w:val="32"/>
        </w:rPr>
        <w:br/>
        <w:t xml:space="preserve">к </w:t>
      </w:r>
      <w:hyperlink w:anchor="sub_2000" w:history="1">
        <w:r w:rsidRPr="00F00C31">
          <w:rPr>
            <w:rFonts w:cs="Arial"/>
            <w:b/>
            <w:bCs/>
            <w:kern w:val="28"/>
            <w:sz w:val="32"/>
            <w:szCs w:val="32"/>
          </w:rPr>
          <w:t>Положению</w:t>
        </w:r>
      </w:hyperlink>
      <w:r w:rsidRPr="00F00C31">
        <w:rPr>
          <w:rFonts w:cs="Arial"/>
          <w:b/>
          <w:bCs/>
          <w:kern w:val="28"/>
          <w:sz w:val="32"/>
          <w:szCs w:val="32"/>
        </w:rPr>
        <w:br/>
        <w:t>о комиссии города Севастополя</w:t>
      </w:r>
      <w:r w:rsidRPr="00F00C31">
        <w:rPr>
          <w:rFonts w:cs="Arial"/>
          <w:b/>
          <w:bCs/>
          <w:kern w:val="28"/>
          <w:sz w:val="32"/>
          <w:szCs w:val="32"/>
        </w:rPr>
        <w:br/>
        <w:t>по восстановлению прав</w:t>
      </w:r>
      <w:r w:rsidRPr="00F00C31">
        <w:rPr>
          <w:rFonts w:cs="Arial"/>
          <w:b/>
          <w:bCs/>
          <w:kern w:val="28"/>
          <w:sz w:val="32"/>
          <w:szCs w:val="32"/>
        </w:rPr>
        <w:br/>
        <w:t>реабилитированных жертв</w:t>
      </w:r>
      <w:r w:rsidRPr="00F00C31">
        <w:rPr>
          <w:rFonts w:cs="Arial"/>
          <w:b/>
          <w:bCs/>
          <w:kern w:val="28"/>
          <w:sz w:val="32"/>
          <w:szCs w:val="32"/>
        </w:rPr>
        <w:br/>
        <w:t>политических репрессий</w:t>
      </w:r>
    </w:p>
    <w:bookmarkEnd w:id="35"/>
    <w:p w14:paraId="6764D26A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jc w:val="right"/>
        <w:rPr>
          <w:rFonts w:cs="Arial"/>
          <w:b/>
          <w:kern w:val="28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"/>
        <w:gridCol w:w="420"/>
        <w:gridCol w:w="280"/>
        <w:gridCol w:w="1400"/>
        <w:gridCol w:w="2800"/>
        <w:gridCol w:w="2520"/>
        <w:gridCol w:w="1260"/>
        <w:gridCol w:w="1260"/>
      </w:tblGrid>
      <w:tr w:rsidR="00F00C31" w:rsidRPr="00F00C31" w14:paraId="07290D87" w14:textId="77777777" w:rsidTr="007A2455">
        <w:tc>
          <w:tcPr>
            <w:tcW w:w="1022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1E91DCD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cs="Arial"/>
              </w:rPr>
            </w:pPr>
            <w:r w:rsidRPr="00F00C31">
              <w:rPr>
                <w:rFonts w:cs="Arial"/>
              </w:rPr>
              <w:t>форма</w:t>
            </w:r>
          </w:p>
        </w:tc>
      </w:tr>
      <w:tr w:rsidR="00F00C31" w:rsidRPr="00F00C31" w14:paraId="7C58F2CD" w14:textId="77777777" w:rsidTr="007A2455">
        <w:tc>
          <w:tcPr>
            <w:tcW w:w="1022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CF8B588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F00C31">
              <w:rPr>
                <w:rFonts w:cs="Arial"/>
              </w:rPr>
              <w:t>Герб г. Севастополя</w:t>
            </w:r>
          </w:p>
        </w:tc>
      </w:tr>
      <w:tr w:rsidR="00F00C31" w:rsidRPr="00F00C31" w14:paraId="5145FF1D" w14:textId="77777777" w:rsidTr="007A2455">
        <w:tc>
          <w:tcPr>
            <w:tcW w:w="1022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B679EDA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F00C31" w:rsidRPr="00F00C31" w14:paraId="3EB07682" w14:textId="77777777" w:rsidTr="007A2455">
        <w:tc>
          <w:tcPr>
            <w:tcW w:w="1022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558E75C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spacing w:before="108" w:after="108"/>
              <w:ind w:firstLine="0"/>
              <w:jc w:val="center"/>
              <w:outlineLvl w:val="0"/>
              <w:rPr>
                <w:rFonts w:cs="Arial"/>
                <w:bCs/>
              </w:rPr>
            </w:pPr>
            <w:r w:rsidRPr="00F00C31">
              <w:rPr>
                <w:rFonts w:cs="Arial"/>
                <w:bCs/>
              </w:rPr>
              <w:t>Правительство Севастополя</w:t>
            </w:r>
            <w:r w:rsidRPr="00F00C31">
              <w:rPr>
                <w:rFonts w:cs="Arial"/>
                <w:bCs/>
              </w:rPr>
              <w:br/>
              <w:t>комиссия</w:t>
            </w:r>
            <w:r w:rsidRPr="00F00C31">
              <w:rPr>
                <w:rFonts w:cs="Arial"/>
                <w:bCs/>
              </w:rPr>
              <w:br/>
              <w:t>по восстановлению прав реабилитированных жертв политических репрессий города Севастополя</w:t>
            </w:r>
          </w:p>
        </w:tc>
      </w:tr>
      <w:tr w:rsidR="00F00C31" w:rsidRPr="00F00C31" w14:paraId="4D479723" w14:textId="77777777" w:rsidTr="007A2455">
        <w:tc>
          <w:tcPr>
            <w:tcW w:w="1022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BF3B03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F00C31" w:rsidRPr="00F00C31" w14:paraId="546AB86D" w14:textId="77777777" w:rsidTr="007A2455">
        <w:tc>
          <w:tcPr>
            <w:tcW w:w="1022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7E0AA2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F00C31" w:rsidRPr="00F00C31" w14:paraId="6495EFD7" w14:textId="77777777" w:rsidTr="007A2455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1D3203B1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F00C31">
              <w:rPr>
                <w:rFonts w:cs="Arial"/>
              </w:rPr>
              <w:t>"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C46BD4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64696547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F00C31">
              <w:rPr>
                <w:rFonts w:cs="Arial"/>
              </w:rPr>
              <w:t>"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5F36A6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 w14:paraId="71C060AF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F00C31">
              <w:rPr>
                <w:rFonts w:cs="Arial"/>
              </w:rPr>
              <w:t>2015 г.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C4A065E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EE33A76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cs="Arial"/>
              </w:rPr>
            </w:pPr>
            <w:r w:rsidRPr="00F00C31">
              <w:rPr>
                <w:rFonts w:cs="Arial"/>
              </w:rPr>
              <w:t>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69384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F00C31" w:rsidRPr="00F00C31" w14:paraId="28FC95AC" w14:textId="77777777" w:rsidTr="007A2455">
        <w:tc>
          <w:tcPr>
            <w:tcW w:w="1022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71EF07B" w14:textId="77777777"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</w:tbl>
    <w:p w14:paraId="7D06AC0A" w14:textId="77777777"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</w:p>
    <w:p w14:paraId="0403038F" w14:textId="77777777" w:rsidR="00EC7367" w:rsidRPr="00F00C31" w:rsidRDefault="00EC7367"/>
    <w:sectPr w:rsidR="00EC7367" w:rsidRPr="00F00C31">
      <w:pgSz w:w="11900" w:h="16800"/>
      <w:pgMar w:top="1440" w:right="800" w:bottom="1440" w:left="11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12B1"/>
    <w:rsid w:val="00070F90"/>
    <w:rsid w:val="00122783"/>
    <w:rsid w:val="001A3874"/>
    <w:rsid w:val="00241F47"/>
    <w:rsid w:val="002B2A8E"/>
    <w:rsid w:val="002B2C00"/>
    <w:rsid w:val="005F12B1"/>
    <w:rsid w:val="005F5A31"/>
    <w:rsid w:val="007C6FF4"/>
    <w:rsid w:val="008F6727"/>
    <w:rsid w:val="00947F68"/>
    <w:rsid w:val="00B81D4A"/>
    <w:rsid w:val="00D63B64"/>
    <w:rsid w:val="00E664B2"/>
    <w:rsid w:val="00EC7367"/>
    <w:rsid w:val="00F0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DA061"/>
  <w15:docId w15:val="{6654EFC5-61D1-45CB-A086-FA1122F1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!Обычный текст документа"/>
    <w:qFormat/>
    <w:rsid w:val="00070F90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070F90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070F90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070F90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070F90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F00C3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F00C31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F00C31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F00C31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070F90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070F90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F00C31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070F90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070F90"/>
    <w:rPr>
      <w:color w:val="0000FF"/>
      <w:u w:val="none"/>
    </w:rPr>
  </w:style>
  <w:style w:type="paragraph" w:customStyle="1" w:styleId="Application">
    <w:name w:val="Application!Приложение"/>
    <w:rsid w:val="00070F90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070F90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070F90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070F90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070F90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arantf1://1481095.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garantf1://10005390.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garantf1://23705691.0/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content\act\6eadc0c5-8ba5-460e-9a6c-6cf1ea6b84db.doc" TargetMode="External"/><Relationship Id="rId10" Type="http://schemas.openxmlformats.org/officeDocument/2006/relationships/fontTable" Target="fontTable.xml"/><Relationship Id="rId4" Type="http://schemas.openxmlformats.org/officeDocument/2006/relationships/hyperlink" Target="garantf1://1481095.0/" TargetMode="External"/><Relationship Id="rId9" Type="http://schemas.openxmlformats.org/officeDocument/2006/relationships/hyperlink" Target="garantf1://10003000.0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1</TotalTime>
  <Pages>1</Pages>
  <Words>2302</Words>
  <Characters>13122</Characters>
  <Application>Microsoft Office Word</Application>
  <DocSecurity>0</DocSecurity>
  <Lines>109</Lines>
  <Paragraphs>30</Paragraphs>
  <ScaleCrop>false</ScaleCrop>
  <Company>MINJUST</Company>
  <LinksUpToDate>false</LinksUpToDate>
  <CharactersWithSpaces>15394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Рожанская Анна Эдуардовна</dc:creator>
  <cp:keywords/>
  <dc:description/>
  <cp:lastModifiedBy>Владимир Бурбах</cp:lastModifiedBy>
  <cp:revision>5</cp:revision>
  <dcterms:created xsi:type="dcterms:W3CDTF">2016-10-03T13:57:00Z</dcterms:created>
  <dcterms:modified xsi:type="dcterms:W3CDTF">2021-09-11T14:56:00Z</dcterms:modified>
</cp:coreProperties>
</file>