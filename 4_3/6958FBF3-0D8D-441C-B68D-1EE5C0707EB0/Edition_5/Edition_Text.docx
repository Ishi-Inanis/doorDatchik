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77A" w:rsidRPr="000115F4" w:rsidRDefault="0054477A" w:rsidP="00D903F0">
      <w:pPr>
        <w:ind w:firstLine="0"/>
        <w:jc w:val="center"/>
        <w:rPr>
          <w:rFonts w:cs="Arial"/>
          <w:b/>
          <w:bCs/>
          <w:kern w:val="28"/>
          <w:sz w:val="32"/>
          <w:szCs w:val="32"/>
        </w:rPr>
      </w:pPr>
      <w:r w:rsidRPr="000115F4">
        <w:rPr>
          <w:rFonts w:cs="Arial"/>
          <w:b/>
          <w:bCs/>
          <w:kern w:val="28"/>
          <w:sz w:val="32"/>
          <w:szCs w:val="32"/>
        </w:rPr>
        <w:t>МИНИСТЕРСТВ</w:t>
      </w:r>
      <w:r w:rsidR="00D903F0">
        <w:rPr>
          <w:rFonts w:cs="Arial"/>
          <w:b/>
          <w:bCs/>
          <w:kern w:val="28"/>
          <w:sz w:val="32"/>
          <w:szCs w:val="32"/>
        </w:rPr>
        <w:t>О</w:t>
      </w:r>
      <w:r w:rsidRPr="000115F4">
        <w:rPr>
          <w:rFonts w:cs="Arial"/>
          <w:b/>
          <w:bCs/>
          <w:kern w:val="28"/>
          <w:sz w:val="32"/>
          <w:szCs w:val="32"/>
        </w:rPr>
        <w:t xml:space="preserve"> СОЦИАЛЬНОГО РАЗВИТИЯ НОВОСИБИРСКОЙ ОБЛАСТИ</w:t>
      </w:r>
    </w:p>
    <w:p w:rsidR="00D903F0" w:rsidRDefault="00D903F0" w:rsidP="00D903F0">
      <w:pPr>
        <w:ind w:firstLine="0"/>
        <w:jc w:val="center"/>
        <w:rPr>
          <w:rFonts w:cs="Arial"/>
          <w:b/>
          <w:bCs/>
          <w:kern w:val="28"/>
          <w:sz w:val="32"/>
          <w:szCs w:val="32"/>
        </w:rPr>
      </w:pPr>
    </w:p>
    <w:p w:rsidR="00D903F0" w:rsidRPr="000115F4" w:rsidRDefault="00D903F0" w:rsidP="00D903F0">
      <w:pPr>
        <w:ind w:firstLine="0"/>
        <w:jc w:val="center"/>
        <w:rPr>
          <w:rFonts w:cs="Arial"/>
          <w:b/>
          <w:bCs/>
          <w:kern w:val="28"/>
          <w:sz w:val="32"/>
          <w:szCs w:val="32"/>
        </w:rPr>
      </w:pPr>
      <w:r w:rsidRPr="000115F4">
        <w:rPr>
          <w:rFonts w:cs="Arial"/>
          <w:b/>
          <w:bCs/>
          <w:kern w:val="28"/>
          <w:sz w:val="32"/>
          <w:szCs w:val="32"/>
        </w:rPr>
        <w:t>ПРИКАЗ</w:t>
      </w:r>
    </w:p>
    <w:p w:rsidR="0054477A" w:rsidRPr="000115F4" w:rsidRDefault="0054477A" w:rsidP="00D903F0">
      <w:pPr>
        <w:ind w:firstLine="0"/>
        <w:jc w:val="center"/>
        <w:rPr>
          <w:rFonts w:cs="Arial"/>
          <w:bCs/>
          <w:kern w:val="28"/>
          <w:szCs w:val="32"/>
        </w:rPr>
      </w:pPr>
      <w:r w:rsidRPr="000115F4">
        <w:rPr>
          <w:rFonts w:cs="Arial"/>
          <w:bCs/>
          <w:kern w:val="28"/>
          <w:szCs w:val="32"/>
        </w:rPr>
        <w:t>16.08.2012 № 819</w:t>
      </w:r>
    </w:p>
    <w:p w:rsidR="0054477A" w:rsidRDefault="0054477A" w:rsidP="00D903F0">
      <w:pPr>
        <w:ind w:firstLine="0"/>
        <w:jc w:val="center"/>
        <w:rPr>
          <w:rFonts w:cs="Arial"/>
          <w:bCs/>
          <w:kern w:val="28"/>
          <w:szCs w:val="32"/>
        </w:rPr>
      </w:pPr>
      <w:r w:rsidRPr="000115F4">
        <w:rPr>
          <w:rFonts w:cs="Arial"/>
          <w:bCs/>
          <w:kern w:val="28"/>
          <w:szCs w:val="32"/>
        </w:rPr>
        <w:t>Новосибирск</w:t>
      </w:r>
    </w:p>
    <w:p w:rsidR="00D903F0" w:rsidRPr="000115F4" w:rsidRDefault="00D903F0" w:rsidP="00D903F0">
      <w:pPr>
        <w:ind w:firstLine="0"/>
        <w:jc w:val="center"/>
        <w:rPr>
          <w:rFonts w:cs="Arial"/>
          <w:bCs/>
          <w:kern w:val="28"/>
          <w:szCs w:val="32"/>
        </w:rPr>
      </w:pPr>
    </w:p>
    <w:p w:rsidR="0054477A" w:rsidRPr="000115F4" w:rsidRDefault="0054477A" w:rsidP="00D903F0">
      <w:pPr>
        <w:ind w:firstLine="0"/>
        <w:jc w:val="center"/>
        <w:rPr>
          <w:rFonts w:cs="Arial"/>
          <w:b/>
          <w:bCs/>
          <w:kern w:val="28"/>
          <w:sz w:val="32"/>
          <w:szCs w:val="32"/>
        </w:rPr>
      </w:pPr>
      <w:r w:rsidRPr="000115F4">
        <w:rPr>
          <w:rFonts w:cs="Arial"/>
          <w:b/>
          <w:bCs/>
          <w:kern w:val="28"/>
          <w:sz w:val="32"/>
          <w:szCs w:val="32"/>
        </w:rPr>
        <w:t>ОБ УТВЕРЖДЕНИИ АДМИНИСТРАТИВНОГО РЕГЛАМЕНТА ПРЕДОСТАВЛЕНИЯ ГОСУДАРСТВЕННОЙ УСЛУГИ ПО ВЫДАЧЕ, ПРОДЛЕНИЮ ДЕЙСТВИЯ, ЗАМЕНЕ, ПРИЗНАНИЮ НЕДЕЙСТВИТЕЛЬНЫМ УДОСТОВЕРЕНИЯ МНОГОДЕТНОЙ СЕМЬИ</w:t>
      </w:r>
    </w:p>
    <w:p w:rsidR="0054477A" w:rsidRPr="00567A7D" w:rsidRDefault="0054477A" w:rsidP="00740F97">
      <w:pPr>
        <w:ind w:firstLine="360"/>
        <w:rPr>
          <w:rFonts w:cs="Arial"/>
        </w:rPr>
      </w:pPr>
    </w:p>
    <w:p w:rsidR="0054477A" w:rsidRPr="00D903F0" w:rsidRDefault="00D903F0" w:rsidP="00D903F0">
      <w:pPr>
        <w:ind w:firstLine="0"/>
        <w:jc w:val="center"/>
        <w:rPr>
          <w:rFonts w:cs="Arial"/>
          <w:sz w:val="20"/>
        </w:rPr>
      </w:pPr>
      <w:r w:rsidRPr="00D903F0">
        <w:rPr>
          <w:rFonts w:cs="Arial"/>
          <w:sz w:val="20"/>
        </w:rPr>
        <w:t>(в редакции п</w:t>
      </w:r>
      <w:r w:rsidR="0054477A" w:rsidRPr="00D903F0">
        <w:rPr>
          <w:rFonts w:cs="Arial"/>
          <w:sz w:val="20"/>
        </w:rPr>
        <w:t xml:space="preserve">риказ министерства социального развития Новосибирской области </w:t>
      </w:r>
      <w:hyperlink r:id="rId5" w:tgtFrame="ChangingDocument" w:history="1">
        <w:r w:rsidR="0054477A" w:rsidRPr="00D903F0">
          <w:rPr>
            <w:rStyle w:val="a6"/>
            <w:rFonts w:cs="Arial"/>
            <w:sz w:val="20"/>
          </w:rPr>
          <w:t>от 18.12.2012 № 1470</w:t>
        </w:r>
      </w:hyperlink>
      <w:r w:rsidRPr="00D903F0">
        <w:rPr>
          <w:rStyle w:val="a6"/>
          <w:rFonts w:cs="Arial"/>
          <w:sz w:val="20"/>
        </w:rPr>
        <w:t xml:space="preserve">; </w:t>
      </w:r>
      <w:hyperlink r:id="rId6" w:tgtFrame="ChangingDocument" w:history="1">
        <w:r w:rsidR="0054477A" w:rsidRPr="00D903F0">
          <w:rPr>
            <w:rStyle w:val="a6"/>
            <w:rFonts w:cs="Arial"/>
            <w:sz w:val="20"/>
          </w:rPr>
          <w:t>от 20.12.2013 № 1568</w:t>
        </w:r>
      </w:hyperlink>
      <w:r w:rsidRPr="00D903F0">
        <w:rPr>
          <w:rStyle w:val="a6"/>
          <w:rFonts w:cs="Arial"/>
          <w:sz w:val="20"/>
        </w:rPr>
        <w:t xml:space="preserve">; </w:t>
      </w:r>
      <w:hyperlink r:id="rId7" w:tgtFrame="ChangingDocument" w:history="1">
        <w:r w:rsidR="0054477A" w:rsidRPr="00D903F0">
          <w:rPr>
            <w:rStyle w:val="a6"/>
            <w:rFonts w:cs="Arial"/>
            <w:sz w:val="20"/>
          </w:rPr>
          <w:t>от 10.12.2015 № 1103</w:t>
        </w:r>
      </w:hyperlink>
      <w:r w:rsidRPr="00D903F0">
        <w:rPr>
          <w:rStyle w:val="a6"/>
          <w:rFonts w:cs="Arial"/>
          <w:sz w:val="20"/>
        </w:rPr>
        <w:t xml:space="preserve">; </w:t>
      </w:r>
      <w:hyperlink r:id="rId8" w:tgtFrame="ChangingDocument" w:history="1">
        <w:r w:rsidRPr="00D903F0">
          <w:rPr>
            <w:rStyle w:val="a6"/>
            <w:rFonts w:cs="Arial"/>
            <w:sz w:val="20"/>
          </w:rPr>
          <w:t>от 29.08.2017 № 757</w:t>
        </w:r>
      </w:hyperlink>
      <w:r w:rsidRPr="00D903F0">
        <w:rPr>
          <w:rFonts w:cs="Arial"/>
          <w:sz w:val="20"/>
        </w:rPr>
        <w:t>)</w:t>
      </w:r>
    </w:p>
    <w:p w:rsidR="00D903F0" w:rsidRDefault="00D903F0" w:rsidP="00CE42F4">
      <w:pPr>
        <w:ind w:firstLine="360"/>
        <w:rPr>
          <w:rFonts w:cs="Arial"/>
        </w:rPr>
      </w:pPr>
    </w:p>
    <w:p w:rsidR="0054477A" w:rsidRPr="00567A7D" w:rsidRDefault="0054477A" w:rsidP="00740F97">
      <w:pPr>
        <w:ind w:firstLine="360"/>
        <w:rPr>
          <w:rFonts w:cs="Arial"/>
        </w:rPr>
      </w:pPr>
      <w:r w:rsidRPr="00567A7D">
        <w:rPr>
          <w:rFonts w:cs="Arial"/>
        </w:rPr>
        <w:t xml:space="preserve">В соответствии с постановлением Правительства Новосибирской области </w:t>
      </w:r>
      <w:hyperlink r:id="rId9" w:tgtFrame="Logical" w:history="1">
        <w:r w:rsidRPr="000115F4">
          <w:rPr>
            <w:rStyle w:val="a6"/>
            <w:rFonts w:cs="Arial"/>
          </w:rPr>
          <w:t>от 18.10.2010 № 176-п</w:t>
        </w:r>
      </w:hyperlink>
      <w:r w:rsidRPr="00567A7D">
        <w:rPr>
          <w:rFonts w:cs="Arial"/>
        </w:rPr>
        <w:t xml:space="preserve"> «Об утверждении Порядка разработки и утверждения </w:t>
      </w:r>
      <w:r w:rsidR="00D903F0">
        <w:rPr>
          <w:rFonts w:cs="Arial"/>
        </w:rPr>
        <w:t xml:space="preserve">областными </w:t>
      </w:r>
      <w:r w:rsidRPr="00567A7D">
        <w:rPr>
          <w:rFonts w:cs="Arial"/>
        </w:rPr>
        <w:t>исполнительными органами государственной власти Новосибирской области административных регламентов предоставления государственных услуг»</w:t>
      </w:r>
    </w:p>
    <w:p w:rsidR="00D903F0" w:rsidRDefault="00D903F0" w:rsidP="00D903F0">
      <w:pPr>
        <w:ind w:firstLine="0"/>
        <w:rPr>
          <w:rFonts w:cs="Arial"/>
          <w:sz w:val="20"/>
        </w:rPr>
      </w:pPr>
      <w:r>
        <w:rPr>
          <w:rFonts w:cs="Arial"/>
          <w:sz w:val="20"/>
        </w:rPr>
        <w:t xml:space="preserve">(в редакции </w:t>
      </w:r>
      <w:hyperlink r:id="rId10"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567A7D" w:rsidRDefault="0054477A" w:rsidP="00740F97">
      <w:pPr>
        <w:ind w:firstLine="360"/>
        <w:rPr>
          <w:rFonts w:cs="Arial"/>
        </w:rPr>
      </w:pPr>
      <w:r w:rsidRPr="00567A7D">
        <w:rPr>
          <w:rFonts w:cs="Arial"/>
        </w:rPr>
        <w:t>ПРИКАЗЫВАЮ:</w:t>
      </w:r>
    </w:p>
    <w:p w:rsidR="0054477A" w:rsidRPr="00567A7D" w:rsidRDefault="0054477A" w:rsidP="00740F97">
      <w:pPr>
        <w:ind w:firstLine="360"/>
        <w:rPr>
          <w:rFonts w:cs="Arial"/>
        </w:rPr>
      </w:pPr>
      <w:r w:rsidRPr="00567A7D">
        <w:rPr>
          <w:rFonts w:cs="Arial"/>
        </w:rPr>
        <w:t>1. Утвердить прилагаемый Административный регламент предоставления государственной услуги по выдаче, продлению действия, замене, признанию недействительным удостоверения многодетной семьи (далее – Административный регламент).</w:t>
      </w:r>
    </w:p>
    <w:p w:rsidR="0054477A" w:rsidRPr="00567A7D" w:rsidRDefault="0054477A" w:rsidP="00740F97">
      <w:pPr>
        <w:ind w:firstLine="360"/>
        <w:rPr>
          <w:rFonts w:cs="Arial"/>
        </w:rPr>
      </w:pPr>
      <w:r w:rsidRPr="00567A7D">
        <w:rPr>
          <w:rFonts w:cs="Arial"/>
        </w:rPr>
        <w:t xml:space="preserve">2. Управлению организации социальных выплат (Ануфриева Р.В.) обеспечить предоставление государственной услуги в соответствии с Административным регламентом. </w:t>
      </w:r>
    </w:p>
    <w:p w:rsidR="0054477A" w:rsidRPr="00567A7D" w:rsidRDefault="0054477A" w:rsidP="00740F97">
      <w:pPr>
        <w:ind w:firstLine="360"/>
        <w:rPr>
          <w:rFonts w:cs="Arial"/>
        </w:rPr>
      </w:pPr>
      <w:r w:rsidRPr="00567A7D">
        <w:rPr>
          <w:rFonts w:cs="Arial"/>
        </w:rPr>
        <w:t>3. Контроль за исполнением приказа оставляю за собой.</w:t>
      </w:r>
    </w:p>
    <w:p w:rsidR="0054477A" w:rsidRPr="00567A7D" w:rsidRDefault="0054477A" w:rsidP="00740F97">
      <w:pPr>
        <w:ind w:firstLine="360"/>
        <w:rPr>
          <w:rFonts w:cs="Arial"/>
        </w:rPr>
      </w:pPr>
    </w:p>
    <w:p w:rsidR="0054477A" w:rsidRPr="00567A7D" w:rsidRDefault="0054477A" w:rsidP="00740F97">
      <w:pPr>
        <w:ind w:firstLine="360"/>
        <w:rPr>
          <w:rFonts w:cs="Arial"/>
        </w:rPr>
      </w:pPr>
      <w:r w:rsidRPr="00567A7D">
        <w:rPr>
          <w:rFonts w:cs="Arial"/>
        </w:rPr>
        <w:t xml:space="preserve">Министр </w:t>
      </w:r>
    </w:p>
    <w:p w:rsidR="0054477A" w:rsidRDefault="0054477A" w:rsidP="00740F97">
      <w:pPr>
        <w:ind w:firstLine="360"/>
        <w:jc w:val="right"/>
        <w:rPr>
          <w:rFonts w:cs="Arial"/>
        </w:rPr>
      </w:pPr>
      <w:r w:rsidRPr="00567A7D">
        <w:rPr>
          <w:rFonts w:cs="Arial"/>
        </w:rPr>
        <w:t>С.И. Пыхтин</w:t>
      </w:r>
    </w:p>
    <w:p w:rsidR="0054477A" w:rsidRDefault="0054477A" w:rsidP="00740F97">
      <w:pPr>
        <w:ind w:firstLine="360"/>
        <w:jc w:val="right"/>
        <w:rPr>
          <w:rFonts w:cs="Arial"/>
        </w:rPr>
      </w:pP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УТВЕРЖДЕН</w:t>
      </w:r>
    </w:p>
    <w:p w:rsidR="0054477A" w:rsidRDefault="0054477A" w:rsidP="00740F97">
      <w:pPr>
        <w:ind w:firstLine="360"/>
        <w:jc w:val="right"/>
        <w:rPr>
          <w:rFonts w:cs="Arial"/>
        </w:rPr>
      </w:pPr>
      <w:r w:rsidRPr="00357C2B">
        <w:rPr>
          <w:rFonts w:cs="Arial"/>
        </w:rPr>
        <w:t xml:space="preserve">приказом министерства социального </w:t>
      </w:r>
    </w:p>
    <w:p w:rsidR="0054477A" w:rsidRPr="00357C2B" w:rsidRDefault="0054477A" w:rsidP="00740F97">
      <w:pPr>
        <w:ind w:firstLine="360"/>
        <w:jc w:val="right"/>
        <w:rPr>
          <w:rFonts w:cs="Arial"/>
        </w:rPr>
      </w:pPr>
      <w:r w:rsidRPr="00357C2B">
        <w:rPr>
          <w:rFonts w:cs="Arial"/>
        </w:rPr>
        <w:t>развития Новосибирской области</w:t>
      </w:r>
    </w:p>
    <w:p w:rsidR="0054477A" w:rsidRPr="00357C2B" w:rsidRDefault="0054477A" w:rsidP="00740F97">
      <w:pPr>
        <w:ind w:firstLine="360"/>
        <w:jc w:val="right"/>
        <w:rPr>
          <w:rFonts w:cs="Arial"/>
        </w:rPr>
      </w:pPr>
      <w:r w:rsidRPr="00357C2B">
        <w:rPr>
          <w:rFonts w:cs="Arial"/>
        </w:rPr>
        <w:t>от 16.08.2012 №  819</w:t>
      </w:r>
    </w:p>
    <w:p w:rsidR="0054477A" w:rsidRPr="00357C2B" w:rsidRDefault="0054477A" w:rsidP="00740F97">
      <w:pPr>
        <w:ind w:firstLine="360"/>
        <w:rPr>
          <w:rFonts w:cs="Arial"/>
        </w:rPr>
      </w:pPr>
    </w:p>
    <w:p w:rsidR="0054477A" w:rsidRPr="00F92FF1" w:rsidRDefault="0054477A" w:rsidP="00740F97">
      <w:pPr>
        <w:ind w:firstLine="360"/>
        <w:jc w:val="center"/>
        <w:rPr>
          <w:rFonts w:cs="Arial"/>
          <w:b/>
          <w:bCs/>
          <w:kern w:val="32"/>
          <w:sz w:val="32"/>
          <w:szCs w:val="32"/>
        </w:rPr>
      </w:pPr>
      <w:r w:rsidRPr="00F92FF1">
        <w:rPr>
          <w:rFonts w:cs="Arial"/>
          <w:b/>
          <w:bCs/>
          <w:kern w:val="32"/>
          <w:sz w:val="32"/>
          <w:szCs w:val="32"/>
        </w:rPr>
        <w:t>Административный регламент</w:t>
      </w:r>
    </w:p>
    <w:p w:rsidR="0054477A" w:rsidRPr="00F92FF1" w:rsidRDefault="0054477A" w:rsidP="00740F97">
      <w:pPr>
        <w:ind w:firstLine="360"/>
        <w:jc w:val="center"/>
        <w:rPr>
          <w:rFonts w:cs="Arial"/>
          <w:b/>
          <w:bCs/>
          <w:kern w:val="32"/>
          <w:sz w:val="32"/>
          <w:szCs w:val="32"/>
        </w:rPr>
      </w:pPr>
      <w:r w:rsidRPr="00F92FF1">
        <w:rPr>
          <w:rFonts w:cs="Arial"/>
          <w:b/>
          <w:bCs/>
          <w:kern w:val="32"/>
          <w:sz w:val="32"/>
          <w:szCs w:val="32"/>
        </w:rPr>
        <w:t>предоставления государственной услуги 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center"/>
        <w:rPr>
          <w:rFonts w:cs="Arial"/>
        </w:rPr>
      </w:pPr>
      <w:r w:rsidRPr="00357C2B">
        <w:rPr>
          <w:rFonts w:cs="Arial"/>
        </w:rPr>
        <w:t>(далее - Административный регламент)</w:t>
      </w:r>
    </w:p>
    <w:p w:rsidR="0054477A" w:rsidRPr="00357C2B" w:rsidRDefault="0054477A" w:rsidP="00740F97">
      <w:pPr>
        <w:ind w:firstLine="360"/>
        <w:rPr>
          <w:rFonts w:cs="Arial"/>
        </w:rPr>
      </w:pPr>
    </w:p>
    <w:p w:rsidR="0054477A" w:rsidRPr="00F92FF1" w:rsidRDefault="0054477A" w:rsidP="00740F97">
      <w:pPr>
        <w:ind w:firstLine="360"/>
        <w:jc w:val="center"/>
        <w:rPr>
          <w:rFonts w:cs="Arial"/>
          <w:b/>
          <w:bCs/>
          <w:iCs/>
          <w:sz w:val="30"/>
          <w:szCs w:val="28"/>
        </w:rPr>
      </w:pPr>
      <w:r w:rsidRPr="00F92FF1">
        <w:rPr>
          <w:rFonts w:cs="Arial"/>
          <w:b/>
          <w:bCs/>
          <w:iCs/>
          <w:sz w:val="30"/>
          <w:szCs w:val="28"/>
        </w:rPr>
        <w:t>I. Общие положения</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lastRenderedPageBreak/>
        <w:t>Основные понятия, используемые в Административном регламенте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 xml:space="preserve">1. В Административном регламенте используется следующее понятие: </w:t>
      </w:r>
    </w:p>
    <w:p w:rsidR="0054477A" w:rsidRPr="00357C2B" w:rsidRDefault="00D903F0" w:rsidP="00740F97">
      <w:pPr>
        <w:ind w:firstLine="360"/>
        <w:rPr>
          <w:rFonts w:cs="Arial"/>
        </w:rPr>
      </w:pPr>
      <w:r>
        <w:t>многодетные семьи - семьи, постоянно проживающие на территории Новосибирской области, в том числе приемные семьи, в которых хотя бы один из родителей (опекунов, попечителей) является гражданином Российской Федерации и имеют трех и более детей (родных, усыновленных (удочеренных), принятых под опеку (попечительство), пасынков и падчериц) в возрасте до восемнадцати лет или старше восемнадцати лет, обучающихся по очной форме обучения в образовательных организациях независимо от их организационно-правовых форм до окончания обучения, но не более чем до достижения ими возраста двадцати трех лет.</w:t>
      </w:r>
    </w:p>
    <w:p w:rsidR="00D903F0" w:rsidRDefault="00D903F0" w:rsidP="00D903F0">
      <w:pPr>
        <w:ind w:firstLine="0"/>
        <w:rPr>
          <w:rFonts w:cs="Arial"/>
          <w:sz w:val="20"/>
        </w:rPr>
      </w:pPr>
      <w:r>
        <w:rPr>
          <w:rFonts w:cs="Arial"/>
          <w:sz w:val="20"/>
        </w:rPr>
        <w:t xml:space="preserve">(в редакции </w:t>
      </w:r>
      <w:hyperlink r:id="rId11"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Описание заявителей и лиц, имеющих право выступать от их</w:t>
      </w:r>
    </w:p>
    <w:p w:rsidR="0054477A" w:rsidRPr="00357C2B" w:rsidRDefault="0054477A" w:rsidP="00740F97">
      <w:pPr>
        <w:ind w:firstLine="360"/>
        <w:rPr>
          <w:rFonts w:cs="Arial"/>
        </w:rPr>
      </w:pPr>
      <w:r w:rsidRPr="00357C2B">
        <w:rPr>
          <w:rFonts w:cs="Arial"/>
        </w:rPr>
        <w:t>имени при предоставлении государственной услуги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2. Заявителями и лицами, имеющими право выступать от их имени при предоставлении государственной услуги (далее - заявители), являются:</w:t>
      </w:r>
    </w:p>
    <w:p w:rsidR="0054477A" w:rsidRPr="00357C2B" w:rsidRDefault="00D903F0" w:rsidP="00740F97">
      <w:pPr>
        <w:ind w:firstLine="360"/>
        <w:rPr>
          <w:rFonts w:cs="Arial"/>
        </w:rPr>
      </w:pPr>
      <w:r>
        <w:t>родители (опекуны, попечители) либо один из родителей (опекунов, попечителей) детей из многодетной семьи, являющийся гражданином Российской Федерации;</w:t>
      </w:r>
    </w:p>
    <w:p w:rsidR="00D903F0" w:rsidRDefault="00D903F0" w:rsidP="00D903F0">
      <w:pPr>
        <w:ind w:firstLine="0"/>
        <w:rPr>
          <w:rFonts w:cs="Arial"/>
          <w:sz w:val="20"/>
        </w:rPr>
      </w:pPr>
      <w:r>
        <w:rPr>
          <w:rFonts w:cs="Arial"/>
          <w:sz w:val="20"/>
        </w:rPr>
        <w:t xml:space="preserve">(в редакции </w:t>
      </w:r>
      <w:hyperlink r:id="rId12"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357C2B" w:rsidRDefault="0054477A" w:rsidP="00740F97">
      <w:pPr>
        <w:ind w:firstLine="360"/>
        <w:rPr>
          <w:rFonts w:cs="Arial"/>
        </w:rPr>
      </w:pPr>
      <w:r w:rsidRPr="00357C2B">
        <w:rPr>
          <w:rFonts w:cs="Arial"/>
        </w:rPr>
        <w:t>законные представители или представители вышеуказанных лиц по доверенности.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Порядок информирования о правилах предоставления</w:t>
      </w:r>
    </w:p>
    <w:p w:rsidR="0054477A" w:rsidRPr="00357C2B" w:rsidRDefault="0054477A" w:rsidP="00740F97">
      <w:pPr>
        <w:ind w:firstLine="360"/>
        <w:rPr>
          <w:rFonts w:cs="Arial"/>
        </w:rPr>
      </w:pPr>
      <w:r w:rsidRPr="00357C2B">
        <w:rPr>
          <w:rFonts w:cs="Arial"/>
        </w:rPr>
        <w:t>государственной услуги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3. Информация о местах нахождения и контактных телефонах территориальных органов министерства социального развития Новосибирской области - отделов пособий и социальных выплат (далее - отделы пособий и социальных выплат)  приводится в приложении № 1 к Административному регламенту.</w:t>
      </w:r>
    </w:p>
    <w:p w:rsidR="0054477A" w:rsidRPr="00357C2B" w:rsidRDefault="00D903F0" w:rsidP="00740F97">
      <w:pPr>
        <w:ind w:firstLine="360"/>
        <w:rPr>
          <w:rFonts w:cs="Arial"/>
        </w:rPr>
      </w:pPr>
      <w:r>
        <w:t>Кроме того, сведения о местах нахождения и контактных телефонах, адресах электронной почты отделов пособий и социальных выплат, МФЦ, официальном интернет-сайте МФЦ размещаются:</w:t>
      </w:r>
    </w:p>
    <w:p w:rsidR="00D903F0" w:rsidRDefault="00D903F0" w:rsidP="00D903F0">
      <w:pPr>
        <w:ind w:firstLine="0"/>
        <w:rPr>
          <w:rFonts w:cs="Arial"/>
          <w:sz w:val="20"/>
        </w:rPr>
      </w:pPr>
      <w:r>
        <w:rPr>
          <w:rFonts w:cs="Arial"/>
          <w:sz w:val="20"/>
        </w:rPr>
        <w:t xml:space="preserve">(в редакции </w:t>
      </w:r>
      <w:hyperlink r:id="rId1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357C2B" w:rsidRDefault="0054477A" w:rsidP="00740F97">
      <w:pPr>
        <w:ind w:firstLine="360"/>
        <w:rPr>
          <w:rFonts w:cs="Arial"/>
        </w:rPr>
      </w:pPr>
      <w:r w:rsidRPr="00357C2B">
        <w:rPr>
          <w:rFonts w:cs="Arial"/>
        </w:rPr>
        <w:t>на официальном интернет-сайте министерства социального развития Новосибирской области (далее - министерство) - www.msr.</w:t>
      </w:r>
      <w:r>
        <w:rPr>
          <w:rFonts w:cs="Arial"/>
          <w:lang w:val="en-US"/>
        </w:rPr>
        <w:t>n</w:t>
      </w:r>
      <w:r w:rsidRPr="00357C2B">
        <w:rPr>
          <w:rFonts w:cs="Arial"/>
        </w:rPr>
        <w:t>so.ru, e-mail: usz</w:t>
      </w:r>
      <w:r>
        <w:rPr>
          <w:rFonts w:cs="Arial"/>
          <w:lang w:val="en-US"/>
        </w:rPr>
        <w:t>n</w:t>
      </w:r>
      <w:r w:rsidRPr="00357C2B">
        <w:rPr>
          <w:rFonts w:cs="Arial"/>
        </w:rPr>
        <w:t>@obladm.</w:t>
      </w:r>
      <w:r>
        <w:rPr>
          <w:rFonts w:cs="Arial"/>
          <w:lang w:val="en-US"/>
        </w:rPr>
        <w:t>N</w:t>
      </w:r>
      <w:r w:rsidRPr="00357C2B">
        <w:rPr>
          <w:rFonts w:cs="Arial"/>
        </w:rPr>
        <w:t>so.ru;</w:t>
      </w:r>
    </w:p>
    <w:p w:rsidR="0054477A" w:rsidRPr="00357C2B" w:rsidRDefault="0054477A" w:rsidP="00740F97">
      <w:pPr>
        <w:ind w:firstLine="360"/>
        <w:rPr>
          <w:rFonts w:cs="Arial"/>
        </w:rPr>
      </w:pPr>
      <w:r w:rsidRPr="00357C2B">
        <w:rPr>
          <w:rFonts w:cs="Arial"/>
        </w:rPr>
        <w:t>на информационных стендах в отделах пособий и социальных выплат.</w:t>
      </w:r>
    </w:p>
    <w:p w:rsidR="0054477A" w:rsidRPr="00357C2B" w:rsidRDefault="0054477A" w:rsidP="00740F97">
      <w:pPr>
        <w:ind w:firstLine="360"/>
        <w:rPr>
          <w:rFonts w:cs="Arial"/>
        </w:rPr>
      </w:pPr>
      <w:r w:rsidRPr="00357C2B">
        <w:rPr>
          <w:rFonts w:cs="Arial"/>
        </w:rPr>
        <w:t>Информация, размещаемая на официальном интернет-сайте министерства и информационных стендах отделов пособий и социальных выплат, обновляется по мере изменения действующего законодательства.</w:t>
      </w:r>
    </w:p>
    <w:p w:rsidR="0054477A" w:rsidRPr="00357C2B" w:rsidRDefault="0054477A" w:rsidP="00740F97">
      <w:pPr>
        <w:ind w:firstLine="360"/>
        <w:rPr>
          <w:rFonts w:cs="Arial"/>
        </w:rPr>
      </w:pPr>
      <w:r w:rsidRPr="00357C2B">
        <w:rPr>
          <w:rFonts w:cs="Arial"/>
        </w:rPr>
        <w:t xml:space="preserve">Для обеспечения удобства и доступности информации, размещаемой на информационных стендах отделов пособий и социальных выплат, при изготовлении информационных материалов для стендов используется шрифт Times </w:t>
      </w:r>
      <w:r>
        <w:rPr>
          <w:rFonts w:cs="Arial"/>
          <w:lang w:val="en-US"/>
        </w:rPr>
        <w:t>n</w:t>
      </w:r>
      <w:r w:rsidRPr="00357C2B">
        <w:rPr>
          <w:rFonts w:cs="Arial"/>
        </w:rPr>
        <w:t>ew Roma</w:t>
      </w:r>
      <w:r>
        <w:rPr>
          <w:rFonts w:cs="Arial"/>
          <w:lang w:val="en-US"/>
        </w:rPr>
        <w:t>n</w:t>
      </w:r>
      <w:r w:rsidRPr="00357C2B">
        <w:rPr>
          <w:rFonts w:cs="Arial"/>
        </w:rPr>
        <w:t xml:space="preserve"> размером не менее 14.</w:t>
      </w:r>
    </w:p>
    <w:p w:rsidR="00D903F0" w:rsidRDefault="00D903F0" w:rsidP="00D903F0">
      <w:pPr>
        <w:ind w:firstLine="0"/>
        <w:rPr>
          <w:rFonts w:cs="Arial"/>
          <w:sz w:val="20"/>
        </w:rPr>
      </w:pPr>
      <w:r>
        <w:rPr>
          <w:rFonts w:cs="Arial"/>
          <w:sz w:val="20"/>
        </w:rPr>
        <w:t xml:space="preserve">(в редакции </w:t>
      </w:r>
      <w:hyperlink r:id="rId1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357C2B" w:rsidRDefault="0054477A" w:rsidP="00740F97">
      <w:pPr>
        <w:ind w:firstLine="360"/>
        <w:rPr>
          <w:rFonts w:cs="Arial"/>
        </w:rPr>
      </w:pPr>
      <w:r w:rsidRPr="00357C2B">
        <w:rPr>
          <w:rFonts w:cs="Arial"/>
        </w:rPr>
        <w:t>4. Сведения о графике (режиме) работы отделов пособий и социальных выплат сообщаются по контактным телефонам, а также размещаются:</w:t>
      </w:r>
    </w:p>
    <w:p w:rsidR="0054477A" w:rsidRPr="00357C2B" w:rsidRDefault="0054477A" w:rsidP="00740F97">
      <w:pPr>
        <w:ind w:firstLine="360"/>
        <w:rPr>
          <w:rFonts w:cs="Arial"/>
        </w:rPr>
      </w:pPr>
      <w:r w:rsidRPr="00357C2B">
        <w:rPr>
          <w:rFonts w:cs="Arial"/>
        </w:rPr>
        <w:t>на официальном интернет-сайте министерства - www.msr.</w:t>
      </w:r>
      <w:r>
        <w:rPr>
          <w:rFonts w:cs="Arial"/>
          <w:lang w:val="en-US"/>
        </w:rPr>
        <w:t>n</w:t>
      </w:r>
      <w:r w:rsidRPr="00357C2B">
        <w:rPr>
          <w:rFonts w:cs="Arial"/>
        </w:rPr>
        <w:t>so.ru;</w:t>
      </w:r>
    </w:p>
    <w:p w:rsidR="0054477A" w:rsidRPr="00357C2B" w:rsidRDefault="0054477A" w:rsidP="00740F97">
      <w:pPr>
        <w:ind w:firstLine="360"/>
        <w:rPr>
          <w:rFonts w:cs="Arial"/>
        </w:rPr>
      </w:pPr>
      <w:r w:rsidRPr="00357C2B">
        <w:rPr>
          <w:rFonts w:cs="Arial"/>
        </w:rPr>
        <w:t>при входе в помещения, в которых располагаются отделы пособий и социальных выплат;</w:t>
      </w:r>
    </w:p>
    <w:p w:rsidR="0054477A" w:rsidRPr="00357C2B" w:rsidRDefault="0054477A" w:rsidP="00740F97">
      <w:pPr>
        <w:ind w:firstLine="360"/>
        <w:rPr>
          <w:rFonts w:cs="Arial"/>
        </w:rPr>
      </w:pPr>
      <w:r w:rsidRPr="00357C2B">
        <w:rPr>
          <w:rFonts w:cs="Arial"/>
        </w:rPr>
        <w:t>на информационных стендах в отделах пособий и социальных выплат.</w:t>
      </w:r>
    </w:p>
    <w:p w:rsidR="0054477A" w:rsidRPr="001C4080" w:rsidRDefault="0054477A" w:rsidP="00740F97">
      <w:pPr>
        <w:ind w:firstLine="360"/>
        <w:rPr>
          <w:rFonts w:cs="Arial"/>
        </w:rPr>
      </w:pPr>
      <w:r w:rsidRPr="001C4080">
        <w:rPr>
          <w:rFonts w:cs="Arial"/>
        </w:rPr>
        <w:lastRenderedPageBreak/>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54477A" w:rsidRPr="001C4080" w:rsidRDefault="0054477A" w:rsidP="00740F97">
      <w:pPr>
        <w:ind w:firstLine="360"/>
        <w:rPr>
          <w:rFonts w:cs="Arial"/>
        </w:rPr>
      </w:pPr>
      <w:r w:rsidRPr="001C4080">
        <w:rPr>
          <w:rFonts w:cs="Arial"/>
        </w:rPr>
        <w:t>непосредственно в отделах пособий и социальных выплат, предоставляющих государственную услугу;</w:t>
      </w:r>
    </w:p>
    <w:p w:rsidR="0054477A" w:rsidRPr="001C4080" w:rsidRDefault="0054477A" w:rsidP="00740F97">
      <w:pPr>
        <w:ind w:firstLine="360"/>
        <w:rPr>
          <w:rFonts w:cs="Arial"/>
        </w:rPr>
      </w:pPr>
      <w:r w:rsidRPr="001C4080">
        <w:rPr>
          <w:rFonts w:cs="Arial"/>
        </w:rPr>
        <w:t>в информационно-телекоммуникационных сетях общего пользования (в том числе на интернет-сайте министерства), в средствах массовой информации, на информационных стендах отделов пособий и социальных выплат, путем распространения информационных материалов (брошюр, буклетов);</w:t>
      </w:r>
    </w:p>
    <w:p w:rsidR="0054477A" w:rsidRPr="001C4080" w:rsidRDefault="0054477A" w:rsidP="00740F97">
      <w:pPr>
        <w:ind w:firstLine="360"/>
        <w:rPr>
          <w:rFonts w:cs="Arial"/>
        </w:rPr>
      </w:pPr>
      <w:r w:rsidRPr="001C4080">
        <w:rPr>
          <w:rFonts w:cs="Arial"/>
        </w:rPr>
        <w:t>в федеральной государственной информационной системе "Единый портал государственных и муниципальных услуг (функций)" (далее - ЕПГУ) - www.gosuslugi.ru, на региональном портале государственных и муниципальных услуг Новосибирской области (далее - РПГУ) - http://54.gosuslugi.ru.</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15"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РПГУ). При обращении заявителя лично содержание устного обращения заносится в карточку личного приема заявителя.</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16"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При устном обращении заявителей (лично или по телефону) специалист отдела пособий и социальных выплат,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54477A" w:rsidRPr="001C4080" w:rsidRDefault="0054477A" w:rsidP="00740F97">
      <w:pPr>
        <w:ind w:firstLine="360"/>
        <w:rPr>
          <w:rFonts w:cs="Arial"/>
        </w:rPr>
      </w:pPr>
      <w:r w:rsidRPr="001C4080">
        <w:rPr>
          <w:rFonts w:cs="Arial"/>
        </w:rPr>
        <w:t>При письменном обращении ответ направляется заявителю в течение 30 дней со дня регистрации письменного обращения. Ответ подписывается начальником отдела пособий и социальных выплат, содержит фамилию, инициалы и номер телефона исполнителя.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D903F0" w:rsidRDefault="00D903F0" w:rsidP="00D903F0">
      <w:pPr>
        <w:ind w:firstLine="0"/>
        <w:rPr>
          <w:rFonts w:cs="Arial"/>
          <w:sz w:val="20"/>
        </w:rPr>
      </w:pPr>
      <w:r>
        <w:rPr>
          <w:rFonts w:cs="Arial"/>
          <w:sz w:val="20"/>
        </w:rPr>
        <w:t xml:space="preserve">(в редакции </w:t>
      </w:r>
      <w:hyperlink r:id="rId17"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начальник отдела пособий и социальных выплат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D903F0" w:rsidRDefault="00D903F0" w:rsidP="00D903F0">
      <w:pPr>
        <w:ind w:firstLine="0"/>
        <w:rPr>
          <w:rFonts w:cs="Arial"/>
          <w:sz w:val="20"/>
        </w:rPr>
      </w:pPr>
      <w:r>
        <w:rPr>
          <w:rFonts w:cs="Arial"/>
          <w:sz w:val="20"/>
        </w:rPr>
        <w:t xml:space="preserve">(в редакции </w:t>
      </w:r>
      <w:hyperlink r:id="rId18"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Если заявитель подавал заявку на предоставление государственной услуги через ЕПГУ, РПГУ, то информацию о ходе предоставления государственной услуги заявитель может посмотреть в личном кабинете на ЕПГУ, РПГУ.</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19"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Для просмотра сведений о ходе предоставления государственной услуги через ЕПГУ, РПГУ заявителю необходимо:</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20"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1) авторизоваться на ЕПГУ, РПГУ (войти в личный кабинет);</w:t>
      </w:r>
    </w:p>
    <w:p w:rsidR="0054477A" w:rsidRPr="00D903F0" w:rsidRDefault="0054477A" w:rsidP="00D903F0">
      <w:pPr>
        <w:ind w:firstLine="0"/>
        <w:rPr>
          <w:rFonts w:cs="Arial"/>
          <w:sz w:val="20"/>
        </w:rPr>
      </w:pPr>
      <w:r w:rsidRPr="00D903F0">
        <w:rPr>
          <w:rFonts w:cs="Arial"/>
          <w:sz w:val="20"/>
        </w:rPr>
        <w:t xml:space="preserve">(в </w:t>
      </w:r>
      <w:r w:rsidR="00D903F0" w:rsidRPr="00D903F0">
        <w:rPr>
          <w:rFonts w:cs="Arial"/>
          <w:sz w:val="20"/>
        </w:rPr>
        <w:t>редакции</w:t>
      </w:r>
      <w:r w:rsidRPr="00D903F0">
        <w:rPr>
          <w:rFonts w:cs="Arial"/>
          <w:sz w:val="20"/>
        </w:rPr>
        <w:t xml:space="preserve"> приказа Минсоцразвития Новосибирской области </w:t>
      </w:r>
      <w:hyperlink r:id="rId21" w:tgtFrame="Logical" w:history="1">
        <w:r w:rsidRPr="00D903F0">
          <w:rPr>
            <w:rStyle w:val="a6"/>
            <w:rFonts w:cs="Arial"/>
            <w:sz w:val="20"/>
          </w:rPr>
          <w:t>от 18.12.2012 № 1470</w:t>
        </w:r>
      </w:hyperlink>
      <w:r w:rsidRPr="00D903F0">
        <w:rPr>
          <w:rFonts w:cs="Arial"/>
          <w:sz w:val="20"/>
        </w:rPr>
        <w:t>)</w:t>
      </w:r>
    </w:p>
    <w:p w:rsidR="0054477A" w:rsidRPr="001C4080" w:rsidRDefault="0054477A" w:rsidP="00740F97">
      <w:pPr>
        <w:ind w:firstLine="360"/>
        <w:rPr>
          <w:rFonts w:cs="Arial"/>
        </w:rPr>
      </w:pPr>
      <w:r w:rsidRPr="001C4080">
        <w:rPr>
          <w:rFonts w:cs="Arial"/>
        </w:rPr>
        <w:t>2) найти в личном кабинете соответствующую заявку;</w:t>
      </w:r>
    </w:p>
    <w:p w:rsidR="0054477A" w:rsidRPr="001C4080" w:rsidRDefault="0054477A" w:rsidP="00740F97">
      <w:pPr>
        <w:ind w:firstLine="360"/>
        <w:rPr>
          <w:rFonts w:cs="Arial"/>
        </w:rPr>
      </w:pPr>
      <w:r w:rsidRPr="001C4080">
        <w:rPr>
          <w:rFonts w:cs="Arial"/>
        </w:rPr>
        <w:t>3) просмотреть информацию о ходе предоставления государственной услуги.</w:t>
      </w:r>
    </w:p>
    <w:p w:rsidR="0054477A" w:rsidRPr="001C4080" w:rsidRDefault="0054477A" w:rsidP="00740F97">
      <w:pPr>
        <w:ind w:firstLine="360"/>
        <w:rPr>
          <w:rFonts w:cs="Arial"/>
        </w:rPr>
      </w:pPr>
    </w:p>
    <w:p w:rsidR="0054477A" w:rsidRPr="007C13B1" w:rsidRDefault="0054477A" w:rsidP="007C13B1">
      <w:pPr>
        <w:ind w:firstLine="360"/>
        <w:jc w:val="center"/>
        <w:rPr>
          <w:rFonts w:cs="Arial"/>
          <w:b/>
          <w:bCs/>
          <w:iCs/>
          <w:sz w:val="30"/>
          <w:szCs w:val="28"/>
        </w:rPr>
      </w:pPr>
      <w:r w:rsidRPr="007C13B1">
        <w:rPr>
          <w:rFonts w:cs="Arial"/>
          <w:b/>
          <w:bCs/>
          <w:iCs/>
          <w:sz w:val="30"/>
          <w:szCs w:val="28"/>
        </w:rPr>
        <w:t>II. Стандарт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lastRenderedPageBreak/>
        <w:t>Наименование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7. Наименование государственной услуги: выдача удостоверения многодетной семьи (далее - государственная услуга).</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Наименование </w:t>
      </w:r>
      <w:bookmarkStart w:id="0" w:name="sub_6"/>
      <w:r w:rsidR="00D903F0">
        <w:t>областного исполнительного органа государственной власти Новосибирской области</w:t>
      </w:r>
      <w:bookmarkEnd w:id="0"/>
      <w:r w:rsidRPr="001C4080">
        <w:rPr>
          <w:rFonts w:cs="Arial"/>
        </w:rPr>
        <w:t>, предоставляющего государственную услугу</w:t>
      </w:r>
    </w:p>
    <w:p w:rsidR="00D903F0" w:rsidRDefault="00D903F0" w:rsidP="00D903F0">
      <w:pPr>
        <w:ind w:firstLine="0"/>
        <w:rPr>
          <w:rFonts w:cs="Arial"/>
          <w:sz w:val="20"/>
        </w:rPr>
      </w:pPr>
      <w:r>
        <w:rPr>
          <w:rFonts w:cs="Arial"/>
          <w:sz w:val="20"/>
        </w:rPr>
        <w:t xml:space="preserve">(в редакции </w:t>
      </w:r>
      <w:hyperlink r:id="rId22"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8. Государственная услуга предоставляется отделами пособий и социальных выплат по месту жительства или месту пребывания многодетной семьи.</w:t>
      </w:r>
    </w:p>
    <w:p w:rsidR="0054477A" w:rsidRPr="001C4080" w:rsidRDefault="0054477A" w:rsidP="00740F97">
      <w:pPr>
        <w:ind w:firstLine="360"/>
        <w:rPr>
          <w:rFonts w:cs="Arial"/>
        </w:rPr>
      </w:pPr>
      <w:r w:rsidRPr="001C4080">
        <w:rPr>
          <w:rFonts w:cs="Arial"/>
        </w:rPr>
        <w:t>Органы и (или) организации, обращение в которые необходимо для предоставления государственной услуги:</w:t>
      </w:r>
    </w:p>
    <w:p w:rsidR="0054477A" w:rsidRPr="001C4080" w:rsidRDefault="00D903F0" w:rsidP="00740F97">
      <w:pPr>
        <w:ind w:firstLine="360"/>
        <w:rPr>
          <w:rFonts w:cs="Arial"/>
        </w:rPr>
      </w:pPr>
      <w:r>
        <w:t>суды общей юрисдикции (в случаях, предусмотренных пунктом 12 Административного регламента)</w:t>
      </w:r>
      <w:r w:rsidR="0054477A" w:rsidRPr="001C4080">
        <w:rPr>
          <w:rFonts w:cs="Arial"/>
        </w:rPr>
        <w:t>;</w:t>
      </w:r>
    </w:p>
    <w:p w:rsidR="00D903F0" w:rsidRDefault="00D903F0" w:rsidP="00D903F0">
      <w:pPr>
        <w:ind w:firstLine="0"/>
        <w:rPr>
          <w:rFonts w:cs="Arial"/>
          <w:sz w:val="20"/>
        </w:rPr>
      </w:pPr>
      <w:r>
        <w:rPr>
          <w:rFonts w:cs="Arial"/>
          <w:sz w:val="20"/>
        </w:rPr>
        <w:t xml:space="preserve">(в редакции </w:t>
      </w:r>
      <w:hyperlink r:id="rId2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органы опеки и попечительства;</w:t>
      </w:r>
    </w:p>
    <w:p w:rsidR="0054477A" w:rsidRPr="001C4080" w:rsidRDefault="0054477A" w:rsidP="00740F97">
      <w:pPr>
        <w:ind w:firstLine="360"/>
        <w:rPr>
          <w:rFonts w:cs="Arial"/>
        </w:rPr>
      </w:pPr>
      <w:r w:rsidRPr="001C4080">
        <w:rPr>
          <w:rFonts w:cs="Arial"/>
        </w:rPr>
        <w:t>учебные заведения.</w:t>
      </w:r>
    </w:p>
    <w:p w:rsidR="00D903F0" w:rsidRDefault="00D903F0" w:rsidP="00D903F0">
      <w:pPr>
        <w:ind w:firstLine="360"/>
        <w:rPr>
          <w:rFonts w:cs="Arial"/>
          <w:sz w:val="20"/>
        </w:rPr>
      </w:pPr>
      <w:r>
        <w:t>компетентный орган иностранного государства (в случае, если свидетельства о государственной регистрации актов гражданского состояния выданы компетентными органами иностранного государства за пределами Российской Федерации) и нотариус в Российской Федерации.</w:t>
      </w:r>
    </w:p>
    <w:p w:rsidR="00D903F0" w:rsidRDefault="00D903F0" w:rsidP="00D903F0">
      <w:pPr>
        <w:ind w:firstLine="0"/>
        <w:rPr>
          <w:rFonts w:cs="Arial"/>
          <w:sz w:val="20"/>
        </w:rPr>
      </w:pPr>
      <w:r>
        <w:rPr>
          <w:rFonts w:cs="Arial"/>
          <w:sz w:val="20"/>
        </w:rPr>
        <w:t xml:space="preserve">(в редакции </w:t>
      </w:r>
      <w:hyperlink r:id="rId2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 xml:space="preserve">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w:t>
      </w:r>
      <w:r w:rsidRPr="007C13B1">
        <w:rPr>
          <w:rFonts w:cs="Arial"/>
        </w:rPr>
        <w:t>перечень</w:t>
      </w:r>
      <w:r w:rsidRPr="001C4080">
        <w:rPr>
          <w:rFonts w:cs="Arial"/>
        </w:rPr>
        <w:t xml:space="preserve">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54477A" w:rsidRPr="001C4080" w:rsidRDefault="0054477A" w:rsidP="00740F97">
      <w:pPr>
        <w:ind w:firstLine="360"/>
        <w:rPr>
          <w:rFonts w:cs="Arial"/>
        </w:rPr>
      </w:pPr>
    </w:p>
    <w:p w:rsidR="00D903F0" w:rsidRDefault="00D903F0" w:rsidP="00D903F0">
      <w:pPr>
        <w:ind w:firstLine="360"/>
        <w:rPr>
          <w:rFonts w:cs="Arial"/>
          <w:sz w:val="20"/>
        </w:rPr>
      </w:pPr>
      <w:r>
        <w:t>Описание результата предоставления государственной услуги</w:t>
      </w:r>
      <w:r>
        <w:rPr>
          <w:rFonts w:cs="Arial"/>
          <w:sz w:val="20"/>
        </w:rPr>
        <w:t xml:space="preserve"> </w:t>
      </w:r>
    </w:p>
    <w:p w:rsidR="00D903F0" w:rsidRDefault="00D903F0" w:rsidP="00D903F0">
      <w:pPr>
        <w:ind w:firstLine="0"/>
        <w:rPr>
          <w:rFonts w:cs="Arial"/>
          <w:sz w:val="20"/>
        </w:rPr>
      </w:pPr>
      <w:r>
        <w:rPr>
          <w:rFonts w:cs="Arial"/>
          <w:sz w:val="20"/>
        </w:rPr>
        <w:t xml:space="preserve">(в редакции </w:t>
      </w:r>
      <w:hyperlink r:id="rId25"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9. Конечным результатом предоставления государственной услуги является одно из следующих действий:</w:t>
      </w:r>
    </w:p>
    <w:p w:rsidR="0054477A" w:rsidRPr="001C4080" w:rsidRDefault="0054477A" w:rsidP="00740F97">
      <w:pPr>
        <w:ind w:firstLine="360"/>
        <w:rPr>
          <w:rFonts w:cs="Arial"/>
        </w:rPr>
      </w:pPr>
      <w:r w:rsidRPr="001C4080">
        <w:rPr>
          <w:rFonts w:cs="Arial"/>
        </w:rPr>
        <w:t>1) выдача удостоверения многодетной семьи;</w:t>
      </w:r>
    </w:p>
    <w:p w:rsidR="0054477A" w:rsidRPr="001C4080" w:rsidRDefault="0054477A" w:rsidP="00740F97">
      <w:pPr>
        <w:ind w:firstLine="360"/>
        <w:rPr>
          <w:rFonts w:cs="Arial"/>
        </w:rPr>
      </w:pPr>
      <w:r w:rsidRPr="001C4080">
        <w:rPr>
          <w:rFonts w:cs="Arial"/>
        </w:rPr>
        <w:t>2) продление срока действия удостоверения многодетной семьи;</w:t>
      </w:r>
    </w:p>
    <w:p w:rsidR="0054477A" w:rsidRPr="001C4080" w:rsidRDefault="0054477A" w:rsidP="00740F97">
      <w:pPr>
        <w:ind w:firstLine="360"/>
        <w:rPr>
          <w:rFonts w:cs="Arial"/>
        </w:rPr>
      </w:pPr>
      <w:r w:rsidRPr="001C4080">
        <w:rPr>
          <w:rFonts w:cs="Arial"/>
        </w:rPr>
        <w:t>3) выдача дубликата 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Срок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10. Срок предоставления государственной услуги устанавливается со дня подачи заявления </w:t>
      </w:r>
      <w:r w:rsidR="00D903F0">
        <w:t>и прилагаемых к нему документов</w:t>
      </w:r>
      <w:r w:rsidRPr="001C4080">
        <w:rPr>
          <w:rFonts w:cs="Arial"/>
        </w:rPr>
        <w:t>, и внесения соответствующей записи в день подачи заявления и документов, необходимых для предоставления государственной услуги, в журнал регистрации заявлений о предоставлении государственной услуги до дня выдачи удостоверения многодетной семьи и составляет не более 10 дней.</w:t>
      </w:r>
    </w:p>
    <w:p w:rsidR="00D903F0" w:rsidRDefault="00D903F0" w:rsidP="00D903F0">
      <w:pPr>
        <w:ind w:firstLine="0"/>
        <w:rPr>
          <w:rFonts w:cs="Arial"/>
          <w:sz w:val="20"/>
        </w:rPr>
      </w:pPr>
      <w:r>
        <w:rPr>
          <w:rFonts w:cs="Arial"/>
          <w:sz w:val="20"/>
        </w:rPr>
        <w:t xml:space="preserve">(в редакции </w:t>
      </w:r>
      <w:hyperlink r:id="rId26"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D903F0" w:rsidP="00740F97">
      <w:pPr>
        <w:ind w:firstLine="360"/>
        <w:rPr>
          <w:rFonts w:cs="Arial"/>
        </w:rPr>
      </w:pPr>
      <w:r>
        <w:t>Суммарная длительность административной процедуры принятия решения о предоставлении либо об отказе в предоставлении государственной услуги составляет 10 дней.</w:t>
      </w:r>
    </w:p>
    <w:p w:rsidR="00D903F0" w:rsidRDefault="00D903F0" w:rsidP="00D903F0">
      <w:pPr>
        <w:ind w:firstLine="0"/>
        <w:rPr>
          <w:rFonts w:cs="Arial"/>
          <w:sz w:val="20"/>
        </w:rPr>
      </w:pPr>
      <w:r>
        <w:rPr>
          <w:rFonts w:cs="Arial"/>
          <w:sz w:val="20"/>
        </w:rPr>
        <w:t xml:space="preserve">(в редакции </w:t>
      </w:r>
      <w:hyperlink r:id="rId27"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D903F0" w:rsidRDefault="00D903F0" w:rsidP="00D903F0">
      <w:pPr>
        <w:ind w:firstLine="709"/>
      </w:pPr>
      <w:r>
        <w:t>Решение о предоставлении государственной услуги выдается заявителю лично или направляется по почте в 5-дневный срок со дня его подписания.</w:t>
      </w:r>
    </w:p>
    <w:p w:rsidR="00D903F0" w:rsidRDefault="00D903F0" w:rsidP="00D903F0">
      <w:pPr>
        <w:ind w:firstLine="709"/>
      </w:pPr>
      <w:r>
        <w:lastRenderedPageBreak/>
        <w:t>Уведомление об отказе в предоставлении государственной услуги с указанием причины отказа и порядка его обжалования выдается заявителю лично или направляется по почте в 5-дневный срок со дня его подписания.</w:t>
      </w:r>
    </w:p>
    <w:p w:rsidR="00D903F0" w:rsidRDefault="00D903F0" w:rsidP="00D903F0">
      <w:pPr>
        <w:ind w:firstLine="0"/>
        <w:rPr>
          <w:rFonts w:cs="Arial"/>
          <w:sz w:val="20"/>
        </w:rPr>
      </w:pPr>
      <w:r>
        <w:rPr>
          <w:rFonts w:cs="Arial"/>
          <w:sz w:val="20"/>
        </w:rPr>
        <w:t xml:space="preserve">(в редакции </w:t>
      </w:r>
      <w:hyperlink r:id="rId28"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Перечень нормативных правовых актов, регулирующих отношения,</w:t>
      </w:r>
    </w:p>
    <w:p w:rsidR="0054477A" w:rsidRPr="001C4080" w:rsidRDefault="0054477A" w:rsidP="00740F97">
      <w:pPr>
        <w:ind w:firstLine="360"/>
        <w:rPr>
          <w:rFonts w:cs="Arial"/>
        </w:rPr>
      </w:pPr>
      <w:r w:rsidRPr="001C4080">
        <w:rPr>
          <w:rFonts w:cs="Arial"/>
        </w:rPr>
        <w:t>возникающие в связи с предоставлением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D903F0" w:rsidRDefault="005F677A" w:rsidP="00D903F0">
      <w:pPr>
        <w:ind w:firstLine="709"/>
      </w:pPr>
      <w:hyperlink r:id="rId29" w:tgtFrame="_self" w:history="1">
        <w:r w:rsidR="00D903F0">
          <w:rPr>
            <w:rStyle w:val="a6"/>
          </w:rPr>
          <w:t>Федеральным законом от 27.07.2010 № 210-ФЗ</w:t>
        </w:r>
      </w:hyperlink>
      <w:r w:rsidR="00D903F0">
        <w:t xml:space="preserve"> «Об организации предоставления государственных и муниципальных услуг» («Российская газета», 30.07.2010, № 168; 08.04.2011, № 75; 30.06.2011, № 139; 04.07.2011, № 142; 15.07.2011, № 153; 21.07.2011, № 157; Официальный интернет-портал правовой информации http://www.pravo.gov.ru, 05.12.2011; 30.07.2012; 08.04.2013; 08.07.2013; 03.07.2013; 24.07.2013; 23.12.2013; 30.12.2013; 24.06.2014; 22.07.2014; 02.12.2014; 31.12.2014; 09.03.2015; 13.07.2015; 15.02.2016; 04.07.2016; 29.12.2016);</w:t>
      </w:r>
    </w:p>
    <w:p w:rsidR="00D903F0" w:rsidRDefault="005F677A" w:rsidP="00D903F0">
      <w:pPr>
        <w:ind w:firstLine="709"/>
      </w:pPr>
      <w:hyperlink r:id="rId30" w:tgtFrame="_self" w:history="1">
        <w:r w:rsidR="00D903F0">
          <w:rPr>
            <w:rStyle w:val="a6"/>
          </w:rPr>
          <w:t>Федеральным законом от 06.04.2011 № 63-ФЗ</w:t>
        </w:r>
      </w:hyperlink>
      <w:r w:rsidR="00D903F0">
        <w:t xml:space="preserve"> «Об электронной подписи» («Российская газета», 08.04.2011, № 75; 04.07.2011, № 142; Официальный интернет-портал правовой информации http://www.pravo.gov.ru, 12.07.2012; 08.04.2013; 03.07.2013; 08.07.2013; 12.03.2014; 30.06.2014; 30.12.2015; 23.06.2016);</w:t>
      </w:r>
    </w:p>
    <w:p w:rsidR="00D903F0" w:rsidRDefault="005F677A" w:rsidP="00D903F0">
      <w:pPr>
        <w:ind w:firstLine="709"/>
      </w:pPr>
      <w:hyperlink r:id="rId31" w:tgtFrame="_self" w:history="1">
        <w:r w:rsidR="00D903F0">
          <w:rPr>
            <w:rStyle w:val="a6"/>
          </w:rPr>
          <w:t>постановлением Правительства Российской Федерации от 07.07.2011 № 553</w:t>
        </w:r>
      </w:hyperlink>
      <w:r w:rsidR="00D903F0">
        <w:t xml:space="preserve">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РФ», 18.07.2011, № 29, ст. 4479);</w:t>
      </w:r>
    </w:p>
    <w:p w:rsidR="00D903F0" w:rsidRDefault="005F677A" w:rsidP="00D903F0">
      <w:pPr>
        <w:ind w:firstLine="709"/>
      </w:pPr>
      <w:hyperlink r:id="rId32" w:tgtFrame="_self" w:history="1">
        <w:r w:rsidR="00D903F0">
          <w:rPr>
            <w:rStyle w:val="a6"/>
          </w:rPr>
          <w:t>постановлением Правительства Российской Федерации от 25.06.2012 № 634</w:t>
        </w:r>
      </w:hyperlink>
      <w:r w:rsidR="00D903F0">
        <w:t xml:space="preserve">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 148; Официальный интернет-портал правовой информации http://www.pravo.gov.ru, 06.11.2013);</w:t>
      </w:r>
    </w:p>
    <w:p w:rsidR="00D903F0" w:rsidRDefault="00D903F0" w:rsidP="00D903F0">
      <w:pPr>
        <w:ind w:firstLine="0"/>
        <w:rPr>
          <w:rFonts w:cs="Arial"/>
          <w:sz w:val="20"/>
        </w:rPr>
      </w:pPr>
      <w:r>
        <w:rPr>
          <w:rFonts w:cs="Arial"/>
          <w:sz w:val="20"/>
        </w:rPr>
        <w:t xml:space="preserve">(в редакции </w:t>
      </w:r>
      <w:hyperlink r:id="rId3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7C13B1">
        <w:rPr>
          <w:rFonts w:cs="Arial"/>
        </w:rPr>
        <w:t>Законом</w:t>
      </w:r>
      <w:r w:rsidRPr="001C4080">
        <w:rPr>
          <w:rFonts w:cs="Arial"/>
        </w:rPr>
        <w:t xml:space="preserve"> Новосибирской области от 06.10.2010 </w:t>
      </w:r>
      <w:r>
        <w:rPr>
          <w:rFonts w:cs="Arial"/>
        </w:rPr>
        <w:t>№</w:t>
      </w:r>
      <w:r w:rsidRPr="001C4080">
        <w:rPr>
          <w:rFonts w:cs="Arial"/>
        </w:rPr>
        <w:t xml:space="preserve"> 533-ОЗ "О социальной поддержке многодетных семей на территории Новосибирской области" (далее - Закон </w:t>
      </w:r>
      <w:r>
        <w:rPr>
          <w:rFonts w:cs="Arial"/>
        </w:rPr>
        <w:t>№</w:t>
      </w:r>
      <w:r w:rsidRPr="001C4080">
        <w:rPr>
          <w:rFonts w:cs="Arial"/>
        </w:rPr>
        <w:t xml:space="preserve"> 533-ОЗ) ("Ведомости Новосибирского областного Совета депутатов", 08.10.2010, </w:t>
      </w:r>
      <w:r>
        <w:rPr>
          <w:rFonts w:cs="Arial"/>
        </w:rPr>
        <w:t>№</w:t>
      </w:r>
      <w:r w:rsidRPr="001C4080">
        <w:rPr>
          <w:rFonts w:cs="Arial"/>
        </w:rPr>
        <w:t xml:space="preserve"> 51; "Ведомости Законодательного Собрания Новосибирской области", 11.11.2011, </w:t>
      </w:r>
      <w:r>
        <w:rPr>
          <w:rFonts w:cs="Arial"/>
        </w:rPr>
        <w:t>№</w:t>
      </w:r>
      <w:r w:rsidRPr="001C4080">
        <w:rPr>
          <w:rFonts w:cs="Arial"/>
        </w:rPr>
        <w:t xml:space="preserve"> 56; 06.07.2012, </w:t>
      </w:r>
      <w:r>
        <w:rPr>
          <w:rFonts w:cs="Arial"/>
        </w:rPr>
        <w:t>№</w:t>
      </w:r>
      <w:r w:rsidRPr="001C4080">
        <w:rPr>
          <w:rFonts w:cs="Arial"/>
        </w:rPr>
        <w:t xml:space="preserve"> 35</w:t>
      </w:r>
      <w:r w:rsidR="00D903F0">
        <w:rPr>
          <w:rFonts w:cs="Arial"/>
        </w:rPr>
        <w:t xml:space="preserve">; </w:t>
      </w:r>
      <w:r w:rsidR="00D903F0">
        <w:t>Официальный интернет-портал правовой информации http://www.pravo.gov.ru, 28.03.2017</w:t>
      </w:r>
      <w:r w:rsidRPr="001C4080">
        <w:rPr>
          <w:rFonts w:cs="Arial"/>
        </w:rPr>
        <w:t>);</w:t>
      </w:r>
    </w:p>
    <w:p w:rsidR="00D903F0" w:rsidRDefault="00D903F0" w:rsidP="00D903F0">
      <w:pPr>
        <w:ind w:firstLine="0"/>
        <w:rPr>
          <w:rFonts w:cs="Arial"/>
          <w:sz w:val="20"/>
        </w:rPr>
      </w:pPr>
      <w:r>
        <w:rPr>
          <w:rFonts w:cs="Arial"/>
          <w:sz w:val="20"/>
        </w:rPr>
        <w:t xml:space="preserve">(в редакции </w:t>
      </w:r>
      <w:hyperlink r:id="rId3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7C13B1">
        <w:rPr>
          <w:rFonts w:cs="Arial"/>
        </w:rPr>
        <w:t>постановлением</w:t>
      </w:r>
      <w:r w:rsidRPr="001C4080">
        <w:rPr>
          <w:rFonts w:cs="Arial"/>
        </w:rPr>
        <w:t xml:space="preserve"> администрации Новосибирской области от 27.12.2007 </w:t>
      </w:r>
      <w:r>
        <w:rPr>
          <w:rFonts w:cs="Arial"/>
        </w:rPr>
        <w:t>№</w:t>
      </w:r>
      <w:r w:rsidRPr="001C4080">
        <w:rPr>
          <w:rFonts w:cs="Arial"/>
        </w:rPr>
        <w:t xml:space="preserve"> 204-па "О территориальных органах министерства социального развития Новосибирской области" ("Советская Сибирь", 15.01.2008, </w:t>
      </w:r>
      <w:r>
        <w:rPr>
          <w:rFonts w:cs="Arial"/>
        </w:rPr>
        <w:t>№</w:t>
      </w:r>
      <w:r w:rsidRPr="001C4080">
        <w:rPr>
          <w:rFonts w:cs="Arial"/>
        </w:rPr>
        <w:t xml:space="preserve"> 6; 26.06.2009, </w:t>
      </w:r>
      <w:r>
        <w:rPr>
          <w:rFonts w:cs="Arial"/>
        </w:rPr>
        <w:t>№</w:t>
      </w:r>
      <w:r w:rsidRPr="001C4080">
        <w:rPr>
          <w:rFonts w:cs="Arial"/>
        </w:rPr>
        <w:t xml:space="preserve"> 115; 21.09.2010, </w:t>
      </w:r>
      <w:r>
        <w:rPr>
          <w:rFonts w:cs="Arial"/>
        </w:rPr>
        <w:t>№</w:t>
      </w:r>
      <w:r w:rsidRPr="001C4080">
        <w:rPr>
          <w:rFonts w:cs="Arial"/>
        </w:rPr>
        <w:t xml:space="preserve"> 183</w:t>
      </w:r>
      <w:r w:rsidR="00D903F0">
        <w:rPr>
          <w:rFonts w:cs="Arial"/>
        </w:rPr>
        <w:t xml:space="preserve">; </w:t>
      </w:r>
      <w:r w:rsidR="00D903F0">
        <w:t>Официальный сайт Правительства Новосибирской области http://www.№so.ru, 01.03.2016; Официальный интернет-портал правовой информации http://www.pravo.gov.ru, 08.02.2017</w:t>
      </w:r>
      <w:r w:rsidRPr="001C4080">
        <w:rPr>
          <w:rFonts w:cs="Arial"/>
        </w:rPr>
        <w:t>);</w:t>
      </w:r>
    </w:p>
    <w:p w:rsidR="00D903F0" w:rsidRDefault="00D903F0" w:rsidP="00D903F0">
      <w:pPr>
        <w:ind w:firstLine="0"/>
        <w:rPr>
          <w:rFonts w:cs="Arial"/>
          <w:sz w:val="20"/>
        </w:rPr>
      </w:pPr>
      <w:r>
        <w:rPr>
          <w:rFonts w:cs="Arial"/>
          <w:sz w:val="20"/>
        </w:rPr>
        <w:t xml:space="preserve">(в редакции </w:t>
      </w:r>
      <w:hyperlink r:id="rId35"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D903F0" w:rsidRDefault="005F677A" w:rsidP="00D903F0">
      <w:pPr>
        <w:ind w:firstLine="708"/>
        <w:rPr>
          <w:rFonts w:cs="Arial"/>
          <w:sz w:val="20"/>
        </w:rPr>
      </w:pPr>
      <w:hyperlink r:id="rId36" w:tgtFrame="_self" w:history="1">
        <w:r w:rsidR="00D903F0">
          <w:rPr>
            <w:rStyle w:val="a6"/>
          </w:rPr>
          <w:t>постановлением Правительства Новосибирской области от 18.10.2010 № 176-п</w:t>
        </w:r>
      </w:hyperlink>
      <w:r w:rsidR="00D903F0">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 213; 28.12.2011, № 246; 20.03.2012, № 48; Официальный сайт Правительства Новосибирской области http://www.adm.№so.ru, 27.09.2012; 07.04.2015; 22.06.2016);</w:t>
      </w:r>
    </w:p>
    <w:p w:rsidR="00D903F0" w:rsidRDefault="00D903F0" w:rsidP="00D903F0">
      <w:pPr>
        <w:ind w:firstLine="0"/>
        <w:rPr>
          <w:rFonts w:cs="Arial"/>
          <w:sz w:val="20"/>
        </w:rPr>
      </w:pPr>
      <w:r>
        <w:rPr>
          <w:rFonts w:cs="Arial"/>
          <w:sz w:val="20"/>
        </w:rPr>
        <w:t xml:space="preserve">(в редакции </w:t>
      </w:r>
      <w:hyperlink r:id="rId37"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3C61F3" w:rsidRDefault="003C61F3" w:rsidP="003C61F3">
      <w:pPr>
        <w:ind w:firstLine="360"/>
        <w:rPr>
          <w:rFonts w:cs="Arial"/>
          <w:sz w:val="20"/>
        </w:rPr>
      </w:pPr>
      <w:r w:rsidRPr="003C61F3">
        <w:rPr>
          <w:rFonts w:cs="Arial"/>
          <w:sz w:val="20"/>
        </w:rPr>
        <w:lastRenderedPageBreak/>
        <w:t xml:space="preserve">абзац утратил силу </w:t>
      </w:r>
      <w:r>
        <w:rPr>
          <w:rFonts w:cs="Arial"/>
        </w:rPr>
        <w:t>-</w:t>
      </w:r>
      <w:r>
        <w:rPr>
          <w:rFonts w:cs="Arial"/>
          <w:sz w:val="20"/>
        </w:rPr>
        <w:t xml:space="preserve"> </w:t>
      </w:r>
      <w:hyperlink r:id="rId38" w:tgtFrame="ChangingDocument" w:history="1">
        <w:r>
          <w:rPr>
            <w:rStyle w:val="a6"/>
            <w:sz w:val="20"/>
          </w:rPr>
          <w:t>приказ министерства социального развития Новосибирской области от 29.08.2017 № 757</w:t>
        </w:r>
      </w:hyperlink>
    </w:p>
    <w:p w:rsidR="0054477A" w:rsidRPr="001C4080" w:rsidRDefault="0054477A" w:rsidP="00740F97">
      <w:pPr>
        <w:ind w:firstLine="360"/>
        <w:rPr>
          <w:rFonts w:cs="Arial"/>
        </w:rPr>
      </w:pPr>
      <w:r w:rsidRPr="00953A47">
        <w:rPr>
          <w:rFonts w:cs="Arial"/>
        </w:rPr>
        <w:t>постановлением</w:t>
      </w:r>
      <w:r w:rsidRPr="001C4080">
        <w:rPr>
          <w:rFonts w:cs="Arial"/>
        </w:rPr>
        <w:t xml:space="preserve"> Правительства Новосибирской области от 27.01.2012 </w:t>
      </w:r>
      <w:r>
        <w:rPr>
          <w:rFonts w:cs="Arial"/>
        </w:rPr>
        <w:t>№</w:t>
      </w:r>
      <w:r w:rsidRPr="001C4080">
        <w:rPr>
          <w:rFonts w:cs="Arial"/>
        </w:rPr>
        <w:t xml:space="preserve"> 41-п "О порядке выдачи, продления действия, замены, признания недействительным удостоверения многодетной семьи и форме удостоверения многодетной семьи" (далее - Постановление </w:t>
      </w:r>
      <w:r>
        <w:rPr>
          <w:rFonts w:cs="Arial"/>
        </w:rPr>
        <w:t>№</w:t>
      </w:r>
      <w:r w:rsidRPr="001C4080">
        <w:rPr>
          <w:rFonts w:cs="Arial"/>
        </w:rPr>
        <w:t xml:space="preserve"> 41-п) ("Советская Сибирь", 07.02.2012, </w:t>
      </w:r>
      <w:r>
        <w:rPr>
          <w:rFonts w:cs="Arial"/>
        </w:rPr>
        <w:t>№</w:t>
      </w:r>
      <w:r w:rsidRPr="001C4080">
        <w:rPr>
          <w:rFonts w:cs="Arial"/>
        </w:rPr>
        <w:t xml:space="preserve"> 21).</w:t>
      </w:r>
    </w:p>
    <w:p w:rsidR="003C61F3" w:rsidRDefault="005F677A" w:rsidP="003C61F3">
      <w:pPr>
        <w:ind w:firstLine="709"/>
      </w:pPr>
      <w:hyperlink r:id="rId39" w:tgtFrame="_self" w:history="1">
        <w:r w:rsidR="003C61F3">
          <w:rPr>
            <w:rStyle w:val="a6"/>
          </w:rPr>
          <w:t>постановлением Правительства Новосибирской области от 01.08.2012 № 367-п</w:t>
        </w:r>
      </w:hyperlink>
      <w:r w:rsidR="003C61F3">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(Официальный сайт Правительства Новосибирской области http://www.adm.№so.ru, 02.08.2012; 18.07.2016);</w:t>
      </w:r>
    </w:p>
    <w:p w:rsidR="003C61F3" w:rsidRDefault="005F677A" w:rsidP="003C61F3">
      <w:pPr>
        <w:ind w:firstLine="709"/>
      </w:pPr>
      <w:hyperlink r:id="rId40" w:tgtFrame="_self" w:history="1">
        <w:r w:rsidR="003C61F3">
          <w:rPr>
            <w:rStyle w:val="a6"/>
          </w:rPr>
          <w:t>постановлением Правительства Новосибирской области от 30.12.2015 № 490-п</w:t>
        </w:r>
      </w:hyperlink>
      <w:r w:rsidR="003C61F3">
        <w:t xml:space="preserve"> «Об утверждении Положения о министерстве социального развития Новосибирской области» (Официальный сайт Правительства Новосибирской области, 31.12.2015; Официальный интернет-портал правовой информации http://www.pravo.gov.ru, 25.01.2017).</w:t>
      </w:r>
    </w:p>
    <w:p w:rsidR="003C61F3" w:rsidRDefault="003C61F3" w:rsidP="003C61F3">
      <w:pPr>
        <w:ind w:firstLine="0"/>
        <w:rPr>
          <w:rFonts w:cs="Arial"/>
          <w:sz w:val="20"/>
        </w:rPr>
      </w:pPr>
      <w:r>
        <w:rPr>
          <w:rFonts w:cs="Arial"/>
          <w:sz w:val="20"/>
        </w:rPr>
        <w:t xml:space="preserve">(в редакции </w:t>
      </w:r>
      <w:hyperlink r:id="rId41"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Документы, необходимые для предоставления</w:t>
      </w:r>
    </w:p>
    <w:p w:rsidR="0054477A" w:rsidRPr="001C4080" w:rsidRDefault="0054477A" w:rsidP="00740F97">
      <w:pPr>
        <w:ind w:firstLine="360"/>
        <w:rPr>
          <w:rFonts w:cs="Arial"/>
        </w:rPr>
      </w:pPr>
      <w:r w:rsidRPr="001C4080">
        <w:rPr>
          <w:rFonts w:cs="Arial"/>
        </w:rPr>
        <w:t>государственной услуги, подлежащие представлению</w:t>
      </w:r>
    </w:p>
    <w:p w:rsidR="0054477A" w:rsidRPr="001C4080" w:rsidRDefault="0054477A" w:rsidP="00740F97">
      <w:pPr>
        <w:ind w:firstLine="360"/>
        <w:rPr>
          <w:rFonts w:cs="Arial"/>
        </w:rPr>
      </w:pPr>
      <w:r w:rsidRPr="001C4080">
        <w:rPr>
          <w:rFonts w:cs="Arial"/>
        </w:rPr>
        <w:t>заявителем, и способы их получения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12. Для получения государственной услуги по выбору заявителя лично или по почте представляются:</w:t>
      </w:r>
    </w:p>
    <w:p w:rsidR="0054477A" w:rsidRPr="001C4080" w:rsidRDefault="0054477A" w:rsidP="00740F97">
      <w:pPr>
        <w:ind w:firstLine="360"/>
        <w:rPr>
          <w:rFonts w:cs="Arial"/>
        </w:rPr>
      </w:pPr>
      <w:r w:rsidRPr="001C4080">
        <w:rPr>
          <w:rFonts w:cs="Arial"/>
        </w:rPr>
        <w:t xml:space="preserve">заявление по одной из форм, утвержденной </w:t>
      </w:r>
      <w:r w:rsidRPr="00953A47">
        <w:rPr>
          <w:rFonts w:cs="Arial"/>
        </w:rPr>
        <w:t>Постановлением</w:t>
      </w:r>
      <w:r w:rsidRPr="001C4080">
        <w:rPr>
          <w:rFonts w:cs="Arial"/>
        </w:rPr>
        <w:t xml:space="preserve"> </w:t>
      </w:r>
      <w:r>
        <w:rPr>
          <w:rFonts w:cs="Arial"/>
        </w:rPr>
        <w:t>№</w:t>
      </w:r>
      <w:r w:rsidRPr="001C4080">
        <w:rPr>
          <w:rFonts w:cs="Arial"/>
        </w:rPr>
        <w:t xml:space="preserve"> 41-п и приведенной в </w:t>
      </w:r>
      <w:r w:rsidRPr="00953A47">
        <w:rPr>
          <w:rFonts w:cs="Arial"/>
        </w:rPr>
        <w:t>приложениях № 2</w:t>
      </w:r>
      <w:r w:rsidRPr="001C4080">
        <w:rPr>
          <w:rFonts w:cs="Arial"/>
        </w:rPr>
        <w:t xml:space="preserve"> и </w:t>
      </w:r>
      <w:r w:rsidRPr="00953A47">
        <w:rPr>
          <w:rFonts w:cs="Arial"/>
        </w:rPr>
        <w:t>№ 3</w:t>
      </w:r>
      <w:r w:rsidRPr="001C4080">
        <w:rPr>
          <w:rFonts w:cs="Arial"/>
        </w:rPr>
        <w:t xml:space="preserve"> к Административному регламенту (бланк заявления предоставляется заявителю лично по его требованию в отделе пособий и социальных выплат, а также размещается в электронной форме на официальном интернет-сайте министерства, на ЕПГУ, РПГУ);</w:t>
      </w:r>
    </w:p>
    <w:p w:rsidR="0054477A" w:rsidRPr="003C61F3" w:rsidRDefault="0054477A" w:rsidP="003C61F3">
      <w:pPr>
        <w:ind w:firstLine="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42"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паспорт или иной документ, удостоверяющий личность гражданина (подлинный экземпляр и копия);</w:t>
      </w:r>
    </w:p>
    <w:p w:rsidR="0054477A" w:rsidRPr="001C4080" w:rsidRDefault="0054477A" w:rsidP="00740F97">
      <w:pPr>
        <w:ind w:firstLine="360"/>
        <w:rPr>
          <w:rFonts w:cs="Arial"/>
        </w:rPr>
      </w:pPr>
      <w:r w:rsidRPr="001C4080">
        <w:rPr>
          <w:rFonts w:cs="Arial"/>
        </w:rPr>
        <w:t>свидетельства о рождении детей (подлинные экземпляры и копии)</w:t>
      </w:r>
      <w:r w:rsidR="003C61F3">
        <w:rPr>
          <w:rFonts w:cs="Arial"/>
        </w:rPr>
        <w:t xml:space="preserve"> </w:t>
      </w:r>
      <w:r w:rsidR="003C61F3">
        <w:t>и его нотариально удостоверенный перевод на русский язык (если свидетельство о рождении ребенка выдано компетентным органом иностранного государства)</w:t>
      </w:r>
      <w:r w:rsidRPr="001C4080">
        <w:rPr>
          <w:rFonts w:cs="Arial"/>
        </w:rPr>
        <w:t>;</w:t>
      </w:r>
    </w:p>
    <w:p w:rsidR="003C61F3" w:rsidRDefault="003C61F3" w:rsidP="003C61F3">
      <w:pPr>
        <w:ind w:firstLine="0"/>
        <w:rPr>
          <w:rFonts w:cs="Arial"/>
          <w:sz w:val="20"/>
        </w:rPr>
      </w:pPr>
      <w:r>
        <w:rPr>
          <w:rFonts w:cs="Arial"/>
          <w:sz w:val="20"/>
        </w:rPr>
        <w:t xml:space="preserve">(в редакции </w:t>
      </w:r>
      <w:hyperlink r:id="rId4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3C61F3" w:rsidP="00740F97">
      <w:pPr>
        <w:ind w:firstLine="360"/>
        <w:rPr>
          <w:rFonts w:cs="Arial"/>
        </w:rPr>
      </w:pPr>
      <w:r>
        <w:t>документ, подтверждающий место жительства детей при раздельном проживании родителей (опекунов, попечителей) в случае обращения лиц, не состоящих между собой в браке (если указанные обстоятельства подтверждаются решением суда об установлении юридического факта постоянного проживания родителя (опекуна, попечителя) или ребенка по определенному адресу);</w:t>
      </w:r>
    </w:p>
    <w:p w:rsidR="003C61F3" w:rsidRDefault="003C61F3" w:rsidP="003C61F3">
      <w:pPr>
        <w:ind w:firstLine="0"/>
        <w:rPr>
          <w:rFonts w:cs="Arial"/>
          <w:sz w:val="20"/>
        </w:rPr>
      </w:pPr>
      <w:r>
        <w:rPr>
          <w:rFonts w:cs="Arial"/>
          <w:sz w:val="20"/>
        </w:rPr>
        <w:t xml:space="preserve">(в редакции </w:t>
      </w:r>
      <w:hyperlink r:id="rId4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свидетельство о регистрации брака (подлинный экземпляр и копия)</w:t>
      </w:r>
      <w:r w:rsidR="003C61F3">
        <w:rPr>
          <w:rFonts w:cs="Arial"/>
        </w:rPr>
        <w:t xml:space="preserve">, </w:t>
      </w:r>
      <w:r w:rsidR="003C61F3">
        <w:t>состоящих между собой в браке, и его нотариально удостоверенный перевод на русский язык (если свидетельство о заключении брака выдано компетентным органом иностранного государства)</w:t>
      </w:r>
      <w:r w:rsidRPr="001C4080">
        <w:rPr>
          <w:rFonts w:cs="Arial"/>
        </w:rPr>
        <w:t>;</w:t>
      </w:r>
    </w:p>
    <w:p w:rsidR="003C61F3" w:rsidRDefault="003C61F3" w:rsidP="003C61F3">
      <w:pPr>
        <w:ind w:firstLine="0"/>
        <w:rPr>
          <w:rFonts w:cs="Arial"/>
          <w:sz w:val="20"/>
        </w:rPr>
      </w:pPr>
      <w:r>
        <w:rPr>
          <w:rFonts w:cs="Arial"/>
          <w:sz w:val="20"/>
        </w:rPr>
        <w:t xml:space="preserve">(в редакции </w:t>
      </w:r>
      <w:hyperlink r:id="rId45"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3C61F3" w:rsidP="00740F97">
      <w:pPr>
        <w:ind w:firstLine="360"/>
        <w:rPr>
          <w:rFonts w:cs="Arial"/>
        </w:rPr>
      </w:pPr>
      <w:r>
        <w:t>фотографию каждого заявителя в двух экземплярах, размером 3 x 4 сантиметра;</w:t>
      </w:r>
    </w:p>
    <w:p w:rsidR="003C61F3" w:rsidRDefault="003C61F3" w:rsidP="003C61F3">
      <w:pPr>
        <w:ind w:firstLine="0"/>
        <w:rPr>
          <w:rFonts w:cs="Arial"/>
          <w:sz w:val="20"/>
        </w:rPr>
      </w:pPr>
      <w:r>
        <w:rPr>
          <w:rFonts w:cs="Arial"/>
          <w:sz w:val="20"/>
        </w:rPr>
        <w:t xml:space="preserve">(в редакции </w:t>
      </w:r>
      <w:hyperlink r:id="rId46"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справка, выданная учебным заведением, об обучении ребенка, достигшего восемнадцатилетнего возраста.</w:t>
      </w:r>
    </w:p>
    <w:p w:rsidR="0054477A" w:rsidRPr="001C4080" w:rsidRDefault="0054477A" w:rsidP="00740F97">
      <w:pPr>
        <w:ind w:firstLine="360"/>
        <w:rPr>
          <w:rFonts w:cs="Arial"/>
        </w:rPr>
      </w:pPr>
      <w:r w:rsidRPr="001C4080">
        <w:rPr>
          <w:rFonts w:cs="Arial"/>
        </w:rPr>
        <w:lastRenderedPageBreak/>
        <w:t>В случае когда один из супругов зарегистрирован по месту жительства по другому адресу относительно другого супруга, заявитель по собственному желанию представляет справку, выданную отделом пособий и социальных выплат по месту жительства или месту пребывания другого супруга, об отсутствии учета в качестве многодетной семьи. Если такая справка не представлена заявителем, она запрашивается отделом пособий и социальных выплат.</w:t>
      </w:r>
    </w:p>
    <w:p w:rsidR="0054477A" w:rsidRPr="001C4080" w:rsidRDefault="0054477A" w:rsidP="00740F97">
      <w:pPr>
        <w:ind w:firstLine="360"/>
        <w:rPr>
          <w:rFonts w:cs="Arial"/>
        </w:rPr>
      </w:pPr>
      <w:r w:rsidRPr="001C4080">
        <w:rPr>
          <w:rFonts w:cs="Arial"/>
        </w:rPr>
        <w:t>Для продления срока действия удостоверения многодетной семьи, в случае обучения ребенка (детей), достигшего (достигших) восемнадцатилетнего возраста, на очной форме обучения в учебных заведениях любых организационно-правовых форм, заявитель лично или по почте представляет заявление о продлении срока действия удостоверения многодетной семьи с приложением документов, необходимых для продления срока действия удостоверения многодетной семьи:</w:t>
      </w:r>
    </w:p>
    <w:p w:rsidR="0054477A" w:rsidRPr="001C4080" w:rsidRDefault="0054477A" w:rsidP="00740F97">
      <w:pPr>
        <w:ind w:firstLine="360"/>
        <w:rPr>
          <w:rFonts w:cs="Arial"/>
        </w:rPr>
      </w:pPr>
      <w:r w:rsidRPr="001C4080">
        <w:rPr>
          <w:rFonts w:cs="Arial"/>
        </w:rPr>
        <w:t>паспорт или иной документ, удостоверяющий личность гражданина (подлинный экземпляр и копия);</w:t>
      </w:r>
    </w:p>
    <w:p w:rsidR="0054477A" w:rsidRPr="001C4080" w:rsidRDefault="0054477A" w:rsidP="00740F97">
      <w:pPr>
        <w:ind w:firstLine="360"/>
        <w:rPr>
          <w:rFonts w:cs="Arial"/>
        </w:rPr>
      </w:pPr>
      <w:r w:rsidRPr="001C4080">
        <w:rPr>
          <w:rFonts w:cs="Arial"/>
        </w:rPr>
        <w:t>свидетельства о рождении детей (подлинные экземпляры и копии);</w:t>
      </w:r>
    </w:p>
    <w:p w:rsidR="0054477A" w:rsidRPr="001C4080" w:rsidRDefault="0054477A" w:rsidP="00740F97">
      <w:pPr>
        <w:ind w:firstLine="360"/>
        <w:rPr>
          <w:rFonts w:cs="Arial"/>
        </w:rPr>
      </w:pPr>
      <w:r w:rsidRPr="001C4080">
        <w:rPr>
          <w:rFonts w:cs="Arial"/>
        </w:rPr>
        <w:t>выписка из решения органов опеки и попечительства об установлении над ребенком (детьми) опеки (попечительства)</w:t>
      </w:r>
      <w:r w:rsidR="003C61F3">
        <w:rPr>
          <w:rFonts w:cs="Arial"/>
        </w:rPr>
        <w:t xml:space="preserve"> </w:t>
      </w:r>
      <w:r w:rsidR="003C61F3">
        <w:t>и его нотариально удостоверенный перевод на русский язык (если свидетельство о рождении ребенка выдано компетентным органом иностранного государства)</w:t>
      </w:r>
      <w:r w:rsidRPr="001C4080">
        <w:rPr>
          <w:rFonts w:cs="Arial"/>
        </w:rPr>
        <w:t>;</w:t>
      </w:r>
    </w:p>
    <w:p w:rsidR="003C61F3" w:rsidRDefault="003C61F3" w:rsidP="003C61F3">
      <w:pPr>
        <w:ind w:firstLine="0"/>
        <w:rPr>
          <w:rFonts w:cs="Arial"/>
          <w:sz w:val="20"/>
        </w:rPr>
      </w:pPr>
      <w:r>
        <w:rPr>
          <w:rFonts w:cs="Arial"/>
          <w:sz w:val="20"/>
        </w:rPr>
        <w:t xml:space="preserve">(в редакции </w:t>
      </w:r>
      <w:hyperlink r:id="rId47"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3C61F3" w:rsidP="00740F97">
      <w:pPr>
        <w:ind w:firstLine="360"/>
        <w:rPr>
          <w:rFonts w:cs="Arial"/>
        </w:rPr>
      </w:pPr>
      <w:r>
        <w:t>документ, подтверждающий место жительства детей при раздельном проживании родителей (опекунов, попечителей) в случае обращения лиц, не состоящих между собой в браке (если указанные обстоятельства подтверждаются решением суда об установлении юридического факта проживания родителя (опекуна, попечителя) или ребенка по определенному адресу);</w:t>
      </w:r>
    </w:p>
    <w:p w:rsidR="003C61F3" w:rsidRDefault="003C61F3" w:rsidP="003C61F3">
      <w:pPr>
        <w:ind w:firstLine="0"/>
        <w:rPr>
          <w:rFonts w:cs="Arial"/>
          <w:sz w:val="20"/>
        </w:rPr>
      </w:pPr>
      <w:r>
        <w:rPr>
          <w:rFonts w:cs="Arial"/>
          <w:sz w:val="20"/>
        </w:rPr>
        <w:t xml:space="preserve">(в редакции </w:t>
      </w:r>
      <w:hyperlink r:id="rId48"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 xml:space="preserve">Для получения дубликата удостоверения многодетной семьи заявитель лично или по почте представляет заявление по одной из форм, утвержденной </w:t>
      </w:r>
      <w:r w:rsidRPr="00953A47">
        <w:rPr>
          <w:rFonts w:cs="Arial"/>
        </w:rPr>
        <w:t>Постановлением</w:t>
      </w:r>
      <w:r w:rsidRPr="001C4080">
        <w:rPr>
          <w:rFonts w:cs="Arial"/>
        </w:rPr>
        <w:t xml:space="preserve"> </w:t>
      </w:r>
      <w:r>
        <w:rPr>
          <w:rFonts w:cs="Arial"/>
        </w:rPr>
        <w:t>№</w:t>
      </w:r>
      <w:r w:rsidRPr="001C4080">
        <w:rPr>
          <w:rFonts w:cs="Arial"/>
        </w:rPr>
        <w:t xml:space="preserve"> 41-п и приведенной в </w:t>
      </w:r>
      <w:r w:rsidRPr="00953A47">
        <w:rPr>
          <w:rFonts w:cs="Arial"/>
        </w:rPr>
        <w:t>приложениях № 9</w:t>
      </w:r>
      <w:r w:rsidRPr="001C4080">
        <w:rPr>
          <w:rFonts w:cs="Arial"/>
        </w:rPr>
        <w:t xml:space="preserve"> и </w:t>
      </w:r>
      <w:r w:rsidRPr="00953A47">
        <w:rPr>
          <w:rFonts w:cs="Arial"/>
        </w:rPr>
        <w:t>№ 10</w:t>
      </w:r>
      <w:r w:rsidRPr="001C4080">
        <w:rPr>
          <w:rFonts w:cs="Arial"/>
        </w:rPr>
        <w:t xml:space="preserve"> к Административному регламенту, с объяснением причин утраты или порчи удостоверения многодетной семьи.</w:t>
      </w:r>
    </w:p>
    <w:p w:rsidR="0054477A" w:rsidRPr="001C4080" w:rsidRDefault="0054477A" w:rsidP="00740F97">
      <w:pPr>
        <w:ind w:firstLine="360"/>
        <w:rPr>
          <w:rFonts w:cs="Arial"/>
        </w:rPr>
      </w:pPr>
      <w:r w:rsidRPr="001C4080">
        <w:rPr>
          <w:rFonts w:cs="Arial"/>
        </w:rPr>
        <w:t>Если документы, необходимые для предоставления государственной услуги, направляются по почте, то подлинники документов не направляются, а верность копий документов должна быть засвидетельствована в установленном законом порядке.</w:t>
      </w:r>
    </w:p>
    <w:p w:rsidR="003C61F3" w:rsidRDefault="003C61F3" w:rsidP="003C61F3">
      <w:pPr>
        <w:ind w:firstLine="360"/>
        <w:rPr>
          <w:rFonts w:cs="Arial"/>
          <w:sz w:val="20"/>
        </w:rPr>
      </w:pPr>
      <w:r>
        <w:t>В случае если заявитель направляет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документов, предусмотренных настоящим пунктом. Оригиналы указанных документов предъявляются для сличения при личной явке заявителя только в случае получения уведомления о возможности получения удостоверения.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в том числе нотариуса.</w:t>
      </w:r>
    </w:p>
    <w:p w:rsidR="003C61F3" w:rsidRDefault="003C61F3" w:rsidP="003C61F3">
      <w:pPr>
        <w:ind w:firstLine="0"/>
        <w:rPr>
          <w:rFonts w:cs="Arial"/>
          <w:sz w:val="20"/>
        </w:rPr>
      </w:pPr>
      <w:r>
        <w:rPr>
          <w:rFonts w:cs="Arial"/>
          <w:sz w:val="20"/>
        </w:rPr>
        <w:t xml:space="preserve">(в редакции </w:t>
      </w:r>
      <w:hyperlink r:id="rId49"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Документы, необходимые для предоставления государственной</w:t>
      </w:r>
    </w:p>
    <w:p w:rsidR="0054477A" w:rsidRPr="001C4080" w:rsidRDefault="0054477A" w:rsidP="00740F97">
      <w:pPr>
        <w:ind w:firstLine="360"/>
        <w:rPr>
          <w:rFonts w:cs="Arial"/>
        </w:rPr>
      </w:pPr>
      <w:r w:rsidRPr="001C4080">
        <w:rPr>
          <w:rFonts w:cs="Arial"/>
        </w:rPr>
        <w:t>услуги, которые заявитель вправе представить по собственной</w:t>
      </w:r>
    </w:p>
    <w:p w:rsidR="0054477A" w:rsidRPr="001C4080" w:rsidRDefault="0054477A" w:rsidP="00740F97">
      <w:pPr>
        <w:ind w:firstLine="360"/>
        <w:rPr>
          <w:rFonts w:cs="Arial"/>
        </w:rPr>
      </w:pPr>
      <w:r w:rsidRPr="001C4080">
        <w:rPr>
          <w:rFonts w:cs="Arial"/>
        </w:rPr>
        <w:t>инициативе, так как они подлежат представлению в рамках</w:t>
      </w:r>
    </w:p>
    <w:p w:rsidR="0054477A" w:rsidRPr="001C4080" w:rsidRDefault="0054477A" w:rsidP="00740F97">
      <w:pPr>
        <w:ind w:firstLine="360"/>
        <w:rPr>
          <w:rFonts w:cs="Arial"/>
        </w:rPr>
      </w:pPr>
      <w:r w:rsidRPr="001C4080">
        <w:rPr>
          <w:rFonts w:cs="Arial"/>
        </w:rPr>
        <w:t>межведомственного информационного взаимодействия</w:t>
      </w:r>
    </w:p>
    <w:p w:rsidR="0054477A" w:rsidRPr="001C4080" w:rsidRDefault="0054477A" w:rsidP="00740F97">
      <w:pPr>
        <w:ind w:firstLine="360"/>
        <w:rPr>
          <w:rFonts w:cs="Arial"/>
        </w:rPr>
      </w:pPr>
    </w:p>
    <w:p w:rsidR="003C61F3" w:rsidRDefault="003C61F3" w:rsidP="003C61F3">
      <w:pPr>
        <w:ind w:firstLine="709"/>
      </w:pPr>
      <w:r>
        <w:t>13. Заявитель вправе представить по собственной инициативе:</w:t>
      </w:r>
    </w:p>
    <w:p w:rsidR="003C61F3" w:rsidRDefault="003C61F3" w:rsidP="003C61F3">
      <w:pPr>
        <w:ind w:firstLine="709"/>
      </w:pPr>
      <w:r>
        <w:t>выписку из решения органов опеки и попечительства об установлении над ребенком (детьми) опеки (попечительства) (далее - выписка);</w:t>
      </w:r>
    </w:p>
    <w:p w:rsidR="003C61F3" w:rsidRDefault="003C61F3" w:rsidP="003C61F3">
      <w:pPr>
        <w:ind w:firstLine="709"/>
      </w:pPr>
      <w:r>
        <w:lastRenderedPageBreak/>
        <w:t>свидетельство о рождении каждого ребенка (за исключением свидетельства о рождении ребенка, выданного компетентным органом иностранного государства);</w:t>
      </w:r>
    </w:p>
    <w:p w:rsidR="003C61F3" w:rsidRDefault="003C61F3" w:rsidP="003C61F3">
      <w:pPr>
        <w:ind w:firstLine="709"/>
      </w:pPr>
      <w:bookmarkStart w:id="1" w:name="sub_59"/>
      <w:r>
        <w:t>свидетельство о заключении брака родителей (опекунов, попечителей), состоящих между собой в браке, (за исключением свидетельства о заключении брака, выданного компетентным органом иностранного государства);</w:t>
      </w:r>
    </w:p>
    <w:bookmarkEnd w:id="1"/>
    <w:p w:rsidR="003C61F3" w:rsidRDefault="003C61F3" w:rsidP="003C61F3">
      <w:pPr>
        <w:ind w:firstLine="709"/>
      </w:pPr>
      <w:r>
        <w:t>документ, подтверждающий место жительства детей при раздельном проживании родителей (опекунов, попечителей) в случае обращения лиц, не состоящих между собой в браке (если указанные обстоятельства подтверждаются свидетельством о регистрации ребенка по месту жительства, свидетельством о регистрации по месту пребывания, паспортом с отметкой о регистрации по месту жительства).</w:t>
      </w:r>
    </w:p>
    <w:p w:rsidR="003C61F3" w:rsidRDefault="003C61F3" w:rsidP="003C61F3">
      <w:pPr>
        <w:ind w:firstLine="709"/>
      </w:pPr>
      <w:r>
        <w:t xml:space="preserve">Если такие документы не были представлены заявителем по собственной инициативе, информация (сведения) о них запрашивается отделом пособий и социальных выплат в рамках межведомственного информационного взаимодействия в соответствии с </w:t>
      </w:r>
      <w:hyperlink r:id="rId50" w:tgtFrame="_self" w:history="1">
        <w:r>
          <w:rPr>
            <w:rStyle w:val="a6"/>
          </w:rPr>
          <w:t>Федеральным законом от 27 июля 2010 года № 210-ФЗ</w:t>
        </w:r>
      </w:hyperlink>
      <w:r>
        <w:t xml:space="preserve"> «Об организации предоставления государственных и муниципальных услуг».</w:t>
      </w:r>
    </w:p>
    <w:p w:rsidR="003C61F3" w:rsidRDefault="003C61F3" w:rsidP="003C61F3">
      <w:pPr>
        <w:ind w:firstLine="709"/>
      </w:pPr>
      <w:r>
        <w:t>Для направления запросов о предоставлении этих документов, информации заявитель обязан представить в отдел пособий и социальных выплат информацию, предоставление которых необходимо в соответствии с законодательством Российской Федерации для предоставления этих документов (информации).</w:t>
      </w:r>
    </w:p>
    <w:p w:rsidR="003C61F3" w:rsidRDefault="003C61F3" w:rsidP="003C61F3">
      <w:pPr>
        <w:ind w:firstLine="709"/>
      </w:pPr>
      <w:r>
        <w:t>В случае когда один из супругов зарегистрирован по месту жительства по другому адресу относительно другого супруга, отдел пособий и социальных выплат запрашивает информацию об отсутствии учета в качестве многодетной семьи в отделе пособий и социальных выплат по месту жительства (пребывания) другого супруга.</w:t>
      </w:r>
    </w:p>
    <w:p w:rsidR="003C61F3" w:rsidRDefault="003C61F3" w:rsidP="003C61F3">
      <w:pPr>
        <w:ind w:firstLine="0"/>
        <w:rPr>
          <w:rFonts w:cs="Arial"/>
          <w:sz w:val="20"/>
        </w:rPr>
      </w:pPr>
      <w:r>
        <w:rPr>
          <w:rFonts w:cs="Arial"/>
          <w:sz w:val="20"/>
        </w:rPr>
        <w:t xml:space="preserve">(в редакции </w:t>
      </w:r>
      <w:hyperlink r:id="rId51"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Указание на запрет требовать от заявителя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14. При предоставлении государственной услуги запрещается требовать от заявителя:</w:t>
      </w:r>
    </w:p>
    <w:p w:rsidR="0054477A" w:rsidRPr="001C4080" w:rsidRDefault="0054477A" w:rsidP="00740F97">
      <w:pPr>
        <w:ind w:firstLine="360"/>
        <w:rPr>
          <w:rFonts w:cs="Arial"/>
        </w:rPr>
      </w:pPr>
      <w:r w:rsidRPr="001C4080">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54477A" w:rsidRPr="001C4080" w:rsidRDefault="0054477A" w:rsidP="00740F97">
      <w:pPr>
        <w:ind w:firstLine="360"/>
        <w:rPr>
          <w:rFonts w:cs="Arial"/>
        </w:rPr>
      </w:pPr>
      <w:r w:rsidRPr="001C4080">
        <w:rPr>
          <w:rFonts w:cs="Arial"/>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w:t>
      </w:r>
      <w:r w:rsidRPr="00953A47">
        <w:rPr>
          <w:rFonts w:cs="Arial"/>
        </w:rPr>
        <w:t>части 6 статьи 7</w:t>
      </w:r>
      <w:r w:rsidRPr="001C4080">
        <w:rPr>
          <w:rFonts w:cs="Arial"/>
        </w:rPr>
        <w:t xml:space="preserve"> Федерального закона от 27.07.2010 </w:t>
      </w:r>
      <w:r>
        <w:rPr>
          <w:rFonts w:cs="Arial"/>
        </w:rPr>
        <w:t>№</w:t>
      </w:r>
      <w:r w:rsidRPr="001C4080">
        <w:rPr>
          <w:rFonts w:cs="Arial"/>
        </w:rPr>
        <w:t xml:space="preserve">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Перечень оснований для отказа в приеме документов,</w:t>
      </w:r>
    </w:p>
    <w:p w:rsidR="0054477A" w:rsidRPr="001C4080" w:rsidRDefault="0054477A" w:rsidP="00740F97">
      <w:pPr>
        <w:ind w:firstLine="360"/>
        <w:rPr>
          <w:rFonts w:cs="Arial"/>
        </w:rPr>
      </w:pPr>
      <w:r w:rsidRPr="001C4080">
        <w:rPr>
          <w:rFonts w:cs="Arial"/>
        </w:rPr>
        <w:t>необходимых для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15. Основания для отказа в приеме документов, необходимых для предоставления государственной услуги, отсутствуют.</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Перечень оснований для отказа или приостановления</w:t>
      </w:r>
    </w:p>
    <w:p w:rsidR="0054477A" w:rsidRPr="001C4080" w:rsidRDefault="0054477A" w:rsidP="00740F97">
      <w:pPr>
        <w:ind w:firstLine="360"/>
        <w:rPr>
          <w:rFonts w:cs="Arial"/>
        </w:rPr>
      </w:pPr>
      <w:r w:rsidRPr="001C4080">
        <w:rPr>
          <w:rFonts w:cs="Arial"/>
        </w:rPr>
        <w:t>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16. Заявителю отказывается в предоставлении государственной услуги по следующим основаниям:</w:t>
      </w:r>
    </w:p>
    <w:p w:rsidR="0054477A" w:rsidRPr="001C4080" w:rsidRDefault="0054477A" w:rsidP="00740F97">
      <w:pPr>
        <w:ind w:firstLine="360"/>
        <w:rPr>
          <w:rFonts w:cs="Arial"/>
        </w:rPr>
      </w:pPr>
      <w:r w:rsidRPr="001C4080">
        <w:rPr>
          <w:rFonts w:cs="Arial"/>
        </w:rPr>
        <w:t xml:space="preserve">непредставление или представление в неполном объеме документов, указанных в </w:t>
      </w:r>
      <w:r w:rsidRPr="00953A47">
        <w:rPr>
          <w:rFonts w:cs="Arial"/>
        </w:rPr>
        <w:t>пункте 12</w:t>
      </w:r>
      <w:r w:rsidRPr="001C4080">
        <w:rPr>
          <w:rFonts w:cs="Arial"/>
        </w:rPr>
        <w:t xml:space="preserve"> Административного регламента;</w:t>
      </w:r>
    </w:p>
    <w:p w:rsidR="0054477A" w:rsidRPr="001C4080" w:rsidRDefault="0054477A" w:rsidP="00740F97">
      <w:pPr>
        <w:ind w:firstLine="360"/>
        <w:rPr>
          <w:rFonts w:cs="Arial"/>
        </w:rPr>
      </w:pPr>
      <w:r w:rsidRPr="001C4080">
        <w:rPr>
          <w:rFonts w:cs="Arial"/>
        </w:rPr>
        <w:t>наличие документов, которые в нарушение требований законодательства не удостоверены уполномоченными на то органами, должностными лицами, не скреплены печатями;</w:t>
      </w:r>
    </w:p>
    <w:p w:rsidR="0054477A" w:rsidRPr="001C4080" w:rsidRDefault="0054477A" w:rsidP="00740F97">
      <w:pPr>
        <w:ind w:firstLine="360"/>
        <w:rPr>
          <w:rFonts w:cs="Arial"/>
        </w:rPr>
      </w:pPr>
      <w:r w:rsidRPr="001C4080">
        <w:rPr>
          <w:rFonts w:cs="Arial"/>
        </w:rPr>
        <w:t>наличие документов, имеющих повреждения, которые не позволяют однозначно истолковать их содержание;</w:t>
      </w:r>
    </w:p>
    <w:p w:rsidR="0054477A" w:rsidRPr="001C4080" w:rsidRDefault="0054477A" w:rsidP="00740F97">
      <w:pPr>
        <w:ind w:firstLine="360"/>
        <w:rPr>
          <w:rFonts w:cs="Arial"/>
        </w:rPr>
      </w:pPr>
      <w:r w:rsidRPr="001C4080">
        <w:rPr>
          <w:rFonts w:cs="Arial"/>
        </w:rPr>
        <w:t>недостоверность или противоречивость сведений, содержащихся в представленных документах.</w:t>
      </w:r>
    </w:p>
    <w:p w:rsidR="0054477A" w:rsidRPr="001C4080" w:rsidRDefault="0054477A" w:rsidP="00740F97">
      <w:pPr>
        <w:ind w:firstLine="360"/>
        <w:rPr>
          <w:rFonts w:cs="Arial"/>
        </w:rPr>
      </w:pPr>
      <w:r w:rsidRPr="001C4080">
        <w:rPr>
          <w:rFonts w:cs="Arial"/>
        </w:rPr>
        <w:t>Основания для приостановления предоставления государственной услуги отсутствуют.</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Перечень услуг, которые являются необходимыми</w:t>
      </w:r>
    </w:p>
    <w:p w:rsidR="0054477A" w:rsidRPr="001C4080" w:rsidRDefault="0054477A" w:rsidP="00740F97">
      <w:pPr>
        <w:ind w:firstLine="360"/>
        <w:rPr>
          <w:rFonts w:cs="Arial"/>
        </w:rPr>
      </w:pPr>
      <w:r w:rsidRPr="001C4080">
        <w:rPr>
          <w:rFonts w:cs="Arial"/>
        </w:rPr>
        <w:t>и обязательными для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17. </w:t>
      </w:r>
      <w:r w:rsidR="003C61F3">
        <w:t>Услуги, включенные в перечень услуг, которые являются необходимыми и обязательными для предоставления государственной услуги, отсутствуют.</w:t>
      </w:r>
    </w:p>
    <w:p w:rsidR="003C61F3" w:rsidRDefault="003C61F3" w:rsidP="003C61F3">
      <w:pPr>
        <w:ind w:firstLine="0"/>
        <w:rPr>
          <w:rFonts w:cs="Arial"/>
          <w:sz w:val="20"/>
        </w:rPr>
      </w:pPr>
      <w:r>
        <w:rPr>
          <w:rFonts w:cs="Arial"/>
          <w:sz w:val="20"/>
        </w:rPr>
        <w:t xml:space="preserve">(в редакции </w:t>
      </w:r>
      <w:hyperlink r:id="rId52"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Размер платы, взимаемой с заявителя</w:t>
      </w:r>
    </w:p>
    <w:p w:rsidR="0054477A" w:rsidRPr="001C4080" w:rsidRDefault="0054477A" w:rsidP="00740F97">
      <w:pPr>
        <w:ind w:firstLine="360"/>
        <w:rPr>
          <w:rFonts w:cs="Arial"/>
        </w:rPr>
      </w:pPr>
      <w:r w:rsidRPr="001C4080">
        <w:rPr>
          <w:rFonts w:cs="Arial"/>
        </w:rPr>
        <w:t>при предоставлении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18. Предоставление государственной услуги является бесплатным для заявителей.</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Максимальный срок ожидания в очереди при подаче документов,</w:t>
      </w:r>
    </w:p>
    <w:p w:rsidR="0054477A" w:rsidRPr="001C4080" w:rsidRDefault="0054477A" w:rsidP="00740F97">
      <w:pPr>
        <w:ind w:firstLine="360"/>
        <w:rPr>
          <w:rFonts w:cs="Arial"/>
        </w:rPr>
      </w:pPr>
      <w:r w:rsidRPr="001C4080">
        <w:rPr>
          <w:rFonts w:cs="Arial"/>
        </w:rPr>
        <w:t>необходимых для предоставления государственной услуги,</w:t>
      </w:r>
    </w:p>
    <w:p w:rsidR="0054477A" w:rsidRPr="001C4080" w:rsidRDefault="0054477A" w:rsidP="00740F97">
      <w:pPr>
        <w:ind w:firstLine="360"/>
        <w:rPr>
          <w:rFonts w:cs="Arial"/>
        </w:rPr>
      </w:pPr>
      <w:r w:rsidRPr="001C4080">
        <w:rPr>
          <w:rFonts w:cs="Arial"/>
        </w:rPr>
        <w:t>и при получении результата предоставления услуги</w:t>
      </w:r>
    </w:p>
    <w:p w:rsidR="0054477A" w:rsidRPr="001C4080" w:rsidRDefault="0054477A" w:rsidP="00740F97">
      <w:pPr>
        <w:ind w:firstLine="360"/>
        <w:rPr>
          <w:rFonts w:cs="Arial"/>
        </w:rPr>
      </w:pPr>
    </w:p>
    <w:p w:rsidR="003C61F3" w:rsidRDefault="0054477A" w:rsidP="003C61F3">
      <w:pPr>
        <w:ind w:firstLine="360"/>
        <w:rPr>
          <w:rFonts w:cs="Arial"/>
          <w:sz w:val="20"/>
        </w:rPr>
      </w:pPr>
      <w:r w:rsidRPr="001C4080">
        <w:rPr>
          <w:rFonts w:cs="Arial"/>
        </w:rPr>
        <w:t xml:space="preserve">19. </w:t>
      </w:r>
      <w:r w:rsidR="003C61F3">
        <w:rPr>
          <w:rFonts w:cs="Arial"/>
          <w:sz w:val="20"/>
        </w:rPr>
        <w:t xml:space="preserve">утратил силу - </w:t>
      </w:r>
      <w:hyperlink r:id="rId53" w:tgtFrame="ChangingDocument" w:history="1">
        <w:r w:rsidR="003C61F3">
          <w:rPr>
            <w:rStyle w:val="a6"/>
            <w:sz w:val="20"/>
          </w:rPr>
          <w:t>приказ министерства социального развития Новосибирской области от 29.08.2017 № 757</w:t>
        </w:r>
      </w:hyperlink>
    </w:p>
    <w:p w:rsidR="0054477A" w:rsidRPr="001C4080" w:rsidRDefault="0054477A" w:rsidP="003C61F3">
      <w:pPr>
        <w:ind w:firstLine="360"/>
        <w:rPr>
          <w:rFonts w:cs="Arial"/>
        </w:rPr>
      </w:pPr>
    </w:p>
    <w:p w:rsidR="0054477A" w:rsidRPr="001C4080" w:rsidRDefault="0054477A" w:rsidP="00740F97">
      <w:pPr>
        <w:ind w:firstLine="360"/>
        <w:rPr>
          <w:rFonts w:cs="Arial"/>
        </w:rPr>
      </w:pPr>
      <w:r w:rsidRPr="001C4080">
        <w:rPr>
          <w:rFonts w:cs="Arial"/>
        </w:rPr>
        <w:t>Срок регистрации заявления о предоставлении</w:t>
      </w:r>
    </w:p>
    <w:p w:rsidR="0054477A" w:rsidRPr="001C4080" w:rsidRDefault="0054477A" w:rsidP="00740F97">
      <w:pPr>
        <w:ind w:firstLine="360"/>
        <w:rPr>
          <w:rFonts w:cs="Arial"/>
        </w:rPr>
      </w:pPr>
      <w:r w:rsidRPr="001C4080">
        <w:rPr>
          <w:rFonts w:cs="Arial"/>
        </w:rPr>
        <w:t>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20. В случае представления заявления и документов, необходимых для предоставления государственной услуги, заявителем лично, заявление регистрируется в день представления в отдел пособий и социальных выплат заявления и документов, необходимых для предоставления государственной услуги.</w:t>
      </w:r>
    </w:p>
    <w:p w:rsidR="0054477A" w:rsidRPr="001C4080" w:rsidRDefault="0054477A" w:rsidP="00740F97">
      <w:pPr>
        <w:ind w:firstLine="360"/>
        <w:rPr>
          <w:rFonts w:cs="Arial"/>
        </w:rPr>
      </w:pPr>
      <w:r w:rsidRPr="001C4080">
        <w:rPr>
          <w:rFonts w:cs="Arial"/>
        </w:rPr>
        <w:t>В случае направления заявления и документов, необходимых для предоставления государственной услуги, по почте, заявление регистрируется датой, соответствующей дате поступления в отдел пособий и социальных выплат заявления и документов, необходимых для предоставления государственной услуги.</w:t>
      </w:r>
    </w:p>
    <w:p w:rsidR="0054477A" w:rsidRPr="001C4080" w:rsidRDefault="0054477A" w:rsidP="00740F97">
      <w:pPr>
        <w:ind w:firstLine="360"/>
        <w:rPr>
          <w:rFonts w:cs="Arial"/>
        </w:rPr>
      </w:pPr>
      <w:bookmarkStart w:id="2" w:name="Par136"/>
      <w:bookmarkEnd w:id="2"/>
      <w:r w:rsidRPr="001C4080">
        <w:rPr>
          <w:rFonts w:cs="Arial"/>
        </w:rPr>
        <w:t>Регистрация заявки, направленной в форме электронного документа через ЕПГУ, РПГУ, осуществляется не позднее рабочего дня, следующего за днем ее поступления в отдел пособий и социальных выплат.</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54"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Требования к местам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lastRenderedPageBreak/>
        <w:t>21. Требования к помещениям отделов пособий и социальных выплат, предоставляющих государственную услугу.</w:t>
      </w:r>
    </w:p>
    <w:p w:rsidR="0054477A" w:rsidRPr="001C4080" w:rsidRDefault="0054477A" w:rsidP="00740F97">
      <w:pPr>
        <w:ind w:firstLine="360"/>
        <w:rPr>
          <w:rFonts w:cs="Arial"/>
        </w:rPr>
      </w:pPr>
      <w:r w:rsidRPr="001C4080">
        <w:rPr>
          <w:rFonts w:cs="Arial"/>
        </w:rPr>
        <w:t>В отделах пособий и социальных выплат, предоставляющих государственную услугу, обеспечивается:</w:t>
      </w:r>
    </w:p>
    <w:p w:rsidR="0054477A" w:rsidRPr="001C4080" w:rsidRDefault="0054477A" w:rsidP="00740F97">
      <w:pPr>
        <w:ind w:firstLine="360"/>
        <w:rPr>
          <w:rFonts w:cs="Arial"/>
        </w:rPr>
      </w:pPr>
      <w:r w:rsidRPr="001C4080">
        <w:rPr>
          <w:rFonts w:cs="Arial"/>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
    <w:p w:rsidR="0054477A" w:rsidRPr="001C4080" w:rsidRDefault="0054477A" w:rsidP="00740F97">
      <w:pPr>
        <w:ind w:firstLine="360"/>
        <w:rPr>
          <w:rFonts w:cs="Arial"/>
        </w:rPr>
      </w:pPr>
      <w:r w:rsidRPr="001C4080">
        <w:rPr>
          <w:rFonts w:cs="Arial"/>
        </w:rPr>
        <w:t>соответствие помещений отделов пособий и социальных выплат санитарно-эпидемиологическим правилам и нормативам, а также правилам противопожарной безопасности;</w:t>
      </w:r>
    </w:p>
    <w:p w:rsidR="0054477A" w:rsidRPr="001C4080" w:rsidRDefault="0054477A" w:rsidP="00740F97">
      <w:pPr>
        <w:ind w:firstLine="360"/>
        <w:rPr>
          <w:rFonts w:cs="Arial"/>
        </w:rPr>
      </w:pPr>
      <w:r w:rsidRPr="001C4080">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54477A" w:rsidRPr="001C4080" w:rsidRDefault="003C61F3" w:rsidP="00740F97">
      <w:pPr>
        <w:ind w:firstLine="360"/>
        <w:rPr>
          <w:rFonts w:cs="Arial"/>
        </w:rPr>
      </w:pPr>
      <w:r>
        <w:t>беспрепятственный доступ для маломобильных групп населения, в том числе инвалидов, в соответствии с законодательством Российской Федерации о социальной защите инвалидов (включая беспрепятственный доступ инвалидов, использующих кресла-коляски и собак-проводников).</w:t>
      </w:r>
    </w:p>
    <w:p w:rsidR="003C61F3" w:rsidRDefault="003C61F3" w:rsidP="003C61F3">
      <w:pPr>
        <w:ind w:firstLine="0"/>
        <w:rPr>
          <w:rFonts w:cs="Arial"/>
          <w:sz w:val="20"/>
        </w:rPr>
      </w:pPr>
      <w:r>
        <w:rPr>
          <w:rFonts w:cs="Arial"/>
          <w:sz w:val="20"/>
        </w:rPr>
        <w:t xml:space="preserve">(в редакции </w:t>
      </w:r>
      <w:hyperlink r:id="rId55"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Присутственные места оборудуются:</w:t>
      </w:r>
    </w:p>
    <w:p w:rsidR="0054477A" w:rsidRPr="001C4080" w:rsidRDefault="0054477A" w:rsidP="00740F97">
      <w:pPr>
        <w:ind w:firstLine="360"/>
        <w:rPr>
          <w:rFonts w:cs="Arial"/>
        </w:rPr>
      </w:pPr>
      <w:r w:rsidRPr="001C4080">
        <w:rPr>
          <w:rFonts w:cs="Arial"/>
        </w:rPr>
        <w:t>стендами с информацией для заявителей об услугах, предоставляемых отделом пособий и социальных выплат;</w:t>
      </w:r>
    </w:p>
    <w:p w:rsidR="0054477A" w:rsidRPr="001C4080" w:rsidRDefault="0054477A" w:rsidP="00740F97">
      <w:pPr>
        <w:ind w:firstLine="360"/>
        <w:rPr>
          <w:rFonts w:cs="Arial"/>
        </w:rPr>
      </w:pPr>
      <w:r w:rsidRPr="001C4080">
        <w:rPr>
          <w:rFonts w:cs="Arial"/>
        </w:rPr>
        <w:t>вывесками с наименованием помещений у входа в каждое из помещений;</w:t>
      </w:r>
    </w:p>
    <w:p w:rsidR="0054477A" w:rsidRPr="001C4080" w:rsidRDefault="0054477A" w:rsidP="00740F97">
      <w:pPr>
        <w:ind w:firstLine="360"/>
        <w:rPr>
          <w:rFonts w:cs="Arial"/>
        </w:rPr>
      </w:pPr>
      <w:r w:rsidRPr="001C4080">
        <w:rPr>
          <w:rFonts w:cs="Arial"/>
        </w:rPr>
        <w:t>средствами оказания первой медицинской помощи.</w:t>
      </w:r>
    </w:p>
    <w:p w:rsidR="0054477A" w:rsidRPr="001C4080" w:rsidRDefault="0054477A" w:rsidP="00740F97">
      <w:pPr>
        <w:ind w:firstLine="360"/>
        <w:rPr>
          <w:rFonts w:cs="Arial"/>
        </w:rPr>
      </w:pPr>
      <w:r w:rsidRPr="001C4080">
        <w:rPr>
          <w:rFonts w:cs="Arial"/>
        </w:rPr>
        <w:t>22. Требования к местам для ожидания.</w:t>
      </w:r>
    </w:p>
    <w:p w:rsidR="0054477A" w:rsidRPr="001C4080" w:rsidRDefault="0054477A" w:rsidP="00740F97">
      <w:pPr>
        <w:ind w:firstLine="360"/>
        <w:rPr>
          <w:rFonts w:cs="Arial"/>
        </w:rPr>
      </w:pPr>
      <w:r w:rsidRPr="001C4080">
        <w:rPr>
          <w:rFonts w:cs="Arial"/>
        </w:rPr>
        <w:t>Места для ожидания должны соответствовать комфортным условиям для заявителей.</w:t>
      </w:r>
    </w:p>
    <w:p w:rsidR="0054477A" w:rsidRPr="001C4080" w:rsidRDefault="0054477A" w:rsidP="00740F97">
      <w:pPr>
        <w:ind w:firstLine="360"/>
        <w:rPr>
          <w:rFonts w:cs="Arial"/>
        </w:rPr>
      </w:pPr>
      <w:r w:rsidRPr="001C4080">
        <w:rPr>
          <w:rFonts w:cs="Arial"/>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ведущего прием.</w:t>
      </w:r>
    </w:p>
    <w:p w:rsidR="0054477A" w:rsidRPr="001C4080" w:rsidRDefault="0054477A" w:rsidP="00740F97">
      <w:pPr>
        <w:ind w:firstLine="360"/>
        <w:rPr>
          <w:rFonts w:cs="Arial"/>
        </w:rPr>
      </w:pPr>
      <w:r w:rsidRPr="001C4080">
        <w:rPr>
          <w:rFonts w:cs="Arial"/>
        </w:rPr>
        <w:t>Места для ожидания должны находиться в холле или ином специально приспособленном помещении.</w:t>
      </w:r>
    </w:p>
    <w:p w:rsidR="0054477A" w:rsidRPr="001C4080" w:rsidRDefault="0054477A" w:rsidP="00740F97">
      <w:pPr>
        <w:ind w:firstLine="360"/>
        <w:rPr>
          <w:rFonts w:cs="Arial"/>
        </w:rPr>
      </w:pPr>
      <w:r w:rsidRPr="001C4080">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54477A" w:rsidRPr="001C4080" w:rsidRDefault="0054477A" w:rsidP="00740F97">
      <w:pPr>
        <w:ind w:firstLine="360"/>
        <w:rPr>
          <w:rFonts w:cs="Arial"/>
        </w:rPr>
      </w:pPr>
      <w:r w:rsidRPr="001C4080">
        <w:rPr>
          <w:rFonts w:cs="Arial"/>
        </w:rPr>
        <w:t>23. Требования к оформлению входа в здание.</w:t>
      </w:r>
    </w:p>
    <w:p w:rsidR="0054477A" w:rsidRPr="001C4080" w:rsidRDefault="0054477A" w:rsidP="00740F97">
      <w:pPr>
        <w:ind w:firstLine="360"/>
        <w:rPr>
          <w:rFonts w:cs="Arial"/>
        </w:rPr>
      </w:pPr>
      <w:r w:rsidRPr="001C4080">
        <w:rPr>
          <w:rFonts w:cs="Arial"/>
        </w:rPr>
        <w:t>Центральный вход в здание отдела пособий и социальных выплат оборудуется вывеской, содержащей следующую информацию:</w:t>
      </w:r>
    </w:p>
    <w:p w:rsidR="0054477A" w:rsidRPr="001C4080" w:rsidRDefault="0054477A" w:rsidP="00740F97">
      <w:pPr>
        <w:ind w:firstLine="360"/>
        <w:rPr>
          <w:rFonts w:cs="Arial"/>
        </w:rPr>
      </w:pPr>
      <w:r w:rsidRPr="001C4080">
        <w:rPr>
          <w:rFonts w:cs="Arial"/>
        </w:rPr>
        <w:t>наименование;</w:t>
      </w:r>
    </w:p>
    <w:p w:rsidR="0054477A" w:rsidRPr="001C4080" w:rsidRDefault="0054477A" w:rsidP="00740F97">
      <w:pPr>
        <w:ind w:firstLine="360"/>
        <w:rPr>
          <w:rFonts w:cs="Arial"/>
        </w:rPr>
      </w:pPr>
      <w:r w:rsidRPr="001C4080">
        <w:rPr>
          <w:rFonts w:cs="Arial"/>
        </w:rPr>
        <w:t>место нахождения;</w:t>
      </w:r>
    </w:p>
    <w:p w:rsidR="0054477A" w:rsidRPr="001C4080" w:rsidRDefault="0054477A" w:rsidP="00740F97">
      <w:pPr>
        <w:ind w:firstLine="360"/>
        <w:rPr>
          <w:rFonts w:cs="Arial"/>
        </w:rPr>
      </w:pPr>
      <w:r w:rsidRPr="001C4080">
        <w:rPr>
          <w:rFonts w:cs="Arial"/>
        </w:rPr>
        <w:t>режим работы;</w:t>
      </w:r>
    </w:p>
    <w:p w:rsidR="0054477A" w:rsidRPr="001C4080" w:rsidRDefault="0054477A" w:rsidP="00740F97">
      <w:pPr>
        <w:ind w:firstLine="360"/>
        <w:rPr>
          <w:rFonts w:cs="Arial"/>
        </w:rPr>
      </w:pPr>
      <w:r w:rsidRPr="001C4080">
        <w:rPr>
          <w:rFonts w:cs="Arial"/>
        </w:rPr>
        <w:t>телефонный номер для справок.</w:t>
      </w:r>
    </w:p>
    <w:p w:rsidR="0054477A" w:rsidRPr="001C4080" w:rsidRDefault="0054477A" w:rsidP="00740F97">
      <w:pPr>
        <w:ind w:firstLine="360"/>
        <w:rPr>
          <w:rFonts w:cs="Arial"/>
        </w:rPr>
      </w:pPr>
      <w:r w:rsidRPr="001C4080">
        <w:rPr>
          <w:rFonts w:cs="Arial"/>
        </w:rPr>
        <w:t>24. Требования к размещению и оформлению визуальной, текстовой и мультимедийной информации о порядке предоставления услуги.</w:t>
      </w:r>
    </w:p>
    <w:p w:rsidR="0054477A" w:rsidRPr="001C4080" w:rsidRDefault="0054477A" w:rsidP="00740F97">
      <w:pPr>
        <w:ind w:firstLine="360"/>
        <w:rPr>
          <w:rFonts w:cs="Arial"/>
        </w:rPr>
      </w:pPr>
      <w:r w:rsidRPr="001C4080">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54477A" w:rsidRPr="001C4080" w:rsidRDefault="0054477A" w:rsidP="00740F97">
      <w:pPr>
        <w:ind w:firstLine="360"/>
        <w:rPr>
          <w:rFonts w:cs="Arial"/>
        </w:rPr>
      </w:pPr>
      <w:r w:rsidRPr="001C4080">
        <w:rPr>
          <w:rFonts w:cs="Arial"/>
        </w:rPr>
        <w:t>Информационные стенды, столы (стойки) размещаются в местах, обеспе</w:t>
      </w:r>
      <w:r w:rsidR="003C61F3">
        <w:rPr>
          <w:rFonts w:cs="Arial"/>
        </w:rPr>
        <w:t>чивающих свободный доступ к ним</w:t>
      </w:r>
      <w:r w:rsidRPr="001C4080">
        <w:rPr>
          <w:rFonts w:cs="Arial"/>
        </w:rPr>
        <w:t xml:space="preserve">. При изготовлении информационных материалов для стендов используется шрифт Times </w:t>
      </w:r>
      <w:r>
        <w:rPr>
          <w:rFonts w:cs="Arial"/>
        </w:rPr>
        <w:t>№</w:t>
      </w:r>
      <w:r w:rsidRPr="001C4080">
        <w:rPr>
          <w:rFonts w:cs="Arial"/>
        </w:rPr>
        <w:t>ew Roma</w:t>
      </w:r>
      <w:r>
        <w:rPr>
          <w:rFonts w:cs="Arial"/>
        </w:rPr>
        <w:t>№</w:t>
      </w:r>
      <w:r w:rsidRPr="001C4080">
        <w:rPr>
          <w:rFonts w:cs="Arial"/>
        </w:rPr>
        <w:t xml:space="preserve"> размером не менее 14.</w:t>
      </w:r>
    </w:p>
    <w:p w:rsidR="003C61F3" w:rsidRDefault="003C61F3" w:rsidP="003C61F3">
      <w:pPr>
        <w:ind w:firstLine="0"/>
        <w:rPr>
          <w:rFonts w:cs="Arial"/>
          <w:sz w:val="20"/>
        </w:rPr>
      </w:pPr>
      <w:r>
        <w:rPr>
          <w:rFonts w:cs="Arial"/>
          <w:sz w:val="20"/>
        </w:rPr>
        <w:t xml:space="preserve">(в редакции </w:t>
      </w:r>
      <w:hyperlink r:id="rId56"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Мультимедийной информации о порядке предоставления услуги не предусмотрено.</w:t>
      </w:r>
    </w:p>
    <w:p w:rsidR="0054477A" w:rsidRPr="001C4080" w:rsidRDefault="0054477A" w:rsidP="00740F97">
      <w:pPr>
        <w:ind w:firstLine="360"/>
        <w:rPr>
          <w:rFonts w:cs="Arial"/>
        </w:rPr>
      </w:pPr>
      <w:r w:rsidRPr="001C4080">
        <w:rPr>
          <w:rFonts w:cs="Arial"/>
        </w:rPr>
        <w:t>25. Требования к местам для приема заявителей.</w:t>
      </w:r>
    </w:p>
    <w:p w:rsidR="0054477A" w:rsidRPr="001C4080" w:rsidRDefault="0054477A" w:rsidP="00740F97">
      <w:pPr>
        <w:ind w:firstLine="360"/>
        <w:rPr>
          <w:rFonts w:cs="Arial"/>
        </w:rPr>
      </w:pPr>
      <w:r w:rsidRPr="001C4080">
        <w:rPr>
          <w:rFonts w:cs="Arial"/>
        </w:rPr>
        <w:lastRenderedPageBreak/>
        <w:t>В отделах пособий и социальных выплат выделяются помещения для приема заявителей.</w:t>
      </w:r>
    </w:p>
    <w:p w:rsidR="0054477A" w:rsidRPr="001C4080" w:rsidRDefault="0054477A" w:rsidP="00740F97">
      <w:pPr>
        <w:ind w:firstLine="360"/>
        <w:rPr>
          <w:rFonts w:cs="Arial"/>
        </w:rPr>
      </w:pPr>
      <w:r w:rsidRPr="001C4080">
        <w:rPr>
          <w:rFonts w:cs="Arial"/>
        </w:rPr>
        <w:t>При нахождении двух специалистов, ведущих прием в одном помещении, рабочее место каждого специалиста отделяется перегородками.</w:t>
      </w:r>
    </w:p>
    <w:p w:rsidR="0054477A" w:rsidRPr="001C4080" w:rsidRDefault="0054477A" w:rsidP="00740F97">
      <w:pPr>
        <w:ind w:firstLine="360"/>
        <w:rPr>
          <w:rFonts w:cs="Arial"/>
        </w:rPr>
      </w:pPr>
      <w:r w:rsidRPr="001C4080">
        <w:rPr>
          <w:rFonts w:cs="Arial"/>
        </w:rPr>
        <w:t>Кабинеты для приема заявителей оборудуются вывесками с указанием:</w:t>
      </w:r>
    </w:p>
    <w:p w:rsidR="0054477A" w:rsidRPr="001C4080" w:rsidRDefault="0054477A" w:rsidP="00740F97">
      <w:pPr>
        <w:ind w:firstLine="360"/>
        <w:rPr>
          <w:rFonts w:cs="Arial"/>
        </w:rPr>
      </w:pPr>
      <w:r w:rsidRPr="001C4080">
        <w:rPr>
          <w:rFonts w:cs="Arial"/>
        </w:rPr>
        <w:t>номера кабинета;</w:t>
      </w:r>
    </w:p>
    <w:p w:rsidR="0054477A" w:rsidRPr="001C4080" w:rsidRDefault="0054477A" w:rsidP="00740F97">
      <w:pPr>
        <w:ind w:firstLine="360"/>
        <w:rPr>
          <w:rFonts w:cs="Arial"/>
        </w:rPr>
      </w:pPr>
      <w:r w:rsidRPr="001C4080">
        <w:rPr>
          <w:rFonts w:cs="Arial"/>
        </w:rPr>
        <w:t>фамилии, имени, отчества и должности специалиста;</w:t>
      </w:r>
    </w:p>
    <w:p w:rsidR="0054477A" w:rsidRPr="001C4080" w:rsidRDefault="0054477A" w:rsidP="00740F97">
      <w:pPr>
        <w:ind w:firstLine="360"/>
        <w:rPr>
          <w:rFonts w:cs="Arial"/>
        </w:rPr>
      </w:pPr>
      <w:r w:rsidRPr="001C4080">
        <w:rPr>
          <w:rFonts w:cs="Arial"/>
        </w:rPr>
        <w:t>времени перерыва на обед.</w:t>
      </w:r>
    </w:p>
    <w:p w:rsidR="0054477A" w:rsidRPr="001C4080" w:rsidRDefault="0054477A" w:rsidP="00740F97">
      <w:pPr>
        <w:ind w:firstLine="360"/>
        <w:rPr>
          <w:rFonts w:cs="Arial"/>
        </w:rPr>
      </w:pPr>
      <w:r w:rsidRPr="001C4080">
        <w:rPr>
          <w:rFonts w:cs="Arial"/>
        </w:rPr>
        <w:t>Рабочее место специалиста оборудуется персональным компьютером с печатающим устройством.</w:t>
      </w:r>
    </w:p>
    <w:p w:rsidR="0054477A" w:rsidRPr="001C4080" w:rsidRDefault="0054477A" w:rsidP="00740F97">
      <w:pPr>
        <w:ind w:firstLine="360"/>
        <w:rPr>
          <w:rFonts w:cs="Arial"/>
        </w:rPr>
      </w:pPr>
      <w:r w:rsidRPr="001C4080">
        <w:rPr>
          <w:rFonts w:cs="Arial"/>
        </w:rPr>
        <w:t>Специалисты обеспечиваются личными и (или) настольными идентификационными карточками.</w:t>
      </w:r>
    </w:p>
    <w:p w:rsidR="0054477A" w:rsidRPr="001C4080" w:rsidRDefault="0054477A" w:rsidP="00740F97">
      <w:pPr>
        <w:ind w:firstLine="360"/>
        <w:rPr>
          <w:rFonts w:cs="Arial"/>
        </w:rPr>
      </w:pPr>
      <w:r w:rsidRPr="001C4080">
        <w:rPr>
          <w:rFonts w:cs="Arial"/>
        </w:rPr>
        <w:t>Места для приема заявителей оборудуются стульями и столами для возможности оформления документов.</w:t>
      </w:r>
    </w:p>
    <w:p w:rsidR="0054477A" w:rsidRPr="001C4080" w:rsidRDefault="0054477A" w:rsidP="00740F97">
      <w:pPr>
        <w:ind w:firstLine="360"/>
        <w:rPr>
          <w:rFonts w:cs="Arial"/>
        </w:rPr>
      </w:pPr>
      <w:r w:rsidRPr="001C4080">
        <w:rPr>
          <w:rFonts w:cs="Arial"/>
        </w:rPr>
        <w:t>В целях обеспечения конфиденциальности сведений одновременное консультирование и (или) прием двух и более посетителей одним специалистом не допускается.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Показатели доступности и качества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26. Показателем доступности государственной услуги является обеспечение следующих условий:</w:t>
      </w:r>
    </w:p>
    <w:p w:rsidR="0054477A" w:rsidRPr="001C4080" w:rsidRDefault="0054477A" w:rsidP="00740F97">
      <w:pPr>
        <w:ind w:firstLine="360"/>
        <w:rPr>
          <w:rFonts w:cs="Arial"/>
        </w:rPr>
      </w:pPr>
      <w:r w:rsidRPr="001C4080">
        <w:rPr>
          <w:rFonts w:cs="Arial"/>
        </w:rPr>
        <w:t>пешеходная доступность от остановок общественного транспорта до здания отдела пособий и социальных выплат;</w:t>
      </w:r>
    </w:p>
    <w:p w:rsidR="0054477A" w:rsidRPr="001C4080" w:rsidRDefault="0054477A" w:rsidP="00740F97">
      <w:pPr>
        <w:ind w:firstLine="360"/>
        <w:rPr>
          <w:rFonts w:cs="Arial"/>
        </w:rPr>
      </w:pPr>
      <w:r w:rsidRPr="001C4080">
        <w:rPr>
          <w:rFonts w:cs="Arial"/>
        </w:rPr>
        <w:t>беспрепятственный доступ к местам предоставления государственной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w:t>
      </w:r>
    </w:p>
    <w:p w:rsidR="0054477A" w:rsidRPr="001C4080" w:rsidRDefault="0054477A" w:rsidP="00740F97">
      <w:pPr>
        <w:ind w:firstLine="360"/>
        <w:rPr>
          <w:rFonts w:cs="Arial"/>
        </w:rPr>
      </w:pPr>
      <w:r w:rsidRPr="001C4080">
        <w:rPr>
          <w:rFonts w:cs="Arial"/>
        </w:rPr>
        <w:t>оборудование соответствующими информационными указателями пути следования от остановок общественного транспорта до отделов пособий и социальных выплат;</w:t>
      </w:r>
    </w:p>
    <w:p w:rsidR="0054477A" w:rsidRPr="001C4080" w:rsidRDefault="0054477A" w:rsidP="00740F97">
      <w:pPr>
        <w:ind w:firstLine="360"/>
        <w:rPr>
          <w:rFonts w:cs="Arial"/>
        </w:rPr>
      </w:pPr>
      <w:r w:rsidRPr="001C4080">
        <w:rPr>
          <w:rFonts w:cs="Arial"/>
        </w:rPr>
        <w:t>размещение присутственных мест на нижних этажах зданий (строений) для удобства заявителей;</w:t>
      </w:r>
    </w:p>
    <w:p w:rsidR="0054477A" w:rsidRPr="001C4080" w:rsidRDefault="0054477A" w:rsidP="00740F97">
      <w:pPr>
        <w:ind w:firstLine="360"/>
        <w:rPr>
          <w:rFonts w:cs="Arial"/>
        </w:rPr>
      </w:pPr>
      <w:r w:rsidRPr="001C4080">
        <w:rPr>
          <w:rFonts w:cs="Arial"/>
        </w:rPr>
        <w:t>оборудование мест для бесплатной парковки автотранспортных средств, в том числе не менее трех - для транспортных средств инвалидов, на территории, прилегающей к месторасположению отделов пособий и социальных выплат;</w:t>
      </w:r>
    </w:p>
    <w:p w:rsidR="0054477A" w:rsidRPr="001C4080" w:rsidRDefault="0054477A" w:rsidP="00740F97">
      <w:pPr>
        <w:ind w:firstLine="360"/>
        <w:rPr>
          <w:rFonts w:cs="Arial"/>
        </w:rPr>
      </w:pPr>
      <w:r w:rsidRPr="001C4080">
        <w:rPr>
          <w:rFonts w:cs="Arial"/>
        </w:rPr>
        <w:t>размещение информации об услуге на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57"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обеспечение возможности для заявителей в целях получения услуги представлять заявку в электронном виде с использованием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58" w:tgtFrame="Logical" w:history="1">
        <w:r w:rsidRPr="003C61F3">
          <w:rPr>
            <w:rStyle w:val="a6"/>
            <w:rFonts w:cs="Arial"/>
            <w:sz w:val="20"/>
          </w:rPr>
          <w:t>от 18.12.2012 № 1470</w:t>
        </w:r>
      </w:hyperlink>
      <w:r w:rsidRPr="003C61F3">
        <w:rPr>
          <w:rFonts w:cs="Arial"/>
          <w:sz w:val="20"/>
        </w:rPr>
        <w:t>)</w:t>
      </w:r>
    </w:p>
    <w:p w:rsidR="003C61F3" w:rsidRDefault="003C61F3" w:rsidP="003C61F3">
      <w:pPr>
        <w:ind w:firstLine="360"/>
        <w:rPr>
          <w:rFonts w:cs="Arial"/>
          <w:sz w:val="20"/>
        </w:rPr>
      </w:pPr>
      <w:r>
        <w:t>оборудование на территории, прилегающей к месту предоставления государственной услуги, мест для бесплатной парковки автотранспортных средств, в том числе для специальных автотранспортных средств инвалидов - не менее 10 процентов мест (но не менее одного места). Места для парковки специальных автотранспортных средств инвалидов не должны занимать иные транспортные средства;</w:t>
      </w:r>
    </w:p>
    <w:p w:rsidR="003C61F3" w:rsidRDefault="003C61F3" w:rsidP="003C61F3">
      <w:pPr>
        <w:ind w:firstLine="0"/>
        <w:rPr>
          <w:rFonts w:cs="Arial"/>
          <w:sz w:val="20"/>
        </w:rPr>
      </w:pPr>
      <w:r>
        <w:rPr>
          <w:rFonts w:cs="Arial"/>
          <w:sz w:val="20"/>
        </w:rPr>
        <w:t xml:space="preserve">(в редакции </w:t>
      </w:r>
      <w:hyperlink r:id="rId59"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27. Показателями качества государственной услуги являются своевременность и полнота предоставления государственной услуги.</w:t>
      </w:r>
    </w:p>
    <w:p w:rsidR="0054477A" w:rsidRPr="001C4080" w:rsidRDefault="0054477A" w:rsidP="00740F97">
      <w:pPr>
        <w:ind w:firstLine="360"/>
        <w:rPr>
          <w:rFonts w:cs="Arial"/>
        </w:rPr>
      </w:pPr>
      <w:r w:rsidRPr="001C4080">
        <w:rPr>
          <w:rFonts w:cs="Arial"/>
        </w:rPr>
        <w:t>При предоставлении государственной услуги заявитель взаимодействует со специалистом 2 раза, продолжительность каждого взаимодействия составляет не более 45 минут.</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Иные требования, в том числе учитывающие особенности</w:t>
      </w:r>
    </w:p>
    <w:p w:rsidR="0054477A" w:rsidRPr="001C4080" w:rsidRDefault="0054477A" w:rsidP="00740F97">
      <w:pPr>
        <w:ind w:firstLine="360"/>
        <w:rPr>
          <w:rFonts w:cs="Arial"/>
        </w:rPr>
      </w:pPr>
      <w:r w:rsidRPr="001C4080">
        <w:rPr>
          <w:rFonts w:cs="Arial"/>
        </w:rPr>
        <w:lastRenderedPageBreak/>
        <w:t>предоставления государственной услуги в многофункциональных</w:t>
      </w:r>
    </w:p>
    <w:p w:rsidR="0054477A" w:rsidRPr="001C4080" w:rsidRDefault="0054477A" w:rsidP="00740F97">
      <w:pPr>
        <w:ind w:firstLine="360"/>
        <w:rPr>
          <w:rFonts w:cs="Arial"/>
        </w:rPr>
      </w:pPr>
      <w:r w:rsidRPr="001C4080">
        <w:rPr>
          <w:rFonts w:cs="Arial"/>
        </w:rPr>
        <w:t>центрах организации предоставления государственных</w:t>
      </w:r>
    </w:p>
    <w:p w:rsidR="0054477A" w:rsidRPr="001C4080" w:rsidRDefault="0054477A" w:rsidP="00740F97">
      <w:pPr>
        <w:ind w:firstLine="360"/>
        <w:rPr>
          <w:rFonts w:cs="Arial"/>
        </w:rPr>
      </w:pPr>
      <w:r w:rsidRPr="001C4080">
        <w:rPr>
          <w:rFonts w:cs="Arial"/>
        </w:rPr>
        <w:t>и муниципальных услуг и особенности предоставления</w:t>
      </w:r>
    </w:p>
    <w:p w:rsidR="0054477A" w:rsidRPr="001C4080" w:rsidRDefault="0054477A" w:rsidP="00740F97">
      <w:pPr>
        <w:ind w:firstLine="360"/>
        <w:rPr>
          <w:rFonts w:cs="Arial"/>
        </w:rPr>
      </w:pPr>
      <w:r w:rsidRPr="001C4080">
        <w:rPr>
          <w:rFonts w:cs="Arial"/>
        </w:rPr>
        <w:t>государственной услуги в электронной форме</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28. Предоставление данной услуги возможно и на базе многофункциональных центров организации предоставления государственных и муниципальных услуг (далее - МФЦ).</w:t>
      </w:r>
    </w:p>
    <w:p w:rsidR="0054477A" w:rsidRPr="001C4080" w:rsidRDefault="0054477A" w:rsidP="00740F97">
      <w:pPr>
        <w:ind w:firstLine="360"/>
        <w:rPr>
          <w:rFonts w:cs="Arial"/>
        </w:rPr>
      </w:pPr>
      <w:r w:rsidRPr="001C4080">
        <w:rPr>
          <w:rFonts w:cs="Arial"/>
        </w:rPr>
        <w:t>Заявка на предоставление государственной услуги может быть направлена в отдел пособий и социальных выплат в форме электронного документа через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60"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p>
    <w:p w:rsidR="0054477A" w:rsidRPr="00953A47" w:rsidRDefault="0054477A" w:rsidP="00953A47">
      <w:pPr>
        <w:ind w:firstLine="360"/>
        <w:jc w:val="center"/>
        <w:rPr>
          <w:rFonts w:cs="Arial"/>
          <w:b/>
          <w:bCs/>
          <w:iCs/>
          <w:sz w:val="30"/>
          <w:szCs w:val="28"/>
        </w:rPr>
      </w:pPr>
      <w:r w:rsidRPr="00953A47">
        <w:rPr>
          <w:rFonts w:cs="Arial"/>
          <w:b/>
          <w:bCs/>
          <w:iCs/>
          <w:sz w:val="30"/>
          <w:szCs w:val="28"/>
        </w:rPr>
        <w:t>III.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(блок-схема предоставления государственной услуги приводится в приложении № 4 к Административному регламенту)</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Порядок осуществления отдельных административных</w:t>
      </w:r>
    </w:p>
    <w:p w:rsidR="0054477A" w:rsidRPr="001C4080" w:rsidRDefault="0054477A" w:rsidP="00740F97">
      <w:pPr>
        <w:ind w:firstLine="360"/>
        <w:rPr>
          <w:rFonts w:cs="Arial"/>
        </w:rPr>
      </w:pPr>
      <w:r w:rsidRPr="001C4080">
        <w:rPr>
          <w:rFonts w:cs="Arial"/>
        </w:rPr>
        <w:t>процедур в электронной форме, в том числе</w:t>
      </w:r>
    </w:p>
    <w:p w:rsidR="0054477A" w:rsidRPr="001C4080" w:rsidRDefault="0054477A" w:rsidP="00740F97">
      <w:pPr>
        <w:ind w:firstLine="360"/>
        <w:rPr>
          <w:rFonts w:cs="Arial"/>
        </w:rPr>
      </w:pPr>
      <w:r w:rsidRPr="001C4080">
        <w:rPr>
          <w:rFonts w:cs="Arial"/>
        </w:rPr>
        <w:t>с использованием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w:t>
      </w:r>
    </w:p>
    <w:p w:rsidR="0054477A" w:rsidRPr="003C61F3" w:rsidRDefault="005F677A" w:rsidP="00740F97">
      <w:pPr>
        <w:ind w:firstLine="360"/>
        <w:rPr>
          <w:rFonts w:cs="Arial"/>
          <w:sz w:val="20"/>
        </w:rPr>
      </w:pPr>
      <w:hyperlink r:id="rId61" w:tgtFrame="Logical" w:history="1">
        <w:r w:rsidR="0054477A" w:rsidRPr="003C61F3">
          <w:rPr>
            <w:rStyle w:val="a6"/>
            <w:rFonts w:cs="Arial"/>
            <w:sz w:val="20"/>
          </w:rPr>
          <w:t>от 18.12.2012 № 1470</w:t>
        </w:r>
      </w:hyperlink>
      <w:r w:rsidR="0054477A" w:rsidRPr="003C61F3">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29. С использованием ЕПГУ, РПГУ заявителям обеспечивается возможность:</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62"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54477A" w:rsidRPr="001C4080" w:rsidRDefault="0054477A" w:rsidP="00740F97">
      <w:pPr>
        <w:ind w:firstLine="360"/>
        <w:rPr>
          <w:rFonts w:cs="Arial"/>
        </w:rPr>
      </w:pPr>
      <w:r w:rsidRPr="001C4080">
        <w:rPr>
          <w:rFonts w:cs="Arial"/>
        </w:rPr>
        <w:t>2) направления заявки на предоставление государственной услуги и получения ответа в электронном виде.</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Прием документов, необходимых для</w:t>
      </w:r>
    </w:p>
    <w:p w:rsidR="0054477A" w:rsidRPr="001C4080" w:rsidRDefault="0054477A" w:rsidP="00740F97">
      <w:pPr>
        <w:ind w:firstLine="360"/>
        <w:rPr>
          <w:rFonts w:cs="Arial"/>
        </w:rPr>
      </w:pPr>
      <w:r w:rsidRPr="001C4080">
        <w:rPr>
          <w:rFonts w:cs="Arial"/>
        </w:rPr>
        <w:t>предоставления государственной услуги</w:t>
      </w:r>
    </w:p>
    <w:p w:rsidR="0054477A" w:rsidRPr="001C4080" w:rsidRDefault="0054477A" w:rsidP="00740F97">
      <w:pPr>
        <w:ind w:firstLine="360"/>
        <w:rPr>
          <w:rFonts w:cs="Arial"/>
        </w:rPr>
      </w:pPr>
    </w:p>
    <w:p w:rsidR="003C61F3" w:rsidRDefault="003C61F3" w:rsidP="003C61F3">
      <w:pPr>
        <w:ind w:firstLine="709"/>
      </w:pPr>
      <w:r>
        <w:t>30. Основанием для начала административной процедуры является представление заявителем (лично или по почте) документов, необходимых для предоставления государственной услуги, в соответствии с пунктом 12 Административного регламента.</w:t>
      </w:r>
    </w:p>
    <w:p w:rsidR="003C61F3" w:rsidRDefault="003C61F3" w:rsidP="003C61F3">
      <w:pPr>
        <w:ind w:firstLine="709"/>
      </w:pPr>
      <w:r>
        <w:t>При принятии документов специалист проверяет:</w:t>
      </w:r>
    </w:p>
    <w:p w:rsidR="003C61F3" w:rsidRDefault="003C61F3" w:rsidP="003C61F3">
      <w:pPr>
        <w:ind w:firstLine="709"/>
      </w:pPr>
      <w:bookmarkStart w:id="3" w:name="sub_19"/>
      <w:r>
        <w:t>1) наличие документов, необходимых для предоставления государственной услуги, и правильность оформления заявления;</w:t>
      </w:r>
    </w:p>
    <w:p w:rsidR="003C61F3" w:rsidRDefault="003C61F3" w:rsidP="003C61F3">
      <w:pPr>
        <w:ind w:firstLine="709"/>
      </w:pPr>
      <w:bookmarkStart w:id="4" w:name="sub_20"/>
      <w:bookmarkEnd w:id="3"/>
      <w:r>
        <w:t>2) соответствие представленных документов следующим требованиям:</w:t>
      </w:r>
    </w:p>
    <w:bookmarkEnd w:id="4"/>
    <w:p w:rsidR="003C61F3" w:rsidRDefault="003C61F3" w:rsidP="003C61F3">
      <w:pPr>
        <w:ind w:firstLine="709"/>
      </w:pPr>
      <w: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w:t>
      </w:r>
    </w:p>
    <w:p w:rsidR="003C61F3" w:rsidRDefault="003C61F3" w:rsidP="003C61F3">
      <w:pPr>
        <w:ind w:firstLine="709"/>
      </w:pPr>
      <w:r>
        <w:t>фамилия, имя и отчество (последнее - при наличии) заявителя (заявителей), адрес места жительства написаны полностью;</w:t>
      </w:r>
    </w:p>
    <w:p w:rsidR="003C61F3" w:rsidRDefault="003C61F3" w:rsidP="003C61F3">
      <w:pPr>
        <w:ind w:firstLine="709"/>
      </w:pPr>
      <w:r>
        <w:t>в документах заполнены все необходимые реквизиты, нет подчисток, приписок, зачеркнутых слов и иных неоговоренных исправлений;</w:t>
      </w:r>
    </w:p>
    <w:p w:rsidR="003C61F3" w:rsidRDefault="003C61F3" w:rsidP="003C61F3">
      <w:pPr>
        <w:ind w:firstLine="709"/>
      </w:pPr>
      <w:r>
        <w:t>документы не имеют повреждений, наличие которых не позволяет однозначно истолковать их содержание.</w:t>
      </w:r>
    </w:p>
    <w:p w:rsidR="003C61F3" w:rsidRDefault="003C61F3" w:rsidP="003C61F3">
      <w:pPr>
        <w:ind w:firstLine="709"/>
      </w:pPr>
      <w:r>
        <w:lastRenderedPageBreak/>
        <w:t>При принятии документов, представленных заявителем (заявителями) лично, специалист:</w:t>
      </w:r>
    </w:p>
    <w:p w:rsidR="003C61F3" w:rsidRDefault="003C61F3" w:rsidP="003C61F3">
      <w:pPr>
        <w:ind w:firstLine="709"/>
      </w:pPr>
      <w:bookmarkStart w:id="5" w:name="sub_21"/>
      <w:r>
        <w:t>1) сверяет оригиналы и копии документов, если их верность не засвидетельствована в установленном порядке, заверяет копии документов своей подписью, заверяет у начальника отдела пособий и социальных выплат подписью и печатью отдела пособий и социальных выплат, оригиналы документов возвращает заявителю (заявителям);</w:t>
      </w:r>
    </w:p>
    <w:p w:rsidR="003C61F3" w:rsidRDefault="003C61F3" w:rsidP="003C61F3">
      <w:pPr>
        <w:ind w:firstLine="709"/>
      </w:pPr>
      <w:bookmarkStart w:id="6" w:name="sub_22"/>
      <w:bookmarkEnd w:id="5"/>
      <w:r>
        <w:t>2) оказывает помощь заявителю (заявителям) в оформлении нового заявления, в случае неправильного оформления заявления о предоставлении государственной услуги;</w:t>
      </w:r>
    </w:p>
    <w:p w:rsidR="003C61F3" w:rsidRDefault="003C61F3" w:rsidP="003C61F3">
      <w:pPr>
        <w:ind w:firstLine="709"/>
      </w:pPr>
      <w:bookmarkStart w:id="7" w:name="sub_23"/>
      <w:bookmarkEnd w:id="6"/>
      <w:r>
        <w:t>3) информирует заявителя (заявителей) о возможности принятия решения об отказе в предоставлении государственной услуги в случае неустранения обнаруженных несоответствий по основанию «непредставление или представление не в полном объеме документов, указанных в пункте 12 Административного регламента», в случае обнаружения несоответствия представленных документов вышеперечисленным требованиям либо представления документов не в полном объеме. Если заявитель (заявители) изъявляет (изъявляют) желание устранить обнаруженные несоответствия, процедура приема документов прерывается;</w:t>
      </w:r>
    </w:p>
    <w:p w:rsidR="003C61F3" w:rsidRDefault="003C61F3" w:rsidP="003C61F3">
      <w:pPr>
        <w:ind w:firstLine="709"/>
      </w:pPr>
      <w:bookmarkStart w:id="8" w:name="sub_24"/>
      <w:bookmarkEnd w:id="7"/>
      <w:r>
        <w:t>4) заполняет и передает заявителю расписку о приеме заявления заявителя (далее - расписка) по форме согласно приложению № 5 к Административному регламенту. Один экземпляр расписки передает заявителю, а при направлении заявления и прилагаемых к нему документов, по почте - направляет заявителю по почте в 10-дневный срок с даты их получения (регистрации). Второй экземпляр расписки приобщает к документам, необходимым для предоставления государственной услуги, и формирует личное дело заявителя, которое подлежит хранению в течение трех лет с момента прекращения предоставления государственной услуги.</w:t>
      </w:r>
    </w:p>
    <w:bookmarkEnd w:id="8"/>
    <w:p w:rsidR="003C61F3" w:rsidRDefault="003C61F3" w:rsidP="003C61F3">
      <w:pPr>
        <w:ind w:firstLine="709"/>
      </w:pPr>
      <w:r>
        <w:t>При поступлении документов заявителя по почте, специалист направляет расписку заявителю по почте.</w:t>
      </w:r>
    </w:p>
    <w:p w:rsidR="003C61F3" w:rsidRDefault="003C61F3" w:rsidP="003C61F3">
      <w:pPr>
        <w:ind w:firstLine="709"/>
      </w:pPr>
      <w:r>
        <w:t>При поступлении документов заявителя по почте, специалист проверяет наличие документов, необходимых для предоставления государственной услуги. В случае если к заявлению, направленному по почте, не приложены или приложены не все документы, указанные в пункте 12 Административного регламента, специалист возвращает заявителю в день получения и регистрации этих документов, заявление и приложенные к нему документы. Возврат заявления и приложенных к нему документов осуществляется с указанием причины возврата способом, позволяющим подтвердить факт и дату возврата.</w:t>
      </w:r>
    </w:p>
    <w:p w:rsidR="003C61F3" w:rsidRDefault="003C61F3" w:rsidP="003C61F3">
      <w:pPr>
        <w:ind w:firstLine="709"/>
      </w:pPr>
      <w: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регистрации заявлений на выдачу сертификата на областной семейный капитал (далее - журнал регистрации заявлений) по форме согласно приложению № 6 к Административному регламенту в день приема заявления и документов, необходимых для предоставления государственной услуги.</w:t>
      </w:r>
    </w:p>
    <w:p w:rsidR="003C61F3" w:rsidRDefault="003C61F3" w:rsidP="003C61F3">
      <w:pPr>
        <w:ind w:firstLine="709"/>
      </w:pPr>
      <w: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3C61F3" w:rsidRDefault="003C61F3" w:rsidP="003C61F3">
      <w:pPr>
        <w:ind w:firstLine="0"/>
        <w:rPr>
          <w:rFonts w:cs="Arial"/>
          <w:sz w:val="20"/>
        </w:rPr>
      </w:pPr>
      <w:r>
        <w:rPr>
          <w:rFonts w:cs="Arial"/>
          <w:sz w:val="20"/>
        </w:rPr>
        <w:t xml:space="preserve">(в редакции </w:t>
      </w:r>
      <w:hyperlink r:id="rId6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Прием документов, необходимых для предоставления</w:t>
      </w:r>
    </w:p>
    <w:p w:rsidR="0054477A" w:rsidRPr="001C4080" w:rsidRDefault="0054477A" w:rsidP="00740F97">
      <w:pPr>
        <w:ind w:firstLine="360"/>
        <w:rPr>
          <w:rFonts w:cs="Arial"/>
        </w:rPr>
      </w:pPr>
      <w:r w:rsidRPr="001C4080">
        <w:rPr>
          <w:rFonts w:cs="Arial"/>
        </w:rPr>
        <w:t>государственной услуги, направленных</w:t>
      </w:r>
    </w:p>
    <w:p w:rsidR="0054477A" w:rsidRPr="001C4080" w:rsidRDefault="0054477A" w:rsidP="00740F97">
      <w:pPr>
        <w:ind w:firstLine="360"/>
        <w:rPr>
          <w:rFonts w:cs="Arial"/>
        </w:rPr>
      </w:pPr>
      <w:r w:rsidRPr="001C4080">
        <w:rPr>
          <w:rFonts w:cs="Arial"/>
        </w:rPr>
        <w:t>в электронной форме через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w:t>
      </w:r>
    </w:p>
    <w:p w:rsidR="0054477A" w:rsidRPr="003C61F3" w:rsidRDefault="005F677A" w:rsidP="00740F97">
      <w:pPr>
        <w:ind w:firstLine="360"/>
        <w:rPr>
          <w:rFonts w:cs="Arial"/>
          <w:sz w:val="20"/>
        </w:rPr>
      </w:pPr>
      <w:hyperlink r:id="rId64" w:tgtFrame="Logical" w:history="1">
        <w:r w:rsidR="0054477A" w:rsidRPr="003C61F3">
          <w:rPr>
            <w:rStyle w:val="a6"/>
            <w:rFonts w:cs="Arial"/>
            <w:sz w:val="20"/>
          </w:rPr>
          <w:t>от 18.12.2012 № 1470</w:t>
        </w:r>
      </w:hyperlink>
      <w:r w:rsidR="0054477A" w:rsidRPr="003C61F3">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lastRenderedPageBreak/>
        <w:t>31. Основанием для начала исполнения административной процедуры является оформление заявителем заявки на предоставление государственной услуги (далее - заявка) на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65"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Возможность оформления заявки на ЕПГУ, РПГУ предоставляется только заявителям, зарегистрированным на ЕПГУ, РПГУ в качестве пользователей.</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66"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Если заявитель не зарегистрирован на ЕПГУ, РПГУ в качестве пользователя, то ему необходимо пройти процедуру регистрации в соответствии с правилами регистрации граждан на ЕПГУ, РПГУ.</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67"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Для регистрации заявки на предоставление государственной услуги через ЕПГУ, РПГУ заявителю необходимо:</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68"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1) авторизоваться на ЕПГУ, РПГУ (войти в личный кабинет);</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69"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2) из списка государственных услуг министерства выбрать соответствующую государственную услугу;</w:t>
      </w:r>
    </w:p>
    <w:p w:rsidR="0054477A" w:rsidRPr="001C4080" w:rsidRDefault="0054477A" w:rsidP="00740F97">
      <w:pPr>
        <w:ind w:firstLine="360"/>
        <w:rPr>
          <w:rFonts w:cs="Arial"/>
        </w:rPr>
      </w:pPr>
      <w:r w:rsidRPr="001C4080">
        <w:rPr>
          <w:rFonts w:cs="Arial"/>
        </w:rPr>
        <w:t>3) нажатием кнопки "Получить услугу" инициализировать операцию по заполнению электронной формы заявки;</w:t>
      </w:r>
    </w:p>
    <w:p w:rsidR="0054477A" w:rsidRPr="001C4080" w:rsidRDefault="0054477A" w:rsidP="00740F97">
      <w:pPr>
        <w:ind w:firstLine="360"/>
        <w:rPr>
          <w:rFonts w:cs="Arial"/>
        </w:rPr>
      </w:pPr>
      <w:r w:rsidRPr="001C4080">
        <w:rPr>
          <w:rFonts w:cs="Arial"/>
        </w:rPr>
        <w:t>4) заполнить электронную форму заявки и внести в личный кабинет сведения, содержащиеся в документах, необходимых для предоставления услуги;</w:t>
      </w:r>
    </w:p>
    <w:p w:rsidR="0054477A" w:rsidRPr="001C4080" w:rsidRDefault="0054477A" w:rsidP="00740F97">
      <w:pPr>
        <w:ind w:firstLine="360"/>
        <w:rPr>
          <w:rFonts w:cs="Arial"/>
        </w:rPr>
      </w:pPr>
      <w:r w:rsidRPr="001C4080">
        <w:rPr>
          <w:rFonts w:cs="Arial"/>
        </w:rPr>
        <w:t>5) отправить электронную форму заявки в отдел пособий и социальных выплат.</w:t>
      </w:r>
    </w:p>
    <w:p w:rsidR="0054477A" w:rsidRPr="001C4080" w:rsidRDefault="0054477A" w:rsidP="00740F97">
      <w:pPr>
        <w:ind w:firstLine="360"/>
        <w:rPr>
          <w:rFonts w:cs="Arial"/>
        </w:rPr>
      </w:pPr>
      <w:r w:rsidRPr="001C4080">
        <w:rPr>
          <w:rFonts w:cs="Arial"/>
        </w:rPr>
        <w:t>После поступления электронной формы заявки в отдел пособий и социальных выплат, специалист в течение 1 рабочего дня:</w:t>
      </w:r>
    </w:p>
    <w:p w:rsidR="003C61F3" w:rsidRDefault="0054477A" w:rsidP="00740F97">
      <w:pPr>
        <w:ind w:firstLine="360"/>
        <w:rPr>
          <w:rFonts w:cs="Arial"/>
        </w:rPr>
      </w:pPr>
      <w:r w:rsidRPr="001C4080">
        <w:rPr>
          <w:rFonts w:cs="Arial"/>
        </w:rPr>
        <w:t>1) находит в ведомственной информационной системе соответствующую заявку, поступившую с ЕПГУ, РПГУ;</w:t>
      </w:r>
      <w:r w:rsidRPr="00953A47">
        <w:rPr>
          <w:rFonts w:cs="Arial"/>
        </w:rPr>
        <w:t xml:space="preserve"> </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70"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2) рассматривает заявку и сведения, содержащиеся в документах, необходимых для предоставления услуги;</w:t>
      </w:r>
    </w:p>
    <w:p w:rsidR="003C61F3" w:rsidRDefault="0054477A" w:rsidP="00740F97">
      <w:pPr>
        <w:ind w:firstLine="360"/>
        <w:rPr>
          <w:rFonts w:cs="Arial"/>
        </w:rPr>
      </w:pPr>
      <w:r w:rsidRPr="001C4080">
        <w:rPr>
          <w:rFonts w:cs="Arial"/>
        </w:rPr>
        <w:t>3) отправляет заявителю в личный кабинет на ЕПГУ, РПГУ:</w:t>
      </w:r>
      <w:r w:rsidRPr="00953A47">
        <w:rPr>
          <w:rFonts w:cs="Arial"/>
        </w:rPr>
        <w:t xml:space="preserve"> </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71"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r w:rsidRPr="001C4080">
        <w:rPr>
          <w:rFonts w:cs="Arial"/>
        </w:rPr>
        <w:t>а) приглашение на прием в отдел пособий и социальных выплат для представления оригиналов документов, необходимых для предоставления государственной услуги, или копий документов, верность которых засвидетельствована в установленном законом порядке, в случае если сведения, содержащиеся в документах, необходимых для предоставления услуги, внесенные заявителем в личный кабинет, позволяют специалисту сделать вывод о том, что заявитель имеет право на получение государственной услуги;</w:t>
      </w:r>
    </w:p>
    <w:p w:rsidR="0054477A" w:rsidRPr="001C4080" w:rsidRDefault="0054477A" w:rsidP="00740F97">
      <w:pPr>
        <w:ind w:firstLine="360"/>
        <w:rPr>
          <w:rFonts w:cs="Arial"/>
        </w:rPr>
      </w:pPr>
      <w:r w:rsidRPr="001C4080">
        <w:rPr>
          <w:rFonts w:cs="Arial"/>
        </w:rPr>
        <w:t>б) мотивированный отказ в приглашении на прием в отдел пособий и социальных выплат, в случае если сведения, содержащиеся в документах, необходимых для предоставления услуги, внесенные заявителем в личный кабинет, не позволяют специалисту сделать вывод о том, что заявитель имеет право на получение государственной услуги.</w:t>
      </w:r>
    </w:p>
    <w:p w:rsidR="003C61F3" w:rsidRDefault="0054477A" w:rsidP="00740F97">
      <w:pPr>
        <w:ind w:firstLine="360"/>
        <w:rPr>
          <w:rFonts w:cs="Arial"/>
        </w:rPr>
      </w:pPr>
      <w:r w:rsidRPr="001C4080">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РПГУ, составляет 1 рабочий день.</w:t>
      </w:r>
      <w:r w:rsidRPr="00953A47">
        <w:rPr>
          <w:rFonts w:cs="Arial"/>
        </w:rPr>
        <w:t xml:space="preserve"> </w:t>
      </w:r>
    </w:p>
    <w:p w:rsidR="0054477A" w:rsidRPr="003C61F3" w:rsidRDefault="0054477A" w:rsidP="00740F97">
      <w:pPr>
        <w:ind w:firstLine="360"/>
        <w:rPr>
          <w:rFonts w:cs="Arial"/>
          <w:sz w:val="20"/>
        </w:rPr>
      </w:pPr>
      <w:r w:rsidRPr="003C61F3">
        <w:rPr>
          <w:rFonts w:cs="Arial"/>
          <w:sz w:val="20"/>
        </w:rPr>
        <w:t xml:space="preserve">(в </w:t>
      </w:r>
      <w:r w:rsidR="00D903F0" w:rsidRPr="003C61F3">
        <w:rPr>
          <w:rFonts w:cs="Arial"/>
          <w:sz w:val="20"/>
        </w:rPr>
        <w:t>редакции</w:t>
      </w:r>
      <w:r w:rsidRPr="003C61F3">
        <w:rPr>
          <w:rFonts w:cs="Arial"/>
          <w:sz w:val="20"/>
        </w:rPr>
        <w:t xml:space="preserve"> приказа Минсоцразвития Новосибирской области </w:t>
      </w:r>
      <w:hyperlink r:id="rId72" w:tgtFrame="Logical" w:history="1">
        <w:r w:rsidRPr="003C61F3">
          <w:rPr>
            <w:rStyle w:val="a6"/>
            <w:rFonts w:cs="Arial"/>
            <w:sz w:val="20"/>
          </w:rPr>
          <w:t>от 18.12.2012 № 1470</w:t>
        </w:r>
      </w:hyperlink>
      <w:r w:rsidRPr="003C61F3">
        <w:rPr>
          <w:rFonts w:cs="Arial"/>
          <w:sz w:val="20"/>
        </w:rPr>
        <w:t>)</w:t>
      </w:r>
    </w:p>
    <w:p w:rsidR="003C61F3" w:rsidRDefault="0054477A" w:rsidP="00740F97">
      <w:pPr>
        <w:ind w:firstLine="360"/>
        <w:rPr>
          <w:rFonts w:cs="Arial"/>
        </w:rPr>
      </w:pPr>
      <w:r w:rsidRPr="001C4080">
        <w:rPr>
          <w:rFonts w:cs="Arial"/>
        </w:rPr>
        <w:t>Предоставление государственной услуги с использованием универсальной электронной карты возможно с 01.01.2013 при наличии данной карты у заявителя (при предоставлении государственной услуги через ЕПГУ, РПГУ).</w:t>
      </w:r>
      <w:r w:rsidRPr="00953A47">
        <w:rPr>
          <w:rFonts w:cs="Arial"/>
        </w:rPr>
        <w:t xml:space="preserve"> </w:t>
      </w:r>
    </w:p>
    <w:p w:rsidR="0054477A" w:rsidRPr="003C61F3" w:rsidRDefault="0054477A" w:rsidP="00740F97">
      <w:pPr>
        <w:ind w:firstLine="360"/>
        <w:rPr>
          <w:rFonts w:cs="Arial"/>
          <w:sz w:val="20"/>
        </w:rPr>
      </w:pPr>
      <w:r w:rsidRPr="003C61F3">
        <w:rPr>
          <w:rFonts w:cs="Arial"/>
          <w:sz w:val="20"/>
        </w:rPr>
        <w:t xml:space="preserve">(абзац введен приказом Минсоцразвития Новосибирской области </w:t>
      </w:r>
      <w:hyperlink r:id="rId73" w:tgtFrame="Logical" w:history="1">
        <w:r w:rsidRPr="003C61F3">
          <w:rPr>
            <w:rStyle w:val="a6"/>
            <w:rFonts w:cs="Arial"/>
            <w:sz w:val="20"/>
          </w:rPr>
          <w:t>от 18.12.2012 № 1470</w:t>
        </w:r>
      </w:hyperlink>
      <w:r w:rsidRPr="003C61F3">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Выдача удостоверения многодетной семьи</w:t>
      </w:r>
    </w:p>
    <w:p w:rsidR="0054477A" w:rsidRPr="001C4080" w:rsidRDefault="0054477A" w:rsidP="00740F97">
      <w:pPr>
        <w:ind w:firstLine="360"/>
        <w:rPr>
          <w:rFonts w:cs="Arial"/>
        </w:rPr>
      </w:pPr>
      <w:r w:rsidRPr="001C4080">
        <w:rPr>
          <w:rFonts w:cs="Arial"/>
        </w:rPr>
        <w:lastRenderedPageBreak/>
        <w:t>либо подписание уведомления об отказе в выдаче</w:t>
      </w:r>
    </w:p>
    <w:p w:rsidR="0054477A" w:rsidRPr="001C4080" w:rsidRDefault="0054477A" w:rsidP="00740F97">
      <w:pPr>
        <w:ind w:firstLine="360"/>
        <w:rPr>
          <w:rFonts w:cs="Arial"/>
        </w:rPr>
      </w:pPr>
      <w:r w:rsidRPr="001C4080">
        <w:rPr>
          <w:rFonts w:cs="Arial"/>
        </w:rPr>
        <w:t>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32. Основанием для начала административной процедуры является прием специалистом документов, необходимых для предоставления государственной услуги, и внесение записи в журнал регистрации заявлений в день приема документов, необходимых для предоставления государственной услуги (далее - день регистрации заявления).</w:t>
      </w:r>
    </w:p>
    <w:p w:rsidR="0054477A" w:rsidRPr="001C4080" w:rsidRDefault="0054477A" w:rsidP="00740F97">
      <w:pPr>
        <w:ind w:firstLine="360"/>
        <w:rPr>
          <w:rFonts w:cs="Arial"/>
        </w:rPr>
      </w:pPr>
      <w:r w:rsidRPr="001C4080">
        <w:rPr>
          <w:rFonts w:cs="Arial"/>
        </w:rPr>
        <w:t>В 10-дневный срок со дня регистрации заявления специалист выдает заявителю удостоверение многодетной семьи или направляет (вручает) заявителю уведомление об отказе в выдаче удостоверения многодетной семьи.</w:t>
      </w:r>
    </w:p>
    <w:p w:rsidR="0054477A" w:rsidRPr="001C4080" w:rsidRDefault="0054477A" w:rsidP="00740F97">
      <w:pPr>
        <w:ind w:firstLine="360"/>
        <w:rPr>
          <w:rFonts w:cs="Arial"/>
        </w:rPr>
      </w:pPr>
      <w:r w:rsidRPr="001C4080">
        <w:rPr>
          <w:rFonts w:cs="Arial"/>
        </w:rPr>
        <w:t xml:space="preserve">Если заявителем представлены в полном объеме документы, указанные в </w:t>
      </w:r>
      <w:r w:rsidRPr="00953A47">
        <w:rPr>
          <w:rFonts w:cs="Arial"/>
        </w:rPr>
        <w:t>пункте 12</w:t>
      </w:r>
      <w:r w:rsidRPr="001C4080">
        <w:rPr>
          <w:rFonts w:cs="Arial"/>
        </w:rPr>
        <w:t xml:space="preserve"> Административного регламента, представленные документы удостоверены уполномоченными на то органами, должностными лицами, скреплены печатями, не имеют повреждений, которые не позволяют однозначно истолковать их содержание, не содержат недостоверных или противоречивых сведений, специалист:</w:t>
      </w:r>
    </w:p>
    <w:p w:rsidR="0054477A" w:rsidRPr="001C4080" w:rsidRDefault="0054477A" w:rsidP="00740F97">
      <w:pPr>
        <w:ind w:firstLine="360"/>
        <w:rPr>
          <w:rFonts w:cs="Arial"/>
        </w:rPr>
      </w:pPr>
      <w:r w:rsidRPr="001C4080">
        <w:rPr>
          <w:rFonts w:cs="Arial"/>
        </w:rPr>
        <w:t>заполняет бланк удостоверения многодетной семьи и заверяет его подписью и печатью у начальника отдела пособий и социальных выплат;</w:t>
      </w:r>
    </w:p>
    <w:p w:rsidR="0054477A" w:rsidRPr="001C4080" w:rsidRDefault="0054477A" w:rsidP="00740F97">
      <w:pPr>
        <w:ind w:firstLine="360"/>
        <w:rPr>
          <w:rFonts w:cs="Arial"/>
        </w:rPr>
      </w:pPr>
      <w:r w:rsidRPr="001C4080">
        <w:rPr>
          <w:rFonts w:cs="Arial"/>
        </w:rPr>
        <w:t>при обращении заявителя за получением удостоверения многодетной семьи в отдел пособий и социальных выплат выдает удостоверение заявителю;</w:t>
      </w:r>
    </w:p>
    <w:p w:rsidR="0054477A" w:rsidRPr="00953A47" w:rsidRDefault="0054477A" w:rsidP="00740F97">
      <w:pPr>
        <w:ind w:firstLine="360"/>
        <w:rPr>
          <w:rFonts w:cs="Arial"/>
        </w:rPr>
      </w:pPr>
      <w:r w:rsidRPr="001C4080">
        <w:rPr>
          <w:rFonts w:cs="Arial"/>
        </w:rPr>
        <w:t xml:space="preserve">регистрирует удостоверение </w:t>
      </w:r>
      <w:r w:rsidRPr="00953A47">
        <w:rPr>
          <w:rFonts w:cs="Arial"/>
        </w:rPr>
        <w:t xml:space="preserve">в </w:t>
      </w:r>
      <w:hyperlink r:id="rId74" w:history="1">
        <w:r w:rsidRPr="00953A47">
          <w:rPr>
            <w:rStyle w:val="a6"/>
            <w:rFonts w:cs="Arial"/>
            <w:color w:val="auto"/>
          </w:rPr>
          <w:t>книге</w:t>
        </w:r>
      </w:hyperlink>
      <w:r w:rsidRPr="00953A47">
        <w:rPr>
          <w:rFonts w:cs="Arial"/>
        </w:rPr>
        <w:t xml:space="preserve"> учета удостоверений многодетной семьи по </w:t>
      </w:r>
      <w:hyperlink r:id="rId75" w:history="1">
        <w:r w:rsidRPr="00953A47">
          <w:rPr>
            <w:rStyle w:val="a6"/>
            <w:rFonts w:cs="Arial"/>
            <w:color w:val="auto"/>
          </w:rPr>
          <w:t>форме</w:t>
        </w:r>
      </w:hyperlink>
      <w:r w:rsidRPr="00953A47">
        <w:rPr>
          <w:rFonts w:cs="Arial"/>
        </w:rPr>
        <w:t>, утвержденной Постановлением № 41-п и приведенной в приложении № 7 к Административному регламенту;</w:t>
      </w:r>
    </w:p>
    <w:p w:rsidR="0054477A" w:rsidRPr="00953A47" w:rsidRDefault="0054477A" w:rsidP="00740F97">
      <w:pPr>
        <w:ind w:firstLine="360"/>
        <w:rPr>
          <w:rFonts w:cs="Arial"/>
        </w:rPr>
      </w:pPr>
      <w:r w:rsidRPr="00953A47">
        <w:rPr>
          <w:rFonts w:cs="Arial"/>
        </w:rPr>
        <w:t>ставит отметку в личном деле заявителя о номере, дате выдачи и сроке действия выданного удостоверения многодетной семьи.</w:t>
      </w:r>
    </w:p>
    <w:p w:rsidR="0054477A" w:rsidRPr="00953A47" w:rsidRDefault="0054477A" w:rsidP="00740F97">
      <w:pPr>
        <w:ind w:firstLine="360"/>
        <w:rPr>
          <w:rFonts w:cs="Arial"/>
        </w:rPr>
      </w:pPr>
      <w:r w:rsidRPr="00953A47">
        <w:rPr>
          <w:rFonts w:cs="Arial"/>
        </w:rPr>
        <w:t>Результатом выполнения административной процедуры в этом случае является выдача заявителю удостоверения многодетной семьи.</w:t>
      </w:r>
    </w:p>
    <w:p w:rsidR="0054477A" w:rsidRPr="001C4080" w:rsidRDefault="0054477A" w:rsidP="00740F97">
      <w:pPr>
        <w:ind w:firstLine="360"/>
        <w:rPr>
          <w:rFonts w:cs="Arial"/>
        </w:rPr>
      </w:pPr>
      <w:r w:rsidRPr="00953A47">
        <w:rPr>
          <w:rFonts w:cs="Arial"/>
        </w:rPr>
        <w:t xml:space="preserve">Если заявителем не представлены или представлены в неполном объеме документы, указанные в </w:t>
      </w:r>
      <w:hyperlink w:anchor="Par136" w:history="1">
        <w:r w:rsidRPr="00953A47">
          <w:rPr>
            <w:rStyle w:val="a6"/>
            <w:rFonts w:cs="Arial"/>
            <w:color w:val="auto"/>
          </w:rPr>
          <w:t>пункте 12</w:t>
        </w:r>
      </w:hyperlink>
      <w:r w:rsidRPr="00953A47">
        <w:rPr>
          <w:rFonts w:cs="Arial"/>
        </w:rPr>
        <w:t xml:space="preserve"> Административного регламента, или представлены документы, которые в нарушение требований законодательства</w:t>
      </w:r>
      <w:r w:rsidRPr="001C4080">
        <w:rPr>
          <w:rFonts w:cs="Arial"/>
        </w:rPr>
        <w:t xml:space="preserve"> не удостоверены уполномоченными на то органами, должностными лицами, не скреплены печатями, или представлены документы, имеющие повреждения, которые не позволяют однозначно истолковать их содержание, или содержат недостоверные или противоречивые сведения, результатом выполнения административной процедуры является подписание начальником отдела пособий и социальных выплат уведомления об отказе в выдаче удостоверения многодетной семьи.</w:t>
      </w:r>
    </w:p>
    <w:p w:rsidR="0054477A" w:rsidRPr="001C4080" w:rsidRDefault="0054477A" w:rsidP="00740F97">
      <w:pPr>
        <w:ind w:firstLine="360"/>
        <w:rPr>
          <w:rFonts w:cs="Arial"/>
        </w:rPr>
      </w:pPr>
      <w:r w:rsidRPr="00953A47">
        <w:rPr>
          <w:rFonts w:cs="Arial"/>
        </w:rPr>
        <w:t>Уведомление</w:t>
      </w:r>
      <w:r w:rsidRPr="001C4080">
        <w:rPr>
          <w:rFonts w:cs="Arial"/>
        </w:rPr>
        <w:t xml:space="preserve"> об отказе в выдаче удостоверения многодетной семьи по форме согласно приложению </w:t>
      </w:r>
      <w:r>
        <w:rPr>
          <w:rFonts w:cs="Arial"/>
        </w:rPr>
        <w:t>№</w:t>
      </w:r>
      <w:r w:rsidRPr="001C4080">
        <w:rPr>
          <w:rFonts w:cs="Arial"/>
        </w:rPr>
        <w:t xml:space="preserve"> 8 к Административному регламенту направляется заявителю по почте в 5-дневный срок со дня его подписания. Копия уведомления об отказе в выдаче удостоверения многодетной семьи подшивается специалистом в личное дело заявителя.</w:t>
      </w:r>
    </w:p>
    <w:p w:rsidR="0054477A" w:rsidRPr="001C4080" w:rsidRDefault="0054477A" w:rsidP="00740F97">
      <w:pPr>
        <w:ind w:firstLine="360"/>
        <w:rPr>
          <w:rFonts w:cs="Arial"/>
        </w:rPr>
      </w:pPr>
      <w:r w:rsidRPr="001C4080">
        <w:rPr>
          <w:rFonts w:cs="Arial"/>
        </w:rPr>
        <w:t>Суммарная длительность административной процедуры выдачи удостоверения многодетной семьи либо подписание уведомления об отказе в выдаче удостоверения многодетной семьи составляет 10 дней.</w:t>
      </w:r>
    </w:p>
    <w:p w:rsidR="0054477A" w:rsidRPr="001C4080" w:rsidRDefault="0054477A" w:rsidP="00740F97">
      <w:pPr>
        <w:ind w:firstLine="360"/>
        <w:rPr>
          <w:rFonts w:cs="Arial"/>
        </w:rPr>
      </w:pPr>
      <w:r w:rsidRPr="001C4080">
        <w:rPr>
          <w:rFonts w:cs="Arial"/>
        </w:rPr>
        <w:t>Если в удостоверение внесена неправильная или неточная запись, то заполняется новое удостоверение.</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Продление срока действия удостоверения многодетной</w:t>
      </w:r>
    </w:p>
    <w:p w:rsidR="0054477A" w:rsidRPr="001C4080" w:rsidRDefault="0054477A" w:rsidP="00740F97">
      <w:pPr>
        <w:ind w:firstLine="360"/>
        <w:rPr>
          <w:rFonts w:cs="Arial"/>
        </w:rPr>
      </w:pPr>
      <w:r w:rsidRPr="001C4080">
        <w:rPr>
          <w:rFonts w:cs="Arial"/>
        </w:rPr>
        <w:t>семьи либо подписание уведомления об отказе в продлении</w:t>
      </w:r>
    </w:p>
    <w:p w:rsidR="0054477A" w:rsidRPr="001C4080" w:rsidRDefault="0054477A" w:rsidP="00740F97">
      <w:pPr>
        <w:ind w:firstLine="360"/>
        <w:rPr>
          <w:rFonts w:cs="Arial"/>
        </w:rPr>
      </w:pPr>
      <w:r w:rsidRPr="001C4080">
        <w:rPr>
          <w:rFonts w:cs="Arial"/>
        </w:rPr>
        <w:t>срока действия 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33. Основанием для начала административной процедуры является прием специалистом заявления о продлении срока действия удостоверения многодетной семьи </w:t>
      </w:r>
      <w:r w:rsidRPr="001C4080">
        <w:rPr>
          <w:rFonts w:cs="Arial"/>
        </w:rPr>
        <w:lastRenderedPageBreak/>
        <w:t xml:space="preserve">и документов, необходимых для продления срока действия удостоверения многодетной семьи, указанных в </w:t>
      </w:r>
      <w:r w:rsidRPr="00953A47">
        <w:rPr>
          <w:rFonts w:cs="Arial"/>
        </w:rPr>
        <w:t>пункте 12</w:t>
      </w:r>
      <w:r w:rsidRPr="001C4080">
        <w:rPr>
          <w:rFonts w:cs="Arial"/>
        </w:rPr>
        <w:t xml:space="preserve"> Административного регламента.</w:t>
      </w:r>
    </w:p>
    <w:p w:rsidR="0054477A" w:rsidRPr="001C4080" w:rsidRDefault="0054477A" w:rsidP="00740F97">
      <w:pPr>
        <w:ind w:firstLine="360"/>
        <w:rPr>
          <w:rFonts w:cs="Arial"/>
        </w:rPr>
      </w:pPr>
      <w:r w:rsidRPr="001C4080">
        <w:rPr>
          <w:rFonts w:cs="Arial"/>
        </w:rPr>
        <w:t>В 10-дневный срок со дня принятия документов, необходимых для продления срока действия удостоверения многодетной семьи, специалист продлевает срок действия удостоверения многодетной семьи или направляет (вручает) заявителю уведомление об отказе в продлении срока действия удостоверения многодетной семьи.</w:t>
      </w:r>
    </w:p>
    <w:p w:rsidR="0054477A" w:rsidRPr="001C4080" w:rsidRDefault="0054477A" w:rsidP="00740F97">
      <w:pPr>
        <w:ind w:firstLine="360"/>
        <w:rPr>
          <w:rFonts w:cs="Arial"/>
        </w:rPr>
      </w:pPr>
      <w:r w:rsidRPr="001C4080">
        <w:rPr>
          <w:rFonts w:cs="Arial"/>
        </w:rPr>
        <w:t xml:space="preserve">Если документы, необходимые для продления срока действия удостоверения многодетной семьи, представленные заявителем, подтверждают наличие у семьи статуса многодетной в соответствии с </w:t>
      </w:r>
      <w:r w:rsidRPr="00953A47">
        <w:rPr>
          <w:rFonts w:cs="Arial"/>
        </w:rPr>
        <w:t>Законом</w:t>
      </w:r>
      <w:r w:rsidRPr="001C4080">
        <w:rPr>
          <w:rFonts w:cs="Arial"/>
        </w:rPr>
        <w:t xml:space="preserve"> </w:t>
      </w:r>
      <w:r>
        <w:rPr>
          <w:rFonts w:cs="Arial"/>
        </w:rPr>
        <w:t>№</w:t>
      </w:r>
      <w:r w:rsidRPr="001C4080">
        <w:rPr>
          <w:rFonts w:cs="Arial"/>
        </w:rPr>
        <w:t xml:space="preserve"> 533-ОЗ, специалист ставит отметку в личном деле заявителя о сроке продления удостоверения многодетной семьи.</w:t>
      </w:r>
    </w:p>
    <w:p w:rsidR="0054477A" w:rsidRPr="001C4080" w:rsidRDefault="0054477A" w:rsidP="00740F97">
      <w:pPr>
        <w:ind w:firstLine="360"/>
        <w:rPr>
          <w:rFonts w:cs="Arial"/>
        </w:rPr>
      </w:pPr>
      <w:r w:rsidRPr="001C4080">
        <w:rPr>
          <w:rFonts w:cs="Arial"/>
        </w:rPr>
        <w:t>Результатом выполнения административной процедуры в этом случае является проставление отметки о сроке продления удостоверения многодетной семьи в личном деле заявителя.</w:t>
      </w:r>
    </w:p>
    <w:p w:rsidR="0054477A" w:rsidRPr="001C4080" w:rsidRDefault="0054477A" w:rsidP="00740F97">
      <w:pPr>
        <w:ind w:firstLine="360"/>
        <w:rPr>
          <w:rFonts w:cs="Arial"/>
        </w:rPr>
      </w:pPr>
      <w:r w:rsidRPr="001C4080">
        <w:rPr>
          <w:rFonts w:cs="Arial"/>
        </w:rPr>
        <w:t xml:space="preserve">Если документы, необходимые для продления срока действия удостоверения многодетной семьи, представленные заявителем, не подтверждают наличие у семьи статуса многодетной в соответствии с </w:t>
      </w:r>
      <w:r w:rsidRPr="00953A47">
        <w:rPr>
          <w:rFonts w:cs="Arial"/>
        </w:rPr>
        <w:t>Законом</w:t>
      </w:r>
      <w:r w:rsidRPr="001C4080">
        <w:rPr>
          <w:rFonts w:cs="Arial"/>
        </w:rPr>
        <w:t xml:space="preserve"> </w:t>
      </w:r>
      <w:r>
        <w:rPr>
          <w:rFonts w:cs="Arial"/>
        </w:rPr>
        <w:t>№</w:t>
      </w:r>
      <w:r w:rsidRPr="001C4080">
        <w:rPr>
          <w:rFonts w:cs="Arial"/>
        </w:rPr>
        <w:t xml:space="preserve"> 533-ОЗ, результатом выполнения административной процедуры является подписание начальником отдела пособий и социальных выплат уведомления об отказе в продлении срока действия удостоверения многодетной семьи.</w:t>
      </w:r>
    </w:p>
    <w:p w:rsidR="0054477A" w:rsidRPr="001C4080" w:rsidRDefault="0054477A" w:rsidP="00740F97">
      <w:pPr>
        <w:ind w:firstLine="360"/>
        <w:rPr>
          <w:rFonts w:cs="Arial"/>
        </w:rPr>
      </w:pPr>
      <w:r w:rsidRPr="00953A47">
        <w:rPr>
          <w:rFonts w:cs="Arial"/>
        </w:rPr>
        <w:t>Уведомление</w:t>
      </w:r>
      <w:r w:rsidRPr="001C4080">
        <w:rPr>
          <w:rFonts w:cs="Arial"/>
        </w:rPr>
        <w:t xml:space="preserve"> об отказе в продлении срока действия удостоверения многодетной семьи по форме согласно приложению </w:t>
      </w:r>
      <w:r>
        <w:rPr>
          <w:rFonts w:cs="Arial"/>
        </w:rPr>
        <w:t>№</w:t>
      </w:r>
      <w:r w:rsidRPr="001C4080">
        <w:rPr>
          <w:rFonts w:cs="Arial"/>
        </w:rPr>
        <w:t xml:space="preserve"> 8 к Административному регламенту направляется заявителю по почте в 5-дневный срок со дня его подписания. Копия уведомления об отказе в продлении срока действия удостоверения многодетной семьи подшивается специалистом в личное дело заявителя.</w:t>
      </w:r>
    </w:p>
    <w:p w:rsidR="0054477A" w:rsidRPr="001C4080" w:rsidRDefault="0054477A" w:rsidP="00740F97">
      <w:pPr>
        <w:ind w:firstLine="360"/>
        <w:rPr>
          <w:rFonts w:cs="Arial"/>
        </w:rPr>
      </w:pPr>
      <w:r w:rsidRPr="001C4080">
        <w:rPr>
          <w:rFonts w:cs="Arial"/>
        </w:rPr>
        <w:t>Суммарная длительность административной процедуры продления срока действия удостоверения многодетной семьи либо подписание уведомления об отказе в продлении срока действия удостоверения многодетной семьи составляет 10 дней.</w:t>
      </w:r>
    </w:p>
    <w:p w:rsidR="0054477A" w:rsidRPr="001C4080" w:rsidRDefault="0054477A" w:rsidP="00740F97">
      <w:pPr>
        <w:ind w:firstLine="360"/>
        <w:rPr>
          <w:rFonts w:cs="Arial"/>
        </w:rPr>
      </w:pPr>
      <w:r w:rsidRPr="001C4080">
        <w:rPr>
          <w:rFonts w:cs="Arial"/>
        </w:rPr>
        <w:t>В случае когда в личном деле заявителя проставлена отметка о сроке продления удостоверения многодетной семьи, при обращении заявителя в отдел пособий и социальных выплат с удостоверением многодетной семьи, срок действия которого нуждается в продлении, специалист вносит в него запись о продлении срока действия удостоверения многодетной семьи, которую заверяет подписью уполномоченного на то лица и печатью отдела пособий и социальных выплат и возвращает заявителю удостоверение многодетной семьи с продленным сроком действия.</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Выдача дубликата удостоверения многодетной семьи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 xml:space="preserve">34. Основанием для начала административной процедуры является прием специалистом заявления по одной из форм, утвержденной </w:t>
      </w:r>
      <w:hyperlink r:id="rId76" w:history="1">
        <w:r w:rsidRPr="00953A47">
          <w:rPr>
            <w:rStyle w:val="a6"/>
            <w:rFonts w:cs="Arial"/>
            <w:color w:val="auto"/>
          </w:rPr>
          <w:t>Постановлением</w:t>
        </w:r>
      </w:hyperlink>
      <w:r w:rsidRPr="00953A47">
        <w:rPr>
          <w:rFonts w:cs="Arial"/>
        </w:rPr>
        <w:t xml:space="preserve"> № 41-п и приведенной в </w:t>
      </w:r>
      <w:hyperlink r:id="rId77" w:history="1">
        <w:r w:rsidRPr="00953A47">
          <w:rPr>
            <w:rStyle w:val="a6"/>
            <w:rFonts w:cs="Arial"/>
            <w:color w:val="auto"/>
          </w:rPr>
          <w:t>приложениях № 9</w:t>
        </w:r>
      </w:hyperlink>
      <w:r w:rsidRPr="00953A47">
        <w:rPr>
          <w:rFonts w:cs="Arial"/>
        </w:rPr>
        <w:t xml:space="preserve"> и </w:t>
      </w:r>
      <w:hyperlink r:id="rId78" w:history="1">
        <w:r w:rsidRPr="00953A47">
          <w:rPr>
            <w:rStyle w:val="a6"/>
            <w:rFonts w:cs="Arial"/>
            <w:color w:val="auto"/>
          </w:rPr>
          <w:t>№ 10</w:t>
        </w:r>
      </w:hyperlink>
      <w:r w:rsidRPr="00953A47">
        <w:rPr>
          <w:rFonts w:cs="Arial"/>
        </w:rPr>
        <w:t xml:space="preserve"> к Административному регламенту с объяснением причин утраты или порчи удостоверения (</w:t>
      </w:r>
      <w:r w:rsidRPr="001C4080">
        <w:rPr>
          <w:rFonts w:cs="Arial"/>
        </w:rPr>
        <w:t>бланк заявления предоставляется заявителю лично по его требованию в отделе пособий и социальных выплат, а также размещается в электронной форме на официальном интернет-сайте министерства, на РПГУ).</w:t>
      </w:r>
    </w:p>
    <w:p w:rsidR="0054477A" w:rsidRPr="001C4080" w:rsidRDefault="0054477A" w:rsidP="00740F97">
      <w:pPr>
        <w:ind w:firstLine="360"/>
        <w:rPr>
          <w:rFonts w:cs="Arial"/>
        </w:rPr>
      </w:pPr>
      <w:r w:rsidRPr="001C4080">
        <w:rPr>
          <w:rFonts w:cs="Arial"/>
        </w:rPr>
        <w:t>Выдача дубликата удостоверения многодетной семьи проводится в случае признания недействительным удостоверения многодетной семьи по причине его утраты или порчи (изменения его внешнего вида).</w:t>
      </w:r>
    </w:p>
    <w:p w:rsidR="0054477A" w:rsidRPr="001C4080" w:rsidRDefault="0054477A" w:rsidP="00740F97">
      <w:pPr>
        <w:ind w:firstLine="360"/>
        <w:rPr>
          <w:rFonts w:cs="Arial"/>
        </w:rPr>
      </w:pPr>
      <w:r w:rsidRPr="001C4080">
        <w:rPr>
          <w:rFonts w:cs="Arial"/>
        </w:rPr>
        <w:t>В случае истечения срока действия удостоверения многодетной семьи, указанного в удостоверении многодетной семьи, оно признается недействительным, но выдача дубликата удостоверения многодетной семьи не производится.</w:t>
      </w:r>
    </w:p>
    <w:p w:rsidR="0054477A" w:rsidRPr="001C4080" w:rsidRDefault="0054477A" w:rsidP="00740F97">
      <w:pPr>
        <w:ind w:firstLine="360"/>
        <w:rPr>
          <w:rFonts w:cs="Arial"/>
        </w:rPr>
      </w:pPr>
      <w:r w:rsidRPr="001C4080">
        <w:rPr>
          <w:rFonts w:cs="Arial"/>
        </w:rPr>
        <w:t>В случае порчи удостоверения многодетной семьи (изменения его внешнего вида) к заявлению прилагается испорченное удостоверение.</w:t>
      </w:r>
    </w:p>
    <w:p w:rsidR="0054477A" w:rsidRPr="001C4080" w:rsidRDefault="0054477A" w:rsidP="00740F97">
      <w:pPr>
        <w:ind w:firstLine="360"/>
        <w:rPr>
          <w:rFonts w:cs="Arial"/>
        </w:rPr>
      </w:pPr>
      <w:r w:rsidRPr="001C4080">
        <w:rPr>
          <w:rFonts w:cs="Arial"/>
        </w:rPr>
        <w:lastRenderedPageBreak/>
        <w:t>В 10-дневный срок со дня регистрации заявления специалист:</w:t>
      </w:r>
    </w:p>
    <w:p w:rsidR="0054477A" w:rsidRPr="001C4080" w:rsidRDefault="0054477A" w:rsidP="00740F97">
      <w:pPr>
        <w:ind w:firstLine="360"/>
        <w:rPr>
          <w:rFonts w:cs="Arial"/>
        </w:rPr>
      </w:pPr>
      <w:r w:rsidRPr="001C4080">
        <w:rPr>
          <w:rFonts w:cs="Arial"/>
        </w:rPr>
        <w:t>заполняет бланк удостоверения многодетной семьи, на левой внутренней стороне удостоверения делает отметку "дубликат" и заверяет его подписью и печатью у начальника отдела пособий и социальных выплат;</w:t>
      </w:r>
    </w:p>
    <w:p w:rsidR="0054477A" w:rsidRPr="001C4080" w:rsidRDefault="0054477A" w:rsidP="00740F97">
      <w:pPr>
        <w:ind w:firstLine="360"/>
        <w:rPr>
          <w:rFonts w:cs="Arial"/>
        </w:rPr>
      </w:pPr>
      <w:r w:rsidRPr="001C4080">
        <w:rPr>
          <w:rFonts w:cs="Arial"/>
        </w:rPr>
        <w:t>при обращении заявителя за получением дубликата удостоверения многодетной семьи в отдел пособий и социальных выплат выдает дубликат удостоверения заявителю;</w:t>
      </w:r>
    </w:p>
    <w:p w:rsidR="0054477A" w:rsidRPr="001C4080" w:rsidRDefault="0054477A" w:rsidP="00740F97">
      <w:pPr>
        <w:ind w:firstLine="360"/>
        <w:rPr>
          <w:rFonts w:cs="Arial"/>
        </w:rPr>
      </w:pPr>
      <w:r w:rsidRPr="001C4080">
        <w:rPr>
          <w:rFonts w:cs="Arial"/>
        </w:rPr>
        <w:t>регистрирует выдачу дубликата удостоверения в книге учета удостоверений многодетной семьи;</w:t>
      </w:r>
    </w:p>
    <w:p w:rsidR="0054477A" w:rsidRPr="001C4080" w:rsidRDefault="0054477A" w:rsidP="00740F97">
      <w:pPr>
        <w:ind w:firstLine="360"/>
        <w:rPr>
          <w:rFonts w:cs="Arial"/>
        </w:rPr>
      </w:pPr>
      <w:r w:rsidRPr="001C4080">
        <w:rPr>
          <w:rFonts w:cs="Arial"/>
        </w:rPr>
        <w:t>ставит отметку в личном деле заявителя о выдаче дубликата удостоверения многодетной семьи.</w:t>
      </w:r>
    </w:p>
    <w:p w:rsidR="0054477A" w:rsidRPr="001C4080" w:rsidRDefault="0054477A" w:rsidP="00740F97">
      <w:pPr>
        <w:ind w:firstLine="360"/>
        <w:rPr>
          <w:rFonts w:cs="Arial"/>
        </w:rPr>
      </w:pPr>
      <w:r w:rsidRPr="001C4080">
        <w:rPr>
          <w:rFonts w:cs="Arial"/>
        </w:rPr>
        <w:t>Результатом выполнения административной процедуры является выдача заявителю дубликата удостоверения многодетной семьи.</w:t>
      </w:r>
    </w:p>
    <w:p w:rsidR="0054477A" w:rsidRPr="001C4080" w:rsidRDefault="0054477A" w:rsidP="00740F97">
      <w:pPr>
        <w:ind w:firstLine="360"/>
        <w:rPr>
          <w:rFonts w:cs="Arial"/>
        </w:rPr>
      </w:pPr>
      <w:r w:rsidRPr="001C4080">
        <w:rPr>
          <w:rFonts w:cs="Arial"/>
        </w:rPr>
        <w:t>Суммарная длительность административной процедуры выдачи дубликата удостоверения многодетной семьи составляет 10 дней.</w:t>
      </w:r>
    </w:p>
    <w:p w:rsidR="00B50449" w:rsidRDefault="00B50449" w:rsidP="00B50449">
      <w:pPr>
        <w:ind w:firstLine="709"/>
      </w:pPr>
    </w:p>
    <w:p w:rsidR="00B50449" w:rsidRPr="00B50449" w:rsidRDefault="00B50449" w:rsidP="00B50449">
      <w:pPr>
        <w:ind w:firstLine="709"/>
        <w:jc w:val="center"/>
      </w:pPr>
      <w:r w:rsidRPr="00B50449">
        <w:t>Особенности выполнения административных процедур в электронной форме, в том числе с использованием ЕПГУ, а также в МФЦ</w:t>
      </w:r>
    </w:p>
    <w:p w:rsidR="00B50449" w:rsidRDefault="00B50449" w:rsidP="00B50449">
      <w:pPr>
        <w:ind w:firstLine="709"/>
      </w:pPr>
    </w:p>
    <w:p w:rsidR="00B50449" w:rsidRDefault="00B50449" w:rsidP="00B50449">
      <w:pPr>
        <w:ind w:firstLine="709"/>
      </w:pPr>
      <w:bookmarkStart w:id="9" w:name="sub_35"/>
      <w:r>
        <w:t>34.1. С использованием личного кабинета ЕПГУ заявителям обеспечивается возможность:</w:t>
      </w:r>
    </w:p>
    <w:p w:rsidR="00B50449" w:rsidRDefault="00B50449" w:rsidP="00B50449">
      <w:pPr>
        <w:ind w:firstLine="709"/>
      </w:pPr>
      <w:bookmarkStart w:id="10" w:name="sub_26"/>
      <w:bookmarkEnd w:id="9"/>
      <w:r>
        <w:t>1) ознакомления с нормативными правовыми актами, регулирующими отношения, возникающие в связи с предоставлением государственной услуги;</w:t>
      </w:r>
    </w:p>
    <w:p w:rsidR="00B50449" w:rsidRDefault="00B50449" w:rsidP="00B50449">
      <w:pPr>
        <w:ind w:firstLine="709"/>
      </w:pPr>
      <w:bookmarkStart w:id="11" w:name="sub_27"/>
      <w:bookmarkEnd w:id="10"/>
      <w:r>
        <w:t>2) направления заявки на предоставление государственной услуги и получения ответа в электронном виде;</w:t>
      </w:r>
    </w:p>
    <w:p w:rsidR="00B50449" w:rsidRDefault="00B50449" w:rsidP="00B50449">
      <w:pPr>
        <w:ind w:firstLine="709"/>
      </w:pPr>
      <w:bookmarkStart w:id="12" w:name="sub_28"/>
      <w:bookmarkEnd w:id="11"/>
      <w:r>
        <w:t>3) направления электронных образов документов, необходимых для предоставления государственной услуги;</w:t>
      </w:r>
    </w:p>
    <w:p w:rsidR="00B50449" w:rsidRDefault="00B50449" w:rsidP="00B50449">
      <w:pPr>
        <w:ind w:firstLine="709"/>
      </w:pPr>
      <w:bookmarkStart w:id="13" w:name="sub_29"/>
      <w:bookmarkEnd w:id="12"/>
      <w:r>
        <w:t>4) просмотра информации о ходе предоставления государственной услуги;</w:t>
      </w:r>
    </w:p>
    <w:p w:rsidR="00B50449" w:rsidRDefault="00B50449" w:rsidP="00B50449">
      <w:pPr>
        <w:ind w:firstLine="709"/>
      </w:pPr>
      <w:bookmarkStart w:id="14" w:name="sub_30"/>
      <w:bookmarkEnd w:id="13"/>
      <w:r>
        <w:t>5) получения приглашения на прием в отдел пособий и социальных выплат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w:t>
      </w:r>
    </w:p>
    <w:p w:rsidR="00B50449" w:rsidRDefault="00B50449" w:rsidP="00B50449">
      <w:pPr>
        <w:ind w:firstLine="709"/>
      </w:pPr>
      <w:bookmarkStart w:id="15" w:name="sub_31"/>
      <w:bookmarkEnd w:id="14"/>
      <w:r>
        <w:t>6) получения уведомления об отсутствии оснований для получения государственной услуги с указанием причин;</w:t>
      </w:r>
    </w:p>
    <w:p w:rsidR="00B50449" w:rsidRDefault="00B50449" w:rsidP="00B50449">
      <w:pPr>
        <w:ind w:firstLine="709"/>
      </w:pPr>
      <w:bookmarkStart w:id="16" w:name="sub_32"/>
      <w:bookmarkEnd w:id="15"/>
      <w:r>
        <w:t>7) получения решения о предоставлении государственной услуги либо об отказе в предоставлении государственной услуги через личный кабинет ЕПГУ (в случае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B50449" w:rsidRDefault="00B50449" w:rsidP="00B50449">
      <w:pPr>
        <w:ind w:firstLine="709"/>
      </w:pPr>
      <w:bookmarkStart w:id="17" w:name="sub_33"/>
      <w:bookmarkEnd w:id="16"/>
      <w:r>
        <w:t>8) получения информации о порядке и сроках предоставления государственной услуги;</w:t>
      </w:r>
    </w:p>
    <w:p w:rsidR="00B50449" w:rsidRDefault="00B50449" w:rsidP="00B50449">
      <w:pPr>
        <w:ind w:firstLine="709"/>
      </w:pPr>
      <w:bookmarkStart w:id="18" w:name="sub_34"/>
      <w:bookmarkEnd w:id="17"/>
      <w:r>
        <w:t>9) досудебного (внесудебного) обжалования решений и действий (бездействия) отдела пособий и социальных выплат, должностного лица отдела пособий и социальных выплат либо государственного гражданского служащего.</w:t>
      </w:r>
    </w:p>
    <w:bookmarkEnd w:id="18"/>
    <w:p w:rsidR="00B50449" w:rsidRDefault="00B50449" w:rsidP="00B50449">
      <w:pPr>
        <w:ind w:firstLine="709"/>
      </w:pPr>
      <w:r>
        <w:t>При предоставлении государственной услуги на базе МФЦ особенности выполнения административных процедур отсутствуют.</w:t>
      </w:r>
    </w:p>
    <w:p w:rsidR="00B50449" w:rsidRDefault="00B50449" w:rsidP="00B50449">
      <w:pPr>
        <w:ind w:firstLine="0"/>
        <w:rPr>
          <w:rFonts w:cs="Arial"/>
          <w:sz w:val="20"/>
        </w:rPr>
      </w:pPr>
      <w:r>
        <w:rPr>
          <w:rFonts w:cs="Arial"/>
          <w:sz w:val="20"/>
        </w:rPr>
        <w:t xml:space="preserve">(в редакции </w:t>
      </w:r>
      <w:hyperlink r:id="rId79"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953A47" w:rsidRDefault="0054477A" w:rsidP="00953A47">
      <w:pPr>
        <w:ind w:firstLine="360"/>
        <w:jc w:val="center"/>
        <w:rPr>
          <w:rFonts w:cs="Arial"/>
          <w:b/>
          <w:bCs/>
          <w:iCs/>
          <w:sz w:val="30"/>
          <w:szCs w:val="28"/>
        </w:rPr>
      </w:pPr>
      <w:r w:rsidRPr="00953A47">
        <w:rPr>
          <w:rFonts w:cs="Arial"/>
          <w:b/>
          <w:bCs/>
          <w:iCs/>
          <w:sz w:val="30"/>
          <w:szCs w:val="28"/>
        </w:rPr>
        <w:t>IV. Формы контроля за исполнением Административного регламента</w:t>
      </w:r>
    </w:p>
    <w:p w:rsidR="0054477A" w:rsidRPr="001C4080" w:rsidRDefault="0054477A" w:rsidP="00740F97">
      <w:pPr>
        <w:ind w:firstLine="360"/>
        <w:rPr>
          <w:rFonts w:cs="Arial"/>
        </w:rPr>
      </w:pPr>
    </w:p>
    <w:p w:rsidR="0054477A" w:rsidRPr="001C4080" w:rsidRDefault="00B50449" w:rsidP="00B50449">
      <w:pPr>
        <w:ind w:firstLine="360"/>
        <w:jc w:val="center"/>
        <w:rPr>
          <w:rFonts w:cs="Arial"/>
        </w:rPr>
      </w:pPr>
      <w:r w:rsidRPr="00B50449">
        <w:lastRenderedPageBreak/>
        <w:t>Порядок осуществления текущего контроля за соблюдением и исполнением ответственными должностными лицами, государственными гражданскими служащими положений Административного регламента и принятием решений ответственными должностными лицами, государственными гражданскими служащими</w:t>
      </w:r>
    </w:p>
    <w:p w:rsidR="00B50449" w:rsidRDefault="00B50449" w:rsidP="00B50449">
      <w:pPr>
        <w:ind w:firstLine="0"/>
        <w:rPr>
          <w:rFonts w:cs="Arial"/>
          <w:sz w:val="20"/>
        </w:rPr>
      </w:pPr>
      <w:r>
        <w:rPr>
          <w:rFonts w:cs="Arial"/>
          <w:sz w:val="20"/>
        </w:rPr>
        <w:t xml:space="preserve">(в редакции </w:t>
      </w:r>
      <w:hyperlink r:id="rId80"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35. Текущий контроль за соблюдением последовательности административных действий, определенных Административным регламентом предоставления государственной услуги, осуществляется начальником отдела пособий и социальных выплат.</w:t>
      </w:r>
    </w:p>
    <w:p w:rsidR="0054477A" w:rsidRPr="001C4080" w:rsidRDefault="0054477A" w:rsidP="00740F97">
      <w:pPr>
        <w:ind w:firstLine="360"/>
        <w:rPr>
          <w:rFonts w:cs="Arial"/>
        </w:rPr>
      </w:pPr>
      <w:r w:rsidRPr="001C4080">
        <w:rPr>
          <w:rFonts w:cs="Arial"/>
        </w:rPr>
        <w:t xml:space="preserve">36.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w:t>
      </w:r>
      <w:bookmarkStart w:id="19" w:name="sub_38"/>
      <w:r w:rsidR="00B50449">
        <w:t>нормативных правовых актов Новосибирской области</w:t>
      </w:r>
      <w:bookmarkEnd w:id="19"/>
      <w:r w:rsidRPr="001C4080">
        <w:rPr>
          <w:rFonts w:cs="Arial"/>
        </w:rPr>
        <w:t>, положений настоящего Административного регламента, устанавливающих требования к предоставлению государственной услуги.</w:t>
      </w:r>
    </w:p>
    <w:p w:rsidR="00B50449" w:rsidRDefault="00B50449" w:rsidP="00B50449">
      <w:pPr>
        <w:ind w:firstLine="0"/>
        <w:rPr>
          <w:rFonts w:cs="Arial"/>
          <w:sz w:val="20"/>
        </w:rPr>
      </w:pPr>
      <w:r>
        <w:rPr>
          <w:rFonts w:cs="Arial"/>
          <w:sz w:val="20"/>
        </w:rPr>
        <w:t xml:space="preserve">(в редакции </w:t>
      </w:r>
      <w:hyperlink r:id="rId81"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предоставления государственной услуги, и принятием в ходе ее предоставления решений, виновные лица привлекаются к дисциплинарной ответственности в соответствии с законодательством Российской Федерации.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Порядок и периодичность осуществления плановых и внеплановых</w:t>
      </w:r>
    </w:p>
    <w:p w:rsidR="0054477A" w:rsidRPr="001C4080" w:rsidRDefault="0054477A" w:rsidP="00740F97">
      <w:pPr>
        <w:ind w:firstLine="360"/>
        <w:rPr>
          <w:rFonts w:cs="Arial"/>
        </w:rPr>
      </w:pPr>
      <w:r w:rsidRPr="001C4080">
        <w:rPr>
          <w:rFonts w:cs="Arial"/>
        </w:rPr>
        <w:t>проверок полноты и качества предоставления государственной</w:t>
      </w:r>
    </w:p>
    <w:p w:rsidR="0054477A" w:rsidRPr="001C4080" w:rsidRDefault="0054477A" w:rsidP="00740F97">
      <w:pPr>
        <w:ind w:firstLine="360"/>
        <w:rPr>
          <w:rFonts w:cs="Arial"/>
        </w:rPr>
      </w:pPr>
      <w:r w:rsidRPr="001C4080">
        <w:rPr>
          <w:rFonts w:cs="Arial"/>
        </w:rPr>
        <w:t>услуги, в том числе порядок и формы контроля за полнотой</w:t>
      </w:r>
    </w:p>
    <w:p w:rsidR="0054477A" w:rsidRPr="001C4080" w:rsidRDefault="0054477A" w:rsidP="00740F97">
      <w:pPr>
        <w:ind w:firstLine="360"/>
        <w:rPr>
          <w:rFonts w:cs="Arial"/>
        </w:rPr>
      </w:pPr>
      <w:r w:rsidRPr="001C4080">
        <w:rPr>
          <w:rFonts w:cs="Arial"/>
        </w:rPr>
        <w:t>и качеством предоставления государственной услуги</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37. Для осуществления контроля за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54477A" w:rsidRPr="001C4080" w:rsidRDefault="0054477A" w:rsidP="00740F97">
      <w:pPr>
        <w:ind w:firstLine="360"/>
        <w:rPr>
          <w:rFonts w:cs="Arial"/>
        </w:rPr>
      </w:pPr>
      <w:r w:rsidRPr="001C4080">
        <w:rPr>
          <w:rFonts w:cs="Arial"/>
        </w:rPr>
        <w:t>Плановые проверки осуществляются на основании квартальных, полугодовых, годовых планов работы, утверждаемых министром социального развития Новосибирской области (далее - министр).</w:t>
      </w:r>
    </w:p>
    <w:p w:rsidR="0054477A" w:rsidRPr="001C4080" w:rsidRDefault="0054477A" w:rsidP="00740F97">
      <w:pPr>
        <w:ind w:firstLine="360"/>
        <w:rPr>
          <w:rFonts w:cs="Arial"/>
        </w:rPr>
      </w:pPr>
      <w:r w:rsidRPr="001C4080">
        <w:rPr>
          <w:rFonts w:cs="Arial"/>
        </w:rPr>
        <w:t>Внеплановые проверки осуществляются по конкретному обращению.</w:t>
      </w:r>
    </w:p>
    <w:p w:rsidR="0054477A" w:rsidRPr="001C4080" w:rsidRDefault="0054477A" w:rsidP="00740F97">
      <w:pPr>
        <w:ind w:firstLine="360"/>
        <w:rPr>
          <w:rFonts w:cs="Arial"/>
        </w:rPr>
      </w:pPr>
      <w:r w:rsidRPr="001C4080">
        <w:rPr>
          <w:rFonts w:cs="Arial"/>
        </w:rPr>
        <w:t>38.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54477A" w:rsidRPr="001C4080" w:rsidRDefault="0054477A" w:rsidP="00740F97">
      <w:pPr>
        <w:ind w:firstLine="360"/>
        <w:rPr>
          <w:rFonts w:cs="Arial"/>
        </w:rPr>
      </w:pPr>
      <w:r w:rsidRPr="001C4080">
        <w:rPr>
          <w:rFonts w:cs="Arial"/>
        </w:rPr>
        <w:t>Результаты проверки оформляются в виде справки, в которой отмечаются выявленные недостатки и указываются предложения по их устранению.</w:t>
      </w:r>
    </w:p>
    <w:p w:rsidR="0054477A" w:rsidRPr="001C4080" w:rsidRDefault="0054477A" w:rsidP="00740F97">
      <w:pPr>
        <w:ind w:firstLine="360"/>
        <w:rPr>
          <w:rFonts w:cs="Arial"/>
        </w:rPr>
      </w:pPr>
      <w:r w:rsidRPr="001C4080">
        <w:rPr>
          <w:rFonts w:cs="Arial"/>
        </w:rPr>
        <w:t>Справка подписывается всеми членами комиссии.</w:t>
      </w:r>
    </w:p>
    <w:p w:rsidR="0054477A" w:rsidRPr="001C4080" w:rsidRDefault="0054477A" w:rsidP="00740F97">
      <w:pPr>
        <w:ind w:firstLine="360"/>
        <w:rPr>
          <w:rFonts w:cs="Arial"/>
        </w:rPr>
      </w:pPr>
      <w:r w:rsidRPr="001C4080">
        <w:rPr>
          <w:rFonts w:cs="Arial"/>
        </w:rPr>
        <w:t>Начальник отдела пособий и социальных выплат,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B50449" w:rsidRDefault="0054477A" w:rsidP="00740F97">
      <w:pPr>
        <w:ind w:firstLine="360"/>
        <w:rPr>
          <w:rFonts w:cs="Arial"/>
        </w:rPr>
      </w:pPr>
      <w:r w:rsidRPr="001C4080">
        <w:rPr>
          <w:rFonts w:cs="Arial"/>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r w:rsidRPr="00953A47">
        <w:rPr>
          <w:rFonts w:cs="Arial"/>
        </w:rPr>
        <w:t xml:space="preserve"> </w:t>
      </w:r>
    </w:p>
    <w:p w:rsidR="0054477A" w:rsidRPr="00B50449" w:rsidRDefault="0054477A" w:rsidP="00740F97">
      <w:pPr>
        <w:ind w:firstLine="360"/>
        <w:rPr>
          <w:rFonts w:cs="Arial"/>
          <w:sz w:val="20"/>
        </w:rPr>
      </w:pPr>
      <w:r w:rsidRPr="00B50449">
        <w:rPr>
          <w:rFonts w:cs="Arial"/>
          <w:sz w:val="20"/>
        </w:rPr>
        <w:t xml:space="preserve">(в </w:t>
      </w:r>
      <w:r w:rsidR="00D903F0" w:rsidRPr="00B50449">
        <w:rPr>
          <w:rFonts w:cs="Arial"/>
          <w:sz w:val="20"/>
        </w:rPr>
        <w:t>редакции</w:t>
      </w:r>
      <w:r w:rsidRPr="00B50449">
        <w:rPr>
          <w:rFonts w:cs="Arial"/>
          <w:sz w:val="20"/>
        </w:rPr>
        <w:t xml:space="preserve"> приказа Минсоцразвития Новосибирской области </w:t>
      </w:r>
      <w:hyperlink r:id="rId82" w:tgtFrame="Logical" w:history="1">
        <w:r w:rsidRPr="00B50449">
          <w:rPr>
            <w:rStyle w:val="a6"/>
            <w:rFonts w:cs="Arial"/>
            <w:sz w:val="20"/>
          </w:rPr>
          <w:t>от 18.12.2012 № 1470</w:t>
        </w:r>
      </w:hyperlink>
      <w:r w:rsidRPr="00B50449">
        <w:rPr>
          <w:rFonts w:cs="Arial"/>
          <w:sz w:val="20"/>
        </w:rPr>
        <w:t>)</w:t>
      </w:r>
    </w:p>
    <w:p w:rsidR="0054477A" w:rsidRPr="001C4080" w:rsidRDefault="0054477A" w:rsidP="00740F97">
      <w:pPr>
        <w:ind w:firstLine="360"/>
        <w:rPr>
          <w:rFonts w:cs="Arial"/>
        </w:rPr>
      </w:pPr>
      <w:r w:rsidRPr="001C4080">
        <w:rPr>
          <w:rFonts w:cs="Arial"/>
        </w:rPr>
        <w:lastRenderedPageBreak/>
        <w:t>Ответ на обращение, направленное в письменной форме или поступившее при устном обращении гражданина, направляется по почте.</w:t>
      </w:r>
    </w:p>
    <w:p w:rsidR="0054477A" w:rsidRPr="00B50449" w:rsidRDefault="0054477A" w:rsidP="00740F97">
      <w:pPr>
        <w:ind w:firstLine="360"/>
        <w:rPr>
          <w:rFonts w:cs="Arial"/>
          <w:sz w:val="20"/>
        </w:rPr>
      </w:pPr>
      <w:r w:rsidRPr="00B50449">
        <w:rPr>
          <w:rFonts w:cs="Arial"/>
          <w:sz w:val="20"/>
        </w:rPr>
        <w:t xml:space="preserve">(абзац введен приказом Минсоцразвития Новосибирской области </w:t>
      </w:r>
      <w:hyperlink r:id="rId83" w:tgtFrame="Logical" w:history="1">
        <w:r w:rsidRPr="00B50449">
          <w:rPr>
            <w:rStyle w:val="a6"/>
            <w:rFonts w:cs="Arial"/>
            <w:sz w:val="20"/>
          </w:rPr>
          <w:t>от 18.12.2012 № 1470</w:t>
        </w:r>
      </w:hyperlink>
      <w:r w:rsidRPr="00B50449">
        <w:rPr>
          <w:rFonts w:cs="Arial"/>
          <w:sz w:val="20"/>
        </w:rPr>
        <w:t>)</w:t>
      </w:r>
    </w:p>
    <w:p w:rsidR="0054477A" w:rsidRPr="001C4080" w:rsidRDefault="0054477A" w:rsidP="00740F97">
      <w:pPr>
        <w:ind w:firstLine="360"/>
        <w:rPr>
          <w:rFonts w:cs="Arial"/>
        </w:rPr>
      </w:pPr>
      <w:r w:rsidRPr="001C4080">
        <w:rPr>
          <w:rFonts w:cs="Arial"/>
        </w:rPr>
        <w:t>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 в течение 30 дней со дня регистрации обращения.</w:t>
      </w:r>
    </w:p>
    <w:p w:rsidR="0054477A" w:rsidRPr="001C4080" w:rsidRDefault="0054477A" w:rsidP="00740F97">
      <w:pPr>
        <w:ind w:firstLine="360"/>
        <w:rPr>
          <w:rFonts w:cs="Arial"/>
        </w:rPr>
      </w:pPr>
      <w:r w:rsidRPr="001C4080">
        <w:rPr>
          <w:rFonts w:cs="Arial"/>
        </w:rPr>
        <w:t>39. Плановые проверки каждого отдела пособий и социальных выплат проводятся не реже одного раза в два года.</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Ответственность государственных</w:t>
      </w:r>
      <w:r w:rsidR="00B50449">
        <w:rPr>
          <w:rFonts w:cs="Arial"/>
        </w:rPr>
        <w:t xml:space="preserve"> гражданских</w:t>
      </w:r>
      <w:r w:rsidRPr="001C4080">
        <w:rPr>
          <w:rFonts w:cs="Arial"/>
        </w:rPr>
        <w:t xml:space="preserve"> служащих</w:t>
      </w:r>
    </w:p>
    <w:p w:rsidR="0054477A" w:rsidRPr="001C4080" w:rsidRDefault="0054477A" w:rsidP="00740F97">
      <w:pPr>
        <w:ind w:firstLine="360"/>
        <w:rPr>
          <w:rFonts w:cs="Arial"/>
        </w:rPr>
      </w:pPr>
      <w:r w:rsidRPr="001C4080">
        <w:rPr>
          <w:rFonts w:cs="Arial"/>
        </w:rPr>
        <w:t>и иных должностных лиц за решения и действия</w:t>
      </w:r>
    </w:p>
    <w:p w:rsidR="0054477A" w:rsidRPr="001C4080" w:rsidRDefault="0054477A" w:rsidP="00740F97">
      <w:pPr>
        <w:ind w:firstLine="360"/>
        <w:rPr>
          <w:rFonts w:cs="Arial"/>
        </w:rPr>
      </w:pPr>
      <w:r w:rsidRPr="001C4080">
        <w:rPr>
          <w:rFonts w:cs="Arial"/>
        </w:rPr>
        <w:t>(бездействие), принимаемые (осуществляемые)</w:t>
      </w:r>
    </w:p>
    <w:p w:rsidR="0054477A" w:rsidRPr="001C4080" w:rsidRDefault="0054477A" w:rsidP="00740F97">
      <w:pPr>
        <w:ind w:firstLine="360"/>
        <w:rPr>
          <w:rFonts w:cs="Arial"/>
        </w:rPr>
      </w:pPr>
      <w:r w:rsidRPr="001C4080">
        <w:rPr>
          <w:rFonts w:cs="Arial"/>
        </w:rPr>
        <w:t>в ходе предоставления государственной услуги</w:t>
      </w:r>
    </w:p>
    <w:p w:rsidR="00B50449" w:rsidRDefault="00B50449" w:rsidP="00B50449">
      <w:pPr>
        <w:ind w:firstLine="0"/>
        <w:rPr>
          <w:rFonts w:cs="Arial"/>
          <w:sz w:val="20"/>
        </w:rPr>
      </w:pPr>
      <w:r>
        <w:rPr>
          <w:rFonts w:cs="Arial"/>
          <w:sz w:val="20"/>
        </w:rPr>
        <w:t xml:space="preserve">(в редакции </w:t>
      </w:r>
      <w:hyperlink r:id="rId8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40.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действующим законодательством Российской Федерации.</w:t>
      </w:r>
    </w:p>
    <w:p w:rsidR="0054477A" w:rsidRPr="001C4080" w:rsidRDefault="0054477A" w:rsidP="00740F97">
      <w:pPr>
        <w:ind w:firstLine="360"/>
        <w:rPr>
          <w:rFonts w:cs="Arial"/>
        </w:rPr>
      </w:pPr>
      <w:r w:rsidRPr="001C4080">
        <w:rPr>
          <w:rFonts w:cs="Arial"/>
        </w:rPr>
        <w:t>41. Ответственность начальника и специалистов отделов пособий и социальных выплат за несоблюдение и неисполнение нормативных правовых актов Российской Федерации</w:t>
      </w:r>
      <w:r w:rsidR="00B50449">
        <w:rPr>
          <w:rFonts w:cs="Arial"/>
        </w:rPr>
        <w:t>,</w:t>
      </w:r>
      <w:r w:rsidRPr="001C4080">
        <w:rPr>
          <w:rFonts w:cs="Arial"/>
        </w:rPr>
        <w:t xml:space="preserve"> </w:t>
      </w:r>
      <w:bookmarkStart w:id="20" w:name="sub_40"/>
      <w:r w:rsidR="00B50449">
        <w:t>нормативных правовых актов Новосибирской области</w:t>
      </w:r>
      <w:bookmarkEnd w:id="20"/>
      <w:r w:rsidRPr="001C4080">
        <w:rPr>
          <w:rFonts w:cs="Arial"/>
        </w:rPr>
        <w:t>,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p w:rsidR="00B50449" w:rsidRDefault="00B50449" w:rsidP="00B50449">
      <w:pPr>
        <w:ind w:firstLine="0"/>
        <w:rPr>
          <w:rFonts w:cs="Arial"/>
          <w:sz w:val="20"/>
        </w:rPr>
      </w:pPr>
      <w:r>
        <w:rPr>
          <w:rFonts w:cs="Arial"/>
          <w:sz w:val="20"/>
        </w:rPr>
        <w:t xml:space="preserve">(в редакции </w:t>
      </w:r>
      <w:hyperlink r:id="rId85"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B50449" w:rsidP="00B50449">
      <w:pPr>
        <w:ind w:firstLine="360"/>
        <w:jc w:val="center"/>
        <w:rPr>
          <w:rFonts w:cs="Arial"/>
        </w:rPr>
      </w:pPr>
      <w:bookmarkStart w:id="21" w:name="sub_41"/>
      <w:r>
        <w:t>Положения, характеризующие требования к порядку и формам</w:t>
      </w:r>
      <w:bookmarkEnd w:id="21"/>
      <w:r>
        <w:t xml:space="preserve"> </w:t>
      </w:r>
      <w:r w:rsidR="0054477A" w:rsidRPr="001C4080">
        <w:rPr>
          <w:rFonts w:cs="Arial"/>
        </w:rPr>
        <w:t>контроля за предоставлением государственной</w:t>
      </w:r>
      <w:r>
        <w:rPr>
          <w:rFonts w:cs="Arial"/>
        </w:rPr>
        <w:t xml:space="preserve"> </w:t>
      </w:r>
      <w:r w:rsidR="0054477A" w:rsidRPr="001C4080">
        <w:rPr>
          <w:rFonts w:cs="Arial"/>
        </w:rPr>
        <w:t>услуги со стороны граждан, их объединений и организаций</w:t>
      </w:r>
    </w:p>
    <w:p w:rsidR="00B50449" w:rsidRDefault="00B50449" w:rsidP="00B50449">
      <w:pPr>
        <w:ind w:firstLine="0"/>
        <w:rPr>
          <w:rFonts w:cs="Arial"/>
          <w:sz w:val="20"/>
        </w:rPr>
      </w:pPr>
      <w:r>
        <w:rPr>
          <w:rFonts w:cs="Arial"/>
          <w:sz w:val="20"/>
        </w:rPr>
        <w:t xml:space="preserve">(в редакции </w:t>
      </w:r>
      <w:hyperlink r:id="rId86"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Default="0054477A" w:rsidP="00740F97">
      <w:pPr>
        <w:ind w:firstLine="360"/>
        <w:rPr>
          <w:rFonts w:cs="Arial"/>
        </w:rPr>
      </w:pPr>
      <w:r w:rsidRPr="001C4080">
        <w:rPr>
          <w:rFonts w:cs="Arial"/>
        </w:rPr>
        <w:t xml:space="preserve">42. </w:t>
      </w:r>
      <w:r w:rsidRPr="008E3C19">
        <w:rPr>
          <w:rFonts w:cs="Arial"/>
        </w:rPr>
        <w:t>Граждане вправе обращаться лично (устно), а также направлять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w:t>
      </w:r>
      <w:r w:rsidR="00B50449">
        <w:rPr>
          <w:rFonts w:cs="Arial"/>
        </w:rPr>
        <w:t xml:space="preserve">, </w:t>
      </w:r>
      <w:bookmarkStart w:id="22" w:name="sub_42"/>
      <w:r w:rsidR="00B50449">
        <w:t>нормативных правовых актов Новосибирской области</w:t>
      </w:r>
      <w:bookmarkEnd w:id="22"/>
      <w:r w:rsidRPr="008E3C19">
        <w:rPr>
          <w:rFonts w:cs="Arial"/>
        </w:rPr>
        <w:t>,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r>
        <w:rPr>
          <w:rFonts w:cs="Arial"/>
        </w:rPr>
        <w:t>.</w:t>
      </w:r>
    </w:p>
    <w:p w:rsidR="00B50449" w:rsidRDefault="00B50449" w:rsidP="00B50449">
      <w:pPr>
        <w:ind w:firstLine="0"/>
        <w:rPr>
          <w:rFonts w:cs="Arial"/>
          <w:sz w:val="20"/>
        </w:rPr>
      </w:pPr>
      <w:r>
        <w:rPr>
          <w:rFonts w:cs="Arial"/>
          <w:sz w:val="20"/>
        </w:rPr>
        <w:t xml:space="preserve">(в редакции </w:t>
      </w:r>
      <w:hyperlink r:id="rId87"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54477A" w:rsidRPr="001C4080" w:rsidRDefault="0054477A" w:rsidP="00740F97">
      <w:pPr>
        <w:ind w:firstLine="360"/>
        <w:rPr>
          <w:rFonts w:cs="Arial"/>
        </w:rPr>
      </w:pPr>
      <w:r w:rsidRPr="001C4080">
        <w:rPr>
          <w:rFonts w:cs="Arial"/>
        </w:rPr>
        <w:t xml:space="preserve">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w:t>
      </w:r>
      <w:r w:rsidRPr="001C4080">
        <w:rPr>
          <w:rFonts w:cs="Arial"/>
        </w:rPr>
        <w:lastRenderedPageBreak/>
        <w:t>обращения, излагает суть предложения, заявления или жалобы, ставит личную подпись и дату. В случае необходимости в подтверждение своих доводов заявитель прилагает к письменной жалобе документы и материалы либо их копии.</w:t>
      </w:r>
    </w:p>
    <w:p w:rsidR="0054477A" w:rsidRPr="001C4080" w:rsidRDefault="0054477A" w:rsidP="00740F97">
      <w:pPr>
        <w:ind w:firstLine="360"/>
        <w:rPr>
          <w:rFonts w:cs="Arial"/>
        </w:rPr>
      </w:pPr>
      <w:r w:rsidRPr="001C4080">
        <w:rPr>
          <w:rFonts w:cs="Arial"/>
        </w:rP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54477A" w:rsidRPr="001C4080" w:rsidRDefault="0054477A" w:rsidP="00740F97">
      <w:pPr>
        <w:ind w:firstLine="360"/>
        <w:rPr>
          <w:rFonts w:cs="Arial"/>
        </w:rPr>
      </w:pPr>
      <w:r w:rsidRPr="001C4080">
        <w:rPr>
          <w:rFonts w:cs="Arial"/>
        </w:rPr>
        <w:t>В течение 30 дней со дня регистрации письменного обращения в министерстве обратившимся направляется по почте информация о результатах проведенной проверки.</w:t>
      </w:r>
    </w:p>
    <w:p w:rsidR="0054477A" w:rsidRPr="001C4080" w:rsidRDefault="0054477A" w:rsidP="00740F97">
      <w:pPr>
        <w:ind w:firstLine="360"/>
        <w:rPr>
          <w:rFonts w:cs="Arial"/>
        </w:rPr>
      </w:pPr>
      <w:r w:rsidRPr="001C4080">
        <w:rPr>
          <w:rFonts w:cs="Arial"/>
        </w:rPr>
        <w:t>На обращение, поступившее в министерство в форме электронного документа, обратившимся направляется письменный ответ по почтовому адресу, указанному в обращении, если ответ должен быть направлен в письменной форме, а в случае если ответ должен быть направлен в форме электронного документа, ответ направляется обратившимся на указанный ими адрес электронной почты в течение 30 дней со дня регистрации обращения.</w:t>
      </w:r>
    </w:p>
    <w:p w:rsidR="0054477A" w:rsidRPr="001C4080" w:rsidRDefault="0054477A" w:rsidP="00740F97">
      <w:pPr>
        <w:ind w:firstLine="360"/>
        <w:rPr>
          <w:rFonts w:cs="Arial"/>
        </w:rPr>
      </w:pPr>
    </w:p>
    <w:p w:rsidR="0054477A" w:rsidRPr="00953A47" w:rsidRDefault="0054477A" w:rsidP="00953A47">
      <w:pPr>
        <w:ind w:firstLine="360"/>
        <w:jc w:val="center"/>
        <w:rPr>
          <w:rFonts w:cs="Arial"/>
          <w:b/>
          <w:bCs/>
          <w:iCs/>
          <w:sz w:val="30"/>
          <w:szCs w:val="28"/>
        </w:rPr>
      </w:pPr>
      <w:r w:rsidRPr="00953A47">
        <w:rPr>
          <w:rFonts w:cs="Arial"/>
          <w:b/>
          <w:bCs/>
          <w:iCs/>
          <w:sz w:val="30"/>
          <w:szCs w:val="28"/>
        </w:rPr>
        <w:t xml:space="preserve">V. </w:t>
      </w:r>
      <w:r w:rsidR="00B50449" w:rsidRPr="00B50449">
        <w:rPr>
          <w:rFonts w:cs="Arial"/>
          <w:b/>
          <w:bCs/>
          <w:iCs/>
          <w:sz w:val="30"/>
          <w:szCs w:val="28"/>
        </w:rPr>
        <w:t>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областного исполнительного органа государственной власти Новосибирской области, предоставляющего государственную услугу, государственных гражданских служащих</w:t>
      </w:r>
    </w:p>
    <w:p w:rsidR="00B50449" w:rsidRDefault="00B50449" w:rsidP="00B50449">
      <w:pPr>
        <w:ind w:firstLine="0"/>
        <w:jc w:val="center"/>
        <w:rPr>
          <w:rFonts w:cs="Arial"/>
          <w:sz w:val="20"/>
        </w:rPr>
      </w:pPr>
      <w:r>
        <w:rPr>
          <w:rFonts w:cs="Arial"/>
          <w:sz w:val="20"/>
        </w:rPr>
        <w:t xml:space="preserve">(в редакции </w:t>
      </w:r>
      <w:hyperlink r:id="rId88"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p>
    <w:p w:rsidR="0054477A" w:rsidRPr="001C4080" w:rsidRDefault="00B50449" w:rsidP="00740F97">
      <w:pPr>
        <w:ind w:firstLine="360"/>
        <w:rPr>
          <w:rFonts w:cs="Arial"/>
        </w:rPr>
      </w:pPr>
      <w:r>
        <w:t xml:space="preserve">43. </w:t>
      </w:r>
      <w:r w:rsidRPr="00363497">
        <w:rPr>
          <w:highlight w:val="red"/>
        </w:rPr>
        <w:t xml:space="preserve">В случае нарушения прав </w:t>
      </w:r>
      <w:r w:rsidRPr="00363497">
        <w:rPr>
          <w:highlight w:val="yellow"/>
        </w:rPr>
        <w:t>заявителей они вправе обжаловать решения и действия (бездействие) отдела пособий и социальных выплат, должностного лица либо государственного служащего отдела пособий в досудебном (внесудебном) порядке.</w:t>
      </w:r>
    </w:p>
    <w:p w:rsidR="00B50449" w:rsidRDefault="00B50449" w:rsidP="00B50449">
      <w:pPr>
        <w:ind w:firstLine="0"/>
        <w:rPr>
          <w:rFonts w:cs="Arial"/>
          <w:sz w:val="20"/>
        </w:rPr>
      </w:pPr>
      <w:r>
        <w:rPr>
          <w:rFonts w:cs="Arial"/>
          <w:sz w:val="20"/>
        </w:rPr>
        <w:t xml:space="preserve">(в редакции </w:t>
      </w:r>
      <w:hyperlink r:id="rId89"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 xml:space="preserve">44. Предмет досудебного (внесудебного) обжалования заявителем решений и действий (бездействия) отдела пособий и социальных выплат, должностного лица отдела пособий и социальных выплат либо государственного </w:t>
      </w:r>
      <w:r w:rsidR="00B50449">
        <w:rPr>
          <w:rFonts w:cs="Arial"/>
        </w:rPr>
        <w:t xml:space="preserve">гражданского </w:t>
      </w:r>
      <w:r w:rsidRPr="001C4080">
        <w:rPr>
          <w:rFonts w:cs="Arial"/>
        </w:rPr>
        <w:t>служащего.</w:t>
      </w:r>
    </w:p>
    <w:p w:rsidR="00B50449" w:rsidRDefault="00B50449" w:rsidP="00B50449">
      <w:pPr>
        <w:ind w:firstLine="0"/>
        <w:rPr>
          <w:rFonts w:cs="Arial"/>
          <w:sz w:val="20"/>
        </w:rPr>
      </w:pPr>
      <w:r>
        <w:rPr>
          <w:rFonts w:cs="Arial"/>
          <w:sz w:val="20"/>
        </w:rPr>
        <w:t xml:space="preserve">(в редакции </w:t>
      </w:r>
      <w:hyperlink r:id="rId90"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Заявитель может обратиться с жалобой, в том числе в следующих случаях:</w:t>
      </w:r>
    </w:p>
    <w:p w:rsidR="0054477A" w:rsidRPr="001C4080" w:rsidRDefault="0054477A" w:rsidP="00740F97">
      <w:pPr>
        <w:ind w:firstLine="360"/>
        <w:rPr>
          <w:rFonts w:cs="Arial"/>
        </w:rPr>
      </w:pPr>
      <w:r w:rsidRPr="001C4080">
        <w:rPr>
          <w:rFonts w:cs="Arial"/>
        </w:rPr>
        <w:t>1) нарушение срока регистрации заявления заявителя о предоставлении государственной услуги;</w:t>
      </w:r>
    </w:p>
    <w:p w:rsidR="0054477A" w:rsidRPr="001C4080" w:rsidRDefault="0054477A" w:rsidP="00740F97">
      <w:pPr>
        <w:ind w:firstLine="360"/>
        <w:rPr>
          <w:rFonts w:cs="Arial"/>
        </w:rPr>
      </w:pPr>
      <w:r w:rsidRPr="001C4080">
        <w:rPr>
          <w:rFonts w:cs="Arial"/>
        </w:rPr>
        <w:t>2) нарушение срока предоставления государственной услуги;</w:t>
      </w:r>
    </w:p>
    <w:p w:rsidR="0054477A" w:rsidRPr="001C4080" w:rsidRDefault="0054477A" w:rsidP="00740F97">
      <w:pPr>
        <w:ind w:firstLine="360"/>
        <w:rPr>
          <w:rFonts w:cs="Arial"/>
        </w:rPr>
      </w:pPr>
      <w:r w:rsidRPr="001C4080">
        <w:rPr>
          <w:rFonts w:cs="Arial"/>
        </w:rPr>
        <w:t>3)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54477A" w:rsidRPr="001C4080" w:rsidRDefault="0054477A" w:rsidP="00740F97">
      <w:pPr>
        <w:ind w:firstLine="360"/>
        <w:rPr>
          <w:rFonts w:cs="Arial"/>
        </w:rPr>
      </w:pPr>
      <w:r w:rsidRPr="001C4080">
        <w:rPr>
          <w:rFonts w:cs="Arial"/>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54477A" w:rsidRPr="001C4080" w:rsidRDefault="0054477A" w:rsidP="00740F97">
      <w:pPr>
        <w:ind w:firstLine="360"/>
        <w:rPr>
          <w:rFonts w:cs="Arial"/>
        </w:rPr>
      </w:pPr>
      <w:r w:rsidRPr="001C4080">
        <w:rPr>
          <w:rFonts w:cs="Arial"/>
        </w:rPr>
        <w:t>5) отказ в предоставлении государственной услуги, если основания отказа не предусмотрены нормативными правовыми актами Российской Федерации, нормативными правовыми актами Новосибирской области;</w:t>
      </w:r>
    </w:p>
    <w:p w:rsidR="0054477A" w:rsidRPr="001C4080" w:rsidRDefault="0054477A" w:rsidP="00740F97">
      <w:pPr>
        <w:ind w:firstLine="360"/>
        <w:rPr>
          <w:rFonts w:cs="Arial"/>
        </w:rPr>
      </w:pPr>
      <w:r w:rsidRPr="001C4080">
        <w:rPr>
          <w:rFonts w:cs="Arial"/>
        </w:rPr>
        <w:lastRenderedPageBreak/>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54477A" w:rsidRPr="001C4080" w:rsidRDefault="0054477A" w:rsidP="00740F97">
      <w:pPr>
        <w:ind w:firstLine="360"/>
        <w:rPr>
          <w:rFonts w:cs="Arial"/>
        </w:rPr>
      </w:pPr>
      <w:r w:rsidRPr="001C4080">
        <w:rPr>
          <w:rFonts w:cs="Arial"/>
        </w:rPr>
        <w:t>7) отказ отдела пособий и социальных выплат, должностного лица отдела пособий и социальных выплат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Общие требования к порядку подачи и рассмотрения жалобы</w:t>
      </w:r>
    </w:p>
    <w:p w:rsidR="0054477A" w:rsidRPr="001C4080" w:rsidRDefault="0054477A" w:rsidP="00740F97">
      <w:pPr>
        <w:ind w:firstLine="360"/>
        <w:rPr>
          <w:rFonts w:cs="Arial"/>
        </w:rPr>
      </w:pPr>
    </w:p>
    <w:p w:rsidR="0054477A" w:rsidRPr="001C4080" w:rsidRDefault="0054477A" w:rsidP="00740F97">
      <w:pPr>
        <w:ind w:firstLine="360"/>
        <w:rPr>
          <w:rFonts w:cs="Arial"/>
        </w:rPr>
      </w:pPr>
      <w:r w:rsidRPr="001C4080">
        <w:rPr>
          <w:rFonts w:cs="Arial"/>
        </w:rPr>
        <w:t>45. Жалоба подается в письменной форме на бумажном носителе, в электронной форме в отдел пособий и социальных выплат. Жалоба на решение, принятое начальником отдела пособий и социальных выплат, подается министру.</w:t>
      </w:r>
    </w:p>
    <w:p w:rsidR="0054477A" w:rsidRPr="001C4080" w:rsidRDefault="0054477A" w:rsidP="00740F97">
      <w:pPr>
        <w:ind w:firstLine="360"/>
        <w:rPr>
          <w:rFonts w:cs="Arial"/>
        </w:rPr>
      </w:pPr>
      <w:r w:rsidRPr="001C4080">
        <w:rPr>
          <w:rFonts w:cs="Arial"/>
        </w:rPr>
        <w:t>Жалоба может быть направлена по почте, через МФЦ, с использованием информационно-телеко</w:t>
      </w:r>
      <w:bookmarkStart w:id="23" w:name="sub_46"/>
      <w:r w:rsidR="00B50449">
        <w:rPr>
          <w:rFonts w:cs="Arial"/>
        </w:rPr>
        <w:t xml:space="preserve">ммуникационной сети "Интернет" </w:t>
      </w:r>
      <w:r w:rsidR="00B50449">
        <w:t>- официального сайта министерства (https://msr.№so.ru), официального сайта Губернатора Новосибирской области и Правительства Новосибирской области (https://www.№so.ru), ЕПГУ (https://do.gosuslugi.ru)</w:t>
      </w:r>
      <w:bookmarkEnd w:id="23"/>
      <w:r w:rsidRPr="001C4080">
        <w:rPr>
          <w:rFonts w:cs="Arial"/>
        </w:rPr>
        <w:t>, а также может быть принята при личном приеме заявителя.</w:t>
      </w:r>
      <w:r w:rsidRPr="00953A47">
        <w:rPr>
          <w:rFonts w:cs="Arial"/>
        </w:rPr>
        <w:t xml:space="preserve"> </w:t>
      </w:r>
    </w:p>
    <w:p w:rsidR="00B50449" w:rsidRDefault="00B50449" w:rsidP="00B50449">
      <w:pPr>
        <w:ind w:firstLine="0"/>
        <w:rPr>
          <w:rFonts w:cs="Arial"/>
          <w:sz w:val="20"/>
        </w:rPr>
      </w:pPr>
      <w:r>
        <w:rPr>
          <w:rFonts w:cs="Arial"/>
          <w:sz w:val="20"/>
        </w:rPr>
        <w:t xml:space="preserve">(в редакции </w:t>
      </w:r>
      <w:hyperlink r:id="rId91"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Адрес министерства: Серебренниковская ул., д. 6, г. Новосибирск, 630007. E-mail: usz</w:t>
      </w:r>
      <w:r>
        <w:rPr>
          <w:rFonts w:cs="Arial"/>
        </w:rPr>
        <w:t>n</w:t>
      </w:r>
      <w:r w:rsidRPr="001C4080">
        <w:rPr>
          <w:rFonts w:cs="Arial"/>
        </w:rPr>
        <w:t>@obladm.</w:t>
      </w:r>
      <w:r>
        <w:rPr>
          <w:rFonts w:cs="Arial"/>
          <w:lang w:val="en-US"/>
        </w:rPr>
        <w:t>n</w:t>
      </w:r>
      <w:r w:rsidRPr="001C4080">
        <w:rPr>
          <w:rFonts w:cs="Arial"/>
        </w:rPr>
        <w:t>so.ru. Телефон: (383) 223-09-94, факс: (383) 223-46-81.</w:t>
      </w:r>
    </w:p>
    <w:p w:rsidR="0054477A" w:rsidRPr="001C4080" w:rsidRDefault="0054477A" w:rsidP="00740F97">
      <w:pPr>
        <w:ind w:firstLine="360"/>
        <w:rPr>
          <w:rFonts w:cs="Arial"/>
        </w:rPr>
      </w:pPr>
      <w:r w:rsidRPr="001C4080">
        <w:rPr>
          <w:rFonts w:cs="Arial"/>
        </w:rPr>
        <w:t>46. Личный прием министра проводится еженедельно, по пятницам, начало приема с 14.00.</w:t>
      </w:r>
    </w:p>
    <w:p w:rsidR="0054477A" w:rsidRPr="001C4080" w:rsidRDefault="0054477A" w:rsidP="00740F97">
      <w:pPr>
        <w:ind w:firstLine="360"/>
        <w:rPr>
          <w:rFonts w:cs="Arial"/>
        </w:rPr>
      </w:pPr>
      <w:r w:rsidRPr="001C4080">
        <w:rPr>
          <w:rFonts w:cs="Arial"/>
        </w:rPr>
        <w:t>Консультацию о времени и месте личного приема министра можно получить в министерстве, обратившись лично или по телефонам: (383)223-23-88, (383)223-66-65.</w:t>
      </w:r>
      <w:r w:rsidRPr="00953A47">
        <w:rPr>
          <w:rFonts w:cs="Arial"/>
        </w:rPr>
        <w:t xml:space="preserve"> </w:t>
      </w:r>
      <w:r w:rsidRPr="001C4080">
        <w:rPr>
          <w:rFonts w:cs="Arial"/>
        </w:rPr>
        <w:t xml:space="preserve">(п. 46 в </w:t>
      </w:r>
      <w:r w:rsidR="00D903F0">
        <w:rPr>
          <w:rFonts w:cs="Arial"/>
        </w:rPr>
        <w:t>редакции</w:t>
      </w:r>
      <w:r w:rsidRPr="001C4080">
        <w:rPr>
          <w:rFonts w:cs="Arial"/>
        </w:rPr>
        <w:t xml:space="preserve"> </w:t>
      </w:r>
      <w:r w:rsidRPr="00953A47">
        <w:rPr>
          <w:rFonts w:cs="Arial"/>
        </w:rPr>
        <w:t>приказа</w:t>
      </w:r>
      <w:r w:rsidRPr="001C4080">
        <w:rPr>
          <w:rFonts w:cs="Arial"/>
        </w:rPr>
        <w:t xml:space="preserve"> Минсоцразвития Новосибирской области </w:t>
      </w:r>
      <w:hyperlink r:id="rId92" w:tgtFrame="Logical" w:history="1">
        <w:r w:rsidRPr="00953A47">
          <w:rPr>
            <w:rStyle w:val="a6"/>
            <w:rFonts w:cs="Arial"/>
          </w:rPr>
          <w:t>от 18.12.2012 № 1470</w:t>
        </w:r>
      </w:hyperlink>
      <w:r w:rsidRPr="001C4080">
        <w:rPr>
          <w:rFonts w:cs="Arial"/>
        </w:rPr>
        <w:t>)</w:t>
      </w:r>
    </w:p>
    <w:p w:rsidR="0054477A" w:rsidRPr="001C4080" w:rsidRDefault="0054477A" w:rsidP="00740F97">
      <w:pPr>
        <w:ind w:firstLine="360"/>
        <w:rPr>
          <w:rFonts w:cs="Arial"/>
        </w:rPr>
      </w:pPr>
      <w:r w:rsidRPr="001C4080">
        <w:rPr>
          <w:rFonts w:cs="Arial"/>
        </w:rPr>
        <w:t>47. Жалоба должна содержать:</w:t>
      </w:r>
    </w:p>
    <w:p w:rsidR="00B50449" w:rsidRDefault="0054477A" w:rsidP="00740F97">
      <w:pPr>
        <w:ind w:firstLine="360"/>
        <w:rPr>
          <w:rFonts w:cs="Arial"/>
        </w:rPr>
      </w:pPr>
      <w:r w:rsidRPr="001C4080">
        <w:rPr>
          <w:rFonts w:cs="Arial"/>
        </w:rPr>
        <w:t xml:space="preserve">1) наименование отдела пособий и социальных выплат, должностного лица отдела пособий и социальных выплат либо государственного </w:t>
      </w:r>
      <w:r w:rsidR="00B50449">
        <w:rPr>
          <w:rFonts w:cs="Arial"/>
        </w:rPr>
        <w:t xml:space="preserve">гражданского </w:t>
      </w:r>
      <w:r w:rsidRPr="001C4080">
        <w:rPr>
          <w:rFonts w:cs="Arial"/>
        </w:rPr>
        <w:t>служащего, решения и действия (бездействие) которых обжалуются;</w:t>
      </w:r>
      <w:r w:rsidRPr="00953A47">
        <w:rPr>
          <w:rFonts w:cs="Arial"/>
        </w:rPr>
        <w:t xml:space="preserve"> </w:t>
      </w:r>
    </w:p>
    <w:p w:rsidR="00B50449" w:rsidRDefault="00B50449" w:rsidP="00B50449">
      <w:pPr>
        <w:ind w:firstLine="0"/>
        <w:rPr>
          <w:rFonts w:cs="Arial"/>
          <w:sz w:val="20"/>
        </w:rPr>
      </w:pPr>
      <w:r>
        <w:rPr>
          <w:rFonts w:cs="Arial"/>
          <w:sz w:val="20"/>
        </w:rPr>
        <w:t xml:space="preserve">(в редакции </w:t>
      </w:r>
      <w:hyperlink r:id="rId93"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54477A" w:rsidRPr="001C4080" w:rsidRDefault="0054477A" w:rsidP="00740F97">
      <w:pPr>
        <w:ind w:firstLine="360"/>
        <w:rPr>
          <w:rFonts w:cs="Arial"/>
        </w:rPr>
      </w:pPr>
      <w:r w:rsidRPr="001C4080">
        <w:rPr>
          <w:rFonts w:cs="Arial"/>
        </w:rPr>
        <w:t>3) сведения об обжалуемых решениях и действиях (бездействии) отдела пособий и социальных выплат, должностного лица отдела пособий и социальных выплат либо государственного</w:t>
      </w:r>
      <w:r w:rsidR="00B50449">
        <w:rPr>
          <w:rFonts w:cs="Arial"/>
        </w:rPr>
        <w:t xml:space="preserve"> гражданского</w:t>
      </w:r>
      <w:r w:rsidRPr="001C4080">
        <w:rPr>
          <w:rFonts w:cs="Arial"/>
        </w:rPr>
        <w:t xml:space="preserve"> служащего;</w:t>
      </w:r>
    </w:p>
    <w:p w:rsidR="00B50449" w:rsidRDefault="00B50449" w:rsidP="00B50449">
      <w:pPr>
        <w:ind w:firstLine="0"/>
        <w:rPr>
          <w:rFonts w:cs="Arial"/>
          <w:sz w:val="20"/>
        </w:rPr>
      </w:pPr>
      <w:r>
        <w:rPr>
          <w:rFonts w:cs="Arial"/>
          <w:sz w:val="20"/>
        </w:rPr>
        <w:t xml:space="preserve">(в редакции </w:t>
      </w:r>
      <w:hyperlink r:id="rId94"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1C4080" w:rsidRDefault="0054477A" w:rsidP="00740F97">
      <w:pPr>
        <w:ind w:firstLine="360"/>
        <w:rPr>
          <w:rFonts w:cs="Arial"/>
        </w:rPr>
      </w:pPr>
      <w:r w:rsidRPr="001C4080">
        <w:rPr>
          <w:rFonts w:cs="Arial"/>
        </w:rPr>
        <w:t>4) доводы, на основании которых заявитель не согласен с решением и действием (бездействием) отдела пособий и социальных выплат, должностного лица отдела пособий и социальных выплат либо государственного служащего. Заявителем могут быть представлены документы (при наличии), подтверждающие доводы заявителя, либо их копии.</w:t>
      </w:r>
    </w:p>
    <w:p w:rsidR="0054477A" w:rsidRPr="001C4080" w:rsidRDefault="0054477A" w:rsidP="00740F97">
      <w:pPr>
        <w:ind w:firstLine="360"/>
        <w:rPr>
          <w:rFonts w:cs="Arial"/>
        </w:rPr>
      </w:pPr>
      <w:r w:rsidRPr="001C4080">
        <w:rPr>
          <w:rFonts w:cs="Arial"/>
        </w:rPr>
        <w:t>48. Жалоба, поступившая в отдел пособий и социальных выплат, подлежит рассмотрению начальником отдела пособий и социальных выплат, а жалоба, поступившая в министерство, подлежит рассмотрению министром или уполномоченным на то лицом в течение пятнадцати рабочих дней со дня ее регистрации, а в случае обжалования отказа отдела пособий и социальных выплат, должностного лица отдела пособий и социальных выплат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54477A" w:rsidRPr="001C4080" w:rsidRDefault="0054477A" w:rsidP="00740F97">
      <w:pPr>
        <w:ind w:firstLine="360"/>
        <w:rPr>
          <w:rFonts w:cs="Arial"/>
        </w:rPr>
      </w:pPr>
      <w:r w:rsidRPr="001C4080">
        <w:rPr>
          <w:rFonts w:cs="Arial"/>
        </w:rPr>
        <w:lastRenderedPageBreak/>
        <w:t>49. Юридическим фактом для рассмотрения жалобы является поступление и регистрация жалобы в отделе пособий и социальных выплат или министерстве.</w:t>
      </w:r>
      <w:r>
        <w:rPr>
          <w:rFonts w:cs="Arial"/>
        </w:rPr>
        <w:t xml:space="preserve"> </w:t>
      </w:r>
      <w:r w:rsidRPr="001C4080">
        <w:rPr>
          <w:rFonts w:cs="Arial"/>
        </w:rPr>
        <w:t xml:space="preserve">(п. 49 в </w:t>
      </w:r>
      <w:r w:rsidR="00D903F0">
        <w:rPr>
          <w:rFonts w:cs="Arial"/>
        </w:rPr>
        <w:t>редакции</w:t>
      </w:r>
      <w:r w:rsidRPr="001C4080">
        <w:rPr>
          <w:rFonts w:cs="Arial"/>
        </w:rPr>
        <w:t xml:space="preserve"> </w:t>
      </w:r>
      <w:r w:rsidRPr="00953A47">
        <w:rPr>
          <w:rFonts w:cs="Arial"/>
        </w:rPr>
        <w:t>приказа</w:t>
      </w:r>
      <w:r w:rsidRPr="001C4080">
        <w:rPr>
          <w:rFonts w:cs="Arial"/>
        </w:rPr>
        <w:t xml:space="preserve"> Минсоцразвития Новосибирской области </w:t>
      </w:r>
      <w:hyperlink r:id="rId95" w:tgtFrame="Logical" w:history="1">
        <w:r w:rsidRPr="00953A47">
          <w:rPr>
            <w:rStyle w:val="a6"/>
            <w:rFonts w:cs="Arial"/>
          </w:rPr>
          <w:t>от 18.12.2012 № 1470</w:t>
        </w:r>
      </w:hyperlink>
      <w:r w:rsidRPr="001C4080">
        <w:rPr>
          <w:rFonts w:cs="Arial"/>
        </w:rPr>
        <w:t>)</w:t>
      </w:r>
    </w:p>
    <w:p w:rsidR="0054477A" w:rsidRPr="001C4080" w:rsidRDefault="0054477A" w:rsidP="00740F97">
      <w:pPr>
        <w:ind w:firstLine="360"/>
        <w:rPr>
          <w:rFonts w:cs="Arial"/>
        </w:rPr>
      </w:pPr>
      <w:r w:rsidRPr="001C4080">
        <w:rPr>
          <w:rFonts w:cs="Arial"/>
        </w:rPr>
        <w:t>49.1. Порядок рассмотрения жалобы заявителя:</w:t>
      </w:r>
    </w:p>
    <w:p w:rsidR="0054477A" w:rsidRDefault="0054477A" w:rsidP="00740F97">
      <w:pPr>
        <w:ind w:firstLine="360"/>
        <w:rPr>
          <w:rFonts w:cs="Arial"/>
        </w:rPr>
      </w:pPr>
      <w:r w:rsidRPr="001C4080">
        <w:rPr>
          <w:rFonts w:cs="Arial"/>
        </w:rPr>
        <w:t>в случае если в жалобе не указаны фамилия заявителя, направившего жалобу, и</w:t>
      </w:r>
      <w:r>
        <w:rPr>
          <w:rFonts w:cs="Arial"/>
        </w:rPr>
        <w:t>ли</w:t>
      </w:r>
      <w:r w:rsidRPr="001C4080">
        <w:rPr>
          <w:rFonts w:cs="Arial"/>
        </w:rPr>
        <w:t xml:space="preserve">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54477A" w:rsidRDefault="0054477A" w:rsidP="008449CB">
      <w:pPr>
        <w:ind w:firstLine="357"/>
        <w:jc w:val="left"/>
        <w:rPr>
          <w:rFonts w:cs="Arial"/>
        </w:rPr>
      </w:pPr>
      <w:r w:rsidRPr="001F5C5A">
        <w:rPr>
          <w:rFonts w:cs="Arial"/>
        </w:rPr>
        <w:t xml:space="preserve">(в </w:t>
      </w:r>
      <w:r w:rsidR="00D903F0">
        <w:rPr>
          <w:rFonts w:cs="Arial"/>
        </w:rPr>
        <w:t>редакции</w:t>
      </w:r>
      <w:r w:rsidRPr="001F5C5A">
        <w:rPr>
          <w:rFonts w:cs="Arial"/>
        </w:rPr>
        <w:t xml:space="preserve"> приказа Минсоцразвития Новосибирской области </w:t>
      </w:r>
      <w:hyperlink r:id="rId96" w:tgtFrame="ChangingDocument" w:history="1">
        <w:r w:rsidRPr="00F50D77">
          <w:rPr>
            <w:rStyle w:val="a6"/>
            <w:rFonts w:cs="Arial"/>
          </w:rPr>
          <w:t>от 20.12.2013 № 1568</w:t>
        </w:r>
      </w:hyperlink>
      <w:r w:rsidRPr="001F5C5A">
        <w:rPr>
          <w:rFonts w:cs="Arial"/>
        </w:rPr>
        <w:t>)</w:t>
      </w:r>
    </w:p>
    <w:p w:rsidR="0054477A" w:rsidRPr="001C4080" w:rsidRDefault="0054477A" w:rsidP="00740F97">
      <w:pPr>
        <w:ind w:firstLine="360"/>
        <w:rPr>
          <w:rFonts w:cs="Arial"/>
        </w:rPr>
      </w:pPr>
      <w:r w:rsidRPr="001C4080">
        <w:rPr>
          <w:rFonts w:cs="Arial"/>
        </w:rPr>
        <w:t>жалобу, в которой содержатся нецензурные либо оскорбительные выражения, угрозы жизни, здоровью и имуществу должностного лица министерства или начальника отдела пособий и социальных выплат, а также членов их семей, министр или уполномоченное на то лицо, начальник отдела пособий и социальных выплат вправе оставить без ответа по существу поставленных в ней вопросов и сообщить письменно заявителю, направившему жалобу, о недопустимости злоупотребления правом;</w:t>
      </w:r>
    </w:p>
    <w:p w:rsidR="0054477A" w:rsidRPr="001C4080" w:rsidRDefault="0054477A" w:rsidP="00740F97">
      <w:pPr>
        <w:ind w:firstLine="360"/>
        <w:rPr>
          <w:rFonts w:cs="Arial"/>
        </w:rPr>
      </w:pPr>
      <w:r w:rsidRPr="001C4080">
        <w:rPr>
          <w:rFonts w:cs="Arial"/>
        </w:rPr>
        <w:t>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ее направившему, если его фамилия и почтовый адрес поддаются прочтению;</w:t>
      </w:r>
    </w:p>
    <w:p w:rsidR="0054477A" w:rsidRDefault="0054477A" w:rsidP="00740F97">
      <w:pPr>
        <w:ind w:firstLine="360"/>
        <w:rPr>
          <w:rFonts w:cs="Arial"/>
        </w:rPr>
      </w:pPr>
      <w:r w:rsidRPr="001C4080">
        <w:rPr>
          <w:rFonts w:cs="Arial"/>
        </w:rPr>
        <w:t xml:space="preserve">если в жалобе заявителя содержится вопрос, на который ему </w:t>
      </w:r>
      <w:r>
        <w:rPr>
          <w:rFonts w:cs="Arial"/>
        </w:rPr>
        <w:t>неодн</w:t>
      </w:r>
      <w:r w:rsidRPr="001C4080">
        <w:rPr>
          <w:rFonts w:cs="Arial"/>
        </w:rPr>
        <w:t>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или уполномоченное на то лицо, начальник отдела пособий и социальных выплат вправе принимать решение о безосновательности очередного обращения и прекращении переписки с заявителем по данному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О принятом решении заявитель, направивший жалобу, уведомляется письменно;</w:t>
      </w:r>
    </w:p>
    <w:p w:rsidR="0054477A" w:rsidRPr="00B50449" w:rsidRDefault="0054477A" w:rsidP="008449CB">
      <w:pPr>
        <w:ind w:firstLine="357"/>
        <w:jc w:val="left"/>
        <w:rPr>
          <w:rFonts w:cs="Arial"/>
          <w:sz w:val="20"/>
        </w:rPr>
      </w:pPr>
      <w:r w:rsidRPr="00B50449">
        <w:rPr>
          <w:rFonts w:cs="Arial"/>
          <w:sz w:val="20"/>
        </w:rPr>
        <w:t xml:space="preserve">(в </w:t>
      </w:r>
      <w:r w:rsidR="00D903F0" w:rsidRPr="00B50449">
        <w:rPr>
          <w:rFonts w:cs="Arial"/>
          <w:sz w:val="20"/>
        </w:rPr>
        <w:t>редакции</w:t>
      </w:r>
      <w:r w:rsidRPr="00B50449">
        <w:rPr>
          <w:rFonts w:cs="Arial"/>
          <w:sz w:val="20"/>
        </w:rPr>
        <w:t xml:space="preserve"> приказа Минсоцразвития Новосибирской области </w:t>
      </w:r>
      <w:hyperlink r:id="rId97" w:tgtFrame="ChangingDocument" w:history="1">
        <w:r w:rsidRPr="00B50449">
          <w:rPr>
            <w:rStyle w:val="a6"/>
            <w:rFonts w:cs="Arial"/>
            <w:sz w:val="20"/>
          </w:rPr>
          <w:t>от 20.12.2013 № 1568</w:t>
        </w:r>
      </w:hyperlink>
      <w:r w:rsidRPr="00B50449">
        <w:rPr>
          <w:rFonts w:cs="Arial"/>
          <w:sz w:val="20"/>
        </w:rPr>
        <w:t>)</w:t>
      </w:r>
    </w:p>
    <w:p w:rsidR="0054477A" w:rsidRPr="001C4080" w:rsidRDefault="0054477A" w:rsidP="00740F97">
      <w:pPr>
        <w:ind w:firstLine="360"/>
        <w:rPr>
          <w:rFonts w:cs="Arial"/>
        </w:rPr>
      </w:pPr>
      <w:r w:rsidRPr="001C4080">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B50449" w:rsidRDefault="0054477A" w:rsidP="00740F97">
      <w:pPr>
        <w:ind w:firstLine="360"/>
        <w:rPr>
          <w:rFonts w:cs="Arial"/>
        </w:rPr>
      </w:pPr>
      <w:r w:rsidRPr="001C4080">
        <w:rPr>
          <w:rFonts w:cs="Arial"/>
        </w:rP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отдел пособий и социальных выплат.</w:t>
      </w:r>
      <w:r>
        <w:rPr>
          <w:rFonts w:cs="Arial"/>
        </w:rPr>
        <w:t xml:space="preserve"> </w:t>
      </w:r>
    </w:p>
    <w:p w:rsidR="0054477A" w:rsidRPr="00B50449" w:rsidRDefault="0054477A" w:rsidP="00740F97">
      <w:pPr>
        <w:ind w:firstLine="360"/>
        <w:rPr>
          <w:rFonts w:cs="Arial"/>
          <w:sz w:val="20"/>
        </w:rPr>
      </w:pPr>
      <w:r w:rsidRPr="00B50449">
        <w:rPr>
          <w:rFonts w:cs="Arial"/>
          <w:sz w:val="20"/>
        </w:rPr>
        <w:t xml:space="preserve">(п. 49.1 введен приказом Минсоцразвития Новосибирской области </w:t>
      </w:r>
      <w:hyperlink r:id="rId98" w:tgtFrame="Logical" w:history="1">
        <w:r w:rsidRPr="00B50449">
          <w:rPr>
            <w:rStyle w:val="a6"/>
            <w:rFonts w:cs="Arial"/>
            <w:sz w:val="20"/>
          </w:rPr>
          <w:t>от 18.12.2012 № 1470</w:t>
        </w:r>
      </w:hyperlink>
      <w:r w:rsidRPr="00B50449">
        <w:rPr>
          <w:rFonts w:cs="Arial"/>
          <w:sz w:val="20"/>
        </w:rPr>
        <w:t>)</w:t>
      </w:r>
    </w:p>
    <w:p w:rsidR="0054477A" w:rsidRPr="001C4080" w:rsidRDefault="0054477A" w:rsidP="00740F97">
      <w:pPr>
        <w:ind w:firstLine="360"/>
        <w:rPr>
          <w:rFonts w:cs="Arial"/>
        </w:rPr>
      </w:pPr>
      <w:r w:rsidRPr="001C4080">
        <w:rPr>
          <w:rFonts w:cs="Arial"/>
        </w:rPr>
        <w:t>50. По результатам рассмотрения жалобы начальник отдела пособий и социальных выплат либо министр или уполномоченное на то лицо принимает одно из следующих решений:</w:t>
      </w:r>
    </w:p>
    <w:p w:rsidR="0054477A" w:rsidRPr="001C4080" w:rsidRDefault="0054477A" w:rsidP="00740F97">
      <w:pPr>
        <w:ind w:firstLine="360"/>
        <w:rPr>
          <w:rFonts w:cs="Arial"/>
        </w:rPr>
      </w:pPr>
      <w:r w:rsidRPr="001C4080">
        <w:rPr>
          <w:rFonts w:cs="Arial"/>
        </w:rPr>
        <w:t>1) удовлетворяет жалобу, в том числе в форме отмены принятого решения, исправления допущенных отделом пособий и социальных выплат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а также в иных формах;</w:t>
      </w:r>
    </w:p>
    <w:p w:rsidR="0054477A" w:rsidRPr="001C4080" w:rsidRDefault="0054477A" w:rsidP="00740F97">
      <w:pPr>
        <w:ind w:firstLine="360"/>
        <w:rPr>
          <w:rFonts w:cs="Arial"/>
        </w:rPr>
      </w:pPr>
      <w:r w:rsidRPr="001C4080">
        <w:rPr>
          <w:rFonts w:cs="Arial"/>
        </w:rPr>
        <w:t>2) отказывает в удовлетворении жалобы.</w:t>
      </w:r>
    </w:p>
    <w:p w:rsidR="0054477A" w:rsidRPr="001C4080" w:rsidRDefault="0054477A" w:rsidP="00740F97">
      <w:pPr>
        <w:ind w:firstLine="360"/>
        <w:rPr>
          <w:rFonts w:cs="Arial"/>
        </w:rPr>
      </w:pPr>
      <w:r w:rsidRPr="001C4080">
        <w:rPr>
          <w:rFonts w:cs="Arial"/>
        </w:rPr>
        <w:t xml:space="preserve">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w:t>
      </w:r>
      <w:r w:rsidRPr="001C4080">
        <w:rPr>
          <w:rFonts w:cs="Arial"/>
        </w:rPr>
        <w:lastRenderedPageBreak/>
        <w:t>заявителя, в электронной форме направляется мотивированный ответ о результатах рассмотрения жалобы.</w:t>
      </w:r>
    </w:p>
    <w:p w:rsidR="0054477A" w:rsidRPr="001C4080" w:rsidRDefault="0054477A" w:rsidP="00740F97">
      <w:pPr>
        <w:ind w:firstLine="360"/>
        <w:rPr>
          <w:rFonts w:cs="Arial"/>
        </w:rPr>
      </w:pPr>
      <w:r w:rsidRPr="001C4080">
        <w:rPr>
          <w:rFonts w:cs="Arial"/>
        </w:rPr>
        <w:t>В случае установления в ходе или по результатам рассмотрения жалобы признаков состава административного правонарушения или преступления начальник отдела пособий и социальных выплат либо министр или уполномоченное на то лицо незамедлительно направляет имеющиеся материалы в прокуратуру Новосибирской области.</w:t>
      </w:r>
    </w:p>
    <w:p w:rsidR="00B50449" w:rsidRDefault="00B50449" w:rsidP="00B50449">
      <w:pPr>
        <w:ind w:firstLine="360"/>
        <w:rPr>
          <w:rFonts w:cs="Arial"/>
          <w:sz w:val="20"/>
        </w:rPr>
      </w:pPr>
      <w:r>
        <w:rPr>
          <w:rFonts w:cs="Arial"/>
          <w:sz w:val="20"/>
        </w:rPr>
        <w:t xml:space="preserve">пункты 51 и 52 утратили силу -  </w:t>
      </w:r>
      <w:hyperlink r:id="rId99" w:tgtFrame="ChangingDocument" w:history="1">
        <w:r>
          <w:rPr>
            <w:rStyle w:val="a6"/>
            <w:sz w:val="20"/>
          </w:rPr>
          <w:t>приказ министерства социального развития Новосибирской области от 29.08.2017 № 757</w:t>
        </w:r>
      </w:hyperlink>
    </w:p>
    <w:p w:rsidR="0054477A" w:rsidRPr="001C4080"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1</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B50449" w:rsidRDefault="00B50449" w:rsidP="00B50449">
      <w:pPr>
        <w:ind w:firstLine="0"/>
        <w:jc w:val="right"/>
        <w:rPr>
          <w:rFonts w:cs="Arial"/>
          <w:sz w:val="20"/>
        </w:rPr>
      </w:pPr>
      <w:r>
        <w:rPr>
          <w:rFonts w:cs="Arial"/>
          <w:sz w:val="20"/>
        </w:rPr>
        <w:t xml:space="preserve">(в редакции </w:t>
      </w:r>
      <w:hyperlink r:id="rId100" w:tgtFrame="ChangingDocument" w:history="1">
        <w:r>
          <w:rPr>
            <w:rStyle w:val="a6"/>
            <w:sz w:val="20"/>
          </w:rPr>
          <w:t>приказа министерства социального развития Новосибирской области от 29.08.2017 № 757</w:t>
        </w:r>
      </w:hyperlink>
      <w:r>
        <w:rPr>
          <w:rFonts w:cs="Arial"/>
          <w:sz w:val="20"/>
        </w:rPr>
        <w:t>)</w:t>
      </w:r>
    </w:p>
    <w:p w:rsidR="0054477A" w:rsidRPr="00357C2B" w:rsidRDefault="0054477A" w:rsidP="00740F97">
      <w:pPr>
        <w:ind w:firstLine="360"/>
        <w:rPr>
          <w:rFonts w:cs="Arial"/>
        </w:rPr>
      </w:pPr>
    </w:p>
    <w:p w:rsidR="00B50449" w:rsidRPr="00B50449" w:rsidRDefault="00B50449" w:rsidP="00B50449">
      <w:pPr>
        <w:ind w:firstLine="0"/>
        <w:jc w:val="center"/>
      </w:pPr>
      <w:r w:rsidRPr="00B50449">
        <w:rPr>
          <w:rFonts w:cs="Arial"/>
          <w:b/>
          <w:bCs/>
          <w:iCs/>
          <w:sz w:val="30"/>
          <w:szCs w:val="28"/>
        </w:rPr>
        <w:t xml:space="preserve">Информация </w:t>
      </w:r>
      <w:r w:rsidRPr="00B50449">
        <w:rPr>
          <w:rFonts w:cs="Arial"/>
          <w:b/>
          <w:bCs/>
          <w:iCs/>
          <w:sz w:val="30"/>
          <w:szCs w:val="28"/>
        </w:rPr>
        <w:br/>
        <w:t>о местах нахождения и контактных телефонах отделов пособий и социальных выплат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ind w:firstLine="0"/>
      </w:pPr>
    </w:p>
    <w:tbl>
      <w:tblPr>
        <w:tblW w:w="5000" w:type="pct"/>
        <w:tblBorders>
          <w:top w:val="single" w:sz="4" w:space="0" w:color="auto"/>
          <w:left w:val="single" w:sz="4" w:space="0" w:color="auto"/>
          <w:bottom w:val="single" w:sz="4" w:space="0" w:color="auto"/>
          <w:right w:val="single" w:sz="4" w:space="0" w:color="auto"/>
        </w:tblBorders>
        <w:tblLook w:val="04A0"/>
      </w:tblPr>
      <w:tblGrid>
        <w:gridCol w:w="713"/>
        <w:gridCol w:w="3997"/>
        <w:gridCol w:w="3141"/>
        <w:gridCol w:w="2570"/>
      </w:tblGrid>
      <w:tr w:rsidR="00B50449" w:rsidRPr="00B50449" w:rsidTr="00B50449">
        <w:trPr>
          <w:trHeight w:val="20"/>
        </w:trPr>
        <w:tc>
          <w:tcPr>
            <w:tcW w:w="342"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w:t>
            </w:r>
          </w:p>
          <w:p w:rsidR="00B50449" w:rsidRPr="00B50449" w:rsidRDefault="00B50449" w:rsidP="00B50449">
            <w:pPr>
              <w:spacing w:line="20" w:lineRule="atLeast"/>
              <w:ind w:firstLine="0"/>
              <w:rPr>
                <w:sz w:val="20"/>
                <w:szCs w:val="20"/>
              </w:rPr>
            </w:pPr>
            <w:r w:rsidRPr="00B50449">
              <w:rPr>
                <w:sz w:val="20"/>
                <w:szCs w:val="20"/>
              </w:rPr>
              <w:t>п/п</w:t>
            </w:r>
          </w:p>
        </w:tc>
        <w:tc>
          <w:tcPr>
            <w:tcW w:w="1918"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Наименование отделов пособий и социальных выплат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w:t>
            </w:r>
          </w:p>
        </w:tc>
        <w:tc>
          <w:tcPr>
            <w:tcW w:w="1507"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Телефон, график приема заявителей</w:t>
            </w:r>
          </w:p>
        </w:tc>
        <w:tc>
          <w:tcPr>
            <w:tcW w:w="1233"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Почтовый адрес</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Баганского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8-38353-21-408</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632770, НСО,</w:t>
            </w:r>
          </w:p>
          <w:p w:rsidR="00B50449" w:rsidRPr="00B50449" w:rsidRDefault="00B50449" w:rsidP="00B50449">
            <w:pPr>
              <w:ind w:firstLine="0"/>
              <w:rPr>
                <w:sz w:val="20"/>
                <w:szCs w:val="20"/>
              </w:rPr>
            </w:pPr>
            <w:r w:rsidRPr="00B50449">
              <w:rPr>
                <w:sz w:val="20"/>
                <w:szCs w:val="20"/>
              </w:rPr>
              <w:t>с. Баган,</w:t>
            </w:r>
          </w:p>
          <w:p w:rsidR="00B50449" w:rsidRPr="00B50449" w:rsidRDefault="00B50449" w:rsidP="00B50449">
            <w:pPr>
              <w:ind w:firstLine="0"/>
              <w:rPr>
                <w:sz w:val="20"/>
                <w:szCs w:val="20"/>
              </w:rPr>
            </w:pPr>
            <w:r w:rsidRPr="00B50449">
              <w:rPr>
                <w:sz w:val="20"/>
                <w:szCs w:val="20"/>
              </w:rPr>
              <w:t>ул. М. Горького, 21</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Баганского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632770, НСО,</w:t>
            </w:r>
          </w:p>
          <w:p w:rsidR="00B50449" w:rsidRPr="00B50449" w:rsidRDefault="00B50449" w:rsidP="00B50449">
            <w:pPr>
              <w:ind w:firstLine="0"/>
              <w:rPr>
                <w:sz w:val="20"/>
                <w:szCs w:val="20"/>
              </w:rPr>
            </w:pPr>
            <w:r w:rsidRPr="00B50449">
              <w:rPr>
                <w:sz w:val="20"/>
                <w:szCs w:val="20"/>
              </w:rPr>
              <w:t>с. Баган,</w:t>
            </w:r>
          </w:p>
          <w:p w:rsidR="00B50449" w:rsidRPr="00B50449" w:rsidRDefault="00B50449" w:rsidP="00B50449">
            <w:pPr>
              <w:spacing w:line="20" w:lineRule="atLeast"/>
              <w:ind w:firstLine="0"/>
              <w:rPr>
                <w:sz w:val="20"/>
                <w:szCs w:val="20"/>
              </w:rPr>
            </w:pPr>
            <w:r w:rsidRPr="00B50449">
              <w:rPr>
                <w:sz w:val="20"/>
                <w:szCs w:val="20"/>
              </w:rPr>
              <w:t>ул. Строителей, 3в/2</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Барабинского района Новосибирской области</w:t>
            </w: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8-38361-291-21</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632334, НСО,</w:t>
            </w:r>
          </w:p>
          <w:p w:rsidR="00B50449" w:rsidRPr="00B50449" w:rsidRDefault="00B50449" w:rsidP="00B50449">
            <w:pPr>
              <w:ind w:firstLine="0"/>
              <w:rPr>
                <w:sz w:val="20"/>
                <w:szCs w:val="20"/>
              </w:rPr>
            </w:pPr>
            <w:r w:rsidRPr="00B50449">
              <w:rPr>
                <w:sz w:val="20"/>
                <w:szCs w:val="20"/>
              </w:rPr>
              <w:t>г. Барабинск,</w:t>
            </w:r>
          </w:p>
          <w:p w:rsidR="00B50449" w:rsidRPr="00B50449" w:rsidRDefault="00B50449" w:rsidP="00B50449">
            <w:pPr>
              <w:ind w:firstLine="0"/>
              <w:rPr>
                <w:sz w:val="20"/>
                <w:szCs w:val="20"/>
              </w:rPr>
            </w:pPr>
            <w:r w:rsidRPr="00B50449">
              <w:rPr>
                <w:sz w:val="20"/>
                <w:szCs w:val="20"/>
              </w:rPr>
              <w:t>ул. Ульяновская, 149а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Барабинского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632334, НСО,</w:t>
            </w:r>
          </w:p>
          <w:p w:rsidR="00B50449" w:rsidRPr="00B50449" w:rsidRDefault="00B50449" w:rsidP="00B50449">
            <w:pPr>
              <w:ind w:firstLine="0"/>
              <w:rPr>
                <w:sz w:val="20"/>
                <w:szCs w:val="20"/>
              </w:rPr>
            </w:pPr>
            <w:r w:rsidRPr="00B50449">
              <w:rPr>
                <w:sz w:val="20"/>
                <w:szCs w:val="20"/>
              </w:rPr>
              <w:t>Барабинский р-н,</w:t>
            </w:r>
          </w:p>
          <w:p w:rsidR="00B50449" w:rsidRPr="00B50449" w:rsidRDefault="00B50449" w:rsidP="00B50449">
            <w:pPr>
              <w:ind w:firstLine="0"/>
              <w:rPr>
                <w:sz w:val="20"/>
                <w:szCs w:val="20"/>
              </w:rPr>
            </w:pPr>
            <w:r w:rsidRPr="00B50449">
              <w:rPr>
                <w:sz w:val="20"/>
                <w:szCs w:val="20"/>
              </w:rPr>
              <w:t>г. Барабинск,</w:t>
            </w:r>
          </w:p>
          <w:p w:rsidR="00B50449" w:rsidRPr="00B50449" w:rsidRDefault="00B50449" w:rsidP="00B50449">
            <w:pPr>
              <w:spacing w:line="20" w:lineRule="atLeast"/>
              <w:ind w:firstLine="0"/>
              <w:rPr>
                <w:sz w:val="20"/>
                <w:szCs w:val="20"/>
              </w:rPr>
            </w:pPr>
            <w:r w:rsidRPr="00B50449">
              <w:rPr>
                <w:sz w:val="20"/>
                <w:szCs w:val="20"/>
              </w:rPr>
              <w:t>ул. Карла Маркса, 106</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lastRenderedPageBreak/>
              <w:t>3.</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Болотнинского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8-38349-22-886</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633340, НСО,</w:t>
            </w:r>
          </w:p>
          <w:p w:rsidR="00B50449" w:rsidRPr="00B50449" w:rsidRDefault="00B50449" w:rsidP="00B50449">
            <w:pPr>
              <w:ind w:firstLine="0"/>
              <w:rPr>
                <w:sz w:val="20"/>
                <w:szCs w:val="20"/>
              </w:rPr>
            </w:pPr>
            <w:r w:rsidRPr="00B50449">
              <w:rPr>
                <w:sz w:val="20"/>
                <w:szCs w:val="20"/>
              </w:rPr>
              <w:t>г. Болотное,</w:t>
            </w:r>
          </w:p>
          <w:p w:rsidR="00B50449" w:rsidRPr="00B50449" w:rsidRDefault="00B50449" w:rsidP="00B50449">
            <w:pPr>
              <w:ind w:firstLine="0"/>
              <w:rPr>
                <w:sz w:val="20"/>
                <w:szCs w:val="20"/>
              </w:rPr>
            </w:pPr>
            <w:r w:rsidRPr="00B50449">
              <w:rPr>
                <w:sz w:val="20"/>
                <w:szCs w:val="20"/>
              </w:rPr>
              <w:t>ул. Ленина, 19</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Болотнинского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633340, НСО,</w:t>
            </w:r>
          </w:p>
          <w:p w:rsidR="00B50449" w:rsidRPr="00B50449" w:rsidRDefault="00B50449" w:rsidP="00B50449">
            <w:pPr>
              <w:ind w:firstLine="0"/>
              <w:rPr>
                <w:sz w:val="20"/>
                <w:szCs w:val="20"/>
              </w:rPr>
            </w:pPr>
            <w:r w:rsidRPr="00B50449">
              <w:rPr>
                <w:sz w:val="20"/>
                <w:szCs w:val="20"/>
              </w:rPr>
              <w:t>г. Болотное,</w:t>
            </w:r>
          </w:p>
          <w:p w:rsidR="00B50449" w:rsidRPr="00B50449" w:rsidRDefault="00B50449" w:rsidP="00B50449">
            <w:pPr>
              <w:spacing w:line="20" w:lineRule="atLeast"/>
              <w:ind w:firstLine="0"/>
              <w:rPr>
                <w:sz w:val="20"/>
                <w:szCs w:val="20"/>
              </w:rPr>
            </w:pPr>
            <w:r w:rsidRPr="00B50449">
              <w:rPr>
                <w:sz w:val="20"/>
                <w:szCs w:val="20"/>
              </w:rPr>
              <w:t>ул. Максима Горького, 33</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4.</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г. Бердска Новосибирской области</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8-38341-50-051</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633004, НСО,</w:t>
            </w:r>
          </w:p>
          <w:p w:rsidR="00B50449" w:rsidRPr="00B50449" w:rsidRDefault="00B50449" w:rsidP="00B50449">
            <w:pPr>
              <w:ind w:firstLine="0"/>
              <w:rPr>
                <w:sz w:val="20"/>
                <w:szCs w:val="20"/>
              </w:rPr>
            </w:pPr>
            <w:r w:rsidRPr="00B50449">
              <w:rPr>
                <w:sz w:val="20"/>
                <w:szCs w:val="20"/>
              </w:rPr>
              <w:t>г. Бердск,</w:t>
            </w:r>
          </w:p>
          <w:p w:rsidR="00B50449" w:rsidRPr="00B50449" w:rsidRDefault="00B50449" w:rsidP="00B50449">
            <w:pPr>
              <w:ind w:firstLine="0"/>
              <w:rPr>
                <w:sz w:val="20"/>
                <w:szCs w:val="20"/>
              </w:rPr>
            </w:pPr>
            <w:r w:rsidRPr="00B50449">
              <w:rPr>
                <w:sz w:val="20"/>
                <w:szCs w:val="20"/>
              </w:rPr>
              <w:t>ул. К. Маркса, 55</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г. Бердска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633011, НСО,</w:t>
            </w:r>
          </w:p>
          <w:p w:rsidR="00B50449" w:rsidRPr="00B50449" w:rsidRDefault="00B50449" w:rsidP="00B50449">
            <w:pPr>
              <w:ind w:firstLine="0"/>
              <w:rPr>
                <w:sz w:val="20"/>
                <w:szCs w:val="20"/>
              </w:rPr>
            </w:pPr>
            <w:r w:rsidRPr="00B50449">
              <w:rPr>
                <w:sz w:val="20"/>
                <w:szCs w:val="20"/>
              </w:rPr>
              <w:t>г. Бердск,</w:t>
            </w:r>
          </w:p>
          <w:p w:rsidR="00B50449" w:rsidRPr="00B50449" w:rsidRDefault="00B50449" w:rsidP="00B50449">
            <w:pPr>
              <w:spacing w:line="20" w:lineRule="atLeast"/>
              <w:ind w:firstLine="0"/>
              <w:rPr>
                <w:sz w:val="20"/>
                <w:szCs w:val="20"/>
              </w:rPr>
            </w:pPr>
            <w:r w:rsidRPr="00B50449">
              <w:rPr>
                <w:sz w:val="20"/>
                <w:szCs w:val="20"/>
              </w:rPr>
              <w:t>микрорайон Радужный, 7, корп. 1</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5.</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Венгеровского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8-38369-21-188</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w:t>
            </w:r>
          </w:p>
          <w:p w:rsidR="00B50449" w:rsidRPr="00B50449" w:rsidRDefault="00B50449" w:rsidP="00B50449">
            <w:pPr>
              <w:ind w:firstLine="0"/>
              <w:rPr>
                <w:sz w:val="20"/>
                <w:szCs w:val="20"/>
              </w:rPr>
            </w:pPr>
            <w:r w:rsidRPr="00B50449">
              <w:rPr>
                <w:sz w:val="20"/>
                <w:szCs w:val="20"/>
              </w:rPr>
              <w:t>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632241, НСО,</w:t>
            </w:r>
          </w:p>
          <w:p w:rsidR="00B50449" w:rsidRPr="00B50449" w:rsidRDefault="00B50449" w:rsidP="00B50449">
            <w:pPr>
              <w:ind w:firstLine="0"/>
              <w:rPr>
                <w:sz w:val="20"/>
                <w:szCs w:val="20"/>
              </w:rPr>
            </w:pPr>
            <w:r w:rsidRPr="00B50449">
              <w:rPr>
                <w:sz w:val="20"/>
                <w:szCs w:val="20"/>
              </w:rPr>
              <w:t>с. Венгерово,</w:t>
            </w:r>
          </w:p>
          <w:p w:rsidR="00B50449" w:rsidRPr="00B50449" w:rsidRDefault="00B50449" w:rsidP="00B50449">
            <w:pPr>
              <w:ind w:firstLine="0"/>
              <w:rPr>
                <w:sz w:val="20"/>
                <w:szCs w:val="20"/>
              </w:rPr>
            </w:pPr>
            <w:r w:rsidRPr="00B50449">
              <w:rPr>
                <w:sz w:val="20"/>
                <w:szCs w:val="20"/>
              </w:rPr>
              <w:t>ул. Ленина, 68</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Венгеровского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632241, НСО,</w:t>
            </w:r>
          </w:p>
          <w:p w:rsidR="00B50449" w:rsidRPr="00B50449" w:rsidRDefault="00B50449" w:rsidP="00B50449">
            <w:pPr>
              <w:ind w:firstLine="0"/>
              <w:rPr>
                <w:sz w:val="20"/>
                <w:szCs w:val="20"/>
              </w:rPr>
            </w:pPr>
            <w:r w:rsidRPr="00B50449">
              <w:rPr>
                <w:sz w:val="20"/>
                <w:szCs w:val="20"/>
              </w:rPr>
              <w:t>с. Венгерово,</w:t>
            </w:r>
          </w:p>
          <w:p w:rsidR="00B50449" w:rsidRPr="00B50449" w:rsidRDefault="00B50449" w:rsidP="00B50449">
            <w:pPr>
              <w:spacing w:line="20" w:lineRule="atLeast"/>
              <w:ind w:firstLine="0"/>
              <w:rPr>
                <w:sz w:val="20"/>
                <w:szCs w:val="20"/>
              </w:rPr>
            </w:pPr>
            <w:r w:rsidRPr="00B50449">
              <w:rPr>
                <w:sz w:val="20"/>
                <w:szCs w:val="20"/>
              </w:rPr>
              <w:t>ул. Добролюбова, 4</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6.</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Доволенского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8-38354-20-311</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632451, НСО,</w:t>
            </w:r>
          </w:p>
          <w:p w:rsidR="00B50449" w:rsidRPr="00B50449" w:rsidRDefault="00B50449" w:rsidP="00B50449">
            <w:pPr>
              <w:ind w:firstLine="0"/>
              <w:rPr>
                <w:sz w:val="20"/>
                <w:szCs w:val="20"/>
              </w:rPr>
            </w:pPr>
            <w:r w:rsidRPr="00B50449">
              <w:rPr>
                <w:sz w:val="20"/>
                <w:szCs w:val="20"/>
              </w:rPr>
              <w:t>с. Довольное,</w:t>
            </w:r>
          </w:p>
          <w:p w:rsidR="00B50449" w:rsidRPr="00B50449" w:rsidRDefault="00B50449" w:rsidP="00B50449">
            <w:pPr>
              <w:ind w:firstLine="0"/>
              <w:rPr>
                <w:sz w:val="20"/>
                <w:szCs w:val="20"/>
              </w:rPr>
            </w:pPr>
            <w:r w:rsidRPr="00B50449">
              <w:rPr>
                <w:sz w:val="20"/>
                <w:szCs w:val="20"/>
              </w:rPr>
              <w:t>ул. Ленина, 86</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Доволенского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632451, НСО,</w:t>
            </w:r>
          </w:p>
          <w:p w:rsidR="00B50449" w:rsidRPr="00B50449" w:rsidRDefault="00B50449" w:rsidP="00B50449">
            <w:pPr>
              <w:ind w:firstLine="0"/>
              <w:rPr>
                <w:sz w:val="20"/>
                <w:szCs w:val="20"/>
              </w:rPr>
            </w:pPr>
            <w:r w:rsidRPr="00B50449">
              <w:rPr>
                <w:sz w:val="20"/>
                <w:szCs w:val="20"/>
              </w:rPr>
              <w:t>с. Довольное,</w:t>
            </w:r>
          </w:p>
          <w:p w:rsidR="00B50449" w:rsidRPr="00B50449" w:rsidRDefault="00B50449" w:rsidP="00B50449">
            <w:pPr>
              <w:spacing w:line="20" w:lineRule="atLeast"/>
              <w:ind w:firstLine="0"/>
              <w:rPr>
                <w:sz w:val="20"/>
                <w:szCs w:val="20"/>
              </w:rPr>
            </w:pPr>
            <w:r w:rsidRPr="00B50449">
              <w:rPr>
                <w:sz w:val="20"/>
                <w:szCs w:val="20"/>
              </w:rPr>
              <w:t>ул. Мичурина, 10</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7.</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Здвинского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8-38363-22-138</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632951, НСО,</w:t>
            </w:r>
          </w:p>
          <w:p w:rsidR="00B50449" w:rsidRPr="00B50449" w:rsidRDefault="00B50449" w:rsidP="00B50449">
            <w:pPr>
              <w:ind w:firstLine="0"/>
              <w:rPr>
                <w:sz w:val="20"/>
                <w:szCs w:val="20"/>
              </w:rPr>
            </w:pPr>
            <w:r w:rsidRPr="00B50449">
              <w:rPr>
                <w:sz w:val="20"/>
                <w:szCs w:val="20"/>
              </w:rPr>
              <w:t>с. Здвинск,</w:t>
            </w:r>
          </w:p>
          <w:p w:rsidR="00B50449" w:rsidRPr="00B50449" w:rsidRDefault="00B50449" w:rsidP="00B50449">
            <w:pPr>
              <w:ind w:firstLine="0"/>
              <w:rPr>
                <w:sz w:val="20"/>
                <w:szCs w:val="20"/>
              </w:rPr>
            </w:pPr>
            <w:r w:rsidRPr="00B50449">
              <w:rPr>
                <w:sz w:val="20"/>
                <w:szCs w:val="20"/>
              </w:rPr>
              <w:t>ул. М. Горького, 51</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 xml:space="preserve">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w:t>
            </w:r>
            <w:r w:rsidRPr="00B50449">
              <w:rPr>
                <w:sz w:val="20"/>
                <w:szCs w:val="20"/>
              </w:rPr>
              <w:lastRenderedPageBreak/>
              <w:t>государственных и муниципальных услуг Новосибирской области» Здвинского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lastRenderedPageBreak/>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632951, НСО,</w:t>
            </w:r>
          </w:p>
          <w:p w:rsidR="00B50449" w:rsidRPr="00B50449" w:rsidRDefault="00B50449" w:rsidP="00B50449">
            <w:pPr>
              <w:ind w:firstLine="0"/>
              <w:rPr>
                <w:sz w:val="20"/>
                <w:szCs w:val="20"/>
              </w:rPr>
            </w:pPr>
            <w:r w:rsidRPr="00B50449">
              <w:rPr>
                <w:sz w:val="20"/>
                <w:szCs w:val="20"/>
              </w:rPr>
              <w:t>с. Здвинск,</w:t>
            </w:r>
          </w:p>
          <w:p w:rsidR="00B50449" w:rsidRPr="00B50449" w:rsidRDefault="00B50449" w:rsidP="00B50449">
            <w:pPr>
              <w:spacing w:line="20" w:lineRule="atLeast"/>
              <w:ind w:firstLine="0"/>
              <w:rPr>
                <w:sz w:val="20"/>
                <w:szCs w:val="20"/>
              </w:rPr>
            </w:pPr>
            <w:r w:rsidRPr="00B50449">
              <w:rPr>
                <w:sz w:val="20"/>
                <w:szCs w:val="20"/>
              </w:rPr>
              <w:t>ул. Мира, 4</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lastRenderedPageBreak/>
              <w:t>8.</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Искитимского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8-38343-24-648</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w:t>
            </w:r>
          </w:p>
          <w:p w:rsidR="00B50449" w:rsidRPr="00B50449" w:rsidRDefault="00B50449" w:rsidP="00B50449">
            <w:pPr>
              <w:ind w:firstLine="0"/>
              <w:rPr>
                <w:sz w:val="20"/>
                <w:szCs w:val="20"/>
              </w:rPr>
            </w:pPr>
            <w:r w:rsidRPr="00B50449">
              <w:rPr>
                <w:sz w:val="20"/>
                <w:szCs w:val="20"/>
              </w:rPr>
              <w:t>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633209, НСО, г. Искитим,</w:t>
            </w:r>
          </w:p>
          <w:p w:rsidR="00B50449" w:rsidRPr="00B50449" w:rsidRDefault="00B50449" w:rsidP="00B50449">
            <w:pPr>
              <w:ind w:firstLine="0"/>
              <w:rPr>
                <w:sz w:val="20"/>
                <w:szCs w:val="20"/>
              </w:rPr>
            </w:pPr>
            <w:r w:rsidRPr="00B50449">
              <w:rPr>
                <w:sz w:val="20"/>
                <w:szCs w:val="20"/>
              </w:rPr>
              <w:t>ул. Пушкина, 57а</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Искитимского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633216, НСО,</w:t>
            </w:r>
          </w:p>
          <w:p w:rsidR="00B50449" w:rsidRPr="00B50449" w:rsidRDefault="00B50449" w:rsidP="00B50449">
            <w:pPr>
              <w:ind w:firstLine="0"/>
              <w:rPr>
                <w:sz w:val="20"/>
                <w:szCs w:val="20"/>
              </w:rPr>
            </w:pPr>
            <w:r w:rsidRPr="00B50449">
              <w:rPr>
                <w:sz w:val="20"/>
                <w:szCs w:val="20"/>
              </w:rPr>
              <w:t>Искитимский район,</w:t>
            </w:r>
          </w:p>
          <w:p w:rsidR="00B50449" w:rsidRPr="00B50449" w:rsidRDefault="00B50449" w:rsidP="00B50449">
            <w:pPr>
              <w:ind w:firstLine="0"/>
              <w:rPr>
                <w:sz w:val="20"/>
                <w:szCs w:val="20"/>
              </w:rPr>
            </w:pPr>
            <w:r w:rsidRPr="00B50449">
              <w:rPr>
                <w:sz w:val="20"/>
                <w:szCs w:val="20"/>
              </w:rPr>
              <w:t>р.п. Линево,</w:t>
            </w:r>
          </w:p>
          <w:p w:rsidR="00B50449" w:rsidRPr="00B50449" w:rsidRDefault="00B50449" w:rsidP="00B50449">
            <w:pPr>
              <w:spacing w:line="20" w:lineRule="atLeast"/>
              <w:ind w:firstLine="0"/>
              <w:rPr>
                <w:sz w:val="20"/>
                <w:szCs w:val="20"/>
              </w:rPr>
            </w:pPr>
            <w:r w:rsidRPr="00B50449">
              <w:rPr>
                <w:sz w:val="20"/>
                <w:szCs w:val="20"/>
              </w:rPr>
              <w:t>ул. Листвянская, 1</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9.</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г. Искитима Новосибирской области</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8-38343-29-488</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633209, НСО,</w:t>
            </w:r>
          </w:p>
          <w:p w:rsidR="00B50449" w:rsidRPr="00B50449" w:rsidRDefault="00B50449" w:rsidP="00B50449">
            <w:pPr>
              <w:ind w:firstLine="0"/>
              <w:rPr>
                <w:sz w:val="20"/>
                <w:szCs w:val="20"/>
              </w:rPr>
            </w:pPr>
            <w:r w:rsidRPr="00B50449">
              <w:rPr>
                <w:sz w:val="20"/>
                <w:szCs w:val="20"/>
              </w:rPr>
              <w:t>г. Искитим,</w:t>
            </w:r>
          </w:p>
          <w:p w:rsidR="00B50449" w:rsidRPr="00B50449" w:rsidRDefault="00B50449" w:rsidP="00B50449">
            <w:pPr>
              <w:ind w:firstLine="0"/>
              <w:rPr>
                <w:sz w:val="20"/>
                <w:szCs w:val="20"/>
              </w:rPr>
            </w:pPr>
            <w:r w:rsidRPr="00B50449">
              <w:rPr>
                <w:sz w:val="20"/>
                <w:szCs w:val="20"/>
              </w:rPr>
              <w:t>ул. Вокзальная, 1</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г. Искитима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633209, НСО,</w:t>
            </w:r>
          </w:p>
          <w:p w:rsidR="00B50449" w:rsidRPr="00B50449" w:rsidRDefault="00B50449" w:rsidP="00B50449">
            <w:pPr>
              <w:ind w:firstLine="0"/>
              <w:rPr>
                <w:sz w:val="20"/>
                <w:szCs w:val="20"/>
              </w:rPr>
            </w:pPr>
            <w:r w:rsidRPr="00B50449">
              <w:rPr>
                <w:sz w:val="20"/>
                <w:szCs w:val="20"/>
              </w:rPr>
              <w:t>г. Искитим,</w:t>
            </w:r>
          </w:p>
          <w:p w:rsidR="00B50449" w:rsidRPr="00B50449" w:rsidRDefault="00B50449" w:rsidP="00B50449">
            <w:pPr>
              <w:spacing w:line="20" w:lineRule="atLeast"/>
              <w:ind w:firstLine="0"/>
              <w:rPr>
                <w:sz w:val="20"/>
                <w:szCs w:val="20"/>
              </w:rPr>
            </w:pPr>
            <w:r w:rsidRPr="00B50449">
              <w:rPr>
                <w:sz w:val="20"/>
                <w:szCs w:val="20"/>
              </w:rPr>
              <w:t>ул. Пушкина, 43</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10.</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Карасукского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8-38355-33-296</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632868, НСО, г. Карасук,</w:t>
            </w:r>
          </w:p>
          <w:p w:rsidR="00B50449" w:rsidRPr="00B50449" w:rsidRDefault="00B50449" w:rsidP="00B50449">
            <w:pPr>
              <w:ind w:firstLine="0"/>
              <w:rPr>
                <w:sz w:val="20"/>
                <w:szCs w:val="20"/>
              </w:rPr>
            </w:pPr>
            <w:r w:rsidRPr="00B50449">
              <w:rPr>
                <w:sz w:val="20"/>
                <w:szCs w:val="20"/>
              </w:rPr>
              <w:t>ул. С. Лазо, 1</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Карасукского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632868, НСО,</w:t>
            </w:r>
          </w:p>
          <w:p w:rsidR="00B50449" w:rsidRPr="00B50449" w:rsidRDefault="00B50449" w:rsidP="00B50449">
            <w:pPr>
              <w:ind w:firstLine="0"/>
              <w:rPr>
                <w:sz w:val="20"/>
                <w:szCs w:val="20"/>
              </w:rPr>
            </w:pPr>
            <w:r w:rsidRPr="00B50449">
              <w:rPr>
                <w:sz w:val="20"/>
                <w:szCs w:val="20"/>
              </w:rPr>
              <w:t>г. Карасук,</w:t>
            </w:r>
          </w:p>
          <w:p w:rsidR="00B50449" w:rsidRPr="00B50449" w:rsidRDefault="00B50449" w:rsidP="00B50449">
            <w:pPr>
              <w:spacing w:line="20" w:lineRule="atLeast"/>
              <w:ind w:firstLine="0"/>
              <w:rPr>
                <w:sz w:val="20"/>
                <w:szCs w:val="20"/>
              </w:rPr>
            </w:pPr>
            <w:r w:rsidRPr="00B50449">
              <w:rPr>
                <w:sz w:val="20"/>
                <w:szCs w:val="20"/>
              </w:rPr>
              <w:t>ул. Октябрьская, 65а</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11.</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Каргатского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8-38365-23-584</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632402, НСО,</w:t>
            </w:r>
          </w:p>
          <w:p w:rsidR="00B50449" w:rsidRPr="00B50449" w:rsidRDefault="00B50449" w:rsidP="00B50449">
            <w:pPr>
              <w:ind w:firstLine="0"/>
              <w:rPr>
                <w:sz w:val="20"/>
                <w:szCs w:val="20"/>
              </w:rPr>
            </w:pPr>
            <w:r w:rsidRPr="00B50449">
              <w:rPr>
                <w:sz w:val="20"/>
                <w:szCs w:val="20"/>
              </w:rPr>
              <w:t>г. Каргат,</w:t>
            </w:r>
          </w:p>
          <w:p w:rsidR="00B50449" w:rsidRPr="00B50449" w:rsidRDefault="00B50449" w:rsidP="00B50449">
            <w:pPr>
              <w:ind w:firstLine="0"/>
              <w:rPr>
                <w:sz w:val="20"/>
                <w:szCs w:val="20"/>
              </w:rPr>
            </w:pPr>
            <w:r w:rsidRPr="00B50449">
              <w:rPr>
                <w:sz w:val="20"/>
                <w:szCs w:val="20"/>
              </w:rPr>
              <w:t>ул. Транспортная, 14</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Каргатского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632402, НСО,</w:t>
            </w:r>
          </w:p>
          <w:p w:rsidR="00B50449" w:rsidRPr="00B50449" w:rsidRDefault="00B50449" w:rsidP="00B50449">
            <w:pPr>
              <w:ind w:firstLine="0"/>
              <w:rPr>
                <w:sz w:val="20"/>
                <w:szCs w:val="20"/>
              </w:rPr>
            </w:pPr>
            <w:r w:rsidRPr="00B50449">
              <w:rPr>
                <w:sz w:val="20"/>
                <w:szCs w:val="20"/>
              </w:rPr>
              <w:t>г. Каргат,</w:t>
            </w:r>
          </w:p>
          <w:p w:rsidR="00B50449" w:rsidRPr="00B50449" w:rsidRDefault="00B50449" w:rsidP="00B50449">
            <w:pPr>
              <w:spacing w:line="20" w:lineRule="atLeast"/>
              <w:ind w:firstLine="0"/>
              <w:rPr>
                <w:sz w:val="20"/>
                <w:szCs w:val="20"/>
              </w:rPr>
            </w:pPr>
            <w:r w:rsidRPr="00B50449">
              <w:rPr>
                <w:sz w:val="20"/>
                <w:szCs w:val="20"/>
              </w:rPr>
              <w:t>ул. Транспортная, 14</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12.</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Колыванского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8-38352-51-907</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633162, НСО,</w:t>
            </w:r>
          </w:p>
          <w:p w:rsidR="00B50449" w:rsidRPr="00B50449" w:rsidRDefault="00B50449" w:rsidP="00B50449">
            <w:pPr>
              <w:ind w:firstLine="0"/>
              <w:rPr>
                <w:sz w:val="20"/>
                <w:szCs w:val="20"/>
              </w:rPr>
            </w:pPr>
            <w:r w:rsidRPr="00B50449">
              <w:rPr>
                <w:sz w:val="20"/>
                <w:szCs w:val="20"/>
              </w:rPr>
              <w:t>р.п. Колывань,</w:t>
            </w:r>
          </w:p>
          <w:p w:rsidR="00B50449" w:rsidRPr="00B50449" w:rsidRDefault="00B50449" w:rsidP="00B50449">
            <w:pPr>
              <w:ind w:firstLine="0"/>
              <w:rPr>
                <w:sz w:val="20"/>
                <w:szCs w:val="20"/>
              </w:rPr>
            </w:pPr>
            <w:r w:rsidRPr="00B50449">
              <w:rPr>
                <w:sz w:val="20"/>
                <w:szCs w:val="20"/>
              </w:rPr>
              <w:t>ул. М. Горького, 49</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 xml:space="preserve">Прием документов, необходимых для </w:t>
            </w:r>
            <w:r w:rsidRPr="00B50449">
              <w:rPr>
                <w:sz w:val="20"/>
                <w:szCs w:val="20"/>
              </w:rPr>
              <w:lastRenderedPageBreak/>
              <w:t>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Колыванского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lastRenderedPageBreak/>
              <w:t xml:space="preserve">справочная служба по </w:t>
            </w:r>
            <w:r w:rsidRPr="00B50449">
              <w:rPr>
                <w:sz w:val="20"/>
                <w:szCs w:val="20"/>
              </w:rPr>
              <w:lastRenderedPageBreak/>
              <w:t>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lastRenderedPageBreak/>
              <w:t>633161, НСО,</w:t>
            </w:r>
          </w:p>
          <w:p w:rsidR="00B50449" w:rsidRPr="00B50449" w:rsidRDefault="00B50449" w:rsidP="00B50449">
            <w:pPr>
              <w:ind w:firstLine="0"/>
              <w:rPr>
                <w:sz w:val="20"/>
                <w:szCs w:val="20"/>
              </w:rPr>
            </w:pPr>
            <w:r w:rsidRPr="00B50449">
              <w:rPr>
                <w:sz w:val="20"/>
                <w:szCs w:val="20"/>
              </w:rPr>
              <w:lastRenderedPageBreak/>
              <w:t>р.п. Колывань,</w:t>
            </w:r>
          </w:p>
          <w:p w:rsidR="00B50449" w:rsidRPr="00B50449" w:rsidRDefault="00B50449" w:rsidP="00B50449">
            <w:pPr>
              <w:spacing w:line="20" w:lineRule="atLeast"/>
              <w:ind w:firstLine="0"/>
              <w:rPr>
                <w:sz w:val="20"/>
                <w:szCs w:val="20"/>
              </w:rPr>
            </w:pPr>
            <w:r w:rsidRPr="00B50449">
              <w:rPr>
                <w:sz w:val="20"/>
                <w:szCs w:val="20"/>
              </w:rPr>
              <w:t>ул. Ленина, 73</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lastRenderedPageBreak/>
              <w:t>13.</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Коченевского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8-38351-255-86</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632640, НСО, р.п. Коченево,</w:t>
            </w:r>
          </w:p>
          <w:p w:rsidR="00B50449" w:rsidRPr="00B50449" w:rsidRDefault="00B50449" w:rsidP="00B50449">
            <w:pPr>
              <w:ind w:firstLine="0"/>
              <w:rPr>
                <w:sz w:val="20"/>
                <w:szCs w:val="20"/>
              </w:rPr>
            </w:pPr>
            <w:r w:rsidRPr="00B50449">
              <w:rPr>
                <w:sz w:val="20"/>
                <w:szCs w:val="20"/>
              </w:rPr>
              <w:t>ул. Советская, 32</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Коченевского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632640, НСО,</w:t>
            </w:r>
          </w:p>
          <w:p w:rsidR="00B50449" w:rsidRPr="00B50449" w:rsidRDefault="00B50449" w:rsidP="00B50449">
            <w:pPr>
              <w:ind w:firstLine="0"/>
              <w:rPr>
                <w:sz w:val="20"/>
                <w:szCs w:val="20"/>
              </w:rPr>
            </w:pPr>
            <w:r w:rsidRPr="00B50449">
              <w:rPr>
                <w:sz w:val="20"/>
                <w:szCs w:val="20"/>
              </w:rPr>
              <w:t>р.п. Коченево,</w:t>
            </w:r>
          </w:p>
          <w:p w:rsidR="00B50449" w:rsidRPr="00B50449" w:rsidRDefault="00B50449" w:rsidP="00B50449">
            <w:pPr>
              <w:spacing w:line="20" w:lineRule="atLeast"/>
              <w:ind w:firstLine="0"/>
              <w:rPr>
                <w:sz w:val="20"/>
                <w:szCs w:val="20"/>
              </w:rPr>
            </w:pPr>
            <w:r w:rsidRPr="00B50449">
              <w:rPr>
                <w:sz w:val="20"/>
                <w:szCs w:val="20"/>
              </w:rPr>
              <w:t>ул. Октябрьская, 51</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14.</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Кочковского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8-38356-22-234</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632491, НСО,</w:t>
            </w:r>
          </w:p>
          <w:p w:rsidR="00B50449" w:rsidRPr="00B50449" w:rsidRDefault="00B50449" w:rsidP="00B50449">
            <w:pPr>
              <w:ind w:firstLine="0"/>
              <w:rPr>
                <w:sz w:val="20"/>
                <w:szCs w:val="20"/>
              </w:rPr>
            </w:pPr>
            <w:r w:rsidRPr="00B50449">
              <w:rPr>
                <w:sz w:val="20"/>
                <w:szCs w:val="20"/>
              </w:rPr>
              <w:t>с. Кочки,</w:t>
            </w:r>
          </w:p>
          <w:p w:rsidR="00B50449" w:rsidRPr="00B50449" w:rsidRDefault="00B50449" w:rsidP="00B50449">
            <w:pPr>
              <w:ind w:firstLine="0"/>
              <w:rPr>
                <w:sz w:val="20"/>
                <w:szCs w:val="20"/>
              </w:rPr>
            </w:pPr>
            <w:r w:rsidRPr="00B50449">
              <w:rPr>
                <w:sz w:val="20"/>
                <w:szCs w:val="20"/>
              </w:rPr>
              <w:t>ул. Коммунальная, 4</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Кочковского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632491, НСО,</w:t>
            </w:r>
          </w:p>
          <w:p w:rsidR="00B50449" w:rsidRPr="00B50449" w:rsidRDefault="00B50449" w:rsidP="00B50449">
            <w:pPr>
              <w:ind w:firstLine="0"/>
              <w:rPr>
                <w:sz w:val="20"/>
                <w:szCs w:val="20"/>
              </w:rPr>
            </w:pPr>
            <w:r w:rsidRPr="00B50449">
              <w:rPr>
                <w:sz w:val="20"/>
                <w:szCs w:val="20"/>
              </w:rPr>
              <w:t>с. Кочки,</w:t>
            </w:r>
          </w:p>
          <w:p w:rsidR="00B50449" w:rsidRPr="00B50449" w:rsidRDefault="00B50449" w:rsidP="00B50449">
            <w:pPr>
              <w:spacing w:line="20" w:lineRule="atLeast"/>
              <w:ind w:firstLine="0"/>
              <w:rPr>
                <w:sz w:val="20"/>
                <w:szCs w:val="20"/>
              </w:rPr>
            </w:pPr>
            <w:r w:rsidRPr="00B50449">
              <w:rPr>
                <w:sz w:val="20"/>
                <w:szCs w:val="20"/>
              </w:rPr>
              <w:t>ул. Советская, 22</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15.</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Краснозерского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8-38357-42-558</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632902, НСО,</w:t>
            </w:r>
          </w:p>
          <w:p w:rsidR="00B50449" w:rsidRPr="00B50449" w:rsidRDefault="00B50449" w:rsidP="00B50449">
            <w:pPr>
              <w:ind w:firstLine="0"/>
              <w:rPr>
                <w:sz w:val="20"/>
                <w:szCs w:val="20"/>
              </w:rPr>
            </w:pPr>
            <w:r w:rsidRPr="00B50449">
              <w:rPr>
                <w:sz w:val="20"/>
                <w:szCs w:val="20"/>
              </w:rPr>
              <w:t>р.п. Краснозерское,</w:t>
            </w:r>
          </w:p>
          <w:p w:rsidR="00B50449" w:rsidRPr="00B50449" w:rsidRDefault="00B50449" w:rsidP="00B50449">
            <w:pPr>
              <w:ind w:firstLine="0"/>
              <w:rPr>
                <w:sz w:val="20"/>
                <w:szCs w:val="20"/>
              </w:rPr>
            </w:pPr>
            <w:r w:rsidRPr="00B50449">
              <w:rPr>
                <w:sz w:val="20"/>
                <w:szCs w:val="20"/>
              </w:rPr>
              <w:t>ул. Ленина, 32</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Краснозерского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632902, НСО,</w:t>
            </w:r>
          </w:p>
          <w:p w:rsidR="00B50449" w:rsidRPr="00B50449" w:rsidRDefault="00B50449" w:rsidP="00B50449">
            <w:pPr>
              <w:ind w:firstLine="0"/>
              <w:rPr>
                <w:sz w:val="20"/>
                <w:szCs w:val="20"/>
              </w:rPr>
            </w:pPr>
            <w:r w:rsidRPr="00B50449">
              <w:rPr>
                <w:sz w:val="20"/>
                <w:szCs w:val="20"/>
              </w:rPr>
              <w:t>р.п. Краснозерское,</w:t>
            </w:r>
          </w:p>
          <w:p w:rsidR="00B50449" w:rsidRPr="00B50449" w:rsidRDefault="00B50449" w:rsidP="00B50449">
            <w:pPr>
              <w:spacing w:line="20" w:lineRule="atLeast"/>
              <w:ind w:firstLine="0"/>
              <w:rPr>
                <w:sz w:val="20"/>
                <w:szCs w:val="20"/>
              </w:rPr>
            </w:pPr>
            <w:r w:rsidRPr="00B50449">
              <w:rPr>
                <w:sz w:val="20"/>
                <w:szCs w:val="20"/>
              </w:rPr>
              <w:t>ул. Ленина, 109</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16.</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Куйбышевского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8-38362-62-706</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632383, НСО, г. Куйбышев,</w:t>
            </w:r>
          </w:p>
          <w:p w:rsidR="00B50449" w:rsidRPr="00B50449" w:rsidRDefault="00B50449" w:rsidP="00B50449">
            <w:pPr>
              <w:ind w:firstLine="0"/>
              <w:rPr>
                <w:sz w:val="20"/>
                <w:szCs w:val="20"/>
              </w:rPr>
            </w:pPr>
            <w:r w:rsidRPr="00B50449">
              <w:rPr>
                <w:sz w:val="20"/>
                <w:szCs w:val="20"/>
              </w:rPr>
              <w:t>квартал 7, 15</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Куйбышевского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632387, НСО, г. Куйбышев,</w:t>
            </w:r>
          </w:p>
          <w:p w:rsidR="00B50449" w:rsidRPr="00B50449" w:rsidRDefault="00B50449" w:rsidP="00B50449">
            <w:pPr>
              <w:spacing w:line="20" w:lineRule="atLeast"/>
              <w:ind w:firstLine="0"/>
              <w:rPr>
                <w:sz w:val="20"/>
                <w:szCs w:val="20"/>
              </w:rPr>
            </w:pPr>
            <w:r w:rsidRPr="00B50449">
              <w:rPr>
                <w:sz w:val="20"/>
                <w:szCs w:val="20"/>
              </w:rPr>
              <w:t>ул. К. Либкнехта, 1</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17.</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Купинского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lastRenderedPageBreak/>
              <w:t>8-38358-23-776</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lastRenderedPageBreak/>
              <w:t>632735, НСО, г. Купино,</w:t>
            </w:r>
          </w:p>
          <w:p w:rsidR="00B50449" w:rsidRPr="00B50449" w:rsidRDefault="00B50449" w:rsidP="00B50449">
            <w:pPr>
              <w:ind w:firstLine="0"/>
              <w:rPr>
                <w:sz w:val="20"/>
                <w:szCs w:val="20"/>
              </w:rPr>
            </w:pPr>
            <w:r w:rsidRPr="00B50449">
              <w:rPr>
                <w:sz w:val="20"/>
                <w:szCs w:val="20"/>
              </w:rPr>
              <w:t>ул. Кирова, 30а</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Купинского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632735, НСО, г. Купино,</w:t>
            </w:r>
          </w:p>
          <w:p w:rsidR="00B50449" w:rsidRPr="00B50449" w:rsidRDefault="00B50449" w:rsidP="00B50449">
            <w:pPr>
              <w:spacing w:line="20" w:lineRule="atLeast"/>
              <w:ind w:firstLine="0"/>
              <w:rPr>
                <w:sz w:val="20"/>
                <w:szCs w:val="20"/>
              </w:rPr>
            </w:pPr>
            <w:r w:rsidRPr="00B50449">
              <w:rPr>
                <w:sz w:val="20"/>
                <w:szCs w:val="20"/>
              </w:rPr>
              <w:t>ул. Советов, 2а</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18.</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Кыштовского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8-38371-21-251</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632270, НСО,</w:t>
            </w:r>
          </w:p>
          <w:p w:rsidR="00B50449" w:rsidRPr="00B50449" w:rsidRDefault="00B50449" w:rsidP="00B50449">
            <w:pPr>
              <w:ind w:firstLine="0"/>
              <w:rPr>
                <w:sz w:val="20"/>
                <w:szCs w:val="20"/>
              </w:rPr>
            </w:pPr>
            <w:r w:rsidRPr="00B50449">
              <w:rPr>
                <w:sz w:val="20"/>
                <w:szCs w:val="20"/>
              </w:rPr>
              <w:t>с. Кыштовка,</w:t>
            </w:r>
          </w:p>
          <w:p w:rsidR="00B50449" w:rsidRPr="00B50449" w:rsidRDefault="00B50449" w:rsidP="00B50449">
            <w:pPr>
              <w:ind w:firstLine="0"/>
              <w:rPr>
                <w:sz w:val="20"/>
                <w:szCs w:val="20"/>
              </w:rPr>
            </w:pPr>
            <w:r w:rsidRPr="00B50449">
              <w:rPr>
                <w:sz w:val="20"/>
                <w:szCs w:val="20"/>
              </w:rPr>
              <w:t>ул. Садовая, 4</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Кыштовского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632270, НСО,</w:t>
            </w:r>
          </w:p>
          <w:p w:rsidR="00B50449" w:rsidRPr="00B50449" w:rsidRDefault="00B50449" w:rsidP="00B50449">
            <w:pPr>
              <w:ind w:firstLine="0"/>
              <w:rPr>
                <w:sz w:val="20"/>
                <w:szCs w:val="20"/>
              </w:rPr>
            </w:pPr>
            <w:r w:rsidRPr="00B50449">
              <w:rPr>
                <w:sz w:val="20"/>
                <w:szCs w:val="20"/>
              </w:rPr>
              <w:t>с. Кыштовка,</w:t>
            </w:r>
          </w:p>
          <w:p w:rsidR="00B50449" w:rsidRPr="00B50449" w:rsidRDefault="00B50449" w:rsidP="00B50449">
            <w:pPr>
              <w:spacing w:line="20" w:lineRule="atLeast"/>
              <w:ind w:firstLine="0"/>
              <w:rPr>
                <w:sz w:val="20"/>
                <w:szCs w:val="20"/>
              </w:rPr>
            </w:pPr>
            <w:r w:rsidRPr="00B50449">
              <w:rPr>
                <w:sz w:val="20"/>
                <w:szCs w:val="20"/>
              </w:rPr>
              <w:t>ул. Кооперативная, 11</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19.</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Маслянинского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8-38347-21-042</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hideMark/>
          </w:tcPr>
          <w:p w:rsidR="00B50449" w:rsidRPr="00B50449" w:rsidRDefault="00B50449" w:rsidP="00B50449">
            <w:pPr>
              <w:ind w:firstLine="0"/>
              <w:rPr>
                <w:sz w:val="20"/>
                <w:szCs w:val="20"/>
              </w:rPr>
            </w:pPr>
            <w:r w:rsidRPr="00B50449">
              <w:rPr>
                <w:sz w:val="20"/>
                <w:szCs w:val="20"/>
              </w:rPr>
              <w:t>633564, НСО, р.п. Маслянино,</w:t>
            </w:r>
          </w:p>
          <w:p w:rsidR="00B50449" w:rsidRPr="00B50449" w:rsidRDefault="00B50449" w:rsidP="00B50449">
            <w:pPr>
              <w:spacing w:line="20" w:lineRule="atLeast"/>
              <w:ind w:firstLine="0"/>
              <w:rPr>
                <w:sz w:val="20"/>
                <w:szCs w:val="20"/>
              </w:rPr>
            </w:pPr>
            <w:r w:rsidRPr="00B50449">
              <w:rPr>
                <w:sz w:val="20"/>
                <w:szCs w:val="20"/>
              </w:rPr>
              <w:t>ул. Коммунистическая, 2а</w:t>
            </w: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Маслянинского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20.</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Мошковского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8-38348-21-965</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633131, НСО, р.п. Мошково,</w:t>
            </w:r>
          </w:p>
          <w:p w:rsidR="00B50449" w:rsidRPr="00B50449" w:rsidRDefault="00B50449" w:rsidP="00B50449">
            <w:pPr>
              <w:ind w:firstLine="0"/>
              <w:rPr>
                <w:sz w:val="20"/>
                <w:szCs w:val="20"/>
              </w:rPr>
            </w:pPr>
            <w:r w:rsidRPr="00B50449">
              <w:rPr>
                <w:sz w:val="20"/>
                <w:szCs w:val="20"/>
              </w:rPr>
              <w:t>ул. Пушкина, 7а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Мошковского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633131, НСО,</w:t>
            </w:r>
          </w:p>
          <w:p w:rsidR="00B50449" w:rsidRPr="00B50449" w:rsidRDefault="00B50449" w:rsidP="00B50449">
            <w:pPr>
              <w:ind w:firstLine="0"/>
              <w:rPr>
                <w:sz w:val="20"/>
                <w:szCs w:val="20"/>
              </w:rPr>
            </w:pPr>
            <w:r w:rsidRPr="00B50449">
              <w:rPr>
                <w:sz w:val="20"/>
                <w:szCs w:val="20"/>
              </w:rPr>
              <w:t>р.п. Мошково,</w:t>
            </w:r>
          </w:p>
          <w:p w:rsidR="00B50449" w:rsidRPr="00B50449" w:rsidRDefault="00B50449" w:rsidP="00B50449">
            <w:pPr>
              <w:spacing w:line="20" w:lineRule="atLeast"/>
              <w:ind w:firstLine="0"/>
              <w:rPr>
                <w:sz w:val="20"/>
                <w:szCs w:val="20"/>
              </w:rPr>
            </w:pPr>
            <w:r w:rsidRPr="00B50449">
              <w:rPr>
                <w:sz w:val="20"/>
                <w:szCs w:val="20"/>
              </w:rPr>
              <w:t>ул. Советская, 19</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21.</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Новосибирского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348-18-72</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630501, НСО,</w:t>
            </w:r>
          </w:p>
          <w:p w:rsidR="00B50449" w:rsidRPr="00B50449" w:rsidRDefault="00B50449" w:rsidP="00B50449">
            <w:pPr>
              <w:ind w:firstLine="0"/>
              <w:rPr>
                <w:sz w:val="20"/>
                <w:szCs w:val="20"/>
              </w:rPr>
            </w:pPr>
            <w:r w:rsidRPr="00B50449">
              <w:rPr>
                <w:sz w:val="20"/>
                <w:szCs w:val="20"/>
              </w:rPr>
              <w:t>р.п. Краснообск,</w:t>
            </w:r>
          </w:p>
          <w:p w:rsidR="00B50449" w:rsidRPr="00B50449" w:rsidRDefault="00B50449" w:rsidP="00B50449">
            <w:pPr>
              <w:ind w:firstLine="0"/>
              <w:rPr>
                <w:sz w:val="20"/>
                <w:szCs w:val="20"/>
              </w:rPr>
            </w:pPr>
            <w:r w:rsidRPr="00B50449">
              <w:rPr>
                <w:sz w:val="20"/>
                <w:szCs w:val="20"/>
              </w:rPr>
              <w:t>а/я 474</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р.п. Краснообска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630501, НСО,</w:t>
            </w:r>
          </w:p>
          <w:p w:rsidR="00B50449" w:rsidRPr="00B50449" w:rsidRDefault="00B50449" w:rsidP="00B50449">
            <w:pPr>
              <w:ind w:firstLine="0"/>
              <w:rPr>
                <w:sz w:val="20"/>
                <w:szCs w:val="20"/>
              </w:rPr>
            </w:pPr>
            <w:r w:rsidRPr="00B50449">
              <w:rPr>
                <w:sz w:val="20"/>
                <w:szCs w:val="20"/>
              </w:rPr>
              <w:t>р.п. Краснообск,</w:t>
            </w:r>
          </w:p>
          <w:p w:rsidR="00B50449" w:rsidRPr="00B50449" w:rsidRDefault="00B50449" w:rsidP="00B50449">
            <w:pPr>
              <w:spacing w:line="20" w:lineRule="atLeast"/>
              <w:ind w:firstLine="0"/>
              <w:rPr>
                <w:sz w:val="20"/>
                <w:szCs w:val="20"/>
              </w:rPr>
            </w:pPr>
            <w:r w:rsidRPr="00B50449">
              <w:rPr>
                <w:sz w:val="20"/>
                <w:szCs w:val="20"/>
              </w:rPr>
              <w:t>здание магазин - Торговый центр</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22.</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г. Оби Новосибирской области</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lastRenderedPageBreak/>
              <w:t>325-12-82</w:t>
            </w:r>
          </w:p>
          <w:p w:rsidR="00B50449" w:rsidRPr="00B50449" w:rsidRDefault="00B50449" w:rsidP="00B50449">
            <w:pPr>
              <w:ind w:firstLine="0"/>
              <w:rPr>
                <w:sz w:val="20"/>
                <w:szCs w:val="20"/>
              </w:rPr>
            </w:pPr>
            <w:r w:rsidRPr="00B50449">
              <w:rPr>
                <w:sz w:val="20"/>
                <w:szCs w:val="20"/>
              </w:rPr>
              <w:t>Понедельник - четверг:</w:t>
            </w:r>
          </w:p>
          <w:p w:rsidR="00B50449" w:rsidRPr="00B50449" w:rsidRDefault="00B50449" w:rsidP="00B50449">
            <w:pPr>
              <w:ind w:firstLine="0"/>
              <w:rPr>
                <w:sz w:val="20"/>
                <w:szCs w:val="20"/>
              </w:rPr>
            </w:pPr>
            <w:r w:rsidRPr="00B50449">
              <w:rPr>
                <w:sz w:val="20"/>
                <w:szCs w:val="20"/>
              </w:rPr>
              <w:lastRenderedPageBreak/>
              <w:t>с 9.00 до 18.00;</w:t>
            </w:r>
          </w:p>
          <w:p w:rsidR="00B50449" w:rsidRPr="00B50449" w:rsidRDefault="00B50449" w:rsidP="00B50449">
            <w:pPr>
              <w:ind w:firstLine="0"/>
              <w:rPr>
                <w:sz w:val="20"/>
                <w:szCs w:val="20"/>
              </w:rPr>
            </w:pPr>
            <w:r w:rsidRPr="00B50449">
              <w:rPr>
                <w:sz w:val="20"/>
                <w:szCs w:val="20"/>
              </w:rPr>
              <w:t>перерыв</w:t>
            </w:r>
          </w:p>
          <w:p w:rsidR="00B50449" w:rsidRPr="00B50449" w:rsidRDefault="00B50449" w:rsidP="00B50449">
            <w:pPr>
              <w:ind w:firstLine="0"/>
              <w:rPr>
                <w:sz w:val="20"/>
                <w:szCs w:val="20"/>
              </w:rPr>
            </w:pPr>
            <w:r w:rsidRPr="00B50449">
              <w:rPr>
                <w:sz w:val="20"/>
                <w:szCs w:val="20"/>
              </w:rPr>
              <w:t>с 13.00 до 14.00.</w:t>
            </w:r>
          </w:p>
          <w:p w:rsidR="00B50449" w:rsidRPr="00B50449" w:rsidRDefault="00B50449" w:rsidP="00B50449">
            <w:pPr>
              <w:ind w:firstLine="0"/>
              <w:rPr>
                <w:sz w:val="20"/>
                <w:szCs w:val="20"/>
              </w:rPr>
            </w:pPr>
            <w:r w:rsidRPr="00B50449">
              <w:rPr>
                <w:sz w:val="20"/>
                <w:szCs w:val="20"/>
              </w:rPr>
              <w:t>Пятница:</w:t>
            </w:r>
          </w:p>
          <w:p w:rsidR="00B50449" w:rsidRPr="00B50449" w:rsidRDefault="00B50449" w:rsidP="00B50449">
            <w:pPr>
              <w:ind w:firstLine="0"/>
              <w:rPr>
                <w:sz w:val="20"/>
                <w:szCs w:val="20"/>
              </w:rPr>
            </w:pPr>
            <w:r w:rsidRPr="00B50449">
              <w:rPr>
                <w:sz w:val="20"/>
                <w:szCs w:val="20"/>
              </w:rPr>
              <w:t>с 9.00 до 17.00;</w:t>
            </w:r>
          </w:p>
          <w:p w:rsidR="00B50449" w:rsidRPr="00B50449" w:rsidRDefault="00B50449" w:rsidP="00B50449">
            <w:pPr>
              <w:ind w:firstLine="0"/>
              <w:rPr>
                <w:sz w:val="20"/>
                <w:szCs w:val="20"/>
              </w:rPr>
            </w:pPr>
            <w:r w:rsidRPr="00B50449">
              <w:rPr>
                <w:sz w:val="20"/>
                <w:szCs w:val="20"/>
              </w:rPr>
              <w:t>перерыв</w:t>
            </w:r>
          </w:p>
          <w:p w:rsidR="00B50449" w:rsidRPr="00B50449" w:rsidRDefault="00B50449" w:rsidP="00B50449">
            <w:pPr>
              <w:ind w:firstLine="0"/>
              <w:rPr>
                <w:sz w:val="20"/>
                <w:szCs w:val="20"/>
              </w:rPr>
            </w:pPr>
            <w:r w:rsidRPr="00B50449">
              <w:rPr>
                <w:sz w:val="20"/>
                <w:szCs w:val="20"/>
              </w:rPr>
              <w:t>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lastRenderedPageBreak/>
              <w:t>633103, НСО, г. Обь, ул. ЖКО Аэропорта, 24</w:t>
            </w: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г. Оби</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23.</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Ордынского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8-38359-21-658</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633261, НСО,</w:t>
            </w:r>
          </w:p>
          <w:p w:rsidR="00B50449" w:rsidRPr="00B50449" w:rsidRDefault="00B50449" w:rsidP="00B50449">
            <w:pPr>
              <w:ind w:firstLine="0"/>
              <w:rPr>
                <w:sz w:val="20"/>
                <w:szCs w:val="20"/>
              </w:rPr>
            </w:pPr>
            <w:r w:rsidRPr="00B50449">
              <w:rPr>
                <w:sz w:val="20"/>
                <w:szCs w:val="20"/>
              </w:rPr>
              <w:t>р.п. Ордынское,</w:t>
            </w:r>
          </w:p>
          <w:p w:rsidR="00B50449" w:rsidRPr="00B50449" w:rsidRDefault="00B50449" w:rsidP="00B50449">
            <w:pPr>
              <w:ind w:firstLine="0"/>
              <w:rPr>
                <w:sz w:val="20"/>
                <w:szCs w:val="20"/>
              </w:rPr>
            </w:pPr>
            <w:r w:rsidRPr="00B50449">
              <w:rPr>
                <w:sz w:val="20"/>
                <w:szCs w:val="20"/>
              </w:rPr>
              <w:t>пр. Сибирская, 2а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Ордынского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633261, НСО,</w:t>
            </w:r>
          </w:p>
          <w:p w:rsidR="00B50449" w:rsidRPr="00B50449" w:rsidRDefault="00B50449" w:rsidP="00B50449">
            <w:pPr>
              <w:ind w:firstLine="0"/>
              <w:rPr>
                <w:sz w:val="20"/>
                <w:szCs w:val="20"/>
              </w:rPr>
            </w:pPr>
            <w:r w:rsidRPr="00B50449">
              <w:rPr>
                <w:sz w:val="20"/>
                <w:szCs w:val="20"/>
              </w:rPr>
              <w:t>р.п. Ордынское,</w:t>
            </w:r>
          </w:p>
          <w:p w:rsidR="00B50449" w:rsidRPr="00B50449" w:rsidRDefault="00B50449" w:rsidP="00B50449">
            <w:pPr>
              <w:spacing w:line="20" w:lineRule="atLeast"/>
              <w:ind w:firstLine="0"/>
              <w:rPr>
                <w:sz w:val="20"/>
                <w:szCs w:val="20"/>
              </w:rPr>
            </w:pPr>
            <w:r w:rsidRPr="00B50449">
              <w:rPr>
                <w:sz w:val="20"/>
                <w:szCs w:val="20"/>
              </w:rPr>
              <w:t>ул. Мира, 45</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24.</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Северного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8-38360-22-554</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632080, НСО,</w:t>
            </w:r>
          </w:p>
          <w:p w:rsidR="00B50449" w:rsidRPr="00B50449" w:rsidRDefault="00B50449" w:rsidP="00B50449">
            <w:pPr>
              <w:ind w:firstLine="0"/>
              <w:rPr>
                <w:sz w:val="20"/>
                <w:szCs w:val="20"/>
              </w:rPr>
            </w:pPr>
            <w:r w:rsidRPr="00B50449">
              <w:rPr>
                <w:sz w:val="20"/>
                <w:szCs w:val="20"/>
              </w:rPr>
              <w:t>с. Северное,</w:t>
            </w:r>
          </w:p>
          <w:p w:rsidR="00B50449" w:rsidRPr="00B50449" w:rsidRDefault="00B50449" w:rsidP="00B50449">
            <w:pPr>
              <w:ind w:firstLine="0"/>
              <w:rPr>
                <w:sz w:val="20"/>
                <w:szCs w:val="20"/>
              </w:rPr>
            </w:pPr>
            <w:r w:rsidRPr="00B50449">
              <w:rPr>
                <w:sz w:val="20"/>
                <w:szCs w:val="20"/>
              </w:rPr>
              <w:t>ул. Ленина, 14</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Северного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632080, НСО,</w:t>
            </w:r>
          </w:p>
          <w:p w:rsidR="00B50449" w:rsidRPr="00B50449" w:rsidRDefault="00B50449" w:rsidP="00B50449">
            <w:pPr>
              <w:ind w:firstLine="0"/>
              <w:rPr>
                <w:sz w:val="20"/>
                <w:szCs w:val="20"/>
              </w:rPr>
            </w:pPr>
            <w:r w:rsidRPr="00B50449">
              <w:rPr>
                <w:sz w:val="20"/>
                <w:szCs w:val="20"/>
              </w:rPr>
              <w:t>с. Северное,</w:t>
            </w:r>
          </w:p>
          <w:p w:rsidR="00B50449" w:rsidRPr="00B50449" w:rsidRDefault="00B50449" w:rsidP="00B50449">
            <w:pPr>
              <w:spacing w:line="20" w:lineRule="atLeast"/>
              <w:ind w:firstLine="0"/>
              <w:rPr>
                <w:sz w:val="20"/>
                <w:szCs w:val="20"/>
              </w:rPr>
            </w:pPr>
            <w:r w:rsidRPr="00B50449">
              <w:rPr>
                <w:sz w:val="20"/>
                <w:szCs w:val="20"/>
              </w:rPr>
              <w:t>пер. Ленина, 3а</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25.</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Сузунского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8-38346-22-421</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633623, НСО, р.п. Сузун, ул. Коммунистическая, 3</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Сузунского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633623, НСО,</w:t>
            </w:r>
          </w:p>
          <w:p w:rsidR="00B50449" w:rsidRPr="00B50449" w:rsidRDefault="00B50449" w:rsidP="00B50449">
            <w:pPr>
              <w:ind w:firstLine="0"/>
              <w:rPr>
                <w:sz w:val="20"/>
                <w:szCs w:val="20"/>
              </w:rPr>
            </w:pPr>
            <w:r w:rsidRPr="00B50449">
              <w:rPr>
                <w:sz w:val="20"/>
                <w:szCs w:val="20"/>
              </w:rPr>
              <w:t>р.п. Сузун,</w:t>
            </w:r>
          </w:p>
          <w:p w:rsidR="00B50449" w:rsidRPr="00B50449" w:rsidRDefault="00B50449" w:rsidP="00B50449">
            <w:pPr>
              <w:spacing w:line="20" w:lineRule="atLeast"/>
              <w:ind w:firstLine="0"/>
              <w:rPr>
                <w:sz w:val="20"/>
                <w:szCs w:val="20"/>
              </w:rPr>
            </w:pPr>
            <w:r w:rsidRPr="00B50449">
              <w:rPr>
                <w:sz w:val="20"/>
                <w:szCs w:val="20"/>
              </w:rPr>
              <w:t>ул. Ленина, 24</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26.</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Татарского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lastRenderedPageBreak/>
              <w:t>8-38364-63-633</w:t>
            </w:r>
          </w:p>
          <w:p w:rsidR="00B50449" w:rsidRPr="00B50449" w:rsidRDefault="00B50449" w:rsidP="00B50449">
            <w:pPr>
              <w:ind w:firstLine="0"/>
              <w:rPr>
                <w:sz w:val="20"/>
                <w:szCs w:val="20"/>
              </w:rPr>
            </w:pPr>
            <w:r w:rsidRPr="00B50449">
              <w:rPr>
                <w:sz w:val="20"/>
                <w:szCs w:val="20"/>
              </w:rPr>
              <w:t>Понедельник -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w:t>
            </w:r>
          </w:p>
          <w:p w:rsidR="00B50449" w:rsidRPr="00B50449" w:rsidRDefault="00B50449" w:rsidP="00B50449">
            <w:pPr>
              <w:ind w:firstLine="0"/>
              <w:rPr>
                <w:sz w:val="20"/>
                <w:szCs w:val="20"/>
              </w:rPr>
            </w:pPr>
            <w:r w:rsidRPr="00B50449">
              <w:rPr>
                <w:sz w:val="20"/>
                <w:szCs w:val="20"/>
              </w:rPr>
              <w:t>с 13.00 до 14.00.</w:t>
            </w:r>
          </w:p>
          <w:p w:rsidR="00B50449" w:rsidRPr="00B50449" w:rsidRDefault="00B50449" w:rsidP="00B50449">
            <w:pPr>
              <w:ind w:firstLine="0"/>
              <w:rPr>
                <w:sz w:val="20"/>
                <w:szCs w:val="20"/>
              </w:rPr>
            </w:pPr>
            <w:r w:rsidRPr="00B50449">
              <w:rPr>
                <w:sz w:val="20"/>
                <w:szCs w:val="20"/>
              </w:rPr>
              <w:t>Пятница:</w:t>
            </w:r>
          </w:p>
          <w:p w:rsidR="00B50449" w:rsidRPr="00B50449" w:rsidRDefault="00B50449" w:rsidP="00B50449">
            <w:pPr>
              <w:ind w:firstLine="0"/>
              <w:rPr>
                <w:sz w:val="20"/>
                <w:szCs w:val="20"/>
              </w:rPr>
            </w:pPr>
            <w:r w:rsidRPr="00B50449">
              <w:rPr>
                <w:sz w:val="20"/>
                <w:szCs w:val="20"/>
              </w:rPr>
              <w:t>с 9.00 до 17.00;</w:t>
            </w:r>
          </w:p>
          <w:p w:rsidR="00B50449" w:rsidRPr="00B50449" w:rsidRDefault="00B50449" w:rsidP="00B50449">
            <w:pPr>
              <w:ind w:firstLine="0"/>
              <w:rPr>
                <w:sz w:val="20"/>
                <w:szCs w:val="20"/>
              </w:rPr>
            </w:pPr>
            <w:r w:rsidRPr="00B50449">
              <w:rPr>
                <w:sz w:val="20"/>
                <w:szCs w:val="20"/>
              </w:rPr>
              <w:t>перерыв</w:t>
            </w:r>
          </w:p>
          <w:p w:rsidR="00B50449" w:rsidRPr="00B50449" w:rsidRDefault="00B50449" w:rsidP="00B50449">
            <w:pPr>
              <w:ind w:firstLine="0"/>
              <w:rPr>
                <w:sz w:val="20"/>
                <w:szCs w:val="20"/>
              </w:rPr>
            </w:pPr>
            <w:r w:rsidRPr="00B50449">
              <w:rPr>
                <w:sz w:val="20"/>
                <w:szCs w:val="20"/>
              </w:rPr>
              <w:lastRenderedPageBreak/>
              <w:t>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hideMark/>
          </w:tcPr>
          <w:p w:rsidR="00B50449" w:rsidRPr="00B50449" w:rsidRDefault="00B50449" w:rsidP="00B50449">
            <w:pPr>
              <w:ind w:firstLine="0"/>
              <w:rPr>
                <w:sz w:val="20"/>
                <w:szCs w:val="20"/>
              </w:rPr>
            </w:pPr>
            <w:r w:rsidRPr="00B50449">
              <w:rPr>
                <w:sz w:val="20"/>
                <w:szCs w:val="20"/>
              </w:rPr>
              <w:lastRenderedPageBreak/>
              <w:t>632122, НСО, г. Татарск,</w:t>
            </w:r>
          </w:p>
          <w:p w:rsidR="00B50449" w:rsidRPr="00B50449" w:rsidRDefault="00B50449" w:rsidP="00B50449">
            <w:pPr>
              <w:spacing w:line="20" w:lineRule="atLeast"/>
              <w:ind w:firstLine="0"/>
              <w:rPr>
                <w:sz w:val="20"/>
                <w:szCs w:val="20"/>
              </w:rPr>
            </w:pPr>
            <w:r w:rsidRPr="00B50449">
              <w:rPr>
                <w:sz w:val="20"/>
                <w:szCs w:val="20"/>
              </w:rPr>
              <w:t>ул. Ленина, 108е</w:t>
            </w: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Татарского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27.</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Тогучинского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8-38340-22-200</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633456, НСО, г. Тогучин,</w:t>
            </w:r>
          </w:p>
          <w:p w:rsidR="00B50449" w:rsidRPr="00B50449" w:rsidRDefault="00B50449" w:rsidP="00B50449">
            <w:pPr>
              <w:ind w:firstLine="0"/>
              <w:rPr>
                <w:sz w:val="20"/>
                <w:szCs w:val="20"/>
              </w:rPr>
            </w:pPr>
            <w:r w:rsidRPr="00B50449">
              <w:rPr>
                <w:sz w:val="20"/>
                <w:szCs w:val="20"/>
              </w:rPr>
              <w:t>ул. Садовая, 9б</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Тогучинского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633456, НСО</w:t>
            </w:r>
          </w:p>
          <w:p w:rsidR="00B50449" w:rsidRPr="00B50449" w:rsidRDefault="00B50449" w:rsidP="00B50449">
            <w:pPr>
              <w:ind w:firstLine="0"/>
              <w:rPr>
                <w:sz w:val="20"/>
                <w:szCs w:val="20"/>
              </w:rPr>
            </w:pPr>
            <w:r w:rsidRPr="00B50449">
              <w:rPr>
                <w:sz w:val="20"/>
                <w:szCs w:val="20"/>
              </w:rPr>
              <w:t>г. Тогучин,</w:t>
            </w:r>
          </w:p>
          <w:p w:rsidR="00B50449" w:rsidRPr="00B50449" w:rsidRDefault="00B50449" w:rsidP="00B50449">
            <w:pPr>
              <w:spacing w:line="20" w:lineRule="atLeast"/>
              <w:ind w:firstLine="0"/>
              <w:rPr>
                <w:sz w:val="20"/>
                <w:szCs w:val="20"/>
              </w:rPr>
            </w:pPr>
            <w:r w:rsidRPr="00B50449">
              <w:rPr>
                <w:sz w:val="20"/>
                <w:szCs w:val="20"/>
              </w:rPr>
              <w:t>ул. Театральная, 7</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28.</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Убинского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8-38366-21-591</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hideMark/>
          </w:tcPr>
          <w:p w:rsidR="00B50449" w:rsidRPr="00B50449" w:rsidRDefault="00B50449" w:rsidP="00B50449">
            <w:pPr>
              <w:ind w:firstLine="0"/>
              <w:rPr>
                <w:sz w:val="20"/>
                <w:szCs w:val="20"/>
              </w:rPr>
            </w:pPr>
            <w:r w:rsidRPr="00B50449">
              <w:rPr>
                <w:sz w:val="20"/>
                <w:szCs w:val="20"/>
              </w:rPr>
              <w:t>632520, НСО, с. Убинское,</w:t>
            </w:r>
          </w:p>
          <w:p w:rsidR="00B50449" w:rsidRPr="00B50449" w:rsidRDefault="00B50449" w:rsidP="00B50449">
            <w:pPr>
              <w:spacing w:line="20" w:lineRule="atLeast"/>
              <w:ind w:firstLine="0"/>
              <w:rPr>
                <w:sz w:val="20"/>
                <w:szCs w:val="20"/>
              </w:rPr>
            </w:pPr>
            <w:r w:rsidRPr="00B50449">
              <w:rPr>
                <w:sz w:val="20"/>
                <w:szCs w:val="20"/>
              </w:rPr>
              <w:t>пл. 50 лет Октября, 4</w:t>
            </w: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Убинского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29.</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Усть-Таркского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8-38372-22-734</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w:t>
            </w:r>
          </w:p>
          <w:p w:rsidR="00B50449" w:rsidRPr="00B50449" w:rsidRDefault="00B50449" w:rsidP="00B50449">
            <w:pPr>
              <w:ind w:firstLine="0"/>
              <w:rPr>
                <w:sz w:val="20"/>
                <w:szCs w:val="20"/>
              </w:rPr>
            </w:pPr>
            <w:r w:rsidRPr="00B50449">
              <w:rPr>
                <w:sz w:val="20"/>
                <w:szCs w:val="20"/>
              </w:rPr>
              <w:t>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632160, НСО,</w:t>
            </w:r>
          </w:p>
          <w:p w:rsidR="00B50449" w:rsidRPr="00B50449" w:rsidRDefault="00B50449" w:rsidP="00B50449">
            <w:pPr>
              <w:ind w:firstLine="0"/>
              <w:rPr>
                <w:sz w:val="20"/>
                <w:szCs w:val="20"/>
              </w:rPr>
            </w:pPr>
            <w:r w:rsidRPr="00B50449">
              <w:rPr>
                <w:sz w:val="20"/>
                <w:szCs w:val="20"/>
              </w:rPr>
              <w:t>с. Усть-Тарка,</w:t>
            </w:r>
          </w:p>
          <w:p w:rsidR="00B50449" w:rsidRPr="00B50449" w:rsidRDefault="00B50449" w:rsidP="00B50449">
            <w:pPr>
              <w:ind w:firstLine="0"/>
              <w:rPr>
                <w:sz w:val="20"/>
                <w:szCs w:val="20"/>
              </w:rPr>
            </w:pPr>
            <w:r w:rsidRPr="00B50449">
              <w:rPr>
                <w:sz w:val="20"/>
                <w:szCs w:val="20"/>
              </w:rPr>
              <w:t>ул. Дзержинского, 18в, кв. 1</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Усть-Таркского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632160, НСО,</w:t>
            </w:r>
          </w:p>
          <w:p w:rsidR="00B50449" w:rsidRPr="00B50449" w:rsidRDefault="00B50449" w:rsidP="00B50449">
            <w:pPr>
              <w:ind w:firstLine="0"/>
              <w:rPr>
                <w:sz w:val="20"/>
                <w:szCs w:val="20"/>
              </w:rPr>
            </w:pPr>
            <w:r w:rsidRPr="00B50449">
              <w:rPr>
                <w:sz w:val="20"/>
                <w:szCs w:val="20"/>
              </w:rPr>
              <w:t>с. Усть-Тарка,</w:t>
            </w:r>
          </w:p>
          <w:p w:rsidR="00B50449" w:rsidRPr="00B50449" w:rsidRDefault="00B50449" w:rsidP="00B50449">
            <w:pPr>
              <w:spacing w:line="20" w:lineRule="atLeast"/>
              <w:ind w:firstLine="0"/>
              <w:rPr>
                <w:sz w:val="20"/>
                <w:szCs w:val="20"/>
              </w:rPr>
            </w:pPr>
            <w:r w:rsidRPr="00B50449">
              <w:rPr>
                <w:sz w:val="20"/>
                <w:szCs w:val="20"/>
              </w:rPr>
              <w:t>ул. Дзержинского, 4</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30.</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Чановского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8-38367-21-610</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632201, НСО, р.п. Чаны,</w:t>
            </w:r>
          </w:p>
          <w:p w:rsidR="00B50449" w:rsidRPr="00B50449" w:rsidRDefault="00B50449" w:rsidP="00B50449">
            <w:pPr>
              <w:ind w:firstLine="0"/>
              <w:rPr>
                <w:sz w:val="20"/>
                <w:szCs w:val="20"/>
              </w:rPr>
            </w:pPr>
            <w:r w:rsidRPr="00B50449">
              <w:rPr>
                <w:sz w:val="20"/>
                <w:szCs w:val="20"/>
              </w:rPr>
              <w:t>ул. Чехова, 13</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Чановского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632200, НСО,</w:t>
            </w:r>
          </w:p>
          <w:p w:rsidR="00B50449" w:rsidRPr="00B50449" w:rsidRDefault="00B50449" w:rsidP="00B50449">
            <w:pPr>
              <w:ind w:firstLine="0"/>
              <w:rPr>
                <w:sz w:val="20"/>
                <w:szCs w:val="20"/>
              </w:rPr>
            </w:pPr>
            <w:r w:rsidRPr="00B50449">
              <w:rPr>
                <w:sz w:val="20"/>
                <w:szCs w:val="20"/>
              </w:rPr>
              <w:t>р.п. Чаны,</w:t>
            </w:r>
          </w:p>
          <w:p w:rsidR="00B50449" w:rsidRPr="00B50449" w:rsidRDefault="00B50449" w:rsidP="00B50449">
            <w:pPr>
              <w:spacing w:line="20" w:lineRule="atLeast"/>
              <w:ind w:firstLine="0"/>
              <w:rPr>
                <w:sz w:val="20"/>
                <w:szCs w:val="20"/>
              </w:rPr>
            </w:pPr>
            <w:r w:rsidRPr="00B50449">
              <w:rPr>
                <w:sz w:val="20"/>
                <w:szCs w:val="20"/>
              </w:rPr>
              <w:t>ул. Комсомольская, 12</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lastRenderedPageBreak/>
              <w:t>31.</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Черепановского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8-38345-24-113</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632520, НСО, г. Черепаново,</w:t>
            </w:r>
          </w:p>
          <w:p w:rsidR="00B50449" w:rsidRPr="00B50449" w:rsidRDefault="00B50449" w:rsidP="00B50449">
            <w:pPr>
              <w:ind w:firstLine="0"/>
              <w:rPr>
                <w:sz w:val="20"/>
                <w:szCs w:val="20"/>
              </w:rPr>
            </w:pPr>
            <w:r w:rsidRPr="00B50449">
              <w:rPr>
                <w:sz w:val="20"/>
                <w:szCs w:val="20"/>
              </w:rPr>
              <w:t>ул. Кирова, 1б</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Черепановского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633520, НСО,</w:t>
            </w:r>
          </w:p>
          <w:p w:rsidR="00B50449" w:rsidRPr="00B50449" w:rsidRDefault="00B50449" w:rsidP="00B50449">
            <w:pPr>
              <w:ind w:firstLine="0"/>
              <w:rPr>
                <w:sz w:val="20"/>
                <w:szCs w:val="20"/>
              </w:rPr>
            </w:pPr>
            <w:r w:rsidRPr="00B50449">
              <w:rPr>
                <w:sz w:val="20"/>
                <w:szCs w:val="20"/>
              </w:rPr>
              <w:t>г. Черепаново,</w:t>
            </w:r>
          </w:p>
          <w:p w:rsidR="00B50449" w:rsidRPr="00B50449" w:rsidRDefault="00B50449" w:rsidP="00B50449">
            <w:pPr>
              <w:spacing w:line="20" w:lineRule="atLeast"/>
              <w:ind w:firstLine="0"/>
              <w:rPr>
                <w:sz w:val="20"/>
                <w:szCs w:val="20"/>
              </w:rPr>
            </w:pPr>
            <w:r w:rsidRPr="00B50449">
              <w:rPr>
                <w:sz w:val="20"/>
                <w:szCs w:val="20"/>
              </w:rPr>
              <w:t>ул. Интернациональная, 5б</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32.</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Чистоозерного района Новосибирской области</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8-38368-91-114</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632720, НСО,</w:t>
            </w:r>
          </w:p>
          <w:p w:rsidR="00B50449" w:rsidRPr="00B50449" w:rsidRDefault="00B50449" w:rsidP="00B50449">
            <w:pPr>
              <w:ind w:firstLine="0"/>
              <w:rPr>
                <w:sz w:val="20"/>
                <w:szCs w:val="20"/>
              </w:rPr>
            </w:pPr>
            <w:r w:rsidRPr="00B50449">
              <w:rPr>
                <w:sz w:val="20"/>
                <w:szCs w:val="20"/>
              </w:rPr>
              <w:t>р.п. Чистоозерное,</w:t>
            </w:r>
          </w:p>
          <w:p w:rsidR="00B50449" w:rsidRPr="00B50449" w:rsidRDefault="00B50449" w:rsidP="00B50449">
            <w:pPr>
              <w:ind w:firstLine="0"/>
              <w:rPr>
                <w:sz w:val="20"/>
                <w:szCs w:val="20"/>
              </w:rPr>
            </w:pPr>
            <w:r w:rsidRPr="00B50449">
              <w:rPr>
                <w:sz w:val="20"/>
                <w:szCs w:val="20"/>
              </w:rPr>
              <w:t>ул. 50 лет Октября, 1</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Чистоозерного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632720, НСО,</w:t>
            </w:r>
          </w:p>
          <w:p w:rsidR="00B50449" w:rsidRPr="00B50449" w:rsidRDefault="00B50449" w:rsidP="00B50449">
            <w:pPr>
              <w:ind w:firstLine="0"/>
              <w:rPr>
                <w:sz w:val="20"/>
                <w:szCs w:val="20"/>
              </w:rPr>
            </w:pPr>
            <w:r w:rsidRPr="00B50449">
              <w:rPr>
                <w:sz w:val="20"/>
                <w:szCs w:val="20"/>
              </w:rPr>
              <w:t>р.п. Чистоозерное,</w:t>
            </w:r>
          </w:p>
          <w:p w:rsidR="00B50449" w:rsidRPr="00B50449" w:rsidRDefault="00B50449" w:rsidP="00B50449">
            <w:pPr>
              <w:spacing w:line="20" w:lineRule="atLeast"/>
              <w:ind w:firstLine="0"/>
              <w:rPr>
                <w:sz w:val="20"/>
                <w:szCs w:val="20"/>
              </w:rPr>
            </w:pPr>
            <w:r w:rsidRPr="00B50449">
              <w:rPr>
                <w:sz w:val="20"/>
                <w:szCs w:val="20"/>
              </w:rPr>
              <w:t>ул. Победы, 8</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33.</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Чулымского района Новосибирской области</w:t>
            </w: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hideMark/>
          </w:tcPr>
          <w:p w:rsidR="00B50449" w:rsidRPr="00B50449" w:rsidRDefault="00B50449" w:rsidP="00B50449">
            <w:pPr>
              <w:ind w:firstLine="0"/>
              <w:rPr>
                <w:sz w:val="20"/>
                <w:szCs w:val="20"/>
              </w:rPr>
            </w:pPr>
            <w:r w:rsidRPr="00B50449">
              <w:rPr>
                <w:sz w:val="20"/>
                <w:szCs w:val="20"/>
              </w:rPr>
              <w:t>8-38350-22-566</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spacing w:line="20" w:lineRule="atLeast"/>
              <w:ind w:firstLine="0"/>
              <w:rPr>
                <w:sz w:val="20"/>
                <w:szCs w:val="20"/>
              </w:rPr>
            </w:pPr>
            <w:r w:rsidRPr="00B50449">
              <w:rPr>
                <w:sz w:val="20"/>
                <w:szCs w:val="20"/>
              </w:rPr>
              <w:t>перерыв с 13.00 до 14.00</w:t>
            </w: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632551, НСО, г. Чулым,</w:t>
            </w:r>
          </w:p>
          <w:p w:rsidR="00B50449" w:rsidRPr="00B50449" w:rsidRDefault="00B50449" w:rsidP="00B50449">
            <w:pPr>
              <w:ind w:firstLine="0"/>
              <w:rPr>
                <w:sz w:val="20"/>
                <w:szCs w:val="20"/>
              </w:rPr>
            </w:pPr>
            <w:r w:rsidRPr="00B50449">
              <w:rPr>
                <w:sz w:val="20"/>
                <w:szCs w:val="20"/>
              </w:rPr>
              <w:t>ул. Трудовая, 1</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Чулымского района</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632551, НСО,</w:t>
            </w:r>
          </w:p>
          <w:p w:rsidR="00B50449" w:rsidRPr="00B50449" w:rsidRDefault="00B50449" w:rsidP="00B50449">
            <w:pPr>
              <w:ind w:firstLine="0"/>
              <w:rPr>
                <w:sz w:val="20"/>
                <w:szCs w:val="20"/>
              </w:rPr>
            </w:pPr>
            <w:r w:rsidRPr="00B50449">
              <w:rPr>
                <w:sz w:val="20"/>
                <w:szCs w:val="20"/>
              </w:rPr>
              <w:t>г. Чулым,</w:t>
            </w:r>
          </w:p>
          <w:p w:rsidR="00B50449" w:rsidRPr="00B50449" w:rsidRDefault="00B50449" w:rsidP="00B50449">
            <w:pPr>
              <w:spacing w:line="20" w:lineRule="atLeast"/>
              <w:ind w:firstLine="0"/>
              <w:rPr>
                <w:sz w:val="20"/>
                <w:szCs w:val="20"/>
              </w:rPr>
            </w:pPr>
            <w:r w:rsidRPr="00B50449">
              <w:rPr>
                <w:sz w:val="20"/>
                <w:szCs w:val="20"/>
              </w:rPr>
              <w:t>ул. Ленина, 34</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34.</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р.п. Кольцово Новосибирской области</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306-11-01</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630559, НСО, р.п. Кольцово, 20</w:t>
            </w: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р.п. Кольцово</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35.</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Дзержинского района города Новосибирска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279-41-25</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hideMark/>
          </w:tcPr>
          <w:p w:rsidR="00B50449" w:rsidRPr="00B50449" w:rsidRDefault="00B50449" w:rsidP="00B50449">
            <w:pPr>
              <w:ind w:firstLine="0"/>
              <w:rPr>
                <w:sz w:val="20"/>
                <w:szCs w:val="20"/>
              </w:rPr>
            </w:pPr>
            <w:r w:rsidRPr="00B50449">
              <w:rPr>
                <w:sz w:val="20"/>
                <w:szCs w:val="20"/>
              </w:rPr>
              <w:t>630015, г. Новосибирск,</w:t>
            </w:r>
          </w:p>
          <w:p w:rsidR="00B50449" w:rsidRPr="00B50449" w:rsidRDefault="00B50449" w:rsidP="00B50449">
            <w:pPr>
              <w:spacing w:line="20" w:lineRule="atLeast"/>
              <w:ind w:firstLine="0"/>
              <w:rPr>
                <w:sz w:val="20"/>
                <w:szCs w:val="20"/>
              </w:rPr>
            </w:pPr>
            <w:r w:rsidRPr="00B50449">
              <w:rPr>
                <w:sz w:val="20"/>
                <w:szCs w:val="20"/>
              </w:rPr>
              <w:t>пр. Дзержинского, 16</w:t>
            </w: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lastRenderedPageBreak/>
              <w:t>г. Новосибирска «Дзержинский»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lastRenderedPageBreak/>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lastRenderedPageBreak/>
              <w:t>36.</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Железнодорожного района города Новосибирска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221-74-41</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630004, г. Новосибирск,</w:t>
            </w:r>
          </w:p>
          <w:p w:rsidR="00B50449" w:rsidRPr="00B50449" w:rsidRDefault="00B50449" w:rsidP="00B50449">
            <w:pPr>
              <w:ind w:firstLine="0"/>
              <w:rPr>
                <w:sz w:val="20"/>
                <w:szCs w:val="20"/>
              </w:rPr>
            </w:pPr>
            <w:r w:rsidRPr="00B50449">
              <w:rPr>
                <w:sz w:val="20"/>
                <w:szCs w:val="20"/>
              </w:rPr>
              <w:t>ул. Ленина, 57</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филиалах ГАУ НСО «Многофункциональный центр организации предоставления государственных и муниципальных услуг</w:t>
            </w:r>
          </w:p>
          <w:p w:rsidR="00B50449" w:rsidRPr="00B50449" w:rsidRDefault="00B50449" w:rsidP="00B50449">
            <w:pPr>
              <w:ind w:firstLine="0"/>
              <w:rPr>
                <w:sz w:val="20"/>
                <w:szCs w:val="20"/>
              </w:rPr>
            </w:pPr>
            <w:r w:rsidRPr="00B50449">
              <w:rPr>
                <w:sz w:val="20"/>
                <w:szCs w:val="20"/>
              </w:rPr>
              <w:t>Новосибирской области»</w:t>
            </w:r>
          </w:p>
          <w:p w:rsidR="00B50449" w:rsidRPr="00B50449" w:rsidRDefault="00B50449" w:rsidP="00B50449">
            <w:pPr>
              <w:spacing w:line="20" w:lineRule="atLeast"/>
              <w:ind w:firstLine="0"/>
              <w:rPr>
                <w:sz w:val="20"/>
                <w:szCs w:val="20"/>
              </w:rPr>
            </w:pPr>
            <w:r w:rsidRPr="00B50449">
              <w:rPr>
                <w:sz w:val="20"/>
                <w:szCs w:val="20"/>
              </w:rPr>
              <w:t>г. Новосибирска «Железнодорожный»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37.</w:t>
            </w:r>
          </w:p>
        </w:tc>
        <w:tc>
          <w:tcPr>
            <w:tcW w:w="1918"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Отдел пособий и социальных выплат Заельцовского района города Новосибирска</w:t>
            </w: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203-37-46</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630082, г. Новосибирск,</w:t>
            </w:r>
          </w:p>
          <w:p w:rsidR="00B50449" w:rsidRPr="00B50449" w:rsidRDefault="00B50449" w:rsidP="00B50449">
            <w:pPr>
              <w:ind w:firstLine="0"/>
              <w:rPr>
                <w:sz w:val="20"/>
                <w:szCs w:val="20"/>
              </w:rPr>
            </w:pPr>
            <w:r w:rsidRPr="00B50449">
              <w:rPr>
                <w:sz w:val="20"/>
                <w:szCs w:val="20"/>
              </w:rPr>
              <w:t>ул. Д. Ковальчук, 179</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г. Новосибирска «Зыряновский»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630102,</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spacing w:line="20" w:lineRule="atLeast"/>
              <w:ind w:firstLine="0"/>
              <w:rPr>
                <w:sz w:val="20"/>
                <w:szCs w:val="20"/>
              </w:rPr>
            </w:pPr>
            <w:r w:rsidRPr="00B50449">
              <w:rPr>
                <w:sz w:val="20"/>
                <w:szCs w:val="20"/>
              </w:rPr>
              <w:t>ул. Зыряновская, 63</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38.</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Калининского района города Новосибирска</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276-08-37</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630075, г. Новосибирск,</w:t>
            </w:r>
          </w:p>
          <w:p w:rsidR="00B50449" w:rsidRPr="00B50449" w:rsidRDefault="00B50449" w:rsidP="00B50449">
            <w:pPr>
              <w:ind w:firstLine="0"/>
              <w:rPr>
                <w:sz w:val="20"/>
                <w:szCs w:val="20"/>
              </w:rPr>
            </w:pPr>
            <w:r w:rsidRPr="00B50449">
              <w:rPr>
                <w:sz w:val="20"/>
                <w:szCs w:val="20"/>
              </w:rPr>
              <w:t>Юридический адрес:</w:t>
            </w:r>
          </w:p>
          <w:p w:rsidR="00B50449" w:rsidRPr="00B50449" w:rsidRDefault="00B50449" w:rsidP="00B50449">
            <w:pPr>
              <w:ind w:firstLine="0"/>
              <w:rPr>
                <w:sz w:val="20"/>
                <w:szCs w:val="20"/>
              </w:rPr>
            </w:pPr>
            <w:r w:rsidRPr="00B50449">
              <w:rPr>
                <w:sz w:val="20"/>
                <w:szCs w:val="20"/>
              </w:rPr>
              <w:t>ул. Б.Хмельницкого, 14/3</w:t>
            </w:r>
          </w:p>
          <w:p w:rsidR="00B50449" w:rsidRPr="00B50449" w:rsidRDefault="00B50449" w:rsidP="00B50449">
            <w:pPr>
              <w:ind w:firstLine="0"/>
              <w:rPr>
                <w:sz w:val="20"/>
                <w:szCs w:val="20"/>
              </w:rPr>
            </w:pPr>
            <w:r w:rsidRPr="00B50449">
              <w:rPr>
                <w:sz w:val="20"/>
                <w:szCs w:val="20"/>
              </w:rPr>
              <w:t>Фактический адрес:</w:t>
            </w:r>
          </w:p>
          <w:p w:rsidR="00B50449" w:rsidRPr="00B50449" w:rsidRDefault="00B50449" w:rsidP="00B50449">
            <w:pPr>
              <w:ind w:firstLine="0"/>
              <w:rPr>
                <w:sz w:val="20"/>
                <w:szCs w:val="20"/>
              </w:rPr>
            </w:pPr>
            <w:r w:rsidRPr="00B50449">
              <w:rPr>
                <w:sz w:val="20"/>
                <w:szCs w:val="20"/>
              </w:rPr>
              <w:t>ул. Б.Хмельницкого, 11/1</w:t>
            </w: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г. Новосибирска «Родники»</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630129,</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spacing w:line="20" w:lineRule="atLeast"/>
              <w:ind w:firstLine="0"/>
              <w:rPr>
                <w:sz w:val="20"/>
                <w:szCs w:val="20"/>
              </w:rPr>
            </w:pPr>
            <w:r w:rsidRPr="00B50449">
              <w:rPr>
                <w:sz w:val="20"/>
                <w:szCs w:val="20"/>
              </w:rPr>
              <w:t>ул. Красных Зорь, 1/2</w:t>
            </w:r>
          </w:p>
        </w:tc>
      </w:tr>
      <w:tr w:rsidR="00B50449" w:rsidRPr="00B50449" w:rsidTr="00B50449">
        <w:trPr>
          <w:trHeight w:val="20"/>
        </w:trPr>
        <w:tc>
          <w:tcPr>
            <w:tcW w:w="342"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39.</w:t>
            </w:r>
          </w:p>
        </w:tc>
        <w:tc>
          <w:tcPr>
            <w:tcW w:w="1918"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Отдел пособий и социальных выплат Кировского района города Новосибирска</w:t>
            </w:r>
          </w:p>
        </w:tc>
        <w:tc>
          <w:tcPr>
            <w:tcW w:w="1507"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227-48-53</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spacing w:line="20" w:lineRule="atLeast"/>
              <w:ind w:firstLine="0"/>
              <w:rPr>
                <w:sz w:val="20"/>
                <w:szCs w:val="20"/>
              </w:rPr>
            </w:pPr>
            <w:r w:rsidRPr="00B50449">
              <w:rPr>
                <w:sz w:val="20"/>
                <w:szCs w:val="20"/>
              </w:rPr>
              <w:t>перерыв с 13.00 до 14.00</w:t>
            </w:r>
          </w:p>
        </w:tc>
        <w:tc>
          <w:tcPr>
            <w:tcW w:w="1233" w:type="pct"/>
            <w:tcBorders>
              <w:top w:val="single" w:sz="4" w:space="0" w:color="auto"/>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630088, г. Новосибирск,</w:t>
            </w:r>
          </w:p>
          <w:p w:rsidR="00B50449" w:rsidRPr="00B50449" w:rsidRDefault="00B50449" w:rsidP="00B50449">
            <w:pPr>
              <w:spacing w:line="20" w:lineRule="atLeast"/>
              <w:ind w:firstLine="0"/>
              <w:rPr>
                <w:sz w:val="20"/>
                <w:szCs w:val="20"/>
              </w:rPr>
            </w:pPr>
            <w:r w:rsidRPr="00B50449">
              <w:rPr>
                <w:sz w:val="20"/>
                <w:szCs w:val="20"/>
              </w:rPr>
              <w:t>ул. Петухова, 18</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40.</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Ленинского района города Новосибирска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343-55-83</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630077, г. Новосибирск,</w:t>
            </w:r>
          </w:p>
          <w:p w:rsidR="00B50449" w:rsidRPr="00B50449" w:rsidRDefault="00B50449" w:rsidP="00B50449">
            <w:pPr>
              <w:ind w:firstLine="0"/>
              <w:rPr>
                <w:sz w:val="20"/>
                <w:szCs w:val="20"/>
              </w:rPr>
            </w:pPr>
            <w:r w:rsidRPr="00B50449">
              <w:rPr>
                <w:sz w:val="20"/>
                <w:szCs w:val="20"/>
              </w:rPr>
              <w:t>ул. Станиславского, 29</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w:t>
            </w:r>
          </w:p>
          <w:p w:rsidR="00B50449" w:rsidRPr="00B50449" w:rsidRDefault="00B50449" w:rsidP="00B50449">
            <w:pPr>
              <w:ind w:firstLine="0"/>
              <w:rPr>
                <w:sz w:val="20"/>
                <w:szCs w:val="20"/>
              </w:rPr>
            </w:pPr>
            <w:r w:rsidRPr="00B50449">
              <w:rPr>
                <w:sz w:val="20"/>
                <w:szCs w:val="20"/>
              </w:rPr>
              <w:t>государственных и</w:t>
            </w:r>
          </w:p>
          <w:p w:rsidR="00B50449" w:rsidRPr="00B50449" w:rsidRDefault="00B50449" w:rsidP="00B50449">
            <w:pPr>
              <w:ind w:firstLine="0"/>
              <w:rPr>
                <w:sz w:val="20"/>
                <w:szCs w:val="20"/>
              </w:rPr>
            </w:pPr>
            <w:r w:rsidRPr="00B50449">
              <w:rPr>
                <w:sz w:val="20"/>
                <w:szCs w:val="20"/>
              </w:rPr>
              <w:t>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г. Новосибирска «Горский»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0"/>
                <w:szCs w:val="20"/>
              </w:rPr>
            </w:pPr>
            <w:r w:rsidRPr="00B50449">
              <w:rPr>
                <w:sz w:val="20"/>
                <w:szCs w:val="20"/>
              </w:rPr>
              <w:t>630108, г. Новосибирск,</w:t>
            </w:r>
          </w:p>
          <w:p w:rsidR="00B50449" w:rsidRPr="00B50449" w:rsidRDefault="00B50449" w:rsidP="00B50449">
            <w:pPr>
              <w:ind w:firstLine="0"/>
              <w:rPr>
                <w:sz w:val="20"/>
                <w:szCs w:val="20"/>
              </w:rPr>
            </w:pPr>
            <w:r w:rsidRPr="00B50449">
              <w:rPr>
                <w:sz w:val="20"/>
                <w:szCs w:val="20"/>
              </w:rPr>
              <w:t>Площадь Труда, 1</w:t>
            </w:r>
          </w:p>
          <w:p w:rsidR="00B50449" w:rsidRPr="00B50449" w:rsidRDefault="00B50449" w:rsidP="00B50449">
            <w:pPr>
              <w:ind w:firstLine="0"/>
              <w:rPr>
                <w:sz w:val="20"/>
                <w:szCs w:val="20"/>
              </w:rPr>
            </w:pPr>
          </w:p>
          <w:p w:rsidR="00B50449" w:rsidRPr="00B50449" w:rsidRDefault="00B50449" w:rsidP="00B50449">
            <w:pPr>
              <w:ind w:firstLine="0"/>
              <w:rPr>
                <w:sz w:val="20"/>
                <w:szCs w:val="20"/>
              </w:rPr>
            </w:pPr>
            <w:r w:rsidRPr="00B50449">
              <w:rPr>
                <w:sz w:val="20"/>
                <w:szCs w:val="20"/>
              </w:rPr>
              <w:t>630073 г. Новосибирск,</w:t>
            </w:r>
          </w:p>
          <w:p w:rsidR="00B50449" w:rsidRPr="00B50449" w:rsidRDefault="00B50449" w:rsidP="00B50449">
            <w:pPr>
              <w:spacing w:line="20" w:lineRule="atLeast"/>
              <w:ind w:firstLine="0"/>
              <w:rPr>
                <w:sz w:val="20"/>
                <w:szCs w:val="20"/>
              </w:rPr>
            </w:pPr>
            <w:r w:rsidRPr="00B50449">
              <w:rPr>
                <w:sz w:val="20"/>
                <w:szCs w:val="20"/>
              </w:rPr>
              <w:t>мкр. Горский, 8 а</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41.</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Октябрьского района города Новосибирска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lastRenderedPageBreak/>
              <w:t>266-80-75</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lastRenderedPageBreak/>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lastRenderedPageBreak/>
              <w:t>630009, г. Новосибирск,</w:t>
            </w:r>
          </w:p>
          <w:p w:rsidR="00B50449" w:rsidRPr="00B50449" w:rsidRDefault="00B50449" w:rsidP="00B50449">
            <w:pPr>
              <w:ind w:firstLine="0"/>
              <w:rPr>
                <w:sz w:val="20"/>
                <w:szCs w:val="20"/>
              </w:rPr>
            </w:pPr>
            <w:r w:rsidRPr="00B50449">
              <w:rPr>
                <w:sz w:val="20"/>
                <w:szCs w:val="20"/>
              </w:rPr>
              <w:t>ул. Добролюбова, 14</w:t>
            </w:r>
          </w:p>
          <w:p w:rsidR="00B50449" w:rsidRPr="00B50449" w:rsidRDefault="00B50449" w:rsidP="00B50449">
            <w:pPr>
              <w:ind w:firstLine="0"/>
              <w:rPr>
                <w:sz w:val="20"/>
                <w:szCs w:val="20"/>
              </w:rPr>
            </w:pP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w:t>
            </w:r>
          </w:p>
          <w:p w:rsidR="00B50449" w:rsidRPr="00B50449" w:rsidRDefault="00B50449" w:rsidP="00B50449">
            <w:pPr>
              <w:spacing w:line="20" w:lineRule="atLeast"/>
              <w:ind w:firstLine="0"/>
              <w:rPr>
                <w:sz w:val="20"/>
                <w:szCs w:val="20"/>
              </w:rPr>
            </w:pPr>
            <w:r w:rsidRPr="00B50449">
              <w:rPr>
                <w:sz w:val="20"/>
                <w:szCs w:val="20"/>
              </w:rPr>
              <w:t>центр организации предоставления государственных и муниципальных услуг Новосибирской области» г. Новосибирска «Зыряновский»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справочная служба по государственным и муниципальным услугам 052 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630102,</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spacing w:line="20" w:lineRule="atLeast"/>
              <w:ind w:firstLine="0"/>
              <w:rPr>
                <w:sz w:val="20"/>
                <w:szCs w:val="20"/>
              </w:rPr>
            </w:pPr>
            <w:r w:rsidRPr="00B50449">
              <w:rPr>
                <w:sz w:val="20"/>
                <w:szCs w:val="20"/>
              </w:rPr>
              <w:t>ул. Зыряновская, 63</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42.</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Первомайского района города Новосибирска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337-53-48</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630037,</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ind w:firstLine="0"/>
              <w:rPr>
                <w:sz w:val="20"/>
                <w:szCs w:val="20"/>
              </w:rPr>
            </w:pPr>
            <w:r w:rsidRPr="00B50449">
              <w:rPr>
                <w:sz w:val="20"/>
                <w:szCs w:val="20"/>
              </w:rPr>
              <w:t>ул. Маяковского, 4</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г. Новосибирска «Первомайский»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630037,</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spacing w:line="20" w:lineRule="atLeast"/>
              <w:ind w:firstLine="0"/>
              <w:rPr>
                <w:sz w:val="20"/>
                <w:szCs w:val="20"/>
              </w:rPr>
            </w:pPr>
            <w:r w:rsidRPr="00B50449">
              <w:rPr>
                <w:sz w:val="20"/>
                <w:szCs w:val="20"/>
              </w:rPr>
              <w:t>ул. Марата, 2</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43.</w:t>
            </w:r>
          </w:p>
        </w:tc>
        <w:tc>
          <w:tcPr>
            <w:tcW w:w="1918"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Отдел пособий и социальных выплат Советского района города Новосибирска</w:t>
            </w:r>
          </w:p>
          <w:p w:rsidR="00B50449" w:rsidRPr="00B50449" w:rsidRDefault="00B50449" w:rsidP="00B50449">
            <w:pPr>
              <w:ind w:firstLine="0"/>
              <w:rPr>
                <w:sz w:val="20"/>
                <w:szCs w:val="20"/>
              </w:rPr>
            </w:pPr>
          </w:p>
          <w:p w:rsidR="00B50449" w:rsidRPr="00B50449" w:rsidRDefault="00B50449" w:rsidP="00B50449">
            <w:pPr>
              <w:spacing w:line="20" w:lineRule="atLeast"/>
              <w:ind w:firstLine="0"/>
              <w:rPr>
                <w:sz w:val="20"/>
                <w:szCs w:val="20"/>
              </w:rPr>
            </w:pP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333-32-80</w:t>
            </w:r>
          </w:p>
          <w:p w:rsidR="00B50449" w:rsidRPr="00B50449" w:rsidRDefault="00B50449" w:rsidP="00B50449">
            <w:pPr>
              <w:ind w:firstLine="0"/>
              <w:rPr>
                <w:sz w:val="20"/>
                <w:szCs w:val="20"/>
              </w:rPr>
            </w:pPr>
            <w:r w:rsidRPr="00B50449">
              <w:rPr>
                <w:sz w:val="20"/>
                <w:szCs w:val="20"/>
              </w:rPr>
              <w:t>Понедельник, среда, четверг: 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630090,</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ind w:firstLine="0"/>
              <w:rPr>
                <w:sz w:val="20"/>
                <w:szCs w:val="20"/>
              </w:rPr>
            </w:pPr>
            <w:r w:rsidRPr="00B50449">
              <w:rPr>
                <w:sz w:val="20"/>
                <w:szCs w:val="20"/>
              </w:rPr>
              <w:t>пр. Академика Лаврентьева, 14</w:t>
            </w:r>
          </w:p>
          <w:p w:rsidR="00B50449" w:rsidRPr="00B50449" w:rsidRDefault="00B50449" w:rsidP="00B50449">
            <w:pPr>
              <w:spacing w:line="20" w:lineRule="atLeast"/>
              <w:ind w:firstLine="0"/>
              <w:rPr>
                <w:sz w:val="20"/>
                <w:szCs w:val="20"/>
              </w:rPr>
            </w:pP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w:t>
            </w:r>
          </w:p>
          <w:p w:rsidR="00B50449" w:rsidRPr="00B50449" w:rsidRDefault="00B50449" w:rsidP="00B50449">
            <w:pPr>
              <w:spacing w:line="20" w:lineRule="atLeast"/>
              <w:ind w:firstLine="0"/>
              <w:rPr>
                <w:sz w:val="20"/>
                <w:szCs w:val="20"/>
              </w:rPr>
            </w:pPr>
            <w:r w:rsidRPr="00B50449">
              <w:rPr>
                <w:sz w:val="20"/>
                <w:szCs w:val="20"/>
              </w:rPr>
              <w:t>г. Новосибирска «Советский»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630117,</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spacing w:line="20" w:lineRule="atLeast"/>
              <w:ind w:firstLine="0"/>
              <w:rPr>
                <w:sz w:val="20"/>
                <w:szCs w:val="20"/>
              </w:rPr>
            </w:pPr>
            <w:r w:rsidRPr="00B50449">
              <w:rPr>
                <w:sz w:val="20"/>
                <w:szCs w:val="20"/>
              </w:rPr>
              <w:t>ул. Арбузова, 6</w:t>
            </w:r>
          </w:p>
        </w:tc>
      </w:tr>
      <w:tr w:rsidR="00B50449" w:rsidRPr="00B50449" w:rsidTr="00B50449">
        <w:trPr>
          <w:trHeight w:val="20"/>
        </w:trPr>
        <w:tc>
          <w:tcPr>
            <w:tcW w:w="342"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44.</w:t>
            </w:r>
          </w:p>
        </w:tc>
        <w:tc>
          <w:tcPr>
            <w:tcW w:w="1918" w:type="pct"/>
            <w:tcBorders>
              <w:top w:val="single" w:sz="4" w:space="0" w:color="auto"/>
              <w:left w:val="single" w:sz="4" w:space="0" w:color="auto"/>
              <w:bottom w:val="nil"/>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Отдел пособий и социальных выплат Центрального района города Новосибирска</w:t>
            </w:r>
          </w:p>
        </w:tc>
        <w:tc>
          <w:tcPr>
            <w:tcW w:w="1507" w:type="pct"/>
            <w:tcBorders>
              <w:top w:val="single" w:sz="4" w:space="0" w:color="auto"/>
              <w:left w:val="single" w:sz="4" w:space="0" w:color="auto"/>
              <w:bottom w:val="nil"/>
              <w:right w:val="single" w:sz="4" w:space="0" w:color="auto"/>
            </w:tcBorders>
          </w:tcPr>
          <w:p w:rsidR="00B50449" w:rsidRPr="00B50449" w:rsidRDefault="00B50449" w:rsidP="00B50449">
            <w:pPr>
              <w:ind w:firstLine="0"/>
              <w:rPr>
                <w:sz w:val="20"/>
                <w:szCs w:val="20"/>
              </w:rPr>
            </w:pPr>
            <w:r w:rsidRPr="00B50449">
              <w:rPr>
                <w:sz w:val="20"/>
                <w:szCs w:val="20"/>
              </w:rPr>
              <w:t>223-95-73</w:t>
            </w:r>
          </w:p>
          <w:p w:rsidR="00B50449" w:rsidRPr="00B50449" w:rsidRDefault="00B50449" w:rsidP="00B50449">
            <w:pPr>
              <w:ind w:firstLine="0"/>
              <w:rPr>
                <w:sz w:val="20"/>
                <w:szCs w:val="20"/>
              </w:rPr>
            </w:pPr>
            <w:r w:rsidRPr="00B50449">
              <w:rPr>
                <w:sz w:val="20"/>
                <w:szCs w:val="20"/>
              </w:rPr>
              <w:t>Понедельник, среда, четверг:</w:t>
            </w:r>
          </w:p>
          <w:p w:rsidR="00B50449" w:rsidRPr="00B50449" w:rsidRDefault="00B50449" w:rsidP="00B50449">
            <w:pPr>
              <w:ind w:firstLine="0"/>
              <w:rPr>
                <w:sz w:val="20"/>
                <w:szCs w:val="20"/>
              </w:rPr>
            </w:pPr>
            <w:r w:rsidRPr="00B50449">
              <w:rPr>
                <w:sz w:val="20"/>
                <w:szCs w:val="20"/>
              </w:rPr>
              <w:t>с 9.00 до 18.00;</w:t>
            </w:r>
          </w:p>
          <w:p w:rsidR="00B50449" w:rsidRPr="00B50449" w:rsidRDefault="00B50449" w:rsidP="00B50449">
            <w:pPr>
              <w:ind w:firstLine="0"/>
              <w:rPr>
                <w:sz w:val="20"/>
                <w:szCs w:val="20"/>
              </w:rPr>
            </w:pPr>
            <w:r w:rsidRPr="00B50449">
              <w:rPr>
                <w:sz w:val="20"/>
                <w:szCs w:val="20"/>
              </w:rPr>
              <w:t>перерыв с 13.00 до 14.00</w:t>
            </w:r>
          </w:p>
          <w:p w:rsidR="00B50449" w:rsidRPr="00B50449" w:rsidRDefault="00B50449" w:rsidP="00B50449">
            <w:pPr>
              <w:spacing w:line="20" w:lineRule="atLeast"/>
              <w:ind w:firstLine="0"/>
              <w:rPr>
                <w:sz w:val="20"/>
                <w:szCs w:val="20"/>
              </w:rPr>
            </w:pPr>
          </w:p>
        </w:tc>
        <w:tc>
          <w:tcPr>
            <w:tcW w:w="1233" w:type="pct"/>
            <w:tcBorders>
              <w:top w:val="single" w:sz="4" w:space="0" w:color="auto"/>
              <w:left w:val="single" w:sz="4" w:space="0" w:color="auto"/>
              <w:bottom w:val="nil"/>
              <w:right w:val="single" w:sz="4" w:space="0" w:color="auto"/>
            </w:tcBorders>
            <w:hideMark/>
          </w:tcPr>
          <w:p w:rsidR="00B50449" w:rsidRPr="00B50449" w:rsidRDefault="00B50449" w:rsidP="00B50449">
            <w:pPr>
              <w:ind w:firstLine="0"/>
              <w:rPr>
                <w:sz w:val="20"/>
                <w:szCs w:val="20"/>
              </w:rPr>
            </w:pPr>
            <w:r w:rsidRPr="00B50449">
              <w:rPr>
                <w:sz w:val="20"/>
                <w:szCs w:val="20"/>
              </w:rPr>
              <w:t>630007, г. Новосибирск,</w:t>
            </w:r>
          </w:p>
          <w:p w:rsidR="00B50449" w:rsidRPr="00B50449" w:rsidRDefault="00B50449" w:rsidP="00B50449">
            <w:pPr>
              <w:spacing w:line="20" w:lineRule="atLeast"/>
              <w:ind w:firstLine="0"/>
              <w:rPr>
                <w:sz w:val="20"/>
                <w:szCs w:val="20"/>
              </w:rPr>
            </w:pPr>
            <w:r w:rsidRPr="00B50449">
              <w:rPr>
                <w:sz w:val="20"/>
                <w:szCs w:val="20"/>
              </w:rPr>
              <w:t>ул. Каменская, 3</w:t>
            </w:r>
          </w:p>
        </w:tc>
      </w:tr>
      <w:tr w:rsidR="00B50449" w:rsidRPr="00B50449" w:rsidTr="00B50449">
        <w:trPr>
          <w:trHeight w:val="20"/>
        </w:trPr>
        <w:tc>
          <w:tcPr>
            <w:tcW w:w="342" w:type="pct"/>
            <w:tcBorders>
              <w:top w:val="nil"/>
              <w:left w:val="single" w:sz="4" w:space="0" w:color="auto"/>
              <w:bottom w:val="single" w:sz="4" w:space="0" w:color="auto"/>
              <w:right w:val="single" w:sz="4" w:space="0" w:color="auto"/>
            </w:tcBorders>
          </w:tcPr>
          <w:p w:rsidR="00B50449" w:rsidRPr="00B50449" w:rsidRDefault="00B50449" w:rsidP="00B50449">
            <w:pPr>
              <w:ind w:firstLine="0"/>
              <w:rPr>
                <w:sz w:val="2"/>
                <w:szCs w:val="20"/>
              </w:rPr>
            </w:pPr>
          </w:p>
        </w:tc>
        <w:tc>
          <w:tcPr>
            <w:tcW w:w="1918" w:type="pct"/>
            <w:tcBorders>
              <w:top w:val="nil"/>
              <w:left w:val="single" w:sz="4" w:space="0" w:color="auto"/>
              <w:bottom w:val="single" w:sz="4" w:space="0" w:color="auto"/>
              <w:right w:val="single" w:sz="4" w:space="0" w:color="auto"/>
            </w:tcBorders>
            <w:hideMark/>
          </w:tcPr>
          <w:p w:rsidR="00B50449" w:rsidRPr="00B50449" w:rsidRDefault="00B50449" w:rsidP="00B50449">
            <w:pPr>
              <w:spacing w:line="20" w:lineRule="atLeast"/>
              <w:ind w:firstLine="0"/>
              <w:rPr>
                <w:sz w:val="20"/>
                <w:szCs w:val="20"/>
              </w:rPr>
            </w:pPr>
            <w:r w:rsidRPr="00B50449">
              <w:rPr>
                <w:sz w:val="20"/>
                <w:szCs w:val="20"/>
              </w:rPr>
              <w:t>Прием документов, необходимых для предоставления государственной услуги, осуществляется в филиале ГАУ НСО «Многофункциональный центр организации предоставления государственных и муниципальных услуг Новосибирской области» г. Новосибирска «Зыряновский»</w:t>
            </w:r>
          </w:p>
        </w:tc>
        <w:tc>
          <w:tcPr>
            <w:tcW w:w="1507"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справочная служба по государственным и муниципальным услугам 052</w:t>
            </w:r>
          </w:p>
          <w:p w:rsidR="00B50449" w:rsidRPr="00B50449" w:rsidRDefault="00B50449" w:rsidP="00B50449">
            <w:pPr>
              <w:spacing w:line="20" w:lineRule="atLeast"/>
              <w:ind w:firstLine="0"/>
              <w:rPr>
                <w:sz w:val="20"/>
                <w:szCs w:val="20"/>
              </w:rPr>
            </w:pPr>
            <w:r w:rsidRPr="00B50449">
              <w:rPr>
                <w:sz w:val="20"/>
                <w:szCs w:val="20"/>
              </w:rPr>
              <w:t>http://mfc-№so.ru/</w:t>
            </w:r>
          </w:p>
        </w:tc>
        <w:tc>
          <w:tcPr>
            <w:tcW w:w="1233" w:type="pct"/>
            <w:tcBorders>
              <w:top w:val="nil"/>
              <w:left w:val="single" w:sz="4" w:space="0" w:color="auto"/>
              <w:bottom w:val="single" w:sz="4" w:space="0" w:color="auto"/>
              <w:right w:val="single" w:sz="4" w:space="0" w:color="auto"/>
            </w:tcBorders>
            <w:hideMark/>
          </w:tcPr>
          <w:p w:rsidR="00B50449" w:rsidRPr="00B50449" w:rsidRDefault="00B50449" w:rsidP="00B50449">
            <w:pPr>
              <w:ind w:firstLine="0"/>
              <w:rPr>
                <w:sz w:val="20"/>
                <w:szCs w:val="20"/>
              </w:rPr>
            </w:pPr>
            <w:r w:rsidRPr="00B50449">
              <w:rPr>
                <w:sz w:val="20"/>
                <w:szCs w:val="20"/>
              </w:rPr>
              <w:t>630102,</w:t>
            </w:r>
          </w:p>
          <w:p w:rsidR="00B50449" w:rsidRPr="00B50449" w:rsidRDefault="00B50449" w:rsidP="00B50449">
            <w:pPr>
              <w:ind w:firstLine="0"/>
              <w:rPr>
                <w:sz w:val="20"/>
                <w:szCs w:val="20"/>
              </w:rPr>
            </w:pPr>
            <w:r w:rsidRPr="00B50449">
              <w:rPr>
                <w:sz w:val="20"/>
                <w:szCs w:val="20"/>
              </w:rPr>
              <w:t>г. Новосибирск,</w:t>
            </w:r>
          </w:p>
          <w:p w:rsidR="00B50449" w:rsidRPr="00B50449" w:rsidRDefault="00B50449" w:rsidP="00B50449">
            <w:pPr>
              <w:spacing w:line="20" w:lineRule="atLeast"/>
              <w:ind w:firstLine="0"/>
              <w:rPr>
                <w:sz w:val="20"/>
                <w:szCs w:val="20"/>
              </w:rPr>
            </w:pPr>
            <w:r w:rsidRPr="00B50449">
              <w:rPr>
                <w:sz w:val="20"/>
                <w:szCs w:val="20"/>
              </w:rPr>
              <w:t>ул. Зыряновская, 63</w:t>
            </w:r>
          </w:p>
        </w:tc>
      </w:tr>
      <w:tr w:rsidR="00B50449" w:rsidRPr="00B50449" w:rsidTr="00B50449">
        <w:trPr>
          <w:trHeight w:val="20"/>
        </w:trPr>
        <w:tc>
          <w:tcPr>
            <w:tcW w:w="342" w:type="pct"/>
            <w:tcBorders>
              <w:top w:val="nil"/>
              <w:left w:val="nil"/>
              <w:bottom w:val="nil"/>
              <w:right w:val="nil"/>
            </w:tcBorders>
          </w:tcPr>
          <w:p w:rsidR="00B50449" w:rsidRPr="00B50449" w:rsidRDefault="00B50449" w:rsidP="00B50449">
            <w:pPr>
              <w:ind w:firstLine="0"/>
              <w:rPr>
                <w:sz w:val="2"/>
                <w:szCs w:val="20"/>
              </w:rPr>
            </w:pPr>
          </w:p>
        </w:tc>
        <w:tc>
          <w:tcPr>
            <w:tcW w:w="1918" w:type="pct"/>
            <w:tcBorders>
              <w:top w:val="nil"/>
              <w:left w:val="nil"/>
              <w:bottom w:val="nil"/>
              <w:right w:val="nil"/>
            </w:tcBorders>
          </w:tcPr>
          <w:p w:rsidR="00B50449" w:rsidRPr="00B50449" w:rsidRDefault="00B50449" w:rsidP="00B50449">
            <w:pPr>
              <w:ind w:firstLine="0"/>
              <w:rPr>
                <w:sz w:val="2"/>
                <w:szCs w:val="20"/>
              </w:rPr>
            </w:pPr>
          </w:p>
        </w:tc>
        <w:tc>
          <w:tcPr>
            <w:tcW w:w="0" w:type="auto"/>
            <w:vAlign w:val="center"/>
            <w:hideMark/>
          </w:tcPr>
          <w:p w:rsidR="00B50449" w:rsidRPr="00B50449" w:rsidRDefault="00B50449" w:rsidP="00B50449">
            <w:pPr>
              <w:ind w:firstLine="0"/>
              <w:jc w:val="left"/>
              <w:rPr>
                <w:rFonts w:ascii="Calibri" w:eastAsia="Calibri" w:hAnsi="Calibri"/>
                <w:sz w:val="20"/>
                <w:szCs w:val="20"/>
              </w:rPr>
            </w:pPr>
          </w:p>
        </w:tc>
        <w:tc>
          <w:tcPr>
            <w:tcW w:w="0" w:type="auto"/>
            <w:vAlign w:val="center"/>
            <w:hideMark/>
          </w:tcPr>
          <w:p w:rsidR="00B50449" w:rsidRPr="00B50449" w:rsidRDefault="00B50449" w:rsidP="00B50449">
            <w:pPr>
              <w:ind w:firstLine="0"/>
              <w:jc w:val="left"/>
              <w:rPr>
                <w:rFonts w:ascii="Calibri" w:eastAsia="Calibri" w:hAnsi="Calibri"/>
                <w:sz w:val="20"/>
                <w:szCs w:val="20"/>
              </w:rPr>
            </w:pPr>
          </w:p>
        </w:tc>
      </w:tr>
    </w:tbl>
    <w:p w:rsidR="00B50449" w:rsidRDefault="00B50449" w:rsidP="00740F97">
      <w:pPr>
        <w:ind w:firstLine="360"/>
        <w:jc w:val="right"/>
        <w:rPr>
          <w:rFonts w:cs="Arial"/>
        </w:rPr>
      </w:pPr>
    </w:p>
    <w:p w:rsidR="0054477A" w:rsidRPr="00357C2B" w:rsidRDefault="0054477A" w:rsidP="00740F97">
      <w:pPr>
        <w:ind w:firstLine="360"/>
        <w:jc w:val="right"/>
        <w:rPr>
          <w:rFonts w:cs="Arial"/>
        </w:rPr>
      </w:pPr>
      <w:r w:rsidRPr="00357C2B">
        <w:rPr>
          <w:rFonts w:cs="Arial"/>
        </w:rPr>
        <w:t>Приложение № 2</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lastRenderedPageBreak/>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Просим выдать удостоверение многодетной семьи. Обязуемся сообщать об</w:t>
      </w:r>
    </w:p>
    <w:p w:rsidR="0054477A" w:rsidRPr="00357C2B" w:rsidRDefault="0054477A" w:rsidP="00740F97">
      <w:pPr>
        <w:ind w:firstLine="360"/>
        <w:rPr>
          <w:rFonts w:cs="Arial"/>
        </w:rPr>
      </w:pPr>
      <w:r w:rsidRPr="00357C2B">
        <w:rPr>
          <w:rFonts w:cs="Arial"/>
        </w:rPr>
        <w:t>изменениях, влияющих на статус многодетной семьи, в течение десяти календарных дней со дня возникновения этих изменений.</w:t>
      </w:r>
    </w:p>
    <w:p w:rsidR="0054477A" w:rsidRPr="00357C2B" w:rsidRDefault="0054477A" w:rsidP="00740F97">
      <w:pPr>
        <w:ind w:firstLine="360"/>
        <w:rPr>
          <w:rFonts w:cs="Arial"/>
        </w:rPr>
      </w:pPr>
      <w:r w:rsidRPr="00357C2B">
        <w:rPr>
          <w:rFonts w:cs="Arial"/>
        </w:rPr>
        <w:t>К заявлению прилагаем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r w:rsidRPr="00357C2B">
        <w:rPr>
          <w:rFonts w:cs="Arial"/>
        </w:rPr>
        <w:t xml:space="preserve">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jc w:val="right"/>
        <w:rPr>
          <w:rFonts w:cs="Arial"/>
        </w:rPr>
      </w:pPr>
      <w:r w:rsidRPr="00357C2B">
        <w:rPr>
          <w:rFonts w:cs="Arial"/>
        </w:rPr>
        <w:t>Приложение № 3</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Прошу выдать удостоверение многодетной семьи. Обязуюсь сообщать об</w:t>
      </w:r>
    </w:p>
    <w:p w:rsidR="0054477A" w:rsidRPr="00357C2B" w:rsidRDefault="0054477A" w:rsidP="00740F97">
      <w:pPr>
        <w:ind w:firstLine="360"/>
        <w:rPr>
          <w:rFonts w:cs="Arial"/>
        </w:rPr>
      </w:pPr>
      <w:r w:rsidRPr="00357C2B">
        <w:rPr>
          <w:rFonts w:cs="Arial"/>
        </w:rPr>
        <w:t>изменениях, влияющих на статус многодетной семьи, в течение десяти календарных дней со дня возникновения этих изменений.</w:t>
      </w:r>
    </w:p>
    <w:p w:rsidR="0054477A" w:rsidRPr="00357C2B" w:rsidRDefault="0054477A" w:rsidP="00740F97">
      <w:pPr>
        <w:ind w:firstLine="360"/>
        <w:rPr>
          <w:rFonts w:cs="Arial"/>
        </w:rPr>
      </w:pPr>
      <w:r w:rsidRPr="00357C2B">
        <w:rPr>
          <w:rFonts w:cs="Arial"/>
        </w:rPr>
        <w:t>К заявлению прилагаю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lastRenderedPageBreak/>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4</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center"/>
        <w:rPr>
          <w:rFonts w:cs="Arial"/>
        </w:rPr>
      </w:pPr>
      <w:r w:rsidRPr="00357C2B">
        <w:rPr>
          <w:rFonts w:cs="Arial"/>
        </w:rPr>
        <w:t>Блок-схема</w:t>
      </w:r>
    </w:p>
    <w:p w:rsidR="0054477A" w:rsidRPr="00357C2B" w:rsidRDefault="0054477A" w:rsidP="00740F97">
      <w:pPr>
        <w:ind w:firstLine="360"/>
        <w:jc w:val="center"/>
        <w:rPr>
          <w:rFonts w:cs="Arial"/>
        </w:rPr>
      </w:pPr>
      <w:r w:rsidRPr="00357C2B">
        <w:rPr>
          <w:rFonts w:cs="Arial"/>
        </w:rPr>
        <w:t>предоставления государственной услуги</w:t>
      </w:r>
    </w:p>
    <w:p w:rsidR="0054477A" w:rsidRPr="00357C2B" w:rsidRDefault="0054477A" w:rsidP="00740F97">
      <w:pPr>
        <w:ind w:firstLine="360"/>
        <w:rPr>
          <w:rFonts w:cs="Arial"/>
        </w:rPr>
      </w:pPr>
    </w:p>
    <w:p w:rsidR="0054477A" w:rsidRPr="00357C2B" w:rsidRDefault="005F677A" w:rsidP="00740F97">
      <w:pPr>
        <w:ind w:firstLine="360"/>
        <w:rPr>
          <w:rFonts w:cs="Arial"/>
        </w:rPr>
      </w:pPr>
      <w:bookmarkStart w:id="24" w:name="_GoBack"/>
      <w:r w:rsidRPr="005F677A">
        <w:rPr>
          <w:noProof/>
        </w:rPr>
        <w:pict>
          <v:shapetype id="_x0000_t202" coordsize="21600,21600" o:spt="202" path="m,l,21600r21600,l21600,xe">
            <v:stroke joinstyle="miter"/>
            <v:path gradientshapeok="t" o:connecttype="rect"/>
          </v:shapetype>
          <v:shape id="_x0000_s1026" type="#_x0000_t202" style="position:absolute;left:0;text-align:left;margin-left:18pt;margin-top:.4pt;width:464.25pt;height:42.1pt;z-index:251654656">
            <v:textbox style="mso-next-textbox:#_x0000_s1026">
              <w:txbxContent>
                <w:p w:rsidR="00D903F0" w:rsidRPr="00357C2B" w:rsidRDefault="00D903F0" w:rsidP="005569DC">
                  <w:pPr>
                    <w:jc w:val="center"/>
                    <w:rPr>
                      <w:rFonts w:cs="Arial"/>
                    </w:rPr>
                  </w:pPr>
                  <w:r w:rsidRPr="00357C2B">
                    <w:rPr>
                      <w:rFonts w:cs="Arial"/>
                    </w:rPr>
                    <w:t>Прием документов, необходимых для предоставления государственной услуги</w:t>
                  </w:r>
                </w:p>
                <w:p w:rsidR="00D903F0" w:rsidRPr="00C93A18" w:rsidRDefault="00D903F0" w:rsidP="005569DC"/>
              </w:txbxContent>
            </v:textbox>
          </v:shape>
        </w:pict>
      </w:r>
    </w:p>
    <w:p w:rsidR="0054477A" w:rsidRPr="00357C2B" w:rsidRDefault="0054477A" w:rsidP="00740F97">
      <w:pPr>
        <w:ind w:firstLine="360"/>
        <w:rPr>
          <w:rFonts w:cs="Arial"/>
        </w:rPr>
      </w:pPr>
    </w:p>
    <w:p w:rsidR="0054477A" w:rsidRPr="00357C2B" w:rsidRDefault="005F677A" w:rsidP="00740F97">
      <w:pPr>
        <w:ind w:firstLine="360"/>
        <w:rPr>
          <w:rFonts w:cs="Arial"/>
        </w:rPr>
      </w:pPr>
      <w:r w:rsidRPr="005F677A">
        <w:rPr>
          <w:noProof/>
        </w:rPr>
        <w:pict>
          <v:shapetype id="_x0000_t32" coordsize="21600,21600" o:spt="32" o:oned="t" path="m,l21600,21600e" filled="f">
            <v:path arrowok="t" fillok="f" o:connecttype="none"/>
            <o:lock v:ext="edit" shapetype="t"/>
          </v:shapetype>
          <v:shape id="_x0000_s1027" type="#_x0000_t32" style="position:absolute;left:0;text-align:left;margin-left:249.65pt;margin-top:10.3pt;width:0;height:34.6pt;z-index:251658752" o:connectortype="straight">
            <v:stroke endarrow="block"/>
          </v:shape>
        </w:pict>
      </w:r>
    </w:p>
    <w:p w:rsidR="0054477A" w:rsidRPr="00357C2B" w:rsidRDefault="0054477A" w:rsidP="00740F97">
      <w:pPr>
        <w:ind w:firstLine="360"/>
        <w:rPr>
          <w:rFonts w:cs="Arial"/>
        </w:rPr>
      </w:pPr>
    </w:p>
    <w:p w:rsidR="0054477A" w:rsidRPr="00357C2B" w:rsidRDefault="005F677A" w:rsidP="00740F97">
      <w:pPr>
        <w:ind w:firstLine="360"/>
        <w:rPr>
          <w:rFonts w:cs="Arial"/>
        </w:rPr>
      </w:pPr>
      <w:r w:rsidRPr="005F677A">
        <w:rPr>
          <w:noProof/>
        </w:rPr>
        <w:pict>
          <v:shape id="_x0000_s1028" type="#_x0000_t202" style="position:absolute;left:0;text-align:left;margin-left:18pt;margin-top:12.7pt;width:464.25pt;height:58.15pt;z-index:251655680">
            <v:textbox style="mso-next-textbox:#_x0000_s1028">
              <w:txbxContent>
                <w:p w:rsidR="00D903F0" w:rsidRPr="00357C2B" w:rsidRDefault="00D903F0" w:rsidP="005569DC">
                  <w:pPr>
                    <w:adjustRightInd w:val="0"/>
                    <w:ind w:firstLine="540"/>
                    <w:jc w:val="center"/>
                    <w:outlineLvl w:val="2"/>
                    <w:rPr>
                      <w:rFonts w:cs="Arial"/>
                    </w:rPr>
                  </w:pPr>
                  <w:r w:rsidRPr="00357C2B">
                    <w:rPr>
                      <w:rFonts w:cs="Arial"/>
                    </w:rPr>
                    <w:t xml:space="preserve">Выдача удостоверения многодетной семьи либо подписание уведомления </w:t>
                  </w:r>
                  <w:r w:rsidRPr="00357C2B">
                    <w:rPr>
                      <w:rFonts w:cs="Arial"/>
                      <w:lang w:eastAsia="en-US"/>
                    </w:rPr>
                    <w:t xml:space="preserve">об отказе </w:t>
                  </w:r>
                  <w:r w:rsidRPr="00357C2B">
                    <w:rPr>
                      <w:rFonts w:cs="Arial"/>
                    </w:rPr>
                    <w:t>в выдаче удостоверения многодетной семьи</w:t>
                  </w:r>
                </w:p>
                <w:p w:rsidR="00D903F0" w:rsidRPr="00596C5F" w:rsidRDefault="00D903F0" w:rsidP="005569DC">
                  <w:pPr>
                    <w:adjustRightInd w:val="0"/>
                    <w:ind w:firstLine="540"/>
                    <w:jc w:val="center"/>
                    <w:outlineLvl w:val="2"/>
                    <w:rPr>
                      <w:sz w:val="28"/>
                      <w:szCs w:val="28"/>
                    </w:rPr>
                  </w:pPr>
                </w:p>
              </w:txbxContent>
            </v:textbox>
          </v:shape>
        </w:pict>
      </w: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F677A" w:rsidP="00740F97">
      <w:pPr>
        <w:ind w:firstLine="360"/>
        <w:rPr>
          <w:rFonts w:cs="Arial"/>
        </w:rPr>
      </w:pPr>
      <w:r w:rsidRPr="005F677A">
        <w:rPr>
          <w:noProof/>
        </w:rPr>
        <w:pict>
          <v:shape id="_x0000_s1029" type="#_x0000_t32" style="position:absolute;left:0;text-align:left;margin-left:365.95pt;margin-top:6.45pt;width:.7pt;height:51.25pt;z-index:251660800" o:connectortype="straight">
            <v:stroke endarrow="block"/>
          </v:shape>
        </w:pict>
      </w:r>
      <w:r w:rsidRPr="005F677A">
        <w:rPr>
          <w:noProof/>
        </w:rPr>
        <w:pict>
          <v:shape id="_x0000_s1030" type="#_x0000_t32" style="position:absolute;left:0;text-align:left;margin-left:146.5pt;margin-top:6.45pt;width:0;height:51.25pt;z-index:251659776" o:connectortype="straight">
            <v:stroke endarrow="block"/>
          </v:shape>
        </w:pict>
      </w: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F677A" w:rsidP="00740F97">
      <w:pPr>
        <w:ind w:firstLine="360"/>
        <w:rPr>
          <w:rFonts w:cs="Arial"/>
        </w:rPr>
      </w:pPr>
      <w:r w:rsidRPr="005F677A">
        <w:rPr>
          <w:noProof/>
        </w:rPr>
        <w:pict>
          <v:rect id="_x0000_s1031" style="position:absolute;left:0;text-align:left;margin-left:271.8pt;margin-top:9.4pt;width:210.45pt;height:87.9pt;z-index:251656704">
            <v:textbox>
              <w:txbxContent>
                <w:p w:rsidR="00D903F0" w:rsidRPr="00357C2B" w:rsidRDefault="00D903F0" w:rsidP="005569DC">
                  <w:pPr>
                    <w:adjustRightInd w:val="0"/>
                    <w:jc w:val="center"/>
                    <w:rPr>
                      <w:rFonts w:cs="Arial"/>
                    </w:rPr>
                  </w:pPr>
                  <w:r w:rsidRPr="00357C2B">
                    <w:rPr>
                      <w:rFonts w:cs="Arial"/>
                    </w:rPr>
                    <w:t>Выдача дубликата удостоверения многодетной семьи</w:t>
                  </w:r>
                  <w:r w:rsidRPr="00357C2B">
                    <w:rPr>
                      <w:rFonts w:cs="Arial"/>
                      <w:lang w:eastAsia="en-US"/>
                    </w:rPr>
                    <w:t xml:space="preserve"> </w:t>
                  </w:r>
                </w:p>
                <w:p w:rsidR="00D903F0" w:rsidRPr="00103DE1" w:rsidRDefault="00D903F0" w:rsidP="005569DC"/>
              </w:txbxContent>
            </v:textbox>
          </v:rect>
        </w:pict>
      </w:r>
      <w:r w:rsidRPr="005F677A">
        <w:rPr>
          <w:noProof/>
        </w:rPr>
        <w:pict>
          <v:shape id="_x0000_s1032" type="#_x0000_t202" style="position:absolute;left:0;text-align:left;margin-left:18pt;margin-top:9.4pt;width:231.65pt;height:87.9pt;z-index:251657728">
            <v:textbox>
              <w:txbxContent>
                <w:p w:rsidR="00D903F0" w:rsidRPr="00357C2B" w:rsidRDefault="00D903F0" w:rsidP="005569DC">
                  <w:pPr>
                    <w:adjustRightInd w:val="0"/>
                    <w:jc w:val="center"/>
                    <w:outlineLvl w:val="2"/>
                    <w:rPr>
                      <w:rFonts w:cs="Arial"/>
                    </w:rPr>
                  </w:pPr>
                  <w:r w:rsidRPr="00357C2B">
                    <w:rPr>
                      <w:rFonts w:cs="Arial"/>
                    </w:rPr>
                    <w:t xml:space="preserve">Продление срока действия удостоверения многодетной семьи либо подписание </w:t>
                  </w:r>
                  <w:hyperlink r:id="rId101" w:history="1">
                    <w:r w:rsidRPr="00357C2B">
                      <w:rPr>
                        <w:rFonts w:cs="Arial"/>
                      </w:rPr>
                      <w:t>уведомления</w:t>
                    </w:r>
                  </w:hyperlink>
                  <w:r w:rsidRPr="00357C2B">
                    <w:rPr>
                      <w:rFonts w:cs="Arial"/>
                    </w:rPr>
                    <w:t xml:space="preserve"> </w:t>
                  </w:r>
                  <w:r w:rsidRPr="00357C2B">
                    <w:rPr>
                      <w:rFonts w:cs="Arial"/>
                      <w:lang w:eastAsia="en-US"/>
                    </w:rPr>
                    <w:t xml:space="preserve">об отказе в </w:t>
                  </w:r>
                  <w:r w:rsidRPr="00357C2B">
                    <w:rPr>
                      <w:rFonts w:cs="Arial"/>
                    </w:rPr>
                    <w:t>продлении срока действия удостоверения многодетной семьи</w:t>
                  </w:r>
                </w:p>
                <w:p w:rsidR="00D903F0" w:rsidRPr="00596C5F" w:rsidRDefault="00D903F0" w:rsidP="005569DC"/>
              </w:txbxContent>
            </v:textbox>
          </v:shape>
        </w:pict>
      </w:r>
      <w:bookmarkEnd w:id="24"/>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Приложение № 5</w:t>
      </w:r>
    </w:p>
    <w:p w:rsidR="0054477A" w:rsidRPr="00357C2B" w:rsidRDefault="0054477A" w:rsidP="00740F97">
      <w:pPr>
        <w:ind w:firstLine="360"/>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Расписка о приёме заявления</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Заявление и документы гр._____________________________________принял:</w:t>
      </w:r>
    </w:p>
    <w:p w:rsidR="0054477A" w:rsidRPr="00357C2B" w:rsidRDefault="0054477A" w:rsidP="00740F97">
      <w:pPr>
        <w:ind w:firstLine="360"/>
        <w:rPr>
          <w:rFonts w:cs="Arial"/>
        </w:rPr>
      </w:pPr>
      <w:r w:rsidRPr="00357C2B">
        <w:rPr>
          <w:rFonts w:cs="Arial"/>
        </w:rPr>
        <w:t xml:space="preserve">                                                       (инициалы, фамилия(и) заявителя(ей))</w:t>
      </w:r>
    </w:p>
    <w:p w:rsidR="0054477A" w:rsidRPr="00357C2B" w:rsidRDefault="0054477A" w:rsidP="00740F97">
      <w:pPr>
        <w:ind w:firstLine="360"/>
        <w:rPr>
          <w:rFonts w:cs="Arial"/>
        </w:rPr>
      </w:pPr>
    </w:p>
    <w:tbl>
      <w:tblPr>
        <w:tblW w:w="9583" w:type="dxa"/>
        <w:tblInd w:w="310" w:type="dxa"/>
        <w:tblLayout w:type="fixed"/>
        <w:tblCellMar>
          <w:left w:w="70" w:type="dxa"/>
          <w:right w:w="70" w:type="dxa"/>
        </w:tblCellMar>
        <w:tblLook w:val="0000"/>
      </w:tblPr>
      <w:tblGrid>
        <w:gridCol w:w="2312"/>
        <w:gridCol w:w="4111"/>
        <w:gridCol w:w="3160"/>
      </w:tblGrid>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r w:rsidRPr="00357C2B">
              <w:rPr>
                <w:rFonts w:cs="Arial"/>
              </w:rPr>
              <w:t xml:space="preserve">Дата представления документов, регистрационный номер заявления </w:t>
            </w: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r w:rsidRPr="00357C2B">
              <w:rPr>
                <w:rFonts w:cs="Arial"/>
              </w:rPr>
              <w:t>Перечень документов, полученных от заявителя</w:t>
            </w: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r w:rsidRPr="00357C2B">
              <w:rPr>
                <w:rFonts w:cs="Arial"/>
              </w:rPr>
              <w:t>Подпись специалиста</w:t>
            </w:r>
          </w:p>
          <w:p w:rsidR="0054477A" w:rsidRPr="00357C2B" w:rsidRDefault="0054477A" w:rsidP="00740F97">
            <w:pPr>
              <w:ind w:firstLine="360"/>
              <w:rPr>
                <w:rFonts w:cs="Arial"/>
              </w:rPr>
            </w:pPr>
            <w:r w:rsidRPr="00357C2B">
              <w:rPr>
                <w:rFonts w:cs="Arial"/>
              </w:rPr>
              <w:t>(расшифровка подписи)</w:t>
            </w: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r w:rsidR="0054477A" w:rsidRPr="00357C2B" w:rsidTr="005569DC">
        <w:trPr>
          <w:trHeight w:val="360"/>
        </w:trPr>
        <w:tc>
          <w:tcPr>
            <w:tcW w:w="2312" w:type="dxa"/>
            <w:tcBorders>
              <w:top w:val="single" w:sz="6" w:space="0" w:color="auto"/>
              <w:left w:val="single" w:sz="4" w:space="0" w:color="auto"/>
              <w:bottom w:val="single" w:sz="6" w:space="0" w:color="auto"/>
              <w:right w:val="single" w:sz="4" w:space="0" w:color="auto"/>
            </w:tcBorders>
          </w:tcPr>
          <w:p w:rsidR="0054477A" w:rsidRPr="00357C2B" w:rsidRDefault="0054477A" w:rsidP="00740F97">
            <w:pPr>
              <w:ind w:firstLine="360"/>
              <w:rPr>
                <w:rFonts w:cs="Arial"/>
              </w:rPr>
            </w:pPr>
          </w:p>
        </w:tc>
        <w:tc>
          <w:tcPr>
            <w:tcW w:w="4111" w:type="dxa"/>
            <w:tcBorders>
              <w:top w:val="single" w:sz="6" w:space="0" w:color="auto"/>
              <w:left w:val="single" w:sz="4" w:space="0" w:color="auto"/>
              <w:bottom w:val="single" w:sz="6" w:space="0" w:color="auto"/>
              <w:right w:val="single" w:sz="6" w:space="0" w:color="auto"/>
            </w:tcBorders>
          </w:tcPr>
          <w:p w:rsidR="0054477A" w:rsidRPr="00357C2B" w:rsidRDefault="0054477A" w:rsidP="00740F97">
            <w:pPr>
              <w:ind w:firstLine="360"/>
              <w:rPr>
                <w:rFonts w:cs="Arial"/>
              </w:rPr>
            </w:pPr>
          </w:p>
        </w:tc>
        <w:tc>
          <w:tcPr>
            <w:tcW w:w="3160" w:type="dxa"/>
            <w:tcBorders>
              <w:top w:val="single" w:sz="6" w:space="0" w:color="auto"/>
              <w:left w:val="single" w:sz="6" w:space="0" w:color="auto"/>
              <w:bottom w:val="single" w:sz="6" w:space="0" w:color="auto"/>
              <w:right w:val="single" w:sz="4" w:space="0" w:color="auto"/>
            </w:tcBorders>
          </w:tcPr>
          <w:p w:rsidR="0054477A" w:rsidRPr="00357C2B" w:rsidRDefault="0054477A" w:rsidP="00740F97">
            <w:pPr>
              <w:ind w:firstLine="360"/>
              <w:rPr>
                <w:rFonts w:cs="Arial"/>
              </w:rPr>
            </w:pPr>
          </w:p>
        </w:tc>
      </w:tr>
    </w:tbl>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Приложение № 6</w:t>
      </w:r>
    </w:p>
    <w:p w:rsidR="0054477A" w:rsidRPr="00357C2B" w:rsidRDefault="0054477A" w:rsidP="00740F97">
      <w:pPr>
        <w:ind w:firstLine="360"/>
        <w:rPr>
          <w:rFonts w:cs="Arial"/>
        </w:rPr>
      </w:pPr>
      <w:r w:rsidRPr="00357C2B">
        <w:rPr>
          <w:rFonts w:cs="Arial"/>
        </w:rPr>
        <w:lastRenderedPageBreak/>
        <w:t xml:space="preserve">к Административному регламенту оказания государственной услуги </w:t>
      </w:r>
    </w:p>
    <w:p w:rsidR="0054477A" w:rsidRPr="00357C2B" w:rsidRDefault="0054477A" w:rsidP="00740F97">
      <w:pPr>
        <w:ind w:firstLine="360"/>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Журнал регистрации заявлений о предоставлении государственной услуги</w:t>
      </w:r>
    </w:p>
    <w:p w:rsidR="0054477A" w:rsidRPr="00357C2B" w:rsidRDefault="0054477A" w:rsidP="00740F97">
      <w:pPr>
        <w:ind w:firstLine="36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3"/>
        <w:gridCol w:w="2104"/>
        <w:gridCol w:w="1365"/>
        <w:gridCol w:w="2108"/>
        <w:gridCol w:w="2012"/>
        <w:gridCol w:w="2289"/>
      </w:tblGrid>
      <w:tr w:rsidR="0054477A" w:rsidRPr="00F92FF1" w:rsidTr="005569DC">
        <w:tc>
          <w:tcPr>
            <w:tcW w:w="530" w:type="dxa"/>
          </w:tcPr>
          <w:p w:rsidR="0054477A" w:rsidRPr="00F92FF1" w:rsidRDefault="0054477A" w:rsidP="00740F97">
            <w:pPr>
              <w:pStyle w:val="Table0"/>
              <w:ind w:firstLine="360"/>
              <w:rPr>
                <w:b w:val="0"/>
              </w:rPr>
            </w:pPr>
            <w:r w:rsidRPr="00F92FF1">
              <w:rPr>
                <w:b w:val="0"/>
              </w:rPr>
              <w:t>№</w:t>
            </w:r>
          </w:p>
          <w:p w:rsidR="0054477A" w:rsidRPr="00F92FF1" w:rsidRDefault="0054477A" w:rsidP="00740F97">
            <w:pPr>
              <w:pStyle w:val="Table0"/>
              <w:ind w:firstLine="360"/>
              <w:rPr>
                <w:b w:val="0"/>
              </w:rPr>
            </w:pPr>
            <w:r w:rsidRPr="00F92FF1">
              <w:rPr>
                <w:b w:val="0"/>
              </w:rPr>
              <w:t>п/п</w:t>
            </w:r>
          </w:p>
        </w:tc>
        <w:tc>
          <w:tcPr>
            <w:tcW w:w="2108" w:type="dxa"/>
          </w:tcPr>
          <w:p w:rsidR="0054477A" w:rsidRPr="00F92FF1" w:rsidRDefault="0054477A" w:rsidP="00740F97">
            <w:pPr>
              <w:pStyle w:val="Table0"/>
              <w:ind w:firstLine="360"/>
              <w:rPr>
                <w:b w:val="0"/>
              </w:rPr>
            </w:pPr>
            <w:r w:rsidRPr="00F92FF1">
              <w:rPr>
                <w:b w:val="0"/>
              </w:rPr>
              <w:t>Фамилия, имя, отчество заявителя</w:t>
            </w:r>
          </w:p>
        </w:tc>
        <w:tc>
          <w:tcPr>
            <w:tcW w:w="1242" w:type="dxa"/>
          </w:tcPr>
          <w:p w:rsidR="0054477A" w:rsidRPr="00F92FF1" w:rsidRDefault="0054477A" w:rsidP="00740F97">
            <w:pPr>
              <w:pStyle w:val="Table0"/>
              <w:ind w:firstLine="360"/>
              <w:rPr>
                <w:b w:val="0"/>
              </w:rPr>
            </w:pPr>
            <w:r w:rsidRPr="00F92FF1">
              <w:rPr>
                <w:b w:val="0"/>
              </w:rPr>
              <w:t>Адрес заявителя</w:t>
            </w:r>
          </w:p>
        </w:tc>
        <w:tc>
          <w:tcPr>
            <w:tcW w:w="1947" w:type="dxa"/>
          </w:tcPr>
          <w:p w:rsidR="0054477A" w:rsidRPr="00F92FF1" w:rsidRDefault="0054477A" w:rsidP="00740F97">
            <w:pPr>
              <w:pStyle w:val="Table0"/>
              <w:ind w:firstLine="360"/>
              <w:rPr>
                <w:b w:val="0"/>
              </w:rPr>
            </w:pPr>
            <w:r w:rsidRPr="00F92FF1">
              <w:rPr>
                <w:b w:val="0"/>
              </w:rPr>
              <w:t>Дата</w:t>
            </w:r>
          </w:p>
          <w:p w:rsidR="0054477A" w:rsidRPr="00F92FF1" w:rsidRDefault="0054477A" w:rsidP="00740F97">
            <w:pPr>
              <w:pStyle w:val="Table0"/>
              <w:ind w:firstLine="360"/>
              <w:rPr>
                <w:b w:val="0"/>
              </w:rPr>
            </w:pPr>
            <w:r w:rsidRPr="00F92FF1">
              <w:rPr>
                <w:b w:val="0"/>
              </w:rPr>
              <w:t>представления заявления и документов на предоставление государственной услуги</w:t>
            </w:r>
          </w:p>
        </w:tc>
        <w:tc>
          <w:tcPr>
            <w:tcW w:w="2017" w:type="dxa"/>
          </w:tcPr>
          <w:p w:rsidR="0054477A" w:rsidRPr="00F92FF1" w:rsidRDefault="0054477A" w:rsidP="00740F97">
            <w:pPr>
              <w:pStyle w:val="Table"/>
              <w:ind w:firstLine="360"/>
            </w:pPr>
            <w:r w:rsidRPr="00F92FF1">
              <w:t>Дата</w:t>
            </w:r>
          </w:p>
          <w:p w:rsidR="0054477A" w:rsidRPr="00F92FF1" w:rsidRDefault="0054477A" w:rsidP="00740F97">
            <w:pPr>
              <w:pStyle w:val="Table"/>
              <w:ind w:firstLine="360"/>
            </w:pPr>
            <w:r w:rsidRPr="00F92FF1">
              <w:t>принятия решения</w:t>
            </w:r>
          </w:p>
        </w:tc>
        <w:tc>
          <w:tcPr>
            <w:tcW w:w="2293" w:type="dxa"/>
          </w:tcPr>
          <w:p w:rsidR="0054477A" w:rsidRPr="00F92FF1" w:rsidRDefault="0054477A" w:rsidP="00740F97">
            <w:pPr>
              <w:pStyle w:val="Table"/>
              <w:ind w:firstLine="360"/>
            </w:pPr>
            <w:r w:rsidRPr="00F92FF1">
              <w:t>Содержание принятого решения</w:t>
            </w:r>
          </w:p>
        </w:tc>
      </w:tr>
    </w:tbl>
    <w:p w:rsidR="0054477A"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7</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center"/>
        <w:rPr>
          <w:rFonts w:cs="Arial"/>
        </w:rPr>
      </w:pPr>
      <w:r w:rsidRPr="00357C2B">
        <w:rPr>
          <w:rFonts w:cs="Arial"/>
        </w:rPr>
        <w:t>Книга учета</w:t>
      </w:r>
    </w:p>
    <w:p w:rsidR="0054477A" w:rsidRPr="00357C2B" w:rsidRDefault="0054477A" w:rsidP="00740F97">
      <w:pPr>
        <w:ind w:firstLine="360"/>
        <w:jc w:val="center"/>
        <w:rPr>
          <w:rFonts w:cs="Arial"/>
        </w:rPr>
      </w:pPr>
      <w:r w:rsidRPr="00357C2B">
        <w:rPr>
          <w:rFonts w:cs="Arial"/>
        </w:rPr>
        <w:t>удостоверений многодетной семьи</w:t>
      </w:r>
    </w:p>
    <w:p w:rsidR="0054477A" w:rsidRPr="00357C2B" w:rsidRDefault="0054477A" w:rsidP="00740F97">
      <w:pPr>
        <w:ind w:firstLine="360"/>
        <w:rPr>
          <w:rFonts w:cs="Arial"/>
        </w:rPr>
      </w:pPr>
    </w:p>
    <w:tbl>
      <w:tblPr>
        <w:tblW w:w="0" w:type="auto"/>
        <w:tblInd w:w="70" w:type="dxa"/>
        <w:tblLayout w:type="fixed"/>
        <w:tblCellMar>
          <w:left w:w="70" w:type="dxa"/>
          <w:right w:w="70" w:type="dxa"/>
        </w:tblCellMar>
        <w:tblLook w:val="0000"/>
      </w:tblPr>
      <w:tblGrid>
        <w:gridCol w:w="540"/>
        <w:gridCol w:w="1620"/>
        <w:gridCol w:w="2518"/>
        <w:gridCol w:w="1985"/>
        <w:gridCol w:w="1977"/>
        <w:gridCol w:w="1350"/>
      </w:tblGrid>
      <w:tr w:rsidR="0054477A" w:rsidRPr="00F92FF1" w:rsidTr="005569DC">
        <w:trPr>
          <w:cantSplit/>
          <w:trHeight w:val="60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Pr>
                <w:b w:val="0"/>
              </w:rPr>
              <w:t>№</w:t>
            </w:r>
            <w:r w:rsidRPr="00F92FF1">
              <w:rPr>
                <w:b w:val="0"/>
              </w:rPr>
              <w:t xml:space="preserve"> </w:t>
            </w:r>
            <w:r w:rsidRPr="00F92FF1">
              <w:rPr>
                <w:b w:val="0"/>
              </w:rPr>
              <w:br/>
              <w:t>п/п</w:t>
            </w: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Фамилия,  имя,  отчество заявителя </w:t>
            </w: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Данные паспорта или иного документа,  удостоверяющего личность заявителя </w:t>
            </w: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Номер  удостоверения (дубликата) </w:t>
            </w: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 xml:space="preserve">Дата выдачи удостоверения (дубликата) </w:t>
            </w: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0"/>
              <w:ind w:firstLine="360"/>
              <w:rPr>
                <w:b w:val="0"/>
              </w:rPr>
            </w:pPr>
            <w:r w:rsidRPr="00F92FF1">
              <w:rPr>
                <w:b w:val="0"/>
              </w:rPr>
              <w:t>Подпись заявителя</w:t>
            </w: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1</w:t>
            </w: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2</w:t>
            </w: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3</w:t>
            </w: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4</w:t>
            </w: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5</w:t>
            </w: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r w:rsidRPr="00F92FF1">
              <w:t>6</w:t>
            </w: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r>
      <w:tr w:rsidR="0054477A" w:rsidRPr="00F92FF1" w:rsidTr="005569DC">
        <w:trPr>
          <w:cantSplit/>
          <w:trHeight w:val="240"/>
        </w:trPr>
        <w:tc>
          <w:tcPr>
            <w:tcW w:w="54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62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2518"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85"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977"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c>
          <w:tcPr>
            <w:tcW w:w="1350" w:type="dxa"/>
            <w:tcBorders>
              <w:top w:val="single" w:sz="6" w:space="0" w:color="auto"/>
              <w:left w:val="single" w:sz="6" w:space="0" w:color="auto"/>
              <w:bottom w:val="single" w:sz="6" w:space="0" w:color="auto"/>
              <w:right w:val="single" w:sz="6" w:space="0" w:color="auto"/>
            </w:tcBorders>
          </w:tcPr>
          <w:p w:rsidR="0054477A" w:rsidRPr="00F92FF1" w:rsidRDefault="0054477A" w:rsidP="00740F97">
            <w:pPr>
              <w:pStyle w:val="Table"/>
              <w:ind w:firstLine="360"/>
            </w:pPr>
          </w:p>
        </w:tc>
      </w:tr>
    </w:tbl>
    <w:p w:rsidR="0054477A"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8</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Уведомление об отказе</w:t>
      </w:r>
    </w:p>
    <w:p w:rsidR="0054477A" w:rsidRPr="00357C2B" w:rsidRDefault="0054477A" w:rsidP="00740F97">
      <w:pPr>
        <w:ind w:firstLine="360"/>
        <w:jc w:val="center"/>
        <w:rPr>
          <w:rFonts w:cs="Arial"/>
        </w:rPr>
      </w:pPr>
      <w:r w:rsidRPr="00357C2B">
        <w:rPr>
          <w:rFonts w:cs="Arial"/>
        </w:rPr>
        <w:t>в выдаче (продлении срока действия) удостоверения многодетной семьи</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(фамилия, имя, отчество заявителя)</w:t>
      </w:r>
    </w:p>
    <w:p w:rsidR="0054477A" w:rsidRPr="00357C2B" w:rsidRDefault="0054477A" w:rsidP="00740F97">
      <w:pPr>
        <w:ind w:firstLine="360"/>
        <w:rPr>
          <w:rFonts w:cs="Arial"/>
        </w:rPr>
      </w:pPr>
      <w:r w:rsidRPr="00357C2B">
        <w:rPr>
          <w:rFonts w:cs="Arial"/>
        </w:rPr>
        <w:t xml:space="preserve">доводим до Вашего сведения, что Вам отказано в </w:t>
      </w:r>
    </w:p>
    <w:p w:rsidR="0054477A" w:rsidRPr="00357C2B" w:rsidRDefault="0054477A" w:rsidP="00740F97">
      <w:pPr>
        <w:ind w:firstLine="360"/>
        <w:rPr>
          <w:rFonts w:cs="Arial"/>
        </w:rPr>
      </w:pPr>
      <w:r w:rsidRPr="00357C2B">
        <w:rPr>
          <w:rFonts w:cs="Arial"/>
        </w:rPr>
        <w:t>____________________________________________________________________________________________________________________________________________</w:t>
      </w:r>
    </w:p>
    <w:p w:rsidR="0054477A" w:rsidRPr="00357C2B" w:rsidRDefault="0054477A" w:rsidP="00740F97">
      <w:pPr>
        <w:ind w:firstLine="360"/>
        <w:rPr>
          <w:rFonts w:cs="Arial"/>
        </w:rPr>
      </w:pPr>
      <w:r w:rsidRPr="00357C2B">
        <w:rPr>
          <w:rFonts w:cs="Arial"/>
        </w:rPr>
        <w:t>по следующим основаниям:______________________________________________</w:t>
      </w:r>
    </w:p>
    <w:p w:rsidR="0054477A" w:rsidRPr="00357C2B" w:rsidRDefault="0054477A" w:rsidP="00740F97">
      <w:pPr>
        <w:ind w:firstLine="360"/>
        <w:rPr>
          <w:rFonts w:cs="Arial"/>
        </w:rPr>
      </w:pPr>
      <w:r w:rsidRPr="00357C2B">
        <w:rPr>
          <w:rFonts w:cs="Arial"/>
        </w:rPr>
        <w:t xml:space="preserve">                                                              </w:t>
      </w:r>
    </w:p>
    <w:p w:rsidR="0054477A" w:rsidRPr="00357C2B" w:rsidRDefault="0054477A" w:rsidP="00740F97">
      <w:pPr>
        <w:ind w:firstLine="360"/>
        <w:rPr>
          <w:rFonts w:cs="Arial"/>
        </w:rPr>
      </w:pPr>
      <w:r w:rsidRPr="00357C2B">
        <w:rPr>
          <w:rFonts w:cs="Arial"/>
        </w:rPr>
        <w:t xml:space="preserve">______________________________________________________________________ </w:t>
      </w:r>
    </w:p>
    <w:p w:rsidR="0054477A" w:rsidRPr="00357C2B" w:rsidRDefault="0054477A" w:rsidP="00740F97">
      <w:pPr>
        <w:ind w:firstLine="360"/>
        <w:rPr>
          <w:rFonts w:cs="Arial"/>
        </w:rPr>
      </w:pPr>
      <w:r w:rsidRPr="00357C2B">
        <w:rPr>
          <w:rFonts w:cs="Arial"/>
        </w:rPr>
        <w:t>Данное решение Вы вправе обжаловать путём подачи жалобы министру социального развития Новосибирской области и (или) заявления в федеральный суд общей юрисдикции по месту своего жительства или по месту нахождения отдела пособий и социальных выплат в течение трех месяцев со дня получения настоящего уведомления.</w:t>
      </w:r>
    </w:p>
    <w:p w:rsidR="0054477A" w:rsidRPr="00357C2B" w:rsidRDefault="0054477A" w:rsidP="00740F97">
      <w:pPr>
        <w:ind w:firstLine="360"/>
        <w:rPr>
          <w:rFonts w:cs="Arial"/>
        </w:rPr>
      </w:pPr>
      <w:r w:rsidRPr="00357C2B">
        <w:rPr>
          <w:rFonts w:cs="Arial"/>
        </w:rPr>
        <w:lastRenderedPageBreak/>
        <w:t>К уведомлению прилагаются следующие документы:</w:t>
      </w:r>
    </w:p>
    <w:p w:rsidR="0054477A" w:rsidRPr="00357C2B" w:rsidRDefault="0054477A" w:rsidP="00740F97">
      <w:pPr>
        <w:ind w:firstLine="360"/>
        <w:rPr>
          <w:rFonts w:cs="Arial"/>
        </w:rPr>
      </w:pPr>
      <w:r w:rsidRPr="00357C2B">
        <w:rPr>
          <w:rFonts w:cs="Arial"/>
        </w:rPr>
        <w:t>1.________________________________________________________________</w:t>
      </w:r>
    </w:p>
    <w:p w:rsidR="0054477A" w:rsidRPr="00357C2B" w:rsidRDefault="0054477A" w:rsidP="00740F97">
      <w:pPr>
        <w:ind w:firstLine="360"/>
        <w:rPr>
          <w:rFonts w:cs="Arial"/>
        </w:rPr>
      </w:pPr>
      <w:r w:rsidRPr="00357C2B">
        <w:rPr>
          <w:rFonts w:cs="Arial"/>
        </w:rPr>
        <w:t>2.________________________________________________________________</w:t>
      </w:r>
    </w:p>
    <w:p w:rsidR="0054477A" w:rsidRPr="00357C2B" w:rsidRDefault="0054477A" w:rsidP="00740F97">
      <w:pPr>
        <w:ind w:firstLine="360"/>
        <w:rPr>
          <w:rFonts w:cs="Arial"/>
        </w:rPr>
      </w:pPr>
      <w:r w:rsidRPr="00357C2B">
        <w:rPr>
          <w:rFonts w:cs="Arial"/>
        </w:rPr>
        <w:t>3.________________________________________________________________</w:t>
      </w:r>
    </w:p>
    <w:p w:rsidR="0054477A" w:rsidRPr="00357C2B" w:rsidRDefault="0054477A" w:rsidP="00740F97">
      <w:pPr>
        <w:ind w:firstLine="360"/>
        <w:rPr>
          <w:rFonts w:cs="Arial"/>
        </w:rPr>
      </w:pPr>
      <w:r w:rsidRPr="00357C2B">
        <w:rPr>
          <w:rFonts w:cs="Arial"/>
        </w:rPr>
        <w:t>4.________________________________________________________________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 xml:space="preserve">Начальник отдела пособий </w:t>
      </w:r>
    </w:p>
    <w:p w:rsidR="0054477A" w:rsidRPr="00357C2B" w:rsidRDefault="0054477A" w:rsidP="00740F97">
      <w:pPr>
        <w:ind w:firstLine="360"/>
        <w:rPr>
          <w:rFonts w:cs="Arial"/>
        </w:rPr>
      </w:pPr>
      <w:r w:rsidRPr="00357C2B">
        <w:rPr>
          <w:rFonts w:cs="Arial"/>
        </w:rPr>
        <w:t xml:space="preserve">и социальных выплат </w:t>
      </w:r>
    </w:p>
    <w:p w:rsidR="0054477A" w:rsidRPr="00357C2B" w:rsidRDefault="0054477A" w:rsidP="00740F97">
      <w:pPr>
        <w:ind w:firstLine="360"/>
        <w:rPr>
          <w:rFonts w:cs="Arial"/>
        </w:rPr>
      </w:pPr>
      <w:r w:rsidRPr="00357C2B">
        <w:rPr>
          <w:rFonts w:cs="Arial"/>
        </w:rPr>
        <w:t>________________________                      ______________</w:t>
      </w:r>
    </w:p>
    <w:p w:rsidR="0054477A" w:rsidRPr="00357C2B" w:rsidRDefault="0054477A" w:rsidP="00740F97">
      <w:pPr>
        <w:ind w:firstLine="360"/>
        <w:rPr>
          <w:rFonts w:cs="Arial"/>
        </w:rPr>
      </w:pPr>
      <w:r w:rsidRPr="00357C2B">
        <w:rPr>
          <w:rFonts w:cs="Arial"/>
        </w:rPr>
        <w:t>(фамилия, имя, отчество)                                                   (подпись)</w:t>
      </w:r>
    </w:p>
    <w:p w:rsidR="0054477A" w:rsidRPr="00357C2B" w:rsidRDefault="0054477A" w:rsidP="00740F97">
      <w:pPr>
        <w:ind w:firstLine="360"/>
        <w:rPr>
          <w:rFonts w:cs="Arial"/>
        </w:rPr>
      </w:pPr>
      <w:r w:rsidRPr="00357C2B">
        <w:rPr>
          <w:rFonts w:cs="Arial"/>
        </w:rPr>
        <w:t>«___________» 20 _____г.</w:t>
      </w:r>
      <w:r w:rsidRPr="00357C2B">
        <w:rPr>
          <w:rFonts w:cs="Arial"/>
        </w:rPr>
        <w:tab/>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Исполнитель___________________________________Тел.____________</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Приложение № 9</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Просим выдать удостоверение многодетной семьи. Обстоятельства причин утраты (порчи) удостоверения: 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____________________________________________________________________________________________________________________________________________</w:t>
      </w:r>
    </w:p>
    <w:p w:rsidR="0054477A" w:rsidRPr="00357C2B" w:rsidRDefault="0054477A" w:rsidP="00740F97">
      <w:pPr>
        <w:ind w:firstLine="360"/>
        <w:rPr>
          <w:rFonts w:cs="Arial"/>
        </w:rPr>
      </w:pPr>
      <w:r w:rsidRPr="00357C2B">
        <w:rPr>
          <w:rFonts w:cs="Arial"/>
        </w:rPr>
        <w:t>К заявлению прилагаем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r w:rsidRPr="00357C2B">
        <w:rPr>
          <w:rFonts w:cs="Arial"/>
        </w:rPr>
        <w:t xml:space="preserve">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357C2B" w:rsidRDefault="0054477A" w:rsidP="00740F97">
      <w:pPr>
        <w:ind w:firstLine="360"/>
        <w:rPr>
          <w:rFonts w:cs="Arial"/>
        </w:rPr>
      </w:pPr>
    </w:p>
    <w:p w:rsidR="0054477A" w:rsidRPr="00357C2B" w:rsidRDefault="0054477A" w:rsidP="00740F97">
      <w:pPr>
        <w:ind w:firstLine="360"/>
        <w:jc w:val="right"/>
        <w:rPr>
          <w:rFonts w:cs="Arial"/>
        </w:rPr>
      </w:pPr>
      <w:r w:rsidRPr="00357C2B">
        <w:rPr>
          <w:rFonts w:cs="Arial"/>
        </w:rPr>
        <w:lastRenderedPageBreak/>
        <w:t>Приложение № 10</w:t>
      </w:r>
    </w:p>
    <w:p w:rsidR="0054477A" w:rsidRPr="00357C2B" w:rsidRDefault="0054477A" w:rsidP="00740F97">
      <w:pPr>
        <w:ind w:firstLine="360"/>
        <w:jc w:val="right"/>
        <w:rPr>
          <w:rFonts w:cs="Arial"/>
        </w:rPr>
      </w:pPr>
      <w:r w:rsidRPr="00357C2B">
        <w:rPr>
          <w:rFonts w:cs="Arial"/>
        </w:rPr>
        <w:t xml:space="preserve">к Административному регламенту оказания государственной услуги </w:t>
      </w:r>
    </w:p>
    <w:p w:rsidR="0054477A" w:rsidRPr="00357C2B" w:rsidRDefault="0054477A" w:rsidP="00740F97">
      <w:pPr>
        <w:ind w:firstLine="360"/>
        <w:jc w:val="right"/>
        <w:rPr>
          <w:rFonts w:cs="Arial"/>
        </w:rPr>
      </w:pPr>
      <w:r w:rsidRPr="00357C2B">
        <w:rPr>
          <w:rFonts w:cs="Arial"/>
        </w:rPr>
        <w:t>по выдаче, продлению действия, замене, признанию недействительным удостоверения многодетной семьи</w:t>
      </w:r>
    </w:p>
    <w:p w:rsidR="0054477A" w:rsidRPr="00357C2B" w:rsidRDefault="0054477A" w:rsidP="00740F97">
      <w:pPr>
        <w:ind w:firstLine="360"/>
        <w:jc w:val="right"/>
        <w:rPr>
          <w:rFonts w:cs="Arial"/>
        </w:rPr>
      </w:pPr>
    </w:p>
    <w:p w:rsidR="0054477A" w:rsidRPr="00357C2B" w:rsidRDefault="0054477A" w:rsidP="00740F97">
      <w:pPr>
        <w:ind w:firstLine="360"/>
        <w:jc w:val="right"/>
        <w:rPr>
          <w:rFonts w:cs="Arial"/>
        </w:rPr>
      </w:pPr>
      <w:r w:rsidRPr="00357C2B">
        <w:rPr>
          <w:rFonts w:cs="Arial"/>
        </w:rPr>
        <w:t>Начальнику отдела пособий и социальных</w:t>
      </w:r>
    </w:p>
    <w:p w:rsidR="0054477A" w:rsidRPr="00357C2B" w:rsidRDefault="0054477A" w:rsidP="00740F97">
      <w:pPr>
        <w:ind w:firstLine="360"/>
        <w:jc w:val="right"/>
        <w:rPr>
          <w:rFonts w:cs="Arial"/>
        </w:rPr>
      </w:pPr>
      <w:r w:rsidRPr="00357C2B">
        <w:rPr>
          <w:rFonts w:cs="Arial"/>
        </w:rPr>
        <w:t>выплат _______________________ района</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от гражданина(ки) 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проживающего(ей) по адресу: 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jc w:val="right"/>
        <w:rPr>
          <w:rFonts w:cs="Arial"/>
        </w:rPr>
      </w:pPr>
      <w:r w:rsidRPr="00357C2B">
        <w:rPr>
          <w:rFonts w:cs="Arial"/>
        </w:rPr>
        <w:t>____________________________________</w:t>
      </w:r>
    </w:p>
    <w:p w:rsidR="0054477A" w:rsidRPr="00357C2B" w:rsidRDefault="0054477A" w:rsidP="00740F97">
      <w:pPr>
        <w:ind w:firstLine="360"/>
        <w:rPr>
          <w:rFonts w:cs="Arial"/>
        </w:rPr>
      </w:pPr>
    </w:p>
    <w:p w:rsidR="0054477A" w:rsidRPr="00357C2B" w:rsidRDefault="0054477A" w:rsidP="00740F97">
      <w:pPr>
        <w:ind w:firstLine="360"/>
        <w:jc w:val="center"/>
        <w:rPr>
          <w:rFonts w:cs="Arial"/>
        </w:rPr>
      </w:pPr>
      <w:r w:rsidRPr="00357C2B">
        <w:rPr>
          <w:rFonts w:cs="Arial"/>
        </w:rPr>
        <w:t>Заявление</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Прошу выдать мне удостоверение многодетной семьи. Обстоятельства причин утраты (порчи) удостоверения: 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____________________________________________________________________________________________________________________________________________</w:t>
      </w:r>
    </w:p>
    <w:p w:rsidR="0054477A" w:rsidRPr="00357C2B" w:rsidRDefault="0054477A" w:rsidP="00740F97">
      <w:pPr>
        <w:ind w:firstLine="360"/>
        <w:rPr>
          <w:rFonts w:cs="Arial"/>
        </w:rPr>
      </w:pPr>
      <w:r w:rsidRPr="00357C2B">
        <w:rPr>
          <w:rFonts w:cs="Arial"/>
        </w:rPr>
        <w:t>К заявлению прилагаю следующие документы:</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r w:rsidRPr="00357C2B">
        <w:rPr>
          <w:rFonts w:cs="Arial"/>
        </w:rPr>
        <w:t>______________________________________________________________________</w:t>
      </w:r>
    </w:p>
    <w:p w:rsidR="0054477A" w:rsidRPr="00357C2B" w:rsidRDefault="0054477A" w:rsidP="00740F97">
      <w:pPr>
        <w:ind w:firstLine="360"/>
        <w:rPr>
          <w:rFonts w:cs="Arial"/>
        </w:rPr>
      </w:pPr>
    </w:p>
    <w:p w:rsidR="0054477A" w:rsidRPr="00357C2B" w:rsidRDefault="0054477A" w:rsidP="00740F97">
      <w:pPr>
        <w:ind w:firstLine="360"/>
        <w:rPr>
          <w:rFonts w:cs="Arial"/>
        </w:rPr>
      </w:pPr>
      <w:r w:rsidRPr="00357C2B">
        <w:rPr>
          <w:rFonts w:cs="Arial"/>
        </w:rPr>
        <w:t>"____"________20__ г.                      ___________   __________________</w:t>
      </w:r>
    </w:p>
    <w:p w:rsidR="0054477A" w:rsidRPr="00357C2B" w:rsidRDefault="0054477A" w:rsidP="00740F97">
      <w:pPr>
        <w:ind w:firstLine="360"/>
        <w:rPr>
          <w:rFonts w:cs="Arial"/>
        </w:rPr>
      </w:pPr>
      <w:r w:rsidRPr="00357C2B">
        <w:rPr>
          <w:rFonts w:cs="Arial"/>
        </w:rPr>
        <w:t xml:space="preserve">                                                                   подпись           Ф.И.О.</w:t>
      </w:r>
    </w:p>
    <w:p w:rsidR="0054477A" w:rsidRPr="00567A7D" w:rsidRDefault="0054477A" w:rsidP="00740F97">
      <w:pPr>
        <w:ind w:firstLine="360"/>
        <w:jc w:val="right"/>
        <w:rPr>
          <w:rFonts w:cs="Arial"/>
        </w:rPr>
      </w:pPr>
    </w:p>
    <w:sectPr w:rsidR="0054477A" w:rsidRPr="00567A7D" w:rsidSect="00592B21">
      <w:type w:val="continuous"/>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92BE5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4E493E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A9A33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1B6086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01806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DCA5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F605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C02C1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38D45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E3E6CBE"/>
    <w:lvl w:ilvl="0">
      <w:start w:val="1"/>
      <w:numFmt w:val="bullet"/>
      <w:lvlText w:val=""/>
      <w:lvlJc w:val="left"/>
      <w:pPr>
        <w:tabs>
          <w:tab w:val="num" w:pos="360"/>
        </w:tabs>
        <w:ind w:left="360" w:hanging="360"/>
      </w:pPr>
      <w:rPr>
        <w:rFonts w:ascii="Symbol" w:hAnsi="Symbol" w:hint="default"/>
      </w:rPr>
    </w:lvl>
  </w:abstractNum>
  <w:abstractNum w:abstractNumId="10">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2">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248"/>
    <w:rsid w:val="000115F4"/>
    <w:rsid w:val="0005095C"/>
    <w:rsid w:val="00070188"/>
    <w:rsid w:val="00077554"/>
    <w:rsid w:val="00084CDA"/>
    <w:rsid w:val="00084CEB"/>
    <w:rsid w:val="00087061"/>
    <w:rsid w:val="000B1FE3"/>
    <w:rsid w:val="000B274C"/>
    <w:rsid w:val="000B4341"/>
    <w:rsid w:val="000C01C2"/>
    <w:rsid w:val="000D5585"/>
    <w:rsid w:val="000D7039"/>
    <w:rsid w:val="00103DE1"/>
    <w:rsid w:val="0010573F"/>
    <w:rsid w:val="00110E8B"/>
    <w:rsid w:val="001210D0"/>
    <w:rsid w:val="00122411"/>
    <w:rsid w:val="001242CF"/>
    <w:rsid w:val="001316DA"/>
    <w:rsid w:val="00141427"/>
    <w:rsid w:val="001419B6"/>
    <w:rsid w:val="00175992"/>
    <w:rsid w:val="001765D3"/>
    <w:rsid w:val="001862F6"/>
    <w:rsid w:val="00190573"/>
    <w:rsid w:val="001B3777"/>
    <w:rsid w:val="001C3C1D"/>
    <w:rsid w:val="001C4080"/>
    <w:rsid w:val="001E2A3C"/>
    <w:rsid w:val="001F5C5A"/>
    <w:rsid w:val="00200B8D"/>
    <w:rsid w:val="00206B1B"/>
    <w:rsid w:val="002262FB"/>
    <w:rsid w:val="0023745F"/>
    <w:rsid w:val="00237BDA"/>
    <w:rsid w:val="00262923"/>
    <w:rsid w:val="00285657"/>
    <w:rsid w:val="002A41A7"/>
    <w:rsid w:val="002B0F5F"/>
    <w:rsid w:val="002D5A27"/>
    <w:rsid w:val="002E3AC9"/>
    <w:rsid w:val="00302963"/>
    <w:rsid w:val="00303284"/>
    <w:rsid w:val="003050EA"/>
    <w:rsid w:val="003374BA"/>
    <w:rsid w:val="00357C2B"/>
    <w:rsid w:val="0036113D"/>
    <w:rsid w:val="00363497"/>
    <w:rsid w:val="003B2200"/>
    <w:rsid w:val="003C1705"/>
    <w:rsid w:val="003C61F3"/>
    <w:rsid w:val="003E2C59"/>
    <w:rsid w:val="003E4547"/>
    <w:rsid w:val="003F2D96"/>
    <w:rsid w:val="00404B88"/>
    <w:rsid w:val="00452C02"/>
    <w:rsid w:val="00452E55"/>
    <w:rsid w:val="00463F22"/>
    <w:rsid w:val="00480910"/>
    <w:rsid w:val="00485885"/>
    <w:rsid w:val="00486B14"/>
    <w:rsid w:val="004A5306"/>
    <w:rsid w:val="004C262B"/>
    <w:rsid w:val="004C4E8E"/>
    <w:rsid w:val="004D07DB"/>
    <w:rsid w:val="004D727E"/>
    <w:rsid w:val="004E7602"/>
    <w:rsid w:val="004F1675"/>
    <w:rsid w:val="005273B6"/>
    <w:rsid w:val="0053024F"/>
    <w:rsid w:val="0054477A"/>
    <w:rsid w:val="005569DC"/>
    <w:rsid w:val="005579B3"/>
    <w:rsid w:val="00567A7D"/>
    <w:rsid w:val="005700AC"/>
    <w:rsid w:val="005749FC"/>
    <w:rsid w:val="00577643"/>
    <w:rsid w:val="00592B21"/>
    <w:rsid w:val="00596C5F"/>
    <w:rsid w:val="005A20EE"/>
    <w:rsid w:val="005A5DF3"/>
    <w:rsid w:val="005B2627"/>
    <w:rsid w:val="005B4464"/>
    <w:rsid w:val="005C7FEE"/>
    <w:rsid w:val="005D243F"/>
    <w:rsid w:val="005F07FA"/>
    <w:rsid w:val="005F677A"/>
    <w:rsid w:val="0067440F"/>
    <w:rsid w:val="006770C8"/>
    <w:rsid w:val="00684A08"/>
    <w:rsid w:val="00685838"/>
    <w:rsid w:val="00686716"/>
    <w:rsid w:val="00686E6F"/>
    <w:rsid w:val="0069564D"/>
    <w:rsid w:val="006B3709"/>
    <w:rsid w:val="006B3BB4"/>
    <w:rsid w:val="006C5A4C"/>
    <w:rsid w:val="006F3D4F"/>
    <w:rsid w:val="00700D2B"/>
    <w:rsid w:val="0070261F"/>
    <w:rsid w:val="00712225"/>
    <w:rsid w:val="0073680E"/>
    <w:rsid w:val="00740F97"/>
    <w:rsid w:val="00745C50"/>
    <w:rsid w:val="00755AE3"/>
    <w:rsid w:val="00757B18"/>
    <w:rsid w:val="00760477"/>
    <w:rsid w:val="007641CD"/>
    <w:rsid w:val="00783EB6"/>
    <w:rsid w:val="00785DB6"/>
    <w:rsid w:val="00786709"/>
    <w:rsid w:val="007B1C5D"/>
    <w:rsid w:val="007C13B1"/>
    <w:rsid w:val="007D40D5"/>
    <w:rsid w:val="007E0E81"/>
    <w:rsid w:val="007F7DDB"/>
    <w:rsid w:val="00804F38"/>
    <w:rsid w:val="00824807"/>
    <w:rsid w:val="008449CB"/>
    <w:rsid w:val="00854248"/>
    <w:rsid w:val="00857245"/>
    <w:rsid w:val="00857F98"/>
    <w:rsid w:val="0086112E"/>
    <w:rsid w:val="008744D9"/>
    <w:rsid w:val="008761A5"/>
    <w:rsid w:val="0088621A"/>
    <w:rsid w:val="00886634"/>
    <w:rsid w:val="00890387"/>
    <w:rsid w:val="008907A7"/>
    <w:rsid w:val="008A1E24"/>
    <w:rsid w:val="008E3C19"/>
    <w:rsid w:val="008F1CB8"/>
    <w:rsid w:val="008F68DE"/>
    <w:rsid w:val="009009B3"/>
    <w:rsid w:val="0090261B"/>
    <w:rsid w:val="00910231"/>
    <w:rsid w:val="0092561E"/>
    <w:rsid w:val="009302DE"/>
    <w:rsid w:val="00934C41"/>
    <w:rsid w:val="009437A4"/>
    <w:rsid w:val="00953A47"/>
    <w:rsid w:val="00970BF3"/>
    <w:rsid w:val="00976F0D"/>
    <w:rsid w:val="00986B7F"/>
    <w:rsid w:val="009A2786"/>
    <w:rsid w:val="009A2EF1"/>
    <w:rsid w:val="009C0C4E"/>
    <w:rsid w:val="009D4B4B"/>
    <w:rsid w:val="00A142B1"/>
    <w:rsid w:val="00A604FC"/>
    <w:rsid w:val="00A67D7C"/>
    <w:rsid w:val="00A67DE6"/>
    <w:rsid w:val="00A861D1"/>
    <w:rsid w:val="00A96D9F"/>
    <w:rsid w:val="00AC1FBE"/>
    <w:rsid w:val="00AD73B8"/>
    <w:rsid w:val="00B01253"/>
    <w:rsid w:val="00B21C4F"/>
    <w:rsid w:val="00B2732D"/>
    <w:rsid w:val="00B40F7E"/>
    <w:rsid w:val="00B41D1A"/>
    <w:rsid w:val="00B50449"/>
    <w:rsid w:val="00B63FA3"/>
    <w:rsid w:val="00B72439"/>
    <w:rsid w:val="00B92C01"/>
    <w:rsid w:val="00BA51CB"/>
    <w:rsid w:val="00BB453D"/>
    <w:rsid w:val="00C0162E"/>
    <w:rsid w:val="00C03B3E"/>
    <w:rsid w:val="00C22C7E"/>
    <w:rsid w:val="00C233BB"/>
    <w:rsid w:val="00C32797"/>
    <w:rsid w:val="00C44070"/>
    <w:rsid w:val="00C778C4"/>
    <w:rsid w:val="00C826E9"/>
    <w:rsid w:val="00C8611C"/>
    <w:rsid w:val="00C86FC4"/>
    <w:rsid w:val="00C92F76"/>
    <w:rsid w:val="00C93A18"/>
    <w:rsid w:val="00CE42F4"/>
    <w:rsid w:val="00CF05B8"/>
    <w:rsid w:val="00D024C2"/>
    <w:rsid w:val="00D14056"/>
    <w:rsid w:val="00D14069"/>
    <w:rsid w:val="00D2084F"/>
    <w:rsid w:val="00D26680"/>
    <w:rsid w:val="00D27378"/>
    <w:rsid w:val="00D37B26"/>
    <w:rsid w:val="00D570D2"/>
    <w:rsid w:val="00D8091F"/>
    <w:rsid w:val="00D86E9B"/>
    <w:rsid w:val="00D903F0"/>
    <w:rsid w:val="00D91891"/>
    <w:rsid w:val="00DA3B24"/>
    <w:rsid w:val="00DC0F48"/>
    <w:rsid w:val="00DD3AEF"/>
    <w:rsid w:val="00E00FE4"/>
    <w:rsid w:val="00E16AE7"/>
    <w:rsid w:val="00E25450"/>
    <w:rsid w:val="00E30376"/>
    <w:rsid w:val="00E44A9F"/>
    <w:rsid w:val="00E55C1F"/>
    <w:rsid w:val="00E5673D"/>
    <w:rsid w:val="00E56A85"/>
    <w:rsid w:val="00E63E46"/>
    <w:rsid w:val="00E771A9"/>
    <w:rsid w:val="00E85389"/>
    <w:rsid w:val="00EB1456"/>
    <w:rsid w:val="00EB68F2"/>
    <w:rsid w:val="00EC2D88"/>
    <w:rsid w:val="00EF25A2"/>
    <w:rsid w:val="00EF3F86"/>
    <w:rsid w:val="00F02CF0"/>
    <w:rsid w:val="00F072EE"/>
    <w:rsid w:val="00F15FD4"/>
    <w:rsid w:val="00F368C6"/>
    <w:rsid w:val="00F50D77"/>
    <w:rsid w:val="00F61990"/>
    <w:rsid w:val="00F63BD1"/>
    <w:rsid w:val="00F92FF1"/>
    <w:rsid w:val="00FB65AB"/>
    <w:rsid w:val="00FE3FB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rules v:ext="edit">
        <o:r id="V:Rule4" type="connector" idref="#_x0000_s1027"/>
        <o:r id="V:Rule5"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Indent 3" w:locked="1" w:semiHidden="0" w:uiPriority="0" w:unhideWhenUsed="0"/>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F25A2"/>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EF25A2"/>
    <w:pPr>
      <w:jc w:val="center"/>
      <w:outlineLvl w:val="0"/>
    </w:pPr>
    <w:rPr>
      <w:rFonts w:cs="Arial"/>
      <w:b/>
      <w:bCs/>
      <w:kern w:val="32"/>
      <w:sz w:val="32"/>
      <w:szCs w:val="32"/>
    </w:rPr>
  </w:style>
  <w:style w:type="paragraph" w:styleId="2">
    <w:name w:val="heading 2"/>
    <w:aliases w:val="!Разделы документа"/>
    <w:basedOn w:val="a"/>
    <w:link w:val="20"/>
    <w:qFormat/>
    <w:locked/>
    <w:rsid w:val="00EF25A2"/>
    <w:pPr>
      <w:jc w:val="center"/>
      <w:outlineLvl w:val="1"/>
    </w:pPr>
    <w:rPr>
      <w:rFonts w:cs="Arial"/>
      <w:b/>
      <w:bCs/>
      <w:iCs/>
      <w:sz w:val="30"/>
      <w:szCs w:val="28"/>
    </w:rPr>
  </w:style>
  <w:style w:type="paragraph" w:styleId="3">
    <w:name w:val="heading 3"/>
    <w:aliases w:val="!Главы документа"/>
    <w:basedOn w:val="a"/>
    <w:link w:val="30"/>
    <w:qFormat/>
    <w:locked/>
    <w:rsid w:val="00EF25A2"/>
    <w:pPr>
      <w:outlineLvl w:val="2"/>
    </w:pPr>
    <w:rPr>
      <w:rFonts w:cs="Arial"/>
      <w:b/>
      <w:bCs/>
      <w:sz w:val="28"/>
      <w:szCs w:val="26"/>
    </w:rPr>
  </w:style>
  <w:style w:type="paragraph" w:styleId="4">
    <w:name w:val="heading 4"/>
    <w:aliases w:val="!Параграфы/Статьи документа"/>
    <w:basedOn w:val="a"/>
    <w:link w:val="40"/>
    <w:qFormat/>
    <w:locked/>
    <w:rsid w:val="00EF25A2"/>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F61990"/>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0B1FE3"/>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F61990"/>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F61990"/>
    <w:rPr>
      <w:rFonts w:ascii="Arial" w:hAnsi="Arial"/>
      <w:b/>
      <w:bCs/>
      <w:sz w:val="26"/>
      <w:szCs w:val="28"/>
    </w:rPr>
  </w:style>
  <w:style w:type="paragraph" w:styleId="a3">
    <w:name w:val="Balloon Text"/>
    <w:basedOn w:val="a"/>
    <w:link w:val="a4"/>
    <w:uiPriority w:val="99"/>
    <w:semiHidden/>
    <w:rsid w:val="005A5DF3"/>
    <w:rPr>
      <w:rFonts w:ascii="Tahoma" w:hAnsi="Tahoma" w:cs="Tahoma"/>
      <w:sz w:val="16"/>
      <w:szCs w:val="16"/>
    </w:rPr>
  </w:style>
  <w:style w:type="character" w:customStyle="1" w:styleId="a4">
    <w:name w:val="Текст выноски Знак"/>
    <w:basedOn w:val="a0"/>
    <w:link w:val="a3"/>
    <w:uiPriority w:val="99"/>
    <w:semiHidden/>
    <w:locked/>
    <w:rsid w:val="005A5DF3"/>
    <w:rPr>
      <w:rFonts w:ascii="Tahoma" w:hAnsi="Tahoma" w:cs="Tahoma"/>
      <w:sz w:val="16"/>
      <w:szCs w:val="16"/>
    </w:rPr>
  </w:style>
  <w:style w:type="table" w:styleId="a5">
    <w:name w:val="Table Grid"/>
    <w:basedOn w:val="a1"/>
    <w:uiPriority w:val="99"/>
    <w:rsid w:val="005A5DF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rsid w:val="00EF25A2"/>
    <w:rPr>
      <w:color w:val="0000FF"/>
      <w:u w:val="none"/>
    </w:rPr>
  </w:style>
  <w:style w:type="paragraph" w:styleId="a7">
    <w:name w:val="header"/>
    <w:basedOn w:val="a"/>
    <w:link w:val="a8"/>
    <w:uiPriority w:val="99"/>
    <w:rsid w:val="00D024C2"/>
    <w:pPr>
      <w:tabs>
        <w:tab w:val="center" w:pos="4536"/>
        <w:tab w:val="right" w:pos="9072"/>
      </w:tabs>
      <w:ind w:firstLine="709"/>
    </w:pPr>
    <w:rPr>
      <w:rFonts w:ascii="Times New Roman" w:hAnsi="Times New Roman"/>
      <w:sz w:val="28"/>
      <w:szCs w:val="20"/>
    </w:rPr>
  </w:style>
  <w:style w:type="character" w:customStyle="1" w:styleId="a8">
    <w:name w:val="Верхний колонтитул Знак"/>
    <w:basedOn w:val="a0"/>
    <w:link w:val="a7"/>
    <w:uiPriority w:val="99"/>
    <w:locked/>
    <w:rsid w:val="00D024C2"/>
    <w:rPr>
      <w:rFonts w:ascii="Times New Roman" w:hAnsi="Times New Roman" w:cs="Times New Roman"/>
      <w:sz w:val="20"/>
      <w:szCs w:val="20"/>
    </w:rPr>
  </w:style>
  <w:style w:type="paragraph" w:styleId="21">
    <w:name w:val="Body Text 2"/>
    <w:basedOn w:val="a"/>
    <w:link w:val="22"/>
    <w:uiPriority w:val="99"/>
    <w:rsid w:val="000B1FE3"/>
    <w:rPr>
      <w:rFonts w:ascii="Times New Roman" w:hAnsi="Times New Roman"/>
      <w:sz w:val="28"/>
      <w:szCs w:val="20"/>
    </w:rPr>
  </w:style>
  <w:style w:type="character" w:customStyle="1" w:styleId="22">
    <w:name w:val="Основной текст 2 Знак"/>
    <w:basedOn w:val="a0"/>
    <w:link w:val="21"/>
    <w:uiPriority w:val="99"/>
    <w:locked/>
    <w:rsid w:val="000B1FE3"/>
    <w:rPr>
      <w:rFonts w:ascii="Times New Roman" w:hAnsi="Times New Roman" w:cs="Times New Roman"/>
      <w:sz w:val="20"/>
      <w:szCs w:val="20"/>
    </w:rPr>
  </w:style>
  <w:style w:type="paragraph" w:styleId="a9">
    <w:name w:val="Body Text Indent"/>
    <w:basedOn w:val="a"/>
    <w:link w:val="aa"/>
    <w:uiPriority w:val="99"/>
    <w:rsid w:val="000B1FE3"/>
    <w:pPr>
      <w:ind w:left="180"/>
    </w:pPr>
    <w:rPr>
      <w:rFonts w:ascii="Times New Roman" w:hAnsi="Times New Roman"/>
      <w:sz w:val="28"/>
      <w:szCs w:val="20"/>
    </w:rPr>
  </w:style>
  <w:style w:type="character" w:customStyle="1" w:styleId="aa">
    <w:name w:val="Основной текст с отступом Знак"/>
    <w:basedOn w:val="a0"/>
    <w:link w:val="a9"/>
    <w:uiPriority w:val="99"/>
    <w:locked/>
    <w:rsid w:val="000B1FE3"/>
    <w:rPr>
      <w:rFonts w:ascii="Times New Roman" w:hAnsi="Times New Roman" w:cs="Times New Roman"/>
      <w:sz w:val="20"/>
      <w:szCs w:val="20"/>
    </w:rPr>
  </w:style>
  <w:style w:type="paragraph" w:styleId="31">
    <w:name w:val="Body Text Indent 3"/>
    <w:basedOn w:val="a"/>
    <w:link w:val="32"/>
    <w:uiPriority w:val="99"/>
    <w:rsid w:val="000B1FE3"/>
    <w:pPr>
      <w:ind w:firstLine="708"/>
    </w:pPr>
    <w:rPr>
      <w:rFonts w:ascii="Times New Roman" w:hAnsi="Times New Roman"/>
      <w:sz w:val="28"/>
      <w:szCs w:val="20"/>
    </w:rPr>
  </w:style>
  <w:style w:type="character" w:customStyle="1" w:styleId="32">
    <w:name w:val="Основной текст с отступом 3 Знак"/>
    <w:basedOn w:val="a0"/>
    <w:link w:val="31"/>
    <w:uiPriority w:val="99"/>
    <w:locked/>
    <w:rsid w:val="000B1FE3"/>
    <w:rPr>
      <w:rFonts w:ascii="Times New Roman" w:hAnsi="Times New Roman" w:cs="Times New Roman"/>
      <w:sz w:val="20"/>
      <w:szCs w:val="20"/>
    </w:rPr>
  </w:style>
  <w:style w:type="paragraph" w:customStyle="1" w:styleId="Heading">
    <w:name w:val="Heading"/>
    <w:uiPriority w:val="99"/>
    <w:rsid w:val="000B1FE3"/>
    <w:pPr>
      <w:autoSpaceDE w:val="0"/>
      <w:autoSpaceDN w:val="0"/>
      <w:adjustRightInd w:val="0"/>
    </w:pPr>
    <w:rPr>
      <w:rFonts w:ascii="Arial" w:hAnsi="Arial" w:cs="Arial"/>
      <w:b/>
      <w:bCs/>
    </w:rPr>
  </w:style>
  <w:style w:type="paragraph" w:customStyle="1" w:styleId="ConsPlusTitle">
    <w:name w:val="ConsPlusTitle"/>
    <w:uiPriority w:val="99"/>
    <w:rsid w:val="00745C50"/>
    <w:pPr>
      <w:autoSpaceDE w:val="0"/>
      <w:autoSpaceDN w:val="0"/>
      <w:adjustRightInd w:val="0"/>
    </w:pPr>
    <w:rPr>
      <w:rFonts w:ascii="Arial" w:hAnsi="Arial" w:cs="Arial"/>
      <w:b/>
      <w:bCs/>
      <w:sz w:val="20"/>
      <w:szCs w:val="20"/>
      <w:lang w:eastAsia="en-US"/>
    </w:rPr>
  </w:style>
  <w:style w:type="character" w:styleId="HTML">
    <w:name w:val="HTML Variable"/>
    <w:aliases w:val="!Ссылки в документе"/>
    <w:basedOn w:val="a0"/>
    <w:rsid w:val="00EF25A2"/>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EF25A2"/>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locked/>
    <w:rsid w:val="00F61990"/>
    <w:rPr>
      <w:rFonts w:ascii="Courier" w:hAnsi="Courier"/>
      <w:szCs w:val="20"/>
    </w:rPr>
  </w:style>
  <w:style w:type="paragraph" w:customStyle="1" w:styleId="Title">
    <w:name w:val="Title!Название НПА"/>
    <w:basedOn w:val="a"/>
    <w:rsid w:val="00EF25A2"/>
    <w:pPr>
      <w:spacing w:before="240" w:after="60"/>
      <w:jc w:val="center"/>
      <w:outlineLvl w:val="0"/>
    </w:pPr>
    <w:rPr>
      <w:rFonts w:cs="Arial"/>
      <w:b/>
      <w:bCs/>
      <w:kern w:val="28"/>
      <w:sz w:val="32"/>
      <w:szCs w:val="32"/>
    </w:rPr>
  </w:style>
  <w:style w:type="paragraph" w:customStyle="1" w:styleId="Application">
    <w:name w:val="Application!Приложение"/>
    <w:rsid w:val="00EF25A2"/>
    <w:pPr>
      <w:spacing w:before="120" w:after="120"/>
      <w:jc w:val="right"/>
    </w:pPr>
    <w:rPr>
      <w:rFonts w:ascii="Arial" w:hAnsi="Arial" w:cs="Arial"/>
      <w:b/>
      <w:bCs/>
      <w:kern w:val="28"/>
      <w:sz w:val="32"/>
      <w:szCs w:val="32"/>
    </w:rPr>
  </w:style>
  <w:style w:type="paragraph" w:customStyle="1" w:styleId="Table">
    <w:name w:val="Table!Таблица"/>
    <w:rsid w:val="00EF25A2"/>
    <w:rPr>
      <w:rFonts w:ascii="Arial" w:hAnsi="Arial" w:cs="Arial"/>
      <w:bCs/>
      <w:kern w:val="28"/>
      <w:sz w:val="24"/>
      <w:szCs w:val="32"/>
    </w:rPr>
  </w:style>
  <w:style w:type="paragraph" w:customStyle="1" w:styleId="Table0">
    <w:name w:val="Table!"/>
    <w:next w:val="Table"/>
    <w:rsid w:val="00EF25A2"/>
    <w:pPr>
      <w:jc w:val="center"/>
    </w:pPr>
    <w:rPr>
      <w:rFonts w:ascii="Arial" w:hAnsi="Arial" w:cs="Arial"/>
      <w:b/>
      <w:bCs/>
      <w:kern w:val="28"/>
      <w:sz w:val="24"/>
      <w:szCs w:val="32"/>
    </w:rPr>
  </w:style>
  <w:style w:type="paragraph" w:customStyle="1" w:styleId="NumberAndDate">
    <w:name w:val="NumberAndDate"/>
    <w:aliases w:val="!Дата и Номер"/>
    <w:qFormat/>
    <w:rsid w:val="00EF25A2"/>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EF25A2"/>
    <w:rPr>
      <w:sz w:val="28"/>
    </w:rPr>
  </w:style>
  <w:style w:type="character" w:styleId="ad">
    <w:name w:val="FollowedHyperlink"/>
    <w:uiPriority w:val="99"/>
    <w:semiHidden/>
    <w:unhideWhenUsed/>
    <w:rsid w:val="00B50449"/>
    <w:rPr>
      <w:color w:val="800080"/>
      <w:u w:val="single"/>
    </w:rPr>
  </w:style>
  <w:style w:type="character" w:customStyle="1" w:styleId="11">
    <w:name w:val="Заголовок 1 Знак1"/>
    <w:aliases w:val="!Части документа Знак1"/>
    <w:uiPriority w:val="9"/>
    <w:rsid w:val="00B50449"/>
    <w:rPr>
      <w:rFonts w:ascii="Cambria" w:eastAsia="Times New Roman" w:hAnsi="Cambria" w:cs="Times New Roman"/>
      <w:b/>
      <w:bCs/>
      <w:color w:val="365F91"/>
      <w:sz w:val="28"/>
      <w:szCs w:val="28"/>
      <w:lang w:eastAsia="ru-RU"/>
    </w:rPr>
  </w:style>
  <w:style w:type="character" w:customStyle="1" w:styleId="210">
    <w:name w:val="Заголовок 2 Знак1"/>
    <w:aliases w:val="!Разделы документа Знак1"/>
    <w:uiPriority w:val="9"/>
    <w:semiHidden/>
    <w:rsid w:val="00B50449"/>
    <w:rPr>
      <w:rFonts w:ascii="Cambria" w:eastAsia="Times New Roman" w:hAnsi="Cambria" w:cs="Times New Roman"/>
      <w:b/>
      <w:bCs/>
      <w:color w:val="4F81BD"/>
      <w:sz w:val="26"/>
      <w:szCs w:val="26"/>
      <w:lang w:eastAsia="ru-RU"/>
    </w:rPr>
  </w:style>
  <w:style w:type="character" w:customStyle="1" w:styleId="310">
    <w:name w:val="Заголовок 3 Знак1"/>
    <w:aliases w:val="!Главы документа Знак1"/>
    <w:uiPriority w:val="9"/>
    <w:semiHidden/>
    <w:rsid w:val="00B50449"/>
    <w:rPr>
      <w:rFonts w:ascii="Cambria" w:eastAsia="Times New Roman" w:hAnsi="Cambria" w:cs="Times New Roman"/>
      <w:b/>
      <w:bCs/>
      <w:color w:val="4F81BD"/>
      <w:sz w:val="24"/>
      <w:szCs w:val="24"/>
      <w:lang w:eastAsia="ru-RU"/>
    </w:rPr>
  </w:style>
  <w:style w:type="character" w:customStyle="1" w:styleId="41">
    <w:name w:val="Заголовок 4 Знак1"/>
    <w:aliases w:val="!Параграфы/Статьи документа Знак1"/>
    <w:uiPriority w:val="9"/>
    <w:semiHidden/>
    <w:rsid w:val="00B50449"/>
    <w:rPr>
      <w:rFonts w:ascii="Cambria" w:eastAsia="Times New Roman" w:hAnsi="Cambria" w:cs="Times New Roman"/>
      <w:b/>
      <w:bCs/>
      <w:i/>
      <w:iCs/>
      <w:color w:val="4F81BD"/>
      <w:sz w:val="24"/>
      <w:szCs w:val="24"/>
      <w:lang w:eastAsia="ru-RU"/>
    </w:rPr>
  </w:style>
  <w:style w:type="character" w:customStyle="1" w:styleId="12">
    <w:name w:val="Текст примечания Знак1"/>
    <w:aliases w:val="!Равноширинный текст документа Знак1"/>
    <w:uiPriority w:val="99"/>
    <w:semiHidden/>
    <w:rsid w:val="00B50449"/>
    <w:rPr>
      <w:rFonts w:ascii="Arial" w:hAnsi="Arial"/>
      <w:sz w:val="20"/>
      <w:szCs w:val="20"/>
    </w:rPr>
  </w:style>
  <w:style w:type="paragraph" w:styleId="ae">
    <w:name w:val="footer"/>
    <w:basedOn w:val="a"/>
    <w:link w:val="af"/>
    <w:uiPriority w:val="99"/>
    <w:semiHidden/>
    <w:unhideWhenUsed/>
    <w:rsid w:val="00B50449"/>
    <w:pPr>
      <w:tabs>
        <w:tab w:val="center" w:pos="4677"/>
        <w:tab w:val="right" w:pos="9355"/>
      </w:tabs>
    </w:pPr>
  </w:style>
  <w:style w:type="character" w:customStyle="1" w:styleId="af">
    <w:name w:val="Нижний колонтитул Знак"/>
    <w:basedOn w:val="a0"/>
    <w:link w:val="ae"/>
    <w:uiPriority w:val="99"/>
    <w:semiHidden/>
    <w:rsid w:val="00B50449"/>
    <w:rPr>
      <w:rFonts w:ascii="Arial" w:hAnsi="Arial"/>
      <w:sz w:val="24"/>
      <w:szCs w:val="24"/>
    </w:rPr>
  </w:style>
  <w:style w:type="paragraph" w:customStyle="1" w:styleId="af0">
    <w:name w:val="Нормальный (таблица)"/>
    <w:basedOn w:val="a"/>
    <w:next w:val="a"/>
    <w:uiPriority w:val="99"/>
    <w:rsid w:val="00B50449"/>
    <w:pPr>
      <w:ind w:firstLine="0"/>
    </w:pPr>
  </w:style>
  <w:style w:type="paragraph" w:customStyle="1" w:styleId="af1">
    <w:name w:val="Прижатый влево"/>
    <w:basedOn w:val="a"/>
    <w:next w:val="a"/>
    <w:uiPriority w:val="99"/>
    <w:rsid w:val="00B50449"/>
    <w:pPr>
      <w:ind w:firstLine="0"/>
      <w:jc w:val="left"/>
    </w:pPr>
  </w:style>
  <w:style w:type="character" w:customStyle="1" w:styleId="af2">
    <w:name w:val="Цветовое выделение"/>
    <w:uiPriority w:val="99"/>
    <w:rsid w:val="00B50449"/>
    <w:rPr>
      <w:b/>
      <w:bCs w:val="0"/>
      <w:color w:val="000000"/>
    </w:rPr>
  </w:style>
  <w:style w:type="character" w:customStyle="1" w:styleId="af3">
    <w:name w:val="Гипертекстовая ссылка"/>
    <w:uiPriority w:val="99"/>
    <w:rsid w:val="00B50449"/>
    <w:rPr>
      <w:rFonts w:ascii="Times New Roman" w:hAnsi="Times New Roman" w:cs="Times New Roman" w:hint="default"/>
      <w:b w:val="0"/>
      <w:bCs w:val="0"/>
      <w:color w:val="000000"/>
    </w:rPr>
  </w:style>
  <w:style w:type="character" w:customStyle="1" w:styleId="af4">
    <w:name w:val="Цветовое выделение для Текст"/>
    <w:uiPriority w:val="99"/>
    <w:rsid w:val="00B50449"/>
    <w:rPr>
      <w:rFonts w:ascii="Times New Roman CYR" w:hAnsi="Times New Roman CYR" w:cs="Times New Roman CYR"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272520">
      <w:bodyDiv w:val="1"/>
      <w:marLeft w:val="0"/>
      <w:marRight w:val="0"/>
      <w:marTop w:val="0"/>
      <w:marBottom w:val="0"/>
      <w:divBdr>
        <w:top w:val="none" w:sz="0" w:space="0" w:color="auto"/>
        <w:left w:val="none" w:sz="0" w:space="0" w:color="auto"/>
        <w:bottom w:val="none" w:sz="0" w:space="0" w:color="auto"/>
        <w:right w:val="none" w:sz="0" w:space="0" w:color="auto"/>
      </w:divBdr>
    </w:div>
    <w:div w:id="216094290">
      <w:bodyDiv w:val="1"/>
      <w:marLeft w:val="0"/>
      <w:marRight w:val="0"/>
      <w:marTop w:val="0"/>
      <w:marBottom w:val="0"/>
      <w:divBdr>
        <w:top w:val="none" w:sz="0" w:space="0" w:color="auto"/>
        <w:left w:val="none" w:sz="0" w:space="0" w:color="auto"/>
        <w:bottom w:val="none" w:sz="0" w:space="0" w:color="auto"/>
        <w:right w:val="none" w:sz="0" w:space="0" w:color="auto"/>
      </w:divBdr>
    </w:div>
    <w:div w:id="1293711505">
      <w:bodyDiv w:val="1"/>
      <w:marLeft w:val="0"/>
      <w:marRight w:val="0"/>
      <w:marTop w:val="0"/>
      <w:marBottom w:val="0"/>
      <w:divBdr>
        <w:top w:val="none" w:sz="0" w:space="0" w:color="auto"/>
        <w:left w:val="none" w:sz="0" w:space="0" w:color="auto"/>
        <w:bottom w:val="none" w:sz="0" w:space="0" w:color="auto"/>
        <w:right w:val="none" w:sz="0" w:space="0" w:color="auto"/>
      </w:divBdr>
    </w:div>
    <w:div w:id="1375496634">
      <w:bodyDiv w:val="1"/>
      <w:marLeft w:val="0"/>
      <w:marRight w:val="0"/>
      <w:marTop w:val="0"/>
      <w:marBottom w:val="0"/>
      <w:divBdr>
        <w:top w:val="none" w:sz="0" w:space="0" w:color="auto"/>
        <w:left w:val="none" w:sz="0" w:space="0" w:color="auto"/>
        <w:bottom w:val="none" w:sz="0" w:space="0" w:color="auto"/>
        <w:right w:val="none" w:sz="0" w:space="0" w:color="auto"/>
      </w:divBdr>
    </w:div>
    <w:div w:id="1409572277">
      <w:bodyDiv w:val="1"/>
      <w:marLeft w:val="0"/>
      <w:marRight w:val="0"/>
      <w:marTop w:val="0"/>
      <w:marBottom w:val="0"/>
      <w:divBdr>
        <w:top w:val="none" w:sz="0" w:space="0" w:color="auto"/>
        <w:left w:val="none" w:sz="0" w:space="0" w:color="auto"/>
        <w:bottom w:val="none" w:sz="0" w:space="0" w:color="auto"/>
        <w:right w:val="none" w:sz="0" w:space="0" w:color="auto"/>
      </w:divBdr>
    </w:div>
    <w:div w:id="1537700203">
      <w:bodyDiv w:val="1"/>
      <w:marLeft w:val="0"/>
      <w:marRight w:val="0"/>
      <w:marTop w:val="0"/>
      <w:marBottom w:val="0"/>
      <w:divBdr>
        <w:top w:val="none" w:sz="0" w:space="0" w:color="auto"/>
        <w:left w:val="none" w:sz="0" w:space="0" w:color="auto"/>
        <w:bottom w:val="none" w:sz="0" w:space="0" w:color="auto"/>
        <w:right w:val="none" w:sz="0" w:space="0" w:color="auto"/>
      </w:divBdr>
    </w:div>
    <w:div w:id="1635451002">
      <w:bodyDiv w:val="1"/>
      <w:marLeft w:val="0"/>
      <w:marRight w:val="0"/>
      <w:marTop w:val="0"/>
      <w:marBottom w:val="0"/>
      <w:divBdr>
        <w:top w:val="none" w:sz="0" w:space="0" w:color="auto"/>
        <w:left w:val="none" w:sz="0" w:space="0" w:color="auto"/>
        <w:bottom w:val="none" w:sz="0" w:space="0" w:color="auto"/>
        <w:right w:val="none" w:sz="0" w:space="0" w:color="auto"/>
      </w:divBdr>
    </w:div>
    <w:div w:id="1704282742">
      <w:bodyDiv w:val="1"/>
      <w:marLeft w:val="0"/>
      <w:marRight w:val="0"/>
      <w:marTop w:val="0"/>
      <w:marBottom w:val="0"/>
      <w:divBdr>
        <w:top w:val="none" w:sz="0" w:space="0" w:color="auto"/>
        <w:left w:val="none" w:sz="0" w:space="0" w:color="auto"/>
        <w:bottom w:val="none" w:sz="0" w:space="0" w:color="auto"/>
        <w:right w:val="none" w:sz="0" w:space="0" w:color="auto"/>
      </w:divBdr>
    </w:div>
    <w:div w:id="1956593578">
      <w:bodyDiv w:val="1"/>
      <w:marLeft w:val="0"/>
      <w:marRight w:val="0"/>
      <w:marTop w:val="0"/>
      <w:marBottom w:val="0"/>
      <w:divBdr>
        <w:top w:val="none" w:sz="0" w:space="0" w:color="auto"/>
        <w:left w:val="none" w:sz="0" w:space="0" w:color="auto"/>
        <w:bottom w:val="none" w:sz="0" w:space="0" w:color="auto"/>
        <w:right w:val="none" w:sz="0" w:space="0" w:color="auto"/>
      </w:divBdr>
    </w:div>
    <w:div w:id="2035114082">
      <w:marLeft w:val="0"/>
      <w:marRight w:val="0"/>
      <w:marTop w:val="0"/>
      <w:marBottom w:val="0"/>
      <w:divBdr>
        <w:top w:val="none" w:sz="0" w:space="0" w:color="auto"/>
        <w:left w:val="none" w:sz="0" w:space="0" w:color="auto"/>
        <w:bottom w:val="none" w:sz="0" w:space="0" w:color="auto"/>
        <w:right w:val="none" w:sz="0" w:space="0" w:color="auto"/>
      </w:divBdr>
      <w:divsChild>
        <w:div w:id="2035114083">
          <w:marLeft w:val="0"/>
          <w:marRight w:val="0"/>
          <w:marTop w:val="0"/>
          <w:marBottom w:val="0"/>
          <w:divBdr>
            <w:top w:val="none" w:sz="0" w:space="0" w:color="auto"/>
            <w:left w:val="none" w:sz="0" w:space="0" w:color="auto"/>
            <w:bottom w:val="none" w:sz="0" w:space="0" w:color="auto"/>
            <w:right w:val="none" w:sz="0" w:space="0" w:color="auto"/>
          </w:divBdr>
        </w:div>
      </w:divsChild>
    </w:div>
    <w:div w:id="2035114084">
      <w:marLeft w:val="0"/>
      <w:marRight w:val="0"/>
      <w:marTop w:val="0"/>
      <w:marBottom w:val="0"/>
      <w:divBdr>
        <w:top w:val="none" w:sz="0" w:space="0" w:color="auto"/>
        <w:left w:val="none" w:sz="0" w:space="0" w:color="auto"/>
        <w:bottom w:val="none" w:sz="0" w:space="0" w:color="auto"/>
        <w:right w:val="none" w:sz="0" w:space="0" w:color="auto"/>
      </w:divBdr>
      <w:divsChild>
        <w:div w:id="2035114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2ed337e6-3fde-4cc8-ab50-2cb7f0c46071.doc" TargetMode="External"/><Relationship Id="rId21" Type="http://schemas.openxmlformats.org/officeDocument/2006/relationships/hyperlink" Target="http://192.168.168.4:8082/content/act/353f6224-f183-48c9-a9ce-df3f26c4539e.doc" TargetMode="External"/><Relationship Id="rId42" Type="http://schemas.openxmlformats.org/officeDocument/2006/relationships/hyperlink" Target="http://192.168.168.4:8082/content/act/353f6224-f183-48c9-a9ce-df3f26c4539e.doc" TargetMode="External"/><Relationship Id="rId47" Type="http://schemas.openxmlformats.org/officeDocument/2006/relationships/hyperlink" Target="http://192.168.168.4:8082/content/act/2ed337e6-3fde-4cc8-ab50-2cb7f0c46071.doc" TargetMode="External"/><Relationship Id="rId63" Type="http://schemas.openxmlformats.org/officeDocument/2006/relationships/hyperlink" Target="http://192.168.168.4:8082/content/act/2ed337e6-3fde-4cc8-ab50-2cb7f0c46071.doc" TargetMode="External"/><Relationship Id="rId68" Type="http://schemas.openxmlformats.org/officeDocument/2006/relationships/hyperlink" Target="http://192.168.168.4:8082/content/act/353f6224-f183-48c9-a9ce-df3f26c4539e.doc" TargetMode="External"/><Relationship Id="rId84" Type="http://schemas.openxmlformats.org/officeDocument/2006/relationships/hyperlink" Target="http://192.168.168.4:8082/content/act/2ed337e6-3fde-4cc8-ab50-2cb7f0c46071.doc" TargetMode="External"/><Relationship Id="rId89" Type="http://schemas.openxmlformats.org/officeDocument/2006/relationships/hyperlink" Target="http://192.168.168.4:8082/content/act/2ed337e6-3fde-4cc8-ab50-2cb7f0c46071.doc" TargetMode="External"/><Relationship Id="rId7" Type="http://schemas.openxmlformats.org/officeDocument/2006/relationships/hyperlink" Target="http://192.168.168.4:8082/content/act/211dface-0326-4347-8238-58b29adcc1c3.doc" TargetMode="External"/><Relationship Id="rId71" Type="http://schemas.openxmlformats.org/officeDocument/2006/relationships/hyperlink" Target="http://192.168.168.4:8082/content/act/353f6224-f183-48c9-a9ce-df3f26c4539e.doc" TargetMode="External"/><Relationship Id="rId92" Type="http://schemas.openxmlformats.org/officeDocument/2006/relationships/hyperlink" Target="http://192.168.168.4:8082/content/act/353f6224-f183-48c9-a9ce-df3f26c4539e.doc" TargetMode="External"/><Relationship Id="rId2" Type="http://schemas.openxmlformats.org/officeDocument/2006/relationships/styles" Target="styles.xml"/><Relationship Id="rId16" Type="http://schemas.openxmlformats.org/officeDocument/2006/relationships/hyperlink" Target="http://192.168.168.4:8082/content/act/353f6224-f183-48c9-a9ce-df3f26c4539e.doc" TargetMode="External"/><Relationship Id="rId29" Type="http://schemas.openxmlformats.org/officeDocument/2006/relationships/hyperlink" Target="http://vsrv065-app10.ru99-loc.minjust.ru/content/act/bba0bfb1-06c7-4e50-a8d3-fe1045784bf1.html" TargetMode="External"/><Relationship Id="rId11" Type="http://schemas.openxmlformats.org/officeDocument/2006/relationships/hyperlink" Target="http://192.168.168.4:8082/content/act/2ed337e6-3fde-4cc8-ab50-2cb7f0c46071.doc" TargetMode="External"/><Relationship Id="rId24" Type="http://schemas.openxmlformats.org/officeDocument/2006/relationships/hyperlink" Target="http://192.168.168.4:8082/content/act/2ed337e6-3fde-4cc8-ab50-2cb7f0c46071.doc" TargetMode="External"/><Relationship Id="rId32" Type="http://schemas.openxmlformats.org/officeDocument/2006/relationships/hyperlink" Target="http://vsrv065-app10.ru99-loc.minjust.ru/content/act/4b713a73-14de-4295-929d-9283dcc04e68.html" TargetMode="External"/><Relationship Id="rId37" Type="http://schemas.openxmlformats.org/officeDocument/2006/relationships/hyperlink" Target="http://192.168.168.4:8082/content/act/2ed337e6-3fde-4cc8-ab50-2cb7f0c46071.doc" TargetMode="External"/><Relationship Id="rId40" Type="http://schemas.openxmlformats.org/officeDocument/2006/relationships/hyperlink" Target="http://192.168.168.4:8082/content/act/a0c1d3d1-aa81-4679-bf85-70c0602f6fe3.doc" TargetMode="External"/><Relationship Id="rId45" Type="http://schemas.openxmlformats.org/officeDocument/2006/relationships/hyperlink" Target="http://192.168.168.4:8082/content/act/2ed337e6-3fde-4cc8-ab50-2cb7f0c46071.doc" TargetMode="External"/><Relationship Id="rId53" Type="http://schemas.openxmlformats.org/officeDocument/2006/relationships/hyperlink" Target="http://192.168.168.4:8082/content/act/2ed337e6-3fde-4cc8-ab50-2cb7f0c46071.doc" TargetMode="External"/><Relationship Id="rId58" Type="http://schemas.openxmlformats.org/officeDocument/2006/relationships/hyperlink" Target="http://192.168.168.4:8082/content/act/353f6224-f183-48c9-a9ce-df3f26c4539e.doc" TargetMode="External"/><Relationship Id="rId66" Type="http://schemas.openxmlformats.org/officeDocument/2006/relationships/hyperlink" Target="http://192.168.168.4:8082/content/act/353f6224-f183-48c9-a9ce-df3f26c4539e.doc" TargetMode="External"/><Relationship Id="rId74" Type="http://schemas.openxmlformats.org/officeDocument/2006/relationships/hyperlink" Target="http://zakon.scli.ru/" TargetMode="External"/><Relationship Id="rId79" Type="http://schemas.openxmlformats.org/officeDocument/2006/relationships/hyperlink" Target="http://192.168.168.4:8082/content/act/2ed337e6-3fde-4cc8-ab50-2cb7f0c46071.doc" TargetMode="External"/><Relationship Id="rId87" Type="http://schemas.openxmlformats.org/officeDocument/2006/relationships/hyperlink" Target="http://192.168.168.4:8082/content/act/2ed337e6-3fde-4cc8-ab50-2cb7f0c46071.doc" TargetMode="External"/><Relationship Id="rId102" Type="http://schemas.openxmlformats.org/officeDocument/2006/relationships/fontTable" Target="fontTable.xml"/><Relationship Id="rId5" Type="http://schemas.openxmlformats.org/officeDocument/2006/relationships/hyperlink" Target="http://192.168.168.4:8082/content/act/353f6224-f183-48c9-a9ce-df3f26c4539e.doc" TargetMode="External"/><Relationship Id="rId61" Type="http://schemas.openxmlformats.org/officeDocument/2006/relationships/hyperlink" Target="http://192.168.168.4:8082/content/act/353f6224-f183-48c9-a9ce-df3f26c4539e.doc" TargetMode="External"/><Relationship Id="rId82" Type="http://schemas.openxmlformats.org/officeDocument/2006/relationships/hyperlink" Target="http://192.168.168.4:8082/content/act/353f6224-f183-48c9-a9ce-df3f26c4539e.doc" TargetMode="External"/><Relationship Id="rId90" Type="http://schemas.openxmlformats.org/officeDocument/2006/relationships/hyperlink" Target="http://192.168.168.4:8082/content/act/2ed337e6-3fde-4cc8-ab50-2cb7f0c46071.doc" TargetMode="External"/><Relationship Id="rId95" Type="http://schemas.openxmlformats.org/officeDocument/2006/relationships/hyperlink" Target="http://192.168.168.4:8082/content/act/353f6224-f183-48c9-a9ce-df3f26c4539e.doc" TargetMode="External"/><Relationship Id="rId19" Type="http://schemas.openxmlformats.org/officeDocument/2006/relationships/hyperlink" Target="http://192.168.168.4:8082/content/act/353f6224-f183-48c9-a9ce-df3f26c4539e.doc" TargetMode="External"/><Relationship Id="rId14" Type="http://schemas.openxmlformats.org/officeDocument/2006/relationships/hyperlink" Target="http://192.168.168.4:8082/content/act/2ed337e6-3fde-4cc8-ab50-2cb7f0c46071.doc" TargetMode="External"/><Relationship Id="rId22" Type="http://schemas.openxmlformats.org/officeDocument/2006/relationships/hyperlink" Target="http://192.168.168.4:8082/content/act/2ed337e6-3fde-4cc8-ab50-2cb7f0c46071.doc" TargetMode="External"/><Relationship Id="rId27" Type="http://schemas.openxmlformats.org/officeDocument/2006/relationships/hyperlink" Target="http://192.168.168.4:8082/content/act/2ed337e6-3fde-4cc8-ab50-2cb7f0c46071.doc" TargetMode="External"/><Relationship Id="rId30" Type="http://schemas.openxmlformats.org/officeDocument/2006/relationships/hyperlink" Target="http://vsrv065-app10.ru99-loc.minjust.ru/content/act/03cf0fb8-17d5-46f6-a5ec-d1642676534b.html" TargetMode="External"/><Relationship Id="rId35" Type="http://schemas.openxmlformats.org/officeDocument/2006/relationships/hyperlink" Target="http://192.168.168.4:8082/content/act/2ed337e6-3fde-4cc8-ab50-2cb7f0c46071.doc" TargetMode="External"/><Relationship Id="rId43" Type="http://schemas.openxmlformats.org/officeDocument/2006/relationships/hyperlink" Target="http://192.168.168.4:8082/content/act/2ed337e6-3fde-4cc8-ab50-2cb7f0c46071.doc" TargetMode="External"/><Relationship Id="rId48" Type="http://schemas.openxmlformats.org/officeDocument/2006/relationships/hyperlink" Target="http://192.168.168.4:8082/content/act/2ed337e6-3fde-4cc8-ab50-2cb7f0c46071.doc" TargetMode="External"/><Relationship Id="rId56" Type="http://schemas.openxmlformats.org/officeDocument/2006/relationships/hyperlink" Target="http://192.168.168.4:8082/content/act/2ed337e6-3fde-4cc8-ab50-2cb7f0c46071.doc" TargetMode="External"/><Relationship Id="rId64" Type="http://schemas.openxmlformats.org/officeDocument/2006/relationships/hyperlink" Target="http://192.168.168.4:8082/content/act/353f6224-f183-48c9-a9ce-df3f26c4539e.doc" TargetMode="External"/><Relationship Id="rId69" Type="http://schemas.openxmlformats.org/officeDocument/2006/relationships/hyperlink" Target="http://192.168.168.4:8082/content/act/353f6224-f183-48c9-a9ce-df3f26c4539e.doc" TargetMode="External"/><Relationship Id="rId77" Type="http://schemas.openxmlformats.org/officeDocument/2006/relationships/hyperlink" Target="http://zakon.scli.ru/" TargetMode="External"/><Relationship Id="rId100" Type="http://schemas.openxmlformats.org/officeDocument/2006/relationships/hyperlink" Target="http://192.168.168.4:8082/content/act/2ed337e6-3fde-4cc8-ab50-2cb7f0c46071.doc" TargetMode="External"/><Relationship Id="rId8" Type="http://schemas.openxmlformats.org/officeDocument/2006/relationships/hyperlink" Target="http://192.168.168.4:8082/content/act/2ed337e6-3fde-4cc8-ab50-2cb7f0c46071.doc" TargetMode="External"/><Relationship Id="rId51" Type="http://schemas.openxmlformats.org/officeDocument/2006/relationships/hyperlink" Target="http://192.168.168.4:8082/content/act/2ed337e6-3fde-4cc8-ab50-2cb7f0c46071.doc" TargetMode="External"/><Relationship Id="rId72" Type="http://schemas.openxmlformats.org/officeDocument/2006/relationships/hyperlink" Target="http://192.168.168.4:8082/content/act/353f6224-f183-48c9-a9ce-df3f26c4539e.doc" TargetMode="External"/><Relationship Id="rId80" Type="http://schemas.openxmlformats.org/officeDocument/2006/relationships/hyperlink" Target="http://192.168.168.4:8082/content/act/2ed337e6-3fde-4cc8-ab50-2cb7f0c46071.doc" TargetMode="External"/><Relationship Id="rId85" Type="http://schemas.openxmlformats.org/officeDocument/2006/relationships/hyperlink" Target="http://192.168.168.4:8082/content/act/2ed337e6-3fde-4cc8-ab50-2cb7f0c46071.doc" TargetMode="External"/><Relationship Id="rId93" Type="http://schemas.openxmlformats.org/officeDocument/2006/relationships/hyperlink" Target="http://192.168.168.4:8082/content/act/2ed337e6-3fde-4cc8-ab50-2cb7f0c46071.doc" TargetMode="External"/><Relationship Id="rId98" Type="http://schemas.openxmlformats.org/officeDocument/2006/relationships/hyperlink" Target="http://192.168.168.4:8082/content/act/353f6224-f183-48c9-a9ce-df3f26c4539e.doc" TargetMode="External"/><Relationship Id="rId3" Type="http://schemas.openxmlformats.org/officeDocument/2006/relationships/settings" Target="settings.xml"/><Relationship Id="rId12" Type="http://schemas.openxmlformats.org/officeDocument/2006/relationships/hyperlink" Target="http://192.168.168.4:8082/content/act/2ed337e6-3fde-4cc8-ab50-2cb7f0c46071.doc" TargetMode="External"/><Relationship Id="rId17" Type="http://schemas.openxmlformats.org/officeDocument/2006/relationships/hyperlink" Target="http://192.168.168.4:8082/content/act/2ed337e6-3fde-4cc8-ab50-2cb7f0c46071.doc" TargetMode="External"/><Relationship Id="rId25" Type="http://schemas.openxmlformats.org/officeDocument/2006/relationships/hyperlink" Target="http://192.168.168.4:8082/content/act/2ed337e6-3fde-4cc8-ab50-2cb7f0c46071.doc" TargetMode="External"/><Relationship Id="rId33" Type="http://schemas.openxmlformats.org/officeDocument/2006/relationships/hyperlink" Target="http://192.168.168.4:8082/content/act/2ed337e6-3fde-4cc8-ab50-2cb7f0c46071.doc" TargetMode="External"/><Relationship Id="rId38" Type="http://schemas.openxmlformats.org/officeDocument/2006/relationships/hyperlink" Target="http://192.168.168.4:8082/content/act/2ed337e6-3fde-4cc8-ab50-2cb7f0c46071.doc" TargetMode="External"/><Relationship Id="rId46" Type="http://schemas.openxmlformats.org/officeDocument/2006/relationships/hyperlink" Target="http://192.168.168.4:8082/content/act/2ed337e6-3fde-4cc8-ab50-2cb7f0c46071.doc" TargetMode="External"/><Relationship Id="rId59" Type="http://schemas.openxmlformats.org/officeDocument/2006/relationships/hyperlink" Target="http://192.168.168.4:8082/content/act/2ed337e6-3fde-4cc8-ab50-2cb7f0c46071.doc" TargetMode="External"/><Relationship Id="rId67" Type="http://schemas.openxmlformats.org/officeDocument/2006/relationships/hyperlink" Target="http://192.168.168.4:8082/content/act/353f6224-f183-48c9-a9ce-df3f26c4539e.doc" TargetMode="External"/><Relationship Id="rId103" Type="http://schemas.openxmlformats.org/officeDocument/2006/relationships/theme" Target="theme/theme1.xml"/><Relationship Id="rId20" Type="http://schemas.openxmlformats.org/officeDocument/2006/relationships/hyperlink" Target="http://192.168.168.4:8082/content/act/353f6224-f183-48c9-a9ce-df3f26c4539e.doc" TargetMode="External"/><Relationship Id="rId41" Type="http://schemas.openxmlformats.org/officeDocument/2006/relationships/hyperlink" Target="http://192.168.168.4:8082/content/act/2ed337e6-3fde-4cc8-ab50-2cb7f0c46071.doc" TargetMode="External"/><Relationship Id="rId54" Type="http://schemas.openxmlformats.org/officeDocument/2006/relationships/hyperlink" Target="http://192.168.168.4:8082/content/act/353f6224-f183-48c9-a9ce-df3f26c4539e.doc" TargetMode="External"/><Relationship Id="rId62" Type="http://schemas.openxmlformats.org/officeDocument/2006/relationships/hyperlink" Target="http://192.168.168.4:8082/content/act/353f6224-f183-48c9-a9ce-df3f26c4539e.doc" TargetMode="External"/><Relationship Id="rId70" Type="http://schemas.openxmlformats.org/officeDocument/2006/relationships/hyperlink" Target="http://192.168.168.4:8082/content/act/353f6224-f183-48c9-a9ce-df3f26c4539e.doc" TargetMode="External"/><Relationship Id="rId75" Type="http://schemas.openxmlformats.org/officeDocument/2006/relationships/hyperlink" Target="http://zakon.scli.ru/" TargetMode="External"/><Relationship Id="rId83" Type="http://schemas.openxmlformats.org/officeDocument/2006/relationships/hyperlink" Target="http://192.168.168.4:8082/content/act/353f6224-f183-48c9-a9ce-df3f26c4539e.doc" TargetMode="External"/><Relationship Id="rId88" Type="http://schemas.openxmlformats.org/officeDocument/2006/relationships/hyperlink" Target="http://192.168.168.4:8082/content/act/2ed337e6-3fde-4cc8-ab50-2cb7f0c46071.doc" TargetMode="External"/><Relationship Id="rId91" Type="http://schemas.openxmlformats.org/officeDocument/2006/relationships/hyperlink" Target="http://192.168.168.4:8082/content/act/2ed337e6-3fde-4cc8-ab50-2cb7f0c46071.doc" TargetMode="External"/><Relationship Id="rId96" Type="http://schemas.openxmlformats.org/officeDocument/2006/relationships/hyperlink" Target="http://192.168.168.4:8082/content/act/c619e2a1-2bbb-4263-bb09-4075702c5c61.doc" TargetMode="External"/><Relationship Id="rId1" Type="http://schemas.openxmlformats.org/officeDocument/2006/relationships/numbering" Target="numbering.xml"/><Relationship Id="rId6" Type="http://schemas.openxmlformats.org/officeDocument/2006/relationships/hyperlink" Target="http://192.168.168.4:8082/content/act/c619e2a1-2bbb-4263-bb09-4075702c5c61.doc" TargetMode="External"/><Relationship Id="rId15" Type="http://schemas.openxmlformats.org/officeDocument/2006/relationships/hyperlink" Target="http://192.168.168.4:8082/content/act/353f6224-f183-48c9-a9ce-df3f26c4539e.doc" TargetMode="External"/><Relationship Id="rId23" Type="http://schemas.openxmlformats.org/officeDocument/2006/relationships/hyperlink" Target="http://192.168.168.4:8082/content/act/2ed337e6-3fde-4cc8-ab50-2cb7f0c46071.doc" TargetMode="External"/><Relationship Id="rId28" Type="http://schemas.openxmlformats.org/officeDocument/2006/relationships/hyperlink" Target="http://192.168.168.4:8082/content/act/2ed337e6-3fde-4cc8-ab50-2cb7f0c46071.doc" TargetMode="External"/><Relationship Id="rId36" Type="http://schemas.openxmlformats.org/officeDocument/2006/relationships/hyperlink" Target="http://192.168.168.4:8082/content/act/60ce3790-b006-486f-ae1d-e577e1f35d1b.doc" TargetMode="External"/><Relationship Id="rId49" Type="http://schemas.openxmlformats.org/officeDocument/2006/relationships/hyperlink" Target="http://192.168.168.4:8082/content/act/2ed337e6-3fde-4cc8-ab50-2cb7f0c46071.doc" TargetMode="External"/><Relationship Id="rId57" Type="http://schemas.openxmlformats.org/officeDocument/2006/relationships/hyperlink" Target="http://192.168.168.4:8082/content/act/353f6224-f183-48c9-a9ce-df3f26c4539e.doc" TargetMode="External"/><Relationship Id="rId10" Type="http://schemas.openxmlformats.org/officeDocument/2006/relationships/hyperlink" Target="http://192.168.168.4:8082/content/act/2ed337e6-3fde-4cc8-ab50-2cb7f0c46071.doc" TargetMode="External"/><Relationship Id="rId31" Type="http://schemas.openxmlformats.org/officeDocument/2006/relationships/hyperlink" Target="http://vsrv065-app10.ru99-loc.minjust.ru/content/act/67297e9a-8e9f-49bb-afa2-4b258b1d36da.html" TargetMode="External"/><Relationship Id="rId44" Type="http://schemas.openxmlformats.org/officeDocument/2006/relationships/hyperlink" Target="http://192.168.168.4:8082/content/act/2ed337e6-3fde-4cc8-ab50-2cb7f0c46071.doc" TargetMode="External"/><Relationship Id="rId52" Type="http://schemas.openxmlformats.org/officeDocument/2006/relationships/hyperlink" Target="http://192.168.168.4:8082/content/act/2ed337e6-3fde-4cc8-ab50-2cb7f0c46071.doc" TargetMode="External"/><Relationship Id="rId60" Type="http://schemas.openxmlformats.org/officeDocument/2006/relationships/hyperlink" Target="http://192.168.168.4:8082/content/act/353f6224-f183-48c9-a9ce-df3f26c4539e.doc" TargetMode="External"/><Relationship Id="rId65" Type="http://schemas.openxmlformats.org/officeDocument/2006/relationships/hyperlink" Target="http://192.168.168.4:8082/content/act/353f6224-f183-48c9-a9ce-df3f26c4539e.doc" TargetMode="External"/><Relationship Id="rId73" Type="http://schemas.openxmlformats.org/officeDocument/2006/relationships/hyperlink" Target="http://192.168.168.4:8082/content/act/353f6224-f183-48c9-a9ce-df3f26c4539e.doc" TargetMode="External"/><Relationship Id="rId78" Type="http://schemas.openxmlformats.org/officeDocument/2006/relationships/hyperlink" Target="http://zakon.scli.ru/" TargetMode="External"/><Relationship Id="rId81" Type="http://schemas.openxmlformats.org/officeDocument/2006/relationships/hyperlink" Target="http://192.168.168.4:8082/content/act/2ed337e6-3fde-4cc8-ab50-2cb7f0c46071.doc" TargetMode="External"/><Relationship Id="rId86" Type="http://schemas.openxmlformats.org/officeDocument/2006/relationships/hyperlink" Target="http://192.168.168.4:8082/content/act/2ed337e6-3fde-4cc8-ab50-2cb7f0c46071.doc" TargetMode="External"/><Relationship Id="rId94" Type="http://schemas.openxmlformats.org/officeDocument/2006/relationships/hyperlink" Target="http://192.168.168.4:8082/content/act/2ed337e6-3fde-4cc8-ab50-2cb7f0c46071.doc" TargetMode="External"/><Relationship Id="rId99" Type="http://schemas.openxmlformats.org/officeDocument/2006/relationships/hyperlink" Target="http://192.168.168.4:8082/content/act/2ed337e6-3fde-4cc8-ab50-2cb7f0c46071.doc" TargetMode="External"/><Relationship Id="rId101" Type="http://schemas.openxmlformats.org/officeDocument/2006/relationships/hyperlink" Target="consultantplus://offline/ref=F9B465E4375C223CA75FFC2BB8F893346F48EAC79A7684F0280B824B7D0BFDCA4CD5D0BDDE95D79B5A9D81Y8FFF" TargetMode="External"/><Relationship Id="rId4" Type="http://schemas.openxmlformats.org/officeDocument/2006/relationships/webSettings" Target="webSettings.xml"/><Relationship Id="rId9" Type="http://schemas.openxmlformats.org/officeDocument/2006/relationships/hyperlink" Target="http://192.168.168.4:8082/content/act/60ce3790-b006-486f-ae1d-e577e1f35d1b.doc" TargetMode="External"/><Relationship Id="rId13" Type="http://schemas.openxmlformats.org/officeDocument/2006/relationships/hyperlink" Target="http://192.168.168.4:8082/content/act/2ed337e6-3fde-4cc8-ab50-2cb7f0c46071.doc" TargetMode="External"/><Relationship Id="rId18" Type="http://schemas.openxmlformats.org/officeDocument/2006/relationships/hyperlink" Target="http://192.168.168.4:8082/content/act/2ed337e6-3fde-4cc8-ab50-2cb7f0c46071.doc" TargetMode="External"/><Relationship Id="rId39" Type="http://schemas.openxmlformats.org/officeDocument/2006/relationships/hyperlink" Target="http://192.168.168.4:8082/content/act/2c46dc1d-e7a9-4e07-a8bf-8532f9d00328.doc" TargetMode="External"/><Relationship Id="rId34" Type="http://schemas.openxmlformats.org/officeDocument/2006/relationships/hyperlink" Target="http://192.168.168.4:8082/content/act/2ed337e6-3fde-4cc8-ab50-2cb7f0c46071.doc" TargetMode="External"/><Relationship Id="rId50" Type="http://schemas.openxmlformats.org/officeDocument/2006/relationships/hyperlink" Target="http://vsrv065-app10.ru99-loc.minjust.ru/content/act/bba0bfb1-06c7-4e50-a8d3-fe1045784bf1.html" TargetMode="External"/><Relationship Id="rId55" Type="http://schemas.openxmlformats.org/officeDocument/2006/relationships/hyperlink" Target="http://192.168.168.4:8082/content/act/2ed337e6-3fde-4cc8-ab50-2cb7f0c46071.doc" TargetMode="External"/><Relationship Id="rId76" Type="http://schemas.openxmlformats.org/officeDocument/2006/relationships/hyperlink" Target="http://zakon.scli.ru/" TargetMode="External"/><Relationship Id="rId97" Type="http://schemas.openxmlformats.org/officeDocument/2006/relationships/hyperlink" Target="http://192.168.168.4:8082/content/act/c619e2a1-2bbb-4263-bb09-4075702c5c61.doc" TargetMode="External"/><Relationship Id="rId10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37</Pages>
  <Words>17403</Words>
  <Characters>99198</Characters>
  <Application>Microsoft Office Word</Application>
  <DocSecurity>0</DocSecurity>
  <Lines>826</Lines>
  <Paragraphs>232</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dtsr</Company>
  <LinksUpToDate>false</LinksUpToDate>
  <CharactersWithSpaces>116369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Макаров Владимир Владимирович</dc:creator>
  <cp:keywords/>
  <dc:description/>
  <cp:lastModifiedBy>Тростянская М.С.</cp:lastModifiedBy>
  <cp:revision>2</cp:revision>
  <cp:lastPrinted>2014-01-22T09:34:00Z</cp:lastPrinted>
  <dcterms:created xsi:type="dcterms:W3CDTF">2018-10-30T10:14:00Z</dcterms:created>
  <dcterms:modified xsi:type="dcterms:W3CDTF">2021-07-27T05:30:00Z</dcterms:modified>
</cp:coreProperties>
</file>