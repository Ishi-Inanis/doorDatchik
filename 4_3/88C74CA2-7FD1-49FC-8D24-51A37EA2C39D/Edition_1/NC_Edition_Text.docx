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FE" w:rsidRPr="006679FE" w:rsidRDefault="00374531" w:rsidP="00374531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28"/>
          <w:szCs w:val="28"/>
        </w:rPr>
      </w:pPr>
      <w:r w:rsidRPr="006679FE">
        <w:rPr>
          <w:rFonts w:cs="Arial"/>
          <w:b/>
          <w:bCs/>
          <w:kern w:val="28"/>
          <w:sz w:val="28"/>
          <w:szCs w:val="28"/>
        </w:rPr>
        <w:t xml:space="preserve">ДЕПАРТАМЕНТ   ПО   ИМУЩЕСТВЕННЫМ   И   ЗЕМЕЛЬНЫМ   </w:t>
      </w:r>
    </w:p>
    <w:p w:rsidR="00374531" w:rsidRPr="006679FE" w:rsidRDefault="00374531" w:rsidP="00374531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28"/>
          <w:szCs w:val="28"/>
        </w:rPr>
      </w:pPr>
      <w:r w:rsidRPr="006679FE">
        <w:rPr>
          <w:rFonts w:cs="Arial"/>
          <w:b/>
          <w:bCs/>
          <w:kern w:val="28"/>
          <w:sz w:val="28"/>
          <w:szCs w:val="28"/>
        </w:rPr>
        <w:t>ОТНОШЕНИЯМ   ГОРОДА   СЕВАСТОПОЛЯ</w:t>
      </w:r>
    </w:p>
    <w:p w:rsidR="00374531" w:rsidRPr="006679FE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/>
          <w:bCs/>
          <w:kern w:val="28"/>
          <w:sz w:val="28"/>
          <w:szCs w:val="28"/>
        </w:rPr>
      </w:pPr>
    </w:p>
    <w:p w:rsidR="00374531" w:rsidRPr="006679FE" w:rsidRDefault="00374531" w:rsidP="0037453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/>
          <w:bCs/>
          <w:kern w:val="28"/>
          <w:sz w:val="28"/>
          <w:szCs w:val="28"/>
        </w:rPr>
      </w:pPr>
      <w:r w:rsidRPr="006679FE">
        <w:rPr>
          <w:rFonts w:cs="Arial"/>
          <w:b/>
          <w:bCs/>
          <w:kern w:val="28"/>
          <w:sz w:val="28"/>
          <w:szCs w:val="28"/>
        </w:rPr>
        <w:t>РАСПОРЯЖЕНИЕ</w:t>
      </w:r>
    </w:p>
    <w:p w:rsidR="00374531" w:rsidRPr="006679FE" w:rsidRDefault="006679FE" w:rsidP="00374531">
      <w:pPr>
        <w:widowControl w:val="0"/>
        <w:autoSpaceDE w:val="0"/>
        <w:autoSpaceDN w:val="0"/>
        <w:adjustRightInd w:val="0"/>
        <w:ind w:firstLine="0"/>
        <w:jc w:val="center"/>
        <w:rPr>
          <w:rFonts w:cs="Arial"/>
          <w:b/>
          <w:kern w:val="28"/>
          <w:sz w:val="28"/>
          <w:szCs w:val="28"/>
        </w:rPr>
      </w:pPr>
      <w:r w:rsidRPr="006679FE">
        <w:rPr>
          <w:rFonts w:cs="Arial"/>
          <w:b/>
          <w:kern w:val="28"/>
          <w:sz w:val="28"/>
          <w:szCs w:val="28"/>
        </w:rPr>
        <w:t xml:space="preserve">от 10.04.2017 </w:t>
      </w:r>
      <w:r w:rsidR="00374531" w:rsidRPr="006679FE">
        <w:rPr>
          <w:rFonts w:cs="Arial"/>
          <w:b/>
          <w:kern w:val="28"/>
          <w:sz w:val="28"/>
          <w:szCs w:val="28"/>
        </w:rPr>
        <w:t>№ 4787-РДИ</w:t>
      </w:r>
    </w:p>
    <w:p w:rsidR="00374531" w:rsidRPr="00374531" w:rsidRDefault="00374531" w:rsidP="00374531">
      <w:pPr>
        <w:ind w:firstLine="0"/>
        <w:jc w:val="left"/>
        <w:rPr>
          <w:rFonts w:eastAsia="Calibri" w:cs="Arial"/>
          <w:lang w:eastAsia="en-US"/>
        </w:rPr>
      </w:pPr>
    </w:p>
    <w:p w:rsidR="00374531" w:rsidRPr="006679FE" w:rsidRDefault="006679FE" w:rsidP="00374531">
      <w:pPr>
        <w:ind w:firstLine="0"/>
        <w:jc w:val="center"/>
        <w:rPr>
          <w:rFonts w:cs="Arial"/>
          <w:b/>
          <w:bCs/>
          <w:kern w:val="28"/>
          <w:sz w:val="28"/>
          <w:szCs w:val="28"/>
        </w:rPr>
      </w:pPr>
      <w:r w:rsidRPr="006679FE">
        <w:rPr>
          <w:rFonts w:cs="Arial"/>
          <w:b/>
          <w:bCs/>
          <w:kern w:val="28"/>
          <w:sz w:val="28"/>
          <w:szCs w:val="28"/>
        </w:rPr>
        <w:t>ОБ УТВЕРЖДЕНИИ АДМИНИСТРАТИВНОГО РЕГЛАМЕНТА ПРЕДОСТАВЛЕНИЮ ГОСУДАРСТВЕННОЙ УСЛУГИ «ПРЕДОСТАВЛЕНИЕ ИНФОРМАЦИИ ОБ ОБЪЕКТАХ НЕДВИЖИМОГО ИМУЩЕСТВА, НАХОДЯЩИХСЯ В ГОСУДАРСТВЕННОЙ СОБСТВЕННОСТИ ГОРОДА СЕВАСТОПОЛЯ, КОТОРЫЕ МОГУТ БЫТЬ ПЕРЕДАНЫ В АРЕНДУ»</w:t>
      </w:r>
    </w:p>
    <w:p w:rsidR="00374531" w:rsidRPr="00374531" w:rsidRDefault="00374531" w:rsidP="00374531">
      <w:pPr>
        <w:ind w:firstLine="0"/>
        <w:jc w:val="left"/>
        <w:rPr>
          <w:rFonts w:eastAsia="Calibri" w:cs="Arial"/>
          <w:lang w:eastAsia="en-US"/>
        </w:rPr>
      </w:pPr>
    </w:p>
    <w:p w:rsidR="008A6450" w:rsidRPr="008A6450" w:rsidRDefault="008A6450" w:rsidP="008A6450">
      <w:pPr>
        <w:suppressAutoHyphens/>
        <w:autoSpaceDE w:val="0"/>
        <w:autoSpaceDN w:val="0"/>
        <w:adjustRightInd w:val="0"/>
        <w:spacing w:line="245" w:lineRule="auto"/>
        <w:ind w:firstLine="0"/>
        <w:jc w:val="center"/>
        <w:rPr>
          <w:rFonts w:cs="Arial"/>
          <w:sz w:val="20"/>
          <w:szCs w:val="20"/>
        </w:rPr>
      </w:pPr>
      <w:r w:rsidRPr="008A6450">
        <w:rPr>
          <w:rFonts w:cs="Arial"/>
          <w:color w:val="000000"/>
          <w:sz w:val="20"/>
          <w:szCs w:val="20"/>
        </w:rPr>
        <w:t xml:space="preserve">(в редакции </w:t>
      </w:r>
      <w:hyperlink r:id="rId8" w:tgtFrame="Logical" w:history="1">
        <w:r w:rsidRPr="008A6450">
          <w:rPr>
            <w:rStyle w:val="a5"/>
            <w:rFonts w:cs="Arial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 w:rsidRPr="008A6450">
        <w:rPr>
          <w:rFonts w:cs="Arial"/>
          <w:sz w:val="20"/>
          <w:szCs w:val="20"/>
        </w:rPr>
        <w:t>)</w:t>
      </w:r>
    </w:p>
    <w:p w:rsidR="008A6450" w:rsidRDefault="008A6450" w:rsidP="00ED6331">
      <w:pPr>
        <w:suppressAutoHyphens/>
        <w:autoSpaceDE w:val="0"/>
        <w:autoSpaceDN w:val="0"/>
        <w:adjustRightInd w:val="0"/>
        <w:spacing w:line="245" w:lineRule="auto"/>
        <w:ind w:firstLine="0"/>
        <w:rPr>
          <w:rFonts w:cs="Arial"/>
          <w:color w:val="000000"/>
        </w:rPr>
      </w:pPr>
    </w:p>
    <w:p w:rsidR="00374531" w:rsidRDefault="00374531" w:rsidP="008A6450">
      <w:pPr>
        <w:suppressAutoHyphens/>
        <w:autoSpaceDE w:val="0"/>
        <w:autoSpaceDN w:val="0"/>
        <w:adjustRightInd w:val="0"/>
        <w:spacing w:line="245" w:lineRule="auto"/>
        <w:ind w:firstLine="709"/>
        <w:rPr>
          <w:rFonts w:cs="Arial"/>
        </w:rPr>
      </w:pPr>
      <w:r w:rsidRPr="00374531">
        <w:rPr>
          <w:rFonts w:cs="Arial"/>
          <w:color w:val="000000"/>
          <w:spacing w:val="-4"/>
        </w:rPr>
        <w:t xml:space="preserve">В соответствии с </w:t>
      </w:r>
      <w:hyperlink r:id="rId9" w:tgtFrame="Logical" w:history="1">
        <w:r w:rsidR="00ED6331" w:rsidRPr="00714C5B">
          <w:rPr>
            <w:rStyle w:val="a5"/>
            <w:rFonts w:cs="Arial"/>
          </w:rPr>
          <w:t>постановлениями Правительства Российской Федерации от 16.05.2011 № 373</w:t>
        </w:r>
      </w:hyperlink>
      <w:r w:rsidR="00ED6331" w:rsidRPr="00E121E9">
        <w:rPr>
          <w:rFonts w:cs="Arial"/>
        </w:rPr>
        <w:t xml:space="preserve"> «О 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</w:t>
      </w:r>
      <w:r w:rsidR="00ED6331">
        <w:rPr>
          <w:rFonts w:cs="Arial"/>
        </w:rPr>
        <w:t>»:</w:t>
      </w:r>
    </w:p>
    <w:p w:rsidR="00ED6331" w:rsidRPr="00374531" w:rsidRDefault="00ED6331" w:rsidP="00ED6331">
      <w:pPr>
        <w:suppressAutoHyphens/>
        <w:autoSpaceDE w:val="0"/>
        <w:autoSpaceDN w:val="0"/>
        <w:adjustRightInd w:val="0"/>
        <w:spacing w:line="245" w:lineRule="auto"/>
        <w:ind w:firstLine="0"/>
        <w:rPr>
          <w:rFonts w:eastAsia="Calibri" w:cs="Arial"/>
          <w:lang w:eastAsia="en-US"/>
        </w:rPr>
      </w:pPr>
    </w:p>
    <w:p w:rsidR="00374531" w:rsidRPr="00374531" w:rsidRDefault="00374531" w:rsidP="00374531">
      <w:pPr>
        <w:suppressAutoHyphens/>
        <w:ind w:firstLine="0"/>
        <w:rPr>
          <w:rFonts w:eastAsia="Calibri" w:cs="Arial"/>
          <w:bCs/>
          <w:color w:val="000000"/>
          <w:bdr w:val="none" w:sz="0" w:space="0" w:color="auto" w:frame="1"/>
          <w:lang w:eastAsia="en-US"/>
        </w:rPr>
      </w:pPr>
      <w:r w:rsidRPr="00374531">
        <w:rPr>
          <w:rFonts w:eastAsia="Calibri" w:cs="Arial"/>
          <w:lang w:eastAsia="en-US"/>
        </w:rPr>
        <w:tab/>
        <w:t>1. </w:t>
      </w:r>
      <w:r w:rsidRPr="00374531">
        <w:rPr>
          <w:rFonts w:eastAsia="Calibri" w:cs="Arial"/>
          <w:bCs/>
          <w:color w:val="000000"/>
          <w:bdr w:val="none" w:sz="0" w:space="0" w:color="auto" w:frame="1"/>
          <w:lang w:eastAsia="en-US"/>
        </w:rPr>
        <w:t>Утвердить Административный регламент предоставления государственной услуги «</w:t>
      </w:r>
      <w:r w:rsidRPr="00374531">
        <w:rPr>
          <w:rFonts w:eastAsia="Calibri" w:cs="Arial"/>
          <w:lang w:eastAsia="en-US"/>
        </w:rPr>
        <w:t>Предоставление информации об объектах недвижимого имущества, находящихся в государственной собственности города Севастополя, которые могут быть переданы в аренду»</w:t>
      </w:r>
      <w:r w:rsidRPr="00374531">
        <w:rPr>
          <w:rFonts w:eastAsia="Calibri" w:cs="Arial"/>
          <w:bCs/>
          <w:color w:val="000000"/>
          <w:bdr w:val="none" w:sz="0" w:space="0" w:color="auto" w:frame="1"/>
          <w:lang w:eastAsia="en-US"/>
        </w:rPr>
        <w:t xml:space="preserve"> согласно приложению.</w:t>
      </w:r>
    </w:p>
    <w:p w:rsidR="00374531" w:rsidRPr="00374531" w:rsidRDefault="00374531" w:rsidP="00374531">
      <w:pPr>
        <w:suppressAutoHyphens/>
        <w:ind w:firstLine="0"/>
        <w:rPr>
          <w:rFonts w:eastAsia="Calibri" w:cs="Arial"/>
          <w:lang w:eastAsia="en-US"/>
        </w:rPr>
      </w:pPr>
      <w:r w:rsidRPr="00374531">
        <w:rPr>
          <w:rFonts w:eastAsia="Calibri" w:cs="Arial"/>
          <w:bCs/>
          <w:color w:val="000000"/>
          <w:bdr w:val="none" w:sz="0" w:space="0" w:color="auto" w:frame="1"/>
          <w:lang w:eastAsia="en-US"/>
        </w:rPr>
        <w:t xml:space="preserve"> </w:t>
      </w:r>
      <w:r w:rsidRPr="00374531">
        <w:rPr>
          <w:rFonts w:eastAsia="Calibri" w:cs="Arial"/>
          <w:bCs/>
          <w:color w:val="000000"/>
          <w:bdr w:val="none" w:sz="0" w:space="0" w:color="auto" w:frame="1"/>
          <w:lang w:eastAsia="en-US"/>
        </w:rPr>
        <w:tab/>
        <w:t>2. Управлению имущественных отношений обеспечить размещение настоящего распоряжения на официальном сайте Правительства Севастополя.</w:t>
      </w:r>
    </w:p>
    <w:p w:rsidR="00374531" w:rsidRPr="00374531" w:rsidRDefault="00374531" w:rsidP="00374531">
      <w:pPr>
        <w:suppressAutoHyphens/>
        <w:autoSpaceDE w:val="0"/>
        <w:autoSpaceDN w:val="0"/>
        <w:adjustRightInd w:val="0"/>
        <w:ind w:firstLine="708"/>
        <w:rPr>
          <w:rFonts w:cs="Arial"/>
        </w:rPr>
      </w:pPr>
      <w:r w:rsidRPr="00374531">
        <w:rPr>
          <w:rFonts w:cs="Arial"/>
        </w:rPr>
        <w:t>3. Контроль за исполнением настоящего распоряжения возложить               на заместителя директора – начальника Управления  имущественных отношений Кнутову Е.Н.</w:t>
      </w:r>
    </w:p>
    <w:p w:rsidR="00374531" w:rsidRPr="00374531" w:rsidRDefault="00374531" w:rsidP="00374531">
      <w:pPr>
        <w:suppressAutoHyphens/>
        <w:autoSpaceDE w:val="0"/>
        <w:autoSpaceDN w:val="0"/>
        <w:adjustRightInd w:val="0"/>
        <w:ind w:firstLine="708"/>
        <w:rPr>
          <w:rFonts w:cs="Arial"/>
        </w:rPr>
      </w:pPr>
    </w:p>
    <w:p w:rsidR="00374531" w:rsidRPr="00374531" w:rsidRDefault="00374531" w:rsidP="00374531">
      <w:pPr>
        <w:suppressAutoHyphens/>
        <w:autoSpaceDE w:val="0"/>
        <w:autoSpaceDN w:val="0"/>
        <w:adjustRightInd w:val="0"/>
        <w:ind w:firstLine="0"/>
        <w:rPr>
          <w:rFonts w:cs="Arial"/>
        </w:rPr>
      </w:pPr>
      <w:r w:rsidRPr="00374531">
        <w:rPr>
          <w:rFonts w:cs="Arial"/>
          <w:bCs/>
          <w:color w:val="000000"/>
          <w:shd w:val="clear" w:color="auto" w:fill="FFFFFF"/>
        </w:rPr>
        <w:tab/>
      </w:r>
    </w:p>
    <w:p w:rsidR="00374531" w:rsidRPr="00374531" w:rsidRDefault="00374531" w:rsidP="00374531">
      <w:pPr>
        <w:ind w:firstLine="0"/>
        <w:jc w:val="left"/>
        <w:rPr>
          <w:rFonts w:eastAsia="Calibri" w:cs="Arial"/>
          <w:lang w:eastAsia="en-US"/>
        </w:rPr>
      </w:pPr>
      <w:r w:rsidRPr="00374531">
        <w:rPr>
          <w:rFonts w:eastAsia="Calibri" w:cs="Arial"/>
          <w:lang w:eastAsia="en-US"/>
        </w:rPr>
        <w:t>Директор</w:t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  <w:t xml:space="preserve">        </w:t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</w:r>
      <w:r w:rsidRPr="00374531">
        <w:rPr>
          <w:rFonts w:eastAsia="Calibri" w:cs="Arial"/>
          <w:lang w:eastAsia="en-US"/>
        </w:rPr>
        <w:tab/>
        <w:t xml:space="preserve">    Р.Ш.Зайнуллин</w:t>
      </w: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4531" w:rsidRDefault="00374531" w:rsidP="00374531">
      <w:pPr>
        <w:pStyle w:val="ConsPlusNormal"/>
        <w:ind w:left="5670"/>
        <w:jc w:val="both"/>
        <w:rPr>
          <w:rFonts w:ascii="Arial" w:hAnsi="Arial" w:cs="Arial"/>
          <w:sz w:val="24"/>
          <w:szCs w:val="24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04D5" w:rsidRDefault="003704D5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8A6450" w:rsidRDefault="008A6450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8A6450" w:rsidRDefault="008A6450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8A6450" w:rsidRDefault="008A6450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374531" w:rsidRPr="009F0708" w:rsidRDefault="00374531" w:rsidP="009F0708">
      <w:pPr>
        <w:pStyle w:val="ConsPlusNormal"/>
        <w:ind w:left="5670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9F0708">
        <w:rPr>
          <w:rFonts w:ascii="Arial" w:hAnsi="Arial" w:cs="Arial"/>
          <w:b/>
          <w:bCs/>
          <w:kern w:val="28"/>
          <w:sz w:val="32"/>
          <w:szCs w:val="32"/>
        </w:rPr>
        <w:lastRenderedPageBreak/>
        <w:t>Приложение к распоряжению Департамента по имущественным и земельным отношениям города Севастополя</w:t>
      </w:r>
      <w:r w:rsidRPr="009F0708">
        <w:rPr>
          <w:rFonts w:ascii="Arial" w:hAnsi="Arial" w:cs="Arial"/>
          <w:b/>
          <w:bCs/>
          <w:kern w:val="28"/>
          <w:sz w:val="32"/>
          <w:szCs w:val="32"/>
        </w:rPr>
        <w:br/>
        <w:t xml:space="preserve">от </w:t>
      </w:r>
      <w:r w:rsidR="009F0708" w:rsidRPr="009F0708">
        <w:rPr>
          <w:rFonts w:ascii="Arial" w:hAnsi="Arial" w:cs="Arial"/>
          <w:b/>
          <w:bCs/>
          <w:kern w:val="28"/>
          <w:sz w:val="32"/>
          <w:szCs w:val="32"/>
        </w:rPr>
        <w:t>10.04.2017</w:t>
      </w:r>
      <w:r w:rsidRPr="009F0708">
        <w:rPr>
          <w:rFonts w:ascii="Arial" w:hAnsi="Arial" w:cs="Arial"/>
          <w:b/>
          <w:bCs/>
          <w:kern w:val="28"/>
          <w:sz w:val="32"/>
          <w:szCs w:val="32"/>
        </w:rPr>
        <w:t xml:space="preserve"> № </w:t>
      </w:r>
      <w:r w:rsidR="009F0708" w:rsidRPr="009F0708">
        <w:rPr>
          <w:rFonts w:ascii="Arial" w:hAnsi="Arial" w:cs="Arial"/>
          <w:b/>
          <w:bCs/>
          <w:kern w:val="28"/>
          <w:sz w:val="32"/>
          <w:szCs w:val="32"/>
        </w:rPr>
        <w:t>4787-РДИ</w:t>
      </w:r>
    </w:p>
    <w:p w:rsidR="00374531" w:rsidRPr="00E121E9" w:rsidRDefault="00374531" w:rsidP="00374531">
      <w:pPr>
        <w:pStyle w:val="ConsPlusNormal"/>
        <w:rPr>
          <w:rFonts w:ascii="Arial" w:hAnsi="Arial" w:cs="Arial"/>
          <w:sz w:val="24"/>
          <w:szCs w:val="24"/>
        </w:rPr>
      </w:pPr>
    </w:p>
    <w:p w:rsidR="00374531" w:rsidRPr="00E121E9" w:rsidRDefault="00374531" w:rsidP="00374531">
      <w:pPr>
        <w:pStyle w:val="ConsPlusNormal"/>
        <w:rPr>
          <w:rFonts w:ascii="Arial" w:hAnsi="Arial" w:cs="Arial"/>
          <w:sz w:val="24"/>
          <w:szCs w:val="24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0" w:name="P34"/>
      <w:bookmarkStart w:id="1" w:name="sub_1000"/>
      <w:bookmarkEnd w:id="0"/>
      <w:r w:rsidRPr="00F047D0">
        <w:rPr>
          <w:rFonts w:eastAsiaTheme="minorEastAsia" w:cs="Arial"/>
          <w:b/>
          <w:bCs/>
          <w:color w:val="26282F"/>
        </w:rPr>
        <w:t>Административный регламент</w:t>
      </w:r>
      <w:r w:rsidRPr="00F047D0">
        <w:rPr>
          <w:rFonts w:eastAsiaTheme="minorEastAsia" w:cs="Arial"/>
          <w:b/>
          <w:bCs/>
          <w:color w:val="26282F"/>
        </w:rPr>
        <w:br/>
        <w:t xml:space="preserve"> предоставления государственной услуги "Предоставление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аренду"</w:t>
      </w:r>
    </w:p>
    <w:bookmarkEnd w:id="1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2" w:name="sub_100"/>
      <w:r w:rsidRPr="00F047D0">
        <w:rPr>
          <w:rFonts w:eastAsiaTheme="minorEastAsia" w:cs="Arial"/>
          <w:b/>
          <w:bCs/>
          <w:color w:val="26282F"/>
        </w:rPr>
        <w:t>1. Общие положения</w:t>
      </w:r>
    </w:p>
    <w:bookmarkEnd w:id="2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3" w:name="sub_11"/>
      <w:r w:rsidRPr="00F047D0">
        <w:rPr>
          <w:rFonts w:eastAsiaTheme="minorEastAsia" w:cs="Arial"/>
          <w:b/>
          <w:bCs/>
          <w:color w:val="26282F"/>
        </w:rPr>
        <w:t>1.1. Предмет регулирования регламента</w:t>
      </w:r>
    </w:p>
    <w:bookmarkEnd w:id="3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 xml:space="preserve">Настоящий административный регламент предоставления Департаментом по имущественным и земельным отношениям города Севастополя государственной услуги "Предоставление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аренду" (далее - Регламент) устанавливает сроки и последовательность административных процедур (действий) Департамента по имущественным и земельным отношениям города Севастополя (далее - Департамент), осуществляемых по запросу заявителей в пределах установленных нормативными правовыми актами Российской Федерации и города Севастополя полномочий в соответствии с требованиями </w:t>
      </w:r>
      <w:hyperlink r:id="rId10" w:tooltip="http://dostup.scli.ru:8111/content/act/bba0bfb1-06c7-4e50-a8d3-fe1045784bf1.html" w:history="1">
        <w:r w:rsidRPr="00057EDE">
          <w:rPr>
            <w:rStyle w:val="a5"/>
            <w:rFonts w:eastAsiaTheme="minorEastAsia" w:cs="Arial"/>
          </w:rPr>
          <w:t>Федерального закона от 27.07.2010 N 210-ФЗ</w:t>
        </w:r>
      </w:hyperlink>
      <w:r w:rsidRPr="00F047D0">
        <w:rPr>
          <w:rFonts w:eastAsiaTheme="minorEastAsia" w:cs="Arial"/>
        </w:rPr>
        <w:t xml:space="preserve"> "Об организации предоставления государственных и муниципальных услуг" при предоставлении указанной государственной услуги.</w:t>
      </w:r>
    </w:p>
    <w:p w:rsidR="00F047D0" w:rsidRDefault="009E56EC" w:rsidP="00F047D0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>Регламент также устанавливает порядок взаимодействия структурных подразделений Департамента, их должностных лиц, государственного казенного учреждения «Многофункциональный центр предоставления государственных и муниципальных услуг в городе Севастополь» (далее - МФЦ), между собой и с заявителями, направления межведомственных запросов при предоставлении государственной услуги «Предоставление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аренду» (далее - государственная услуга).</w:t>
      </w:r>
    </w:p>
    <w:p w:rsidR="009E56EC" w:rsidRDefault="009E56EC" w:rsidP="009E56EC">
      <w:pPr>
        <w:suppressAutoHyphens/>
        <w:autoSpaceDE w:val="0"/>
        <w:autoSpaceDN w:val="0"/>
        <w:adjustRightInd w:val="0"/>
        <w:spacing w:line="244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11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9E56EC" w:rsidRPr="00F047D0" w:rsidRDefault="009E56EC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" w:name="sub_12"/>
      <w:r w:rsidRPr="00F047D0">
        <w:rPr>
          <w:rFonts w:eastAsiaTheme="minorEastAsia" w:cs="Arial"/>
          <w:b/>
          <w:bCs/>
          <w:color w:val="26282F"/>
        </w:rPr>
        <w:t>1.2. Круг заявителей</w:t>
      </w:r>
    </w:p>
    <w:bookmarkEnd w:id="4"/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" w:name="sub_121"/>
      <w:r w:rsidRPr="00F047D0">
        <w:rPr>
          <w:rFonts w:eastAsiaTheme="minorEastAsia" w:cs="Arial"/>
        </w:rPr>
        <w:t>1.2.1. Государственная услуга предоставляется по заявлениям лиц, указанных в пункте 1.2.2. настоящего Регламента, либо их уполномоченных представителей (далее - заявители).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" w:name="sub_122"/>
      <w:bookmarkEnd w:id="5"/>
      <w:r w:rsidRPr="00F047D0">
        <w:rPr>
          <w:rFonts w:eastAsiaTheme="minorEastAsia" w:cs="Arial"/>
        </w:rPr>
        <w:t>1.2.2. Государственная услуга предоставляется по заявлениям:</w:t>
      </w:r>
    </w:p>
    <w:bookmarkEnd w:id="6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lastRenderedPageBreak/>
        <w:t>- физических и юридических лиц, зарегистрированных в установленном законодательством Российской Федерации порядке;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иностранных юридических лиц;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органов государственной власти Российской Федерации, города Севастополя, судов, арбитражных управляющих, временных управляющих, правоохранительных органов, органов, осуществляющих государственную регистрацию права, органов местного самоуправления.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 xml:space="preserve">От имени заявителя при предоставлении муниципальной услуги вправе действовать его представитель при предъявлении документа, удостоверяющего личность, и документа, удостоверяющего представительские полномочия, оформленного в соответствии со статьями 185, 185.1 </w:t>
      </w:r>
      <w:hyperlink r:id="rId12" w:tooltip="http://dostup.scli.ru:8111/content/act/ea4730e2-0388-4aee-bd89-0cbc2c54574b.html" w:history="1">
        <w:r w:rsidRPr="00057EDE">
          <w:rPr>
            <w:rStyle w:val="a5"/>
            <w:rFonts w:eastAsiaTheme="minorEastAsia" w:cs="Arial"/>
          </w:rPr>
          <w:t>Гражданского кодекса Российской Федерации</w:t>
        </w:r>
      </w:hyperlink>
      <w:r w:rsidRPr="00F047D0">
        <w:rPr>
          <w:rFonts w:eastAsiaTheme="minorEastAsia" w:cs="Arial"/>
        </w:rPr>
        <w:t>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7" w:name="sub_13"/>
      <w:r w:rsidRPr="00F047D0">
        <w:rPr>
          <w:rFonts w:eastAsiaTheme="minorEastAsia" w:cs="Arial"/>
          <w:b/>
          <w:bCs/>
          <w:color w:val="26282F"/>
        </w:rPr>
        <w:t>1.3. Информация о месте нахождения и графике работы Департамента по имущественным и земельным отношениям города Севастополя, его структурных подразделений, предоставляющих государственную услугу, а также многофункционального центра предоставления государственных и муниципальных услуг в городе Севастополь</w:t>
      </w:r>
    </w:p>
    <w:bookmarkEnd w:id="7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" w:name="sub_131"/>
      <w:r w:rsidRPr="00F047D0">
        <w:rPr>
          <w:rFonts w:eastAsiaTheme="minorEastAsia" w:cs="Arial"/>
        </w:rPr>
        <w:t>1.3.1. Департамент расположен по адресу: Российская Федерация, г. Севастополь, ул. Советская, д. 9.</w:t>
      </w:r>
    </w:p>
    <w:bookmarkEnd w:id="8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Телефон приемной директора Департамента (8692) 54-31-20, адрес электронной почты dizo@sev.gov.ru.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Адрес официального сайта Правительства Севастополя, содержащего информацию о предоставлении государственной услуги, sevastopol.gov.ru (далее - официальный сайт).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" w:name="sub_132"/>
      <w:r w:rsidRPr="00F047D0">
        <w:rPr>
          <w:rFonts w:eastAsiaTheme="minorEastAsia" w:cs="Arial"/>
        </w:rPr>
        <w:t>1.3.2. Управление имущественных отношений Департамента по имущественным и земельным отношениям города Севастополя (далее - Управление) расположено по адресу: Российская Федерация, г. Севастополь, ул. Луначарского, 5.</w:t>
      </w:r>
    </w:p>
    <w:bookmarkEnd w:id="9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Телефон Управления (8692) 54-41-68, адрес электронной почты dizo@sev.gov.ru.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" w:name="sub_133"/>
      <w:r w:rsidRPr="00F047D0">
        <w:rPr>
          <w:rFonts w:eastAsiaTheme="minorEastAsia" w:cs="Arial"/>
        </w:rPr>
        <w:t>1.3.3. График работы Департамента и Управления: ежедневно, кроме субботы, воскресенья и нерабочих праздничных дней, с 9.00 ч. до 18.00 ч. (по пятницам до 16.45 ч.) с перерывом на обед с 13.00 ч. до 13.45 ч.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" w:name="sub_134"/>
      <w:bookmarkEnd w:id="10"/>
      <w:r w:rsidRPr="00F047D0">
        <w:rPr>
          <w:rFonts w:eastAsiaTheme="minorEastAsia" w:cs="Arial"/>
        </w:rPr>
        <w:t>1.3.4. Государственное казенное учреждение "Многофункциональный центр предоставления государственных и муниципальных услуг в городе Севастополь" (далее - МФЦ) расположен по адресу:</w:t>
      </w:r>
    </w:p>
    <w:bookmarkEnd w:id="11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5740"/>
        <w:gridCol w:w="4340"/>
      </w:tblGrid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1.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пл. Восставших, д. 6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пн - пт: 08.00 - 20.00; сб.: 09.00 - 16.00</w:t>
            </w:r>
          </w:p>
        </w:tc>
      </w:tr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2.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ул. Вокзальная, д. 10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пн - пт: 08.00 - 20.00; сб.: 09.00 - 16.00</w:t>
            </w:r>
          </w:p>
        </w:tc>
      </w:tr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3.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ул. Леваневского, д. 24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пн - пт: 08.00 - 20.00; сб.: 09.00 - 16.00</w:t>
            </w:r>
          </w:p>
        </w:tc>
      </w:tr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4.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пр-т Героев Сталинграда, д. 64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пн - пт: 08.00 - 20.00; сб.: 09.00 - 16.00</w:t>
            </w:r>
          </w:p>
        </w:tc>
      </w:tr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5.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г. Инкерман, ул. Умрихина, д. 1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вт - сб: 09.00 - 18.00</w:t>
            </w:r>
          </w:p>
        </w:tc>
      </w:tr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6.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с. Орлиное, ул. Тюкова, д. 60А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пн - чт: 09.00 - 18.00; пт.: 09 - 17.00</w:t>
            </w:r>
          </w:p>
        </w:tc>
      </w:tr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7.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с. Верхнесадовое, ул. Севастопольская, д. 82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пн - чт: 08.00 - 17.00; пт.: 08.00 - 16.00</w:t>
            </w:r>
          </w:p>
        </w:tc>
      </w:tr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8.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пгт Кача, ул. Авиаторов, д. 9,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вт - сб: 09.00 - 18.00</w:t>
            </w:r>
          </w:p>
        </w:tc>
      </w:tr>
      <w:tr w:rsidR="00F047D0" w:rsidRPr="00F047D0" w:rsidTr="004F013C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9.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г. Севастополь, ул. Новикова, д. 4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47D0" w:rsidRPr="00F047D0" w:rsidRDefault="00F047D0" w:rsidP="00F047D0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F047D0">
              <w:rPr>
                <w:rFonts w:eastAsiaTheme="minorEastAsia" w:cs="Arial"/>
              </w:rPr>
              <w:t>пн - сб: 08.00 - 17.00</w:t>
            </w:r>
          </w:p>
        </w:tc>
      </w:tr>
    </w:tbl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lastRenderedPageBreak/>
        <w:t>Телефон МФЦ (8692) 54-02-42, адрес сайта МФЦ - mfc92.ru.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Прием и выдача документов МФЦ осуществляется в соответствии вышеприведенным графиком его работы.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2" w:name="sub_135"/>
      <w:r w:rsidRPr="00F047D0">
        <w:rPr>
          <w:rFonts w:eastAsiaTheme="minorEastAsia" w:cs="Arial"/>
        </w:rPr>
        <w:t>1.3.5. Информацию о месте нахождения и графике работы Департамента, Управления и МФЦ можно получить по указанным телефонам, а также на официальном сайте Правительства Севастополя.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3" w:name="sub_136"/>
      <w:bookmarkEnd w:id="12"/>
      <w:r w:rsidRPr="00F047D0">
        <w:rPr>
          <w:rFonts w:eastAsiaTheme="minorEastAsia" w:cs="Arial"/>
        </w:rPr>
        <w:t>1.3.6. Информация по вопросам предоставления государственной услуги предоставляется специалистами МФЦ, Уполномоченного органа, ответственными за прием и консультирование заявителей, устно по телефону, либо на личном приеме, а также при обращении в письменном виде.</w:t>
      </w:r>
    </w:p>
    <w:bookmarkEnd w:id="13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Сведения о ходе оказания государственной услуги предоставляется специалистами Уполномоченного органа, устно, по телефонам соответственно, а также при личном обращении заявителя, либо при обращении в письменном виде.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4" w:name="sub_137"/>
      <w:r w:rsidRPr="00F047D0">
        <w:rPr>
          <w:rFonts w:eastAsiaTheme="minorEastAsia" w:cs="Arial"/>
        </w:rPr>
        <w:t>1.3.7. Государственная услуга может быть предоставлена при обращении Заявителя:</w:t>
      </w:r>
    </w:p>
    <w:bookmarkEnd w:id="14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лично (либо через представителя заявителя) - по месту нахождения МФЦ;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в электронном виде посредством Единого портала государственных и муниципальных услуг - далее Портал (при наличии технической возможности);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почтовым отправлением с описью вложения и с уведомлением о вручении в адрес Департамента. При этом подлинность подписи заявителя на заявлении должна быть засвидетельствована в нотариальном порядке.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Письменные ответы на запросы информации о государственной услуге даются в простой, четкой и понятной форме и должны содержать ответы на поставленные вопросы, должность, фамилию и инициалы лица, подписавшего ответ, фамилию и инициалы исполнителя, номер телефона исполнителя.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5" w:name="sub_200"/>
      <w:r w:rsidRPr="00F047D0">
        <w:rPr>
          <w:rFonts w:eastAsiaTheme="minorEastAsia" w:cs="Arial"/>
          <w:b/>
          <w:bCs/>
          <w:color w:val="26282F"/>
        </w:rPr>
        <w:t>2. Стандарт предоставления государственной услуги</w:t>
      </w:r>
    </w:p>
    <w:bookmarkEnd w:id="15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6" w:name="sub_21"/>
      <w:r w:rsidRPr="00F047D0">
        <w:rPr>
          <w:rFonts w:eastAsiaTheme="minorEastAsia" w:cs="Arial"/>
          <w:b/>
          <w:bCs/>
          <w:color w:val="26282F"/>
        </w:rPr>
        <w:t>2.1. Наименование государственной услуги</w:t>
      </w:r>
    </w:p>
    <w:bookmarkEnd w:id="16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Наименование государственной услуги - "Предоставление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аренду"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7" w:name="sub_22"/>
      <w:r w:rsidRPr="00F047D0">
        <w:rPr>
          <w:rFonts w:eastAsiaTheme="minorEastAsia" w:cs="Arial"/>
          <w:b/>
          <w:bCs/>
          <w:color w:val="26282F"/>
        </w:rPr>
        <w:t>2.2. Наименование структурного подразделения Департамента, ответственного за предоставление государственной услуги</w:t>
      </w:r>
    </w:p>
    <w:bookmarkEnd w:id="17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Структурным подразделением, ответственным за предоставление государственной услуги, является Управление имущественных отношений (в соответствии с исполняемыми функциями).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При предоставлении государственной услуги осуществляется взаимодействие Управления с МФЦ, Управлением государственной регистрации права и кадастра по г. Севастополю (далее - Севреестр), Управлением земельных отношений Департамента по имущественным и земельным отношениям, Департаментом архитектуры и градостроительства города Севастополя, Департаментом капитального строительства города Севастополя.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8" w:name="sub_23"/>
      <w:r w:rsidRPr="00F047D0">
        <w:rPr>
          <w:rFonts w:eastAsiaTheme="minorEastAsia" w:cs="Arial"/>
          <w:b/>
          <w:bCs/>
          <w:color w:val="26282F"/>
        </w:rPr>
        <w:t>2.3. Результат предоставления государственной услуги</w:t>
      </w:r>
    </w:p>
    <w:bookmarkEnd w:id="18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Default="009E56EC" w:rsidP="00F047D0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lastRenderedPageBreak/>
        <w:t>Результатом предоставления государственной услуги является предоставление заявителю информации об объектах недвижимого имущества, содержащихся в Реестре собственности города Севастополя, находящихся в собственности города .Севастополя, составляющих имущественную казну города Севастополя, свободных от прав третьих лиц, которые могут быть переданы в аренду (далее - информация об объектах аренды), либо отказ в предоставлении информации об объектах аренды.</w:t>
      </w:r>
    </w:p>
    <w:p w:rsidR="009E56EC" w:rsidRDefault="009E56EC" w:rsidP="009E56EC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13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9E56EC" w:rsidRPr="00F047D0" w:rsidRDefault="009E56EC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9" w:name="sub_24"/>
      <w:r w:rsidRPr="00F047D0">
        <w:rPr>
          <w:rFonts w:eastAsiaTheme="minorEastAsia" w:cs="Arial"/>
          <w:b/>
          <w:bCs/>
          <w:color w:val="26282F"/>
        </w:rPr>
        <w:t>2.4. Срок предоставления государственной услуги</w:t>
      </w:r>
    </w:p>
    <w:bookmarkEnd w:id="19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Default="009E56EC" w:rsidP="00F047D0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>Общий срок предоставления государственной услуги составляет 14 дней со дня обращения в МФЦ.</w:t>
      </w:r>
    </w:p>
    <w:p w:rsidR="009E56EC" w:rsidRDefault="009E56EC" w:rsidP="009E56EC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14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9E56EC" w:rsidRPr="00F047D0" w:rsidRDefault="009E56EC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20" w:name="sub_25"/>
      <w:r w:rsidRPr="00F047D0">
        <w:rPr>
          <w:rFonts w:eastAsiaTheme="minorEastAsia" w:cs="Arial"/>
          <w:b/>
          <w:bCs/>
          <w:color w:val="26282F"/>
        </w:rPr>
        <w:t>2.5. Правовые основания для предоставления государственной услуги</w:t>
      </w:r>
    </w:p>
    <w:bookmarkEnd w:id="20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Федеральным законом от 27.07.2010 N 210-ФЗ "Об организации предоставления государственных и муниципальных услуг";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Федеральным законом 06.10.1999 N 184-ФЗ "Об общих принципах организации законодательных (представительных) и исполнительных органов государственной власти субъектов Российской Федерации";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Федеральным законом 27.07.2006 N 152-ФЗ "О персональных данных";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Федеральным законом от 27.07.2006 N 149-ФЗ "Об информации, информационных технологиях и о защите информации";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постановлением Правительства Российской Федерации от 16.05.2011 N 373 "О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услуг";</w:t>
      </w:r>
    </w:p>
    <w:p w:rsidR="00F047D0" w:rsidRPr="00F047D0" w:rsidRDefault="00057EDE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5" w:tgtFrame="Logical" w:history="1">
        <w:r w:rsidR="00F047D0" w:rsidRPr="00057EDE">
          <w:rPr>
            <w:rStyle w:val="a5"/>
            <w:rFonts w:eastAsiaTheme="minorEastAsia" w:cs="Arial"/>
          </w:rPr>
          <w:t>Законом города Севастополя от 07.08.2014 N 56-ЗС</w:t>
        </w:r>
      </w:hyperlink>
      <w:r w:rsidR="00F047D0" w:rsidRPr="00F047D0">
        <w:rPr>
          <w:rFonts w:eastAsiaTheme="minorEastAsia" w:cs="Arial"/>
        </w:rPr>
        <w:t xml:space="preserve"> "Об основах управления государственным имуществом города Севастополя";</w:t>
      </w:r>
    </w:p>
    <w:p w:rsidR="00F047D0" w:rsidRPr="00F047D0" w:rsidRDefault="00057EDE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6" w:tgtFrame="Logical" w:history="1">
        <w:r w:rsidR="00F047D0" w:rsidRPr="00057EDE">
          <w:rPr>
            <w:rStyle w:val="a5"/>
            <w:rFonts w:eastAsiaTheme="minorEastAsia" w:cs="Arial"/>
          </w:rPr>
          <w:t>Законом города Севастополя от 30.12.2014 N 104-ЗС</w:t>
        </w:r>
      </w:hyperlink>
      <w:r w:rsidR="00F047D0" w:rsidRPr="00F047D0">
        <w:rPr>
          <w:rFonts w:eastAsiaTheme="minorEastAsia" w:cs="Arial"/>
        </w:rPr>
        <w:t xml:space="preserve"> "Об аренде государственного имущества города Севастополя";</w:t>
      </w:r>
    </w:p>
    <w:p w:rsidR="00F047D0" w:rsidRPr="00F047D0" w:rsidRDefault="00057EDE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7" w:tgtFrame="Logical" w:history="1">
        <w:r w:rsidR="00F047D0" w:rsidRPr="00057EDE">
          <w:rPr>
            <w:rStyle w:val="a5"/>
            <w:rFonts w:eastAsiaTheme="minorEastAsia" w:cs="Arial"/>
          </w:rPr>
          <w:t>постановлением Правительства Севастополя от 31.12.2014 N 702</w:t>
        </w:r>
      </w:hyperlink>
      <w:r w:rsidR="00F047D0" w:rsidRPr="00F047D0">
        <w:rPr>
          <w:rFonts w:eastAsiaTheme="minorEastAsia" w:cs="Arial"/>
        </w:rPr>
        <w:t xml:space="preserve"> "Об учете имущества собственности города Севастополя и ведении Реестра собственности города Севастополя";</w:t>
      </w:r>
    </w:p>
    <w:p w:rsidR="00F047D0" w:rsidRPr="00F047D0" w:rsidRDefault="00057EDE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8" w:tgtFrame="Logical" w:history="1">
        <w:r w:rsidR="00F047D0" w:rsidRPr="00057EDE">
          <w:rPr>
            <w:rStyle w:val="a5"/>
            <w:rFonts w:eastAsiaTheme="minorEastAsia" w:cs="Arial"/>
          </w:rPr>
          <w:t>постановлением Правительства Севастополя от 16.06.2015 N 500-ПП</w:t>
        </w:r>
      </w:hyperlink>
      <w:r w:rsidR="00F047D0" w:rsidRPr="00F047D0">
        <w:rPr>
          <w:rFonts w:eastAsiaTheme="minorEastAsia" w:cs="Arial"/>
        </w:rPr>
        <w:t xml:space="preserve"> "Об утверждении Положения о порядке передачи в аренду имущества, находящегося в собственности города Севастополя";</w:t>
      </w:r>
    </w:p>
    <w:p w:rsidR="00F047D0" w:rsidRPr="00F047D0" w:rsidRDefault="0006487F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hyperlink r:id="rId19" w:tgtFrame="Logical" w:history="1">
        <w:r w:rsidR="00F047D0" w:rsidRPr="0006487F">
          <w:rPr>
            <w:rStyle w:val="a5"/>
            <w:rFonts w:eastAsiaTheme="minorEastAsia" w:cs="Arial"/>
          </w:rPr>
          <w:t>постановление Правительства Севастополя от 22.09.2016 N 883-ПП</w:t>
        </w:r>
      </w:hyperlink>
      <w:r w:rsidR="00F047D0" w:rsidRPr="00F047D0">
        <w:rPr>
          <w:rFonts w:eastAsiaTheme="minorEastAsia" w:cs="Arial"/>
        </w:rPr>
        <w:t xml:space="preserve"> "Об утверждении Положения о Департаменте по имущественным и земельным отношениям города Севастополя".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21" w:name="sub_26"/>
      <w:r w:rsidRPr="00F047D0">
        <w:rPr>
          <w:rFonts w:eastAsiaTheme="minorEastAsia" w:cs="Arial"/>
          <w:b/>
          <w:bCs/>
          <w:color w:val="26282F"/>
        </w:rPr>
        <w:t>2.6. Перечень документов, необходимых в соответствии с нормативными правовыми актами для предоставления государственной услуги, в том числе в электронной форме, порядок их предоставления, форма предоставления информации</w:t>
      </w:r>
    </w:p>
    <w:bookmarkEnd w:id="21"/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2" w:name="sub_261"/>
      <w:r w:rsidRPr="00F047D0">
        <w:rPr>
          <w:rFonts w:eastAsiaTheme="minorEastAsia" w:cs="Arial"/>
        </w:rPr>
        <w:t>2.6.1. Исчерпывающий перечень документов, необходимых в соответствии с нормативными правовыми актами для предоставления государственной услуги: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3" w:name="sub_2611"/>
      <w:bookmarkEnd w:id="22"/>
      <w:r w:rsidRPr="00F047D0">
        <w:rPr>
          <w:rFonts w:eastAsiaTheme="minorEastAsia" w:cs="Arial"/>
        </w:rPr>
        <w:lastRenderedPageBreak/>
        <w:t>1) запрос о предоставлении информации об объектах аренды (далее - заявление) по форме согласно приложению N 1 к настоящему Административному регламенту.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4" w:name="sub_2612"/>
      <w:bookmarkEnd w:id="23"/>
      <w:r w:rsidRPr="00F047D0">
        <w:rPr>
          <w:rFonts w:eastAsiaTheme="minorEastAsia" w:cs="Arial"/>
        </w:rPr>
        <w:t>2) документ, удостоверяющий личность заявителя (физического лица);</w:t>
      </w:r>
    </w:p>
    <w:bookmarkEnd w:id="24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в случае, если за получением государственной услуги в интересах заявителя обращается его представитель, то представляются документ, удостоверяющий личность представителя заявителя, и документ, подтверждающий полномочия представителя заявителя (юридического или физического лица).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5" w:name="sub_262"/>
      <w:r w:rsidRPr="00F047D0">
        <w:rPr>
          <w:rFonts w:eastAsiaTheme="minorEastAsia" w:cs="Arial"/>
        </w:rPr>
        <w:t>2.6.2. Заявление должно быть оформлено по форме о предоставлении информации об объектах аренды согласно приложению N 1 к настоящему регламенту; заполнено разборчиво от руки или оформлено в печатном виде.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6" w:name="sub_263"/>
      <w:bookmarkEnd w:id="25"/>
      <w:r w:rsidRPr="00F047D0">
        <w:rPr>
          <w:rFonts w:eastAsiaTheme="minorEastAsia" w:cs="Arial"/>
        </w:rPr>
        <w:t>2.6.3. От заявителей запрещается требовать: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7" w:name="sub_2631"/>
      <w:bookmarkEnd w:id="26"/>
      <w:r w:rsidRPr="00F047D0">
        <w:rPr>
          <w:rFonts w:eastAsiaTheme="minorEastAsia" w:cs="Arial"/>
        </w:rPr>
        <w:t>1)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8" w:name="sub_2632"/>
      <w:bookmarkEnd w:id="27"/>
      <w:r w:rsidRPr="00F047D0">
        <w:rPr>
          <w:rFonts w:eastAsiaTheme="minorEastAsia" w:cs="Arial"/>
        </w:rPr>
        <w:t xml:space="preserve">2) представления документов и информации, которые находятся в распоряжении Уполномоченного органа, а также государственных органов, органов местного самоуправления и подведомственных государственным органам, органам местного самоуправления и государственным внебюджетным фондам организаций, в соответствии с нормативными правовыми актами Российской Федерации, нормативными правовыми актами субъектов Российской Федерации, муниципальными правовыми актами, за исключением документов, указанных в части 6 статьи 7 </w:t>
      </w:r>
      <w:hyperlink r:id="rId20" w:tooltip="http://dostup.scli.ru:8111/content/act/bba0bfb1-06c7-4e50-a8d3-fe1045784bf1.html" w:history="1">
        <w:r w:rsidRPr="00057EDE">
          <w:rPr>
            <w:rStyle w:val="a5"/>
            <w:rFonts w:eastAsiaTheme="minorEastAsia" w:cs="Arial"/>
          </w:rPr>
          <w:t>Федерального закона от 27.07.2010 N 210-ФЗ</w:t>
        </w:r>
      </w:hyperlink>
      <w:r w:rsidRPr="00F047D0">
        <w:rPr>
          <w:rFonts w:eastAsiaTheme="minorEastAsia" w:cs="Arial"/>
        </w:rPr>
        <w:t xml:space="preserve"> "Об организации предоставления государственных и муниципальных услуг".</w:t>
      </w:r>
    </w:p>
    <w:bookmarkEnd w:id="28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Информация об объектах недвижимого имущества, находящихся в государственной собственности города Севастополя, которые могут быть переданы в аренду, предоставляется по форме согласно приложению N 4 к настоящему регламенту.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9" w:name="sub_264"/>
      <w:r w:rsidRPr="00F047D0">
        <w:rPr>
          <w:rFonts w:eastAsiaTheme="minorEastAsia" w:cs="Arial"/>
        </w:rPr>
        <w:t>2.6.4. Информация об объектах недвижимого имущества, находящихся в государственной собственности города Севастополя, которые могут быть переданы в аренду, предоставляется в разрезе вида объекта недвижимого имущества: встроено-пристроенное нежилое помещение или нежилое здание (сооружение).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0" w:name="sub_265"/>
      <w:bookmarkEnd w:id="29"/>
      <w:r w:rsidRPr="00F047D0">
        <w:rPr>
          <w:rFonts w:eastAsiaTheme="minorEastAsia" w:cs="Arial"/>
        </w:rPr>
        <w:t>2.6.5. Форма представления сведений и способ получения сведений указывается в запросе о предоставлении информации об объектах аренды. Заявление (запрос) о предоставлении информации об объектах аренды оформляется по форме согласно приложению N 1 к настоящему регламенту.</w:t>
      </w:r>
    </w:p>
    <w:bookmarkEnd w:id="30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31" w:name="sub_27"/>
      <w:r w:rsidRPr="00F047D0">
        <w:rPr>
          <w:rFonts w:eastAsiaTheme="minorEastAsia" w:cs="Arial"/>
          <w:b/>
          <w:bCs/>
          <w:color w:val="26282F"/>
        </w:rPr>
        <w:t>2.7. Основания для возврата заявления и приложенных к нему документов</w:t>
      </w:r>
    </w:p>
    <w:bookmarkEnd w:id="31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Исчерпывающий перечень оснований для отказа в приеме документов, необходимых для предоставления государственной услуги: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2" w:name="sub_271"/>
      <w:r w:rsidRPr="00F047D0">
        <w:rPr>
          <w:rFonts w:eastAsiaTheme="minorEastAsia" w:cs="Arial"/>
        </w:rPr>
        <w:t>1) отсутствие у заявителя (представителя заявителя) документа, удостоверяющего личность;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3" w:name="sub_272"/>
      <w:bookmarkEnd w:id="32"/>
      <w:r w:rsidRPr="00F047D0">
        <w:rPr>
          <w:rFonts w:eastAsiaTheme="minorEastAsia" w:cs="Arial"/>
        </w:rPr>
        <w:t>2) отсутствие у представителя заявителя документов, подтверждающих полномочия представлять заявителя (юридического или физического лица);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4" w:name="sub_273"/>
      <w:bookmarkEnd w:id="33"/>
      <w:r w:rsidRPr="00F047D0">
        <w:rPr>
          <w:rFonts w:eastAsiaTheme="minorEastAsia" w:cs="Arial"/>
        </w:rPr>
        <w:t>3) обращение заявителя за оказанием государственной услуги, предоставление которой не осуществляется Уполномоченным органом.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5" w:name="sub_274"/>
      <w:bookmarkEnd w:id="34"/>
      <w:r w:rsidRPr="00F047D0">
        <w:rPr>
          <w:rFonts w:eastAsiaTheme="minorEastAsia" w:cs="Arial"/>
        </w:rPr>
        <w:t xml:space="preserve">4) представление заявителем не надлежаще оформленных документов, а именно: наличие исправлений, серьезных повреждений, не позволяющих однозначно истолковать их содержание, отсутствие обратного адреса, отсутствие подписи заявителя или уполномоченного лица, печати юридического или лица или индивидуального предпринимателя, если заявитель работает с печатью; не указаны сведения о государственной регистрации юридических лиц, индивидуальных предпринимателей, </w:t>
      </w:r>
      <w:r w:rsidRPr="00F047D0">
        <w:rPr>
          <w:rFonts w:eastAsiaTheme="minorEastAsia" w:cs="Arial"/>
        </w:rPr>
        <w:lastRenderedPageBreak/>
        <w:t>крестьянских (фермерских) хозяйств - ОГРН/ИНН, ОГРНИП (для соответствующих субъектов).</w:t>
      </w:r>
    </w:p>
    <w:bookmarkEnd w:id="35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Не может быть отказано заявителю в приеме дополнительных документов при наличии намерения их сдать.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36" w:name="sub_28"/>
      <w:r w:rsidRPr="00F047D0">
        <w:rPr>
          <w:rFonts w:eastAsiaTheme="minorEastAsia" w:cs="Arial"/>
          <w:b/>
          <w:bCs/>
          <w:color w:val="26282F"/>
        </w:rPr>
        <w:t>2.8. Исчерпывающий перечень оснований для отказа в предоставлении государственной услуги</w:t>
      </w:r>
    </w:p>
    <w:bookmarkEnd w:id="36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7" w:name="sub_281"/>
      <w:r w:rsidRPr="00F047D0">
        <w:rPr>
          <w:rFonts w:eastAsiaTheme="minorEastAsia" w:cs="Arial"/>
        </w:rPr>
        <w:t>2.8.1. Основания для отказа в предоставлении государственной услуги предусмотрены следующие основания: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8" w:name="sub_2811"/>
      <w:bookmarkEnd w:id="37"/>
      <w:r w:rsidRPr="00F047D0">
        <w:rPr>
          <w:rFonts w:eastAsiaTheme="minorEastAsia" w:cs="Arial"/>
        </w:rPr>
        <w:t>1) обращение заявителя за оказанием государственной услуги не содержит существенных сведений, необходимых для подготовки запрашиваемой информации - указания вида объекта недвижимого имущества: ни встроено-пристроенных нежилых помещений, ни нежилых зданий (сооружений); указания вида объекта недвижимого имущества содержится в некорректной, неразборчивой форме,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9" w:name="sub_2812"/>
      <w:bookmarkEnd w:id="38"/>
      <w:r w:rsidRPr="00F047D0">
        <w:rPr>
          <w:rFonts w:eastAsiaTheme="minorEastAsia" w:cs="Arial"/>
        </w:rPr>
        <w:t>2) указанная форма предоставления информации не соответствует способу получения сведений, без указания почтового адреса, при указании формы в виде электронной копии документа не указан адрес электронной почты; указано слишком много форм предоставления информации; указание адреса содержится в некорректной, неразборчивой форме.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0" w:name="sub_2813"/>
      <w:bookmarkEnd w:id="39"/>
      <w:r w:rsidRPr="00F047D0">
        <w:rPr>
          <w:rFonts w:eastAsiaTheme="minorEastAsia" w:cs="Arial"/>
        </w:rPr>
        <w:t>3) сведения, указанные в обращении заявителя за оказанием государственной услуги, прилагаемые документы заявителя не позволяют идентифицировать заявителя; в одни сутки поступило более одного обращения заявителя за предоставлением государственной услуги, в этом случае информация предоставляется единоразово.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1" w:name="sub_282"/>
      <w:bookmarkEnd w:id="40"/>
      <w:r w:rsidRPr="00F047D0">
        <w:rPr>
          <w:rFonts w:eastAsiaTheme="minorEastAsia" w:cs="Arial"/>
        </w:rPr>
        <w:t>2.8.2. Письмо о принятом решении об отказе в предоставлении государственной услуги подписывается должностным лицом Уполномоченного органа и направляется в ГКУ "МФЦ" для выдачи заявителю с указанием причин отказа не позднее трех рабочих дней с момента принятия решения об отказе в предоставлении государственной услуги.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2" w:name="sub_283"/>
      <w:bookmarkEnd w:id="41"/>
      <w:r w:rsidRPr="00F047D0">
        <w:rPr>
          <w:rFonts w:eastAsiaTheme="minorEastAsia" w:cs="Arial"/>
        </w:rPr>
        <w:t>2.8.3. Уведомление об отказе в предоставлении государственной услуги направляется (вручается) заявителю не позднее 14 рабочих дней с момента регистрации запроса о предоставлении информации об объектах аренды. Форма уведомления об отказе в предоставлении государственной услуги согласно - согласно приложению N 5 к настоящему регламенту.</w:t>
      </w:r>
    </w:p>
    <w:bookmarkEnd w:id="42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3" w:name="sub_29"/>
      <w:r w:rsidRPr="00F047D0">
        <w:rPr>
          <w:rFonts w:eastAsiaTheme="minorEastAsia" w:cs="Arial"/>
          <w:b/>
          <w:bCs/>
          <w:color w:val="26282F"/>
        </w:rPr>
        <w:t>2.9. Основания для приостановления предоставления государственной услуги действующим законодательством</w:t>
      </w:r>
    </w:p>
    <w:bookmarkEnd w:id="43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9E56EC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bookmarkStart w:id="44" w:name="sub_291"/>
      <w:r w:rsidRPr="00F047D0">
        <w:rPr>
          <w:rFonts w:eastAsiaTheme="minorEastAsia" w:cs="Arial"/>
        </w:rPr>
        <w:t>2.9.1</w:t>
      </w:r>
      <w:r w:rsidR="009E56EC">
        <w:rPr>
          <w:rFonts w:eastAsiaTheme="minorEastAsia" w:cs="Arial"/>
        </w:rPr>
        <w:t xml:space="preserve">. </w:t>
      </w:r>
      <w:r w:rsidRPr="00F047D0">
        <w:rPr>
          <w:rFonts w:eastAsiaTheme="minorEastAsia" w:cs="Arial"/>
        </w:rPr>
        <w:t xml:space="preserve"> </w:t>
      </w:r>
      <w:bookmarkStart w:id="45" w:name="sub_292"/>
      <w:bookmarkEnd w:id="44"/>
      <w:r w:rsidR="009E56EC" w:rsidRPr="00163CD1">
        <w:rPr>
          <w:rFonts w:eastAsia="Sylfaen" w:cs="Arial"/>
          <w:lang w:bidi="ru-RU"/>
        </w:rPr>
        <w:t>Не предусмотрено.</w:t>
      </w:r>
    </w:p>
    <w:p w:rsidR="009E56EC" w:rsidRDefault="009E56EC" w:rsidP="009E56EC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21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F047D0" w:rsidRPr="004E0049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  <w:sz w:val="20"/>
          <w:szCs w:val="20"/>
        </w:rPr>
      </w:pPr>
      <w:r w:rsidRPr="00F047D0">
        <w:rPr>
          <w:rFonts w:eastAsiaTheme="minorEastAsia" w:cs="Arial"/>
        </w:rPr>
        <w:t xml:space="preserve">2.9.2. </w:t>
      </w:r>
      <w:r w:rsidR="004E0049" w:rsidRPr="004E0049">
        <w:rPr>
          <w:rFonts w:eastAsiaTheme="minorEastAsia" w:cs="Arial"/>
          <w:sz w:val="20"/>
          <w:szCs w:val="20"/>
        </w:rPr>
        <w:t xml:space="preserve">пункт исключен - </w:t>
      </w:r>
      <w:hyperlink r:id="rId22" w:tgtFrame="Logical" w:history="1">
        <w:r w:rsidR="004E0049">
          <w:rPr>
            <w:rStyle w:val="a5"/>
            <w:sz w:val="20"/>
            <w:szCs w:val="20"/>
          </w:rPr>
          <w:t>распоряжение</w:t>
        </w:r>
        <w:r w:rsidR="004E0049">
          <w:rPr>
            <w:rStyle w:val="a5"/>
            <w:sz w:val="20"/>
            <w:szCs w:val="20"/>
          </w:rPr>
          <w:t xml:space="preserve"> Департамента по имущественным и земельным отношениям города Севастополя от 14.08.2018 № 11717-РДИ</w:t>
        </w:r>
      </w:hyperlink>
    </w:p>
    <w:bookmarkEnd w:id="45"/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6" w:name="sub_210"/>
      <w:r w:rsidRPr="00F047D0">
        <w:rPr>
          <w:rFonts w:eastAsiaTheme="minorEastAsia" w:cs="Arial"/>
          <w:b/>
          <w:bCs/>
          <w:color w:val="26282F"/>
        </w:rPr>
        <w:t>2.10. Перечень услуг, которые являются необходимыми и обязательными для предоставления государственной услуги</w:t>
      </w:r>
    </w:p>
    <w:bookmarkEnd w:id="46"/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Перечень услуг, являющихся необходимыми и обязательными для предоставления; государственной услуги, не установлен.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7" w:name="sub_211"/>
      <w:r w:rsidRPr="00F047D0">
        <w:rPr>
          <w:rFonts w:eastAsiaTheme="minorEastAsia" w:cs="Arial"/>
          <w:b/>
          <w:bCs/>
          <w:color w:val="26282F"/>
        </w:rPr>
        <w:lastRenderedPageBreak/>
        <w:t>2.11. Порядок, размер и основания взимания государственной пошлины или иной платы, взимаемой за предоставление государственной услуги</w:t>
      </w:r>
    </w:p>
    <w:bookmarkEnd w:id="47"/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Государственная услуга предоставляется бесплатно.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8" w:name="sub_212"/>
      <w:r w:rsidRPr="00F047D0">
        <w:rPr>
          <w:rFonts w:eastAsiaTheme="minorEastAsia" w:cs="Arial"/>
          <w:b/>
          <w:bCs/>
          <w:color w:val="26282F"/>
        </w:rPr>
        <w:t>2.12. Максимальный срок ожидания в очереди при подаче запроса о предоставлении государственной услуги</w:t>
      </w:r>
    </w:p>
    <w:bookmarkEnd w:id="48"/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Максимальный срок ожидания в очереди при подаче запроса о предоставлении государственной услуги и при получении результата предоставления государственной услуги - 15 (пятнадцать) минут.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9" w:name="sub_213"/>
      <w:r w:rsidRPr="00F047D0">
        <w:rPr>
          <w:rFonts w:eastAsiaTheme="minorEastAsia" w:cs="Arial"/>
          <w:b/>
          <w:bCs/>
          <w:color w:val="26282F"/>
        </w:rPr>
        <w:t>2.13. Срок регистрации запроса заявителя о предоставлении государственной услуги, в том числе в электронной форме</w:t>
      </w:r>
    </w:p>
    <w:bookmarkEnd w:id="49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Срок регистрации запроса заявителя о предоставлении государственной услуги в электронной форме и на бумажном носителе - 1 день.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50" w:name="sub_214"/>
      <w:r w:rsidRPr="00F047D0">
        <w:rPr>
          <w:rFonts w:eastAsiaTheme="minorEastAsia" w:cs="Arial"/>
          <w:b/>
          <w:bCs/>
          <w:color w:val="26282F"/>
        </w:rPr>
        <w:t>2.14. Требования к помещениям, в которых предоставляется государственная услуга</w:t>
      </w:r>
    </w:p>
    <w:bookmarkEnd w:id="50"/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1" w:name="sub_2141"/>
      <w:r w:rsidRPr="00F047D0">
        <w:rPr>
          <w:rFonts w:eastAsiaTheme="minorEastAsia" w:cs="Arial"/>
        </w:rPr>
        <w:t>2.14.1. Для заявителей должно быть обеспечено удобство с точки зрения пешеходной доступности от остановок общественного транспорта до здания в/котором расположен Департамент, Управление и МФЦ (не более 10 минут пешком).</w:t>
      </w:r>
    </w:p>
    <w:bookmarkEnd w:id="51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Вход в здание (помещение) должен обеспечивать свободный доступ заявителей.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На здании Управления и МФЦ рядом с входом должна быть размещена информационная табличка (вывеска), содержащая информацию об их наименовании, адресе, графике работы.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2" w:name="sub_2142"/>
      <w:r w:rsidRPr="00F047D0">
        <w:rPr>
          <w:rFonts w:eastAsiaTheme="minorEastAsia" w:cs="Arial"/>
        </w:rPr>
        <w:t>2.14.2. Кабинет приема заявителей должен быть оборудован информационными табличками (вывесками) с указанием:</w:t>
      </w:r>
    </w:p>
    <w:bookmarkEnd w:id="52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номера кабинета;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фамилии, имени, отчества и должности специалиста, осуществляющего прием и (или) выдачу документов, консультирование по вопросам предоставления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графика приема заявителей, в том числе с указанием времени обеденного и технологического перерывов.</w:t>
      </w:r>
    </w:p>
    <w:p w:rsid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3" w:name="sub_21425"/>
      <w:r w:rsidRPr="00F047D0">
        <w:rPr>
          <w:rFonts w:eastAsiaTheme="minorEastAsia" w:cs="Arial"/>
        </w:rPr>
        <w:t>Для заявителей предусматривается наличие мест для сидения и столов (стоек) для оформления документов. При необхо</w:t>
      </w:r>
      <w:r w:rsidR="004E0049">
        <w:rPr>
          <w:rFonts w:eastAsiaTheme="minorEastAsia" w:cs="Arial"/>
        </w:rPr>
        <w:t>димости сотрудник Управления и</w:t>
      </w:r>
      <w:r w:rsidRPr="00F047D0">
        <w:rPr>
          <w:rFonts w:eastAsiaTheme="minorEastAsia" w:cs="Arial"/>
        </w:rPr>
        <w:t xml:space="preserve"> МФЦ, осуществляющий прием и выдачу документов, обеспечивает заявителя бумагой, формами (бланками) документов, необходимых для получения государственной услуги, а также канцелярскими принадлежностями.</w:t>
      </w:r>
    </w:p>
    <w:p w:rsidR="004E0049" w:rsidRDefault="004E0049" w:rsidP="00513001">
      <w:pPr>
        <w:suppressAutoHyphens/>
        <w:autoSpaceDE w:val="0"/>
        <w:autoSpaceDN w:val="0"/>
        <w:adjustRightInd w:val="0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23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513001" w:rsidRPr="00513001" w:rsidRDefault="00F047D0" w:rsidP="00513001">
      <w:pPr>
        <w:widowControl w:val="0"/>
        <w:spacing w:line="470" w:lineRule="exact"/>
        <w:ind w:firstLine="709"/>
        <w:rPr>
          <w:rFonts w:eastAsia="Sylfaen" w:cs="Arial"/>
          <w:lang w:bidi="ru-RU"/>
        </w:rPr>
      </w:pPr>
      <w:bookmarkStart w:id="54" w:name="sub_2143"/>
      <w:bookmarkEnd w:id="53"/>
      <w:r w:rsidRPr="00F047D0">
        <w:rPr>
          <w:rFonts w:eastAsiaTheme="minorEastAsia" w:cs="Arial"/>
        </w:rPr>
        <w:t xml:space="preserve">2.14.3. </w:t>
      </w:r>
      <w:bookmarkStart w:id="55" w:name="sub_2144"/>
      <w:bookmarkEnd w:id="54"/>
      <w:r w:rsidR="00513001" w:rsidRPr="00513001">
        <w:rPr>
          <w:rFonts w:eastAsia="Sylfaen" w:cs="Arial"/>
          <w:lang w:bidi="ru-RU"/>
        </w:rPr>
        <w:t>Помещения для приема заявителей и ожидания приема оборудуются:</w:t>
      </w:r>
    </w:p>
    <w:p w:rsidR="00513001" w:rsidRPr="00513001" w:rsidRDefault="00513001" w:rsidP="00513001">
      <w:pPr>
        <w:widowControl w:val="0"/>
        <w:numPr>
          <w:ilvl w:val="0"/>
          <w:numId w:val="1"/>
        </w:numPr>
        <w:tabs>
          <w:tab w:val="left" w:pos="1301"/>
        </w:tabs>
        <w:spacing w:line="470" w:lineRule="exact"/>
        <w:ind w:firstLine="709"/>
        <w:jc w:val="left"/>
        <w:rPr>
          <w:rFonts w:eastAsia="Sylfaen" w:cs="Arial"/>
          <w:lang w:bidi="ru-RU"/>
        </w:rPr>
      </w:pPr>
      <w:r w:rsidRPr="00513001">
        <w:rPr>
          <w:rFonts w:eastAsia="Sylfaen" w:cs="Arial"/>
          <w:lang w:bidi="ru-RU"/>
        </w:rPr>
        <w:t>противопожарной системой и средствами пожаротушения;</w:t>
      </w:r>
    </w:p>
    <w:p w:rsidR="00513001" w:rsidRPr="00513001" w:rsidRDefault="00513001" w:rsidP="00513001">
      <w:pPr>
        <w:widowControl w:val="0"/>
        <w:numPr>
          <w:ilvl w:val="0"/>
          <w:numId w:val="1"/>
        </w:numPr>
        <w:tabs>
          <w:tab w:val="left" w:pos="1301"/>
        </w:tabs>
        <w:spacing w:line="470" w:lineRule="exact"/>
        <w:ind w:firstLine="709"/>
        <w:jc w:val="left"/>
        <w:rPr>
          <w:rFonts w:eastAsia="Sylfaen" w:cs="Arial"/>
          <w:lang w:bidi="ru-RU"/>
        </w:rPr>
      </w:pPr>
      <w:r w:rsidRPr="00513001">
        <w:rPr>
          <w:rFonts w:eastAsia="Sylfaen" w:cs="Arial"/>
          <w:lang w:bidi="ru-RU"/>
        </w:rPr>
        <w:t>системой оповещения о возникновении чрезвычайной ситуации;</w:t>
      </w:r>
    </w:p>
    <w:p w:rsidR="00513001" w:rsidRPr="00513001" w:rsidRDefault="00513001" w:rsidP="00513001">
      <w:pPr>
        <w:widowControl w:val="0"/>
        <w:numPr>
          <w:ilvl w:val="0"/>
          <w:numId w:val="1"/>
        </w:numPr>
        <w:tabs>
          <w:tab w:val="left" w:pos="1306"/>
        </w:tabs>
        <w:spacing w:line="470" w:lineRule="exact"/>
        <w:ind w:firstLine="709"/>
        <w:jc w:val="left"/>
        <w:rPr>
          <w:rFonts w:eastAsia="Sylfaen" w:cs="Arial"/>
          <w:lang w:bidi="ru-RU"/>
        </w:rPr>
      </w:pPr>
      <w:r w:rsidRPr="00513001">
        <w:rPr>
          <w:rFonts w:eastAsia="Sylfaen" w:cs="Arial"/>
          <w:lang w:bidi="ru-RU"/>
        </w:rPr>
        <w:lastRenderedPageBreak/>
        <w:t>при необходимости системой кондиционирования воздуха.</w:t>
      </w:r>
    </w:p>
    <w:p w:rsidR="00513001" w:rsidRPr="00513001" w:rsidRDefault="00513001" w:rsidP="00513001">
      <w:pPr>
        <w:widowControl w:val="0"/>
        <w:spacing w:line="470" w:lineRule="exact"/>
        <w:ind w:firstLine="709"/>
        <w:rPr>
          <w:rFonts w:eastAsia="Sylfaen" w:cs="Arial"/>
          <w:lang w:bidi="ru-RU"/>
        </w:rPr>
      </w:pPr>
      <w:r w:rsidRPr="00513001">
        <w:rPr>
          <w:rFonts w:eastAsia="Sylfaen" w:cs="Arial"/>
          <w:lang w:bidi="ru-RU"/>
        </w:rPr>
        <w:t>Вход и выход из помещения для предоставления государственной услуги оборудуются лестницами с поручнями и пандусами для передвижения детских и инвалидных колясок. Должны быть расширены проходами, позволяющими обеспечить беспрепятственный доступ инвалидов, включая инвалидов, использующих кресла-коляски.</w:t>
      </w:r>
    </w:p>
    <w:p w:rsidR="00513001" w:rsidRPr="00513001" w:rsidRDefault="00513001" w:rsidP="00513001">
      <w:pPr>
        <w:widowControl w:val="0"/>
        <w:spacing w:line="470" w:lineRule="exact"/>
        <w:ind w:firstLine="709"/>
        <w:rPr>
          <w:rFonts w:eastAsia="Sylfaen" w:cs="Arial"/>
          <w:lang w:bidi="ru-RU"/>
        </w:rPr>
      </w:pPr>
      <w:r w:rsidRPr="00513001">
        <w:rPr>
          <w:rFonts w:eastAsia="Sylfaen" w:cs="Arial"/>
          <w:lang w:bidi="ru-RU"/>
        </w:rPr>
        <w:t>Вход и выход из помещения для предоставления государственной услуги должны быть оборудованы соответствующими указателями с автономными источниками бесперебойного питания.</w:t>
      </w:r>
    </w:p>
    <w:p w:rsidR="00513001" w:rsidRPr="00513001" w:rsidRDefault="00513001" w:rsidP="00513001">
      <w:pPr>
        <w:widowControl w:val="0"/>
        <w:spacing w:line="470" w:lineRule="exact"/>
        <w:ind w:firstLine="709"/>
        <w:rPr>
          <w:rFonts w:eastAsia="Sylfaen" w:cs="Arial"/>
          <w:lang w:bidi="ru-RU"/>
        </w:rPr>
      </w:pPr>
      <w:r w:rsidRPr="00513001">
        <w:rPr>
          <w:rFonts w:eastAsia="Sylfaen" w:cs="Arial"/>
          <w:lang w:bidi="ru-RU"/>
        </w:rPr>
        <w:t>Здания и помещения, в которых предоставляется государственная услуга, должны соответствовать требованиям к обеспечению доступности для инвалидов указанных объектов в соответствии с законодательством Российской Федерации о социальной защите инвалидов.</w:t>
      </w:r>
    </w:p>
    <w:p w:rsidR="00513001" w:rsidRPr="00513001" w:rsidRDefault="00513001" w:rsidP="00513001">
      <w:pPr>
        <w:widowControl w:val="0"/>
        <w:spacing w:line="470" w:lineRule="exact"/>
        <w:ind w:firstLine="709"/>
        <w:rPr>
          <w:rFonts w:eastAsia="Sylfaen" w:cs="Arial"/>
          <w:lang w:bidi="ru-RU"/>
        </w:rPr>
      </w:pPr>
      <w:r w:rsidRPr="00513001">
        <w:rPr>
          <w:rFonts w:eastAsia="Sylfaen" w:cs="Arial"/>
          <w:lang w:bidi="ru-RU"/>
        </w:rPr>
        <w:t>В здании Управления или МФЦ предусматривается наличие бесплатного туалета.</w:t>
      </w:r>
    </w:p>
    <w:p w:rsidR="00513001" w:rsidRDefault="00513001" w:rsidP="00513001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r w:rsidRPr="00513001">
        <w:rPr>
          <w:rFonts w:eastAsia="Sylfaen" w:cs="Arial"/>
          <w:lang w:bidi="ru-RU"/>
        </w:rPr>
        <w:t>Рабочие места должностных лиц, осуществляющих работу с заявителями, оснащаются компьютерами и оргтехникой, информационной базой данных.</w:t>
      </w:r>
    </w:p>
    <w:p w:rsidR="00513001" w:rsidRDefault="00513001" w:rsidP="00513001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24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F047D0" w:rsidRPr="00F047D0" w:rsidRDefault="00F047D0" w:rsidP="00513001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2.14.4. Здания Управления и МФЦ, должны соответствовать Санитарно-эпидемиологическим правилам и нормам "Гигиенические требования к персональным электронно-вычислительным машинам и организации работы. СанПиН 2.2.2/2.4.1340-03".</w:t>
      </w:r>
    </w:p>
    <w:bookmarkEnd w:id="55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Здания и помещения МФЦ также должны соответствовать требованиям, указанным в постановлении Правительства Российской Федерации от 22.12.2012 N 1376 "Об утверждении правил организации деятельности многофункциональных центров предоставления государственных и муниципальных услуг".</w:t>
      </w:r>
    </w:p>
    <w:p w:rsid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6" w:name="sub_2145"/>
      <w:r w:rsidRPr="00F047D0">
        <w:rPr>
          <w:rFonts w:eastAsiaTheme="minorEastAsia" w:cs="Arial"/>
        </w:rPr>
        <w:t>2.14.5. Информация о порядке предоставления государственной услуги размещается на инфор</w:t>
      </w:r>
      <w:r w:rsidR="004E0049">
        <w:rPr>
          <w:rFonts w:eastAsiaTheme="minorEastAsia" w:cs="Arial"/>
        </w:rPr>
        <w:t>мационных стендах Управления и</w:t>
      </w:r>
      <w:r w:rsidRPr="00F047D0">
        <w:rPr>
          <w:rFonts w:eastAsiaTheme="minorEastAsia" w:cs="Arial"/>
        </w:rPr>
        <w:t xml:space="preserve"> МФЦ в секторе информирования, в сети Интернет в соответствии с настоящим Регламентом и действующим законодательством, в печатных изданиях, брошюрах и буклетах, размещенных в месте ожидания заявителями приема.</w:t>
      </w:r>
    </w:p>
    <w:p w:rsidR="004E0049" w:rsidRDefault="004E0049" w:rsidP="004E0049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25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bookmarkEnd w:id="56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57" w:name="sub_215"/>
      <w:r w:rsidRPr="00F047D0">
        <w:rPr>
          <w:rFonts w:eastAsiaTheme="minorEastAsia" w:cs="Arial"/>
          <w:b/>
          <w:bCs/>
          <w:color w:val="26282F"/>
        </w:rPr>
        <w:t>2.15. Показатели доступности и качества государственной услуги</w:t>
      </w:r>
    </w:p>
    <w:bookmarkEnd w:id="57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Показателями оценки доступности и качества предоставления государственной услуги являются: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размещение информации о порядке предоставления государственной услуги в сети Интернет;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доступность бланков заявлений или иных документов, необходимых для предоставления государственной услуги, в сети Интернет;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 xml:space="preserve">количество обращений за получением государственной услуги; количество </w:t>
      </w:r>
      <w:r w:rsidRPr="00F047D0">
        <w:rPr>
          <w:rFonts w:eastAsiaTheme="minorEastAsia" w:cs="Arial"/>
        </w:rPr>
        <w:lastRenderedPageBreak/>
        <w:t>получателей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наличие электронной системы управления очередью на прием для получения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доля обоснованных жалоб от общего количества обращений за получением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количество обращений в судебные органы для обжалования действий (бездействия) и (или) решений должностных лиц, осуществленных и (или) принятых в ходе предоставления государственной услуги.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58" w:name="sub_300"/>
      <w:r w:rsidRPr="00F047D0">
        <w:rPr>
          <w:rFonts w:eastAsiaTheme="minorEastAsia" w:cs="Arial"/>
          <w:b/>
          <w:bCs/>
          <w:color w:val="26282F"/>
        </w:rPr>
        <w:t>3. Состав, последовательность и сроки выполнения административных процедур, требования к порядку их выполнения, в том числе особенности административных процедур в электронной форме</w:t>
      </w:r>
    </w:p>
    <w:bookmarkEnd w:id="58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9" w:name="sub_31"/>
      <w:r w:rsidRPr="00F047D0">
        <w:rPr>
          <w:rFonts w:eastAsiaTheme="minorEastAsia" w:cs="Arial"/>
        </w:rPr>
        <w:t>3.1. Предоставление государственной услуги включает в себя следующие административные процедуры:</w:t>
      </w:r>
    </w:p>
    <w:bookmarkEnd w:id="59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прием и регистрация заявления и прилагаемых к нему документов, передача документов из ГКУ "МФЦ" в орган, предоставляющий государственную услугу;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экспертиза представленных документов;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подготовка запрошенной информации об объектах аренды;</w:t>
      </w:r>
    </w:p>
    <w:p w:rsidR="00F047D0" w:rsidRPr="00F047D0" w:rsidRDefault="004E0049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0" w:name="sub_315"/>
      <w:r>
        <w:rPr>
          <w:rFonts w:eastAsiaTheme="minorEastAsia" w:cs="Arial"/>
          <w:sz w:val="20"/>
          <w:szCs w:val="20"/>
        </w:rPr>
        <w:t>абзац пятый</w:t>
      </w:r>
      <w:r>
        <w:rPr>
          <w:rFonts w:eastAsiaTheme="minorEastAsia" w:cs="Arial"/>
          <w:sz w:val="20"/>
          <w:szCs w:val="20"/>
        </w:rPr>
        <w:t xml:space="preserve"> исключен - </w:t>
      </w:r>
      <w:hyperlink r:id="rId26" w:tgtFrame="Logical" w:history="1">
        <w:r>
          <w:rPr>
            <w:rStyle w:val="a5"/>
            <w:sz w:val="20"/>
            <w:szCs w:val="20"/>
          </w:rPr>
          <w:t>распоряжение Департамента по имущественным и земельным отношениям города Севастополя от 14.08.2018 № 11717-РДИ</w:t>
        </w:r>
      </w:hyperlink>
      <w:r w:rsidR="00F047D0" w:rsidRPr="00F047D0">
        <w:rPr>
          <w:rFonts w:eastAsiaTheme="minorEastAsia" w:cs="Arial"/>
        </w:rPr>
        <w:t>;</w:t>
      </w:r>
    </w:p>
    <w:bookmarkEnd w:id="60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выдача результата государственной услуги заявителю.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Блок-схема предоставления государственной услуги приводится в приложении N 3 к настоящему Административному регламенту.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1" w:name="sub_32"/>
      <w:r w:rsidRPr="00F047D0">
        <w:rPr>
          <w:rFonts w:eastAsiaTheme="minorEastAsia" w:cs="Arial"/>
        </w:rPr>
        <w:t>3.2. Исполнение административной процедуры "Прием и регистрация заявления и прилагаемых к нему документов, передача документов из ГКУ "МФЦ" в орган, предоставляющий государственную услугу":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2" w:name="sub_321"/>
      <w:bookmarkEnd w:id="61"/>
      <w:r w:rsidRPr="00F047D0">
        <w:rPr>
          <w:rFonts w:eastAsiaTheme="minorEastAsia" w:cs="Arial"/>
        </w:rPr>
        <w:t>3.2.1. Основанием для начала предоставления государственной услуги является обращение заявителя либо его законного представителя.</w:t>
      </w:r>
    </w:p>
    <w:bookmarkEnd w:id="62"/>
    <w:p w:rsidR="004E0049" w:rsidRDefault="004E0049" w:rsidP="00F047D0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>При приеме заявления и прилагаемых к нему документов должностное лицо, ответственное за прием документов:</w:t>
      </w:r>
    </w:p>
    <w:p w:rsidR="004E0049" w:rsidRDefault="004E0049" w:rsidP="004E0049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27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1) устанавливает личность заявителя, в том числе проверяет документ, удостоверяющий личность, проверяет полномочия заявителя, в том числе полномочия представителя действовать от его имени, удостоверяется в том, что не истек срок действия документа, удостоверяющего личность заявителя (заявителей), личность представителя физического или юридического лица, или доверенности, удостоверяющей права (полномочия) представителя физического или юридического лица;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2) проверяет наличие всех необходимых документов исходя из соответствующего перечня документов, необходимых для предоставления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3) проверяет соответствие представленных документов установленным требованиям, удостоверяясь, что: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документы в установленных законодательством случаях нотариально удостоверены, скреплены печатями, имеют надлежащие подписи сторон или определенных законодательством должностных лиц;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тексты документов написаны разборчиво;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фамилии, имена и отчества физических лиц, адреса их мест жительства написаны полностью;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в документах нет подчисток, приписок, зачеркнутых слов и иных не оговоренных в них исправлений;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документы не исполнены карандашом;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lastRenderedPageBreak/>
        <w:t>документы не имеют серьезных повреждений, наличие которых не позволяет однозначно истолковать их содержание;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документы содержат информацию, необходимую для предоставления государственной услуги, указанной в заявлении;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документы представлены в полном объеме;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4) сличает представленные экземпляры оригиналов и копий документов (в том числе нотариально удостоверенных) друг с другом. Если представленные копии документов нотариально не заверены, сличив копии документов с их подлинными экземплярами, заверяет своей подписью с указанием фамилии и инициалов и ставит штамп "копия верна";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5) при отсутствии оснований для отказа в приеме документов оформляет расписку о приеме документов;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6) в случае необходимости помогает заявителю оформить заявление о предоставлении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7) консультирует заявителя о порядке и сроках предоставления государственной услуги, о возможности отказа в предоставлении государственной услуги.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Должностное лицо ГКУ "МФЦ" в течение одного дня регистрирует заявление, заявителю выдает расписку в получении заявления и документов с указанием их наименования, количества, порядкового номера, даты получения документов, ФИО, должности и подписи должностного лица ГКУ "МФЦ".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3" w:name="sub_322"/>
      <w:r w:rsidRPr="00F047D0">
        <w:rPr>
          <w:rFonts w:eastAsiaTheme="minorEastAsia" w:cs="Arial"/>
        </w:rPr>
        <w:t>3.2.2. После приема заявления и прилагаемых к нему документов должностное лицо ГКУ "МФЦ" в течение 3 дней направляет пакет документов в Уполномоченный орган.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4" w:name="sub_323"/>
      <w:bookmarkEnd w:id="63"/>
      <w:r w:rsidRPr="00F047D0">
        <w:rPr>
          <w:rFonts w:eastAsiaTheme="minorEastAsia" w:cs="Arial"/>
        </w:rPr>
        <w:t>3.2.3. Результатом административной процедуры "Прием и регистрация заявления и прилагаемых к нему документов из ГКУ "МФЦ" органом, предоставляющим государственную услугу", является направление заявления, прилагаемых к нему документов, в Уполномоченный орган и их регистрация в Уполномоченном органе. Регистрация поступивших документов должностным лицом отдела делопроизводства Уполномоченного органа осуществляется в день поступления. Общий срок исполнения данной административной процедуры составляет 3 дня.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5" w:name="sub_324"/>
      <w:bookmarkEnd w:id="64"/>
      <w:r w:rsidRPr="00F047D0">
        <w:rPr>
          <w:rFonts w:eastAsiaTheme="minorEastAsia" w:cs="Arial"/>
        </w:rPr>
        <w:t>3.2.4. При поступлении заявления и прилагаемых к нему документов непосредственно в Уполномоченный орган, такое заявление регистрируется должностным лицом отдела делопроизводства Уполномоченного органа в день поступления.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6" w:name="sub_33"/>
      <w:bookmarkEnd w:id="65"/>
      <w:r w:rsidRPr="00F047D0">
        <w:rPr>
          <w:rFonts w:eastAsiaTheme="minorEastAsia" w:cs="Arial"/>
        </w:rPr>
        <w:t>3.3. Основанием для начала исполнения административной процедуры "Экспертиза представленных документов" является передача зарегистрированного отделом делопроизводства Уполномоченного органа заявления и прилагаемых к нему документов должностному лицу Уполномоченного органа. Передача заявления и прилагаемых к нему документов должностному лицу осуществляется в трехдневный срок.</w:t>
      </w:r>
    </w:p>
    <w:p w:rsidR="004E0049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bookmarkStart w:id="67" w:name="sub_331"/>
      <w:bookmarkEnd w:id="66"/>
      <w:r w:rsidRPr="00F047D0">
        <w:rPr>
          <w:rFonts w:eastAsiaTheme="minorEastAsia" w:cs="Arial"/>
        </w:rPr>
        <w:t xml:space="preserve">3.3.1. </w:t>
      </w:r>
      <w:bookmarkStart w:id="68" w:name="sub_332"/>
      <w:bookmarkEnd w:id="67"/>
      <w:r w:rsidR="004E0049" w:rsidRPr="00163CD1">
        <w:rPr>
          <w:rFonts w:eastAsia="Sylfaen" w:cs="Arial"/>
          <w:lang w:bidi="ru-RU"/>
        </w:rPr>
        <w:t>В случае поступления заявления и прилагаемых к нему документов непосредственно в Уполномоченный орган, предусмотренную пунктом 3.2.1 настоящего регламента проверку документов осуществляет должностное лицо Уполномоченного органа: устанавливает принадлежность запроса к данной государственной услуге, и приступает к исполнению административной процедуры «Экспертиза представленных документов».</w:t>
      </w:r>
    </w:p>
    <w:p w:rsidR="004E0049" w:rsidRDefault="004E0049" w:rsidP="004E0049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28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4E0049" w:rsidRPr="00163CD1" w:rsidRDefault="00F047D0" w:rsidP="00513001">
      <w:pPr>
        <w:widowControl w:val="0"/>
        <w:spacing w:line="427" w:lineRule="exact"/>
        <w:ind w:firstLine="709"/>
        <w:rPr>
          <w:rFonts w:eastAsia="Sylfaen" w:cs="Arial"/>
          <w:lang w:bidi="ru-RU"/>
        </w:rPr>
      </w:pPr>
      <w:r w:rsidRPr="00F047D0">
        <w:rPr>
          <w:rFonts w:eastAsiaTheme="minorEastAsia" w:cs="Arial"/>
        </w:rPr>
        <w:t xml:space="preserve">3.3.2. </w:t>
      </w:r>
      <w:bookmarkStart w:id="69" w:name="sub_335"/>
      <w:bookmarkEnd w:id="68"/>
      <w:r w:rsidR="004E0049" w:rsidRPr="00163CD1">
        <w:rPr>
          <w:rFonts w:eastAsia="Sylfaen" w:cs="Arial"/>
          <w:lang w:bidi="ru-RU"/>
        </w:rPr>
        <w:t>Должностное лицо Уполномоченного органа выполняет следующие действия:</w:t>
      </w:r>
    </w:p>
    <w:p w:rsidR="004E0049" w:rsidRPr="00163CD1" w:rsidRDefault="004E0049" w:rsidP="00513001">
      <w:pPr>
        <w:widowControl w:val="0"/>
        <w:spacing w:line="427" w:lineRule="exact"/>
        <w:ind w:firstLine="709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>устанавливает факт полноты представления сведений заявления;</w:t>
      </w:r>
    </w:p>
    <w:p w:rsidR="004E0049" w:rsidRPr="00163CD1" w:rsidRDefault="004E0049" w:rsidP="00513001">
      <w:pPr>
        <w:widowControl w:val="0"/>
        <w:spacing w:line="427" w:lineRule="exact"/>
        <w:ind w:firstLine="709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>проверяет, относятся ли запрос к информации об объектах аренды.</w:t>
      </w:r>
    </w:p>
    <w:p w:rsidR="004E0049" w:rsidRPr="00163CD1" w:rsidRDefault="004E0049" w:rsidP="00513001">
      <w:pPr>
        <w:widowControl w:val="0"/>
        <w:spacing w:line="427" w:lineRule="exact"/>
        <w:ind w:firstLine="709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 xml:space="preserve">готовит ответ о принятом решении о предоставлении или отказе в предоставлении </w:t>
      </w:r>
      <w:r w:rsidRPr="00163CD1">
        <w:rPr>
          <w:rFonts w:eastAsia="Sylfaen" w:cs="Arial"/>
          <w:lang w:bidi="ru-RU"/>
        </w:rPr>
        <w:lastRenderedPageBreak/>
        <w:t>государственной услуги.</w:t>
      </w:r>
    </w:p>
    <w:p w:rsidR="004E0049" w:rsidRDefault="004E0049" w:rsidP="00513001">
      <w:pPr>
        <w:widowControl w:val="0"/>
        <w:tabs>
          <w:tab w:val="left" w:pos="3283"/>
        </w:tabs>
        <w:spacing w:line="427" w:lineRule="exact"/>
        <w:ind w:firstLine="709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>При наличии оснований для отказа в предоставлении государственной услуги, указанных в пункте 2.8 настоящего Административного регламента, должностное лицо Уполномоченного органа (специалист) осуществляет подготовку письменного уведомления об отказе в предоставлении государственной услуги с указанием причин отказа по форме согласно приложению №</w:t>
      </w:r>
      <w:r w:rsidRPr="00163CD1">
        <w:rPr>
          <w:rFonts w:eastAsia="Sylfaen" w:cs="Arial"/>
          <w:lang w:bidi="ru-RU"/>
        </w:rPr>
        <w:tab/>
        <w:t>5 к настоящему Административному регламенту,</w:t>
      </w:r>
      <w:r>
        <w:rPr>
          <w:rFonts w:eastAsia="Sylfaen" w:cs="Arial"/>
          <w:lang w:bidi="ru-RU"/>
        </w:rPr>
        <w:t xml:space="preserve"> </w:t>
      </w:r>
      <w:r w:rsidRPr="00163CD1">
        <w:rPr>
          <w:rFonts w:eastAsia="Sylfaen" w:cs="Arial"/>
          <w:lang w:bidi="ru-RU"/>
        </w:rPr>
        <w:t xml:space="preserve">согласовывает (его) и подписывает у руководителя Уполномоченного органа. Максимальный срок исполнения данной административной процедуры составляет 6 дней с даты поступления в Уполномоченный орган </w:t>
      </w:r>
      <w:r>
        <w:rPr>
          <w:rFonts w:eastAsia="Sylfaen" w:cs="Arial"/>
          <w:lang w:bidi="ru-RU"/>
        </w:rPr>
        <w:t>пакет документов из ГКУ «МФЦ».</w:t>
      </w:r>
    </w:p>
    <w:p w:rsidR="004E0049" w:rsidRDefault="004E0049" w:rsidP="00513001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29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4E0049" w:rsidRPr="00163CD1" w:rsidRDefault="004E0049" w:rsidP="00513001">
      <w:pPr>
        <w:widowControl w:val="0"/>
        <w:spacing w:line="466" w:lineRule="exact"/>
        <w:ind w:firstLine="709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>3.3.3. При принятии такого решения письменный отказ готовится в 3 экземплярах с указанием причин отказа в предоставлении государственной услуги, 1 экземпляра которого направляются в ГКУ «МФЦ» (выдается заявителю), 1 экземпляр хранится в Управления имущественных отношений Уполномоченного органа, 1 экземпляр - в отделе делопроизводства и контроля Уполномоченного органа.</w:t>
      </w:r>
    </w:p>
    <w:p w:rsidR="004E0049" w:rsidRDefault="004E0049" w:rsidP="004E0049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r w:rsidRPr="00163CD1">
        <w:rPr>
          <w:rFonts w:eastAsia="Sylfaen" w:cs="Arial"/>
          <w:lang w:bidi="ru-RU"/>
        </w:rPr>
        <w:t>Подписанное письмо о принятом решении об отказе в предоставлении государственной услуги направляется в ГКУ «МФЦ» для выдачи заявителю либо направляется посредством почтового отправления по указанному в заявлении почтовому адресу не позднее трех рабочих дней после завершения действий в рамках административной процедуры «Экспертиза представленных документов».</w:t>
      </w:r>
    </w:p>
    <w:p w:rsidR="004E0049" w:rsidRDefault="004E0049" w:rsidP="004E0049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30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F047D0" w:rsidRPr="00F047D0" w:rsidRDefault="00F047D0" w:rsidP="004E0049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3.3.4. Результатом административной процедуры "Экспертиза представленных документов" Уполномоченным органом, является направление в ГКУ "МФЦ" письменного отказа (при наличии на то оснований) либо направления отказа посредством почтового отправления по указанному в заявлении почтовому адресу, или прием заявления в работу с одновременным началом исполнения административной процедуры "Подготовка запрошенной информации об объектах аренды".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0" w:name="sub_34"/>
      <w:bookmarkEnd w:id="69"/>
      <w:r w:rsidRPr="00F047D0">
        <w:rPr>
          <w:rFonts w:eastAsiaTheme="minorEastAsia" w:cs="Arial"/>
        </w:rPr>
        <w:t>3.4. Максимальный срок исполнения административной процедура "Подготовка запрошенной информации об объектах аренды" должностным лицом Уполномоченного органа составляет 3 дня с даты передачи должностному лицу заявления и прилагаемых к нему документов.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1" w:name="sub_341"/>
      <w:bookmarkEnd w:id="70"/>
      <w:r w:rsidRPr="00F047D0">
        <w:rPr>
          <w:rFonts w:eastAsiaTheme="minorEastAsia" w:cs="Arial"/>
        </w:rPr>
        <w:t>3.4.1. Должностное лицо Уполномоченного органа выполняет следующие действия:</w:t>
      </w:r>
    </w:p>
    <w:bookmarkEnd w:id="71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готовит запрос в соответствии с правилами для работы с информационной системой для получения информации об объектах аренды в Реестре собственности города Севастополя по состоянию на дату рабочего дня, предшествующего текущему;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при необходимости сканирует бумажные документы для предоставления по электронной почте;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в случае если заявитель указал в качестве формы получения документов "по электронной почте", записывает подготовленные файлы на электронный носитель информации; документ, оформленный в электронном виде, подписывается усиленной квалифицированной электронной подписью;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 xml:space="preserve">в случае если заявитель указал в качестве формы получения документов "почтовым отправлением", формирует пакет документов, заверяет экземпляр документа </w:t>
      </w:r>
      <w:r w:rsidRPr="00F047D0">
        <w:rPr>
          <w:rFonts w:eastAsiaTheme="minorEastAsia" w:cs="Arial"/>
        </w:rPr>
        <w:lastRenderedPageBreak/>
        <w:t>информации об объектах аренды штампом о предоставлении сведений установленного образца;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подготавливает сопроводительное письмо с запрошенной информацией об объектах аренды с указанием количества листов по форме согласно приложению N 4 к настоящему Административному регламенту (для сведений в бумажном виде) либо количества файлов (для сведений на электронном носителе);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согласовывает и подписывает подготовленную информацию у руководителя Уполномоченного органа.</w:t>
      </w:r>
    </w:p>
    <w:p w:rsid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2" w:name="sub_342"/>
      <w:r w:rsidRPr="00F047D0">
        <w:rPr>
          <w:rFonts w:eastAsiaTheme="minorEastAsia" w:cs="Arial"/>
        </w:rPr>
        <w:t>3.4.2. Результатом административной процедуры "Подготовка запрошенной информации об объектах аренды" является подписание руководителем Уполномоченного органа сопроводительного письма с информацией об объектах аренды. Максимальный срок исполнения данной административной процедуры составляет 6 дней с даты поступления в Уполномоченный орган пакет</w:t>
      </w:r>
      <w:r w:rsidR="004E0049">
        <w:rPr>
          <w:rFonts w:eastAsiaTheme="minorEastAsia" w:cs="Arial"/>
        </w:rPr>
        <w:t>а</w:t>
      </w:r>
      <w:r w:rsidRPr="00F047D0">
        <w:rPr>
          <w:rFonts w:eastAsiaTheme="minorEastAsia" w:cs="Arial"/>
        </w:rPr>
        <w:t xml:space="preserve"> документов из ГКУ "МФЦ".</w:t>
      </w:r>
    </w:p>
    <w:p w:rsidR="004E0049" w:rsidRDefault="004E0049" w:rsidP="004E0049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31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3" w:name="sub_343"/>
      <w:bookmarkEnd w:id="72"/>
      <w:r w:rsidRPr="00F047D0">
        <w:rPr>
          <w:rFonts w:eastAsiaTheme="minorEastAsia" w:cs="Arial"/>
        </w:rPr>
        <w:t>3.4.3. Письмо о предоставлении информации об объектах аренды готовится в 3 экземплярах, информация об объектах аренды готовится в двух экземплярах, в том числе: 1 экземпляр сопроводительного письма и 1 экземпляр информации об объектах аренды направляются в ГКУ "МФЦ" (выдается заявителю), 1 экземпляр сопроводительного письма и 1 экземпляр информации об объектах аренды хранится в Управления имущественных отношений Уполномоченного органа, 1 экземпляр сопроводительного письма - в отделе делопроизводства и контроля Уполномоченного органа.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4" w:name="sub_344"/>
      <w:bookmarkEnd w:id="73"/>
      <w:r w:rsidRPr="00F047D0">
        <w:rPr>
          <w:rFonts w:eastAsiaTheme="minorEastAsia" w:cs="Arial"/>
        </w:rPr>
        <w:t>3.4.4. Подписанное письмо о предоставлении информации об объектах аренды с информацией об объектах аренды направляется в ГКУ "МФЦ" для выдачи заявителю либо направляется посредством почтового отправления по указанному в заявлении почтовому адресу или в форме электронного документа с использованием информационно-телекоммуникационных сетей общего пользования не позднее трех рабочих дней после завершения действий в рамках административной процедуры "Подготовка запрошенной информации об объектах аренды".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5" w:name="sub_35"/>
      <w:bookmarkEnd w:id="74"/>
      <w:r w:rsidRPr="00F047D0">
        <w:rPr>
          <w:rFonts w:eastAsiaTheme="minorEastAsia" w:cs="Arial"/>
        </w:rPr>
        <w:t>3.5. Максимальный срок направления в ГКУ "МФЦ" письменного отказа (при наличии на то оснований) или сопроводительного письма с запрошенной информацией об объектах аренды в рамках прохождения в Уполномоченном органе административных процедур: "Экспертиза представленных документов" и "Подготовка запрошенной информации об объектах аренды" для выдачи заявителю либо направления информации об объектах аренды посредством почтового отправления по указанному в заявлении почтовому адресу составляет 9 рабочих дней с даты поступления в Уполномоченный орган пакет документов из ГКУ "МФЦ".</w:t>
      </w:r>
    </w:p>
    <w:p w:rsidR="004E0049" w:rsidRDefault="00F047D0" w:rsidP="004E0049">
      <w:pPr>
        <w:widowControl w:val="0"/>
        <w:autoSpaceDE w:val="0"/>
        <w:autoSpaceDN w:val="0"/>
        <w:adjustRightInd w:val="0"/>
        <w:ind w:firstLine="720"/>
        <w:rPr>
          <w:rFonts w:cs="Arial"/>
          <w:color w:val="000000"/>
          <w:sz w:val="20"/>
          <w:szCs w:val="20"/>
        </w:rPr>
      </w:pPr>
      <w:bookmarkStart w:id="76" w:name="sub_351"/>
      <w:bookmarkEnd w:id="75"/>
      <w:r w:rsidRPr="00F047D0">
        <w:rPr>
          <w:rFonts w:eastAsiaTheme="minorEastAsia" w:cs="Arial"/>
        </w:rPr>
        <w:t xml:space="preserve">3.5.1. </w:t>
      </w:r>
      <w:bookmarkStart w:id="77" w:name="sub_352"/>
      <w:bookmarkEnd w:id="76"/>
      <w:r w:rsidR="004E0049">
        <w:rPr>
          <w:rFonts w:eastAsiaTheme="minorEastAsia" w:cs="Arial"/>
          <w:sz w:val="20"/>
          <w:szCs w:val="20"/>
        </w:rPr>
        <w:t xml:space="preserve">пункт исключен - </w:t>
      </w:r>
      <w:hyperlink r:id="rId32" w:tgtFrame="Logical" w:history="1">
        <w:r w:rsidR="004E0049">
          <w:rPr>
            <w:rStyle w:val="a5"/>
            <w:sz w:val="20"/>
            <w:szCs w:val="20"/>
          </w:rPr>
          <w:t>распоряжение Департамента по имущественным и земельным отношениям города Севастополя от 14.08.2018 № 11717-РДИ</w:t>
        </w:r>
      </w:hyperlink>
    </w:p>
    <w:p w:rsidR="00F047D0" w:rsidRPr="00F047D0" w:rsidRDefault="00F047D0" w:rsidP="004E0049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3.5.2. Должностное лицо Уполномоченного органа обеспечивает передачу документа в многофункциональный центр для выдачи заявителю не позднее рабочего дня, предшествующего дню окончания срока рассмотрения заявления о предоставлении государственной услуги, установленного настоящим Административным регламентом, с одновременным началом исполнения административной процедуры "Выдача результата государственной услуги заявителю".</w:t>
      </w:r>
    </w:p>
    <w:bookmarkEnd w:id="77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Также должностное Уполномоченного органа уведомляет заявителя (или представителя заявителя) устно по телефону, указанному в заявлении, о возможности получения запрашиваемой информации на личном приеме в ГКУ "МФЦ".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8" w:name="sub_36"/>
      <w:r w:rsidRPr="00F047D0">
        <w:rPr>
          <w:rFonts w:eastAsiaTheme="minorEastAsia" w:cs="Arial"/>
        </w:rPr>
        <w:t xml:space="preserve">3.6. Основанием для начала исполнения административной процедуры "Выдача результата государственной услуги заявителю" является передача должностным лицом ГКУ "МФЦ" одного экземпляра пакета документов, подготовленного к выдаче получателю государственной услуги, в форме документа на бумажном носителе посредством выдачи </w:t>
      </w:r>
      <w:r w:rsidRPr="00F047D0">
        <w:rPr>
          <w:rFonts w:eastAsiaTheme="minorEastAsia" w:cs="Arial"/>
        </w:rPr>
        <w:lastRenderedPageBreak/>
        <w:t>заявителю (представителю заявителя) лично под расписку.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9" w:name="sub_361"/>
      <w:bookmarkEnd w:id="78"/>
      <w:r w:rsidRPr="00F047D0">
        <w:rPr>
          <w:rFonts w:eastAsiaTheme="minorEastAsia" w:cs="Arial"/>
        </w:rPr>
        <w:t>3.6.1. При выдаче документов сотрудник ГКУ "МФЦ":</w:t>
      </w:r>
    </w:p>
    <w:bookmarkEnd w:id="79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устанавливает личность заявителя (представителя заявителя);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знакомит с содержанием документов и выдает их,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0" w:name="sub_362"/>
      <w:r w:rsidRPr="00F047D0">
        <w:rPr>
          <w:rFonts w:eastAsiaTheme="minorEastAsia" w:cs="Arial"/>
        </w:rPr>
        <w:t>3.6.2. Заявитель подтверждает получение документов личной подписью с расшифровкой в соответствующей графе расписки, которая хранится в архиве ГКУ "МФЦ".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1" w:name="sub_363"/>
      <w:bookmarkEnd w:id="80"/>
      <w:r w:rsidRPr="00F047D0">
        <w:rPr>
          <w:rFonts w:eastAsiaTheme="minorEastAsia" w:cs="Arial"/>
        </w:rPr>
        <w:t>3.6.3. Результатом административной процедуры является предоставление информации об объектах аренды либо получение заявителем отказа в предоставлении государственной услуги. Максимальный срок исполнения данной административной процедуры составляет 1 день с даты поступления в ГКУ "МФЦ" пакет документов из Уполномоченного органа.</w:t>
      </w:r>
    </w:p>
    <w:bookmarkEnd w:id="81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82" w:name="sub_400"/>
      <w:r w:rsidRPr="00F047D0">
        <w:rPr>
          <w:rFonts w:eastAsiaTheme="minorEastAsia" w:cs="Arial"/>
          <w:b/>
          <w:bCs/>
          <w:color w:val="26282F"/>
        </w:rPr>
        <w:t>4. Формы контроля за исполнением административного регламента</w:t>
      </w:r>
    </w:p>
    <w:bookmarkEnd w:id="82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3" w:name="sub_41"/>
      <w:r w:rsidRPr="00F047D0">
        <w:rPr>
          <w:rFonts w:eastAsiaTheme="minorEastAsia" w:cs="Arial"/>
        </w:rPr>
        <w:t>4.1. Формы контроля за исполнением административного регламента:</w:t>
      </w:r>
    </w:p>
    <w:bookmarkEnd w:id="83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Контроль за исполнением административного регламента предоставления государственной услуги осуществляется в формах: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а) проверки (плановой, внеплановой);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б) рассмотрения жалоб заявителей на действия (бездействие) должностных лиц МФЦ, Управления, ответственных за предоставление государственной услуги.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4" w:name="sub_42"/>
      <w:r w:rsidRPr="00F047D0">
        <w:rPr>
          <w:rFonts w:eastAsiaTheme="minorEastAsia" w:cs="Arial"/>
        </w:rPr>
        <w:t>4.2. Порядок, периодичность осуществления плановых и внеплановых проверок за исполнением административного регламента.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5" w:name="sub_421"/>
      <w:bookmarkEnd w:id="84"/>
      <w:r w:rsidRPr="00F047D0">
        <w:rPr>
          <w:rFonts w:eastAsiaTheme="minorEastAsia" w:cs="Arial"/>
        </w:rPr>
        <w:t>4.2.1. Проверки могут быть плановыми (осуществляются на основании годовых планов работы Управления) и внеплановыми (по конкретному обращению заявителя).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6" w:name="sub_422"/>
      <w:bookmarkEnd w:id="85"/>
      <w:r w:rsidRPr="00F047D0">
        <w:rPr>
          <w:rFonts w:eastAsiaTheme="minorEastAsia" w:cs="Arial"/>
        </w:rPr>
        <w:t>4.2.2. Плановые проверки проводятся начальником Управления.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7" w:name="sub_423"/>
      <w:bookmarkEnd w:id="86"/>
      <w:r w:rsidRPr="00F047D0">
        <w:rPr>
          <w:rFonts w:eastAsiaTheme="minorEastAsia" w:cs="Arial"/>
        </w:rPr>
        <w:t>4.2.3. Периодичность проведения плановых проверок 1 раз в год.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8" w:name="sub_424"/>
      <w:bookmarkEnd w:id="87"/>
      <w:r w:rsidRPr="00F047D0">
        <w:rPr>
          <w:rFonts w:eastAsiaTheme="minorEastAsia" w:cs="Arial"/>
        </w:rPr>
        <w:t>4.2.4. По результатам проверок составляется акт проверки.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9" w:name="sub_43"/>
      <w:bookmarkEnd w:id="88"/>
      <w:r w:rsidRPr="00F047D0">
        <w:rPr>
          <w:rFonts w:eastAsiaTheme="minorEastAsia" w:cs="Arial"/>
        </w:rPr>
        <w:t>4.3. Государственные служащие исполнителя несут ответственность за решения и действия (бездействия), принимаемые (осуществляемые) в ходе предоставления государственной услуги в соответствии с должностным регламентом, а также законодательством Российской Федерации и города Севастополя.</w:t>
      </w:r>
    </w:p>
    <w:bookmarkEnd w:id="89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90" w:name="sub_500"/>
      <w:r w:rsidRPr="00F047D0">
        <w:rPr>
          <w:rFonts w:eastAsiaTheme="minorEastAsia" w:cs="Arial"/>
          <w:b/>
          <w:bCs/>
          <w:color w:val="26282F"/>
        </w:rPr>
        <w:t>5. Досудебный (внесудебный) порядок обжалования решений и действий (бездействий) органа, предоставляющего государственную услугу, а также должностных лиц</w:t>
      </w:r>
    </w:p>
    <w:bookmarkEnd w:id="90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1" w:name="sub_51"/>
      <w:r w:rsidRPr="00F047D0">
        <w:rPr>
          <w:rFonts w:eastAsiaTheme="minorEastAsia" w:cs="Arial"/>
        </w:rPr>
        <w:t>5.1. Заявители вправе обжаловать решения, действия (бездействие) органа, должностных лиц, государственных служащих в досудебном (внесудебном) порядке.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2" w:name="sub_52"/>
      <w:bookmarkEnd w:id="91"/>
      <w:r w:rsidRPr="00F047D0">
        <w:rPr>
          <w:rFonts w:eastAsiaTheme="minorEastAsia" w:cs="Arial"/>
        </w:rPr>
        <w:t>5.2. Обжалование действий (бездействия) Управления, должностных лиц Управления, ответственного за оказание услуги, государственных служащих, а также решений, принимаемых (осуществляемых) ими в ходе предоставления государственной услуги, производится в досудебном (внесудебном) порядке путем подачи заинтересованным лицом жалобы.</w:t>
      </w:r>
    </w:p>
    <w:bookmarkEnd w:id="92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Жалоба на действия (бездействия) и решения должностных лиц Управления (далее - жалоба) может быть подана как в форме устного обращения, так и в письменной форме по адресу: г. Севастополь, ул. Советская, 9 на имя начальника Управления, а также на имя Директора Департамента по имущественным и земельным отношениям города Севастополя.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3" w:name="sub_53"/>
      <w:r w:rsidRPr="00F047D0">
        <w:rPr>
          <w:rFonts w:eastAsiaTheme="minorEastAsia" w:cs="Arial"/>
        </w:rPr>
        <w:t>5.3. Жалоба может быть подана в форме устного личного обращения. Личный прием заявителей в Управлении осуществляет начальник Управления.</w:t>
      </w:r>
    </w:p>
    <w:bookmarkEnd w:id="93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lastRenderedPageBreak/>
        <w:t>Личный прием заявителей проводится в соответствии с разделом 2. Стандарт предоставления государственной услуги.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4" w:name="sub_54"/>
      <w:r w:rsidRPr="00F047D0">
        <w:rPr>
          <w:rFonts w:eastAsiaTheme="minorEastAsia" w:cs="Arial"/>
        </w:rPr>
        <w:t>5.4. При личном приеме заявитель предъявляет документ, удостоверяющий его личность.</w:t>
      </w:r>
    </w:p>
    <w:bookmarkEnd w:id="94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Содержание устной жалобы заносится в карточку личного приема заявителя. В случае если изложенные в устном обращении факты и обстоятельства являются очевидными и не требуют дополнительной проверки, ответ на жалобу с согласия заявителя может быть да и устно в ходе личного приема, о чем делается запись в карточке личного приема заявителя. В остальных случаях дается письменный ответ.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В ходе личного приема заявителю может быть отказано в дальнейшем рассмотрении жалобы, если ему ранее был дан ответ по существу поставленных в жалобе вопросов.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5" w:name="sub_55"/>
      <w:r w:rsidRPr="00F047D0">
        <w:rPr>
          <w:rFonts w:eastAsiaTheme="minorEastAsia" w:cs="Arial"/>
        </w:rPr>
        <w:t>5.5. Предмет жалобы.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6" w:name="sub_551"/>
      <w:bookmarkEnd w:id="95"/>
      <w:r w:rsidRPr="00F047D0">
        <w:rPr>
          <w:rFonts w:eastAsiaTheme="minorEastAsia" w:cs="Arial"/>
        </w:rPr>
        <w:t>5.5.1. Предметом досудебного (внесудебного) обжалования являются действия (бездействие) должностных лиц и специалиста Управления, ответственного за оказание услуги, а также принимаемые ими решения при предоставлении государственной услуги, в том числе связанные с:</w:t>
      </w:r>
    </w:p>
    <w:bookmarkEnd w:id="96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нарушением срока регистрации запроса заявителя о предоставлении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нарушением срока предоставления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требованием у заявителя документов, не предусмотренных нормативными правовыми актами Российской Федерации, нормативными правовыми актами города Севастополя для предоставления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отказом в приеме документов, предоставление которых предусмотрено нормативными правовыми актами Российской Федерации и города Севастополя для предоставления государственной услуги, у заявителя;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отказом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города Севастополя;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истребованием у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города Севастополя;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7" w:name="sub_5518"/>
      <w:r w:rsidRPr="00F047D0">
        <w:rPr>
          <w:rFonts w:eastAsiaTheme="minorEastAsia" w:cs="Arial"/>
        </w:rPr>
        <w:t xml:space="preserve">- </w:t>
      </w:r>
      <w:r w:rsidR="004E0049">
        <w:rPr>
          <w:rFonts w:eastAsiaTheme="minorEastAsia" w:cs="Arial"/>
          <w:sz w:val="20"/>
          <w:szCs w:val="20"/>
        </w:rPr>
        <w:t>абзац</w:t>
      </w:r>
      <w:r w:rsidR="004E0049">
        <w:rPr>
          <w:rFonts w:eastAsiaTheme="minorEastAsia" w:cs="Arial"/>
          <w:sz w:val="20"/>
          <w:szCs w:val="20"/>
        </w:rPr>
        <w:t xml:space="preserve"> исключен - </w:t>
      </w:r>
      <w:hyperlink r:id="rId33" w:tgtFrame="Logical" w:history="1">
        <w:r w:rsidR="004E0049">
          <w:rPr>
            <w:rStyle w:val="a5"/>
            <w:sz w:val="20"/>
            <w:szCs w:val="20"/>
          </w:rPr>
          <w:t>распоряжение Департамента по имущественным и земельным отношениям города Севастополя от 14.08.2018 № 11717-РДИ</w:t>
        </w:r>
      </w:hyperlink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8" w:name="sub_56"/>
      <w:bookmarkEnd w:id="97"/>
      <w:r w:rsidRPr="00F047D0">
        <w:rPr>
          <w:rFonts w:eastAsiaTheme="minorEastAsia" w:cs="Arial"/>
        </w:rPr>
        <w:t>5.6. Органы, уполномоченные на рассмотрение жалобы, и должностные лица, которым может быть направлена жалоба.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9" w:name="sub_561"/>
      <w:bookmarkEnd w:id="98"/>
      <w:r w:rsidRPr="00F047D0">
        <w:rPr>
          <w:rFonts w:eastAsiaTheme="minorEastAsia" w:cs="Arial"/>
        </w:rPr>
        <w:t>5.6.1. Жалоба на действия (бездействие) должностных лиц Управления, ответственного за оказание услуги, государственных служащих, а также на принимаемые ими решения при предоставлении государственной услуги может быть направлена:</w:t>
      </w:r>
    </w:p>
    <w:bookmarkEnd w:id="99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начальнику Управления либо директору Департамента - при обжаловании действий (бездействия) должностных лиц, а также принимаемых ими решений при предоставлении государственной услуги;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заместителю Губернатора города Севастополя, курирующему вопросы в отрасли имущественных и земельных отношений;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Губернатору города Севастополя либо лицу, исполняющему обязанности Губернатора города Севастополя.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0" w:name="sub_57"/>
      <w:r w:rsidRPr="00F047D0">
        <w:rPr>
          <w:rFonts w:eastAsiaTheme="minorEastAsia" w:cs="Arial"/>
        </w:rPr>
        <w:t>5.7. Порядок подачи и рассмотрения жалобы.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1" w:name="sub_571"/>
      <w:bookmarkEnd w:id="100"/>
      <w:r w:rsidRPr="00F047D0">
        <w:rPr>
          <w:rFonts w:eastAsiaTheme="minorEastAsia" w:cs="Arial"/>
        </w:rPr>
        <w:t>5.7.1. Жалоба должна содержать:</w:t>
      </w:r>
    </w:p>
    <w:bookmarkEnd w:id="101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наименование органа, должностного лица органа, предоставляющего государственную услугу, решения и действия (бездействие) которых обжалуются;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 xml:space="preserve">- фамилию, имя, отчество (при наличии), сведения о месте жительства заявителя - </w:t>
      </w:r>
      <w:r w:rsidRPr="00F047D0">
        <w:rPr>
          <w:rFonts w:eastAsiaTheme="minorEastAsia" w:cs="Arial"/>
        </w:rPr>
        <w:lastRenderedPageBreak/>
        <w:t>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сведения об обжалуемых решениях и действиях (бездействии) органа, предоставляющего государственную услугу, его должностного лица;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доводы, на основании которых заявитель не согласен с решением и действием (бездействием) органа, предоставляющего государственную услугу, его должностного лица. Заявителем могут быть представлены документы (при наличии), подтверждающие доводы заявителя, либо их копии.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2" w:name="sub_572"/>
      <w:r w:rsidRPr="00F047D0">
        <w:rPr>
          <w:rFonts w:eastAsiaTheme="minorEastAsia" w:cs="Arial"/>
        </w:rPr>
        <w:t>5.7.2. В случае если жалоба подается через представителя заявителя, также представляется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представлена:</w:t>
      </w:r>
    </w:p>
    <w:bookmarkEnd w:id="102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оформленная в соответствии с законодательством Российской Федерации доверенность (для физических лиц);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3" w:name="sub_573"/>
      <w:r w:rsidRPr="00F047D0">
        <w:rPr>
          <w:rFonts w:eastAsiaTheme="minorEastAsia" w:cs="Arial"/>
        </w:rPr>
        <w:t>5.7.3. Жалоба в письменной форме на бумажном носителе может быть также направлена по почте.</w:t>
      </w:r>
    </w:p>
    <w:bookmarkEnd w:id="103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В случае подачи жалобы в письменной форме на бумажном носителе при личном приеме заявитель представляет документ, удостоверяющий его личность в соответствии с законодательством Российской Федерации.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4" w:name="sub_574"/>
      <w:r w:rsidRPr="00F047D0">
        <w:rPr>
          <w:rFonts w:eastAsiaTheme="minorEastAsia" w:cs="Arial"/>
        </w:rPr>
        <w:t>5.7.4. В электронном виде жалоба может быть подана заявителем посредством:</w:t>
      </w:r>
    </w:p>
    <w:bookmarkEnd w:id="104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электронной почты Управления - dizo@sev.gov.ru;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федеральной государственной информационной системы "Единый портал государственных и муниципальных услуг (функций)".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5" w:name="sub_575"/>
      <w:r w:rsidRPr="00F047D0">
        <w:rPr>
          <w:rFonts w:eastAsiaTheme="minorEastAsia" w:cs="Arial"/>
        </w:rPr>
        <w:t>5.7.5. Жалоба рассматривается начальником Управления, директором Департамента. В случае если обжалуются решения директора Департамента, жалоба подается на имя Губернатора города Севастополя.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6" w:name="sub_576"/>
      <w:bookmarkEnd w:id="105"/>
      <w:r w:rsidRPr="00F047D0">
        <w:rPr>
          <w:rFonts w:eastAsiaTheme="minorEastAsia" w:cs="Arial"/>
        </w:rPr>
        <w:t>5.7.6. Жалоба может быть подана заявителем через МФЦ. При поступлении жалобы МФЦ обеспечивает ее передачу в уполномоченный на ее рассмотрение орган в порядке и сроки, которые установлены соглашением о взаимодействии между МФЦ и органом, предоставляющим муниципальную услугу, но не позднее следующего рабочего дня со дня поступления жалобы.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7" w:name="sub_58"/>
      <w:bookmarkEnd w:id="106"/>
      <w:r w:rsidRPr="00F047D0">
        <w:rPr>
          <w:rFonts w:eastAsiaTheme="minorEastAsia" w:cs="Arial"/>
        </w:rPr>
        <w:t>5.8. Сроки рассмотрения жалобы.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8" w:name="sub_581"/>
      <w:bookmarkEnd w:id="107"/>
      <w:r w:rsidRPr="00F047D0">
        <w:rPr>
          <w:rFonts w:eastAsiaTheme="minorEastAsia" w:cs="Arial"/>
        </w:rPr>
        <w:t>5.8.1. Жалоба, поступившая в Управление, Департамент подлежит регистрации не позднее следующего рабочего дня со дня ее поступления. Жалоба рассматривается в течение 15 рабочих дней со дня ее регистрации.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09" w:name="sub_582"/>
      <w:bookmarkEnd w:id="108"/>
      <w:r w:rsidRPr="00F047D0">
        <w:rPr>
          <w:rFonts w:eastAsiaTheme="minorEastAsia" w:cs="Arial"/>
        </w:rPr>
        <w:t>5.8.2. В случае обжалования отказа органа, предоставляющего государственную услугу, его должностного лица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5 рабочих дней со дня ее регистрации.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0" w:name="sub_59"/>
      <w:bookmarkEnd w:id="109"/>
      <w:r w:rsidRPr="00F047D0">
        <w:rPr>
          <w:rFonts w:eastAsiaTheme="minorEastAsia" w:cs="Arial"/>
        </w:rPr>
        <w:t>5.9. Результат рассмотрения жалобы.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1" w:name="sub_591"/>
      <w:bookmarkEnd w:id="110"/>
      <w:r w:rsidRPr="00F047D0">
        <w:rPr>
          <w:rFonts w:eastAsiaTheme="minorEastAsia" w:cs="Arial"/>
        </w:rPr>
        <w:t>5.9.1. По результатам рассмотрения жалобы уполномоченный на рассмотрение жалобы орган принимает одно из следующих решений:</w:t>
      </w:r>
    </w:p>
    <w:bookmarkEnd w:id="111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 xml:space="preserve">- удовлетворяет жалобу, в том числе в форме отмены принятого решения, исправления допущенных органом, предоставляющим государственную услугу, опечаток </w:t>
      </w:r>
      <w:r w:rsidRPr="00F047D0">
        <w:rPr>
          <w:rFonts w:eastAsiaTheme="minorEastAsia" w:cs="Arial"/>
        </w:rPr>
        <w:lastRenderedPageBreak/>
        <w:t>и ошибок в выданных в результате предоставления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города Севастополя, а также в иных формах;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отказывает в удовлетворении жалобы.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2" w:name="sub_592"/>
      <w:r w:rsidRPr="00F047D0">
        <w:rPr>
          <w:rFonts w:eastAsiaTheme="minorEastAsia" w:cs="Arial"/>
        </w:rPr>
        <w:t>5.9.2. Уполномоченный на рассмотрение жалобы орган отказывает в удовлетворении жалобы в следующих случаях:</w:t>
      </w:r>
    </w:p>
    <w:bookmarkEnd w:id="112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наличие вступившего в законную силу решения суда, арбитражного суда по жалобе о том же предмете и по тем же основаниям;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подача жалобы лицом, полномочия которого не подтверждены в порядке, установленном законодательством Российской Федерации;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наличие решения по жалобе, принятого ранее в отношении того же заявителя и по тому же предмету жалобы.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3" w:name="sub_593"/>
      <w:r w:rsidRPr="00F047D0">
        <w:rPr>
          <w:rFonts w:eastAsiaTheme="minorEastAsia" w:cs="Arial"/>
        </w:rPr>
        <w:t>5.9.3. Уполномоченный на рассмотрение жалобы орган вправе оставить жалобу без ответа в следующих случаях:</w:t>
      </w:r>
    </w:p>
    <w:bookmarkEnd w:id="113"/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наличие в жалобе нецензурных либо оскорбительных выражений, угроз жизни, здоровью и имуществу должностного лица, а также членов его семьи;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отсутствие возможности прочитать какую-либо часть текста жалобы, фамилию, имя, отчество (при наличии) и (или) почтовый адрес заявителя, указанные в жалобе;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если в письменном обращении не указаны фамилия гражданина, направившего обращение, и почтовый адрес, по которому должен быть направлен ответ на обращение;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если жалоба подана заявителем в орган, в компетенцию которого не входит принятие решения по жалобе. В этом случае в течение 5 рабочих дней со дня ее регистрации указанный орган направляет жалобу в уполномоченный на ее рассмотрение орган и в письменной форме информирует заявителя о перенаправлении жалобы;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если в письменном обращении заявителя содержится вопрос, на который ему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начальник Управления, должностное лицо либо уполномоченное на то лицо вправе принять решение о безосновательности очередного обращения и прекращении переписки с заявителем по данному вопросу при условии, что указанное обращение и ранее направляемые обращения направлялись в Управление или одному и тому же должностному лицу. О данном решении уведомляется заявитель, направивший обращение;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- если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тайну,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513001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="Sylfaen" w:cs="Arial"/>
          <w:lang w:bidi="ru-RU"/>
        </w:rPr>
      </w:pPr>
      <w:bookmarkStart w:id="114" w:name="sub_594"/>
      <w:r w:rsidRPr="00F047D0">
        <w:rPr>
          <w:rFonts w:eastAsiaTheme="minorEastAsia" w:cs="Arial"/>
        </w:rPr>
        <w:t xml:space="preserve">5.9.4. </w:t>
      </w:r>
      <w:bookmarkStart w:id="115" w:name="sub_510"/>
      <w:bookmarkEnd w:id="114"/>
      <w:r w:rsidR="00513001" w:rsidRPr="00163CD1">
        <w:rPr>
          <w:rFonts w:eastAsia="Sylfaen" w:cs="Arial"/>
          <w:lang w:bidi="ru-RU"/>
        </w:rPr>
        <w:t>Не позднее дня, следующего за днем принятия решения, указанного в пунктах 5.9.1-5.9.4 административного регламента, заявителю в письменной форме и по желанию заявителя в электронной форме направляется мотивированный ответ о результатах рассмотрения жалобы (способом, указанным заявителем в жалобе: лично, по почте или электронной почтой).</w:t>
      </w:r>
    </w:p>
    <w:p w:rsidR="00513001" w:rsidRDefault="00513001" w:rsidP="00513001">
      <w:pPr>
        <w:suppressAutoHyphens/>
        <w:autoSpaceDE w:val="0"/>
        <w:autoSpaceDN w:val="0"/>
        <w:adjustRightInd w:val="0"/>
        <w:spacing w:line="242" w:lineRule="auto"/>
        <w:ind w:firstLine="709"/>
        <w:rPr>
          <w:rFonts w:cs="Arial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(в редакции </w:t>
      </w:r>
      <w:hyperlink r:id="rId34" w:tgtFrame="Logical" w:history="1">
        <w:r>
          <w:rPr>
            <w:rStyle w:val="a5"/>
            <w:sz w:val="20"/>
            <w:szCs w:val="20"/>
          </w:rPr>
          <w:t>распоряжения Департамента по имущественным и земельным отношениям города Севастополя от 14.08.2018 № 11717-РДИ</w:t>
        </w:r>
      </w:hyperlink>
      <w:r>
        <w:rPr>
          <w:rFonts w:cs="Arial"/>
          <w:sz w:val="20"/>
          <w:szCs w:val="20"/>
        </w:rPr>
        <w:t>)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F047D0">
        <w:rPr>
          <w:rFonts w:eastAsiaTheme="minorEastAsia" w:cs="Arial"/>
        </w:rPr>
        <w:t>5.10. Ответ по результатам рассмотрения жалобы подписывается уполномоченным на рассмотрение жалобы должностным лицом органа, предоставляющего государственную услугу.</w:t>
      </w:r>
    </w:p>
    <w:p w:rsidR="00F047D0" w:rsidRPr="00F047D0" w:rsidRDefault="00F047D0" w:rsidP="00F047D0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6" w:name="sub_511"/>
      <w:bookmarkEnd w:id="115"/>
      <w:r w:rsidRPr="00F047D0">
        <w:rPr>
          <w:rFonts w:eastAsiaTheme="minorEastAsia" w:cs="Arial"/>
        </w:rPr>
        <w:t>5.11. Порядок подачи, порядок рассмотрения и порядок разрешения жалоб, направляемых в суды и арбитражные суды, определяются законодательством Российской Федерации о гражданском судопроизводстве и судопроизводстве в арбитражных судах.</w:t>
      </w:r>
    </w:p>
    <w:bookmarkEnd w:id="116"/>
    <w:p w:rsidR="00374531" w:rsidRPr="00374531" w:rsidRDefault="00374531" w:rsidP="00374531">
      <w:pPr>
        <w:pageBreakBefore/>
        <w:widowControl w:val="0"/>
        <w:autoSpaceDE w:val="0"/>
        <w:autoSpaceDN w:val="0"/>
        <w:spacing w:line="202" w:lineRule="auto"/>
        <w:ind w:left="5670" w:firstLine="0"/>
        <w:jc w:val="left"/>
        <w:rPr>
          <w:rFonts w:cs="Arial"/>
        </w:rPr>
      </w:pPr>
      <w:r w:rsidRPr="00374531">
        <w:rPr>
          <w:rFonts w:cs="Arial"/>
        </w:rPr>
        <w:lastRenderedPageBreak/>
        <w:t>Приложение № 1</w:t>
      </w:r>
      <w:r w:rsidRPr="00374531">
        <w:rPr>
          <w:rFonts w:cs="Arial"/>
        </w:rPr>
        <w:br/>
        <w:t>к Административному регламенту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jc w:val="center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jc w:val="center"/>
        <w:rPr>
          <w:rFonts w:cs="Arial"/>
        </w:rPr>
      </w:pPr>
      <w:r w:rsidRPr="00374531">
        <w:rPr>
          <w:rFonts w:cs="Arial"/>
        </w:rPr>
        <w:t>Форма запроса о предоставлении информации об объектах аренды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Департамент по имущественным и земельным отношениям города Севастополя</w:t>
      </w:r>
    </w:p>
    <w:p w:rsidR="00374531" w:rsidRPr="00374531" w:rsidRDefault="00374531" w:rsidP="00374531">
      <w:pPr>
        <w:widowControl w:val="0"/>
        <w:tabs>
          <w:tab w:val="left" w:pos="5103"/>
        </w:tabs>
        <w:autoSpaceDE w:val="0"/>
        <w:autoSpaceDN w:val="0"/>
        <w:spacing w:line="216" w:lineRule="auto"/>
        <w:ind w:left="5103" w:hanging="709"/>
        <w:jc w:val="left"/>
        <w:rPr>
          <w:rFonts w:cs="Arial"/>
        </w:rPr>
      </w:pPr>
      <w:r w:rsidRPr="00374531">
        <w:rPr>
          <w:rFonts w:cs="Arial"/>
        </w:rPr>
        <w:t xml:space="preserve">От: </w:t>
      </w:r>
      <w:r w:rsidRPr="00374531">
        <w:rPr>
          <w:rFonts w:cs="Arial"/>
        </w:rPr>
        <w:tab/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center"/>
        <w:rPr>
          <w:rFonts w:cs="Arial"/>
        </w:rPr>
      </w:pPr>
      <w:r w:rsidRPr="00374531">
        <w:rPr>
          <w:rFonts w:cs="Arial"/>
          <w:i/>
        </w:rPr>
        <w:t>(фамилия, имя, отчество заявителя или полное наименование организации, ОГРН, ОГРНИП, ИНН/КПП при наличии)</w:t>
      </w: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(почтовый адрес)</w:t>
      </w: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 xml:space="preserve"> (контактный телефон)</w:t>
      </w: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(адрес электронной почты)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jc w:val="center"/>
        <w:rPr>
          <w:rFonts w:cs="Arial"/>
        </w:rPr>
      </w:pPr>
      <w:r w:rsidRPr="00374531">
        <w:rPr>
          <w:rFonts w:cs="Arial"/>
        </w:rPr>
        <w:t>ЗАЯВЛЕНИЕ (ЗАПРОС)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Прошу  предоставить  информацию об объектах недвижимого имущества, находящихся в собственности города Севастополя, составляющих имущественную казну города Севастополя, свободных от прав третьих лиц, которые могут быть переданы в аренду.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u w:val="single"/>
        </w:rPr>
      </w:pPr>
      <w:r w:rsidRPr="00374531">
        <w:rPr>
          <w:rFonts w:cs="Arial"/>
        </w:rPr>
        <w:t xml:space="preserve">    </w:t>
      </w:r>
      <w:r w:rsidRPr="00374531">
        <w:rPr>
          <w:rFonts w:cs="Arial"/>
          <w:u w:val="single"/>
        </w:rPr>
        <w:t xml:space="preserve">1.  ВИД ОБЪЕКТА НЕДВИЖИМОГО ИМУЩЕСТВА: 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встроено-пристроенное нежилое помещение 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нежилое здание (сооружение)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 xml:space="preserve">│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8931"/>
        </w:tabs>
        <w:autoSpaceDE w:val="0"/>
        <w:autoSpaceDN w:val="0"/>
        <w:spacing w:line="202" w:lineRule="auto"/>
        <w:ind w:firstLine="0"/>
        <w:rPr>
          <w:rFonts w:cs="Arial"/>
          <w:u w:val="single"/>
        </w:rPr>
      </w:pPr>
      <w:r w:rsidRPr="00374531">
        <w:rPr>
          <w:rFonts w:cs="Arial"/>
        </w:rPr>
        <w:t xml:space="preserve">    </w:t>
      </w:r>
      <w:r w:rsidRPr="00374531">
        <w:rPr>
          <w:rFonts w:cs="Arial"/>
          <w:u w:val="single"/>
        </w:rPr>
        <w:t>2. ФОРМА ПРЕДСТАВЛЕНИЯ СВЕДЕНИЙ (указать одну):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в виде бумажного документа 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в виде электронной копии документа 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 xml:space="preserve">│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  <w:u w:val="single"/>
        </w:rPr>
      </w:pPr>
      <w:r w:rsidRPr="00374531">
        <w:rPr>
          <w:rFonts w:cs="Arial"/>
        </w:rPr>
        <w:t xml:space="preserve">    </w:t>
      </w:r>
      <w:r w:rsidRPr="00374531">
        <w:rPr>
          <w:rFonts w:cs="Arial"/>
          <w:u w:val="single"/>
        </w:rPr>
        <w:t>3. СПОСОБ ПОЛУЧЕНИЯ СВЕДЕНИЙ (указать один):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jc w:val="left"/>
        <w:rPr>
          <w:rFonts w:cs="Arial"/>
        </w:rPr>
      </w:pPr>
      <w:r w:rsidRPr="00374531">
        <w:rPr>
          <w:rFonts w:cs="Arial"/>
        </w:rPr>
        <w:t xml:space="preserve">    на личном приеме в Управлении имущественных отношений</w:t>
      </w:r>
      <w:r w:rsidRPr="00374531">
        <w:rPr>
          <w:rFonts w:cs="Arial"/>
        </w:rPr>
        <w:tab/>
        <w:t>┌───┐</w:t>
      </w:r>
      <w:r w:rsidRPr="00374531">
        <w:rPr>
          <w:rFonts w:cs="Arial"/>
        </w:rPr>
        <w:br/>
        <w:t>Департамента по имущественным и земельным отношениям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br/>
        <w:t xml:space="preserve">города Севастополя (г. Севастополь, ул. Луначарского, д. 5) </w:t>
      </w:r>
      <w:r w:rsidRPr="00374531">
        <w:rPr>
          <w:rFonts w:cs="Arial"/>
        </w:rPr>
        <w:tab/>
        <w:t xml:space="preserve">└───┘ 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16" w:lineRule="auto"/>
        <w:ind w:firstLine="0"/>
        <w:rPr>
          <w:rFonts w:cs="Arial"/>
        </w:rPr>
      </w:pPr>
      <w:r w:rsidRPr="00374531">
        <w:rPr>
          <w:rFonts w:cs="Arial"/>
        </w:rPr>
        <w:t xml:space="preserve">    почтовым отправлением ________________________________________ 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</w:p>
    <w:p w:rsidR="00374531" w:rsidRPr="00374531" w:rsidRDefault="00374531" w:rsidP="00374531">
      <w:pPr>
        <w:widowControl w:val="0"/>
        <w:tabs>
          <w:tab w:val="left" w:pos="4536"/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                                </w:t>
      </w:r>
      <w:r w:rsidRPr="00374531">
        <w:rPr>
          <w:rFonts w:cs="Arial"/>
        </w:rPr>
        <w:tab/>
      </w:r>
      <w:r w:rsidRPr="00374531">
        <w:rPr>
          <w:rFonts w:cs="Arial"/>
          <w:i/>
        </w:rPr>
        <w:t>(укажите почтовый адрес)</w:t>
      </w: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______________________________________________________________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┌───┐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16" w:lineRule="auto"/>
        <w:ind w:firstLine="0"/>
        <w:rPr>
          <w:rFonts w:cs="Arial"/>
        </w:rPr>
      </w:pPr>
      <w:r w:rsidRPr="00374531">
        <w:rPr>
          <w:rFonts w:cs="Arial"/>
        </w:rPr>
        <w:t xml:space="preserve">    по электронной почте  ________________________________________</w:t>
      </w:r>
      <w:r w:rsidRPr="00374531">
        <w:rPr>
          <w:rFonts w:cs="Arial"/>
        </w:rPr>
        <w:tab/>
        <w:t>│</w:t>
      </w:r>
      <w:r w:rsidRPr="00374531">
        <w:rPr>
          <w:rFonts w:cs="Arial"/>
        </w:rPr>
        <w:tab/>
        <w:t>│</w:t>
      </w:r>
    </w:p>
    <w:p w:rsidR="00374531" w:rsidRPr="00374531" w:rsidRDefault="00374531" w:rsidP="00374531">
      <w:pPr>
        <w:widowControl w:val="0"/>
        <w:tabs>
          <w:tab w:val="left" w:pos="4111"/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  <w:r w:rsidRPr="00374531">
        <w:rPr>
          <w:rFonts w:cs="Arial"/>
        </w:rPr>
        <w:t xml:space="preserve">                                    </w:t>
      </w:r>
      <w:r w:rsidRPr="00374531">
        <w:rPr>
          <w:rFonts w:cs="Arial"/>
        </w:rPr>
        <w:tab/>
      </w:r>
      <w:r w:rsidRPr="00374531">
        <w:rPr>
          <w:rFonts w:cs="Arial"/>
          <w:i/>
        </w:rPr>
        <w:t>(укажите адрес электронной почты)</w:t>
      </w: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└───┘</w:t>
      </w:r>
    </w:p>
    <w:p w:rsidR="00374531" w:rsidRPr="00374531" w:rsidRDefault="00374531" w:rsidP="00374531">
      <w:pPr>
        <w:widowControl w:val="0"/>
        <w:tabs>
          <w:tab w:val="left" w:pos="9113"/>
        </w:tabs>
        <w:autoSpaceDE w:val="0"/>
        <w:autoSpaceDN w:val="0"/>
        <w:spacing w:line="202" w:lineRule="auto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firstLine="0"/>
        <w:rPr>
          <w:rFonts w:cs="Arial"/>
        </w:rPr>
      </w:pPr>
      <w:r w:rsidRPr="00374531">
        <w:rPr>
          <w:rFonts w:cs="Arial"/>
        </w:rPr>
        <w:t xml:space="preserve">____________________________ </w:t>
      </w:r>
      <w:r w:rsidRPr="00374531">
        <w:rPr>
          <w:rFonts w:cs="Arial"/>
        </w:rPr>
        <w:tab/>
        <w:t xml:space="preserve">___________  </w:t>
      </w:r>
      <w:r w:rsidRPr="00374531">
        <w:rPr>
          <w:rFonts w:cs="Arial"/>
        </w:rPr>
        <w:tab/>
        <w:t>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  <w:i/>
        </w:rPr>
        <w:t xml:space="preserve">      (наименование должности</w:t>
      </w:r>
      <w:r w:rsidRPr="00374531">
        <w:rPr>
          <w:rFonts w:cs="Arial"/>
          <w:i/>
        </w:rPr>
        <w:tab/>
      </w:r>
      <w:r w:rsidRPr="00374531">
        <w:rPr>
          <w:rFonts w:cs="Arial"/>
          <w:i/>
        </w:rPr>
        <w:tab/>
        <w:t xml:space="preserve">     (подпись) </w:t>
      </w:r>
      <w:r w:rsidRPr="00374531">
        <w:rPr>
          <w:rFonts w:cs="Arial"/>
          <w:i/>
        </w:rPr>
        <w:tab/>
      </w:r>
      <w:r w:rsidRPr="00374531">
        <w:rPr>
          <w:rFonts w:cs="Arial"/>
          <w:i/>
        </w:rPr>
        <w:tab/>
      </w:r>
      <w:r w:rsidRPr="00374531">
        <w:rPr>
          <w:rFonts w:cs="Arial"/>
          <w:i/>
        </w:rPr>
        <w:tab/>
        <w:t>(расшифровка подписи)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  <w:i/>
        </w:rPr>
        <w:t xml:space="preserve"> </w:t>
      </w:r>
      <w:r w:rsidRPr="00374531">
        <w:rPr>
          <w:rFonts w:cs="Arial"/>
          <w:i/>
        </w:rPr>
        <w:tab/>
        <w:t xml:space="preserve"> руководителя &lt;*&gt;)</w:t>
      </w:r>
    </w:p>
    <w:p w:rsidR="00374531" w:rsidRPr="00374531" w:rsidRDefault="00374531" w:rsidP="00374531">
      <w:pPr>
        <w:widowControl w:val="0"/>
        <w:autoSpaceDE w:val="0"/>
        <w:autoSpaceDN w:val="0"/>
        <w:spacing w:line="216" w:lineRule="auto"/>
        <w:ind w:firstLine="0"/>
        <w:rPr>
          <w:rFonts w:cs="Arial"/>
        </w:rPr>
      </w:pPr>
      <w:r w:rsidRPr="00374531">
        <w:rPr>
          <w:rFonts w:cs="Arial"/>
        </w:rPr>
        <w:t xml:space="preserve">                                               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</w:rPr>
        <w:t xml:space="preserve">                                                         </w:t>
      </w:r>
      <w:r w:rsidRPr="00374531">
        <w:rPr>
          <w:rFonts w:cs="Arial"/>
          <w:i/>
        </w:rPr>
        <w:t>(дата)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  <w:i/>
        </w:rPr>
        <w:t>--------------------------------</w:t>
      </w:r>
    </w:p>
    <w:p w:rsidR="00374531" w:rsidRPr="00374531" w:rsidRDefault="00374531" w:rsidP="00374531">
      <w:pPr>
        <w:widowControl w:val="0"/>
        <w:autoSpaceDE w:val="0"/>
        <w:autoSpaceDN w:val="0"/>
        <w:spacing w:line="202" w:lineRule="auto"/>
        <w:ind w:firstLine="0"/>
        <w:rPr>
          <w:rFonts w:cs="Arial"/>
          <w:i/>
        </w:rPr>
      </w:pPr>
      <w:r w:rsidRPr="00374531">
        <w:rPr>
          <w:rFonts w:cs="Arial"/>
          <w:i/>
        </w:rPr>
        <w:t>&lt;*&gt; Для юридических лиц, печать (при наличии)</w:t>
      </w: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  <w:spacing w:val="-4"/>
        </w:rPr>
        <w:t>Приложение № 2</w:t>
      </w:r>
      <w:r w:rsidRPr="00374531">
        <w:rPr>
          <w:rFonts w:cs="Arial"/>
          <w:spacing w:val="-4"/>
        </w:rPr>
        <w:br/>
      </w:r>
      <w:r w:rsidRPr="00374531">
        <w:rPr>
          <w:rFonts w:cs="Arial"/>
        </w:rPr>
        <w:t>к Административному регламенту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left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  <w:spacing w:val="-4"/>
        </w:rPr>
      </w:pPr>
      <w:r w:rsidRPr="00374531">
        <w:rPr>
          <w:rFonts w:cs="Arial"/>
        </w:rPr>
        <w:t>Форма уведомления о приостановления предоставления государственной услуги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left"/>
        <w:rPr>
          <w:rFonts w:cs="Arial"/>
        </w:rPr>
      </w:pPr>
      <w:bookmarkStart w:id="117" w:name="_GoBack"/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22B37D3" wp14:editId="1F094B69">
                <wp:simplePos x="0" y="0"/>
                <wp:positionH relativeFrom="column">
                  <wp:posOffset>3175</wp:posOffset>
                </wp:positionH>
                <wp:positionV relativeFrom="paragraph">
                  <wp:posOffset>161290</wp:posOffset>
                </wp:positionV>
                <wp:extent cx="2647950" cy="715645"/>
                <wp:effectExtent l="0" t="0" r="635" b="317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13C" w:rsidRDefault="004F013C" w:rsidP="0037453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Наименование Уполномоченного органа</w:t>
                            </w:r>
                          </w:p>
                          <w:p w:rsidR="004F013C" w:rsidRDefault="004F013C" w:rsidP="00374531">
                            <w:r>
                              <w:rPr>
                                <w:sz w:val="27"/>
                                <w:szCs w:val="27"/>
                              </w:rPr>
                              <w:t>исх. дата, 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margin-left:.25pt;margin-top:12.7pt;width:208.5pt;height:5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" stroked="f">
                <v:textbox>
                  <w:txbxContent>
                    <w:p w:rsidR="004F013C" w:rsidRDefault="004F013C" w:rsidP="0037453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Наименование Уполномоченного органа</w:t>
                      </w:r>
                    </w:p>
                    <w:p w:rsidR="004F013C" w:rsidRDefault="004F013C" w:rsidP="00374531">
                      <w:r>
                        <w:rPr>
                          <w:sz w:val="27"/>
                          <w:szCs w:val="27"/>
                        </w:rPr>
                        <w:t>исх. дата, номер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(фамилия, имя, отчество заявителя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</w:rPr>
      </w:pPr>
      <w:r w:rsidRPr="00374531">
        <w:rPr>
          <w:rFonts w:cs="Arial"/>
          <w:i/>
        </w:rPr>
        <w:t>или полное наименование организации)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(почтовый адрес</w:t>
      </w:r>
      <w:r w:rsidRPr="00374531">
        <w:rPr>
          <w:rFonts w:cs="Arial"/>
          <w:i/>
        </w:rPr>
        <w:br/>
        <w:t>или адрес электронной почты)</w:t>
      </w:r>
    </w:p>
    <w:p w:rsidR="00374531" w:rsidRPr="00374531" w:rsidRDefault="00374531" w:rsidP="00374531">
      <w:pPr>
        <w:widowControl w:val="0"/>
        <w:autoSpaceDE w:val="0"/>
        <w:autoSpaceDN w:val="0"/>
        <w:ind w:left="4962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Ваше заявление (запрос) от исх. дата (номер) о предоставлении информации об объектах недвижимого имущества, находящихся в собственности города Севастополя, составляющих имущественную казну города Севастополя, свободных от прав третьих лиц, которые могут быть переданы в аренду, сообщаем.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 xml:space="preserve">В связи с 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срок до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приостановлено предоставление государственной услуги.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Приносим свои извинения за причиненные неудобства.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Наименование должности руководителя Уполномоченного органа, личная подпись, расшифровка подписи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Инициалы специалиста Уполномоченного органа, подготовившего ответ,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телефонный номер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  <w:spacing w:val="-4"/>
        </w:rPr>
      </w:pPr>
      <w:r w:rsidRPr="00374531">
        <w:rPr>
          <w:rFonts w:cs="Arial"/>
          <w:spacing w:val="-4"/>
        </w:rPr>
        <w:lastRenderedPageBreak/>
        <w:t>Приложение № 3</w:t>
      </w:r>
      <w:r w:rsidRPr="00374531">
        <w:rPr>
          <w:rFonts w:cs="Arial"/>
          <w:spacing w:val="-4"/>
        </w:rPr>
        <w:br/>
      </w:r>
      <w:r w:rsidRPr="00374531">
        <w:rPr>
          <w:rFonts w:cs="Arial"/>
        </w:rPr>
        <w:t>к Административному регламенту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  <w:spacing w:val="-4"/>
        </w:rPr>
      </w:pPr>
      <w:r w:rsidRPr="00374531">
        <w:rPr>
          <w:rFonts w:cs="Arial"/>
          <w:spacing w:val="-4"/>
        </w:rPr>
        <w:t>Блок-схема</w:t>
      </w:r>
      <w:r w:rsidRPr="00374531">
        <w:rPr>
          <w:rFonts w:cs="Arial"/>
          <w:spacing w:val="-4"/>
        </w:rPr>
        <w:br/>
        <w:t>предоставления государственной услуги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«Предоставление информации об объектах недвижимого имущества, находящихся в государственной собственности города Севастополя, которые могут быть переданы в аренду»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EB6A3" wp14:editId="5DD16D98">
                <wp:simplePos x="0" y="0"/>
                <wp:positionH relativeFrom="column">
                  <wp:posOffset>3613785</wp:posOffset>
                </wp:positionH>
                <wp:positionV relativeFrom="paragraph">
                  <wp:posOffset>62865</wp:posOffset>
                </wp:positionV>
                <wp:extent cx="2265680" cy="492760"/>
                <wp:effectExtent l="9525" t="7620" r="10795" b="13970"/>
                <wp:wrapNone/>
                <wp:docPr id="27" name="Блок-схема: процесс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57155D" w:rsidRDefault="004F013C" w:rsidP="00374531">
                            <w:pPr>
                              <w:jc w:val="center"/>
                              <w:rPr>
                                <w:szCs w:val="27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Рассмотрение заявления (запроса)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27" type="#_x0000_t109" style="position:absolute;left:0;text-align:left;margin-left:284.55pt;margin-top:4.95pt;width:178.4pt;height:3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">
                <v:textbox>
                  <w:txbxContent>
                    <w:p w:rsidR="004F013C" w:rsidRPr="0057155D" w:rsidRDefault="004F013C" w:rsidP="00374531">
                      <w:pPr>
                        <w:jc w:val="center"/>
                        <w:rPr>
                          <w:szCs w:val="27"/>
                        </w:rPr>
                      </w:pPr>
                      <w:r w:rsidRPr="0057155D">
                        <w:rPr>
                          <w:szCs w:val="27"/>
                        </w:rPr>
                        <w:t>Рассмотрение заявления (запроса)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64D04" wp14:editId="5DA56266">
                <wp:simplePos x="0" y="0"/>
                <wp:positionH relativeFrom="column">
                  <wp:posOffset>51435</wp:posOffset>
                </wp:positionH>
                <wp:positionV relativeFrom="paragraph">
                  <wp:posOffset>62865</wp:posOffset>
                </wp:positionV>
                <wp:extent cx="2265680" cy="492760"/>
                <wp:effectExtent l="9525" t="7620" r="10795" b="13970"/>
                <wp:wrapNone/>
                <wp:docPr id="26" name="Блок-схема: процесс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57155D" w:rsidRDefault="004F013C" w:rsidP="00374531">
                            <w:pPr>
                              <w:jc w:val="center"/>
                              <w:rPr>
                                <w:szCs w:val="27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Прием и регистрация заявления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26" o:spid="_x0000_s1028" type="#_x0000_t109" style="position:absolute;left:0;text-align:left;margin-left:4.05pt;margin-top:4.95pt;width:178.4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">
                <v:textbox>
                  <w:txbxContent>
                    <w:p w:rsidR="004F013C" w:rsidRPr="0057155D" w:rsidRDefault="004F013C" w:rsidP="00374531">
                      <w:pPr>
                        <w:jc w:val="center"/>
                        <w:rPr>
                          <w:szCs w:val="27"/>
                        </w:rPr>
                      </w:pPr>
                      <w:r w:rsidRPr="0057155D">
                        <w:rPr>
                          <w:szCs w:val="27"/>
                        </w:rPr>
                        <w:t>Прием и регистрация заявления</w:t>
                      </w:r>
                    </w:p>
                  </w:txbxContent>
                </v:textbox>
              </v:shape>
            </w:pict>
          </mc:Fallback>
        </mc:AlternateContent>
      </w:r>
      <w:r w:rsidRPr="00374531">
        <w:rPr>
          <w:rFonts w:cs="Arial"/>
        </w:rPr>
        <w:t xml:space="preserve"> 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CDBFE" wp14:editId="64505931">
                <wp:simplePos x="0" y="0"/>
                <wp:positionH relativeFrom="column">
                  <wp:posOffset>2317115</wp:posOffset>
                </wp:positionH>
                <wp:positionV relativeFrom="paragraph">
                  <wp:posOffset>13970</wp:posOffset>
                </wp:positionV>
                <wp:extent cx="1296670" cy="0"/>
                <wp:effectExtent l="8255" t="61595" r="19050" b="6223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67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82.45pt;margin-top:1.1pt;width:102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A964C" wp14:editId="6EE4D838">
                <wp:simplePos x="0" y="0"/>
                <wp:positionH relativeFrom="column">
                  <wp:posOffset>4719955</wp:posOffset>
                </wp:positionH>
                <wp:positionV relativeFrom="paragraph">
                  <wp:posOffset>123825</wp:posOffset>
                </wp:positionV>
                <wp:extent cx="0" cy="318135"/>
                <wp:effectExtent l="67945" t="13335" r="65405" b="2095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71.65pt;margin-top:9.75pt;width:0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7CADD" wp14:editId="493E5720">
                <wp:simplePos x="0" y="0"/>
                <wp:positionH relativeFrom="column">
                  <wp:posOffset>3589020</wp:posOffset>
                </wp:positionH>
                <wp:positionV relativeFrom="paragraph">
                  <wp:posOffset>10795</wp:posOffset>
                </wp:positionV>
                <wp:extent cx="2265680" cy="826770"/>
                <wp:effectExtent l="22860" t="16510" r="26035" b="13970"/>
                <wp:wrapNone/>
                <wp:docPr id="23" name="Блок-схема: решени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82677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57155D" w:rsidRDefault="004F013C" w:rsidP="0037453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Основания</w:t>
                            </w:r>
                            <w:r>
                              <w:rPr>
                                <w:szCs w:val="27"/>
                              </w:rPr>
                              <w:br/>
                            </w:r>
                            <w:r w:rsidRPr="0057155D">
                              <w:rPr>
                                <w:szCs w:val="27"/>
                              </w:rPr>
                              <w:t>для отказа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29" type="#_x0000_t110" style="position:absolute;left:0;text-align:left;margin-left:282.6pt;margin-top:.85pt;width:178.4pt;height: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">
                <v:textbox>
                  <w:txbxContent>
                    <w:p w:rsidR="004F013C" w:rsidRPr="0057155D" w:rsidRDefault="004F013C" w:rsidP="00374531">
                      <w:pPr>
                        <w:jc w:val="center"/>
                        <w:rPr>
                          <w:sz w:val="36"/>
                        </w:rPr>
                      </w:pPr>
                      <w:r w:rsidRPr="0057155D">
                        <w:rPr>
                          <w:szCs w:val="27"/>
                        </w:rPr>
                        <w:t>Основания</w:t>
                      </w:r>
                      <w:r>
                        <w:rPr>
                          <w:szCs w:val="27"/>
                        </w:rPr>
                        <w:br/>
                      </w:r>
                      <w:r w:rsidRPr="0057155D">
                        <w:rPr>
                          <w:szCs w:val="27"/>
                        </w:rPr>
                        <w:t>для отказа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15478" wp14:editId="03326460">
                <wp:simplePos x="0" y="0"/>
                <wp:positionH relativeFrom="column">
                  <wp:posOffset>51435</wp:posOffset>
                </wp:positionH>
                <wp:positionV relativeFrom="paragraph">
                  <wp:posOffset>16510</wp:posOffset>
                </wp:positionV>
                <wp:extent cx="2265680" cy="476885"/>
                <wp:effectExtent l="9525" t="6985" r="10795" b="11430"/>
                <wp:wrapNone/>
                <wp:docPr id="22" name="Блок-схема: процесс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768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57155D" w:rsidRDefault="004F013C" w:rsidP="00374531">
                            <w:pPr>
                              <w:jc w:val="center"/>
                              <w:rPr>
                                <w:szCs w:val="27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Подготовка запрашиваемой 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30" type="#_x0000_t109" style="position:absolute;left:0;text-align:left;margin-left:4.05pt;margin-top:1.3pt;width:178.4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">
                <v:textbox>
                  <w:txbxContent>
                    <w:p w:rsidR="004F013C" w:rsidRPr="0057155D" w:rsidRDefault="004F013C" w:rsidP="00374531">
                      <w:pPr>
                        <w:jc w:val="center"/>
                        <w:rPr>
                          <w:szCs w:val="27"/>
                        </w:rPr>
                      </w:pPr>
                      <w:r w:rsidRPr="0057155D">
                        <w:rPr>
                          <w:szCs w:val="27"/>
                        </w:rPr>
                        <w:t>Подготовка запрашиваемой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17631" wp14:editId="4D5FFBEF">
                <wp:simplePos x="0" y="0"/>
                <wp:positionH relativeFrom="column">
                  <wp:posOffset>2312670</wp:posOffset>
                </wp:positionH>
                <wp:positionV relativeFrom="paragraph">
                  <wp:posOffset>128270</wp:posOffset>
                </wp:positionV>
                <wp:extent cx="1296670" cy="0"/>
                <wp:effectExtent l="22860" t="65405" r="13970" b="6794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67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arrow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82.1pt;margin-top:10.1pt;width:102.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" strokeweight=".5pt">
                <v:stroke startarrow="open" startarrowwidth="narrow" startarrowlength="long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0F143" wp14:editId="1A4497B2">
                <wp:simplePos x="0" y="0"/>
                <wp:positionH relativeFrom="column">
                  <wp:posOffset>3053080</wp:posOffset>
                </wp:positionH>
                <wp:positionV relativeFrom="paragraph">
                  <wp:posOffset>72390</wp:posOffset>
                </wp:positionV>
                <wp:extent cx="762000" cy="490220"/>
                <wp:effectExtent l="1270" t="3810" r="0" b="1270"/>
                <wp:wrapNone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13C" w:rsidRPr="003010E9" w:rsidRDefault="004F013C" w:rsidP="003704D5">
                            <w:pPr>
                              <w:ind w:firstLine="0"/>
                            </w:pPr>
                            <w:r>
                              <w:t>Отсутст-вуют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31" type="#_x0000_t202" style="position:absolute;left:0;text-align:left;margin-left:240.4pt;margin-top:5.7pt;width:60pt;height:3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" stroked="f">
                <v:textbox>
                  <w:txbxContent>
                    <w:p w:rsidR="004F013C" w:rsidRPr="003010E9" w:rsidRDefault="004F013C" w:rsidP="003704D5">
                      <w:pPr>
                        <w:ind w:firstLine="0"/>
                      </w:pPr>
                      <w:r>
                        <w:t>Отсутст-вуют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C40FC" wp14:editId="3DD5DBAA">
                <wp:simplePos x="0" y="0"/>
                <wp:positionH relativeFrom="column">
                  <wp:posOffset>1132840</wp:posOffset>
                </wp:positionH>
                <wp:positionV relativeFrom="paragraph">
                  <wp:posOffset>61595</wp:posOffset>
                </wp:positionV>
                <wp:extent cx="4445" cy="305435"/>
                <wp:effectExtent l="62230" t="6350" r="66675" b="2159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054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89.2pt;margin-top:4.85pt;width:.35pt;height:2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58D39C" wp14:editId="7ABAF31E">
                <wp:simplePos x="0" y="0"/>
                <wp:positionH relativeFrom="column">
                  <wp:posOffset>4856480</wp:posOffset>
                </wp:positionH>
                <wp:positionV relativeFrom="paragraph">
                  <wp:posOffset>107950</wp:posOffset>
                </wp:positionV>
                <wp:extent cx="943610" cy="307975"/>
                <wp:effectExtent l="4445" t="0" r="4445" b="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13C" w:rsidRPr="003010E9" w:rsidRDefault="004F013C" w:rsidP="00374531">
                            <w:r>
                              <w:t>Имеются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" o:spid="_x0000_s1032" type="#_x0000_t202" style="position:absolute;left:0;text-align:left;margin-left:382.4pt;margin-top:8.5pt;width:74.3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" stroked="f">
                <v:textbox>
                  <w:txbxContent>
                    <w:p w:rsidR="004F013C" w:rsidRPr="003010E9" w:rsidRDefault="004F013C" w:rsidP="00374531">
                      <w:r>
                        <w:t>Имеются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DB1DE" wp14:editId="356D881C">
                <wp:simplePos x="0" y="0"/>
                <wp:positionH relativeFrom="column">
                  <wp:posOffset>4723765</wp:posOffset>
                </wp:positionH>
                <wp:positionV relativeFrom="paragraph">
                  <wp:posOffset>107950</wp:posOffset>
                </wp:positionV>
                <wp:extent cx="0" cy="318135"/>
                <wp:effectExtent l="62230" t="8890" r="61595" b="1587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71.95pt;margin-top:8.5pt;width:0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B7AC1" wp14:editId="41711D1F">
                <wp:simplePos x="0" y="0"/>
                <wp:positionH relativeFrom="column">
                  <wp:posOffset>3810</wp:posOffset>
                </wp:positionH>
                <wp:positionV relativeFrom="paragraph">
                  <wp:posOffset>62865</wp:posOffset>
                </wp:positionV>
                <wp:extent cx="2265680" cy="1122680"/>
                <wp:effectExtent l="19050" t="15240" r="20320" b="14605"/>
                <wp:wrapNone/>
                <wp:docPr id="16" name="Блок-схема: решени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11226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611C5A" w:rsidRDefault="004F013C" w:rsidP="00374531">
                            <w:pPr>
                              <w:jc w:val="center"/>
                              <w:rPr>
                                <w:spacing w:val="-6"/>
                                <w:sz w:val="23"/>
                                <w:szCs w:val="23"/>
                              </w:rPr>
                            </w:pPr>
                            <w:r w:rsidRPr="0057155D">
                              <w:rPr>
                                <w:szCs w:val="27"/>
                              </w:rPr>
                              <w:t>Основания</w:t>
                            </w:r>
                            <w:r>
                              <w:rPr>
                                <w:szCs w:val="27"/>
                              </w:rPr>
                              <w:br/>
                            </w:r>
                            <w:r w:rsidRPr="0057155D">
                              <w:rPr>
                                <w:szCs w:val="27"/>
                              </w:rPr>
                              <w:t xml:space="preserve">для </w:t>
                            </w:r>
                            <w:r w:rsidRPr="00611C5A">
                              <w:rPr>
                                <w:spacing w:val="-6"/>
                                <w:sz w:val="23"/>
                                <w:szCs w:val="23"/>
                              </w:rPr>
                              <w:t>приостановления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33" type="#_x0000_t110" style="position:absolute;left:0;text-align:left;margin-left:.3pt;margin-top:4.95pt;width:178.4pt;height:8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">
                <v:textbox>
                  <w:txbxContent>
                    <w:p w:rsidR="004F013C" w:rsidRPr="00611C5A" w:rsidRDefault="004F013C" w:rsidP="00374531">
                      <w:pPr>
                        <w:jc w:val="center"/>
                        <w:rPr>
                          <w:spacing w:val="-6"/>
                          <w:sz w:val="23"/>
                          <w:szCs w:val="23"/>
                        </w:rPr>
                      </w:pPr>
                      <w:r w:rsidRPr="0057155D">
                        <w:rPr>
                          <w:szCs w:val="27"/>
                        </w:rPr>
                        <w:t>Основания</w:t>
                      </w:r>
                      <w:r>
                        <w:rPr>
                          <w:szCs w:val="27"/>
                        </w:rPr>
                        <w:br/>
                      </w:r>
                      <w:r w:rsidRPr="0057155D">
                        <w:rPr>
                          <w:szCs w:val="27"/>
                        </w:rPr>
                        <w:t xml:space="preserve">для </w:t>
                      </w:r>
                      <w:r w:rsidRPr="00611C5A">
                        <w:rPr>
                          <w:spacing w:val="-6"/>
                          <w:sz w:val="23"/>
                          <w:szCs w:val="23"/>
                        </w:rPr>
                        <w:t>приостановления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71464" wp14:editId="125609E9">
                <wp:simplePos x="0" y="0"/>
                <wp:positionH relativeFrom="column">
                  <wp:posOffset>3617595</wp:posOffset>
                </wp:positionH>
                <wp:positionV relativeFrom="paragraph">
                  <wp:posOffset>128270</wp:posOffset>
                </wp:positionV>
                <wp:extent cx="2265680" cy="492760"/>
                <wp:effectExtent l="13335" t="8255" r="6985" b="13335"/>
                <wp:wrapNone/>
                <wp:docPr id="15" name="Блок-схема: процесс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57155D" w:rsidRDefault="004F013C" w:rsidP="00374531">
                            <w:pPr>
                              <w:jc w:val="center"/>
                            </w:pPr>
                            <w:r w:rsidRPr="0057155D">
                              <w:t>Отказ в предоставлении 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5" o:spid="_x0000_s1034" type="#_x0000_t109" style="position:absolute;left:0;text-align:left;margin-left:284.85pt;margin-top:10.1pt;width:178.4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">
                <v:textbox>
                  <w:txbxContent>
                    <w:p w:rsidR="004F013C" w:rsidRPr="0057155D" w:rsidRDefault="004F013C" w:rsidP="00374531">
                      <w:pPr>
                        <w:jc w:val="center"/>
                      </w:pPr>
                      <w:r w:rsidRPr="0057155D">
                        <w:t>Отказ в предоставлении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6F15C" wp14:editId="3026155D">
                <wp:simplePos x="0" y="0"/>
                <wp:positionH relativeFrom="column">
                  <wp:posOffset>2111375</wp:posOffset>
                </wp:positionH>
                <wp:positionV relativeFrom="paragraph">
                  <wp:posOffset>127000</wp:posOffset>
                </wp:positionV>
                <wp:extent cx="943610" cy="307975"/>
                <wp:effectExtent l="2540" t="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13C" w:rsidRPr="003010E9" w:rsidRDefault="004F013C" w:rsidP="00374531">
                            <w:r>
                              <w:t>Имеются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35" type="#_x0000_t202" style="position:absolute;left:0;text-align:left;margin-left:166.25pt;margin-top:10pt;width:74.3pt;height:2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" stroked="f">
                <v:textbox>
                  <w:txbxContent>
                    <w:p w:rsidR="004F013C" w:rsidRPr="003010E9" w:rsidRDefault="004F013C" w:rsidP="00374531">
                      <w:r>
                        <w:t>Имеются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E5A71" wp14:editId="01B069BC">
                <wp:simplePos x="0" y="0"/>
                <wp:positionH relativeFrom="column">
                  <wp:posOffset>3060065</wp:posOffset>
                </wp:positionH>
                <wp:positionV relativeFrom="paragraph">
                  <wp:posOffset>44450</wp:posOffset>
                </wp:positionV>
                <wp:extent cx="4445" cy="565785"/>
                <wp:effectExtent l="55880" t="12065" r="63500" b="2222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5657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40.95pt;margin-top:3.5pt;width:.35pt;height:4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" strokeweight=".5pt">
                <v:stroke endarrow="open" endarrowwidth="narrow" endarrowlength="long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50C1D" wp14:editId="733EA4ED">
                <wp:simplePos x="0" y="0"/>
                <wp:positionH relativeFrom="column">
                  <wp:posOffset>2269490</wp:posOffset>
                </wp:positionH>
                <wp:positionV relativeFrom="paragraph">
                  <wp:posOffset>45720</wp:posOffset>
                </wp:positionV>
                <wp:extent cx="787400" cy="0"/>
                <wp:effectExtent l="8255" t="13335" r="13970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78.7pt;margin-top:3.6pt;width:6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" strokeweight=".5pt">
                <v:stroke startarrowwidth="narrow" startarrowlength="long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A1A9F" wp14:editId="46EC2FA3">
                <wp:simplePos x="0" y="0"/>
                <wp:positionH relativeFrom="column">
                  <wp:posOffset>4719955</wp:posOffset>
                </wp:positionH>
                <wp:positionV relativeFrom="paragraph">
                  <wp:posOffset>45085</wp:posOffset>
                </wp:positionV>
                <wp:extent cx="3810" cy="1489710"/>
                <wp:effectExtent l="58420" t="6985" r="61595" b="1778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148971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371.65pt;margin-top:3.55pt;width:.3pt;height:11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" strokeweight=".5pt">
                <v:stroke endarrow="open" endarrowwidth="narrow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C4CF0" wp14:editId="1D509364">
                <wp:simplePos x="0" y="0"/>
                <wp:positionH relativeFrom="column">
                  <wp:posOffset>234315</wp:posOffset>
                </wp:positionH>
                <wp:positionV relativeFrom="paragraph">
                  <wp:posOffset>114935</wp:posOffset>
                </wp:positionV>
                <wp:extent cx="762000" cy="490220"/>
                <wp:effectExtent l="1905" t="0" r="0" b="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13C" w:rsidRPr="003010E9" w:rsidRDefault="004F013C" w:rsidP="003704D5">
                            <w:pPr>
                              <w:ind w:firstLine="0"/>
                            </w:pPr>
                            <w:r>
                              <w:t>Отсутст-вуют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36" type="#_x0000_t202" style="position:absolute;left:0;text-align:left;margin-left:18.45pt;margin-top:9.05pt;width:60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" stroked="f">
                <v:textbox>
                  <w:txbxContent>
                    <w:p w:rsidR="004F013C" w:rsidRPr="003010E9" w:rsidRDefault="004F013C" w:rsidP="003704D5">
                      <w:pPr>
                        <w:ind w:firstLine="0"/>
                      </w:pPr>
                      <w:r>
                        <w:t>Отсутст-вуют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33513" wp14:editId="4287FA43">
                <wp:simplePos x="0" y="0"/>
                <wp:positionH relativeFrom="column">
                  <wp:posOffset>1128395</wp:posOffset>
                </wp:positionH>
                <wp:positionV relativeFrom="paragraph">
                  <wp:posOffset>34925</wp:posOffset>
                </wp:positionV>
                <wp:extent cx="0" cy="1064895"/>
                <wp:effectExtent l="67310" t="8255" r="66040" b="2222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48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88.85pt;margin-top:2.75pt;width:0;height:8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" strokeweight=".5pt">
                <v:stroke endarrow="open" endarrowwidth="narrow" endarrowlength="long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8A671" wp14:editId="7C362F8A">
                <wp:simplePos x="0" y="0"/>
                <wp:positionH relativeFrom="column">
                  <wp:posOffset>1931670</wp:posOffset>
                </wp:positionH>
                <wp:positionV relativeFrom="paragraph">
                  <wp:posOffset>18415</wp:posOffset>
                </wp:positionV>
                <wp:extent cx="2265680" cy="800100"/>
                <wp:effectExtent l="13335" t="10795" r="6985" b="8255"/>
                <wp:wrapNone/>
                <wp:docPr id="8" name="Блок-схема: процесс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800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611C5A" w:rsidRDefault="004F013C" w:rsidP="00374531">
                            <w:pPr>
                              <w:jc w:val="center"/>
                            </w:pPr>
                            <w:r w:rsidRPr="00611C5A">
                              <w:t>Уведомлени</w:t>
                            </w:r>
                            <w:r>
                              <w:t>е</w:t>
                            </w:r>
                            <w:r w:rsidRPr="00611C5A">
                              <w:t xml:space="preserve"> </w:t>
                            </w:r>
                            <w:r w:rsidRPr="00741A43">
                              <w:t>заявител</w:t>
                            </w:r>
                            <w:r>
                              <w:t>я</w:t>
                            </w:r>
                            <w:r w:rsidRPr="00741A43">
                              <w:t xml:space="preserve"> </w:t>
                            </w:r>
                            <w:r w:rsidRPr="00611C5A">
                              <w:t>о приостановлени</w:t>
                            </w:r>
                            <w:r>
                              <w:t xml:space="preserve">и </w:t>
                            </w:r>
                            <w:r w:rsidRPr="00611C5A">
                              <w:t>предоставления государственной услуги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37" type="#_x0000_t109" style="position:absolute;left:0;text-align:left;margin-left:152.1pt;margin-top:1.45pt;width:178.4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">
                <v:textbox>
                  <w:txbxContent>
                    <w:p w:rsidR="004F013C" w:rsidRPr="00611C5A" w:rsidRDefault="004F013C" w:rsidP="00374531">
                      <w:pPr>
                        <w:jc w:val="center"/>
                      </w:pPr>
                      <w:r w:rsidRPr="00611C5A">
                        <w:t>Уведомлени</w:t>
                      </w:r>
                      <w:r>
                        <w:t>е</w:t>
                      </w:r>
                      <w:r w:rsidRPr="00611C5A">
                        <w:t xml:space="preserve"> </w:t>
                      </w:r>
                      <w:r w:rsidRPr="00741A43">
                        <w:t>заявител</w:t>
                      </w:r>
                      <w:r>
                        <w:t>я</w:t>
                      </w:r>
                      <w:r w:rsidRPr="00741A43">
                        <w:t xml:space="preserve"> </w:t>
                      </w:r>
                      <w:r w:rsidRPr="00611C5A">
                        <w:t>о приостановлени</w:t>
                      </w:r>
                      <w:r>
                        <w:t xml:space="preserve">и </w:t>
                      </w:r>
                      <w:r w:rsidRPr="00611C5A">
                        <w:t>предоставления государственной услуги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AAFF4" wp14:editId="0BCCEFFF">
                <wp:simplePos x="0" y="0"/>
                <wp:positionH relativeFrom="column">
                  <wp:posOffset>1215390</wp:posOffset>
                </wp:positionH>
                <wp:positionV relativeFrom="paragraph">
                  <wp:posOffset>21590</wp:posOffset>
                </wp:positionV>
                <wp:extent cx="4445" cy="646430"/>
                <wp:effectExtent l="59055" t="5715" r="60325" b="2413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64643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95.7pt;margin-top:1.7pt;width:.35pt;height:5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" strokeweight=".5pt">
                <v:stroke endarrow="open" endarrowwidth="narrow" endarrowlength="long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FC0A2" wp14:editId="6D2DED20">
                <wp:simplePos x="0" y="0"/>
                <wp:positionH relativeFrom="column">
                  <wp:posOffset>1215390</wp:posOffset>
                </wp:positionH>
                <wp:positionV relativeFrom="paragraph">
                  <wp:posOffset>21590</wp:posOffset>
                </wp:positionV>
                <wp:extent cx="700405" cy="635"/>
                <wp:effectExtent l="11430" t="5715" r="12065" b="127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40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5.7pt;margin-top:1.7pt;width:55.1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" strokeweight=".5pt">
                <v:stroke startarrowwidth="narrow" startarrowlength="long" endarrowlength="long"/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EE282" wp14:editId="08744EB3">
                <wp:simplePos x="0" y="0"/>
                <wp:positionH relativeFrom="column">
                  <wp:posOffset>3641725</wp:posOffset>
                </wp:positionH>
                <wp:positionV relativeFrom="paragraph">
                  <wp:posOffset>96520</wp:posOffset>
                </wp:positionV>
                <wp:extent cx="2265680" cy="492760"/>
                <wp:effectExtent l="8890" t="10160" r="11430" b="11430"/>
                <wp:wrapNone/>
                <wp:docPr id="5" name="Блок-схема: процесс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57155D" w:rsidRDefault="004F013C" w:rsidP="00374531">
                            <w:pPr>
                              <w:jc w:val="center"/>
                            </w:pPr>
                            <w:r w:rsidRPr="00741A43">
                              <w:t>Выдача письменного отказа в</w:t>
                            </w:r>
                            <w:r>
                              <w:t> </w:t>
                            </w:r>
                            <w:r w:rsidRPr="00741A43">
                              <w:t xml:space="preserve">предоставлении </w:t>
                            </w:r>
                            <w:r w:rsidRPr="0057155D">
                              <w:t>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38" type="#_x0000_t109" style="position:absolute;left:0;text-align:left;margin-left:286.75pt;margin-top:7.6pt;width:178.4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">
                <v:textbox>
                  <w:txbxContent>
                    <w:p w:rsidR="004F013C" w:rsidRPr="0057155D" w:rsidRDefault="004F013C" w:rsidP="00374531">
                      <w:pPr>
                        <w:jc w:val="center"/>
                      </w:pPr>
                      <w:r w:rsidRPr="00741A43">
                        <w:t>Выдача письменного отказа в</w:t>
                      </w:r>
                      <w:r>
                        <w:t> </w:t>
                      </w:r>
                      <w:r w:rsidRPr="00741A43">
                        <w:t xml:space="preserve">предоставлении </w:t>
                      </w:r>
                      <w:r w:rsidRPr="0057155D">
                        <w:t>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FBE8B7" wp14:editId="0B1B9D75">
                <wp:simplePos x="0" y="0"/>
                <wp:positionH relativeFrom="column">
                  <wp:posOffset>46990</wp:posOffset>
                </wp:positionH>
                <wp:positionV relativeFrom="paragraph">
                  <wp:posOffset>92710</wp:posOffset>
                </wp:positionV>
                <wp:extent cx="2265680" cy="492760"/>
                <wp:effectExtent l="5080" t="6350" r="5715" b="5715"/>
                <wp:wrapNone/>
                <wp:docPr id="4" name="Блок-схема: процесс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492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13C" w:rsidRPr="0057155D" w:rsidRDefault="004F013C" w:rsidP="00374531">
                            <w:pPr>
                              <w:jc w:val="center"/>
                            </w:pPr>
                            <w:r>
                              <w:t>П</w:t>
                            </w:r>
                            <w:r w:rsidRPr="0057155D">
                              <w:t>редоставлени</w:t>
                            </w:r>
                            <w:r>
                              <w:t>е</w:t>
                            </w:r>
                            <w:r w:rsidRPr="0057155D">
                              <w:t xml:space="preserve"> </w:t>
                            </w:r>
                            <w:r w:rsidRPr="00741A43">
                              <w:t xml:space="preserve">заявителю   запрашиваемой </w:t>
                            </w:r>
                            <w:r w:rsidRPr="0057155D">
                              <w:t>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39" type="#_x0000_t109" style="position:absolute;left:0;text-align:left;margin-left:3.7pt;margin-top:7.3pt;width:178.4pt;height:3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">
                <v:textbox>
                  <w:txbxContent>
                    <w:p w:rsidR="004F013C" w:rsidRPr="0057155D" w:rsidRDefault="004F013C" w:rsidP="00374531">
                      <w:pPr>
                        <w:jc w:val="center"/>
                      </w:pPr>
                      <w:r>
                        <w:t>П</w:t>
                      </w:r>
                      <w:r w:rsidRPr="0057155D">
                        <w:t>редоставлени</w:t>
                      </w:r>
                      <w:r>
                        <w:t>е</w:t>
                      </w:r>
                      <w:r w:rsidRPr="0057155D">
                        <w:t xml:space="preserve"> </w:t>
                      </w:r>
                      <w:r w:rsidRPr="00741A43">
                        <w:t xml:space="preserve">заявителю   запрашиваемой </w:t>
                      </w:r>
                      <w:r w:rsidRPr="0057155D">
                        <w:t>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  <w:spacing w:val="-4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</w:rPr>
        <w:t>Приложение № 4</w:t>
      </w: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</w:rPr>
        <w:t>к Административному регламенту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374531">
        <w:rPr>
          <w:rFonts w:cs="Arial"/>
        </w:rPr>
        <w:t xml:space="preserve">Форма сопроводительного письма </w:t>
      </w:r>
      <w:r w:rsidRPr="00374531">
        <w:rPr>
          <w:rFonts w:cs="Arial"/>
          <w:spacing w:val="-4"/>
        </w:rPr>
        <w:t>с информацией об объектах</w:t>
      </w:r>
      <w:r w:rsidRPr="00374531">
        <w:rPr>
          <w:rFonts w:cs="Arial"/>
        </w:rPr>
        <w:t xml:space="preserve"> аренды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lef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D74576A" wp14:editId="334A430B">
                <wp:simplePos x="0" y="0"/>
                <wp:positionH relativeFrom="column">
                  <wp:posOffset>3175</wp:posOffset>
                </wp:positionH>
                <wp:positionV relativeFrom="paragraph">
                  <wp:posOffset>161290</wp:posOffset>
                </wp:positionV>
                <wp:extent cx="2647950" cy="715645"/>
                <wp:effectExtent l="0" t="0" r="635" b="190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13C" w:rsidRDefault="004F013C" w:rsidP="0037453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Наименование Уполномоченного органа</w:t>
                            </w:r>
                          </w:p>
                          <w:p w:rsidR="004F013C" w:rsidRDefault="004F013C" w:rsidP="00374531">
                            <w:r>
                              <w:rPr>
                                <w:sz w:val="27"/>
                                <w:szCs w:val="27"/>
                              </w:rPr>
                              <w:t>исх. дата, 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40" type="#_x0000_t202" style="position:absolute;margin-left:.25pt;margin-top:12.7pt;width:208.5pt;height:5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" stroked="f">
                <v:textbox>
                  <w:txbxContent>
                    <w:p w:rsidR="004F013C" w:rsidRDefault="004F013C" w:rsidP="0037453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Наименование Уполномоченного органа</w:t>
                      </w:r>
                    </w:p>
                    <w:p w:rsidR="004F013C" w:rsidRDefault="004F013C" w:rsidP="00374531">
                      <w:r>
                        <w:rPr>
                          <w:sz w:val="27"/>
                          <w:szCs w:val="27"/>
                        </w:rPr>
                        <w:t>исх. дата, номер</w:t>
                      </w:r>
                    </w:p>
                  </w:txbxContent>
                </v:textbox>
              </v:shape>
            </w:pict>
          </mc:Fallback>
        </mc:AlternateConten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(фамилия, имя, отчество заявителя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</w:rPr>
      </w:pPr>
      <w:r w:rsidRPr="00374531">
        <w:rPr>
          <w:rFonts w:cs="Arial"/>
          <w:i/>
        </w:rPr>
        <w:t>или полное наименование организации)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(почтовый адрес</w:t>
      </w:r>
      <w:r w:rsidRPr="00374531">
        <w:rPr>
          <w:rFonts w:cs="Arial"/>
          <w:i/>
        </w:rPr>
        <w:br/>
        <w:t>или адрес электронной почты)</w:t>
      </w:r>
    </w:p>
    <w:p w:rsidR="00374531" w:rsidRPr="00374531" w:rsidRDefault="00374531" w:rsidP="00374531">
      <w:pPr>
        <w:widowControl w:val="0"/>
        <w:autoSpaceDE w:val="0"/>
        <w:autoSpaceDN w:val="0"/>
        <w:ind w:left="4962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Ваше заявление (запрос) от исх. дата (номер) направляем прилагаемую информацию об объектах недвижимого имущества, находящихся в собственности города Севастополя, составляющих имущественную казну города Севастополя, свободных от прав третьих лиц, которые могут быть переданы в аренду.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Приложение: на __ л. в 1 экз.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Наименование должности руководителя Уполномоченного органа, личная подпись, расшифровка подписи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Инициалы специалиста Уполномоченного органа, подготовившего ответ,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телефонный номер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</w:rPr>
        <w:t>Приложение</w:t>
      </w:r>
      <w:r w:rsidRPr="00374531">
        <w:rPr>
          <w:rFonts w:cs="Arial"/>
        </w:rPr>
        <w:br/>
        <w:t>к письму Уполномоченного органа</w:t>
      </w:r>
      <w:r w:rsidRPr="00374531">
        <w:rPr>
          <w:rFonts w:cs="Arial"/>
        </w:rPr>
        <w:br/>
        <w:t>исх. дата, номер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374531">
        <w:rPr>
          <w:rFonts w:cs="Arial"/>
        </w:rPr>
        <w:t>Информацию об объектах недвижимого имущества, находящихся в собственности города Севастополя, составляющих имущественную казну города Севастополя, свободных от прав третьих лиц, которые могут быть переданы в аренду</w:t>
      </w: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rPr>
          <w:rFonts w:cs="Arial"/>
        </w:rPr>
      </w:pPr>
      <w:r w:rsidRPr="00374531">
        <w:rPr>
          <w:rFonts w:cs="Arial"/>
        </w:rPr>
        <w:t>по состоянию на дату</w:t>
      </w:r>
    </w:p>
    <w:tbl>
      <w:tblPr>
        <w:tblW w:w="10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3"/>
        <w:gridCol w:w="1695"/>
        <w:gridCol w:w="2931"/>
        <w:gridCol w:w="1735"/>
        <w:gridCol w:w="1736"/>
        <w:gridCol w:w="1739"/>
      </w:tblGrid>
      <w:tr w:rsidR="00374531" w:rsidRPr="00374531" w:rsidTr="004F013C">
        <w:tc>
          <w:tcPr>
            <w:tcW w:w="540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№ п/п</w:t>
            </w:r>
          </w:p>
        </w:tc>
        <w:tc>
          <w:tcPr>
            <w:tcW w:w="1695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Вид объекта (подреестр)</w:t>
            </w:r>
          </w:p>
        </w:tc>
        <w:tc>
          <w:tcPr>
            <w:tcW w:w="2933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Наименование объекта недвижимого имущества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Адрес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Площадь,</w:t>
            </w:r>
            <w:r w:rsidRPr="00374531">
              <w:rPr>
                <w:rFonts w:cs="Arial"/>
              </w:rPr>
              <w:br/>
              <w:t>кв.м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Данные кадастрового учета (кадастровый номер)</w:t>
            </w:r>
          </w:p>
        </w:tc>
      </w:tr>
      <w:tr w:rsidR="00374531" w:rsidRPr="00374531" w:rsidTr="004F013C">
        <w:tc>
          <w:tcPr>
            <w:tcW w:w="540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1</w:t>
            </w:r>
          </w:p>
        </w:tc>
        <w:tc>
          <w:tcPr>
            <w:tcW w:w="1695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2</w:t>
            </w:r>
          </w:p>
        </w:tc>
        <w:tc>
          <w:tcPr>
            <w:tcW w:w="2933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3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4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5</w:t>
            </w: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</w:rPr>
            </w:pPr>
            <w:r w:rsidRPr="00374531">
              <w:rPr>
                <w:rFonts w:cs="Arial"/>
              </w:rPr>
              <w:t>6</w:t>
            </w:r>
          </w:p>
        </w:tc>
      </w:tr>
      <w:tr w:rsidR="00374531" w:rsidRPr="00374531" w:rsidTr="004F013C">
        <w:tc>
          <w:tcPr>
            <w:tcW w:w="540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1695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2933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  <w:tc>
          <w:tcPr>
            <w:tcW w:w="1737" w:type="dxa"/>
          </w:tcPr>
          <w:p w:rsidR="00374531" w:rsidRPr="00374531" w:rsidRDefault="00374531" w:rsidP="00374531">
            <w:pPr>
              <w:widowControl w:val="0"/>
              <w:autoSpaceDE w:val="0"/>
              <w:autoSpaceDN w:val="0"/>
              <w:ind w:firstLine="0"/>
              <w:rPr>
                <w:rFonts w:cs="Arial"/>
              </w:rPr>
            </w:pPr>
          </w:p>
        </w:tc>
      </w:tr>
    </w:tbl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Примечания: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left="5670" w:firstLine="0"/>
        <w:jc w:val="left"/>
        <w:rPr>
          <w:rFonts w:cs="Arial"/>
        </w:rPr>
      </w:pPr>
      <w:r w:rsidRPr="00374531">
        <w:rPr>
          <w:rFonts w:cs="Arial"/>
        </w:rPr>
        <w:t>Приложение № 5</w:t>
      </w:r>
      <w:r w:rsidRPr="00374531">
        <w:rPr>
          <w:rFonts w:cs="Arial"/>
        </w:rPr>
        <w:br/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374531">
        <w:rPr>
          <w:rFonts w:cs="Arial"/>
        </w:rPr>
        <w:t>Форма уведомления об отказе в предоставлении государственной услуги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jc w:val="lef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2FAC60D" wp14:editId="298CBE62">
                <wp:simplePos x="0" y="0"/>
                <wp:positionH relativeFrom="column">
                  <wp:posOffset>3175</wp:posOffset>
                </wp:positionH>
                <wp:positionV relativeFrom="paragraph">
                  <wp:posOffset>161290</wp:posOffset>
                </wp:positionV>
                <wp:extent cx="2647950" cy="715645"/>
                <wp:effectExtent l="0" t="1270" r="635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13C" w:rsidRDefault="004F013C" w:rsidP="0037453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Наименование Уполномоченного органа</w:t>
                            </w:r>
                          </w:p>
                          <w:p w:rsidR="004F013C" w:rsidRDefault="004F013C" w:rsidP="00374531">
                            <w:r>
                              <w:rPr>
                                <w:sz w:val="27"/>
                                <w:szCs w:val="27"/>
                              </w:rPr>
                              <w:t>исх. дата, 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41" type="#_x0000_t202" style="position:absolute;margin-left:.25pt;margin-top:12.7pt;width:208.5pt;height:56.3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" stroked="f">
                <v:textbox>
                  <w:txbxContent>
                    <w:p w:rsidR="004F013C" w:rsidRDefault="004F013C" w:rsidP="0037453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Наименование Уполномоченного органа</w:t>
                      </w:r>
                    </w:p>
                    <w:p w:rsidR="004F013C" w:rsidRDefault="004F013C" w:rsidP="00374531">
                      <w:r>
                        <w:rPr>
                          <w:sz w:val="27"/>
                          <w:szCs w:val="27"/>
                        </w:rPr>
                        <w:t>исх. дата, номер</w:t>
                      </w:r>
                    </w:p>
                  </w:txbxContent>
                </v:textbox>
              </v:shape>
            </w:pict>
          </mc:Fallback>
        </mc:AlternateContent>
      </w:r>
      <w:bookmarkEnd w:id="117"/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(фамилия, имя, отчество заявителя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</w:rPr>
      </w:pPr>
      <w:r w:rsidRPr="00374531">
        <w:rPr>
          <w:rFonts w:cs="Arial"/>
          <w:i/>
        </w:rPr>
        <w:t>или полное наименование организации)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left"/>
        <w:rPr>
          <w:rFonts w:cs="Arial"/>
        </w:rPr>
      </w:pPr>
      <w:r w:rsidRPr="00374531">
        <w:rPr>
          <w:rFonts w:cs="Arial"/>
        </w:rPr>
        <w:t>____________________________________</w:t>
      </w:r>
    </w:p>
    <w:p w:rsidR="00374531" w:rsidRPr="00374531" w:rsidRDefault="00374531" w:rsidP="00374531">
      <w:pPr>
        <w:widowControl w:val="0"/>
        <w:autoSpaceDE w:val="0"/>
        <w:autoSpaceDN w:val="0"/>
        <w:spacing w:line="221" w:lineRule="auto"/>
        <w:ind w:left="5103" w:firstLine="0"/>
        <w:jc w:val="center"/>
        <w:rPr>
          <w:rFonts w:cs="Arial"/>
          <w:i/>
        </w:rPr>
      </w:pPr>
      <w:r w:rsidRPr="00374531">
        <w:rPr>
          <w:rFonts w:cs="Arial"/>
          <w:i/>
        </w:rPr>
        <w:t>(почтовый адрес</w:t>
      </w:r>
      <w:r w:rsidRPr="00374531">
        <w:rPr>
          <w:rFonts w:cs="Arial"/>
          <w:i/>
        </w:rPr>
        <w:br/>
        <w:t>или адрес электронной почты)</w:t>
      </w:r>
    </w:p>
    <w:p w:rsidR="00374531" w:rsidRPr="00374531" w:rsidRDefault="00374531" w:rsidP="00374531">
      <w:pPr>
        <w:widowControl w:val="0"/>
        <w:autoSpaceDE w:val="0"/>
        <w:autoSpaceDN w:val="0"/>
        <w:ind w:left="4962" w:firstLine="0"/>
        <w:jc w:val="left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Ваше заявление (запрос) от исх. дата (номер) о предоставлении информации об объектах недвижимого имущества, находящихся в собственности города Севастополя, составляющих имущественную казну города Севастополя, свободных от прав третьих лиц, которые могут быть переданы в аренду, сообщаем.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На основании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 xml:space="preserve"> </w:t>
      </w:r>
      <w:r w:rsidRPr="00374531">
        <w:rPr>
          <w:rFonts w:cs="Arial"/>
        </w:rPr>
        <w:tab/>
        <w:t>предоставить запрашиваемую информацию не представляется возможным.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Наименование должности руководителя Уполномоченного органа, личная подпись, расшифровка подписи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Инициалы специалиста Уполномоченного органа, подготовившего ответ,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  <w:r w:rsidRPr="00374531">
        <w:rPr>
          <w:rFonts w:cs="Arial"/>
        </w:rPr>
        <w:t>телефонный номер</w:t>
      </w:r>
    </w:p>
    <w:p w:rsidR="00374531" w:rsidRPr="00374531" w:rsidRDefault="00374531" w:rsidP="00374531">
      <w:pPr>
        <w:widowControl w:val="0"/>
        <w:autoSpaceDE w:val="0"/>
        <w:autoSpaceDN w:val="0"/>
        <w:ind w:firstLine="0"/>
        <w:rPr>
          <w:rFonts w:cs="Arial"/>
        </w:rPr>
      </w:pPr>
    </w:p>
    <w:p w:rsidR="00901D0A" w:rsidRDefault="00901D0A"/>
    <w:sectPr w:rsidR="00901D0A" w:rsidSect="00374531">
      <w:headerReference w:type="default" r:id="rId35"/>
      <w:pgSz w:w="11906" w:h="16838"/>
      <w:pgMar w:top="1134" w:right="567" w:bottom="1134" w:left="1134" w:header="340" w:footer="96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13C" w:rsidRDefault="004F013C">
      <w:r>
        <w:separator/>
      </w:r>
    </w:p>
  </w:endnote>
  <w:endnote w:type="continuationSeparator" w:id="0">
    <w:p w:rsidR="004F013C" w:rsidRDefault="004F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13C" w:rsidRDefault="004F013C">
      <w:r>
        <w:separator/>
      </w:r>
    </w:p>
  </w:footnote>
  <w:footnote w:type="continuationSeparator" w:id="0">
    <w:p w:rsidR="004F013C" w:rsidRDefault="004F0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3C" w:rsidRPr="00C71D99" w:rsidRDefault="004F013C" w:rsidP="004F013C">
    <w:pPr>
      <w:pStyle w:val="a6"/>
      <w:jc w:val="center"/>
      <w:rPr>
        <w:rFonts w:ascii="Times New Roman" w:hAnsi="Times New Roman"/>
        <w:sz w:val="28"/>
        <w:szCs w:val="28"/>
      </w:rPr>
    </w:pPr>
    <w:r w:rsidRPr="00C71D99">
      <w:rPr>
        <w:rFonts w:ascii="Times New Roman" w:hAnsi="Times New Roman"/>
        <w:sz w:val="28"/>
        <w:szCs w:val="28"/>
      </w:rPr>
      <w:fldChar w:fldCharType="begin"/>
    </w:r>
    <w:r w:rsidRPr="00C71D99">
      <w:rPr>
        <w:rFonts w:ascii="Times New Roman" w:hAnsi="Times New Roman"/>
        <w:sz w:val="28"/>
        <w:szCs w:val="28"/>
      </w:rPr>
      <w:instrText xml:space="preserve"> PAGE   \* MERGEFORMAT </w:instrText>
    </w:r>
    <w:r w:rsidRPr="00C71D99">
      <w:rPr>
        <w:rFonts w:ascii="Times New Roman" w:hAnsi="Times New Roman"/>
        <w:sz w:val="28"/>
        <w:szCs w:val="28"/>
      </w:rPr>
      <w:fldChar w:fldCharType="separate"/>
    </w:r>
    <w:r w:rsidR="0027428D">
      <w:rPr>
        <w:rFonts w:ascii="Times New Roman" w:hAnsi="Times New Roman"/>
        <w:noProof/>
        <w:sz w:val="28"/>
        <w:szCs w:val="28"/>
      </w:rPr>
      <w:t>4</w:t>
    </w:r>
    <w:r w:rsidRPr="00C71D99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738BB"/>
    <w:multiLevelType w:val="multilevel"/>
    <w:tmpl w:val="380EFED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33"/>
    <w:rsid w:val="0001070F"/>
    <w:rsid w:val="000571B9"/>
    <w:rsid w:val="00057EDE"/>
    <w:rsid w:val="0006487F"/>
    <w:rsid w:val="00115533"/>
    <w:rsid w:val="001213A8"/>
    <w:rsid w:val="0017098B"/>
    <w:rsid w:val="00195D14"/>
    <w:rsid w:val="0027428D"/>
    <w:rsid w:val="002A01E0"/>
    <w:rsid w:val="002C3305"/>
    <w:rsid w:val="002E30D3"/>
    <w:rsid w:val="002F31C4"/>
    <w:rsid w:val="003704D5"/>
    <w:rsid w:val="00374531"/>
    <w:rsid w:val="0039051A"/>
    <w:rsid w:val="00490468"/>
    <w:rsid w:val="004E0049"/>
    <w:rsid w:val="004F013C"/>
    <w:rsid w:val="00513001"/>
    <w:rsid w:val="005D7B6A"/>
    <w:rsid w:val="006679FE"/>
    <w:rsid w:val="0067300E"/>
    <w:rsid w:val="006C5577"/>
    <w:rsid w:val="006D10A2"/>
    <w:rsid w:val="00705485"/>
    <w:rsid w:val="00714C5B"/>
    <w:rsid w:val="007A2E01"/>
    <w:rsid w:val="007E30D1"/>
    <w:rsid w:val="0080028A"/>
    <w:rsid w:val="008347B0"/>
    <w:rsid w:val="00884642"/>
    <w:rsid w:val="008A6450"/>
    <w:rsid w:val="008C5F42"/>
    <w:rsid w:val="00901D0A"/>
    <w:rsid w:val="00911A34"/>
    <w:rsid w:val="009E56EC"/>
    <w:rsid w:val="009F0708"/>
    <w:rsid w:val="009F578D"/>
    <w:rsid w:val="00A17078"/>
    <w:rsid w:val="00A4407A"/>
    <w:rsid w:val="00A76310"/>
    <w:rsid w:val="00B016B1"/>
    <w:rsid w:val="00B21C9A"/>
    <w:rsid w:val="00BB4990"/>
    <w:rsid w:val="00C078A6"/>
    <w:rsid w:val="00C113AF"/>
    <w:rsid w:val="00C97B66"/>
    <w:rsid w:val="00D9042E"/>
    <w:rsid w:val="00DF3CEC"/>
    <w:rsid w:val="00E606D8"/>
    <w:rsid w:val="00EC3F9A"/>
    <w:rsid w:val="00ED6331"/>
    <w:rsid w:val="00F047D0"/>
    <w:rsid w:val="00F311A1"/>
    <w:rsid w:val="00FB3049"/>
    <w:rsid w:val="00FC5ED2"/>
    <w:rsid w:val="00FD2DD8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97B66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97B6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97B6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97B6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97B6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C97B6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97B66"/>
  </w:style>
  <w:style w:type="character" w:customStyle="1" w:styleId="10">
    <w:name w:val="Заголовок 1 Знак"/>
    <w:aliases w:val="!Части документа Знак"/>
    <w:basedOn w:val="a0"/>
    <w:link w:val="1"/>
    <w:rsid w:val="0037453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74531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74531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74531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97B6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C97B6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74531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97B6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C97B66"/>
    <w:rPr>
      <w:color w:val="0000FF"/>
      <w:u w:val="none"/>
    </w:rPr>
  </w:style>
  <w:style w:type="paragraph" w:customStyle="1" w:styleId="Application">
    <w:name w:val="Application!Приложение"/>
    <w:rsid w:val="00C97B66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97B66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97B66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97B66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97B66"/>
    <w:rPr>
      <w:sz w:val="28"/>
    </w:rPr>
  </w:style>
  <w:style w:type="paragraph" w:styleId="a6">
    <w:name w:val="header"/>
    <w:basedOn w:val="a"/>
    <w:link w:val="a7"/>
    <w:uiPriority w:val="99"/>
    <w:semiHidden/>
    <w:unhideWhenUsed/>
    <w:rsid w:val="003745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74531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ConsPlusNormal">
    <w:name w:val="ConsPlusNormal"/>
    <w:rsid w:val="00374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">
    <w:name w:val="ConsPlusTitle"/>
    <w:rsid w:val="00374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97B66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97B6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97B6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97B6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97B6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C97B6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97B66"/>
  </w:style>
  <w:style w:type="character" w:customStyle="1" w:styleId="10">
    <w:name w:val="Заголовок 1 Знак"/>
    <w:aliases w:val="!Части документа Знак"/>
    <w:basedOn w:val="a0"/>
    <w:link w:val="1"/>
    <w:rsid w:val="0037453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74531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74531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74531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97B6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C97B6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74531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97B6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C97B66"/>
    <w:rPr>
      <w:color w:val="0000FF"/>
      <w:u w:val="none"/>
    </w:rPr>
  </w:style>
  <w:style w:type="paragraph" w:customStyle="1" w:styleId="Application">
    <w:name w:val="Application!Приложение"/>
    <w:rsid w:val="00C97B66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97B66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97B66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97B66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97B66"/>
    <w:rPr>
      <w:sz w:val="28"/>
    </w:rPr>
  </w:style>
  <w:style w:type="paragraph" w:styleId="a6">
    <w:name w:val="header"/>
    <w:basedOn w:val="a"/>
    <w:link w:val="a7"/>
    <w:uiPriority w:val="99"/>
    <w:semiHidden/>
    <w:unhideWhenUsed/>
    <w:rsid w:val="003745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74531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ConsPlusNormal">
    <w:name w:val="ConsPlusNormal"/>
    <w:rsid w:val="00374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">
    <w:name w:val="ConsPlusTitle"/>
    <w:rsid w:val="003745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1aa75a17-cc08-4075-869f-6079e2a11ac4.doc" TargetMode="External"/><Relationship Id="rId13" Type="http://schemas.openxmlformats.org/officeDocument/2006/relationships/hyperlink" Target="file:///C:\content\act\1aa75a17-cc08-4075-869f-6079e2a11ac4.doc" TargetMode="External"/><Relationship Id="rId18" Type="http://schemas.openxmlformats.org/officeDocument/2006/relationships/hyperlink" Target="file:///C:\content\act\35e442fe-f1f0-4d15-adae-20c582b30daa.doc" TargetMode="External"/><Relationship Id="rId26" Type="http://schemas.openxmlformats.org/officeDocument/2006/relationships/hyperlink" Target="file:///C:\content\act\1aa75a17-cc08-4075-869f-6079e2a11ac4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1aa75a17-cc08-4075-869f-6079e2a11ac4.doc" TargetMode="External"/><Relationship Id="rId34" Type="http://schemas.openxmlformats.org/officeDocument/2006/relationships/hyperlink" Target="file:///C:\content\act\1aa75a17-cc08-4075-869f-6079e2a11ac4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content\act\ea4730e2-0388-4aee-bd89-0cbc2c54574b.html" TargetMode="External"/><Relationship Id="rId17" Type="http://schemas.openxmlformats.org/officeDocument/2006/relationships/hyperlink" Target="file:///C:\content\act\2920f55f-8530-4b02-b00c-370276a336c0.doc" TargetMode="External"/><Relationship Id="rId25" Type="http://schemas.openxmlformats.org/officeDocument/2006/relationships/hyperlink" Target="file:///C:\content\act\1aa75a17-cc08-4075-869f-6079e2a11ac4.doc" TargetMode="External"/><Relationship Id="rId33" Type="http://schemas.openxmlformats.org/officeDocument/2006/relationships/hyperlink" Target="file:///C:\content\act\1aa75a17-cc08-4075-869f-6079e2a11ac4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5102470d-5c1f-4ee8-9ad4-d5e9da2ba3d8.doc" TargetMode="External"/><Relationship Id="rId20" Type="http://schemas.openxmlformats.org/officeDocument/2006/relationships/hyperlink" Target="file:///C:\content\act\bba0bfb1-06c7-4e50-a8d3-fe1045784bf1.html" TargetMode="External"/><Relationship Id="rId29" Type="http://schemas.openxmlformats.org/officeDocument/2006/relationships/hyperlink" Target="file:///C:\content\act\1aa75a17-cc08-4075-869f-6079e2a11ac4.do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content\act\1aa75a17-cc08-4075-869f-6079e2a11ac4.doc" TargetMode="External"/><Relationship Id="rId24" Type="http://schemas.openxmlformats.org/officeDocument/2006/relationships/hyperlink" Target="file:///C:\content\act\1aa75a17-cc08-4075-869f-6079e2a11ac4.doc" TargetMode="External"/><Relationship Id="rId32" Type="http://schemas.openxmlformats.org/officeDocument/2006/relationships/hyperlink" Target="file:///C:\content\act\1aa75a17-cc08-4075-869f-6079e2a11ac4.doc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969b840f-1883-46c7-b19a-b5afeca84539.doc" TargetMode="External"/><Relationship Id="rId23" Type="http://schemas.openxmlformats.org/officeDocument/2006/relationships/hyperlink" Target="file:///C:\content\act\1aa75a17-cc08-4075-869f-6079e2a11ac4.doc" TargetMode="External"/><Relationship Id="rId28" Type="http://schemas.openxmlformats.org/officeDocument/2006/relationships/hyperlink" Target="file:///C:\content\act\1aa75a17-cc08-4075-869f-6079e2a11ac4.doc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content\act\bba0bfb1-06c7-4e50-a8d3-fe1045784bf1.html" TargetMode="External"/><Relationship Id="rId19" Type="http://schemas.openxmlformats.org/officeDocument/2006/relationships/hyperlink" Target="file:///C:\content\act\228da191-f7a8-48ce-88ed-61f021821a6e.doc" TargetMode="External"/><Relationship Id="rId31" Type="http://schemas.openxmlformats.org/officeDocument/2006/relationships/hyperlink" Target="file:///C:\content\act\1aa75a17-cc08-4075-869f-6079e2a11ac4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fed49afd-6e60-415b-b3c3-bb1718dafef7.html" TargetMode="External"/><Relationship Id="rId14" Type="http://schemas.openxmlformats.org/officeDocument/2006/relationships/hyperlink" Target="file:///C:\content\act\1aa75a17-cc08-4075-869f-6079e2a11ac4.doc" TargetMode="External"/><Relationship Id="rId22" Type="http://schemas.openxmlformats.org/officeDocument/2006/relationships/hyperlink" Target="file:///C:\content\act\1aa75a17-cc08-4075-869f-6079e2a11ac4.doc" TargetMode="External"/><Relationship Id="rId27" Type="http://schemas.openxmlformats.org/officeDocument/2006/relationships/hyperlink" Target="file:///C:\content\act\1aa75a17-cc08-4075-869f-6079e2a11ac4.doc" TargetMode="External"/><Relationship Id="rId30" Type="http://schemas.openxmlformats.org/officeDocument/2006/relationships/hyperlink" Target="file:///C:\content\act\1aa75a17-cc08-4075-869f-6079e2a11ac4.doc" TargetMode="External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22</Pages>
  <Words>8464</Words>
  <Characters>48248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56599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Рожанская Анна Эдуардовна</dc:creator>
  <cp:keywords/>
  <dc:description/>
  <cp:lastModifiedBy>Рожанская Анна Эдуардовна</cp:lastModifiedBy>
  <cp:revision>2</cp:revision>
  <dcterms:created xsi:type="dcterms:W3CDTF">2018-09-12T11:08:00Z</dcterms:created>
  <dcterms:modified xsi:type="dcterms:W3CDTF">2018-09-12T11:08:00Z</dcterms:modified>
</cp:coreProperties>
</file>