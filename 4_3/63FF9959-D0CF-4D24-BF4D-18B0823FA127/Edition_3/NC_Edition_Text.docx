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6F65B1" w:rsidRDefault="006F65B1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t xml:space="preserve">Утратило силу </w:t>
      </w:r>
      <w:hyperlink r:id="rId9" w:tgtFrame="Logical" w:history="1">
        <w:r w:rsidRPr="006F65B1">
          <w:rPr>
            <w:rStyle w:val="af3"/>
            <w:rFonts w:cs="Arial"/>
          </w:rPr>
          <w:t>постановлением Правительства Приморского края от 09.10.2020 № 871-пп</w:t>
        </w:r>
      </w:hyperlink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8F245C" w:rsidRDefault="008F245C" w:rsidP="008F245C">
      <w:pPr>
        <w:rPr>
          <w:rFonts w:cs="Arial"/>
          <w:bCs/>
          <w:color w:val="000000"/>
        </w:rPr>
      </w:pPr>
    </w:p>
    <w:p w:rsidR="008F245C" w:rsidRP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Изменения:</w:t>
      </w:r>
    </w:p>
    <w:p w:rsid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(</w:t>
      </w:r>
      <w:hyperlink r:id="rId10" w:tgtFrame="Logical" w:history="1">
        <w:r w:rsidRPr="008F245C">
          <w:rPr>
            <w:rStyle w:val="af3"/>
            <w:rFonts w:cs="Arial"/>
            <w:bCs/>
          </w:rPr>
          <w:t>постановление Администрации Приморского края от 11.04.2019 №223-па</w:t>
        </w:r>
      </w:hyperlink>
      <w:r w:rsidRPr="008F245C">
        <w:rPr>
          <w:rFonts w:cs="Arial"/>
          <w:bCs/>
          <w:color w:val="000000"/>
        </w:rPr>
        <w:t>)</w:t>
      </w:r>
    </w:p>
    <w:p w:rsidR="008F22D0" w:rsidRPr="008F245C" w:rsidRDefault="008F22D0" w:rsidP="008F245C">
      <w:pPr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(</w:t>
      </w:r>
      <w:hyperlink r:id="rId11" w:tgtFrame="Logical" w:history="1">
        <w:r w:rsidRPr="003761A6">
          <w:rPr>
            <w:rStyle w:val="af3"/>
            <w:rFonts w:cs="Arial"/>
            <w:bCs/>
          </w:rPr>
          <w:t xml:space="preserve">постановление Администрации </w:t>
        </w:r>
        <w:r w:rsidR="003761A6" w:rsidRPr="003761A6">
          <w:rPr>
            <w:rStyle w:val="af3"/>
            <w:rFonts w:cs="Arial"/>
            <w:bCs/>
          </w:rPr>
          <w:t>Приморского края от 16.08.2019 № 544-па</w:t>
        </w:r>
      </w:hyperlink>
      <w:r w:rsidR="003761A6">
        <w:rPr>
          <w:rFonts w:cs="Arial"/>
          <w:bCs/>
          <w:color w:val="000000"/>
        </w:rPr>
        <w:t>)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2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3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</w:t>
      </w:r>
      <w:r w:rsidRPr="00447188">
        <w:rPr>
          <w:rFonts w:cs="Arial"/>
          <w:bCs/>
          <w:color w:val="000000"/>
        </w:rPr>
        <w:lastRenderedPageBreak/>
        <w:t>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4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Default="00AA1389" w:rsidP="003761A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3761A6" w:rsidRPr="00447188" w:rsidRDefault="003761A6" w:rsidP="003761A6">
      <w:pPr>
        <w:spacing w:line="360" w:lineRule="auto"/>
        <w:rPr>
          <w:rFonts w:eastAsia="Calibri" w:cs="Arial"/>
          <w:lang w:eastAsia="en-US"/>
        </w:rPr>
      </w:pPr>
    </w:p>
    <w:p w:rsidR="00D57614" w:rsidRPr="00447188" w:rsidRDefault="003761A6" w:rsidP="00D57614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З</w:t>
      </w:r>
      <w:r w:rsidR="00D57614" w:rsidRPr="00447188">
        <w:rPr>
          <w:rFonts w:eastAsia="Calibri" w:cs="Arial"/>
          <w:lang w:eastAsia="en-US"/>
        </w:rPr>
        <w:t>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5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6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267420">
        <w:rPr>
          <w:rFonts w:eastAsia="Calibri" w:cs="Arial"/>
          <w:highlight w:val="yellow"/>
          <w:lang w:eastAsia="en-US"/>
        </w:rPr>
        <w:t xml:space="preserve">4.2. </w:t>
      </w:r>
      <w:r w:rsidR="00647DFD" w:rsidRPr="00267420">
        <w:rPr>
          <w:rFonts w:eastAsia="Calibri" w:cs="Arial"/>
          <w:highlight w:val="yellow"/>
          <w:lang w:eastAsia="en-US"/>
        </w:rPr>
        <w:t>В состав Комиссии входят председатель, заме</w:t>
      </w:r>
      <w:r w:rsidR="003761A6" w:rsidRPr="00267420">
        <w:rPr>
          <w:rFonts w:eastAsia="Calibri" w:cs="Arial"/>
          <w:highlight w:val="yellow"/>
          <w:lang w:eastAsia="en-US"/>
        </w:rPr>
        <w:t>ститель председателя, секретарь</w:t>
      </w:r>
      <w:r w:rsidR="00647DFD" w:rsidRPr="00267420">
        <w:rPr>
          <w:rFonts w:eastAsia="Calibri" w:cs="Arial"/>
          <w:highlight w:val="yellow"/>
          <w:lang w:eastAsia="en-US"/>
        </w:rPr>
        <w:t xml:space="preserve"> </w:t>
      </w:r>
      <w:r w:rsidR="003761A6" w:rsidRPr="00267420">
        <w:rPr>
          <w:rFonts w:cs="Arial"/>
          <w:highlight w:val="yellow"/>
        </w:rPr>
        <w:t>и иные члены Комиссии</w:t>
      </w:r>
      <w:r w:rsidR="00647DFD" w:rsidRPr="00267420">
        <w:rPr>
          <w:rFonts w:eastAsia="Calibri" w:cs="Arial"/>
          <w:highlight w:val="yellow"/>
          <w:lang w:eastAsia="en-US"/>
        </w:rPr>
        <w:t>.</w:t>
      </w:r>
    </w:p>
    <w:p w:rsidR="003761A6" w:rsidRPr="00447188" w:rsidRDefault="003761A6" w:rsidP="002A67AC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4.2 в редакции </w:t>
      </w:r>
      <w:hyperlink r:id="rId17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267420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267420">
        <w:rPr>
          <w:rFonts w:eastAsia="Calibri" w:cs="Arial"/>
          <w:highlight w:val="yellow"/>
          <w:lang w:eastAsia="en-US"/>
        </w:rPr>
        <w:t>4.</w:t>
      </w:r>
      <w:r w:rsidR="004E49E6" w:rsidRPr="00267420">
        <w:rPr>
          <w:rFonts w:eastAsia="Calibri" w:cs="Arial"/>
          <w:highlight w:val="yellow"/>
          <w:lang w:eastAsia="en-US"/>
        </w:rPr>
        <w:t>7</w:t>
      </w:r>
      <w:r w:rsidRPr="00267420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267420">
        <w:rPr>
          <w:rFonts w:eastAsia="Calibri" w:cs="Arial"/>
          <w:highlight w:val="yellow"/>
          <w:lang w:eastAsia="en-US"/>
        </w:rPr>
        <w:t>.</w:t>
      </w:r>
    </w:p>
    <w:p w:rsidR="002A67AC" w:rsidRPr="00267420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267420">
        <w:rPr>
          <w:rFonts w:eastAsia="Calibri" w:cs="Arial"/>
          <w:highlight w:val="yellow"/>
          <w:lang w:eastAsia="en-US"/>
        </w:rPr>
        <w:t>4.</w:t>
      </w:r>
      <w:r w:rsidR="00595162" w:rsidRPr="00267420">
        <w:rPr>
          <w:rFonts w:eastAsia="Calibri" w:cs="Arial"/>
          <w:highlight w:val="yellow"/>
          <w:lang w:eastAsia="en-US"/>
        </w:rPr>
        <w:t>8</w:t>
      </w:r>
      <w:r w:rsidRPr="00267420">
        <w:rPr>
          <w:rFonts w:eastAsia="Calibri" w:cs="Arial"/>
          <w:highlight w:val="yellow"/>
          <w:lang w:eastAsia="en-US"/>
        </w:rPr>
        <w:t>. Члены Комиссии 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267420">
        <w:rPr>
          <w:rFonts w:eastAsia="Calibri" w:cs="Arial"/>
          <w:highlight w:val="yellow"/>
          <w:lang w:eastAsia="en-US"/>
        </w:rPr>
        <w:t>4.</w:t>
      </w:r>
      <w:r w:rsidR="00595162" w:rsidRPr="00267420">
        <w:rPr>
          <w:rFonts w:eastAsia="Calibri" w:cs="Arial"/>
          <w:highlight w:val="yellow"/>
          <w:lang w:eastAsia="en-US"/>
        </w:rPr>
        <w:t>9</w:t>
      </w:r>
      <w:r w:rsidRPr="00267420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267420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267420">
        <w:rPr>
          <w:rFonts w:eastAsia="Calibri" w:cs="Arial"/>
          <w:highlight w:val="yellow"/>
          <w:lang w:eastAsia="en-US"/>
        </w:rPr>
        <w:t>простым большинством голосов присутствующих на заседании членов Комиссии. В случае равенства голосов решающим является голос председательствующего на заседании Комиссии.</w:t>
      </w:r>
      <w:bookmarkStart w:id="0" w:name="_GoBack"/>
      <w:bookmarkEnd w:id="0"/>
    </w:p>
    <w:p w:rsidR="00F978AF" w:rsidRPr="008F245C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 xml:space="preserve">х </w:t>
      </w:r>
      <w:r w:rsidR="00D07D66" w:rsidRPr="008F245C">
        <w:rPr>
          <w:rFonts w:eastAsia="Calibri" w:cs="Arial"/>
          <w:lang w:eastAsia="en-US"/>
        </w:rPr>
        <w:t>рабочих дней со дня</w:t>
      </w:r>
      <w:r w:rsidR="00F978AF" w:rsidRPr="008F245C">
        <w:rPr>
          <w:rFonts w:eastAsia="Calibri" w:cs="Arial"/>
          <w:lang w:eastAsia="en-US"/>
        </w:rPr>
        <w:t xml:space="preserve"> проведения ее</w:t>
      </w:r>
      <w:r w:rsidR="00D07D66" w:rsidRPr="008F245C">
        <w:rPr>
          <w:rFonts w:eastAsia="Calibri" w:cs="Arial"/>
          <w:lang w:eastAsia="en-US"/>
        </w:rPr>
        <w:t xml:space="preserve"> заседания</w:t>
      </w:r>
      <w:r w:rsidR="00F978AF" w:rsidRPr="008F245C">
        <w:rPr>
          <w:rFonts w:eastAsia="Calibri" w:cs="Arial"/>
          <w:lang w:eastAsia="en-US"/>
        </w:rPr>
        <w:t>.</w:t>
      </w:r>
    </w:p>
    <w:p w:rsidR="008F245C" w:rsidRDefault="008F245C" w:rsidP="002A67AC">
      <w:pPr>
        <w:spacing w:line="360" w:lineRule="auto"/>
        <w:rPr>
          <w:bCs/>
          <w:color w:val="000000"/>
        </w:rPr>
      </w:pPr>
      <w:r w:rsidRPr="008F245C">
        <w:rPr>
          <w:bCs/>
          <w:color w:val="000000"/>
        </w:rPr>
        <w:t>Протокол Комиссии направляется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недвижимости не позднее следующего дня после оформления.</w:t>
      </w:r>
    </w:p>
    <w:p w:rsidR="008F245C" w:rsidRPr="008F245C" w:rsidRDefault="008F245C" w:rsidP="002A67AC">
      <w:pPr>
        <w:spacing w:line="360" w:lineRule="auto"/>
        <w:rPr>
          <w:rFonts w:eastAsia="Calibri" w:cs="Arial"/>
          <w:lang w:eastAsia="en-US"/>
        </w:rPr>
      </w:pPr>
      <w:r>
        <w:rPr>
          <w:bCs/>
          <w:color w:val="000000"/>
        </w:rPr>
        <w:lastRenderedPageBreak/>
        <w:t xml:space="preserve">(абзац 2 пункта 4.10 в редакции </w:t>
      </w:r>
      <w:hyperlink r:id="rId18" w:tgtFrame="Logical" w:history="1">
        <w:r w:rsidRPr="008F245C">
          <w:rPr>
            <w:rStyle w:val="af3"/>
            <w:bCs/>
          </w:rPr>
          <w:t>постановления Администрации Приморского края от 11.04.2019 №223-па</w:t>
        </w:r>
      </w:hyperlink>
      <w:r>
        <w:rPr>
          <w:bCs/>
          <w:color w:val="000000"/>
        </w:rPr>
        <w:t>)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9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BD162C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</w:t>
      </w:r>
      <w:r w:rsidR="00BD162C" w:rsidRPr="00BD162C">
        <w:rPr>
          <w:bCs/>
          <w:color w:val="000000"/>
        </w:rPr>
        <w:t>и (или) иных объектов</w:t>
      </w:r>
      <w:r w:rsidR="00BD162C">
        <w:rPr>
          <w:bCs/>
          <w:color w:val="000000"/>
          <w:sz w:val="28"/>
          <w:szCs w:val="28"/>
        </w:rPr>
        <w:t xml:space="preserve"> </w:t>
      </w:r>
      <w:r w:rsidR="007E7C71" w:rsidRPr="00447188">
        <w:rPr>
          <w:rFonts w:eastAsia="Calibri" w:cs="Arial"/>
          <w:lang w:eastAsia="en-US"/>
        </w:rPr>
        <w:t xml:space="preserve">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</w:p>
    <w:p w:rsidR="003B54AA" w:rsidRPr="00447188" w:rsidRDefault="00BD162C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абзац изложен в редакции </w:t>
      </w:r>
      <w:hyperlink r:id="rId20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="00117491" w:rsidRPr="00A96354">
        <w:rPr>
          <w:rFonts w:cs="Arial"/>
        </w:rPr>
        <w:t>копия договора, предусматривающего передачу жилого помещения; либо копия соглашения (договора), на основании которого производилась уступка прав требования участника долевого строительства по договору участия в долевом строительстве иному лицу (при наличии); либо копия соглашения между гражданином и застройщиком о расторжении договора, предусматривающего передачу жилого помещения (при наличии);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наличии);</w:t>
      </w:r>
    </w:p>
    <w:p w:rsidR="00117491" w:rsidRPr="00447188" w:rsidRDefault="00117491" w:rsidP="00117491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2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22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ж в редакции </w:t>
      </w:r>
      <w:hyperlink r:id="rId2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117491" w:rsidRPr="00A96354">
        <w:rPr>
          <w:rFonts w:cs="Arial"/>
        </w:rPr>
        <w:t>организации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lastRenderedPageBreak/>
        <w:t xml:space="preserve">(подпункт з в редакции </w:t>
      </w:r>
      <w:hyperlink r:id="rId24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платежных документов, содержащих сведения об исполнении гражданином обязательств по договору, предусматривающему передачу жилого помещения (размер оплаченной суммы по договору, предусматривающему передачу жилого помещения, наименование и реквизиты платежных документов, подтверждающих факт оплаты), а в случае отсутствия копий платежных документов – справка недобросовестного застройщика, подтверждающая размер оплаты гражданином цены договора, предусматривающего передачу жилого помещения;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и в редакции </w:t>
      </w:r>
      <w:hyperlink r:id="rId25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документов с подтверждением размера задолженности застройщика перед гражданином по договору, предусматривающему передачу жилого помещения (справка о размере непогашенных застройщиком перед гражданином сумм по договору, предусматривающему передачу жилого помещения, соглашение между гражданином и застройщиком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взыскании денежных средств с застройщика (при наличии), в случае расторжения договора, предусматривающего передачу жилого помещения;</w:t>
      </w:r>
    </w:p>
    <w:p w:rsidR="00117491" w:rsidRPr="00447188" w:rsidRDefault="00117491" w:rsidP="00126292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к в редакции </w:t>
      </w:r>
      <w:hyperlink r:id="rId2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</w:t>
      </w:r>
      <w:r w:rsidR="0014464A" w:rsidRPr="00447188">
        <w:rPr>
          <w:rFonts w:eastAsia="Calibri" w:cs="Arial"/>
          <w:lang w:eastAsia="en-US"/>
        </w:rPr>
        <w:lastRenderedPageBreak/>
        <w:t xml:space="preserve">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BD162C" w:rsidRPr="00BD162C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BD162C">
        <w:rPr>
          <w:rFonts w:eastAsia="Calibri" w:cs="Arial"/>
          <w:lang w:eastAsia="en-US"/>
        </w:rPr>
        <w:t>установленном</w:t>
      </w:r>
      <w:r w:rsidR="002370B7" w:rsidRPr="00BD162C">
        <w:rPr>
          <w:rFonts w:eastAsia="Calibri" w:cs="Arial"/>
          <w:lang w:eastAsia="en-US"/>
        </w:rPr>
        <w:t xml:space="preserve"> действующ</w:t>
      </w:r>
      <w:r w:rsidR="001C6563" w:rsidRPr="00BD162C">
        <w:rPr>
          <w:rFonts w:eastAsia="Calibri" w:cs="Arial"/>
          <w:lang w:eastAsia="en-US"/>
        </w:rPr>
        <w:t>и</w:t>
      </w:r>
      <w:r w:rsidR="002370B7" w:rsidRPr="00BD162C">
        <w:rPr>
          <w:rFonts w:eastAsia="Calibri" w:cs="Arial"/>
          <w:lang w:eastAsia="en-US"/>
        </w:rPr>
        <w:t>м законодательством порядке.</w:t>
      </w:r>
    </w:p>
    <w:p w:rsidR="00BD162C" w:rsidRDefault="00BD162C" w:rsidP="002370B7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Регистрация заявления и документов, указанных в пункте 3 настоящего Порядка, осуществляется в день их поступления</w:t>
      </w:r>
    </w:p>
    <w:p w:rsidR="002370B7" w:rsidRPr="00BD162C" w:rsidRDefault="00BD162C" w:rsidP="002370B7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27" w:tgtFrame="Logical" w:history="1">
        <w:r w:rsidRPr="00BD162C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BD162C">
        <w:rPr>
          <w:bCs/>
          <w:color w:val="000000"/>
        </w:rPr>
        <w:t>.</w:t>
      </w:r>
      <w:r w:rsidR="000230B3" w:rsidRPr="00BD162C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BD162C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</w:t>
      </w:r>
      <w:r w:rsidR="00BD162C" w:rsidRPr="00BD162C">
        <w:rPr>
          <w:bCs/>
          <w:color w:val="000000"/>
        </w:rPr>
        <w:t>на основании имеющихся в его распоряжении сведений, в том числе полученных по результатам</w:t>
      </w:r>
      <w:r w:rsidR="006921AB" w:rsidRPr="006921AB">
        <w:rPr>
          <w:rFonts w:cs="Arial"/>
        </w:rPr>
        <w:t xml:space="preserve"> </w:t>
      </w:r>
      <w:r w:rsidR="006921AB" w:rsidRPr="00A96354">
        <w:rPr>
          <w:rFonts w:cs="Arial"/>
        </w:rPr>
        <w:t>осуществления регионального государственного строительного надзора и государственного контроля (надзора) в области долевого строительства многоквартирных домов и (или) иных объектов недвижимости,</w:t>
      </w:r>
      <w:r w:rsidR="00BD162C" w:rsidRPr="00BD162C">
        <w:rPr>
          <w:bCs/>
          <w:color w:val="000000"/>
        </w:rPr>
        <w:t xml:space="preserve"> направления официальных запросов в государственные органы, органы местного самоуправления муниципальных образований Приморского края и организации</w:t>
      </w:r>
      <w:r w:rsidR="00BD162C">
        <w:rPr>
          <w:bCs/>
          <w:color w:val="000000"/>
          <w:sz w:val="28"/>
          <w:szCs w:val="28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</w:t>
      </w:r>
      <w:r w:rsidR="00EF6CED" w:rsidRPr="00447188">
        <w:rPr>
          <w:rFonts w:eastAsia="Calibri" w:cs="Arial"/>
          <w:lang w:eastAsia="en-US"/>
        </w:rPr>
        <w:lastRenderedPageBreak/>
        <w:t xml:space="preserve">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28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  <w:r w:rsidR="00117491">
        <w:rPr>
          <w:rFonts w:eastAsia="Calibri" w:cs="Arial"/>
          <w:lang w:eastAsia="en-US"/>
        </w:rPr>
        <w:t>.</w:t>
      </w:r>
    </w:p>
    <w:p w:rsidR="00FA59CD" w:rsidRDefault="00117491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</w:t>
      </w:r>
      <w:r w:rsidR="00BD162C">
        <w:rPr>
          <w:rFonts w:eastAsia="Calibri" w:cs="Arial"/>
          <w:lang w:eastAsia="en-US"/>
        </w:rPr>
        <w:t xml:space="preserve">изложен в редакции </w:t>
      </w:r>
      <w:hyperlink r:id="rId29" w:tgtFrame="Logical" w:history="1">
        <w:r w:rsidR="00BD162C"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 w:rsidR="00BD162C">
        <w:rPr>
          <w:rFonts w:eastAsia="Calibri" w:cs="Arial"/>
          <w:lang w:eastAsia="en-US"/>
        </w:rPr>
        <w:t>)</w:t>
      </w:r>
    </w:p>
    <w:p w:rsidR="00BD162C" w:rsidRDefault="00BD162C" w:rsidP="00FA59CD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Форма заключения утве</w:t>
      </w:r>
      <w:r>
        <w:rPr>
          <w:bCs/>
          <w:color w:val="000000"/>
        </w:rPr>
        <w:t>рждается уполномоченным органом</w:t>
      </w:r>
      <w:r w:rsidR="00117491">
        <w:rPr>
          <w:bCs/>
          <w:color w:val="000000"/>
        </w:rPr>
        <w:t>.</w:t>
      </w:r>
    </w:p>
    <w:p w:rsidR="00117491" w:rsidRDefault="00117491" w:rsidP="000D3DE7">
      <w:pPr>
        <w:spacing w:line="360" w:lineRule="auto"/>
        <w:ind w:firstLine="708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(пункт 7 в редакции </w:t>
      </w:r>
      <w:hyperlink r:id="rId3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соответствующий многоквартирный дом ранее признан проблемным объектом в соответствии с настоящим Порядком, заявление 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</w:t>
      </w:r>
      <w:r w:rsidR="00F328DD" w:rsidRPr="00447188">
        <w:rPr>
          <w:rFonts w:eastAsia="Calibri" w:cs="Arial"/>
          <w:lang w:eastAsia="en-US"/>
        </w:rPr>
        <w:lastRenderedPageBreak/>
        <w:t xml:space="preserve">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31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C61361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>. Признание не завершенного строительством многоквартирного дома проблемным объектом осуществляется однократно</w:t>
      </w:r>
    </w:p>
    <w:p w:rsidR="00A92CF5" w:rsidRPr="00447188" w:rsidRDefault="00C61361" w:rsidP="00F328D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изложен в редакции </w:t>
      </w:r>
      <w:hyperlink r:id="rId32" w:tgtFrame="Logical" w:history="1">
        <w:r w:rsidRPr="00C61361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328DD" w:rsidRPr="00447188">
        <w:rPr>
          <w:rFonts w:eastAsia="Calibri" w:cs="Arial"/>
          <w:lang w:eastAsia="en-US"/>
        </w:rPr>
        <w:t xml:space="preserve">. </w:t>
      </w:r>
    </w:p>
    <w:p w:rsidR="006921AB" w:rsidRPr="00A96354" w:rsidRDefault="00E52D7F" w:rsidP="006921AB">
      <w:pPr>
        <w:ind w:firstLine="709"/>
        <w:rPr>
          <w:rFonts w:cs="Arial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</w:rPr>
        <w:t xml:space="preserve">Заседания Комиссии  оформляются протоколом. </w:t>
      </w:r>
    </w:p>
    <w:p w:rsidR="006921AB" w:rsidRDefault="006921AB" w:rsidP="006921AB">
      <w:pPr>
        <w:spacing w:line="360" w:lineRule="auto"/>
        <w:ind w:firstLine="709"/>
        <w:rPr>
          <w:rFonts w:cs="Arial"/>
          <w:bCs/>
          <w:color w:val="000000"/>
        </w:rPr>
      </w:pPr>
      <w:r w:rsidRPr="00A96354">
        <w:rPr>
          <w:rFonts w:cs="Arial"/>
        </w:rPr>
        <w:t>Решение Комиссии о включении либо об отказе во включении заявителя в краевой реестр оформляется протокольно одновременно в отношении нескольких заявителей, являющихся стороной по требованию о передаче жилого помещения или денежному требованию, основанному на договоре, предусматривающем передачу жилого помещения.</w:t>
      </w:r>
    </w:p>
    <w:p w:rsidR="006921AB" w:rsidRPr="00447188" w:rsidRDefault="006921AB" w:rsidP="006921AB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13 в редакции </w:t>
      </w:r>
      <w:hyperlink r:id="rId3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34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35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>просроченной задолженности (включая проценты, штрафы, комиссии, пени за прос</w:t>
      </w:r>
      <w:r w:rsidR="006921AB">
        <w:rPr>
          <w:rFonts w:eastAsia="Calibri" w:cs="Arial"/>
          <w:lang w:eastAsia="en-US"/>
        </w:rPr>
        <w:t>рочку исполнения обязательств);</w:t>
      </w:r>
    </w:p>
    <w:p w:rsidR="006921AB" w:rsidRPr="00447188" w:rsidRDefault="006921AB" w:rsidP="00A05DB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3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8F245C" w:rsidRPr="008F245C">
        <w:rPr>
          <w:bCs/>
          <w:color w:val="000000"/>
        </w:rPr>
        <w:t>поступления протокола</w:t>
      </w:r>
      <w:r w:rsidR="008F245C">
        <w:rPr>
          <w:bCs/>
          <w:color w:val="000000"/>
          <w:sz w:val="28"/>
          <w:szCs w:val="28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8F245C" w:rsidRPr="00447188" w:rsidRDefault="008F245C" w:rsidP="007B62FE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17 в редакции </w:t>
      </w:r>
      <w:hyperlink r:id="rId37" w:tgtFrame="Logical" w:history="1">
        <w:r w:rsidRPr="008F245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11.04.2019 №223-па</w:t>
        </w:r>
      </w:hyperlink>
      <w:r>
        <w:rPr>
          <w:rFonts w:eastAsia="Calibri" w:cs="Arial"/>
          <w:lang w:eastAsia="en-US"/>
        </w:rPr>
        <w:t>)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Default="002F1BC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  <w:bCs/>
          <w:color w:val="000000"/>
        </w:rPr>
        <w:t>поступления протокола Комиссии в уполномоченный орган</w:t>
      </w:r>
      <w:r w:rsidR="00FB6417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6 в редакции </w:t>
      </w:r>
      <w:hyperlink r:id="rId38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671535" w:rsidRDefault="00736690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C61361" w:rsidRDefault="00C61361" w:rsidP="00C61361">
      <w:pPr>
        <w:spacing w:line="276" w:lineRule="auto"/>
        <w:rPr>
          <w:bCs/>
          <w:color w:val="000000"/>
        </w:rPr>
      </w:pPr>
      <w:r w:rsidRPr="00C61361">
        <w:rPr>
          <w:bCs/>
          <w:color w:val="000000"/>
        </w:rPr>
        <w:t>Регистрация поступивших заявления и документов осуществляется в день их поступления</w:t>
      </w:r>
      <w:r>
        <w:rPr>
          <w:bCs/>
          <w:color w:val="000000"/>
        </w:rPr>
        <w:t>.</w:t>
      </w:r>
    </w:p>
    <w:p w:rsidR="00C61361" w:rsidRPr="00C61361" w:rsidRDefault="00C61361" w:rsidP="00C61361">
      <w:pPr>
        <w:spacing w:line="276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39" w:tgtFrame="Logical" w:history="1">
        <w:r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C61361">
        <w:rPr>
          <w:bCs/>
          <w:color w:val="000000"/>
        </w:rPr>
        <w:t>.</w:t>
      </w:r>
    </w:p>
    <w:p w:rsidR="00671535" w:rsidRDefault="00D2026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</w:t>
      </w:r>
      <w:r w:rsidR="006921AB" w:rsidRPr="00A96354">
        <w:rPr>
          <w:rFonts w:cs="Arial"/>
          <w:bCs/>
          <w:color w:val="000000"/>
        </w:rPr>
        <w:t>запрашивает</w:t>
      </w:r>
      <w:r w:rsidR="00C6622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8 в редакции </w:t>
      </w:r>
      <w:hyperlink r:id="rId4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6921AB" w:rsidRPr="00A96354">
        <w:rPr>
          <w:rFonts w:cs="Arial"/>
          <w:bCs/>
          <w:color w:val="000000"/>
        </w:rPr>
        <w:t>пунктом 7</w:t>
      </w:r>
      <w:r w:rsidR="003A7027" w:rsidRPr="00447188">
        <w:rPr>
          <w:rFonts w:eastAsia="Calibri" w:cs="Arial"/>
          <w:lang w:eastAsia="en-US"/>
        </w:rPr>
        <w:t xml:space="preserve">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6921AB" w:rsidRPr="00447188" w:rsidRDefault="006921AB" w:rsidP="003F58CB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9 в редакции </w:t>
      </w:r>
      <w:hyperlink r:id="rId4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6921AB" w:rsidRDefault="006921AB" w:rsidP="00ED06B3">
      <w:pPr>
        <w:spacing w:line="360" w:lineRule="auto"/>
        <w:rPr>
          <w:rFonts w:eastAsia="Calibri" w:cs="Arial"/>
          <w:lang w:eastAsia="en-US"/>
        </w:rPr>
      </w:pPr>
      <w:r w:rsidRPr="00A96354">
        <w:rPr>
          <w:rFonts w:cs="Arial"/>
          <w:bCs/>
          <w:color w:val="000000"/>
        </w:rPr>
        <w:t>Заявление гражданина, указанное в абзаце втором настоящего пункта, рассматривается уполномоченным органом в соответствии с положениями настоящего Порядка.</w:t>
      </w:r>
    </w:p>
    <w:p w:rsidR="006921AB" w:rsidRPr="00447188" w:rsidRDefault="006921AB" w:rsidP="00ED06B3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(абзац 3 введён </w:t>
      </w:r>
      <w:hyperlink r:id="rId42" w:tgtFrame="Logical" w:history="1">
        <w:r>
          <w:rPr>
            <w:rStyle w:val="af3"/>
            <w:rFonts w:cs="Arial"/>
            <w:bCs/>
          </w:rPr>
          <w:t>постановлением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43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B1" w:rsidRDefault="006F65B1" w:rsidP="00472AF8">
      <w:r>
        <w:separator/>
      </w:r>
    </w:p>
  </w:endnote>
  <w:endnote w:type="continuationSeparator" w:id="0">
    <w:p w:rsidR="006F65B1" w:rsidRDefault="006F65B1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B1" w:rsidRDefault="006F65B1" w:rsidP="00472AF8">
      <w:r>
        <w:separator/>
      </w:r>
    </w:p>
  </w:footnote>
  <w:footnote w:type="continuationSeparator" w:id="0">
    <w:p w:rsidR="006F65B1" w:rsidRDefault="006F65B1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267420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17491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67420"/>
    <w:rsid w:val="0027268A"/>
    <w:rsid w:val="00272EE7"/>
    <w:rsid w:val="002753D5"/>
    <w:rsid w:val="0027717C"/>
    <w:rsid w:val="002811E1"/>
    <w:rsid w:val="00282A1E"/>
    <w:rsid w:val="002845FC"/>
    <w:rsid w:val="002861E5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B7F8D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3955"/>
    <w:rsid w:val="00374331"/>
    <w:rsid w:val="003761A6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252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21AB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6F65B1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57EFC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22D0"/>
    <w:rsid w:val="008F245C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19E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3F2E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162C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1361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329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6404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0DD1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6F65B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F65B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F65B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F65B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F65B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6F65B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6F65B1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F65B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6F65B1"/>
    <w:rPr>
      <w:color w:val="0000FF"/>
      <w:u w:val="none"/>
    </w:rPr>
  </w:style>
  <w:style w:type="paragraph" w:customStyle="1" w:styleId="Application">
    <w:name w:val="Application!Приложение"/>
    <w:rsid w:val="006F65B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F65B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F65B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F65B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6F65B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mo:8080/content/act/2e496130-3966-4f87-8c38-2445bde6697f.doc" TargetMode="External"/><Relationship Id="rId18" Type="http://schemas.openxmlformats.org/officeDocument/2006/relationships/hyperlink" Target="http://rumo:8080/content/act/ffb22b96-5455-4c56-ad74-a6a856d6bbed.doc" TargetMode="External"/><Relationship Id="rId26" Type="http://schemas.openxmlformats.org/officeDocument/2006/relationships/hyperlink" Target="http://rumo:8080/content/act/63355a7c-25a8-4a34-9893-fc1b177fadfc.doc" TargetMode="External"/><Relationship Id="rId39" Type="http://schemas.openxmlformats.org/officeDocument/2006/relationships/hyperlink" Target="http://rumo:8080/content/act/461cb8e2-8203-4a2d-9634-ae8099f7aa2e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63355a7c-25a8-4a34-9893-fc1b177fadfc.doc" TargetMode="External"/><Relationship Id="rId34" Type="http://schemas.openxmlformats.org/officeDocument/2006/relationships/hyperlink" Target="http://rumo:8080/content/act/2e496130-3966-4f87-8c38-2445bde6697f.doc" TargetMode="External"/><Relationship Id="rId42" Type="http://schemas.openxmlformats.org/officeDocument/2006/relationships/hyperlink" Target="http://rumo:8080/content/act/63355a7c-25a8-4a34-9893-fc1b177fadfc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mo:8080/content/act/6e6ee0a0-d81a-4739-ba56-63d0f2c4001b.doc" TargetMode="External"/><Relationship Id="rId17" Type="http://schemas.openxmlformats.org/officeDocument/2006/relationships/hyperlink" Target="http://rumo:8080/content/act/63355a7c-25a8-4a34-9893-fc1b177fadfc.doc" TargetMode="External"/><Relationship Id="rId25" Type="http://schemas.openxmlformats.org/officeDocument/2006/relationships/hyperlink" Target="http://rumo:8080/content/act/63355a7c-25a8-4a34-9893-fc1b177fadfc.doc" TargetMode="External"/><Relationship Id="rId33" Type="http://schemas.openxmlformats.org/officeDocument/2006/relationships/hyperlink" Target="http://rumo:8080/content/act/63355a7c-25a8-4a34-9893-fc1b177fadfc.doc" TargetMode="External"/><Relationship Id="rId38" Type="http://schemas.openxmlformats.org/officeDocument/2006/relationships/hyperlink" Target="http://rumo:8080/content/act/63355a7c-25a8-4a34-9893-fc1b177fadfc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ngr/RU25000199500014.doc" TargetMode="External"/><Relationship Id="rId20" Type="http://schemas.openxmlformats.org/officeDocument/2006/relationships/hyperlink" Target="http://rumo:8080/content/act/461cb8e2-8203-4a2d-9634-ae8099f7aa2e.doc" TargetMode="External"/><Relationship Id="rId29" Type="http://schemas.openxmlformats.org/officeDocument/2006/relationships/hyperlink" Target="http://rumo:8080/content/act/461cb8e2-8203-4a2d-9634-ae8099f7aa2e.doc" TargetMode="External"/><Relationship Id="rId41" Type="http://schemas.openxmlformats.org/officeDocument/2006/relationships/hyperlink" Target="http://rumo:8080/content/act/63355a7c-25a8-4a34-9893-fc1b177fadfc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63355a7c-25a8-4a34-9893-fc1b177fadfc.doc" TargetMode="External"/><Relationship Id="rId24" Type="http://schemas.openxmlformats.org/officeDocument/2006/relationships/hyperlink" Target="http://rumo:8080/content/act/63355a7c-25a8-4a34-9893-fc1b177fadfc.doc" TargetMode="External"/><Relationship Id="rId32" Type="http://schemas.openxmlformats.org/officeDocument/2006/relationships/hyperlink" Target="http://rumo:8080/content/act/461cb8e2-8203-4a2d-9634-ae8099f7aa2e.doc" TargetMode="External"/><Relationship Id="rId37" Type="http://schemas.openxmlformats.org/officeDocument/2006/relationships/hyperlink" Target="http://rumo:8080/content/act/ffb22b96-5455-4c56-ad74-a6a856d6bbed.doc" TargetMode="External"/><Relationship Id="rId40" Type="http://schemas.openxmlformats.org/officeDocument/2006/relationships/hyperlink" Target="http://rumo:8080/content/act/63355a7c-25a8-4a34-9893-fc1b177fadfc.doc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rumo:8080/content/act/63355a7c-25a8-4a34-9893-fc1b177fadfc.doc" TargetMode="External"/><Relationship Id="rId28" Type="http://schemas.openxmlformats.org/officeDocument/2006/relationships/hyperlink" Target="http://rumo:8080/content/act/2e496130-3966-4f87-8c38-2445bde6697f.doc" TargetMode="External"/><Relationship Id="rId36" Type="http://schemas.openxmlformats.org/officeDocument/2006/relationships/hyperlink" Target="http://rumo:8080/content/act/63355a7c-25a8-4a34-9893-fc1b177fadfc.doc" TargetMode="External"/><Relationship Id="rId10" Type="http://schemas.openxmlformats.org/officeDocument/2006/relationships/hyperlink" Target="http://rumo:8080/content/act/ffb22b96-5455-4c56-ad74-a6a856d6bbed.doc" TargetMode="External"/><Relationship Id="rId19" Type="http://schemas.openxmlformats.org/officeDocument/2006/relationships/hyperlink" Target="http://rumo:8080/content/act/2e496130-3966-4f87-8c38-2445bde6697f.doc" TargetMode="External"/><Relationship Id="rId31" Type="http://schemas.openxmlformats.org/officeDocument/2006/relationships/hyperlink" Target="http://rumo:8080/content/act/2e496130-3966-4f87-8c38-2445bde6697f.doc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mo:8080/content/act/dfdcd1bc-95c4-42eb-9023-cfa6b2aeb1b6.doc" TargetMode="External"/><Relationship Id="rId14" Type="http://schemas.openxmlformats.org/officeDocument/2006/relationships/header" Target="header1.xml"/><Relationship Id="rId22" Type="http://schemas.openxmlformats.org/officeDocument/2006/relationships/hyperlink" Target="http://vsrv065-app10.ru99-loc.minjust.ru/content/act/0081b1a7-fc8c-4c05-8ac5-b0f654d3ad06.html" TargetMode="External"/><Relationship Id="rId27" Type="http://schemas.openxmlformats.org/officeDocument/2006/relationships/hyperlink" Target="http://rumo:8080/content/act/461cb8e2-8203-4a2d-9634-ae8099f7aa2e.doc" TargetMode="External"/><Relationship Id="rId30" Type="http://schemas.openxmlformats.org/officeDocument/2006/relationships/hyperlink" Target="http://rumo:8080/content/act/63355a7c-25a8-4a34-9893-fc1b177fadfc.doc" TargetMode="External"/><Relationship Id="rId35" Type="http://schemas.openxmlformats.org/officeDocument/2006/relationships/hyperlink" Target="http://rumo:8080/content/act/2e496130-3966-4f87-8c38-2445bde6697f.doc" TargetMode="External"/><Relationship Id="rId43" Type="http://schemas.openxmlformats.org/officeDocument/2006/relationships/hyperlink" Target="http://rumo:8080/content/act/2e496130-3966-4f87-8c38-2445bde6697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AE448-05C9-4A7A-8D92-3C293333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12</TotalTime>
  <Pages>20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Пряхина Екатерина Сергеевна</dc:creator>
  <cp:keywords/>
  <cp:lastModifiedBy>Юлия В. Закржевская</cp:lastModifiedBy>
  <cp:revision>2</cp:revision>
  <cp:lastPrinted>2019-01-09T13:25:00Z</cp:lastPrinted>
  <dcterms:created xsi:type="dcterms:W3CDTF">2020-10-29T23:30:00Z</dcterms:created>
  <dcterms:modified xsi:type="dcterms:W3CDTF">2021-07-27T05:49:00Z</dcterms:modified>
</cp:coreProperties>
</file>