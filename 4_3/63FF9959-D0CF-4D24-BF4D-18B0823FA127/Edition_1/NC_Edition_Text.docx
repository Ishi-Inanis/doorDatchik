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EE" w:rsidRPr="006F65B1" w:rsidRDefault="006F65B1" w:rsidP="007301EE">
      <w:pPr>
        <w:jc w:val="center"/>
        <w:rPr>
          <w:rFonts w:cs="Arial"/>
          <w:b/>
          <w:color w:val="000000"/>
          <w:spacing w:val="40"/>
        </w:rPr>
      </w:pPr>
      <w:r>
        <w:rPr>
          <w:rFonts w:cs="Arial"/>
          <w:color w:val="000000"/>
        </w:rPr>
        <w:t xml:space="preserve">Утратило силу </w:t>
      </w:r>
      <w:hyperlink r:id="rId9" w:tgtFrame="Logical" w:history="1">
        <w:r w:rsidRPr="006F65B1">
          <w:rPr>
            <w:rStyle w:val="af3"/>
            <w:rFonts w:cs="Arial"/>
          </w:rPr>
          <w:t>постановлением Правительства Приморского края от 09.10.2020 № 871-пп</w:t>
        </w:r>
      </w:hyperlink>
    </w:p>
    <w:p w:rsidR="007301EE" w:rsidRPr="00447188" w:rsidRDefault="007301EE" w:rsidP="007301EE">
      <w:pPr>
        <w:spacing w:before="120" w:line="320" w:lineRule="exact"/>
        <w:jc w:val="center"/>
        <w:rPr>
          <w:rFonts w:cs="Arial"/>
          <w:b/>
          <w:color w:val="000000"/>
          <w:spacing w:val="60"/>
        </w:rPr>
      </w:pPr>
      <w:r w:rsidRPr="00447188">
        <w:rPr>
          <w:rFonts w:cs="Arial"/>
          <w:b/>
          <w:color w:val="000000"/>
          <w:spacing w:val="40"/>
        </w:rPr>
        <w:t>АДМИНИСТРАЦИЯ ПРИМОРСКОГО КРАЯ</w:t>
      </w:r>
    </w:p>
    <w:p w:rsidR="007301EE" w:rsidRPr="00447188" w:rsidRDefault="007301EE" w:rsidP="0091057C">
      <w:pPr>
        <w:spacing w:before="320" w:line="400" w:lineRule="exact"/>
        <w:jc w:val="center"/>
        <w:rPr>
          <w:rFonts w:cs="Arial"/>
          <w:color w:val="000000"/>
          <w:spacing w:val="80"/>
        </w:rPr>
      </w:pPr>
      <w:r w:rsidRPr="00447188">
        <w:rPr>
          <w:rFonts w:cs="Arial"/>
          <w:color w:val="000000"/>
          <w:spacing w:val="80"/>
        </w:rPr>
        <w:t>ПОСТАНОВЛЕНИЕ</w:t>
      </w:r>
    </w:p>
    <w:p w:rsidR="007301EE" w:rsidRPr="00447188" w:rsidRDefault="007301EE" w:rsidP="007301EE">
      <w:pPr>
        <w:jc w:val="center"/>
        <w:rPr>
          <w:rFonts w:cs="Arial"/>
          <w:color w:val="000000"/>
          <w:spacing w:val="60"/>
        </w:rPr>
      </w:pPr>
    </w:p>
    <w:p w:rsidR="007301EE" w:rsidRPr="00447188" w:rsidRDefault="00720C4F" w:rsidP="00447188">
      <w:pPr>
        <w:ind w:firstLine="0"/>
        <w:rPr>
          <w:rFonts w:cs="Arial"/>
          <w:color w:val="000000"/>
        </w:rPr>
      </w:pPr>
      <w:r w:rsidRPr="00447188">
        <w:rPr>
          <w:rFonts w:cs="Arial"/>
          <w:color w:val="000000"/>
          <w:u w:val="single"/>
        </w:rPr>
        <w:t xml:space="preserve">14 января 2019 года </w:t>
      </w:r>
      <w:r w:rsidR="007301EE" w:rsidRPr="00447188">
        <w:rPr>
          <w:rFonts w:cs="Arial"/>
          <w:color w:val="000000"/>
        </w:rPr>
        <w:t xml:space="preserve">                   </w:t>
      </w:r>
      <w:r w:rsidR="00447188" w:rsidRPr="00447188">
        <w:rPr>
          <w:rFonts w:cs="Arial"/>
          <w:color w:val="000000"/>
        </w:rPr>
        <w:t xml:space="preserve">     </w:t>
      </w:r>
      <w:r w:rsidR="007301EE" w:rsidRPr="00447188">
        <w:rPr>
          <w:rFonts w:cs="Arial"/>
          <w:color w:val="000000"/>
        </w:rPr>
        <w:t xml:space="preserve"> </w:t>
      </w:r>
      <w:r w:rsidR="00447188" w:rsidRPr="00447188">
        <w:rPr>
          <w:rFonts w:cs="Arial"/>
          <w:color w:val="000000"/>
        </w:rPr>
        <w:t xml:space="preserve">  </w:t>
      </w:r>
      <w:r w:rsidR="007301EE" w:rsidRPr="00447188">
        <w:rPr>
          <w:rFonts w:cs="Arial"/>
          <w:color w:val="000000"/>
        </w:rPr>
        <w:t xml:space="preserve">     г. Владивосток                 </w:t>
      </w:r>
      <w:r w:rsidR="00447188" w:rsidRPr="00447188">
        <w:rPr>
          <w:rFonts w:cs="Arial"/>
          <w:color w:val="000000"/>
        </w:rPr>
        <w:t xml:space="preserve">            </w:t>
      </w:r>
      <w:r w:rsidR="007301EE" w:rsidRPr="00447188">
        <w:rPr>
          <w:rFonts w:cs="Arial"/>
          <w:color w:val="000000"/>
        </w:rPr>
        <w:t xml:space="preserve">          </w:t>
      </w:r>
      <w:r w:rsidR="00447188" w:rsidRPr="00447188">
        <w:rPr>
          <w:rFonts w:cs="Arial"/>
          <w:color w:val="000000"/>
        </w:rPr>
        <w:t xml:space="preserve">№ </w:t>
      </w:r>
      <w:r w:rsidRPr="00447188">
        <w:rPr>
          <w:rFonts w:cs="Arial"/>
          <w:color w:val="000000"/>
          <w:u w:val="single"/>
        </w:rPr>
        <w:t>3-па</w:t>
      </w:r>
    </w:p>
    <w:p w:rsidR="007301EE" w:rsidRPr="00447188" w:rsidRDefault="007301EE" w:rsidP="007301EE">
      <w:pPr>
        <w:rPr>
          <w:rFonts w:cs="Arial"/>
          <w:color w:val="000000"/>
        </w:rPr>
      </w:pPr>
    </w:p>
    <w:p w:rsidR="009B5FE3" w:rsidRPr="00447188" w:rsidRDefault="009B5FE3" w:rsidP="009B5FE3">
      <w:pPr>
        <w:rPr>
          <w:rFonts w:cs="Arial"/>
          <w:color w:val="000000"/>
        </w:rPr>
      </w:pPr>
    </w:p>
    <w:p w:rsidR="00E22DA4" w:rsidRDefault="00447188" w:rsidP="004D1099">
      <w:pPr>
        <w:jc w:val="center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«</w:t>
      </w:r>
      <w:r w:rsidRPr="00447188">
        <w:rPr>
          <w:rFonts w:cs="Arial"/>
          <w:b/>
          <w:bCs/>
          <w:color w:val="000000"/>
        </w:rPr>
        <w:t>О МЕРАХ ПО РЕАЛИЗАЦИИ СТАТЬИ 3 ЗАКОНА ПРИМОРСКОГО КРАЯ ОТ 23 НОЯБРЯ 2018 ГОДА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</w:t>
      </w:r>
    </w:p>
    <w:p w:rsidR="008F245C" w:rsidRDefault="008F245C" w:rsidP="008F245C">
      <w:pPr>
        <w:rPr>
          <w:rFonts w:cs="Arial"/>
          <w:bCs/>
          <w:color w:val="000000"/>
        </w:rPr>
      </w:pPr>
    </w:p>
    <w:p w:rsidR="008F245C" w:rsidRPr="008F245C" w:rsidRDefault="008F245C" w:rsidP="008F245C">
      <w:pPr>
        <w:rPr>
          <w:rFonts w:cs="Arial"/>
          <w:bCs/>
          <w:color w:val="000000"/>
        </w:rPr>
      </w:pPr>
      <w:r w:rsidRPr="008F245C">
        <w:rPr>
          <w:rFonts w:cs="Arial"/>
          <w:bCs/>
          <w:color w:val="000000"/>
        </w:rPr>
        <w:t>Изменения:</w:t>
      </w:r>
    </w:p>
    <w:p w:rsidR="008F245C" w:rsidRDefault="008F245C" w:rsidP="008F245C">
      <w:pPr>
        <w:rPr>
          <w:rFonts w:cs="Arial"/>
          <w:bCs/>
          <w:color w:val="000000"/>
        </w:rPr>
      </w:pPr>
      <w:r w:rsidRPr="008F245C">
        <w:rPr>
          <w:rFonts w:cs="Arial"/>
          <w:bCs/>
          <w:color w:val="000000"/>
        </w:rPr>
        <w:t>(</w:t>
      </w:r>
      <w:hyperlink r:id="rId10" w:tgtFrame="Logical" w:history="1">
        <w:r w:rsidRPr="008F245C">
          <w:rPr>
            <w:rStyle w:val="af3"/>
            <w:rFonts w:cs="Arial"/>
            <w:bCs/>
          </w:rPr>
          <w:t>постановление Администрации Приморского края от 11.04.2019 №223-па</w:t>
        </w:r>
      </w:hyperlink>
      <w:r w:rsidRPr="008F245C">
        <w:rPr>
          <w:rFonts w:cs="Arial"/>
          <w:bCs/>
          <w:color w:val="000000"/>
        </w:rPr>
        <w:t>)</w:t>
      </w:r>
    </w:p>
    <w:p w:rsidR="008F22D0" w:rsidRPr="008F245C" w:rsidRDefault="008F22D0" w:rsidP="008F245C">
      <w:pPr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(</w:t>
      </w:r>
      <w:hyperlink r:id="rId11" w:tgtFrame="Logical" w:history="1">
        <w:r w:rsidRPr="003761A6">
          <w:rPr>
            <w:rStyle w:val="af3"/>
            <w:rFonts w:cs="Arial"/>
            <w:bCs/>
          </w:rPr>
          <w:t xml:space="preserve">постановление Администрации </w:t>
        </w:r>
        <w:r w:rsidR="003761A6" w:rsidRPr="003761A6">
          <w:rPr>
            <w:rStyle w:val="af3"/>
            <w:rFonts w:cs="Arial"/>
            <w:bCs/>
          </w:rPr>
          <w:t>Приморского края от 16.08.2019 № 544-па</w:t>
        </w:r>
      </w:hyperlink>
      <w:r w:rsidR="003761A6">
        <w:rPr>
          <w:rFonts w:cs="Arial"/>
          <w:bCs/>
          <w:color w:val="000000"/>
        </w:rPr>
        <w:t>)</w:t>
      </w:r>
    </w:p>
    <w:p w:rsidR="00417AB6" w:rsidRPr="00447188" w:rsidRDefault="00417AB6" w:rsidP="00227025">
      <w:pPr>
        <w:jc w:val="center"/>
        <w:rPr>
          <w:rFonts w:cs="Arial"/>
          <w:b/>
          <w:bCs/>
          <w:color w:val="000000"/>
        </w:rPr>
      </w:pPr>
    </w:p>
    <w:p w:rsidR="00417AB6" w:rsidRPr="00447188" w:rsidRDefault="00417AB6" w:rsidP="00227025">
      <w:pPr>
        <w:jc w:val="center"/>
        <w:rPr>
          <w:rFonts w:cs="Arial"/>
          <w:b/>
          <w:bCs/>
          <w:color w:val="000000"/>
        </w:rPr>
      </w:pPr>
    </w:p>
    <w:p w:rsidR="004F581A" w:rsidRPr="00447188" w:rsidRDefault="00963E6F" w:rsidP="004F581A">
      <w:pPr>
        <w:autoSpaceDE w:val="0"/>
        <w:autoSpaceDN w:val="0"/>
        <w:adjustRightInd w:val="0"/>
        <w:spacing w:line="360" w:lineRule="auto"/>
        <w:ind w:firstLine="539"/>
        <w:rPr>
          <w:rFonts w:cs="Arial"/>
          <w:color w:val="000000"/>
        </w:rPr>
      </w:pPr>
      <w:r w:rsidRPr="00447188">
        <w:rPr>
          <w:rFonts w:cs="Arial"/>
          <w:color w:val="000000"/>
        </w:rPr>
        <w:t xml:space="preserve">На основании </w:t>
      </w:r>
      <w:hyperlink r:id="rId12" w:history="1">
        <w:r w:rsidRPr="00447188">
          <w:rPr>
            <w:rStyle w:val="af3"/>
            <w:rFonts w:cs="Arial"/>
          </w:rPr>
          <w:t>Устава Приморского края</w:t>
        </w:r>
      </w:hyperlink>
      <w:r w:rsidR="00804E6D" w:rsidRPr="00447188">
        <w:rPr>
          <w:rFonts w:cs="Arial"/>
          <w:color w:val="000000"/>
        </w:rPr>
        <w:t>,</w:t>
      </w:r>
      <w:r w:rsidRPr="00447188">
        <w:rPr>
          <w:rFonts w:cs="Arial"/>
          <w:color w:val="000000"/>
        </w:rPr>
        <w:t xml:space="preserve"> в</w:t>
      </w:r>
      <w:r w:rsidR="00182173" w:rsidRPr="00447188">
        <w:rPr>
          <w:rFonts w:cs="Arial"/>
          <w:color w:val="000000"/>
        </w:rPr>
        <w:t xml:space="preserve"> соответствии с </w:t>
      </w:r>
      <w:hyperlink r:id="rId13" w:tgtFrame="Logical" w:history="1">
        <w:r w:rsidR="00182173" w:rsidRPr="00447188">
          <w:rPr>
            <w:rStyle w:val="af3"/>
            <w:rFonts w:cs="Arial"/>
          </w:rPr>
          <w:t xml:space="preserve">Законом Приморского края </w:t>
        </w:r>
        <w:r w:rsidR="00634782" w:rsidRPr="00447188">
          <w:rPr>
            <w:rStyle w:val="af3"/>
            <w:rFonts w:cs="Arial"/>
          </w:rPr>
          <w:t xml:space="preserve">от </w:t>
        </w:r>
        <w:r w:rsidR="008A7C2F" w:rsidRPr="00447188">
          <w:rPr>
            <w:rStyle w:val="af3"/>
            <w:rFonts w:cs="Arial"/>
          </w:rPr>
          <w:t>23</w:t>
        </w:r>
        <w:r w:rsidR="00634782" w:rsidRPr="00447188">
          <w:rPr>
            <w:rStyle w:val="af3"/>
            <w:rFonts w:cs="Arial"/>
          </w:rPr>
          <w:t xml:space="preserve"> ноября 2018 года № 394-КЗ</w:t>
        </w:r>
      </w:hyperlink>
      <w:r w:rsidR="00634782" w:rsidRPr="00447188">
        <w:rPr>
          <w:rFonts w:cs="Arial"/>
          <w:color w:val="000000"/>
        </w:rPr>
        <w:t xml:space="preserve"> </w:t>
      </w:r>
      <w:r w:rsidR="00603D69" w:rsidRPr="00447188">
        <w:rPr>
          <w:rFonts w:cs="Arial"/>
          <w:color w:val="000000"/>
        </w:rPr>
        <w:t>«</w:t>
      </w:r>
      <w:r w:rsidR="00182173" w:rsidRPr="00447188">
        <w:rPr>
          <w:rFonts w:cs="Arial"/>
          <w:color w:val="000000"/>
        </w:rPr>
        <w:t>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603D69" w:rsidRPr="00447188">
        <w:rPr>
          <w:rFonts w:cs="Arial"/>
          <w:color w:val="000000"/>
        </w:rPr>
        <w:t>»</w:t>
      </w:r>
      <w:r w:rsidR="00182173" w:rsidRPr="00447188">
        <w:rPr>
          <w:rFonts w:cs="Arial"/>
          <w:color w:val="000000"/>
        </w:rPr>
        <w:t xml:space="preserve"> Администрация Приморского края </w:t>
      </w:r>
    </w:p>
    <w:p w:rsidR="004F581A" w:rsidRPr="00447188" w:rsidRDefault="004F581A" w:rsidP="004F581A">
      <w:pPr>
        <w:autoSpaceDE w:val="0"/>
        <w:autoSpaceDN w:val="0"/>
        <w:adjustRightInd w:val="0"/>
        <w:ind w:firstLine="539"/>
        <w:rPr>
          <w:rFonts w:cs="Arial"/>
          <w:color w:val="000000"/>
        </w:rPr>
      </w:pPr>
    </w:p>
    <w:p w:rsidR="00BB3781" w:rsidRPr="00447188" w:rsidRDefault="00BB3781" w:rsidP="004F581A">
      <w:pPr>
        <w:autoSpaceDE w:val="0"/>
        <w:autoSpaceDN w:val="0"/>
        <w:adjustRightInd w:val="0"/>
        <w:ind w:firstLine="539"/>
        <w:rPr>
          <w:rFonts w:cs="Arial"/>
          <w:bCs/>
          <w:color w:val="000000"/>
        </w:rPr>
      </w:pPr>
    </w:p>
    <w:p w:rsidR="00BB3781" w:rsidRPr="00447188" w:rsidRDefault="00BB3781" w:rsidP="004F581A">
      <w:pPr>
        <w:rPr>
          <w:rFonts w:cs="Arial"/>
          <w:color w:val="000000"/>
        </w:rPr>
      </w:pPr>
      <w:r w:rsidRPr="00447188">
        <w:rPr>
          <w:rFonts w:cs="Arial"/>
          <w:color w:val="000000"/>
        </w:rPr>
        <w:t>ПОСТАНОВЛЯЕТ:</w:t>
      </w:r>
    </w:p>
    <w:p w:rsidR="004F581A" w:rsidRPr="00447188" w:rsidRDefault="004F581A" w:rsidP="004F581A">
      <w:pPr>
        <w:rPr>
          <w:rFonts w:cs="Arial"/>
          <w:color w:val="000000"/>
        </w:rPr>
      </w:pPr>
    </w:p>
    <w:p w:rsidR="004F581A" w:rsidRPr="00447188" w:rsidRDefault="004F581A" w:rsidP="004F581A">
      <w:pPr>
        <w:rPr>
          <w:rFonts w:cs="Arial"/>
          <w:color w:val="000000"/>
        </w:rPr>
      </w:pPr>
    </w:p>
    <w:p w:rsidR="005840EA" w:rsidRPr="00447188" w:rsidRDefault="00973CD3" w:rsidP="004D1099">
      <w:pPr>
        <w:numPr>
          <w:ilvl w:val="0"/>
          <w:numId w:val="13"/>
        </w:numPr>
        <w:spacing w:line="360" w:lineRule="auto"/>
        <w:ind w:left="0"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Создать межведомственную комиссию по защите прав граждан Российской Федерации, чьи денежные средства привлечены для строительства многоквартирных домов в Приморском крае</w:t>
      </w:r>
      <w:r w:rsidR="00CF273C" w:rsidRPr="00447188">
        <w:rPr>
          <w:rFonts w:cs="Arial"/>
          <w:bCs/>
          <w:color w:val="000000"/>
        </w:rPr>
        <w:t>,</w:t>
      </w:r>
      <w:r w:rsidR="00CF273C" w:rsidRPr="00447188">
        <w:rPr>
          <w:rFonts w:cs="Arial"/>
        </w:rPr>
        <w:t xml:space="preserve"> </w:t>
      </w:r>
      <w:r w:rsidR="00CF273C" w:rsidRPr="00447188">
        <w:rPr>
          <w:rFonts w:cs="Arial"/>
          <w:bCs/>
          <w:color w:val="000000"/>
        </w:rPr>
        <w:t>перед которыми недобросовестными застройщиками не исполнены обязательства по передаче жилых помещений в многоквартирных домах в собственность</w:t>
      </w:r>
      <w:r w:rsidR="005840EA" w:rsidRPr="00447188">
        <w:rPr>
          <w:rFonts w:cs="Arial"/>
          <w:bCs/>
          <w:color w:val="000000"/>
        </w:rPr>
        <w:t>.</w:t>
      </w:r>
    </w:p>
    <w:p w:rsidR="004D1099" w:rsidRPr="00447188" w:rsidRDefault="004D1099" w:rsidP="004D1099">
      <w:pPr>
        <w:numPr>
          <w:ilvl w:val="0"/>
          <w:numId w:val="13"/>
        </w:numPr>
        <w:spacing w:line="360" w:lineRule="auto"/>
        <w:ind w:left="0"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У</w:t>
      </w:r>
      <w:r w:rsidR="00973CD3" w:rsidRPr="00447188">
        <w:rPr>
          <w:rFonts w:cs="Arial"/>
          <w:bCs/>
          <w:color w:val="000000"/>
        </w:rPr>
        <w:t xml:space="preserve">твердить </w:t>
      </w:r>
      <w:r w:rsidR="005840EA" w:rsidRPr="00447188">
        <w:rPr>
          <w:rFonts w:cs="Arial"/>
          <w:bCs/>
          <w:color w:val="000000"/>
        </w:rPr>
        <w:t>прилагаемые</w:t>
      </w:r>
      <w:r w:rsidRPr="00447188">
        <w:rPr>
          <w:rFonts w:cs="Arial"/>
          <w:bCs/>
          <w:color w:val="000000"/>
        </w:rPr>
        <w:t>:</w:t>
      </w:r>
    </w:p>
    <w:p w:rsidR="00973CD3" w:rsidRPr="00447188" w:rsidRDefault="00804E6D" w:rsidP="004D109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с</w:t>
      </w:r>
      <w:r w:rsidR="00973CD3" w:rsidRPr="00447188">
        <w:rPr>
          <w:rFonts w:cs="Arial"/>
          <w:bCs/>
          <w:color w:val="000000"/>
        </w:rPr>
        <w:t xml:space="preserve">остав </w:t>
      </w:r>
      <w:r w:rsidR="004D1099" w:rsidRPr="00447188">
        <w:rPr>
          <w:rFonts w:cs="Arial"/>
          <w:bCs/>
          <w:color w:val="000000"/>
        </w:rPr>
        <w:t>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</w:t>
      </w:r>
      <w:r w:rsidR="004D1099" w:rsidRPr="00447188">
        <w:rPr>
          <w:rFonts w:cs="Arial"/>
        </w:rPr>
        <w:t xml:space="preserve"> </w:t>
      </w:r>
      <w:r w:rsidR="004D1099" w:rsidRPr="00447188">
        <w:rPr>
          <w:rFonts w:cs="Arial"/>
          <w:bCs/>
          <w:color w:val="000000"/>
        </w:rPr>
        <w:t xml:space="preserve">перед которыми недобросовестными застройщиками не исполнены обязательства по передаче жилых помещений в многоквартирных домах в собственность </w:t>
      </w:r>
      <w:r w:rsidR="00973CD3" w:rsidRPr="00447188">
        <w:rPr>
          <w:rFonts w:cs="Arial"/>
          <w:bCs/>
          <w:color w:val="000000"/>
        </w:rPr>
        <w:t>(по должностям)</w:t>
      </w:r>
      <w:r w:rsidR="008507ED" w:rsidRPr="00447188">
        <w:rPr>
          <w:rFonts w:cs="Arial"/>
          <w:bCs/>
          <w:color w:val="000000"/>
        </w:rPr>
        <w:t>;</w:t>
      </w:r>
    </w:p>
    <w:p w:rsidR="005840EA" w:rsidRPr="00447188" w:rsidRDefault="005840EA" w:rsidP="004D109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 xml:space="preserve">Положение о 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</w:t>
      </w:r>
      <w:r w:rsidRPr="00447188">
        <w:rPr>
          <w:rFonts w:cs="Arial"/>
          <w:bCs/>
          <w:color w:val="000000"/>
        </w:rPr>
        <w:lastRenderedPageBreak/>
        <w:t>застройщиками не исполнены обязательства по передаче жилых помещений в многоквартирных домах в собственность;</w:t>
      </w:r>
    </w:p>
    <w:p w:rsidR="006E611C" w:rsidRPr="00447188" w:rsidRDefault="003550B2" w:rsidP="005840EA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 xml:space="preserve">Порядок </w:t>
      </w:r>
      <w:r w:rsidR="006E611C" w:rsidRPr="00447188">
        <w:rPr>
          <w:rFonts w:cs="Arial"/>
          <w:bCs/>
          <w:color w:val="000000"/>
        </w:rPr>
        <w:t>включения участников долевого строительства многоквартирных домов на территории Приморского края в краевой реестр пострадавших участников долевого строительства</w:t>
      </w:r>
      <w:r w:rsidR="00B720C6" w:rsidRPr="00447188">
        <w:rPr>
          <w:rFonts w:cs="Arial"/>
          <w:bCs/>
          <w:color w:val="000000"/>
        </w:rPr>
        <w:t xml:space="preserve"> и признания находящегося на территории  Приморского края не завершенного строительством многоквартирного дома проблемным объектом</w:t>
      </w:r>
      <w:r w:rsidR="006E611C" w:rsidRPr="00447188">
        <w:rPr>
          <w:rFonts w:cs="Arial"/>
          <w:bCs/>
          <w:color w:val="000000"/>
        </w:rPr>
        <w:t xml:space="preserve">; </w:t>
      </w:r>
    </w:p>
    <w:p w:rsidR="00A05DBD" w:rsidRPr="00447188" w:rsidRDefault="003B5349" w:rsidP="003B534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Порядок ведения краевого реестра пострадавших участников долевого строительства</w:t>
      </w:r>
      <w:r w:rsidR="004D1099" w:rsidRPr="00447188">
        <w:rPr>
          <w:rFonts w:cs="Arial"/>
          <w:bCs/>
          <w:color w:val="000000"/>
        </w:rPr>
        <w:t>.</w:t>
      </w:r>
    </w:p>
    <w:p w:rsidR="00182173" w:rsidRPr="00447188" w:rsidRDefault="00182173" w:rsidP="00182173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2. Департаменту информационной политики Приморского края обеспечить официальное опубликование настоящего постановления.</w:t>
      </w:r>
    </w:p>
    <w:p w:rsidR="007E4A57" w:rsidRPr="00447188" w:rsidRDefault="00475C41" w:rsidP="00BB3781">
      <w:pPr>
        <w:rPr>
          <w:rFonts w:cs="Arial"/>
          <w:color w:val="000000"/>
        </w:rPr>
      </w:pPr>
      <w:r w:rsidRPr="00447188">
        <w:rPr>
          <w:rFonts w:cs="Arial"/>
          <w:color w:val="000000"/>
        </w:rPr>
        <w:t xml:space="preserve"> </w:t>
      </w:r>
    </w:p>
    <w:p w:rsidR="00A56C27" w:rsidRPr="00447188" w:rsidRDefault="00A56C27" w:rsidP="00BB3781">
      <w:pPr>
        <w:rPr>
          <w:rFonts w:cs="Arial"/>
          <w:color w:val="000000"/>
        </w:rPr>
      </w:pPr>
    </w:p>
    <w:p w:rsidR="00A56C27" w:rsidRPr="00447188" w:rsidRDefault="00A56C27" w:rsidP="00BB3781">
      <w:pPr>
        <w:rPr>
          <w:rFonts w:cs="Arial"/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6626"/>
      </w:tblGrid>
      <w:tr w:rsidR="007E4A57" w:rsidRPr="00447188" w:rsidTr="001B7B35">
        <w:tc>
          <w:tcPr>
            <w:tcW w:w="3227" w:type="dxa"/>
            <w:shd w:val="clear" w:color="auto" w:fill="auto"/>
          </w:tcPr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Губернатор края –</w:t>
            </w:r>
          </w:p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Глав</w:t>
            </w:r>
            <w:r w:rsidR="004C09D1" w:rsidRPr="00447188">
              <w:rPr>
                <w:rFonts w:cs="Arial"/>
                <w:color w:val="000000"/>
              </w:rPr>
              <w:t>а</w:t>
            </w:r>
            <w:r w:rsidRPr="00447188">
              <w:rPr>
                <w:rFonts w:cs="Arial"/>
                <w:color w:val="000000"/>
              </w:rPr>
              <w:t xml:space="preserve"> Администрации</w:t>
            </w:r>
          </w:p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Приморского края</w:t>
            </w:r>
          </w:p>
        </w:tc>
        <w:tc>
          <w:tcPr>
            <w:tcW w:w="6626" w:type="dxa"/>
            <w:shd w:val="clear" w:color="auto" w:fill="auto"/>
            <w:vAlign w:val="bottom"/>
          </w:tcPr>
          <w:p w:rsidR="007E4A57" w:rsidRPr="00447188" w:rsidRDefault="006D4A8C" w:rsidP="006D4A8C">
            <w:pPr>
              <w:jc w:val="right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О</w:t>
            </w:r>
            <w:r w:rsidR="007E4A57" w:rsidRPr="00447188">
              <w:rPr>
                <w:rFonts w:cs="Arial"/>
                <w:color w:val="000000"/>
              </w:rPr>
              <w:t>.</w:t>
            </w:r>
            <w:r w:rsidRPr="00447188">
              <w:rPr>
                <w:rFonts w:cs="Arial"/>
                <w:color w:val="000000"/>
              </w:rPr>
              <w:t>Н</w:t>
            </w:r>
            <w:r w:rsidR="007E4A57" w:rsidRPr="00447188">
              <w:rPr>
                <w:rFonts w:cs="Arial"/>
                <w:color w:val="000000"/>
              </w:rPr>
              <w:t xml:space="preserve">. </w:t>
            </w:r>
            <w:r w:rsidRPr="00447188">
              <w:rPr>
                <w:rFonts w:cs="Arial"/>
                <w:color w:val="000000"/>
              </w:rPr>
              <w:t>Кожемяко</w:t>
            </w:r>
          </w:p>
        </w:tc>
      </w:tr>
    </w:tbl>
    <w:p w:rsidR="00B96B0C" w:rsidRPr="00447188" w:rsidRDefault="00227025" w:rsidP="00FA5140">
      <w:pPr>
        <w:rPr>
          <w:rFonts w:cs="Arial"/>
          <w:color w:val="000000"/>
        </w:rPr>
        <w:sectPr w:rsidR="00B96B0C" w:rsidRPr="00447188" w:rsidSect="00A76372">
          <w:headerReference w:type="default" r:id="rId14"/>
          <w:pgSz w:w="11906" w:h="16838"/>
          <w:pgMar w:top="284" w:right="851" w:bottom="993" w:left="1418" w:header="425" w:footer="709" w:gutter="0"/>
          <w:cols w:space="708"/>
          <w:titlePg/>
          <w:docGrid w:linePitch="360"/>
        </w:sectPr>
      </w:pPr>
      <w:r w:rsidRPr="00447188">
        <w:rPr>
          <w:rFonts w:cs="Arial"/>
          <w:color w:val="000000"/>
        </w:rPr>
        <w:t xml:space="preserve">               </w:t>
      </w:r>
    </w:p>
    <w:p w:rsidR="00D457E4" w:rsidRPr="00447188" w:rsidRDefault="00D457E4" w:rsidP="00FA5140">
      <w:pPr>
        <w:rPr>
          <w:rFonts w:cs="Arial"/>
          <w:color w:val="000000"/>
        </w:rPr>
      </w:pPr>
    </w:p>
    <w:p w:rsidR="00AA1389" w:rsidRPr="00447188" w:rsidRDefault="00AA1389" w:rsidP="005266C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</w:t>
      </w:r>
      <w:r w:rsidR="00B96B0C" w:rsidRPr="00447188">
        <w:rPr>
          <w:rFonts w:eastAsia="Calibri" w:cs="Arial"/>
          <w:lang w:eastAsia="en-US"/>
        </w:rPr>
        <w:t xml:space="preserve"> </w:t>
      </w:r>
      <w:r w:rsidR="00447188" w:rsidRPr="00447188">
        <w:rPr>
          <w:rFonts w:eastAsia="Calibri" w:cs="Arial"/>
          <w:lang w:eastAsia="en-US"/>
        </w:rPr>
        <w:t xml:space="preserve">           </w:t>
      </w:r>
      <w:r w:rsidRPr="00447188">
        <w:rPr>
          <w:rFonts w:eastAsia="Calibri" w:cs="Arial"/>
          <w:lang w:eastAsia="en-US"/>
        </w:rPr>
        <w:t>У</w:t>
      </w:r>
      <w:r w:rsidR="00446A2D" w:rsidRPr="00447188">
        <w:rPr>
          <w:rFonts w:eastAsia="Calibri" w:cs="Arial"/>
          <w:lang w:eastAsia="en-US"/>
        </w:rPr>
        <w:t>ТВЕРЖДЕН</w:t>
      </w:r>
    </w:p>
    <w:p w:rsidR="00720C4F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</w:t>
      </w:r>
      <w:r w:rsidR="00EC475C" w:rsidRPr="00447188">
        <w:rPr>
          <w:rFonts w:eastAsia="Calibri" w:cs="Arial"/>
          <w:lang w:eastAsia="en-US"/>
        </w:rPr>
        <w:t xml:space="preserve">  </w:t>
      </w:r>
      <w:r w:rsidRPr="00447188">
        <w:rPr>
          <w:rFonts w:eastAsia="Calibri" w:cs="Arial"/>
          <w:lang w:eastAsia="en-US"/>
        </w:rPr>
        <w:t xml:space="preserve">  постановлением </w:t>
      </w:r>
      <w:r w:rsidR="005B0BA4" w:rsidRPr="00447188">
        <w:rPr>
          <w:rFonts w:eastAsia="Calibri" w:cs="Arial"/>
          <w:lang w:eastAsia="en-US"/>
        </w:rPr>
        <w:t xml:space="preserve">       </w:t>
      </w:r>
      <w:r w:rsidR="005B0BA4" w:rsidRPr="00447188">
        <w:rPr>
          <w:rFonts w:eastAsia="Calibri" w:cs="Arial"/>
          <w:lang w:eastAsia="en-US"/>
        </w:rPr>
        <w:tab/>
      </w:r>
      <w:r w:rsidR="005B0BA4" w:rsidRPr="00447188">
        <w:rPr>
          <w:rFonts w:eastAsia="Calibri" w:cs="Arial"/>
          <w:lang w:eastAsia="en-US"/>
        </w:rPr>
        <w:tab/>
      </w:r>
      <w:r w:rsidR="005B0BA4" w:rsidRPr="00447188">
        <w:rPr>
          <w:rFonts w:eastAsia="Calibri" w:cs="Arial"/>
          <w:lang w:eastAsia="en-US"/>
        </w:rPr>
        <w:tab/>
        <w:t xml:space="preserve">                                              </w:t>
      </w:r>
      <w:r w:rsidRPr="00447188">
        <w:rPr>
          <w:rFonts w:eastAsia="Calibri" w:cs="Arial"/>
          <w:lang w:eastAsia="en-US"/>
        </w:rPr>
        <w:t>Администрации Приморского края</w:t>
      </w:r>
    </w:p>
    <w:p w:rsidR="00AA1389" w:rsidRPr="00447188" w:rsidRDefault="00720C4F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</w:t>
      </w:r>
      <w:r w:rsidR="00447188" w:rsidRPr="00447188">
        <w:rPr>
          <w:rFonts w:eastAsia="Calibri" w:cs="Arial"/>
          <w:lang w:eastAsia="en-US"/>
        </w:rPr>
        <w:t xml:space="preserve">                           </w:t>
      </w:r>
      <w:r w:rsidRPr="00447188">
        <w:rPr>
          <w:rFonts w:eastAsia="Calibri" w:cs="Arial"/>
          <w:lang w:eastAsia="en-US"/>
        </w:rPr>
        <w:t>от 14 января 2019 года № 3-па</w:t>
      </w:r>
      <w:r w:rsidR="00AA1389" w:rsidRPr="00447188">
        <w:rPr>
          <w:rFonts w:eastAsia="Calibri" w:cs="Arial"/>
          <w:lang w:eastAsia="en-US"/>
        </w:rPr>
        <w:t xml:space="preserve"> </w:t>
      </w:r>
    </w:p>
    <w:p w:rsidR="00AA1389" w:rsidRPr="00447188" w:rsidRDefault="00720C4F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</w:t>
      </w:r>
    </w:p>
    <w:p w:rsidR="00A24BA5" w:rsidRPr="00447188" w:rsidRDefault="00446A2D" w:rsidP="00A24BA5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СОСТАВ</w:t>
      </w:r>
    </w:p>
    <w:p w:rsidR="00AA1389" w:rsidRPr="00447188" w:rsidRDefault="00AA1389" w:rsidP="005A07B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межведомственной комиссии по защите </w:t>
      </w:r>
    </w:p>
    <w:p w:rsidR="00AA1389" w:rsidRPr="00447188" w:rsidRDefault="00AA1389" w:rsidP="005A07B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прав граждан Российской Федерации, чьи денежные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средства  привлечены для строительства многоквартирных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в Приморском крае, перед которыми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недобросовестными застройщиками не исполнены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обязательства по передаче жилых помещений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многоквартирных домах  в собственность (по должностям)</w:t>
      </w:r>
    </w:p>
    <w:p w:rsidR="00AA1389" w:rsidRPr="00447188" w:rsidRDefault="00AA1389" w:rsidP="00AA1389">
      <w:pPr>
        <w:spacing w:line="360" w:lineRule="auto"/>
        <w:jc w:val="center"/>
        <w:rPr>
          <w:rFonts w:eastAsia="Calibri" w:cs="Arial"/>
          <w:lang w:eastAsia="en-US"/>
        </w:rPr>
      </w:pP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Руководитель </w:t>
      </w:r>
      <w:r w:rsidR="00CC1891" w:rsidRPr="00447188">
        <w:rPr>
          <w:rFonts w:eastAsia="Calibri" w:cs="Arial"/>
          <w:lang w:eastAsia="en-US"/>
        </w:rPr>
        <w:t>и</w:t>
      </w:r>
      <w:r w:rsidRPr="00447188">
        <w:rPr>
          <w:rFonts w:eastAsia="Calibri" w:cs="Arial"/>
          <w:lang w:eastAsia="en-US"/>
        </w:rPr>
        <w:t xml:space="preserve">нспекции регионального строительного надзора и контроля в области долевого строительства Приморского края, председатель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омиссии;</w:t>
      </w: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заместитель </w:t>
      </w:r>
      <w:r w:rsidR="005266CE" w:rsidRPr="00447188">
        <w:rPr>
          <w:rFonts w:eastAsia="Calibri" w:cs="Arial"/>
          <w:lang w:eastAsia="en-US"/>
        </w:rPr>
        <w:t>директора</w:t>
      </w:r>
      <w:r w:rsidRPr="00447188">
        <w:rPr>
          <w:rFonts w:eastAsia="Calibri" w:cs="Arial"/>
          <w:lang w:eastAsia="en-US"/>
        </w:rPr>
        <w:t xml:space="preserve"> департамента труда и социального развития Приморского края, заместитель председателя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омиссии;</w:t>
      </w:r>
    </w:p>
    <w:p w:rsidR="00AA1389" w:rsidRDefault="00AA1389" w:rsidP="003761A6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начальник отдела </w:t>
      </w:r>
      <w:r w:rsidR="003C744E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контроля в области  долевого строительства </w:t>
      </w:r>
      <w:r w:rsidR="00CC1891" w:rsidRPr="00447188">
        <w:rPr>
          <w:rFonts w:eastAsia="Calibri" w:cs="Arial"/>
          <w:lang w:eastAsia="en-US"/>
        </w:rPr>
        <w:t>и</w:t>
      </w:r>
      <w:r w:rsidRPr="00447188">
        <w:rPr>
          <w:rFonts w:eastAsia="Calibri" w:cs="Arial"/>
          <w:lang w:eastAsia="en-US"/>
        </w:rPr>
        <w:t xml:space="preserve">нспекции регионального строительного надзора и контроля в области долевого строительства Приморского края, секретарь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омиссии.</w:t>
      </w:r>
    </w:p>
    <w:p w:rsidR="003761A6" w:rsidRPr="00447188" w:rsidRDefault="003761A6" w:rsidP="003761A6">
      <w:pPr>
        <w:spacing w:line="360" w:lineRule="auto"/>
        <w:rPr>
          <w:rFonts w:eastAsia="Calibri" w:cs="Arial"/>
          <w:lang w:eastAsia="en-US"/>
        </w:rPr>
      </w:pPr>
    </w:p>
    <w:p w:rsidR="00D57614" w:rsidRPr="00447188" w:rsidRDefault="003761A6" w:rsidP="00D57614">
      <w:pPr>
        <w:spacing w:line="360" w:lineRule="auto"/>
        <w:ind w:firstLine="709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>З</w:t>
      </w:r>
      <w:r w:rsidR="00D57614" w:rsidRPr="00447188">
        <w:rPr>
          <w:rFonts w:eastAsia="Calibri" w:cs="Arial"/>
          <w:lang w:eastAsia="en-US"/>
        </w:rPr>
        <w:t>аместитель руководителя инспекции регионального строительного надзора и контроля в области долевого 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главный консультант отдела административной практики, аналитики, планирования и делопроизводства инспекции регионального строительного надзора и контроля в области долевого 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начальник отдела предоставления социальных выплат по ипотечному кредитованию и обеспечению жильем департамента труда и социального развития Приморского края;  </w:t>
      </w:r>
    </w:p>
    <w:p w:rsidR="003C744E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ведущий консультант отдела правового обеспечения департамента труда и социального развития Приморского края</w:t>
      </w:r>
      <w:r w:rsidR="001C3A57" w:rsidRPr="00447188">
        <w:rPr>
          <w:rFonts w:eastAsia="Calibri" w:cs="Arial"/>
          <w:lang w:eastAsia="en-US"/>
        </w:rPr>
        <w:t>;</w:t>
      </w:r>
    </w:p>
    <w:p w:rsidR="00BE3AE5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ведущий специалист-эксперт отдела правового обеспечения департамента </w:t>
      </w:r>
    </w:p>
    <w:p w:rsidR="00D57614" w:rsidRPr="00447188" w:rsidRDefault="00D57614" w:rsidP="00BE3AE5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труда и социального развития Приморского края; 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главный  консультант отдела по координации инвестиционных проектов в отношении государственного имущества департамента земельных и имущественных отношений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ведущий консультант отдела по координации инвестиционных проектов в отношении государственного имущества департамента земельных и имущественных отношений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заместитель директора департамента градостроительства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консультант отдела развития жилищного строительства  департамента градостроительства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главный консультант отдела правового обеспечения органов исполнительной власти правового департамента Администрации 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ведущий консультант отдела правового обеспечения имущественных и земельных отношений правового департамента Администрации Приморского края. </w:t>
      </w:r>
    </w:p>
    <w:p w:rsidR="00AA1389" w:rsidRPr="00447188" w:rsidRDefault="00AA1389" w:rsidP="00D20EBE">
      <w:pPr>
        <w:jc w:val="center"/>
        <w:rPr>
          <w:rFonts w:eastAsia="Calibri" w:cs="Arial"/>
          <w:lang w:eastAsia="en-US"/>
        </w:rPr>
      </w:pPr>
    </w:p>
    <w:p w:rsidR="00AA1389" w:rsidRPr="00447188" w:rsidRDefault="006F4573" w:rsidP="00D20EBE">
      <w:pPr>
        <w:tabs>
          <w:tab w:val="left" w:pos="3686"/>
        </w:tabs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_______________</w:t>
      </w:r>
    </w:p>
    <w:p w:rsidR="00B96B0C" w:rsidRPr="00447188" w:rsidRDefault="00B96B0C" w:rsidP="00635E6B">
      <w:pPr>
        <w:spacing w:line="360" w:lineRule="auto"/>
        <w:jc w:val="center"/>
        <w:rPr>
          <w:rFonts w:eastAsia="Calibri" w:cs="Arial"/>
          <w:lang w:eastAsia="en-US"/>
        </w:rPr>
        <w:sectPr w:rsidR="00B96B0C" w:rsidRPr="00447188" w:rsidSect="00BE3AE5">
          <w:pgSz w:w="11906" w:h="16838"/>
          <w:pgMar w:top="284" w:right="851" w:bottom="568" w:left="1418" w:header="425" w:footer="709" w:gutter="0"/>
          <w:pgNumType w:start="1"/>
          <w:cols w:space="708"/>
          <w:titlePg/>
          <w:docGrid w:linePitch="360"/>
        </w:sectPr>
      </w:pPr>
    </w:p>
    <w:p w:rsidR="00AA1389" w:rsidRPr="00447188" w:rsidRDefault="00AA1389" w:rsidP="00635E6B">
      <w:pPr>
        <w:spacing w:line="360" w:lineRule="auto"/>
        <w:jc w:val="center"/>
        <w:rPr>
          <w:rFonts w:eastAsia="Calibri" w:cs="Arial"/>
          <w:lang w:eastAsia="en-US"/>
        </w:rPr>
      </w:pPr>
    </w:p>
    <w:p w:rsidR="002A67AC" w:rsidRPr="00447188" w:rsidRDefault="002A67AC" w:rsidP="005266C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</w:t>
      </w:r>
      <w:r w:rsidR="006F4573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 xml:space="preserve">   </w:t>
      </w:r>
      <w:r w:rsidRPr="00447188">
        <w:rPr>
          <w:rFonts w:eastAsia="Calibri" w:cs="Arial"/>
          <w:lang w:eastAsia="en-US"/>
        </w:rPr>
        <w:t xml:space="preserve"> </w:t>
      </w:r>
      <w:r w:rsidR="00EB18E8" w:rsidRPr="00447188">
        <w:rPr>
          <w:rFonts w:eastAsia="Calibri" w:cs="Arial"/>
          <w:lang w:eastAsia="en-US"/>
        </w:rPr>
        <w:t xml:space="preserve">     </w:t>
      </w:r>
      <w:r w:rsidRPr="00447188">
        <w:rPr>
          <w:rFonts w:eastAsia="Calibri" w:cs="Arial"/>
          <w:lang w:eastAsia="en-US"/>
        </w:rPr>
        <w:t>У</w:t>
      </w:r>
      <w:r w:rsidR="00B31006" w:rsidRPr="00447188">
        <w:rPr>
          <w:rFonts w:eastAsia="Calibri" w:cs="Arial"/>
          <w:lang w:eastAsia="en-US"/>
        </w:rPr>
        <w:t>ТВ</w:t>
      </w:r>
      <w:r w:rsidR="00BF6B8F" w:rsidRPr="00447188">
        <w:rPr>
          <w:rFonts w:eastAsia="Calibri" w:cs="Arial"/>
          <w:lang w:eastAsia="en-US"/>
        </w:rPr>
        <w:t>Е</w:t>
      </w:r>
      <w:r w:rsidR="00B31006" w:rsidRPr="00447188">
        <w:rPr>
          <w:rFonts w:eastAsia="Calibri" w:cs="Arial"/>
          <w:lang w:eastAsia="en-US"/>
        </w:rPr>
        <w:t>РЖДЕНО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 </w:t>
      </w:r>
      <w:r w:rsidR="00EB18E8" w:rsidRPr="00447188">
        <w:rPr>
          <w:rFonts w:eastAsia="Calibri" w:cs="Arial"/>
          <w:lang w:eastAsia="en-US"/>
        </w:rPr>
        <w:t xml:space="preserve">     </w:t>
      </w:r>
      <w:r w:rsidRPr="00447188">
        <w:rPr>
          <w:rFonts w:eastAsia="Calibri" w:cs="Arial"/>
          <w:lang w:eastAsia="en-US"/>
        </w:rPr>
        <w:t xml:space="preserve"> постановлением </w:t>
      </w:r>
      <w:r w:rsidR="00B31006" w:rsidRPr="00447188">
        <w:rPr>
          <w:rFonts w:eastAsia="Calibri" w:cs="Arial"/>
          <w:lang w:eastAsia="en-US"/>
        </w:rPr>
        <w:br/>
        <w:t xml:space="preserve">                                                                            </w:t>
      </w:r>
      <w:r w:rsidRPr="00447188">
        <w:rPr>
          <w:rFonts w:eastAsia="Calibri" w:cs="Arial"/>
          <w:lang w:eastAsia="en-US"/>
        </w:rPr>
        <w:t xml:space="preserve">Администрации  Приморского края </w:t>
      </w:r>
    </w:p>
    <w:p w:rsidR="00BD5D2B" w:rsidRPr="00447188" w:rsidRDefault="002A67AC" w:rsidP="002A67A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</w:t>
      </w:r>
      <w:r w:rsidR="00720C4F" w:rsidRPr="00447188">
        <w:rPr>
          <w:rFonts w:eastAsia="Calibri" w:cs="Arial"/>
          <w:lang w:eastAsia="en-US"/>
        </w:rPr>
        <w:t xml:space="preserve">                                                                от 14 января 2019 года № 3-па</w:t>
      </w: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</w:t>
      </w: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lang w:eastAsia="en-US"/>
        </w:rPr>
        <w:t xml:space="preserve">  </w:t>
      </w:r>
      <w:r w:rsidR="00B31006" w:rsidRPr="00447188">
        <w:rPr>
          <w:rFonts w:eastAsia="Calibri" w:cs="Arial"/>
          <w:b/>
          <w:lang w:eastAsia="en-US"/>
        </w:rPr>
        <w:t xml:space="preserve">ПОЛОЖЕНИЕ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межведомственной комиссии по защите прав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граждан Российской Федерации, чьи денежные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средства привлечены для строительства многоквартирных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в Приморском крае, перед которыми недобросовестными 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застройщиками не исполнены обязательства по передаче жилых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помещений в многоквартирных домах в собственность</w:t>
      </w:r>
    </w:p>
    <w:p w:rsidR="00EB18E8" w:rsidRPr="00447188" w:rsidRDefault="00EB18E8" w:rsidP="00353243">
      <w:pPr>
        <w:jc w:val="center"/>
        <w:rPr>
          <w:rFonts w:eastAsia="Calibri" w:cs="Arial"/>
          <w:lang w:eastAsia="en-US"/>
        </w:rPr>
      </w:pPr>
    </w:p>
    <w:p w:rsidR="00353243" w:rsidRPr="00447188" w:rsidRDefault="00353243" w:rsidP="00353243">
      <w:pPr>
        <w:jc w:val="center"/>
        <w:rPr>
          <w:rFonts w:eastAsia="Calibri" w:cs="Arial"/>
          <w:lang w:eastAsia="en-US"/>
        </w:rPr>
      </w:pPr>
    </w:p>
    <w:p w:rsidR="002A67AC" w:rsidRPr="00447188" w:rsidRDefault="002A67AC" w:rsidP="00353243">
      <w:pPr>
        <w:numPr>
          <w:ilvl w:val="0"/>
          <w:numId w:val="15"/>
        </w:numPr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ОБЩИЕ ПОЛОЖЕНИЯ</w:t>
      </w:r>
    </w:p>
    <w:p w:rsidR="00353243" w:rsidRPr="00447188" w:rsidRDefault="00353243" w:rsidP="00353243">
      <w:pPr>
        <w:jc w:val="center"/>
        <w:rPr>
          <w:rFonts w:eastAsia="Calibri" w:cs="Arial"/>
          <w:b/>
          <w:lang w:eastAsia="en-US"/>
        </w:rPr>
      </w:pPr>
    </w:p>
    <w:p w:rsidR="00353243" w:rsidRPr="00447188" w:rsidRDefault="00353243" w:rsidP="00353243">
      <w:pPr>
        <w:jc w:val="center"/>
        <w:rPr>
          <w:rFonts w:eastAsia="Calibri" w:cs="Arial"/>
          <w:b/>
          <w:lang w:eastAsia="en-US"/>
        </w:rPr>
      </w:pP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1.1. Настоящее Положение определяет </w:t>
      </w:r>
      <w:r w:rsidR="00534025" w:rsidRPr="00447188">
        <w:rPr>
          <w:rFonts w:eastAsia="Calibri" w:cs="Arial"/>
          <w:lang w:eastAsia="en-US"/>
        </w:rPr>
        <w:t>правила</w:t>
      </w:r>
      <w:r w:rsidRPr="00447188">
        <w:rPr>
          <w:rFonts w:eastAsia="Calibri" w:cs="Arial"/>
          <w:lang w:eastAsia="en-US"/>
        </w:rPr>
        <w:t xml:space="preserve"> формирования и деятельности 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собственность (далее –</w:t>
      </w:r>
      <w:r w:rsidR="00534025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Комиссия). 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1.2. Комиссия в своей деятельности руководствуется </w:t>
      </w:r>
      <w:hyperlink r:id="rId15" w:history="1">
        <w:r w:rsidRPr="00447188">
          <w:rPr>
            <w:rStyle w:val="af3"/>
            <w:rFonts w:eastAsia="Calibri" w:cs="Arial"/>
            <w:lang w:eastAsia="en-US"/>
          </w:rPr>
          <w:t>Конституцией Российской Федерации</w:t>
        </w:r>
      </w:hyperlink>
      <w:r w:rsidRPr="00447188">
        <w:rPr>
          <w:rFonts w:eastAsia="Calibri" w:cs="Arial"/>
          <w:lang w:eastAsia="en-US"/>
        </w:rPr>
        <w:t xml:space="preserve">, федеральными законами, правовыми актами Президента Российской Федерации и Правительства Российской Федерации, </w:t>
      </w:r>
      <w:hyperlink r:id="rId16" w:history="1">
        <w:r w:rsidRPr="00447188">
          <w:rPr>
            <w:rStyle w:val="af3"/>
            <w:rFonts w:eastAsia="Calibri" w:cs="Arial"/>
            <w:lang w:eastAsia="en-US"/>
          </w:rPr>
          <w:t>Уставом Приморского края</w:t>
        </w:r>
      </w:hyperlink>
      <w:r w:rsidRPr="00447188">
        <w:rPr>
          <w:rFonts w:eastAsia="Calibri" w:cs="Arial"/>
          <w:lang w:eastAsia="en-US"/>
        </w:rPr>
        <w:t>, законами Приморского края, правовыми актами Губернатора Приморского края и Администрации Приморского края</w:t>
      </w:r>
      <w:r w:rsidR="00534025" w:rsidRPr="00447188">
        <w:rPr>
          <w:rFonts w:eastAsia="Calibri" w:cs="Arial"/>
          <w:lang w:eastAsia="en-US"/>
        </w:rPr>
        <w:t>,</w:t>
      </w:r>
      <w:r w:rsidR="00C77D7E" w:rsidRPr="00447188">
        <w:rPr>
          <w:rFonts w:eastAsia="Calibri" w:cs="Arial"/>
          <w:lang w:eastAsia="en-US"/>
        </w:rPr>
        <w:t xml:space="preserve"> настоящим Положением</w:t>
      </w:r>
      <w:r w:rsidRPr="00447188">
        <w:rPr>
          <w:rFonts w:eastAsia="Calibri" w:cs="Arial"/>
          <w:lang w:eastAsia="en-US"/>
        </w:rPr>
        <w:t>.</w:t>
      </w:r>
    </w:p>
    <w:p w:rsidR="002A67AC" w:rsidRPr="00447188" w:rsidRDefault="002A67AC" w:rsidP="00BD5D2B">
      <w:pPr>
        <w:rPr>
          <w:rFonts w:eastAsia="Calibri" w:cs="Arial"/>
          <w:lang w:eastAsia="en-US"/>
        </w:rPr>
      </w:pPr>
    </w:p>
    <w:p w:rsidR="005266CE" w:rsidRPr="00447188" w:rsidRDefault="005266CE" w:rsidP="00BD5D2B">
      <w:pPr>
        <w:rPr>
          <w:rFonts w:eastAsia="Calibri" w:cs="Arial"/>
          <w:lang w:eastAsia="en-US"/>
        </w:rPr>
      </w:pP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II. ОСНОВНЫЕ ФУНКЦИИ КОМИССИИ</w:t>
      </w:r>
    </w:p>
    <w:p w:rsidR="002A67AC" w:rsidRPr="00447188" w:rsidRDefault="002A67AC" w:rsidP="00BD5D2B">
      <w:pPr>
        <w:rPr>
          <w:rFonts w:eastAsia="Calibri" w:cs="Arial"/>
          <w:lang w:eastAsia="en-US"/>
        </w:rPr>
      </w:pPr>
    </w:p>
    <w:p w:rsidR="00F83EDE" w:rsidRPr="00447188" w:rsidRDefault="00F83EDE" w:rsidP="00BD5D2B">
      <w:pPr>
        <w:rPr>
          <w:rFonts w:eastAsia="Calibri" w:cs="Arial"/>
          <w:lang w:eastAsia="en-US"/>
        </w:rPr>
      </w:pPr>
    </w:p>
    <w:p w:rsidR="00725C89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2.1. Основными функциями Комиссии являются: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2.1.1. Рассмотрение </w:t>
      </w:r>
      <w:r w:rsidR="00725C89" w:rsidRPr="00447188">
        <w:rPr>
          <w:rFonts w:eastAsia="Calibri" w:cs="Arial"/>
          <w:lang w:eastAsia="en-US"/>
        </w:rPr>
        <w:t>заявлений</w:t>
      </w:r>
      <w:r w:rsidR="00F978AF" w:rsidRPr="00447188">
        <w:rPr>
          <w:rFonts w:eastAsia="Calibri" w:cs="Arial"/>
          <w:lang w:eastAsia="en-US"/>
        </w:rPr>
        <w:t xml:space="preserve"> граждан Российской Федерации </w:t>
      </w:r>
      <w:r w:rsidR="00F978AF" w:rsidRPr="00447188">
        <w:rPr>
          <w:rFonts w:eastAsia="Calibri" w:cs="Arial"/>
          <w:lang w:eastAsia="en-US"/>
        </w:rPr>
        <w:br/>
      </w:r>
      <w:r w:rsidR="00725C89" w:rsidRPr="00447188">
        <w:rPr>
          <w:rFonts w:eastAsia="Calibri" w:cs="Arial"/>
          <w:lang w:eastAsia="en-US"/>
        </w:rPr>
        <w:t>(далее – граждане) о включении их в краевой реестр пострадавших участников долевого строительства (далее - краевой реестр)</w:t>
      </w:r>
      <w:r w:rsidR="00F83EDE"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2.1.2. Принятие следующих решений: 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признании </w:t>
      </w:r>
      <w:r w:rsidR="005D55D4" w:rsidRPr="00447188">
        <w:rPr>
          <w:rFonts w:eastAsia="Calibri" w:cs="Arial"/>
          <w:lang w:eastAsia="en-US"/>
        </w:rPr>
        <w:t xml:space="preserve">либо о непризнании </w:t>
      </w:r>
      <w:r w:rsidRPr="00447188">
        <w:rPr>
          <w:rFonts w:eastAsia="Calibri" w:cs="Arial"/>
          <w:lang w:eastAsia="en-US"/>
        </w:rPr>
        <w:t xml:space="preserve">находящегося на территории Приморского края не завершенного строительством многоквартирного дома проблемным объектом; 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о включении  гражданина в краевой реестр</w:t>
      </w:r>
      <w:r w:rsidRPr="00447188">
        <w:rPr>
          <w:rFonts w:eastAsia="Calibri" w:cs="Arial"/>
          <w:b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либо об отказе во включении гражданина в краевой реестр;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об исключении гражданина из краевого реестра</w:t>
      </w:r>
      <w:r w:rsidR="00F83EDE"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2.1.3. </w:t>
      </w:r>
      <w:r w:rsidR="00CB66B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оординаци</w:t>
      </w:r>
      <w:r w:rsidR="00CB66B3" w:rsidRPr="00447188">
        <w:rPr>
          <w:rFonts w:eastAsia="Calibri" w:cs="Arial"/>
          <w:lang w:eastAsia="en-US"/>
        </w:rPr>
        <w:t>я</w:t>
      </w:r>
      <w:r w:rsidRPr="00447188">
        <w:rPr>
          <w:rFonts w:eastAsia="Calibri" w:cs="Arial"/>
          <w:lang w:eastAsia="en-US"/>
        </w:rPr>
        <w:t xml:space="preserve"> взаимодействия орган</w:t>
      </w:r>
      <w:r w:rsidR="005B66EE" w:rsidRPr="00447188">
        <w:rPr>
          <w:rFonts w:eastAsia="Calibri" w:cs="Arial"/>
          <w:lang w:eastAsia="en-US"/>
        </w:rPr>
        <w:t>ов</w:t>
      </w:r>
      <w:r w:rsidRPr="00447188">
        <w:rPr>
          <w:rFonts w:eastAsia="Calibri" w:cs="Arial"/>
          <w:lang w:eastAsia="en-US"/>
        </w:rPr>
        <w:t xml:space="preserve"> исполнительной власти Приморского края, орган</w:t>
      </w:r>
      <w:r w:rsidR="005B66EE" w:rsidRPr="00447188">
        <w:rPr>
          <w:rFonts w:eastAsia="Calibri" w:cs="Arial"/>
          <w:lang w:eastAsia="en-US"/>
        </w:rPr>
        <w:t xml:space="preserve">ов </w:t>
      </w:r>
      <w:r w:rsidRPr="00447188">
        <w:rPr>
          <w:rFonts w:eastAsia="Calibri" w:cs="Arial"/>
          <w:lang w:eastAsia="en-US"/>
        </w:rPr>
        <w:t>местного самоуправления муниципальных образований Приморского края, организаци</w:t>
      </w:r>
      <w:r w:rsidR="005B66EE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и застройщик</w:t>
      </w:r>
      <w:r w:rsidR="005B66EE" w:rsidRPr="00447188">
        <w:rPr>
          <w:rFonts w:eastAsia="Calibri" w:cs="Arial"/>
          <w:lang w:eastAsia="en-US"/>
        </w:rPr>
        <w:t>ов</w:t>
      </w:r>
      <w:r w:rsidRPr="00447188">
        <w:rPr>
          <w:rFonts w:eastAsia="Calibri" w:cs="Arial"/>
          <w:lang w:eastAsia="en-US"/>
        </w:rPr>
        <w:t xml:space="preserve"> по вопросам, </w:t>
      </w:r>
      <w:r w:rsidR="00C91A71" w:rsidRPr="00447188">
        <w:rPr>
          <w:rFonts w:eastAsia="Calibri" w:cs="Arial"/>
          <w:lang w:eastAsia="en-US"/>
        </w:rPr>
        <w:t xml:space="preserve">входящим в компетенцию </w:t>
      </w:r>
      <w:r w:rsidRPr="00447188">
        <w:rPr>
          <w:rFonts w:eastAsia="Calibri" w:cs="Arial"/>
          <w:lang w:eastAsia="en-US"/>
        </w:rPr>
        <w:t>Комиссии.</w:t>
      </w:r>
    </w:p>
    <w:p w:rsidR="00D20EBE" w:rsidRPr="00447188" w:rsidRDefault="00D20EBE" w:rsidP="00D20EBE">
      <w:pPr>
        <w:ind w:firstLine="709"/>
        <w:rPr>
          <w:rFonts w:eastAsia="Calibri" w:cs="Arial"/>
          <w:lang w:eastAsia="en-US"/>
        </w:rPr>
      </w:pPr>
    </w:p>
    <w:p w:rsidR="00D20EBE" w:rsidRPr="00447188" w:rsidRDefault="00D20EBE" w:rsidP="00D20EBE">
      <w:pPr>
        <w:ind w:firstLine="709"/>
        <w:rPr>
          <w:rFonts w:eastAsia="Calibri" w:cs="Arial"/>
          <w:lang w:eastAsia="en-US"/>
        </w:rPr>
      </w:pPr>
    </w:p>
    <w:p w:rsidR="002A67AC" w:rsidRPr="00447188" w:rsidRDefault="002A67AC" w:rsidP="001C29CE">
      <w:pPr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III. ПРАВА КОМИССИИ</w:t>
      </w:r>
    </w:p>
    <w:p w:rsidR="002A67AC" w:rsidRPr="00447188" w:rsidRDefault="002A67AC" w:rsidP="001C29CE">
      <w:pPr>
        <w:rPr>
          <w:rFonts w:eastAsia="Calibri" w:cs="Arial"/>
          <w:lang w:eastAsia="en-US"/>
        </w:rPr>
      </w:pPr>
    </w:p>
    <w:p w:rsidR="00353243" w:rsidRPr="00447188" w:rsidRDefault="00353243" w:rsidP="001C29CE">
      <w:pPr>
        <w:rPr>
          <w:rFonts w:eastAsia="Calibri" w:cs="Arial"/>
          <w:lang w:eastAsia="en-US"/>
        </w:rPr>
      </w:pP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 Комиссия для выполнения возложенных на нее функций имеет право:</w:t>
      </w:r>
    </w:p>
    <w:p w:rsidR="00946F36" w:rsidRPr="00447188" w:rsidRDefault="002A67AC" w:rsidP="00946F36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3.1.1.</w:t>
      </w:r>
      <w:r w:rsidR="00A724F2" w:rsidRPr="00447188">
        <w:rPr>
          <w:rFonts w:eastAsia="Calibri" w:cs="Arial"/>
          <w:lang w:eastAsia="en-US"/>
        </w:rPr>
        <w:t xml:space="preserve"> </w:t>
      </w:r>
      <w:r w:rsidR="00946F36" w:rsidRPr="00447188">
        <w:rPr>
          <w:rFonts w:eastAsia="Calibri" w:cs="Arial"/>
          <w:lang w:eastAsia="en-US"/>
        </w:rPr>
        <w:t>Запрашивать от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 необходимые документы и информацию по вопросам, входящим в компетенцию Комиссии, и рассматривать их на заседаниях Комиссии;</w:t>
      </w:r>
    </w:p>
    <w:p w:rsidR="00946F36" w:rsidRPr="00447188" w:rsidRDefault="00946F36" w:rsidP="00946F36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3.1.2. Приглашать и заслушивать на заседаниях Комиссии представителей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</w:t>
      </w:r>
      <w:r w:rsidR="00693EFA" w:rsidRPr="00447188">
        <w:rPr>
          <w:rFonts w:cs="Arial"/>
        </w:rPr>
        <w:t xml:space="preserve"> </w:t>
      </w:r>
      <w:r w:rsidR="00693EFA" w:rsidRPr="00447188">
        <w:rPr>
          <w:rFonts w:eastAsia="Calibri" w:cs="Arial"/>
          <w:lang w:eastAsia="en-US"/>
        </w:rPr>
        <w:t>по вопросам, входящим в компетенцию Комиссии</w:t>
      </w:r>
      <w:r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3.1.3. Вносить предложения по совершенствованию действующего законодательства по вопросам, входящим в компетенцию Комиссии.</w:t>
      </w:r>
    </w:p>
    <w:p w:rsidR="002A67AC" w:rsidRPr="00447188" w:rsidRDefault="002A67AC" w:rsidP="00D20EBE">
      <w:pPr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IV. ПОРЯДОК ФОРМИРОВАНИЯ И ДЕЯТЕЛЬНОСТИ КОМИССИИ</w:t>
      </w:r>
    </w:p>
    <w:p w:rsidR="00F978AF" w:rsidRPr="00447188" w:rsidRDefault="00F978AF" w:rsidP="00D20EBE">
      <w:pPr>
        <w:rPr>
          <w:rFonts w:eastAsia="Calibri" w:cs="Arial"/>
          <w:lang w:eastAsia="en-US"/>
        </w:rPr>
      </w:pPr>
    </w:p>
    <w:p w:rsidR="00F83EDE" w:rsidRPr="00447188" w:rsidRDefault="00F83EDE" w:rsidP="002A67AC">
      <w:pPr>
        <w:spacing w:line="360" w:lineRule="auto"/>
        <w:rPr>
          <w:rFonts w:eastAsia="Calibri" w:cs="Arial"/>
          <w:lang w:eastAsia="en-US"/>
        </w:rPr>
      </w:pPr>
    </w:p>
    <w:p w:rsidR="00647DFD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4.1. </w:t>
      </w:r>
      <w:r w:rsidR="00647DFD" w:rsidRPr="00447188">
        <w:rPr>
          <w:rFonts w:eastAsia="Calibri" w:cs="Arial"/>
          <w:lang w:eastAsia="en-US"/>
        </w:rPr>
        <w:t>Комиссия формируется из представителей инспекции регионального строительного надзора и контроля в области долевого строительства Приморского края</w:t>
      </w:r>
      <w:r w:rsidR="00F83EDE" w:rsidRPr="00447188">
        <w:rPr>
          <w:rFonts w:eastAsia="Calibri" w:cs="Arial"/>
          <w:lang w:eastAsia="en-US"/>
        </w:rPr>
        <w:t xml:space="preserve">, </w:t>
      </w:r>
      <w:r w:rsidR="00647DFD" w:rsidRPr="00447188">
        <w:rPr>
          <w:rFonts w:eastAsia="Calibri" w:cs="Arial"/>
          <w:lang w:eastAsia="en-US"/>
        </w:rPr>
        <w:t>департамента труда и социального развития Приморского края, департамента градостроительства Приморского края</w:t>
      </w:r>
      <w:r w:rsidR="00F83EDE" w:rsidRPr="00447188">
        <w:rPr>
          <w:rFonts w:eastAsia="Calibri" w:cs="Arial"/>
          <w:lang w:eastAsia="en-US"/>
        </w:rPr>
        <w:t>,</w:t>
      </w:r>
      <w:r w:rsidR="00647DFD" w:rsidRPr="00447188">
        <w:rPr>
          <w:rFonts w:eastAsia="Calibri" w:cs="Arial"/>
          <w:lang w:eastAsia="en-US"/>
        </w:rPr>
        <w:t xml:space="preserve"> департамента земельных и имущественных отношений Приморского края</w:t>
      </w:r>
      <w:r w:rsidR="00F83EDE" w:rsidRPr="00447188">
        <w:rPr>
          <w:rFonts w:eastAsia="Calibri" w:cs="Arial"/>
          <w:lang w:eastAsia="en-US"/>
        </w:rPr>
        <w:t>,</w:t>
      </w:r>
      <w:r w:rsidR="00647DFD" w:rsidRPr="00447188">
        <w:rPr>
          <w:rFonts w:eastAsia="Calibri" w:cs="Arial"/>
          <w:lang w:eastAsia="en-US"/>
        </w:rPr>
        <w:t xml:space="preserve"> правового департамента Администрации Приморского края.</w:t>
      </w:r>
    </w:p>
    <w:p w:rsidR="00764AAC" w:rsidRPr="00447188" w:rsidRDefault="002A67AC" w:rsidP="00764A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Состав комиссии утверждается Администрацией Приморского края.</w:t>
      </w:r>
      <w:r w:rsidR="00764AAC" w:rsidRPr="00447188">
        <w:rPr>
          <w:rFonts w:eastAsia="Calibri" w:cs="Arial"/>
          <w:lang w:eastAsia="en-US"/>
        </w:rPr>
        <w:t xml:space="preserve"> </w:t>
      </w:r>
    </w:p>
    <w:p w:rsidR="002A67AC" w:rsidRDefault="00764AAC" w:rsidP="002A67AC">
      <w:pPr>
        <w:spacing w:line="360" w:lineRule="auto"/>
        <w:rPr>
          <w:rFonts w:eastAsia="Calibri" w:cs="Arial"/>
          <w:lang w:eastAsia="en-US"/>
        </w:rPr>
      </w:pPr>
      <w:r w:rsidRPr="003D58D1">
        <w:rPr>
          <w:rFonts w:eastAsia="Calibri" w:cs="Arial"/>
          <w:highlight w:val="yellow"/>
          <w:lang w:eastAsia="en-US"/>
        </w:rPr>
        <w:t xml:space="preserve">4.2. </w:t>
      </w:r>
      <w:r w:rsidR="00647DFD" w:rsidRPr="003D58D1">
        <w:rPr>
          <w:rFonts w:eastAsia="Calibri" w:cs="Arial"/>
          <w:highlight w:val="yellow"/>
          <w:lang w:eastAsia="en-US"/>
        </w:rPr>
        <w:t>В состав Комиссии входят председатель, заме</w:t>
      </w:r>
      <w:r w:rsidR="003761A6" w:rsidRPr="003D58D1">
        <w:rPr>
          <w:rFonts w:eastAsia="Calibri" w:cs="Arial"/>
          <w:highlight w:val="yellow"/>
          <w:lang w:eastAsia="en-US"/>
        </w:rPr>
        <w:t>ститель председателя, секретарь</w:t>
      </w:r>
      <w:r w:rsidR="00647DFD" w:rsidRPr="003D58D1">
        <w:rPr>
          <w:rFonts w:eastAsia="Calibri" w:cs="Arial"/>
          <w:highlight w:val="yellow"/>
          <w:lang w:eastAsia="en-US"/>
        </w:rPr>
        <w:t xml:space="preserve"> </w:t>
      </w:r>
      <w:r w:rsidR="003761A6" w:rsidRPr="003D58D1">
        <w:rPr>
          <w:rFonts w:cs="Arial"/>
          <w:highlight w:val="yellow"/>
        </w:rPr>
        <w:t>и иные члены Комиссии</w:t>
      </w:r>
      <w:r w:rsidR="00647DFD" w:rsidRPr="003D58D1">
        <w:rPr>
          <w:rFonts w:eastAsia="Calibri" w:cs="Arial"/>
          <w:highlight w:val="yellow"/>
          <w:lang w:eastAsia="en-US"/>
        </w:rPr>
        <w:t>.</w:t>
      </w:r>
    </w:p>
    <w:p w:rsidR="003761A6" w:rsidRPr="00447188" w:rsidRDefault="003761A6" w:rsidP="002A67AC">
      <w:pPr>
        <w:spacing w:line="360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(пункт 4.2 в редакции </w:t>
      </w:r>
      <w:hyperlink r:id="rId17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4.</w:t>
      </w:r>
      <w:r w:rsidR="004E49E6" w:rsidRPr="00447188">
        <w:rPr>
          <w:rFonts w:eastAsia="Calibri" w:cs="Arial"/>
          <w:lang w:eastAsia="en-US"/>
        </w:rPr>
        <w:t>3</w:t>
      </w:r>
      <w:r w:rsidRPr="00447188">
        <w:rPr>
          <w:rFonts w:eastAsia="Calibri" w:cs="Arial"/>
          <w:lang w:eastAsia="en-US"/>
        </w:rPr>
        <w:t>. Председатель Комиссии: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осуществляет общее руководство деятельностью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утверждает повестку заседания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ведет заседание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подписывает протоколы заседаний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несет ответственность за выполнение </w:t>
      </w:r>
      <w:r w:rsidR="00AA3A83" w:rsidRPr="00447188">
        <w:rPr>
          <w:rFonts w:eastAsia="Calibri" w:cs="Arial"/>
          <w:lang w:eastAsia="en-US"/>
        </w:rPr>
        <w:t>возложенных на Комиссию функций;</w:t>
      </w:r>
    </w:p>
    <w:p w:rsidR="00AA3A83" w:rsidRPr="00447188" w:rsidRDefault="00AA3A8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выполняет иные функции в рамках своей компетенции, направленные на обеспечение выполнения задач Комиссии.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4</w:t>
      </w:r>
      <w:r w:rsidRPr="00447188">
        <w:rPr>
          <w:rFonts w:eastAsia="Calibri" w:cs="Arial"/>
          <w:lang w:eastAsia="en-US"/>
        </w:rPr>
        <w:t>. Заместитель председателя Комиссии исполняет обязанности председателя Комиссии во время его отсутствия.</w:t>
      </w:r>
    </w:p>
    <w:p w:rsidR="00AA3A83" w:rsidRPr="00447188" w:rsidRDefault="00E8784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5</w:t>
      </w:r>
      <w:r w:rsidRPr="00447188">
        <w:rPr>
          <w:rFonts w:eastAsia="Calibri" w:cs="Arial"/>
          <w:lang w:eastAsia="en-US"/>
        </w:rPr>
        <w:t>. Секретарь Комиссии</w:t>
      </w:r>
      <w:r w:rsidR="00B4660E" w:rsidRPr="00447188">
        <w:rPr>
          <w:rFonts w:eastAsia="Calibri" w:cs="Arial"/>
          <w:lang w:eastAsia="en-US"/>
        </w:rPr>
        <w:t xml:space="preserve"> осуществляет</w:t>
      </w:r>
      <w:r w:rsidR="00AA3A83" w:rsidRPr="00447188">
        <w:rPr>
          <w:rFonts w:eastAsia="Calibri" w:cs="Arial"/>
          <w:lang w:eastAsia="en-US"/>
        </w:rPr>
        <w:t>: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подготовку проектов планов работы и планов заседаний Комиссии, проектов повесток заседаний и материалов к заседаниям Комиссии;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информирование членов Комиссии о дате, месте, времени проведения и повестке заседания Комиссии;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оформление протоколов заседаний Комиссии и выписок из них и обеспечивает хранение протоколов заседаний Комиссии и иных материалов;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иные полномочия, необходимые для обеспечения работы Комиссии.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6</w:t>
      </w:r>
      <w:r w:rsidRPr="00447188">
        <w:rPr>
          <w:rFonts w:eastAsia="Calibri" w:cs="Arial"/>
          <w:lang w:eastAsia="en-US"/>
        </w:rPr>
        <w:t>. Заседани</w:t>
      </w:r>
      <w:r w:rsidR="007A47B0" w:rsidRPr="00447188">
        <w:rPr>
          <w:rFonts w:eastAsia="Calibri" w:cs="Arial"/>
          <w:lang w:eastAsia="en-US"/>
        </w:rPr>
        <w:t>я</w:t>
      </w:r>
      <w:r w:rsidRPr="00447188">
        <w:rPr>
          <w:rFonts w:eastAsia="Calibri" w:cs="Arial"/>
          <w:lang w:eastAsia="en-US"/>
        </w:rPr>
        <w:t xml:space="preserve"> Комиссии проводятся </w:t>
      </w:r>
      <w:r w:rsidR="00CC1891" w:rsidRPr="00447188">
        <w:rPr>
          <w:rFonts w:eastAsia="Calibri" w:cs="Arial"/>
          <w:lang w:eastAsia="en-US"/>
        </w:rPr>
        <w:t xml:space="preserve">по мере необходимости, но </w:t>
      </w:r>
      <w:r w:rsidRPr="00447188">
        <w:rPr>
          <w:rFonts w:eastAsia="Calibri" w:cs="Arial"/>
          <w:lang w:eastAsia="en-US"/>
        </w:rPr>
        <w:t>не реже одного раза в квартал.</w:t>
      </w:r>
    </w:p>
    <w:p w:rsidR="002A67AC" w:rsidRPr="003D58D1" w:rsidRDefault="002A67AC" w:rsidP="002A67AC">
      <w:pPr>
        <w:spacing w:line="360" w:lineRule="auto"/>
        <w:rPr>
          <w:rFonts w:eastAsia="Calibri" w:cs="Arial"/>
          <w:highlight w:val="yellow"/>
          <w:lang w:eastAsia="en-US"/>
        </w:rPr>
      </w:pPr>
      <w:r w:rsidRPr="003D58D1">
        <w:rPr>
          <w:rFonts w:eastAsia="Calibri" w:cs="Arial"/>
          <w:highlight w:val="yellow"/>
          <w:lang w:eastAsia="en-US"/>
        </w:rPr>
        <w:t>4.</w:t>
      </w:r>
      <w:r w:rsidR="004E49E6" w:rsidRPr="003D58D1">
        <w:rPr>
          <w:rFonts w:eastAsia="Calibri" w:cs="Arial"/>
          <w:highlight w:val="yellow"/>
          <w:lang w:eastAsia="en-US"/>
        </w:rPr>
        <w:t>7</w:t>
      </w:r>
      <w:r w:rsidRPr="003D58D1">
        <w:rPr>
          <w:rFonts w:eastAsia="Calibri" w:cs="Arial"/>
          <w:highlight w:val="yellow"/>
          <w:lang w:eastAsia="en-US"/>
        </w:rPr>
        <w:t>. Заседание Комиссии считается правомочным, если на нем присутствует не менее половины ее членов</w:t>
      </w:r>
      <w:r w:rsidR="00CB2931" w:rsidRPr="003D58D1">
        <w:rPr>
          <w:rFonts w:eastAsia="Calibri" w:cs="Arial"/>
          <w:highlight w:val="yellow"/>
          <w:lang w:eastAsia="en-US"/>
        </w:rPr>
        <w:t>.</w:t>
      </w:r>
    </w:p>
    <w:p w:rsidR="002A67AC" w:rsidRPr="003D58D1" w:rsidRDefault="002A67AC" w:rsidP="002A67AC">
      <w:pPr>
        <w:spacing w:line="360" w:lineRule="auto"/>
        <w:rPr>
          <w:rFonts w:eastAsia="Calibri" w:cs="Arial"/>
          <w:highlight w:val="yellow"/>
          <w:lang w:eastAsia="en-US"/>
        </w:rPr>
      </w:pPr>
      <w:r w:rsidRPr="003D58D1">
        <w:rPr>
          <w:rFonts w:eastAsia="Calibri" w:cs="Arial"/>
          <w:highlight w:val="yellow"/>
          <w:lang w:eastAsia="en-US"/>
        </w:rPr>
        <w:t>4.</w:t>
      </w:r>
      <w:r w:rsidR="00595162" w:rsidRPr="003D58D1">
        <w:rPr>
          <w:rFonts w:eastAsia="Calibri" w:cs="Arial"/>
          <w:highlight w:val="yellow"/>
          <w:lang w:eastAsia="en-US"/>
        </w:rPr>
        <w:t>8</w:t>
      </w:r>
      <w:r w:rsidRPr="003D58D1">
        <w:rPr>
          <w:rFonts w:eastAsia="Calibri" w:cs="Arial"/>
          <w:highlight w:val="yellow"/>
          <w:lang w:eastAsia="en-US"/>
        </w:rPr>
        <w:t>. Члены Комиссии обладают равными правами при обсуждении вопросов, рассматриваемых на заседании Комиссии.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3D58D1">
        <w:rPr>
          <w:rFonts w:eastAsia="Calibri" w:cs="Arial"/>
          <w:highlight w:val="yellow"/>
          <w:lang w:eastAsia="en-US"/>
        </w:rPr>
        <w:t>4.</w:t>
      </w:r>
      <w:r w:rsidR="00595162" w:rsidRPr="003D58D1">
        <w:rPr>
          <w:rFonts w:eastAsia="Calibri" w:cs="Arial"/>
          <w:highlight w:val="yellow"/>
          <w:lang w:eastAsia="en-US"/>
        </w:rPr>
        <w:t>9</w:t>
      </w:r>
      <w:r w:rsidRPr="003D58D1">
        <w:rPr>
          <w:rFonts w:eastAsia="Calibri" w:cs="Arial"/>
          <w:highlight w:val="yellow"/>
          <w:lang w:eastAsia="en-US"/>
        </w:rPr>
        <w:t xml:space="preserve">. Решение Комиссии принимается </w:t>
      </w:r>
      <w:r w:rsidR="00CB2931" w:rsidRPr="003D58D1">
        <w:rPr>
          <w:rFonts w:eastAsia="Calibri" w:cs="Arial"/>
          <w:highlight w:val="yellow"/>
          <w:lang w:eastAsia="en-US"/>
        </w:rPr>
        <w:t xml:space="preserve">открытым голосованием </w:t>
      </w:r>
      <w:r w:rsidRPr="003D58D1">
        <w:rPr>
          <w:rFonts w:eastAsia="Calibri" w:cs="Arial"/>
          <w:highlight w:val="yellow"/>
          <w:lang w:eastAsia="en-US"/>
        </w:rPr>
        <w:t>простым большинством голосов присутствующих на заседании членов Комиссии. В случае равенства голосов решающим является голос председательствующего на заседании Комиссии.</w:t>
      </w:r>
      <w:bookmarkStart w:id="0" w:name="_GoBack"/>
      <w:bookmarkEnd w:id="0"/>
    </w:p>
    <w:p w:rsidR="00F978AF" w:rsidRPr="008F245C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0</w:t>
      </w:r>
      <w:r w:rsidRPr="00447188">
        <w:rPr>
          <w:rFonts w:eastAsia="Calibri" w:cs="Arial"/>
          <w:lang w:eastAsia="en-US"/>
        </w:rPr>
        <w:t xml:space="preserve">. </w:t>
      </w:r>
      <w:r w:rsidR="00D07D66" w:rsidRPr="00447188">
        <w:rPr>
          <w:rFonts w:eastAsia="Calibri" w:cs="Arial"/>
          <w:lang w:eastAsia="en-US"/>
        </w:rPr>
        <w:t>Решени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 xml:space="preserve"> </w:t>
      </w:r>
      <w:r w:rsidR="00F178D8" w:rsidRPr="00447188">
        <w:rPr>
          <w:rFonts w:eastAsia="Calibri" w:cs="Arial"/>
          <w:lang w:eastAsia="en-US"/>
        </w:rPr>
        <w:t>К</w:t>
      </w:r>
      <w:r w:rsidR="00D07D66" w:rsidRPr="00447188">
        <w:rPr>
          <w:rFonts w:eastAsia="Calibri" w:cs="Arial"/>
          <w:lang w:eastAsia="en-US"/>
        </w:rPr>
        <w:t>омиссии оформля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>тся протокол</w:t>
      </w:r>
      <w:r w:rsidR="00F178D8" w:rsidRPr="00447188">
        <w:rPr>
          <w:rFonts w:eastAsia="Calibri" w:cs="Arial"/>
          <w:lang w:eastAsia="en-US"/>
        </w:rPr>
        <w:t>ом</w:t>
      </w:r>
      <w:r w:rsidR="00D07D66" w:rsidRPr="00447188">
        <w:rPr>
          <w:rFonts w:eastAsia="Calibri" w:cs="Arial"/>
          <w:lang w:eastAsia="en-US"/>
        </w:rPr>
        <w:t>, которы</w:t>
      </w:r>
      <w:r w:rsidR="00F178D8" w:rsidRPr="00447188">
        <w:rPr>
          <w:rFonts w:eastAsia="Calibri" w:cs="Arial"/>
          <w:lang w:eastAsia="en-US"/>
        </w:rPr>
        <w:t>й</w:t>
      </w:r>
      <w:r w:rsidR="00D07D66" w:rsidRPr="00447188">
        <w:rPr>
          <w:rFonts w:eastAsia="Calibri" w:cs="Arial"/>
          <w:lang w:eastAsia="en-US"/>
        </w:rPr>
        <w:t xml:space="preserve"> подписыва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 xml:space="preserve">тся председательствующим на заседании Комиссии и секретарем Комиссии в течение </w:t>
      </w:r>
      <w:r w:rsidR="00253ED2" w:rsidRPr="00447188">
        <w:rPr>
          <w:rFonts w:eastAsia="Calibri" w:cs="Arial"/>
          <w:lang w:eastAsia="en-US"/>
        </w:rPr>
        <w:t>3-</w:t>
      </w:r>
      <w:r w:rsidR="00D07D66" w:rsidRPr="00447188">
        <w:rPr>
          <w:rFonts w:eastAsia="Calibri" w:cs="Arial"/>
          <w:lang w:eastAsia="en-US"/>
        </w:rPr>
        <w:t xml:space="preserve">х </w:t>
      </w:r>
      <w:r w:rsidR="00D07D66" w:rsidRPr="008F245C">
        <w:rPr>
          <w:rFonts w:eastAsia="Calibri" w:cs="Arial"/>
          <w:lang w:eastAsia="en-US"/>
        </w:rPr>
        <w:t>рабочих дней со дня</w:t>
      </w:r>
      <w:r w:rsidR="00F978AF" w:rsidRPr="008F245C">
        <w:rPr>
          <w:rFonts w:eastAsia="Calibri" w:cs="Arial"/>
          <w:lang w:eastAsia="en-US"/>
        </w:rPr>
        <w:t xml:space="preserve"> проведения ее</w:t>
      </w:r>
      <w:r w:rsidR="00D07D66" w:rsidRPr="008F245C">
        <w:rPr>
          <w:rFonts w:eastAsia="Calibri" w:cs="Arial"/>
          <w:lang w:eastAsia="en-US"/>
        </w:rPr>
        <w:t xml:space="preserve"> заседания</w:t>
      </w:r>
      <w:r w:rsidR="00F978AF" w:rsidRPr="008F245C">
        <w:rPr>
          <w:rFonts w:eastAsia="Calibri" w:cs="Arial"/>
          <w:lang w:eastAsia="en-US"/>
        </w:rPr>
        <w:t>.</w:t>
      </w:r>
    </w:p>
    <w:p w:rsidR="008F245C" w:rsidRDefault="008F245C" w:rsidP="002A67AC">
      <w:pPr>
        <w:spacing w:line="360" w:lineRule="auto"/>
        <w:rPr>
          <w:bCs/>
          <w:color w:val="000000"/>
        </w:rPr>
      </w:pPr>
      <w:r w:rsidRPr="008F245C">
        <w:rPr>
          <w:bCs/>
          <w:color w:val="000000"/>
        </w:rPr>
        <w:t>Протокол Комиссии направляется в уполномоченный орган исполнительной власти Приморского края по государственному контролю (надзору) в области долевого строительства многоквартирных домов и (или) иных объектов недвижимости не позднее следующего дня после оформления.</w:t>
      </w:r>
    </w:p>
    <w:p w:rsidR="008F245C" w:rsidRPr="008F245C" w:rsidRDefault="008F245C" w:rsidP="002A67AC">
      <w:pPr>
        <w:spacing w:line="360" w:lineRule="auto"/>
        <w:rPr>
          <w:rFonts w:eastAsia="Calibri" w:cs="Arial"/>
          <w:lang w:eastAsia="en-US"/>
        </w:rPr>
      </w:pPr>
      <w:r>
        <w:rPr>
          <w:bCs/>
          <w:color w:val="000000"/>
        </w:rPr>
        <w:lastRenderedPageBreak/>
        <w:t xml:space="preserve">(абзац 2 пункта 4.10 в редакции </w:t>
      </w:r>
      <w:hyperlink r:id="rId18" w:tgtFrame="Logical" w:history="1">
        <w:r w:rsidRPr="008F245C">
          <w:rPr>
            <w:rStyle w:val="af3"/>
            <w:bCs/>
          </w:rPr>
          <w:t>постановления Администрации Приморского края от 11.04.2019 №223-па</w:t>
        </w:r>
      </w:hyperlink>
      <w:r>
        <w:rPr>
          <w:bCs/>
          <w:color w:val="000000"/>
        </w:rPr>
        <w:t>)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1</w:t>
      </w:r>
      <w:r w:rsidRPr="00447188">
        <w:rPr>
          <w:rFonts w:eastAsia="Calibri" w:cs="Arial"/>
          <w:lang w:eastAsia="en-US"/>
        </w:rPr>
        <w:t>. Выписка из протокола заседания Комиссии подписыва</w:t>
      </w:r>
      <w:r w:rsidR="005B2CCB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>тся председател</w:t>
      </w:r>
      <w:r w:rsidR="004A0221" w:rsidRPr="00447188">
        <w:rPr>
          <w:rFonts w:eastAsia="Calibri" w:cs="Arial"/>
          <w:lang w:eastAsia="en-US"/>
        </w:rPr>
        <w:t>ьствующим</w:t>
      </w:r>
      <w:r w:rsidRPr="00447188">
        <w:rPr>
          <w:rFonts w:eastAsia="Calibri" w:cs="Arial"/>
          <w:lang w:eastAsia="en-US"/>
        </w:rPr>
        <w:t xml:space="preserve"> Комиссии и секретарем Комиссии. 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2</w:t>
      </w:r>
      <w:r w:rsidRPr="00447188">
        <w:rPr>
          <w:rFonts w:eastAsia="Calibri" w:cs="Arial"/>
          <w:lang w:eastAsia="en-US"/>
        </w:rPr>
        <w:t xml:space="preserve">. В случае несогласия с принятым решением каждый член Комиссии имеет право изложить в письменном виде свое особое мнение по рассматриваемому вопросу, которое подлежит обязательному приобщению к </w:t>
      </w:r>
      <w:r w:rsidR="00F178D8" w:rsidRPr="00447188">
        <w:rPr>
          <w:rFonts w:eastAsia="Calibri" w:cs="Arial"/>
          <w:lang w:eastAsia="en-US"/>
        </w:rPr>
        <w:t>протоколу</w:t>
      </w:r>
      <w:r w:rsidR="001326E4" w:rsidRPr="00447188">
        <w:rPr>
          <w:rFonts w:eastAsia="Calibri" w:cs="Arial"/>
          <w:lang w:eastAsia="en-US"/>
        </w:rPr>
        <w:t xml:space="preserve"> Комиссии</w:t>
      </w:r>
      <w:r w:rsidRPr="00447188">
        <w:rPr>
          <w:rFonts w:eastAsia="Calibri" w:cs="Arial"/>
          <w:lang w:eastAsia="en-US"/>
        </w:rPr>
        <w:t>.</w:t>
      </w:r>
    </w:p>
    <w:p w:rsidR="002A67AC" w:rsidRPr="00447188" w:rsidRDefault="00D20EBE" w:rsidP="00D20EBE">
      <w:pPr>
        <w:tabs>
          <w:tab w:val="left" w:pos="4455"/>
        </w:tabs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ab/>
      </w:r>
    </w:p>
    <w:p w:rsidR="00595162" w:rsidRPr="00447188" w:rsidRDefault="00D20EBE" w:rsidP="00D20EBE">
      <w:pPr>
        <w:tabs>
          <w:tab w:val="left" w:pos="5954"/>
          <w:tab w:val="left" w:pos="6096"/>
          <w:tab w:val="left" w:pos="6379"/>
        </w:tabs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_</w:t>
      </w:r>
      <w:r w:rsidR="006F4573" w:rsidRPr="00447188">
        <w:rPr>
          <w:rFonts w:eastAsia="Calibri" w:cs="Arial"/>
          <w:lang w:eastAsia="en-US"/>
        </w:rPr>
        <w:t>______________</w:t>
      </w:r>
    </w:p>
    <w:p w:rsidR="00B96B0C" w:rsidRPr="00447188" w:rsidRDefault="00B96B0C" w:rsidP="006F4573">
      <w:pPr>
        <w:spacing w:line="360" w:lineRule="auto"/>
        <w:jc w:val="center"/>
        <w:rPr>
          <w:rFonts w:eastAsia="Calibri" w:cs="Arial"/>
          <w:lang w:eastAsia="en-US"/>
        </w:rPr>
        <w:sectPr w:rsidR="00B96B0C" w:rsidRPr="00447188" w:rsidSect="00353243">
          <w:pgSz w:w="11906" w:h="16838"/>
          <w:pgMar w:top="284" w:right="851" w:bottom="1135" w:left="1418" w:header="425" w:footer="709" w:gutter="0"/>
          <w:pgNumType w:start="1"/>
          <w:cols w:space="708"/>
          <w:titlePg/>
          <w:docGrid w:linePitch="360"/>
        </w:sectPr>
      </w:pPr>
    </w:p>
    <w:p w:rsidR="00595162" w:rsidRPr="00447188" w:rsidRDefault="00595162" w:rsidP="002A67AC">
      <w:pPr>
        <w:spacing w:line="360" w:lineRule="auto"/>
        <w:rPr>
          <w:rFonts w:eastAsia="Calibri" w:cs="Arial"/>
          <w:lang w:eastAsia="en-US"/>
        </w:rPr>
      </w:pPr>
    </w:p>
    <w:p w:rsidR="00963E6F" w:rsidRPr="00447188" w:rsidRDefault="002A67AC" w:rsidP="00B4660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    </w:t>
      </w:r>
      <w:r w:rsidR="00603D69" w:rsidRPr="00447188">
        <w:rPr>
          <w:rFonts w:eastAsia="Calibri" w:cs="Arial"/>
          <w:lang w:eastAsia="en-US"/>
        </w:rPr>
        <w:t>УТВЕРЖДЕН</w:t>
      </w:r>
    </w:p>
    <w:p w:rsidR="00963E6F" w:rsidRPr="00447188" w:rsidRDefault="00963E6F" w:rsidP="00603D69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</w:t>
      </w:r>
      <w:r w:rsidR="004C060A" w:rsidRPr="00447188">
        <w:rPr>
          <w:rFonts w:eastAsia="Calibri" w:cs="Arial"/>
          <w:lang w:eastAsia="en-US"/>
        </w:rPr>
        <w:t xml:space="preserve">  </w:t>
      </w:r>
      <w:r w:rsidRPr="00447188">
        <w:rPr>
          <w:rFonts w:eastAsia="Calibri" w:cs="Arial"/>
          <w:lang w:eastAsia="en-US"/>
        </w:rPr>
        <w:t xml:space="preserve">  постановлением </w:t>
      </w:r>
      <w:r w:rsidR="00603D69" w:rsidRPr="00447188">
        <w:rPr>
          <w:rFonts w:eastAsia="Calibri" w:cs="Arial"/>
          <w:lang w:eastAsia="en-US"/>
        </w:rPr>
        <w:br/>
        <w:t xml:space="preserve">                                                                           </w:t>
      </w:r>
      <w:r w:rsidRPr="00447188">
        <w:rPr>
          <w:rFonts w:eastAsia="Calibri" w:cs="Arial"/>
          <w:lang w:eastAsia="en-US"/>
        </w:rPr>
        <w:t xml:space="preserve">Администрации Приморского края </w:t>
      </w:r>
    </w:p>
    <w:p w:rsidR="00337565" w:rsidRPr="00447188" w:rsidRDefault="00720C4F" w:rsidP="00532DD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от 14 января 2019 года № 3-па</w:t>
      </w:r>
    </w:p>
    <w:p w:rsidR="00532DDD" w:rsidRPr="00447188" w:rsidRDefault="00532DDD" w:rsidP="00D26021">
      <w:pPr>
        <w:jc w:val="center"/>
        <w:rPr>
          <w:rFonts w:eastAsia="Calibri" w:cs="Arial"/>
          <w:b/>
          <w:lang w:eastAsia="en-US"/>
        </w:rPr>
      </w:pPr>
    </w:p>
    <w:p w:rsidR="00877AEE" w:rsidRPr="00447188" w:rsidRDefault="00603D69" w:rsidP="00877AEE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 xml:space="preserve">ПОРЯДОК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включения участников долевого строительства многоквартирных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на территории Приморского края в краевой реестр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пострадавших участников долевого строительства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и признания находящегося на территории  Приморского края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 завершенного строительством многоквартирного дома </w:t>
      </w:r>
    </w:p>
    <w:p w:rsidR="00417AB6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проблемным объектом</w:t>
      </w:r>
    </w:p>
    <w:p w:rsidR="00595162" w:rsidRPr="00447188" w:rsidRDefault="00595162" w:rsidP="004C060A">
      <w:pPr>
        <w:jc w:val="center"/>
        <w:rPr>
          <w:rFonts w:eastAsia="Calibri" w:cs="Arial"/>
          <w:lang w:eastAsia="en-US"/>
        </w:rPr>
      </w:pPr>
    </w:p>
    <w:p w:rsidR="00D26021" w:rsidRPr="00447188" w:rsidRDefault="00D26021" w:rsidP="004C060A">
      <w:pPr>
        <w:jc w:val="center"/>
        <w:rPr>
          <w:rFonts w:eastAsia="Calibri" w:cs="Arial"/>
          <w:lang w:eastAsia="en-US"/>
        </w:rPr>
      </w:pPr>
    </w:p>
    <w:p w:rsidR="00D02B0B" w:rsidRPr="00447188" w:rsidRDefault="00877AEE" w:rsidP="00D02B0B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1. Настоящий Порядок</w:t>
      </w:r>
      <w:r w:rsidR="009F69AC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определяет </w:t>
      </w:r>
      <w:r w:rsidR="009F69AC" w:rsidRPr="00447188">
        <w:rPr>
          <w:rFonts w:eastAsia="Calibri" w:cs="Arial"/>
          <w:lang w:eastAsia="en-US"/>
        </w:rPr>
        <w:t>правила признания</w:t>
      </w:r>
      <w:r w:rsidR="00D02B0B" w:rsidRPr="00447188">
        <w:rPr>
          <w:rFonts w:eastAsia="Calibri" w:cs="Arial"/>
          <w:lang w:eastAsia="en-US"/>
        </w:rPr>
        <w:t xml:space="preserve"> </w:t>
      </w:r>
      <w:r w:rsidR="009F69AC" w:rsidRPr="00447188">
        <w:rPr>
          <w:rFonts w:eastAsia="Calibri" w:cs="Arial"/>
          <w:lang w:eastAsia="en-US"/>
        </w:rPr>
        <w:t>находящ</w:t>
      </w:r>
      <w:r w:rsidR="00B4660E" w:rsidRPr="00447188">
        <w:rPr>
          <w:rFonts w:eastAsia="Calibri" w:cs="Arial"/>
          <w:lang w:eastAsia="en-US"/>
        </w:rPr>
        <w:t>егося</w:t>
      </w:r>
      <w:r w:rsidR="009F69AC" w:rsidRPr="00447188">
        <w:rPr>
          <w:rFonts w:eastAsia="Calibri" w:cs="Arial"/>
          <w:lang w:eastAsia="en-US"/>
        </w:rPr>
        <w:t xml:space="preserve"> на территории Приморского края не завершенного строительством  многоквартирного дома проблемным объектом</w:t>
      </w:r>
      <w:r w:rsidR="00603D69" w:rsidRPr="00447188">
        <w:rPr>
          <w:rFonts w:eastAsia="Calibri" w:cs="Arial"/>
          <w:lang w:eastAsia="en-US"/>
        </w:rPr>
        <w:t xml:space="preserve"> и</w:t>
      </w:r>
      <w:r w:rsidR="009F69AC" w:rsidRPr="00447188">
        <w:rPr>
          <w:rFonts w:eastAsia="Calibri" w:cs="Arial"/>
          <w:lang w:eastAsia="en-US"/>
        </w:rPr>
        <w:t xml:space="preserve"> принятия решений о включении </w:t>
      </w:r>
      <w:r w:rsidR="00603D69" w:rsidRPr="00447188">
        <w:rPr>
          <w:rFonts w:eastAsia="Calibri" w:cs="Arial"/>
          <w:lang w:eastAsia="en-US"/>
        </w:rPr>
        <w:t xml:space="preserve">граждан Российской Федерации, </w:t>
      </w:r>
      <w:r w:rsidR="003B54AA" w:rsidRPr="00447188">
        <w:rPr>
          <w:rFonts w:eastAsia="Calibri" w:cs="Arial"/>
          <w:lang w:eastAsia="en-US"/>
        </w:rPr>
        <w:t>проживающих на территории Приморского края (далее – гражд</w:t>
      </w:r>
      <w:r w:rsidR="0036794A" w:rsidRPr="00447188">
        <w:rPr>
          <w:rFonts w:eastAsia="Calibri" w:cs="Arial"/>
          <w:lang w:eastAsia="en-US"/>
        </w:rPr>
        <w:t>ан</w:t>
      </w:r>
      <w:r w:rsidR="00D7008F" w:rsidRPr="00447188">
        <w:rPr>
          <w:rFonts w:eastAsia="Calibri" w:cs="Arial"/>
          <w:lang w:eastAsia="en-US"/>
        </w:rPr>
        <w:t>ин</w:t>
      </w:r>
      <w:r w:rsidR="003B54AA" w:rsidRPr="00447188">
        <w:rPr>
          <w:rFonts w:eastAsia="Calibri" w:cs="Arial"/>
          <w:lang w:eastAsia="en-US"/>
        </w:rPr>
        <w:t xml:space="preserve">), </w:t>
      </w:r>
      <w:r w:rsidR="00D02B0B" w:rsidRPr="00447188">
        <w:rPr>
          <w:rFonts w:eastAsia="Calibri" w:cs="Arial"/>
          <w:lang w:eastAsia="en-US"/>
        </w:rPr>
        <w:t>в краевой реестр пострадавших участников долевого строительства</w:t>
      </w:r>
      <w:r w:rsidR="005F1BE0" w:rsidRPr="00447188">
        <w:rPr>
          <w:rFonts w:eastAsia="Calibri" w:cs="Arial"/>
          <w:lang w:eastAsia="en-US"/>
        </w:rPr>
        <w:t xml:space="preserve"> (далее - краевой реестр)</w:t>
      </w:r>
      <w:r w:rsidR="00E87843" w:rsidRPr="00447188">
        <w:rPr>
          <w:rFonts w:eastAsia="Calibri" w:cs="Arial"/>
          <w:lang w:eastAsia="en-US"/>
        </w:rPr>
        <w:t>.</w:t>
      </w:r>
      <w:r w:rsidR="009F69AC" w:rsidRPr="00447188">
        <w:rPr>
          <w:rFonts w:eastAsia="Calibri" w:cs="Arial"/>
          <w:lang w:eastAsia="en-US"/>
        </w:rPr>
        <w:t xml:space="preserve"> </w:t>
      </w:r>
    </w:p>
    <w:p w:rsidR="00E01020" w:rsidRPr="00447188" w:rsidRDefault="00D02B0B" w:rsidP="005F1BE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</w:t>
      </w:r>
      <w:r w:rsidR="000F6FBD" w:rsidRPr="00447188">
        <w:rPr>
          <w:rFonts w:eastAsia="Calibri" w:cs="Arial"/>
          <w:lang w:eastAsia="en-US"/>
        </w:rPr>
        <w:t>2</w:t>
      </w:r>
      <w:r w:rsidR="00417AB6" w:rsidRPr="00447188">
        <w:rPr>
          <w:rFonts w:eastAsia="Calibri" w:cs="Arial"/>
          <w:lang w:eastAsia="en-US"/>
        </w:rPr>
        <w:t>.</w:t>
      </w:r>
      <w:r w:rsidR="005F1BE0" w:rsidRPr="00447188">
        <w:rPr>
          <w:rFonts w:eastAsia="Calibri" w:cs="Arial"/>
          <w:lang w:eastAsia="en-US"/>
        </w:rPr>
        <w:t xml:space="preserve"> Включение </w:t>
      </w:r>
      <w:r w:rsidR="00920352" w:rsidRPr="00447188">
        <w:rPr>
          <w:rFonts w:eastAsia="Calibri" w:cs="Arial"/>
          <w:lang w:eastAsia="en-US"/>
        </w:rPr>
        <w:t xml:space="preserve">граждан </w:t>
      </w:r>
      <w:r w:rsidR="005F1BE0" w:rsidRPr="00447188">
        <w:rPr>
          <w:rFonts w:eastAsia="Calibri" w:cs="Arial"/>
          <w:lang w:eastAsia="en-US"/>
        </w:rPr>
        <w:t>в краевой реестр осуществляется при</w:t>
      </w:r>
      <w:r w:rsidR="004A0221" w:rsidRPr="00447188">
        <w:rPr>
          <w:rFonts w:eastAsia="Calibri" w:cs="Arial"/>
          <w:lang w:eastAsia="en-US"/>
        </w:rPr>
        <w:t xml:space="preserve"> соблюдении  условий</w:t>
      </w:r>
      <w:r w:rsidR="00E01020" w:rsidRPr="00447188">
        <w:rPr>
          <w:rFonts w:eastAsia="Calibri" w:cs="Arial"/>
          <w:lang w:eastAsia="en-US"/>
        </w:rPr>
        <w:t>:</w:t>
      </w:r>
      <w:r w:rsidR="005F1BE0" w:rsidRPr="00447188">
        <w:rPr>
          <w:rFonts w:eastAsia="Calibri" w:cs="Arial"/>
          <w:lang w:eastAsia="en-US"/>
        </w:rPr>
        <w:t xml:space="preserve"> </w:t>
      </w:r>
    </w:p>
    <w:p w:rsidR="00BC08A0" w:rsidRPr="00447188" w:rsidRDefault="005F1BE0" w:rsidP="005F1BE0">
      <w:pPr>
        <w:spacing w:line="360" w:lineRule="auto"/>
        <w:ind w:firstLine="708"/>
        <w:rPr>
          <w:rFonts w:cs="Arial"/>
        </w:rPr>
      </w:pPr>
      <w:r w:rsidRPr="00447188">
        <w:rPr>
          <w:rFonts w:eastAsia="Calibri" w:cs="Arial"/>
          <w:lang w:eastAsia="en-US"/>
        </w:rPr>
        <w:t>признани</w:t>
      </w:r>
      <w:r w:rsidR="001C29CE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находящегося </w:t>
      </w:r>
      <w:r w:rsidR="00D26021" w:rsidRPr="00447188">
        <w:rPr>
          <w:rFonts w:eastAsia="Calibri" w:cs="Arial"/>
          <w:lang w:eastAsia="en-US"/>
        </w:rPr>
        <w:t xml:space="preserve">на территории Приморского края </w:t>
      </w:r>
      <w:r w:rsidRPr="00447188">
        <w:rPr>
          <w:rFonts w:eastAsia="Calibri" w:cs="Arial"/>
          <w:lang w:eastAsia="en-US"/>
        </w:rPr>
        <w:t>не завершенного строительством многоквартирного дома</w:t>
      </w:r>
      <w:r w:rsidR="00BC08A0" w:rsidRPr="00447188">
        <w:rPr>
          <w:rFonts w:eastAsia="Calibri" w:cs="Arial"/>
          <w:lang w:eastAsia="en-US"/>
        </w:rPr>
        <w:t xml:space="preserve">, </w:t>
      </w:r>
      <w:r w:rsidR="004E6567" w:rsidRPr="00447188">
        <w:rPr>
          <w:rFonts w:eastAsia="Calibri" w:cs="Arial"/>
          <w:lang w:eastAsia="en-US"/>
        </w:rPr>
        <w:t>указанного в заявлении о включении в краевой реестр,</w:t>
      </w:r>
      <w:r w:rsidR="00BA3C20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проблемным объектом</w:t>
      </w:r>
      <w:r w:rsidR="008D56E8" w:rsidRPr="00447188">
        <w:rPr>
          <w:rFonts w:eastAsia="Calibri" w:cs="Arial"/>
          <w:lang w:eastAsia="en-US"/>
        </w:rPr>
        <w:t>;</w:t>
      </w:r>
      <w:r w:rsidR="00BC08A0" w:rsidRPr="00447188">
        <w:rPr>
          <w:rFonts w:cs="Arial"/>
        </w:rPr>
        <w:t xml:space="preserve"> </w:t>
      </w:r>
    </w:p>
    <w:p w:rsidR="00E01020" w:rsidRPr="00447188" w:rsidRDefault="00E01020" w:rsidP="005F1BE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если </w:t>
      </w:r>
      <w:r w:rsidR="00920352" w:rsidRPr="00447188">
        <w:rPr>
          <w:rFonts w:eastAsia="Calibri" w:cs="Arial"/>
          <w:lang w:eastAsia="en-US"/>
        </w:rPr>
        <w:t xml:space="preserve">гражданин </w:t>
      </w:r>
      <w:r w:rsidRPr="00447188">
        <w:rPr>
          <w:rFonts w:eastAsia="Calibri" w:cs="Arial"/>
          <w:lang w:eastAsia="en-US"/>
        </w:rPr>
        <w:t xml:space="preserve">отвечает одному из условий, предусмотренных пунктом 3 части 1 статьи 1 </w:t>
      </w:r>
      <w:hyperlink r:id="rId19" w:tgtFrame="Logical" w:history="1">
        <w:r w:rsidRPr="00447188">
          <w:rPr>
            <w:rStyle w:val="af3"/>
            <w:rFonts w:eastAsia="Calibri" w:cs="Arial"/>
            <w:lang w:eastAsia="en-US"/>
          </w:rPr>
          <w:t xml:space="preserve">Закона Приморского края </w:t>
        </w:r>
        <w:r w:rsidR="007209E1" w:rsidRPr="00447188">
          <w:rPr>
            <w:rStyle w:val="af3"/>
            <w:rFonts w:eastAsia="Calibri" w:cs="Arial"/>
            <w:lang w:eastAsia="en-US"/>
          </w:rPr>
          <w:t xml:space="preserve">от 23 ноября 2018 года № </w:t>
        </w:r>
        <w:r w:rsidR="008D56E8" w:rsidRPr="00447188">
          <w:rPr>
            <w:rStyle w:val="af3"/>
            <w:rFonts w:eastAsia="Calibri" w:cs="Arial"/>
            <w:lang w:eastAsia="en-US"/>
          </w:rPr>
          <w:t>3</w:t>
        </w:r>
        <w:r w:rsidR="007209E1" w:rsidRPr="00447188">
          <w:rPr>
            <w:rStyle w:val="af3"/>
            <w:rFonts w:eastAsia="Calibri" w:cs="Arial"/>
            <w:lang w:eastAsia="en-US"/>
          </w:rPr>
          <w:t>94-КЗ</w:t>
        </w:r>
      </w:hyperlink>
      <w:r w:rsidR="007209E1" w:rsidRPr="00447188">
        <w:rPr>
          <w:rFonts w:eastAsia="Calibri" w:cs="Arial"/>
          <w:lang w:eastAsia="en-US"/>
        </w:rPr>
        <w:t xml:space="preserve">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B84ADE" w:rsidRPr="00447188">
        <w:rPr>
          <w:rFonts w:eastAsia="Calibri" w:cs="Arial"/>
          <w:lang w:eastAsia="en-US"/>
        </w:rPr>
        <w:t>»</w:t>
      </w:r>
      <w:r w:rsidR="00D854EB" w:rsidRPr="00447188">
        <w:rPr>
          <w:rFonts w:eastAsia="Calibri" w:cs="Arial"/>
          <w:lang w:eastAsia="en-US"/>
        </w:rPr>
        <w:t xml:space="preserve"> (далее </w:t>
      </w:r>
      <w:r w:rsidR="00417AB6" w:rsidRPr="00447188">
        <w:rPr>
          <w:rFonts w:eastAsia="Calibri" w:cs="Arial"/>
          <w:lang w:eastAsia="en-US"/>
        </w:rPr>
        <w:t>- Закон № 394-КЗ</w:t>
      </w:r>
      <w:r w:rsidR="00D034A9" w:rsidRPr="00447188">
        <w:rPr>
          <w:rFonts w:eastAsia="Calibri" w:cs="Arial"/>
          <w:lang w:eastAsia="en-US"/>
        </w:rPr>
        <w:t>)</w:t>
      </w:r>
      <w:r w:rsidR="007209E1" w:rsidRPr="00447188">
        <w:rPr>
          <w:rFonts w:eastAsia="Calibri" w:cs="Arial"/>
          <w:lang w:eastAsia="en-US"/>
        </w:rPr>
        <w:t>.</w:t>
      </w:r>
    </w:p>
    <w:p w:rsidR="00BD162C" w:rsidRDefault="000A2FAD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</w:t>
      </w:r>
      <w:r w:rsidR="00417AB6" w:rsidRPr="00447188">
        <w:rPr>
          <w:rFonts w:eastAsia="Calibri" w:cs="Arial"/>
          <w:lang w:eastAsia="en-US"/>
        </w:rPr>
        <w:t>.</w:t>
      </w:r>
      <w:r w:rsidR="003B54AA" w:rsidRPr="00447188">
        <w:rPr>
          <w:rFonts w:eastAsia="Calibri" w:cs="Arial"/>
          <w:lang w:eastAsia="en-US"/>
        </w:rPr>
        <w:t xml:space="preserve"> </w:t>
      </w:r>
      <w:r w:rsidR="00D7008F" w:rsidRPr="00447188">
        <w:rPr>
          <w:rFonts w:eastAsia="Calibri" w:cs="Arial"/>
          <w:lang w:eastAsia="en-US"/>
        </w:rPr>
        <w:t>В целях включения в краевой реестр г</w:t>
      </w:r>
      <w:r w:rsidR="007E7C71" w:rsidRPr="00447188">
        <w:rPr>
          <w:rFonts w:eastAsia="Calibri" w:cs="Arial"/>
          <w:lang w:eastAsia="en-US"/>
        </w:rPr>
        <w:t xml:space="preserve">ражданин или его уполномоченный представитель (далее - </w:t>
      </w:r>
      <w:r w:rsidR="00253ED2" w:rsidRPr="00447188">
        <w:rPr>
          <w:rFonts w:eastAsia="Calibri" w:cs="Arial"/>
          <w:lang w:eastAsia="en-US"/>
        </w:rPr>
        <w:t>заявитель</w:t>
      </w:r>
      <w:r w:rsidR="007E7C71" w:rsidRPr="00447188">
        <w:rPr>
          <w:rFonts w:eastAsia="Calibri" w:cs="Arial"/>
          <w:lang w:eastAsia="en-US"/>
        </w:rPr>
        <w:t xml:space="preserve">) </w:t>
      </w:r>
      <w:r w:rsidR="004A0221" w:rsidRPr="00447188">
        <w:rPr>
          <w:rFonts w:eastAsia="Calibri" w:cs="Arial"/>
          <w:lang w:eastAsia="en-US"/>
        </w:rPr>
        <w:t>подают</w:t>
      </w:r>
      <w:r w:rsidR="007E7C71" w:rsidRPr="00447188">
        <w:rPr>
          <w:rFonts w:eastAsia="Calibri" w:cs="Arial"/>
          <w:lang w:eastAsia="en-US"/>
        </w:rPr>
        <w:t xml:space="preserve"> в уполномоченный орган исполнительной власти Приморского края по государственному контролю (надзору) в области долевого строительства многоквартирных домов </w:t>
      </w:r>
      <w:r w:rsidR="00BD162C" w:rsidRPr="00BD162C">
        <w:rPr>
          <w:bCs/>
          <w:color w:val="000000"/>
        </w:rPr>
        <w:t>и (или) иных объектов</w:t>
      </w:r>
      <w:r w:rsidR="00BD162C">
        <w:rPr>
          <w:bCs/>
          <w:color w:val="000000"/>
          <w:sz w:val="28"/>
          <w:szCs w:val="28"/>
        </w:rPr>
        <w:t xml:space="preserve"> </w:t>
      </w:r>
      <w:r w:rsidR="007E7C71" w:rsidRPr="00447188">
        <w:rPr>
          <w:rFonts w:eastAsia="Calibri" w:cs="Arial"/>
          <w:lang w:eastAsia="en-US"/>
        </w:rPr>
        <w:t xml:space="preserve">недвижимости (далее – уполномоченный орган) </w:t>
      </w:r>
      <w:r w:rsidR="00D7008F" w:rsidRPr="00447188">
        <w:rPr>
          <w:rFonts w:eastAsia="Calibri" w:cs="Arial"/>
          <w:lang w:eastAsia="en-US"/>
        </w:rPr>
        <w:t xml:space="preserve">заявление </w:t>
      </w:r>
      <w:r w:rsidR="005043F6" w:rsidRPr="00447188">
        <w:rPr>
          <w:rFonts w:eastAsia="Calibri" w:cs="Arial"/>
          <w:lang w:eastAsia="en-US"/>
        </w:rPr>
        <w:t>по форме</w:t>
      </w:r>
      <w:r w:rsidR="00F978AF" w:rsidRPr="00447188">
        <w:rPr>
          <w:rFonts w:eastAsia="Calibri" w:cs="Arial"/>
          <w:lang w:eastAsia="en-US"/>
        </w:rPr>
        <w:t xml:space="preserve">, утвержденной </w:t>
      </w:r>
      <w:r w:rsidR="005043F6" w:rsidRPr="00447188">
        <w:rPr>
          <w:rFonts w:eastAsia="Calibri" w:cs="Arial"/>
          <w:lang w:eastAsia="en-US"/>
        </w:rPr>
        <w:t>уполном</w:t>
      </w:r>
      <w:r w:rsidR="00F978AF" w:rsidRPr="00447188">
        <w:rPr>
          <w:rFonts w:eastAsia="Calibri" w:cs="Arial"/>
          <w:lang w:eastAsia="en-US"/>
        </w:rPr>
        <w:t xml:space="preserve">оченным </w:t>
      </w:r>
      <w:r w:rsidR="005043F6" w:rsidRPr="00447188">
        <w:rPr>
          <w:rFonts w:eastAsia="Calibri" w:cs="Arial"/>
          <w:lang w:eastAsia="en-US"/>
        </w:rPr>
        <w:t>орган</w:t>
      </w:r>
      <w:r w:rsidR="00F978AF" w:rsidRPr="00447188">
        <w:rPr>
          <w:rFonts w:eastAsia="Calibri" w:cs="Arial"/>
          <w:lang w:eastAsia="en-US"/>
        </w:rPr>
        <w:t>ом,</w:t>
      </w:r>
      <w:r w:rsidR="005043F6" w:rsidRPr="00447188">
        <w:rPr>
          <w:rFonts w:eastAsia="Calibri" w:cs="Arial"/>
          <w:lang w:eastAsia="en-US"/>
        </w:rPr>
        <w:t xml:space="preserve"> </w:t>
      </w:r>
      <w:r w:rsidR="001F3C84" w:rsidRPr="00447188">
        <w:rPr>
          <w:rFonts w:eastAsia="Calibri" w:cs="Arial"/>
          <w:lang w:eastAsia="en-US"/>
        </w:rPr>
        <w:t xml:space="preserve">с приложением </w:t>
      </w:r>
      <w:r w:rsidR="003B54AA" w:rsidRPr="00447188">
        <w:rPr>
          <w:rFonts w:eastAsia="Calibri" w:cs="Arial"/>
          <w:lang w:eastAsia="en-US"/>
        </w:rPr>
        <w:t>следующи</w:t>
      </w:r>
      <w:r w:rsidR="001F3C84" w:rsidRPr="00447188">
        <w:rPr>
          <w:rFonts w:eastAsia="Calibri" w:cs="Arial"/>
          <w:lang w:eastAsia="en-US"/>
        </w:rPr>
        <w:t>х</w:t>
      </w:r>
      <w:r w:rsidR="003B54AA" w:rsidRPr="00447188">
        <w:rPr>
          <w:rFonts w:eastAsia="Calibri" w:cs="Arial"/>
          <w:lang w:eastAsia="en-US"/>
        </w:rPr>
        <w:t xml:space="preserve"> документ</w:t>
      </w:r>
      <w:r w:rsidR="001F3C84" w:rsidRPr="00447188">
        <w:rPr>
          <w:rFonts w:eastAsia="Calibri" w:cs="Arial"/>
          <w:lang w:eastAsia="en-US"/>
        </w:rPr>
        <w:t>ов</w:t>
      </w:r>
    </w:p>
    <w:p w:rsidR="003B54AA" w:rsidRPr="00447188" w:rsidRDefault="00BD162C" w:rsidP="007209E1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абзац изложен в редакции </w:t>
      </w:r>
      <w:hyperlink r:id="rId20" w:tgtFrame="Logical" w:history="1">
        <w:r w:rsidRPr="00BD162C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18.02.2019 №99-па</w:t>
        </w:r>
      </w:hyperlink>
      <w:r>
        <w:rPr>
          <w:rFonts w:eastAsia="Calibri" w:cs="Arial"/>
          <w:lang w:eastAsia="en-US"/>
        </w:rPr>
        <w:t>)</w:t>
      </w:r>
      <w:r w:rsidR="003B54AA" w:rsidRPr="00447188">
        <w:rPr>
          <w:rFonts w:eastAsia="Calibri" w:cs="Arial"/>
          <w:lang w:eastAsia="en-US"/>
        </w:rPr>
        <w:t>:</w:t>
      </w:r>
    </w:p>
    <w:p w:rsidR="003B54AA" w:rsidRPr="00447188" w:rsidRDefault="008D413F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а) копи</w:t>
      </w:r>
      <w:r w:rsidR="00AC06D4" w:rsidRPr="00447188">
        <w:rPr>
          <w:rFonts w:eastAsia="Calibri" w:cs="Arial"/>
          <w:lang w:eastAsia="en-US"/>
        </w:rPr>
        <w:t>я</w:t>
      </w:r>
      <w:r w:rsidR="003B54AA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паспорта </w:t>
      </w:r>
      <w:r w:rsidR="003B54AA" w:rsidRPr="00447188">
        <w:rPr>
          <w:rFonts w:eastAsia="Calibri" w:cs="Arial"/>
          <w:lang w:eastAsia="en-US"/>
        </w:rPr>
        <w:t xml:space="preserve">или документа, удостоверяющего личность </w:t>
      </w:r>
      <w:r w:rsidR="00253ED2" w:rsidRPr="00447188">
        <w:rPr>
          <w:rFonts w:eastAsia="Calibri" w:cs="Arial"/>
          <w:lang w:eastAsia="en-US"/>
        </w:rPr>
        <w:t>гражданина</w:t>
      </w:r>
      <w:r w:rsidR="00337565" w:rsidRPr="00447188">
        <w:rPr>
          <w:rFonts w:eastAsia="Calibri" w:cs="Arial"/>
          <w:lang w:eastAsia="en-US"/>
        </w:rPr>
        <w:t>;</w:t>
      </w:r>
      <w:r w:rsidRPr="00447188">
        <w:rPr>
          <w:rFonts w:eastAsia="Calibri" w:cs="Arial"/>
          <w:lang w:eastAsia="en-US"/>
        </w:rPr>
        <w:t xml:space="preserve"> </w:t>
      </w:r>
    </w:p>
    <w:p w:rsidR="00595162" w:rsidRPr="00447188" w:rsidRDefault="008D413F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б) </w:t>
      </w:r>
      <w:r w:rsidR="00595162" w:rsidRPr="00447188">
        <w:rPr>
          <w:rFonts w:eastAsia="Calibri" w:cs="Arial"/>
          <w:lang w:eastAsia="en-US"/>
        </w:rPr>
        <w:t>копия паспорта представителя и документа, подтверждающего его полномочия, оформленного в порядке, установленном действующим законодательством;</w:t>
      </w:r>
    </w:p>
    <w:p w:rsidR="00AE1EA9" w:rsidRPr="00447188" w:rsidRDefault="007209E1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в) </w:t>
      </w:r>
      <w:r w:rsidR="00AE1EA9" w:rsidRPr="00447188">
        <w:rPr>
          <w:rFonts w:eastAsia="Calibri" w:cs="Arial"/>
          <w:lang w:eastAsia="en-US"/>
        </w:rPr>
        <w:t>документ о регистрации по месту пребывания на территории Приморского края (в случае отсутств</w:t>
      </w:r>
      <w:r w:rsidR="0044145F" w:rsidRPr="00447188">
        <w:rPr>
          <w:rFonts w:eastAsia="Calibri" w:cs="Arial"/>
          <w:lang w:eastAsia="en-US"/>
        </w:rPr>
        <w:t xml:space="preserve">ия </w:t>
      </w:r>
      <w:r w:rsidR="00AE1EA9" w:rsidRPr="00447188">
        <w:rPr>
          <w:rFonts w:eastAsia="Calibri" w:cs="Arial"/>
          <w:lang w:eastAsia="en-US"/>
        </w:rPr>
        <w:t>регистрации по месту жительства на территории Приморского края</w:t>
      </w:r>
      <w:r w:rsidR="0044145F" w:rsidRPr="00447188">
        <w:rPr>
          <w:rFonts w:eastAsia="Calibri" w:cs="Arial"/>
          <w:lang w:eastAsia="en-US"/>
        </w:rPr>
        <w:t>)</w:t>
      </w:r>
      <w:r w:rsidR="00AE1EA9" w:rsidRPr="00447188">
        <w:rPr>
          <w:rFonts w:eastAsia="Calibri" w:cs="Arial"/>
          <w:lang w:eastAsia="en-US"/>
        </w:rPr>
        <w:t>;</w:t>
      </w:r>
    </w:p>
    <w:p w:rsidR="00192990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г)</w:t>
      </w:r>
      <w:r w:rsidR="00255722" w:rsidRPr="00447188">
        <w:rPr>
          <w:rFonts w:eastAsia="Calibri" w:cs="Arial"/>
          <w:lang w:eastAsia="en-US"/>
        </w:rPr>
        <w:t xml:space="preserve"> </w:t>
      </w:r>
      <w:r w:rsidR="00117491" w:rsidRPr="00A96354">
        <w:rPr>
          <w:rFonts w:cs="Arial"/>
        </w:rPr>
        <w:t>копия договора, предусматривающего передачу жилого помещения; либо копия соглашения (договора), на основании которого производилась уступка прав требования участника долевого строительства по договору участия в долевом строительстве иному лицу (при наличии); либо копия соглашения между гражданином и застройщиком о расторжении договора, предусматривающего передачу жилого помещения (при наличии); либо копия заверенного в установленном порядке вступившего в законную силу судебного акта о расторжении договора, предусматривающего передачу жилого помещения (при наличии);</w:t>
      </w:r>
    </w:p>
    <w:p w:rsidR="00117491" w:rsidRPr="00447188" w:rsidRDefault="00117491" w:rsidP="00117491">
      <w:pPr>
        <w:spacing w:line="360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(подпункт г в редакции </w:t>
      </w:r>
      <w:hyperlink r:id="rId21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192990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д) копия заверенного в установленном порядке вступившего в законную силу судебного акта о включении требований гражданина  в реестр требований кредиторов или реестр требований о передаче жилых помещений в соответствии с </w:t>
      </w:r>
      <w:hyperlink r:id="rId22" w:tgtFrame="Logical" w:history="1">
        <w:r w:rsidRPr="00447188">
          <w:rPr>
            <w:rStyle w:val="af3"/>
            <w:rFonts w:eastAsia="Calibri" w:cs="Arial"/>
            <w:lang w:eastAsia="en-US"/>
          </w:rPr>
          <w:t>Федеральным законом от 26 октября 2002 года № 127-ФЗ</w:t>
        </w:r>
      </w:hyperlink>
      <w:r w:rsidRPr="00447188">
        <w:rPr>
          <w:rFonts w:eastAsia="Calibri" w:cs="Arial"/>
          <w:lang w:eastAsia="en-US"/>
        </w:rPr>
        <w:t xml:space="preserve"> «О несостоятельности (банкротстве)»;</w:t>
      </w:r>
    </w:p>
    <w:p w:rsidR="00152866" w:rsidRPr="00447188" w:rsidRDefault="00192990" w:rsidP="007209E1">
      <w:pPr>
        <w:spacing w:line="360" w:lineRule="auto"/>
        <w:ind w:firstLine="708"/>
        <w:rPr>
          <w:rFonts w:eastAsia="Calibri" w:cs="Arial"/>
          <w:highlight w:val="yellow"/>
          <w:lang w:eastAsia="en-US"/>
        </w:rPr>
      </w:pPr>
      <w:r w:rsidRPr="00447188">
        <w:rPr>
          <w:rFonts w:eastAsia="Calibri" w:cs="Arial"/>
          <w:lang w:eastAsia="en-US"/>
        </w:rPr>
        <w:t>е</w:t>
      </w:r>
      <w:r w:rsidR="007209E1" w:rsidRPr="00447188">
        <w:rPr>
          <w:rFonts w:eastAsia="Calibri" w:cs="Arial"/>
          <w:lang w:eastAsia="en-US"/>
        </w:rPr>
        <w:t xml:space="preserve">) </w:t>
      </w:r>
      <w:r w:rsidR="00152866" w:rsidRPr="00447188">
        <w:rPr>
          <w:rFonts w:eastAsia="Calibri" w:cs="Arial"/>
          <w:lang w:eastAsia="en-US"/>
        </w:rPr>
        <w:t>выписка из реестра требований кредиторов или реестра требований о передаче жилых помещений</w:t>
      </w:r>
      <w:r w:rsidR="00C63CF8" w:rsidRPr="00447188">
        <w:rPr>
          <w:rFonts w:eastAsia="Calibri" w:cs="Arial"/>
          <w:lang w:eastAsia="en-US"/>
        </w:rPr>
        <w:t xml:space="preserve"> </w:t>
      </w:r>
      <w:r w:rsidR="00152866" w:rsidRPr="00447188">
        <w:rPr>
          <w:rFonts w:eastAsia="Calibri" w:cs="Arial"/>
          <w:lang w:eastAsia="en-US"/>
        </w:rPr>
        <w:t>(в соответствии с тем, в какой из указанных реестров</w:t>
      </w:r>
      <w:r w:rsidR="00682920" w:rsidRPr="00447188">
        <w:rPr>
          <w:rFonts w:eastAsia="Calibri" w:cs="Arial"/>
          <w:lang w:eastAsia="en-US"/>
        </w:rPr>
        <w:t xml:space="preserve"> </w:t>
      </w:r>
      <w:r w:rsidR="00152866" w:rsidRPr="00447188">
        <w:rPr>
          <w:rFonts w:eastAsia="Calibri" w:cs="Arial"/>
          <w:lang w:eastAsia="en-US"/>
        </w:rPr>
        <w:t>включены в установленном порядке требования гражданина);</w:t>
      </w:r>
    </w:p>
    <w:p w:rsidR="007209E1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ж</w:t>
      </w:r>
      <w:r w:rsidR="007209E1" w:rsidRPr="00447188">
        <w:rPr>
          <w:rFonts w:eastAsia="Calibri" w:cs="Arial"/>
          <w:lang w:eastAsia="en-US"/>
        </w:rPr>
        <w:t>) копи</w:t>
      </w:r>
      <w:r w:rsidR="007E4683" w:rsidRPr="00447188">
        <w:rPr>
          <w:rFonts w:eastAsia="Calibri" w:cs="Arial"/>
          <w:lang w:eastAsia="en-US"/>
        </w:rPr>
        <w:t>я</w:t>
      </w:r>
      <w:r w:rsidR="007209E1" w:rsidRPr="00447188">
        <w:rPr>
          <w:rFonts w:eastAsia="Calibri" w:cs="Arial"/>
          <w:lang w:eastAsia="en-US"/>
        </w:rPr>
        <w:t xml:space="preserve"> договора ипотечного жилищного кредитования (кредитн</w:t>
      </w:r>
      <w:r w:rsidR="00572B99" w:rsidRPr="00447188">
        <w:rPr>
          <w:rFonts w:eastAsia="Calibri" w:cs="Arial"/>
          <w:lang w:eastAsia="en-US"/>
        </w:rPr>
        <w:t>ого</w:t>
      </w:r>
      <w:r w:rsidR="007209E1" w:rsidRPr="00447188">
        <w:rPr>
          <w:rFonts w:eastAsia="Calibri" w:cs="Arial"/>
          <w:lang w:eastAsia="en-US"/>
        </w:rPr>
        <w:t xml:space="preserve"> договор</w:t>
      </w:r>
      <w:r w:rsidR="00572B99" w:rsidRPr="00447188">
        <w:rPr>
          <w:rFonts w:eastAsia="Calibri" w:cs="Arial"/>
          <w:lang w:eastAsia="en-US"/>
        </w:rPr>
        <w:t>а</w:t>
      </w:r>
      <w:r w:rsidR="007209E1" w:rsidRPr="00447188">
        <w:rPr>
          <w:rFonts w:eastAsia="Calibri" w:cs="Arial"/>
          <w:lang w:eastAsia="en-US"/>
        </w:rPr>
        <w:t>, договор</w:t>
      </w:r>
      <w:r w:rsidR="00572B99" w:rsidRPr="00447188">
        <w:rPr>
          <w:rFonts w:eastAsia="Calibri" w:cs="Arial"/>
          <w:lang w:eastAsia="en-US"/>
        </w:rPr>
        <w:t>а</w:t>
      </w:r>
      <w:r w:rsidR="007209E1" w:rsidRPr="00447188">
        <w:rPr>
          <w:rFonts w:eastAsia="Calibri" w:cs="Arial"/>
          <w:lang w:eastAsia="en-US"/>
        </w:rPr>
        <w:t xml:space="preserve"> об ипотеке)</w:t>
      </w:r>
      <w:r w:rsidR="002B3A43" w:rsidRPr="00447188">
        <w:rPr>
          <w:rFonts w:eastAsia="Calibri" w:cs="Arial"/>
          <w:lang w:eastAsia="en-US"/>
        </w:rPr>
        <w:t xml:space="preserve">, </w:t>
      </w:r>
      <w:r w:rsidR="00287B3F" w:rsidRPr="00447188">
        <w:rPr>
          <w:rFonts w:eastAsia="Calibri" w:cs="Arial"/>
          <w:lang w:eastAsia="en-US"/>
        </w:rPr>
        <w:t>в случае</w:t>
      </w:r>
      <w:r w:rsidR="007209E1" w:rsidRPr="00447188">
        <w:rPr>
          <w:rFonts w:eastAsia="Calibri" w:cs="Arial"/>
          <w:lang w:eastAsia="en-US"/>
        </w:rPr>
        <w:t xml:space="preserve"> если права требования к застройщику обременены обязательством </w:t>
      </w:r>
      <w:r w:rsidR="00287B3F" w:rsidRPr="00447188">
        <w:rPr>
          <w:rFonts w:eastAsia="Calibri" w:cs="Arial"/>
          <w:lang w:eastAsia="en-US"/>
        </w:rPr>
        <w:t xml:space="preserve"> гражданина </w:t>
      </w:r>
      <w:r w:rsidR="007209E1" w:rsidRPr="00447188">
        <w:rPr>
          <w:rFonts w:eastAsia="Calibri" w:cs="Arial"/>
          <w:lang w:eastAsia="en-US"/>
        </w:rPr>
        <w:t>перед кредитн</w:t>
      </w:r>
      <w:r w:rsidR="00BA4D77" w:rsidRPr="00447188">
        <w:rPr>
          <w:rFonts w:eastAsia="Calibri" w:cs="Arial"/>
          <w:lang w:eastAsia="en-US"/>
        </w:rPr>
        <w:t>ой организацией</w:t>
      </w:r>
      <w:r w:rsidR="007209E1" w:rsidRPr="00447188">
        <w:rPr>
          <w:rFonts w:eastAsia="Calibri" w:cs="Arial"/>
          <w:lang w:eastAsia="en-US"/>
        </w:rPr>
        <w:t>;</w:t>
      </w:r>
    </w:p>
    <w:p w:rsidR="00117491" w:rsidRPr="00447188" w:rsidRDefault="00117491" w:rsidP="007209E1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(подпункт ж в редакции </w:t>
      </w:r>
      <w:hyperlink r:id="rId23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7209E1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</w:t>
      </w:r>
      <w:r w:rsidR="00BA4D77" w:rsidRPr="00447188">
        <w:rPr>
          <w:rFonts w:eastAsia="Calibri" w:cs="Arial"/>
          <w:lang w:eastAsia="en-US"/>
        </w:rPr>
        <w:t>) справк</w:t>
      </w:r>
      <w:r w:rsidR="00C63CF8" w:rsidRPr="00447188">
        <w:rPr>
          <w:rFonts w:eastAsia="Calibri" w:cs="Arial"/>
          <w:lang w:eastAsia="en-US"/>
        </w:rPr>
        <w:t>а</w:t>
      </w:r>
      <w:r w:rsidR="00BA4D77" w:rsidRPr="00447188">
        <w:rPr>
          <w:rFonts w:eastAsia="Calibri" w:cs="Arial"/>
          <w:lang w:eastAsia="en-US"/>
        </w:rPr>
        <w:t xml:space="preserve"> кредитной организации</w:t>
      </w:r>
      <w:r w:rsidR="007209E1" w:rsidRPr="00447188">
        <w:rPr>
          <w:rFonts w:eastAsia="Calibri" w:cs="Arial"/>
          <w:lang w:eastAsia="en-US"/>
        </w:rPr>
        <w:t xml:space="preserve">  о размере основного долга, текущих процентах, наличии (отсутствии) и размере просроченной задолженности (включая проценты, штрафы, комиссии, пени за просрочку исполнения обязательств) по договору ипотечного жилищного кредитования, </w:t>
      </w:r>
      <w:r w:rsidR="001834A2" w:rsidRPr="00447188">
        <w:rPr>
          <w:rFonts w:eastAsia="Calibri" w:cs="Arial"/>
          <w:lang w:eastAsia="en-US"/>
        </w:rPr>
        <w:t>заключенного в</w:t>
      </w:r>
      <w:r w:rsidR="00572B99" w:rsidRPr="00447188">
        <w:rPr>
          <w:rFonts w:eastAsia="Calibri" w:cs="Arial"/>
          <w:lang w:eastAsia="en-US"/>
        </w:rPr>
        <w:t xml:space="preserve"> целях </w:t>
      </w:r>
      <w:r w:rsidR="001834A2" w:rsidRPr="00447188">
        <w:rPr>
          <w:rFonts w:eastAsia="Calibri" w:cs="Arial"/>
          <w:lang w:eastAsia="en-US"/>
        </w:rPr>
        <w:t>обеспечени</w:t>
      </w:r>
      <w:r w:rsidR="00572B99" w:rsidRPr="00447188">
        <w:rPr>
          <w:rFonts w:eastAsia="Calibri" w:cs="Arial"/>
          <w:lang w:eastAsia="en-US"/>
        </w:rPr>
        <w:t>я</w:t>
      </w:r>
      <w:r w:rsidR="001834A2" w:rsidRPr="00447188">
        <w:rPr>
          <w:rFonts w:eastAsia="Calibri" w:cs="Arial"/>
          <w:lang w:eastAsia="en-US"/>
        </w:rPr>
        <w:t xml:space="preserve"> обязательств по договору, предусматривающему</w:t>
      </w:r>
      <w:r w:rsidR="007209E1" w:rsidRPr="00447188">
        <w:rPr>
          <w:rFonts w:eastAsia="Calibri" w:cs="Arial"/>
          <w:lang w:eastAsia="en-US"/>
        </w:rPr>
        <w:t xml:space="preserve"> передачу жилого помещения, полученн</w:t>
      </w:r>
      <w:r w:rsidR="004D4542" w:rsidRPr="00447188">
        <w:rPr>
          <w:rFonts w:eastAsia="Calibri" w:cs="Arial"/>
          <w:lang w:eastAsia="en-US"/>
        </w:rPr>
        <w:t>ая</w:t>
      </w:r>
      <w:r w:rsidR="007209E1" w:rsidRPr="00447188">
        <w:rPr>
          <w:rFonts w:eastAsia="Calibri" w:cs="Arial"/>
          <w:lang w:eastAsia="en-US"/>
        </w:rPr>
        <w:t xml:space="preserve"> в </w:t>
      </w:r>
      <w:r w:rsidR="00117491" w:rsidRPr="00A96354">
        <w:rPr>
          <w:rFonts w:cs="Arial"/>
        </w:rPr>
        <w:t>организации</w:t>
      </w:r>
      <w:r w:rsidR="007209E1" w:rsidRPr="00447188">
        <w:rPr>
          <w:rFonts w:eastAsia="Calibri" w:cs="Arial"/>
          <w:lang w:eastAsia="en-US"/>
        </w:rPr>
        <w:t xml:space="preserve"> не позднее чем за 10 дней до подачи заявления (представляется в случае, если права требования к застройщику обременены </w:t>
      </w:r>
      <w:r w:rsidR="00355B87" w:rsidRPr="00447188">
        <w:rPr>
          <w:rFonts w:eastAsia="Calibri" w:cs="Arial"/>
          <w:lang w:eastAsia="en-US"/>
        </w:rPr>
        <w:t>договором ипотечного жилищного кредитования</w:t>
      </w:r>
      <w:r w:rsidR="007209E1" w:rsidRPr="00447188">
        <w:rPr>
          <w:rFonts w:eastAsia="Calibri" w:cs="Arial"/>
          <w:lang w:eastAsia="en-US"/>
        </w:rPr>
        <w:t>);</w:t>
      </w:r>
    </w:p>
    <w:p w:rsidR="00117491" w:rsidRPr="00447188" w:rsidRDefault="00117491" w:rsidP="007209E1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lastRenderedPageBreak/>
        <w:t xml:space="preserve">(подпункт з в редакции </w:t>
      </w:r>
      <w:hyperlink r:id="rId24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7209E1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</w:t>
      </w:r>
      <w:r w:rsidR="007209E1" w:rsidRPr="00447188">
        <w:rPr>
          <w:rFonts w:eastAsia="Calibri" w:cs="Arial"/>
          <w:lang w:eastAsia="en-US"/>
        </w:rPr>
        <w:t xml:space="preserve">) </w:t>
      </w:r>
      <w:r w:rsidR="00117491" w:rsidRPr="00A96354">
        <w:rPr>
          <w:rFonts w:cs="Arial"/>
        </w:rPr>
        <w:t>копии платежных документов, содержащих сведения об исполнении гражданином обязательств по договору, предусматривающему передачу жилого помещения (размер оплаченной суммы по договору, предусматривающему передачу жилого помещения, наименование и реквизиты платежных документов, подтверждающих факт оплаты), а в случае отсутствия копий платежных документов – справка недобросовестного застройщика, подтверждающая размер оплаты гражданином цены договора, предусматривающего передачу жилого помещения;</w:t>
      </w:r>
    </w:p>
    <w:p w:rsidR="00117491" w:rsidRPr="00447188" w:rsidRDefault="00117491" w:rsidP="007209E1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(подпункт и в редакции </w:t>
      </w:r>
      <w:hyperlink r:id="rId25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7209E1" w:rsidRDefault="00192990" w:rsidP="00126292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</w:t>
      </w:r>
      <w:r w:rsidR="007209E1" w:rsidRPr="00447188">
        <w:rPr>
          <w:rFonts w:eastAsia="Calibri" w:cs="Arial"/>
          <w:lang w:eastAsia="en-US"/>
        </w:rPr>
        <w:t xml:space="preserve">) </w:t>
      </w:r>
      <w:r w:rsidR="00117491" w:rsidRPr="00A96354">
        <w:rPr>
          <w:rFonts w:cs="Arial"/>
        </w:rPr>
        <w:t>копии документов с подтверждением размера задолженности застройщика перед гражданином по договору, предусматривающему передачу жилого помещения (справка о размере непогашенных застройщиком перед гражданином сумм по договору, предусматривающему передачу жилого помещения, соглашение между гражданином и застройщиком о расторжении договора, предусматривающего передачу жилого помещения (при наличии), копия заверенного в установленном порядке вступившего в законную силу судебного акта о расторжении договора, предусматривающего передачу жилого помещения (при наличии), копия заверенного в установленном порядке вступившего в законную силу судебного акта о взыскании денежных средств с застройщика (при наличии), в случае расторжения договора, предусматривающего передачу жилого помещения;</w:t>
      </w:r>
    </w:p>
    <w:p w:rsidR="00117491" w:rsidRPr="00447188" w:rsidRDefault="00117491" w:rsidP="00126292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(подпункт к в редакции </w:t>
      </w:r>
      <w:hyperlink r:id="rId26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502A17" w:rsidRPr="00447188" w:rsidRDefault="00192990" w:rsidP="00502A1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л</w:t>
      </w:r>
      <w:r w:rsidR="00DE6FC6" w:rsidRPr="00447188">
        <w:rPr>
          <w:rFonts w:eastAsia="Calibri" w:cs="Arial"/>
          <w:lang w:eastAsia="en-US"/>
        </w:rPr>
        <w:t>)</w:t>
      </w:r>
      <w:r w:rsidR="00DE6FC6" w:rsidRPr="00447188">
        <w:rPr>
          <w:rFonts w:cs="Arial"/>
        </w:rPr>
        <w:t xml:space="preserve"> копи</w:t>
      </w:r>
      <w:r w:rsidR="00502A17" w:rsidRPr="00447188">
        <w:rPr>
          <w:rFonts w:cs="Arial"/>
        </w:rPr>
        <w:t>я</w:t>
      </w:r>
      <w:r w:rsidR="00DE6FC6" w:rsidRPr="00447188">
        <w:rPr>
          <w:rFonts w:cs="Arial"/>
        </w:rPr>
        <w:t xml:space="preserve"> д</w:t>
      </w:r>
      <w:r w:rsidR="00DE6FC6" w:rsidRPr="00447188">
        <w:rPr>
          <w:rFonts w:eastAsia="Calibri" w:cs="Arial"/>
          <w:lang w:eastAsia="en-US"/>
        </w:rPr>
        <w:t xml:space="preserve">окумента, подтверждающего </w:t>
      </w:r>
      <w:r w:rsidR="00502A17" w:rsidRPr="00447188">
        <w:rPr>
          <w:rFonts w:eastAsia="Calibri" w:cs="Arial"/>
          <w:lang w:eastAsia="en-US"/>
        </w:rPr>
        <w:t>в установленном порядке правопреемство гражданина, в случае обращения с заявлением о</w:t>
      </w:r>
      <w:r w:rsidR="00C25F71" w:rsidRPr="00447188">
        <w:rPr>
          <w:rFonts w:eastAsia="Calibri" w:cs="Arial"/>
          <w:lang w:eastAsia="en-US"/>
        </w:rPr>
        <w:t xml:space="preserve"> включении в краевой реестр</w:t>
      </w:r>
      <w:r w:rsidR="00502A17" w:rsidRPr="00447188">
        <w:rPr>
          <w:rFonts w:eastAsia="Calibri" w:cs="Arial"/>
          <w:lang w:eastAsia="en-US"/>
        </w:rPr>
        <w:t xml:space="preserve"> лиц</w:t>
      </w:r>
      <w:r w:rsidR="00C25F71" w:rsidRPr="00447188">
        <w:rPr>
          <w:rFonts w:eastAsia="Calibri" w:cs="Arial"/>
          <w:lang w:eastAsia="en-US"/>
        </w:rPr>
        <w:t xml:space="preserve"> </w:t>
      </w:r>
      <w:r w:rsidR="004B0420" w:rsidRPr="00447188">
        <w:rPr>
          <w:rFonts w:eastAsia="Calibri" w:cs="Arial"/>
          <w:lang w:eastAsia="en-US"/>
        </w:rPr>
        <w:t xml:space="preserve">– правопреемников, </w:t>
      </w:r>
      <w:r w:rsidR="00C25F71" w:rsidRPr="00447188">
        <w:rPr>
          <w:rFonts w:eastAsia="Calibri" w:cs="Arial"/>
          <w:lang w:eastAsia="en-US"/>
        </w:rPr>
        <w:t>по договору, предусматривающе</w:t>
      </w:r>
      <w:r w:rsidR="00B03502" w:rsidRPr="00447188">
        <w:rPr>
          <w:rFonts w:eastAsia="Calibri" w:cs="Arial"/>
          <w:lang w:eastAsia="en-US"/>
        </w:rPr>
        <w:t>му</w:t>
      </w:r>
      <w:r w:rsidR="00C25F71" w:rsidRPr="00447188">
        <w:rPr>
          <w:rFonts w:eastAsia="Calibri" w:cs="Arial"/>
          <w:lang w:eastAsia="en-US"/>
        </w:rPr>
        <w:t xml:space="preserve"> передачу жилого помещения.</w:t>
      </w:r>
    </w:p>
    <w:p w:rsidR="002C30C8" w:rsidRPr="00447188" w:rsidRDefault="002370B7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случае если сторон</w:t>
      </w:r>
      <w:r w:rsidR="00502A17" w:rsidRPr="00447188">
        <w:rPr>
          <w:rFonts w:eastAsia="Calibri" w:cs="Arial"/>
          <w:lang w:eastAsia="en-US"/>
        </w:rPr>
        <w:t>ой</w:t>
      </w:r>
      <w:r w:rsidRPr="00447188">
        <w:rPr>
          <w:rFonts w:eastAsia="Calibri" w:cs="Arial"/>
          <w:lang w:eastAsia="en-US"/>
        </w:rPr>
        <w:t xml:space="preserve"> по договору, предусматривающему передачу жилого помещения, являлись несколько граждан, заявление подписывается </w:t>
      </w:r>
      <w:r w:rsidR="00B03502" w:rsidRPr="00447188">
        <w:rPr>
          <w:rFonts w:eastAsia="Calibri" w:cs="Arial"/>
          <w:lang w:eastAsia="en-US"/>
        </w:rPr>
        <w:t>всеми</w:t>
      </w:r>
      <w:r w:rsidR="002C30C8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гражданами либо </w:t>
      </w:r>
      <w:r w:rsidR="00FF70C9" w:rsidRPr="00447188">
        <w:rPr>
          <w:rFonts w:eastAsia="Calibri" w:cs="Arial"/>
          <w:lang w:eastAsia="en-US"/>
        </w:rPr>
        <w:t xml:space="preserve">их </w:t>
      </w:r>
      <w:r w:rsidR="00B03502" w:rsidRPr="00447188">
        <w:rPr>
          <w:rFonts w:eastAsia="Calibri" w:cs="Arial"/>
          <w:lang w:eastAsia="en-US"/>
        </w:rPr>
        <w:t xml:space="preserve">уполномоченными </w:t>
      </w:r>
      <w:r w:rsidR="000D2EE5" w:rsidRPr="00447188">
        <w:rPr>
          <w:rFonts w:eastAsia="Calibri" w:cs="Arial"/>
          <w:lang w:eastAsia="en-US"/>
        </w:rPr>
        <w:t>представителями</w:t>
      </w:r>
      <w:r w:rsidRPr="00447188">
        <w:rPr>
          <w:rFonts w:eastAsia="Calibri" w:cs="Arial"/>
          <w:lang w:eastAsia="en-US"/>
        </w:rPr>
        <w:t xml:space="preserve">. </w:t>
      </w:r>
    </w:p>
    <w:p w:rsidR="002370B7" w:rsidRPr="00447188" w:rsidRDefault="00FF70C9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Ответственность за достоверность и подлинность представленных документов несет г</w:t>
      </w:r>
      <w:r w:rsidR="002370B7" w:rsidRPr="00447188">
        <w:rPr>
          <w:rFonts w:eastAsia="Calibri" w:cs="Arial"/>
          <w:lang w:eastAsia="en-US"/>
        </w:rPr>
        <w:t>ражданин.</w:t>
      </w:r>
    </w:p>
    <w:p w:rsidR="002370B7" w:rsidRPr="00447188" w:rsidRDefault="000F6FBD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</w:t>
      </w:r>
      <w:r w:rsidR="00417AB6" w:rsidRPr="00447188">
        <w:rPr>
          <w:rFonts w:eastAsia="Calibri" w:cs="Arial"/>
          <w:lang w:eastAsia="en-US"/>
        </w:rPr>
        <w:t>.</w:t>
      </w:r>
      <w:r w:rsidR="002370B7" w:rsidRPr="00447188">
        <w:rPr>
          <w:rFonts w:eastAsia="Calibri" w:cs="Arial"/>
          <w:lang w:eastAsia="en-US"/>
        </w:rPr>
        <w:t xml:space="preserve"> </w:t>
      </w:r>
      <w:r w:rsidR="00FF70C9" w:rsidRPr="00447188">
        <w:rPr>
          <w:rFonts w:eastAsia="Calibri" w:cs="Arial"/>
          <w:lang w:eastAsia="en-US"/>
        </w:rPr>
        <w:t xml:space="preserve">В случае личного обращения </w:t>
      </w:r>
      <w:r w:rsidR="004B0420" w:rsidRPr="00447188">
        <w:rPr>
          <w:rFonts w:eastAsia="Calibri" w:cs="Arial"/>
          <w:lang w:eastAsia="en-US"/>
        </w:rPr>
        <w:t xml:space="preserve"> гражданина </w:t>
      </w:r>
      <w:r w:rsidR="00FF70C9" w:rsidRPr="00447188">
        <w:rPr>
          <w:rFonts w:eastAsia="Calibri" w:cs="Arial"/>
          <w:lang w:eastAsia="en-US"/>
        </w:rPr>
        <w:t>в уполномоченный орган к</w:t>
      </w:r>
      <w:r w:rsidR="00C45464" w:rsidRPr="00447188">
        <w:rPr>
          <w:rFonts w:eastAsia="Calibri" w:cs="Arial"/>
          <w:lang w:eastAsia="en-US"/>
        </w:rPr>
        <w:t>опии документов</w:t>
      </w:r>
      <w:r w:rsidR="002370B7" w:rsidRPr="00447188">
        <w:rPr>
          <w:rFonts w:eastAsia="Calibri" w:cs="Arial"/>
          <w:lang w:eastAsia="en-US"/>
        </w:rPr>
        <w:t xml:space="preserve">, </w:t>
      </w:r>
      <w:r w:rsidR="00693CA6" w:rsidRPr="00447188">
        <w:rPr>
          <w:rFonts w:eastAsia="Calibri" w:cs="Arial"/>
          <w:lang w:eastAsia="en-US"/>
        </w:rPr>
        <w:t xml:space="preserve">указанных в </w:t>
      </w:r>
      <w:r w:rsidR="00C45464" w:rsidRPr="00447188">
        <w:rPr>
          <w:rFonts w:eastAsia="Calibri" w:cs="Arial"/>
          <w:lang w:eastAsia="en-US"/>
        </w:rPr>
        <w:t>пункте</w:t>
      </w:r>
      <w:r w:rsidR="00FF70C9" w:rsidRPr="00447188">
        <w:rPr>
          <w:rFonts w:eastAsia="Calibri" w:cs="Arial"/>
          <w:lang w:eastAsia="en-US"/>
        </w:rPr>
        <w:t xml:space="preserve"> 3</w:t>
      </w:r>
      <w:r w:rsidR="00D64BAA" w:rsidRPr="00447188">
        <w:rPr>
          <w:rFonts w:eastAsia="Calibri" w:cs="Arial"/>
          <w:lang w:eastAsia="en-US"/>
        </w:rPr>
        <w:t xml:space="preserve"> настоящего Порядка</w:t>
      </w:r>
      <w:r w:rsidR="002370B7" w:rsidRPr="00447188">
        <w:rPr>
          <w:rFonts w:eastAsia="Calibri" w:cs="Arial"/>
          <w:lang w:eastAsia="en-US"/>
        </w:rPr>
        <w:t>,</w:t>
      </w:r>
      <w:r w:rsidR="00D64BAA" w:rsidRPr="00447188">
        <w:rPr>
          <w:rFonts w:eastAsia="Calibri" w:cs="Arial"/>
          <w:lang w:eastAsia="en-US"/>
        </w:rPr>
        <w:t xml:space="preserve"> </w:t>
      </w:r>
      <w:r w:rsidR="002370B7" w:rsidRPr="00447188">
        <w:rPr>
          <w:rFonts w:eastAsia="Calibri" w:cs="Arial"/>
          <w:lang w:eastAsia="en-US"/>
        </w:rPr>
        <w:t xml:space="preserve">предоставляются </w:t>
      </w:r>
      <w:r w:rsidR="00FF70C9" w:rsidRPr="00447188">
        <w:rPr>
          <w:rFonts w:eastAsia="Calibri" w:cs="Arial"/>
          <w:lang w:eastAsia="en-US"/>
        </w:rPr>
        <w:t>с</w:t>
      </w:r>
      <w:r w:rsidR="002370B7" w:rsidRPr="00447188">
        <w:rPr>
          <w:rFonts w:eastAsia="Calibri" w:cs="Arial"/>
          <w:lang w:eastAsia="en-US"/>
        </w:rPr>
        <w:t xml:space="preserve"> одновременн</w:t>
      </w:r>
      <w:r w:rsidR="00FF70C9" w:rsidRPr="00447188">
        <w:rPr>
          <w:rFonts w:eastAsia="Calibri" w:cs="Arial"/>
          <w:lang w:eastAsia="en-US"/>
        </w:rPr>
        <w:t>ым</w:t>
      </w:r>
      <w:r w:rsidR="002370B7" w:rsidRPr="00447188">
        <w:rPr>
          <w:rFonts w:eastAsia="Calibri" w:cs="Arial"/>
          <w:lang w:eastAsia="en-US"/>
        </w:rPr>
        <w:t xml:space="preserve"> предъявлени</w:t>
      </w:r>
      <w:r w:rsidR="00FF70C9" w:rsidRPr="00447188">
        <w:rPr>
          <w:rFonts w:eastAsia="Calibri" w:cs="Arial"/>
          <w:lang w:eastAsia="en-US"/>
        </w:rPr>
        <w:t>ем</w:t>
      </w:r>
      <w:r w:rsidR="002370B7" w:rsidRPr="00447188">
        <w:rPr>
          <w:rFonts w:eastAsia="Calibri" w:cs="Arial"/>
          <w:lang w:eastAsia="en-US"/>
        </w:rPr>
        <w:t xml:space="preserve"> оригиналов</w:t>
      </w:r>
      <w:r w:rsidR="0014464A" w:rsidRPr="00447188">
        <w:rPr>
          <w:rFonts w:eastAsia="Calibri" w:cs="Arial"/>
          <w:lang w:eastAsia="en-US"/>
        </w:rPr>
        <w:t xml:space="preserve"> </w:t>
      </w:r>
      <w:r w:rsidR="0014464A" w:rsidRPr="00447188">
        <w:rPr>
          <w:rFonts w:cs="Arial"/>
        </w:rPr>
        <w:t xml:space="preserve"> </w:t>
      </w:r>
      <w:r w:rsidR="0014464A" w:rsidRPr="00447188">
        <w:rPr>
          <w:rFonts w:eastAsia="Calibri" w:cs="Arial"/>
          <w:lang w:eastAsia="en-US"/>
        </w:rPr>
        <w:t xml:space="preserve">для сличения данных, содержащихся в </w:t>
      </w:r>
      <w:r w:rsidR="0014464A" w:rsidRPr="00447188">
        <w:rPr>
          <w:rFonts w:eastAsia="Calibri" w:cs="Arial"/>
          <w:lang w:eastAsia="en-US"/>
        </w:rPr>
        <w:lastRenderedPageBreak/>
        <w:t xml:space="preserve">них, а также данных, содержащихся в заявлении, после чего оригиналы подлежат возврату </w:t>
      </w:r>
      <w:r w:rsidR="00580EA3" w:rsidRPr="00447188">
        <w:rPr>
          <w:rFonts w:eastAsia="Calibri" w:cs="Arial"/>
          <w:lang w:eastAsia="en-US"/>
        </w:rPr>
        <w:t>заявителю</w:t>
      </w:r>
      <w:r w:rsidR="0014464A" w:rsidRPr="00447188">
        <w:rPr>
          <w:rFonts w:eastAsia="Calibri" w:cs="Arial"/>
          <w:lang w:eastAsia="en-US"/>
        </w:rPr>
        <w:t xml:space="preserve">  в день их приема</w:t>
      </w:r>
      <w:r w:rsidR="00C63CF8" w:rsidRPr="00447188">
        <w:rPr>
          <w:rFonts w:eastAsia="Calibri" w:cs="Arial"/>
          <w:lang w:eastAsia="en-US"/>
        </w:rPr>
        <w:t>.</w:t>
      </w:r>
    </w:p>
    <w:p w:rsidR="00BD162C" w:rsidRPr="00BD162C" w:rsidRDefault="00FF70C9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 случае направления документов, указанных в пункте 3 настоящего Порядка, </w:t>
      </w:r>
      <w:r w:rsidR="002370B7" w:rsidRPr="00447188">
        <w:rPr>
          <w:rFonts w:eastAsia="Calibri" w:cs="Arial"/>
          <w:lang w:eastAsia="en-US"/>
        </w:rPr>
        <w:t>посредством почтового отправления</w:t>
      </w:r>
      <w:r w:rsidRPr="00447188">
        <w:rPr>
          <w:rFonts w:eastAsia="Calibri" w:cs="Arial"/>
          <w:lang w:eastAsia="en-US"/>
        </w:rPr>
        <w:t xml:space="preserve"> копии документов</w:t>
      </w:r>
      <w:r w:rsidR="002370B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D57614" w:rsidRPr="00447188">
        <w:rPr>
          <w:rFonts w:eastAsia="Calibri" w:cs="Arial"/>
          <w:lang w:eastAsia="en-US"/>
        </w:rPr>
        <w:t xml:space="preserve">указанных в подпунктах «а», «б», «г», «д», «ж», «и» - «л» пункта 3 настоящего Порядка, </w:t>
      </w:r>
      <w:r w:rsidR="007F0D86" w:rsidRPr="00447188">
        <w:rPr>
          <w:rFonts w:eastAsia="Calibri" w:cs="Arial"/>
          <w:lang w:eastAsia="en-US"/>
        </w:rPr>
        <w:t>должны быть заверены</w:t>
      </w:r>
      <w:r w:rsidR="000230B3" w:rsidRPr="00447188">
        <w:rPr>
          <w:rFonts w:eastAsia="Calibri" w:cs="Arial"/>
          <w:lang w:eastAsia="en-US"/>
        </w:rPr>
        <w:t xml:space="preserve"> в </w:t>
      </w:r>
      <w:r w:rsidR="002E0D78" w:rsidRPr="00BD162C">
        <w:rPr>
          <w:rFonts w:eastAsia="Calibri" w:cs="Arial"/>
          <w:lang w:eastAsia="en-US"/>
        </w:rPr>
        <w:t>установленном</w:t>
      </w:r>
      <w:r w:rsidR="002370B7" w:rsidRPr="00BD162C">
        <w:rPr>
          <w:rFonts w:eastAsia="Calibri" w:cs="Arial"/>
          <w:lang w:eastAsia="en-US"/>
        </w:rPr>
        <w:t xml:space="preserve"> действующ</w:t>
      </w:r>
      <w:r w:rsidR="001C6563" w:rsidRPr="00BD162C">
        <w:rPr>
          <w:rFonts w:eastAsia="Calibri" w:cs="Arial"/>
          <w:lang w:eastAsia="en-US"/>
        </w:rPr>
        <w:t>и</w:t>
      </w:r>
      <w:r w:rsidR="002370B7" w:rsidRPr="00BD162C">
        <w:rPr>
          <w:rFonts w:eastAsia="Calibri" w:cs="Arial"/>
          <w:lang w:eastAsia="en-US"/>
        </w:rPr>
        <w:t>м законодательством порядке.</w:t>
      </w:r>
    </w:p>
    <w:p w:rsidR="00BD162C" w:rsidRDefault="00BD162C" w:rsidP="002370B7">
      <w:pPr>
        <w:spacing w:line="360" w:lineRule="auto"/>
        <w:ind w:firstLine="708"/>
        <w:rPr>
          <w:bCs/>
          <w:color w:val="000000"/>
        </w:rPr>
      </w:pPr>
      <w:r w:rsidRPr="00BD162C">
        <w:rPr>
          <w:bCs/>
          <w:color w:val="000000"/>
        </w:rPr>
        <w:t>Регистрация заявления и документов, указанных в пункте 3 настоящего Порядка, осуществляется в день их поступления</w:t>
      </w:r>
    </w:p>
    <w:p w:rsidR="002370B7" w:rsidRPr="00BD162C" w:rsidRDefault="00BD162C" w:rsidP="002370B7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bCs/>
          <w:color w:val="000000"/>
        </w:rPr>
        <w:t xml:space="preserve">(абзац введен </w:t>
      </w:r>
      <w:hyperlink r:id="rId27" w:tgtFrame="Logical" w:history="1">
        <w:r w:rsidRPr="00BD162C">
          <w:rPr>
            <w:rStyle w:val="af3"/>
            <w:bCs/>
          </w:rPr>
          <w:t>постановлением Администрации Приморского края от 18.02.2019 №99-па</w:t>
        </w:r>
      </w:hyperlink>
      <w:r>
        <w:rPr>
          <w:bCs/>
          <w:color w:val="000000"/>
        </w:rPr>
        <w:t>)</w:t>
      </w:r>
      <w:r w:rsidRPr="00BD162C">
        <w:rPr>
          <w:bCs/>
          <w:color w:val="000000"/>
        </w:rPr>
        <w:t>.</w:t>
      </w:r>
      <w:r w:rsidR="000230B3" w:rsidRPr="00BD162C">
        <w:rPr>
          <w:rFonts w:eastAsia="Calibri" w:cs="Arial"/>
          <w:lang w:eastAsia="en-US"/>
        </w:rPr>
        <w:t xml:space="preserve"> </w:t>
      </w:r>
    </w:p>
    <w:p w:rsidR="00357D27" w:rsidRPr="00447188" w:rsidRDefault="000F6FBD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9F69AC" w:rsidRPr="00447188">
        <w:rPr>
          <w:rFonts w:eastAsia="Calibri" w:cs="Arial"/>
          <w:lang w:eastAsia="en-US"/>
        </w:rPr>
        <w:t>. Уполномоченный орган</w:t>
      </w:r>
      <w:r w:rsidR="00F102A1" w:rsidRPr="00447188">
        <w:rPr>
          <w:rFonts w:eastAsia="Calibri" w:cs="Arial"/>
          <w:lang w:eastAsia="en-US"/>
        </w:rPr>
        <w:t xml:space="preserve"> в течение </w:t>
      </w:r>
      <w:r w:rsidR="004D4542" w:rsidRPr="00447188">
        <w:rPr>
          <w:rFonts w:eastAsia="Calibri" w:cs="Arial"/>
          <w:lang w:eastAsia="en-US"/>
        </w:rPr>
        <w:t>семи</w:t>
      </w:r>
      <w:r w:rsidR="00F102A1" w:rsidRPr="00447188">
        <w:rPr>
          <w:rFonts w:eastAsia="Calibri" w:cs="Arial"/>
          <w:lang w:eastAsia="en-US"/>
        </w:rPr>
        <w:t xml:space="preserve"> рабочих дней со дня регистрации </w:t>
      </w:r>
      <w:r w:rsidRPr="00447188">
        <w:rPr>
          <w:rFonts w:eastAsia="Calibri" w:cs="Arial"/>
          <w:lang w:eastAsia="en-US"/>
        </w:rPr>
        <w:t>з</w:t>
      </w:r>
      <w:r w:rsidR="00F102A1" w:rsidRPr="00447188">
        <w:rPr>
          <w:rFonts w:eastAsia="Calibri" w:cs="Arial"/>
          <w:lang w:eastAsia="en-US"/>
        </w:rPr>
        <w:t>аявления</w:t>
      </w:r>
      <w:r w:rsidR="00357D27" w:rsidRPr="00447188">
        <w:rPr>
          <w:rFonts w:eastAsia="Calibri" w:cs="Arial"/>
          <w:lang w:eastAsia="en-US"/>
        </w:rPr>
        <w:t>:</w:t>
      </w:r>
    </w:p>
    <w:p w:rsidR="009F69AC" w:rsidRPr="00447188" w:rsidRDefault="009F69AC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осуществляет проверку</w:t>
      </w:r>
      <w:r w:rsidR="001F3C84" w:rsidRPr="00447188">
        <w:rPr>
          <w:rFonts w:eastAsia="Calibri" w:cs="Arial"/>
          <w:lang w:eastAsia="en-US"/>
        </w:rPr>
        <w:t xml:space="preserve"> </w:t>
      </w:r>
      <w:r w:rsidR="00B32E20" w:rsidRPr="00447188">
        <w:rPr>
          <w:rFonts w:eastAsia="Calibri" w:cs="Arial"/>
          <w:lang w:eastAsia="en-US"/>
        </w:rPr>
        <w:t xml:space="preserve">подлинности и </w:t>
      </w:r>
      <w:r w:rsidR="007774AA" w:rsidRPr="00447188">
        <w:rPr>
          <w:rFonts w:eastAsia="Calibri" w:cs="Arial"/>
          <w:lang w:eastAsia="en-US"/>
        </w:rPr>
        <w:t xml:space="preserve">полноты </w:t>
      </w:r>
      <w:r w:rsidR="001F3C84" w:rsidRPr="00447188">
        <w:rPr>
          <w:rFonts w:eastAsia="Calibri" w:cs="Arial"/>
          <w:lang w:eastAsia="en-US"/>
        </w:rPr>
        <w:t>представленных заявителем документов</w:t>
      </w:r>
      <w:r w:rsidRPr="00447188">
        <w:rPr>
          <w:rFonts w:eastAsia="Calibri" w:cs="Arial"/>
          <w:lang w:eastAsia="en-US"/>
        </w:rPr>
        <w:t xml:space="preserve">, в том числе путем направления </w:t>
      </w:r>
      <w:r w:rsidR="001F3C84" w:rsidRPr="00447188">
        <w:rPr>
          <w:rFonts w:eastAsia="Calibri" w:cs="Arial"/>
          <w:lang w:eastAsia="en-US"/>
        </w:rPr>
        <w:t xml:space="preserve">официальных </w:t>
      </w:r>
      <w:r w:rsidRPr="00447188">
        <w:rPr>
          <w:rFonts w:eastAsia="Calibri" w:cs="Arial"/>
          <w:lang w:eastAsia="en-US"/>
        </w:rPr>
        <w:t>запросов в соответствующие государственные органы, органы местно</w:t>
      </w:r>
      <w:r w:rsidR="00357D27" w:rsidRPr="00447188">
        <w:rPr>
          <w:rFonts w:eastAsia="Calibri" w:cs="Arial"/>
          <w:lang w:eastAsia="en-US"/>
        </w:rPr>
        <w:t xml:space="preserve">го самоуправления </w:t>
      </w:r>
      <w:r w:rsidR="00B32E20" w:rsidRPr="00447188">
        <w:rPr>
          <w:rFonts w:eastAsia="Calibri" w:cs="Arial"/>
          <w:lang w:eastAsia="en-US"/>
        </w:rPr>
        <w:t xml:space="preserve">муниципальных образований Приморского края </w:t>
      </w:r>
      <w:r w:rsidR="00357D27" w:rsidRPr="00447188">
        <w:rPr>
          <w:rFonts w:eastAsia="Calibri" w:cs="Arial"/>
          <w:lang w:eastAsia="en-US"/>
        </w:rPr>
        <w:t>и организации;</w:t>
      </w:r>
    </w:p>
    <w:p w:rsidR="00357D27" w:rsidRPr="00447188" w:rsidRDefault="00357D27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возвращает документы</w:t>
      </w:r>
      <w:r w:rsidR="00FA59CD" w:rsidRPr="00447188">
        <w:rPr>
          <w:rFonts w:eastAsia="Calibri" w:cs="Arial"/>
          <w:lang w:eastAsia="en-US"/>
        </w:rPr>
        <w:t>, указанные в пункте 3 настоящего Порядка,</w:t>
      </w:r>
      <w:r w:rsidRPr="00447188">
        <w:rPr>
          <w:rFonts w:eastAsia="Calibri" w:cs="Arial"/>
          <w:lang w:eastAsia="en-US"/>
        </w:rPr>
        <w:t xml:space="preserve"> путем направления письменного уведомления </w:t>
      </w:r>
      <w:r w:rsidR="00EF6CED" w:rsidRPr="00447188">
        <w:rPr>
          <w:rFonts w:eastAsia="Calibri" w:cs="Arial"/>
          <w:lang w:eastAsia="en-US"/>
        </w:rPr>
        <w:t>по почтовому адресу, указанному в заявлении,</w:t>
      </w:r>
      <w:r w:rsidRPr="00447188">
        <w:rPr>
          <w:rFonts w:eastAsia="Calibri" w:cs="Arial"/>
          <w:lang w:eastAsia="en-US"/>
        </w:rPr>
        <w:t xml:space="preserve"> с указанием причины возврата по следующим основаниям:</w:t>
      </w:r>
    </w:p>
    <w:p w:rsidR="0061223B" w:rsidRPr="00447188" w:rsidRDefault="00032AD8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непредставлени</w:t>
      </w:r>
      <w:r w:rsidR="00EF6CED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или представлени</w:t>
      </w:r>
      <w:r w:rsidR="00EF6CED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не в полном объеме документов, указанных в пункте </w:t>
      </w:r>
      <w:r w:rsidR="00357D27" w:rsidRPr="00447188">
        <w:rPr>
          <w:rFonts w:eastAsia="Calibri" w:cs="Arial"/>
          <w:lang w:eastAsia="en-US"/>
        </w:rPr>
        <w:t>3</w:t>
      </w:r>
      <w:r w:rsidRPr="00447188">
        <w:rPr>
          <w:rFonts w:eastAsia="Calibri" w:cs="Arial"/>
          <w:lang w:eastAsia="en-US"/>
        </w:rPr>
        <w:t xml:space="preserve"> настоящего Порядка</w:t>
      </w:r>
      <w:r w:rsidR="0061223B" w:rsidRPr="00447188">
        <w:rPr>
          <w:rFonts w:eastAsia="Calibri" w:cs="Arial"/>
          <w:lang w:eastAsia="en-US"/>
        </w:rPr>
        <w:t>;</w:t>
      </w:r>
    </w:p>
    <w:p w:rsidR="00032AD8" w:rsidRPr="00447188" w:rsidRDefault="00032AD8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</w:t>
      </w:r>
      <w:r w:rsidR="00EF6CED" w:rsidRPr="00447188">
        <w:rPr>
          <w:rFonts w:eastAsia="Calibri" w:cs="Arial"/>
          <w:lang w:eastAsia="en-US"/>
        </w:rPr>
        <w:t xml:space="preserve">ставление </w:t>
      </w:r>
      <w:r w:rsidRPr="00447188">
        <w:rPr>
          <w:rFonts w:eastAsia="Calibri" w:cs="Arial"/>
          <w:lang w:eastAsia="en-US"/>
        </w:rPr>
        <w:t>документов, содержащих недостоверные или неполные сведения;</w:t>
      </w:r>
    </w:p>
    <w:p w:rsidR="0061223B" w:rsidRPr="00447188" w:rsidRDefault="0061223B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представлени</w:t>
      </w:r>
      <w:r w:rsidR="004D4542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документов</w:t>
      </w:r>
      <w:r w:rsidR="004E2EFD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4E2EFD" w:rsidRPr="00447188">
        <w:rPr>
          <w:rFonts w:eastAsia="Calibri" w:cs="Arial"/>
          <w:lang w:eastAsia="en-US"/>
        </w:rPr>
        <w:t xml:space="preserve">не </w:t>
      </w:r>
      <w:r w:rsidRPr="00447188">
        <w:rPr>
          <w:rFonts w:eastAsia="Calibri" w:cs="Arial"/>
          <w:lang w:eastAsia="en-US"/>
        </w:rPr>
        <w:t>заверенных в установленном действующим законодательством порядке (в случае представления документов пос</w:t>
      </w:r>
      <w:r w:rsidR="0038029C" w:rsidRPr="00447188">
        <w:rPr>
          <w:rFonts w:eastAsia="Calibri" w:cs="Arial"/>
          <w:lang w:eastAsia="en-US"/>
        </w:rPr>
        <w:t>редством почтового отправления).</w:t>
      </w:r>
      <w:r w:rsidRPr="00447188">
        <w:rPr>
          <w:rFonts w:eastAsia="Calibri" w:cs="Arial"/>
          <w:lang w:eastAsia="en-US"/>
        </w:rPr>
        <w:t xml:space="preserve"> </w:t>
      </w:r>
    </w:p>
    <w:p w:rsidR="00EF6CED" w:rsidRPr="00447188" w:rsidRDefault="00C63CF8" w:rsidP="00C73F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6</w:t>
      </w:r>
      <w:r w:rsidR="005A365F" w:rsidRPr="00447188">
        <w:rPr>
          <w:rFonts w:eastAsia="Calibri" w:cs="Arial"/>
          <w:lang w:eastAsia="en-US"/>
        </w:rPr>
        <w:t xml:space="preserve">. </w:t>
      </w:r>
      <w:r w:rsidR="00EF6CED" w:rsidRPr="00447188">
        <w:rPr>
          <w:rFonts w:eastAsia="Calibri" w:cs="Arial"/>
          <w:lang w:eastAsia="en-US"/>
        </w:rPr>
        <w:t>В случае устранения причин, послуживших основанием для возврата документов</w:t>
      </w:r>
      <w:r w:rsidR="00087DB2" w:rsidRPr="00447188">
        <w:rPr>
          <w:rFonts w:eastAsia="Calibri" w:cs="Arial"/>
          <w:lang w:eastAsia="en-US"/>
        </w:rPr>
        <w:t>,</w:t>
      </w:r>
      <w:r w:rsidR="00EF6CED" w:rsidRPr="00447188">
        <w:rPr>
          <w:rFonts w:eastAsia="Calibri" w:cs="Arial"/>
          <w:lang w:eastAsia="en-US"/>
        </w:rPr>
        <w:t xml:space="preserve"> </w:t>
      </w:r>
      <w:r w:rsidR="00580EA3" w:rsidRPr="00447188">
        <w:rPr>
          <w:rFonts w:eastAsia="Calibri" w:cs="Arial"/>
          <w:lang w:eastAsia="en-US"/>
        </w:rPr>
        <w:t>заявитель</w:t>
      </w:r>
      <w:r w:rsidR="00AE2626" w:rsidRPr="00447188">
        <w:rPr>
          <w:rFonts w:eastAsia="Calibri" w:cs="Arial"/>
          <w:lang w:eastAsia="en-US"/>
        </w:rPr>
        <w:t xml:space="preserve"> </w:t>
      </w:r>
      <w:r w:rsidR="00EF6CED" w:rsidRPr="00447188">
        <w:rPr>
          <w:rFonts w:eastAsia="Calibri" w:cs="Arial"/>
          <w:lang w:eastAsia="en-US"/>
        </w:rPr>
        <w:t xml:space="preserve"> </w:t>
      </w:r>
      <w:r w:rsidR="005A365F" w:rsidRPr="00447188">
        <w:rPr>
          <w:rFonts w:eastAsia="Calibri" w:cs="Arial"/>
          <w:lang w:eastAsia="en-US"/>
        </w:rPr>
        <w:t xml:space="preserve">вправе </w:t>
      </w:r>
      <w:r w:rsidR="007502F1" w:rsidRPr="00447188">
        <w:rPr>
          <w:rFonts w:eastAsia="Calibri" w:cs="Arial"/>
          <w:lang w:eastAsia="en-US"/>
        </w:rPr>
        <w:t xml:space="preserve">повторно </w:t>
      </w:r>
      <w:r w:rsidR="005A365F" w:rsidRPr="00447188">
        <w:rPr>
          <w:rFonts w:eastAsia="Calibri" w:cs="Arial"/>
          <w:lang w:eastAsia="en-US"/>
        </w:rPr>
        <w:t xml:space="preserve">обратиться в </w:t>
      </w:r>
      <w:r w:rsidR="00EF6CED" w:rsidRPr="00447188">
        <w:rPr>
          <w:rFonts w:eastAsia="Calibri" w:cs="Arial"/>
          <w:lang w:eastAsia="en-US"/>
        </w:rPr>
        <w:t xml:space="preserve">уполномоченный орган в </w:t>
      </w:r>
      <w:r w:rsidR="005A365F" w:rsidRPr="00447188">
        <w:rPr>
          <w:rFonts w:eastAsia="Calibri" w:cs="Arial"/>
          <w:lang w:eastAsia="en-US"/>
        </w:rPr>
        <w:t>соответствии с пунктом</w:t>
      </w:r>
      <w:r w:rsidR="00EF6CED" w:rsidRPr="00447188">
        <w:rPr>
          <w:rFonts w:eastAsia="Calibri" w:cs="Arial"/>
          <w:lang w:eastAsia="en-US"/>
        </w:rPr>
        <w:t xml:space="preserve"> 3</w:t>
      </w:r>
      <w:r w:rsidR="005A365F" w:rsidRPr="00447188">
        <w:rPr>
          <w:rFonts w:eastAsia="Calibri" w:cs="Arial"/>
          <w:lang w:eastAsia="en-US"/>
        </w:rPr>
        <w:t xml:space="preserve"> настоящего Порядка</w:t>
      </w:r>
      <w:r w:rsidR="00EF6CED" w:rsidRPr="00447188">
        <w:rPr>
          <w:rFonts w:eastAsia="Calibri" w:cs="Arial"/>
          <w:lang w:eastAsia="en-US"/>
        </w:rPr>
        <w:t>.</w:t>
      </w:r>
    </w:p>
    <w:p w:rsidR="00BD162C" w:rsidRDefault="007A1F05" w:rsidP="00FA59C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7</w:t>
      </w:r>
      <w:r w:rsidR="001C1DAF" w:rsidRPr="00447188">
        <w:rPr>
          <w:rFonts w:eastAsia="Calibri" w:cs="Arial"/>
          <w:lang w:eastAsia="en-US"/>
        </w:rPr>
        <w:t xml:space="preserve">. </w:t>
      </w:r>
      <w:r w:rsidR="00EF6CED" w:rsidRPr="00447188">
        <w:rPr>
          <w:rFonts w:eastAsia="Calibri" w:cs="Arial"/>
          <w:lang w:eastAsia="en-US"/>
        </w:rPr>
        <w:t>По истечении срока, указанного в пункте 5 настоящего П</w:t>
      </w:r>
      <w:r w:rsidR="00FA59CD" w:rsidRPr="00447188">
        <w:rPr>
          <w:rFonts w:eastAsia="Calibri" w:cs="Arial"/>
          <w:lang w:eastAsia="en-US"/>
        </w:rPr>
        <w:t>о</w:t>
      </w:r>
      <w:r w:rsidR="00EF6CED" w:rsidRPr="00447188">
        <w:rPr>
          <w:rFonts w:eastAsia="Calibri" w:cs="Arial"/>
          <w:lang w:eastAsia="en-US"/>
        </w:rPr>
        <w:t>рядка, у</w:t>
      </w:r>
      <w:r w:rsidR="001C1DAF" w:rsidRPr="00447188">
        <w:rPr>
          <w:rFonts w:eastAsia="Calibri" w:cs="Arial"/>
          <w:lang w:eastAsia="en-US"/>
        </w:rPr>
        <w:t xml:space="preserve">полномоченный орган </w:t>
      </w:r>
      <w:r w:rsidR="00BD162C" w:rsidRPr="00BD162C">
        <w:rPr>
          <w:bCs/>
          <w:color w:val="000000"/>
        </w:rPr>
        <w:t>на основании имеющихся в его распоряжении сведений, в том числе полученных по результатам</w:t>
      </w:r>
      <w:r w:rsidR="006921AB" w:rsidRPr="006921AB">
        <w:rPr>
          <w:rFonts w:cs="Arial"/>
        </w:rPr>
        <w:t xml:space="preserve"> </w:t>
      </w:r>
      <w:r w:rsidR="006921AB" w:rsidRPr="00A96354">
        <w:rPr>
          <w:rFonts w:cs="Arial"/>
        </w:rPr>
        <w:t>осуществления регионального государственного строительного надзора и государственного контроля (надзора) в области долевого строительства многоквартирных домов и (или) иных объектов недвижимости,</w:t>
      </w:r>
      <w:r w:rsidR="00BD162C" w:rsidRPr="00BD162C">
        <w:rPr>
          <w:bCs/>
          <w:color w:val="000000"/>
        </w:rPr>
        <w:t xml:space="preserve"> направления официальных запросов в государственные органы, органы местного самоуправления муниципальных образований Приморского края и организации</w:t>
      </w:r>
      <w:r w:rsidR="00BD162C">
        <w:rPr>
          <w:bCs/>
          <w:color w:val="000000"/>
          <w:sz w:val="28"/>
          <w:szCs w:val="28"/>
        </w:rPr>
        <w:t xml:space="preserve"> </w:t>
      </w:r>
      <w:r w:rsidR="001C1DAF" w:rsidRPr="00447188">
        <w:rPr>
          <w:rFonts w:eastAsia="Calibri" w:cs="Arial"/>
          <w:lang w:eastAsia="en-US"/>
        </w:rPr>
        <w:t xml:space="preserve">в течение </w:t>
      </w:r>
      <w:r w:rsidR="00087DB2" w:rsidRPr="00447188">
        <w:rPr>
          <w:rFonts w:eastAsia="Calibri" w:cs="Arial"/>
          <w:lang w:eastAsia="en-US"/>
        </w:rPr>
        <w:t>семи</w:t>
      </w:r>
      <w:r w:rsidR="001C1DAF" w:rsidRPr="00447188">
        <w:rPr>
          <w:rFonts w:eastAsia="Calibri" w:cs="Arial"/>
          <w:lang w:eastAsia="en-US"/>
        </w:rPr>
        <w:t xml:space="preserve"> рабочих дней</w:t>
      </w:r>
      <w:r w:rsidR="00725D27" w:rsidRPr="00447188">
        <w:rPr>
          <w:rFonts w:eastAsia="Calibri" w:cs="Arial"/>
          <w:lang w:eastAsia="en-US"/>
        </w:rPr>
        <w:t xml:space="preserve"> </w:t>
      </w:r>
      <w:r w:rsidR="001C1DAF" w:rsidRPr="00447188">
        <w:rPr>
          <w:rFonts w:eastAsia="Calibri" w:cs="Arial"/>
          <w:lang w:eastAsia="en-US"/>
        </w:rPr>
        <w:t xml:space="preserve">готовит заключение о </w:t>
      </w:r>
      <w:r w:rsidR="00EF6CED" w:rsidRPr="00447188">
        <w:rPr>
          <w:rFonts w:eastAsia="Calibri" w:cs="Arial"/>
          <w:lang w:eastAsia="en-US"/>
        </w:rPr>
        <w:t xml:space="preserve">соответствии либо </w:t>
      </w:r>
      <w:r w:rsidR="00EF6CED" w:rsidRPr="00447188">
        <w:rPr>
          <w:rFonts w:eastAsia="Calibri" w:cs="Arial"/>
          <w:lang w:eastAsia="en-US"/>
        </w:rPr>
        <w:lastRenderedPageBreak/>
        <w:t xml:space="preserve">несоответствии не завершенного строительством многоквартирного дома, указанного в заявлении, </w:t>
      </w:r>
      <w:r w:rsidR="00FA59CD" w:rsidRPr="00447188">
        <w:rPr>
          <w:rFonts w:eastAsia="Calibri" w:cs="Arial"/>
          <w:lang w:eastAsia="en-US"/>
        </w:rPr>
        <w:t xml:space="preserve">условиям, предусмотренным </w:t>
      </w:r>
      <w:r w:rsidR="00654FCF" w:rsidRPr="00447188">
        <w:rPr>
          <w:rFonts w:eastAsia="Calibri" w:cs="Arial"/>
          <w:lang w:eastAsia="en-US"/>
        </w:rPr>
        <w:t>пункт</w:t>
      </w:r>
      <w:r w:rsidR="00FA59CD" w:rsidRPr="00447188">
        <w:rPr>
          <w:rFonts w:eastAsia="Calibri" w:cs="Arial"/>
          <w:lang w:eastAsia="en-US"/>
        </w:rPr>
        <w:t>ом</w:t>
      </w:r>
      <w:r w:rsidR="00654FCF" w:rsidRPr="00447188">
        <w:rPr>
          <w:rFonts w:eastAsia="Calibri" w:cs="Arial"/>
          <w:lang w:eastAsia="en-US"/>
        </w:rPr>
        <w:t xml:space="preserve"> 1 части 1 статьи 1 </w:t>
      </w:r>
      <w:hyperlink r:id="rId28" w:tgtFrame="Logical" w:history="1">
        <w:r w:rsidR="00654FCF" w:rsidRPr="00447188">
          <w:rPr>
            <w:rStyle w:val="af3"/>
            <w:rFonts w:eastAsia="Calibri" w:cs="Arial"/>
            <w:lang w:eastAsia="en-US"/>
          </w:rPr>
          <w:t>Закона № 394-КЗ</w:t>
        </w:r>
      </w:hyperlink>
      <w:r w:rsidR="001C1DAF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(далее - заключение), в случае если соответствующий многоквартирный дом </w:t>
      </w:r>
      <w:r w:rsidR="00654FCF" w:rsidRPr="00447188">
        <w:rPr>
          <w:rFonts w:eastAsia="Calibri" w:cs="Arial"/>
          <w:lang w:eastAsia="en-US"/>
        </w:rPr>
        <w:t>ранее не признан</w:t>
      </w:r>
      <w:r w:rsidR="001C1DAF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проблемным объектом </w:t>
      </w:r>
      <w:r w:rsidR="001C1DAF" w:rsidRPr="00447188">
        <w:rPr>
          <w:rFonts w:eastAsia="Calibri" w:cs="Arial"/>
          <w:lang w:eastAsia="en-US"/>
        </w:rPr>
        <w:t>в соответствии с настоящим Порядком</w:t>
      </w:r>
      <w:r w:rsidR="00117491">
        <w:rPr>
          <w:rFonts w:eastAsia="Calibri" w:cs="Arial"/>
          <w:lang w:eastAsia="en-US"/>
        </w:rPr>
        <w:t>.</w:t>
      </w:r>
    </w:p>
    <w:p w:rsidR="00FA59CD" w:rsidRDefault="00117491" w:rsidP="00FA59CD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(пункт </w:t>
      </w:r>
      <w:r w:rsidR="00BD162C">
        <w:rPr>
          <w:rFonts w:eastAsia="Calibri" w:cs="Arial"/>
          <w:lang w:eastAsia="en-US"/>
        </w:rPr>
        <w:t xml:space="preserve">изложен в редакции </w:t>
      </w:r>
      <w:hyperlink r:id="rId29" w:tgtFrame="Logical" w:history="1">
        <w:r w:rsidR="00BD162C" w:rsidRPr="00BD162C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18.02.2019 №99-па</w:t>
        </w:r>
      </w:hyperlink>
      <w:r w:rsidR="00BD162C">
        <w:rPr>
          <w:rFonts w:eastAsia="Calibri" w:cs="Arial"/>
          <w:lang w:eastAsia="en-US"/>
        </w:rPr>
        <w:t>)</w:t>
      </w:r>
    </w:p>
    <w:p w:rsidR="00BD162C" w:rsidRDefault="00BD162C" w:rsidP="00FA59CD">
      <w:pPr>
        <w:spacing w:line="360" w:lineRule="auto"/>
        <w:ind w:firstLine="708"/>
        <w:rPr>
          <w:bCs/>
          <w:color w:val="000000"/>
        </w:rPr>
      </w:pPr>
      <w:r w:rsidRPr="00BD162C">
        <w:rPr>
          <w:bCs/>
          <w:color w:val="000000"/>
        </w:rPr>
        <w:t>Форма заключения утве</w:t>
      </w:r>
      <w:r>
        <w:rPr>
          <w:bCs/>
          <w:color w:val="000000"/>
        </w:rPr>
        <w:t>рждается уполномоченным органом</w:t>
      </w:r>
      <w:r w:rsidR="00117491">
        <w:rPr>
          <w:bCs/>
          <w:color w:val="000000"/>
        </w:rPr>
        <w:t>.</w:t>
      </w:r>
    </w:p>
    <w:p w:rsidR="00117491" w:rsidRDefault="00117491" w:rsidP="000D3DE7">
      <w:pPr>
        <w:spacing w:line="360" w:lineRule="auto"/>
        <w:ind w:firstLine="708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(пункт 7 в редакции </w:t>
      </w:r>
      <w:hyperlink r:id="rId30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377E81" w:rsidRPr="00447188" w:rsidRDefault="007A1F05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8</w:t>
      </w:r>
      <w:r w:rsidR="00FA59CD" w:rsidRPr="00447188">
        <w:rPr>
          <w:rFonts w:eastAsia="Calibri" w:cs="Arial"/>
          <w:lang w:eastAsia="en-US"/>
        </w:rPr>
        <w:t>. Заключение</w:t>
      </w:r>
      <w:r w:rsidR="00654FCF" w:rsidRPr="00447188">
        <w:rPr>
          <w:rFonts w:eastAsia="Calibri" w:cs="Arial"/>
          <w:lang w:eastAsia="en-US"/>
        </w:rPr>
        <w:t xml:space="preserve"> с приложением документов</w:t>
      </w:r>
      <w:r w:rsidR="00087DB2" w:rsidRPr="00447188">
        <w:rPr>
          <w:rFonts w:eastAsia="Calibri" w:cs="Arial"/>
          <w:lang w:eastAsia="en-US"/>
        </w:rPr>
        <w:t>,</w:t>
      </w:r>
      <w:r w:rsidR="00700B39" w:rsidRPr="00447188">
        <w:rPr>
          <w:rFonts w:eastAsia="Calibri" w:cs="Arial"/>
          <w:lang w:eastAsia="en-US"/>
        </w:rPr>
        <w:t xml:space="preserve"> под</w:t>
      </w:r>
      <w:r w:rsidR="00FA59CD" w:rsidRPr="00447188">
        <w:rPr>
          <w:rFonts w:eastAsia="Calibri" w:cs="Arial"/>
          <w:lang w:eastAsia="en-US"/>
        </w:rPr>
        <w:t>тверждающих изложенные в нем</w:t>
      </w:r>
      <w:r w:rsidR="00700B39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выводы, </w:t>
      </w:r>
      <w:r w:rsidR="00377E81" w:rsidRPr="00447188">
        <w:rPr>
          <w:rFonts w:eastAsia="Calibri" w:cs="Arial"/>
          <w:lang w:eastAsia="en-US"/>
        </w:rPr>
        <w:t xml:space="preserve">а также </w:t>
      </w:r>
      <w:r w:rsidR="00FA59CD" w:rsidRPr="00447188">
        <w:rPr>
          <w:rFonts w:eastAsia="Calibri" w:cs="Arial"/>
          <w:lang w:eastAsia="en-US"/>
        </w:rPr>
        <w:t>заявление гражданина с прил</w:t>
      </w:r>
      <w:r w:rsidR="00377E81" w:rsidRPr="00447188">
        <w:rPr>
          <w:rFonts w:eastAsia="Calibri" w:cs="Arial"/>
          <w:lang w:eastAsia="en-US"/>
        </w:rPr>
        <w:t xml:space="preserve">ожением документов, указанных в пункте 3 настоящего Порядка, </w:t>
      </w:r>
      <w:r w:rsidR="00FA59CD" w:rsidRPr="00447188">
        <w:rPr>
          <w:rFonts w:eastAsia="Calibri" w:cs="Arial"/>
          <w:lang w:eastAsia="en-US"/>
        </w:rPr>
        <w:t>представляется у</w:t>
      </w:r>
      <w:r w:rsidR="00654FCF" w:rsidRPr="00447188">
        <w:rPr>
          <w:rFonts w:eastAsia="Calibri" w:cs="Arial"/>
          <w:lang w:eastAsia="en-US"/>
        </w:rPr>
        <w:t>полномоченны</w:t>
      </w:r>
      <w:r w:rsidR="00FA59CD" w:rsidRPr="00447188">
        <w:rPr>
          <w:rFonts w:eastAsia="Calibri" w:cs="Arial"/>
          <w:lang w:eastAsia="en-US"/>
        </w:rPr>
        <w:t>м</w:t>
      </w:r>
      <w:r w:rsidR="00654FCF" w:rsidRPr="00447188">
        <w:rPr>
          <w:rFonts w:eastAsia="Calibri" w:cs="Arial"/>
          <w:lang w:eastAsia="en-US"/>
        </w:rPr>
        <w:t xml:space="preserve"> орган</w:t>
      </w:r>
      <w:r w:rsidR="00FA59CD" w:rsidRPr="00447188">
        <w:rPr>
          <w:rFonts w:eastAsia="Calibri" w:cs="Arial"/>
          <w:lang w:eastAsia="en-US"/>
        </w:rPr>
        <w:t>ом</w:t>
      </w:r>
      <w:r w:rsidR="00700B39" w:rsidRPr="00447188">
        <w:rPr>
          <w:rFonts w:eastAsia="Calibri" w:cs="Arial"/>
          <w:lang w:eastAsia="en-US"/>
        </w:rPr>
        <w:t xml:space="preserve"> в</w:t>
      </w:r>
      <w:r w:rsidR="00287B91" w:rsidRPr="00447188">
        <w:rPr>
          <w:rFonts w:cs="Arial"/>
        </w:rPr>
        <w:t xml:space="preserve"> </w:t>
      </w:r>
      <w:r w:rsidR="00087DB2" w:rsidRPr="00447188">
        <w:rPr>
          <w:rFonts w:eastAsia="Calibri" w:cs="Arial"/>
          <w:lang w:eastAsia="en-US"/>
        </w:rPr>
        <w:t>м</w:t>
      </w:r>
      <w:r w:rsidR="00287B91" w:rsidRPr="00447188">
        <w:rPr>
          <w:rFonts w:eastAsia="Calibri" w:cs="Arial"/>
          <w:lang w:eastAsia="en-US"/>
        </w:rPr>
        <w:t>ежведомственную комиссию по защите прав граждан Российской Федерации, чьи денежные средства привлечены для строительства многоквартирных домов в При</w:t>
      </w:r>
      <w:r w:rsidR="00377E81" w:rsidRPr="00447188">
        <w:rPr>
          <w:rFonts w:eastAsia="Calibri" w:cs="Arial"/>
          <w:lang w:eastAsia="en-US"/>
        </w:rPr>
        <w:t xml:space="preserve">морском крае (далее – </w:t>
      </w:r>
      <w:r w:rsidR="00287B91" w:rsidRPr="00447188">
        <w:rPr>
          <w:rFonts w:eastAsia="Calibri" w:cs="Arial"/>
          <w:lang w:eastAsia="en-US"/>
        </w:rPr>
        <w:t>Комиссия</w:t>
      </w:r>
      <w:r w:rsidR="00377E81" w:rsidRPr="00447188">
        <w:rPr>
          <w:rFonts w:eastAsia="Calibri" w:cs="Arial"/>
          <w:lang w:eastAsia="en-US"/>
        </w:rPr>
        <w:t>)</w:t>
      </w:r>
      <w:r w:rsidR="00087DB2" w:rsidRPr="00447188">
        <w:rPr>
          <w:rFonts w:eastAsia="Calibri" w:cs="Arial"/>
          <w:lang w:eastAsia="en-US"/>
        </w:rPr>
        <w:t>,</w:t>
      </w:r>
      <w:r w:rsidR="00700B39" w:rsidRPr="00447188">
        <w:rPr>
          <w:rFonts w:eastAsia="Calibri" w:cs="Arial"/>
          <w:lang w:eastAsia="en-US"/>
        </w:rPr>
        <w:t xml:space="preserve"> не позднее </w:t>
      </w:r>
      <w:r w:rsidR="00377E81" w:rsidRPr="00447188">
        <w:rPr>
          <w:rFonts w:eastAsia="Calibri" w:cs="Arial"/>
          <w:lang w:eastAsia="en-US"/>
        </w:rPr>
        <w:t xml:space="preserve">рабочего дня, </w:t>
      </w:r>
      <w:r w:rsidR="00700B39" w:rsidRPr="00447188">
        <w:rPr>
          <w:rFonts w:eastAsia="Calibri" w:cs="Arial"/>
          <w:lang w:eastAsia="en-US"/>
        </w:rPr>
        <w:t xml:space="preserve">следующего </w:t>
      </w:r>
      <w:r w:rsidR="00377E81" w:rsidRPr="00447188">
        <w:rPr>
          <w:rFonts w:eastAsia="Calibri" w:cs="Arial"/>
          <w:lang w:eastAsia="en-US"/>
        </w:rPr>
        <w:t xml:space="preserve">за </w:t>
      </w:r>
      <w:r w:rsidR="00700B39" w:rsidRPr="00447188">
        <w:rPr>
          <w:rFonts w:eastAsia="Calibri" w:cs="Arial"/>
          <w:lang w:eastAsia="en-US"/>
        </w:rPr>
        <w:t>дн</w:t>
      </w:r>
      <w:r w:rsidR="00377E81" w:rsidRPr="00447188">
        <w:rPr>
          <w:rFonts w:eastAsia="Calibri" w:cs="Arial"/>
          <w:lang w:eastAsia="en-US"/>
        </w:rPr>
        <w:t>ем</w:t>
      </w:r>
      <w:r w:rsidR="00700B39" w:rsidRPr="00447188">
        <w:rPr>
          <w:rFonts w:eastAsia="Calibri" w:cs="Arial"/>
          <w:lang w:eastAsia="en-US"/>
        </w:rPr>
        <w:t xml:space="preserve"> подготовки заключения.</w:t>
      </w:r>
      <w:r w:rsidR="000D3DE7" w:rsidRPr="00447188">
        <w:rPr>
          <w:rFonts w:eastAsia="Calibri" w:cs="Arial"/>
          <w:lang w:eastAsia="en-US"/>
        </w:rPr>
        <w:t xml:space="preserve"> </w:t>
      </w:r>
    </w:p>
    <w:p w:rsidR="00377E81" w:rsidRPr="00447188" w:rsidRDefault="00377E81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случае если соответствующий многоквартирный дом ранее признан проблемным объектом в соответствии с настоящим Порядком, заявление гражданина с приложением документов, указанных в пункте 3 настоящего Порядка,</w:t>
      </w:r>
      <w:r w:rsidRPr="00447188">
        <w:rPr>
          <w:rFonts w:cs="Arial"/>
        </w:rPr>
        <w:t xml:space="preserve"> </w:t>
      </w:r>
      <w:r w:rsidRPr="00447188">
        <w:rPr>
          <w:rFonts w:eastAsia="Calibri" w:cs="Arial"/>
          <w:lang w:eastAsia="en-US"/>
        </w:rPr>
        <w:t>представляется уполномоченным органом в Комиссию не позднее рабочего дня, следующего за днем истечения срока, указанного в пункте 5 настоящего Порядка.</w:t>
      </w:r>
    </w:p>
    <w:p w:rsidR="000D3DE7" w:rsidRPr="00447188" w:rsidRDefault="007A1F05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9</w:t>
      </w:r>
      <w:r w:rsidR="000D3DE7" w:rsidRPr="00447188">
        <w:rPr>
          <w:rFonts w:eastAsia="Calibri" w:cs="Arial"/>
          <w:lang w:eastAsia="en-US"/>
        </w:rPr>
        <w:t xml:space="preserve">. Комиссия не позднее 20 рабочих дней со дня поступления </w:t>
      </w:r>
      <w:r w:rsidR="00377E81" w:rsidRPr="00447188">
        <w:rPr>
          <w:rFonts w:eastAsia="Calibri" w:cs="Arial"/>
          <w:lang w:eastAsia="en-US"/>
        </w:rPr>
        <w:t xml:space="preserve">документов, указанных в пункте </w:t>
      </w:r>
      <w:r w:rsidRPr="00447188">
        <w:rPr>
          <w:rFonts w:eastAsia="Calibri" w:cs="Arial"/>
          <w:lang w:eastAsia="en-US"/>
        </w:rPr>
        <w:t>8</w:t>
      </w:r>
      <w:r w:rsidR="00377E81" w:rsidRPr="00447188">
        <w:rPr>
          <w:rFonts w:eastAsia="Calibri" w:cs="Arial"/>
          <w:lang w:eastAsia="en-US"/>
        </w:rPr>
        <w:t xml:space="preserve"> настоящего Порядка, </w:t>
      </w:r>
      <w:r w:rsidR="000D3DE7" w:rsidRPr="00447188">
        <w:rPr>
          <w:rFonts w:eastAsia="Calibri" w:cs="Arial"/>
          <w:lang w:eastAsia="en-US"/>
        </w:rPr>
        <w:t xml:space="preserve">рассматривает </w:t>
      </w:r>
      <w:r w:rsidR="00377E81" w:rsidRPr="00447188">
        <w:rPr>
          <w:rFonts w:eastAsia="Calibri" w:cs="Arial"/>
          <w:lang w:eastAsia="en-US"/>
        </w:rPr>
        <w:t>указанные документы</w:t>
      </w:r>
      <w:r w:rsidR="000D3DE7" w:rsidRPr="00447188">
        <w:rPr>
          <w:rFonts w:eastAsia="Calibri" w:cs="Arial"/>
          <w:lang w:eastAsia="en-US"/>
        </w:rPr>
        <w:t xml:space="preserve"> и принимает следующие решения: </w:t>
      </w:r>
    </w:p>
    <w:p w:rsidR="000D3DE7" w:rsidRPr="00447188" w:rsidRDefault="000D3DE7" w:rsidP="00377E81">
      <w:pPr>
        <w:spacing w:line="360" w:lineRule="auto"/>
        <w:ind w:firstLine="709"/>
        <w:rPr>
          <w:rFonts w:eastAsia="Calibri" w:cs="Arial"/>
          <w:strike/>
          <w:lang w:eastAsia="en-US"/>
        </w:rPr>
      </w:pPr>
      <w:r w:rsidRPr="00447188">
        <w:rPr>
          <w:rFonts w:eastAsia="Calibri" w:cs="Arial"/>
          <w:lang w:eastAsia="en-US"/>
        </w:rPr>
        <w:t xml:space="preserve">о признании </w:t>
      </w:r>
      <w:r w:rsidR="00377E81" w:rsidRPr="00447188">
        <w:rPr>
          <w:rFonts w:eastAsia="Calibri" w:cs="Arial"/>
          <w:lang w:eastAsia="en-US"/>
        </w:rPr>
        <w:t>либо непризнании</w:t>
      </w:r>
      <w:r w:rsidR="00404816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не завершенного строительством многоквартирного дома проблемным объектом</w:t>
      </w:r>
      <w:r w:rsidR="00404816" w:rsidRPr="00447188">
        <w:rPr>
          <w:rFonts w:eastAsia="Calibri" w:cs="Arial"/>
          <w:lang w:eastAsia="en-US"/>
        </w:rPr>
        <w:t>;</w:t>
      </w:r>
    </w:p>
    <w:p w:rsidR="000D3DE7" w:rsidRPr="00447188" w:rsidRDefault="000D3DE7" w:rsidP="00377E81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включении </w:t>
      </w:r>
      <w:r w:rsidR="00377E81" w:rsidRPr="00447188">
        <w:rPr>
          <w:rFonts w:eastAsia="Calibri" w:cs="Arial"/>
          <w:lang w:eastAsia="en-US"/>
        </w:rPr>
        <w:t xml:space="preserve">либо об отказе во включении </w:t>
      </w:r>
      <w:r w:rsidR="00580EA3" w:rsidRPr="00447188">
        <w:rPr>
          <w:rFonts w:eastAsia="Calibri" w:cs="Arial"/>
          <w:lang w:eastAsia="en-US"/>
        </w:rPr>
        <w:t>заявителя</w:t>
      </w:r>
      <w:r w:rsidRPr="00447188">
        <w:rPr>
          <w:rFonts w:eastAsia="Calibri" w:cs="Arial"/>
          <w:lang w:eastAsia="en-US"/>
        </w:rPr>
        <w:t xml:space="preserve"> в краевой реестр.</w:t>
      </w:r>
    </w:p>
    <w:p w:rsidR="00B57171" w:rsidRPr="00447188" w:rsidRDefault="00445B45" w:rsidP="00445B45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0</w:t>
      </w:r>
      <w:r w:rsidR="000D3DE7" w:rsidRPr="00447188">
        <w:rPr>
          <w:rFonts w:eastAsia="Calibri" w:cs="Arial"/>
          <w:lang w:eastAsia="en-US"/>
        </w:rPr>
        <w:t xml:space="preserve">. </w:t>
      </w:r>
      <w:r w:rsidR="00377E81" w:rsidRPr="00447188">
        <w:rPr>
          <w:rFonts w:eastAsia="Calibri" w:cs="Arial"/>
          <w:lang w:eastAsia="en-US"/>
        </w:rPr>
        <w:t>В случае направления Комиссией запроса, предусмотренного пунктом 3.1.</w:t>
      </w:r>
      <w:r w:rsidR="001C4F75" w:rsidRPr="00447188">
        <w:rPr>
          <w:rFonts w:eastAsia="Calibri" w:cs="Arial"/>
          <w:lang w:eastAsia="en-US"/>
        </w:rPr>
        <w:t>1</w:t>
      </w:r>
      <w:r w:rsidR="00377E81" w:rsidRPr="00447188">
        <w:rPr>
          <w:rFonts w:eastAsia="Calibri" w:cs="Arial"/>
          <w:lang w:eastAsia="en-US"/>
        </w:rPr>
        <w:t xml:space="preserve"> Положения о Комиссии, утвержденного </w:t>
      </w:r>
      <w:r w:rsidR="00B57171" w:rsidRPr="00447188">
        <w:rPr>
          <w:rFonts w:eastAsia="Calibri" w:cs="Arial"/>
          <w:lang w:eastAsia="en-US"/>
        </w:rPr>
        <w:t>Администрацией Приморского края, в целях представления дополнительных документов, с</w:t>
      </w:r>
      <w:r w:rsidR="000D3DE7" w:rsidRPr="00447188">
        <w:rPr>
          <w:rFonts w:eastAsia="Calibri" w:cs="Arial"/>
          <w:lang w:eastAsia="en-US"/>
        </w:rPr>
        <w:t>рок</w:t>
      </w:r>
      <w:r w:rsidR="00B57171" w:rsidRPr="00447188">
        <w:rPr>
          <w:rFonts w:eastAsia="Calibri" w:cs="Arial"/>
          <w:lang w:eastAsia="en-US"/>
        </w:rPr>
        <w:t xml:space="preserve">, указанный в пункте </w:t>
      </w:r>
      <w:r w:rsidR="007A1F05" w:rsidRPr="00447188">
        <w:rPr>
          <w:rFonts w:eastAsia="Calibri" w:cs="Arial"/>
          <w:lang w:eastAsia="en-US"/>
        </w:rPr>
        <w:t>9</w:t>
      </w:r>
      <w:r w:rsidR="00B57171" w:rsidRPr="00447188">
        <w:rPr>
          <w:rFonts w:eastAsia="Calibri" w:cs="Arial"/>
          <w:lang w:eastAsia="en-US"/>
        </w:rPr>
        <w:t xml:space="preserve"> настоящего Порядка, может быть продлен по решению Комиссии, но не более чем на 20 рабочих дней, о чем в адрес </w:t>
      </w:r>
      <w:r w:rsidR="00580EA3" w:rsidRPr="00447188">
        <w:rPr>
          <w:rFonts w:eastAsia="Calibri" w:cs="Arial"/>
          <w:lang w:eastAsia="en-US"/>
        </w:rPr>
        <w:t>заявителя</w:t>
      </w:r>
      <w:r w:rsidR="00EB2F09" w:rsidRPr="00447188">
        <w:rPr>
          <w:rFonts w:eastAsia="Calibri" w:cs="Arial"/>
          <w:lang w:eastAsia="en-US"/>
        </w:rPr>
        <w:t xml:space="preserve"> </w:t>
      </w:r>
      <w:r w:rsidR="00B57171" w:rsidRPr="00447188">
        <w:rPr>
          <w:rFonts w:eastAsia="Calibri" w:cs="Arial"/>
          <w:lang w:eastAsia="en-US"/>
        </w:rPr>
        <w:t xml:space="preserve">уполномоченным органом в течение </w:t>
      </w:r>
      <w:r w:rsidR="00087DB2" w:rsidRPr="00447188">
        <w:rPr>
          <w:rFonts w:eastAsia="Calibri" w:cs="Arial"/>
          <w:lang w:eastAsia="en-US"/>
        </w:rPr>
        <w:t>пяти</w:t>
      </w:r>
      <w:r w:rsidR="00B57171" w:rsidRPr="00447188">
        <w:rPr>
          <w:rFonts w:eastAsia="Calibri" w:cs="Arial"/>
          <w:lang w:eastAsia="en-US"/>
        </w:rPr>
        <w:t xml:space="preserve"> рабочих дней со дня принятия Комиссией соответствующего решения направляется уведомление. </w:t>
      </w:r>
    </w:p>
    <w:p w:rsidR="003F283C" w:rsidRPr="00447188" w:rsidRDefault="00E52D7F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1</w:t>
      </w:r>
      <w:r w:rsidR="00F328DD" w:rsidRPr="00447188">
        <w:rPr>
          <w:rFonts w:eastAsia="Calibri" w:cs="Arial"/>
          <w:lang w:eastAsia="en-US"/>
        </w:rPr>
        <w:t xml:space="preserve">. Решение </w:t>
      </w:r>
      <w:r w:rsidR="0095647A" w:rsidRPr="00447188">
        <w:rPr>
          <w:rFonts w:eastAsia="Calibri" w:cs="Arial"/>
          <w:lang w:eastAsia="en-US"/>
        </w:rPr>
        <w:t>Комисси</w:t>
      </w:r>
      <w:r w:rsidR="00287B91" w:rsidRPr="00447188">
        <w:rPr>
          <w:rFonts w:eastAsia="Calibri" w:cs="Arial"/>
          <w:lang w:eastAsia="en-US"/>
        </w:rPr>
        <w:t>и</w:t>
      </w:r>
      <w:r w:rsidR="0095647A" w:rsidRPr="00447188">
        <w:rPr>
          <w:rFonts w:eastAsia="Calibri" w:cs="Arial"/>
          <w:lang w:eastAsia="en-US"/>
        </w:rPr>
        <w:t xml:space="preserve"> </w:t>
      </w:r>
      <w:r w:rsidR="00F328DD" w:rsidRPr="00447188">
        <w:rPr>
          <w:rFonts w:eastAsia="Calibri" w:cs="Arial"/>
          <w:lang w:eastAsia="en-US"/>
        </w:rPr>
        <w:t xml:space="preserve">о признании </w:t>
      </w:r>
      <w:r w:rsidR="00B57171" w:rsidRPr="00447188">
        <w:rPr>
          <w:rFonts w:eastAsia="Calibri" w:cs="Arial"/>
          <w:lang w:eastAsia="en-US"/>
        </w:rPr>
        <w:t xml:space="preserve">либо непризнании </w:t>
      </w:r>
      <w:r w:rsidR="00F328DD" w:rsidRPr="00447188">
        <w:rPr>
          <w:rFonts w:eastAsia="Calibri" w:cs="Arial"/>
          <w:lang w:eastAsia="en-US"/>
        </w:rPr>
        <w:t>не завершенного строительством многоквартирного дома проблемным объектом</w:t>
      </w:r>
      <w:r w:rsidR="00B57171" w:rsidRPr="00447188">
        <w:rPr>
          <w:rFonts w:eastAsia="Calibri" w:cs="Arial"/>
          <w:lang w:eastAsia="en-US"/>
        </w:rPr>
        <w:t xml:space="preserve"> </w:t>
      </w:r>
      <w:r w:rsidR="00F328DD" w:rsidRPr="00447188">
        <w:rPr>
          <w:rFonts w:eastAsia="Calibri" w:cs="Arial"/>
          <w:lang w:eastAsia="en-US"/>
        </w:rPr>
        <w:t xml:space="preserve"> принимается по </w:t>
      </w:r>
      <w:r w:rsidR="00F328DD" w:rsidRPr="00447188">
        <w:rPr>
          <w:rFonts w:eastAsia="Calibri" w:cs="Arial"/>
          <w:lang w:eastAsia="en-US"/>
        </w:rPr>
        <w:lastRenderedPageBreak/>
        <w:t xml:space="preserve">каждому </w:t>
      </w:r>
      <w:r w:rsidR="00C53384" w:rsidRPr="00447188">
        <w:rPr>
          <w:rFonts w:eastAsia="Calibri" w:cs="Arial"/>
          <w:lang w:eastAsia="en-US"/>
        </w:rPr>
        <w:t xml:space="preserve">не завершенному строительством </w:t>
      </w:r>
      <w:r w:rsidR="00F328DD" w:rsidRPr="00447188">
        <w:rPr>
          <w:rFonts w:eastAsia="Calibri" w:cs="Arial"/>
          <w:lang w:eastAsia="en-US"/>
        </w:rPr>
        <w:t>многоквартирному дому, указанному в заявлении</w:t>
      </w:r>
      <w:r w:rsidR="00087DB2" w:rsidRPr="00447188">
        <w:rPr>
          <w:rFonts w:eastAsia="Calibri" w:cs="Arial"/>
          <w:lang w:eastAsia="en-US"/>
        </w:rPr>
        <w:t>,</w:t>
      </w:r>
      <w:r w:rsidR="0029748F" w:rsidRPr="00447188">
        <w:rPr>
          <w:rFonts w:eastAsia="Calibri" w:cs="Arial"/>
          <w:lang w:eastAsia="en-US"/>
        </w:rPr>
        <w:t xml:space="preserve"> и оформляется </w:t>
      </w:r>
      <w:r w:rsidR="00C53384" w:rsidRPr="00447188">
        <w:rPr>
          <w:rFonts w:eastAsia="Calibri" w:cs="Arial"/>
          <w:lang w:eastAsia="en-US"/>
        </w:rPr>
        <w:t>протоколом</w:t>
      </w:r>
      <w:r w:rsidR="003C57AD" w:rsidRPr="00447188">
        <w:rPr>
          <w:rFonts w:eastAsia="Calibri" w:cs="Arial"/>
          <w:lang w:eastAsia="en-US"/>
        </w:rPr>
        <w:t>.</w:t>
      </w:r>
      <w:r w:rsidR="00B57171" w:rsidRPr="00447188">
        <w:rPr>
          <w:rFonts w:eastAsia="Calibri" w:cs="Arial"/>
          <w:lang w:eastAsia="en-US"/>
        </w:rPr>
        <w:t xml:space="preserve"> </w:t>
      </w:r>
    </w:p>
    <w:p w:rsidR="00F328DD" w:rsidRPr="00447188" w:rsidRDefault="00F328DD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Решение Комиссии </w:t>
      </w:r>
      <w:r w:rsidR="00531B2A" w:rsidRPr="00447188">
        <w:rPr>
          <w:rFonts w:eastAsia="Calibri" w:cs="Arial"/>
          <w:lang w:eastAsia="en-US"/>
        </w:rPr>
        <w:t>о</w:t>
      </w:r>
      <w:r w:rsidR="00531B2A" w:rsidRPr="00447188">
        <w:rPr>
          <w:rFonts w:cs="Arial"/>
        </w:rPr>
        <w:t xml:space="preserve"> </w:t>
      </w:r>
      <w:r w:rsidR="00531B2A" w:rsidRPr="00447188">
        <w:rPr>
          <w:rFonts w:eastAsia="Calibri" w:cs="Arial"/>
          <w:lang w:eastAsia="en-US"/>
        </w:rPr>
        <w:t xml:space="preserve">непризнании не завершенного строительством многоквартирного дома проблемным объектом </w:t>
      </w:r>
      <w:r w:rsidRPr="00447188">
        <w:rPr>
          <w:rFonts w:eastAsia="Calibri" w:cs="Arial"/>
          <w:lang w:eastAsia="en-US"/>
        </w:rPr>
        <w:t xml:space="preserve">принимается в случае  </w:t>
      </w:r>
      <w:r w:rsidR="00B57171" w:rsidRPr="00447188">
        <w:rPr>
          <w:rFonts w:eastAsia="Calibri" w:cs="Arial"/>
          <w:lang w:eastAsia="en-US"/>
        </w:rPr>
        <w:t xml:space="preserve">его </w:t>
      </w:r>
      <w:r w:rsidRPr="00447188">
        <w:rPr>
          <w:rFonts w:eastAsia="Calibri" w:cs="Arial"/>
          <w:lang w:eastAsia="en-US"/>
        </w:rPr>
        <w:t>несоответствия одновременно двум условиям, установленны</w:t>
      </w:r>
      <w:r w:rsidR="00B57171" w:rsidRPr="00447188">
        <w:rPr>
          <w:rFonts w:eastAsia="Calibri" w:cs="Arial"/>
          <w:lang w:eastAsia="en-US"/>
        </w:rPr>
        <w:t>м</w:t>
      </w:r>
      <w:r w:rsidRPr="00447188">
        <w:rPr>
          <w:rFonts w:eastAsia="Calibri" w:cs="Arial"/>
          <w:lang w:eastAsia="en-US"/>
        </w:rPr>
        <w:t xml:space="preserve"> пунктом 1 части 1 статьи 1 </w:t>
      </w:r>
      <w:hyperlink r:id="rId31" w:tgtFrame="Logical" w:history="1">
        <w:r w:rsidRPr="00447188">
          <w:rPr>
            <w:rStyle w:val="af3"/>
            <w:rFonts w:eastAsia="Calibri" w:cs="Arial"/>
            <w:lang w:eastAsia="en-US"/>
          </w:rPr>
          <w:t xml:space="preserve">Закона </w:t>
        </w:r>
        <w:r w:rsidR="001A11C3" w:rsidRPr="00447188">
          <w:rPr>
            <w:rStyle w:val="af3"/>
            <w:rFonts w:eastAsia="Calibri" w:cs="Arial"/>
            <w:lang w:eastAsia="en-US"/>
          </w:rPr>
          <w:t>№ 394-КЗ</w:t>
        </w:r>
      </w:hyperlink>
      <w:r w:rsidR="001A11C3" w:rsidRPr="00447188">
        <w:rPr>
          <w:rFonts w:eastAsia="Calibri" w:cs="Arial"/>
          <w:lang w:eastAsia="en-US"/>
        </w:rPr>
        <w:t>.</w:t>
      </w:r>
    </w:p>
    <w:p w:rsidR="00C61361" w:rsidRDefault="00E52D7F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2</w:t>
      </w:r>
      <w:r w:rsidR="00F328DD" w:rsidRPr="00447188">
        <w:rPr>
          <w:rFonts w:eastAsia="Calibri" w:cs="Arial"/>
          <w:lang w:eastAsia="en-US"/>
        </w:rPr>
        <w:t>. Признание не завершенного строительством многоквартирного дома проблемным объектом осуществляется однократно</w:t>
      </w:r>
    </w:p>
    <w:p w:rsidR="00A92CF5" w:rsidRPr="00447188" w:rsidRDefault="00C61361" w:rsidP="00F328DD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(пункт изложен в редакции </w:t>
      </w:r>
      <w:hyperlink r:id="rId32" w:tgtFrame="Logical" w:history="1">
        <w:r w:rsidRPr="00C61361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18.02.2019 №99-па</w:t>
        </w:r>
      </w:hyperlink>
      <w:r>
        <w:rPr>
          <w:rFonts w:eastAsia="Calibri" w:cs="Arial"/>
          <w:lang w:eastAsia="en-US"/>
        </w:rPr>
        <w:t>)</w:t>
      </w:r>
      <w:r w:rsidR="00F328DD" w:rsidRPr="00447188">
        <w:rPr>
          <w:rFonts w:eastAsia="Calibri" w:cs="Arial"/>
          <w:lang w:eastAsia="en-US"/>
        </w:rPr>
        <w:t xml:space="preserve">. </w:t>
      </w:r>
    </w:p>
    <w:p w:rsidR="006921AB" w:rsidRPr="00A96354" w:rsidRDefault="00E52D7F" w:rsidP="006921AB">
      <w:pPr>
        <w:ind w:firstLine="709"/>
        <w:rPr>
          <w:rFonts w:cs="Arial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3</w:t>
      </w:r>
      <w:r w:rsidR="00C844E3" w:rsidRPr="00447188">
        <w:rPr>
          <w:rFonts w:eastAsia="Calibri" w:cs="Arial"/>
          <w:lang w:eastAsia="en-US"/>
        </w:rPr>
        <w:t>.</w:t>
      </w:r>
      <w:r w:rsidR="007C674F" w:rsidRPr="00447188">
        <w:rPr>
          <w:rFonts w:eastAsia="Calibri" w:cs="Arial"/>
          <w:lang w:eastAsia="en-US"/>
        </w:rPr>
        <w:t xml:space="preserve"> </w:t>
      </w:r>
      <w:r w:rsidR="006921AB" w:rsidRPr="00A96354">
        <w:rPr>
          <w:rFonts w:cs="Arial"/>
        </w:rPr>
        <w:t xml:space="preserve">Заседания Комиссии  оформляются протоколом. </w:t>
      </w:r>
    </w:p>
    <w:p w:rsidR="006921AB" w:rsidRDefault="006921AB" w:rsidP="006921AB">
      <w:pPr>
        <w:spacing w:line="360" w:lineRule="auto"/>
        <w:ind w:firstLine="709"/>
        <w:rPr>
          <w:rFonts w:cs="Arial"/>
          <w:bCs/>
          <w:color w:val="000000"/>
        </w:rPr>
      </w:pPr>
      <w:r w:rsidRPr="00A96354">
        <w:rPr>
          <w:rFonts w:cs="Arial"/>
        </w:rPr>
        <w:t>Решение Комиссии о включении либо об отказе во включении заявителя в краевой реестр оформляется протокольно одновременно в отношении нескольких заявителей, являющихся стороной по требованию о передаче жилого помещения или денежному требованию, основанному на договоре, предусматривающем передачу жилого помещения.</w:t>
      </w:r>
    </w:p>
    <w:p w:rsidR="006921AB" w:rsidRPr="00447188" w:rsidRDefault="006921AB" w:rsidP="006921AB">
      <w:pPr>
        <w:spacing w:line="360" w:lineRule="auto"/>
        <w:ind w:firstLine="709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(пункт 13 в редакции </w:t>
      </w:r>
      <w:hyperlink r:id="rId33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351949" w:rsidRPr="00447188" w:rsidRDefault="00AF12F9" w:rsidP="004400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4</w:t>
      </w:r>
      <w:r w:rsidR="00C844E3" w:rsidRPr="00447188">
        <w:rPr>
          <w:rFonts w:eastAsia="Calibri" w:cs="Arial"/>
          <w:lang w:eastAsia="en-US"/>
        </w:rPr>
        <w:t xml:space="preserve">. </w:t>
      </w:r>
      <w:r w:rsidR="004400A0" w:rsidRPr="00447188">
        <w:rPr>
          <w:rFonts w:eastAsia="Calibri" w:cs="Arial"/>
          <w:lang w:eastAsia="en-US"/>
        </w:rPr>
        <w:t xml:space="preserve">В случае если стороной по требованию о передаче жилого помещения или денежному требованию, основанному на договоре, предусматривающем передачу жилого помещения в проблемном объекте, являются несколько </w:t>
      </w:r>
      <w:r w:rsidR="009D2C8A" w:rsidRPr="00447188">
        <w:rPr>
          <w:rFonts w:eastAsia="Calibri" w:cs="Arial"/>
          <w:lang w:eastAsia="en-US"/>
        </w:rPr>
        <w:t>заявителей</w:t>
      </w:r>
      <w:r w:rsidR="004400A0" w:rsidRPr="00447188">
        <w:rPr>
          <w:rFonts w:eastAsia="Calibri" w:cs="Arial"/>
          <w:lang w:eastAsia="en-US"/>
        </w:rPr>
        <w:t xml:space="preserve">, для включения в краевой реестр необходимо </w:t>
      </w:r>
      <w:r w:rsidR="00EA2E09" w:rsidRPr="00447188">
        <w:rPr>
          <w:rFonts w:eastAsia="Calibri" w:cs="Arial"/>
          <w:lang w:eastAsia="en-US"/>
        </w:rPr>
        <w:t>соответствие одному из условий, установленных</w:t>
      </w:r>
      <w:r w:rsidR="00151947" w:rsidRPr="00447188">
        <w:rPr>
          <w:rFonts w:eastAsia="Calibri" w:cs="Arial"/>
          <w:lang w:eastAsia="en-US"/>
        </w:rPr>
        <w:t xml:space="preserve"> </w:t>
      </w:r>
      <w:r w:rsidR="000E7A71" w:rsidRPr="00447188">
        <w:rPr>
          <w:rFonts w:eastAsia="Calibri" w:cs="Arial"/>
          <w:lang w:eastAsia="en-US"/>
        </w:rPr>
        <w:t xml:space="preserve">пунктом 3 части 1 статьи 1 </w:t>
      </w:r>
      <w:hyperlink r:id="rId34" w:tgtFrame="Logical" w:history="1">
        <w:r w:rsidR="000E7A71" w:rsidRPr="00447188">
          <w:rPr>
            <w:rStyle w:val="af3"/>
            <w:rFonts w:eastAsia="Calibri" w:cs="Arial"/>
            <w:lang w:eastAsia="en-US"/>
          </w:rPr>
          <w:t xml:space="preserve">Закона </w:t>
        </w:r>
        <w:r w:rsidR="00C844E3" w:rsidRPr="00447188">
          <w:rPr>
            <w:rStyle w:val="af3"/>
            <w:rFonts w:eastAsia="Calibri" w:cs="Arial"/>
            <w:lang w:eastAsia="en-US"/>
          </w:rPr>
          <w:t>№ 394-КЗ</w:t>
        </w:r>
      </w:hyperlink>
      <w:r w:rsidR="00C844E3" w:rsidRPr="00447188">
        <w:rPr>
          <w:rFonts w:eastAsia="Calibri" w:cs="Arial"/>
          <w:lang w:eastAsia="en-US"/>
        </w:rPr>
        <w:t xml:space="preserve">, </w:t>
      </w:r>
      <w:r w:rsidR="004400A0" w:rsidRPr="00447188">
        <w:rPr>
          <w:rFonts w:eastAsia="Calibri" w:cs="Arial"/>
          <w:lang w:eastAsia="en-US"/>
        </w:rPr>
        <w:t xml:space="preserve">всеми такими </w:t>
      </w:r>
      <w:r w:rsidR="00C03BEC" w:rsidRPr="00447188">
        <w:rPr>
          <w:rFonts w:eastAsia="Calibri" w:cs="Arial"/>
          <w:lang w:eastAsia="en-US"/>
        </w:rPr>
        <w:t>заявителями</w:t>
      </w:r>
      <w:r w:rsidR="004400A0" w:rsidRPr="00447188">
        <w:rPr>
          <w:rFonts w:eastAsia="Calibri" w:cs="Arial"/>
          <w:lang w:eastAsia="en-US"/>
        </w:rPr>
        <w:t>.</w:t>
      </w:r>
      <w:r w:rsidR="00CD2929" w:rsidRPr="00447188">
        <w:rPr>
          <w:rFonts w:eastAsia="Calibri" w:cs="Arial"/>
          <w:lang w:eastAsia="en-US"/>
        </w:rPr>
        <w:t xml:space="preserve"> </w:t>
      </w:r>
    </w:p>
    <w:p w:rsidR="004400A0" w:rsidRPr="00447188" w:rsidRDefault="00E52D7F" w:rsidP="004400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5</w:t>
      </w:r>
      <w:r w:rsidR="004400A0" w:rsidRPr="00447188">
        <w:rPr>
          <w:rFonts w:eastAsia="Calibri" w:cs="Arial"/>
          <w:lang w:eastAsia="en-US"/>
        </w:rPr>
        <w:t xml:space="preserve">. При наличии у </w:t>
      </w:r>
      <w:r w:rsidR="0032590D" w:rsidRPr="00447188">
        <w:rPr>
          <w:rFonts w:eastAsia="Calibri" w:cs="Arial"/>
          <w:lang w:eastAsia="en-US"/>
        </w:rPr>
        <w:t>заявителя</w:t>
      </w:r>
      <w:r w:rsidR="004400A0" w:rsidRPr="00447188">
        <w:rPr>
          <w:rFonts w:eastAsia="Calibri" w:cs="Arial"/>
          <w:lang w:eastAsia="en-US"/>
        </w:rPr>
        <w:t xml:space="preserve"> нескольких </w:t>
      </w:r>
      <w:r w:rsidR="00E94BA6" w:rsidRPr="00447188">
        <w:rPr>
          <w:rFonts w:eastAsia="Calibri" w:cs="Arial"/>
          <w:lang w:eastAsia="en-US"/>
        </w:rPr>
        <w:t>договор</w:t>
      </w:r>
      <w:r w:rsidR="00320F10" w:rsidRPr="00447188">
        <w:rPr>
          <w:rFonts w:eastAsia="Calibri" w:cs="Arial"/>
          <w:lang w:eastAsia="en-US"/>
        </w:rPr>
        <w:t>ов</w:t>
      </w:r>
      <w:r w:rsidR="00E94BA6" w:rsidRPr="00447188">
        <w:rPr>
          <w:rFonts w:eastAsia="Calibri" w:cs="Arial"/>
          <w:lang w:eastAsia="en-US"/>
        </w:rPr>
        <w:t>, предусматривающих передачу жилого помещения</w:t>
      </w:r>
      <w:r w:rsidR="004400A0" w:rsidRPr="00447188">
        <w:rPr>
          <w:rFonts w:eastAsia="Calibri" w:cs="Arial"/>
          <w:lang w:eastAsia="en-US"/>
        </w:rPr>
        <w:t xml:space="preserve"> или нескольких денежных требований, основанных на договорах, предусматривающих передачу жилых помещений в проблемном объекте, включение в краевой реестр осуществляется однократно </w:t>
      </w:r>
      <w:r w:rsidR="007435C6" w:rsidRPr="00447188">
        <w:rPr>
          <w:rFonts w:eastAsia="Calibri" w:cs="Arial"/>
          <w:lang w:eastAsia="en-US"/>
        </w:rPr>
        <w:t xml:space="preserve">в отношении одного </w:t>
      </w:r>
      <w:r w:rsidR="004400A0" w:rsidRPr="00447188">
        <w:rPr>
          <w:rFonts w:eastAsia="Calibri" w:cs="Arial"/>
          <w:lang w:eastAsia="en-US"/>
        </w:rPr>
        <w:t xml:space="preserve"> жило</w:t>
      </w:r>
      <w:r w:rsidR="007435C6" w:rsidRPr="00447188">
        <w:rPr>
          <w:rFonts w:eastAsia="Calibri" w:cs="Arial"/>
          <w:lang w:eastAsia="en-US"/>
        </w:rPr>
        <w:t xml:space="preserve">го </w:t>
      </w:r>
      <w:r w:rsidR="004400A0" w:rsidRPr="00447188">
        <w:rPr>
          <w:rFonts w:eastAsia="Calibri" w:cs="Arial"/>
          <w:lang w:eastAsia="en-US"/>
        </w:rPr>
        <w:t xml:space="preserve"> помещени</w:t>
      </w:r>
      <w:r w:rsidR="007435C6" w:rsidRPr="00447188">
        <w:rPr>
          <w:rFonts w:eastAsia="Calibri" w:cs="Arial"/>
          <w:lang w:eastAsia="en-US"/>
        </w:rPr>
        <w:t>я</w:t>
      </w:r>
      <w:r w:rsidR="004400A0" w:rsidRPr="00447188">
        <w:rPr>
          <w:rFonts w:eastAsia="Calibri" w:cs="Arial"/>
          <w:lang w:eastAsia="en-US"/>
        </w:rPr>
        <w:t xml:space="preserve"> в проблемном объекте по </w:t>
      </w:r>
      <w:r w:rsidR="00351949" w:rsidRPr="00447188">
        <w:rPr>
          <w:rFonts w:eastAsia="Calibri" w:cs="Arial"/>
          <w:lang w:eastAsia="en-US"/>
        </w:rPr>
        <w:t xml:space="preserve">выбору </w:t>
      </w:r>
      <w:r w:rsidR="0032590D" w:rsidRPr="00447188">
        <w:rPr>
          <w:rFonts w:eastAsia="Calibri" w:cs="Arial"/>
          <w:lang w:eastAsia="en-US"/>
        </w:rPr>
        <w:t>заявителя</w:t>
      </w:r>
      <w:r w:rsidR="00351949" w:rsidRPr="00447188">
        <w:rPr>
          <w:rFonts w:eastAsia="Calibri" w:cs="Arial"/>
          <w:lang w:eastAsia="en-US"/>
        </w:rPr>
        <w:t>.</w:t>
      </w:r>
    </w:p>
    <w:p w:rsidR="00CD2929" w:rsidRPr="00447188" w:rsidRDefault="00AF12F9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6</w:t>
      </w:r>
      <w:r w:rsidR="00A05DBD" w:rsidRPr="00447188">
        <w:rPr>
          <w:rFonts w:eastAsia="Calibri" w:cs="Arial"/>
          <w:lang w:eastAsia="en-US"/>
        </w:rPr>
        <w:t xml:space="preserve">. Решение </w:t>
      </w:r>
      <w:r w:rsidR="00CD2929" w:rsidRPr="00447188">
        <w:rPr>
          <w:rFonts w:eastAsia="Calibri" w:cs="Arial"/>
          <w:lang w:eastAsia="en-US"/>
        </w:rPr>
        <w:t xml:space="preserve">Комиссии </w:t>
      </w:r>
      <w:r w:rsidR="00A05DBD" w:rsidRPr="00447188">
        <w:rPr>
          <w:rFonts w:eastAsia="Calibri" w:cs="Arial"/>
          <w:lang w:eastAsia="en-US"/>
        </w:rPr>
        <w:t xml:space="preserve">об отказе во включении </w:t>
      </w:r>
      <w:r w:rsidR="00C03BEC" w:rsidRPr="00447188">
        <w:rPr>
          <w:rFonts w:eastAsia="Calibri" w:cs="Arial"/>
          <w:lang w:eastAsia="en-US"/>
        </w:rPr>
        <w:t>заявителя</w:t>
      </w:r>
      <w:r w:rsidR="00A05DBD" w:rsidRPr="00447188">
        <w:rPr>
          <w:rFonts w:eastAsia="Calibri" w:cs="Arial"/>
          <w:lang w:eastAsia="en-US"/>
        </w:rPr>
        <w:t xml:space="preserve"> в краевой реестр принимается в </w:t>
      </w:r>
      <w:r w:rsidR="00C830CB" w:rsidRPr="00447188">
        <w:rPr>
          <w:rFonts w:eastAsia="Calibri" w:cs="Arial"/>
          <w:lang w:eastAsia="en-US"/>
        </w:rPr>
        <w:t xml:space="preserve">следующих </w:t>
      </w:r>
      <w:r w:rsidR="00A05DBD" w:rsidRPr="00447188">
        <w:rPr>
          <w:rFonts w:eastAsia="Calibri" w:cs="Arial"/>
          <w:lang w:eastAsia="en-US"/>
        </w:rPr>
        <w:t>случаях</w:t>
      </w:r>
      <w:r w:rsidR="00CD2929" w:rsidRPr="00447188">
        <w:rPr>
          <w:rFonts w:eastAsia="Calibri" w:cs="Arial"/>
          <w:lang w:eastAsia="en-US"/>
        </w:rPr>
        <w:t>:</w:t>
      </w:r>
    </w:p>
    <w:p w:rsidR="000E7A71" w:rsidRPr="00447188" w:rsidRDefault="00B07CB1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а) </w:t>
      </w:r>
      <w:r w:rsidR="000E7A71" w:rsidRPr="00447188">
        <w:rPr>
          <w:rFonts w:eastAsia="Calibri" w:cs="Arial"/>
          <w:lang w:eastAsia="en-US"/>
        </w:rPr>
        <w:t>несоответстви</w:t>
      </w:r>
      <w:r w:rsidR="00C830CB" w:rsidRPr="00447188">
        <w:rPr>
          <w:rFonts w:eastAsia="Calibri" w:cs="Arial"/>
          <w:lang w:eastAsia="en-US"/>
        </w:rPr>
        <w:t>е</w:t>
      </w:r>
      <w:r w:rsidR="000E7A71" w:rsidRPr="00447188">
        <w:rPr>
          <w:rFonts w:eastAsia="Calibri" w:cs="Arial"/>
          <w:lang w:eastAsia="en-US"/>
        </w:rPr>
        <w:t xml:space="preserve"> </w:t>
      </w:r>
      <w:r w:rsidR="00C03BEC" w:rsidRPr="00447188">
        <w:rPr>
          <w:rFonts w:eastAsia="Calibri" w:cs="Arial"/>
          <w:lang w:eastAsia="en-US"/>
        </w:rPr>
        <w:t>заявителя</w:t>
      </w:r>
      <w:r w:rsidR="00CD2929" w:rsidRPr="00447188">
        <w:rPr>
          <w:rFonts w:eastAsia="Calibri" w:cs="Arial"/>
          <w:lang w:eastAsia="en-US"/>
        </w:rPr>
        <w:t xml:space="preserve"> </w:t>
      </w:r>
      <w:r w:rsidR="00320F10" w:rsidRPr="00447188">
        <w:rPr>
          <w:rFonts w:eastAsia="Calibri" w:cs="Arial"/>
          <w:lang w:eastAsia="en-US"/>
        </w:rPr>
        <w:t xml:space="preserve">либо одного из </w:t>
      </w:r>
      <w:r w:rsidR="00C03BEC" w:rsidRPr="00447188">
        <w:rPr>
          <w:rFonts w:eastAsia="Calibri" w:cs="Arial"/>
          <w:lang w:eastAsia="en-US"/>
        </w:rPr>
        <w:t>заявителей</w:t>
      </w:r>
      <w:r w:rsidR="00320F10" w:rsidRPr="00447188">
        <w:rPr>
          <w:rFonts w:eastAsia="Calibri" w:cs="Arial"/>
          <w:lang w:eastAsia="en-US"/>
        </w:rPr>
        <w:t xml:space="preserve">, </w:t>
      </w:r>
      <w:r w:rsidR="00CD2929" w:rsidRPr="00447188">
        <w:rPr>
          <w:rFonts w:eastAsia="Calibri" w:cs="Arial"/>
          <w:lang w:eastAsia="en-US"/>
        </w:rPr>
        <w:t>являющ</w:t>
      </w:r>
      <w:r w:rsidR="00320F10" w:rsidRPr="00447188">
        <w:rPr>
          <w:rFonts w:eastAsia="Calibri" w:cs="Arial"/>
          <w:lang w:eastAsia="en-US"/>
        </w:rPr>
        <w:t>ихся</w:t>
      </w:r>
      <w:r w:rsidR="00CD2929" w:rsidRPr="00447188">
        <w:rPr>
          <w:rFonts w:eastAsia="Calibri" w:cs="Arial"/>
          <w:lang w:eastAsia="en-US"/>
        </w:rPr>
        <w:t xml:space="preserve"> стороной по требованию о передаче жилого помещения или денежному требованию, основанному на договоре, предусматривающем передачу жилого помещения, одному</w:t>
      </w:r>
      <w:r w:rsidR="000E7A71" w:rsidRPr="00447188">
        <w:rPr>
          <w:rFonts w:eastAsia="Calibri" w:cs="Arial"/>
          <w:lang w:eastAsia="en-US"/>
        </w:rPr>
        <w:t xml:space="preserve"> из условий</w:t>
      </w:r>
      <w:r w:rsidR="00C844E3" w:rsidRPr="00447188">
        <w:rPr>
          <w:rFonts w:eastAsia="Calibri" w:cs="Arial"/>
          <w:lang w:eastAsia="en-US"/>
        </w:rPr>
        <w:t>, предусмотренных</w:t>
      </w:r>
      <w:r w:rsidR="000E7A71" w:rsidRPr="00447188">
        <w:rPr>
          <w:rFonts w:eastAsia="Calibri" w:cs="Arial"/>
          <w:lang w:eastAsia="en-US"/>
        </w:rPr>
        <w:t xml:space="preserve"> пункт</w:t>
      </w:r>
      <w:r w:rsidR="00CD2929" w:rsidRPr="00447188">
        <w:rPr>
          <w:rFonts w:eastAsia="Calibri" w:cs="Arial"/>
          <w:lang w:eastAsia="en-US"/>
        </w:rPr>
        <w:t>ом</w:t>
      </w:r>
      <w:r w:rsidR="000E7A71" w:rsidRPr="00447188">
        <w:rPr>
          <w:rFonts w:eastAsia="Calibri" w:cs="Arial"/>
          <w:lang w:eastAsia="en-US"/>
        </w:rPr>
        <w:t xml:space="preserve"> 3 части 1 статьи 1 </w:t>
      </w:r>
      <w:hyperlink r:id="rId35" w:tgtFrame="Logical" w:history="1">
        <w:r w:rsidR="000E7A71" w:rsidRPr="00447188">
          <w:rPr>
            <w:rStyle w:val="af3"/>
            <w:rFonts w:eastAsia="Calibri" w:cs="Arial"/>
            <w:lang w:eastAsia="en-US"/>
          </w:rPr>
          <w:t>Закона</w:t>
        </w:r>
        <w:r w:rsidR="00C844E3" w:rsidRPr="00447188">
          <w:rPr>
            <w:rStyle w:val="af3"/>
            <w:rFonts w:eastAsia="Calibri" w:cs="Arial"/>
            <w:lang w:eastAsia="en-US"/>
          </w:rPr>
          <w:t xml:space="preserve"> № 394-КЗ</w:t>
        </w:r>
      </w:hyperlink>
      <w:r w:rsidR="000E7A71" w:rsidRPr="00447188">
        <w:rPr>
          <w:rFonts w:eastAsia="Calibri" w:cs="Arial"/>
          <w:lang w:eastAsia="en-US"/>
        </w:rPr>
        <w:t>;</w:t>
      </w:r>
    </w:p>
    <w:p w:rsidR="00CD2929" w:rsidRPr="00447188" w:rsidRDefault="004A5B58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б</w:t>
      </w:r>
      <w:r w:rsidR="00B07CB1" w:rsidRPr="00447188">
        <w:rPr>
          <w:rFonts w:eastAsia="Calibri" w:cs="Arial"/>
          <w:lang w:eastAsia="en-US"/>
        </w:rPr>
        <w:t>)</w:t>
      </w:r>
      <w:r w:rsidR="000E7A71" w:rsidRPr="00447188">
        <w:rPr>
          <w:rFonts w:eastAsia="Calibri" w:cs="Arial"/>
          <w:lang w:eastAsia="en-US"/>
        </w:rPr>
        <w:t xml:space="preserve"> представление </w:t>
      </w:r>
      <w:r w:rsidRPr="00447188">
        <w:rPr>
          <w:rFonts w:eastAsia="Calibri" w:cs="Arial"/>
          <w:lang w:eastAsia="en-US"/>
        </w:rPr>
        <w:t xml:space="preserve"> </w:t>
      </w:r>
      <w:r w:rsidR="00CD2929" w:rsidRPr="00447188">
        <w:rPr>
          <w:rFonts w:eastAsia="Calibri" w:cs="Arial"/>
          <w:lang w:eastAsia="en-US"/>
        </w:rPr>
        <w:t>документов, предусмотренных пунктом 3 настоящего Порядка, содержащих недостоверные или неполные сведения;</w:t>
      </w:r>
    </w:p>
    <w:p w:rsidR="00A004AC" w:rsidRPr="00447188" w:rsidRDefault="00A004AC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в) </w:t>
      </w:r>
      <w:r w:rsidR="00C830CB" w:rsidRPr="00447188">
        <w:rPr>
          <w:rFonts w:eastAsia="Calibri" w:cs="Arial"/>
          <w:lang w:eastAsia="en-US"/>
        </w:rPr>
        <w:t xml:space="preserve">не завершенный строительством многоквартирный дом, указанный заявителем в заявлении, </w:t>
      </w:r>
      <w:r w:rsidRPr="00447188">
        <w:rPr>
          <w:rFonts w:eastAsia="Calibri" w:cs="Arial"/>
          <w:lang w:eastAsia="en-US"/>
        </w:rPr>
        <w:t>не признан Комиссией проблемным объектом;</w:t>
      </w:r>
    </w:p>
    <w:p w:rsidR="00A05DBD" w:rsidRDefault="002470B4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</w:t>
      </w:r>
      <w:r w:rsidR="00A05DBD" w:rsidRPr="00447188">
        <w:rPr>
          <w:rFonts w:eastAsia="Calibri" w:cs="Arial"/>
          <w:lang w:eastAsia="en-US"/>
        </w:rPr>
        <w:t>) наличи</w:t>
      </w:r>
      <w:r w:rsidR="00C830CB" w:rsidRPr="00447188">
        <w:rPr>
          <w:rFonts w:eastAsia="Calibri" w:cs="Arial"/>
          <w:lang w:eastAsia="en-US"/>
        </w:rPr>
        <w:t>е</w:t>
      </w:r>
      <w:r w:rsidR="00A05DBD" w:rsidRPr="00447188">
        <w:rPr>
          <w:rFonts w:eastAsia="Calibri" w:cs="Arial"/>
          <w:lang w:eastAsia="en-US"/>
        </w:rPr>
        <w:t xml:space="preserve"> у </w:t>
      </w:r>
      <w:r w:rsidR="00C03BEC" w:rsidRPr="00447188">
        <w:rPr>
          <w:rFonts w:eastAsia="Calibri" w:cs="Arial"/>
          <w:lang w:eastAsia="en-US"/>
        </w:rPr>
        <w:t>заявителя</w:t>
      </w:r>
      <w:r w:rsidR="004A5B58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 xml:space="preserve"> перед </w:t>
      </w:r>
      <w:r w:rsidR="00EA2E09" w:rsidRPr="00447188">
        <w:rPr>
          <w:rFonts w:eastAsia="Calibri" w:cs="Arial"/>
          <w:lang w:eastAsia="en-US"/>
        </w:rPr>
        <w:t>организацией</w:t>
      </w:r>
      <w:r w:rsidR="00A004AC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>просроченной задолженности (включая проценты, штрафы, комиссии, пени за прос</w:t>
      </w:r>
      <w:r w:rsidR="006921AB">
        <w:rPr>
          <w:rFonts w:eastAsia="Calibri" w:cs="Arial"/>
          <w:lang w:eastAsia="en-US"/>
        </w:rPr>
        <w:t>рочку исполнения обязательств);</w:t>
      </w:r>
    </w:p>
    <w:p w:rsidR="006921AB" w:rsidRPr="00447188" w:rsidRDefault="006921AB" w:rsidP="00A05DBD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(подпункт г в редакции </w:t>
      </w:r>
      <w:hyperlink r:id="rId36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A05DBD" w:rsidRPr="00447188" w:rsidRDefault="0083121B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д</w:t>
      </w:r>
      <w:r w:rsidR="00A05DBD" w:rsidRPr="00447188">
        <w:rPr>
          <w:rFonts w:eastAsia="Calibri" w:cs="Arial"/>
          <w:lang w:eastAsia="en-US"/>
        </w:rPr>
        <w:t>) несоблюдени</w:t>
      </w:r>
      <w:r w:rsidR="00C830CB" w:rsidRPr="00447188">
        <w:rPr>
          <w:rFonts w:eastAsia="Calibri" w:cs="Arial"/>
          <w:lang w:eastAsia="en-US"/>
        </w:rPr>
        <w:t>е</w:t>
      </w:r>
      <w:r w:rsidR="00A05DBD" w:rsidRPr="00447188">
        <w:rPr>
          <w:rFonts w:eastAsia="Calibri" w:cs="Arial"/>
          <w:lang w:eastAsia="en-US"/>
        </w:rPr>
        <w:t xml:space="preserve"> требований, предусмотренных пункт</w:t>
      </w:r>
      <w:r w:rsidR="00FE21C2" w:rsidRPr="00447188">
        <w:rPr>
          <w:rFonts w:eastAsia="Calibri" w:cs="Arial"/>
          <w:lang w:eastAsia="en-US"/>
        </w:rPr>
        <w:t xml:space="preserve">ом </w:t>
      </w:r>
      <w:r w:rsidR="00E52D7F"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4</w:t>
      </w:r>
      <w:r w:rsidR="00A05DBD" w:rsidRPr="00447188">
        <w:rPr>
          <w:rFonts w:eastAsia="Calibri" w:cs="Arial"/>
          <w:lang w:eastAsia="en-US"/>
        </w:rPr>
        <w:t xml:space="preserve"> настоящего Порядка;</w:t>
      </w:r>
    </w:p>
    <w:p w:rsidR="001A11C3" w:rsidRPr="00447188" w:rsidRDefault="004A5B58" w:rsidP="007B62FE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е</w:t>
      </w:r>
      <w:r w:rsidR="001A11C3" w:rsidRPr="00447188">
        <w:rPr>
          <w:rFonts w:eastAsia="Calibri" w:cs="Arial"/>
          <w:lang w:eastAsia="en-US"/>
        </w:rPr>
        <w:t>) несоответствие требовани</w:t>
      </w:r>
      <w:r w:rsidR="00C830CB" w:rsidRPr="00447188">
        <w:rPr>
          <w:rFonts w:eastAsia="Calibri" w:cs="Arial"/>
          <w:lang w:eastAsia="en-US"/>
        </w:rPr>
        <w:t>ям</w:t>
      </w:r>
      <w:r w:rsidR="001A11C3" w:rsidRPr="00447188">
        <w:rPr>
          <w:rFonts w:eastAsia="Calibri" w:cs="Arial"/>
          <w:lang w:eastAsia="en-US"/>
        </w:rPr>
        <w:t>, предусмотренны</w:t>
      </w:r>
      <w:r w:rsidR="00087DB2" w:rsidRPr="00447188">
        <w:rPr>
          <w:rFonts w:eastAsia="Calibri" w:cs="Arial"/>
          <w:lang w:eastAsia="en-US"/>
        </w:rPr>
        <w:t>м</w:t>
      </w:r>
      <w:r w:rsidR="001A11C3" w:rsidRPr="00447188">
        <w:rPr>
          <w:rFonts w:eastAsia="Calibri" w:cs="Arial"/>
          <w:lang w:eastAsia="en-US"/>
        </w:rPr>
        <w:t xml:space="preserve"> </w:t>
      </w:r>
      <w:r w:rsidR="00760EC4" w:rsidRPr="00447188">
        <w:rPr>
          <w:rFonts w:eastAsia="Calibri" w:cs="Arial"/>
          <w:lang w:eastAsia="en-US"/>
        </w:rPr>
        <w:t xml:space="preserve">пунктом </w:t>
      </w:r>
      <w:r w:rsidR="00E52D7F"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5</w:t>
      </w:r>
      <w:r w:rsidR="00E52D7F" w:rsidRPr="00447188">
        <w:rPr>
          <w:rFonts w:eastAsia="Calibri" w:cs="Arial"/>
          <w:lang w:eastAsia="en-US"/>
        </w:rPr>
        <w:t xml:space="preserve"> </w:t>
      </w:r>
      <w:r w:rsidR="00760EC4" w:rsidRPr="00447188">
        <w:rPr>
          <w:rFonts w:eastAsia="Calibri" w:cs="Arial"/>
          <w:lang w:eastAsia="en-US"/>
        </w:rPr>
        <w:t>настоящего Порядка.</w:t>
      </w:r>
    </w:p>
    <w:p w:rsidR="007435C6" w:rsidRDefault="00AF12F9" w:rsidP="007B62FE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7</w:t>
      </w:r>
      <w:r w:rsidR="00AB619A" w:rsidRPr="00447188">
        <w:rPr>
          <w:rFonts w:eastAsia="Calibri" w:cs="Arial"/>
          <w:lang w:eastAsia="en-US"/>
        </w:rPr>
        <w:t xml:space="preserve">. </w:t>
      </w:r>
      <w:r w:rsidR="007435C6" w:rsidRPr="00447188">
        <w:rPr>
          <w:rFonts w:eastAsia="Calibri" w:cs="Arial"/>
          <w:lang w:eastAsia="en-US"/>
        </w:rPr>
        <w:t xml:space="preserve">Уполномоченный орган </w:t>
      </w:r>
      <w:r w:rsidR="00D33902" w:rsidRPr="00447188">
        <w:rPr>
          <w:rFonts w:eastAsia="Calibri" w:cs="Arial"/>
          <w:lang w:eastAsia="en-US"/>
        </w:rPr>
        <w:t xml:space="preserve">не позднее </w:t>
      </w:r>
      <w:r w:rsidR="00087DB2" w:rsidRPr="00447188">
        <w:rPr>
          <w:rFonts w:eastAsia="Calibri" w:cs="Arial"/>
          <w:lang w:eastAsia="en-US"/>
        </w:rPr>
        <w:t>пяти</w:t>
      </w:r>
      <w:r w:rsidR="002753D5" w:rsidRPr="00447188">
        <w:rPr>
          <w:rFonts w:eastAsia="Calibri" w:cs="Arial"/>
          <w:lang w:eastAsia="en-US"/>
        </w:rPr>
        <w:t xml:space="preserve"> </w:t>
      </w:r>
      <w:r w:rsidR="00D33902" w:rsidRPr="00447188">
        <w:rPr>
          <w:rFonts w:eastAsia="Calibri" w:cs="Arial"/>
          <w:lang w:eastAsia="en-US"/>
        </w:rPr>
        <w:t xml:space="preserve">рабочих дней со дня </w:t>
      </w:r>
      <w:r w:rsidR="008F245C" w:rsidRPr="008F245C">
        <w:rPr>
          <w:bCs/>
          <w:color w:val="000000"/>
        </w:rPr>
        <w:t>поступления протокола</w:t>
      </w:r>
      <w:r w:rsidR="008F245C">
        <w:rPr>
          <w:bCs/>
          <w:color w:val="000000"/>
          <w:sz w:val="28"/>
          <w:szCs w:val="28"/>
        </w:rPr>
        <w:t xml:space="preserve"> </w:t>
      </w:r>
      <w:r w:rsidR="00D33902" w:rsidRPr="00447188">
        <w:rPr>
          <w:rFonts w:eastAsia="Calibri" w:cs="Arial"/>
          <w:lang w:eastAsia="en-US"/>
        </w:rPr>
        <w:t xml:space="preserve">Комиссии </w:t>
      </w:r>
      <w:r w:rsidR="005B5737" w:rsidRPr="00447188">
        <w:rPr>
          <w:rFonts w:eastAsia="Calibri" w:cs="Arial"/>
          <w:lang w:eastAsia="en-US"/>
        </w:rPr>
        <w:t xml:space="preserve">письменно </w:t>
      </w:r>
      <w:r w:rsidR="00D33902" w:rsidRPr="00447188">
        <w:rPr>
          <w:rFonts w:eastAsia="Calibri" w:cs="Arial"/>
          <w:lang w:eastAsia="en-US"/>
        </w:rPr>
        <w:t xml:space="preserve">уведомляет </w:t>
      </w:r>
      <w:r w:rsidR="00C03BEC" w:rsidRPr="00447188">
        <w:rPr>
          <w:rFonts w:eastAsia="Calibri" w:cs="Arial"/>
          <w:lang w:eastAsia="en-US"/>
        </w:rPr>
        <w:t>заявителя</w:t>
      </w:r>
      <w:r w:rsidR="00D33902" w:rsidRPr="00447188">
        <w:rPr>
          <w:rFonts w:eastAsia="Calibri" w:cs="Arial"/>
          <w:lang w:eastAsia="en-US"/>
        </w:rPr>
        <w:t xml:space="preserve"> </w:t>
      </w:r>
      <w:r w:rsidR="00351949" w:rsidRPr="00447188">
        <w:rPr>
          <w:rFonts w:eastAsia="Calibri" w:cs="Arial"/>
          <w:lang w:eastAsia="en-US"/>
        </w:rPr>
        <w:t xml:space="preserve">по адресу, указанному в заявлении, </w:t>
      </w:r>
      <w:r w:rsidR="00D33902" w:rsidRPr="00447188">
        <w:rPr>
          <w:rFonts w:eastAsia="Calibri" w:cs="Arial"/>
          <w:lang w:eastAsia="en-US"/>
        </w:rPr>
        <w:t>о включении (об отказе во включении) в краевой реестр</w:t>
      </w:r>
      <w:r w:rsidR="00E9661A" w:rsidRPr="00447188">
        <w:rPr>
          <w:rFonts w:eastAsia="Calibri" w:cs="Arial"/>
          <w:lang w:eastAsia="en-US"/>
        </w:rPr>
        <w:t>.</w:t>
      </w:r>
    </w:p>
    <w:p w:rsidR="008F245C" w:rsidRPr="00447188" w:rsidRDefault="008F245C" w:rsidP="007B62FE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(пункт 17 в редакции </w:t>
      </w:r>
      <w:hyperlink r:id="rId37" w:tgtFrame="Logical" w:history="1">
        <w:r w:rsidRPr="008F245C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11.04.2019 №223-па</w:t>
        </w:r>
      </w:hyperlink>
      <w:r>
        <w:rPr>
          <w:rFonts w:eastAsia="Calibri" w:cs="Arial"/>
          <w:lang w:eastAsia="en-US"/>
        </w:rPr>
        <w:t>)</w:t>
      </w:r>
    </w:p>
    <w:p w:rsidR="00E77629" w:rsidRPr="00447188" w:rsidRDefault="00AF12F9" w:rsidP="00E77629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8</w:t>
      </w:r>
      <w:r w:rsidR="00D92F14" w:rsidRPr="00447188">
        <w:rPr>
          <w:rFonts w:eastAsia="Calibri" w:cs="Arial"/>
          <w:lang w:eastAsia="en-US"/>
        </w:rPr>
        <w:t xml:space="preserve">. </w:t>
      </w:r>
      <w:r w:rsidR="00E77629" w:rsidRPr="00447188">
        <w:rPr>
          <w:rFonts w:eastAsia="Calibri" w:cs="Arial"/>
          <w:lang w:eastAsia="en-US"/>
        </w:rPr>
        <w:t>Уполномоченный орган в</w:t>
      </w:r>
      <w:r w:rsidR="00D92F14" w:rsidRPr="00447188">
        <w:rPr>
          <w:rFonts w:eastAsia="Calibri" w:cs="Arial"/>
          <w:lang w:eastAsia="en-US"/>
        </w:rPr>
        <w:t xml:space="preserve"> течение </w:t>
      </w:r>
      <w:r w:rsidR="00087DB2" w:rsidRPr="00447188">
        <w:rPr>
          <w:rFonts w:eastAsia="Calibri" w:cs="Arial"/>
          <w:lang w:eastAsia="en-US"/>
        </w:rPr>
        <w:t>пяти</w:t>
      </w:r>
      <w:r w:rsidR="00E77629" w:rsidRPr="00447188">
        <w:rPr>
          <w:rFonts w:eastAsia="Calibri" w:cs="Arial"/>
          <w:lang w:eastAsia="en-US"/>
        </w:rPr>
        <w:t xml:space="preserve"> </w:t>
      </w:r>
      <w:r w:rsidR="00D92F14" w:rsidRPr="00447188">
        <w:rPr>
          <w:rFonts w:eastAsia="Calibri" w:cs="Arial"/>
          <w:lang w:eastAsia="en-US"/>
        </w:rPr>
        <w:t>рабочих дней</w:t>
      </w:r>
      <w:r w:rsidR="00B11ED2" w:rsidRPr="00447188">
        <w:rPr>
          <w:rFonts w:cs="Arial"/>
        </w:rPr>
        <w:t xml:space="preserve"> </w:t>
      </w:r>
      <w:r w:rsidR="00B11ED2" w:rsidRPr="00447188">
        <w:rPr>
          <w:rFonts w:eastAsia="Calibri" w:cs="Arial"/>
          <w:lang w:eastAsia="en-US"/>
        </w:rPr>
        <w:t xml:space="preserve">со дня включения гражданина в краевой реестр направляет </w:t>
      </w:r>
      <w:r w:rsidR="00E77629" w:rsidRPr="00447188">
        <w:rPr>
          <w:rFonts w:eastAsia="Calibri" w:cs="Arial"/>
          <w:lang w:eastAsia="en-US"/>
        </w:rPr>
        <w:t>выписку из краевого реестра:</w:t>
      </w:r>
    </w:p>
    <w:p w:rsidR="00EA59CC" w:rsidRPr="00447188" w:rsidRDefault="000D1773" w:rsidP="00D92F14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и регулирование в сфере управления</w:t>
      </w:r>
      <w:r w:rsidR="00A422D9" w:rsidRPr="00447188">
        <w:rPr>
          <w:rFonts w:eastAsia="Calibri" w:cs="Arial"/>
          <w:lang w:eastAsia="en-US"/>
        </w:rPr>
        <w:t xml:space="preserve"> и</w:t>
      </w:r>
      <w:r w:rsidRPr="00447188">
        <w:rPr>
          <w:rFonts w:eastAsia="Calibri" w:cs="Arial"/>
          <w:lang w:eastAsia="en-US"/>
        </w:rPr>
        <w:t xml:space="preserve"> распоряжения имуществом, находящимся в собственности Приморского края, </w:t>
      </w:r>
      <w:r w:rsidR="00E77629" w:rsidRPr="00447188">
        <w:rPr>
          <w:rFonts w:eastAsia="Calibri" w:cs="Arial"/>
          <w:lang w:eastAsia="en-US"/>
        </w:rPr>
        <w:t xml:space="preserve">- </w:t>
      </w:r>
      <w:r w:rsidR="00D92F14" w:rsidRPr="00447188">
        <w:rPr>
          <w:rFonts w:eastAsia="Calibri" w:cs="Arial"/>
          <w:lang w:eastAsia="en-US"/>
        </w:rPr>
        <w:t xml:space="preserve">для подготовки проектов договоров уступки прав требования </w:t>
      </w:r>
      <w:r w:rsidR="006014DD" w:rsidRPr="00447188">
        <w:rPr>
          <w:rFonts w:eastAsia="Calibri" w:cs="Arial"/>
          <w:lang w:eastAsia="en-US"/>
        </w:rPr>
        <w:t>Приморскому</w:t>
      </w:r>
      <w:r w:rsidR="00D92F14" w:rsidRPr="00447188">
        <w:rPr>
          <w:rFonts w:eastAsia="Calibri" w:cs="Arial"/>
          <w:lang w:eastAsia="en-US"/>
        </w:rPr>
        <w:t xml:space="preserve"> кр</w:t>
      </w:r>
      <w:r w:rsidR="006014DD" w:rsidRPr="00447188">
        <w:rPr>
          <w:rFonts w:eastAsia="Calibri" w:cs="Arial"/>
          <w:lang w:eastAsia="en-US"/>
        </w:rPr>
        <w:t>аю</w:t>
      </w:r>
      <w:r w:rsidR="00D92F14" w:rsidRPr="00447188">
        <w:rPr>
          <w:rFonts w:eastAsia="Calibri" w:cs="Arial"/>
          <w:lang w:eastAsia="en-US"/>
        </w:rPr>
        <w:t xml:space="preserve"> и проведения необходимой работы по их заключению с гражданами в соответствии с </w:t>
      </w:r>
      <w:r w:rsidR="006014DD" w:rsidRPr="00447188">
        <w:rPr>
          <w:rFonts w:eastAsia="Calibri" w:cs="Arial"/>
          <w:lang w:eastAsia="en-US"/>
        </w:rPr>
        <w:t xml:space="preserve">действующим </w:t>
      </w:r>
      <w:r w:rsidR="00D92F14" w:rsidRPr="00447188">
        <w:rPr>
          <w:rFonts w:eastAsia="Calibri" w:cs="Arial"/>
          <w:lang w:eastAsia="en-US"/>
        </w:rPr>
        <w:t>законодательством</w:t>
      </w:r>
      <w:r w:rsidR="00E77629" w:rsidRPr="00447188">
        <w:rPr>
          <w:rFonts w:eastAsia="Calibri" w:cs="Arial"/>
          <w:lang w:eastAsia="en-US"/>
        </w:rPr>
        <w:t>;</w:t>
      </w:r>
    </w:p>
    <w:p w:rsidR="00EA59CC" w:rsidRPr="00447188" w:rsidRDefault="000D1773" w:rsidP="00D92F14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 орган исполнительной власти Приморского края, осуществляющий </w:t>
      </w:r>
      <w:r w:rsidR="00EA59CC" w:rsidRPr="00447188">
        <w:rPr>
          <w:rFonts w:eastAsia="Calibri" w:cs="Arial"/>
          <w:lang w:eastAsia="en-US"/>
        </w:rPr>
        <w:t xml:space="preserve"> в</w:t>
      </w:r>
    </w:p>
    <w:p w:rsidR="00D92F14" w:rsidRPr="00447188" w:rsidRDefault="000D1773" w:rsidP="00EA59C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пределах своих полномочий государственное управление в сфере социальной защиты населения  Приморского края</w:t>
      </w:r>
      <w:r w:rsidR="00205A5C" w:rsidRPr="00447188">
        <w:rPr>
          <w:rFonts w:eastAsia="Calibri" w:cs="Arial"/>
          <w:lang w:eastAsia="en-US"/>
        </w:rPr>
        <w:t>.</w:t>
      </w:r>
    </w:p>
    <w:p w:rsidR="00A05DBD" w:rsidRPr="00447188" w:rsidRDefault="00A05DBD" w:rsidP="00EA59CC">
      <w:pPr>
        <w:ind w:firstLine="709"/>
        <w:rPr>
          <w:rFonts w:eastAsia="Calibri" w:cs="Arial"/>
          <w:lang w:eastAsia="en-US"/>
        </w:rPr>
      </w:pPr>
    </w:p>
    <w:p w:rsidR="00B96B0C" w:rsidRPr="00447188" w:rsidRDefault="006F4573" w:rsidP="00EA59CC">
      <w:pPr>
        <w:tabs>
          <w:tab w:val="left" w:pos="3969"/>
          <w:tab w:val="left" w:pos="6237"/>
        </w:tabs>
        <w:spacing w:line="360" w:lineRule="auto"/>
        <w:ind w:firstLine="708"/>
        <w:jc w:val="center"/>
        <w:rPr>
          <w:rFonts w:eastAsia="Calibri" w:cs="Arial"/>
          <w:lang w:eastAsia="en-US"/>
        </w:rPr>
        <w:sectPr w:rsidR="00B96B0C" w:rsidRPr="00447188" w:rsidSect="00EA59CC">
          <w:pgSz w:w="11906" w:h="16838"/>
          <w:pgMar w:top="284" w:right="851" w:bottom="567" w:left="1418" w:header="425" w:footer="709" w:gutter="0"/>
          <w:pgNumType w:start="1"/>
          <w:cols w:space="708"/>
          <w:titlePg/>
          <w:docGrid w:linePitch="360"/>
        </w:sectPr>
      </w:pPr>
      <w:r w:rsidRPr="00447188">
        <w:rPr>
          <w:rFonts w:eastAsia="Calibri" w:cs="Arial"/>
          <w:lang w:eastAsia="en-US"/>
        </w:rPr>
        <w:t>_______________</w:t>
      </w:r>
    </w:p>
    <w:p w:rsidR="000D3DE7" w:rsidRPr="00447188" w:rsidRDefault="00A422D9" w:rsidP="00A422D9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                                                                            </w:t>
      </w:r>
    </w:p>
    <w:p w:rsidR="00C353BC" w:rsidRPr="00447188" w:rsidRDefault="00C353BC" w:rsidP="004C1C66">
      <w:pPr>
        <w:spacing w:line="360" w:lineRule="auto"/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УТВЕРЖДЕН</w:t>
      </w:r>
    </w:p>
    <w:p w:rsidR="00C03BEC" w:rsidRPr="00447188" w:rsidRDefault="00C353BC" w:rsidP="004C1C66">
      <w:pPr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постановлением </w:t>
      </w:r>
      <w:r w:rsidRPr="00447188">
        <w:rPr>
          <w:rFonts w:eastAsia="Calibri" w:cs="Arial"/>
          <w:lang w:eastAsia="en-US"/>
        </w:rPr>
        <w:br/>
        <w:t xml:space="preserve">                                                                           Администрации Приморского края</w:t>
      </w:r>
    </w:p>
    <w:p w:rsidR="00720C4F" w:rsidRPr="00447188" w:rsidRDefault="00720C4F" w:rsidP="004C1C66">
      <w:pPr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от 14 января 2019 года № 3-па</w:t>
      </w:r>
    </w:p>
    <w:p w:rsidR="00C353BC" w:rsidRPr="00447188" w:rsidRDefault="00C353BC" w:rsidP="00C353BC">
      <w:pPr>
        <w:rPr>
          <w:rFonts w:eastAsia="Calibri" w:cs="Arial"/>
          <w:lang w:eastAsia="en-US"/>
        </w:rPr>
      </w:pPr>
    </w:p>
    <w:p w:rsidR="004C1C66" w:rsidRPr="00447188" w:rsidRDefault="004C1C66" w:rsidP="00C353BC">
      <w:pPr>
        <w:spacing w:line="360" w:lineRule="auto"/>
        <w:jc w:val="center"/>
        <w:rPr>
          <w:rFonts w:eastAsia="Calibri" w:cs="Arial"/>
          <w:b/>
          <w:lang w:eastAsia="en-US"/>
        </w:rPr>
      </w:pPr>
    </w:p>
    <w:p w:rsidR="00147C05" w:rsidRPr="00447188" w:rsidRDefault="00147C05" w:rsidP="00C353B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b/>
          <w:lang w:eastAsia="en-US"/>
        </w:rPr>
        <w:t>ПОРЯДОК</w:t>
      </w:r>
    </w:p>
    <w:p w:rsidR="00635E6B" w:rsidRPr="00447188" w:rsidRDefault="00635E6B" w:rsidP="00EB18E8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ведения краевого реестра</w:t>
      </w:r>
    </w:p>
    <w:p w:rsidR="00635E6B" w:rsidRPr="00447188" w:rsidRDefault="00635E6B" w:rsidP="00EB18E8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пострадавших участников долевого строительства</w:t>
      </w:r>
    </w:p>
    <w:p w:rsidR="00152D6F" w:rsidRPr="00447188" w:rsidRDefault="00152D6F" w:rsidP="00567253">
      <w:pPr>
        <w:spacing w:line="360" w:lineRule="auto"/>
        <w:jc w:val="center"/>
        <w:rPr>
          <w:rFonts w:eastAsia="Calibri" w:cs="Arial"/>
          <w:b/>
          <w:lang w:eastAsia="en-US"/>
        </w:rPr>
      </w:pPr>
    </w:p>
    <w:p w:rsidR="00A422D9" w:rsidRPr="00447188" w:rsidRDefault="00A422D9" w:rsidP="00147C05">
      <w:pPr>
        <w:spacing w:line="360" w:lineRule="auto"/>
        <w:rPr>
          <w:rFonts w:eastAsia="Calibri" w:cs="Arial"/>
          <w:b/>
          <w:lang w:eastAsia="en-US"/>
        </w:rPr>
      </w:pPr>
    </w:p>
    <w:p w:rsidR="00147C05" w:rsidRPr="00447188" w:rsidRDefault="00147C05" w:rsidP="00A56C2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 </w:t>
      </w:r>
      <w:r w:rsidR="00152D6F" w:rsidRPr="00447188">
        <w:rPr>
          <w:rFonts w:eastAsia="Calibri" w:cs="Arial"/>
          <w:lang w:eastAsia="en-US"/>
        </w:rPr>
        <w:t xml:space="preserve">Настоящий Порядок определяет правила </w:t>
      </w:r>
      <w:r w:rsidRPr="00447188">
        <w:rPr>
          <w:rFonts w:eastAsia="Calibri" w:cs="Arial"/>
          <w:lang w:eastAsia="en-US"/>
        </w:rPr>
        <w:t xml:space="preserve">формирования и </w:t>
      </w:r>
      <w:r w:rsidR="00152D6F" w:rsidRPr="00447188">
        <w:rPr>
          <w:rFonts w:eastAsia="Calibri" w:cs="Arial"/>
          <w:lang w:eastAsia="en-US"/>
        </w:rPr>
        <w:t>ведения</w:t>
      </w:r>
      <w:r w:rsidRPr="00447188">
        <w:rPr>
          <w:rFonts w:eastAsia="Calibri" w:cs="Arial"/>
          <w:lang w:eastAsia="en-US"/>
        </w:rPr>
        <w:t xml:space="preserve"> краевого реестра пострадавших участников долевого строительства (далее – краевой реестр)</w:t>
      </w:r>
      <w:r w:rsidR="00152D6F" w:rsidRPr="00447188">
        <w:rPr>
          <w:rFonts w:eastAsia="Calibri" w:cs="Arial"/>
          <w:lang w:eastAsia="en-US"/>
        </w:rPr>
        <w:t xml:space="preserve">, </w:t>
      </w:r>
      <w:r w:rsidRPr="00447188">
        <w:rPr>
          <w:rFonts w:eastAsia="Calibri" w:cs="Arial"/>
          <w:lang w:eastAsia="en-US"/>
        </w:rPr>
        <w:t>структуру и состав включаемых в него сведений.</w:t>
      </w:r>
    </w:p>
    <w:p w:rsidR="00990760" w:rsidRPr="00447188" w:rsidRDefault="00147C05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2.</w:t>
      </w:r>
      <w:r w:rsidR="00C75EF8" w:rsidRPr="00447188">
        <w:rPr>
          <w:rFonts w:eastAsia="Calibri" w:cs="Arial"/>
          <w:lang w:eastAsia="en-US"/>
        </w:rPr>
        <w:t xml:space="preserve"> Формирование и ведение </w:t>
      </w:r>
      <w:r w:rsidR="00AB3617" w:rsidRPr="00447188">
        <w:rPr>
          <w:rFonts w:eastAsia="Calibri" w:cs="Arial"/>
          <w:lang w:eastAsia="en-US"/>
        </w:rPr>
        <w:t xml:space="preserve">краевого </w:t>
      </w:r>
      <w:r w:rsidR="00C75EF8" w:rsidRPr="00447188">
        <w:rPr>
          <w:rFonts w:eastAsia="Calibri" w:cs="Arial"/>
          <w:lang w:eastAsia="en-US"/>
        </w:rPr>
        <w:t xml:space="preserve">реестра осуществляет </w:t>
      </w:r>
      <w:r w:rsidR="00AB3617" w:rsidRPr="00447188">
        <w:rPr>
          <w:rFonts w:eastAsia="Calibri" w:cs="Arial"/>
          <w:lang w:eastAsia="en-US"/>
        </w:rPr>
        <w:t>уполномоченны</w:t>
      </w:r>
      <w:r w:rsidR="00FF5E62" w:rsidRPr="00447188">
        <w:rPr>
          <w:rFonts w:eastAsia="Calibri" w:cs="Arial"/>
          <w:lang w:eastAsia="en-US"/>
        </w:rPr>
        <w:t>й</w:t>
      </w:r>
      <w:r w:rsidR="00AB3617" w:rsidRPr="00447188">
        <w:rPr>
          <w:rFonts w:eastAsia="Calibri" w:cs="Arial"/>
          <w:lang w:eastAsia="en-US"/>
        </w:rPr>
        <w:t xml:space="preserve"> орган исполнительной власти Приморского края по государственному контролю (надзору) в области долевого строительства многоквартирных домов и (или) иных объектов  недвижимости (далее - уполномоченный орган)</w:t>
      </w:r>
      <w:r w:rsidR="00C75EF8" w:rsidRPr="00447188">
        <w:rPr>
          <w:rFonts w:eastAsia="Calibri" w:cs="Arial"/>
          <w:lang w:eastAsia="en-US"/>
        </w:rPr>
        <w:t>.</w:t>
      </w:r>
    </w:p>
    <w:p w:rsidR="00C75EF8" w:rsidRPr="00447188" w:rsidRDefault="005355CD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</w:t>
      </w:r>
      <w:r w:rsidR="00C75EF8" w:rsidRPr="00447188">
        <w:rPr>
          <w:rFonts w:eastAsia="Calibri" w:cs="Arial"/>
          <w:lang w:eastAsia="en-US"/>
        </w:rPr>
        <w:t>. Уполномоченный орган:</w:t>
      </w:r>
    </w:p>
    <w:p w:rsidR="00C75EF8" w:rsidRPr="00447188" w:rsidRDefault="00C75EF8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осуществляет </w:t>
      </w:r>
      <w:r w:rsidR="00352838" w:rsidRPr="00447188">
        <w:rPr>
          <w:rFonts w:eastAsia="Calibri" w:cs="Arial"/>
          <w:lang w:eastAsia="en-US"/>
        </w:rPr>
        <w:t xml:space="preserve">включение </w:t>
      </w:r>
      <w:r w:rsidRPr="00447188">
        <w:rPr>
          <w:rFonts w:eastAsia="Calibri" w:cs="Arial"/>
          <w:lang w:eastAsia="en-US"/>
        </w:rPr>
        <w:t>сведений</w:t>
      </w:r>
      <w:r w:rsidR="00352838" w:rsidRPr="00447188">
        <w:rPr>
          <w:rFonts w:eastAsia="Calibri" w:cs="Arial"/>
          <w:lang w:eastAsia="en-US"/>
        </w:rPr>
        <w:t xml:space="preserve"> </w:t>
      </w:r>
      <w:r w:rsidR="00C03BEC" w:rsidRPr="00447188">
        <w:rPr>
          <w:rFonts w:eastAsia="Calibri" w:cs="Arial"/>
          <w:lang w:eastAsia="en-US"/>
        </w:rPr>
        <w:t xml:space="preserve">о пострадавших участниках долевого строительства (далее соответственно – сведения, граждане) </w:t>
      </w:r>
      <w:r w:rsidRPr="00447188">
        <w:rPr>
          <w:rFonts w:eastAsia="Calibri" w:cs="Arial"/>
          <w:lang w:eastAsia="en-US"/>
        </w:rPr>
        <w:t xml:space="preserve">в </w:t>
      </w:r>
      <w:r w:rsidR="00AB3617" w:rsidRPr="00447188">
        <w:rPr>
          <w:rFonts w:eastAsia="Calibri" w:cs="Arial"/>
          <w:lang w:eastAsia="en-US"/>
        </w:rPr>
        <w:t xml:space="preserve">краевой </w:t>
      </w:r>
      <w:r w:rsidRPr="00447188">
        <w:rPr>
          <w:rFonts w:eastAsia="Calibri" w:cs="Arial"/>
          <w:lang w:eastAsia="en-US"/>
        </w:rPr>
        <w:t xml:space="preserve">реестр и </w:t>
      </w:r>
      <w:r w:rsidR="00352838" w:rsidRPr="00447188">
        <w:rPr>
          <w:rFonts w:eastAsia="Calibri" w:cs="Arial"/>
          <w:lang w:eastAsia="en-US"/>
        </w:rPr>
        <w:t xml:space="preserve">внесение </w:t>
      </w:r>
      <w:r w:rsidRPr="00447188">
        <w:rPr>
          <w:rFonts w:eastAsia="Calibri" w:cs="Arial"/>
          <w:lang w:eastAsia="en-US"/>
        </w:rPr>
        <w:t>изменени</w:t>
      </w:r>
      <w:r w:rsidR="00352838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в них;</w:t>
      </w:r>
      <w:r w:rsidR="00384E39" w:rsidRPr="00447188">
        <w:rPr>
          <w:rFonts w:eastAsia="Calibri" w:cs="Arial"/>
          <w:lang w:eastAsia="en-US"/>
        </w:rPr>
        <w:t xml:space="preserve"> </w:t>
      </w:r>
    </w:p>
    <w:p w:rsidR="00384E39" w:rsidRPr="00447188" w:rsidRDefault="00384E39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готовит выписки из краевого реестра;</w:t>
      </w:r>
    </w:p>
    <w:p w:rsidR="00C75EF8" w:rsidRPr="00447188" w:rsidRDefault="00C75EF8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запрашивает в органах исполнительной власти Приморского края, органах местного самоуправления</w:t>
      </w:r>
      <w:r w:rsidR="00352838" w:rsidRPr="00447188">
        <w:rPr>
          <w:rFonts w:eastAsia="Calibri" w:cs="Arial"/>
          <w:lang w:eastAsia="en-US"/>
        </w:rPr>
        <w:t xml:space="preserve"> муниципальных образований Приморского края</w:t>
      </w:r>
      <w:r w:rsidRPr="00447188">
        <w:rPr>
          <w:rFonts w:eastAsia="Calibri" w:cs="Arial"/>
          <w:lang w:eastAsia="en-US"/>
        </w:rPr>
        <w:t xml:space="preserve">, </w:t>
      </w:r>
      <w:r w:rsidR="002753D5" w:rsidRPr="00447188">
        <w:rPr>
          <w:rFonts w:eastAsia="Calibri" w:cs="Arial"/>
          <w:lang w:eastAsia="en-US"/>
        </w:rPr>
        <w:t>организаци</w:t>
      </w:r>
      <w:r w:rsidR="004C1C66" w:rsidRPr="00447188">
        <w:rPr>
          <w:rFonts w:eastAsia="Calibri" w:cs="Arial"/>
          <w:lang w:eastAsia="en-US"/>
        </w:rPr>
        <w:t>ях</w:t>
      </w:r>
      <w:r w:rsidRPr="00447188">
        <w:rPr>
          <w:rFonts w:eastAsia="Calibri" w:cs="Arial"/>
          <w:lang w:eastAsia="en-US"/>
        </w:rPr>
        <w:t xml:space="preserve"> информацию в целях ведения</w:t>
      </w:r>
      <w:r w:rsidR="00AB3617" w:rsidRPr="00447188">
        <w:rPr>
          <w:rFonts w:eastAsia="Calibri" w:cs="Arial"/>
          <w:lang w:eastAsia="en-US"/>
        </w:rPr>
        <w:t xml:space="preserve"> краевого</w:t>
      </w:r>
      <w:r w:rsidRPr="00447188">
        <w:rPr>
          <w:rFonts w:eastAsia="Calibri" w:cs="Arial"/>
          <w:lang w:eastAsia="en-US"/>
        </w:rPr>
        <w:t xml:space="preserve"> реестра;</w:t>
      </w:r>
    </w:p>
    <w:p w:rsidR="00352838" w:rsidRPr="00447188" w:rsidRDefault="00C75EF8" w:rsidP="00352838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принимает решение о внесении изменений в</w:t>
      </w:r>
      <w:r w:rsidR="00352838" w:rsidRPr="00447188">
        <w:rPr>
          <w:rFonts w:eastAsia="Calibri" w:cs="Arial"/>
          <w:lang w:eastAsia="en-US"/>
        </w:rPr>
        <w:t xml:space="preserve"> сведения о пострадавших участниках долевого строительства, содержащиеся в </w:t>
      </w:r>
      <w:r w:rsidR="00AB3617" w:rsidRPr="00447188">
        <w:rPr>
          <w:rFonts w:eastAsia="Calibri" w:cs="Arial"/>
          <w:lang w:eastAsia="en-US"/>
        </w:rPr>
        <w:t>краево</w:t>
      </w:r>
      <w:r w:rsidR="00352838" w:rsidRPr="00447188">
        <w:rPr>
          <w:rFonts w:eastAsia="Calibri" w:cs="Arial"/>
          <w:lang w:eastAsia="en-US"/>
        </w:rPr>
        <w:t>м</w:t>
      </w:r>
      <w:r w:rsidR="00AB3617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реестр</w:t>
      </w:r>
      <w:r w:rsidR="00352838" w:rsidRPr="00447188">
        <w:rPr>
          <w:rFonts w:eastAsia="Calibri" w:cs="Arial"/>
          <w:lang w:eastAsia="en-US"/>
        </w:rPr>
        <w:t>е</w:t>
      </w:r>
      <w:r w:rsidR="004C1C66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и вносит их в </w:t>
      </w:r>
      <w:r w:rsidR="00441536" w:rsidRPr="00447188">
        <w:rPr>
          <w:rFonts w:eastAsia="Calibri" w:cs="Arial"/>
          <w:lang w:eastAsia="en-US"/>
        </w:rPr>
        <w:t>соответствии</w:t>
      </w:r>
      <w:r w:rsidR="00352838" w:rsidRPr="00447188">
        <w:rPr>
          <w:rFonts w:eastAsia="Calibri" w:cs="Arial"/>
          <w:lang w:eastAsia="en-US"/>
        </w:rPr>
        <w:t xml:space="preserve"> с настоящим Порядком</w:t>
      </w:r>
      <w:r w:rsidR="002753D5" w:rsidRPr="00447188">
        <w:rPr>
          <w:rFonts w:eastAsia="Calibri" w:cs="Arial"/>
          <w:lang w:eastAsia="en-US"/>
        </w:rPr>
        <w:t>.</w:t>
      </w:r>
    </w:p>
    <w:p w:rsidR="006A58B6" w:rsidRPr="00447188" w:rsidRDefault="005355CD" w:rsidP="00A56C2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</w:t>
      </w:r>
      <w:r w:rsidR="00780926" w:rsidRPr="00447188">
        <w:rPr>
          <w:rFonts w:eastAsia="Calibri" w:cs="Arial"/>
          <w:lang w:eastAsia="en-US"/>
        </w:rPr>
        <w:t xml:space="preserve">. </w:t>
      </w:r>
      <w:r w:rsidR="006A58B6" w:rsidRPr="00447188">
        <w:rPr>
          <w:rFonts w:eastAsia="Calibri" w:cs="Arial"/>
          <w:lang w:eastAsia="en-US"/>
        </w:rPr>
        <w:t xml:space="preserve">Основанием для включения сведений в краевой реестр является решение </w:t>
      </w:r>
      <w:r w:rsidR="004C1C66" w:rsidRPr="00447188">
        <w:rPr>
          <w:rFonts w:eastAsia="Calibri" w:cs="Arial"/>
          <w:lang w:eastAsia="en-US"/>
        </w:rPr>
        <w:t>м</w:t>
      </w:r>
      <w:r w:rsidR="006A58B6" w:rsidRPr="00447188">
        <w:rPr>
          <w:rFonts w:eastAsia="Calibri" w:cs="Arial"/>
          <w:lang w:eastAsia="en-US"/>
        </w:rPr>
        <w:t xml:space="preserve">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</w:t>
      </w:r>
      <w:r w:rsidR="00780926" w:rsidRPr="00447188">
        <w:rPr>
          <w:rFonts w:eastAsia="Calibri" w:cs="Arial"/>
          <w:lang w:eastAsia="en-US"/>
        </w:rPr>
        <w:t>собственность (далее –</w:t>
      </w:r>
      <w:r w:rsidR="006557E8" w:rsidRPr="00447188">
        <w:rPr>
          <w:rFonts w:eastAsia="Calibri" w:cs="Arial"/>
          <w:lang w:eastAsia="en-US"/>
        </w:rPr>
        <w:t xml:space="preserve"> </w:t>
      </w:r>
      <w:r w:rsidR="00780926" w:rsidRPr="00447188">
        <w:rPr>
          <w:rFonts w:eastAsia="Calibri" w:cs="Arial"/>
          <w:lang w:eastAsia="en-US"/>
        </w:rPr>
        <w:t>Комиссия):</w:t>
      </w:r>
    </w:p>
    <w:p w:rsidR="005F5565" w:rsidRPr="00447188" w:rsidRDefault="005F5565" w:rsidP="004E22B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 признании не завершенного строительством многоквартирного дома проблемным объектом;</w:t>
      </w:r>
    </w:p>
    <w:p w:rsidR="00C23DBF" w:rsidRPr="00447188" w:rsidRDefault="004E22B7" w:rsidP="004E22B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включении </w:t>
      </w:r>
      <w:r w:rsidR="00750F0D" w:rsidRPr="00447188">
        <w:rPr>
          <w:rFonts w:eastAsia="Calibri" w:cs="Arial"/>
          <w:lang w:eastAsia="en-US"/>
        </w:rPr>
        <w:t>гражданина</w:t>
      </w:r>
      <w:r w:rsidR="00441536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в краевой реестр;</w:t>
      </w:r>
    </w:p>
    <w:p w:rsidR="00C23DBF" w:rsidRPr="00447188" w:rsidRDefault="00C23DBF" w:rsidP="00C23DBF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об исключении </w:t>
      </w:r>
      <w:r w:rsidR="009D0B68" w:rsidRPr="00447188">
        <w:rPr>
          <w:rFonts w:eastAsia="Calibri" w:cs="Arial"/>
          <w:lang w:eastAsia="en-US"/>
        </w:rPr>
        <w:t xml:space="preserve">гражданина </w:t>
      </w:r>
      <w:r w:rsidRPr="00447188">
        <w:rPr>
          <w:rFonts w:eastAsia="Calibri" w:cs="Arial"/>
          <w:lang w:eastAsia="en-US"/>
        </w:rPr>
        <w:t>из краевого реестра</w:t>
      </w:r>
      <w:r w:rsidR="00E542AE" w:rsidRPr="00447188">
        <w:rPr>
          <w:rFonts w:eastAsia="Calibri" w:cs="Arial"/>
          <w:lang w:eastAsia="en-US"/>
        </w:rPr>
        <w:t>.</w:t>
      </w:r>
    </w:p>
    <w:p w:rsidR="00EE47C1" w:rsidRPr="00447188" w:rsidRDefault="005355CD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EE47C1" w:rsidRPr="00447188">
        <w:rPr>
          <w:rFonts w:eastAsia="Calibri" w:cs="Arial"/>
          <w:lang w:eastAsia="en-US"/>
        </w:rPr>
        <w:t xml:space="preserve">. </w:t>
      </w:r>
      <w:r w:rsidR="00AB3617" w:rsidRPr="00447188">
        <w:rPr>
          <w:rFonts w:eastAsia="Calibri" w:cs="Arial"/>
          <w:lang w:eastAsia="en-US"/>
        </w:rPr>
        <w:t>Краевой р</w:t>
      </w:r>
      <w:r w:rsidR="0089781F" w:rsidRPr="00447188">
        <w:rPr>
          <w:rFonts w:eastAsia="Calibri" w:cs="Arial"/>
          <w:lang w:eastAsia="en-US"/>
        </w:rPr>
        <w:t>еестр</w:t>
      </w:r>
      <w:r w:rsidR="0089781F" w:rsidRPr="00447188">
        <w:rPr>
          <w:rFonts w:eastAsia="Calibri" w:cs="Arial"/>
          <w:color w:val="FF0000"/>
          <w:lang w:eastAsia="en-US"/>
        </w:rPr>
        <w:t xml:space="preserve"> </w:t>
      </w:r>
      <w:r w:rsidR="0089781F" w:rsidRPr="00447188">
        <w:rPr>
          <w:rFonts w:eastAsia="Calibri" w:cs="Arial"/>
          <w:lang w:eastAsia="en-US"/>
        </w:rPr>
        <w:t>включает в себя следующие разделы:</w:t>
      </w:r>
    </w:p>
    <w:p w:rsidR="00EE47C1" w:rsidRPr="00447188" w:rsidRDefault="005355CD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441536" w:rsidRPr="00447188">
        <w:rPr>
          <w:rFonts w:eastAsia="Calibri" w:cs="Arial"/>
          <w:lang w:eastAsia="en-US"/>
        </w:rPr>
        <w:t xml:space="preserve">.1. </w:t>
      </w:r>
      <w:r w:rsidR="00EE47C1" w:rsidRPr="00447188">
        <w:rPr>
          <w:rFonts w:eastAsia="Calibri" w:cs="Arial"/>
          <w:lang w:eastAsia="en-US"/>
        </w:rPr>
        <w:t>Сведения о гражданине: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фамилия, имя, отчество (последнее - при наличии);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адрес регистрации по месту жительства (месту пребывания);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наименование и реквизиты </w:t>
      </w:r>
      <w:r w:rsidR="005355CD" w:rsidRPr="00447188">
        <w:rPr>
          <w:rFonts w:eastAsia="Calibri" w:cs="Arial"/>
          <w:lang w:eastAsia="en-US"/>
        </w:rPr>
        <w:t>документа, удостоверяющего личность гражданина;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контактные данные</w:t>
      </w:r>
      <w:r w:rsidR="009D0B68" w:rsidRPr="00447188">
        <w:rPr>
          <w:rFonts w:eastAsia="Calibri" w:cs="Arial"/>
          <w:lang w:eastAsia="en-US"/>
        </w:rPr>
        <w:t xml:space="preserve"> (в </w:t>
      </w:r>
      <w:r w:rsidR="00441536" w:rsidRPr="00447188">
        <w:rPr>
          <w:rFonts w:eastAsia="Calibri" w:cs="Arial"/>
          <w:lang w:eastAsia="en-US"/>
        </w:rPr>
        <w:t>том числе</w:t>
      </w:r>
      <w:r w:rsidR="009D0B68" w:rsidRPr="00447188">
        <w:rPr>
          <w:rFonts w:eastAsia="Calibri" w:cs="Arial"/>
          <w:lang w:eastAsia="en-US"/>
        </w:rPr>
        <w:t xml:space="preserve"> телефон, адрес электронной почты при наличии)</w:t>
      </w:r>
      <w:r w:rsidRPr="00447188">
        <w:rPr>
          <w:rFonts w:eastAsia="Calibri" w:cs="Arial"/>
          <w:lang w:eastAsia="en-US"/>
        </w:rPr>
        <w:t>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договоре, предусматривающе</w:t>
      </w:r>
      <w:r w:rsidR="004C1C66" w:rsidRPr="00447188">
        <w:rPr>
          <w:rFonts w:eastAsia="Calibri" w:cs="Arial"/>
          <w:lang w:eastAsia="en-US"/>
        </w:rPr>
        <w:t>м</w:t>
      </w:r>
      <w:r w:rsidRPr="00447188">
        <w:rPr>
          <w:rFonts w:eastAsia="Calibri" w:cs="Arial"/>
          <w:lang w:eastAsia="en-US"/>
        </w:rPr>
        <w:t xml:space="preserve"> передачу жилого помещения  (дата, номер регистрации, срок исполнения обязательств, цена договора)</w:t>
      </w:r>
      <w:r w:rsidR="004C1C66" w:rsidRPr="00447188">
        <w:rPr>
          <w:rFonts w:eastAsia="Calibri" w:cs="Arial"/>
          <w:lang w:eastAsia="en-US"/>
        </w:rPr>
        <w:t>,</w:t>
      </w:r>
      <w:r w:rsidR="0061501B" w:rsidRPr="00447188">
        <w:rPr>
          <w:rFonts w:eastAsia="Calibri" w:cs="Arial"/>
          <w:lang w:eastAsia="en-US"/>
        </w:rPr>
        <w:t xml:space="preserve"> либо сведения о размере денежного требования</w:t>
      </w:r>
      <w:r w:rsidR="004C1C66" w:rsidRPr="00447188">
        <w:rPr>
          <w:rFonts w:eastAsia="Calibri" w:cs="Arial"/>
          <w:lang w:eastAsia="en-US"/>
        </w:rPr>
        <w:t>,</w:t>
      </w:r>
      <w:r w:rsidR="0061501B" w:rsidRPr="00447188">
        <w:rPr>
          <w:rFonts w:eastAsia="Calibri" w:cs="Arial"/>
          <w:lang w:eastAsia="en-US"/>
        </w:rPr>
        <w:t xml:space="preserve"> основанного на договоре, предусматривающе</w:t>
      </w:r>
      <w:r w:rsidR="004C1C66" w:rsidRPr="00447188">
        <w:rPr>
          <w:rFonts w:eastAsia="Calibri" w:cs="Arial"/>
          <w:lang w:eastAsia="en-US"/>
        </w:rPr>
        <w:t>м</w:t>
      </w:r>
      <w:r w:rsidR="0061501B" w:rsidRPr="00447188">
        <w:rPr>
          <w:rFonts w:eastAsia="Calibri" w:cs="Arial"/>
          <w:lang w:eastAsia="en-US"/>
        </w:rPr>
        <w:t xml:space="preserve"> передачу жилого помещения</w:t>
      </w:r>
      <w:r w:rsidRPr="00447188">
        <w:rPr>
          <w:rFonts w:eastAsia="Calibri" w:cs="Arial"/>
          <w:lang w:eastAsia="en-US"/>
        </w:rPr>
        <w:t>;</w:t>
      </w:r>
      <w:r w:rsidR="00DD1854" w:rsidRPr="00447188">
        <w:rPr>
          <w:rFonts w:eastAsia="Calibri" w:cs="Arial"/>
          <w:lang w:eastAsia="en-US"/>
        </w:rPr>
        <w:t xml:space="preserve"> 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об исполнении гражданином обязательств по договору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 xml:space="preserve">предусматривающему передачу жилого помещения  </w:t>
      </w:r>
      <w:r w:rsidRPr="00447188">
        <w:rPr>
          <w:rFonts w:eastAsia="Calibri" w:cs="Arial"/>
          <w:lang w:eastAsia="en-US"/>
        </w:rPr>
        <w:t>(размер оплаченной суммы по договору, наименование и реквизиты документов, подтверждающих факт оплаты);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сведения о включении требований гражданина к застройщику проблемного объекта в реестр требований кредиторов </w:t>
      </w:r>
      <w:r w:rsidR="00D32F0B" w:rsidRPr="00447188">
        <w:rPr>
          <w:rFonts w:cs="Arial"/>
        </w:rPr>
        <w:t xml:space="preserve"> </w:t>
      </w:r>
      <w:r w:rsidR="00C03BEC" w:rsidRPr="00447188">
        <w:rPr>
          <w:rFonts w:eastAsia="Calibri" w:cs="Arial"/>
          <w:lang w:eastAsia="en-US"/>
        </w:rPr>
        <w:t>либо</w:t>
      </w:r>
      <w:r w:rsidR="009017CF" w:rsidRPr="00447188">
        <w:rPr>
          <w:rFonts w:eastAsia="Calibri" w:cs="Arial"/>
          <w:lang w:eastAsia="en-US"/>
        </w:rPr>
        <w:t xml:space="preserve"> </w:t>
      </w:r>
      <w:r w:rsidR="00D32F0B" w:rsidRPr="00447188">
        <w:rPr>
          <w:rFonts w:eastAsia="Calibri" w:cs="Arial"/>
          <w:lang w:eastAsia="en-US"/>
        </w:rPr>
        <w:t xml:space="preserve"> реестр требований о передаче жилых помещений</w:t>
      </w:r>
      <w:r w:rsidR="004C1C66" w:rsidRPr="00447188">
        <w:rPr>
          <w:rFonts w:eastAsia="Calibri" w:cs="Arial"/>
          <w:lang w:eastAsia="en-US"/>
        </w:rPr>
        <w:t>;</w:t>
      </w:r>
      <w:r w:rsidR="00D32F0B" w:rsidRPr="00447188">
        <w:rPr>
          <w:rFonts w:eastAsia="Calibri" w:cs="Arial"/>
          <w:lang w:eastAsia="en-US"/>
        </w:rPr>
        <w:t xml:space="preserve"> 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441536" w:rsidRPr="00447188">
        <w:rPr>
          <w:rFonts w:eastAsia="Calibri" w:cs="Arial"/>
          <w:lang w:eastAsia="en-US"/>
        </w:rPr>
        <w:t xml:space="preserve">.2. </w:t>
      </w:r>
      <w:r w:rsidR="006E04A4" w:rsidRPr="00447188">
        <w:rPr>
          <w:rFonts w:eastAsia="Calibri" w:cs="Arial"/>
          <w:lang w:eastAsia="en-US"/>
        </w:rPr>
        <w:t>Сведения о проблемном объекте</w:t>
      </w:r>
      <w:r w:rsidR="00205A5C" w:rsidRPr="00447188">
        <w:rPr>
          <w:rFonts w:eastAsia="Calibri" w:cs="Arial"/>
          <w:lang w:eastAsia="en-US"/>
        </w:rPr>
        <w:t>: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адрес местонахождения проблемного объекта (почтовый и (или) строительный адрес);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разрешении на строительство проблемного объекта;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документах, подтверждающих права застройщика на земельный участок, предназначенный для строительства проблемного объекта;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состоянии строительства проблемного объекта (степень строительной готовности объекта, стадия строительства, состояние работоспособности);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количество заключенных договоров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>предусматривающих передачу жилого помещения</w:t>
      </w:r>
      <w:r w:rsidR="004C1C66" w:rsidRPr="00447188">
        <w:rPr>
          <w:rFonts w:eastAsia="Calibri" w:cs="Arial"/>
          <w:lang w:eastAsia="en-US"/>
        </w:rPr>
        <w:t>;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5.3. </w:t>
      </w:r>
      <w:r w:rsidR="006E04A4" w:rsidRPr="00447188">
        <w:rPr>
          <w:rFonts w:eastAsia="Calibri" w:cs="Arial"/>
          <w:lang w:eastAsia="en-US"/>
        </w:rPr>
        <w:t>Сведения о застройщике проблемного объекта: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</w:t>
      </w:r>
      <w:r w:rsidR="006E04A4" w:rsidRPr="00447188">
        <w:rPr>
          <w:rFonts w:eastAsia="Calibri" w:cs="Arial"/>
          <w:lang w:eastAsia="en-US"/>
        </w:rPr>
        <w:t>аименование</w:t>
      </w:r>
      <w:r w:rsidRPr="00447188">
        <w:rPr>
          <w:rFonts w:eastAsia="Calibri" w:cs="Arial"/>
          <w:lang w:eastAsia="en-US"/>
        </w:rPr>
        <w:t xml:space="preserve"> застройщика</w:t>
      </w:r>
      <w:r w:rsidR="006E04A4" w:rsidRPr="00447188">
        <w:rPr>
          <w:rFonts w:eastAsia="Calibri" w:cs="Arial"/>
          <w:lang w:eastAsia="en-US"/>
        </w:rPr>
        <w:t>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адрес местонахождения, контактные данные застройщика и его </w:t>
      </w:r>
      <w:r w:rsidR="003322B8" w:rsidRPr="00447188">
        <w:rPr>
          <w:rFonts w:eastAsia="Calibri" w:cs="Arial"/>
          <w:lang w:eastAsia="en-US"/>
        </w:rPr>
        <w:t xml:space="preserve">уполномоченного </w:t>
      </w:r>
      <w:r w:rsidRPr="00447188">
        <w:rPr>
          <w:rFonts w:eastAsia="Calibri" w:cs="Arial"/>
          <w:lang w:eastAsia="en-US"/>
        </w:rPr>
        <w:t xml:space="preserve"> представителя (телефон, факс, адрес электронной почты, адрес официального сайта в информационно-телекоммуникационной сети Интернет);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индивидуальный номер налогоплательщика;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основно</w:t>
      </w:r>
      <w:r w:rsidR="002F1BCC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государственн</w:t>
      </w:r>
      <w:r w:rsidR="002F1BCC" w:rsidRPr="00447188">
        <w:rPr>
          <w:rFonts w:eastAsia="Calibri" w:cs="Arial"/>
          <w:lang w:eastAsia="en-US"/>
        </w:rPr>
        <w:t>ый</w:t>
      </w:r>
      <w:r w:rsidRPr="00447188">
        <w:rPr>
          <w:rFonts w:eastAsia="Calibri" w:cs="Arial"/>
          <w:lang w:eastAsia="en-US"/>
        </w:rPr>
        <w:t xml:space="preserve"> </w:t>
      </w:r>
      <w:r w:rsidR="002F1BCC" w:rsidRPr="00447188">
        <w:rPr>
          <w:rFonts w:eastAsia="Calibri" w:cs="Arial"/>
          <w:lang w:eastAsia="en-US"/>
        </w:rPr>
        <w:t>регистрационный номер</w:t>
      </w:r>
      <w:r w:rsidRPr="00447188">
        <w:rPr>
          <w:rFonts w:eastAsia="Calibri" w:cs="Arial"/>
          <w:lang w:eastAsia="en-US"/>
        </w:rPr>
        <w:t>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сведения о наличии либо отсутствии процедуры банкротства.</w:t>
      </w:r>
    </w:p>
    <w:p w:rsidR="002F1BCC" w:rsidRDefault="002F1BCC" w:rsidP="00C61361">
      <w:pPr>
        <w:spacing w:line="276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6</w:t>
      </w:r>
      <w:r w:rsidR="00CA11EE" w:rsidRPr="00447188">
        <w:rPr>
          <w:rFonts w:eastAsia="Calibri" w:cs="Arial"/>
          <w:lang w:eastAsia="en-US"/>
        </w:rPr>
        <w:t xml:space="preserve">. </w:t>
      </w:r>
      <w:r w:rsidRPr="00447188">
        <w:rPr>
          <w:rFonts w:eastAsia="Calibri" w:cs="Arial"/>
          <w:lang w:eastAsia="en-US"/>
        </w:rPr>
        <w:t>В</w:t>
      </w:r>
      <w:r w:rsidR="00FB6417" w:rsidRPr="00447188">
        <w:rPr>
          <w:rFonts w:eastAsia="Calibri" w:cs="Arial"/>
          <w:lang w:eastAsia="en-US"/>
        </w:rPr>
        <w:t xml:space="preserve">несение </w:t>
      </w:r>
      <w:r w:rsidRPr="00447188">
        <w:rPr>
          <w:rFonts w:eastAsia="Calibri" w:cs="Arial"/>
          <w:lang w:eastAsia="en-US"/>
        </w:rPr>
        <w:t xml:space="preserve"> </w:t>
      </w:r>
      <w:r w:rsidR="00FB6417" w:rsidRPr="00447188">
        <w:rPr>
          <w:rFonts w:eastAsia="Calibri" w:cs="Arial"/>
          <w:lang w:eastAsia="en-US"/>
        </w:rPr>
        <w:t xml:space="preserve">сведений </w:t>
      </w:r>
      <w:r w:rsidRPr="00447188">
        <w:rPr>
          <w:rFonts w:eastAsia="Calibri" w:cs="Arial"/>
          <w:lang w:eastAsia="en-US"/>
        </w:rPr>
        <w:t xml:space="preserve">в краевой реестр </w:t>
      </w:r>
      <w:r w:rsidR="00F26FF9" w:rsidRPr="00447188">
        <w:rPr>
          <w:rFonts w:eastAsia="Calibri" w:cs="Arial"/>
          <w:lang w:eastAsia="en-US"/>
        </w:rPr>
        <w:t xml:space="preserve">в соответствии с пунктом 4 настоящего Порядка </w:t>
      </w:r>
      <w:r w:rsidRPr="00447188">
        <w:rPr>
          <w:rFonts w:eastAsia="Calibri" w:cs="Arial"/>
          <w:lang w:eastAsia="en-US"/>
        </w:rPr>
        <w:t xml:space="preserve">осуществляется уполномоченным органом в течение </w:t>
      </w:r>
      <w:r w:rsidR="004C1C66" w:rsidRPr="00447188">
        <w:rPr>
          <w:rFonts w:eastAsia="Calibri" w:cs="Arial"/>
          <w:lang w:eastAsia="en-US"/>
        </w:rPr>
        <w:t>пяти</w:t>
      </w:r>
      <w:r w:rsidRPr="00447188">
        <w:rPr>
          <w:rFonts w:eastAsia="Calibri" w:cs="Arial"/>
          <w:lang w:eastAsia="en-US"/>
        </w:rPr>
        <w:t xml:space="preserve"> рабочих дней со</w:t>
      </w:r>
      <w:r w:rsidR="008E1355" w:rsidRPr="00447188">
        <w:rPr>
          <w:rFonts w:eastAsia="Calibri" w:cs="Arial"/>
          <w:lang w:eastAsia="en-US"/>
        </w:rPr>
        <w:t xml:space="preserve"> дня</w:t>
      </w:r>
      <w:r w:rsidRPr="00447188">
        <w:rPr>
          <w:rFonts w:eastAsia="Calibri" w:cs="Arial"/>
          <w:lang w:eastAsia="en-US"/>
        </w:rPr>
        <w:t xml:space="preserve"> </w:t>
      </w:r>
      <w:r w:rsidR="006921AB" w:rsidRPr="00A96354">
        <w:rPr>
          <w:rFonts w:cs="Arial"/>
          <w:bCs/>
          <w:color w:val="000000"/>
        </w:rPr>
        <w:t>поступления протокола Комиссии в уполномоченный орган</w:t>
      </w:r>
      <w:r w:rsidR="00FB6417" w:rsidRPr="00447188">
        <w:rPr>
          <w:rFonts w:eastAsia="Calibri" w:cs="Arial"/>
          <w:lang w:eastAsia="en-US"/>
        </w:rPr>
        <w:t>.</w:t>
      </w:r>
    </w:p>
    <w:p w:rsidR="006921AB" w:rsidRPr="00447188" w:rsidRDefault="006921AB" w:rsidP="00C61361">
      <w:pPr>
        <w:spacing w:line="276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(пункт 6 в редакции </w:t>
      </w:r>
      <w:hyperlink r:id="rId38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671535" w:rsidRDefault="00736690" w:rsidP="00C61361">
      <w:pPr>
        <w:spacing w:line="276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7</w:t>
      </w:r>
      <w:r w:rsidR="00CA11EE" w:rsidRPr="00447188">
        <w:rPr>
          <w:rFonts w:eastAsia="Calibri" w:cs="Arial"/>
          <w:lang w:eastAsia="en-US"/>
        </w:rPr>
        <w:t xml:space="preserve">. </w:t>
      </w:r>
      <w:r w:rsidR="00671535" w:rsidRPr="00447188">
        <w:rPr>
          <w:rFonts w:eastAsia="Calibri" w:cs="Arial"/>
          <w:lang w:eastAsia="en-US"/>
        </w:rPr>
        <w:t xml:space="preserve">В случае изменения сведений, </w:t>
      </w:r>
      <w:r w:rsidRPr="00447188">
        <w:rPr>
          <w:rFonts w:eastAsia="Calibri" w:cs="Arial"/>
          <w:lang w:eastAsia="en-US"/>
        </w:rPr>
        <w:t xml:space="preserve">содержащихся в краевом реестре, </w:t>
      </w:r>
      <w:r w:rsidR="00671535" w:rsidRPr="00447188">
        <w:rPr>
          <w:rFonts w:eastAsia="Calibri" w:cs="Arial"/>
          <w:lang w:eastAsia="en-US"/>
        </w:rPr>
        <w:t>не связанн</w:t>
      </w:r>
      <w:r w:rsidR="00D2026C" w:rsidRPr="00447188">
        <w:rPr>
          <w:rFonts w:eastAsia="Calibri" w:cs="Arial"/>
          <w:lang w:eastAsia="en-US"/>
        </w:rPr>
        <w:t>ых</w:t>
      </w:r>
      <w:r w:rsidR="00671535" w:rsidRPr="00447188">
        <w:rPr>
          <w:rFonts w:eastAsia="Calibri" w:cs="Arial"/>
          <w:lang w:eastAsia="en-US"/>
        </w:rPr>
        <w:t xml:space="preserve"> с прекращением статуса пострадавшего участника долевого строительства</w:t>
      </w:r>
      <w:r w:rsidR="004C1C66" w:rsidRPr="00447188">
        <w:rPr>
          <w:rFonts w:eastAsia="Calibri" w:cs="Arial"/>
          <w:lang w:eastAsia="en-US"/>
        </w:rPr>
        <w:t>,</w:t>
      </w:r>
      <w:r w:rsidR="00C6622E" w:rsidRPr="00447188">
        <w:rPr>
          <w:rFonts w:eastAsia="Calibri" w:cs="Arial"/>
          <w:lang w:eastAsia="en-US"/>
        </w:rPr>
        <w:t xml:space="preserve"> и</w:t>
      </w:r>
      <w:r w:rsidR="00671535" w:rsidRPr="00447188">
        <w:rPr>
          <w:rFonts w:eastAsia="Calibri" w:cs="Arial"/>
          <w:lang w:eastAsia="en-US"/>
        </w:rPr>
        <w:t xml:space="preserve"> указанных в краевом реестре, граждан</w:t>
      </w:r>
      <w:r w:rsidR="00C6622E" w:rsidRPr="00447188">
        <w:rPr>
          <w:rFonts w:eastAsia="Calibri" w:cs="Arial"/>
          <w:lang w:eastAsia="en-US"/>
        </w:rPr>
        <w:t>ин</w:t>
      </w:r>
      <w:r w:rsidR="00D2026C" w:rsidRPr="00447188">
        <w:rPr>
          <w:rFonts w:eastAsia="Calibri" w:cs="Arial"/>
          <w:lang w:eastAsia="en-US"/>
        </w:rPr>
        <w:t xml:space="preserve"> </w:t>
      </w:r>
      <w:r w:rsidR="00671535" w:rsidRPr="00447188">
        <w:rPr>
          <w:rFonts w:eastAsia="Calibri" w:cs="Arial"/>
          <w:lang w:eastAsia="en-US"/>
        </w:rPr>
        <w:t xml:space="preserve">либо его уполномоченный представитель уведомляет об этом уполномоченный орган путем подачи заявления в течение </w:t>
      </w:r>
      <w:r w:rsidR="004C1C66" w:rsidRPr="00447188">
        <w:rPr>
          <w:rFonts w:eastAsia="Calibri" w:cs="Arial"/>
          <w:lang w:eastAsia="en-US"/>
        </w:rPr>
        <w:t>пяти</w:t>
      </w:r>
      <w:r w:rsidR="00671535" w:rsidRPr="00447188">
        <w:rPr>
          <w:rFonts w:eastAsia="Calibri" w:cs="Arial"/>
          <w:lang w:eastAsia="en-US"/>
        </w:rPr>
        <w:t xml:space="preserve"> рабочих дней со дня наступления событий, повлекших изменение соответствующих сведений</w:t>
      </w:r>
      <w:r w:rsidR="004C1C66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либо со дня</w:t>
      </w:r>
      <w:r w:rsidR="00F26FF9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когда ему стало известно об их наступлении</w:t>
      </w:r>
      <w:r w:rsidR="00F26FF9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</w:t>
      </w:r>
      <w:r w:rsidR="00C6622E" w:rsidRPr="00447188">
        <w:rPr>
          <w:rFonts w:eastAsia="Calibri" w:cs="Arial"/>
          <w:lang w:eastAsia="en-US"/>
        </w:rPr>
        <w:t>п</w:t>
      </w:r>
      <w:r w:rsidR="00671535" w:rsidRPr="00447188">
        <w:rPr>
          <w:rFonts w:eastAsia="Calibri" w:cs="Arial"/>
          <w:lang w:eastAsia="en-US"/>
        </w:rPr>
        <w:t>о форме</w:t>
      </w:r>
      <w:r w:rsidR="00F26FF9" w:rsidRPr="00447188">
        <w:rPr>
          <w:rFonts w:eastAsia="Calibri" w:cs="Arial"/>
          <w:lang w:eastAsia="en-US"/>
        </w:rPr>
        <w:t>, утвержденной уполномоченным органом</w:t>
      </w:r>
      <w:r w:rsidR="00D2026C" w:rsidRPr="00447188">
        <w:rPr>
          <w:rFonts w:eastAsia="Calibri" w:cs="Arial"/>
          <w:lang w:eastAsia="en-US"/>
        </w:rPr>
        <w:t>, с приложением документов, подтверждающих соответствующие изменения.</w:t>
      </w:r>
    </w:p>
    <w:p w:rsidR="00C61361" w:rsidRDefault="00C61361" w:rsidP="00C61361">
      <w:pPr>
        <w:spacing w:line="276" w:lineRule="auto"/>
        <w:rPr>
          <w:bCs/>
          <w:color w:val="000000"/>
        </w:rPr>
      </w:pPr>
      <w:r w:rsidRPr="00C61361">
        <w:rPr>
          <w:bCs/>
          <w:color w:val="000000"/>
        </w:rPr>
        <w:t>Регистрация поступивших заявления и документов осуществляется в день их поступления</w:t>
      </w:r>
      <w:r>
        <w:rPr>
          <w:bCs/>
          <w:color w:val="000000"/>
        </w:rPr>
        <w:t>.</w:t>
      </w:r>
    </w:p>
    <w:p w:rsidR="00C61361" w:rsidRPr="00C61361" w:rsidRDefault="00C61361" w:rsidP="00C61361">
      <w:pPr>
        <w:spacing w:line="276" w:lineRule="auto"/>
        <w:rPr>
          <w:rFonts w:eastAsia="Calibri" w:cs="Arial"/>
          <w:lang w:eastAsia="en-US"/>
        </w:rPr>
      </w:pPr>
      <w:r>
        <w:rPr>
          <w:bCs/>
          <w:color w:val="000000"/>
        </w:rPr>
        <w:t xml:space="preserve">(абзац введен </w:t>
      </w:r>
      <w:hyperlink r:id="rId39" w:tgtFrame="Logical" w:history="1">
        <w:r w:rsidRPr="00C61361">
          <w:rPr>
            <w:rStyle w:val="af3"/>
            <w:bCs/>
          </w:rPr>
          <w:t>постановлением Администрации Приморского края от 18.02.2019 №99-па</w:t>
        </w:r>
      </w:hyperlink>
      <w:r>
        <w:rPr>
          <w:bCs/>
          <w:color w:val="000000"/>
        </w:rPr>
        <w:t>)</w:t>
      </w:r>
      <w:r w:rsidRPr="00C61361">
        <w:rPr>
          <w:bCs/>
          <w:color w:val="000000"/>
        </w:rPr>
        <w:t>.</w:t>
      </w:r>
    </w:p>
    <w:p w:rsidR="00671535" w:rsidRDefault="00D2026C" w:rsidP="00C61361">
      <w:pPr>
        <w:spacing w:line="276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8</w:t>
      </w:r>
      <w:r w:rsidR="00C6622E" w:rsidRPr="00447188">
        <w:rPr>
          <w:rFonts w:eastAsia="Calibri" w:cs="Arial"/>
          <w:lang w:eastAsia="en-US"/>
        </w:rPr>
        <w:t xml:space="preserve">. Уполномоченный орган </w:t>
      </w:r>
      <w:r w:rsidR="006921AB" w:rsidRPr="00A96354">
        <w:rPr>
          <w:rFonts w:cs="Arial"/>
          <w:bCs/>
          <w:color w:val="000000"/>
        </w:rPr>
        <w:t>запрашивает</w:t>
      </w:r>
      <w:r w:rsidR="00C6622E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от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 необходимые документы и информацию</w:t>
      </w:r>
      <w:r w:rsidR="00C6622E" w:rsidRPr="00447188">
        <w:rPr>
          <w:rFonts w:eastAsia="Calibri" w:cs="Arial"/>
          <w:lang w:eastAsia="en-US"/>
        </w:rPr>
        <w:t xml:space="preserve">, подтверждающие сведения, указанные </w:t>
      </w:r>
      <w:r w:rsidRPr="00447188">
        <w:rPr>
          <w:rFonts w:eastAsia="Calibri" w:cs="Arial"/>
          <w:lang w:eastAsia="en-US"/>
        </w:rPr>
        <w:t xml:space="preserve"> гражданином</w:t>
      </w:r>
      <w:r w:rsidR="00C6622E" w:rsidRPr="00447188">
        <w:rPr>
          <w:rFonts w:eastAsia="Calibri" w:cs="Arial"/>
          <w:lang w:eastAsia="en-US"/>
        </w:rPr>
        <w:t>.</w:t>
      </w:r>
    </w:p>
    <w:p w:rsidR="006921AB" w:rsidRPr="00447188" w:rsidRDefault="006921AB" w:rsidP="00C61361">
      <w:pPr>
        <w:spacing w:line="276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(пункт 8 в редакции </w:t>
      </w:r>
      <w:hyperlink r:id="rId40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3F58CB" w:rsidRPr="00447188" w:rsidRDefault="00D2026C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9</w:t>
      </w:r>
      <w:r w:rsidR="00C6622E" w:rsidRPr="00447188">
        <w:rPr>
          <w:rFonts w:eastAsia="Calibri" w:cs="Arial"/>
          <w:lang w:eastAsia="en-US"/>
        </w:rPr>
        <w:t xml:space="preserve">. </w:t>
      </w:r>
      <w:r w:rsidR="003F58CB" w:rsidRPr="00447188">
        <w:rPr>
          <w:rFonts w:eastAsia="Calibri" w:cs="Arial"/>
          <w:lang w:eastAsia="en-US"/>
        </w:rPr>
        <w:t xml:space="preserve">Уполномоченный орган не позднее </w:t>
      </w:r>
      <w:r w:rsidR="00466E15" w:rsidRPr="00447188">
        <w:rPr>
          <w:rFonts w:eastAsia="Calibri" w:cs="Arial"/>
          <w:lang w:eastAsia="en-US"/>
        </w:rPr>
        <w:t>1</w:t>
      </w:r>
      <w:r w:rsidR="003F58CB" w:rsidRPr="00447188">
        <w:rPr>
          <w:rFonts w:eastAsia="Calibri" w:cs="Arial"/>
          <w:lang w:eastAsia="en-US"/>
        </w:rPr>
        <w:t>0 рабочих дней с</w:t>
      </w:r>
      <w:r w:rsidR="005F5DD9" w:rsidRPr="00447188">
        <w:rPr>
          <w:rFonts w:eastAsia="Calibri" w:cs="Arial"/>
          <w:lang w:eastAsia="en-US"/>
        </w:rPr>
        <w:t>о</w:t>
      </w:r>
      <w:r w:rsidR="003F58CB" w:rsidRPr="00447188">
        <w:rPr>
          <w:rFonts w:eastAsia="Calibri" w:cs="Arial"/>
          <w:lang w:eastAsia="en-US"/>
        </w:rPr>
        <w:t xml:space="preserve"> дня регистрации заявления гражданина</w:t>
      </w:r>
      <w:r w:rsidR="0093427B" w:rsidRPr="00447188">
        <w:rPr>
          <w:rFonts w:eastAsia="Calibri" w:cs="Arial"/>
          <w:lang w:eastAsia="en-US"/>
        </w:rPr>
        <w:t xml:space="preserve">, предусмотренного </w:t>
      </w:r>
      <w:r w:rsidR="006921AB" w:rsidRPr="00A96354">
        <w:rPr>
          <w:rFonts w:cs="Arial"/>
          <w:bCs/>
          <w:color w:val="000000"/>
        </w:rPr>
        <w:t>пунктом 7</w:t>
      </w:r>
      <w:r w:rsidR="003A7027" w:rsidRPr="00447188">
        <w:rPr>
          <w:rFonts w:eastAsia="Calibri" w:cs="Arial"/>
          <w:lang w:eastAsia="en-US"/>
        </w:rPr>
        <w:t xml:space="preserve"> настоящего Порядка,</w:t>
      </w:r>
      <w:r w:rsidR="003F58CB" w:rsidRPr="00447188">
        <w:rPr>
          <w:rFonts w:eastAsia="Calibri" w:cs="Arial"/>
          <w:lang w:eastAsia="en-US"/>
        </w:rPr>
        <w:t xml:space="preserve">   принимает одно из следующих решений:</w:t>
      </w:r>
    </w:p>
    <w:p w:rsidR="003F58CB" w:rsidRPr="00447188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 внесении изменений в краевой реестр;</w:t>
      </w:r>
    </w:p>
    <w:p w:rsidR="003F58CB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об отказе во внесении изменений в краевой реестр.</w:t>
      </w:r>
    </w:p>
    <w:p w:rsidR="006921AB" w:rsidRPr="00447188" w:rsidRDefault="006921AB" w:rsidP="003F58CB">
      <w:pPr>
        <w:spacing w:line="360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(пункт 9 в редакции </w:t>
      </w:r>
      <w:hyperlink r:id="rId41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3F58CB" w:rsidRPr="00447188" w:rsidRDefault="00F768F6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10</w:t>
      </w:r>
      <w:r w:rsidR="003F58CB" w:rsidRPr="00447188">
        <w:rPr>
          <w:rFonts w:eastAsia="Calibri" w:cs="Arial"/>
          <w:lang w:eastAsia="en-US"/>
        </w:rPr>
        <w:t xml:space="preserve">. Решение об отказе в изменении сведений, содержащихся в </w:t>
      </w:r>
      <w:r w:rsidR="00AB3617" w:rsidRPr="00447188">
        <w:rPr>
          <w:rFonts w:eastAsia="Calibri" w:cs="Arial"/>
          <w:lang w:eastAsia="en-US"/>
        </w:rPr>
        <w:t xml:space="preserve">краевом </w:t>
      </w:r>
      <w:r w:rsidR="003F58CB" w:rsidRPr="00447188">
        <w:rPr>
          <w:rFonts w:eastAsia="Calibri" w:cs="Arial"/>
          <w:lang w:eastAsia="en-US"/>
        </w:rPr>
        <w:t>реестре</w:t>
      </w:r>
      <w:r w:rsidR="000F42C9" w:rsidRPr="00447188">
        <w:rPr>
          <w:rFonts w:eastAsia="Calibri" w:cs="Arial"/>
          <w:lang w:eastAsia="en-US"/>
        </w:rPr>
        <w:t>,</w:t>
      </w:r>
      <w:r w:rsidR="003F58CB" w:rsidRPr="00447188">
        <w:rPr>
          <w:rFonts w:eastAsia="Calibri" w:cs="Arial"/>
          <w:lang w:eastAsia="en-US"/>
        </w:rPr>
        <w:t xml:space="preserve"> принимается в случаях:</w:t>
      </w:r>
    </w:p>
    <w:p w:rsidR="003F58CB" w:rsidRPr="00447188" w:rsidRDefault="005F5DD9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</w:t>
      </w:r>
      <w:r w:rsidR="003F58CB" w:rsidRPr="00447188">
        <w:rPr>
          <w:rFonts w:eastAsia="Calibri" w:cs="Arial"/>
          <w:lang w:eastAsia="en-US"/>
        </w:rPr>
        <w:t>е</w:t>
      </w:r>
      <w:r w:rsidR="004C1C66" w:rsidRPr="00447188">
        <w:rPr>
          <w:rFonts w:eastAsia="Calibri" w:cs="Arial"/>
          <w:lang w:eastAsia="en-US"/>
        </w:rPr>
        <w:t>п</w:t>
      </w:r>
      <w:r w:rsidR="003F58CB" w:rsidRPr="00447188">
        <w:rPr>
          <w:rFonts w:eastAsia="Calibri" w:cs="Arial"/>
          <w:lang w:eastAsia="en-US"/>
        </w:rPr>
        <w:t xml:space="preserve">редставление документов, подтверждающих необходимость внесения изменений в сведения, содержащиеся в </w:t>
      </w:r>
      <w:r w:rsidR="00AB3617" w:rsidRPr="00447188">
        <w:rPr>
          <w:rFonts w:eastAsia="Calibri" w:cs="Arial"/>
          <w:lang w:eastAsia="en-US"/>
        </w:rPr>
        <w:t xml:space="preserve">краевом </w:t>
      </w:r>
      <w:r w:rsidR="003F58CB" w:rsidRPr="00447188">
        <w:rPr>
          <w:rFonts w:eastAsia="Calibri" w:cs="Arial"/>
          <w:lang w:eastAsia="en-US"/>
        </w:rPr>
        <w:t>реестре;</w:t>
      </w:r>
    </w:p>
    <w:p w:rsidR="003F58CB" w:rsidRPr="00447188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представление недостоверных документов, подтверждающих обстоятельства, в связи с которыми требуется внесение изменений.</w:t>
      </w:r>
    </w:p>
    <w:p w:rsidR="003D34EC" w:rsidRPr="00447188" w:rsidRDefault="00807537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11</w:t>
      </w:r>
      <w:r w:rsidR="00CA11EE" w:rsidRPr="00447188">
        <w:rPr>
          <w:rFonts w:eastAsia="Calibri" w:cs="Arial"/>
          <w:lang w:eastAsia="en-US"/>
        </w:rPr>
        <w:t>.</w:t>
      </w:r>
      <w:r w:rsidR="00780926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 xml:space="preserve">В течение </w:t>
      </w:r>
      <w:r w:rsidR="004C1C66" w:rsidRPr="00447188">
        <w:rPr>
          <w:rFonts w:eastAsia="Calibri" w:cs="Arial"/>
        </w:rPr>
        <w:t>пяти</w:t>
      </w:r>
      <w:r w:rsidR="00A05DBD" w:rsidRPr="00447188">
        <w:rPr>
          <w:rFonts w:eastAsia="Calibri" w:cs="Arial"/>
        </w:rPr>
        <w:t xml:space="preserve"> рабочих дней</w:t>
      </w:r>
      <w:r w:rsidR="00A05DBD" w:rsidRPr="00447188">
        <w:rPr>
          <w:rFonts w:eastAsia="Calibri" w:cs="Arial"/>
          <w:lang w:eastAsia="en-US"/>
        </w:rPr>
        <w:t xml:space="preserve"> со дня </w:t>
      </w:r>
      <w:r w:rsidR="003F58CB" w:rsidRPr="00447188">
        <w:rPr>
          <w:rFonts w:eastAsia="Calibri" w:cs="Arial"/>
          <w:lang w:eastAsia="en-US"/>
        </w:rPr>
        <w:t>принятия решен</w:t>
      </w:r>
      <w:r w:rsidR="00114A95" w:rsidRPr="00447188">
        <w:rPr>
          <w:rFonts w:eastAsia="Calibri" w:cs="Arial"/>
          <w:lang w:eastAsia="en-US"/>
        </w:rPr>
        <w:t xml:space="preserve">ий, предусмотренных в пункте </w:t>
      </w:r>
      <w:r w:rsidRPr="00447188">
        <w:rPr>
          <w:rFonts w:eastAsia="Calibri" w:cs="Arial"/>
          <w:lang w:eastAsia="en-US"/>
        </w:rPr>
        <w:t>9</w:t>
      </w:r>
      <w:r w:rsidR="00114A95" w:rsidRPr="00447188">
        <w:rPr>
          <w:rFonts w:eastAsia="Calibri" w:cs="Arial"/>
          <w:lang w:eastAsia="en-US"/>
        </w:rPr>
        <w:t xml:space="preserve"> настоящего Порядка, </w:t>
      </w:r>
      <w:r w:rsidR="003D34EC" w:rsidRPr="00447188">
        <w:rPr>
          <w:rFonts w:eastAsia="Calibri" w:cs="Arial"/>
          <w:lang w:eastAsia="en-US"/>
        </w:rPr>
        <w:t>уполномоченный орган</w:t>
      </w:r>
      <w:r w:rsidR="00CA11EE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вносит соответствующие изменения в краевой реестр и  </w:t>
      </w:r>
      <w:r w:rsidR="00CA11EE" w:rsidRPr="00447188">
        <w:rPr>
          <w:rFonts w:eastAsia="Calibri" w:cs="Arial"/>
          <w:lang w:eastAsia="en-US"/>
        </w:rPr>
        <w:t xml:space="preserve">уведомляет </w:t>
      </w:r>
      <w:r w:rsidR="00114A95" w:rsidRPr="00447188">
        <w:rPr>
          <w:rFonts w:eastAsia="Calibri" w:cs="Arial"/>
          <w:lang w:eastAsia="en-US"/>
        </w:rPr>
        <w:t>гражданина</w:t>
      </w:r>
      <w:r w:rsidR="00CA11EE" w:rsidRPr="00447188">
        <w:rPr>
          <w:rFonts w:eastAsia="Calibri" w:cs="Arial"/>
          <w:lang w:eastAsia="en-US"/>
        </w:rPr>
        <w:t xml:space="preserve"> о принятом решении.</w:t>
      </w:r>
    </w:p>
    <w:p w:rsidR="00ED06B3" w:rsidRPr="00447188" w:rsidRDefault="00807537" w:rsidP="00ED06B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12</w:t>
      </w:r>
      <w:r w:rsidR="00ED06B3" w:rsidRPr="00447188">
        <w:rPr>
          <w:rFonts w:eastAsia="Calibri" w:cs="Arial"/>
          <w:lang w:eastAsia="en-US"/>
        </w:rPr>
        <w:t>. В случае если уполномоченным органом самостоятельно установлен факт изменения сведений, содержащихся в краевом реестре, уполномоченный орган в течени</w:t>
      </w:r>
      <w:r w:rsidR="000F42C9" w:rsidRPr="00447188">
        <w:rPr>
          <w:rFonts w:eastAsia="Calibri" w:cs="Arial"/>
          <w:lang w:eastAsia="en-US"/>
        </w:rPr>
        <w:t>е</w:t>
      </w:r>
      <w:r w:rsidR="00ED06B3" w:rsidRPr="00447188">
        <w:rPr>
          <w:rFonts w:eastAsia="Calibri" w:cs="Arial"/>
          <w:lang w:eastAsia="en-US"/>
        </w:rPr>
        <w:t xml:space="preserve"> </w:t>
      </w:r>
      <w:r w:rsidR="004C1C66" w:rsidRPr="00447188">
        <w:rPr>
          <w:rFonts w:eastAsia="Calibri" w:cs="Arial"/>
          <w:lang w:eastAsia="en-US"/>
        </w:rPr>
        <w:t>пяти</w:t>
      </w:r>
      <w:r w:rsidR="00ED06B3" w:rsidRPr="00447188">
        <w:rPr>
          <w:rFonts w:eastAsia="Calibri" w:cs="Arial"/>
          <w:lang w:eastAsia="en-US"/>
        </w:rPr>
        <w:t xml:space="preserve"> рабочих дней</w:t>
      </w:r>
      <w:r w:rsidR="007B13BB" w:rsidRPr="00447188">
        <w:rPr>
          <w:rFonts w:eastAsia="Calibri" w:cs="Arial"/>
          <w:lang w:eastAsia="en-US"/>
        </w:rPr>
        <w:t xml:space="preserve"> с даты установления </w:t>
      </w:r>
      <w:r w:rsidR="000F42C9" w:rsidRPr="00447188">
        <w:rPr>
          <w:rFonts w:eastAsia="Calibri" w:cs="Arial"/>
          <w:lang w:eastAsia="en-US"/>
        </w:rPr>
        <w:t>данного</w:t>
      </w:r>
      <w:r w:rsidR="007B13BB" w:rsidRPr="00447188">
        <w:rPr>
          <w:rFonts w:eastAsia="Calibri" w:cs="Arial"/>
          <w:lang w:eastAsia="en-US"/>
        </w:rPr>
        <w:t xml:space="preserve"> факта</w:t>
      </w:r>
      <w:r w:rsidR="00ED06B3" w:rsidRPr="00447188">
        <w:rPr>
          <w:rFonts w:eastAsia="Calibri" w:cs="Arial"/>
          <w:lang w:eastAsia="en-US"/>
        </w:rPr>
        <w:t xml:space="preserve"> </w:t>
      </w:r>
      <w:r w:rsidR="00CA11EE" w:rsidRPr="00447188">
        <w:rPr>
          <w:rFonts w:eastAsia="Calibri" w:cs="Arial"/>
          <w:lang w:eastAsia="en-US"/>
        </w:rPr>
        <w:t>вносит соответствующие изменени</w:t>
      </w:r>
      <w:r w:rsidR="00D309A2" w:rsidRPr="00447188">
        <w:rPr>
          <w:rFonts w:eastAsia="Calibri" w:cs="Arial"/>
          <w:lang w:eastAsia="en-US"/>
        </w:rPr>
        <w:t>я</w:t>
      </w:r>
      <w:r w:rsidR="00CA11EE" w:rsidRPr="00447188">
        <w:rPr>
          <w:rFonts w:eastAsia="Calibri" w:cs="Arial"/>
          <w:lang w:eastAsia="en-US"/>
        </w:rPr>
        <w:t xml:space="preserve"> в </w:t>
      </w:r>
      <w:r w:rsidR="00D309A2" w:rsidRPr="00447188">
        <w:rPr>
          <w:rFonts w:eastAsia="Calibri" w:cs="Arial"/>
          <w:lang w:eastAsia="en-US"/>
        </w:rPr>
        <w:t xml:space="preserve">краевой </w:t>
      </w:r>
      <w:r w:rsidR="00CA11EE" w:rsidRPr="00447188">
        <w:rPr>
          <w:rFonts w:eastAsia="Calibri" w:cs="Arial"/>
          <w:lang w:eastAsia="en-US"/>
        </w:rPr>
        <w:t xml:space="preserve">реестр и </w:t>
      </w:r>
      <w:r w:rsidR="008710D2" w:rsidRPr="00447188">
        <w:rPr>
          <w:rFonts w:eastAsia="Calibri" w:cs="Arial"/>
          <w:lang w:eastAsia="en-US"/>
        </w:rPr>
        <w:t>направляет</w:t>
      </w:r>
      <w:r w:rsidR="00ED06B3" w:rsidRPr="00447188">
        <w:rPr>
          <w:rFonts w:eastAsia="Calibri" w:cs="Arial"/>
          <w:lang w:eastAsia="en-US"/>
        </w:rPr>
        <w:t xml:space="preserve">  </w:t>
      </w:r>
      <w:r w:rsidR="00CA11EE" w:rsidRPr="00447188">
        <w:rPr>
          <w:rFonts w:eastAsia="Calibri" w:cs="Arial"/>
          <w:lang w:eastAsia="en-US"/>
        </w:rPr>
        <w:t>гражданину</w:t>
      </w:r>
      <w:r w:rsidR="00114A95" w:rsidRPr="00447188">
        <w:rPr>
          <w:rFonts w:eastAsia="Calibri" w:cs="Arial"/>
          <w:lang w:eastAsia="en-US"/>
        </w:rPr>
        <w:t xml:space="preserve"> </w:t>
      </w:r>
      <w:r w:rsidR="0093427B" w:rsidRPr="00447188">
        <w:rPr>
          <w:rFonts w:eastAsia="Calibri" w:cs="Arial"/>
          <w:lang w:eastAsia="en-US"/>
        </w:rPr>
        <w:t xml:space="preserve">уведомление </w:t>
      </w:r>
      <w:r w:rsidR="00114A95" w:rsidRPr="00447188">
        <w:rPr>
          <w:rFonts w:eastAsia="Calibri" w:cs="Arial"/>
          <w:lang w:eastAsia="en-US"/>
        </w:rPr>
        <w:t>о принятом решении</w:t>
      </w:r>
      <w:r w:rsidR="00CA11EE" w:rsidRPr="00447188">
        <w:rPr>
          <w:rFonts w:eastAsia="Calibri" w:cs="Arial"/>
          <w:lang w:eastAsia="en-US"/>
        </w:rPr>
        <w:t>.</w:t>
      </w:r>
    </w:p>
    <w:p w:rsidR="00114A95" w:rsidRDefault="00114A95" w:rsidP="00ED06B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случае несогласия с принятым уполномоченным органом решени</w:t>
      </w:r>
      <w:r w:rsidR="000F42C9" w:rsidRPr="00447188">
        <w:rPr>
          <w:rFonts w:eastAsia="Calibri" w:cs="Arial"/>
          <w:lang w:eastAsia="en-US"/>
        </w:rPr>
        <w:t>ем</w:t>
      </w:r>
      <w:r w:rsidR="005A4B82" w:rsidRPr="00447188">
        <w:rPr>
          <w:rFonts w:eastAsia="Calibri" w:cs="Arial"/>
          <w:lang w:eastAsia="en-US"/>
        </w:rPr>
        <w:t xml:space="preserve"> об отказе во внесении изменений в краевой реестр либо </w:t>
      </w:r>
      <w:r w:rsidR="0093427B" w:rsidRPr="00447188">
        <w:rPr>
          <w:rFonts w:eastAsia="Calibri" w:cs="Arial"/>
          <w:lang w:eastAsia="en-US"/>
        </w:rPr>
        <w:t xml:space="preserve">с внесением изменений в краевой реестр </w:t>
      </w:r>
      <w:r w:rsidR="005A4B82" w:rsidRPr="00447188">
        <w:rPr>
          <w:rFonts w:eastAsia="Calibri" w:cs="Arial"/>
          <w:lang w:eastAsia="en-US"/>
        </w:rPr>
        <w:t xml:space="preserve">в соответствии с абзацем </w:t>
      </w:r>
      <w:r w:rsidR="0093427B" w:rsidRPr="00447188">
        <w:rPr>
          <w:rFonts w:eastAsia="Calibri" w:cs="Arial"/>
          <w:lang w:eastAsia="en-US"/>
        </w:rPr>
        <w:t>первым настоящего пункта</w:t>
      </w:r>
      <w:r w:rsidRPr="00447188">
        <w:rPr>
          <w:rFonts w:eastAsia="Calibri" w:cs="Arial"/>
          <w:lang w:eastAsia="en-US"/>
        </w:rPr>
        <w:t xml:space="preserve"> гражданин вправе обратить</w:t>
      </w:r>
      <w:r w:rsidR="00D309A2" w:rsidRPr="00447188">
        <w:rPr>
          <w:rFonts w:eastAsia="Calibri" w:cs="Arial"/>
          <w:lang w:eastAsia="en-US"/>
        </w:rPr>
        <w:t>ся</w:t>
      </w:r>
      <w:r w:rsidRPr="00447188">
        <w:rPr>
          <w:rFonts w:eastAsia="Calibri" w:cs="Arial"/>
          <w:lang w:eastAsia="en-US"/>
        </w:rPr>
        <w:t xml:space="preserve"> в уполномоченный орган с заявлением о внесении изменений в </w:t>
      </w:r>
      <w:r w:rsidR="00D309A2" w:rsidRPr="00447188">
        <w:rPr>
          <w:rFonts w:eastAsia="Calibri" w:cs="Arial"/>
          <w:lang w:eastAsia="en-US"/>
        </w:rPr>
        <w:t xml:space="preserve">краевой </w:t>
      </w:r>
      <w:r w:rsidRPr="00447188">
        <w:rPr>
          <w:rFonts w:eastAsia="Calibri" w:cs="Arial"/>
          <w:lang w:eastAsia="en-US"/>
        </w:rPr>
        <w:t>реестр с приложением документов, подтверждающих его требования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в течение 30 дней со дня получения </w:t>
      </w:r>
      <w:r w:rsidR="0093427B" w:rsidRPr="00447188">
        <w:rPr>
          <w:rFonts w:eastAsia="Calibri" w:cs="Arial"/>
          <w:lang w:eastAsia="en-US"/>
        </w:rPr>
        <w:t xml:space="preserve">соответствующего </w:t>
      </w:r>
      <w:r w:rsidRPr="00447188">
        <w:rPr>
          <w:rFonts w:eastAsia="Calibri" w:cs="Arial"/>
          <w:lang w:eastAsia="en-US"/>
        </w:rPr>
        <w:t>уведомления.</w:t>
      </w:r>
    </w:p>
    <w:p w:rsidR="006921AB" w:rsidRDefault="006921AB" w:rsidP="00ED06B3">
      <w:pPr>
        <w:spacing w:line="360" w:lineRule="auto"/>
        <w:rPr>
          <w:rFonts w:eastAsia="Calibri" w:cs="Arial"/>
          <w:lang w:eastAsia="en-US"/>
        </w:rPr>
      </w:pPr>
      <w:r w:rsidRPr="00A96354">
        <w:rPr>
          <w:rFonts w:cs="Arial"/>
          <w:bCs/>
          <w:color w:val="000000"/>
        </w:rPr>
        <w:t>Заявление гражданина, указанное в абзаце втором настоящего пункта, рассматривается уполномоченным органом в соответствии с положениями настоящего Порядка.</w:t>
      </w:r>
    </w:p>
    <w:p w:rsidR="006921AB" w:rsidRPr="00447188" w:rsidRDefault="006921AB" w:rsidP="00ED06B3">
      <w:pPr>
        <w:spacing w:line="360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(абзац 3 введён </w:t>
      </w:r>
      <w:hyperlink r:id="rId42" w:tgtFrame="Logical" w:history="1">
        <w:r>
          <w:rPr>
            <w:rStyle w:val="af3"/>
            <w:rFonts w:cs="Arial"/>
            <w:bCs/>
          </w:rPr>
          <w:t>постановлением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13</w:t>
      </w:r>
      <w:r w:rsidR="000D1773" w:rsidRPr="00447188">
        <w:rPr>
          <w:rFonts w:eastAsia="Calibri" w:cs="Arial"/>
          <w:lang w:eastAsia="en-US"/>
        </w:rPr>
        <w:t xml:space="preserve">. </w:t>
      </w:r>
      <w:r w:rsidRPr="00447188">
        <w:rPr>
          <w:rFonts w:eastAsia="Calibri" w:cs="Arial"/>
          <w:lang w:eastAsia="en-US"/>
        </w:rPr>
        <w:t xml:space="preserve">Уполномоченный орган в течение </w:t>
      </w:r>
      <w:r w:rsidR="00730FFF" w:rsidRPr="00447188">
        <w:rPr>
          <w:rFonts w:eastAsia="Calibri" w:cs="Arial"/>
          <w:lang w:eastAsia="en-US"/>
        </w:rPr>
        <w:t>пяти</w:t>
      </w:r>
      <w:r w:rsidRPr="00447188">
        <w:rPr>
          <w:rFonts w:eastAsia="Calibri" w:cs="Arial"/>
          <w:lang w:eastAsia="en-US"/>
        </w:rPr>
        <w:t xml:space="preserve"> рабочих дней со дня </w:t>
      </w:r>
      <w:r w:rsidR="00390722" w:rsidRPr="00447188">
        <w:rPr>
          <w:rFonts w:eastAsia="Calibri" w:cs="Arial"/>
          <w:lang w:eastAsia="en-US"/>
        </w:rPr>
        <w:t>внесения изменений в сведения, содержащ</w:t>
      </w:r>
      <w:r w:rsidR="00730FFF" w:rsidRPr="00447188">
        <w:rPr>
          <w:rFonts w:eastAsia="Calibri" w:cs="Arial"/>
          <w:lang w:eastAsia="en-US"/>
        </w:rPr>
        <w:t>ие</w:t>
      </w:r>
      <w:r w:rsidR="00390722" w:rsidRPr="00447188">
        <w:rPr>
          <w:rFonts w:eastAsia="Calibri" w:cs="Arial"/>
          <w:lang w:eastAsia="en-US"/>
        </w:rPr>
        <w:t>ся в краевом реестре</w:t>
      </w:r>
      <w:r w:rsidR="008A3B75" w:rsidRPr="00447188">
        <w:rPr>
          <w:rFonts w:eastAsia="Calibri" w:cs="Arial"/>
          <w:lang w:eastAsia="en-US"/>
        </w:rPr>
        <w:t>,</w:t>
      </w:r>
      <w:r w:rsidR="00390722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направляет выписку из краевого реестра: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 края;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в сфере социальной защиты населения Приморского края.</w:t>
      </w:r>
    </w:p>
    <w:p w:rsidR="00A05DBD" w:rsidRPr="00447188" w:rsidRDefault="00390722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14</w:t>
      </w:r>
      <w:r w:rsidR="00114A95" w:rsidRPr="00447188">
        <w:rPr>
          <w:rFonts w:eastAsia="Calibri" w:cs="Arial"/>
          <w:lang w:eastAsia="en-US"/>
        </w:rPr>
        <w:t xml:space="preserve">. Решение об исключении из </w:t>
      </w:r>
      <w:r w:rsidR="00AB3617" w:rsidRPr="00447188">
        <w:rPr>
          <w:rFonts w:eastAsia="Calibri" w:cs="Arial"/>
          <w:lang w:eastAsia="en-US"/>
        </w:rPr>
        <w:t xml:space="preserve">краевого </w:t>
      </w:r>
      <w:r w:rsidR="00114A95" w:rsidRPr="00447188">
        <w:rPr>
          <w:rFonts w:eastAsia="Calibri" w:cs="Arial"/>
          <w:lang w:eastAsia="en-US"/>
        </w:rPr>
        <w:t xml:space="preserve">реестра принимается </w:t>
      </w:r>
      <w:r w:rsidR="00666380" w:rsidRPr="00447188">
        <w:rPr>
          <w:rFonts w:eastAsia="Calibri" w:cs="Arial"/>
          <w:lang w:eastAsia="en-US"/>
        </w:rPr>
        <w:t xml:space="preserve">в </w:t>
      </w:r>
      <w:r w:rsidR="00730FFF" w:rsidRPr="00447188">
        <w:rPr>
          <w:rFonts w:eastAsia="Calibri" w:cs="Arial"/>
          <w:lang w:eastAsia="en-US"/>
        </w:rPr>
        <w:t>с</w:t>
      </w:r>
      <w:r w:rsidR="00114A95" w:rsidRPr="00447188">
        <w:rPr>
          <w:rFonts w:eastAsia="Calibri" w:cs="Arial"/>
          <w:lang w:eastAsia="en-US"/>
        </w:rPr>
        <w:t xml:space="preserve">ледующих </w:t>
      </w:r>
      <w:r w:rsidR="00A05DBD" w:rsidRPr="00447188">
        <w:rPr>
          <w:rFonts w:eastAsia="Calibri" w:cs="Arial"/>
          <w:lang w:eastAsia="en-US"/>
        </w:rPr>
        <w:t>случаях:</w:t>
      </w:r>
    </w:p>
    <w:p w:rsidR="00666380" w:rsidRPr="00447188" w:rsidRDefault="0066638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подач</w:t>
      </w:r>
      <w:r w:rsidR="00730FFF" w:rsidRPr="00447188">
        <w:rPr>
          <w:rFonts w:eastAsia="Calibri" w:cs="Arial"/>
          <w:lang w:eastAsia="en-US"/>
        </w:rPr>
        <w:t>а</w:t>
      </w:r>
      <w:r w:rsidRPr="00447188">
        <w:rPr>
          <w:rFonts w:eastAsia="Calibri" w:cs="Arial"/>
          <w:lang w:eastAsia="en-US"/>
        </w:rPr>
        <w:t xml:space="preserve"> </w:t>
      </w:r>
      <w:r w:rsidR="000F42C9" w:rsidRPr="00447188">
        <w:rPr>
          <w:rFonts w:eastAsia="Calibri" w:cs="Arial"/>
          <w:lang w:eastAsia="en-US"/>
        </w:rPr>
        <w:t xml:space="preserve">в Комиссию </w:t>
      </w:r>
      <w:r w:rsidRPr="00447188">
        <w:rPr>
          <w:rFonts w:eastAsia="Calibri" w:cs="Arial"/>
          <w:lang w:eastAsia="en-US"/>
        </w:rPr>
        <w:t>письменного заявления гражданина об исключении его из краевого реестра</w:t>
      </w:r>
      <w:r w:rsidR="00A63FDE" w:rsidRPr="00447188">
        <w:rPr>
          <w:rFonts w:eastAsia="Calibri" w:cs="Arial"/>
          <w:lang w:eastAsia="en-US"/>
        </w:rPr>
        <w:t>;</w:t>
      </w:r>
    </w:p>
    <w:p w:rsidR="00666380" w:rsidRPr="00447188" w:rsidRDefault="00A05DBD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получени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гражданином единовременной денежной выплаты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666380" w:rsidRPr="00447188">
        <w:rPr>
          <w:rFonts w:eastAsia="Calibri" w:cs="Arial"/>
          <w:lang w:eastAsia="en-US"/>
        </w:rPr>
        <w:t xml:space="preserve">предусмотренной </w:t>
      </w:r>
      <w:hyperlink r:id="rId43" w:tgtFrame="Logical" w:history="1">
        <w:r w:rsidRPr="00447188">
          <w:rPr>
            <w:rStyle w:val="af3"/>
            <w:rFonts w:eastAsia="Calibri" w:cs="Arial"/>
            <w:lang w:eastAsia="en-US"/>
          </w:rPr>
          <w:t>Законом</w:t>
        </w:r>
        <w:r w:rsidR="00A63FDE" w:rsidRPr="00447188">
          <w:rPr>
            <w:rStyle w:val="af3"/>
            <w:rFonts w:cs="Arial"/>
          </w:rPr>
          <w:t xml:space="preserve"> </w:t>
        </w:r>
        <w:r w:rsidR="00A63FDE" w:rsidRPr="00447188">
          <w:rPr>
            <w:rStyle w:val="af3"/>
            <w:rFonts w:eastAsia="Calibri" w:cs="Arial"/>
            <w:lang w:eastAsia="en-US"/>
          </w:rPr>
          <w:t>Приморского края от</w:t>
        </w:r>
        <w:r w:rsidR="00447188" w:rsidRPr="00447188">
          <w:rPr>
            <w:rStyle w:val="af3"/>
            <w:rFonts w:eastAsia="Calibri" w:cs="Arial"/>
            <w:lang w:eastAsia="en-US"/>
          </w:rPr>
          <w:t xml:space="preserve"> 23 ноября 2018 года № 394-КЗ</w:t>
        </w:r>
      </w:hyperlink>
      <w:r w:rsidR="00A63FDE" w:rsidRPr="00447188">
        <w:rPr>
          <w:rFonts w:eastAsia="Calibri" w:cs="Arial"/>
          <w:lang w:eastAsia="en-US"/>
        </w:rPr>
        <w:t xml:space="preserve"> </w:t>
      </w:r>
      <w:r w:rsidR="007C68DD" w:rsidRPr="00447188">
        <w:rPr>
          <w:rFonts w:eastAsia="Calibri" w:cs="Arial"/>
          <w:lang w:eastAsia="en-US"/>
        </w:rPr>
        <w:t>«</w:t>
      </w:r>
      <w:r w:rsidR="00A63FDE" w:rsidRPr="00447188">
        <w:rPr>
          <w:rFonts w:eastAsia="Calibri" w:cs="Arial"/>
          <w:lang w:eastAsia="en-US"/>
        </w:rPr>
        <w:t>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7C68DD" w:rsidRPr="00447188">
        <w:rPr>
          <w:rFonts w:eastAsia="Calibri" w:cs="Arial"/>
          <w:lang w:eastAsia="en-US"/>
        </w:rPr>
        <w:t>»</w:t>
      </w:r>
      <w:r w:rsidRPr="00447188">
        <w:rPr>
          <w:rFonts w:eastAsia="Calibri" w:cs="Arial"/>
          <w:lang w:eastAsia="en-US"/>
        </w:rPr>
        <w:t>;</w:t>
      </w:r>
      <w:r w:rsidR="00666380" w:rsidRPr="00447188">
        <w:rPr>
          <w:rFonts w:eastAsia="Calibri" w:cs="Arial"/>
          <w:lang w:eastAsia="en-US"/>
        </w:rPr>
        <w:t xml:space="preserve"> </w:t>
      </w:r>
    </w:p>
    <w:p w:rsidR="00C6622E" w:rsidRPr="00447188" w:rsidRDefault="00C6622E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ввод в эксплуатацию проблемного объекта, участником строительства которого является гражданин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и передач</w:t>
      </w:r>
      <w:r w:rsidR="00730FFF" w:rsidRPr="00447188">
        <w:rPr>
          <w:rFonts w:eastAsia="Calibri" w:cs="Arial"/>
          <w:lang w:eastAsia="en-US"/>
        </w:rPr>
        <w:t>а</w:t>
      </w:r>
      <w:r w:rsidRPr="00447188">
        <w:rPr>
          <w:rFonts w:eastAsia="Calibri" w:cs="Arial"/>
          <w:lang w:eastAsia="en-US"/>
        </w:rPr>
        <w:t xml:space="preserve"> объекта долевого строительства гражданину;</w:t>
      </w:r>
    </w:p>
    <w:p w:rsidR="00390722" w:rsidRPr="00447188" w:rsidRDefault="00390722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удовлетворение денежных требований гражданина, основанных на договоре, предусматривающем передачу жилых помещений в проблемном объекте, в рамках процедуры банкротства;</w:t>
      </w:r>
    </w:p>
    <w:p w:rsidR="00B72410" w:rsidRPr="00447188" w:rsidRDefault="00B7241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выявлени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факта представления гражданином, включенным в краевой реестр, недостоверных сведений, послуживших основанием для включения гражданина в краевой реестр;</w:t>
      </w:r>
    </w:p>
    <w:p w:rsidR="00B72410" w:rsidRPr="00447188" w:rsidRDefault="00B7241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cs="Arial"/>
        </w:rPr>
        <w:t xml:space="preserve"> </w:t>
      </w:r>
      <w:r w:rsidRPr="00447188">
        <w:rPr>
          <w:rFonts w:eastAsia="Calibri" w:cs="Arial"/>
          <w:lang w:eastAsia="en-US"/>
        </w:rPr>
        <w:t>расторжени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договора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>предусматривающего передачу жилого помещения</w:t>
      </w:r>
      <w:r w:rsidRPr="00447188">
        <w:rPr>
          <w:rFonts w:eastAsia="Calibri" w:cs="Arial"/>
          <w:lang w:eastAsia="en-US"/>
        </w:rPr>
        <w:t>, заключенного между гражданином и застройщиком проблемного объекта;</w:t>
      </w:r>
    </w:p>
    <w:p w:rsidR="00A05DBD" w:rsidRPr="00447188" w:rsidRDefault="00A05DBD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если гражданин в течение шести месяцев со дня получения уведомления от </w:t>
      </w:r>
      <w:r w:rsidR="00E52D7F" w:rsidRPr="00447188">
        <w:rPr>
          <w:rFonts w:eastAsia="Calibri" w:cs="Arial"/>
          <w:lang w:eastAsia="en-US"/>
        </w:rPr>
        <w:t xml:space="preserve">органа исполнительной власти Приморского края, осуществляющего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Приморского, </w:t>
      </w:r>
      <w:r w:rsidRPr="00447188">
        <w:rPr>
          <w:rFonts w:eastAsia="Calibri" w:cs="Arial"/>
          <w:lang w:eastAsia="en-US"/>
        </w:rPr>
        <w:t>не заключил договор уступки права требования</w:t>
      </w:r>
      <w:r w:rsidR="00B72410" w:rsidRPr="00447188">
        <w:rPr>
          <w:rFonts w:eastAsia="Calibri" w:cs="Arial"/>
          <w:lang w:eastAsia="en-US"/>
        </w:rPr>
        <w:t>;</w:t>
      </w:r>
    </w:p>
    <w:p w:rsidR="008A4136" w:rsidRPr="00447188" w:rsidRDefault="0016714E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отказ гражданина от </w:t>
      </w:r>
      <w:r w:rsidR="00666380" w:rsidRPr="00447188">
        <w:rPr>
          <w:rFonts w:eastAsia="Calibri" w:cs="Arial"/>
          <w:lang w:eastAsia="en-US"/>
        </w:rPr>
        <w:t>получения</w:t>
      </w:r>
      <w:r w:rsidRPr="00447188">
        <w:rPr>
          <w:rFonts w:eastAsia="Calibri" w:cs="Arial"/>
          <w:lang w:eastAsia="en-US"/>
        </w:rPr>
        <w:t xml:space="preserve"> единовременной денежной выплаты</w:t>
      </w:r>
      <w:r w:rsidR="00666380" w:rsidRPr="00447188">
        <w:rPr>
          <w:rFonts w:eastAsia="Calibri" w:cs="Arial"/>
          <w:lang w:eastAsia="en-US"/>
        </w:rPr>
        <w:t>.</w:t>
      </w:r>
    </w:p>
    <w:p w:rsidR="009255D0" w:rsidRPr="00447188" w:rsidRDefault="00390722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114A95" w:rsidRPr="00447188">
        <w:rPr>
          <w:rFonts w:eastAsia="Calibri" w:cs="Arial"/>
          <w:lang w:eastAsia="en-US"/>
        </w:rPr>
        <w:t>5.</w:t>
      </w:r>
      <w:r w:rsidR="00E67B76" w:rsidRPr="00447188">
        <w:rPr>
          <w:rFonts w:eastAsia="Calibri" w:cs="Arial"/>
          <w:lang w:eastAsia="en-US"/>
        </w:rPr>
        <w:t xml:space="preserve"> Решение об исключении гражданина из краевого реестра принимается </w:t>
      </w:r>
      <w:r w:rsidR="009255D0" w:rsidRPr="00447188">
        <w:rPr>
          <w:rFonts w:eastAsia="Calibri" w:cs="Arial"/>
          <w:lang w:eastAsia="en-US"/>
        </w:rPr>
        <w:t>Комисси</w:t>
      </w:r>
      <w:r w:rsidR="000F42C9" w:rsidRPr="00447188">
        <w:rPr>
          <w:rFonts w:eastAsia="Calibri" w:cs="Arial"/>
          <w:lang w:eastAsia="en-US"/>
        </w:rPr>
        <w:t>ей</w:t>
      </w:r>
      <w:r w:rsidR="009255D0" w:rsidRPr="00447188">
        <w:rPr>
          <w:rFonts w:eastAsia="Calibri" w:cs="Arial"/>
          <w:lang w:eastAsia="en-US"/>
        </w:rPr>
        <w:t xml:space="preserve"> </w:t>
      </w:r>
      <w:r w:rsidR="00E67B76" w:rsidRPr="00447188">
        <w:rPr>
          <w:rFonts w:eastAsia="Calibri" w:cs="Arial"/>
          <w:lang w:eastAsia="en-US"/>
        </w:rPr>
        <w:t xml:space="preserve">в течение 15 рабочих дней с даты </w:t>
      </w:r>
      <w:r w:rsidR="00666380" w:rsidRPr="00447188">
        <w:rPr>
          <w:rFonts w:eastAsia="Calibri" w:cs="Arial"/>
          <w:lang w:eastAsia="en-US"/>
        </w:rPr>
        <w:t xml:space="preserve">поступления заявления гражданина, </w:t>
      </w:r>
      <w:r w:rsidR="009255D0" w:rsidRPr="00447188">
        <w:rPr>
          <w:rFonts w:eastAsia="Calibri" w:cs="Arial"/>
          <w:lang w:eastAsia="en-US"/>
        </w:rPr>
        <w:t>указанного в абзаце втором пункта 14 настоящего Порядка, либо информации уполномоченного органа, органа исполнительной власти Приморского края, осуществляющего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 края, органа исполнительной власти Приморского края, осуществляющего в пределах своих полномочий государственное управление в сфере социальной защиты населения Приморского края</w:t>
      </w:r>
      <w:r w:rsidR="00730FFF" w:rsidRPr="00447188">
        <w:rPr>
          <w:rFonts w:eastAsia="Calibri" w:cs="Arial"/>
          <w:lang w:eastAsia="en-US"/>
        </w:rPr>
        <w:t>,</w:t>
      </w:r>
      <w:r w:rsidR="009255D0" w:rsidRPr="00447188">
        <w:rPr>
          <w:rFonts w:eastAsia="Calibri" w:cs="Arial"/>
          <w:lang w:eastAsia="en-US"/>
        </w:rPr>
        <w:t xml:space="preserve"> с приложением документов, подтверждающих наступление какого-либо из случаев, указанных в абзацах третьем – девятом пункта 14 настоящего Порядка.</w:t>
      </w:r>
    </w:p>
    <w:p w:rsidR="00E67B76" w:rsidRPr="00447188" w:rsidRDefault="009255D0" w:rsidP="009255D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16</w:t>
      </w:r>
      <w:r w:rsidR="00666380" w:rsidRPr="00447188">
        <w:rPr>
          <w:rFonts w:eastAsia="Calibri" w:cs="Arial"/>
          <w:lang w:eastAsia="en-US"/>
        </w:rPr>
        <w:t xml:space="preserve">. </w:t>
      </w:r>
      <w:r w:rsidR="00E67B76" w:rsidRPr="00447188">
        <w:rPr>
          <w:rFonts w:eastAsia="Calibri" w:cs="Arial"/>
          <w:lang w:eastAsia="en-US"/>
        </w:rPr>
        <w:t xml:space="preserve">Уполномоченный орган </w:t>
      </w:r>
      <w:r w:rsidR="009F4D6F" w:rsidRPr="00447188">
        <w:rPr>
          <w:rFonts w:eastAsia="Calibri" w:cs="Arial"/>
          <w:lang w:eastAsia="en-US"/>
        </w:rPr>
        <w:t xml:space="preserve">в течение </w:t>
      </w:r>
      <w:r w:rsidR="00730FFF" w:rsidRPr="00447188">
        <w:rPr>
          <w:rFonts w:eastAsia="Calibri" w:cs="Arial"/>
          <w:lang w:eastAsia="en-US"/>
        </w:rPr>
        <w:t>пяти</w:t>
      </w:r>
      <w:r w:rsidR="009F4D6F" w:rsidRPr="00447188">
        <w:rPr>
          <w:rFonts w:eastAsia="Calibri" w:cs="Arial"/>
          <w:lang w:eastAsia="en-US"/>
        </w:rPr>
        <w:t xml:space="preserve"> рабочих дней со дня принятия решения Комиссии об исключении из краевого реестра гражданина </w:t>
      </w:r>
      <w:r w:rsidR="00F933BF" w:rsidRPr="00447188">
        <w:rPr>
          <w:rFonts w:eastAsia="Calibri" w:cs="Arial"/>
          <w:lang w:eastAsia="en-US"/>
        </w:rPr>
        <w:t xml:space="preserve">вносит соответствующую запись в краевой реестр и </w:t>
      </w:r>
      <w:r w:rsidR="009F4D6F" w:rsidRPr="00447188">
        <w:rPr>
          <w:rFonts w:eastAsia="Calibri" w:cs="Arial"/>
          <w:lang w:eastAsia="en-US"/>
        </w:rPr>
        <w:t xml:space="preserve">направляет в его адрес </w:t>
      </w:r>
      <w:r w:rsidR="00F933BF" w:rsidRPr="00447188">
        <w:rPr>
          <w:rFonts w:eastAsia="Calibri" w:cs="Arial"/>
          <w:lang w:eastAsia="en-US"/>
        </w:rPr>
        <w:t>уведомление о принятом решении.</w:t>
      </w:r>
      <w:r w:rsidR="009F4D6F" w:rsidRPr="00447188">
        <w:rPr>
          <w:rFonts w:eastAsia="Calibri" w:cs="Arial"/>
          <w:lang w:eastAsia="en-US"/>
        </w:rPr>
        <w:t xml:space="preserve"> </w:t>
      </w:r>
    </w:p>
    <w:p w:rsidR="007727F9" w:rsidRDefault="007727F9" w:rsidP="009255D0">
      <w:pPr>
        <w:spacing w:line="360" w:lineRule="auto"/>
        <w:rPr>
          <w:rFonts w:eastAsia="Calibri"/>
          <w:sz w:val="28"/>
          <w:lang w:eastAsia="en-US"/>
        </w:rPr>
      </w:pPr>
    </w:p>
    <w:p w:rsidR="007727F9" w:rsidRPr="007727F9" w:rsidRDefault="007727F9" w:rsidP="009D35B6">
      <w:pPr>
        <w:tabs>
          <w:tab w:val="left" w:pos="5954"/>
          <w:tab w:val="left" w:pos="6237"/>
          <w:tab w:val="left" w:pos="6379"/>
        </w:tabs>
        <w:spacing w:line="360" w:lineRule="auto"/>
        <w:jc w:val="center"/>
        <w:rPr>
          <w:rFonts w:eastAsia="Calibri"/>
          <w:sz w:val="28"/>
          <w:lang w:eastAsia="en-US"/>
        </w:rPr>
      </w:pPr>
      <w:r w:rsidRPr="007727F9">
        <w:rPr>
          <w:rFonts w:eastAsia="Calibri"/>
          <w:sz w:val="28"/>
          <w:lang w:eastAsia="en-US"/>
        </w:rPr>
        <w:t>_________</w:t>
      </w:r>
      <w:r w:rsidR="009D35B6">
        <w:rPr>
          <w:rFonts w:eastAsia="Calibri"/>
          <w:sz w:val="28"/>
          <w:lang w:eastAsia="en-US"/>
        </w:rPr>
        <w:t>_</w:t>
      </w:r>
      <w:r w:rsidRPr="007727F9">
        <w:rPr>
          <w:rFonts w:eastAsia="Calibri"/>
          <w:sz w:val="28"/>
          <w:lang w:eastAsia="en-US"/>
        </w:rPr>
        <w:t>_____</w:t>
      </w:r>
    </w:p>
    <w:p w:rsidR="007727F9" w:rsidRDefault="007727F9" w:rsidP="007727F9">
      <w:pPr>
        <w:spacing w:line="360" w:lineRule="auto"/>
        <w:jc w:val="center"/>
        <w:rPr>
          <w:rFonts w:eastAsia="Calibri"/>
          <w:sz w:val="28"/>
          <w:lang w:eastAsia="en-US"/>
        </w:rPr>
      </w:pPr>
    </w:p>
    <w:sectPr w:rsidR="007727F9" w:rsidSect="00EA59CC">
      <w:pgSz w:w="11906" w:h="16838"/>
      <w:pgMar w:top="284" w:right="851" w:bottom="993" w:left="1418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5B1" w:rsidRDefault="006F65B1" w:rsidP="00472AF8">
      <w:r>
        <w:separator/>
      </w:r>
    </w:p>
  </w:endnote>
  <w:endnote w:type="continuationSeparator" w:id="0">
    <w:p w:rsidR="006F65B1" w:rsidRDefault="006F65B1" w:rsidP="0047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5B1" w:rsidRDefault="006F65B1" w:rsidP="00472AF8">
      <w:r>
        <w:separator/>
      </w:r>
    </w:p>
  </w:footnote>
  <w:footnote w:type="continuationSeparator" w:id="0">
    <w:p w:rsidR="006F65B1" w:rsidRDefault="006F65B1" w:rsidP="00472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77" w:rsidRPr="00687564" w:rsidRDefault="00B22C77">
    <w:pPr>
      <w:pStyle w:val="a3"/>
      <w:jc w:val="center"/>
      <w:rPr>
        <w:sz w:val="28"/>
        <w:szCs w:val="28"/>
      </w:rPr>
    </w:pPr>
    <w:r w:rsidRPr="00687564">
      <w:rPr>
        <w:sz w:val="28"/>
        <w:szCs w:val="28"/>
      </w:rPr>
      <w:fldChar w:fldCharType="begin"/>
    </w:r>
    <w:r w:rsidRPr="00687564">
      <w:rPr>
        <w:sz w:val="28"/>
        <w:szCs w:val="28"/>
      </w:rPr>
      <w:instrText>PAGE   \* MERGEFORMAT</w:instrText>
    </w:r>
    <w:r w:rsidRPr="00687564">
      <w:rPr>
        <w:sz w:val="28"/>
        <w:szCs w:val="28"/>
      </w:rPr>
      <w:fldChar w:fldCharType="separate"/>
    </w:r>
    <w:r w:rsidR="003D58D1">
      <w:rPr>
        <w:noProof/>
        <w:sz w:val="28"/>
        <w:szCs w:val="28"/>
      </w:rPr>
      <w:t>3</w:t>
    </w:r>
    <w:r w:rsidRPr="00687564">
      <w:rPr>
        <w:sz w:val="28"/>
        <w:szCs w:val="28"/>
      </w:rPr>
      <w:fldChar w:fldCharType="end"/>
    </w:r>
  </w:p>
  <w:p w:rsidR="00B22C77" w:rsidRPr="003F3FB0" w:rsidRDefault="00B22C77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73DC"/>
    <w:multiLevelType w:val="hybridMultilevel"/>
    <w:tmpl w:val="DEB436DA"/>
    <w:lvl w:ilvl="0" w:tplc="86F4E5F8">
      <w:start w:val="1"/>
      <w:numFmt w:val="decimal"/>
      <w:lvlText w:val="%1."/>
      <w:lvlJc w:val="left"/>
      <w:pPr>
        <w:ind w:left="2178" w:hanging="147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6E151D"/>
    <w:multiLevelType w:val="hybridMultilevel"/>
    <w:tmpl w:val="80DAAF66"/>
    <w:lvl w:ilvl="0" w:tplc="D79ADB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90C0E5C"/>
    <w:multiLevelType w:val="hybridMultilevel"/>
    <w:tmpl w:val="5AEC9144"/>
    <w:lvl w:ilvl="0" w:tplc="B5F298C6">
      <w:start w:val="1"/>
      <w:numFmt w:val="decimal"/>
      <w:lvlText w:val="%1."/>
      <w:lvlJc w:val="left"/>
      <w:pPr>
        <w:ind w:left="1392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A146F39"/>
    <w:multiLevelType w:val="hybridMultilevel"/>
    <w:tmpl w:val="5A0CF14E"/>
    <w:lvl w:ilvl="0" w:tplc="D52C9F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F014D00"/>
    <w:multiLevelType w:val="hybridMultilevel"/>
    <w:tmpl w:val="A2147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E7B93"/>
    <w:multiLevelType w:val="multilevel"/>
    <w:tmpl w:val="92EC0188"/>
    <w:lvl w:ilvl="0">
      <w:start w:val="1"/>
      <w:numFmt w:val="decimal"/>
      <w:lvlText w:val="%1."/>
      <w:lvlJc w:val="left"/>
      <w:pPr>
        <w:ind w:left="1725" w:hanging="1005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>
    <w:nsid w:val="537E553F"/>
    <w:multiLevelType w:val="hybridMultilevel"/>
    <w:tmpl w:val="45983E40"/>
    <w:lvl w:ilvl="0" w:tplc="3B36064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42E359B"/>
    <w:multiLevelType w:val="hybridMultilevel"/>
    <w:tmpl w:val="2C8A0CC0"/>
    <w:lvl w:ilvl="0" w:tplc="720C9EBC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51B3C12"/>
    <w:multiLevelType w:val="hybridMultilevel"/>
    <w:tmpl w:val="862E2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26E92"/>
    <w:multiLevelType w:val="multilevel"/>
    <w:tmpl w:val="B2B68CC6"/>
    <w:lvl w:ilvl="0">
      <w:start w:val="1"/>
      <w:numFmt w:val="decimal"/>
      <w:lvlText w:val="%1."/>
      <w:lvlJc w:val="left"/>
      <w:pPr>
        <w:ind w:left="1905" w:hanging="118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56024D34"/>
    <w:multiLevelType w:val="multilevel"/>
    <w:tmpl w:val="2A72A6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1">
    <w:nsid w:val="61315DD1"/>
    <w:multiLevelType w:val="hybridMultilevel"/>
    <w:tmpl w:val="CFF46EEA"/>
    <w:lvl w:ilvl="0" w:tplc="7FEC0B40">
      <w:start w:val="1"/>
      <w:numFmt w:val="decimal"/>
      <w:lvlText w:val="%1."/>
      <w:lvlJc w:val="left"/>
      <w:pPr>
        <w:ind w:left="174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E7643D"/>
    <w:multiLevelType w:val="hybridMultilevel"/>
    <w:tmpl w:val="DE9C9C4E"/>
    <w:lvl w:ilvl="0" w:tplc="BA5C11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A764C5"/>
    <w:multiLevelType w:val="hybridMultilevel"/>
    <w:tmpl w:val="08BA35E6"/>
    <w:lvl w:ilvl="0" w:tplc="2390A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527F34"/>
    <w:multiLevelType w:val="hybridMultilevel"/>
    <w:tmpl w:val="3314DAC4"/>
    <w:lvl w:ilvl="0" w:tplc="01207BF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01EE"/>
    <w:rsid w:val="00001BD9"/>
    <w:rsid w:val="000045C6"/>
    <w:rsid w:val="00007B26"/>
    <w:rsid w:val="000127C4"/>
    <w:rsid w:val="00013A1E"/>
    <w:rsid w:val="000230B3"/>
    <w:rsid w:val="00023579"/>
    <w:rsid w:val="00023CD4"/>
    <w:rsid w:val="00024D4F"/>
    <w:rsid w:val="0003125C"/>
    <w:rsid w:val="00032AD8"/>
    <w:rsid w:val="00036828"/>
    <w:rsid w:val="000372A9"/>
    <w:rsid w:val="00051A48"/>
    <w:rsid w:val="000564DD"/>
    <w:rsid w:val="00063AFC"/>
    <w:rsid w:val="0006432C"/>
    <w:rsid w:val="000666EF"/>
    <w:rsid w:val="000730EB"/>
    <w:rsid w:val="000737E5"/>
    <w:rsid w:val="000748D9"/>
    <w:rsid w:val="00074953"/>
    <w:rsid w:val="00076E8A"/>
    <w:rsid w:val="00077791"/>
    <w:rsid w:val="00077DC6"/>
    <w:rsid w:val="000803D4"/>
    <w:rsid w:val="0008506B"/>
    <w:rsid w:val="00085F3B"/>
    <w:rsid w:val="00087DB2"/>
    <w:rsid w:val="00091591"/>
    <w:rsid w:val="00093E01"/>
    <w:rsid w:val="00096976"/>
    <w:rsid w:val="00097614"/>
    <w:rsid w:val="000A2FAD"/>
    <w:rsid w:val="000B612E"/>
    <w:rsid w:val="000C1024"/>
    <w:rsid w:val="000C1696"/>
    <w:rsid w:val="000C49FF"/>
    <w:rsid w:val="000C6A8C"/>
    <w:rsid w:val="000D03D1"/>
    <w:rsid w:val="000D130B"/>
    <w:rsid w:val="000D14D9"/>
    <w:rsid w:val="000D1773"/>
    <w:rsid w:val="000D1DD3"/>
    <w:rsid w:val="000D2EE5"/>
    <w:rsid w:val="000D3DE7"/>
    <w:rsid w:val="000E7034"/>
    <w:rsid w:val="000E7A71"/>
    <w:rsid w:val="000F4281"/>
    <w:rsid w:val="000F42C9"/>
    <w:rsid w:val="000F4A08"/>
    <w:rsid w:val="000F6822"/>
    <w:rsid w:val="000F686A"/>
    <w:rsid w:val="000F6FBD"/>
    <w:rsid w:val="0010060C"/>
    <w:rsid w:val="00104514"/>
    <w:rsid w:val="00105444"/>
    <w:rsid w:val="00107B3F"/>
    <w:rsid w:val="00110CA4"/>
    <w:rsid w:val="0011236C"/>
    <w:rsid w:val="00112B33"/>
    <w:rsid w:val="00113227"/>
    <w:rsid w:val="00114A95"/>
    <w:rsid w:val="00116BD9"/>
    <w:rsid w:val="00117491"/>
    <w:rsid w:val="00122D46"/>
    <w:rsid w:val="00124BE2"/>
    <w:rsid w:val="00126292"/>
    <w:rsid w:val="00126D3B"/>
    <w:rsid w:val="001326E4"/>
    <w:rsid w:val="001367CF"/>
    <w:rsid w:val="0014464A"/>
    <w:rsid w:val="0014592E"/>
    <w:rsid w:val="00147C05"/>
    <w:rsid w:val="00150669"/>
    <w:rsid w:val="00151947"/>
    <w:rsid w:val="00152866"/>
    <w:rsid w:val="00152D6F"/>
    <w:rsid w:val="00157297"/>
    <w:rsid w:val="001605E9"/>
    <w:rsid w:val="00160996"/>
    <w:rsid w:val="001610D1"/>
    <w:rsid w:val="00163CC9"/>
    <w:rsid w:val="00163DBB"/>
    <w:rsid w:val="0016714E"/>
    <w:rsid w:val="00167FC9"/>
    <w:rsid w:val="001813F2"/>
    <w:rsid w:val="00182173"/>
    <w:rsid w:val="001834A2"/>
    <w:rsid w:val="00192165"/>
    <w:rsid w:val="00192990"/>
    <w:rsid w:val="00194476"/>
    <w:rsid w:val="00194EA7"/>
    <w:rsid w:val="001960A2"/>
    <w:rsid w:val="00196D8E"/>
    <w:rsid w:val="001972EF"/>
    <w:rsid w:val="001978F9"/>
    <w:rsid w:val="001A0751"/>
    <w:rsid w:val="001A11C3"/>
    <w:rsid w:val="001A7C2F"/>
    <w:rsid w:val="001B2648"/>
    <w:rsid w:val="001B7B35"/>
    <w:rsid w:val="001C1DAF"/>
    <w:rsid w:val="001C29CE"/>
    <w:rsid w:val="001C3A57"/>
    <w:rsid w:val="001C4F75"/>
    <w:rsid w:val="001C6563"/>
    <w:rsid w:val="001D0DC2"/>
    <w:rsid w:val="001D23C8"/>
    <w:rsid w:val="001D5401"/>
    <w:rsid w:val="001E05EB"/>
    <w:rsid w:val="001E0B60"/>
    <w:rsid w:val="001E0CB6"/>
    <w:rsid w:val="001E7610"/>
    <w:rsid w:val="001F0F50"/>
    <w:rsid w:val="001F1182"/>
    <w:rsid w:val="001F3C84"/>
    <w:rsid w:val="001F5DB2"/>
    <w:rsid w:val="0020019E"/>
    <w:rsid w:val="00200E0A"/>
    <w:rsid w:val="00205A5C"/>
    <w:rsid w:val="002069BB"/>
    <w:rsid w:val="00207715"/>
    <w:rsid w:val="00211C0F"/>
    <w:rsid w:val="00212169"/>
    <w:rsid w:val="0021359F"/>
    <w:rsid w:val="002178DC"/>
    <w:rsid w:val="00217AC8"/>
    <w:rsid w:val="0022214D"/>
    <w:rsid w:val="00223D4A"/>
    <w:rsid w:val="00227025"/>
    <w:rsid w:val="002277B9"/>
    <w:rsid w:val="00231AA8"/>
    <w:rsid w:val="00233841"/>
    <w:rsid w:val="00234657"/>
    <w:rsid w:val="00235C87"/>
    <w:rsid w:val="00236970"/>
    <w:rsid w:val="002370B7"/>
    <w:rsid w:val="0024094B"/>
    <w:rsid w:val="002470B4"/>
    <w:rsid w:val="00250C46"/>
    <w:rsid w:val="00251A22"/>
    <w:rsid w:val="00252D68"/>
    <w:rsid w:val="00253ED2"/>
    <w:rsid w:val="00255722"/>
    <w:rsid w:val="00260846"/>
    <w:rsid w:val="002670C0"/>
    <w:rsid w:val="0027268A"/>
    <w:rsid w:val="00272EE7"/>
    <w:rsid w:val="002753D5"/>
    <w:rsid w:val="0027717C"/>
    <w:rsid w:val="002811E1"/>
    <w:rsid w:val="00282A1E"/>
    <w:rsid w:val="002845FC"/>
    <w:rsid w:val="002861E5"/>
    <w:rsid w:val="00287B3F"/>
    <w:rsid w:val="00287B91"/>
    <w:rsid w:val="00295939"/>
    <w:rsid w:val="0029748F"/>
    <w:rsid w:val="002A2CDF"/>
    <w:rsid w:val="002A3450"/>
    <w:rsid w:val="002A416C"/>
    <w:rsid w:val="002A6097"/>
    <w:rsid w:val="002A67AC"/>
    <w:rsid w:val="002B034B"/>
    <w:rsid w:val="002B3538"/>
    <w:rsid w:val="002B3A43"/>
    <w:rsid w:val="002B7D4E"/>
    <w:rsid w:val="002B7F8D"/>
    <w:rsid w:val="002C07D2"/>
    <w:rsid w:val="002C13D6"/>
    <w:rsid w:val="002C30C8"/>
    <w:rsid w:val="002C6CF4"/>
    <w:rsid w:val="002D01E3"/>
    <w:rsid w:val="002D05C0"/>
    <w:rsid w:val="002D0B70"/>
    <w:rsid w:val="002D49FD"/>
    <w:rsid w:val="002D55C5"/>
    <w:rsid w:val="002D77AC"/>
    <w:rsid w:val="002E0D78"/>
    <w:rsid w:val="002E3183"/>
    <w:rsid w:val="002E6390"/>
    <w:rsid w:val="002F1BCC"/>
    <w:rsid w:val="002F354E"/>
    <w:rsid w:val="002F46AE"/>
    <w:rsid w:val="002F485F"/>
    <w:rsid w:val="002F7DDA"/>
    <w:rsid w:val="003069A8"/>
    <w:rsid w:val="00315190"/>
    <w:rsid w:val="003172A5"/>
    <w:rsid w:val="00320F10"/>
    <w:rsid w:val="0032209D"/>
    <w:rsid w:val="0032590D"/>
    <w:rsid w:val="0032679B"/>
    <w:rsid w:val="00331265"/>
    <w:rsid w:val="003315E2"/>
    <w:rsid w:val="0033164A"/>
    <w:rsid w:val="003320C3"/>
    <w:rsid w:val="003322B8"/>
    <w:rsid w:val="00335F25"/>
    <w:rsid w:val="00336787"/>
    <w:rsid w:val="00336AD1"/>
    <w:rsid w:val="00336D8A"/>
    <w:rsid w:val="00337565"/>
    <w:rsid w:val="00342E70"/>
    <w:rsid w:val="00344540"/>
    <w:rsid w:val="003448AC"/>
    <w:rsid w:val="00345E54"/>
    <w:rsid w:val="00346E89"/>
    <w:rsid w:val="00351949"/>
    <w:rsid w:val="00352838"/>
    <w:rsid w:val="00353243"/>
    <w:rsid w:val="003550B2"/>
    <w:rsid w:val="00355B87"/>
    <w:rsid w:val="00355FB5"/>
    <w:rsid w:val="00357D27"/>
    <w:rsid w:val="0036099D"/>
    <w:rsid w:val="00363615"/>
    <w:rsid w:val="003640C8"/>
    <w:rsid w:val="0036794A"/>
    <w:rsid w:val="00372336"/>
    <w:rsid w:val="003736F6"/>
    <w:rsid w:val="00373955"/>
    <w:rsid w:val="00374331"/>
    <w:rsid w:val="003761A6"/>
    <w:rsid w:val="00377E81"/>
    <w:rsid w:val="0038029C"/>
    <w:rsid w:val="003804C2"/>
    <w:rsid w:val="00384E39"/>
    <w:rsid w:val="00384FFA"/>
    <w:rsid w:val="00386756"/>
    <w:rsid w:val="00390722"/>
    <w:rsid w:val="0039116F"/>
    <w:rsid w:val="00395926"/>
    <w:rsid w:val="003A0AF1"/>
    <w:rsid w:val="003A1658"/>
    <w:rsid w:val="003A336A"/>
    <w:rsid w:val="003A62FC"/>
    <w:rsid w:val="003A7027"/>
    <w:rsid w:val="003B2719"/>
    <w:rsid w:val="003B5349"/>
    <w:rsid w:val="003B54AA"/>
    <w:rsid w:val="003C2E82"/>
    <w:rsid w:val="003C4DB0"/>
    <w:rsid w:val="003C57AD"/>
    <w:rsid w:val="003C744E"/>
    <w:rsid w:val="003D0013"/>
    <w:rsid w:val="003D34EC"/>
    <w:rsid w:val="003D58D1"/>
    <w:rsid w:val="003E033B"/>
    <w:rsid w:val="003E4FD9"/>
    <w:rsid w:val="003F0FC6"/>
    <w:rsid w:val="003F20A5"/>
    <w:rsid w:val="003F24C1"/>
    <w:rsid w:val="003F283C"/>
    <w:rsid w:val="003F3FB0"/>
    <w:rsid w:val="003F57CD"/>
    <w:rsid w:val="003F58CB"/>
    <w:rsid w:val="003F696F"/>
    <w:rsid w:val="00400C3C"/>
    <w:rsid w:val="00402E11"/>
    <w:rsid w:val="00404816"/>
    <w:rsid w:val="00404EC8"/>
    <w:rsid w:val="004078C3"/>
    <w:rsid w:val="00410B9D"/>
    <w:rsid w:val="004113FD"/>
    <w:rsid w:val="0041434B"/>
    <w:rsid w:val="00415E43"/>
    <w:rsid w:val="00417AB6"/>
    <w:rsid w:val="00420B11"/>
    <w:rsid w:val="00424181"/>
    <w:rsid w:val="004246E3"/>
    <w:rsid w:val="00426716"/>
    <w:rsid w:val="0043287B"/>
    <w:rsid w:val="00434F2D"/>
    <w:rsid w:val="00437CB1"/>
    <w:rsid w:val="004400A0"/>
    <w:rsid w:val="00440F02"/>
    <w:rsid w:val="0044145F"/>
    <w:rsid w:val="00441526"/>
    <w:rsid w:val="00441536"/>
    <w:rsid w:val="004448F6"/>
    <w:rsid w:val="00445B45"/>
    <w:rsid w:val="00446A2D"/>
    <w:rsid w:val="00446CA8"/>
    <w:rsid w:val="00447188"/>
    <w:rsid w:val="004476D4"/>
    <w:rsid w:val="004555B5"/>
    <w:rsid w:val="00462FA7"/>
    <w:rsid w:val="00464C74"/>
    <w:rsid w:val="00465AFB"/>
    <w:rsid w:val="00466287"/>
    <w:rsid w:val="00466E15"/>
    <w:rsid w:val="004670E1"/>
    <w:rsid w:val="004728E7"/>
    <w:rsid w:val="00472AF8"/>
    <w:rsid w:val="00475C41"/>
    <w:rsid w:val="00480007"/>
    <w:rsid w:val="00481EB9"/>
    <w:rsid w:val="0048564A"/>
    <w:rsid w:val="00491A7B"/>
    <w:rsid w:val="00492007"/>
    <w:rsid w:val="004922F2"/>
    <w:rsid w:val="00494C0E"/>
    <w:rsid w:val="004A0221"/>
    <w:rsid w:val="004A5587"/>
    <w:rsid w:val="004A5B58"/>
    <w:rsid w:val="004A7D33"/>
    <w:rsid w:val="004B0420"/>
    <w:rsid w:val="004B0506"/>
    <w:rsid w:val="004B65EC"/>
    <w:rsid w:val="004B6C4E"/>
    <w:rsid w:val="004C060A"/>
    <w:rsid w:val="004C09D1"/>
    <w:rsid w:val="004C157B"/>
    <w:rsid w:val="004C1C66"/>
    <w:rsid w:val="004C3C46"/>
    <w:rsid w:val="004C647B"/>
    <w:rsid w:val="004D1099"/>
    <w:rsid w:val="004D30CB"/>
    <w:rsid w:val="004D3D56"/>
    <w:rsid w:val="004D4542"/>
    <w:rsid w:val="004D4860"/>
    <w:rsid w:val="004D5686"/>
    <w:rsid w:val="004D6055"/>
    <w:rsid w:val="004E004A"/>
    <w:rsid w:val="004E04C6"/>
    <w:rsid w:val="004E22B7"/>
    <w:rsid w:val="004E2EFD"/>
    <w:rsid w:val="004E35F1"/>
    <w:rsid w:val="004E4747"/>
    <w:rsid w:val="004E4756"/>
    <w:rsid w:val="004E49E6"/>
    <w:rsid w:val="004E6567"/>
    <w:rsid w:val="004E781C"/>
    <w:rsid w:val="004E7A96"/>
    <w:rsid w:val="004E7EB3"/>
    <w:rsid w:val="004F0CFE"/>
    <w:rsid w:val="004F0D92"/>
    <w:rsid w:val="004F581A"/>
    <w:rsid w:val="005004F5"/>
    <w:rsid w:val="005005F8"/>
    <w:rsid w:val="00500773"/>
    <w:rsid w:val="00502A17"/>
    <w:rsid w:val="005043F6"/>
    <w:rsid w:val="00504AF3"/>
    <w:rsid w:val="00505236"/>
    <w:rsid w:val="0050562D"/>
    <w:rsid w:val="005125F9"/>
    <w:rsid w:val="0052228E"/>
    <w:rsid w:val="00522B61"/>
    <w:rsid w:val="00523A87"/>
    <w:rsid w:val="005266CE"/>
    <w:rsid w:val="00531B2A"/>
    <w:rsid w:val="00531FFE"/>
    <w:rsid w:val="00532DDD"/>
    <w:rsid w:val="00534025"/>
    <w:rsid w:val="005355CD"/>
    <w:rsid w:val="0053718F"/>
    <w:rsid w:val="00540DDE"/>
    <w:rsid w:val="00542145"/>
    <w:rsid w:val="005436B8"/>
    <w:rsid w:val="00544101"/>
    <w:rsid w:val="00545EDC"/>
    <w:rsid w:val="00554668"/>
    <w:rsid w:val="0055686B"/>
    <w:rsid w:val="00556A19"/>
    <w:rsid w:val="00565409"/>
    <w:rsid w:val="00567253"/>
    <w:rsid w:val="00570758"/>
    <w:rsid w:val="00570F10"/>
    <w:rsid w:val="00572B99"/>
    <w:rsid w:val="005733FE"/>
    <w:rsid w:val="005749BE"/>
    <w:rsid w:val="00580EA3"/>
    <w:rsid w:val="005840EA"/>
    <w:rsid w:val="00585BBE"/>
    <w:rsid w:val="0058651D"/>
    <w:rsid w:val="005866D9"/>
    <w:rsid w:val="00590D83"/>
    <w:rsid w:val="00592389"/>
    <w:rsid w:val="00592F6A"/>
    <w:rsid w:val="00594581"/>
    <w:rsid w:val="00595162"/>
    <w:rsid w:val="005A07B6"/>
    <w:rsid w:val="005A365F"/>
    <w:rsid w:val="005A4B82"/>
    <w:rsid w:val="005A5852"/>
    <w:rsid w:val="005A6E06"/>
    <w:rsid w:val="005B0BA4"/>
    <w:rsid w:val="005B2CCB"/>
    <w:rsid w:val="005B3436"/>
    <w:rsid w:val="005B5737"/>
    <w:rsid w:val="005B5A4E"/>
    <w:rsid w:val="005B63FC"/>
    <w:rsid w:val="005B66EE"/>
    <w:rsid w:val="005C3F78"/>
    <w:rsid w:val="005C448B"/>
    <w:rsid w:val="005D55D4"/>
    <w:rsid w:val="005D689E"/>
    <w:rsid w:val="005E0C73"/>
    <w:rsid w:val="005E2213"/>
    <w:rsid w:val="005E5C95"/>
    <w:rsid w:val="005F1BE0"/>
    <w:rsid w:val="005F39D5"/>
    <w:rsid w:val="005F3D3E"/>
    <w:rsid w:val="005F5565"/>
    <w:rsid w:val="005F5DD9"/>
    <w:rsid w:val="005F6A1E"/>
    <w:rsid w:val="005F6A35"/>
    <w:rsid w:val="005F7DAA"/>
    <w:rsid w:val="00600B95"/>
    <w:rsid w:val="006014DD"/>
    <w:rsid w:val="00603D69"/>
    <w:rsid w:val="0060582D"/>
    <w:rsid w:val="00607206"/>
    <w:rsid w:val="006073B5"/>
    <w:rsid w:val="0061223B"/>
    <w:rsid w:val="0061501B"/>
    <w:rsid w:val="0061707F"/>
    <w:rsid w:val="00621341"/>
    <w:rsid w:val="006219F3"/>
    <w:rsid w:val="00623243"/>
    <w:rsid w:val="00625CCC"/>
    <w:rsid w:val="00626165"/>
    <w:rsid w:val="006270AD"/>
    <w:rsid w:val="00633CE9"/>
    <w:rsid w:val="006340A8"/>
    <w:rsid w:val="00634252"/>
    <w:rsid w:val="00634782"/>
    <w:rsid w:val="00635E6B"/>
    <w:rsid w:val="00636A8D"/>
    <w:rsid w:val="0064021D"/>
    <w:rsid w:val="00640619"/>
    <w:rsid w:val="00640CCB"/>
    <w:rsid w:val="00640D97"/>
    <w:rsid w:val="006420D2"/>
    <w:rsid w:val="00642A49"/>
    <w:rsid w:val="00646021"/>
    <w:rsid w:val="00647532"/>
    <w:rsid w:val="006477DC"/>
    <w:rsid w:val="00647DFD"/>
    <w:rsid w:val="0065135B"/>
    <w:rsid w:val="00652A16"/>
    <w:rsid w:val="0065307A"/>
    <w:rsid w:val="00654FCF"/>
    <w:rsid w:val="006557E8"/>
    <w:rsid w:val="00655B22"/>
    <w:rsid w:val="00656C91"/>
    <w:rsid w:val="006575FE"/>
    <w:rsid w:val="00657D71"/>
    <w:rsid w:val="006636CB"/>
    <w:rsid w:val="00663AA5"/>
    <w:rsid w:val="00663F33"/>
    <w:rsid w:val="00664646"/>
    <w:rsid w:val="006652DD"/>
    <w:rsid w:val="0066614D"/>
    <w:rsid w:val="00666380"/>
    <w:rsid w:val="006710EB"/>
    <w:rsid w:val="00671535"/>
    <w:rsid w:val="00671CE8"/>
    <w:rsid w:val="00673EF6"/>
    <w:rsid w:val="00680751"/>
    <w:rsid w:val="00681C4D"/>
    <w:rsid w:val="00682920"/>
    <w:rsid w:val="0068538B"/>
    <w:rsid w:val="00686618"/>
    <w:rsid w:val="00687366"/>
    <w:rsid w:val="00687564"/>
    <w:rsid w:val="006905C5"/>
    <w:rsid w:val="006921AB"/>
    <w:rsid w:val="00693CA6"/>
    <w:rsid w:val="00693EFA"/>
    <w:rsid w:val="006952C8"/>
    <w:rsid w:val="00695677"/>
    <w:rsid w:val="0069591D"/>
    <w:rsid w:val="006A2630"/>
    <w:rsid w:val="006A38B4"/>
    <w:rsid w:val="006A58B6"/>
    <w:rsid w:val="006C2929"/>
    <w:rsid w:val="006D298A"/>
    <w:rsid w:val="006D450C"/>
    <w:rsid w:val="006D4A8C"/>
    <w:rsid w:val="006D5BD7"/>
    <w:rsid w:val="006E04A4"/>
    <w:rsid w:val="006E4147"/>
    <w:rsid w:val="006E611C"/>
    <w:rsid w:val="006E785C"/>
    <w:rsid w:val="006F080F"/>
    <w:rsid w:val="006F4573"/>
    <w:rsid w:val="006F65B1"/>
    <w:rsid w:val="0070035A"/>
    <w:rsid w:val="00700B39"/>
    <w:rsid w:val="0070122E"/>
    <w:rsid w:val="0070147A"/>
    <w:rsid w:val="00704AB2"/>
    <w:rsid w:val="00710D66"/>
    <w:rsid w:val="007113CC"/>
    <w:rsid w:val="00711CCE"/>
    <w:rsid w:val="00713B91"/>
    <w:rsid w:val="007209E1"/>
    <w:rsid w:val="00720C4F"/>
    <w:rsid w:val="00723B66"/>
    <w:rsid w:val="00723CAC"/>
    <w:rsid w:val="00725C89"/>
    <w:rsid w:val="00725D27"/>
    <w:rsid w:val="007301EE"/>
    <w:rsid w:val="0073023B"/>
    <w:rsid w:val="0073089A"/>
    <w:rsid w:val="00730FFF"/>
    <w:rsid w:val="0073266C"/>
    <w:rsid w:val="00736690"/>
    <w:rsid w:val="00740F55"/>
    <w:rsid w:val="007412D4"/>
    <w:rsid w:val="007424D7"/>
    <w:rsid w:val="007435C6"/>
    <w:rsid w:val="00743916"/>
    <w:rsid w:val="007455B0"/>
    <w:rsid w:val="007477C2"/>
    <w:rsid w:val="007502F1"/>
    <w:rsid w:val="00750F0D"/>
    <w:rsid w:val="00751A6F"/>
    <w:rsid w:val="00751DE3"/>
    <w:rsid w:val="00752B37"/>
    <w:rsid w:val="00760EC4"/>
    <w:rsid w:val="00762D05"/>
    <w:rsid w:val="00764AAC"/>
    <w:rsid w:val="00764DAA"/>
    <w:rsid w:val="00765B7F"/>
    <w:rsid w:val="00767C7F"/>
    <w:rsid w:val="007727F9"/>
    <w:rsid w:val="00774DBE"/>
    <w:rsid w:val="007774AA"/>
    <w:rsid w:val="00780926"/>
    <w:rsid w:val="00781A8A"/>
    <w:rsid w:val="00785A8F"/>
    <w:rsid w:val="007866CE"/>
    <w:rsid w:val="00787C99"/>
    <w:rsid w:val="00790A47"/>
    <w:rsid w:val="00791583"/>
    <w:rsid w:val="007A030E"/>
    <w:rsid w:val="007A1F05"/>
    <w:rsid w:val="007A3129"/>
    <w:rsid w:val="007A40C5"/>
    <w:rsid w:val="007A47B0"/>
    <w:rsid w:val="007A5742"/>
    <w:rsid w:val="007A5750"/>
    <w:rsid w:val="007A78D3"/>
    <w:rsid w:val="007A7A31"/>
    <w:rsid w:val="007B13BB"/>
    <w:rsid w:val="007B62FE"/>
    <w:rsid w:val="007C0F11"/>
    <w:rsid w:val="007C1B8A"/>
    <w:rsid w:val="007C26A2"/>
    <w:rsid w:val="007C674F"/>
    <w:rsid w:val="007C68DD"/>
    <w:rsid w:val="007C6D90"/>
    <w:rsid w:val="007C6E10"/>
    <w:rsid w:val="007C7663"/>
    <w:rsid w:val="007D57E2"/>
    <w:rsid w:val="007D654D"/>
    <w:rsid w:val="007E024F"/>
    <w:rsid w:val="007E15E1"/>
    <w:rsid w:val="007E375D"/>
    <w:rsid w:val="007E3C9A"/>
    <w:rsid w:val="007E400F"/>
    <w:rsid w:val="007E44E9"/>
    <w:rsid w:val="007E4683"/>
    <w:rsid w:val="007E4A57"/>
    <w:rsid w:val="007E7C71"/>
    <w:rsid w:val="007F0D86"/>
    <w:rsid w:val="007F3FFA"/>
    <w:rsid w:val="007F4976"/>
    <w:rsid w:val="008031E0"/>
    <w:rsid w:val="008045BC"/>
    <w:rsid w:val="00804E6D"/>
    <w:rsid w:val="00806C90"/>
    <w:rsid w:val="00807537"/>
    <w:rsid w:val="00811FE4"/>
    <w:rsid w:val="00813442"/>
    <w:rsid w:val="00814C9E"/>
    <w:rsid w:val="00820C68"/>
    <w:rsid w:val="00821393"/>
    <w:rsid w:val="00824EDD"/>
    <w:rsid w:val="00825F66"/>
    <w:rsid w:val="00826B95"/>
    <w:rsid w:val="0083121B"/>
    <w:rsid w:val="00831610"/>
    <w:rsid w:val="00831739"/>
    <w:rsid w:val="00831B72"/>
    <w:rsid w:val="00835996"/>
    <w:rsid w:val="00840D53"/>
    <w:rsid w:val="00842FF4"/>
    <w:rsid w:val="008507ED"/>
    <w:rsid w:val="00853C13"/>
    <w:rsid w:val="00857EFC"/>
    <w:rsid w:val="00860513"/>
    <w:rsid w:val="00860962"/>
    <w:rsid w:val="008633FD"/>
    <w:rsid w:val="00864C15"/>
    <w:rsid w:val="0086597C"/>
    <w:rsid w:val="008677DE"/>
    <w:rsid w:val="008710D2"/>
    <w:rsid w:val="00873F92"/>
    <w:rsid w:val="00874A20"/>
    <w:rsid w:val="00875F6F"/>
    <w:rsid w:val="00877AEE"/>
    <w:rsid w:val="00877C55"/>
    <w:rsid w:val="0088217E"/>
    <w:rsid w:val="00883D35"/>
    <w:rsid w:val="00886619"/>
    <w:rsid w:val="00887CCE"/>
    <w:rsid w:val="00890895"/>
    <w:rsid w:val="008942E9"/>
    <w:rsid w:val="0089781F"/>
    <w:rsid w:val="008978E0"/>
    <w:rsid w:val="00897F66"/>
    <w:rsid w:val="008A261D"/>
    <w:rsid w:val="008A3B75"/>
    <w:rsid w:val="008A4136"/>
    <w:rsid w:val="008A4582"/>
    <w:rsid w:val="008A7C2F"/>
    <w:rsid w:val="008B2403"/>
    <w:rsid w:val="008B4686"/>
    <w:rsid w:val="008B4BB8"/>
    <w:rsid w:val="008B5814"/>
    <w:rsid w:val="008C156F"/>
    <w:rsid w:val="008C5FA0"/>
    <w:rsid w:val="008D0AC0"/>
    <w:rsid w:val="008D2D9B"/>
    <w:rsid w:val="008D3196"/>
    <w:rsid w:val="008D40CA"/>
    <w:rsid w:val="008D413F"/>
    <w:rsid w:val="008D56E8"/>
    <w:rsid w:val="008D5D7B"/>
    <w:rsid w:val="008D6603"/>
    <w:rsid w:val="008E0641"/>
    <w:rsid w:val="008E1355"/>
    <w:rsid w:val="008E3205"/>
    <w:rsid w:val="008E72B2"/>
    <w:rsid w:val="008F22D0"/>
    <w:rsid w:val="008F245C"/>
    <w:rsid w:val="008F3485"/>
    <w:rsid w:val="008F5049"/>
    <w:rsid w:val="008F5510"/>
    <w:rsid w:val="008F7EC1"/>
    <w:rsid w:val="009017CF"/>
    <w:rsid w:val="0090715A"/>
    <w:rsid w:val="0091057C"/>
    <w:rsid w:val="00913CC2"/>
    <w:rsid w:val="009165C4"/>
    <w:rsid w:val="0091719E"/>
    <w:rsid w:val="00917AFF"/>
    <w:rsid w:val="00920352"/>
    <w:rsid w:val="009255D0"/>
    <w:rsid w:val="009256D2"/>
    <w:rsid w:val="00925A97"/>
    <w:rsid w:val="0093427B"/>
    <w:rsid w:val="009354F0"/>
    <w:rsid w:val="00936222"/>
    <w:rsid w:val="0093750B"/>
    <w:rsid w:val="00942D87"/>
    <w:rsid w:val="00942E3D"/>
    <w:rsid w:val="009461B5"/>
    <w:rsid w:val="00946331"/>
    <w:rsid w:val="00946F36"/>
    <w:rsid w:val="00953FDA"/>
    <w:rsid w:val="0095647A"/>
    <w:rsid w:val="00956A03"/>
    <w:rsid w:val="00957345"/>
    <w:rsid w:val="00963E6F"/>
    <w:rsid w:val="00967D35"/>
    <w:rsid w:val="009723EC"/>
    <w:rsid w:val="00972E44"/>
    <w:rsid w:val="00973CD3"/>
    <w:rsid w:val="00974732"/>
    <w:rsid w:val="00975CFB"/>
    <w:rsid w:val="00977EC6"/>
    <w:rsid w:val="00983194"/>
    <w:rsid w:val="00983A6C"/>
    <w:rsid w:val="00985A14"/>
    <w:rsid w:val="00990760"/>
    <w:rsid w:val="00995584"/>
    <w:rsid w:val="009A03D0"/>
    <w:rsid w:val="009A19CB"/>
    <w:rsid w:val="009A37C9"/>
    <w:rsid w:val="009A3E8A"/>
    <w:rsid w:val="009A4DB4"/>
    <w:rsid w:val="009A5C8E"/>
    <w:rsid w:val="009A60E6"/>
    <w:rsid w:val="009A65C2"/>
    <w:rsid w:val="009A7145"/>
    <w:rsid w:val="009A7F15"/>
    <w:rsid w:val="009B3943"/>
    <w:rsid w:val="009B4923"/>
    <w:rsid w:val="009B5FE3"/>
    <w:rsid w:val="009C058A"/>
    <w:rsid w:val="009C1C16"/>
    <w:rsid w:val="009C287F"/>
    <w:rsid w:val="009C6EE2"/>
    <w:rsid w:val="009D0B68"/>
    <w:rsid w:val="009D0F3A"/>
    <w:rsid w:val="009D2B07"/>
    <w:rsid w:val="009D2C8A"/>
    <w:rsid w:val="009D35B6"/>
    <w:rsid w:val="009D428A"/>
    <w:rsid w:val="009D750D"/>
    <w:rsid w:val="009E528D"/>
    <w:rsid w:val="009E547C"/>
    <w:rsid w:val="009F0863"/>
    <w:rsid w:val="009F3A72"/>
    <w:rsid w:val="009F4D6F"/>
    <w:rsid w:val="009F69AC"/>
    <w:rsid w:val="00A004AC"/>
    <w:rsid w:val="00A01865"/>
    <w:rsid w:val="00A01EB1"/>
    <w:rsid w:val="00A05DBD"/>
    <w:rsid w:val="00A05EA8"/>
    <w:rsid w:val="00A119B2"/>
    <w:rsid w:val="00A14434"/>
    <w:rsid w:val="00A144DF"/>
    <w:rsid w:val="00A17104"/>
    <w:rsid w:val="00A202B0"/>
    <w:rsid w:val="00A21A92"/>
    <w:rsid w:val="00A224D6"/>
    <w:rsid w:val="00A24BA5"/>
    <w:rsid w:val="00A25882"/>
    <w:rsid w:val="00A27FF1"/>
    <w:rsid w:val="00A3023E"/>
    <w:rsid w:val="00A32874"/>
    <w:rsid w:val="00A357C4"/>
    <w:rsid w:val="00A35EFD"/>
    <w:rsid w:val="00A378CA"/>
    <w:rsid w:val="00A408B4"/>
    <w:rsid w:val="00A40DA9"/>
    <w:rsid w:val="00A422D9"/>
    <w:rsid w:val="00A438C1"/>
    <w:rsid w:val="00A4663A"/>
    <w:rsid w:val="00A47BB2"/>
    <w:rsid w:val="00A51891"/>
    <w:rsid w:val="00A55108"/>
    <w:rsid w:val="00A56278"/>
    <w:rsid w:val="00A56C27"/>
    <w:rsid w:val="00A570BB"/>
    <w:rsid w:val="00A63495"/>
    <w:rsid w:val="00A63866"/>
    <w:rsid w:val="00A63FDE"/>
    <w:rsid w:val="00A648CC"/>
    <w:rsid w:val="00A64CCB"/>
    <w:rsid w:val="00A66B7A"/>
    <w:rsid w:val="00A7086C"/>
    <w:rsid w:val="00A715C2"/>
    <w:rsid w:val="00A724F2"/>
    <w:rsid w:val="00A73A1B"/>
    <w:rsid w:val="00A7433D"/>
    <w:rsid w:val="00A76372"/>
    <w:rsid w:val="00A80FE1"/>
    <w:rsid w:val="00A837B8"/>
    <w:rsid w:val="00A91CC5"/>
    <w:rsid w:val="00A92CF5"/>
    <w:rsid w:val="00A9423C"/>
    <w:rsid w:val="00A9649B"/>
    <w:rsid w:val="00A969F4"/>
    <w:rsid w:val="00A97E46"/>
    <w:rsid w:val="00AA0C18"/>
    <w:rsid w:val="00AA1389"/>
    <w:rsid w:val="00AA3A83"/>
    <w:rsid w:val="00AA54C8"/>
    <w:rsid w:val="00AB3617"/>
    <w:rsid w:val="00AB619A"/>
    <w:rsid w:val="00AB62CE"/>
    <w:rsid w:val="00AB728B"/>
    <w:rsid w:val="00AC06D4"/>
    <w:rsid w:val="00AC09A0"/>
    <w:rsid w:val="00AC14B0"/>
    <w:rsid w:val="00AC2401"/>
    <w:rsid w:val="00AC45E3"/>
    <w:rsid w:val="00AC67BC"/>
    <w:rsid w:val="00AC70C8"/>
    <w:rsid w:val="00AC7BB1"/>
    <w:rsid w:val="00AD3171"/>
    <w:rsid w:val="00AD598A"/>
    <w:rsid w:val="00AE1EA9"/>
    <w:rsid w:val="00AE2626"/>
    <w:rsid w:val="00AE45A3"/>
    <w:rsid w:val="00AE4882"/>
    <w:rsid w:val="00AF12F9"/>
    <w:rsid w:val="00AF147C"/>
    <w:rsid w:val="00AF727B"/>
    <w:rsid w:val="00B00057"/>
    <w:rsid w:val="00B01F05"/>
    <w:rsid w:val="00B03502"/>
    <w:rsid w:val="00B036CB"/>
    <w:rsid w:val="00B041E8"/>
    <w:rsid w:val="00B0430D"/>
    <w:rsid w:val="00B07CB1"/>
    <w:rsid w:val="00B11ED2"/>
    <w:rsid w:val="00B12553"/>
    <w:rsid w:val="00B1451E"/>
    <w:rsid w:val="00B1503A"/>
    <w:rsid w:val="00B16761"/>
    <w:rsid w:val="00B21CAB"/>
    <w:rsid w:val="00B225ED"/>
    <w:rsid w:val="00B22C77"/>
    <w:rsid w:val="00B23110"/>
    <w:rsid w:val="00B26F60"/>
    <w:rsid w:val="00B31006"/>
    <w:rsid w:val="00B324BC"/>
    <w:rsid w:val="00B32E20"/>
    <w:rsid w:val="00B33F2E"/>
    <w:rsid w:val="00B347A5"/>
    <w:rsid w:val="00B41AE4"/>
    <w:rsid w:val="00B41AEC"/>
    <w:rsid w:val="00B463F9"/>
    <w:rsid w:val="00B4660E"/>
    <w:rsid w:val="00B51E9B"/>
    <w:rsid w:val="00B522C8"/>
    <w:rsid w:val="00B56B99"/>
    <w:rsid w:val="00B57171"/>
    <w:rsid w:val="00B57D39"/>
    <w:rsid w:val="00B60426"/>
    <w:rsid w:val="00B63744"/>
    <w:rsid w:val="00B700BD"/>
    <w:rsid w:val="00B70F1C"/>
    <w:rsid w:val="00B720C6"/>
    <w:rsid w:val="00B72410"/>
    <w:rsid w:val="00B73C5B"/>
    <w:rsid w:val="00B74F78"/>
    <w:rsid w:val="00B84938"/>
    <w:rsid w:val="00B84ADE"/>
    <w:rsid w:val="00B934B9"/>
    <w:rsid w:val="00B96B0C"/>
    <w:rsid w:val="00BA3C20"/>
    <w:rsid w:val="00BA4D77"/>
    <w:rsid w:val="00BA67D7"/>
    <w:rsid w:val="00BA7635"/>
    <w:rsid w:val="00BB1000"/>
    <w:rsid w:val="00BB13A6"/>
    <w:rsid w:val="00BB164A"/>
    <w:rsid w:val="00BB3781"/>
    <w:rsid w:val="00BB4DB7"/>
    <w:rsid w:val="00BB7A1E"/>
    <w:rsid w:val="00BC08A0"/>
    <w:rsid w:val="00BC340A"/>
    <w:rsid w:val="00BC4074"/>
    <w:rsid w:val="00BC7EA3"/>
    <w:rsid w:val="00BD0A26"/>
    <w:rsid w:val="00BD162C"/>
    <w:rsid w:val="00BD36EA"/>
    <w:rsid w:val="00BD46DA"/>
    <w:rsid w:val="00BD5D2B"/>
    <w:rsid w:val="00BD6A6F"/>
    <w:rsid w:val="00BE0D2C"/>
    <w:rsid w:val="00BE11F4"/>
    <w:rsid w:val="00BE3AE5"/>
    <w:rsid w:val="00BE657E"/>
    <w:rsid w:val="00BE6C2D"/>
    <w:rsid w:val="00BF0AC0"/>
    <w:rsid w:val="00BF2108"/>
    <w:rsid w:val="00BF255C"/>
    <w:rsid w:val="00BF39FE"/>
    <w:rsid w:val="00BF3D4A"/>
    <w:rsid w:val="00BF4D92"/>
    <w:rsid w:val="00BF6B8F"/>
    <w:rsid w:val="00C00E4D"/>
    <w:rsid w:val="00C03762"/>
    <w:rsid w:val="00C03BEC"/>
    <w:rsid w:val="00C0512A"/>
    <w:rsid w:val="00C05C60"/>
    <w:rsid w:val="00C07124"/>
    <w:rsid w:val="00C107D3"/>
    <w:rsid w:val="00C14391"/>
    <w:rsid w:val="00C176B4"/>
    <w:rsid w:val="00C227B8"/>
    <w:rsid w:val="00C23DBF"/>
    <w:rsid w:val="00C25F71"/>
    <w:rsid w:val="00C31551"/>
    <w:rsid w:val="00C34604"/>
    <w:rsid w:val="00C353BC"/>
    <w:rsid w:val="00C36419"/>
    <w:rsid w:val="00C36438"/>
    <w:rsid w:val="00C37199"/>
    <w:rsid w:val="00C41686"/>
    <w:rsid w:val="00C419DA"/>
    <w:rsid w:val="00C437AF"/>
    <w:rsid w:val="00C43FF5"/>
    <w:rsid w:val="00C45464"/>
    <w:rsid w:val="00C4662F"/>
    <w:rsid w:val="00C500C9"/>
    <w:rsid w:val="00C50E57"/>
    <w:rsid w:val="00C51269"/>
    <w:rsid w:val="00C53384"/>
    <w:rsid w:val="00C559D4"/>
    <w:rsid w:val="00C61361"/>
    <w:rsid w:val="00C63CF8"/>
    <w:rsid w:val="00C641F8"/>
    <w:rsid w:val="00C65DF9"/>
    <w:rsid w:val="00C6622E"/>
    <w:rsid w:val="00C670EB"/>
    <w:rsid w:val="00C70F1D"/>
    <w:rsid w:val="00C71153"/>
    <w:rsid w:val="00C73041"/>
    <w:rsid w:val="00C73FA0"/>
    <w:rsid w:val="00C75EF8"/>
    <w:rsid w:val="00C765AC"/>
    <w:rsid w:val="00C775C2"/>
    <w:rsid w:val="00C77787"/>
    <w:rsid w:val="00C77D7E"/>
    <w:rsid w:val="00C803DF"/>
    <w:rsid w:val="00C830CB"/>
    <w:rsid w:val="00C844E3"/>
    <w:rsid w:val="00C865ED"/>
    <w:rsid w:val="00C87310"/>
    <w:rsid w:val="00C908D5"/>
    <w:rsid w:val="00C91111"/>
    <w:rsid w:val="00C91A71"/>
    <w:rsid w:val="00C94696"/>
    <w:rsid w:val="00C951A1"/>
    <w:rsid w:val="00CA11EE"/>
    <w:rsid w:val="00CB04E0"/>
    <w:rsid w:val="00CB1BEE"/>
    <w:rsid w:val="00CB2189"/>
    <w:rsid w:val="00CB2931"/>
    <w:rsid w:val="00CB49BD"/>
    <w:rsid w:val="00CB60A0"/>
    <w:rsid w:val="00CB66B3"/>
    <w:rsid w:val="00CC1891"/>
    <w:rsid w:val="00CC4967"/>
    <w:rsid w:val="00CC577B"/>
    <w:rsid w:val="00CD2929"/>
    <w:rsid w:val="00CE1D81"/>
    <w:rsid w:val="00CE46EF"/>
    <w:rsid w:val="00CF0446"/>
    <w:rsid w:val="00CF1E18"/>
    <w:rsid w:val="00CF273C"/>
    <w:rsid w:val="00CF30DD"/>
    <w:rsid w:val="00CF3659"/>
    <w:rsid w:val="00D02B0B"/>
    <w:rsid w:val="00D02B0E"/>
    <w:rsid w:val="00D034A9"/>
    <w:rsid w:val="00D07703"/>
    <w:rsid w:val="00D07D66"/>
    <w:rsid w:val="00D13578"/>
    <w:rsid w:val="00D17375"/>
    <w:rsid w:val="00D2026C"/>
    <w:rsid w:val="00D20EBE"/>
    <w:rsid w:val="00D22989"/>
    <w:rsid w:val="00D22DB8"/>
    <w:rsid w:val="00D24CA7"/>
    <w:rsid w:val="00D24FF8"/>
    <w:rsid w:val="00D25159"/>
    <w:rsid w:val="00D2548F"/>
    <w:rsid w:val="00D25C82"/>
    <w:rsid w:val="00D26021"/>
    <w:rsid w:val="00D2761E"/>
    <w:rsid w:val="00D309A2"/>
    <w:rsid w:val="00D32EAE"/>
    <w:rsid w:val="00D32F0B"/>
    <w:rsid w:val="00D33902"/>
    <w:rsid w:val="00D35674"/>
    <w:rsid w:val="00D358B2"/>
    <w:rsid w:val="00D44DC2"/>
    <w:rsid w:val="00D457E4"/>
    <w:rsid w:val="00D46135"/>
    <w:rsid w:val="00D501E4"/>
    <w:rsid w:val="00D531B5"/>
    <w:rsid w:val="00D5398B"/>
    <w:rsid w:val="00D57614"/>
    <w:rsid w:val="00D64BAA"/>
    <w:rsid w:val="00D67D6D"/>
    <w:rsid w:val="00D7008F"/>
    <w:rsid w:val="00D760D8"/>
    <w:rsid w:val="00D82628"/>
    <w:rsid w:val="00D854EB"/>
    <w:rsid w:val="00D8678B"/>
    <w:rsid w:val="00D92F14"/>
    <w:rsid w:val="00D94F6D"/>
    <w:rsid w:val="00D95690"/>
    <w:rsid w:val="00D979A3"/>
    <w:rsid w:val="00DA30C7"/>
    <w:rsid w:val="00DA375C"/>
    <w:rsid w:val="00DA3DBD"/>
    <w:rsid w:val="00DB2224"/>
    <w:rsid w:val="00DB3BA7"/>
    <w:rsid w:val="00DB68F8"/>
    <w:rsid w:val="00DC3345"/>
    <w:rsid w:val="00DC4BA5"/>
    <w:rsid w:val="00DC5D96"/>
    <w:rsid w:val="00DD1854"/>
    <w:rsid w:val="00DD76AB"/>
    <w:rsid w:val="00DE13D0"/>
    <w:rsid w:val="00DE187F"/>
    <w:rsid w:val="00DE1C02"/>
    <w:rsid w:val="00DE23F1"/>
    <w:rsid w:val="00DE3217"/>
    <w:rsid w:val="00DE3EF7"/>
    <w:rsid w:val="00DE6465"/>
    <w:rsid w:val="00DE6FC6"/>
    <w:rsid w:val="00DF39CB"/>
    <w:rsid w:val="00DF4EE7"/>
    <w:rsid w:val="00DF5940"/>
    <w:rsid w:val="00E01020"/>
    <w:rsid w:val="00E03E88"/>
    <w:rsid w:val="00E05487"/>
    <w:rsid w:val="00E07F8F"/>
    <w:rsid w:val="00E16F06"/>
    <w:rsid w:val="00E21646"/>
    <w:rsid w:val="00E22DA4"/>
    <w:rsid w:val="00E23D72"/>
    <w:rsid w:val="00E24209"/>
    <w:rsid w:val="00E266E5"/>
    <w:rsid w:val="00E26ECA"/>
    <w:rsid w:val="00E35847"/>
    <w:rsid w:val="00E42725"/>
    <w:rsid w:val="00E512B1"/>
    <w:rsid w:val="00E52D7F"/>
    <w:rsid w:val="00E542AE"/>
    <w:rsid w:val="00E57E4C"/>
    <w:rsid w:val="00E60A8B"/>
    <w:rsid w:val="00E63334"/>
    <w:rsid w:val="00E67510"/>
    <w:rsid w:val="00E67B76"/>
    <w:rsid w:val="00E7240A"/>
    <w:rsid w:val="00E72FB0"/>
    <w:rsid w:val="00E75809"/>
    <w:rsid w:val="00E77629"/>
    <w:rsid w:val="00E77767"/>
    <w:rsid w:val="00E81B9D"/>
    <w:rsid w:val="00E820A5"/>
    <w:rsid w:val="00E83F5E"/>
    <w:rsid w:val="00E87843"/>
    <w:rsid w:val="00E93C7F"/>
    <w:rsid w:val="00E94BA6"/>
    <w:rsid w:val="00E9661A"/>
    <w:rsid w:val="00EA0329"/>
    <w:rsid w:val="00EA0D5F"/>
    <w:rsid w:val="00EA2E09"/>
    <w:rsid w:val="00EA42AB"/>
    <w:rsid w:val="00EA59CC"/>
    <w:rsid w:val="00EA6D8F"/>
    <w:rsid w:val="00EA7A6E"/>
    <w:rsid w:val="00EB18E8"/>
    <w:rsid w:val="00EB2F09"/>
    <w:rsid w:val="00EB54DC"/>
    <w:rsid w:val="00EB7A7D"/>
    <w:rsid w:val="00EC475C"/>
    <w:rsid w:val="00EC7FC3"/>
    <w:rsid w:val="00ED06B3"/>
    <w:rsid w:val="00ED33A9"/>
    <w:rsid w:val="00ED4C27"/>
    <w:rsid w:val="00ED6363"/>
    <w:rsid w:val="00ED774F"/>
    <w:rsid w:val="00EE2F42"/>
    <w:rsid w:val="00EE47C1"/>
    <w:rsid w:val="00EE6404"/>
    <w:rsid w:val="00EE740D"/>
    <w:rsid w:val="00EE7A42"/>
    <w:rsid w:val="00EF1959"/>
    <w:rsid w:val="00EF6CED"/>
    <w:rsid w:val="00F01599"/>
    <w:rsid w:val="00F018C1"/>
    <w:rsid w:val="00F027EC"/>
    <w:rsid w:val="00F02CB7"/>
    <w:rsid w:val="00F102A1"/>
    <w:rsid w:val="00F130F7"/>
    <w:rsid w:val="00F14ECE"/>
    <w:rsid w:val="00F15BF2"/>
    <w:rsid w:val="00F164F2"/>
    <w:rsid w:val="00F178D8"/>
    <w:rsid w:val="00F25999"/>
    <w:rsid w:val="00F26D19"/>
    <w:rsid w:val="00F26FF9"/>
    <w:rsid w:val="00F27837"/>
    <w:rsid w:val="00F328DD"/>
    <w:rsid w:val="00F34D30"/>
    <w:rsid w:val="00F43002"/>
    <w:rsid w:val="00F50387"/>
    <w:rsid w:val="00F54070"/>
    <w:rsid w:val="00F564CC"/>
    <w:rsid w:val="00F56F35"/>
    <w:rsid w:val="00F671F2"/>
    <w:rsid w:val="00F72F73"/>
    <w:rsid w:val="00F768F6"/>
    <w:rsid w:val="00F774CA"/>
    <w:rsid w:val="00F77540"/>
    <w:rsid w:val="00F81BCA"/>
    <w:rsid w:val="00F83EDE"/>
    <w:rsid w:val="00F842A0"/>
    <w:rsid w:val="00F854D0"/>
    <w:rsid w:val="00F90921"/>
    <w:rsid w:val="00F933BF"/>
    <w:rsid w:val="00F978AF"/>
    <w:rsid w:val="00FA2862"/>
    <w:rsid w:val="00FA38D6"/>
    <w:rsid w:val="00FA3B89"/>
    <w:rsid w:val="00FA43D4"/>
    <w:rsid w:val="00FA5140"/>
    <w:rsid w:val="00FA59CD"/>
    <w:rsid w:val="00FB6417"/>
    <w:rsid w:val="00FC0934"/>
    <w:rsid w:val="00FC14FB"/>
    <w:rsid w:val="00FD0DD1"/>
    <w:rsid w:val="00FD1B55"/>
    <w:rsid w:val="00FD2CEB"/>
    <w:rsid w:val="00FD6365"/>
    <w:rsid w:val="00FD6F8D"/>
    <w:rsid w:val="00FE21C2"/>
    <w:rsid w:val="00FE7139"/>
    <w:rsid w:val="00FF0025"/>
    <w:rsid w:val="00FF0BB8"/>
    <w:rsid w:val="00FF3857"/>
    <w:rsid w:val="00FF3F02"/>
    <w:rsid w:val="00FF5E62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6F65B1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6F65B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6F65B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6F65B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6F65B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2AF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2AF8"/>
  </w:style>
  <w:style w:type="paragraph" w:styleId="a5">
    <w:name w:val="footer"/>
    <w:basedOn w:val="a"/>
    <w:link w:val="a6"/>
    <w:uiPriority w:val="99"/>
    <w:rsid w:val="00472AF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2AF8"/>
  </w:style>
  <w:style w:type="paragraph" w:styleId="a7">
    <w:name w:val="Block Text"/>
    <w:basedOn w:val="a"/>
    <w:rsid w:val="003F3FB0"/>
    <w:pPr>
      <w:ind w:left="851" w:right="851"/>
      <w:jc w:val="center"/>
    </w:pPr>
    <w:rPr>
      <w:b/>
      <w:sz w:val="26"/>
    </w:rPr>
  </w:style>
  <w:style w:type="paragraph" w:styleId="a8">
    <w:name w:val="Body Text Indent"/>
    <w:basedOn w:val="a"/>
    <w:link w:val="a9"/>
    <w:rsid w:val="003F3FB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3F3FB0"/>
  </w:style>
  <w:style w:type="paragraph" w:customStyle="1" w:styleId="ConsPlusNormal">
    <w:name w:val="ConsPlusNormal"/>
    <w:rsid w:val="003F3FB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a">
    <w:name w:val="Balloon Text"/>
    <w:basedOn w:val="a"/>
    <w:link w:val="ab"/>
    <w:rsid w:val="003F3FB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3F3FB0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7E4A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Нет списка1"/>
    <w:next w:val="a2"/>
    <w:uiPriority w:val="99"/>
    <w:semiHidden/>
    <w:unhideWhenUsed/>
    <w:rsid w:val="00635E6B"/>
  </w:style>
  <w:style w:type="paragraph" w:styleId="ad">
    <w:name w:val="List Paragraph"/>
    <w:basedOn w:val="a"/>
    <w:uiPriority w:val="34"/>
    <w:qFormat/>
    <w:rsid w:val="00635E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2">
    <w:name w:val="Сетка таблицы1"/>
    <w:basedOn w:val="a1"/>
    <w:next w:val="ac"/>
    <w:uiPriority w:val="59"/>
    <w:rsid w:val="00635E6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footnote text"/>
    <w:basedOn w:val="a"/>
    <w:link w:val="af"/>
    <w:uiPriority w:val="99"/>
    <w:unhideWhenUsed/>
    <w:rsid w:val="00635E6B"/>
    <w:rPr>
      <w:rFonts w:ascii="Calibri" w:eastAsia="Calibri" w:hAnsi="Calibri"/>
      <w:lang w:eastAsia="en-US"/>
    </w:rPr>
  </w:style>
  <w:style w:type="character" w:customStyle="1" w:styleId="af">
    <w:name w:val="Текст сноски Знак"/>
    <w:link w:val="ae"/>
    <w:uiPriority w:val="99"/>
    <w:rsid w:val="00635E6B"/>
    <w:rPr>
      <w:rFonts w:ascii="Calibri" w:eastAsia="Calibri" w:hAnsi="Calibri"/>
      <w:lang w:eastAsia="en-US"/>
    </w:rPr>
  </w:style>
  <w:style w:type="character" w:styleId="af0">
    <w:name w:val="footnote reference"/>
    <w:uiPriority w:val="99"/>
    <w:unhideWhenUsed/>
    <w:rsid w:val="00635E6B"/>
    <w:rPr>
      <w:vertAlign w:val="superscript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447188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447188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447188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447188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6F65B1"/>
    <w:rPr>
      <w:rFonts w:ascii="Arial" w:hAnsi="Arial"/>
      <w:b w:val="0"/>
      <w:i w:val="0"/>
      <w:iCs/>
      <w:color w:val="0000FF"/>
      <w:sz w:val="24"/>
      <w:u w:val="none"/>
    </w:rPr>
  </w:style>
  <w:style w:type="paragraph" w:styleId="af1">
    <w:name w:val="annotation text"/>
    <w:aliases w:val="!Равноширинный текст документа"/>
    <w:basedOn w:val="a"/>
    <w:link w:val="af2"/>
    <w:rsid w:val="006F65B1"/>
    <w:rPr>
      <w:rFonts w:ascii="Courier" w:hAnsi="Courier"/>
      <w:sz w:val="22"/>
      <w:szCs w:val="20"/>
    </w:rPr>
  </w:style>
  <w:style w:type="character" w:customStyle="1" w:styleId="af2">
    <w:name w:val="Текст примечания Знак"/>
    <w:aliases w:val="!Равноширинный текст документа Знак"/>
    <w:basedOn w:val="a0"/>
    <w:link w:val="af1"/>
    <w:rsid w:val="00447188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6F65B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f3">
    <w:name w:val="Hyperlink"/>
    <w:basedOn w:val="a0"/>
    <w:rsid w:val="006F65B1"/>
    <w:rPr>
      <w:color w:val="0000FF"/>
      <w:u w:val="none"/>
    </w:rPr>
  </w:style>
  <w:style w:type="paragraph" w:customStyle="1" w:styleId="Application">
    <w:name w:val="Application!Приложение"/>
    <w:rsid w:val="006F65B1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6F65B1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6F65B1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6F65B1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6F65B1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mo:8080/content/act/2e496130-3966-4f87-8c38-2445bde6697f.doc" TargetMode="External"/><Relationship Id="rId18" Type="http://schemas.openxmlformats.org/officeDocument/2006/relationships/hyperlink" Target="http://rumo:8080/content/act/ffb22b96-5455-4c56-ad74-a6a856d6bbed.doc" TargetMode="External"/><Relationship Id="rId26" Type="http://schemas.openxmlformats.org/officeDocument/2006/relationships/hyperlink" Target="http://rumo:8080/content/act/63355a7c-25a8-4a34-9893-fc1b177fadfc.doc" TargetMode="External"/><Relationship Id="rId39" Type="http://schemas.openxmlformats.org/officeDocument/2006/relationships/hyperlink" Target="http://rumo:8080/content/act/461cb8e2-8203-4a2d-9634-ae8099f7aa2e.doc" TargetMode="External"/><Relationship Id="rId3" Type="http://schemas.openxmlformats.org/officeDocument/2006/relationships/styles" Target="styles.xml"/><Relationship Id="rId21" Type="http://schemas.openxmlformats.org/officeDocument/2006/relationships/hyperlink" Target="http://rumo:8080/content/act/63355a7c-25a8-4a34-9893-fc1b177fadfc.doc" TargetMode="External"/><Relationship Id="rId34" Type="http://schemas.openxmlformats.org/officeDocument/2006/relationships/hyperlink" Target="http://rumo:8080/content/act/2e496130-3966-4f87-8c38-2445bde6697f.doc" TargetMode="External"/><Relationship Id="rId42" Type="http://schemas.openxmlformats.org/officeDocument/2006/relationships/hyperlink" Target="http://rumo:8080/content/act/63355a7c-25a8-4a34-9893-fc1b177fadfc.doc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rumo:8080/content/act/6e6ee0a0-d81a-4739-ba56-63d0f2c4001b.doc" TargetMode="External"/><Relationship Id="rId17" Type="http://schemas.openxmlformats.org/officeDocument/2006/relationships/hyperlink" Target="http://rumo:8080/content/act/63355a7c-25a8-4a34-9893-fc1b177fadfc.doc" TargetMode="External"/><Relationship Id="rId25" Type="http://schemas.openxmlformats.org/officeDocument/2006/relationships/hyperlink" Target="http://rumo:8080/content/act/63355a7c-25a8-4a34-9893-fc1b177fadfc.doc" TargetMode="External"/><Relationship Id="rId33" Type="http://schemas.openxmlformats.org/officeDocument/2006/relationships/hyperlink" Target="http://rumo:8080/content/act/63355a7c-25a8-4a34-9893-fc1b177fadfc.doc" TargetMode="External"/><Relationship Id="rId38" Type="http://schemas.openxmlformats.org/officeDocument/2006/relationships/hyperlink" Target="http://rumo:8080/content/act/63355a7c-25a8-4a34-9893-fc1b177fadfc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mo:8080/content/ngr/RU25000199500014.doc" TargetMode="External"/><Relationship Id="rId20" Type="http://schemas.openxmlformats.org/officeDocument/2006/relationships/hyperlink" Target="http://rumo:8080/content/act/461cb8e2-8203-4a2d-9634-ae8099f7aa2e.doc" TargetMode="External"/><Relationship Id="rId29" Type="http://schemas.openxmlformats.org/officeDocument/2006/relationships/hyperlink" Target="http://rumo:8080/content/act/461cb8e2-8203-4a2d-9634-ae8099f7aa2e.doc" TargetMode="External"/><Relationship Id="rId41" Type="http://schemas.openxmlformats.org/officeDocument/2006/relationships/hyperlink" Target="http://rumo:8080/content/act/63355a7c-25a8-4a34-9893-fc1b177fadfc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mo:8080/content/act/63355a7c-25a8-4a34-9893-fc1b177fadfc.doc" TargetMode="External"/><Relationship Id="rId24" Type="http://schemas.openxmlformats.org/officeDocument/2006/relationships/hyperlink" Target="http://rumo:8080/content/act/63355a7c-25a8-4a34-9893-fc1b177fadfc.doc" TargetMode="External"/><Relationship Id="rId32" Type="http://schemas.openxmlformats.org/officeDocument/2006/relationships/hyperlink" Target="http://rumo:8080/content/act/461cb8e2-8203-4a2d-9634-ae8099f7aa2e.doc" TargetMode="External"/><Relationship Id="rId37" Type="http://schemas.openxmlformats.org/officeDocument/2006/relationships/hyperlink" Target="http://rumo:8080/content/act/ffb22b96-5455-4c56-ad74-a6a856d6bbed.doc" TargetMode="External"/><Relationship Id="rId40" Type="http://schemas.openxmlformats.org/officeDocument/2006/relationships/hyperlink" Target="http://rumo:8080/content/act/63355a7c-25a8-4a34-9893-fc1b177fadfc.doc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vsrv065-app10.ru99-loc.minjust.ru/content/act/15d4560c-d530-4955-bf7e-f734337ae80b.html" TargetMode="External"/><Relationship Id="rId23" Type="http://schemas.openxmlformats.org/officeDocument/2006/relationships/hyperlink" Target="http://rumo:8080/content/act/63355a7c-25a8-4a34-9893-fc1b177fadfc.doc" TargetMode="External"/><Relationship Id="rId28" Type="http://schemas.openxmlformats.org/officeDocument/2006/relationships/hyperlink" Target="http://rumo:8080/content/act/2e496130-3966-4f87-8c38-2445bde6697f.doc" TargetMode="External"/><Relationship Id="rId36" Type="http://schemas.openxmlformats.org/officeDocument/2006/relationships/hyperlink" Target="http://rumo:8080/content/act/63355a7c-25a8-4a34-9893-fc1b177fadfc.doc" TargetMode="External"/><Relationship Id="rId10" Type="http://schemas.openxmlformats.org/officeDocument/2006/relationships/hyperlink" Target="http://rumo:8080/content/act/ffb22b96-5455-4c56-ad74-a6a856d6bbed.doc" TargetMode="External"/><Relationship Id="rId19" Type="http://schemas.openxmlformats.org/officeDocument/2006/relationships/hyperlink" Target="http://rumo:8080/content/act/2e496130-3966-4f87-8c38-2445bde6697f.doc" TargetMode="External"/><Relationship Id="rId31" Type="http://schemas.openxmlformats.org/officeDocument/2006/relationships/hyperlink" Target="http://rumo:8080/content/act/2e496130-3966-4f87-8c38-2445bde6697f.doc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umo:8080/content/act/dfdcd1bc-95c4-42eb-9023-cfa6b2aeb1b6.doc" TargetMode="External"/><Relationship Id="rId14" Type="http://schemas.openxmlformats.org/officeDocument/2006/relationships/header" Target="header1.xml"/><Relationship Id="rId22" Type="http://schemas.openxmlformats.org/officeDocument/2006/relationships/hyperlink" Target="http://vsrv065-app10.ru99-loc.minjust.ru/content/act/0081b1a7-fc8c-4c05-8ac5-b0f654d3ad06.html" TargetMode="External"/><Relationship Id="rId27" Type="http://schemas.openxmlformats.org/officeDocument/2006/relationships/hyperlink" Target="http://rumo:8080/content/act/461cb8e2-8203-4a2d-9634-ae8099f7aa2e.doc" TargetMode="External"/><Relationship Id="rId30" Type="http://schemas.openxmlformats.org/officeDocument/2006/relationships/hyperlink" Target="http://rumo:8080/content/act/63355a7c-25a8-4a34-9893-fc1b177fadfc.doc" TargetMode="External"/><Relationship Id="rId35" Type="http://schemas.openxmlformats.org/officeDocument/2006/relationships/hyperlink" Target="http://rumo:8080/content/act/2e496130-3966-4f87-8c38-2445bde6697f.doc" TargetMode="External"/><Relationship Id="rId43" Type="http://schemas.openxmlformats.org/officeDocument/2006/relationships/hyperlink" Target="http://rumo:8080/content/act/2e496130-3966-4f87-8c38-2445bde6697f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3690B-B86D-4291-9F45-E9898F40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11</TotalTime>
  <Pages>20</Pages>
  <Words>6049</Words>
  <Characters>34481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Пряхина Екатерина Сергеевна</dc:creator>
  <cp:keywords/>
  <cp:lastModifiedBy>Юлия В. Закржевская</cp:lastModifiedBy>
  <cp:revision>2</cp:revision>
  <cp:lastPrinted>2019-01-09T13:25:00Z</cp:lastPrinted>
  <dcterms:created xsi:type="dcterms:W3CDTF">2020-10-29T23:30:00Z</dcterms:created>
  <dcterms:modified xsi:type="dcterms:W3CDTF">2021-07-27T05:44:00Z</dcterms:modified>
</cp:coreProperties>
</file>