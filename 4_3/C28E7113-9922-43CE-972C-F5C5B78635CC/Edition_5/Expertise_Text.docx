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E445E6" w:rsidRPr="00E445E6" w:rsidTr="009E375F">
        <w:trPr>
          <w:trHeight w:val="3576"/>
        </w:trPr>
        <w:tc>
          <w:tcPr>
            <w:tcW w:w="4928" w:type="dxa"/>
          </w:tcPr>
          <w:p w:rsidR="00E445E6" w:rsidRPr="00E445E6" w:rsidRDefault="00E445E6" w:rsidP="00E445E6">
            <w:pPr>
              <w:ind w:firstLine="709"/>
              <w:jc w:val="center"/>
            </w:pPr>
            <w:r w:rsidRPr="00E445E6">
              <w:rPr>
                <w:szCs w:val="22"/>
              </w:rPr>
              <w:t>МИНИСТЕРСТВО ЮСТИЦИИ</w:t>
            </w:r>
          </w:p>
          <w:p w:rsidR="00E445E6" w:rsidRPr="00E445E6" w:rsidRDefault="00E445E6" w:rsidP="00E445E6">
            <w:pPr>
              <w:ind w:firstLine="709"/>
              <w:jc w:val="center"/>
            </w:pPr>
            <w:r w:rsidRPr="00E445E6">
              <w:rPr>
                <w:szCs w:val="22"/>
              </w:rPr>
              <w:t>РОССИЙСКОЙ ФЕДЕРАЦИИ</w:t>
            </w:r>
          </w:p>
          <w:p w:rsidR="00E445E6" w:rsidRPr="00E445E6" w:rsidRDefault="00E445E6" w:rsidP="00E445E6">
            <w:pPr>
              <w:ind w:firstLine="709"/>
              <w:jc w:val="center"/>
            </w:pPr>
            <w:r w:rsidRPr="00E445E6">
              <w:t>(МИНЮСТ РОССИИ)</w:t>
            </w:r>
          </w:p>
          <w:p w:rsidR="00E445E6" w:rsidRPr="00E445E6" w:rsidRDefault="00E445E6" w:rsidP="00E445E6">
            <w:pPr>
              <w:ind w:firstLine="709"/>
              <w:jc w:val="center"/>
            </w:pPr>
            <w:r w:rsidRPr="00E445E6">
              <w:rPr>
                <w:szCs w:val="22"/>
              </w:rPr>
              <w:t>Управление Министерства</w:t>
            </w:r>
          </w:p>
          <w:p w:rsidR="00E445E6" w:rsidRPr="00E445E6" w:rsidRDefault="00E445E6" w:rsidP="00E445E6">
            <w:pPr>
              <w:ind w:firstLine="709"/>
              <w:jc w:val="center"/>
            </w:pPr>
            <w:r w:rsidRPr="00E445E6">
              <w:rPr>
                <w:szCs w:val="22"/>
              </w:rPr>
              <w:t>юстиции Российской Федерации</w:t>
            </w:r>
          </w:p>
          <w:p w:rsidR="00E445E6" w:rsidRPr="00E445E6" w:rsidRDefault="00E445E6" w:rsidP="00E445E6">
            <w:pPr>
              <w:ind w:firstLine="709"/>
              <w:jc w:val="center"/>
            </w:pPr>
            <w:r w:rsidRPr="00E445E6">
              <w:rPr>
                <w:szCs w:val="22"/>
              </w:rPr>
              <w:t>по Костромской области</w:t>
            </w:r>
          </w:p>
          <w:p w:rsidR="00E445E6" w:rsidRPr="00E445E6" w:rsidRDefault="00E445E6" w:rsidP="00E445E6">
            <w:pPr>
              <w:ind w:firstLine="709"/>
              <w:jc w:val="center"/>
              <w:rPr>
                <w:szCs w:val="20"/>
              </w:rPr>
            </w:pPr>
          </w:p>
          <w:p w:rsidR="00E445E6" w:rsidRPr="00E445E6" w:rsidRDefault="00E445E6" w:rsidP="00E445E6">
            <w:pPr>
              <w:ind w:firstLine="709"/>
              <w:jc w:val="center"/>
              <w:rPr>
                <w:szCs w:val="20"/>
              </w:rPr>
            </w:pPr>
            <w:r w:rsidRPr="00E445E6">
              <w:rPr>
                <w:szCs w:val="20"/>
              </w:rPr>
              <w:t>ул. Симановского, д. 105</w:t>
            </w:r>
          </w:p>
          <w:p w:rsidR="00E445E6" w:rsidRPr="00E445E6" w:rsidRDefault="00E445E6" w:rsidP="00E445E6">
            <w:pPr>
              <w:ind w:firstLine="709"/>
              <w:jc w:val="center"/>
              <w:rPr>
                <w:szCs w:val="20"/>
              </w:rPr>
            </w:pPr>
            <w:r w:rsidRPr="00E445E6">
              <w:rPr>
                <w:szCs w:val="20"/>
              </w:rPr>
              <w:t>г. Кострома, 156002</w:t>
            </w:r>
          </w:p>
          <w:p w:rsidR="00E445E6" w:rsidRPr="00E445E6" w:rsidRDefault="00E445E6" w:rsidP="00E445E6">
            <w:pPr>
              <w:ind w:firstLine="709"/>
              <w:jc w:val="center"/>
              <w:rPr>
                <w:szCs w:val="20"/>
              </w:rPr>
            </w:pPr>
            <w:r w:rsidRPr="00E445E6">
              <w:rPr>
                <w:szCs w:val="20"/>
              </w:rPr>
              <w:t>Тел./факс: (4942) 45-42-22</w:t>
            </w:r>
          </w:p>
          <w:p w:rsidR="00E445E6" w:rsidRPr="00E445E6" w:rsidRDefault="00E445E6" w:rsidP="00E445E6">
            <w:pPr>
              <w:ind w:firstLine="709"/>
              <w:jc w:val="center"/>
              <w:rPr>
                <w:szCs w:val="20"/>
              </w:rPr>
            </w:pPr>
            <w:r w:rsidRPr="00E445E6">
              <w:rPr>
                <w:szCs w:val="20"/>
                <w:lang w:val="en-US"/>
              </w:rPr>
              <w:t>e</w:t>
            </w:r>
            <w:r w:rsidRPr="00E445E6">
              <w:rPr>
                <w:szCs w:val="20"/>
              </w:rPr>
              <w:t>-</w:t>
            </w:r>
            <w:r w:rsidRPr="00E445E6">
              <w:rPr>
                <w:szCs w:val="20"/>
                <w:lang w:val="en-US"/>
              </w:rPr>
              <w:t>mail</w:t>
            </w:r>
            <w:r w:rsidRPr="00E445E6">
              <w:rPr>
                <w:szCs w:val="20"/>
              </w:rPr>
              <w:t xml:space="preserve">: </w:t>
            </w:r>
            <w:r w:rsidRPr="00E445E6">
              <w:rPr>
                <w:szCs w:val="20"/>
                <w:lang w:val="en-US"/>
              </w:rPr>
              <w:t>ru</w:t>
            </w:r>
            <w:r w:rsidRPr="00E445E6">
              <w:rPr>
                <w:szCs w:val="20"/>
              </w:rPr>
              <w:t>44@</w:t>
            </w:r>
            <w:r w:rsidRPr="00E445E6">
              <w:rPr>
                <w:szCs w:val="20"/>
                <w:lang w:val="en-US"/>
              </w:rPr>
              <w:t>minjust</w:t>
            </w:r>
            <w:r w:rsidRPr="00E445E6">
              <w:rPr>
                <w:szCs w:val="20"/>
              </w:rPr>
              <w:t>.</w:t>
            </w:r>
            <w:r w:rsidRPr="00E445E6">
              <w:rPr>
                <w:szCs w:val="20"/>
                <w:lang w:val="en-US"/>
              </w:rPr>
              <w:t>ru</w:t>
            </w:r>
          </w:p>
          <w:p w:rsidR="00E445E6" w:rsidRPr="00E445E6" w:rsidRDefault="00E445E6" w:rsidP="00E445E6">
            <w:pPr>
              <w:ind w:firstLine="709"/>
              <w:jc w:val="center"/>
              <w:rPr>
                <w:szCs w:val="20"/>
              </w:rPr>
            </w:pPr>
          </w:p>
          <w:p w:rsidR="00E445E6" w:rsidRPr="00E445E6" w:rsidRDefault="00E445E6" w:rsidP="00E445E6">
            <w:pPr>
              <w:ind w:firstLine="709"/>
              <w:jc w:val="center"/>
              <w:rPr>
                <w:szCs w:val="20"/>
              </w:rPr>
            </w:pPr>
            <w:r w:rsidRPr="00E445E6">
              <w:rPr>
                <w:szCs w:val="20"/>
              </w:rPr>
              <w:t>22.07.2014  №  44/04-2376</w:t>
            </w:r>
          </w:p>
          <w:p w:rsidR="00E445E6" w:rsidRPr="00E445E6" w:rsidRDefault="00E445E6" w:rsidP="00E445E6">
            <w:pPr>
              <w:ind w:firstLine="709"/>
              <w:jc w:val="center"/>
              <w:rPr>
                <w:szCs w:val="20"/>
              </w:rPr>
            </w:pPr>
          </w:p>
          <w:p w:rsidR="00E445E6" w:rsidRPr="00E445E6" w:rsidRDefault="00E445E6" w:rsidP="00E445E6">
            <w:pPr>
              <w:ind w:firstLine="709"/>
              <w:jc w:val="center"/>
              <w:rPr>
                <w:szCs w:val="20"/>
              </w:rPr>
            </w:pPr>
            <w:r w:rsidRPr="00E445E6">
              <w:rPr>
                <w:szCs w:val="20"/>
              </w:rPr>
              <w:t>На № _______ от ___________</w:t>
            </w:r>
          </w:p>
        </w:tc>
      </w:tr>
    </w:tbl>
    <w:p w:rsidR="00E445E6" w:rsidRDefault="00E445E6" w:rsidP="00E445E6">
      <w:pPr>
        <w:ind w:firstLine="709"/>
        <w:rPr>
          <w:szCs w:val="28"/>
        </w:rPr>
      </w:pPr>
    </w:p>
    <w:p w:rsidR="00E445E6" w:rsidRDefault="00E445E6" w:rsidP="00E445E6">
      <w:pPr>
        <w:ind w:firstLine="709"/>
        <w:rPr>
          <w:szCs w:val="28"/>
        </w:rPr>
      </w:pPr>
    </w:p>
    <w:p w:rsidR="00E445E6" w:rsidRPr="00E445E6" w:rsidRDefault="00E445E6" w:rsidP="00E445E6">
      <w:pPr>
        <w:ind w:firstLine="709"/>
        <w:rPr>
          <w:szCs w:val="28"/>
        </w:rPr>
      </w:pPr>
    </w:p>
    <w:p w:rsidR="00E445E6" w:rsidRPr="00E445E6" w:rsidRDefault="00E445E6" w:rsidP="00E445E6">
      <w:pPr>
        <w:ind w:firstLine="709"/>
        <w:jc w:val="center"/>
        <w:rPr>
          <w:szCs w:val="28"/>
        </w:rPr>
      </w:pPr>
      <w:r w:rsidRPr="00E445E6">
        <w:rPr>
          <w:szCs w:val="28"/>
        </w:rPr>
        <w:t>И.о. директора департамента социальной защиты населения, опеки и попечительства Костромской области</w:t>
      </w:r>
    </w:p>
    <w:p w:rsidR="00E445E6" w:rsidRPr="00E445E6" w:rsidRDefault="00E445E6" w:rsidP="00E445E6">
      <w:pPr>
        <w:ind w:firstLine="709"/>
        <w:jc w:val="center"/>
        <w:rPr>
          <w:szCs w:val="28"/>
        </w:rPr>
      </w:pPr>
    </w:p>
    <w:p w:rsidR="00E445E6" w:rsidRPr="00E445E6" w:rsidRDefault="00E445E6" w:rsidP="00E445E6">
      <w:pPr>
        <w:ind w:firstLine="709"/>
        <w:jc w:val="center"/>
        <w:rPr>
          <w:szCs w:val="28"/>
        </w:rPr>
      </w:pPr>
    </w:p>
    <w:p w:rsidR="00E445E6" w:rsidRPr="00E445E6" w:rsidRDefault="00E445E6" w:rsidP="00E445E6">
      <w:pPr>
        <w:ind w:firstLine="709"/>
        <w:jc w:val="center"/>
        <w:rPr>
          <w:szCs w:val="28"/>
        </w:rPr>
      </w:pPr>
      <w:r w:rsidRPr="00E445E6">
        <w:rPr>
          <w:szCs w:val="28"/>
        </w:rPr>
        <w:t>З.П. Мещиряковой</w:t>
      </w: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rPr>
          <w:szCs w:val="26"/>
        </w:rPr>
      </w:pPr>
    </w:p>
    <w:p w:rsidR="00E445E6" w:rsidRPr="00E445E6" w:rsidRDefault="00E445E6" w:rsidP="00E445E6">
      <w:pPr>
        <w:ind w:firstLine="709"/>
        <w:jc w:val="center"/>
        <w:rPr>
          <w:szCs w:val="26"/>
        </w:rPr>
      </w:pPr>
      <w:r w:rsidRPr="00E445E6">
        <w:rPr>
          <w:szCs w:val="26"/>
        </w:rPr>
        <w:t>“17” июля  2014                                                                                          № 12499</w:t>
      </w:r>
    </w:p>
    <w:p w:rsidR="00E445E6" w:rsidRPr="00E445E6" w:rsidRDefault="00E445E6" w:rsidP="00E445E6">
      <w:pPr>
        <w:ind w:firstLine="709"/>
        <w:jc w:val="center"/>
        <w:rPr>
          <w:szCs w:val="28"/>
        </w:rPr>
      </w:pPr>
    </w:p>
    <w:p w:rsidR="00E445E6" w:rsidRPr="00E445E6" w:rsidRDefault="00E445E6" w:rsidP="00E445E6">
      <w:pPr>
        <w:pStyle w:val="1"/>
        <w:ind w:firstLine="709"/>
        <w:rPr>
          <w:bCs w:val="0"/>
          <w:sz w:val="24"/>
        </w:rPr>
      </w:pPr>
      <w:r w:rsidRPr="00E445E6">
        <w:rPr>
          <w:sz w:val="24"/>
        </w:rPr>
        <w:t>ЭКСПЕРТНОЕ ЗАКЛЮЧЕНИЕ</w:t>
      </w:r>
    </w:p>
    <w:p w:rsidR="00E445E6" w:rsidRPr="00E445E6" w:rsidRDefault="00E445E6" w:rsidP="00E445E6">
      <w:pPr>
        <w:ind w:firstLine="709"/>
        <w:jc w:val="center"/>
        <w:rPr>
          <w:bCs/>
          <w:szCs w:val="28"/>
        </w:rPr>
      </w:pPr>
      <w:r w:rsidRPr="00E445E6">
        <w:rPr>
          <w:bCs/>
          <w:szCs w:val="28"/>
        </w:rPr>
        <w:t>по результатам проведения правовой экспертизы</w:t>
      </w:r>
    </w:p>
    <w:p w:rsidR="00E445E6" w:rsidRPr="00E445E6" w:rsidRDefault="00E445E6" w:rsidP="00E445E6">
      <w:pPr>
        <w:pStyle w:val="11"/>
        <w:spacing w:before="0" w:after="0"/>
        <w:ind w:firstLine="709"/>
        <w:rPr>
          <w:rFonts w:cs="Times New Roman"/>
          <w:b w:val="0"/>
          <w:sz w:val="24"/>
          <w:szCs w:val="28"/>
        </w:rPr>
      </w:pPr>
    </w:p>
    <w:p w:rsidR="00E445E6" w:rsidRPr="00E445E6" w:rsidRDefault="00E445E6" w:rsidP="00E445E6">
      <w:pPr>
        <w:autoSpaceDE w:val="0"/>
        <w:autoSpaceDN w:val="0"/>
        <w:adjustRightInd w:val="0"/>
        <w:ind w:firstLine="709"/>
        <w:jc w:val="center"/>
        <w:rPr>
          <w:b/>
          <w:szCs w:val="28"/>
        </w:rPr>
      </w:pPr>
      <w:r w:rsidRPr="00E445E6">
        <w:rPr>
          <w:b/>
          <w:szCs w:val="28"/>
        </w:rPr>
        <w:t>на приказ департамента социальной защиты населения, опеки и попечительства Костромской области от 16.04.2012 № 230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477, от 01.07.2013 № 338, от 13.08.2013 № 426, от 14.05.2014 № 236)</w:t>
      </w:r>
    </w:p>
    <w:p w:rsidR="00E445E6" w:rsidRPr="00E445E6" w:rsidRDefault="00E445E6" w:rsidP="00E445E6">
      <w:pPr>
        <w:tabs>
          <w:tab w:val="left" w:pos="9143"/>
        </w:tabs>
        <w:autoSpaceDE w:val="0"/>
        <w:autoSpaceDN w:val="0"/>
        <w:adjustRightInd w:val="0"/>
        <w:ind w:firstLine="709"/>
        <w:rPr>
          <w:szCs w:val="28"/>
        </w:rPr>
      </w:pPr>
    </w:p>
    <w:p w:rsidR="00E445E6" w:rsidRPr="00E445E6" w:rsidRDefault="00E445E6" w:rsidP="00E445E6">
      <w:pPr>
        <w:tabs>
          <w:tab w:val="left" w:pos="9143"/>
        </w:tabs>
        <w:autoSpaceDE w:val="0"/>
        <w:autoSpaceDN w:val="0"/>
        <w:adjustRightInd w:val="0"/>
        <w:ind w:firstLine="709"/>
        <w:rPr>
          <w:szCs w:val="28"/>
        </w:rPr>
      </w:pPr>
    </w:p>
    <w:p w:rsidR="00E445E6" w:rsidRPr="00E445E6" w:rsidRDefault="00E445E6" w:rsidP="00E445E6">
      <w:pPr>
        <w:autoSpaceDE w:val="0"/>
        <w:autoSpaceDN w:val="0"/>
        <w:adjustRightInd w:val="0"/>
        <w:ind w:firstLine="709"/>
        <w:rPr>
          <w:szCs w:val="28"/>
        </w:rPr>
      </w:pPr>
      <w:r w:rsidRPr="00E445E6">
        <w:rPr>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Минюста России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16.04.2012 № 230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477, от 01.07.2013 № 338, от 13.08.2013 № 426, от 14.05.2014 № 236) (далее - приказ)</w:t>
      </w:r>
      <w:r w:rsidRPr="00E445E6">
        <w:rPr>
          <w:bCs/>
          <w:szCs w:val="28"/>
        </w:rPr>
        <w:t>.</w:t>
      </w:r>
    </w:p>
    <w:p w:rsidR="00E445E6" w:rsidRPr="00E445E6" w:rsidRDefault="00E445E6" w:rsidP="00E445E6">
      <w:pPr>
        <w:ind w:firstLine="709"/>
        <w:rPr>
          <w:szCs w:val="28"/>
        </w:rPr>
      </w:pPr>
      <w:r w:rsidRPr="00E445E6">
        <w:rPr>
          <w:szCs w:val="28"/>
        </w:rPr>
        <w:t>Поводом проведения правовой экспертизы является внесение изменений в рассматриваемый приказ.</w:t>
      </w:r>
    </w:p>
    <w:p w:rsidR="00E445E6" w:rsidRPr="00E445E6" w:rsidRDefault="00E445E6" w:rsidP="00E445E6">
      <w:pPr>
        <w:pStyle w:val="ConsPlusTitle"/>
        <w:tabs>
          <w:tab w:val="left" w:pos="720"/>
        </w:tabs>
        <w:ind w:firstLine="709"/>
        <w:jc w:val="both"/>
        <w:rPr>
          <w:rFonts w:ascii="Arial" w:hAnsi="Arial"/>
          <w:b w:val="0"/>
          <w:szCs w:val="28"/>
        </w:rPr>
      </w:pPr>
      <w:r w:rsidRPr="00E445E6">
        <w:rPr>
          <w:rFonts w:ascii="Arial" w:hAnsi="Arial"/>
          <w:b w:val="0"/>
          <w:szCs w:val="28"/>
        </w:rPr>
        <w:t xml:space="preserve">В целях повышения качества предоставления и доступности государственной услуги, </w:t>
      </w:r>
      <w:r w:rsidRPr="00E445E6">
        <w:rPr>
          <w:rFonts w:ascii="Arial" w:hAnsi="Arial"/>
          <w:b w:val="0"/>
          <w:spacing w:val="-2"/>
          <w:szCs w:val="28"/>
        </w:rPr>
        <w:t>создания комфортных условий для участников отношений, возникающих при предоставлении государственной услуги,</w:t>
      </w:r>
      <w:r w:rsidRPr="00E445E6">
        <w:rPr>
          <w:rFonts w:ascii="Arial" w:hAnsi="Arial"/>
          <w:b w:val="0"/>
          <w:szCs w:val="28"/>
        </w:rPr>
        <w:t xml:space="preserve"> </w:t>
      </w:r>
      <w:r w:rsidRPr="00E445E6">
        <w:rPr>
          <w:rStyle w:val="12"/>
          <w:rFonts w:ascii="Arial" w:hAnsi="Arial"/>
          <w:b w:val="0"/>
          <w:sz w:val="24"/>
        </w:rPr>
        <w:t xml:space="preserve">настоящим </w:t>
      </w:r>
      <w:r w:rsidRPr="00E445E6">
        <w:rPr>
          <w:rFonts w:ascii="Arial" w:hAnsi="Arial"/>
          <w:b w:val="0"/>
          <w:szCs w:val="28"/>
        </w:rPr>
        <w:t xml:space="preserve">приказом утвержден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доплаты к пенсии гражданам, замещавшим не менее 15 лет на постоянной основе должности руководителей сельскохозяйственных организаций </w:t>
      </w:r>
      <w:r w:rsidRPr="00E445E6">
        <w:rPr>
          <w:rFonts w:ascii="Arial" w:hAnsi="Arial"/>
          <w:b w:val="0"/>
          <w:szCs w:val="28"/>
        </w:rPr>
        <w:lastRenderedPageBreak/>
        <w:t>независимо от организационно-правовых форм и форм собственности, производящих сельскохозяйственную продукцию на территории Костромской области, и вышедшим на пенсию (далее – Административный регламент).</w:t>
      </w:r>
    </w:p>
    <w:p w:rsidR="00E445E6" w:rsidRPr="00E445E6" w:rsidRDefault="00E445E6" w:rsidP="00E445E6">
      <w:pPr>
        <w:pStyle w:val="ConsPlusTitle"/>
        <w:tabs>
          <w:tab w:val="left" w:pos="720"/>
        </w:tabs>
        <w:ind w:firstLine="709"/>
        <w:jc w:val="both"/>
        <w:rPr>
          <w:rFonts w:ascii="Arial" w:hAnsi="Arial"/>
          <w:b w:val="0"/>
          <w:szCs w:val="28"/>
        </w:rPr>
      </w:pPr>
      <w:r w:rsidRPr="00E445E6">
        <w:rPr>
          <w:rFonts w:ascii="Arial" w:hAnsi="Arial"/>
          <w:b w:val="0"/>
          <w:szCs w:val="28"/>
        </w:rPr>
        <w:t xml:space="preserve">Таким образом, предметом правового регулирования приказа являются общественные отношения, складывающиеся в сфере предоставления государственной услуги. </w:t>
      </w:r>
    </w:p>
    <w:p w:rsidR="00E445E6" w:rsidRPr="00E445E6" w:rsidRDefault="00E445E6" w:rsidP="00E445E6">
      <w:pPr>
        <w:ind w:firstLine="709"/>
        <w:rPr>
          <w:szCs w:val="28"/>
        </w:rPr>
      </w:pPr>
      <w:r w:rsidRPr="00E445E6">
        <w:rPr>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E445E6" w:rsidRPr="00E445E6" w:rsidRDefault="00E445E6" w:rsidP="00E445E6">
      <w:pPr>
        <w:adjustRightInd w:val="0"/>
        <w:ind w:firstLine="709"/>
        <w:rPr>
          <w:szCs w:val="28"/>
        </w:rPr>
      </w:pPr>
      <w:r w:rsidRPr="00E445E6">
        <w:rPr>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E445E6" w:rsidRPr="00E445E6" w:rsidRDefault="00E445E6" w:rsidP="00E445E6">
      <w:pPr>
        <w:autoSpaceDE w:val="0"/>
        <w:autoSpaceDN w:val="0"/>
        <w:adjustRightInd w:val="0"/>
        <w:ind w:firstLine="709"/>
        <w:rPr>
          <w:rFonts w:eastAsiaTheme="minorHAnsi"/>
          <w:szCs w:val="28"/>
          <w:lang w:eastAsia="en-US"/>
        </w:rPr>
      </w:pPr>
      <w:r w:rsidRPr="00E445E6">
        <w:rPr>
          <w:rFonts w:eastAsiaTheme="minorHAnsi"/>
          <w:szCs w:val="28"/>
          <w:lang w:eastAsia="en-US"/>
        </w:rPr>
        <w:t xml:space="preserve">Частью 3 статьи 26.3-1 Федерального закона </w:t>
      </w:r>
      <w:r w:rsidRPr="00E445E6">
        <w:rPr>
          <w:szCs w:val="28"/>
        </w:rPr>
        <w:t xml:space="preserve">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предусмотрено, что </w:t>
      </w:r>
      <w:r w:rsidRPr="00E445E6">
        <w:rPr>
          <w:rFonts w:eastAsiaTheme="minorHAnsi"/>
          <w:szCs w:val="28"/>
          <w:lang w:eastAsia="en-US"/>
        </w:rPr>
        <w:t>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E445E6" w:rsidRPr="00E445E6" w:rsidRDefault="00E445E6" w:rsidP="00E445E6">
      <w:pPr>
        <w:autoSpaceDE w:val="0"/>
        <w:autoSpaceDN w:val="0"/>
        <w:adjustRightInd w:val="0"/>
        <w:ind w:firstLine="709"/>
        <w:rPr>
          <w:rFonts w:eastAsiaTheme="minorHAnsi"/>
          <w:szCs w:val="28"/>
          <w:lang w:eastAsia="en-US"/>
        </w:rPr>
      </w:pPr>
      <w:r w:rsidRPr="00E445E6">
        <w:rPr>
          <w:szCs w:val="28"/>
        </w:rPr>
        <w:t>В силу пункта 2 статьи 3 Закона Костромской области от 29.11.2007 № 224-4-ЗКО «</w:t>
      </w:r>
      <w:r w:rsidRPr="00E445E6">
        <w:rPr>
          <w:rFonts w:eastAsia="Calibri"/>
          <w:szCs w:val="28"/>
        </w:rPr>
        <w:t xml:space="preserve">О ежемесячной доплате к пенсии отдельным категориям граждан, проживающим на территории Костромской области» </w:t>
      </w:r>
      <w:r w:rsidRPr="00E445E6">
        <w:rPr>
          <w:rFonts w:eastAsiaTheme="minorHAnsi"/>
          <w:szCs w:val="28"/>
          <w:lang w:eastAsia="en-US"/>
        </w:rPr>
        <w:t>на ежемесячную доплату к пенсии, назначенную в соответствии с федеральными законами «О государственном пенсионном обеспечении в Российской Федерации», «О трудовых пенсиях в Российской Федерации» или Законом Российской Федерации «О занятости населения в Российской Федерации», имеют право следующие категории граждан, проживающих на территории Костромской области граждане, замещавшие не менее 15 лет на постоянной основе должности руководителей сельскохозяйственных организаций независимо от организационно-правовых форм и форм собственности, производящих сельскохозяйственную продукцию на территории Костромской области, и вышедшие на пенсию, награжденные государственными наградами СССР, РСФСР, Российской Федерации или наградами Костромской области; удостоенные почетных званий СССР, РСФСР, Российской Федерации или Костромской области; награжденные ведомственными наградами Министерства сельского хозяйства Российской Федерации.</w:t>
      </w:r>
    </w:p>
    <w:p w:rsidR="00E445E6" w:rsidRPr="00E445E6" w:rsidRDefault="00E445E6" w:rsidP="00E445E6">
      <w:pPr>
        <w:autoSpaceDE w:val="0"/>
        <w:autoSpaceDN w:val="0"/>
        <w:adjustRightInd w:val="0"/>
        <w:ind w:firstLine="709"/>
        <w:rPr>
          <w:rFonts w:eastAsiaTheme="minorHAnsi"/>
          <w:szCs w:val="28"/>
          <w:lang w:eastAsia="en-US"/>
        </w:rPr>
      </w:pPr>
      <w:r w:rsidRPr="00E445E6">
        <w:rPr>
          <w:rFonts w:eastAsia="Calibri"/>
          <w:szCs w:val="28"/>
        </w:rPr>
        <w:t xml:space="preserve">Пунктом 35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определено, что </w:t>
      </w:r>
      <w:r w:rsidRPr="00E445E6">
        <w:rPr>
          <w:rFonts w:eastAsiaTheme="minorHAnsi"/>
          <w:szCs w:val="28"/>
          <w:lang w:eastAsia="en-US"/>
        </w:rPr>
        <w:t>департамент социальной защиты населения, опеки и попечительства Костромской области назначает доплаты к государственным пенсиям государственным служащим Костромской области, отдельным категориям граждан, предусмотренным областным законодательством.</w:t>
      </w:r>
    </w:p>
    <w:p w:rsidR="00E445E6" w:rsidRPr="00E445E6" w:rsidRDefault="00E445E6" w:rsidP="00E445E6">
      <w:pPr>
        <w:adjustRightInd w:val="0"/>
        <w:ind w:firstLine="709"/>
        <w:rPr>
          <w:rFonts w:eastAsiaTheme="minorHAnsi"/>
          <w:szCs w:val="28"/>
          <w:lang w:eastAsia="en-US"/>
        </w:rPr>
      </w:pPr>
      <w:r w:rsidRPr="00E445E6">
        <w:rPr>
          <w:rFonts w:eastAsiaTheme="minorHAnsi"/>
          <w:szCs w:val="28"/>
          <w:lang w:eastAsia="en-US"/>
        </w:rPr>
        <w:t xml:space="preserve">Согласно пункту 18 </w:t>
      </w:r>
      <w:r w:rsidRPr="00E445E6">
        <w:rPr>
          <w:rFonts w:eastAsia="Calibri"/>
          <w:szCs w:val="28"/>
        </w:rPr>
        <w:t xml:space="preserve">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w:t>
      </w:r>
      <w:r w:rsidRPr="00E445E6">
        <w:rPr>
          <w:rFonts w:eastAsiaTheme="minorHAnsi"/>
          <w:szCs w:val="28"/>
          <w:lang w:eastAsia="en-US"/>
        </w:rPr>
        <w:t xml:space="preserve">департамент </w:t>
      </w:r>
      <w:r w:rsidRPr="00E445E6">
        <w:rPr>
          <w:rFonts w:eastAsiaTheme="minorHAnsi"/>
          <w:szCs w:val="28"/>
          <w:lang w:eastAsia="en-US"/>
        </w:rPr>
        <w:lastRenderedPageBreak/>
        <w:t>социальной защиты населения, опеки и попечительства Костромской области издает правовые акты Департамента в установленной сфере деятельности.</w:t>
      </w:r>
    </w:p>
    <w:p w:rsidR="00E445E6" w:rsidRPr="00E445E6" w:rsidRDefault="00E445E6" w:rsidP="00E445E6">
      <w:pPr>
        <w:ind w:firstLine="709"/>
        <w:rPr>
          <w:szCs w:val="28"/>
        </w:rPr>
      </w:pPr>
      <w:r w:rsidRPr="00E445E6">
        <w:rPr>
          <w:szCs w:val="28"/>
        </w:rPr>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E445E6" w:rsidRPr="00E445E6" w:rsidRDefault="00E445E6" w:rsidP="00E445E6">
      <w:pPr>
        <w:ind w:firstLine="709"/>
        <w:rPr>
          <w:szCs w:val="28"/>
        </w:rPr>
      </w:pPr>
      <w:r w:rsidRPr="00E445E6">
        <w:rPr>
          <w:szCs w:val="28"/>
        </w:rPr>
        <w:t>В соответствии с частью 14 статьи 13 Федерального закона от 27.07.2010 № 210-ФЗ «Об организации предоставления государственных и муниципальных услуг»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E445E6" w:rsidRPr="00E445E6" w:rsidRDefault="00E445E6" w:rsidP="00E445E6">
      <w:pPr>
        <w:ind w:firstLine="709"/>
        <w:rPr>
          <w:szCs w:val="28"/>
        </w:rPr>
      </w:pPr>
      <w:r w:rsidRPr="00E445E6">
        <w:rPr>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предусмотрено,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E445E6" w:rsidRPr="00E445E6" w:rsidRDefault="00E445E6" w:rsidP="00E445E6">
      <w:pPr>
        <w:ind w:firstLine="709"/>
        <w:rPr>
          <w:bCs/>
          <w:szCs w:val="28"/>
        </w:rPr>
      </w:pPr>
      <w:r w:rsidRPr="00E445E6">
        <w:rPr>
          <w:rFonts w:eastAsia="Calibri"/>
          <w:szCs w:val="28"/>
        </w:rPr>
        <w:t xml:space="preserve">Таким образом, </w:t>
      </w:r>
      <w:r w:rsidRPr="00E445E6">
        <w:rPr>
          <w:bCs/>
          <w:szCs w:val="28"/>
        </w:rPr>
        <w:t>данный приказ принят департаментом социальной защиты населения, опеки и попечительства Костромской области</w:t>
      </w:r>
      <w:r w:rsidRPr="00E445E6">
        <w:rPr>
          <w:rFonts w:eastAsiaTheme="minorHAnsi"/>
          <w:szCs w:val="28"/>
          <w:lang w:eastAsia="en-US"/>
        </w:rPr>
        <w:t xml:space="preserve"> </w:t>
      </w:r>
      <w:r w:rsidRPr="00E445E6">
        <w:rPr>
          <w:bCs/>
          <w:szCs w:val="28"/>
        </w:rPr>
        <w:t>в пределах своих полномочий</w:t>
      </w:r>
      <w:r w:rsidRPr="00E445E6">
        <w:rPr>
          <w:rFonts w:eastAsia="Calibri"/>
          <w:szCs w:val="28"/>
        </w:rPr>
        <w:t>.</w:t>
      </w:r>
    </w:p>
    <w:p w:rsidR="00E445E6" w:rsidRPr="00E445E6" w:rsidRDefault="00E445E6" w:rsidP="00E445E6">
      <w:pPr>
        <w:autoSpaceDE w:val="0"/>
        <w:autoSpaceDN w:val="0"/>
        <w:adjustRightInd w:val="0"/>
        <w:ind w:firstLine="709"/>
        <w:rPr>
          <w:szCs w:val="28"/>
        </w:rPr>
      </w:pPr>
      <w:r w:rsidRPr="00E445E6">
        <w:rPr>
          <w:rFonts w:eastAsia="Calibri"/>
          <w:szCs w:val="28"/>
        </w:rPr>
        <w:t xml:space="preserve">На федеральном уровне рассматриваемые правоотношения регулируются </w:t>
      </w:r>
      <w:hyperlink r:id="rId7" w:tgtFrame="_self" w:history="1">
        <w:r w:rsidRPr="00E445E6">
          <w:rPr>
            <w:rStyle w:val="a5"/>
          </w:rPr>
          <w:t>Конституцией Российской Федерации</w:t>
        </w:r>
      </w:hyperlink>
      <w:r w:rsidRPr="00E445E6">
        <w:rPr>
          <w:bCs/>
          <w:szCs w:val="28"/>
        </w:rPr>
        <w:t>,</w:t>
      </w:r>
      <w:r w:rsidRPr="00E445E6">
        <w:rPr>
          <w:szCs w:val="28"/>
        </w:rPr>
        <w:t xml:space="preserve"> </w:t>
      </w:r>
      <w:r w:rsidRPr="00E445E6">
        <w:rPr>
          <w:rFonts w:eastAsia="Calibri"/>
          <w:szCs w:val="28"/>
        </w:rPr>
        <w:t>федеральными законами</w:t>
      </w:r>
      <w:r w:rsidRPr="00E445E6">
        <w:rPr>
          <w:szCs w:val="28"/>
        </w:rPr>
        <w:t xml:space="preserve"> от </w:t>
      </w:r>
      <w:hyperlink r:id="rId8" w:history="1">
        <w:r w:rsidRPr="00E445E6">
          <w:rPr>
            <w:rStyle w:val="a5"/>
          </w:rPr>
          <w:t>06.10.1999 № 184-ФЗ</w:t>
        </w:r>
      </w:hyperlink>
      <w:r w:rsidRPr="00E445E6">
        <w:rPr>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9" w:tgtFrame="_self" w:history="1">
        <w:r w:rsidRPr="00E445E6">
          <w:rPr>
            <w:rStyle w:val="a5"/>
          </w:rPr>
          <w:t>от 27.07.2010 № 210-ФЗ</w:t>
        </w:r>
      </w:hyperlink>
      <w:r w:rsidRPr="00E445E6">
        <w:rPr>
          <w:szCs w:val="28"/>
        </w:rPr>
        <w:t xml:space="preserve"> «Об организации предоставления государственных и муниципальных услуг», </w:t>
      </w:r>
      <w:hyperlink r:id="rId10" w:tgtFrame="_self" w:history="1">
        <w:r w:rsidRPr="00E445E6">
          <w:rPr>
            <w:rStyle w:val="a5"/>
            <w:rFonts w:eastAsia="Calibri"/>
          </w:rPr>
          <w:t>от 17.12.2001 № 173-ФЗ</w:t>
        </w:r>
      </w:hyperlink>
      <w:r w:rsidRPr="00E445E6">
        <w:rPr>
          <w:rFonts w:eastAsia="Calibri"/>
          <w:szCs w:val="28"/>
        </w:rPr>
        <w:t xml:space="preserve"> «О трудовых пенсиях в Российской Федерации».</w:t>
      </w:r>
    </w:p>
    <w:p w:rsidR="00E445E6" w:rsidRPr="00E445E6" w:rsidRDefault="00E445E6" w:rsidP="00E445E6">
      <w:pPr>
        <w:ind w:firstLine="709"/>
        <w:rPr>
          <w:szCs w:val="28"/>
        </w:rPr>
      </w:pPr>
      <w:r w:rsidRPr="00E445E6">
        <w:rPr>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E445E6" w:rsidRPr="00E445E6" w:rsidRDefault="00E445E6" w:rsidP="00E445E6">
      <w:pPr>
        <w:ind w:firstLine="709"/>
        <w:rPr>
          <w:szCs w:val="28"/>
        </w:rPr>
      </w:pPr>
      <w:r w:rsidRPr="00E445E6">
        <w:rPr>
          <w:szCs w:val="28"/>
        </w:rPr>
        <w:t>Приказ является необходимым для урегулирования правоотношений в данной сфере.</w:t>
      </w:r>
    </w:p>
    <w:p w:rsidR="00E445E6" w:rsidRPr="00E445E6" w:rsidRDefault="00E445E6" w:rsidP="00E445E6">
      <w:pPr>
        <w:ind w:firstLine="709"/>
        <w:rPr>
          <w:szCs w:val="28"/>
        </w:rPr>
      </w:pPr>
      <w:r w:rsidRPr="00E445E6">
        <w:rPr>
          <w:szCs w:val="28"/>
        </w:rPr>
        <w:t>Порядок принятия и опубликования приказа соблюден.</w:t>
      </w:r>
    </w:p>
    <w:p w:rsidR="00E445E6" w:rsidRPr="00E445E6" w:rsidRDefault="00E445E6" w:rsidP="00E445E6">
      <w:pPr>
        <w:ind w:firstLine="709"/>
        <w:rPr>
          <w:szCs w:val="28"/>
        </w:rPr>
      </w:pPr>
      <w:r w:rsidRPr="00E445E6">
        <w:rPr>
          <w:szCs w:val="28"/>
        </w:rPr>
        <w:t>Форма приказа соответству</w:t>
      </w:r>
      <w:r w:rsidR="00AE779C">
        <w:rPr>
          <w:szCs w:val="28"/>
        </w:rPr>
        <w:t>е</w:t>
      </w:r>
      <w:r w:rsidRPr="00E445E6">
        <w:rPr>
          <w:szCs w:val="28"/>
        </w:rPr>
        <w:t>т правилам юридической техники.</w:t>
      </w:r>
    </w:p>
    <w:p w:rsidR="00E445E6" w:rsidRPr="00E445E6" w:rsidRDefault="00E445E6" w:rsidP="00E445E6">
      <w:pPr>
        <w:ind w:firstLine="709"/>
        <w:rPr>
          <w:rFonts w:cs="Arial"/>
          <w:szCs w:val="28"/>
        </w:rPr>
      </w:pPr>
      <w:r w:rsidRPr="00E445E6">
        <w:rPr>
          <w:rFonts w:cs="Arial"/>
        </w:rPr>
        <w:t xml:space="preserve">По результатам проведенной антикоррупционной экспертизы в соответствии с частью 3 статьи 3 Федерального закона </w:t>
      </w:r>
      <w:hyperlink r:id="rId11" w:tgtFrame="Logical" w:history="1">
        <w:r w:rsidRPr="00E445E6">
          <w:rPr>
            <w:rStyle w:val="a5"/>
            <w:rFonts w:cs="Arial"/>
          </w:rPr>
          <w:t>от 17.07.2009 № 172-ФЗ</w:t>
        </w:r>
      </w:hyperlink>
      <w:r w:rsidRPr="00E445E6">
        <w:rPr>
          <w:rFonts w:cs="Arial"/>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2" w:tgtFrame="Logical" w:history="1">
        <w:r w:rsidRPr="00E445E6">
          <w:rPr>
            <w:rStyle w:val="a5"/>
            <w:rFonts w:cs="Arial"/>
          </w:rPr>
          <w:t>от 25.12.2008 № 273-ФЗ</w:t>
        </w:r>
      </w:hyperlink>
      <w:r w:rsidRPr="00E445E6">
        <w:rPr>
          <w:rFonts w:cs="Arial"/>
        </w:rPr>
        <w:t xml:space="preserve"> «О противодействии коррупции» и пунктом 2 Правил проведения антикоррупционной экспертизы нормативных правовых </w:t>
      </w:r>
      <w:r w:rsidRPr="00E445E6">
        <w:rPr>
          <w:rFonts w:cs="Arial"/>
        </w:rPr>
        <w:lastRenderedPageBreak/>
        <w:t xml:space="preserve">актов и проектов нормативных правовых актов, утвержденных постановлением Правительства Российской Федерации </w:t>
      </w:r>
      <w:hyperlink r:id="rId13" w:tgtFrame="Logical" w:history="1">
        <w:r w:rsidRPr="00E445E6">
          <w:rPr>
            <w:rStyle w:val="a5"/>
            <w:rFonts w:cs="Arial"/>
          </w:rPr>
          <w:t>от 26.02.2010 № 96</w:t>
        </w:r>
      </w:hyperlink>
      <w:r w:rsidRPr="00E445E6">
        <w:rPr>
          <w:rFonts w:cs="Arial"/>
          <w:szCs w:val="28"/>
        </w:rPr>
        <w:t>, выявлены коррупциогенные факторы.</w:t>
      </w:r>
    </w:p>
    <w:p w:rsidR="00E445E6" w:rsidRPr="00E445E6" w:rsidRDefault="00E445E6" w:rsidP="00E445E6">
      <w:pPr>
        <w:autoSpaceDE w:val="0"/>
        <w:autoSpaceDN w:val="0"/>
        <w:adjustRightInd w:val="0"/>
        <w:ind w:firstLine="709"/>
        <w:rPr>
          <w:szCs w:val="28"/>
        </w:rPr>
      </w:pPr>
      <w:r w:rsidRPr="00E445E6">
        <w:rPr>
          <w:rFonts w:eastAsiaTheme="minorHAnsi" w:cs="Arial"/>
          <w:szCs w:val="28"/>
          <w:lang w:eastAsia="en-US"/>
        </w:rPr>
        <w:t>1. Абзацем вторым  пункта 18 Административного</w:t>
      </w:r>
      <w:r w:rsidRPr="00E445E6">
        <w:rPr>
          <w:rFonts w:eastAsiaTheme="minorHAnsi"/>
          <w:szCs w:val="28"/>
          <w:lang w:eastAsia="en-US"/>
        </w:rPr>
        <w:t xml:space="preserve"> регламента определено, что в</w:t>
      </w:r>
      <w:r w:rsidRPr="00E445E6">
        <w:rPr>
          <w:szCs w:val="28"/>
        </w:rPr>
        <w:t xml:space="preserve"> случае необходимости (по усмотрению руководства уполномоченного органа) гражданам должна быть предоставлена возможность предварительной записи. </w:t>
      </w:r>
    </w:p>
    <w:p w:rsidR="00E445E6" w:rsidRPr="00E445E6" w:rsidRDefault="00E445E6" w:rsidP="00E445E6">
      <w:pPr>
        <w:ind w:firstLine="709"/>
        <w:rPr>
          <w:szCs w:val="28"/>
        </w:rPr>
      </w:pPr>
      <w:r w:rsidRPr="00E445E6">
        <w:rPr>
          <w:szCs w:val="28"/>
        </w:rPr>
        <w:t>Использование в тексте Административного регламента словосочетания «(по усмотрению руководства уполномоченного органа)» приводит к возможности необоснованного установления исключений из общего порядка для граждан и организаций по усмотрению органов государственной власти</w:t>
      </w:r>
      <w:r w:rsidRPr="00E445E6">
        <w:rPr>
          <w:rFonts w:eastAsia="Calibri"/>
          <w:szCs w:val="28"/>
        </w:rPr>
        <w:t xml:space="preserve"> или органов местного самоуправления (их должностных лиц)</w:t>
      </w:r>
      <w:r w:rsidRPr="00E445E6">
        <w:rPr>
          <w:szCs w:val="28"/>
        </w:rPr>
        <w:t>, что является коррупциогенным фактором в силу положений подпункта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E445E6" w:rsidRPr="00E445E6" w:rsidRDefault="00E445E6" w:rsidP="00E445E6">
      <w:pPr>
        <w:ind w:firstLine="709"/>
        <w:rPr>
          <w:szCs w:val="28"/>
        </w:rPr>
      </w:pPr>
      <w:r w:rsidRPr="00E445E6">
        <w:rPr>
          <w:szCs w:val="28"/>
        </w:rPr>
        <w:t xml:space="preserve">2. Наличие в пункте 18 Административного регламента словосочетания «в случае необходимости» выступает в качестве коррупциогенного фактора, состоящего в </w:t>
      </w:r>
      <w:r w:rsidRPr="00E445E6">
        <w:rPr>
          <w:rFonts w:eastAsia="Calibri"/>
          <w:szCs w:val="28"/>
        </w:rPr>
        <w:t xml:space="preserve">употребление неустоявшихся, двусмысленных терминов и категорий оценочного характера в соответствии с </w:t>
      </w:r>
      <w:r w:rsidRPr="00E445E6">
        <w:rPr>
          <w:szCs w:val="28"/>
        </w:rPr>
        <w:t>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E445E6" w:rsidRPr="00E445E6" w:rsidRDefault="00E445E6" w:rsidP="00E445E6">
      <w:pPr>
        <w:ind w:firstLine="709"/>
        <w:rPr>
          <w:szCs w:val="28"/>
        </w:rPr>
      </w:pPr>
      <w:r w:rsidRPr="00E445E6">
        <w:rPr>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E445E6" w:rsidRPr="00E445E6" w:rsidRDefault="00E445E6" w:rsidP="00E445E6">
      <w:pPr>
        <w:ind w:firstLine="709"/>
        <w:rPr>
          <w:szCs w:val="28"/>
        </w:rPr>
      </w:pPr>
      <w:r w:rsidRPr="00E445E6">
        <w:rPr>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E445E6" w:rsidRPr="00E445E6" w:rsidRDefault="00E445E6" w:rsidP="00E445E6">
      <w:pPr>
        <w:ind w:firstLine="709"/>
        <w:rPr>
          <w:szCs w:val="28"/>
        </w:rPr>
      </w:pPr>
      <w:r w:rsidRPr="00E445E6">
        <w:rPr>
          <w:szCs w:val="28"/>
        </w:rPr>
        <w:t>В силу пунктов 1, 2 статьи 5 Федерального закона от 27.07.2010 № 210-ФЗ «Об организации предоставления государственных и муниципальных услуг»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E445E6" w:rsidRPr="00E445E6" w:rsidRDefault="00E445E6" w:rsidP="00E445E6">
      <w:pPr>
        <w:ind w:firstLine="709"/>
        <w:rPr>
          <w:szCs w:val="28"/>
        </w:rPr>
      </w:pPr>
      <w:r w:rsidRPr="00E445E6">
        <w:rPr>
          <w:szCs w:val="28"/>
        </w:rPr>
        <w:t>Согласно пункту 1 части 1 статьи 6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E445E6" w:rsidRPr="00E445E6" w:rsidRDefault="00E445E6" w:rsidP="00E445E6">
      <w:pPr>
        <w:ind w:firstLine="709"/>
        <w:rPr>
          <w:szCs w:val="28"/>
        </w:rPr>
      </w:pPr>
      <w:r w:rsidRPr="00E445E6">
        <w:rPr>
          <w:szCs w:val="28"/>
        </w:rPr>
        <w:t>В целях соблюдения прав заявителей, соблюдения предусмотренного пунктом 4 статьи 4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E445E6" w:rsidRPr="00E445E6" w:rsidRDefault="00E445E6" w:rsidP="00E445E6">
      <w:pPr>
        <w:ind w:firstLine="709"/>
        <w:rPr>
          <w:szCs w:val="28"/>
        </w:rPr>
      </w:pPr>
      <w:r w:rsidRPr="00E445E6">
        <w:rPr>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w:t>
      </w:r>
    </w:p>
    <w:p w:rsidR="00E445E6" w:rsidRPr="00E445E6" w:rsidRDefault="00E445E6" w:rsidP="00E445E6">
      <w:pPr>
        <w:ind w:firstLine="709"/>
        <w:rPr>
          <w:szCs w:val="28"/>
        </w:rPr>
      </w:pPr>
      <w:r w:rsidRPr="00E445E6">
        <w:rPr>
          <w:szCs w:val="28"/>
        </w:rPr>
        <w:lastRenderedPageBreak/>
        <w:t>Таким образом, пункт 18 Административного регламента, в части употребления слов «в случае необходимости (по усмотрению руководства уполномоченного органа) не соответствует пункту 4 статьи 4, пунктам 1 и 2 статьи 5 Федерального закона от 27.07.2010 № 210-ФЗ «Об организации предоставления государственных и муниципальных услуг».</w:t>
      </w:r>
    </w:p>
    <w:p w:rsidR="00E445E6" w:rsidRPr="00E445E6" w:rsidRDefault="00E445E6" w:rsidP="00E445E6">
      <w:pPr>
        <w:ind w:firstLine="709"/>
        <w:rPr>
          <w:szCs w:val="28"/>
        </w:rPr>
      </w:pPr>
      <w:r w:rsidRPr="00E445E6">
        <w:rPr>
          <w:szCs w:val="28"/>
        </w:rPr>
        <w:t>Административный регламент недостаточно регулирует правоотношения в установленной сфере.</w:t>
      </w:r>
    </w:p>
    <w:p w:rsidR="00E445E6" w:rsidRPr="00E445E6" w:rsidRDefault="00E445E6" w:rsidP="00E445E6">
      <w:pPr>
        <w:ind w:firstLine="709"/>
        <w:rPr>
          <w:szCs w:val="28"/>
        </w:rPr>
      </w:pPr>
      <w:r w:rsidRPr="00E445E6">
        <w:rPr>
          <w:szCs w:val="28"/>
        </w:rPr>
        <w:t>1. В силу пункта 3 Административного регламента от имени заявителя с заявлением о предоставлении государственной услуги может обратиться его представитель.</w:t>
      </w:r>
    </w:p>
    <w:p w:rsidR="00E445E6" w:rsidRPr="00E445E6" w:rsidRDefault="00E445E6" w:rsidP="00E445E6">
      <w:pPr>
        <w:ind w:firstLine="709"/>
        <w:rPr>
          <w:szCs w:val="28"/>
        </w:rPr>
      </w:pPr>
      <w:r w:rsidRPr="00E445E6">
        <w:rPr>
          <w:szCs w:val="28"/>
        </w:rPr>
        <w:t>В пункте 10 Административного регламента, в перечне документов, необходимых для предоставления государственной услуги, отсутствует указание на  документ, подтверждающий полномочия законного представителя или доверенного лица.</w:t>
      </w:r>
    </w:p>
    <w:p w:rsidR="00E445E6" w:rsidRPr="00E445E6" w:rsidRDefault="00E445E6" w:rsidP="00E445E6">
      <w:pPr>
        <w:ind w:firstLine="709"/>
        <w:rPr>
          <w:szCs w:val="28"/>
        </w:rPr>
      </w:pPr>
      <w:r w:rsidRPr="00E445E6">
        <w:rPr>
          <w:szCs w:val="28"/>
        </w:rPr>
        <w:t>2. Пунктом 26 Административного регламента предусмотрено,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E445E6" w:rsidRPr="00E445E6" w:rsidRDefault="00E445E6" w:rsidP="00E445E6">
      <w:pPr>
        <w:ind w:firstLine="709"/>
        <w:rPr>
          <w:rFonts w:eastAsia="Calibri"/>
          <w:szCs w:val="28"/>
        </w:rPr>
      </w:pPr>
      <w:r w:rsidRPr="00E445E6">
        <w:rPr>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E445E6">
        <w:rPr>
          <w:rFonts w:eastAsia="Calibri"/>
          <w:szCs w:val="28"/>
        </w:rPr>
        <w:t>р (действий) в электронной форме, а также особенности выполнения административных процедур в многофункциональных центрах.</w:t>
      </w:r>
    </w:p>
    <w:p w:rsidR="00E445E6" w:rsidRPr="00E445E6" w:rsidRDefault="00E445E6" w:rsidP="00E445E6">
      <w:pPr>
        <w:autoSpaceDE w:val="0"/>
        <w:autoSpaceDN w:val="0"/>
        <w:adjustRightInd w:val="0"/>
        <w:ind w:firstLine="709"/>
        <w:rPr>
          <w:rFonts w:eastAsia="Calibri"/>
          <w:szCs w:val="28"/>
        </w:rPr>
      </w:pPr>
      <w:r w:rsidRPr="00E445E6">
        <w:rPr>
          <w:rFonts w:eastAsia="Calibri"/>
          <w:szCs w:val="28"/>
        </w:rPr>
        <w:t>Глава 3 Административного регламента не предусматривает особенности выполнения административных процедур в многофункциональных центрах.</w:t>
      </w:r>
    </w:p>
    <w:p w:rsidR="00E445E6" w:rsidRPr="00E445E6" w:rsidRDefault="00E445E6" w:rsidP="00E445E6">
      <w:pPr>
        <w:ind w:firstLine="709"/>
        <w:rPr>
          <w:szCs w:val="28"/>
        </w:rPr>
      </w:pPr>
      <w:r w:rsidRPr="00E445E6">
        <w:rPr>
          <w:szCs w:val="28"/>
        </w:rPr>
        <w:t>3. Главой 5 Административного регламента предусмотрены права заявителя при рассмотрении жалобы:</w:t>
      </w:r>
    </w:p>
    <w:p w:rsidR="00E445E6" w:rsidRPr="00E445E6" w:rsidRDefault="00E445E6" w:rsidP="00E445E6">
      <w:pPr>
        <w:ind w:firstLine="709"/>
        <w:rPr>
          <w:szCs w:val="28"/>
        </w:rPr>
      </w:pPr>
      <w:r w:rsidRPr="00E445E6">
        <w:rPr>
          <w:szCs w:val="28"/>
        </w:rPr>
        <w:t>- представление документов (при наличии), подтверждающие доводы заявителя, либо их копий;</w:t>
      </w:r>
    </w:p>
    <w:p w:rsidR="00E445E6" w:rsidRPr="00E445E6" w:rsidRDefault="00E445E6" w:rsidP="00E445E6">
      <w:pPr>
        <w:ind w:firstLine="709"/>
        <w:rPr>
          <w:szCs w:val="28"/>
        </w:rPr>
      </w:pPr>
      <w:r w:rsidRPr="00E445E6">
        <w:rPr>
          <w:szCs w:val="28"/>
        </w:rPr>
        <w:t>- получение в письменной форме и по желанию заявителя в электронной форме мотивированного ответа о результатах рассмотрения жалобы.</w:t>
      </w:r>
    </w:p>
    <w:p w:rsidR="00E445E6" w:rsidRPr="00E445E6" w:rsidRDefault="00E445E6" w:rsidP="00E445E6">
      <w:pPr>
        <w:ind w:firstLine="709"/>
        <w:rPr>
          <w:szCs w:val="28"/>
        </w:rPr>
      </w:pPr>
      <w:r w:rsidRPr="00E445E6">
        <w:rPr>
          <w:szCs w:val="28"/>
        </w:rPr>
        <w:t>Вместе с тем, положения Административного регламента не закрепляют следующие права заявителя:</w:t>
      </w:r>
    </w:p>
    <w:p w:rsidR="00E445E6" w:rsidRPr="00E445E6" w:rsidRDefault="00E445E6" w:rsidP="00E445E6">
      <w:pPr>
        <w:ind w:firstLine="709"/>
        <w:rPr>
          <w:szCs w:val="28"/>
        </w:rPr>
      </w:pPr>
      <w:r w:rsidRPr="00E445E6">
        <w:rPr>
          <w:szCs w:val="28"/>
        </w:rPr>
        <w:t>- получение информации и документов, необходимых для обоснования жалобы;</w:t>
      </w:r>
    </w:p>
    <w:p w:rsidR="00E445E6" w:rsidRPr="00E445E6" w:rsidRDefault="00E445E6" w:rsidP="00E445E6">
      <w:pPr>
        <w:ind w:firstLine="709"/>
        <w:rPr>
          <w:szCs w:val="28"/>
        </w:rPr>
      </w:pPr>
      <w:r w:rsidRPr="00E445E6">
        <w:rPr>
          <w:szCs w:val="28"/>
        </w:rPr>
        <w:t xml:space="preserve"> -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E445E6" w:rsidRPr="00E445E6" w:rsidRDefault="00E445E6" w:rsidP="00E445E6">
      <w:pPr>
        <w:ind w:firstLine="709"/>
        <w:rPr>
          <w:szCs w:val="28"/>
        </w:rPr>
      </w:pPr>
      <w:r w:rsidRPr="00E445E6">
        <w:rPr>
          <w:szCs w:val="28"/>
        </w:rPr>
        <w:t>- обращение с заявлением о прекращении рассмотрения жалобы.</w:t>
      </w:r>
    </w:p>
    <w:p w:rsidR="00E445E6" w:rsidRPr="00E445E6" w:rsidRDefault="00E445E6" w:rsidP="00E445E6">
      <w:pPr>
        <w:ind w:firstLine="709"/>
        <w:rPr>
          <w:szCs w:val="28"/>
        </w:rPr>
      </w:pPr>
      <w:r w:rsidRPr="00E445E6">
        <w:rPr>
          <w:szCs w:val="28"/>
        </w:rPr>
        <w:t>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E445E6" w:rsidRPr="00E445E6" w:rsidRDefault="00E445E6" w:rsidP="00E445E6">
      <w:pPr>
        <w:ind w:firstLine="709"/>
        <w:rPr>
          <w:szCs w:val="28"/>
        </w:rPr>
      </w:pPr>
      <w:r w:rsidRPr="00E445E6">
        <w:rPr>
          <w:bCs/>
          <w:szCs w:val="28"/>
        </w:rPr>
        <w:t xml:space="preserve">Подпунктом 3 пункта 23 </w:t>
      </w:r>
      <w:r w:rsidRPr="00E445E6">
        <w:rPr>
          <w:szCs w:val="28"/>
        </w:rPr>
        <w:t xml:space="preserve">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w:t>
      </w:r>
      <w:r w:rsidRPr="00E445E6">
        <w:rPr>
          <w:szCs w:val="28"/>
        </w:rPr>
        <w:lastRenderedPageBreak/>
        <w:t>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E445E6" w:rsidRPr="00E445E6" w:rsidRDefault="00E445E6" w:rsidP="00E445E6">
      <w:pPr>
        <w:ind w:firstLine="709"/>
        <w:rPr>
          <w:szCs w:val="28"/>
        </w:rPr>
      </w:pPr>
      <w:r w:rsidRPr="00E445E6">
        <w:rPr>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E445E6" w:rsidRPr="00E445E6" w:rsidRDefault="00E445E6" w:rsidP="00E445E6">
      <w:pPr>
        <w:ind w:firstLine="709"/>
        <w:rPr>
          <w:szCs w:val="28"/>
        </w:rPr>
      </w:pPr>
      <w:r w:rsidRPr="00E445E6">
        <w:rPr>
          <w:szCs w:val="28"/>
        </w:rPr>
        <w:t>Таким образом, главу 5 Административного регламента необходимо дополнить положениями о соответствующих правах заявителей.</w:t>
      </w:r>
    </w:p>
    <w:p w:rsidR="00E445E6" w:rsidRPr="00E445E6" w:rsidRDefault="00E445E6" w:rsidP="00E445E6">
      <w:pPr>
        <w:ind w:firstLine="709"/>
        <w:rPr>
          <w:szCs w:val="28"/>
        </w:rPr>
      </w:pPr>
      <w:r w:rsidRPr="00E445E6">
        <w:rPr>
          <w:szCs w:val="28"/>
        </w:rPr>
        <w:t>Текст Административного регламента содержит юридико-технические нарушения.</w:t>
      </w:r>
    </w:p>
    <w:p w:rsidR="00E445E6" w:rsidRPr="00E445E6" w:rsidRDefault="00E445E6" w:rsidP="00E445E6">
      <w:pPr>
        <w:ind w:firstLine="709"/>
        <w:rPr>
          <w:szCs w:val="28"/>
        </w:rPr>
      </w:pPr>
      <w:r w:rsidRPr="00E445E6">
        <w:rPr>
          <w:bCs/>
          <w:szCs w:val="28"/>
        </w:rPr>
        <w:t xml:space="preserve">1. </w:t>
      </w:r>
      <w:r w:rsidRPr="00E445E6">
        <w:rPr>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E445E6" w:rsidRPr="00E445E6" w:rsidRDefault="00E445E6" w:rsidP="00E445E6">
      <w:pPr>
        <w:autoSpaceDE w:val="0"/>
        <w:autoSpaceDN w:val="0"/>
        <w:adjustRightInd w:val="0"/>
        <w:ind w:firstLine="709"/>
        <w:rPr>
          <w:rFonts w:eastAsiaTheme="minorHAnsi"/>
          <w:szCs w:val="28"/>
          <w:lang w:eastAsia="en-US"/>
        </w:rPr>
      </w:pPr>
      <w:r w:rsidRPr="00E445E6">
        <w:rPr>
          <w:szCs w:val="28"/>
        </w:rPr>
        <w:t xml:space="preserve">В силу пункта 3 Положения о порядке назначения и выплаты ежемесячной доплаты к пенсии гражданам, замещавшим не менее 15 лет на постоянной основе должности руководителей сельскохозяйственных организаций, утвержденного постановлением администрации Костромской области от 08.08.2008 № 263-а                     «О порядках назначения и выплаты ежемесячной доплаты к пенсии отдельным категориям граждан, проживающих на территории Костромской области, </w:t>
      </w:r>
      <w:r w:rsidRPr="00E445E6">
        <w:rPr>
          <w:rFonts w:eastAsiaTheme="minorHAnsi"/>
          <w:szCs w:val="28"/>
          <w:lang w:eastAsia="en-US"/>
        </w:rPr>
        <w:t>для назначения ежемесячной доплаты к пенсии граждане, указанные в пункте 1 настоящего положения, обращаются в филиал областного государственного казенного учреждения «Центр социальных выплат» или областное государственное казенное учреждение Костромской области «Многофункциональный центр предоставления государственных и муниципальных услуг населению» по месту жительства.</w:t>
      </w:r>
    </w:p>
    <w:p w:rsidR="00E445E6" w:rsidRPr="00E445E6" w:rsidRDefault="00E445E6" w:rsidP="00E445E6">
      <w:pPr>
        <w:ind w:firstLine="709"/>
        <w:rPr>
          <w:szCs w:val="28"/>
        </w:rPr>
      </w:pPr>
      <w:r w:rsidRPr="00E445E6">
        <w:rPr>
          <w:szCs w:val="28"/>
        </w:rPr>
        <w:t>В силу пункта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E445E6" w:rsidRPr="00E445E6" w:rsidRDefault="00E445E6" w:rsidP="00E445E6">
      <w:pPr>
        <w:ind w:firstLine="709"/>
        <w:rPr>
          <w:szCs w:val="28"/>
        </w:rPr>
      </w:pPr>
      <w:r w:rsidRPr="00E445E6">
        <w:rPr>
          <w:szCs w:val="28"/>
        </w:rPr>
        <w:t>Таким образом, между пунктами 6 и 26 Административного регламента отсутствует согласование.</w:t>
      </w:r>
    </w:p>
    <w:p w:rsidR="00E445E6" w:rsidRPr="00E445E6" w:rsidRDefault="00E445E6" w:rsidP="00E445E6">
      <w:pPr>
        <w:autoSpaceDE w:val="0"/>
        <w:autoSpaceDN w:val="0"/>
        <w:adjustRightInd w:val="0"/>
        <w:ind w:firstLine="709"/>
        <w:rPr>
          <w:szCs w:val="28"/>
        </w:rPr>
      </w:pPr>
      <w:r w:rsidRPr="00E445E6">
        <w:rPr>
          <w:bCs/>
          <w:szCs w:val="28"/>
        </w:rPr>
        <w:t xml:space="preserve">2. </w:t>
      </w:r>
      <w:r w:rsidRPr="00E445E6">
        <w:rPr>
          <w:szCs w:val="28"/>
        </w:rPr>
        <w:t>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определено,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 В случае отсутствия таких оснований следует прямо указать на это в тексте регламента.</w:t>
      </w:r>
    </w:p>
    <w:p w:rsidR="00E445E6" w:rsidRPr="00E445E6" w:rsidRDefault="00E445E6" w:rsidP="00E445E6">
      <w:pPr>
        <w:autoSpaceDE w:val="0"/>
        <w:autoSpaceDN w:val="0"/>
        <w:adjustRightInd w:val="0"/>
        <w:ind w:firstLine="709"/>
        <w:rPr>
          <w:szCs w:val="28"/>
        </w:rPr>
      </w:pPr>
      <w:r w:rsidRPr="00E445E6">
        <w:rPr>
          <w:szCs w:val="28"/>
        </w:rPr>
        <w:t>Вместе с тем,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w:t>
      </w:r>
    </w:p>
    <w:p w:rsidR="00E445E6" w:rsidRPr="00E445E6" w:rsidRDefault="00E445E6" w:rsidP="00E445E6">
      <w:pPr>
        <w:ind w:firstLine="709"/>
        <w:rPr>
          <w:bCs/>
          <w:szCs w:val="28"/>
        </w:rPr>
      </w:pPr>
      <w:r w:rsidRPr="00E445E6">
        <w:rPr>
          <w:bCs/>
          <w:szCs w:val="28"/>
        </w:rPr>
        <w:t xml:space="preserve">3. </w:t>
      </w:r>
      <w:r w:rsidRPr="00E445E6">
        <w:rPr>
          <w:szCs w:val="28"/>
        </w:rPr>
        <w:t>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E445E6" w:rsidRPr="00E445E6" w:rsidRDefault="00E445E6" w:rsidP="00E445E6">
      <w:pPr>
        <w:ind w:firstLine="709"/>
        <w:rPr>
          <w:szCs w:val="28"/>
        </w:rPr>
      </w:pPr>
      <w:r w:rsidRPr="00E445E6">
        <w:rPr>
          <w:szCs w:val="28"/>
        </w:rPr>
        <w:lastRenderedPageBreak/>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E445E6" w:rsidRPr="00E445E6" w:rsidRDefault="00E445E6" w:rsidP="00E445E6">
      <w:pPr>
        <w:ind w:firstLine="709"/>
        <w:rPr>
          <w:bCs/>
          <w:szCs w:val="28"/>
        </w:rPr>
      </w:pPr>
      <w:r w:rsidRPr="00E445E6">
        <w:rPr>
          <w:bCs/>
          <w:szCs w:val="28"/>
        </w:rPr>
        <w:t xml:space="preserve">Предлагаем привести вышеуказанные положения Административного регламента, утвержденного </w:t>
      </w:r>
      <w:r w:rsidRPr="00E445E6">
        <w:rPr>
          <w:szCs w:val="28"/>
        </w:rPr>
        <w:t xml:space="preserve">приказом департамента социальной защиты населения, опеки и попечительства Костромской области от 16.04.2012 № 230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477, от 01.07.2013 № 338, от 13.08.2013 № 426, от 14.05.2014 № 236)  </w:t>
      </w:r>
      <w:r w:rsidRPr="00E445E6">
        <w:rPr>
          <w:bCs/>
          <w:szCs w:val="28"/>
        </w:rPr>
        <w:t xml:space="preserve">в соответствие с Конституцией Российской Федерации, федеральным законодательством, а также устранить </w:t>
      </w:r>
      <w:r w:rsidRPr="00E445E6">
        <w:rPr>
          <w:szCs w:val="28"/>
        </w:rPr>
        <w:t>недостаточность правового регулирования, юридико-технические нарушения.</w:t>
      </w:r>
    </w:p>
    <w:p w:rsidR="00E445E6" w:rsidRPr="00E445E6" w:rsidRDefault="00E445E6" w:rsidP="00E445E6">
      <w:pPr>
        <w:autoSpaceDE w:val="0"/>
        <w:autoSpaceDN w:val="0"/>
        <w:adjustRightInd w:val="0"/>
        <w:ind w:firstLine="709"/>
        <w:rPr>
          <w:szCs w:val="28"/>
        </w:rPr>
      </w:pPr>
      <w:r w:rsidRPr="00E445E6">
        <w:rPr>
          <w:szCs w:val="28"/>
        </w:rPr>
        <w:t>В целях устранения выявленных коррупциогенных факторов предлагается в пункте 18 Административного регламента исключить слова «в случае необходимости (по усмотрению руководства уполномоченного органа)».</w:t>
      </w:r>
    </w:p>
    <w:p w:rsidR="00E445E6" w:rsidRPr="00E445E6" w:rsidRDefault="00E445E6" w:rsidP="00E445E6">
      <w:pPr>
        <w:ind w:firstLine="709"/>
        <w:rPr>
          <w:bCs/>
          <w:szCs w:val="28"/>
        </w:rPr>
      </w:pPr>
      <w:r w:rsidRPr="00E445E6">
        <w:rPr>
          <w:bCs/>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E445E6" w:rsidRPr="00E445E6" w:rsidRDefault="00E445E6" w:rsidP="00E445E6">
      <w:pPr>
        <w:ind w:firstLine="709"/>
        <w:rPr>
          <w:szCs w:val="28"/>
        </w:rPr>
      </w:pPr>
    </w:p>
    <w:p w:rsidR="00E445E6" w:rsidRPr="00E445E6" w:rsidRDefault="00E445E6" w:rsidP="00E445E6">
      <w:pPr>
        <w:ind w:firstLine="709"/>
        <w:rPr>
          <w:szCs w:val="28"/>
        </w:rPr>
      </w:pPr>
    </w:p>
    <w:p w:rsidR="00E445E6" w:rsidRPr="00E445E6" w:rsidRDefault="00E445E6" w:rsidP="00E445E6">
      <w:pPr>
        <w:ind w:firstLine="709"/>
        <w:rPr>
          <w:szCs w:val="28"/>
        </w:rPr>
      </w:pPr>
      <w:r w:rsidRPr="00E445E6">
        <w:rPr>
          <w:szCs w:val="28"/>
        </w:rPr>
        <w:t>Начальник                                                              Л.О. Докторов</w:t>
      </w:r>
    </w:p>
    <w:p w:rsidR="00E445E6" w:rsidRPr="00E445E6" w:rsidRDefault="00E445E6" w:rsidP="00E445E6">
      <w:pPr>
        <w:ind w:firstLine="709"/>
        <w:rPr>
          <w:szCs w:val="20"/>
        </w:rPr>
      </w:pPr>
    </w:p>
    <w:p w:rsidR="00E445E6" w:rsidRPr="00E445E6" w:rsidRDefault="00E445E6" w:rsidP="00E445E6">
      <w:pPr>
        <w:pStyle w:val="a6"/>
        <w:tabs>
          <w:tab w:val="clear" w:pos="4677"/>
          <w:tab w:val="clear" w:pos="9355"/>
        </w:tabs>
        <w:ind w:firstLine="709"/>
        <w:rPr>
          <w:szCs w:val="20"/>
        </w:rPr>
      </w:pPr>
    </w:p>
    <w:p w:rsidR="00E445E6" w:rsidRPr="00E445E6" w:rsidRDefault="00E445E6" w:rsidP="00E445E6">
      <w:pPr>
        <w:pStyle w:val="a6"/>
        <w:tabs>
          <w:tab w:val="clear" w:pos="4677"/>
          <w:tab w:val="clear" w:pos="9355"/>
        </w:tabs>
        <w:ind w:firstLine="709"/>
        <w:rPr>
          <w:szCs w:val="20"/>
        </w:rPr>
      </w:pPr>
      <w:r w:rsidRPr="00E445E6">
        <w:rPr>
          <w:szCs w:val="20"/>
        </w:rPr>
        <w:t>И.П. Борисова</w:t>
      </w:r>
    </w:p>
    <w:p w:rsidR="00E445E6" w:rsidRPr="00E445E6" w:rsidRDefault="00E445E6" w:rsidP="00E445E6">
      <w:pPr>
        <w:pStyle w:val="a6"/>
        <w:tabs>
          <w:tab w:val="clear" w:pos="4677"/>
          <w:tab w:val="clear" w:pos="9355"/>
        </w:tabs>
        <w:ind w:firstLine="709"/>
        <w:rPr>
          <w:szCs w:val="20"/>
        </w:rPr>
      </w:pPr>
      <w:r w:rsidRPr="00E445E6">
        <w:rPr>
          <w:szCs w:val="20"/>
        </w:rPr>
        <w:t>47-03-15</w:t>
      </w:r>
    </w:p>
    <w:sectPr w:rsidR="00E445E6" w:rsidRPr="00E445E6" w:rsidSect="006534A7">
      <w:headerReference w:type="even" r:id="rId14"/>
      <w:headerReference w:type="default" r:id="rId15"/>
      <w:pgSz w:w="11906" w:h="16838"/>
      <w:pgMar w:top="1134"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79C" w:rsidRDefault="00AE779C" w:rsidP="00E445E6">
      <w:r>
        <w:separator/>
      </w:r>
    </w:p>
  </w:endnote>
  <w:endnote w:type="continuationSeparator" w:id="0">
    <w:p w:rsidR="00AE779C" w:rsidRDefault="00AE779C" w:rsidP="00E445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79C" w:rsidRDefault="00AE779C" w:rsidP="00E445E6">
      <w:r>
        <w:separator/>
      </w:r>
    </w:p>
  </w:footnote>
  <w:footnote w:type="continuationSeparator" w:id="0">
    <w:p w:rsidR="00AE779C" w:rsidRDefault="00AE779C" w:rsidP="00E445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26104E" w:rsidP="00274769">
    <w:pPr>
      <w:pStyle w:val="a6"/>
      <w:rPr>
        <w:rStyle w:val="a8"/>
      </w:rPr>
    </w:pPr>
    <w:r>
      <w:rPr>
        <w:rStyle w:val="a8"/>
      </w:rPr>
      <w:fldChar w:fldCharType="begin"/>
    </w:r>
    <w:r w:rsidR="00C546B5">
      <w:rPr>
        <w:rStyle w:val="a8"/>
      </w:rPr>
      <w:instrText xml:space="preserve">PAGE  </w:instrText>
    </w:r>
    <w:r>
      <w:rPr>
        <w:rStyle w:val="a8"/>
      </w:rPr>
      <w:fldChar w:fldCharType="end"/>
    </w:r>
  </w:p>
  <w:p w:rsidR="00BA5840" w:rsidRDefault="00937E2D" w:rsidP="0027476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26104E">
    <w:pPr>
      <w:pStyle w:val="a6"/>
      <w:jc w:val="center"/>
    </w:pPr>
    <w:r>
      <w:fldChar w:fldCharType="begin"/>
    </w:r>
    <w:r w:rsidR="00C546B5">
      <w:instrText xml:space="preserve"> PAGE   \* MERGEFORMAT </w:instrText>
    </w:r>
    <w:r>
      <w:fldChar w:fldCharType="separate"/>
    </w:r>
    <w:r w:rsidR="00AE779C">
      <w:rPr>
        <w:noProof/>
      </w:rPr>
      <w:t>3</w:t>
    </w:r>
    <w:r>
      <w:fldChar w:fldCharType="end"/>
    </w:r>
  </w:p>
  <w:p w:rsidR="00BA5840" w:rsidRDefault="00937E2D" w:rsidP="00274769">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26104E"/>
    <w:rsid w:val="0032284B"/>
    <w:rsid w:val="005017E6"/>
    <w:rsid w:val="005C04D5"/>
    <w:rsid w:val="005C54DA"/>
    <w:rsid w:val="00704D15"/>
    <w:rsid w:val="0090615B"/>
    <w:rsid w:val="00927111"/>
    <w:rsid w:val="00937E2D"/>
    <w:rsid w:val="009673EF"/>
    <w:rsid w:val="00977B5E"/>
    <w:rsid w:val="009E1D22"/>
    <w:rsid w:val="00A53073"/>
    <w:rsid w:val="00A6141B"/>
    <w:rsid w:val="00AE779C"/>
    <w:rsid w:val="00AF3FE9"/>
    <w:rsid w:val="00B35D16"/>
    <w:rsid w:val="00BC0051"/>
    <w:rsid w:val="00C11416"/>
    <w:rsid w:val="00C33F8C"/>
    <w:rsid w:val="00C546B5"/>
    <w:rsid w:val="00CA79B2"/>
    <w:rsid w:val="00CB3B8E"/>
    <w:rsid w:val="00CE29D4"/>
    <w:rsid w:val="00E43647"/>
    <w:rsid w:val="00E445E6"/>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E779C"/>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AE779C"/>
    <w:pPr>
      <w:jc w:val="center"/>
      <w:outlineLvl w:val="0"/>
    </w:pPr>
    <w:rPr>
      <w:rFonts w:cs="Arial"/>
      <w:b/>
      <w:bCs/>
      <w:kern w:val="32"/>
      <w:sz w:val="32"/>
      <w:szCs w:val="32"/>
    </w:rPr>
  </w:style>
  <w:style w:type="paragraph" w:styleId="2">
    <w:name w:val="heading 2"/>
    <w:aliases w:val="!Разделы документа"/>
    <w:basedOn w:val="a"/>
    <w:link w:val="20"/>
    <w:qFormat/>
    <w:rsid w:val="00AE779C"/>
    <w:pPr>
      <w:jc w:val="center"/>
      <w:outlineLvl w:val="1"/>
    </w:pPr>
    <w:rPr>
      <w:rFonts w:cs="Arial"/>
      <w:b/>
      <w:bCs/>
      <w:iCs/>
      <w:sz w:val="30"/>
      <w:szCs w:val="28"/>
    </w:rPr>
  </w:style>
  <w:style w:type="paragraph" w:styleId="3">
    <w:name w:val="heading 3"/>
    <w:aliases w:val="!Главы документа"/>
    <w:basedOn w:val="a"/>
    <w:link w:val="30"/>
    <w:qFormat/>
    <w:rsid w:val="00AE779C"/>
    <w:pPr>
      <w:outlineLvl w:val="2"/>
    </w:pPr>
    <w:rPr>
      <w:rFonts w:cs="Arial"/>
      <w:b/>
      <w:bCs/>
      <w:sz w:val="28"/>
      <w:szCs w:val="26"/>
    </w:rPr>
  </w:style>
  <w:style w:type="paragraph" w:styleId="4">
    <w:name w:val="heading 4"/>
    <w:aliases w:val="!Параграфы/Статьи документа"/>
    <w:basedOn w:val="a"/>
    <w:link w:val="40"/>
    <w:qFormat/>
    <w:rsid w:val="00AE779C"/>
    <w:pPr>
      <w:outlineLvl w:val="3"/>
    </w:pPr>
    <w:rPr>
      <w:b/>
      <w:bCs/>
      <w:sz w:val="26"/>
      <w:szCs w:val="28"/>
    </w:rPr>
  </w:style>
  <w:style w:type="character" w:default="1" w:styleId="a0">
    <w:name w:val="Default Paragraph Font"/>
    <w:semiHidden/>
    <w:rsid w:val="00AE779C"/>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AE779C"/>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E445E6"/>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E445E6"/>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E445E6"/>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E445E6"/>
    <w:rPr>
      <w:rFonts w:ascii="Arial" w:eastAsia="Times New Roman" w:hAnsi="Arial"/>
      <w:b/>
      <w:bCs/>
      <w:sz w:val="26"/>
      <w:szCs w:val="28"/>
    </w:rPr>
  </w:style>
  <w:style w:type="character" w:styleId="HTML">
    <w:name w:val="HTML Variable"/>
    <w:aliases w:val="!Ссылки в документе"/>
    <w:basedOn w:val="a0"/>
    <w:rsid w:val="00AE779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AE779C"/>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E445E6"/>
    <w:rPr>
      <w:rFonts w:ascii="Courier" w:eastAsia="Times New Roman" w:hAnsi="Courier"/>
      <w:sz w:val="22"/>
    </w:rPr>
  </w:style>
  <w:style w:type="paragraph" w:customStyle="1" w:styleId="Title">
    <w:name w:val="Title!Название НПА"/>
    <w:basedOn w:val="a"/>
    <w:rsid w:val="00AE779C"/>
    <w:pPr>
      <w:spacing w:before="240" w:after="60"/>
      <w:jc w:val="center"/>
      <w:outlineLvl w:val="0"/>
    </w:pPr>
    <w:rPr>
      <w:rFonts w:cs="Arial"/>
      <w:b/>
      <w:bCs/>
      <w:kern w:val="28"/>
      <w:sz w:val="32"/>
      <w:szCs w:val="32"/>
    </w:rPr>
  </w:style>
  <w:style w:type="character" w:styleId="a5">
    <w:name w:val="Hyperlink"/>
    <w:basedOn w:val="a0"/>
    <w:rsid w:val="00AE779C"/>
    <w:rPr>
      <w:color w:val="0000FF"/>
      <w:u w:val="none"/>
    </w:rPr>
  </w:style>
  <w:style w:type="paragraph" w:customStyle="1" w:styleId="Application">
    <w:name w:val="Application!Приложение"/>
    <w:rsid w:val="00AE779C"/>
    <w:pPr>
      <w:spacing w:before="120" w:after="120"/>
      <w:jc w:val="right"/>
    </w:pPr>
    <w:rPr>
      <w:rFonts w:ascii="Arial" w:eastAsia="Times New Roman" w:hAnsi="Arial" w:cs="Arial"/>
      <w:b/>
      <w:bCs/>
      <w:kern w:val="28"/>
      <w:sz w:val="32"/>
      <w:szCs w:val="32"/>
    </w:rPr>
  </w:style>
  <w:style w:type="paragraph" w:customStyle="1" w:styleId="Table">
    <w:name w:val="Table!Таблица"/>
    <w:rsid w:val="00AE779C"/>
    <w:rPr>
      <w:rFonts w:ascii="Arial" w:eastAsia="Times New Roman" w:hAnsi="Arial" w:cs="Arial"/>
      <w:bCs/>
      <w:kern w:val="28"/>
      <w:sz w:val="24"/>
      <w:szCs w:val="32"/>
    </w:rPr>
  </w:style>
  <w:style w:type="paragraph" w:customStyle="1" w:styleId="Table0">
    <w:name w:val="Table!"/>
    <w:next w:val="Table"/>
    <w:rsid w:val="00AE779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AE779C"/>
    <w:pPr>
      <w:jc w:val="center"/>
    </w:pPr>
    <w:rPr>
      <w:rFonts w:ascii="Arial" w:eastAsia="Times New Roman" w:hAnsi="Arial" w:cs="Arial"/>
      <w:bCs/>
      <w:kern w:val="28"/>
      <w:sz w:val="24"/>
      <w:szCs w:val="32"/>
    </w:rPr>
  </w:style>
  <w:style w:type="paragraph" w:styleId="a6">
    <w:name w:val="header"/>
    <w:basedOn w:val="a"/>
    <w:link w:val="a7"/>
    <w:uiPriority w:val="99"/>
    <w:rsid w:val="00E445E6"/>
    <w:pPr>
      <w:tabs>
        <w:tab w:val="center" w:pos="4677"/>
        <w:tab w:val="right" w:pos="9355"/>
      </w:tabs>
    </w:pPr>
  </w:style>
  <w:style w:type="character" w:customStyle="1" w:styleId="a7">
    <w:name w:val="Верхний колонтитул Знак"/>
    <w:basedOn w:val="a0"/>
    <w:link w:val="a6"/>
    <w:uiPriority w:val="99"/>
    <w:rsid w:val="00E445E6"/>
    <w:rPr>
      <w:rFonts w:ascii="Times New Roman" w:eastAsia="Times New Roman" w:hAnsi="Times New Roman"/>
      <w:sz w:val="24"/>
      <w:szCs w:val="24"/>
    </w:rPr>
  </w:style>
  <w:style w:type="character" w:styleId="a8">
    <w:name w:val="page number"/>
    <w:basedOn w:val="a0"/>
    <w:rsid w:val="00E445E6"/>
  </w:style>
  <w:style w:type="paragraph" w:customStyle="1" w:styleId="11">
    <w:name w:val="Название объекта1"/>
    <w:basedOn w:val="a"/>
    <w:rsid w:val="00E445E6"/>
    <w:pPr>
      <w:spacing w:before="240" w:after="60"/>
      <w:jc w:val="center"/>
    </w:pPr>
    <w:rPr>
      <w:rFonts w:cs="Arial"/>
      <w:b/>
      <w:bCs/>
      <w:sz w:val="32"/>
      <w:szCs w:val="32"/>
    </w:rPr>
  </w:style>
  <w:style w:type="paragraph" w:styleId="a9">
    <w:name w:val="Body Text"/>
    <w:basedOn w:val="a"/>
    <w:link w:val="12"/>
    <w:uiPriority w:val="99"/>
    <w:unhideWhenUsed/>
    <w:rsid w:val="00E445E6"/>
    <w:pPr>
      <w:widowControl w:val="0"/>
      <w:shd w:val="clear" w:color="auto" w:fill="FFFFFF"/>
      <w:spacing w:line="240" w:lineRule="atLeast"/>
    </w:pPr>
    <w:rPr>
      <w:sz w:val="28"/>
      <w:szCs w:val="28"/>
    </w:rPr>
  </w:style>
  <w:style w:type="character" w:customStyle="1" w:styleId="aa">
    <w:name w:val="Основной текст Знак"/>
    <w:basedOn w:val="a0"/>
    <w:link w:val="a9"/>
    <w:uiPriority w:val="99"/>
    <w:semiHidden/>
    <w:rsid w:val="00E445E6"/>
    <w:rPr>
      <w:rFonts w:ascii="Times New Roman" w:eastAsia="Times New Roman" w:hAnsi="Times New Roman"/>
      <w:sz w:val="24"/>
      <w:szCs w:val="24"/>
    </w:rPr>
  </w:style>
  <w:style w:type="character" w:customStyle="1" w:styleId="12">
    <w:name w:val="Основной текст Знак1"/>
    <w:basedOn w:val="a0"/>
    <w:link w:val="a9"/>
    <w:uiPriority w:val="99"/>
    <w:locked/>
    <w:rsid w:val="00E445E6"/>
    <w:rPr>
      <w:rFonts w:ascii="Times New Roman" w:eastAsia="Times New Roman" w:hAnsi="Times New Roman"/>
      <w:sz w:val="28"/>
      <w:szCs w:val="28"/>
      <w:shd w:val="clear" w:color="auto" w:fill="FFFFFF"/>
    </w:rPr>
  </w:style>
  <w:style w:type="paragraph" w:customStyle="1" w:styleId="ConsPlusTitle">
    <w:name w:val="ConsPlusTitle"/>
    <w:uiPriority w:val="99"/>
    <w:rsid w:val="00E445E6"/>
    <w:pPr>
      <w:widowControl w:val="0"/>
      <w:autoSpaceDE w:val="0"/>
      <w:autoSpaceDN w:val="0"/>
      <w:adjustRightInd w:val="0"/>
    </w:pPr>
    <w:rPr>
      <w:rFonts w:ascii="Times New Roman" w:eastAsia="Times New Roman" w:hAnsi="Times New Roman"/>
      <w:b/>
      <w:bCs/>
      <w:sz w:val="24"/>
      <w:szCs w:val="24"/>
    </w:rPr>
  </w:style>
  <w:style w:type="paragraph" w:customStyle="1" w:styleId="Preformat">
    <w:name w:val="Preformat"/>
    <w:rsid w:val="00E445E6"/>
    <w:pPr>
      <w:autoSpaceDE w:val="0"/>
      <w:autoSpaceDN w:val="0"/>
      <w:adjustRightInd w:val="0"/>
    </w:pPr>
    <w:rPr>
      <w:rFonts w:ascii="Courier New" w:eastAsia="Times New Roman" w:hAnsi="Courier New" w:cs="Courier New"/>
    </w:rPr>
  </w:style>
  <w:style w:type="paragraph" w:styleId="ab">
    <w:name w:val="footer"/>
    <w:basedOn w:val="a"/>
    <w:link w:val="ac"/>
    <w:uiPriority w:val="99"/>
    <w:semiHidden/>
    <w:unhideWhenUsed/>
    <w:rsid w:val="00E445E6"/>
    <w:pPr>
      <w:tabs>
        <w:tab w:val="center" w:pos="4677"/>
        <w:tab w:val="right" w:pos="9355"/>
      </w:tabs>
    </w:pPr>
  </w:style>
  <w:style w:type="character" w:customStyle="1" w:styleId="ac">
    <w:name w:val="Нижний колонтитул Знак"/>
    <w:basedOn w:val="a0"/>
    <w:link w:val="ab"/>
    <w:uiPriority w:val="99"/>
    <w:semiHidden/>
    <w:rsid w:val="00E445E6"/>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1044;&#1086;&#1083;&#1075;&#1086;&#1073;&#1086;&#1088;&#1086;&#1076;&#1086;&#1074;&#1072;%20&#1045;&#1042;\&#1101;&#1082;&#1089;&#1087;&#1077;&#1088;&#1090;&#1080;&#1079;&#1072;\&#1101;&#1082;&#1089;&#1087;&#1077;&#1088;&#1090;&#1080;&#1079;&#1072;%20-%20&#1048;&#1088;&#1072;\2013\&#1055;&#1088;&#1072;&#1074;&#1086;&#1074;&#1072;&#1103;%20&#1101;&#1082;&#1089;&#1087;&#1077;&#1088;&#1090;&#1080;&#1079;&#1072;\pravo.gov.ru" TargetMode="External"/><Relationship Id="rId13" Type="http://schemas.openxmlformats.org/officeDocument/2006/relationships/hyperlink" Target="file:///C:\content\act\07120b89-d89e-494f-8db9-61ba2013cc22.html" TargetMode="External"/><Relationship Id="rId3" Type="http://schemas.openxmlformats.org/officeDocument/2006/relationships/settings" Target="settings.xml"/><Relationship Id="rId7" Type="http://schemas.openxmlformats.org/officeDocument/2006/relationships/hyperlink" Target="file:///E:\content\act\15d4560c-d530-4955-bf7e-f734337ae80b.html" TargetMode="External"/><Relationship Id="rId12" Type="http://schemas.openxmlformats.org/officeDocument/2006/relationships/hyperlink" Target="file:///C:\content\act\9aa48369-618a-4bb4-b4b8-ae15f2b7ebf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content\act\91e7be06-9a84-4cff-931d-1df8bc2444aa.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C:\content\act\7e262b68-ab55-4e39-9d60-eb7fd89c52c8.html" TargetMode="External"/><Relationship Id="rId4" Type="http://schemas.openxmlformats.org/officeDocument/2006/relationships/webSettings" Target="webSettings.xml"/><Relationship Id="rId9" Type="http://schemas.openxmlformats.org/officeDocument/2006/relationships/hyperlink" Target="file:///C:\content\act\bba0bfb1-06c7-4e50-a8d3-fe1045784bf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F87A8-4E90-4D33-A15E-99709EA0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3431</Words>
  <Characters>19558</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2014-07-28T07:45:00Z</dcterms:created>
  <dcterms:modified xsi:type="dcterms:W3CDTF">2014-07-28T07:45:00Z</dcterms:modified>
</cp:coreProperties>
</file>