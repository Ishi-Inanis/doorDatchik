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F35" w:rsidRPr="00126ADE" w:rsidRDefault="00E15F35" w:rsidP="00126ADE">
      <w:pPr>
        <w:widowControl w:val="0"/>
        <w:autoSpaceDE w:val="0"/>
        <w:autoSpaceDN w:val="0"/>
        <w:adjustRightInd w:val="0"/>
        <w:jc w:val="center"/>
        <w:rPr>
          <w:rFonts w:cs="Times New Roman CYR"/>
          <w:b/>
          <w:bCs/>
          <w:sz w:val="26"/>
          <w:szCs w:val="26"/>
        </w:rPr>
      </w:pPr>
      <w:r w:rsidRPr="00126ADE">
        <w:rPr>
          <w:rFonts w:cs="Times New Roman CYR"/>
          <w:b/>
          <w:bCs/>
          <w:sz w:val="26"/>
          <w:szCs w:val="26"/>
        </w:rPr>
        <w:t>ДЕПАРТАМЕНТ СОЦИАЛЬНОЙ ЗАЩИТЫ НАСЕЛЕНИЯ,</w:t>
      </w:r>
      <w:r w:rsidR="001B4AE0" w:rsidRPr="00126ADE">
        <w:rPr>
          <w:rFonts w:cs="Times New Roman CYR"/>
          <w:b/>
          <w:bCs/>
          <w:sz w:val="26"/>
          <w:szCs w:val="26"/>
        </w:rPr>
        <w:t xml:space="preserve"> </w:t>
      </w:r>
      <w:r w:rsidRPr="00126ADE">
        <w:rPr>
          <w:rFonts w:cs="Times New Roman CYR"/>
          <w:b/>
          <w:bCs/>
          <w:sz w:val="26"/>
          <w:szCs w:val="26"/>
        </w:rPr>
        <w:t>ОПЕКИ И ПОПЕЧИТЕЛЬСТВА КОСТРОМСКОЙ ОБЛАСТИ</w:t>
      </w:r>
    </w:p>
    <w:p w:rsidR="00E15F35" w:rsidRPr="00126ADE" w:rsidRDefault="00E15F35" w:rsidP="00126ADE">
      <w:pPr>
        <w:widowControl w:val="0"/>
        <w:autoSpaceDE w:val="0"/>
        <w:autoSpaceDN w:val="0"/>
        <w:adjustRightInd w:val="0"/>
        <w:jc w:val="center"/>
        <w:rPr>
          <w:rFonts w:cs="Times New Roman CYR"/>
          <w:b/>
          <w:bCs/>
          <w:sz w:val="26"/>
          <w:szCs w:val="26"/>
        </w:rPr>
      </w:pPr>
    </w:p>
    <w:p w:rsidR="00E15F35" w:rsidRPr="00126ADE" w:rsidRDefault="00E15F35" w:rsidP="00126ADE">
      <w:pPr>
        <w:widowControl w:val="0"/>
        <w:autoSpaceDE w:val="0"/>
        <w:autoSpaceDN w:val="0"/>
        <w:adjustRightInd w:val="0"/>
        <w:jc w:val="center"/>
        <w:rPr>
          <w:rFonts w:cs="Times New Roman CYR"/>
          <w:b/>
          <w:bCs/>
          <w:sz w:val="26"/>
          <w:szCs w:val="26"/>
        </w:rPr>
      </w:pPr>
      <w:r w:rsidRPr="00126ADE">
        <w:rPr>
          <w:rFonts w:cs="Times New Roman CYR"/>
          <w:b/>
          <w:bCs/>
          <w:sz w:val="26"/>
          <w:szCs w:val="26"/>
        </w:rPr>
        <w:t>ПРИКАЗ</w:t>
      </w:r>
    </w:p>
    <w:p w:rsidR="00E15F35" w:rsidRPr="00126ADE" w:rsidRDefault="00E15F35" w:rsidP="00126ADE">
      <w:pPr>
        <w:widowControl w:val="0"/>
        <w:autoSpaceDE w:val="0"/>
        <w:autoSpaceDN w:val="0"/>
        <w:adjustRightInd w:val="0"/>
        <w:jc w:val="center"/>
        <w:rPr>
          <w:rFonts w:cs="Times New Roman CYR"/>
          <w:b/>
          <w:bCs/>
          <w:sz w:val="26"/>
          <w:szCs w:val="26"/>
        </w:rPr>
      </w:pPr>
    </w:p>
    <w:p w:rsidR="00E15F35" w:rsidRPr="00126ADE" w:rsidRDefault="00E15F35" w:rsidP="00126ADE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 w:val="26"/>
          <w:szCs w:val="26"/>
        </w:rPr>
      </w:pPr>
      <w:r w:rsidRPr="00126ADE">
        <w:rPr>
          <w:rFonts w:cs="Times New Roman CYR"/>
          <w:b/>
          <w:sz w:val="26"/>
          <w:szCs w:val="26"/>
        </w:rPr>
        <w:t>от 16 апреля 2012 года № 230</w:t>
      </w:r>
    </w:p>
    <w:p w:rsidR="00E15F35" w:rsidRPr="00126ADE" w:rsidRDefault="00E15F35" w:rsidP="00126ADE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 w:val="26"/>
          <w:szCs w:val="26"/>
        </w:rPr>
      </w:pPr>
    </w:p>
    <w:p w:rsidR="00E15F35" w:rsidRPr="00126ADE" w:rsidRDefault="00E15F35" w:rsidP="00126ADE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 w:val="26"/>
          <w:szCs w:val="26"/>
        </w:rPr>
      </w:pPr>
      <w:r w:rsidRPr="00126ADE">
        <w:rPr>
          <w:rFonts w:cs="Times New Roman CYR"/>
          <w:b/>
          <w:sz w:val="26"/>
          <w:szCs w:val="26"/>
        </w:rPr>
        <w:t>г. Кострома</w:t>
      </w:r>
    </w:p>
    <w:p w:rsidR="00E15F35" w:rsidRPr="001B4AE0" w:rsidRDefault="00E15F35" w:rsidP="00126ADE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Cs/>
          <w:szCs w:val="28"/>
        </w:rPr>
      </w:pPr>
    </w:p>
    <w:p w:rsidR="003B66C3" w:rsidRPr="003B66C3" w:rsidRDefault="00284052" w:rsidP="00284052">
      <w:pPr>
        <w:autoSpaceDE w:val="0"/>
        <w:autoSpaceDN w:val="0"/>
        <w:adjustRightInd w:val="0"/>
        <w:jc w:val="center"/>
        <w:rPr>
          <w:rFonts w:cs="Arial"/>
          <w:b/>
          <w:bCs/>
          <w:color w:val="000000"/>
          <w:kern w:val="28"/>
          <w:sz w:val="32"/>
          <w:szCs w:val="32"/>
        </w:rPr>
      </w:pPr>
      <w:proofErr w:type="gramStart"/>
      <w:r w:rsidRPr="003B66C3">
        <w:rPr>
          <w:rFonts w:cs="Arial"/>
          <w:b/>
          <w:bCs/>
          <w:kern w:val="28"/>
          <w:sz w:val="32"/>
          <w:szCs w:val="32"/>
        </w:rPr>
        <w:t xml:space="preserve">ОБ УТВЕРЖДЕНИИ </w:t>
      </w:r>
      <w:r w:rsidRPr="003B66C3">
        <w:rPr>
          <w:rFonts w:cs="Arial"/>
          <w:b/>
          <w:bCs/>
          <w:color w:val="000000"/>
          <w:kern w:val="28"/>
          <w:sz w:val="32"/>
          <w:szCs w:val="32"/>
        </w:rPr>
        <w:t xml:space="preserve">АДМИНИСТРАТИВНОГО РЕГЛАМЕНТА </w:t>
      </w:r>
      <w:r w:rsidRPr="003B66C3">
        <w:rPr>
          <w:rFonts w:cs="Arial"/>
          <w:b/>
          <w:bCs/>
          <w:kern w:val="28"/>
          <w:sz w:val="32"/>
          <w:szCs w:val="32"/>
        </w:rPr>
        <w:t>ПРЕДОСТАВЛЕНИЯ ДЕПАРТАМЕНТОМ СОЦИАЛЬНОЙ ЗАЩИТЫ НАСЕЛЕНИЯ, ОПЕКИ И ПОПЕЧИТЕЛЬСТВА КОСТРОМСКОЙ ОБЛАСТИ ГОСУДАРСТВЕННОЙ УСЛУГИ ПО НАЗНАЧЕНИЮ ЕЖЕМЕСЯЧНОЙ ДОПЛАТЫ К ПЕНСИИ ГРАЖДАНАМ, ЗАМЕЩАВШИМ НЕ МЕНЕЕ 15 ЛЕТ НА ПОСТОЯННОЙ ОСНОВЕ ДОЛЖНОСТИ РУКОВОДИТЕЛЕЙ СЕЛЬСКОХОЗЯЙСТВЕННЫХ ОРГАНИЗАЦИЙ НЕЗАВИСИМО ОТ ОРГАНИЗАЦИОННО-ПРАВОВЫХ ФОРМ И ФОРМ СОБСТВЕННОСТИ, ПРОИЗВОДЯЩИХ СЕЛЬСКОХОЗЯЙСТВЕННУЮ ПРОДУКЦИЮ НА ТЕРРИТОРИИ КОСТРОМСКОЙ ОБЛАСТИ, И ВЫШЕДШИМ НА ПЕНСИЮ</w:t>
      </w:r>
      <w:proofErr w:type="gramEnd"/>
    </w:p>
    <w:p w:rsidR="00E15F35" w:rsidRPr="003B66C3" w:rsidRDefault="003B66C3" w:rsidP="003B66C3">
      <w:pPr>
        <w:widowControl w:val="0"/>
        <w:suppressAutoHyphens/>
        <w:autoSpaceDE w:val="0"/>
        <w:autoSpaceDN w:val="0"/>
        <w:adjustRightInd w:val="0"/>
        <w:jc w:val="center"/>
      </w:pPr>
      <w:proofErr w:type="gramStart"/>
      <w:r>
        <w:t xml:space="preserve">(наименование в новой редакции </w:t>
      </w:r>
      <w:r w:rsidRPr="00A84748">
        <w:t>приказ</w:t>
      </w:r>
      <w:r>
        <w:t>а</w:t>
      </w:r>
      <w:r w:rsidRPr="00A84748">
        <w:t xml:space="preserve"> департамента социальной защиты населения, опеки и попечительства Костромской области </w:t>
      </w:r>
      <w:hyperlink r:id="rId6" w:tgtFrame="ChangingDocument" w:history="1">
        <w:r w:rsidRPr="0018375A">
          <w:rPr>
            <w:rStyle w:val="a5"/>
            <w:rFonts w:cs="Arial"/>
          </w:rPr>
          <w:t xml:space="preserve">№ 392 от 27.07.2015 года (НГР </w:t>
        </w:r>
        <w:r w:rsidRPr="0018375A">
          <w:rPr>
            <w:rStyle w:val="a5"/>
            <w:rFonts w:cs="Arial"/>
            <w:lang w:val="en-US"/>
          </w:rPr>
          <w:t>RU</w:t>
        </w:r>
        <w:r w:rsidRPr="0018375A">
          <w:rPr>
            <w:rStyle w:val="a5"/>
            <w:rFonts w:cs="Arial"/>
          </w:rPr>
          <w:t>44000201500791)</w:t>
        </w:r>
      </w:hyperlink>
      <w:proofErr w:type="gramEnd"/>
    </w:p>
    <w:p w:rsidR="001B4AE0" w:rsidRDefault="001B4AE0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bCs/>
          <w:szCs w:val="28"/>
        </w:rPr>
      </w:pPr>
    </w:p>
    <w:p w:rsidR="00B96F51" w:rsidRPr="00B96F51" w:rsidRDefault="00D17E36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b/>
          <w:bCs/>
          <w:szCs w:val="28"/>
        </w:rPr>
      </w:pPr>
      <w:r>
        <w:rPr>
          <w:rFonts w:cs="Times New Roman CYR"/>
          <w:b/>
          <w:bCs/>
          <w:szCs w:val="28"/>
        </w:rPr>
        <w:t>В редакции</w:t>
      </w:r>
      <w:r w:rsidR="00B96F51" w:rsidRPr="00B96F51">
        <w:rPr>
          <w:rFonts w:cs="Times New Roman CYR"/>
          <w:b/>
          <w:bCs/>
          <w:szCs w:val="28"/>
        </w:rPr>
        <w:t>:</w:t>
      </w:r>
    </w:p>
    <w:p w:rsidR="00B96F51" w:rsidRDefault="00B96F51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bCs/>
          <w:szCs w:val="28"/>
        </w:rPr>
      </w:pPr>
      <w:r>
        <w:rPr>
          <w:rFonts w:cs="Times New Roman CYR"/>
          <w:bCs/>
          <w:szCs w:val="28"/>
        </w:rPr>
        <w:t>приказ</w:t>
      </w:r>
      <w:r w:rsidR="00D17E36">
        <w:rPr>
          <w:rFonts w:cs="Times New Roman CYR"/>
          <w:bCs/>
          <w:szCs w:val="28"/>
        </w:rPr>
        <w:t>а</w:t>
      </w:r>
      <w:r>
        <w:rPr>
          <w:rFonts w:cs="Times New Roman CYR"/>
          <w:bCs/>
          <w:szCs w:val="28"/>
        </w:rPr>
        <w:t xml:space="preserve"> департамента социальной защиты населения, опеки и попечительства Костромской области </w:t>
      </w:r>
      <w:hyperlink r:id="rId7" w:tgtFrame="ChangingDocument" w:history="1">
        <w:r w:rsidRPr="00B96F51">
          <w:rPr>
            <w:rStyle w:val="a5"/>
            <w:rFonts w:cs="Times New Roman CYR"/>
            <w:bCs/>
            <w:szCs w:val="28"/>
          </w:rPr>
          <w:t xml:space="preserve">№ 477 от 06.07.2012 года (НГР </w:t>
        </w:r>
        <w:proofErr w:type="spellStart"/>
        <w:r w:rsidRPr="00B96F51">
          <w:rPr>
            <w:rStyle w:val="a5"/>
            <w:rFonts w:cs="Times New Roman CYR"/>
            <w:bCs/>
            <w:szCs w:val="28"/>
            <w:lang w:val="en-US"/>
          </w:rPr>
          <w:t>ru</w:t>
        </w:r>
        <w:proofErr w:type="spellEnd"/>
        <w:r w:rsidRPr="00B96F51">
          <w:rPr>
            <w:rStyle w:val="a5"/>
            <w:rFonts w:cs="Times New Roman CYR"/>
            <w:bCs/>
            <w:szCs w:val="28"/>
          </w:rPr>
          <w:t>44000201200634)</w:t>
        </w:r>
      </w:hyperlink>
    </w:p>
    <w:p w:rsidR="00B96F51" w:rsidRDefault="00A55E39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bCs/>
          <w:szCs w:val="28"/>
        </w:rPr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8" w:tgtFrame="ChangingDocument" w:history="1">
        <w:r w:rsidRPr="004075E5">
          <w:rPr>
            <w:rStyle w:val="a5"/>
          </w:rPr>
          <w:t xml:space="preserve">№ 338 от 01.07.2013 года (НГР </w:t>
        </w:r>
        <w:r w:rsidRPr="004075E5">
          <w:rPr>
            <w:rStyle w:val="a5"/>
            <w:lang w:val="en-US"/>
          </w:rPr>
          <w:t>RU</w:t>
        </w:r>
        <w:r w:rsidRPr="004075E5">
          <w:rPr>
            <w:rStyle w:val="a5"/>
          </w:rPr>
          <w:t>44000201300539)</w:t>
        </w:r>
      </w:hyperlink>
    </w:p>
    <w:p w:rsidR="00A55E39" w:rsidRDefault="00E11383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bCs/>
          <w:szCs w:val="28"/>
        </w:rPr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9" w:tgtFrame="ChangingDocument" w:history="1">
        <w:r w:rsidRPr="00E11383">
          <w:rPr>
            <w:rStyle w:val="a5"/>
          </w:rPr>
          <w:t xml:space="preserve">№ 426 от 13.08.2013 года (НГР </w:t>
        </w:r>
        <w:r w:rsidRPr="00E11383">
          <w:rPr>
            <w:rStyle w:val="a5"/>
            <w:lang w:val="en-US"/>
          </w:rPr>
          <w:t>RU</w:t>
        </w:r>
        <w:r w:rsidRPr="00E11383">
          <w:rPr>
            <w:rStyle w:val="a5"/>
          </w:rPr>
          <w:t>44000201300677)</w:t>
        </w:r>
      </w:hyperlink>
    </w:p>
    <w:p w:rsidR="00B96F51" w:rsidRDefault="00B2517B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bCs/>
          <w:szCs w:val="28"/>
        </w:rPr>
      </w:pPr>
      <w:r w:rsidRPr="00A84748">
        <w:t xml:space="preserve">приказа департамента социальной защиты населения, опеки и попечительства Костромской области </w:t>
      </w:r>
      <w:hyperlink r:id="rId10" w:tgtFrame="ChangingDocument" w:history="1">
        <w:r w:rsidRPr="00A84748">
          <w:rPr>
            <w:rStyle w:val="a5"/>
            <w:rFonts w:cs="Arial"/>
          </w:rPr>
          <w:t xml:space="preserve">№ 236 от 14.05.2014 года (НГР </w:t>
        </w:r>
        <w:r w:rsidRPr="00A84748">
          <w:rPr>
            <w:rStyle w:val="a5"/>
            <w:rFonts w:cs="Arial"/>
            <w:lang w:val="en-US"/>
          </w:rPr>
          <w:t>RU</w:t>
        </w:r>
        <w:r w:rsidRPr="00A84748">
          <w:rPr>
            <w:rStyle w:val="a5"/>
            <w:rFonts w:cs="Arial"/>
          </w:rPr>
          <w:t>44000201400420)</w:t>
        </w:r>
      </w:hyperlink>
    </w:p>
    <w:p w:rsidR="003B66C3" w:rsidRDefault="003B66C3" w:rsidP="003B66C3">
      <w:pPr>
        <w:widowControl w:val="0"/>
        <w:suppressAutoHyphens/>
        <w:autoSpaceDE w:val="0"/>
        <w:autoSpaceDN w:val="0"/>
        <w:adjustRightInd w:val="0"/>
      </w:pPr>
      <w:r w:rsidRPr="00A84748">
        <w:t>приказ</w:t>
      </w:r>
      <w:r>
        <w:t>а</w:t>
      </w:r>
      <w:r w:rsidRPr="00A84748">
        <w:t xml:space="preserve"> департамента социальной защиты населения, опеки и попечительства Костромской области </w:t>
      </w:r>
      <w:hyperlink r:id="rId11" w:tgtFrame="ChangingDocument" w:history="1">
        <w:r w:rsidRPr="0018375A">
          <w:rPr>
            <w:rStyle w:val="a5"/>
            <w:rFonts w:cs="Arial"/>
          </w:rPr>
          <w:t xml:space="preserve">№ 392 от 27.07.2015 года (НГР </w:t>
        </w:r>
        <w:r w:rsidRPr="0018375A">
          <w:rPr>
            <w:rStyle w:val="a5"/>
            <w:rFonts w:cs="Arial"/>
            <w:lang w:val="en-US"/>
          </w:rPr>
          <w:t>RU</w:t>
        </w:r>
        <w:r w:rsidRPr="0018375A">
          <w:rPr>
            <w:rStyle w:val="a5"/>
            <w:rFonts w:cs="Arial"/>
          </w:rPr>
          <w:t>44000201500791)</w:t>
        </w:r>
      </w:hyperlink>
    </w:p>
    <w:p w:rsidR="00E11383" w:rsidRDefault="00A028BF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bCs/>
          <w:szCs w:val="28"/>
        </w:rPr>
      </w:pPr>
      <w:r w:rsidRPr="00A84748">
        <w:t>приказ</w:t>
      </w:r>
      <w:r>
        <w:t>а</w:t>
      </w:r>
      <w:r w:rsidRPr="00A84748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hyperlink r:id="rId12" w:tgtFrame="ChangingDocument" w:history="1">
        <w:r w:rsidRPr="00A028BF">
          <w:rPr>
            <w:rStyle w:val="a5"/>
          </w:rPr>
          <w:t xml:space="preserve">№ 632 </w:t>
        </w:r>
        <w:proofErr w:type="gramStart"/>
        <w:r w:rsidRPr="00A028BF">
          <w:rPr>
            <w:rStyle w:val="a5"/>
          </w:rPr>
          <w:t>от</w:t>
        </w:r>
        <w:proofErr w:type="gramEnd"/>
        <w:r w:rsidRPr="00A028BF">
          <w:rPr>
            <w:rStyle w:val="a5"/>
          </w:rPr>
          <w:t xml:space="preserve"> </w:t>
        </w:r>
        <w:r w:rsidRPr="00A028BF">
          <w:rPr>
            <w:rStyle w:val="a5"/>
          </w:rPr>
          <w:lastRenderedPageBreak/>
          <w:t xml:space="preserve">02.11.2015 года (НГР </w:t>
        </w:r>
        <w:r w:rsidRPr="00A028BF">
          <w:rPr>
            <w:rStyle w:val="a5"/>
            <w:lang w:val="en-US"/>
          </w:rPr>
          <w:t>RU</w:t>
        </w:r>
        <w:r w:rsidRPr="00A028BF">
          <w:rPr>
            <w:rStyle w:val="a5"/>
          </w:rPr>
          <w:t>44000201501098)</w:t>
        </w:r>
      </w:hyperlink>
    </w:p>
    <w:p w:rsidR="00B2517B" w:rsidRPr="001B4AE0" w:rsidRDefault="00B2517B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bCs/>
          <w:szCs w:val="28"/>
        </w:rPr>
      </w:pPr>
    </w:p>
    <w:p w:rsidR="00E15F35" w:rsidRPr="001B4AE0" w:rsidRDefault="00D17E36" w:rsidP="001B4AE0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321395">
        <w:rPr>
          <w:szCs w:val="28"/>
        </w:rPr>
        <w:t xml:space="preserve">В целях реализации Федерального закона </w:t>
      </w:r>
      <w:hyperlink r:id="rId13" w:tgtFrame="Logical" w:history="1">
        <w:r w:rsidRPr="00353093">
          <w:rPr>
            <w:rStyle w:val="a5"/>
            <w:szCs w:val="28"/>
          </w:rPr>
          <w:t>от 27 июля 2010 года № 210-ФЗ</w:t>
        </w:r>
      </w:hyperlink>
      <w:r w:rsidRPr="00321395">
        <w:rPr>
          <w:szCs w:val="28"/>
        </w:rPr>
        <w:t xml:space="preserve"> «Об организации предоставления государственных и муниципальных услуг», в соответствии с постановлением администрации Костромской области </w:t>
      </w:r>
      <w:hyperlink r:id="rId14" w:tgtFrame="Logical" w:history="1">
        <w:r w:rsidRPr="00353093">
          <w:rPr>
            <w:rStyle w:val="a5"/>
            <w:szCs w:val="28"/>
          </w:rPr>
          <w:t>от 11 мая 2012 года № 175-а</w:t>
        </w:r>
      </w:hyperlink>
      <w:r w:rsidRPr="00321395">
        <w:rPr>
          <w:szCs w:val="28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</w:t>
      </w:r>
      <w:proofErr w:type="gramEnd"/>
    </w:p>
    <w:p w:rsidR="00D17E36" w:rsidRDefault="00D17E36" w:rsidP="001B4AE0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(преамбула в новой редакции </w:t>
      </w:r>
      <w:r>
        <w:rPr>
          <w:rFonts w:cs="Times New Roman CYR"/>
          <w:bCs/>
          <w:szCs w:val="28"/>
        </w:rPr>
        <w:t xml:space="preserve">приказа департамента социальной защиты населения, опеки и попечительства Костромской области </w:t>
      </w:r>
      <w:hyperlink r:id="rId15" w:tgtFrame="ChangingDocument" w:history="1">
        <w:r w:rsidRPr="00B96F51">
          <w:rPr>
            <w:rStyle w:val="a5"/>
            <w:rFonts w:cs="Times New Roman CYR"/>
            <w:bCs/>
            <w:szCs w:val="28"/>
          </w:rPr>
          <w:t xml:space="preserve">№ 477 от 06.07.2012 года (НГР </w:t>
        </w:r>
        <w:proofErr w:type="spellStart"/>
        <w:r w:rsidRPr="00B96F51">
          <w:rPr>
            <w:rStyle w:val="a5"/>
            <w:rFonts w:cs="Times New Roman CYR"/>
            <w:bCs/>
            <w:szCs w:val="28"/>
            <w:lang w:val="en-US"/>
          </w:rPr>
          <w:t>ru</w:t>
        </w:r>
        <w:proofErr w:type="spellEnd"/>
        <w:r w:rsidRPr="00B96F51">
          <w:rPr>
            <w:rStyle w:val="a5"/>
            <w:rFonts w:cs="Times New Roman CYR"/>
            <w:bCs/>
            <w:szCs w:val="28"/>
          </w:rPr>
          <w:t>44000201200634)</w:t>
        </w:r>
      </w:hyperlink>
      <w:r>
        <w:rPr>
          <w:rFonts w:cs="Times New Roman CYR"/>
          <w:szCs w:val="28"/>
        </w:rPr>
        <w:t>)</w:t>
      </w:r>
    </w:p>
    <w:p w:rsidR="00E15F35" w:rsidRPr="001B4AE0" w:rsidRDefault="00E15F35" w:rsidP="001B4AE0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ПРИКАЗЫВАЮ:</w:t>
      </w:r>
    </w:p>
    <w:p w:rsidR="00E15F35" w:rsidRPr="001B4AE0" w:rsidRDefault="00E15F35" w:rsidP="001B4AE0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1. </w:t>
      </w:r>
      <w:proofErr w:type="gramStart"/>
      <w:r w:rsidRPr="001B4AE0">
        <w:rPr>
          <w:rFonts w:cs="Times New Roman CYR"/>
          <w:szCs w:val="28"/>
        </w:rPr>
        <w:t>Утвердить прилагаемый 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по назначению ежемесячной доплаты к пенсии гражданам, замещавшим не менее 15 лет на постоянной основе должности руководителей сельскохозяйственных организаций независимо от организационно-правовых форм и форм собственности, производящих сельскохозяйственную продукцию на территории Костромской области, и вышедшим на пенсию.</w:t>
      </w:r>
      <w:proofErr w:type="gramEnd"/>
    </w:p>
    <w:p w:rsidR="00E15F35" w:rsidRPr="001B4AE0" w:rsidRDefault="00E15F35" w:rsidP="001B4AE0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2. Настоящий приказ вступает в силу со дня его официального опубликования.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Директор департамента                            </w:t>
      </w:r>
      <w:proofErr w:type="spellStart"/>
      <w:r w:rsidRPr="001B4AE0">
        <w:rPr>
          <w:rFonts w:cs="Times New Roman CYR"/>
          <w:szCs w:val="28"/>
        </w:rPr>
        <w:t>И.В.Прудников</w:t>
      </w:r>
      <w:proofErr w:type="spellEnd"/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</w:p>
    <w:p w:rsidR="00E15F35" w:rsidRPr="001B4AE0" w:rsidRDefault="00E15F35" w:rsidP="001B4AE0">
      <w:pPr>
        <w:widowControl w:val="0"/>
        <w:tabs>
          <w:tab w:val="left" w:pos="453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Приложение</w:t>
      </w:r>
    </w:p>
    <w:p w:rsidR="00E15F35" w:rsidRPr="001B4AE0" w:rsidRDefault="00E15F35" w:rsidP="001B4AE0">
      <w:pPr>
        <w:widowControl w:val="0"/>
        <w:tabs>
          <w:tab w:val="left" w:pos="453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Утвержден приказом департамента социальной защиты населения, опеки и попечительства Костромской области от </w:t>
      </w:r>
      <w:r w:rsidR="001B4AE0" w:rsidRPr="001B4AE0">
        <w:rPr>
          <w:rFonts w:cs="Times New Roman CYR"/>
          <w:szCs w:val="28"/>
        </w:rPr>
        <w:t>16.04.</w:t>
      </w:r>
      <w:r w:rsidRPr="001B4AE0">
        <w:rPr>
          <w:rFonts w:cs="Times New Roman CYR"/>
          <w:szCs w:val="28"/>
        </w:rPr>
        <w:t xml:space="preserve">2012 г. № </w:t>
      </w:r>
      <w:r w:rsidR="001B4AE0" w:rsidRPr="001B4AE0">
        <w:rPr>
          <w:rFonts w:cs="Times New Roman CYR"/>
          <w:szCs w:val="28"/>
        </w:rPr>
        <w:t>230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1B4AE0" w:rsidRPr="001B4AE0" w:rsidRDefault="001B4AE0" w:rsidP="001B4AE0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E15F35" w:rsidRPr="00126ADE" w:rsidRDefault="00E15F35" w:rsidP="00126ADE">
      <w:pPr>
        <w:widowControl w:val="0"/>
        <w:suppressAutoHyphens/>
        <w:autoSpaceDE w:val="0"/>
        <w:autoSpaceDN w:val="0"/>
        <w:adjustRightInd w:val="0"/>
        <w:jc w:val="center"/>
        <w:rPr>
          <w:rFonts w:cs="Arial"/>
          <w:b/>
          <w:bCs/>
          <w:kern w:val="32"/>
          <w:sz w:val="32"/>
          <w:szCs w:val="32"/>
        </w:rPr>
      </w:pPr>
      <w:r w:rsidRPr="00126ADE">
        <w:rPr>
          <w:rFonts w:cs="Arial"/>
          <w:b/>
          <w:bCs/>
          <w:kern w:val="32"/>
          <w:sz w:val="32"/>
          <w:szCs w:val="32"/>
        </w:rPr>
        <w:t>Административный регламент</w:t>
      </w:r>
    </w:p>
    <w:p w:rsidR="00E15F35" w:rsidRPr="00126ADE" w:rsidRDefault="00E15F35" w:rsidP="00126ADE">
      <w:pPr>
        <w:widowControl w:val="0"/>
        <w:suppressAutoHyphens/>
        <w:autoSpaceDE w:val="0"/>
        <w:autoSpaceDN w:val="0"/>
        <w:adjustRightInd w:val="0"/>
        <w:jc w:val="center"/>
        <w:rPr>
          <w:rFonts w:cs="Arial"/>
          <w:b/>
          <w:bCs/>
          <w:kern w:val="32"/>
          <w:sz w:val="32"/>
          <w:szCs w:val="32"/>
        </w:rPr>
      </w:pPr>
      <w:r w:rsidRPr="00126ADE">
        <w:rPr>
          <w:rFonts w:cs="Arial"/>
          <w:b/>
          <w:bCs/>
          <w:kern w:val="32"/>
          <w:sz w:val="32"/>
          <w:szCs w:val="32"/>
        </w:rPr>
        <w:t>предоставления департаментом социальной защиты</w:t>
      </w:r>
      <w:r w:rsidR="001B4AE0" w:rsidRPr="00126ADE">
        <w:rPr>
          <w:rFonts w:cs="Arial"/>
          <w:b/>
          <w:bCs/>
          <w:kern w:val="32"/>
          <w:sz w:val="32"/>
          <w:szCs w:val="32"/>
        </w:rPr>
        <w:t xml:space="preserve"> </w:t>
      </w:r>
      <w:r w:rsidRPr="00126ADE">
        <w:rPr>
          <w:rFonts w:cs="Arial"/>
          <w:b/>
          <w:bCs/>
          <w:kern w:val="32"/>
          <w:sz w:val="32"/>
          <w:szCs w:val="32"/>
        </w:rPr>
        <w:t>населения, опеки и попечительства Костромской области</w:t>
      </w:r>
      <w:r w:rsidR="001B4AE0" w:rsidRPr="00126ADE">
        <w:rPr>
          <w:rFonts w:cs="Arial"/>
          <w:b/>
          <w:bCs/>
          <w:kern w:val="32"/>
          <w:sz w:val="32"/>
          <w:szCs w:val="32"/>
        </w:rPr>
        <w:t xml:space="preserve"> </w:t>
      </w:r>
      <w:r w:rsidRPr="00126ADE">
        <w:rPr>
          <w:rFonts w:cs="Arial"/>
          <w:b/>
          <w:bCs/>
          <w:kern w:val="32"/>
          <w:sz w:val="32"/>
          <w:szCs w:val="32"/>
        </w:rPr>
        <w:t xml:space="preserve">государственной услуги по назначению ежемесячной доплаты к пенсии гражданам, замещавшим не менее 15 лет на постоянной основе должности руководителей сельскохозяйственных организаций независимо от организационно-правовых форм и форм собственности, производящих </w:t>
      </w:r>
      <w:r w:rsidRPr="00126ADE">
        <w:rPr>
          <w:rFonts w:cs="Arial"/>
          <w:b/>
          <w:bCs/>
          <w:kern w:val="32"/>
          <w:sz w:val="32"/>
          <w:szCs w:val="32"/>
        </w:rPr>
        <w:lastRenderedPageBreak/>
        <w:t>сельскохозяйственную продукцию на территории Костромской области, и вышедшим на пенсию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1B4AE0" w:rsidRPr="001B4AE0" w:rsidRDefault="001B4AE0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E15F35" w:rsidRPr="00126ADE" w:rsidRDefault="00E15F35" w:rsidP="00126ADE">
      <w:pPr>
        <w:widowControl w:val="0"/>
        <w:suppressAutoHyphens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r w:rsidRPr="00126ADE">
        <w:rPr>
          <w:rFonts w:cs="Arial"/>
          <w:b/>
          <w:bCs/>
          <w:sz w:val="28"/>
          <w:szCs w:val="26"/>
        </w:rPr>
        <w:t>Глава 1. Общие положения</w:t>
      </w:r>
    </w:p>
    <w:p w:rsidR="00E15F35" w:rsidRPr="001B4AE0" w:rsidRDefault="00E15F35" w:rsidP="00284052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284052" w:rsidRPr="003259D2" w:rsidRDefault="00E15F35" w:rsidP="00284052">
      <w:pPr>
        <w:autoSpaceDE w:val="0"/>
        <w:autoSpaceDN w:val="0"/>
        <w:adjustRightInd w:val="0"/>
        <w:rPr>
          <w:rFonts w:cs="Arial"/>
          <w:bCs/>
          <w:color w:val="000000"/>
        </w:rPr>
      </w:pPr>
      <w:r w:rsidRPr="001B4AE0">
        <w:rPr>
          <w:rFonts w:cs="Times New Roman CYR"/>
          <w:szCs w:val="28"/>
        </w:rPr>
        <w:t xml:space="preserve">1. </w:t>
      </w:r>
      <w:proofErr w:type="gramStart"/>
      <w:r w:rsidR="00284052" w:rsidRPr="003259D2">
        <w:rPr>
          <w:rFonts w:cs="Arial"/>
          <w:bCs/>
          <w:color w:val="000000"/>
        </w:rPr>
        <w:t>Административный регламент предоставления департаментом социальной защиты населения, опеки и попечительства Костромской области (далее - департамент) государственной услуги по назначению ежемесячной доплаты к пенсии гражданам, замещавшим не менее 15 лет на постоянной основе должности руководителей сельскохозяйственных организаций независимо от организационно-правовых форм и форм собственности, производящих сельскохозяйственную продукцию на территории Костромской области, и вышедшим на пенсию (далее - административный регламент), регулирует отношения, связанные с</w:t>
      </w:r>
      <w:proofErr w:type="gramEnd"/>
      <w:r w:rsidR="00284052" w:rsidRPr="003259D2">
        <w:rPr>
          <w:rFonts w:cs="Arial"/>
          <w:bCs/>
          <w:color w:val="000000"/>
        </w:rPr>
        <w:t xml:space="preserve"> </w:t>
      </w:r>
      <w:proofErr w:type="gramStart"/>
      <w:r w:rsidR="00284052" w:rsidRPr="003259D2">
        <w:rPr>
          <w:rFonts w:cs="Arial"/>
          <w:bCs/>
          <w:color w:val="000000"/>
        </w:rPr>
        <w:t>назначением ежемесячной доплаты к пенсии гражданам, замещавшим не менее 15 лет на постоянной основе должности руководителей сельскохозяйственных организаций независимо от организационно-правовых форм и форм собственности, производящих сельскохозяйственную продукцию на территории Костромской области, и вышедшим на пенсию, устанавливает сроки и последовательность административных процедур (действий) при осуществлении полномочий по назначению ежемесячной доплаты к пенсии гражданам, замещавшим не менее 15 лет на постоянной</w:t>
      </w:r>
      <w:proofErr w:type="gramEnd"/>
      <w:r w:rsidR="00284052" w:rsidRPr="003259D2">
        <w:rPr>
          <w:rFonts w:cs="Arial"/>
          <w:bCs/>
          <w:color w:val="000000"/>
        </w:rPr>
        <w:t xml:space="preserve"> </w:t>
      </w:r>
      <w:proofErr w:type="gramStart"/>
      <w:r w:rsidR="00284052" w:rsidRPr="003259D2">
        <w:rPr>
          <w:rFonts w:cs="Arial"/>
          <w:bCs/>
          <w:color w:val="000000"/>
        </w:rPr>
        <w:t>основе должности руководителей сельскохозяйственных организаций независимо от организационно-правовых форм и форм собственности, производящих сельскохозяйственную продукцию на территории Костромской области, и вышедшим на пенсию, порядок взаимодействия департамента, департамента агропромышленного комплекса Костромской области, областного государственного казенного учреждения «Центр социальных выплат» (далее - уполномоченный орган), областного государственного казенного учреждения «Многофункциональный центр предоставления государственных и муниципальных услуг населению» (далее – МФЦ) с заявителями, иными органами государственной</w:t>
      </w:r>
      <w:proofErr w:type="gramEnd"/>
      <w:r w:rsidR="00284052" w:rsidRPr="003259D2">
        <w:rPr>
          <w:rFonts w:cs="Arial"/>
          <w:bCs/>
          <w:color w:val="000000"/>
        </w:rPr>
        <w:t xml:space="preserve"> власти и местного самоуправления, учреждениями и организациями. </w:t>
      </w:r>
    </w:p>
    <w:p w:rsidR="003B66C3" w:rsidRPr="003B66C3" w:rsidRDefault="003B66C3" w:rsidP="00284052">
      <w:pPr>
        <w:widowControl w:val="0"/>
        <w:suppressAutoHyphens/>
        <w:autoSpaceDE w:val="0"/>
        <w:autoSpaceDN w:val="0"/>
        <w:adjustRightInd w:val="0"/>
      </w:pPr>
      <w:r>
        <w:t>(</w:t>
      </w:r>
      <w:r w:rsidR="00284052">
        <w:t>п. 1</w:t>
      </w:r>
      <w:r>
        <w:t xml:space="preserve"> в новой редакции </w:t>
      </w:r>
      <w:r w:rsidRPr="00A84748">
        <w:t>приказ</w:t>
      </w:r>
      <w:r>
        <w:t>а</w:t>
      </w:r>
      <w:r w:rsidRPr="00A84748">
        <w:t xml:space="preserve"> департамента социальной защиты населения, опеки и попечительства Костромской области </w:t>
      </w:r>
      <w:hyperlink r:id="rId16" w:tgtFrame="ChangingDocument" w:history="1">
        <w:r w:rsidRPr="0018375A">
          <w:rPr>
            <w:rStyle w:val="a5"/>
            <w:rFonts w:cs="Arial"/>
          </w:rPr>
          <w:t xml:space="preserve">№ 392 от 27.07.2015 года (НГР </w:t>
        </w:r>
        <w:r w:rsidRPr="0018375A">
          <w:rPr>
            <w:rStyle w:val="a5"/>
            <w:rFonts w:cs="Arial"/>
            <w:lang w:val="en-US"/>
          </w:rPr>
          <w:t>RU</w:t>
        </w:r>
        <w:r w:rsidRPr="0018375A">
          <w:rPr>
            <w:rStyle w:val="a5"/>
            <w:rFonts w:cs="Arial"/>
          </w:rPr>
          <w:t>44000201500791)</w:t>
        </w:r>
      </w:hyperlink>
      <w:r w:rsidR="00284052">
        <w:rPr>
          <w:rFonts w:cs="Arial"/>
        </w:rPr>
        <w:t>)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2. Заявителями,</w:t>
      </w:r>
      <w:r w:rsidRPr="001B4AE0">
        <w:rPr>
          <w:rFonts w:cs="Times New Roman CYR"/>
        </w:rPr>
        <w:t xml:space="preserve"> </w:t>
      </w:r>
      <w:r w:rsidRPr="001B4AE0">
        <w:rPr>
          <w:rFonts w:cs="Times New Roman CYR"/>
          <w:szCs w:val="28"/>
        </w:rPr>
        <w:t>в отношении которых предоставляется государственная услуга, являются граждане, проживающие на территории Костромской области, замещавшие не менее 15 лет на постоянной основе должности руководителей сельскохозяйственных организаций независимо от организационно-правовых форм и форм собственности, производящих сельскохозяйственную продукцию на территории Костромской области, и вышедшие на пенсию: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1) награжденные государственными наградами СССР, РСФСР, Российской Федерации или наградами Костромской области;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2) удостоенные почетных званий СССР, РСФСР, Российской Федерации или Костромской области;</w:t>
      </w:r>
    </w:p>
    <w:p w:rsidR="00E15F35" w:rsidRPr="00284052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1B4AE0">
        <w:rPr>
          <w:rFonts w:cs="Times New Roman CYR"/>
          <w:szCs w:val="28"/>
        </w:rPr>
        <w:t xml:space="preserve">3) награжденные ведомственными наградами Министерства сельского </w:t>
      </w:r>
      <w:r w:rsidRPr="00284052">
        <w:rPr>
          <w:rFonts w:cs="Arial"/>
        </w:rPr>
        <w:t>хозяйства Российской Федерации</w:t>
      </w:r>
      <w:r w:rsidRPr="00284052">
        <w:rPr>
          <w:rFonts w:cs="Arial"/>
          <w:iCs/>
        </w:rPr>
        <w:t xml:space="preserve"> </w:t>
      </w:r>
      <w:r w:rsidRPr="00284052">
        <w:rPr>
          <w:rFonts w:cs="Arial"/>
        </w:rPr>
        <w:t>(далее - заявители).</w:t>
      </w:r>
    </w:p>
    <w:p w:rsidR="00284052" w:rsidRPr="00284052" w:rsidRDefault="00284052" w:rsidP="00284052">
      <w:pPr>
        <w:widowControl w:val="0"/>
        <w:autoSpaceDE w:val="0"/>
        <w:autoSpaceDN w:val="0"/>
        <w:adjustRightInd w:val="0"/>
        <w:rPr>
          <w:rFonts w:cs="Arial"/>
        </w:rPr>
      </w:pPr>
      <w:r w:rsidRPr="00284052">
        <w:rPr>
          <w:rStyle w:val="TimesNewRoman14"/>
          <w:rFonts w:ascii="Arial" w:hAnsi="Arial" w:cs="Arial"/>
          <w:sz w:val="24"/>
        </w:rPr>
        <w:t xml:space="preserve">3. </w:t>
      </w:r>
      <w:r w:rsidRPr="00284052">
        <w:rPr>
          <w:rFonts w:cs="Arial"/>
        </w:rPr>
        <w:t xml:space="preserve">От имени заявителя с заявлением о предоставлении государственной услуги может обратиться его представитель </w:t>
      </w:r>
      <w:r w:rsidRPr="00284052">
        <w:rPr>
          <w:rFonts w:cs="Arial"/>
        </w:rPr>
        <w:lastRenderedPageBreak/>
        <w:t>(далее - представитель заявителя) при наличии доверенности, отвечающей требованиям действующего законодательства, или иного документа, подтверждающего право на</w:t>
      </w:r>
      <w:r>
        <w:rPr>
          <w:rFonts w:cs="Arial"/>
        </w:rPr>
        <w:t xml:space="preserve"> обращение от имени заявителя.</w:t>
      </w:r>
    </w:p>
    <w:p w:rsidR="00E15F35" w:rsidRPr="00284052" w:rsidRDefault="00284052" w:rsidP="00284052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284052">
        <w:rPr>
          <w:rFonts w:cs="Arial"/>
        </w:rPr>
        <w:t>(</w:t>
      </w:r>
      <w:r>
        <w:rPr>
          <w:rFonts w:cs="Arial"/>
        </w:rPr>
        <w:t>п. 3</w:t>
      </w:r>
      <w:r w:rsidRPr="00284052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17" w:tgtFrame="ChangingDocument" w:history="1">
        <w:r w:rsidRPr="00284052">
          <w:rPr>
            <w:rStyle w:val="a5"/>
            <w:rFonts w:cs="Arial"/>
          </w:rPr>
          <w:t xml:space="preserve">№ 392 от 27.07.2015 года (НГР </w:t>
        </w:r>
        <w:r w:rsidRPr="00284052">
          <w:rPr>
            <w:rStyle w:val="a5"/>
            <w:rFonts w:cs="Arial"/>
            <w:lang w:val="en-US"/>
          </w:rPr>
          <w:t>RU</w:t>
        </w:r>
        <w:r w:rsidRPr="00284052">
          <w:rPr>
            <w:rStyle w:val="a5"/>
            <w:rFonts w:cs="Arial"/>
          </w:rPr>
          <w:t>44000201500791)</w:t>
        </w:r>
      </w:hyperlink>
      <w:r w:rsidRPr="00284052">
        <w:rPr>
          <w:rFonts w:cs="Arial"/>
        </w:rPr>
        <w:t>)</w:t>
      </w:r>
    </w:p>
    <w:p w:rsidR="00284052" w:rsidRPr="003259D2" w:rsidRDefault="00284052" w:rsidP="00284052">
      <w:pPr>
        <w:rPr>
          <w:rFonts w:cs="Arial"/>
        </w:rPr>
      </w:pPr>
      <w:r w:rsidRPr="003259D2">
        <w:rPr>
          <w:rFonts w:cs="Arial"/>
        </w:rPr>
        <w:t>4. Информация о месте нахождения, графике работы, справочных телефонах департамента, уполномоченного органа и его филиалов, организаций, участвующих в предоставлении государственной услуги, а также адреса официальных сайтов в информационно-телекоммуникационной сети «Интернет» (далее – сеть Интернет), содержащих информацию о предоставлении государственной услуги, адреса электронной почты приведены в приложении № 1 к настоящему административному регламенту.</w:t>
      </w:r>
    </w:p>
    <w:p w:rsidR="00284052" w:rsidRPr="003259D2" w:rsidRDefault="00284052" w:rsidP="00284052">
      <w:pPr>
        <w:rPr>
          <w:rFonts w:cs="Arial"/>
        </w:rPr>
      </w:pPr>
      <w:proofErr w:type="gramStart"/>
      <w:r w:rsidRPr="003259D2">
        <w:rPr>
          <w:rFonts w:cs="Arial"/>
        </w:rPr>
        <w:t>Информацию о месте нахождения, графиках работы, справочных телефонах,  адресах официальных сайтов в сети Интернет, адресах электронной почты органов исполнительной власти и органов местного самоуправления и организаций, обращение в которые необходимо для получения государственной услуги, а также МФЦ, его филиалов  предоставляется по справочным телефонам, на официальном сайте департамента (socdep.adm44.ru) в сети Интернет, непосредственно в департаменте, в федеральной государственной информационной</w:t>
      </w:r>
      <w:proofErr w:type="gramEnd"/>
      <w:r w:rsidRPr="003259D2">
        <w:rPr>
          <w:rFonts w:cs="Arial"/>
        </w:rPr>
        <w:t xml:space="preserve"> системе «Единый портал государственных и муниципальных услуг (функций)», а также размещается в региональной информационной системе «Единый портал Костромской области».</w:t>
      </w:r>
    </w:p>
    <w:p w:rsidR="00284052" w:rsidRPr="003259D2" w:rsidRDefault="00284052" w:rsidP="00284052">
      <w:pPr>
        <w:rPr>
          <w:rFonts w:cs="Arial"/>
        </w:rPr>
      </w:pPr>
      <w:proofErr w:type="gramStart"/>
      <w:r w:rsidRPr="003259D2">
        <w:rPr>
          <w:rFonts w:cs="Arial"/>
        </w:rPr>
        <w:t>Для получения информации по вопросам предоставления государственной услуги заявитель обращается лично, письменно, по телефону, по электронной почте в департамент, уполномоченный орган и его филиалы, через федеральную государственную информационную систему «Единый портал государственных и муниципальных услуг (функций)» через раздел портала «Каталог услуг/описание услуг» или через региональную информационную систему «Единый портал Костромской области».</w:t>
      </w:r>
      <w:proofErr w:type="gramEnd"/>
    </w:p>
    <w:p w:rsidR="00284052" w:rsidRPr="003259D2" w:rsidRDefault="00284052" w:rsidP="00284052">
      <w:pPr>
        <w:rPr>
          <w:rFonts w:cs="Arial"/>
        </w:rPr>
      </w:pPr>
      <w:r w:rsidRPr="003259D2">
        <w:rPr>
          <w:rFonts w:cs="Arial"/>
        </w:rPr>
        <w:t>Для получения сведений о ходе предоставления государственной услуги заявитель обращается лично, письменно, по телефону, по электронной почте в департамент, уполномоченный орган и его филиалы, или через региональную информационную систему «Единый портал Костромской области», после прохождения процедур авторизации.</w:t>
      </w:r>
    </w:p>
    <w:p w:rsidR="00284052" w:rsidRPr="003259D2" w:rsidRDefault="00284052" w:rsidP="00284052">
      <w:pPr>
        <w:rPr>
          <w:rFonts w:cs="Arial"/>
        </w:rPr>
      </w:pPr>
      <w:r w:rsidRPr="003259D2">
        <w:rPr>
          <w:rFonts w:cs="Arial"/>
        </w:rPr>
        <w:t xml:space="preserve">Информирование (консультирование) по вопросам предоставления государственной услуги осуществляется специалистами департамента, уполномоченного органа и его филиалов, в том числе специально выделенными для предоставления консультаций. </w:t>
      </w:r>
    </w:p>
    <w:p w:rsidR="00284052" w:rsidRPr="003259D2" w:rsidRDefault="00284052" w:rsidP="00284052">
      <w:pPr>
        <w:rPr>
          <w:rFonts w:cs="Arial"/>
        </w:rPr>
      </w:pPr>
      <w:r w:rsidRPr="003259D2">
        <w:rPr>
          <w:rFonts w:cs="Arial"/>
        </w:rPr>
        <w:t>Консультации предоставляются по следующим вопросам:</w:t>
      </w:r>
    </w:p>
    <w:p w:rsidR="00284052" w:rsidRPr="003259D2" w:rsidRDefault="00284052" w:rsidP="00284052">
      <w:pPr>
        <w:rPr>
          <w:rFonts w:cs="Arial"/>
        </w:rPr>
      </w:pPr>
      <w:r w:rsidRPr="003259D2">
        <w:rPr>
          <w:rFonts w:cs="Arial"/>
        </w:rPr>
        <w:t>содержание и ход предоставления государственной услуги;</w:t>
      </w:r>
    </w:p>
    <w:p w:rsidR="00284052" w:rsidRPr="003259D2" w:rsidRDefault="00284052" w:rsidP="00284052">
      <w:pPr>
        <w:rPr>
          <w:rFonts w:cs="Arial"/>
        </w:rPr>
      </w:pPr>
      <w:r w:rsidRPr="003259D2">
        <w:rPr>
          <w:rFonts w:cs="Arial"/>
        </w:rPr>
        <w:t>перечень документов, необходимых для предоставления государственной услуги, комплектность (достаточность) представленных документов;</w:t>
      </w:r>
    </w:p>
    <w:p w:rsidR="00284052" w:rsidRPr="003259D2" w:rsidRDefault="00284052" w:rsidP="00284052">
      <w:pPr>
        <w:rPr>
          <w:rFonts w:cs="Arial"/>
        </w:rPr>
      </w:pPr>
      <w:r w:rsidRPr="003259D2">
        <w:rPr>
          <w:rFonts w:cs="Arial"/>
        </w:rPr>
        <w:t>источник получения документов, необходимых для предоставления государственной услуги (исполнительный орган государственной власти, орган местного самоуправления, организация и их местонахождение);</w:t>
      </w:r>
    </w:p>
    <w:p w:rsidR="00284052" w:rsidRPr="003259D2" w:rsidRDefault="00284052" w:rsidP="00284052">
      <w:pPr>
        <w:rPr>
          <w:rFonts w:cs="Arial"/>
        </w:rPr>
      </w:pPr>
      <w:r w:rsidRPr="003259D2">
        <w:rPr>
          <w:rFonts w:cs="Arial"/>
        </w:rPr>
        <w:t xml:space="preserve">время приема и выдачи документов специалистами департамента, МФЦ; </w:t>
      </w:r>
    </w:p>
    <w:p w:rsidR="00284052" w:rsidRPr="003259D2" w:rsidRDefault="00284052" w:rsidP="00284052">
      <w:pPr>
        <w:rPr>
          <w:rFonts w:cs="Arial"/>
        </w:rPr>
      </w:pPr>
      <w:r w:rsidRPr="003259D2">
        <w:rPr>
          <w:rFonts w:cs="Arial"/>
        </w:rPr>
        <w:t>срок принятия департаментом решения о предоставлении государственной услуги;</w:t>
      </w:r>
    </w:p>
    <w:p w:rsidR="00284052" w:rsidRPr="003259D2" w:rsidRDefault="00284052" w:rsidP="00284052">
      <w:pPr>
        <w:rPr>
          <w:rFonts w:cs="Arial"/>
        </w:rPr>
      </w:pPr>
      <w:r w:rsidRPr="003259D2">
        <w:rPr>
          <w:rFonts w:cs="Arial"/>
        </w:rPr>
        <w:lastRenderedPageBreak/>
        <w:t>порядок обжалования действий (бездействий) и решений, осуществляемых и принимаемых департаментом в ходе предоставления государственной услуги.</w:t>
      </w:r>
    </w:p>
    <w:p w:rsidR="00284052" w:rsidRPr="003259D2" w:rsidRDefault="00284052" w:rsidP="00284052">
      <w:pPr>
        <w:rPr>
          <w:rFonts w:cs="Arial"/>
        </w:rPr>
      </w:pPr>
      <w:proofErr w:type="gramStart"/>
      <w:r w:rsidRPr="003259D2">
        <w:rPr>
          <w:rFonts w:cs="Arial"/>
        </w:rPr>
        <w:t>Сведения о ходе предоставления государственной услуги и услуг, которые являются необходимыми и обязательными для предоставления государственной услуги, предоставляются заявителю по справочным телефонам или при личном обращении при указании даты и входящего номера полученной при подаче документов расписки, а при использовании региональной информационной системы «Единый портал Костромской области», после прохождения процедур авторизации.</w:t>
      </w:r>
      <w:proofErr w:type="gramEnd"/>
    </w:p>
    <w:p w:rsidR="00284052" w:rsidRPr="003259D2" w:rsidRDefault="00284052" w:rsidP="00284052">
      <w:pPr>
        <w:rPr>
          <w:rFonts w:cs="Arial"/>
        </w:rPr>
      </w:pPr>
      <w:r w:rsidRPr="003259D2">
        <w:rPr>
          <w:rFonts w:cs="Arial"/>
        </w:rPr>
        <w:t>Информация по вопросам предоставления государственной услуги размещается:</w:t>
      </w:r>
    </w:p>
    <w:p w:rsidR="00284052" w:rsidRPr="003259D2" w:rsidRDefault="00284052" w:rsidP="00284052">
      <w:pPr>
        <w:rPr>
          <w:rFonts w:cs="Arial"/>
        </w:rPr>
      </w:pPr>
      <w:r w:rsidRPr="003259D2">
        <w:rPr>
          <w:rFonts w:cs="Arial"/>
        </w:rPr>
        <w:t>на информационных стендах департамента, уполномоченного органа и его филиалов, общественных организаций, органов территориального общественного самоуправления (по согласованию);</w:t>
      </w:r>
    </w:p>
    <w:p w:rsidR="00284052" w:rsidRPr="003259D2" w:rsidRDefault="00284052" w:rsidP="00284052">
      <w:pPr>
        <w:rPr>
          <w:rFonts w:cs="Arial"/>
        </w:rPr>
      </w:pPr>
      <w:r w:rsidRPr="003259D2">
        <w:rPr>
          <w:rFonts w:cs="Arial"/>
        </w:rPr>
        <w:t>на официальном сайте департамента (socdep@adm44.ru) в сети Интернет;</w:t>
      </w:r>
    </w:p>
    <w:p w:rsidR="00284052" w:rsidRPr="003259D2" w:rsidRDefault="00284052" w:rsidP="00284052">
      <w:pPr>
        <w:rPr>
          <w:rFonts w:cs="Arial"/>
        </w:rPr>
      </w:pPr>
      <w:r w:rsidRPr="003259D2">
        <w:rPr>
          <w:rFonts w:cs="Arial"/>
        </w:rPr>
        <w:t>в федеральной государственной информационной системе «Единый портал государственных и муниципальных услуг (функций)» (44.gosuslugi.ru);</w:t>
      </w:r>
    </w:p>
    <w:p w:rsidR="00284052" w:rsidRPr="003259D2" w:rsidRDefault="00284052" w:rsidP="00284052">
      <w:pPr>
        <w:rPr>
          <w:rFonts w:cs="Arial"/>
        </w:rPr>
      </w:pPr>
      <w:r w:rsidRPr="003259D2">
        <w:rPr>
          <w:rFonts w:cs="Arial"/>
        </w:rPr>
        <w:t>в региональной информационной системе «Единый портал Костромской области» (http://44gosuslugi.ru);</w:t>
      </w:r>
    </w:p>
    <w:p w:rsidR="00284052" w:rsidRPr="003259D2" w:rsidRDefault="00284052" w:rsidP="00284052">
      <w:pPr>
        <w:rPr>
          <w:rFonts w:cs="Arial"/>
        </w:rPr>
      </w:pPr>
      <w:r w:rsidRPr="003259D2">
        <w:rPr>
          <w:rFonts w:cs="Arial"/>
        </w:rPr>
        <w:t>в средствах массовой информации, в информационных материалах (брошюрах, буклетах и т.д.).</w:t>
      </w:r>
    </w:p>
    <w:p w:rsidR="00284052" w:rsidRPr="003259D2" w:rsidRDefault="00284052" w:rsidP="00284052">
      <w:pPr>
        <w:rPr>
          <w:rFonts w:cs="Arial"/>
        </w:rPr>
      </w:pPr>
      <w:r w:rsidRPr="003259D2">
        <w:rPr>
          <w:rFonts w:cs="Arial"/>
        </w:rPr>
        <w:t>Размещаемая информация содержит в том числе:</w:t>
      </w:r>
    </w:p>
    <w:p w:rsidR="00284052" w:rsidRPr="003259D2" w:rsidRDefault="00284052" w:rsidP="00284052">
      <w:pPr>
        <w:rPr>
          <w:rFonts w:cs="Arial"/>
        </w:rPr>
      </w:pPr>
      <w:r w:rsidRPr="003259D2">
        <w:rPr>
          <w:rFonts w:cs="Arial"/>
        </w:rPr>
        <w:t>извлечения из нормативных правовых актов, устанавливающих порядок и условия предоставления государственной услуги;</w:t>
      </w:r>
    </w:p>
    <w:p w:rsidR="00284052" w:rsidRPr="003259D2" w:rsidRDefault="00284052" w:rsidP="00284052">
      <w:pPr>
        <w:rPr>
          <w:rFonts w:cs="Arial"/>
        </w:rPr>
      </w:pPr>
      <w:r w:rsidRPr="003259D2">
        <w:rPr>
          <w:rFonts w:cs="Arial"/>
        </w:rPr>
        <w:t>текст административного регламента с приложениями;</w:t>
      </w:r>
    </w:p>
    <w:p w:rsidR="00284052" w:rsidRPr="003259D2" w:rsidRDefault="00284052" w:rsidP="00284052">
      <w:pPr>
        <w:rPr>
          <w:rFonts w:cs="Arial"/>
        </w:rPr>
      </w:pPr>
      <w:r w:rsidRPr="003259D2">
        <w:rPr>
          <w:rFonts w:cs="Arial"/>
        </w:rPr>
        <w:t>блок-схему (согласно приложению № 2 к настоящему административному регламенту);</w:t>
      </w:r>
    </w:p>
    <w:p w:rsidR="00284052" w:rsidRPr="003259D2" w:rsidRDefault="00284052" w:rsidP="00284052">
      <w:pPr>
        <w:rPr>
          <w:rFonts w:cs="Arial"/>
        </w:rPr>
      </w:pPr>
      <w:r w:rsidRPr="003259D2">
        <w:rPr>
          <w:rFonts w:cs="Arial"/>
        </w:rPr>
        <w:t>перечень документов, необходимый для предоставления государственной услуги, и требования, предъявляемые к этим документам;</w:t>
      </w:r>
    </w:p>
    <w:p w:rsidR="00284052" w:rsidRPr="003259D2" w:rsidRDefault="00284052" w:rsidP="00284052">
      <w:pPr>
        <w:rPr>
          <w:rFonts w:cs="Arial"/>
        </w:rPr>
      </w:pPr>
      <w:r w:rsidRPr="003259D2">
        <w:rPr>
          <w:rFonts w:cs="Arial"/>
        </w:rPr>
        <w:t>порядок информирования о ходе предоставления государственной услуги;</w:t>
      </w:r>
    </w:p>
    <w:p w:rsidR="00284052" w:rsidRPr="003259D2" w:rsidRDefault="00284052" w:rsidP="00284052">
      <w:pPr>
        <w:rPr>
          <w:rFonts w:cs="Arial"/>
        </w:rPr>
      </w:pPr>
      <w:r w:rsidRPr="003259D2">
        <w:rPr>
          <w:rFonts w:cs="Arial"/>
        </w:rPr>
        <w:t>порядок обжалования действий (бездействия) и решений, осуществляемых и принимаемых в ходе предоставления государственной услуги</w:t>
      </w:r>
      <w:proofErr w:type="gramStart"/>
      <w:r w:rsidRPr="003259D2">
        <w:rPr>
          <w:rFonts w:cs="Arial"/>
        </w:rPr>
        <w:t>.»;</w:t>
      </w:r>
      <w:proofErr w:type="gramEnd"/>
    </w:p>
    <w:p w:rsidR="00E15F35" w:rsidRPr="00284052" w:rsidRDefault="00284052" w:rsidP="00284052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284052">
        <w:rPr>
          <w:rFonts w:cs="Arial"/>
        </w:rPr>
        <w:t>(</w:t>
      </w:r>
      <w:r>
        <w:rPr>
          <w:rFonts w:cs="Arial"/>
        </w:rPr>
        <w:t>п. 4</w:t>
      </w:r>
      <w:r w:rsidRPr="00284052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18" w:tgtFrame="ChangingDocument" w:history="1">
        <w:r w:rsidRPr="00284052">
          <w:rPr>
            <w:rStyle w:val="a5"/>
            <w:rFonts w:cs="Arial"/>
          </w:rPr>
          <w:t xml:space="preserve">№ 392 от 27.07.2015 года (НГР </w:t>
        </w:r>
        <w:r w:rsidRPr="00284052">
          <w:rPr>
            <w:rStyle w:val="a5"/>
            <w:rFonts w:cs="Arial"/>
            <w:lang w:val="en-US"/>
          </w:rPr>
          <w:t>RU</w:t>
        </w:r>
        <w:r w:rsidRPr="00284052">
          <w:rPr>
            <w:rStyle w:val="a5"/>
            <w:rFonts w:cs="Arial"/>
          </w:rPr>
          <w:t>44000201500791)</w:t>
        </w:r>
      </w:hyperlink>
      <w:r w:rsidRPr="00284052">
        <w:rPr>
          <w:rFonts w:cs="Arial"/>
        </w:rPr>
        <w:t>)</w:t>
      </w:r>
    </w:p>
    <w:p w:rsidR="00126ADE" w:rsidRDefault="00126ADE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E15F35" w:rsidRPr="00126ADE" w:rsidRDefault="00E15F35" w:rsidP="00126ADE">
      <w:pPr>
        <w:widowControl w:val="0"/>
        <w:suppressAutoHyphens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r w:rsidRPr="00126ADE">
        <w:rPr>
          <w:rFonts w:cs="Arial"/>
          <w:b/>
          <w:bCs/>
          <w:sz w:val="28"/>
          <w:szCs w:val="26"/>
        </w:rPr>
        <w:t>Глава 2. Стандарт предоставления государственной услуги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E15F35" w:rsidRPr="00943153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943153">
        <w:rPr>
          <w:rFonts w:cs="Arial"/>
        </w:rPr>
        <w:t>5. Наименование государственной услуги – назначение ежемесячной доплаты к пенсии гражданам, замещавшим не менее 15 лет на постоянной основе должности руководителей сельскохозяйственных организаций независимо от организационно-правовых форм и форм собственности, производящих сельскохозяйственную продукцию на территории Костромской области, и вышедшим на пенсию (далее – государственная услуга).</w:t>
      </w:r>
    </w:p>
    <w:p w:rsidR="00943153" w:rsidRPr="00943153" w:rsidRDefault="00943153" w:rsidP="00943153">
      <w:pPr>
        <w:autoSpaceDE w:val="0"/>
        <w:autoSpaceDN w:val="0"/>
        <w:adjustRightInd w:val="0"/>
        <w:rPr>
          <w:rFonts w:cs="Arial"/>
        </w:rPr>
      </w:pPr>
      <w:r w:rsidRPr="00943153">
        <w:rPr>
          <w:rStyle w:val="TimesNewRoman14"/>
          <w:rFonts w:ascii="Arial" w:hAnsi="Arial" w:cs="Arial"/>
          <w:sz w:val="24"/>
        </w:rPr>
        <w:lastRenderedPageBreak/>
        <w:t xml:space="preserve">6. </w:t>
      </w:r>
      <w:proofErr w:type="gramStart"/>
      <w:r w:rsidRPr="00943153">
        <w:rPr>
          <w:rFonts w:cs="Arial"/>
          <w:color w:val="000000"/>
        </w:rPr>
        <w:t>Государственная услуга предоставляется департаментом через уполномоченный орган, его филиалы, МФЦ и его филиалы в части приема документов от заявителей, через уполномоченный орган в части истребования документов (сведений), необходимых для предоставления государственной услуги, подлежащих истребованию посредством системы межведомственного взаимодействия, через департамент в части принятия решения о предоставлении (об отказе  в предоставлении) государственной услуге</w:t>
      </w:r>
      <w:r w:rsidRPr="00943153">
        <w:rPr>
          <w:rFonts w:cs="Arial"/>
        </w:rPr>
        <w:t>.</w:t>
      </w:r>
      <w:proofErr w:type="gramEnd"/>
    </w:p>
    <w:p w:rsidR="00E15F35" w:rsidRPr="00943153" w:rsidRDefault="00943153" w:rsidP="00943153">
      <w:pPr>
        <w:widowControl w:val="0"/>
        <w:tabs>
          <w:tab w:val="left" w:pos="1418"/>
        </w:tabs>
        <w:suppressAutoHyphens/>
        <w:autoSpaceDE w:val="0"/>
        <w:autoSpaceDN w:val="0"/>
        <w:adjustRightInd w:val="0"/>
        <w:rPr>
          <w:rFonts w:cs="Arial"/>
        </w:rPr>
      </w:pPr>
      <w:r w:rsidRPr="00943153">
        <w:rPr>
          <w:rFonts w:cs="Arial"/>
        </w:rPr>
        <w:t>(</w:t>
      </w:r>
      <w:proofErr w:type="gramStart"/>
      <w:r w:rsidRPr="00943153">
        <w:rPr>
          <w:rFonts w:cs="Arial"/>
        </w:rPr>
        <w:t>п</w:t>
      </w:r>
      <w:proofErr w:type="gramEnd"/>
      <w:r w:rsidRPr="00943153">
        <w:rPr>
          <w:rFonts w:cs="Arial"/>
        </w:rPr>
        <w:t xml:space="preserve">. 6 в новой редакции приказа департамента социальной защиты населения, опеки и попечительства Костромской области </w:t>
      </w:r>
      <w:hyperlink r:id="rId19" w:tgtFrame="ChangingDocument" w:history="1">
        <w:r w:rsidRPr="00943153">
          <w:rPr>
            <w:rStyle w:val="a5"/>
            <w:rFonts w:cs="Arial"/>
          </w:rPr>
          <w:t xml:space="preserve">№ 392 от 27.07.2015 года (НГР </w:t>
        </w:r>
        <w:r w:rsidRPr="00943153">
          <w:rPr>
            <w:rStyle w:val="a5"/>
            <w:rFonts w:cs="Arial"/>
            <w:lang w:val="en-US"/>
          </w:rPr>
          <w:t>RU</w:t>
        </w:r>
        <w:r w:rsidRPr="00943153">
          <w:rPr>
            <w:rStyle w:val="a5"/>
            <w:rFonts w:cs="Arial"/>
          </w:rPr>
          <w:t>44000201500791)</w:t>
        </w:r>
      </w:hyperlink>
      <w:r w:rsidRPr="00943153">
        <w:rPr>
          <w:rFonts w:cs="Arial"/>
        </w:rPr>
        <w:t>)</w:t>
      </w:r>
    </w:p>
    <w:p w:rsidR="00E15F35" w:rsidRPr="00943153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943153">
        <w:rPr>
          <w:rFonts w:cs="Arial"/>
        </w:rPr>
        <w:t>7. Результатом предоставления государственной услуги является принятие решения: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943153">
        <w:rPr>
          <w:rFonts w:cs="Arial"/>
        </w:rPr>
        <w:t>1) о назначении ежемесячной доплаты к пенсии гражданам, замещавшим не менее 15 лет на постоянной основе должности руководителей сельскохозяйственных организаций независимо от организационно-правовых форм и форм собственности, производящих</w:t>
      </w:r>
      <w:r w:rsidRPr="001B4AE0">
        <w:rPr>
          <w:rFonts w:cs="Times New Roman CYR"/>
          <w:szCs w:val="28"/>
        </w:rPr>
        <w:t xml:space="preserve"> сельскохозяйственную продукцию на территории Костромской области, и вышедшим на пенсию в форме приказа департамента социальной защиты населения, опеки и попечительства Костромской области о назначении заявителю ежемесячной доплаты к пенсии (далее – принятие решения</w:t>
      </w:r>
      <w:proofErr w:type="gramEnd"/>
      <w:r w:rsidRPr="001B4AE0">
        <w:rPr>
          <w:rFonts w:cs="Times New Roman CYR"/>
          <w:szCs w:val="28"/>
        </w:rPr>
        <w:t xml:space="preserve"> о предоставлении государственной услуги);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2) об отказе в назначении ежемесячной доплаты к пенсии гражданам, замещавшим не менее 15 лет на постоянной основе должности руководителей сельскохозяйственных организаций независимо от организационно-правовых форм и форм собственности, производящих сельскохозяйственную продукцию на территории Костромской области, и вышедшим на пенсию (далее – принятие решения об отказе в предоставлении государственной услуги);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Процедура предоставления государственной услуги завершается получением заявителем одного из следующих документов: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1) уведомления о предоставлении государственной услуги;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2) уведомления об отказе в предоставлении государственной услуги.</w:t>
      </w:r>
    </w:p>
    <w:p w:rsidR="00A028BF" w:rsidRPr="00EE5002" w:rsidRDefault="00A028BF" w:rsidP="00A028BF">
      <w:pPr>
        <w:autoSpaceDE w:val="0"/>
        <w:autoSpaceDN w:val="0"/>
        <w:adjustRightInd w:val="0"/>
        <w:rPr>
          <w:rFonts w:cs="Arial"/>
        </w:rPr>
      </w:pPr>
      <w:r w:rsidRPr="00EE5002">
        <w:rPr>
          <w:rFonts w:cs="Arial"/>
        </w:rPr>
        <w:t>8. Срок предоставления государственной услуги - 21 календарный день со дня регистрации заявления и комплекта документов, необходимых для предоставления государственной услуги (из них 18 календарных дней со дня регистрации заявления и комплекта документов до дня принятия решения о назначении (отказе в назначении) заявителю ежемесячной доплаты к пенсии).</w:t>
      </w:r>
    </w:p>
    <w:p w:rsidR="00A028BF" w:rsidRPr="00A028BF" w:rsidRDefault="00A028BF" w:rsidP="00A028BF">
      <w:pPr>
        <w:autoSpaceDE w:val="0"/>
        <w:autoSpaceDN w:val="0"/>
        <w:adjustRightInd w:val="0"/>
      </w:pPr>
      <w:r w:rsidRPr="00A028BF">
        <w:t>(</w:t>
      </w:r>
      <w:proofErr w:type="gramStart"/>
      <w:r>
        <w:t>п</w:t>
      </w:r>
      <w:proofErr w:type="gramEnd"/>
      <w:r>
        <w:t xml:space="preserve">. 8 в новой редакции </w:t>
      </w:r>
      <w:r w:rsidRPr="00A84748">
        <w:t>приказ</w:t>
      </w:r>
      <w:r>
        <w:t>а</w:t>
      </w:r>
      <w:r w:rsidRPr="00A84748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hyperlink r:id="rId20" w:tgtFrame="ChangingDocument" w:history="1">
        <w:r w:rsidRPr="00A028BF">
          <w:rPr>
            <w:rStyle w:val="a5"/>
          </w:rPr>
          <w:t xml:space="preserve">№ 632 от 02.11.2015 года (НГР </w:t>
        </w:r>
        <w:r w:rsidRPr="00A028BF">
          <w:rPr>
            <w:rStyle w:val="a5"/>
            <w:lang w:val="en-US"/>
          </w:rPr>
          <w:t>RU</w:t>
        </w:r>
        <w:r w:rsidRPr="00A028BF">
          <w:rPr>
            <w:rStyle w:val="a5"/>
          </w:rPr>
          <w:t>44000201501098)</w:t>
        </w:r>
      </w:hyperlink>
      <w:r>
        <w:t>)</w:t>
      </w:r>
    </w:p>
    <w:p w:rsidR="00943153" w:rsidRPr="003259D2" w:rsidRDefault="00943153" w:rsidP="00943153">
      <w:pPr>
        <w:autoSpaceDE w:val="0"/>
        <w:autoSpaceDN w:val="0"/>
        <w:adjustRightInd w:val="0"/>
        <w:rPr>
          <w:rFonts w:cs="Arial"/>
        </w:rPr>
      </w:pPr>
      <w:r>
        <w:rPr>
          <w:rFonts w:cs="Times New Roman CYR"/>
          <w:szCs w:val="28"/>
        </w:rPr>
        <w:t>9.</w:t>
      </w:r>
      <w:r w:rsidRPr="003259D2">
        <w:rPr>
          <w:rFonts w:cs="Arial"/>
        </w:rPr>
        <w:t xml:space="preserve"> Предоставление государственной услуги осуществляется в соответствии со следующими нормативными правовыми актами:</w:t>
      </w:r>
    </w:p>
    <w:p w:rsidR="00943153" w:rsidRPr="003259D2" w:rsidRDefault="00943153" w:rsidP="00943153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 xml:space="preserve">1) Федеральным законом </w:t>
      </w:r>
      <w:hyperlink r:id="rId21" w:tgtFrame="Logical" w:history="1">
        <w:r w:rsidRPr="00E03BF7">
          <w:rPr>
            <w:rStyle w:val="a5"/>
            <w:rFonts w:cs="Arial"/>
          </w:rPr>
          <w:t>от 27 июля 2010 года № 210-ФЗ</w:t>
        </w:r>
      </w:hyperlink>
      <w:r w:rsidRPr="003259D2">
        <w:rPr>
          <w:rFonts w:cs="Arial"/>
        </w:rPr>
        <w:t xml:space="preserve"> «Об организации предоставления государственных и муниципальных услуг»;</w:t>
      </w:r>
    </w:p>
    <w:p w:rsidR="00943153" w:rsidRPr="003259D2" w:rsidRDefault="00943153" w:rsidP="00943153">
      <w:pPr>
        <w:autoSpaceDE w:val="0"/>
        <w:autoSpaceDN w:val="0"/>
        <w:adjustRightInd w:val="0"/>
        <w:rPr>
          <w:rFonts w:cs="Arial"/>
        </w:rPr>
      </w:pPr>
      <w:proofErr w:type="gramStart"/>
      <w:r w:rsidRPr="003259D2">
        <w:rPr>
          <w:rFonts w:cs="Arial"/>
        </w:rPr>
        <w:t xml:space="preserve">2) </w:t>
      </w:r>
      <w:hyperlink r:id="rId22" w:history="1">
        <w:r w:rsidRPr="003259D2">
          <w:rPr>
            <w:rFonts w:cs="Arial"/>
          </w:rPr>
          <w:t>Закон</w:t>
        </w:r>
      </w:hyperlink>
      <w:r w:rsidRPr="003259D2">
        <w:rPr>
          <w:rFonts w:cs="Arial"/>
        </w:rPr>
        <w:t xml:space="preserve">ом Костромской области </w:t>
      </w:r>
      <w:hyperlink r:id="rId23" w:tgtFrame="Logical" w:history="1">
        <w:r w:rsidRPr="00E03BF7">
          <w:rPr>
            <w:rStyle w:val="a5"/>
            <w:rFonts w:cs="Arial"/>
          </w:rPr>
          <w:t>от 29 ноября 2007 года № 224-4-ЗКО</w:t>
        </w:r>
      </w:hyperlink>
      <w:r w:rsidRPr="003259D2">
        <w:rPr>
          <w:rFonts w:cs="Arial"/>
        </w:rPr>
        <w:t xml:space="preserve"> «О ежемесячной доплате к пенсии отдельным категориям граждан, проживающим на территории Костромской области» («СП - нормативные документы», № 59, 05.12.2007);</w:t>
      </w:r>
      <w:proofErr w:type="gramEnd"/>
    </w:p>
    <w:p w:rsidR="00943153" w:rsidRPr="003259D2" w:rsidRDefault="00943153" w:rsidP="00943153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lastRenderedPageBreak/>
        <w:t xml:space="preserve">3) </w:t>
      </w:r>
      <w:hyperlink r:id="rId24" w:history="1">
        <w:r w:rsidRPr="003259D2">
          <w:rPr>
            <w:rFonts w:cs="Arial"/>
          </w:rPr>
          <w:t>постановление</w:t>
        </w:r>
      </w:hyperlink>
      <w:proofErr w:type="gramStart"/>
      <w:r w:rsidRPr="003259D2">
        <w:rPr>
          <w:rFonts w:cs="Arial"/>
        </w:rPr>
        <w:t>м</w:t>
      </w:r>
      <w:proofErr w:type="gramEnd"/>
      <w:r w:rsidRPr="003259D2">
        <w:rPr>
          <w:rFonts w:cs="Arial"/>
        </w:rPr>
        <w:t xml:space="preserve"> губернатора Костромской </w:t>
      </w:r>
      <w:r>
        <w:rPr>
          <w:rFonts w:cs="Arial"/>
        </w:rPr>
        <w:t xml:space="preserve">области </w:t>
      </w:r>
      <w:hyperlink r:id="rId25" w:tgtFrame="Logical" w:history="1">
        <w:r w:rsidRPr="00E03BF7">
          <w:rPr>
            <w:rStyle w:val="a5"/>
            <w:rFonts w:cs="Arial"/>
          </w:rPr>
          <w:t>от 20 декабря 2007 года № 532</w:t>
        </w:r>
      </w:hyperlink>
      <w:r w:rsidRPr="003259D2">
        <w:rPr>
          <w:rFonts w:cs="Arial"/>
        </w:rPr>
        <w:t xml:space="preserve"> «О департаменте социальной защиты населения, опеки и попечительства Костромской области» («СП - нормативные документы», № 62 (122), 26.12.2007);</w:t>
      </w:r>
    </w:p>
    <w:p w:rsidR="00943153" w:rsidRPr="003259D2" w:rsidRDefault="00943153" w:rsidP="00943153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 xml:space="preserve">4) </w:t>
      </w:r>
      <w:hyperlink r:id="rId26" w:history="1">
        <w:r w:rsidRPr="003259D2">
          <w:rPr>
            <w:rFonts w:cs="Arial"/>
          </w:rPr>
          <w:t>постановление</w:t>
        </w:r>
      </w:hyperlink>
      <w:proofErr w:type="gramStart"/>
      <w:r w:rsidRPr="003259D2">
        <w:rPr>
          <w:rFonts w:cs="Arial"/>
        </w:rPr>
        <w:t>м</w:t>
      </w:r>
      <w:proofErr w:type="gramEnd"/>
      <w:r w:rsidRPr="003259D2">
        <w:rPr>
          <w:rFonts w:cs="Arial"/>
        </w:rPr>
        <w:t xml:space="preserve"> администрации Костромской области </w:t>
      </w:r>
      <w:hyperlink r:id="rId27" w:tgtFrame="Logical" w:history="1">
        <w:r w:rsidRPr="003F1F0F">
          <w:rPr>
            <w:rStyle w:val="a5"/>
            <w:rFonts w:cs="Arial"/>
          </w:rPr>
          <w:t>от 8 августа 2008 года № 263-а</w:t>
        </w:r>
      </w:hyperlink>
      <w:r w:rsidRPr="003259D2">
        <w:rPr>
          <w:rFonts w:cs="Arial"/>
        </w:rPr>
        <w:t xml:space="preserve"> «О порядках назначения и выплаты ежемесячной доплаты к пенсии отдельным категориям граждан, проживающим на территории Костромской области» («СП - нормативные документы», № 37, 22.08.2008);</w:t>
      </w:r>
    </w:p>
    <w:p w:rsidR="00943153" w:rsidRPr="003259D2" w:rsidRDefault="00943153" w:rsidP="00943153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 xml:space="preserve">5) </w:t>
      </w:r>
      <w:hyperlink r:id="rId28" w:history="1">
        <w:r w:rsidRPr="003259D2">
          <w:rPr>
            <w:rFonts w:cs="Arial"/>
          </w:rPr>
          <w:t>постановление</w:t>
        </w:r>
      </w:hyperlink>
      <w:proofErr w:type="gramStart"/>
      <w:r w:rsidRPr="003259D2">
        <w:rPr>
          <w:rFonts w:cs="Arial"/>
        </w:rPr>
        <w:t>м</w:t>
      </w:r>
      <w:proofErr w:type="gramEnd"/>
      <w:r w:rsidRPr="003259D2">
        <w:rPr>
          <w:rFonts w:cs="Arial"/>
        </w:rPr>
        <w:t xml:space="preserve"> администрации Костромской области </w:t>
      </w:r>
      <w:r w:rsidRPr="003F1F0F">
        <w:rPr>
          <w:rFonts w:cs="Arial"/>
        </w:rPr>
        <w:t>от 29 января 2008 года № 23-а</w:t>
      </w:r>
      <w:r w:rsidRPr="003259D2">
        <w:rPr>
          <w:rFonts w:cs="Arial"/>
        </w:rPr>
        <w:t xml:space="preserve"> «О создании областного государственного учреждения «Центр социальных выплат» («СП - нормативные документы», № 4 (128), 06.02.2008);</w:t>
      </w:r>
    </w:p>
    <w:p w:rsidR="00943153" w:rsidRPr="003259D2" w:rsidRDefault="00943153" w:rsidP="00943153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 xml:space="preserve">6) </w:t>
      </w:r>
      <w:hyperlink r:id="rId29" w:history="1">
        <w:r w:rsidRPr="003259D2">
          <w:rPr>
            <w:rFonts w:cs="Arial"/>
          </w:rPr>
          <w:t>постановление</w:t>
        </w:r>
      </w:hyperlink>
      <w:proofErr w:type="gramStart"/>
      <w:r w:rsidRPr="003259D2">
        <w:rPr>
          <w:rFonts w:cs="Arial"/>
        </w:rPr>
        <w:t>м</w:t>
      </w:r>
      <w:proofErr w:type="gramEnd"/>
      <w:r w:rsidRPr="003259D2">
        <w:rPr>
          <w:rFonts w:cs="Arial"/>
        </w:rPr>
        <w:t xml:space="preserve"> администрации Костромской области от 27 июня 2011 года № 235-а «Об изменении типа областных государственных учреждений Костромской области в целях создания казенных учреждений Костромской области» («СП - нормативные документы», № 26, 01.07.2011).</w:t>
      </w:r>
    </w:p>
    <w:p w:rsidR="00943153" w:rsidRPr="003259D2" w:rsidRDefault="00943153" w:rsidP="00943153">
      <w:pPr>
        <w:autoSpaceDE w:val="0"/>
        <w:autoSpaceDN w:val="0"/>
        <w:adjustRightInd w:val="0"/>
        <w:ind w:firstLine="540"/>
        <w:rPr>
          <w:rFonts w:cs="Arial"/>
        </w:rPr>
      </w:pPr>
      <w:r w:rsidRPr="003259D2">
        <w:rPr>
          <w:rFonts w:cs="Arial"/>
        </w:rPr>
        <w:t>7) постановлением администрации</w:t>
      </w:r>
      <w:r>
        <w:rPr>
          <w:rFonts w:cs="Arial"/>
        </w:rPr>
        <w:t xml:space="preserve"> Костромской области </w:t>
      </w:r>
      <w:hyperlink r:id="rId30" w:tgtFrame="Logical" w:history="1">
        <w:r w:rsidRPr="003F1F0F">
          <w:rPr>
            <w:rStyle w:val="a5"/>
            <w:rFonts w:cs="Arial"/>
          </w:rPr>
          <w:t>от 11 мая 2012 года № 175-а</w:t>
        </w:r>
      </w:hyperlink>
      <w:r w:rsidRPr="003259D2">
        <w:rPr>
          <w:rFonts w:cs="Arial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 (</w:t>
      </w:r>
      <w:proofErr w:type="gramStart"/>
      <w:r w:rsidRPr="003259D2">
        <w:rPr>
          <w:rFonts w:cs="Arial"/>
        </w:rPr>
        <w:t>СП-нормативные</w:t>
      </w:r>
      <w:proofErr w:type="gramEnd"/>
      <w:r w:rsidRPr="003259D2">
        <w:rPr>
          <w:rFonts w:cs="Arial"/>
        </w:rPr>
        <w:t xml:space="preserve"> документы, 18.05.2012, № 19).»;</w:t>
      </w:r>
    </w:p>
    <w:p w:rsidR="00E15F35" w:rsidRPr="00943153" w:rsidRDefault="00943153" w:rsidP="00943153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943153">
        <w:rPr>
          <w:rFonts w:cs="Arial"/>
        </w:rPr>
        <w:t>(</w:t>
      </w:r>
      <w:r>
        <w:rPr>
          <w:rFonts w:cs="Arial"/>
        </w:rPr>
        <w:t>п. 9</w:t>
      </w:r>
      <w:r w:rsidRPr="00943153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31" w:tgtFrame="ChangingDocument" w:history="1">
        <w:r w:rsidRPr="00943153">
          <w:rPr>
            <w:rStyle w:val="a5"/>
            <w:rFonts w:cs="Arial"/>
          </w:rPr>
          <w:t xml:space="preserve">№ 392 от 27.07.2015 года (НГР </w:t>
        </w:r>
        <w:r w:rsidRPr="00943153">
          <w:rPr>
            <w:rStyle w:val="a5"/>
            <w:rFonts w:cs="Arial"/>
            <w:lang w:val="en-US"/>
          </w:rPr>
          <w:t>RU</w:t>
        </w:r>
        <w:r w:rsidRPr="00943153">
          <w:rPr>
            <w:rStyle w:val="a5"/>
            <w:rFonts w:cs="Arial"/>
          </w:rPr>
          <w:t>44000201500791)</w:t>
        </w:r>
      </w:hyperlink>
      <w:r w:rsidRPr="00943153">
        <w:rPr>
          <w:rFonts w:cs="Arial"/>
        </w:rPr>
        <w:t>)</w:t>
      </w:r>
    </w:p>
    <w:p w:rsidR="00943153" w:rsidRPr="003259D2" w:rsidRDefault="00943153" w:rsidP="00943153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10. В Перечень документов, необходимых для предоставления государственной услуги, входят:</w:t>
      </w:r>
    </w:p>
    <w:p w:rsidR="00943153" w:rsidRPr="003259D2" w:rsidRDefault="00943153" w:rsidP="00943153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1) заявление по форме согласно приложению № 3 к настоящему административному регламенту;</w:t>
      </w:r>
    </w:p>
    <w:p w:rsidR="00943153" w:rsidRPr="003259D2" w:rsidRDefault="00943153" w:rsidP="00943153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2) документ, удостоверяющий личность, в частности, один из следующих (для обозрения при личном обращении заявителя):</w:t>
      </w:r>
    </w:p>
    <w:p w:rsidR="00943153" w:rsidRPr="003259D2" w:rsidRDefault="00943153" w:rsidP="00943153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паспорт гражданина Российской Федерации (для граждан Российской Федерации старше 14 лет, проживающих на территории Российской Федерации);</w:t>
      </w:r>
    </w:p>
    <w:p w:rsidR="00943153" w:rsidRPr="003259D2" w:rsidRDefault="00943153" w:rsidP="00943153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временное удостоверение личности гражданина Российской Федерации по форме № 2П (для граждан, утративших паспорт, а также для граждан, в отношении которых до выдачи паспорта проводится дополнительная проверка);</w:t>
      </w:r>
    </w:p>
    <w:p w:rsidR="00943153" w:rsidRPr="003259D2" w:rsidRDefault="00943153" w:rsidP="00943153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удостоверение личности моряка;</w:t>
      </w:r>
    </w:p>
    <w:p w:rsidR="00943153" w:rsidRPr="003259D2" w:rsidRDefault="00943153" w:rsidP="00943153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военный билет (удостоверение личности военнослужащего);</w:t>
      </w:r>
    </w:p>
    <w:p w:rsidR="00943153" w:rsidRPr="003259D2" w:rsidRDefault="00943153" w:rsidP="00943153">
      <w:pPr>
        <w:tabs>
          <w:tab w:val="left" w:pos="993"/>
        </w:tabs>
        <w:spacing w:line="0" w:lineRule="atLeast"/>
        <w:ind w:right="-512"/>
        <w:rPr>
          <w:rStyle w:val="TimesNewRoman14"/>
          <w:rFonts w:cs="Arial"/>
        </w:rPr>
      </w:pPr>
      <w:r w:rsidRPr="003259D2">
        <w:rPr>
          <w:rStyle w:val="TimesNewRoman14"/>
          <w:rFonts w:cs="Arial"/>
        </w:rPr>
        <w:t>дипломатический паспорт;</w:t>
      </w:r>
    </w:p>
    <w:p w:rsidR="00943153" w:rsidRPr="003259D2" w:rsidRDefault="00943153" w:rsidP="00943153">
      <w:pPr>
        <w:tabs>
          <w:tab w:val="left" w:pos="993"/>
        </w:tabs>
        <w:spacing w:line="0" w:lineRule="atLeast"/>
        <w:ind w:right="-512"/>
        <w:rPr>
          <w:rStyle w:val="TimesNewRoman14"/>
          <w:rFonts w:cs="Arial"/>
        </w:rPr>
      </w:pPr>
      <w:r w:rsidRPr="003259D2">
        <w:rPr>
          <w:rStyle w:val="TimesNewRoman14"/>
          <w:rFonts w:cs="Arial"/>
        </w:rPr>
        <w:t>служебный паспорт;</w:t>
      </w:r>
    </w:p>
    <w:p w:rsidR="00943153" w:rsidRPr="003259D2" w:rsidRDefault="00943153" w:rsidP="00943153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3) удостоверение к государственной награде СССР, РСФСР, Российской Федерации или награде Костромской области (для обозрения при личном обращении заявителя);</w:t>
      </w:r>
    </w:p>
    <w:p w:rsidR="00943153" w:rsidRPr="003259D2" w:rsidRDefault="00943153" w:rsidP="00943153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4) документ о присвоении почетного звания СССР, РСФСР, Российской Федерации или Костромской области (для обозрения при личном обращении заявителя);</w:t>
      </w:r>
    </w:p>
    <w:p w:rsidR="00943153" w:rsidRPr="003259D2" w:rsidRDefault="00943153" w:rsidP="00943153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5) справка органов, осуществляющих пенсионное обеспечение по месту жительства пенсионера, об установлении пенсии;</w:t>
      </w:r>
    </w:p>
    <w:p w:rsidR="00943153" w:rsidRPr="003259D2" w:rsidRDefault="00943153" w:rsidP="00943153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6) справка о стаже работы в должности руководителя сельскохозяйственной организации;</w:t>
      </w:r>
    </w:p>
    <w:p w:rsidR="00943153" w:rsidRPr="003259D2" w:rsidRDefault="00943153" w:rsidP="00943153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lastRenderedPageBreak/>
        <w:t>7) трудовая книжка с записью об увольнении – для определения общего стажа работы в должности руководителя сельскохозяйственной организации и подтверждения отсутствия у заявителя оплачиваемой работы;</w:t>
      </w:r>
    </w:p>
    <w:p w:rsidR="00943153" w:rsidRPr="003259D2" w:rsidRDefault="00943153" w:rsidP="00943153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8) документы, подтверждающие факт постоянного проживания на территории костромской области:</w:t>
      </w:r>
    </w:p>
    <w:p w:rsidR="00943153" w:rsidRPr="003259D2" w:rsidRDefault="00943153" w:rsidP="00943153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8.1 паспорт заявителя;</w:t>
      </w:r>
    </w:p>
    <w:p w:rsidR="00943153" w:rsidRPr="003259D2" w:rsidRDefault="00943153" w:rsidP="00943153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8.2 свидетельство о регистрации по месту пребывания;</w:t>
      </w:r>
    </w:p>
    <w:p w:rsidR="00943153" w:rsidRPr="003259D2" w:rsidRDefault="00943153" w:rsidP="00943153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 xml:space="preserve">8.3 выписка из </w:t>
      </w:r>
      <w:proofErr w:type="spellStart"/>
      <w:r w:rsidRPr="003259D2">
        <w:rPr>
          <w:rFonts w:cs="Arial"/>
        </w:rPr>
        <w:t>похозяйственной</w:t>
      </w:r>
      <w:proofErr w:type="spellEnd"/>
      <w:r w:rsidRPr="003259D2">
        <w:rPr>
          <w:rFonts w:cs="Arial"/>
        </w:rPr>
        <w:t xml:space="preserve"> книги.</w:t>
      </w:r>
    </w:p>
    <w:p w:rsidR="00943153" w:rsidRPr="003259D2" w:rsidRDefault="00943153" w:rsidP="00943153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Заявление и документы, представляемые заявителями, должны быть составлены на русском языке.</w:t>
      </w:r>
    </w:p>
    <w:p w:rsidR="00943153" w:rsidRPr="003259D2" w:rsidRDefault="00943153" w:rsidP="00943153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Перечень указанных в настоящем пункте административного регламента документов является исчерпывающим, из них документы, указанные в подпунктах 1, 2, 3, 4, 6, 7, подпунктах 8.1, 8.2 настоящего пункта, представляются заявителем любым из способов, указанных в пункте 26 настоящего административного регламента.</w:t>
      </w:r>
    </w:p>
    <w:p w:rsidR="00943153" w:rsidRPr="003259D2" w:rsidRDefault="00943153" w:rsidP="00943153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Документы, указанные в подпунктах 5, 8.3 настоящего пункта, запрашивается уполномоченным органом самостоятельно, посредством межведомственного взаимодействия.</w:t>
      </w:r>
    </w:p>
    <w:p w:rsidR="00943153" w:rsidRPr="003259D2" w:rsidRDefault="00943153" w:rsidP="00943153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Заявитель вправе представить в уполномоченный орган документы, указанные в подпунктах 5, 8.3  настоящего пункта.</w:t>
      </w:r>
    </w:p>
    <w:p w:rsidR="00943153" w:rsidRPr="003259D2" w:rsidRDefault="00943153" w:rsidP="00943153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Запрещается требовать от заявителя:</w:t>
      </w:r>
    </w:p>
    <w:p w:rsidR="00943153" w:rsidRPr="003259D2" w:rsidRDefault="00943153" w:rsidP="00943153">
      <w:pPr>
        <w:autoSpaceDE w:val="0"/>
        <w:autoSpaceDN w:val="0"/>
        <w:adjustRightInd w:val="0"/>
        <w:rPr>
          <w:rFonts w:cs="Arial"/>
        </w:rPr>
      </w:pPr>
      <w:proofErr w:type="gramStart"/>
      <w:r w:rsidRPr="003259D2">
        <w:rPr>
          <w:rFonts w:cs="Arial"/>
        </w:rPr>
        <w:t>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услуги, за исключением получения услуг, включенных в Перечень услуг,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организациями, участвующими в предоставлении государственных услуг, утвержденный постановлением администрации Костромской</w:t>
      </w:r>
      <w:proofErr w:type="gramEnd"/>
      <w:r w:rsidRPr="003259D2">
        <w:rPr>
          <w:rFonts w:cs="Arial"/>
        </w:rPr>
        <w:t xml:space="preserve"> </w:t>
      </w:r>
      <w:proofErr w:type="gramStart"/>
      <w:r w:rsidRPr="003259D2">
        <w:rPr>
          <w:rFonts w:cs="Arial"/>
        </w:rPr>
        <w:t xml:space="preserve">области </w:t>
      </w:r>
      <w:hyperlink r:id="rId32" w:tgtFrame="Logical" w:history="1">
        <w:r w:rsidRPr="003F1F0F">
          <w:rPr>
            <w:rStyle w:val="a5"/>
            <w:rFonts w:cs="Arial"/>
          </w:rPr>
          <w:t>от 15 августа 2011 года № 301-а</w:t>
        </w:r>
      </w:hyperlink>
      <w:r w:rsidRPr="003259D2">
        <w:rPr>
          <w:rFonts w:cs="Arial"/>
        </w:rPr>
        <w:t xml:space="preserve"> «Об утверждении Перечня услуг,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организациями, участвующими в предоставлении государственных услуг, и Перечня услуг, предоставляемых государственными учреждениями Костромской области и другими организациями, в которых размещается государственное задание (заказ), подлежащих включению в реестр государственных услуг Костромской области и</w:t>
      </w:r>
      <w:proofErr w:type="gramEnd"/>
      <w:r w:rsidRPr="003259D2">
        <w:rPr>
          <w:rFonts w:cs="Arial"/>
        </w:rPr>
        <w:t xml:space="preserve"> предоставлению в электронном виде, и определении размера платы за их оказание» (далее - Перечень необходимых и обязательных услуг);</w:t>
      </w:r>
    </w:p>
    <w:p w:rsidR="00943153" w:rsidRPr="003259D2" w:rsidRDefault="00943153" w:rsidP="00943153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представления документов и информации, которые находятся в распоряжении органов, предоставляющих государственную услугу, иных государственных органов, органов местного самоуправления и организаций в соответствии с нормативными правовыми актами Российской Федерации, нормативными правовыми актами субъектов Российской Федерации и муниципальными правовыми актами;</w:t>
      </w:r>
    </w:p>
    <w:p w:rsidR="00943153" w:rsidRPr="003259D2" w:rsidRDefault="00943153" w:rsidP="00943153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осуществления действий, в том числе согласований, необходимых для получения государственной услуги и связанных с обращением в иные государственные органы, органы местного самоуправления, организации, за исключением получения услуг и получения документов и информации, предоставляемых в результате предоставления таких услуг, включенных в Перечень необходимых и обязательных услуг</w:t>
      </w:r>
      <w:proofErr w:type="gramStart"/>
      <w:r w:rsidRPr="003259D2">
        <w:rPr>
          <w:rFonts w:cs="Arial"/>
        </w:rPr>
        <w:t>.»;</w:t>
      </w:r>
      <w:proofErr w:type="gramEnd"/>
    </w:p>
    <w:p w:rsidR="00D17E36" w:rsidRPr="00943153" w:rsidRDefault="00943153" w:rsidP="00943153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943153">
        <w:rPr>
          <w:rFonts w:cs="Arial"/>
        </w:rPr>
        <w:t>(</w:t>
      </w:r>
      <w:r>
        <w:rPr>
          <w:rFonts w:cs="Arial"/>
        </w:rPr>
        <w:t>п. 10</w:t>
      </w:r>
      <w:r w:rsidRPr="00943153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33" w:tgtFrame="ChangingDocument" w:history="1">
        <w:r w:rsidRPr="00943153">
          <w:rPr>
            <w:rStyle w:val="a5"/>
            <w:rFonts w:cs="Arial"/>
          </w:rPr>
          <w:t xml:space="preserve">№ 392 от 27.07.2015 года (НГР </w:t>
        </w:r>
        <w:r w:rsidRPr="00943153">
          <w:rPr>
            <w:rStyle w:val="a5"/>
            <w:rFonts w:cs="Arial"/>
            <w:lang w:val="en-US"/>
          </w:rPr>
          <w:t>RU</w:t>
        </w:r>
        <w:r w:rsidRPr="00943153">
          <w:rPr>
            <w:rStyle w:val="a5"/>
            <w:rFonts w:cs="Arial"/>
          </w:rPr>
          <w:t>44000201500791)</w:t>
        </w:r>
      </w:hyperlink>
      <w:r w:rsidRPr="00943153">
        <w:rPr>
          <w:rFonts w:cs="Arial"/>
        </w:rPr>
        <w:t>)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lastRenderedPageBreak/>
        <w:t>11. Документы, предоставляемые заявителем, должны соответствовать следующим требованиям: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тексты документов должны быть написаны разборчиво;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фамилия, имя и отчество (при наличии) заявителя, его адрес места жительства, телефон (если есть) должны быть написаны полностью;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документы не должны содержать подчисток, приписок, зачеркнутых слов и иных неоговоренных исправлений;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документы не должны быть исполнены карандашом;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документы не должны иметь серьезных повреждений, наличие которых допускает неоднозначность их толкования.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Документы, необходимые для получения государственной услуги, могут быть предоставлены как в подлинниках, так и в копиях, заверенных выдавшей документы организацией (органом, учреждением) или нотариально удостоверены (в случаях, прямо предусмотренных законодательством Российской Федерации). </w:t>
      </w:r>
    </w:p>
    <w:p w:rsidR="00203855" w:rsidRDefault="00E15F35" w:rsidP="00203855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1B4AE0">
        <w:rPr>
          <w:rFonts w:cs="Times New Roman CYR"/>
          <w:szCs w:val="28"/>
        </w:rPr>
        <w:t xml:space="preserve">Копии предоставленных документов заверяются специалистом </w:t>
      </w:r>
      <w:r w:rsidR="00203855" w:rsidRPr="003259D2">
        <w:rPr>
          <w:rFonts w:cs="Arial"/>
        </w:rPr>
        <w:t>филиала уполномоче</w:t>
      </w:r>
      <w:r w:rsidR="00203855">
        <w:rPr>
          <w:rFonts w:cs="Arial"/>
        </w:rPr>
        <w:t>нного органа, МФЦ, его филиалов</w:t>
      </w:r>
      <w:r w:rsidRPr="001B4AE0">
        <w:rPr>
          <w:rFonts w:cs="Times New Roman CYR"/>
          <w:szCs w:val="28"/>
        </w:rPr>
        <w:t xml:space="preserve"> на основании предоставленного подлинника этого документа.</w:t>
      </w:r>
      <w:r w:rsidR="00203855" w:rsidRPr="00203855">
        <w:rPr>
          <w:rFonts w:cs="Arial"/>
        </w:rPr>
        <w:t xml:space="preserve"> </w:t>
      </w:r>
    </w:p>
    <w:p w:rsidR="00E15F35" w:rsidRPr="00203855" w:rsidRDefault="00203855" w:rsidP="00203855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943153">
        <w:rPr>
          <w:rFonts w:cs="Arial"/>
        </w:rPr>
        <w:t>(</w:t>
      </w:r>
      <w:r>
        <w:rPr>
          <w:rFonts w:cs="Arial"/>
        </w:rPr>
        <w:t>абзац 8 п. 11</w:t>
      </w:r>
      <w:r w:rsidRPr="00943153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34" w:tgtFrame="ChangingDocument" w:history="1">
        <w:r w:rsidRPr="00943153">
          <w:rPr>
            <w:rStyle w:val="a5"/>
            <w:rFonts w:cs="Arial"/>
          </w:rPr>
          <w:t xml:space="preserve">№ 392 от 27.07.2015 года (НГР </w:t>
        </w:r>
        <w:r w:rsidRPr="00943153">
          <w:rPr>
            <w:rStyle w:val="a5"/>
            <w:rFonts w:cs="Arial"/>
            <w:lang w:val="en-US"/>
          </w:rPr>
          <w:t>RU</w:t>
        </w:r>
        <w:r w:rsidRPr="00943153">
          <w:rPr>
            <w:rStyle w:val="a5"/>
            <w:rFonts w:cs="Arial"/>
          </w:rPr>
          <w:t>44000201500791)</w:t>
        </w:r>
      </w:hyperlink>
      <w:r w:rsidRPr="00943153">
        <w:rPr>
          <w:rFonts w:cs="Arial"/>
        </w:rPr>
        <w:t>)</w:t>
      </w:r>
    </w:p>
    <w:p w:rsidR="00203855" w:rsidRDefault="00203855" w:rsidP="00203855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Заявитель может подать заявление о получении государственной услуги в электронном виде с использованием региональной информационной системы «Единый портал Костромской области».</w:t>
      </w:r>
      <w:r w:rsidRPr="00203855">
        <w:rPr>
          <w:rFonts w:cs="Arial"/>
        </w:rPr>
        <w:t xml:space="preserve"> </w:t>
      </w:r>
    </w:p>
    <w:p w:rsidR="00203855" w:rsidRPr="003259D2" w:rsidRDefault="00203855" w:rsidP="00203855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943153">
        <w:rPr>
          <w:rFonts w:cs="Arial"/>
        </w:rPr>
        <w:t>(</w:t>
      </w:r>
      <w:r>
        <w:rPr>
          <w:rFonts w:cs="Arial"/>
        </w:rPr>
        <w:t>абзац дополнен</w:t>
      </w:r>
      <w:r w:rsidRPr="00943153">
        <w:rPr>
          <w:rFonts w:cs="Arial"/>
        </w:rPr>
        <w:t xml:space="preserve"> приказ</w:t>
      </w:r>
      <w:r>
        <w:rPr>
          <w:rFonts w:cs="Arial"/>
        </w:rPr>
        <w:t>ом</w:t>
      </w:r>
      <w:r w:rsidRPr="00943153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35" w:tgtFrame="ChangingDocument" w:history="1">
        <w:r w:rsidRPr="00943153">
          <w:rPr>
            <w:rStyle w:val="a5"/>
            <w:rFonts w:cs="Arial"/>
          </w:rPr>
          <w:t xml:space="preserve">№ 392 от 27.07.2015 года (НГР </w:t>
        </w:r>
        <w:r w:rsidRPr="00943153">
          <w:rPr>
            <w:rStyle w:val="a5"/>
            <w:rFonts w:cs="Arial"/>
            <w:lang w:val="en-US"/>
          </w:rPr>
          <w:t>RU</w:t>
        </w:r>
        <w:r w:rsidRPr="00943153">
          <w:rPr>
            <w:rStyle w:val="a5"/>
            <w:rFonts w:cs="Arial"/>
          </w:rPr>
          <w:t>44000201500791)</w:t>
        </w:r>
      </w:hyperlink>
      <w:r w:rsidRPr="00943153">
        <w:rPr>
          <w:rFonts w:cs="Arial"/>
        </w:rPr>
        <w:t>)</w:t>
      </w:r>
    </w:p>
    <w:p w:rsidR="00203855" w:rsidRDefault="00203855" w:rsidP="00203855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proofErr w:type="gramStart"/>
      <w:r w:rsidRPr="003259D2">
        <w:rPr>
          <w:rFonts w:cs="Arial"/>
        </w:rPr>
        <w:t>В соответствии со ст. 6 Федеральног</w:t>
      </w:r>
      <w:r>
        <w:rPr>
          <w:rFonts w:cs="Arial"/>
        </w:rPr>
        <w:t xml:space="preserve">о закона </w:t>
      </w:r>
      <w:hyperlink r:id="rId36" w:tgtFrame="Logical" w:history="1">
        <w:r w:rsidRPr="003F1F0F">
          <w:rPr>
            <w:rStyle w:val="a5"/>
            <w:rFonts w:cs="Arial"/>
          </w:rPr>
          <w:t>от 6 апреля 2011 года № 63-ФЗ</w:t>
        </w:r>
      </w:hyperlink>
      <w:r w:rsidRPr="003259D2">
        <w:rPr>
          <w:rFonts w:cs="Arial"/>
        </w:rPr>
        <w:t xml:space="preserve"> «Об электронной подписи» информация в электронной форме, подписанная квалифицированной электронной подписью, признается электронным документом, равнозначным документу на бумажном носителе, подписанному собственноручной подписью, кроме случая, если федеральными законами или принимаемыми в соответствии с ними нормативными правовыми актами установлено требование о необходимости составления документа исключительно на бумажном носителе. </w:t>
      </w:r>
      <w:proofErr w:type="gramEnd"/>
    </w:p>
    <w:p w:rsidR="00203855" w:rsidRPr="003259D2" w:rsidRDefault="00203855" w:rsidP="00203855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943153">
        <w:rPr>
          <w:rFonts w:cs="Arial"/>
        </w:rPr>
        <w:t>(</w:t>
      </w:r>
      <w:r>
        <w:rPr>
          <w:rFonts w:cs="Arial"/>
        </w:rPr>
        <w:t>абзац дополнен</w:t>
      </w:r>
      <w:r w:rsidRPr="00943153">
        <w:rPr>
          <w:rFonts w:cs="Arial"/>
        </w:rPr>
        <w:t xml:space="preserve"> приказ</w:t>
      </w:r>
      <w:r>
        <w:rPr>
          <w:rFonts w:cs="Arial"/>
        </w:rPr>
        <w:t>ом</w:t>
      </w:r>
      <w:r w:rsidRPr="00943153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37" w:tgtFrame="ChangingDocument" w:history="1">
        <w:r w:rsidRPr="00943153">
          <w:rPr>
            <w:rStyle w:val="a5"/>
            <w:rFonts w:cs="Arial"/>
          </w:rPr>
          <w:t xml:space="preserve">№ 392 от 27.07.2015 года (НГР </w:t>
        </w:r>
        <w:r w:rsidRPr="00943153">
          <w:rPr>
            <w:rStyle w:val="a5"/>
            <w:rFonts w:cs="Arial"/>
            <w:lang w:val="en-US"/>
          </w:rPr>
          <w:t>RU</w:t>
        </w:r>
        <w:r w:rsidRPr="00943153">
          <w:rPr>
            <w:rStyle w:val="a5"/>
            <w:rFonts w:cs="Arial"/>
          </w:rPr>
          <w:t>44000201500791)</w:t>
        </w:r>
      </w:hyperlink>
      <w:r w:rsidRPr="00943153">
        <w:rPr>
          <w:rFonts w:cs="Arial"/>
        </w:rPr>
        <w:t>)</w:t>
      </w:r>
    </w:p>
    <w:p w:rsidR="00203855" w:rsidRPr="003259D2" w:rsidRDefault="00203855" w:rsidP="00203855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Заявление и необходимые для получения государственной услуги документы, предусмотренные пунктом 10 настоящего административного регламента, предоставленные заявителем в электронном виде, удостоверяются электронной подписью:</w:t>
      </w:r>
    </w:p>
    <w:p w:rsidR="00203855" w:rsidRPr="003259D2" w:rsidRDefault="00203855" w:rsidP="00203855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- заявление удостоверяется простой электронной подписью заявителя;</w:t>
      </w:r>
    </w:p>
    <w:p w:rsidR="00203855" w:rsidRPr="003259D2" w:rsidRDefault="00203855" w:rsidP="00203855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- доверенность, подтверждающая правомочие на обращение за получением государственной услуги, выданная организацией, удостоверяется усиленной квалифицированной электронной подписью правомочного должностного лица организации, а доверенность, выданная физическим лицом, - усиленной квалифицированной электронной подписью нотариуса;</w:t>
      </w:r>
    </w:p>
    <w:p w:rsidR="00203855" w:rsidRDefault="00203855" w:rsidP="00203855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 xml:space="preserve">- иные документы, прилагаемые к заявлению в форме электронных образов бумажных документов (сканированных копий), удостоверяются электронной подписью в соответствии с требованиями постановления Правительства Российской Федерации </w:t>
      </w:r>
      <w:hyperlink r:id="rId38" w:tgtFrame="Logical" w:history="1">
        <w:r w:rsidRPr="003F1F0F">
          <w:rPr>
            <w:rStyle w:val="a5"/>
            <w:rFonts w:cs="Arial"/>
          </w:rPr>
          <w:t>от 25 июня 2012 года № 634</w:t>
        </w:r>
      </w:hyperlink>
      <w:r w:rsidRPr="003259D2">
        <w:rPr>
          <w:rFonts w:cs="Arial"/>
        </w:rPr>
        <w:t xml:space="preserve"> «О видах электронной подписи, использование которых допускается при обращении </w:t>
      </w:r>
      <w:r w:rsidRPr="003259D2">
        <w:rPr>
          <w:rFonts w:cs="Arial"/>
        </w:rPr>
        <w:lastRenderedPageBreak/>
        <w:t>за получением государственных и муниципальных услуг».</w:t>
      </w:r>
      <w:r w:rsidRPr="00203855">
        <w:rPr>
          <w:rFonts w:cs="Arial"/>
        </w:rPr>
        <w:t xml:space="preserve"> </w:t>
      </w:r>
    </w:p>
    <w:p w:rsidR="00203855" w:rsidRPr="003259D2" w:rsidRDefault="00203855" w:rsidP="00203855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943153">
        <w:rPr>
          <w:rFonts w:cs="Arial"/>
        </w:rPr>
        <w:t>(</w:t>
      </w:r>
      <w:r>
        <w:rPr>
          <w:rFonts w:cs="Arial"/>
        </w:rPr>
        <w:t>абзац дополнен</w:t>
      </w:r>
      <w:r w:rsidRPr="00943153">
        <w:rPr>
          <w:rFonts w:cs="Arial"/>
        </w:rPr>
        <w:t xml:space="preserve"> приказ</w:t>
      </w:r>
      <w:r>
        <w:rPr>
          <w:rFonts w:cs="Arial"/>
        </w:rPr>
        <w:t>ом</w:t>
      </w:r>
      <w:r w:rsidRPr="00943153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39" w:tgtFrame="ChangingDocument" w:history="1">
        <w:r w:rsidRPr="00943153">
          <w:rPr>
            <w:rStyle w:val="a5"/>
            <w:rFonts w:cs="Arial"/>
          </w:rPr>
          <w:t xml:space="preserve">№ 392 от 27.07.2015 года (НГР </w:t>
        </w:r>
        <w:r w:rsidRPr="00943153">
          <w:rPr>
            <w:rStyle w:val="a5"/>
            <w:rFonts w:cs="Arial"/>
            <w:lang w:val="en-US"/>
          </w:rPr>
          <w:t>RU</w:t>
        </w:r>
        <w:r w:rsidRPr="00943153">
          <w:rPr>
            <w:rStyle w:val="a5"/>
            <w:rFonts w:cs="Arial"/>
          </w:rPr>
          <w:t>44000201500791)</w:t>
        </w:r>
      </w:hyperlink>
      <w:r w:rsidRPr="00943153">
        <w:rPr>
          <w:rFonts w:cs="Arial"/>
        </w:rPr>
        <w:t>)</w:t>
      </w:r>
    </w:p>
    <w:p w:rsidR="00203855" w:rsidRDefault="00203855" w:rsidP="00203855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При личном обращении за государственной услугой и при обращении в электронном виде с использованием региональной информационной системы «Единый портал Костромской области»  заявитель - физическое лицо имеет возможность получения государственной услуги с использованием ун</w:t>
      </w:r>
      <w:r>
        <w:rPr>
          <w:rFonts w:cs="Arial"/>
        </w:rPr>
        <w:t>иверсальной электронной карты.</w:t>
      </w:r>
      <w:r w:rsidRPr="00203855">
        <w:rPr>
          <w:rFonts w:cs="Arial"/>
        </w:rPr>
        <w:t xml:space="preserve"> </w:t>
      </w:r>
    </w:p>
    <w:p w:rsidR="00203855" w:rsidRPr="003259D2" w:rsidRDefault="00203855" w:rsidP="00203855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943153">
        <w:rPr>
          <w:rFonts w:cs="Arial"/>
        </w:rPr>
        <w:t>(</w:t>
      </w:r>
      <w:r>
        <w:rPr>
          <w:rFonts w:cs="Arial"/>
        </w:rPr>
        <w:t>абзац дополнен</w:t>
      </w:r>
      <w:r w:rsidRPr="00943153">
        <w:rPr>
          <w:rFonts w:cs="Arial"/>
        </w:rPr>
        <w:t xml:space="preserve"> приказ</w:t>
      </w:r>
      <w:r>
        <w:rPr>
          <w:rFonts w:cs="Arial"/>
        </w:rPr>
        <w:t>ом</w:t>
      </w:r>
      <w:r w:rsidRPr="00943153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40" w:tgtFrame="ChangingDocument" w:history="1">
        <w:r w:rsidRPr="00943153">
          <w:rPr>
            <w:rStyle w:val="a5"/>
            <w:rFonts w:cs="Arial"/>
          </w:rPr>
          <w:t xml:space="preserve">№ 392 от 27.07.2015 года (НГР </w:t>
        </w:r>
        <w:r w:rsidRPr="00943153">
          <w:rPr>
            <w:rStyle w:val="a5"/>
            <w:rFonts w:cs="Arial"/>
            <w:lang w:val="en-US"/>
          </w:rPr>
          <w:t>RU</w:t>
        </w:r>
        <w:r w:rsidRPr="00943153">
          <w:rPr>
            <w:rStyle w:val="a5"/>
            <w:rFonts w:cs="Arial"/>
          </w:rPr>
          <w:t>44000201500791)</w:t>
        </w:r>
      </w:hyperlink>
      <w:r w:rsidRPr="00943153">
        <w:rPr>
          <w:rFonts w:cs="Arial"/>
        </w:rPr>
        <w:t>)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12. В перечень необходимых и обязательных услуг для предоставления государственной услуги входят: </w:t>
      </w:r>
    </w:p>
    <w:p w:rsidR="00203855" w:rsidRPr="003259D2" w:rsidRDefault="00E15F35" w:rsidP="00203855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proofErr w:type="gramStart"/>
      <w:r w:rsidRPr="001B4AE0">
        <w:rPr>
          <w:rFonts w:cs="Times New Roman CYR"/>
          <w:szCs w:val="28"/>
        </w:rPr>
        <w:t xml:space="preserve">1) </w:t>
      </w:r>
      <w:r w:rsidR="00203855">
        <w:rPr>
          <w:rFonts w:cs="Arial"/>
        </w:rPr>
        <w:t>Утратил силу</w:t>
      </w:r>
      <w:r w:rsidR="00203855" w:rsidRPr="00943153">
        <w:rPr>
          <w:rFonts w:cs="Arial"/>
        </w:rPr>
        <w:t xml:space="preserve"> приказ</w:t>
      </w:r>
      <w:r w:rsidR="00203855">
        <w:rPr>
          <w:rFonts w:cs="Arial"/>
        </w:rPr>
        <w:t>ом</w:t>
      </w:r>
      <w:r w:rsidR="00203855" w:rsidRPr="00943153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41" w:tgtFrame="ChangingDocument" w:history="1">
        <w:r w:rsidR="00203855" w:rsidRPr="00943153">
          <w:rPr>
            <w:rStyle w:val="a5"/>
            <w:rFonts w:cs="Arial"/>
          </w:rPr>
          <w:t xml:space="preserve">№ 392 от 27.07.2015 года (НГР </w:t>
        </w:r>
        <w:r w:rsidR="00203855" w:rsidRPr="00943153">
          <w:rPr>
            <w:rStyle w:val="a5"/>
            <w:rFonts w:cs="Arial"/>
            <w:lang w:val="en-US"/>
          </w:rPr>
          <w:t>RU</w:t>
        </w:r>
        <w:r w:rsidR="00203855" w:rsidRPr="00943153">
          <w:rPr>
            <w:rStyle w:val="a5"/>
            <w:rFonts w:cs="Arial"/>
          </w:rPr>
          <w:t>44000201500791)</w:t>
        </w:r>
      </w:hyperlink>
      <w:r w:rsidR="00203855" w:rsidRPr="00943153">
        <w:rPr>
          <w:rFonts w:cs="Arial"/>
        </w:rPr>
        <w:t>)</w:t>
      </w:r>
      <w:proofErr w:type="gramEnd"/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2) выдача органом местного самоуправления по месту жительства пенсионера справки о стаже работы в должности руководителя сельскохозяйственной организации.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13. Необходимая и обязательная услуга:</w:t>
      </w:r>
    </w:p>
    <w:p w:rsidR="007345A4" w:rsidRPr="003259D2" w:rsidRDefault="00E15F35" w:rsidP="007345A4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proofErr w:type="gramStart"/>
      <w:r w:rsidRPr="001B4AE0">
        <w:rPr>
          <w:rFonts w:cs="Times New Roman CYR"/>
          <w:szCs w:val="28"/>
        </w:rPr>
        <w:t xml:space="preserve">1) </w:t>
      </w:r>
      <w:r w:rsidR="007345A4">
        <w:rPr>
          <w:rFonts w:cs="Arial"/>
        </w:rPr>
        <w:t>Утратил силу</w:t>
      </w:r>
      <w:r w:rsidR="007345A4" w:rsidRPr="00943153">
        <w:rPr>
          <w:rFonts w:cs="Arial"/>
        </w:rPr>
        <w:t xml:space="preserve"> приказ</w:t>
      </w:r>
      <w:r w:rsidR="007345A4">
        <w:rPr>
          <w:rFonts w:cs="Arial"/>
        </w:rPr>
        <w:t>ом</w:t>
      </w:r>
      <w:r w:rsidR="007345A4" w:rsidRPr="00943153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42" w:tgtFrame="ChangingDocument" w:history="1">
        <w:r w:rsidR="007345A4" w:rsidRPr="00943153">
          <w:rPr>
            <w:rStyle w:val="a5"/>
            <w:rFonts w:cs="Arial"/>
          </w:rPr>
          <w:t xml:space="preserve">№ 392 от 27.07.2015 года (НГР </w:t>
        </w:r>
        <w:r w:rsidR="007345A4" w:rsidRPr="00943153">
          <w:rPr>
            <w:rStyle w:val="a5"/>
            <w:rFonts w:cs="Arial"/>
            <w:lang w:val="en-US"/>
          </w:rPr>
          <w:t>RU</w:t>
        </w:r>
        <w:r w:rsidR="007345A4" w:rsidRPr="00943153">
          <w:rPr>
            <w:rStyle w:val="a5"/>
            <w:rFonts w:cs="Arial"/>
          </w:rPr>
          <w:t>44000201500791)</w:t>
        </w:r>
      </w:hyperlink>
      <w:r w:rsidR="007345A4" w:rsidRPr="00943153">
        <w:rPr>
          <w:rFonts w:cs="Arial"/>
        </w:rPr>
        <w:t>)</w:t>
      </w:r>
      <w:proofErr w:type="gramEnd"/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 CYR"/>
          <w:iCs/>
        </w:rPr>
      </w:pPr>
      <w:r w:rsidRPr="001B4AE0">
        <w:rPr>
          <w:rFonts w:cs="Times New Roman CYR"/>
          <w:szCs w:val="28"/>
        </w:rPr>
        <w:t>2) выдача справки о стаже работы в должности руководителя сельскохозяйственной организации осуществляется органом местного самоуправления по месту жительства пенсионера бесплатно.</w:t>
      </w:r>
    </w:p>
    <w:p w:rsidR="007345A4" w:rsidRPr="003259D2" w:rsidRDefault="007345A4" w:rsidP="007345A4">
      <w:pPr>
        <w:pStyle w:val="ConsPlusNormal"/>
        <w:ind w:firstLine="567"/>
        <w:jc w:val="both"/>
        <w:rPr>
          <w:sz w:val="24"/>
          <w:szCs w:val="24"/>
        </w:rPr>
      </w:pPr>
      <w:r w:rsidRPr="003259D2">
        <w:rPr>
          <w:sz w:val="24"/>
          <w:szCs w:val="24"/>
        </w:rPr>
        <w:t>14. При предоставлении государственной услуги:</w:t>
      </w:r>
    </w:p>
    <w:p w:rsidR="007345A4" w:rsidRPr="003259D2" w:rsidRDefault="007345A4" w:rsidP="007345A4">
      <w:pPr>
        <w:pStyle w:val="ConsPlusNormal"/>
        <w:ind w:firstLine="567"/>
        <w:jc w:val="both"/>
        <w:rPr>
          <w:sz w:val="24"/>
          <w:szCs w:val="24"/>
        </w:rPr>
      </w:pPr>
      <w:r w:rsidRPr="003259D2">
        <w:rPr>
          <w:sz w:val="24"/>
          <w:szCs w:val="24"/>
        </w:rPr>
        <w:t>1) заявитель взаимодействует:</w:t>
      </w:r>
    </w:p>
    <w:p w:rsidR="007345A4" w:rsidRPr="003259D2" w:rsidRDefault="007345A4" w:rsidP="007345A4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с органом местного самоуправления (администрацией района) по месту жительства - для получения справки о стаже работы в должности руководителя сельскохозяйственной организации;</w:t>
      </w:r>
    </w:p>
    <w:p w:rsidR="007345A4" w:rsidRPr="003259D2" w:rsidRDefault="007345A4" w:rsidP="007345A4">
      <w:pPr>
        <w:pStyle w:val="ConsPlusNormal"/>
        <w:ind w:firstLine="567"/>
        <w:jc w:val="both"/>
        <w:rPr>
          <w:sz w:val="24"/>
          <w:szCs w:val="24"/>
        </w:rPr>
      </w:pPr>
      <w:r w:rsidRPr="003259D2">
        <w:rPr>
          <w:sz w:val="24"/>
          <w:szCs w:val="24"/>
        </w:rPr>
        <w:t>2) уполномоченный орган взаимодействует:</w:t>
      </w:r>
    </w:p>
    <w:p w:rsidR="007345A4" w:rsidRPr="003259D2" w:rsidRDefault="007345A4" w:rsidP="007345A4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с территориальным органом Пенсионного фонда Российской Федерации – для получения справки об установлении пенсии;</w:t>
      </w:r>
    </w:p>
    <w:p w:rsidR="007345A4" w:rsidRPr="003259D2" w:rsidRDefault="007345A4" w:rsidP="007345A4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с Федеральной миграционной службой и органами местного самоуправления для получения сведений о регистрации по месту жительства или по месту пребывания заявителя.</w:t>
      </w:r>
    </w:p>
    <w:p w:rsidR="00E15F35" w:rsidRPr="007345A4" w:rsidRDefault="007345A4" w:rsidP="007345A4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(п. 14 в новой редакции </w:t>
      </w:r>
      <w:r w:rsidRPr="00943153">
        <w:rPr>
          <w:rFonts w:cs="Arial"/>
        </w:rPr>
        <w:t>приказ</w:t>
      </w:r>
      <w:r>
        <w:rPr>
          <w:rFonts w:cs="Arial"/>
        </w:rPr>
        <w:t>а</w:t>
      </w:r>
      <w:r w:rsidRPr="00943153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43" w:tgtFrame="ChangingDocument" w:history="1">
        <w:r w:rsidRPr="00943153">
          <w:rPr>
            <w:rStyle w:val="a5"/>
            <w:rFonts w:cs="Arial"/>
          </w:rPr>
          <w:t xml:space="preserve">№ 392 от 27.07.2015 года (НГР </w:t>
        </w:r>
        <w:r w:rsidRPr="00943153">
          <w:rPr>
            <w:rStyle w:val="a5"/>
            <w:rFonts w:cs="Arial"/>
            <w:lang w:val="en-US"/>
          </w:rPr>
          <w:t>RU</w:t>
        </w:r>
        <w:r w:rsidRPr="00943153">
          <w:rPr>
            <w:rStyle w:val="a5"/>
            <w:rFonts w:cs="Arial"/>
          </w:rPr>
          <w:t>44000201500791)</w:t>
        </w:r>
      </w:hyperlink>
      <w:r w:rsidRPr="00943153">
        <w:rPr>
          <w:rFonts w:cs="Arial"/>
        </w:rPr>
        <w:t>)</w:t>
      </w:r>
    </w:p>
    <w:p w:rsidR="00423FF2" w:rsidRPr="00EE5002" w:rsidRDefault="00423FF2" w:rsidP="00423FF2">
      <w:pPr>
        <w:tabs>
          <w:tab w:val="left" w:pos="993"/>
        </w:tabs>
        <w:spacing w:line="0" w:lineRule="atLeast"/>
        <w:rPr>
          <w:rFonts w:cs="Arial"/>
        </w:rPr>
      </w:pPr>
      <w:r w:rsidRPr="00EE5002">
        <w:rPr>
          <w:rFonts w:cs="Arial"/>
        </w:rPr>
        <w:t>15. В регистрации заявления и документов, полученных от заявителя в форме электронного документа (в случае возможности получения государственной услуги в электронной форме), отказывается в случаях:</w:t>
      </w:r>
    </w:p>
    <w:p w:rsidR="00423FF2" w:rsidRPr="00EE5002" w:rsidRDefault="00423FF2" w:rsidP="00423FF2">
      <w:pPr>
        <w:tabs>
          <w:tab w:val="left" w:pos="993"/>
        </w:tabs>
        <w:spacing w:line="0" w:lineRule="atLeast"/>
        <w:rPr>
          <w:rFonts w:cs="Arial"/>
        </w:rPr>
      </w:pPr>
      <w:r w:rsidRPr="00EE5002">
        <w:rPr>
          <w:rFonts w:cs="Arial"/>
        </w:rPr>
        <w:t>1) если заявление в электронной форме подписано с использованием электронной подписи, не принадлежащей заявителю;</w:t>
      </w:r>
    </w:p>
    <w:p w:rsidR="00423FF2" w:rsidRPr="00EE5002" w:rsidRDefault="00423FF2" w:rsidP="00423FF2">
      <w:pPr>
        <w:tabs>
          <w:tab w:val="left" w:pos="0"/>
        </w:tabs>
        <w:spacing w:line="0" w:lineRule="atLeast"/>
        <w:rPr>
          <w:rFonts w:cs="Arial"/>
        </w:rPr>
      </w:pPr>
      <w:r w:rsidRPr="00EE5002">
        <w:rPr>
          <w:rFonts w:cs="Arial"/>
        </w:rPr>
        <w:t>2)  если заявление поступило с пустыми полями;</w:t>
      </w:r>
    </w:p>
    <w:p w:rsidR="00423FF2" w:rsidRDefault="00423FF2" w:rsidP="00423FF2">
      <w:pPr>
        <w:autoSpaceDE w:val="0"/>
        <w:autoSpaceDN w:val="0"/>
        <w:adjustRightInd w:val="0"/>
      </w:pPr>
      <w:r w:rsidRPr="00EE5002">
        <w:rPr>
          <w:rFonts w:cs="Arial"/>
        </w:rPr>
        <w:lastRenderedPageBreak/>
        <w:t>3) к заявлению в электронной форме прикреплены сканированные электронные образы документов, не соответствующие перечню документов, необходимых для предоставления государственной услуги, предусмотренному пунктом 10 настоящего административного регламента.</w:t>
      </w:r>
    </w:p>
    <w:p w:rsidR="00423FF2" w:rsidRPr="00A028BF" w:rsidRDefault="00423FF2" w:rsidP="00423FF2">
      <w:pPr>
        <w:autoSpaceDE w:val="0"/>
        <w:autoSpaceDN w:val="0"/>
        <w:adjustRightInd w:val="0"/>
      </w:pPr>
      <w:r w:rsidRPr="00A028BF">
        <w:t>(</w:t>
      </w:r>
      <w:r>
        <w:t xml:space="preserve">п. 15 в новой редакции </w:t>
      </w:r>
      <w:r w:rsidRPr="00A84748">
        <w:t>приказ</w:t>
      </w:r>
      <w:r>
        <w:t>а</w:t>
      </w:r>
      <w:r w:rsidRPr="00A84748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hyperlink r:id="rId44" w:tgtFrame="ChangingDocument" w:history="1">
        <w:r w:rsidRPr="00A028BF">
          <w:rPr>
            <w:rStyle w:val="a5"/>
          </w:rPr>
          <w:t xml:space="preserve">№ 632 от 02.11.2015 года (НГР </w:t>
        </w:r>
        <w:r w:rsidRPr="00A028BF">
          <w:rPr>
            <w:rStyle w:val="a5"/>
            <w:lang w:val="en-US"/>
          </w:rPr>
          <w:t>RU</w:t>
        </w:r>
        <w:r w:rsidRPr="00A028BF">
          <w:rPr>
            <w:rStyle w:val="a5"/>
          </w:rPr>
          <w:t>44000201501098)</w:t>
        </w:r>
      </w:hyperlink>
      <w:r>
        <w:t>)</w:t>
      </w:r>
    </w:p>
    <w:p w:rsidR="00E15F35" w:rsidRPr="001B4AE0" w:rsidRDefault="00E15F35" w:rsidP="001B4AE0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16. Основаниями  для отказа в предоставлении государственной услуги являются:</w:t>
      </w:r>
    </w:p>
    <w:p w:rsidR="00423FF2" w:rsidRDefault="00423FF2" w:rsidP="00423FF2">
      <w:pPr>
        <w:autoSpaceDE w:val="0"/>
        <w:autoSpaceDN w:val="0"/>
        <w:adjustRightInd w:val="0"/>
      </w:pPr>
      <w:r w:rsidRPr="00EE5002">
        <w:rPr>
          <w:rFonts w:cs="Arial"/>
        </w:rPr>
        <w:t>1) выезд гражданина на постоянное место жительства за пределы Костромской области;</w:t>
      </w:r>
    </w:p>
    <w:p w:rsidR="00423FF2" w:rsidRPr="00A028BF" w:rsidRDefault="00423FF2" w:rsidP="00423FF2">
      <w:pPr>
        <w:autoSpaceDE w:val="0"/>
        <w:autoSpaceDN w:val="0"/>
        <w:adjustRightInd w:val="0"/>
      </w:pPr>
      <w:r>
        <w:t>(</w:t>
      </w:r>
      <w:proofErr w:type="spellStart"/>
      <w:r>
        <w:t>пп</w:t>
      </w:r>
      <w:proofErr w:type="spellEnd"/>
      <w:r>
        <w:t xml:space="preserve">. 1 в новой редакции </w:t>
      </w:r>
      <w:r w:rsidRPr="00A84748">
        <w:t>приказ</w:t>
      </w:r>
      <w:r>
        <w:t>а</w:t>
      </w:r>
      <w:r w:rsidRPr="00A84748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hyperlink r:id="rId45" w:tgtFrame="ChangingDocument" w:history="1">
        <w:r w:rsidRPr="00A028BF">
          <w:rPr>
            <w:rStyle w:val="a5"/>
          </w:rPr>
          <w:t xml:space="preserve">№ 632 от 02.11.2015 года (НГР </w:t>
        </w:r>
        <w:r w:rsidRPr="00A028BF">
          <w:rPr>
            <w:rStyle w:val="a5"/>
            <w:lang w:val="en-US"/>
          </w:rPr>
          <w:t>RU</w:t>
        </w:r>
        <w:r w:rsidRPr="00A028BF">
          <w:rPr>
            <w:rStyle w:val="a5"/>
          </w:rPr>
          <w:t>44000201501098)</w:t>
        </w:r>
      </w:hyperlink>
      <w:r>
        <w:t>)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2) наличие у заявителя оплачиваемой работы на день обращения за назначением доплаты;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3) представление недостоверных документов.</w:t>
      </w:r>
    </w:p>
    <w:p w:rsidR="007345A4" w:rsidRPr="003259D2" w:rsidRDefault="007345A4" w:rsidP="007345A4">
      <w:pPr>
        <w:tabs>
          <w:tab w:val="left" w:pos="993"/>
        </w:tabs>
        <w:spacing w:line="0" w:lineRule="atLeast"/>
        <w:rPr>
          <w:rFonts w:cs="Arial"/>
        </w:rPr>
      </w:pPr>
      <w:r w:rsidRPr="003259D2">
        <w:rPr>
          <w:rFonts w:cs="Arial"/>
        </w:rPr>
        <w:t>Оснований для приостановления в предоставлении государственной услуги нормативными прав</w:t>
      </w:r>
      <w:r>
        <w:rPr>
          <w:rFonts w:cs="Arial"/>
        </w:rPr>
        <w:t>овыми актами не предусмотрено.</w:t>
      </w:r>
    </w:p>
    <w:p w:rsidR="007345A4" w:rsidRPr="003259D2" w:rsidRDefault="007345A4" w:rsidP="007345A4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943153">
        <w:rPr>
          <w:rFonts w:cs="Arial"/>
        </w:rPr>
        <w:t>(</w:t>
      </w:r>
      <w:r>
        <w:rPr>
          <w:rFonts w:cs="Arial"/>
        </w:rPr>
        <w:t>абзац дополнен</w:t>
      </w:r>
      <w:r w:rsidRPr="00943153">
        <w:rPr>
          <w:rFonts w:cs="Arial"/>
        </w:rPr>
        <w:t xml:space="preserve"> приказ</w:t>
      </w:r>
      <w:r>
        <w:rPr>
          <w:rFonts w:cs="Arial"/>
        </w:rPr>
        <w:t>ом</w:t>
      </w:r>
      <w:r w:rsidRPr="00943153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46" w:tgtFrame="ChangingDocument" w:history="1">
        <w:r w:rsidRPr="00943153">
          <w:rPr>
            <w:rStyle w:val="a5"/>
            <w:rFonts w:cs="Arial"/>
          </w:rPr>
          <w:t xml:space="preserve">№ 392 от 27.07.2015 года (НГР </w:t>
        </w:r>
        <w:r w:rsidRPr="00943153">
          <w:rPr>
            <w:rStyle w:val="a5"/>
            <w:rFonts w:cs="Arial"/>
            <w:lang w:val="en-US"/>
          </w:rPr>
          <w:t>RU</w:t>
        </w:r>
        <w:r w:rsidRPr="00943153">
          <w:rPr>
            <w:rStyle w:val="a5"/>
            <w:rFonts w:cs="Arial"/>
          </w:rPr>
          <w:t>44000201500791)</w:t>
        </w:r>
      </w:hyperlink>
      <w:r w:rsidRPr="00943153">
        <w:rPr>
          <w:rFonts w:cs="Arial"/>
        </w:rPr>
        <w:t>)</w:t>
      </w:r>
    </w:p>
    <w:p w:rsidR="00E15F35" w:rsidRPr="001B4AE0" w:rsidRDefault="007345A4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17. </w:t>
      </w:r>
      <w:r w:rsidR="00E15F35" w:rsidRPr="001B4AE0">
        <w:rPr>
          <w:rFonts w:cs="Times New Roman CYR"/>
          <w:szCs w:val="28"/>
        </w:rPr>
        <w:t>Государственная услуга предоставляется бесплатно.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18. Максимальный срок ожидания в очереди при подаче заявления о предоставлении государственной услуги составляет 15 минут.</w:t>
      </w:r>
    </w:p>
    <w:p w:rsidR="007345A4" w:rsidRDefault="007345A4" w:rsidP="007345A4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2E0A57">
        <w:rPr>
          <w:rFonts w:cs="Arial"/>
          <w:highlight w:val="yellow"/>
        </w:rPr>
        <w:t>Заявителям должна быть предоставлена возможность для предварительной записи на предоставление документов для получения государственной услуги и (или) для получения результата государственной услуги. Предварительная запись может осуществляться заявителем при личном обращении, в том числе в МФЦ, по телефонам, указанным в приложении № 1 к настоящему административному регламенту, а также посредством записи с использованием региональной информационной системы «Единый портал Костромской области».</w:t>
      </w:r>
      <w:bookmarkStart w:id="0" w:name="_GoBack"/>
      <w:bookmarkEnd w:id="0"/>
      <w:r w:rsidRPr="007345A4">
        <w:rPr>
          <w:rFonts w:cs="Arial"/>
        </w:rPr>
        <w:t xml:space="preserve"> </w:t>
      </w:r>
    </w:p>
    <w:p w:rsidR="007345A4" w:rsidRPr="003259D2" w:rsidRDefault="007345A4" w:rsidP="007345A4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943153">
        <w:rPr>
          <w:rFonts w:cs="Arial"/>
        </w:rPr>
        <w:t>(</w:t>
      </w:r>
      <w:r>
        <w:rPr>
          <w:rFonts w:cs="Arial"/>
        </w:rPr>
        <w:t>абзац дополнен</w:t>
      </w:r>
      <w:r w:rsidRPr="00943153">
        <w:rPr>
          <w:rFonts w:cs="Arial"/>
        </w:rPr>
        <w:t xml:space="preserve"> приказ</w:t>
      </w:r>
      <w:r>
        <w:rPr>
          <w:rFonts w:cs="Arial"/>
        </w:rPr>
        <w:t>ом</w:t>
      </w:r>
      <w:r w:rsidRPr="00943153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47" w:tgtFrame="ChangingDocument" w:history="1">
        <w:r w:rsidRPr="00943153">
          <w:rPr>
            <w:rStyle w:val="a5"/>
            <w:rFonts w:cs="Arial"/>
          </w:rPr>
          <w:t xml:space="preserve">№ 392 от 27.07.2015 года (НГР </w:t>
        </w:r>
        <w:r w:rsidRPr="00943153">
          <w:rPr>
            <w:rStyle w:val="a5"/>
            <w:rFonts w:cs="Arial"/>
            <w:lang w:val="en-US"/>
          </w:rPr>
          <w:t>RU</w:t>
        </w:r>
        <w:r w:rsidRPr="00943153">
          <w:rPr>
            <w:rStyle w:val="a5"/>
            <w:rFonts w:cs="Arial"/>
          </w:rPr>
          <w:t>44000201500791)</w:t>
        </w:r>
      </w:hyperlink>
      <w:r w:rsidRPr="00943153">
        <w:rPr>
          <w:rFonts w:cs="Arial"/>
        </w:rPr>
        <w:t>)</w:t>
      </w:r>
    </w:p>
    <w:p w:rsidR="007345A4" w:rsidRPr="003259D2" w:rsidRDefault="007345A4" w:rsidP="007345A4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При предварительной записи заявитель сообщает свои фамилию, имя, отчество, адрес места жительства, контактный телефон и желаемые дату и время представления документов. Предварительная запись осуществляется путем внесения информации в Журнал предварительной записи заявителей, который ведется на бумажном или электронном носителях. Заявителю сообщается дата и время представления документов на получение государственной услуги и номер кабинета приема документов, в который следует обратиться, а также дата и время получения результата государственной услуги и номер кабинета выдачи результата государственной услуги, в который следует обратиться</w:t>
      </w:r>
      <w:proofErr w:type="gramStart"/>
      <w:r w:rsidRPr="003259D2">
        <w:rPr>
          <w:rFonts w:cs="Arial"/>
        </w:rPr>
        <w:t>.»;</w:t>
      </w:r>
      <w:proofErr w:type="gramEnd"/>
    </w:p>
    <w:p w:rsidR="007345A4" w:rsidRPr="003259D2" w:rsidRDefault="007345A4" w:rsidP="007345A4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943153">
        <w:rPr>
          <w:rFonts w:cs="Arial"/>
        </w:rPr>
        <w:t>(</w:t>
      </w:r>
      <w:r>
        <w:rPr>
          <w:rFonts w:cs="Arial"/>
        </w:rPr>
        <w:t>абзац дополнен</w:t>
      </w:r>
      <w:r w:rsidRPr="00943153">
        <w:rPr>
          <w:rFonts w:cs="Arial"/>
        </w:rPr>
        <w:t xml:space="preserve"> приказ</w:t>
      </w:r>
      <w:r>
        <w:rPr>
          <w:rFonts w:cs="Arial"/>
        </w:rPr>
        <w:t>ом</w:t>
      </w:r>
      <w:r w:rsidRPr="00943153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48" w:tgtFrame="ChangingDocument" w:history="1">
        <w:r w:rsidRPr="00943153">
          <w:rPr>
            <w:rStyle w:val="a5"/>
            <w:rFonts w:cs="Arial"/>
          </w:rPr>
          <w:t xml:space="preserve">№ 392 от 27.07.2015 года (НГР </w:t>
        </w:r>
        <w:r w:rsidRPr="00943153">
          <w:rPr>
            <w:rStyle w:val="a5"/>
            <w:rFonts w:cs="Arial"/>
            <w:lang w:val="en-US"/>
          </w:rPr>
          <w:t>RU</w:t>
        </w:r>
        <w:r w:rsidRPr="00943153">
          <w:rPr>
            <w:rStyle w:val="a5"/>
            <w:rFonts w:cs="Arial"/>
          </w:rPr>
          <w:t>44000201500791)</w:t>
        </w:r>
      </w:hyperlink>
      <w:r w:rsidRPr="00943153">
        <w:rPr>
          <w:rFonts w:cs="Arial"/>
        </w:rPr>
        <w:t>)</w:t>
      </w:r>
    </w:p>
    <w:p w:rsidR="00E15F35" w:rsidRPr="001B4AE0" w:rsidRDefault="00E15F35" w:rsidP="001B4AE0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При личном обращении гражданину выдается талон-подтверждение предварительной записи.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19. Максимальный срок ожидания в очереди при получении результата предоставления государственной услуги составляет </w:t>
      </w:r>
      <w:r w:rsidR="00A55E39">
        <w:rPr>
          <w:rFonts w:cs="Times New Roman CYR"/>
          <w:szCs w:val="28"/>
        </w:rPr>
        <w:t>15</w:t>
      </w:r>
      <w:r w:rsidRPr="001B4AE0">
        <w:rPr>
          <w:rFonts w:cs="Times New Roman CYR"/>
          <w:szCs w:val="28"/>
        </w:rPr>
        <w:t xml:space="preserve"> минут.</w:t>
      </w:r>
    </w:p>
    <w:p w:rsidR="00A55E39" w:rsidRDefault="00A55E39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lastRenderedPageBreak/>
        <w:t>(</w:t>
      </w:r>
      <w:proofErr w:type="gramStart"/>
      <w:r>
        <w:rPr>
          <w:rFonts w:cs="Times New Roman CYR"/>
          <w:szCs w:val="28"/>
        </w:rPr>
        <w:t>п</w:t>
      </w:r>
      <w:proofErr w:type="gramEnd"/>
      <w:r>
        <w:rPr>
          <w:rFonts w:cs="Times New Roman CYR"/>
          <w:szCs w:val="28"/>
        </w:rPr>
        <w:t xml:space="preserve">. 19 в редакции </w:t>
      </w:r>
      <w:r>
        <w:t xml:space="preserve">приказа департамента социальной защиты населения, опеки и попечительства Костромской области </w:t>
      </w:r>
      <w:hyperlink r:id="rId49" w:tgtFrame="ChangingDocument" w:history="1">
        <w:r w:rsidRPr="004075E5">
          <w:rPr>
            <w:rStyle w:val="a5"/>
          </w:rPr>
          <w:t xml:space="preserve">№ 338 от 01.07.2013 года (НГР </w:t>
        </w:r>
        <w:r w:rsidRPr="004075E5">
          <w:rPr>
            <w:rStyle w:val="a5"/>
            <w:lang w:val="en-US"/>
          </w:rPr>
          <w:t>RU</w:t>
        </w:r>
        <w:r w:rsidRPr="004075E5">
          <w:rPr>
            <w:rStyle w:val="a5"/>
          </w:rPr>
          <w:t>44000201300539)</w:t>
        </w:r>
      </w:hyperlink>
      <w:r>
        <w:t>)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20. Срок регистрации заявления заявителя о предоставлении государственной услуги составляет 40 минут.</w:t>
      </w:r>
    </w:p>
    <w:p w:rsidR="007345A4" w:rsidRPr="003259D2" w:rsidRDefault="007345A4" w:rsidP="007345A4">
      <w:pPr>
        <w:tabs>
          <w:tab w:val="left" w:pos="0"/>
        </w:tabs>
        <w:rPr>
          <w:rFonts w:cs="Arial"/>
          <w:color w:val="000000"/>
        </w:rPr>
      </w:pPr>
      <w:r w:rsidRPr="003259D2">
        <w:rPr>
          <w:rFonts w:cs="Arial"/>
          <w:color w:val="000000"/>
        </w:rPr>
        <w:t xml:space="preserve">21. Помещения, в которых предоставляется государственная </w:t>
      </w:r>
      <w:proofErr w:type="gramStart"/>
      <w:r w:rsidRPr="003259D2">
        <w:rPr>
          <w:rFonts w:cs="Arial"/>
          <w:color w:val="000000"/>
        </w:rPr>
        <w:t>услуга</w:t>
      </w:r>
      <w:proofErr w:type="gramEnd"/>
      <w:r w:rsidRPr="003259D2">
        <w:rPr>
          <w:rFonts w:cs="Arial"/>
          <w:color w:val="000000"/>
        </w:rPr>
        <w:t xml:space="preserve"> соответствуют следующим требованиям: </w:t>
      </w:r>
    </w:p>
    <w:p w:rsidR="007345A4" w:rsidRPr="003259D2" w:rsidRDefault="007345A4" w:rsidP="007345A4">
      <w:pPr>
        <w:tabs>
          <w:tab w:val="left" w:pos="0"/>
        </w:tabs>
        <w:rPr>
          <w:rFonts w:cs="Arial"/>
          <w:color w:val="000000"/>
        </w:rPr>
      </w:pPr>
      <w:r w:rsidRPr="003259D2">
        <w:rPr>
          <w:rFonts w:cs="Arial"/>
          <w:color w:val="000000"/>
        </w:rPr>
        <w:t xml:space="preserve">1) здания, в котором, непосредственно предоставляется государственная услуга, располагаются с учетом транспортной доступности (время пути для граждан от остановок общественного транспорта составляло не более 15 минут пешим ходом),  оборудованы отдельными входами для свободного доступа заявителей в помещение. </w:t>
      </w:r>
    </w:p>
    <w:p w:rsidR="007345A4" w:rsidRPr="003259D2" w:rsidRDefault="007345A4" w:rsidP="007345A4">
      <w:pPr>
        <w:tabs>
          <w:tab w:val="left" w:pos="0"/>
        </w:tabs>
        <w:rPr>
          <w:rFonts w:cs="Arial"/>
          <w:color w:val="000000"/>
        </w:rPr>
      </w:pPr>
      <w:r w:rsidRPr="003259D2">
        <w:rPr>
          <w:rFonts w:cs="Arial"/>
          <w:color w:val="000000"/>
        </w:rPr>
        <w:t>Прилегающая территория оборудована местами для парковки автотранспортных средств. На стоянке должно быть не менее 5 мест, из них не менее 10 процентов мест (но не менее одного)  для  парковки специальных транспортных средств  лиц с ограниченными возможностями, которые не должны занимать иные транспортные средства. Доступ заявителей к парковочным местам является бесплатным;</w:t>
      </w:r>
    </w:p>
    <w:p w:rsidR="007345A4" w:rsidRPr="003259D2" w:rsidRDefault="007345A4" w:rsidP="007345A4">
      <w:pPr>
        <w:tabs>
          <w:tab w:val="left" w:pos="0"/>
        </w:tabs>
        <w:rPr>
          <w:rFonts w:cs="Arial"/>
          <w:color w:val="000000"/>
        </w:rPr>
      </w:pPr>
      <w:r w:rsidRPr="003259D2">
        <w:rPr>
          <w:rFonts w:cs="Arial"/>
          <w:color w:val="000000"/>
        </w:rPr>
        <w:t>2) центральный вход в здание оборудован информационной табличкой (вывеской), содержащей информацию о наименовании и графике работы;</w:t>
      </w:r>
    </w:p>
    <w:p w:rsidR="00423FF2" w:rsidRPr="00EE5002" w:rsidRDefault="00423FF2" w:rsidP="00423FF2">
      <w:pPr>
        <w:tabs>
          <w:tab w:val="left" w:pos="12"/>
          <w:tab w:val="left" w:pos="1019"/>
        </w:tabs>
        <w:rPr>
          <w:rFonts w:cs="Arial"/>
        </w:rPr>
      </w:pPr>
      <w:r w:rsidRPr="00EE5002">
        <w:rPr>
          <w:rFonts w:cs="Arial"/>
        </w:rPr>
        <w:t>3) в целях обеспечения доступности государственной услуги инвалидам оказывается помощь в преодолении различных барьеров, мешающих в получении ими государственной услуги наравне с другими лицами.</w:t>
      </w:r>
    </w:p>
    <w:p w:rsidR="00423FF2" w:rsidRPr="00EE5002" w:rsidRDefault="00423FF2" w:rsidP="00423FF2">
      <w:pPr>
        <w:widowControl w:val="0"/>
        <w:autoSpaceDE w:val="0"/>
        <w:autoSpaceDN w:val="0"/>
        <w:adjustRightInd w:val="0"/>
        <w:ind w:left="1"/>
        <w:rPr>
          <w:rFonts w:cs="Arial"/>
        </w:rPr>
      </w:pPr>
      <w:r w:rsidRPr="00EE5002">
        <w:rPr>
          <w:rFonts w:cs="Arial"/>
        </w:rPr>
        <w:t>Входы в помещения, в которых предоставляется государственная услуга, оборудуются пандусами, расширенными проходами, позволяющими обеспечить беспрепятственный доступ лиц с ограниченными возможностями передвижения, включая лиц, использующих кресла-коляски.</w:t>
      </w:r>
    </w:p>
    <w:p w:rsidR="00423FF2" w:rsidRDefault="00423FF2" w:rsidP="00423FF2">
      <w:pPr>
        <w:autoSpaceDE w:val="0"/>
        <w:autoSpaceDN w:val="0"/>
        <w:adjustRightInd w:val="0"/>
      </w:pPr>
      <w:r w:rsidRPr="00EE5002">
        <w:rPr>
          <w:rFonts w:eastAsia="Calibri" w:cs="Arial"/>
        </w:rPr>
        <w:t xml:space="preserve">В случаях, если существующие помещения невозможно полностью приспособить с учетом потребностей инвалидов, собственники этих помещений до их реконструкции или капитального ремонта должны принимать согласованные с одним из общественных объединений инвалидов  меры для обеспечения доступа инвалидов к месту предоставления государственной услуги либо, когда </w:t>
      </w:r>
      <w:proofErr w:type="gramStart"/>
      <w:r w:rsidRPr="00EE5002">
        <w:rPr>
          <w:rFonts w:eastAsia="Calibri" w:cs="Arial"/>
        </w:rPr>
        <w:t>это</w:t>
      </w:r>
      <w:proofErr w:type="gramEnd"/>
      <w:r w:rsidRPr="00EE5002">
        <w:rPr>
          <w:rFonts w:eastAsia="Calibri" w:cs="Arial"/>
        </w:rPr>
        <w:t xml:space="preserve"> возможно, обеспечить предоставление государственной  услуги по месту жительства инвалида или в дистанционном режиме</w:t>
      </w:r>
      <w:r w:rsidRPr="00EE5002">
        <w:rPr>
          <w:rFonts w:cs="Arial"/>
        </w:rPr>
        <w:t>;</w:t>
      </w:r>
    </w:p>
    <w:p w:rsidR="00423FF2" w:rsidRPr="00A028BF" w:rsidRDefault="00423FF2" w:rsidP="00423FF2">
      <w:pPr>
        <w:autoSpaceDE w:val="0"/>
        <w:autoSpaceDN w:val="0"/>
        <w:adjustRightInd w:val="0"/>
      </w:pPr>
      <w:r>
        <w:t>(</w:t>
      </w:r>
      <w:proofErr w:type="spellStart"/>
      <w:r>
        <w:t>пп</w:t>
      </w:r>
      <w:proofErr w:type="spellEnd"/>
      <w:r>
        <w:t xml:space="preserve">. 3 в новой редакции </w:t>
      </w:r>
      <w:r w:rsidRPr="00A84748">
        <w:t>приказ</w:t>
      </w:r>
      <w:r>
        <w:t>а</w:t>
      </w:r>
      <w:r w:rsidRPr="00A84748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hyperlink r:id="rId50" w:tgtFrame="ChangingDocument" w:history="1">
        <w:r w:rsidRPr="00A028BF">
          <w:rPr>
            <w:rStyle w:val="a5"/>
          </w:rPr>
          <w:t xml:space="preserve">№ 632 от 02.11.2015 года (НГР </w:t>
        </w:r>
        <w:r w:rsidRPr="00A028BF">
          <w:rPr>
            <w:rStyle w:val="a5"/>
            <w:lang w:val="en-US"/>
          </w:rPr>
          <w:t>RU</w:t>
        </w:r>
        <w:r w:rsidRPr="00A028BF">
          <w:rPr>
            <w:rStyle w:val="a5"/>
          </w:rPr>
          <w:t>44000201501098)</w:t>
        </w:r>
      </w:hyperlink>
      <w:r>
        <w:t>)</w:t>
      </w:r>
    </w:p>
    <w:p w:rsidR="007345A4" w:rsidRPr="003259D2" w:rsidRDefault="007345A4" w:rsidP="007345A4">
      <w:pPr>
        <w:tabs>
          <w:tab w:val="left" w:pos="0"/>
        </w:tabs>
        <w:rPr>
          <w:rFonts w:cs="Arial"/>
          <w:color w:val="000000"/>
        </w:rPr>
      </w:pPr>
      <w:r w:rsidRPr="003259D2">
        <w:rPr>
          <w:rFonts w:cs="Arial"/>
          <w:color w:val="000000"/>
        </w:rPr>
        <w:t>4) места ожидания в очереди на представление или получение документов являются комфортными для граждан, оборудованы стульями (кресельными секциями, скамьями), местами общественного пользования;</w:t>
      </w:r>
    </w:p>
    <w:p w:rsidR="007345A4" w:rsidRPr="003259D2" w:rsidRDefault="007345A4" w:rsidP="007345A4">
      <w:pPr>
        <w:tabs>
          <w:tab w:val="left" w:pos="0"/>
        </w:tabs>
        <w:rPr>
          <w:rFonts w:cs="Arial"/>
          <w:color w:val="000000"/>
        </w:rPr>
      </w:pPr>
      <w:r w:rsidRPr="003259D2">
        <w:rPr>
          <w:rFonts w:cs="Arial"/>
          <w:color w:val="000000"/>
        </w:rPr>
        <w:t>5) помещения приема граждан оборудованы информационными табличками с указанием:</w:t>
      </w:r>
    </w:p>
    <w:p w:rsidR="007345A4" w:rsidRPr="003259D2" w:rsidRDefault="007345A4" w:rsidP="007345A4">
      <w:pPr>
        <w:tabs>
          <w:tab w:val="left" w:pos="0"/>
        </w:tabs>
        <w:rPr>
          <w:rFonts w:cs="Arial"/>
          <w:color w:val="000000"/>
        </w:rPr>
      </w:pPr>
      <w:r w:rsidRPr="003259D2">
        <w:rPr>
          <w:rFonts w:cs="Arial"/>
          <w:color w:val="000000"/>
        </w:rPr>
        <w:t>номера помещения;</w:t>
      </w:r>
    </w:p>
    <w:p w:rsidR="007345A4" w:rsidRPr="003259D2" w:rsidRDefault="007345A4" w:rsidP="007345A4">
      <w:pPr>
        <w:tabs>
          <w:tab w:val="left" w:pos="0"/>
        </w:tabs>
        <w:rPr>
          <w:rFonts w:cs="Arial"/>
          <w:color w:val="000000"/>
        </w:rPr>
      </w:pPr>
      <w:r w:rsidRPr="003259D2">
        <w:rPr>
          <w:rFonts w:cs="Arial"/>
          <w:color w:val="000000"/>
        </w:rPr>
        <w:t>фамилии, имени, отчества и должности специалиста;</w:t>
      </w:r>
    </w:p>
    <w:p w:rsidR="007345A4" w:rsidRPr="003259D2" w:rsidRDefault="007345A4" w:rsidP="007345A4">
      <w:pPr>
        <w:tabs>
          <w:tab w:val="left" w:pos="0"/>
        </w:tabs>
        <w:rPr>
          <w:rFonts w:cs="Arial"/>
          <w:color w:val="000000"/>
        </w:rPr>
      </w:pPr>
      <w:r w:rsidRPr="003259D2">
        <w:rPr>
          <w:rFonts w:cs="Arial"/>
          <w:color w:val="000000"/>
        </w:rPr>
        <w:t>технического перерыва (при наличии);</w:t>
      </w:r>
    </w:p>
    <w:p w:rsidR="007345A4" w:rsidRPr="003259D2" w:rsidRDefault="007345A4" w:rsidP="007345A4">
      <w:pPr>
        <w:tabs>
          <w:tab w:val="left" w:pos="0"/>
        </w:tabs>
        <w:rPr>
          <w:rFonts w:cs="Arial"/>
          <w:color w:val="000000"/>
        </w:rPr>
      </w:pPr>
      <w:r w:rsidRPr="003259D2">
        <w:rPr>
          <w:rFonts w:cs="Arial"/>
          <w:color w:val="000000"/>
        </w:rPr>
        <w:t>6) прием граждан осуществляется в специально выделенных для этих целей помещениях, включающих в себя места для заполнения документов и информирования граждан;</w:t>
      </w:r>
    </w:p>
    <w:p w:rsidR="007345A4" w:rsidRPr="003259D2" w:rsidRDefault="007345A4" w:rsidP="007345A4">
      <w:pPr>
        <w:tabs>
          <w:tab w:val="left" w:pos="0"/>
        </w:tabs>
        <w:rPr>
          <w:rFonts w:cs="Arial"/>
          <w:color w:val="000000"/>
        </w:rPr>
      </w:pPr>
      <w:r w:rsidRPr="003259D2">
        <w:rPr>
          <w:rFonts w:cs="Arial"/>
          <w:color w:val="000000"/>
        </w:rPr>
        <w:t>7) помещения соответствуют установленным санитарно-эпидемиологическим правилам и оборудованы  средствами пожаротушения и оповещения о возникновении чрезвычайной ситуации;</w:t>
      </w:r>
    </w:p>
    <w:p w:rsidR="007345A4" w:rsidRPr="003259D2" w:rsidRDefault="007345A4" w:rsidP="007345A4">
      <w:pPr>
        <w:tabs>
          <w:tab w:val="left" w:pos="0"/>
        </w:tabs>
        <w:rPr>
          <w:rFonts w:cs="Arial"/>
          <w:color w:val="000000"/>
        </w:rPr>
      </w:pPr>
      <w:r w:rsidRPr="003259D2">
        <w:rPr>
          <w:rFonts w:cs="Arial"/>
          <w:color w:val="000000"/>
        </w:rPr>
        <w:lastRenderedPageBreak/>
        <w:t>8) каждое рабочее место специалиста оборудовано телефоном, персональным компьютером с возможностью доступа к информационным базам данных, печатающим устройством;</w:t>
      </w:r>
    </w:p>
    <w:p w:rsidR="007345A4" w:rsidRPr="003259D2" w:rsidRDefault="007345A4" w:rsidP="007345A4">
      <w:pPr>
        <w:tabs>
          <w:tab w:val="left" w:pos="0"/>
        </w:tabs>
        <w:rPr>
          <w:rFonts w:cs="Arial"/>
          <w:color w:val="000000"/>
        </w:rPr>
      </w:pPr>
      <w:r w:rsidRPr="003259D2">
        <w:rPr>
          <w:rFonts w:cs="Arial"/>
          <w:color w:val="000000"/>
        </w:rPr>
        <w:t>9) на информационных стендах размещается следующая информация:</w:t>
      </w:r>
    </w:p>
    <w:p w:rsidR="007345A4" w:rsidRPr="003259D2" w:rsidRDefault="007345A4" w:rsidP="007345A4">
      <w:pPr>
        <w:tabs>
          <w:tab w:val="left" w:pos="0"/>
        </w:tabs>
        <w:rPr>
          <w:rFonts w:cs="Arial"/>
          <w:color w:val="000000"/>
        </w:rPr>
      </w:pPr>
      <w:r w:rsidRPr="003259D2">
        <w:rPr>
          <w:rFonts w:cs="Arial"/>
          <w:color w:val="000000"/>
        </w:rPr>
        <w:t>текст настоящего административного регламента;</w:t>
      </w:r>
    </w:p>
    <w:p w:rsidR="007345A4" w:rsidRPr="003259D2" w:rsidRDefault="007345A4" w:rsidP="007345A4">
      <w:pPr>
        <w:tabs>
          <w:tab w:val="left" w:pos="0"/>
        </w:tabs>
        <w:rPr>
          <w:rFonts w:cs="Arial"/>
          <w:color w:val="000000"/>
        </w:rPr>
      </w:pPr>
      <w:r w:rsidRPr="003259D2">
        <w:rPr>
          <w:rFonts w:cs="Arial"/>
          <w:color w:val="000000"/>
        </w:rPr>
        <w:t>блок-схема порядка предоставления государственной услуги или описание порядка предоставления государственной услуги, в том числе в электронном виде;</w:t>
      </w:r>
    </w:p>
    <w:p w:rsidR="007345A4" w:rsidRPr="003259D2" w:rsidRDefault="007345A4" w:rsidP="007345A4">
      <w:pPr>
        <w:tabs>
          <w:tab w:val="left" w:pos="0"/>
        </w:tabs>
        <w:rPr>
          <w:rFonts w:cs="Arial"/>
          <w:color w:val="000000"/>
        </w:rPr>
      </w:pPr>
      <w:r w:rsidRPr="003259D2">
        <w:rPr>
          <w:rFonts w:cs="Arial"/>
          <w:color w:val="000000"/>
        </w:rPr>
        <w:t>перечень документов, необходимых для получения государственной услуги;</w:t>
      </w:r>
    </w:p>
    <w:p w:rsidR="007345A4" w:rsidRPr="003259D2" w:rsidRDefault="007345A4" w:rsidP="007345A4">
      <w:pPr>
        <w:tabs>
          <w:tab w:val="left" w:pos="0"/>
        </w:tabs>
        <w:rPr>
          <w:rFonts w:cs="Arial"/>
          <w:color w:val="000000"/>
        </w:rPr>
      </w:pPr>
      <w:r w:rsidRPr="003259D2">
        <w:rPr>
          <w:rFonts w:cs="Arial"/>
          <w:color w:val="000000"/>
        </w:rPr>
        <w:t>формы документов, необходимых для заполнения заявителем или образцы их заполнения;</w:t>
      </w:r>
    </w:p>
    <w:p w:rsidR="007345A4" w:rsidRPr="003259D2" w:rsidRDefault="007345A4" w:rsidP="007345A4">
      <w:pPr>
        <w:autoSpaceDE w:val="0"/>
        <w:rPr>
          <w:rFonts w:cs="Arial"/>
        </w:rPr>
      </w:pPr>
      <w:r w:rsidRPr="003259D2">
        <w:rPr>
          <w:rFonts w:cs="Arial"/>
          <w:color w:val="000000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:rsidR="00423FF2" w:rsidRDefault="00423FF2" w:rsidP="00423FF2">
      <w:pPr>
        <w:autoSpaceDE w:val="0"/>
        <w:autoSpaceDN w:val="0"/>
        <w:adjustRightInd w:val="0"/>
      </w:pPr>
      <w:r w:rsidRPr="00EE5002">
        <w:rPr>
          <w:rFonts w:cs="Arial"/>
        </w:rPr>
        <w:t>Размещаемая на стендах информация должна быть доступна инвалидам и лицам с ограниченными возможностями наравне с другими лицами</w:t>
      </w:r>
      <w:r>
        <w:t>.</w:t>
      </w:r>
    </w:p>
    <w:p w:rsidR="00423FF2" w:rsidRPr="00A028BF" w:rsidRDefault="00423FF2" w:rsidP="00423FF2">
      <w:pPr>
        <w:autoSpaceDE w:val="0"/>
        <w:autoSpaceDN w:val="0"/>
        <w:adjustRightInd w:val="0"/>
      </w:pPr>
      <w:r>
        <w:t xml:space="preserve">(абзац дополнен </w:t>
      </w:r>
      <w:r w:rsidRPr="00A84748">
        <w:t>приказ</w:t>
      </w:r>
      <w:r>
        <w:t>ом</w:t>
      </w:r>
      <w:r w:rsidRPr="00A84748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hyperlink r:id="rId51" w:tgtFrame="ChangingDocument" w:history="1">
        <w:r w:rsidRPr="00A028BF">
          <w:rPr>
            <w:rStyle w:val="a5"/>
          </w:rPr>
          <w:t xml:space="preserve">№ 632 от 02.11.2015 года (НГР </w:t>
        </w:r>
        <w:r w:rsidRPr="00A028BF">
          <w:rPr>
            <w:rStyle w:val="a5"/>
            <w:lang w:val="en-US"/>
          </w:rPr>
          <w:t>RU</w:t>
        </w:r>
        <w:r w:rsidRPr="00A028BF">
          <w:rPr>
            <w:rStyle w:val="a5"/>
          </w:rPr>
          <w:t>44000201501098)</w:t>
        </w:r>
      </w:hyperlink>
      <w:r>
        <w:t>)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22. Показатели доступности и качества предоставления государственной услуги: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1) Для получения государственной услуги заявитель обращается в уполномоченный орган не более   двух  раз.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Время общения с  должностными лицами при предоставлении государственной услуги не должно превышать  40 минут.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2) Предоставление государственной услуги может также осуществляться  МФЦ по принципу «одного окна», в соответствии с которым государственная услуга предоставляется после однократного обращения заявителя с соответствующим заявлением, а взаимодействие с органами, участвующими в предоставлении государственной услуги, осуществляет МФЦ без участия заявителя, на основании нормативных правовых актов и соглашений о взаимодействии.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3) Предоставление государственной услуги может осуществляться в электронном виде с использованием Федеральной государственной информационной системы «Единый портал государственных и муниципальных услуг (функций)</w:t>
      </w:r>
      <w:r w:rsidRPr="001B4AE0">
        <w:rPr>
          <w:rFonts w:cs="Times New Roman CYR"/>
        </w:rPr>
        <w:t xml:space="preserve"> </w:t>
      </w:r>
      <w:r w:rsidRPr="001B4AE0">
        <w:rPr>
          <w:rFonts w:cs="Times New Roman CYR"/>
          <w:szCs w:val="28"/>
        </w:rPr>
        <w:t>путем запуска услуги в разделе «Личный кабинет».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4) Заявителю предоставляется информация о ходе предоставления государственной услуги.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Для получения сведений о ходе процедуры предоставления государственной услуги: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при личном обращении заявителем указывается (называется) дата и регистрационный номер заявления, обозначенный в расписке о приеме и регистрации заявления и документов, полученной от уполномоченного органа при подаче документов;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при обращении через государственную информационную систему «Единый портал государственных и муниципальных услуг (функций)» заявление и документы представляются заявителем по электронным каналам связи путем запуска услуги в разделе «Личный кабинет». Информирование  о предоставлении государственной услуги в данном случае  осуществляется при использовании раздела «Личный кабинет», информационная система отправляет статусы услуги, а также решения о предоставлении либо в отказе в предоставлении государственной услуги в виде электронного образа документа, подписанного уполномоченным лицом с использованием электронной подписи.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23. При предоставлении государственной услуги в МФЦ специалистами МФЦ могут в соответствии с настоящим регламентом осуществляться следующие функции: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lastRenderedPageBreak/>
        <w:t>информирование и консультирование заявителей по вопросу предоставления государственной услуги;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прием заявления и документов в соответствии с настоящим административным регламентом;</w:t>
      </w:r>
    </w:p>
    <w:p w:rsidR="00D510AC" w:rsidRPr="003259D2" w:rsidRDefault="00D510AC" w:rsidP="00D510AC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943153">
        <w:rPr>
          <w:rFonts w:cs="Arial"/>
        </w:rPr>
        <w:t>(</w:t>
      </w:r>
      <w:r>
        <w:rPr>
          <w:rFonts w:cs="Arial"/>
        </w:rPr>
        <w:t>абзац 4 п. 23 исключен</w:t>
      </w:r>
      <w:r w:rsidRPr="00943153">
        <w:rPr>
          <w:rFonts w:cs="Arial"/>
        </w:rPr>
        <w:t xml:space="preserve"> приказ</w:t>
      </w:r>
      <w:r>
        <w:rPr>
          <w:rFonts w:cs="Arial"/>
        </w:rPr>
        <w:t>ом</w:t>
      </w:r>
      <w:r w:rsidRPr="00943153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52" w:tgtFrame="ChangingDocument" w:history="1">
        <w:r w:rsidRPr="00943153">
          <w:rPr>
            <w:rStyle w:val="a5"/>
            <w:rFonts w:cs="Arial"/>
          </w:rPr>
          <w:t xml:space="preserve">№ 392 от 27.07.2015 года (НГР </w:t>
        </w:r>
        <w:r w:rsidRPr="00943153">
          <w:rPr>
            <w:rStyle w:val="a5"/>
            <w:rFonts w:cs="Arial"/>
            <w:lang w:val="en-US"/>
          </w:rPr>
          <w:t>RU</w:t>
        </w:r>
        <w:r w:rsidRPr="00943153">
          <w:rPr>
            <w:rStyle w:val="a5"/>
            <w:rFonts w:cs="Arial"/>
          </w:rPr>
          <w:t>44000201500791)</w:t>
        </w:r>
      </w:hyperlink>
      <w:r w:rsidRPr="00943153">
        <w:rPr>
          <w:rFonts w:cs="Arial"/>
        </w:rPr>
        <w:t>)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выдача результатов предоставления государственной услуги в соответствии с настоящим административным регламентом.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24. Получение заявителем результата предоставления государственной услуги в электронной форме, заверенной электронной подписью уполномоченного должностного лица, не лишает заявителя права получить указанный результат в форме документа на бумажном носителе.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bCs/>
          <w:szCs w:val="28"/>
        </w:rPr>
      </w:pPr>
    </w:p>
    <w:p w:rsidR="00E15F35" w:rsidRPr="00126ADE" w:rsidRDefault="00E15F35" w:rsidP="00126ADE">
      <w:pPr>
        <w:widowControl w:val="0"/>
        <w:suppressAutoHyphens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r w:rsidRPr="00126ADE">
        <w:rPr>
          <w:rFonts w:cs="Arial"/>
          <w:b/>
          <w:bCs/>
          <w:sz w:val="28"/>
          <w:szCs w:val="26"/>
        </w:rPr>
        <w:t>Глава 3. Административные процедуры</w:t>
      </w:r>
    </w:p>
    <w:p w:rsidR="00E15F35" w:rsidRPr="00126ADE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b/>
          <w:szCs w:val="28"/>
        </w:rPr>
      </w:pPr>
      <w:r w:rsidRPr="00126ADE">
        <w:rPr>
          <w:rFonts w:cs="Times New Roman CYR"/>
          <w:b/>
          <w:szCs w:val="28"/>
        </w:rPr>
        <w:t>(Состав, последовательность и сроки выполнения административных процедур, требования к порядку их выполнения, в том числе особенности выполнения административных процедур в электронной форме)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bCs/>
          <w:szCs w:val="28"/>
        </w:rPr>
      </w:pPr>
    </w:p>
    <w:p w:rsidR="00D510AC" w:rsidRPr="003259D2" w:rsidRDefault="00D510AC" w:rsidP="00D510AC">
      <w:pPr>
        <w:autoSpaceDE w:val="0"/>
        <w:spacing w:line="200" w:lineRule="atLeast"/>
        <w:rPr>
          <w:rFonts w:cs="Arial"/>
          <w:color w:val="000000"/>
        </w:rPr>
      </w:pPr>
      <w:r w:rsidRPr="003259D2">
        <w:rPr>
          <w:rFonts w:cs="Arial"/>
          <w:color w:val="000000"/>
        </w:rPr>
        <w:t>25. Предоставление государственной услуги включает в себя следующие административные процедуры:</w:t>
      </w:r>
    </w:p>
    <w:p w:rsidR="00D510AC" w:rsidRPr="003259D2" w:rsidRDefault="00D510AC" w:rsidP="00D510AC">
      <w:pPr>
        <w:widowControl w:val="0"/>
        <w:autoSpaceDE w:val="0"/>
        <w:autoSpaceDN w:val="0"/>
        <w:adjustRightInd w:val="0"/>
        <w:rPr>
          <w:rFonts w:cs="Arial"/>
          <w:color w:val="000000"/>
        </w:rPr>
      </w:pPr>
      <w:r w:rsidRPr="003259D2">
        <w:rPr>
          <w:rFonts w:cs="Arial"/>
          <w:color w:val="000000"/>
        </w:rPr>
        <w:t>1) приём и регистрация документов;</w:t>
      </w:r>
    </w:p>
    <w:p w:rsidR="00D510AC" w:rsidRPr="003259D2" w:rsidRDefault="00D510AC" w:rsidP="00D510AC">
      <w:pPr>
        <w:widowControl w:val="0"/>
        <w:autoSpaceDE w:val="0"/>
        <w:autoSpaceDN w:val="0"/>
        <w:adjustRightInd w:val="0"/>
        <w:rPr>
          <w:rFonts w:cs="Arial"/>
          <w:color w:val="000000"/>
        </w:rPr>
      </w:pPr>
      <w:r w:rsidRPr="003259D2">
        <w:rPr>
          <w:rFonts w:cs="Arial"/>
          <w:color w:val="000000"/>
        </w:rPr>
        <w:t>2) истребование документов (сведений), необходимых для предоставления государственной услуги, и находящихся в распоряжении других органов и организаций (в случае ее необходимости);</w:t>
      </w:r>
    </w:p>
    <w:p w:rsidR="00D510AC" w:rsidRPr="003259D2" w:rsidRDefault="00D510AC" w:rsidP="00D510AC">
      <w:pPr>
        <w:widowControl w:val="0"/>
        <w:autoSpaceDE w:val="0"/>
        <w:autoSpaceDN w:val="0"/>
        <w:adjustRightInd w:val="0"/>
        <w:rPr>
          <w:rFonts w:cs="Arial"/>
          <w:color w:val="000000"/>
        </w:rPr>
      </w:pPr>
      <w:r w:rsidRPr="003259D2">
        <w:rPr>
          <w:rFonts w:cs="Arial"/>
          <w:color w:val="000000"/>
        </w:rPr>
        <w:t>3) экспертиза документов;</w:t>
      </w:r>
    </w:p>
    <w:p w:rsidR="00D510AC" w:rsidRPr="003259D2" w:rsidRDefault="00D510AC" w:rsidP="00D510AC">
      <w:pPr>
        <w:widowControl w:val="0"/>
        <w:autoSpaceDE w:val="0"/>
        <w:autoSpaceDN w:val="0"/>
        <w:adjustRightInd w:val="0"/>
        <w:rPr>
          <w:rFonts w:cs="Arial"/>
          <w:color w:val="000000"/>
        </w:rPr>
      </w:pPr>
      <w:r w:rsidRPr="003259D2">
        <w:rPr>
          <w:rFonts w:cs="Arial"/>
          <w:color w:val="000000"/>
        </w:rPr>
        <w:t>4) принятие решения о предоставлении (отказе в предоставлении) государственной услуги;</w:t>
      </w:r>
    </w:p>
    <w:p w:rsidR="00D510AC" w:rsidRPr="003259D2" w:rsidRDefault="00D510AC" w:rsidP="00D510AC">
      <w:pPr>
        <w:widowControl w:val="0"/>
        <w:autoSpaceDE w:val="0"/>
        <w:autoSpaceDN w:val="0"/>
        <w:adjustRightInd w:val="0"/>
        <w:rPr>
          <w:rFonts w:cs="Arial"/>
          <w:color w:val="000000"/>
        </w:rPr>
      </w:pPr>
      <w:r w:rsidRPr="003259D2">
        <w:rPr>
          <w:rFonts w:cs="Arial"/>
          <w:color w:val="000000"/>
        </w:rPr>
        <w:t>5) выдача документов по результатам предоставления государственной услуги.</w:t>
      </w:r>
    </w:p>
    <w:p w:rsidR="00D510AC" w:rsidRPr="003259D2" w:rsidRDefault="00D510AC" w:rsidP="00D510AC">
      <w:pPr>
        <w:widowControl w:val="0"/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Блок-схема предоставления государственной услуги приведена в приложении № 2 к  настоящему</w:t>
      </w:r>
      <w:r>
        <w:rPr>
          <w:rFonts w:cs="Arial"/>
        </w:rPr>
        <w:t xml:space="preserve"> административному регламенту.</w:t>
      </w:r>
    </w:p>
    <w:p w:rsidR="00E15F35" w:rsidRPr="00D510AC" w:rsidRDefault="00D510AC" w:rsidP="00D510AC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943153">
        <w:rPr>
          <w:rFonts w:cs="Arial"/>
        </w:rPr>
        <w:t>(</w:t>
      </w:r>
      <w:r>
        <w:rPr>
          <w:rFonts w:cs="Arial"/>
        </w:rPr>
        <w:t xml:space="preserve">п. 25 в новой редакции </w:t>
      </w:r>
      <w:r w:rsidRPr="00943153">
        <w:rPr>
          <w:rFonts w:cs="Arial"/>
        </w:rPr>
        <w:t xml:space="preserve"> приказ</w:t>
      </w:r>
      <w:r>
        <w:rPr>
          <w:rFonts w:cs="Arial"/>
        </w:rPr>
        <w:t>а</w:t>
      </w:r>
      <w:r w:rsidRPr="00943153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53" w:tgtFrame="ChangingDocument" w:history="1">
        <w:r w:rsidRPr="00943153">
          <w:rPr>
            <w:rStyle w:val="a5"/>
            <w:rFonts w:cs="Arial"/>
          </w:rPr>
          <w:t xml:space="preserve">№ 392 от 27.07.2015 года (НГР </w:t>
        </w:r>
        <w:r w:rsidRPr="00943153">
          <w:rPr>
            <w:rStyle w:val="a5"/>
            <w:rFonts w:cs="Arial"/>
            <w:lang w:val="en-US"/>
          </w:rPr>
          <w:t>RU</w:t>
        </w:r>
        <w:r w:rsidRPr="00943153">
          <w:rPr>
            <w:rStyle w:val="a5"/>
            <w:rFonts w:cs="Arial"/>
          </w:rPr>
          <w:t>44000201500791)</w:t>
        </w:r>
      </w:hyperlink>
      <w:r w:rsidRPr="00943153">
        <w:rPr>
          <w:rFonts w:cs="Arial"/>
        </w:rPr>
        <w:t>)</w:t>
      </w:r>
    </w:p>
    <w:p w:rsidR="00D510AC" w:rsidRPr="003259D2" w:rsidRDefault="00E15F35" w:rsidP="00D510AC">
      <w:pPr>
        <w:autoSpaceDE w:val="0"/>
        <w:autoSpaceDN w:val="0"/>
        <w:adjustRightInd w:val="0"/>
        <w:rPr>
          <w:rFonts w:cs="Arial"/>
          <w:color w:val="000000"/>
        </w:rPr>
      </w:pPr>
      <w:r w:rsidRPr="001B4AE0">
        <w:rPr>
          <w:rFonts w:cs="Times New Roman CYR"/>
          <w:szCs w:val="28"/>
        </w:rPr>
        <w:t xml:space="preserve">26. </w:t>
      </w:r>
      <w:r w:rsidR="00D510AC" w:rsidRPr="003259D2">
        <w:rPr>
          <w:rFonts w:cs="Arial"/>
          <w:color w:val="000000"/>
        </w:rPr>
        <w:t>Основанием для начала административной процедуры приема и регистрации заявления и документов является обращение гражданина в филиал уполномоченного органа, МФЦ, его филиалы  по месту жительства посредством</w:t>
      </w:r>
      <w:r w:rsidR="00D510AC">
        <w:rPr>
          <w:rFonts w:cs="Arial"/>
          <w:color w:val="000000"/>
        </w:rPr>
        <w:t>:</w:t>
      </w:r>
    </w:p>
    <w:p w:rsidR="00E15F35" w:rsidRPr="00D510AC" w:rsidRDefault="00D510AC" w:rsidP="00D510AC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943153">
        <w:rPr>
          <w:rFonts w:cs="Arial"/>
        </w:rPr>
        <w:t>(</w:t>
      </w:r>
      <w:r>
        <w:rPr>
          <w:rFonts w:cs="Arial"/>
        </w:rPr>
        <w:t xml:space="preserve">абзац 1 п. 26 в новой редакции </w:t>
      </w:r>
      <w:r w:rsidRPr="00943153">
        <w:rPr>
          <w:rFonts w:cs="Arial"/>
        </w:rPr>
        <w:t>приказ</w:t>
      </w:r>
      <w:r>
        <w:rPr>
          <w:rFonts w:cs="Arial"/>
        </w:rPr>
        <w:t>а</w:t>
      </w:r>
      <w:r w:rsidRPr="00943153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54" w:tgtFrame="ChangingDocument" w:history="1">
        <w:r w:rsidRPr="00943153">
          <w:rPr>
            <w:rStyle w:val="a5"/>
            <w:rFonts w:cs="Arial"/>
          </w:rPr>
          <w:t xml:space="preserve">№ 392 от 27.07.2015 года (НГР </w:t>
        </w:r>
        <w:r w:rsidRPr="00943153">
          <w:rPr>
            <w:rStyle w:val="a5"/>
            <w:rFonts w:cs="Arial"/>
            <w:lang w:val="en-US"/>
          </w:rPr>
          <w:t>RU</w:t>
        </w:r>
        <w:r w:rsidRPr="00943153">
          <w:rPr>
            <w:rStyle w:val="a5"/>
            <w:rFonts w:cs="Arial"/>
          </w:rPr>
          <w:t>44000201500791)</w:t>
        </w:r>
      </w:hyperlink>
      <w:r w:rsidRPr="00943153">
        <w:rPr>
          <w:rFonts w:cs="Arial"/>
        </w:rPr>
        <w:t>)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1) личного обращения заявителя (представителя заявителя) с заявлением и документами, необходимыми для предоставления государственной услуги;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2) почтового отправления заявления и документов, необходимых для предоставления государственной услуги;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3) направления заявления и документов в соответствии с пунктом 22 настоящего административного регламента, по информационно-телекоммуникационным сетям общего доступа, включая единый портал государственных и муниципальных услуг, электронной почте в виде электронных документов, подписанных электронной  подписью.</w:t>
      </w:r>
    </w:p>
    <w:p w:rsidR="00D510AC" w:rsidRPr="003259D2" w:rsidRDefault="00E15F35" w:rsidP="00D510AC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1B4AE0">
        <w:rPr>
          <w:rFonts w:cs="Times New Roman CYR"/>
          <w:szCs w:val="28"/>
        </w:rPr>
        <w:lastRenderedPageBreak/>
        <w:t xml:space="preserve">27. </w:t>
      </w:r>
      <w:proofErr w:type="gramStart"/>
      <w:r w:rsidR="00D510AC">
        <w:rPr>
          <w:rFonts w:cs="Arial"/>
        </w:rPr>
        <w:t>Утратил силу</w:t>
      </w:r>
      <w:r w:rsidR="00D510AC" w:rsidRPr="00943153">
        <w:rPr>
          <w:rFonts w:cs="Arial"/>
        </w:rPr>
        <w:t xml:space="preserve"> приказ</w:t>
      </w:r>
      <w:r w:rsidR="00D510AC">
        <w:rPr>
          <w:rFonts w:cs="Arial"/>
        </w:rPr>
        <w:t>ом</w:t>
      </w:r>
      <w:r w:rsidR="00D510AC" w:rsidRPr="00943153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55" w:tgtFrame="ChangingDocument" w:history="1">
        <w:r w:rsidR="00D510AC" w:rsidRPr="00943153">
          <w:rPr>
            <w:rStyle w:val="a5"/>
            <w:rFonts w:cs="Arial"/>
          </w:rPr>
          <w:t xml:space="preserve">№ 392 от 27.07.2015 года (НГР </w:t>
        </w:r>
        <w:r w:rsidR="00D510AC" w:rsidRPr="00943153">
          <w:rPr>
            <w:rStyle w:val="a5"/>
            <w:rFonts w:cs="Arial"/>
            <w:lang w:val="en-US"/>
          </w:rPr>
          <w:t>RU</w:t>
        </w:r>
        <w:r w:rsidR="00D510AC" w:rsidRPr="00943153">
          <w:rPr>
            <w:rStyle w:val="a5"/>
            <w:rFonts w:cs="Arial"/>
          </w:rPr>
          <w:t>44000201500791)</w:t>
        </w:r>
      </w:hyperlink>
      <w:r w:rsidR="00D510AC" w:rsidRPr="00943153">
        <w:rPr>
          <w:rFonts w:cs="Arial"/>
        </w:rPr>
        <w:t>)</w:t>
      </w:r>
      <w:proofErr w:type="gramEnd"/>
    </w:p>
    <w:p w:rsidR="00D510AC" w:rsidRPr="003259D2" w:rsidRDefault="00E15F35" w:rsidP="00D510AC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1B4AE0">
        <w:rPr>
          <w:rFonts w:cs="Times New Roman CYR"/>
          <w:szCs w:val="28"/>
        </w:rPr>
        <w:t xml:space="preserve">28. </w:t>
      </w:r>
      <w:proofErr w:type="gramStart"/>
      <w:r w:rsidR="00D510AC">
        <w:rPr>
          <w:rFonts w:cs="Arial"/>
        </w:rPr>
        <w:t>Утратил силу</w:t>
      </w:r>
      <w:r w:rsidR="00D510AC" w:rsidRPr="00943153">
        <w:rPr>
          <w:rFonts w:cs="Arial"/>
        </w:rPr>
        <w:t xml:space="preserve"> приказ</w:t>
      </w:r>
      <w:r w:rsidR="00D510AC">
        <w:rPr>
          <w:rFonts w:cs="Arial"/>
        </w:rPr>
        <w:t>ом</w:t>
      </w:r>
      <w:r w:rsidR="00D510AC" w:rsidRPr="00943153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56" w:tgtFrame="ChangingDocument" w:history="1">
        <w:r w:rsidR="00D510AC" w:rsidRPr="00943153">
          <w:rPr>
            <w:rStyle w:val="a5"/>
            <w:rFonts w:cs="Arial"/>
          </w:rPr>
          <w:t xml:space="preserve">№ 392 от 27.07.2015 года (НГР </w:t>
        </w:r>
        <w:r w:rsidR="00D510AC" w:rsidRPr="00943153">
          <w:rPr>
            <w:rStyle w:val="a5"/>
            <w:rFonts w:cs="Arial"/>
            <w:lang w:val="en-US"/>
          </w:rPr>
          <w:t>RU</w:t>
        </w:r>
        <w:r w:rsidR="00D510AC" w:rsidRPr="00943153">
          <w:rPr>
            <w:rStyle w:val="a5"/>
            <w:rFonts w:cs="Arial"/>
          </w:rPr>
          <w:t>44000201500791)</w:t>
        </w:r>
      </w:hyperlink>
      <w:r w:rsidR="00D510AC" w:rsidRPr="00943153">
        <w:rPr>
          <w:rFonts w:cs="Arial"/>
        </w:rPr>
        <w:t>)</w:t>
      </w:r>
      <w:proofErr w:type="gramEnd"/>
    </w:p>
    <w:p w:rsidR="00D510AC" w:rsidRPr="003259D2" w:rsidRDefault="00D510AC" w:rsidP="00D510AC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29. Специалист филиала уполномоченного органа, МФЦ, его филиалов ответственный за прием и регистрацию документов:</w:t>
      </w:r>
    </w:p>
    <w:p w:rsidR="00D510AC" w:rsidRPr="003259D2" w:rsidRDefault="00D510AC" w:rsidP="00D510AC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1) устанавливает предмет обращения заявителя;</w:t>
      </w:r>
    </w:p>
    <w:p w:rsidR="00D510AC" w:rsidRPr="003259D2" w:rsidRDefault="00D510AC" w:rsidP="00D510AC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2) производит копирование документов (если заявителем не представлены копии документов, необходимых для предоставления государственной услуги), удостоверяя копии представленных документов на основании их оригиналов личной подписью;</w:t>
      </w:r>
    </w:p>
    <w:p w:rsidR="00D510AC" w:rsidRPr="003259D2" w:rsidRDefault="00D510AC" w:rsidP="00D510AC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3) при отсутствии у заявителя заполненного заявления или неправильном его заполнении помогает заявителю заполнить заявление или заполняет его самостоятельно и представляет на подпись заявителю;</w:t>
      </w:r>
    </w:p>
    <w:p w:rsidR="00D510AC" w:rsidRPr="003259D2" w:rsidRDefault="00D510AC" w:rsidP="00D510AC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4) регистрирует поступление заявления в журнале регистрации заявлений согласно приложению № 4 к настоящему административному регламенту;</w:t>
      </w:r>
    </w:p>
    <w:p w:rsidR="00D510AC" w:rsidRPr="003259D2" w:rsidRDefault="00D510AC" w:rsidP="00D510AC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5) оформляет расписку - уведомление о приеме документов по форме согласно приложению № 5 к настоящему административному регламенту и передает ее заявителю, направляет  её заявителю (представителю заявителя);</w:t>
      </w:r>
    </w:p>
    <w:p w:rsidR="00D510AC" w:rsidRPr="003259D2" w:rsidRDefault="00D510AC" w:rsidP="00D510AC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6) информирует заявителя о сроках и способах получения государственной услуги;</w:t>
      </w:r>
    </w:p>
    <w:p w:rsidR="00D510AC" w:rsidRPr="003259D2" w:rsidRDefault="00D510AC" w:rsidP="00D510AC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7) передает комплект документов заявителя специалисту, ответственному за направление документов в уполномоченный орган.</w:t>
      </w:r>
    </w:p>
    <w:p w:rsidR="00D510AC" w:rsidRPr="003259D2" w:rsidRDefault="00D510AC" w:rsidP="00D510AC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 xml:space="preserve">Специалист, ответственный за направление документов в уполномоченный орган, передает комплекты документов заявителей  в уполномоченный орган ежедневно в соответствии с графиком, согласованным в соглашении о взаимодействии, по акту приема-передачи ответственному лицу уполномоченного органа под расписку в получении дел со вторым экземпляром описи. </w:t>
      </w:r>
    </w:p>
    <w:p w:rsidR="00D510AC" w:rsidRPr="003259D2" w:rsidRDefault="00D510AC" w:rsidP="00D510AC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 xml:space="preserve">При отсутствии возможности лично (нарочным) передать (получить) акт приема-передачи с </w:t>
      </w:r>
      <w:proofErr w:type="gramStart"/>
      <w:r w:rsidRPr="003259D2">
        <w:rPr>
          <w:rFonts w:cs="Arial"/>
        </w:rPr>
        <w:t>приложенными</w:t>
      </w:r>
      <w:proofErr w:type="gramEnd"/>
      <w:r w:rsidRPr="003259D2">
        <w:rPr>
          <w:rFonts w:cs="Arial"/>
        </w:rPr>
        <w:t xml:space="preserve"> личными делами, акт приема передачи с личными делами направляются в уполномоченный орган почтовым отправлением через Федеральное государственное унитарное предприятие «Почта России».</w:t>
      </w:r>
    </w:p>
    <w:p w:rsidR="00E15F35" w:rsidRPr="00D510AC" w:rsidRDefault="00D510AC" w:rsidP="00D510AC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943153">
        <w:rPr>
          <w:rFonts w:cs="Arial"/>
        </w:rPr>
        <w:t>(</w:t>
      </w:r>
      <w:r>
        <w:rPr>
          <w:rFonts w:cs="Arial"/>
        </w:rPr>
        <w:t xml:space="preserve">п. 29 в новой редакции </w:t>
      </w:r>
      <w:r w:rsidRPr="00943153">
        <w:rPr>
          <w:rFonts w:cs="Arial"/>
        </w:rPr>
        <w:t>приказ</w:t>
      </w:r>
      <w:r>
        <w:rPr>
          <w:rFonts w:cs="Arial"/>
        </w:rPr>
        <w:t>а</w:t>
      </w:r>
      <w:r w:rsidRPr="00943153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57" w:tgtFrame="ChangingDocument" w:history="1">
        <w:r w:rsidRPr="00943153">
          <w:rPr>
            <w:rStyle w:val="a5"/>
            <w:rFonts w:cs="Arial"/>
          </w:rPr>
          <w:t xml:space="preserve">№ 392 от 27.07.2015 года (НГР </w:t>
        </w:r>
        <w:r w:rsidRPr="00943153">
          <w:rPr>
            <w:rStyle w:val="a5"/>
            <w:rFonts w:cs="Arial"/>
            <w:lang w:val="en-US"/>
          </w:rPr>
          <w:t>RU</w:t>
        </w:r>
        <w:r w:rsidRPr="00943153">
          <w:rPr>
            <w:rStyle w:val="a5"/>
            <w:rFonts w:cs="Arial"/>
          </w:rPr>
          <w:t>44000201500791)</w:t>
        </w:r>
      </w:hyperlink>
      <w:r w:rsidRPr="00943153">
        <w:rPr>
          <w:rFonts w:cs="Arial"/>
        </w:rPr>
        <w:t>)</w:t>
      </w:r>
    </w:p>
    <w:p w:rsidR="005D1A95" w:rsidRPr="003259D2" w:rsidRDefault="005D1A95" w:rsidP="005D1A95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 xml:space="preserve">29.1 </w:t>
      </w:r>
      <w:r w:rsidRPr="003259D2">
        <w:rPr>
          <w:rFonts w:cs="Arial"/>
        </w:rPr>
        <w:t>Максимальный срок выполнения административных действий составляет 50 минут.</w:t>
      </w:r>
    </w:p>
    <w:p w:rsidR="005D1A95" w:rsidRPr="003259D2" w:rsidRDefault="005D1A95" w:rsidP="005D1A95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 xml:space="preserve">Максимальный срок выполнения административной процедуры составляет </w:t>
      </w:r>
      <w:r w:rsidR="00423FF2">
        <w:rPr>
          <w:rFonts w:cs="Arial"/>
        </w:rPr>
        <w:t>5</w:t>
      </w:r>
      <w:r w:rsidRPr="003259D2">
        <w:rPr>
          <w:rFonts w:cs="Arial"/>
        </w:rPr>
        <w:t xml:space="preserve"> </w:t>
      </w:r>
      <w:r w:rsidR="00423FF2">
        <w:rPr>
          <w:rFonts w:cs="Arial"/>
        </w:rPr>
        <w:t>календарных</w:t>
      </w:r>
      <w:r w:rsidRPr="003259D2">
        <w:rPr>
          <w:rFonts w:cs="Arial"/>
        </w:rPr>
        <w:t xml:space="preserve"> дней.</w:t>
      </w:r>
    </w:p>
    <w:p w:rsidR="005D1A95" w:rsidRPr="003259D2" w:rsidRDefault="005D1A95" w:rsidP="005D1A95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Результатом исполнения административной процедуры является прием и регистрация заявления о предоставлении государственной услуги с прилагаемыми к нему документами и передача их в уполномоченный орган</w:t>
      </w:r>
      <w:proofErr w:type="gramStart"/>
      <w:r w:rsidRPr="003259D2">
        <w:rPr>
          <w:rFonts w:cs="Arial"/>
        </w:rPr>
        <w:t>.»;</w:t>
      </w:r>
      <w:proofErr w:type="gramEnd"/>
    </w:p>
    <w:p w:rsidR="00423FF2" w:rsidRPr="00A028BF" w:rsidRDefault="00423FF2" w:rsidP="00423FF2">
      <w:pPr>
        <w:autoSpaceDE w:val="0"/>
        <w:autoSpaceDN w:val="0"/>
        <w:adjustRightInd w:val="0"/>
      </w:pPr>
      <w:r>
        <w:t xml:space="preserve">(п. 29.1 в редакции </w:t>
      </w:r>
      <w:r w:rsidRPr="00A84748">
        <w:t>приказ</w:t>
      </w:r>
      <w:r>
        <w:t>а</w:t>
      </w:r>
      <w:r w:rsidRPr="00A84748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hyperlink r:id="rId58" w:tgtFrame="ChangingDocument" w:history="1">
        <w:r w:rsidRPr="00A028BF">
          <w:rPr>
            <w:rStyle w:val="a5"/>
          </w:rPr>
          <w:t xml:space="preserve">№ 632 от 02.11.2015 года (НГР </w:t>
        </w:r>
        <w:r w:rsidRPr="00A028BF">
          <w:rPr>
            <w:rStyle w:val="a5"/>
            <w:lang w:val="en-US"/>
          </w:rPr>
          <w:t>RU</w:t>
        </w:r>
        <w:r w:rsidRPr="00A028BF">
          <w:rPr>
            <w:rStyle w:val="a5"/>
          </w:rPr>
          <w:t>44000201501098)</w:t>
        </w:r>
      </w:hyperlink>
      <w:r>
        <w:t>)</w:t>
      </w:r>
    </w:p>
    <w:p w:rsidR="005D1A95" w:rsidRPr="005D1A95" w:rsidRDefault="005D1A95" w:rsidP="005D1A95">
      <w:pPr>
        <w:pStyle w:val="a6"/>
        <w:tabs>
          <w:tab w:val="left" w:pos="-3119"/>
        </w:tabs>
        <w:spacing w:after="0"/>
        <w:ind w:left="0" w:firstLine="709"/>
        <w:rPr>
          <w:rFonts w:ascii="Arial" w:hAnsi="Arial" w:cs="Arial"/>
        </w:rPr>
      </w:pPr>
      <w:r w:rsidRPr="005D1A95">
        <w:rPr>
          <w:rFonts w:ascii="Arial" w:hAnsi="Arial" w:cs="Arial"/>
        </w:rPr>
        <w:t>30. Особенности приема запроса и документов (сведений) полученных  от заявителя в форме электронного документа.</w:t>
      </w:r>
    </w:p>
    <w:p w:rsidR="005D1A95" w:rsidRPr="005D1A95" w:rsidRDefault="005D1A95" w:rsidP="005D1A95">
      <w:pPr>
        <w:pStyle w:val="a6"/>
        <w:spacing w:after="0"/>
        <w:ind w:left="0" w:firstLine="709"/>
        <w:rPr>
          <w:rFonts w:ascii="Arial" w:hAnsi="Arial" w:cs="Arial"/>
        </w:rPr>
      </w:pPr>
      <w:r w:rsidRPr="005D1A95">
        <w:rPr>
          <w:rFonts w:ascii="Arial" w:hAnsi="Arial" w:cs="Arial"/>
        </w:rPr>
        <w:lastRenderedPageBreak/>
        <w:t xml:space="preserve">1) в случае возможности получения государственной услуги в электронной форме заявитель формирует заявление посредством заполнения электронной формы в федеральной государственной информационной системе «Единый портал государственных и муниципальных услуг (функций)» или региональной информационной системе «Единый портал Костромской области». В случае если предусмотрена личная идентификация гражданина, то запрос и прилагаемые документы должны быть подписаны электронной  подписью заявителя. </w:t>
      </w:r>
    </w:p>
    <w:p w:rsidR="005D1A95" w:rsidRPr="005D1A95" w:rsidRDefault="005D1A95" w:rsidP="005D1A95">
      <w:pPr>
        <w:autoSpaceDE w:val="0"/>
        <w:autoSpaceDN w:val="0"/>
        <w:adjustRightInd w:val="0"/>
        <w:ind w:firstLine="709"/>
        <w:outlineLvl w:val="1"/>
        <w:rPr>
          <w:rFonts w:cs="Arial"/>
        </w:rPr>
      </w:pPr>
      <w:r w:rsidRPr="005D1A95">
        <w:rPr>
          <w:rFonts w:cs="Arial"/>
        </w:rPr>
        <w:t xml:space="preserve">2) При поступлении </w:t>
      </w:r>
      <w:r w:rsidRPr="005D1A95">
        <w:rPr>
          <w:rFonts w:cs="Arial"/>
          <w:iCs/>
        </w:rPr>
        <w:t>заявления</w:t>
      </w:r>
      <w:r w:rsidRPr="005D1A95">
        <w:rPr>
          <w:rFonts w:cs="Arial"/>
        </w:rPr>
        <w:t xml:space="preserve"> в электронной форме через федеральную государственную информационную систему «Единый портал государственных и муниципальных услуг (функций)»  или  региональную информационную систему «Единый портал Костромской области» </w:t>
      </w:r>
      <w:r w:rsidRPr="005D1A95">
        <w:rPr>
          <w:rFonts w:cs="Arial"/>
          <w:iCs/>
        </w:rPr>
        <w:t xml:space="preserve">специалист, ответственный за прием и регистрацию документов осуществляет </w:t>
      </w:r>
      <w:r w:rsidRPr="005D1A95">
        <w:rPr>
          <w:rFonts w:cs="Arial"/>
        </w:rPr>
        <w:t xml:space="preserve">прием </w:t>
      </w:r>
      <w:r w:rsidRPr="005D1A95">
        <w:rPr>
          <w:rFonts w:cs="Arial"/>
          <w:iCs/>
        </w:rPr>
        <w:t>заявления</w:t>
      </w:r>
      <w:r w:rsidRPr="005D1A95">
        <w:rPr>
          <w:rFonts w:cs="Arial"/>
        </w:rPr>
        <w:t xml:space="preserve"> и документов (сведений) с учетом следующих особенностей:</w:t>
      </w:r>
    </w:p>
    <w:p w:rsidR="005D1A95" w:rsidRPr="005D1A95" w:rsidRDefault="005D1A95" w:rsidP="005D1A95">
      <w:pPr>
        <w:numPr>
          <w:ilvl w:val="1"/>
          <w:numId w:val="1"/>
        </w:numPr>
        <w:tabs>
          <w:tab w:val="num" w:pos="0"/>
          <w:tab w:val="left" w:pos="426"/>
        </w:tabs>
        <w:ind w:left="0" w:firstLine="709"/>
        <w:rPr>
          <w:rFonts w:cs="Arial"/>
        </w:rPr>
      </w:pPr>
      <w:r w:rsidRPr="005D1A95">
        <w:rPr>
          <w:rFonts w:cs="Arial"/>
        </w:rPr>
        <w:t xml:space="preserve">оформляет </w:t>
      </w:r>
      <w:r w:rsidRPr="005D1A95">
        <w:rPr>
          <w:rFonts w:cs="Arial"/>
          <w:iCs/>
        </w:rPr>
        <w:t>заявление</w:t>
      </w:r>
      <w:r w:rsidRPr="005D1A95">
        <w:rPr>
          <w:rFonts w:cs="Arial"/>
        </w:rPr>
        <w:t xml:space="preserve"> и электронные образы полученных от заявителя документов (сведений) на бумажных носителях, заверяет их надписью «копия верна», датой,  подписью и печатью;</w:t>
      </w:r>
    </w:p>
    <w:p w:rsidR="005D1A95" w:rsidRPr="005D1A95" w:rsidRDefault="005D1A95" w:rsidP="005D1A95">
      <w:pPr>
        <w:numPr>
          <w:ilvl w:val="1"/>
          <w:numId w:val="1"/>
        </w:numPr>
        <w:tabs>
          <w:tab w:val="num" w:pos="0"/>
          <w:tab w:val="left" w:pos="426"/>
        </w:tabs>
        <w:ind w:left="0" w:firstLine="709"/>
        <w:rPr>
          <w:rFonts w:cs="Arial"/>
        </w:rPr>
      </w:pPr>
      <w:r w:rsidRPr="005D1A95">
        <w:rPr>
          <w:rFonts w:cs="Arial"/>
        </w:rPr>
        <w:t xml:space="preserve">регистрирует </w:t>
      </w:r>
      <w:r w:rsidRPr="005D1A95">
        <w:rPr>
          <w:rFonts w:cs="Arial"/>
          <w:iCs/>
        </w:rPr>
        <w:t>заявление</w:t>
      </w:r>
      <w:r w:rsidRPr="005D1A95">
        <w:rPr>
          <w:rFonts w:cs="Arial"/>
        </w:rPr>
        <w:t xml:space="preserve"> в журнале регистрации заявлений.</w:t>
      </w:r>
      <w:r w:rsidRPr="005D1A95">
        <w:rPr>
          <w:rFonts w:cs="Arial"/>
          <w:b/>
          <w:bCs/>
        </w:rPr>
        <w:t xml:space="preserve"> </w:t>
      </w:r>
      <w:r w:rsidRPr="005D1A95">
        <w:rPr>
          <w:rFonts w:cs="Arial"/>
        </w:rPr>
        <w:t xml:space="preserve">Регистрация </w:t>
      </w:r>
      <w:r w:rsidRPr="005D1A95">
        <w:rPr>
          <w:rFonts w:cs="Arial"/>
          <w:iCs/>
        </w:rPr>
        <w:t>заявления</w:t>
      </w:r>
      <w:r w:rsidRPr="005D1A95">
        <w:rPr>
          <w:rFonts w:cs="Arial"/>
        </w:rPr>
        <w:t>, сформированного и отправленного через федеральную государственную информационную систему «Единый портал государственных и муниципальных услуг (функций)» или региональную информационную систему «Единый портал Костромской области» в выходные дни, праздничные дни, после окончания рабочего дня согласно графику работы производится в следующий рабочий день;</w:t>
      </w:r>
    </w:p>
    <w:p w:rsidR="005D1A95" w:rsidRPr="005D1A95" w:rsidRDefault="005D1A95" w:rsidP="005D1A95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709"/>
        <w:rPr>
          <w:rFonts w:cs="Arial"/>
          <w:iCs/>
        </w:rPr>
      </w:pPr>
      <w:r w:rsidRPr="005D1A95">
        <w:rPr>
          <w:rFonts w:cs="Arial"/>
        </w:rPr>
        <w:t xml:space="preserve">отказывает в регистрации </w:t>
      </w:r>
      <w:r w:rsidRPr="005D1A95">
        <w:rPr>
          <w:rFonts w:cs="Arial"/>
          <w:iCs/>
        </w:rPr>
        <w:t xml:space="preserve">заявления в случаях: </w:t>
      </w:r>
    </w:p>
    <w:p w:rsidR="005D1A95" w:rsidRPr="005D1A95" w:rsidRDefault="005D1A95" w:rsidP="005D1A95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5D1A95">
        <w:rPr>
          <w:rFonts w:cs="Arial"/>
        </w:rPr>
        <w:t>если заявление в электронной форме подписано с использованием электронной подписи, не принадлежащей заявителю (в случае возможности получения государственной услуги в электронной форме);</w:t>
      </w:r>
    </w:p>
    <w:p w:rsidR="005D1A95" w:rsidRPr="005D1A95" w:rsidRDefault="005D1A95" w:rsidP="005D1A95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5D1A95">
        <w:rPr>
          <w:rFonts w:cs="Arial"/>
        </w:rPr>
        <w:t>если заявление поступило с пустыми полями</w:t>
      </w:r>
    </w:p>
    <w:p w:rsidR="005D1A95" w:rsidRPr="005D1A95" w:rsidRDefault="005D1A95" w:rsidP="005D1A95">
      <w:pPr>
        <w:widowControl w:val="0"/>
        <w:autoSpaceDE w:val="0"/>
        <w:autoSpaceDN w:val="0"/>
        <w:adjustRightInd w:val="0"/>
        <w:ind w:firstLine="709"/>
        <w:rPr>
          <w:rFonts w:cs="Arial"/>
          <w:iCs/>
        </w:rPr>
      </w:pPr>
      <w:r w:rsidRPr="005D1A95">
        <w:rPr>
          <w:rFonts w:cs="Arial"/>
        </w:rPr>
        <w:t xml:space="preserve">к заявлению в электронной форме прикреплены сканированные электронные образы документов, не соответствующие перечню документов, необходимых для предоставления государственной услуги, </w:t>
      </w:r>
      <w:r w:rsidRPr="005D1A95">
        <w:rPr>
          <w:rFonts w:cs="Arial"/>
          <w:iCs/>
        </w:rPr>
        <w:t>предусмотренному пунктом 10 настоящего административного регламента.</w:t>
      </w:r>
    </w:p>
    <w:p w:rsidR="005D1A95" w:rsidRPr="005D1A95" w:rsidRDefault="005D1A95" w:rsidP="005D1A95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5D1A95">
        <w:rPr>
          <w:rFonts w:cs="Arial"/>
        </w:rPr>
        <w:t xml:space="preserve">4) уведомляет заявителя путем направления электронной расписки в получении </w:t>
      </w:r>
      <w:r w:rsidRPr="005D1A95">
        <w:rPr>
          <w:rFonts w:cs="Arial"/>
          <w:iCs/>
        </w:rPr>
        <w:t>заявления</w:t>
      </w:r>
      <w:r w:rsidRPr="005D1A95">
        <w:rPr>
          <w:rFonts w:cs="Arial"/>
        </w:rPr>
        <w:t xml:space="preserve"> и документов  в форме электронного документа, подписанного электронной подписью уполномоченного лица (далее - электронная расписка). В электронной расписке указываются входящий регистрационный номер заявления, дата получения заявления и перечень представленных заявителем документов в электронном виде. Электронная расписка выдается посредством отправки соответствующего статуса услуги;</w:t>
      </w:r>
    </w:p>
    <w:p w:rsidR="005D1A95" w:rsidRPr="005D1A95" w:rsidRDefault="005D1A95" w:rsidP="005D1A95">
      <w:pPr>
        <w:ind w:firstLine="709"/>
        <w:rPr>
          <w:rFonts w:cs="Arial"/>
        </w:rPr>
      </w:pPr>
      <w:r w:rsidRPr="005D1A95">
        <w:rPr>
          <w:rFonts w:cs="Arial"/>
        </w:rPr>
        <w:t>5) передает комплекты документов заявителей  специалисту, ответственному за их передачу в установленном порядке в уполномоченный орган.</w:t>
      </w:r>
    </w:p>
    <w:p w:rsidR="005D1A95" w:rsidRPr="005D1A95" w:rsidRDefault="005D1A95" w:rsidP="005D1A95">
      <w:pPr>
        <w:pStyle w:val="a6"/>
        <w:tabs>
          <w:tab w:val="left" w:pos="-3119"/>
        </w:tabs>
        <w:spacing w:after="0"/>
        <w:ind w:left="0" w:firstLine="709"/>
        <w:rPr>
          <w:rFonts w:ascii="Arial" w:hAnsi="Arial" w:cs="Arial"/>
        </w:rPr>
      </w:pPr>
      <w:r w:rsidRPr="005D1A95">
        <w:rPr>
          <w:rFonts w:ascii="Arial" w:hAnsi="Arial" w:cs="Arial"/>
        </w:rPr>
        <w:t>Срок исполнения административной процедуры – не позднее 1 рабочего дня, следующего за д</w:t>
      </w:r>
      <w:r>
        <w:rPr>
          <w:rFonts w:ascii="Arial" w:hAnsi="Arial" w:cs="Arial"/>
        </w:rPr>
        <w:t>нем получения заявления.</w:t>
      </w:r>
    </w:p>
    <w:p w:rsidR="00E15F35" w:rsidRPr="005D1A95" w:rsidRDefault="005D1A95" w:rsidP="005D1A95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5D1A95">
        <w:rPr>
          <w:rFonts w:cs="Arial"/>
        </w:rPr>
        <w:t xml:space="preserve">(п. 30 в новой редакции приказа департамента социальной защиты населения, опеки и попечительства Костромской области </w:t>
      </w:r>
      <w:hyperlink r:id="rId59" w:tgtFrame="ChangingDocument" w:history="1">
        <w:r w:rsidRPr="005D1A95">
          <w:rPr>
            <w:rStyle w:val="a5"/>
            <w:rFonts w:cs="Arial"/>
          </w:rPr>
          <w:t xml:space="preserve">№ 392 от 27.07.2015 года (НГР </w:t>
        </w:r>
        <w:r w:rsidRPr="005D1A95">
          <w:rPr>
            <w:rStyle w:val="a5"/>
            <w:rFonts w:cs="Arial"/>
            <w:lang w:val="en-US"/>
          </w:rPr>
          <w:t>RU</w:t>
        </w:r>
        <w:r w:rsidRPr="005D1A95">
          <w:rPr>
            <w:rStyle w:val="a5"/>
            <w:rFonts w:cs="Arial"/>
          </w:rPr>
          <w:t>44000201500791)</w:t>
        </w:r>
      </w:hyperlink>
      <w:r w:rsidRPr="005D1A95">
        <w:rPr>
          <w:rFonts w:cs="Arial"/>
        </w:rPr>
        <w:t>)</w:t>
      </w:r>
    </w:p>
    <w:p w:rsidR="005D1A95" w:rsidRPr="003259D2" w:rsidRDefault="005D1A95" w:rsidP="005D1A95">
      <w:pPr>
        <w:autoSpaceDE w:val="0"/>
        <w:rPr>
          <w:rFonts w:cs="Arial"/>
        </w:rPr>
      </w:pPr>
      <w:r w:rsidRPr="003259D2">
        <w:rPr>
          <w:rFonts w:cs="Arial"/>
        </w:rPr>
        <w:t xml:space="preserve">31. Основанием для начала административной процедуры истребования документов, необходимых для предоставления государственной услуги, и находящихся в распоряжении других органов и организаций является получение </w:t>
      </w:r>
      <w:r w:rsidRPr="003259D2">
        <w:rPr>
          <w:rFonts w:cs="Arial"/>
        </w:rPr>
        <w:lastRenderedPageBreak/>
        <w:t>специалистом уполномоченного органа, ответственным за истребование документов, неполного комплекта документов заявителя.</w:t>
      </w:r>
    </w:p>
    <w:p w:rsidR="005D1A95" w:rsidRPr="003259D2" w:rsidRDefault="005D1A95" w:rsidP="005D1A95">
      <w:pPr>
        <w:autoSpaceDE w:val="0"/>
        <w:rPr>
          <w:rFonts w:cs="Arial"/>
        </w:rPr>
      </w:pPr>
      <w:r w:rsidRPr="003259D2">
        <w:rPr>
          <w:rFonts w:cs="Arial"/>
        </w:rPr>
        <w:t xml:space="preserve">Специалист, ответственный за истребование документов: </w:t>
      </w:r>
    </w:p>
    <w:p w:rsidR="005D1A95" w:rsidRPr="003259D2" w:rsidRDefault="005D1A95" w:rsidP="005D1A95">
      <w:pPr>
        <w:autoSpaceDE w:val="0"/>
        <w:rPr>
          <w:rFonts w:cs="Arial"/>
        </w:rPr>
      </w:pPr>
      <w:r w:rsidRPr="003259D2">
        <w:rPr>
          <w:rFonts w:cs="Arial"/>
        </w:rPr>
        <w:t>1) оформляет и направляет в соответствии с установленным порядком межведомственного взаимодействия запросы:</w:t>
      </w:r>
    </w:p>
    <w:p w:rsidR="005D1A95" w:rsidRPr="003259D2" w:rsidRDefault="005D1A95" w:rsidP="005D1A95">
      <w:pPr>
        <w:rPr>
          <w:rFonts w:cs="Arial"/>
        </w:rPr>
      </w:pPr>
      <w:r w:rsidRPr="003259D2">
        <w:rPr>
          <w:rFonts w:cs="Arial"/>
        </w:rPr>
        <w:t>в территориальный орган Пенсионного фонда Российской Федерации для получения справки об установлении пенсии;</w:t>
      </w:r>
    </w:p>
    <w:p w:rsidR="005D1A95" w:rsidRPr="003259D2" w:rsidRDefault="005D1A95" w:rsidP="005D1A95">
      <w:pPr>
        <w:rPr>
          <w:rFonts w:cs="Arial"/>
        </w:rPr>
      </w:pPr>
      <w:r w:rsidRPr="003259D2">
        <w:rPr>
          <w:rFonts w:cs="Arial"/>
        </w:rPr>
        <w:t xml:space="preserve"> в Федеральную миграционную службу и в органы местного самоуправления для получения сведений о регистрации по месту жительства или по месту пребывания заявителя.</w:t>
      </w:r>
    </w:p>
    <w:p w:rsidR="005D1A95" w:rsidRPr="003259D2" w:rsidRDefault="005D1A95" w:rsidP="005D1A95">
      <w:pPr>
        <w:rPr>
          <w:rFonts w:cs="Arial"/>
        </w:rPr>
      </w:pPr>
      <w:r w:rsidRPr="003259D2">
        <w:rPr>
          <w:rFonts w:cs="Arial"/>
        </w:rPr>
        <w:t>Порядок направления межведомственного запроса, а также состав сведений, которые необходимы для предоставления государственной услуги, определяются технологической картой межведомственного взаимодействия.</w:t>
      </w:r>
    </w:p>
    <w:p w:rsidR="005D1A95" w:rsidRPr="003259D2" w:rsidRDefault="005D1A95" w:rsidP="005D1A95">
      <w:pPr>
        <w:rPr>
          <w:rFonts w:cs="Arial"/>
        </w:rPr>
      </w:pPr>
      <w:r w:rsidRPr="003259D2">
        <w:rPr>
          <w:rFonts w:cs="Arial"/>
        </w:rPr>
        <w:t xml:space="preserve">Направление межведомственного запроса осуществляется в электронной форме посредством единой системы межведомственного электронного взаимодействия и подключенных к ней региональных систем межведомственного электронного взаимодействия. </w:t>
      </w:r>
    </w:p>
    <w:p w:rsidR="005D1A95" w:rsidRPr="003259D2" w:rsidRDefault="005D1A95" w:rsidP="005D1A95">
      <w:pPr>
        <w:rPr>
          <w:rFonts w:cs="Arial"/>
        </w:rPr>
      </w:pPr>
      <w:r w:rsidRPr="003259D2">
        <w:rPr>
          <w:rFonts w:cs="Arial"/>
        </w:rPr>
        <w:t>Направление межведомственного запроса в бумажном виде допускается только в случае невозможности направления межведомственных запросов в электронной форме в связи с подтвержденной технической недоступностью или неработоспособностью в течение суток сервисов органа, в который направляется межведомственный запрос, по адресу, зарегистрированному в единой системе межведомственного электронного взаимодействия.</w:t>
      </w:r>
    </w:p>
    <w:p w:rsidR="005D1A95" w:rsidRPr="003259D2" w:rsidRDefault="005D1A95" w:rsidP="005D1A95">
      <w:pPr>
        <w:rPr>
          <w:rFonts w:cs="Arial"/>
        </w:rPr>
      </w:pPr>
      <w:r w:rsidRPr="003259D2">
        <w:rPr>
          <w:rFonts w:cs="Arial"/>
        </w:rPr>
        <w:t>Межведомственный запрос направляется в форме электронного документа с использованием единой системы межведомственного электронного взаимодействия и подключаемых к ней региональных систем межведомственного электронного взаимодействия, а при отсутствии доступа к этой системе – на бумажном носителе с соблюдением требований законодательства Российской Федерации в области персональных данных.</w:t>
      </w:r>
    </w:p>
    <w:p w:rsidR="005D1A95" w:rsidRPr="003259D2" w:rsidRDefault="005D1A95" w:rsidP="005D1A95">
      <w:pPr>
        <w:pStyle w:val="ConsPlusNormal"/>
        <w:widowControl/>
        <w:ind w:right="-1" w:firstLine="567"/>
        <w:jc w:val="both"/>
        <w:rPr>
          <w:sz w:val="24"/>
          <w:szCs w:val="24"/>
        </w:rPr>
      </w:pPr>
      <w:r w:rsidRPr="003259D2">
        <w:rPr>
          <w:sz w:val="24"/>
          <w:szCs w:val="24"/>
        </w:rPr>
        <w:t>Межведомственный запрос должен содержать:</w:t>
      </w:r>
    </w:p>
    <w:p w:rsidR="005D1A95" w:rsidRPr="003259D2" w:rsidRDefault="005D1A95" w:rsidP="005D1A95">
      <w:pPr>
        <w:pStyle w:val="ConsPlusNormal"/>
        <w:widowControl/>
        <w:ind w:right="-1" w:firstLine="567"/>
        <w:jc w:val="both"/>
        <w:rPr>
          <w:sz w:val="24"/>
          <w:szCs w:val="24"/>
        </w:rPr>
      </w:pPr>
      <w:r w:rsidRPr="003259D2">
        <w:rPr>
          <w:sz w:val="24"/>
          <w:szCs w:val="24"/>
        </w:rPr>
        <w:t>наименование органа, предоставляющего государственную услугу и направляющего межведомственный запрос;</w:t>
      </w:r>
    </w:p>
    <w:p w:rsidR="005D1A95" w:rsidRPr="003259D2" w:rsidRDefault="005D1A95" w:rsidP="005D1A95">
      <w:pPr>
        <w:pStyle w:val="ConsPlusNormal"/>
        <w:widowControl/>
        <w:ind w:right="-1" w:firstLine="567"/>
        <w:jc w:val="both"/>
        <w:rPr>
          <w:sz w:val="24"/>
          <w:szCs w:val="24"/>
        </w:rPr>
      </w:pPr>
      <w:r w:rsidRPr="003259D2">
        <w:rPr>
          <w:sz w:val="24"/>
          <w:szCs w:val="24"/>
        </w:rPr>
        <w:t>наименование органа, организации, в адрес которых направляется межведомственный запрос;</w:t>
      </w:r>
    </w:p>
    <w:p w:rsidR="005D1A95" w:rsidRPr="003259D2" w:rsidRDefault="005D1A95" w:rsidP="005D1A95">
      <w:pPr>
        <w:pStyle w:val="ConsPlusNormal"/>
        <w:widowControl/>
        <w:ind w:right="-1" w:firstLine="567"/>
        <w:jc w:val="both"/>
        <w:rPr>
          <w:sz w:val="24"/>
          <w:szCs w:val="24"/>
        </w:rPr>
      </w:pPr>
      <w:r w:rsidRPr="003259D2">
        <w:rPr>
          <w:sz w:val="24"/>
          <w:szCs w:val="24"/>
        </w:rPr>
        <w:t>наименование государственной услуги, для предоставления которой необходимо представление документа;</w:t>
      </w:r>
    </w:p>
    <w:p w:rsidR="005D1A95" w:rsidRPr="003259D2" w:rsidRDefault="005D1A95" w:rsidP="005D1A95">
      <w:pPr>
        <w:pStyle w:val="ConsPlusNormal"/>
        <w:widowControl/>
        <w:ind w:right="-1" w:firstLine="567"/>
        <w:jc w:val="both"/>
        <w:rPr>
          <w:sz w:val="24"/>
          <w:szCs w:val="24"/>
        </w:rPr>
      </w:pPr>
      <w:r w:rsidRPr="003259D2">
        <w:rPr>
          <w:sz w:val="24"/>
          <w:szCs w:val="24"/>
        </w:rPr>
        <w:t xml:space="preserve">указание на положения нормативного правового акта, которыми установлено представление документа и (или) информации, </w:t>
      </w:r>
      <w:proofErr w:type="gramStart"/>
      <w:r w:rsidRPr="003259D2">
        <w:rPr>
          <w:sz w:val="24"/>
          <w:szCs w:val="24"/>
        </w:rPr>
        <w:t>необходимых</w:t>
      </w:r>
      <w:proofErr w:type="gramEnd"/>
      <w:r w:rsidRPr="003259D2">
        <w:rPr>
          <w:sz w:val="24"/>
          <w:szCs w:val="24"/>
        </w:rPr>
        <w:t xml:space="preserve"> для предоставления государственной услуги, и указание на реквизиты данного нормативного правового акта;</w:t>
      </w:r>
    </w:p>
    <w:p w:rsidR="005D1A95" w:rsidRPr="003259D2" w:rsidRDefault="005D1A95" w:rsidP="005D1A95">
      <w:pPr>
        <w:pStyle w:val="ConsPlusNormal"/>
        <w:widowControl/>
        <w:ind w:right="-1" w:firstLine="567"/>
        <w:jc w:val="both"/>
        <w:rPr>
          <w:sz w:val="24"/>
          <w:szCs w:val="24"/>
        </w:rPr>
      </w:pPr>
      <w:r w:rsidRPr="003259D2">
        <w:rPr>
          <w:sz w:val="24"/>
          <w:szCs w:val="24"/>
        </w:rPr>
        <w:t>сведения, необходимые для представления документа, установленные административным регламентом предоставления государственной услуги;</w:t>
      </w:r>
    </w:p>
    <w:p w:rsidR="005D1A95" w:rsidRPr="003259D2" w:rsidRDefault="005D1A95" w:rsidP="005D1A95">
      <w:pPr>
        <w:pStyle w:val="ConsPlusNormal"/>
        <w:widowControl/>
        <w:ind w:right="-1" w:firstLine="567"/>
        <w:jc w:val="both"/>
        <w:rPr>
          <w:sz w:val="24"/>
          <w:szCs w:val="24"/>
        </w:rPr>
      </w:pPr>
      <w:r w:rsidRPr="003259D2">
        <w:rPr>
          <w:sz w:val="24"/>
          <w:szCs w:val="24"/>
        </w:rPr>
        <w:t>контактную информацию для направления ответа на межведомственный запрос;</w:t>
      </w:r>
    </w:p>
    <w:p w:rsidR="005D1A95" w:rsidRPr="003259D2" w:rsidRDefault="005D1A95" w:rsidP="005D1A95">
      <w:pPr>
        <w:pStyle w:val="ConsPlusNormal"/>
        <w:widowControl/>
        <w:ind w:right="-1" w:firstLine="567"/>
        <w:jc w:val="both"/>
        <w:rPr>
          <w:sz w:val="24"/>
          <w:szCs w:val="24"/>
        </w:rPr>
      </w:pPr>
      <w:r w:rsidRPr="003259D2">
        <w:rPr>
          <w:sz w:val="24"/>
          <w:szCs w:val="24"/>
        </w:rPr>
        <w:t>дату направления межведомственного запроса и срок ожидаемого ответа на межведомственный запрос. Срок подготовки и направления ответа на межведомственный запрос не может превышать пяти рабочих дней со дня поступления межведомственного запроса в орган, организацию, представляющие документы;</w:t>
      </w:r>
    </w:p>
    <w:p w:rsidR="005D1A95" w:rsidRPr="005D1A95" w:rsidRDefault="005D1A95" w:rsidP="005D1A95">
      <w:pPr>
        <w:pStyle w:val="ConsPlusNormal"/>
        <w:widowControl/>
        <w:ind w:right="-1" w:firstLine="567"/>
        <w:jc w:val="both"/>
        <w:rPr>
          <w:sz w:val="24"/>
          <w:szCs w:val="24"/>
        </w:rPr>
      </w:pPr>
      <w:r w:rsidRPr="005D1A95">
        <w:rPr>
          <w:sz w:val="24"/>
          <w:szCs w:val="24"/>
        </w:rPr>
        <w:t>фамилию, имя, отчество и должность лица, подготовившего и направившего межведомственный запрос, а также номер служебного телефона и (или) адрес электронной почты данного лица для связи.</w:t>
      </w:r>
    </w:p>
    <w:p w:rsidR="005D1A95" w:rsidRPr="005D1A95" w:rsidRDefault="005D1A95" w:rsidP="005D1A95">
      <w:pPr>
        <w:shd w:val="clear" w:color="auto" w:fill="FFFFFF"/>
        <w:tabs>
          <w:tab w:val="left" w:pos="898"/>
        </w:tabs>
        <w:rPr>
          <w:rFonts w:cs="Arial"/>
          <w:color w:val="000000"/>
          <w:spacing w:val="-1"/>
        </w:rPr>
      </w:pPr>
      <w:r w:rsidRPr="005D1A95">
        <w:rPr>
          <w:rFonts w:cs="Arial"/>
          <w:color w:val="000000"/>
          <w:spacing w:val="-1"/>
        </w:rPr>
        <w:lastRenderedPageBreak/>
        <w:t xml:space="preserve">В случае если ответ на межведомственный запрос не был получен в установленный срок, специалист,  ответственный </w:t>
      </w:r>
      <w:r w:rsidRPr="005D1A95">
        <w:rPr>
          <w:rFonts w:cs="Arial"/>
          <w:iCs/>
        </w:rPr>
        <w:t>за истребование документов</w:t>
      </w:r>
      <w:r w:rsidRPr="005D1A95">
        <w:rPr>
          <w:rFonts w:cs="Arial"/>
          <w:iCs/>
          <w:color w:val="FF0000"/>
        </w:rPr>
        <w:t>,</w:t>
      </w:r>
      <w:r w:rsidRPr="005D1A95">
        <w:rPr>
          <w:rFonts w:cs="Arial"/>
          <w:color w:val="000000"/>
          <w:spacing w:val="-1"/>
        </w:rPr>
        <w:t xml:space="preserve"> направляет повторный межведомственный запрос.</w:t>
      </w:r>
    </w:p>
    <w:p w:rsidR="005D1A95" w:rsidRPr="005D1A95" w:rsidRDefault="005D1A95" w:rsidP="005D1A95">
      <w:pPr>
        <w:shd w:val="clear" w:color="auto" w:fill="FFFFFF"/>
        <w:tabs>
          <w:tab w:val="left" w:pos="898"/>
        </w:tabs>
        <w:rPr>
          <w:rFonts w:cs="Arial"/>
          <w:color w:val="FF0000"/>
          <w:spacing w:val="-1"/>
        </w:rPr>
      </w:pPr>
      <w:r w:rsidRPr="005D1A95">
        <w:rPr>
          <w:rFonts w:cs="Arial"/>
          <w:color w:val="000000"/>
          <w:spacing w:val="-1"/>
        </w:rPr>
        <w:t>Повторный запрос может содержать слова «направляется повторно»,  дату направления и регистрационный номер первого запрос</w:t>
      </w:r>
      <w:r w:rsidRPr="005D1A95">
        <w:rPr>
          <w:rFonts w:cs="Arial"/>
          <w:spacing w:val="-1"/>
        </w:rPr>
        <w:t>а;</w:t>
      </w:r>
    </w:p>
    <w:p w:rsidR="005D1A95" w:rsidRPr="005D1A95" w:rsidRDefault="005D1A95" w:rsidP="005D1A95">
      <w:pPr>
        <w:pStyle w:val="a6"/>
        <w:spacing w:after="0"/>
        <w:ind w:left="0"/>
        <w:rPr>
          <w:rFonts w:ascii="Arial" w:hAnsi="Arial" w:cs="Arial"/>
        </w:rPr>
      </w:pPr>
      <w:r w:rsidRPr="005D1A95">
        <w:rPr>
          <w:rFonts w:ascii="Arial" w:hAnsi="Arial" w:cs="Arial"/>
        </w:rPr>
        <w:t>2) доукомплектовывает дело полученными ответами на запросы, оформленными на бумажном носителе, а также в образе электронных документов (при наличии технических возможностей);</w:t>
      </w:r>
    </w:p>
    <w:p w:rsidR="005D1A95" w:rsidRPr="003259D2" w:rsidRDefault="005D1A95" w:rsidP="005D1A95">
      <w:pPr>
        <w:autoSpaceDE w:val="0"/>
        <w:rPr>
          <w:rFonts w:cs="Arial"/>
        </w:rPr>
      </w:pPr>
      <w:r w:rsidRPr="005D1A95">
        <w:rPr>
          <w:rFonts w:cs="Arial"/>
        </w:rPr>
        <w:t>3) составляет опись документов, содержащихся в личном деле заявителя, и подшивает</w:t>
      </w:r>
      <w:r w:rsidRPr="003259D2">
        <w:rPr>
          <w:rFonts w:cs="Arial"/>
        </w:rPr>
        <w:t xml:space="preserve"> ее в личное дело заявителя;</w:t>
      </w:r>
    </w:p>
    <w:p w:rsidR="005D1A95" w:rsidRPr="003259D2" w:rsidRDefault="005D1A95" w:rsidP="005D1A95">
      <w:pPr>
        <w:autoSpaceDE w:val="0"/>
        <w:rPr>
          <w:rFonts w:cs="Arial"/>
        </w:rPr>
      </w:pPr>
      <w:r w:rsidRPr="003259D2">
        <w:rPr>
          <w:rFonts w:cs="Arial"/>
        </w:rPr>
        <w:t>4) составляет акт приема-передачи личных дел заявителей в уполномоченный орган;</w:t>
      </w:r>
    </w:p>
    <w:p w:rsidR="005D1A95" w:rsidRPr="003259D2" w:rsidRDefault="005D1A95" w:rsidP="005D1A95">
      <w:pPr>
        <w:rPr>
          <w:rFonts w:cs="Arial"/>
        </w:rPr>
      </w:pPr>
      <w:r w:rsidRPr="003259D2">
        <w:rPr>
          <w:rFonts w:cs="Arial"/>
        </w:rPr>
        <w:t>5) вносит содержащуюся в них информацию (сведения) в АИС (при наличии технических возможностей);</w:t>
      </w:r>
    </w:p>
    <w:p w:rsidR="005D1A95" w:rsidRPr="003259D2" w:rsidRDefault="005D1A95" w:rsidP="005D1A95">
      <w:pPr>
        <w:rPr>
          <w:rFonts w:cs="Arial"/>
        </w:rPr>
      </w:pPr>
      <w:r w:rsidRPr="003259D2">
        <w:rPr>
          <w:rFonts w:cs="Arial"/>
        </w:rPr>
        <w:t>6) вносит в АИС сведения о выполнении административной процедуры (при наличии технических возможностей);</w:t>
      </w:r>
    </w:p>
    <w:p w:rsidR="005D1A95" w:rsidRPr="003259D2" w:rsidRDefault="005D1A95" w:rsidP="005D1A95">
      <w:pPr>
        <w:rPr>
          <w:rFonts w:cs="Arial"/>
        </w:rPr>
      </w:pPr>
      <w:r w:rsidRPr="003259D2">
        <w:rPr>
          <w:rFonts w:cs="Arial"/>
        </w:rPr>
        <w:t>7) передает личное дело зая</w:t>
      </w:r>
      <w:r>
        <w:rPr>
          <w:rFonts w:cs="Arial"/>
        </w:rPr>
        <w:t>вителя в уполномоченный орган.</w:t>
      </w:r>
    </w:p>
    <w:p w:rsidR="00E15F35" w:rsidRPr="005D1A95" w:rsidRDefault="005D1A95" w:rsidP="005D1A95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5D1A95">
        <w:rPr>
          <w:rFonts w:cs="Arial"/>
        </w:rPr>
        <w:t xml:space="preserve">(п. </w:t>
      </w:r>
      <w:r>
        <w:rPr>
          <w:rFonts w:cs="Arial"/>
        </w:rPr>
        <w:t>31</w:t>
      </w:r>
      <w:r w:rsidRPr="005D1A95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60" w:tgtFrame="ChangingDocument" w:history="1">
        <w:r w:rsidRPr="005D1A95">
          <w:rPr>
            <w:rStyle w:val="a5"/>
            <w:rFonts w:cs="Arial"/>
          </w:rPr>
          <w:t xml:space="preserve">№ 392 от 27.07.2015 года (НГР </w:t>
        </w:r>
        <w:r w:rsidRPr="005D1A95">
          <w:rPr>
            <w:rStyle w:val="a5"/>
            <w:rFonts w:cs="Arial"/>
            <w:lang w:val="en-US"/>
          </w:rPr>
          <w:t>RU</w:t>
        </w:r>
        <w:r w:rsidRPr="005D1A95">
          <w:rPr>
            <w:rStyle w:val="a5"/>
            <w:rFonts w:cs="Arial"/>
          </w:rPr>
          <w:t>44000201500791)</w:t>
        </w:r>
      </w:hyperlink>
      <w:r w:rsidRPr="005D1A95">
        <w:rPr>
          <w:rFonts w:cs="Arial"/>
        </w:rPr>
        <w:t>)</w:t>
      </w:r>
    </w:p>
    <w:p w:rsidR="00423FF2" w:rsidRPr="00EE5002" w:rsidRDefault="00423FF2" w:rsidP="00423FF2">
      <w:pPr>
        <w:rPr>
          <w:rFonts w:cs="Arial"/>
        </w:rPr>
      </w:pPr>
      <w:r w:rsidRPr="00EE5002">
        <w:rPr>
          <w:rFonts w:cs="Arial"/>
        </w:rPr>
        <w:t>32. Максимальный срок выполнения административных действий составляет 2 часа.</w:t>
      </w:r>
    </w:p>
    <w:p w:rsidR="00423FF2" w:rsidRPr="00EE5002" w:rsidRDefault="00423FF2" w:rsidP="00423FF2">
      <w:pPr>
        <w:pStyle w:val="a6"/>
        <w:spacing w:after="0"/>
        <w:ind w:left="0" w:firstLine="567"/>
        <w:contextualSpacing/>
        <w:rPr>
          <w:rFonts w:ascii="Arial" w:hAnsi="Arial" w:cs="Arial"/>
        </w:rPr>
      </w:pPr>
      <w:r w:rsidRPr="00EE5002">
        <w:rPr>
          <w:rFonts w:ascii="Arial" w:hAnsi="Arial" w:cs="Arial"/>
        </w:rPr>
        <w:t>Максимальный срок выполнения административной процедуры истребования документов - 4 календарных дня.</w:t>
      </w:r>
    </w:p>
    <w:p w:rsidR="00423FF2" w:rsidRDefault="00423FF2" w:rsidP="00423FF2">
      <w:pPr>
        <w:autoSpaceDE w:val="0"/>
        <w:autoSpaceDN w:val="0"/>
        <w:adjustRightInd w:val="0"/>
      </w:pPr>
      <w:r w:rsidRPr="00EE5002">
        <w:rPr>
          <w:rFonts w:cs="Arial"/>
        </w:rPr>
        <w:t>Результатом административной процедуры является истребование посредством системы межведомственного взаимодействия необходимых документов и передача личного дела  заявителя специалисту уполномоченного органа, ответственному за экспертизу документов.</w:t>
      </w:r>
    </w:p>
    <w:p w:rsidR="00423FF2" w:rsidRPr="00A028BF" w:rsidRDefault="00423FF2" w:rsidP="00423FF2">
      <w:pPr>
        <w:autoSpaceDE w:val="0"/>
        <w:autoSpaceDN w:val="0"/>
        <w:adjustRightInd w:val="0"/>
      </w:pPr>
      <w:r>
        <w:t xml:space="preserve">(п. 32 в новой редакции </w:t>
      </w:r>
      <w:r w:rsidRPr="00A84748">
        <w:t>приказ</w:t>
      </w:r>
      <w:r>
        <w:t>а</w:t>
      </w:r>
      <w:r w:rsidRPr="00A84748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hyperlink r:id="rId61" w:tgtFrame="ChangingDocument" w:history="1">
        <w:r w:rsidRPr="00A028BF">
          <w:rPr>
            <w:rStyle w:val="a5"/>
          </w:rPr>
          <w:t xml:space="preserve">№ 632 от 02.11.2015 года (НГР </w:t>
        </w:r>
        <w:r w:rsidRPr="00A028BF">
          <w:rPr>
            <w:rStyle w:val="a5"/>
            <w:lang w:val="en-US"/>
          </w:rPr>
          <w:t>RU</w:t>
        </w:r>
        <w:r w:rsidRPr="00A028BF">
          <w:rPr>
            <w:rStyle w:val="a5"/>
          </w:rPr>
          <w:t>44000201501098)</w:t>
        </w:r>
      </w:hyperlink>
      <w:r>
        <w:t>)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713D29">
        <w:rPr>
          <w:rFonts w:cs="Arial"/>
          <w:szCs w:val="28"/>
        </w:rPr>
        <w:t>33. Основанием</w:t>
      </w:r>
      <w:r w:rsidRPr="001B4AE0">
        <w:rPr>
          <w:rFonts w:cs="Times New Roman CYR"/>
          <w:szCs w:val="28"/>
        </w:rPr>
        <w:t xml:space="preserve"> для начала административной процедуры экспертизы документов заявителя является получение специалистом уполномоченного органа, ответственным за экспертизу документов, личного дела  заявителя.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34. Специалист уполномоченного органа, ответственный за экспертизу документов: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1) проверяет комплектность предоставленных документов и соответствие их пунктам 10, 11 настоящего административного регламента;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2) устанавливает принадлежность заявителя к категории лиц, имеющих право на получение государственной услуги;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3) проверяет наличие полномочий на право обращения с заявлением о предоставлении государственной услуги. </w:t>
      </w:r>
      <w:proofErr w:type="gramStart"/>
      <w:r w:rsidRPr="001B4AE0">
        <w:rPr>
          <w:rFonts w:cs="Times New Roman CYR"/>
          <w:szCs w:val="28"/>
        </w:rPr>
        <w:t>В случае подачи лицом, имеющим право на получение пособий, заявления через законного представителя или доверенного лица в заявлении дополнительно к сведениям, указанным в пункте 10 настоящего регламента, указываются фамилия, имя, отчество, почтовый адрес места жительства (места пребывания, фактического проживания) законного представителя (доверенного лица), наименование, номер и серия документа, удостоверяющего личность законного представителя (доверенного лица), сведения об организации, выдавшей документ, удостоверяющий</w:t>
      </w:r>
      <w:proofErr w:type="gramEnd"/>
      <w:r w:rsidRPr="001B4AE0">
        <w:rPr>
          <w:rFonts w:cs="Times New Roman CYR"/>
          <w:szCs w:val="28"/>
        </w:rPr>
        <w:t xml:space="preserve"> личность законного представителя (доверенного лица) и дате его выдачи, наименование, номер и серия документа, подтверждающего полномочия законного представителя (доверенного лица), сведения об организации, выдавшей документ, подтверждающий полномочия законного представителя (доверенного лица) и дате его выдачи.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Указанные сведения подтверждаются подписью законного представителя, доверенного лица с проставлением даты </w:t>
      </w:r>
      <w:r w:rsidRPr="001B4AE0">
        <w:rPr>
          <w:rFonts w:cs="Times New Roman CYR"/>
          <w:szCs w:val="28"/>
        </w:rPr>
        <w:lastRenderedPageBreak/>
        <w:t>представления заявления;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4) в соответствии с правилами делопроизводства, установленными в уполномоченном органе, передает личное дело заявителя специалисту департамента агропромышленного комплекса Костромской области, ответственному за экспертизу документов.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35. Специалист департамент агропромышленного комплекса Костромской области, ответственный за экспертизу документов: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1) рассматривает представленные документы личного дела заявителя;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2)  готовит ходатайство о назначении ежемесячной доплаты к пенсии;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3) в соответствии с правилами делопроизводства, установленными в департаменте агропромышленного комплекса Костромской области, передает личное дело заявителя и ходатайство о назначении ежемесячной доплаты к пенсии, специалисту департамента социальной защиты населения, опеки и попечительства Костромской области, ответственному за экспертизу документов.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36. Специалист департамента социальной защиты населения, опеки и попечительства Костромской области, ответственный за экспертизу документов, осуществляет подготовку: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1) при наличии оснований для отказа в предоставлении государственной услуги, предусмотренных пунктом 16 настоящего административного регламента: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проекта решения департамента об отказе в предоставлении государственной услуги;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проекта уведомления об отказе в предоставлении государственной услуги;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2) при отсутствии оснований для отказа в предоставлении государственной услуги, предусмотренных пунктом 16 настоящего административного регламента: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проекта решения департамента о предоставлении государственной услуги (в форме приказа о назначении заявителю ежемесячной доплаты к пенсии);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проекта уведомления о предоставлении государственной услуги;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3) проводит согласование проекта решения в порядке делопроизводства, установленного в департаменте;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4) передает проекты актов и личное дело заявителя руководителю департамента для принятия решения.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37. Максимальный срок выполнения административных действий 60 минут.</w:t>
      </w:r>
    </w:p>
    <w:p w:rsidR="00423FF2" w:rsidRDefault="00423FF2" w:rsidP="00423FF2">
      <w:pPr>
        <w:autoSpaceDE w:val="0"/>
        <w:autoSpaceDN w:val="0"/>
        <w:adjustRightInd w:val="0"/>
      </w:pPr>
      <w:r w:rsidRPr="00EE5002">
        <w:rPr>
          <w:rFonts w:cs="Arial"/>
        </w:rPr>
        <w:t xml:space="preserve">Максимальный срок </w:t>
      </w:r>
      <w:proofErr w:type="gramStart"/>
      <w:r w:rsidRPr="00EE5002">
        <w:rPr>
          <w:rFonts w:cs="Arial"/>
        </w:rPr>
        <w:t>выполнения административной процедуры экспертизы документов заявителя</w:t>
      </w:r>
      <w:proofErr w:type="gramEnd"/>
      <w:r w:rsidRPr="00EE5002">
        <w:rPr>
          <w:rFonts w:cs="Arial"/>
        </w:rPr>
        <w:t xml:space="preserve"> составляет 10 календарных дней (из них экспертиза документов специалистом уполномоченного органа - 4 календарных дня, специалистом департамента агропромышленного комплекса Костромской области - 5 календарных дней, специалистом департамента социальной защиты населения, опеки и попечительства Костромской области - 1 календарный день).</w:t>
      </w:r>
    </w:p>
    <w:p w:rsidR="00423FF2" w:rsidRPr="00A028BF" w:rsidRDefault="00423FF2" w:rsidP="00423FF2">
      <w:pPr>
        <w:autoSpaceDE w:val="0"/>
        <w:autoSpaceDN w:val="0"/>
        <w:adjustRightInd w:val="0"/>
      </w:pPr>
      <w:r>
        <w:t xml:space="preserve">(абзац 2 в новой редакции </w:t>
      </w:r>
      <w:r w:rsidRPr="00A84748">
        <w:t>приказ</w:t>
      </w:r>
      <w:r>
        <w:t>а</w:t>
      </w:r>
      <w:r w:rsidRPr="00A84748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hyperlink r:id="rId62" w:tgtFrame="ChangingDocument" w:history="1">
        <w:r w:rsidRPr="00A028BF">
          <w:rPr>
            <w:rStyle w:val="a5"/>
          </w:rPr>
          <w:t xml:space="preserve">№ 632 от 02.11.2015 года (НГР </w:t>
        </w:r>
        <w:r w:rsidRPr="00A028BF">
          <w:rPr>
            <w:rStyle w:val="a5"/>
            <w:lang w:val="en-US"/>
          </w:rPr>
          <w:t>RU</w:t>
        </w:r>
        <w:r w:rsidRPr="00A028BF">
          <w:rPr>
            <w:rStyle w:val="a5"/>
          </w:rPr>
          <w:t>44000201501098)</w:t>
        </w:r>
      </w:hyperlink>
      <w:r>
        <w:t>)</w:t>
      </w:r>
    </w:p>
    <w:p w:rsidR="00713D29" w:rsidRPr="003259D2" w:rsidRDefault="00713D29" w:rsidP="00713D29">
      <w:pPr>
        <w:autoSpaceDE w:val="0"/>
        <w:rPr>
          <w:rFonts w:cs="Arial"/>
        </w:rPr>
      </w:pPr>
      <w:r w:rsidRPr="003259D2">
        <w:rPr>
          <w:rFonts w:cs="Arial"/>
        </w:rPr>
        <w:t xml:space="preserve">Результатом административной процедуры является подготовка  проекта </w:t>
      </w:r>
      <w:r w:rsidR="00423FF2">
        <w:rPr>
          <w:rFonts w:cs="Arial"/>
        </w:rPr>
        <w:t>приказа</w:t>
      </w:r>
      <w:r w:rsidRPr="003259D2">
        <w:rPr>
          <w:rFonts w:cs="Arial"/>
        </w:rPr>
        <w:t xml:space="preserve"> и уведомления о предоставлении (об отказе в предоставлении) государственной услуги и передача их с личным делом заявителя дир</w:t>
      </w:r>
      <w:r>
        <w:rPr>
          <w:rFonts w:cs="Arial"/>
        </w:rPr>
        <w:t>ектору уполномоченного органа.</w:t>
      </w:r>
    </w:p>
    <w:p w:rsidR="00423FF2" w:rsidRPr="00A028BF" w:rsidRDefault="00423FF2" w:rsidP="00423FF2">
      <w:pPr>
        <w:autoSpaceDE w:val="0"/>
        <w:autoSpaceDN w:val="0"/>
        <w:adjustRightInd w:val="0"/>
      </w:pPr>
      <w:r>
        <w:lastRenderedPageBreak/>
        <w:t xml:space="preserve">(абзац 3 в редакции </w:t>
      </w:r>
      <w:r w:rsidRPr="00A84748">
        <w:t>приказ</w:t>
      </w:r>
      <w:r>
        <w:t>а</w:t>
      </w:r>
      <w:r w:rsidRPr="00A84748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hyperlink r:id="rId63" w:tgtFrame="ChangingDocument" w:history="1">
        <w:r w:rsidRPr="00A028BF">
          <w:rPr>
            <w:rStyle w:val="a5"/>
          </w:rPr>
          <w:t xml:space="preserve">№ 632 от 02.11.2015 года (НГР </w:t>
        </w:r>
        <w:r w:rsidRPr="00A028BF">
          <w:rPr>
            <w:rStyle w:val="a5"/>
            <w:lang w:val="en-US"/>
          </w:rPr>
          <w:t>RU</w:t>
        </w:r>
        <w:r w:rsidRPr="00A028BF">
          <w:rPr>
            <w:rStyle w:val="a5"/>
          </w:rPr>
          <w:t>44000201501098)</w:t>
        </w:r>
      </w:hyperlink>
      <w:r>
        <w:t>)</w:t>
      </w:r>
    </w:p>
    <w:p w:rsidR="005045E0" w:rsidRDefault="00E15F35" w:rsidP="00713D29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1B4AE0">
        <w:rPr>
          <w:rFonts w:cs="Times New Roman CYR"/>
          <w:szCs w:val="28"/>
        </w:rPr>
        <w:t xml:space="preserve">38. Основанием для начала административной процедуры принятия решения о предоставлении (об отказе в предоставлении) государственной услуги является получение </w:t>
      </w:r>
      <w:r w:rsidR="005045E0">
        <w:rPr>
          <w:rFonts w:cs="Times New Roman CYR"/>
          <w:szCs w:val="28"/>
        </w:rPr>
        <w:t>директором</w:t>
      </w:r>
      <w:r w:rsidRPr="001B4AE0">
        <w:rPr>
          <w:rFonts w:cs="Times New Roman CYR"/>
          <w:szCs w:val="28"/>
        </w:rPr>
        <w:t xml:space="preserve"> департамента проектов </w:t>
      </w:r>
      <w:r w:rsidR="00423FF2">
        <w:rPr>
          <w:rFonts w:cs="Times New Roman CYR"/>
          <w:szCs w:val="28"/>
        </w:rPr>
        <w:t>приказа</w:t>
      </w:r>
      <w:r w:rsidRPr="001B4AE0">
        <w:rPr>
          <w:rFonts w:cs="Times New Roman CYR"/>
          <w:szCs w:val="28"/>
        </w:rPr>
        <w:t xml:space="preserve"> и  уведомления о предоставлении (об отказе в предоставл</w:t>
      </w:r>
      <w:r w:rsidR="005045E0">
        <w:rPr>
          <w:rFonts w:cs="Times New Roman CYR"/>
          <w:szCs w:val="28"/>
        </w:rPr>
        <w:t xml:space="preserve">ении) государственной услуги и </w:t>
      </w:r>
      <w:r w:rsidRPr="001B4AE0">
        <w:rPr>
          <w:rFonts w:cs="Times New Roman CYR"/>
          <w:szCs w:val="28"/>
        </w:rPr>
        <w:t>личного дела заявителя.</w:t>
      </w:r>
      <w:r w:rsidR="00713D29" w:rsidRPr="00713D29">
        <w:rPr>
          <w:rFonts w:cs="Arial"/>
        </w:rPr>
        <w:t xml:space="preserve"> </w:t>
      </w:r>
    </w:p>
    <w:p w:rsidR="00423FF2" w:rsidRPr="00A028BF" w:rsidRDefault="00713D29" w:rsidP="00423FF2">
      <w:pPr>
        <w:autoSpaceDE w:val="0"/>
        <w:autoSpaceDN w:val="0"/>
        <w:adjustRightInd w:val="0"/>
      </w:pPr>
      <w:r w:rsidRPr="00713D29">
        <w:rPr>
          <w:rFonts w:cs="Arial"/>
        </w:rPr>
        <w:t xml:space="preserve">(п. </w:t>
      </w:r>
      <w:r w:rsidR="005045E0">
        <w:rPr>
          <w:rFonts w:cs="Arial"/>
        </w:rPr>
        <w:t>38</w:t>
      </w:r>
      <w:r w:rsidRPr="00713D29">
        <w:rPr>
          <w:rFonts w:cs="Arial"/>
        </w:rPr>
        <w:t xml:space="preserve"> в редакции приказ</w:t>
      </w:r>
      <w:r w:rsidR="00423FF2">
        <w:rPr>
          <w:rFonts w:cs="Arial"/>
        </w:rPr>
        <w:t>ов</w:t>
      </w:r>
      <w:r w:rsidRPr="00713D29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64" w:tgtFrame="ChangingDocument" w:history="1">
        <w:r w:rsidRPr="00713D29">
          <w:rPr>
            <w:rStyle w:val="a5"/>
            <w:rFonts w:cs="Arial"/>
          </w:rPr>
          <w:t xml:space="preserve">№ 392 от 27.07.2015 года (НГР </w:t>
        </w:r>
        <w:r w:rsidRPr="00713D29">
          <w:rPr>
            <w:rStyle w:val="a5"/>
            <w:rFonts w:cs="Arial"/>
            <w:lang w:val="en-US"/>
          </w:rPr>
          <w:t>RU</w:t>
        </w:r>
        <w:r w:rsidRPr="00713D29">
          <w:rPr>
            <w:rStyle w:val="a5"/>
            <w:rFonts w:cs="Arial"/>
          </w:rPr>
          <w:t>44000201500791)</w:t>
        </w:r>
      </w:hyperlink>
      <w:r w:rsidR="00423FF2">
        <w:t xml:space="preserve">, </w:t>
      </w:r>
      <w:hyperlink r:id="rId65" w:tgtFrame="ChangingDocument" w:history="1">
        <w:r w:rsidR="00423FF2" w:rsidRPr="00A028BF">
          <w:rPr>
            <w:rStyle w:val="a5"/>
          </w:rPr>
          <w:t xml:space="preserve">№ 632 от 02.11.2015 года (НГР </w:t>
        </w:r>
        <w:r w:rsidR="00423FF2" w:rsidRPr="00A028BF">
          <w:rPr>
            <w:rStyle w:val="a5"/>
            <w:lang w:val="en-US"/>
          </w:rPr>
          <w:t>RU</w:t>
        </w:r>
        <w:r w:rsidR="00423FF2" w:rsidRPr="00A028BF">
          <w:rPr>
            <w:rStyle w:val="a5"/>
          </w:rPr>
          <w:t>44000201501098)</w:t>
        </w:r>
      </w:hyperlink>
      <w:r w:rsidR="00423FF2">
        <w:t>)</w:t>
      </w:r>
    </w:p>
    <w:p w:rsidR="005045E0" w:rsidRDefault="00E15F35" w:rsidP="00713D29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1B4AE0">
        <w:rPr>
          <w:rFonts w:cs="Times New Roman CYR"/>
          <w:szCs w:val="28"/>
        </w:rPr>
        <w:t xml:space="preserve">39. </w:t>
      </w:r>
      <w:r w:rsidR="005045E0">
        <w:rPr>
          <w:rFonts w:cs="Times New Roman CYR"/>
          <w:szCs w:val="28"/>
        </w:rPr>
        <w:t>Директор</w:t>
      </w:r>
      <w:r w:rsidRPr="001B4AE0">
        <w:rPr>
          <w:rFonts w:cs="Times New Roman CYR"/>
          <w:szCs w:val="28"/>
        </w:rPr>
        <w:t xml:space="preserve"> департамента определяет правомерность назначения (отказа в назначении) ежемесячной доплаты к пенсии гражданам, замещавшим не менее 15 лет на постоянной основе должности руководителей сельскохозяйственных организаций независимо от организационно-правовых форм и форм собственности, производящих сельскохозяйственную продукцию на территории Костромской области, и вышедшим на пенсию.</w:t>
      </w:r>
      <w:r w:rsidR="00713D29" w:rsidRPr="00713D29">
        <w:rPr>
          <w:rFonts w:cs="Arial"/>
        </w:rPr>
        <w:t xml:space="preserve"> </w:t>
      </w:r>
    </w:p>
    <w:p w:rsidR="00E15F35" w:rsidRPr="005045E0" w:rsidRDefault="00713D29" w:rsidP="005045E0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713D29">
        <w:rPr>
          <w:rFonts w:cs="Arial"/>
        </w:rPr>
        <w:t>(</w:t>
      </w:r>
      <w:proofErr w:type="gramStart"/>
      <w:r w:rsidRPr="00713D29">
        <w:rPr>
          <w:rFonts w:cs="Arial"/>
        </w:rPr>
        <w:t>п</w:t>
      </w:r>
      <w:proofErr w:type="gramEnd"/>
      <w:r w:rsidRPr="00713D29">
        <w:rPr>
          <w:rFonts w:cs="Arial"/>
        </w:rPr>
        <w:t xml:space="preserve">. </w:t>
      </w:r>
      <w:r w:rsidR="005045E0">
        <w:rPr>
          <w:rFonts w:cs="Arial"/>
        </w:rPr>
        <w:t>39</w:t>
      </w:r>
      <w:r w:rsidRPr="00713D29">
        <w:rPr>
          <w:rFonts w:cs="Arial"/>
        </w:rPr>
        <w:t xml:space="preserve"> в редакции приказа департамента социальной защиты населения, опеки и попечительства Костромской области </w:t>
      </w:r>
      <w:hyperlink r:id="rId66" w:tgtFrame="ChangingDocument" w:history="1">
        <w:r w:rsidRPr="00713D29">
          <w:rPr>
            <w:rStyle w:val="a5"/>
            <w:rFonts w:cs="Arial"/>
          </w:rPr>
          <w:t xml:space="preserve">№ 392 от 27.07.2015 года (НГР </w:t>
        </w:r>
        <w:r w:rsidRPr="00713D29">
          <w:rPr>
            <w:rStyle w:val="a5"/>
            <w:rFonts w:cs="Arial"/>
            <w:lang w:val="en-US"/>
          </w:rPr>
          <w:t>RU</w:t>
        </w:r>
        <w:r w:rsidRPr="00713D29">
          <w:rPr>
            <w:rStyle w:val="a5"/>
            <w:rFonts w:cs="Arial"/>
          </w:rPr>
          <w:t>44000201500791)</w:t>
        </w:r>
      </w:hyperlink>
      <w:r w:rsidRPr="00713D29">
        <w:rPr>
          <w:rFonts w:cs="Arial"/>
        </w:rPr>
        <w:t>)</w:t>
      </w:r>
    </w:p>
    <w:p w:rsidR="005045E0" w:rsidRDefault="00E15F35" w:rsidP="00713D29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1B4AE0">
        <w:rPr>
          <w:rFonts w:cs="Times New Roman CYR"/>
          <w:szCs w:val="28"/>
        </w:rPr>
        <w:t xml:space="preserve">40. Если проекты </w:t>
      </w:r>
      <w:r w:rsidR="00423FF2">
        <w:rPr>
          <w:rFonts w:cs="Times New Roman CYR"/>
          <w:szCs w:val="28"/>
        </w:rPr>
        <w:t>приказа</w:t>
      </w:r>
      <w:r w:rsidRPr="001B4AE0">
        <w:rPr>
          <w:rFonts w:cs="Times New Roman CYR"/>
          <w:szCs w:val="28"/>
        </w:rPr>
        <w:t xml:space="preserve"> и уведомления не соответствуют законодательству, </w:t>
      </w:r>
      <w:r w:rsidR="005045E0">
        <w:rPr>
          <w:rFonts w:cs="Times New Roman CYR"/>
          <w:szCs w:val="28"/>
        </w:rPr>
        <w:t>директор</w:t>
      </w:r>
      <w:r w:rsidRPr="001B4AE0">
        <w:rPr>
          <w:rFonts w:cs="Times New Roman CYR"/>
          <w:szCs w:val="28"/>
        </w:rPr>
        <w:t xml:space="preserve"> департамента возвращает их специалисту, подготовившему проекты, для приведения их в соответствие с требованиями законодательства с указанием причины возврата.</w:t>
      </w:r>
      <w:r w:rsidR="00713D29" w:rsidRPr="00713D29">
        <w:rPr>
          <w:rFonts w:cs="Arial"/>
        </w:rPr>
        <w:t xml:space="preserve"> </w:t>
      </w:r>
    </w:p>
    <w:p w:rsidR="00E15F35" w:rsidRPr="005045E0" w:rsidRDefault="00713D29" w:rsidP="005045E0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713D29">
        <w:rPr>
          <w:rFonts w:cs="Arial"/>
        </w:rPr>
        <w:t>(</w:t>
      </w:r>
      <w:proofErr w:type="gramStart"/>
      <w:r w:rsidRPr="00713D29">
        <w:rPr>
          <w:rFonts w:cs="Arial"/>
        </w:rPr>
        <w:t>п</w:t>
      </w:r>
      <w:proofErr w:type="gramEnd"/>
      <w:r w:rsidRPr="00713D29">
        <w:rPr>
          <w:rFonts w:cs="Arial"/>
        </w:rPr>
        <w:t xml:space="preserve">. </w:t>
      </w:r>
      <w:r w:rsidR="005045E0">
        <w:rPr>
          <w:rFonts w:cs="Arial"/>
        </w:rPr>
        <w:t>40</w:t>
      </w:r>
      <w:r w:rsidR="00423FF2">
        <w:rPr>
          <w:rFonts w:cs="Arial"/>
        </w:rPr>
        <w:t xml:space="preserve"> в редакции приказов</w:t>
      </w:r>
      <w:r w:rsidRPr="00713D29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67" w:tgtFrame="ChangingDocument" w:history="1">
        <w:r w:rsidRPr="00713D29">
          <w:rPr>
            <w:rStyle w:val="a5"/>
            <w:rFonts w:cs="Arial"/>
          </w:rPr>
          <w:t xml:space="preserve">№ 392 от 27.07.2015 года (НГР </w:t>
        </w:r>
        <w:r w:rsidRPr="00713D29">
          <w:rPr>
            <w:rStyle w:val="a5"/>
            <w:rFonts w:cs="Arial"/>
            <w:lang w:val="en-US"/>
          </w:rPr>
          <w:t>RU</w:t>
        </w:r>
        <w:r w:rsidRPr="00713D29">
          <w:rPr>
            <w:rStyle w:val="a5"/>
            <w:rFonts w:cs="Arial"/>
          </w:rPr>
          <w:t>44000201500791)</w:t>
        </w:r>
      </w:hyperlink>
      <w:r w:rsidR="00423FF2">
        <w:t xml:space="preserve">, </w:t>
      </w:r>
      <w:hyperlink r:id="rId68" w:tgtFrame="ChangingDocument" w:history="1">
        <w:r w:rsidR="00423FF2" w:rsidRPr="00A028BF">
          <w:rPr>
            <w:rStyle w:val="a5"/>
          </w:rPr>
          <w:t xml:space="preserve">№ 632 от 02.11.2015 года (НГР </w:t>
        </w:r>
        <w:r w:rsidR="00423FF2" w:rsidRPr="00A028BF">
          <w:rPr>
            <w:rStyle w:val="a5"/>
            <w:lang w:val="en-US"/>
          </w:rPr>
          <w:t>RU</w:t>
        </w:r>
        <w:r w:rsidR="00423FF2" w:rsidRPr="00A028BF">
          <w:rPr>
            <w:rStyle w:val="a5"/>
          </w:rPr>
          <w:t>44000201501098)</w:t>
        </w:r>
      </w:hyperlink>
      <w:r w:rsidRPr="00713D29">
        <w:rPr>
          <w:rFonts w:cs="Arial"/>
        </w:rPr>
        <w:t>)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41. В случае соответствия действующему законодательству проектов </w:t>
      </w:r>
      <w:r w:rsidR="00423FF2">
        <w:rPr>
          <w:rFonts w:cs="Times New Roman CYR"/>
          <w:szCs w:val="28"/>
        </w:rPr>
        <w:t>приказа</w:t>
      </w:r>
      <w:r w:rsidRPr="001B4AE0">
        <w:rPr>
          <w:rFonts w:cs="Times New Roman CYR"/>
          <w:szCs w:val="28"/>
        </w:rPr>
        <w:t xml:space="preserve"> и уведомления о предоставлении (об отказе в предоставлении) государственной услуги, </w:t>
      </w:r>
      <w:r w:rsidR="005045E0">
        <w:rPr>
          <w:rFonts w:cs="Times New Roman CYR"/>
          <w:szCs w:val="28"/>
        </w:rPr>
        <w:t>директор</w:t>
      </w:r>
      <w:r w:rsidRPr="001B4AE0">
        <w:rPr>
          <w:rFonts w:cs="Times New Roman CYR"/>
          <w:szCs w:val="28"/>
        </w:rPr>
        <w:t xml:space="preserve"> департамента: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1) подписывает их и заверяет печатью департамента;</w:t>
      </w:r>
    </w:p>
    <w:p w:rsidR="005045E0" w:rsidRDefault="00E15F35" w:rsidP="00713D29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1B4AE0">
        <w:rPr>
          <w:rFonts w:cs="Times New Roman CYR"/>
          <w:szCs w:val="28"/>
        </w:rPr>
        <w:t>2) передает личное дело заявителя специалисту, ответственному за выдачу документов.</w:t>
      </w:r>
      <w:r w:rsidR="00713D29" w:rsidRPr="00713D29">
        <w:rPr>
          <w:rFonts w:cs="Arial"/>
        </w:rPr>
        <w:t xml:space="preserve"> </w:t>
      </w:r>
    </w:p>
    <w:p w:rsidR="00E15F35" w:rsidRPr="005045E0" w:rsidRDefault="00713D29" w:rsidP="005045E0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713D29">
        <w:rPr>
          <w:rFonts w:cs="Arial"/>
        </w:rPr>
        <w:t>(</w:t>
      </w:r>
      <w:proofErr w:type="gramStart"/>
      <w:r w:rsidRPr="00713D29">
        <w:rPr>
          <w:rFonts w:cs="Arial"/>
        </w:rPr>
        <w:t>п</w:t>
      </w:r>
      <w:proofErr w:type="gramEnd"/>
      <w:r w:rsidRPr="00713D29">
        <w:rPr>
          <w:rFonts w:cs="Arial"/>
        </w:rPr>
        <w:t xml:space="preserve">. </w:t>
      </w:r>
      <w:r w:rsidR="005045E0">
        <w:rPr>
          <w:rFonts w:cs="Arial"/>
        </w:rPr>
        <w:t>41</w:t>
      </w:r>
      <w:r w:rsidRPr="00713D29">
        <w:rPr>
          <w:rFonts w:cs="Arial"/>
        </w:rPr>
        <w:t xml:space="preserve"> в редакции приказ</w:t>
      </w:r>
      <w:r w:rsidR="00423FF2">
        <w:rPr>
          <w:rFonts w:cs="Arial"/>
        </w:rPr>
        <w:t>ов</w:t>
      </w:r>
      <w:r w:rsidRPr="00713D29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69" w:tgtFrame="ChangingDocument" w:history="1">
        <w:r w:rsidRPr="00713D29">
          <w:rPr>
            <w:rStyle w:val="a5"/>
            <w:rFonts w:cs="Arial"/>
          </w:rPr>
          <w:t xml:space="preserve">№ 392 от 27.07.2015 года (НГР </w:t>
        </w:r>
        <w:r w:rsidRPr="00713D29">
          <w:rPr>
            <w:rStyle w:val="a5"/>
            <w:rFonts w:cs="Arial"/>
            <w:lang w:val="en-US"/>
          </w:rPr>
          <w:t>RU</w:t>
        </w:r>
        <w:r w:rsidRPr="00713D29">
          <w:rPr>
            <w:rStyle w:val="a5"/>
            <w:rFonts w:cs="Arial"/>
          </w:rPr>
          <w:t>44000201500791)</w:t>
        </w:r>
      </w:hyperlink>
      <w:r w:rsidR="00423FF2">
        <w:t xml:space="preserve">, </w:t>
      </w:r>
      <w:hyperlink r:id="rId70" w:tgtFrame="ChangingDocument" w:history="1">
        <w:r w:rsidR="00423FF2" w:rsidRPr="00A028BF">
          <w:rPr>
            <w:rStyle w:val="a5"/>
          </w:rPr>
          <w:t xml:space="preserve">№ 632 от 02.11.2015 года (НГР </w:t>
        </w:r>
        <w:r w:rsidR="00423FF2" w:rsidRPr="00A028BF">
          <w:rPr>
            <w:rStyle w:val="a5"/>
            <w:lang w:val="en-US"/>
          </w:rPr>
          <w:t>RU</w:t>
        </w:r>
        <w:r w:rsidR="00423FF2" w:rsidRPr="00A028BF">
          <w:rPr>
            <w:rStyle w:val="a5"/>
          </w:rPr>
          <w:t>44000201501098)</w:t>
        </w:r>
      </w:hyperlink>
      <w:r w:rsidRPr="00713D29">
        <w:rPr>
          <w:rFonts w:cs="Arial"/>
        </w:rPr>
        <w:t>)</w:t>
      </w:r>
    </w:p>
    <w:p w:rsidR="005045E0" w:rsidRPr="003259D2" w:rsidRDefault="005045E0" w:rsidP="005045E0">
      <w:pPr>
        <w:autoSpaceDE w:val="0"/>
        <w:rPr>
          <w:rFonts w:cs="Arial"/>
        </w:rPr>
      </w:pPr>
      <w:r w:rsidRPr="003259D2">
        <w:rPr>
          <w:rFonts w:cs="Arial"/>
        </w:rPr>
        <w:t>42. Максимальный срок выполнения административных действий - 20 минут.</w:t>
      </w:r>
    </w:p>
    <w:p w:rsidR="00CE7A8A" w:rsidRDefault="00CE7A8A" w:rsidP="005045E0">
      <w:pPr>
        <w:autoSpaceDE w:val="0"/>
      </w:pPr>
      <w:r w:rsidRPr="00EE5002">
        <w:rPr>
          <w:rFonts w:cs="Arial"/>
        </w:rPr>
        <w:t>Максимальный срок выполнения административной процедуры принятия решения о предоставлении (об отказе в предоставлении) государственной услуги составляет 1 календарный день.</w:t>
      </w:r>
      <w:r>
        <w:t xml:space="preserve"> </w:t>
      </w:r>
    </w:p>
    <w:p w:rsidR="00E434D5" w:rsidRDefault="00E434D5" w:rsidP="005045E0">
      <w:pPr>
        <w:autoSpaceDE w:val="0"/>
      </w:pPr>
      <w:r>
        <w:t>(</w:t>
      </w:r>
      <w:proofErr w:type="gramStart"/>
      <w:r>
        <w:t>а</w:t>
      </w:r>
      <w:proofErr w:type="gramEnd"/>
      <w:r>
        <w:t xml:space="preserve">бзац 2 в новой редакции приказа </w:t>
      </w:r>
      <w:r w:rsidRPr="00713D29">
        <w:rPr>
          <w:rFonts w:cs="Arial"/>
        </w:rPr>
        <w:t xml:space="preserve">департамента социальной защиты населения, опеки и попечительства Костромской области </w:t>
      </w:r>
      <w:hyperlink r:id="rId71" w:tgtFrame="ChangingDocument" w:history="1">
        <w:r w:rsidRPr="00A028BF">
          <w:rPr>
            <w:rStyle w:val="a5"/>
          </w:rPr>
          <w:t xml:space="preserve">№ 632 от 02.11.2015 года (НГР </w:t>
        </w:r>
        <w:r w:rsidRPr="00A028BF">
          <w:rPr>
            <w:rStyle w:val="a5"/>
            <w:lang w:val="en-US"/>
          </w:rPr>
          <w:t>RU</w:t>
        </w:r>
        <w:r w:rsidRPr="00A028BF">
          <w:rPr>
            <w:rStyle w:val="a5"/>
          </w:rPr>
          <w:t>44000201501098)</w:t>
        </w:r>
      </w:hyperlink>
      <w:r>
        <w:t>)</w:t>
      </w:r>
    </w:p>
    <w:p w:rsidR="005045E0" w:rsidRPr="003259D2" w:rsidRDefault="005045E0" w:rsidP="005045E0">
      <w:pPr>
        <w:autoSpaceDE w:val="0"/>
        <w:rPr>
          <w:rFonts w:cs="Arial"/>
        </w:rPr>
      </w:pPr>
      <w:r w:rsidRPr="003259D2">
        <w:rPr>
          <w:rFonts w:cs="Arial"/>
        </w:rPr>
        <w:t xml:space="preserve">Результатом административной процедуры является принятие решения о предоставлении (об отказе в предоставлении) государственной услуги и передача </w:t>
      </w:r>
      <w:r w:rsidR="00E434D5">
        <w:rPr>
          <w:rFonts w:cs="Arial"/>
        </w:rPr>
        <w:t>приказа</w:t>
      </w:r>
      <w:r w:rsidRPr="003259D2">
        <w:rPr>
          <w:rFonts w:cs="Arial"/>
        </w:rPr>
        <w:t xml:space="preserve"> и уведомления о предоставлении (об отказе в предоставлении) государственной услуги и личного дела заявителя специалисту уполномоченного органа, ответс</w:t>
      </w:r>
      <w:r>
        <w:rPr>
          <w:rFonts w:cs="Arial"/>
        </w:rPr>
        <w:t>твенному за выдачу документов.</w:t>
      </w:r>
    </w:p>
    <w:p w:rsidR="00E434D5" w:rsidRDefault="00E434D5" w:rsidP="00E434D5">
      <w:pPr>
        <w:autoSpaceDE w:val="0"/>
      </w:pPr>
      <w:r>
        <w:t xml:space="preserve">(абзац 3 в редакции приказа </w:t>
      </w:r>
      <w:r w:rsidRPr="00713D29">
        <w:rPr>
          <w:rFonts w:cs="Arial"/>
        </w:rPr>
        <w:t xml:space="preserve">департамента социальной защиты населения, опеки и попечительства Костромской области </w:t>
      </w:r>
      <w:hyperlink r:id="rId72" w:tgtFrame="ChangingDocument" w:history="1">
        <w:r w:rsidRPr="00A028BF">
          <w:rPr>
            <w:rStyle w:val="a5"/>
          </w:rPr>
          <w:t xml:space="preserve">№ 632 от 02.11.2015 года (НГР </w:t>
        </w:r>
        <w:r w:rsidRPr="00A028BF">
          <w:rPr>
            <w:rStyle w:val="a5"/>
            <w:lang w:val="en-US"/>
          </w:rPr>
          <w:t>RU</w:t>
        </w:r>
        <w:r w:rsidRPr="00A028BF">
          <w:rPr>
            <w:rStyle w:val="a5"/>
          </w:rPr>
          <w:t>44000201501098)</w:t>
        </w:r>
      </w:hyperlink>
      <w:r>
        <w:t>)</w:t>
      </w:r>
    </w:p>
    <w:p w:rsidR="005045E0" w:rsidRPr="003259D2" w:rsidRDefault="005045E0" w:rsidP="005045E0">
      <w:pPr>
        <w:autoSpaceDE w:val="0"/>
        <w:rPr>
          <w:rFonts w:cs="Arial"/>
        </w:rPr>
      </w:pPr>
      <w:r w:rsidRPr="003259D2">
        <w:rPr>
          <w:rFonts w:cs="Arial"/>
        </w:rPr>
        <w:lastRenderedPageBreak/>
        <w:t>43. Основанием для начала административной процедуры выдачи документов является получение специалистом уполномоченного органа, ответственным за выдачу документов, личного дела заявителя.</w:t>
      </w:r>
    </w:p>
    <w:p w:rsidR="00E15F35" w:rsidRPr="005045E0" w:rsidRDefault="005045E0" w:rsidP="005045E0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713D29">
        <w:rPr>
          <w:rFonts w:cs="Arial"/>
        </w:rPr>
        <w:t>(</w:t>
      </w:r>
      <w:proofErr w:type="gramStart"/>
      <w:r w:rsidRPr="00713D29">
        <w:rPr>
          <w:rFonts w:cs="Arial"/>
        </w:rPr>
        <w:t>п</w:t>
      </w:r>
      <w:proofErr w:type="gramEnd"/>
      <w:r w:rsidRPr="00713D29">
        <w:rPr>
          <w:rFonts w:cs="Arial"/>
        </w:rPr>
        <w:t xml:space="preserve">. </w:t>
      </w:r>
      <w:r>
        <w:rPr>
          <w:rFonts w:cs="Arial"/>
        </w:rPr>
        <w:t>43</w:t>
      </w:r>
      <w:r w:rsidRPr="00713D29">
        <w:rPr>
          <w:rFonts w:cs="Arial"/>
        </w:rPr>
        <w:t xml:space="preserve"> в новой редакции приказа департамента социальной защиты населения, опеки и попечительства Костромской области </w:t>
      </w:r>
      <w:hyperlink r:id="rId73" w:tgtFrame="ChangingDocument" w:history="1">
        <w:r w:rsidRPr="00713D29">
          <w:rPr>
            <w:rStyle w:val="a5"/>
            <w:rFonts w:cs="Arial"/>
          </w:rPr>
          <w:t xml:space="preserve">№ 392 от 27.07.2015 года (НГР </w:t>
        </w:r>
        <w:r w:rsidRPr="00713D29">
          <w:rPr>
            <w:rStyle w:val="a5"/>
            <w:rFonts w:cs="Arial"/>
            <w:lang w:val="en-US"/>
          </w:rPr>
          <w:t>RU</w:t>
        </w:r>
        <w:r w:rsidRPr="00713D29">
          <w:rPr>
            <w:rStyle w:val="a5"/>
            <w:rFonts w:cs="Arial"/>
          </w:rPr>
          <w:t>44000201500791)</w:t>
        </w:r>
      </w:hyperlink>
      <w:r w:rsidRPr="00713D29">
        <w:rPr>
          <w:rFonts w:cs="Arial"/>
        </w:rPr>
        <w:t>)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44. Специалист, ответственный за выдачу документов: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1B4AE0">
        <w:rPr>
          <w:rFonts w:cs="Times New Roman CYR"/>
          <w:szCs w:val="28"/>
        </w:rPr>
        <w:t>1) регистрирует в журнале (приложение № 5 к настоящему административному регламенту) уведомление о предоставлении государственной услуги (об отказе в предоставлении государственной услуги);</w:t>
      </w:r>
      <w:proofErr w:type="gramEnd"/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2) в зависимости от способа обращения и получения результатов государственной услуги, избранных заявителем, уведомляет заявителя об окончании хода предоставления государственной услуги любым из способов (телефон, почта, факс и т.д.), указанных в заявлении;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3) в случае принятия решения о предоставлении государственной услуги: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направляет копию приказа о назначении заявителю ежемесячной доплаты к пенсии и личное дело заявителя в уполномоченный орган для производства выплаты;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вручает (направляет) заявителю (почтовым отправлением, в электронной форме и т.п.) уведомление о предоставлении государственной услуги;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4) в случае принятия решения об отказе в предоставлении государственной услуги: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вручает (направляет) заявителю (почтовым отправлением, в электронной форме и т.п.) уведомление об отказе в предоставлении государственной услуги с указанием  причин отказа и порядка обжалования;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возвращает представленные заявителем документы;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5) вносит в АИС сведения о выполнении административной процедуры (при наличии технических возможностей).</w:t>
      </w:r>
    </w:p>
    <w:p w:rsidR="005045E0" w:rsidRPr="003259D2" w:rsidRDefault="005045E0" w:rsidP="005045E0">
      <w:pPr>
        <w:autoSpaceDE w:val="0"/>
        <w:rPr>
          <w:rFonts w:cs="Arial"/>
        </w:rPr>
      </w:pPr>
      <w:r w:rsidRPr="003259D2">
        <w:rPr>
          <w:rFonts w:cs="Arial"/>
        </w:rPr>
        <w:t>6) передает дело специалисту уполномоченного органа, ответственному за делопроизводство, для последующей его р</w:t>
      </w:r>
      <w:r>
        <w:rPr>
          <w:rFonts w:cs="Arial"/>
        </w:rPr>
        <w:t>егистрации и передачи в архив.</w:t>
      </w:r>
    </w:p>
    <w:p w:rsidR="005045E0" w:rsidRPr="005045E0" w:rsidRDefault="005045E0" w:rsidP="005045E0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713D29">
        <w:rPr>
          <w:rFonts w:cs="Arial"/>
        </w:rPr>
        <w:t>(</w:t>
      </w:r>
      <w:proofErr w:type="spellStart"/>
      <w:r>
        <w:rPr>
          <w:rFonts w:cs="Arial"/>
        </w:rPr>
        <w:t>пп</w:t>
      </w:r>
      <w:proofErr w:type="spellEnd"/>
      <w:r>
        <w:rPr>
          <w:rFonts w:cs="Arial"/>
        </w:rPr>
        <w:t xml:space="preserve">. 6 </w:t>
      </w:r>
      <w:r w:rsidRPr="00713D29">
        <w:rPr>
          <w:rFonts w:cs="Arial"/>
        </w:rPr>
        <w:t xml:space="preserve">п. </w:t>
      </w:r>
      <w:r>
        <w:rPr>
          <w:rFonts w:cs="Arial"/>
        </w:rPr>
        <w:t>44</w:t>
      </w:r>
      <w:r w:rsidRPr="00713D29">
        <w:rPr>
          <w:rFonts w:cs="Arial"/>
        </w:rPr>
        <w:t xml:space="preserve"> </w:t>
      </w:r>
      <w:proofErr w:type="gramStart"/>
      <w:r>
        <w:rPr>
          <w:rFonts w:cs="Arial"/>
        </w:rPr>
        <w:t>дополнен</w:t>
      </w:r>
      <w:proofErr w:type="gramEnd"/>
      <w:r w:rsidRPr="00713D29">
        <w:rPr>
          <w:rFonts w:cs="Arial"/>
        </w:rPr>
        <w:t xml:space="preserve"> приказ</w:t>
      </w:r>
      <w:r>
        <w:rPr>
          <w:rFonts w:cs="Arial"/>
        </w:rPr>
        <w:t>ом</w:t>
      </w:r>
      <w:r w:rsidRPr="00713D29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74" w:tgtFrame="ChangingDocument" w:history="1">
        <w:r w:rsidRPr="00713D29">
          <w:rPr>
            <w:rStyle w:val="a5"/>
            <w:rFonts w:cs="Arial"/>
          </w:rPr>
          <w:t xml:space="preserve">№ 392 от 27.07.2015 года (НГР </w:t>
        </w:r>
        <w:r w:rsidRPr="00713D29">
          <w:rPr>
            <w:rStyle w:val="a5"/>
            <w:rFonts w:cs="Arial"/>
            <w:lang w:val="en-US"/>
          </w:rPr>
          <w:t>RU</w:t>
        </w:r>
        <w:r w:rsidRPr="00713D29">
          <w:rPr>
            <w:rStyle w:val="a5"/>
            <w:rFonts w:cs="Arial"/>
          </w:rPr>
          <w:t>44000201500791)</w:t>
        </w:r>
      </w:hyperlink>
      <w:r w:rsidRPr="00713D29">
        <w:rPr>
          <w:rFonts w:cs="Arial"/>
        </w:rPr>
        <w:t>)</w:t>
      </w:r>
    </w:p>
    <w:p w:rsidR="00DD6FBC" w:rsidRPr="003259D2" w:rsidRDefault="00DD6FBC" w:rsidP="00DD6FBC">
      <w:pPr>
        <w:widowControl w:val="0"/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45. Максимальный срок исполнения административных действий - 1 рабочий день.</w:t>
      </w:r>
    </w:p>
    <w:p w:rsidR="00E434D5" w:rsidRDefault="00E434D5" w:rsidP="00E434D5">
      <w:pPr>
        <w:autoSpaceDE w:val="0"/>
      </w:pPr>
      <w:r w:rsidRPr="00EE5002">
        <w:rPr>
          <w:rFonts w:cs="Arial"/>
        </w:rPr>
        <w:t>Максимальный срок исполнения административной процедуры выдачи документов составляет 1 календарный день.</w:t>
      </w:r>
    </w:p>
    <w:p w:rsidR="00E434D5" w:rsidRDefault="00E434D5" w:rsidP="00E434D5">
      <w:pPr>
        <w:autoSpaceDE w:val="0"/>
      </w:pPr>
      <w:r>
        <w:t>(</w:t>
      </w:r>
      <w:proofErr w:type="gramStart"/>
      <w:r>
        <w:t>а</w:t>
      </w:r>
      <w:proofErr w:type="gramEnd"/>
      <w:r>
        <w:t xml:space="preserve">бзац 2 в новой редакции приказа </w:t>
      </w:r>
      <w:r w:rsidRPr="00713D29">
        <w:rPr>
          <w:rFonts w:cs="Arial"/>
        </w:rPr>
        <w:t xml:space="preserve">департамента социальной защиты населения, опеки и попечительства Костромской области </w:t>
      </w:r>
      <w:hyperlink r:id="rId75" w:tgtFrame="ChangingDocument" w:history="1">
        <w:r w:rsidRPr="00A028BF">
          <w:rPr>
            <w:rStyle w:val="a5"/>
          </w:rPr>
          <w:t xml:space="preserve">№ 632 от 02.11.2015 года (НГР </w:t>
        </w:r>
        <w:r w:rsidRPr="00A028BF">
          <w:rPr>
            <w:rStyle w:val="a5"/>
            <w:lang w:val="en-US"/>
          </w:rPr>
          <w:t>RU</w:t>
        </w:r>
        <w:r w:rsidRPr="00A028BF">
          <w:rPr>
            <w:rStyle w:val="a5"/>
          </w:rPr>
          <w:t>44000201501098)</w:t>
        </w:r>
      </w:hyperlink>
      <w:r>
        <w:t>)</w:t>
      </w:r>
    </w:p>
    <w:p w:rsidR="00DD6FBC" w:rsidRPr="003259D2" w:rsidRDefault="00DD6FBC" w:rsidP="00DD6FBC">
      <w:pPr>
        <w:widowControl w:val="0"/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  <w:color w:val="000000"/>
        </w:rPr>
        <w:t xml:space="preserve">Результатом административной процедуры является вручение </w:t>
      </w:r>
      <w:r w:rsidRPr="003259D2">
        <w:rPr>
          <w:rFonts w:cs="Arial"/>
        </w:rPr>
        <w:t>уведомления о предоставлении (об отказе в предоставлении) государственной услуги лично либо направление его почтовым отправлением с уведомлением.</w:t>
      </w:r>
    </w:p>
    <w:p w:rsidR="00E15F35" w:rsidRPr="001B4AE0" w:rsidRDefault="00E15F35" w:rsidP="00DD6FBC">
      <w:pPr>
        <w:widowControl w:val="0"/>
        <w:suppressAutoHyphens/>
        <w:autoSpaceDE w:val="0"/>
        <w:autoSpaceDN w:val="0"/>
        <w:adjustRightInd w:val="0"/>
        <w:ind w:firstLine="0"/>
        <w:rPr>
          <w:rFonts w:cs="Times New Roman CYR"/>
          <w:szCs w:val="28"/>
        </w:rPr>
      </w:pPr>
    </w:p>
    <w:p w:rsidR="00493339" w:rsidRPr="00493339" w:rsidRDefault="00E15F35" w:rsidP="00493339">
      <w:pPr>
        <w:rPr>
          <w:rFonts w:cs="Arial"/>
          <w:b/>
          <w:sz w:val="28"/>
          <w:szCs w:val="28"/>
        </w:rPr>
      </w:pPr>
      <w:r w:rsidRPr="00493339">
        <w:rPr>
          <w:rFonts w:cs="Arial"/>
          <w:b/>
          <w:bCs/>
          <w:sz w:val="28"/>
          <w:szCs w:val="28"/>
        </w:rPr>
        <w:t xml:space="preserve">Глава 4. </w:t>
      </w:r>
      <w:r w:rsidR="00493339" w:rsidRPr="00493339">
        <w:rPr>
          <w:rFonts w:cs="Arial"/>
          <w:b/>
          <w:sz w:val="28"/>
          <w:szCs w:val="28"/>
        </w:rPr>
        <w:t xml:space="preserve">Порядок и формы </w:t>
      </w:r>
      <w:proofErr w:type="gramStart"/>
      <w:r w:rsidR="00493339" w:rsidRPr="00493339">
        <w:rPr>
          <w:rFonts w:cs="Arial"/>
          <w:b/>
          <w:sz w:val="28"/>
          <w:szCs w:val="28"/>
        </w:rPr>
        <w:t>контроля за</w:t>
      </w:r>
      <w:proofErr w:type="gramEnd"/>
      <w:r w:rsidR="00493339" w:rsidRPr="00493339">
        <w:rPr>
          <w:rFonts w:cs="Arial"/>
          <w:b/>
          <w:sz w:val="28"/>
          <w:szCs w:val="28"/>
        </w:rPr>
        <w:t xml:space="preserve"> предоставлением государственной услуги</w:t>
      </w:r>
    </w:p>
    <w:p w:rsidR="00493339" w:rsidRPr="003259D2" w:rsidRDefault="00493339" w:rsidP="00493339">
      <w:pPr>
        <w:widowControl w:val="0"/>
        <w:suppressAutoHyphens/>
        <w:autoSpaceDE w:val="0"/>
        <w:autoSpaceDN w:val="0"/>
        <w:adjustRightInd w:val="0"/>
        <w:rPr>
          <w:rFonts w:cs="Arial"/>
          <w:color w:val="000000"/>
        </w:rPr>
      </w:pPr>
      <w:r w:rsidRPr="003259D2">
        <w:rPr>
          <w:rFonts w:cs="Arial"/>
        </w:rPr>
        <w:t xml:space="preserve">46. </w:t>
      </w:r>
      <w:r w:rsidRPr="003259D2">
        <w:rPr>
          <w:rFonts w:cs="Arial"/>
          <w:color w:val="000000"/>
        </w:rPr>
        <w:t xml:space="preserve">Текущий контроль соблюдения и исполнения ответственными должностными лицами департамента положений настоящего административного регламента и иных нормативных правовых актов, устанавливающих требования к предоставлению государственной услуги (далее – текущий контроль), осуществляется директором департамента (в случае </w:t>
      </w:r>
      <w:r w:rsidRPr="003259D2">
        <w:rPr>
          <w:rFonts w:cs="Arial"/>
          <w:color w:val="000000"/>
        </w:rPr>
        <w:lastRenderedPageBreak/>
        <w:t>его отсутствия - исполняющим обязанности директора департамента).</w:t>
      </w:r>
    </w:p>
    <w:p w:rsidR="00493339" w:rsidRPr="003259D2" w:rsidRDefault="00493339" w:rsidP="00493339">
      <w:pPr>
        <w:autoSpaceDE w:val="0"/>
        <w:rPr>
          <w:rFonts w:cs="Arial"/>
          <w:color w:val="000000"/>
        </w:rPr>
      </w:pPr>
      <w:r w:rsidRPr="003259D2">
        <w:rPr>
          <w:rFonts w:eastAsia="Calibri" w:cs="Arial"/>
        </w:rPr>
        <w:t xml:space="preserve">46.1. </w:t>
      </w:r>
      <w:r w:rsidRPr="003259D2">
        <w:rPr>
          <w:rFonts w:cs="Arial"/>
          <w:color w:val="000000"/>
        </w:rPr>
        <w:t>Текущий контроль осуществляется путем проведения проверок с целью выявления и устранения нарушений прав заявителей, а также иных  заинтересованных лиц (граждан, их объединений и организаций, чьи права и законные интересы нарушены  при предоставлении государственной услуги) (далее – заинтересованные лица), рассмотрения, подготовки ответов на обращения заявителей и заинтересованных лиц.</w:t>
      </w:r>
    </w:p>
    <w:p w:rsidR="00493339" w:rsidRPr="003259D2" w:rsidRDefault="00493339" w:rsidP="00493339">
      <w:pPr>
        <w:rPr>
          <w:rFonts w:eastAsia="Calibri" w:cs="Arial"/>
        </w:rPr>
      </w:pPr>
      <w:r w:rsidRPr="003259D2">
        <w:rPr>
          <w:rFonts w:eastAsia="Calibri" w:cs="Arial"/>
        </w:rPr>
        <w:t xml:space="preserve">47. Проверки могут быть плановыми - осуществляться на основании программ проверок - и внеплановыми. При проведении проверки могут рассматриваться все вопросы, связанные с предоставлением государственной услуги - комплексные проверки, или отдельные вопросы - тематические проверки. </w:t>
      </w:r>
    </w:p>
    <w:p w:rsidR="00493339" w:rsidRPr="003259D2" w:rsidRDefault="00493339" w:rsidP="00493339">
      <w:pPr>
        <w:rPr>
          <w:rFonts w:eastAsia="Calibri" w:cs="Arial"/>
        </w:rPr>
      </w:pPr>
      <w:r w:rsidRPr="003259D2">
        <w:rPr>
          <w:rFonts w:eastAsia="Calibri" w:cs="Arial"/>
        </w:rPr>
        <w:t>Внеплановая проверка проводится в связи с конкретным обращением заявителя, заинтересованных лиц о нарушении действующего законодательства при предоставлении государственной услуги.</w:t>
      </w:r>
    </w:p>
    <w:p w:rsidR="00493339" w:rsidRPr="003259D2" w:rsidRDefault="00493339" w:rsidP="00493339">
      <w:pPr>
        <w:rPr>
          <w:rFonts w:eastAsia="Calibri" w:cs="Arial"/>
        </w:rPr>
      </w:pPr>
      <w:r w:rsidRPr="003259D2">
        <w:rPr>
          <w:rFonts w:eastAsia="Calibri" w:cs="Arial"/>
        </w:rPr>
        <w:t xml:space="preserve">48. </w:t>
      </w:r>
      <w:proofErr w:type="gramStart"/>
      <w:r w:rsidRPr="003259D2">
        <w:rPr>
          <w:rFonts w:eastAsia="Calibri" w:cs="Arial"/>
        </w:rPr>
        <w:t>Контроль за</w:t>
      </w:r>
      <w:proofErr w:type="gramEnd"/>
      <w:r w:rsidRPr="003259D2">
        <w:rPr>
          <w:rFonts w:eastAsia="Calibri" w:cs="Arial"/>
        </w:rPr>
        <w:t xml:space="preserve"> полнотой и качеством предоставления государственной услуги включает в себя:</w:t>
      </w:r>
    </w:p>
    <w:p w:rsidR="00493339" w:rsidRPr="003259D2" w:rsidRDefault="00493339" w:rsidP="00493339">
      <w:pPr>
        <w:rPr>
          <w:rFonts w:eastAsia="Calibri" w:cs="Arial"/>
        </w:rPr>
      </w:pPr>
      <w:r w:rsidRPr="003259D2">
        <w:rPr>
          <w:rFonts w:eastAsia="Calibri" w:cs="Arial"/>
        </w:rPr>
        <w:t>- проведение служебных проверок в случае поступления жалоб на действия (бездействие) должностного лица при предоставлении государственной услуги;</w:t>
      </w:r>
    </w:p>
    <w:p w:rsidR="00493339" w:rsidRPr="003259D2" w:rsidRDefault="00493339" w:rsidP="00493339">
      <w:pPr>
        <w:rPr>
          <w:rFonts w:eastAsia="Calibri" w:cs="Arial"/>
        </w:rPr>
      </w:pPr>
      <w:r w:rsidRPr="003259D2">
        <w:rPr>
          <w:rFonts w:eastAsia="Calibri" w:cs="Arial"/>
        </w:rPr>
        <w:t>- выявление и устранение нарушений прав граждан, юридических лиц, индивидуальных предпринимателей.</w:t>
      </w:r>
    </w:p>
    <w:p w:rsidR="00493339" w:rsidRPr="003259D2" w:rsidRDefault="00493339" w:rsidP="00493339">
      <w:pPr>
        <w:rPr>
          <w:rFonts w:eastAsia="Calibri" w:cs="Arial"/>
        </w:rPr>
      </w:pPr>
      <w:r w:rsidRPr="003259D2">
        <w:rPr>
          <w:rFonts w:eastAsia="Calibri" w:cs="Arial"/>
        </w:rPr>
        <w:t>48.1. Для проведения проверки формируется комиссия, деятельность которой осуществляется в соответствии с планом проведения проверки. Состав комиссии и план проведения проверки утверждаются приказом департамента. Результаты деятельности комиссии оформляются в виде справки, в которой отмечаются выявленные недостатки и предложения по их устранению. Справка подписывается председателем комиссии.</w:t>
      </w:r>
    </w:p>
    <w:p w:rsidR="00493339" w:rsidRPr="003259D2" w:rsidRDefault="00493339" w:rsidP="00493339">
      <w:pPr>
        <w:rPr>
          <w:rFonts w:eastAsia="Calibri" w:cs="Arial"/>
        </w:rPr>
      </w:pPr>
      <w:r w:rsidRPr="003259D2">
        <w:rPr>
          <w:rFonts w:eastAsia="Calibri" w:cs="Arial"/>
        </w:rPr>
        <w:t>49. Персональная ответственность должностных лиц департамента  закрепляется в их должностных регламентах в соответствии с требованиями законодательства.</w:t>
      </w:r>
    </w:p>
    <w:p w:rsidR="00493339" w:rsidRPr="003259D2" w:rsidRDefault="00493339" w:rsidP="00493339">
      <w:pPr>
        <w:rPr>
          <w:rFonts w:eastAsia="Calibri" w:cs="Arial"/>
          <w:color w:val="000000"/>
        </w:rPr>
      </w:pPr>
      <w:r w:rsidRPr="003259D2">
        <w:rPr>
          <w:rFonts w:eastAsia="Calibri" w:cs="Arial"/>
          <w:color w:val="000000"/>
        </w:rPr>
        <w:t xml:space="preserve">49.1. Должностные лица департамента в случае ненадлежащих </w:t>
      </w:r>
      <w:r w:rsidRPr="003259D2">
        <w:rPr>
          <w:rFonts w:eastAsia="Calibri" w:cs="Arial"/>
        </w:rPr>
        <w:t>предоставления государственной услуги</w:t>
      </w:r>
      <w:r w:rsidRPr="003259D2">
        <w:rPr>
          <w:rFonts w:eastAsia="Calibri" w:cs="Arial"/>
          <w:color w:val="000000"/>
        </w:rPr>
        <w:t xml:space="preserve"> и (или) исполнения служебных обязанностей, совершения противоправных действий (бездействия) при проведении проверки несут ответственность в соответствии с законодательством Российской Федерации.</w:t>
      </w:r>
    </w:p>
    <w:p w:rsidR="00493339" w:rsidRPr="003259D2" w:rsidRDefault="00493339" w:rsidP="00493339">
      <w:pPr>
        <w:rPr>
          <w:rFonts w:eastAsia="Calibri" w:cs="Arial"/>
        </w:rPr>
      </w:pPr>
      <w:r w:rsidRPr="003259D2">
        <w:rPr>
          <w:rFonts w:eastAsia="Calibri" w:cs="Arial"/>
          <w:bCs/>
          <w:color w:val="000000"/>
        </w:rPr>
        <w:t>49.2.</w:t>
      </w:r>
      <w:r w:rsidRPr="003259D2">
        <w:rPr>
          <w:rFonts w:eastAsia="Calibri" w:cs="Arial"/>
        </w:rPr>
        <w:t xml:space="preserve"> Департамент  ведет учет случаев ненадлежащего исполнения должностными лицами служебных обязанностей, проводит соответствующие служебные проверки и принимает в соответствии с законодательством Российской Федерации меры в отношении таких должностных лиц.</w:t>
      </w:r>
    </w:p>
    <w:p w:rsidR="00493339" w:rsidRPr="003259D2" w:rsidRDefault="00493339" w:rsidP="00493339">
      <w:pPr>
        <w:rPr>
          <w:rFonts w:eastAsia="Calibri" w:cs="Arial"/>
        </w:rPr>
      </w:pPr>
      <w:r w:rsidRPr="003259D2">
        <w:rPr>
          <w:rFonts w:eastAsia="Calibri" w:cs="Arial"/>
        </w:rPr>
        <w:t xml:space="preserve">50. </w:t>
      </w:r>
      <w:proofErr w:type="gramStart"/>
      <w:r w:rsidRPr="003259D2">
        <w:rPr>
          <w:rFonts w:eastAsia="Calibri" w:cs="Arial"/>
        </w:rPr>
        <w:t>Граждане, их объединения и организации вправе обратиться устно, направить обращение в письменной форме или в форме электронного документа в адрес директора департамента с просьбой о проведении проверки соблюдения и исполнения нормативных правовых актов Российской Федерации и Костромской области, положений настоящего административного регламента, устанавливающих требования к полноте и качеству предоставления государственной услуги, в случае предполагаемого нарушения прав и законных интересов при</w:t>
      </w:r>
      <w:proofErr w:type="gramEnd"/>
      <w:r w:rsidRPr="003259D2">
        <w:rPr>
          <w:rFonts w:eastAsia="Calibri" w:cs="Arial"/>
        </w:rPr>
        <w:t xml:space="preserve"> </w:t>
      </w:r>
      <w:proofErr w:type="gramStart"/>
      <w:r w:rsidRPr="003259D2">
        <w:rPr>
          <w:rFonts w:eastAsia="Calibri" w:cs="Arial"/>
        </w:rPr>
        <w:t>предоставлении</w:t>
      </w:r>
      <w:proofErr w:type="gramEnd"/>
      <w:r w:rsidRPr="003259D2">
        <w:rPr>
          <w:rFonts w:eastAsia="Calibri" w:cs="Arial"/>
        </w:rPr>
        <w:t xml:space="preserve"> государственной услуги.</w:t>
      </w:r>
    </w:p>
    <w:p w:rsidR="00493339" w:rsidRPr="003259D2" w:rsidRDefault="00493339" w:rsidP="00493339">
      <w:pPr>
        <w:rPr>
          <w:rFonts w:eastAsia="Calibri" w:cs="Arial"/>
        </w:rPr>
      </w:pPr>
      <w:r w:rsidRPr="003259D2">
        <w:rPr>
          <w:rFonts w:eastAsia="Calibri" w:cs="Arial"/>
        </w:rPr>
        <w:t xml:space="preserve">Обращение заинтересованных лиц, поступившее в департамент, рассматривается в течение 30 дней со дня его регистрации. </w:t>
      </w:r>
    </w:p>
    <w:p w:rsidR="00493339" w:rsidRPr="003259D2" w:rsidRDefault="00493339" w:rsidP="00493339">
      <w:pPr>
        <w:rPr>
          <w:rFonts w:eastAsia="Calibri" w:cs="Arial"/>
        </w:rPr>
      </w:pPr>
      <w:r w:rsidRPr="003259D2">
        <w:rPr>
          <w:rFonts w:eastAsia="Calibri" w:cs="Arial"/>
        </w:rPr>
        <w:t xml:space="preserve">О результатах рассмотрения обращения не позднее дня, следующего за днем принятия решения, дается письменный ответ, который может быть направлен заказным почтовым отправлением по почтовому адресу, указанному в обращении, </w:t>
      </w:r>
      <w:r w:rsidRPr="003259D2">
        <w:rPr>
          <w:rFonts w:eastAsia="Calibri" w:cs="Arial"/>
        </w:rPr>
        <w:lastRenderedPageBreak/>
        <w:t>путем вручения обратившемуся лицу или его уполномоченному представителю лично под расписку или в форме электронного документа на адрес электронной почты обратившегося лица.</w:t>
      </w:r>
    </w:p>
    <w:p w:rsidR="00493339" w:rsidRPr="003259D2" w:rsidRDefault="00493339" w:rsidP="00493339">
      <w:pPr>
        <w:rPr>
          <w:rFonts w:eastAsia="Calibri" w:cs="Arial"/>
        </w:rPr>
      </w:pPr>
      <w:r w:rsidRPr="003259D2">
        <w:rPr>
          <w:rFonts w:eastAsia="Calibri" w:cs="Arial"/>
        </w:rPr>
        <w:t>Жалоба заявителя рассматривается в порядке, установленном главой 5 настоящего</w:t>
      </w:r>
      <w:r>
        <w:rPr>
          <w:rFonts w:eastAsia="Calibri" w:cs="Arial"/>
        </w:rPr>
        <w:t xml:space="preserve"> административного регламента.</w:t>
      </w:r>
    </w:p>
    <w:p w:rsidR="00493339" w:rsidRPr="005045E0" w:rsidRDefault="00493339" w:rsidP="00493339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713D29">
        <w:rPr>
          <w:rFonts w:cs="Arial"/>
        </w:rPr>
        <w:t>(</w:t>
      </w:r>
      <w:r>
        <w:rPr>
          <w:rFonts w:cs="Arial"/>
        </w:rPr>
        <w:t>гл</w:t>
      </w:r>
      <w:r w:rsidRPr="00713D29">
        <w:rPr>
          <w:rFonts w:cs="Arial"/>
        </w:rPr>
        <w:t xml:space="preserve">. </w:t>
      </w:r>
      <w:r>
        <w:rPr>
          <w:rFonts w:cs="Arial"/>
        </w:rPr>
        <w:t>4</w:t>
      </w:r>
      <w:r w:rsidRPr="00713D29">
        <w:rPr>
          <w:rFonts w:cs="Arial"/>
        </w:rPr>
        <w:t xml:space="preserve"> </w:t>
      </w:r>
      <w:r>
        <w:rPr>
          <w:rFonts w:cs="Arial"/>
        </w:rPr>
        <w:t>в новой редакции</w:t>
      </w:r>
      <w:r w:rsidRPr="00713D29">
        <w:rPr>
          <w:rFonts w:cs="Arial"/>
        </w:rPr>
        <w:t xml:space="preserve"> приказ</w:t>
      </w:r>
      <w:r>
        <w:rPr>
          <w:rFonts w:cs="Arial"/>
        </w:rPr>
        <w:t>а</w:t>
      </w:r>
      <w:r w:rsidRPr="00713D29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76" w:tgtFrame="ChangingDocument" w:history="1">
        <w:r w:rsidRPr="00713D29">
          <w:rPr>
            <w:rStyle w:val="a5"/>
            <w:rFonts w:cs="Arial"/>
          </w:rPr>
          <w:t xml:space="preserve">№ 392 от 27.07.2015 года (НГР </w:t>
        </w:r>
        <w:r w:rsidRPr="00713D29">
          <w:rPr>
            <w:rStyle w:val="a5"/>
            <w:rFonts w:cs="Arial"/>
            <w:lang w:val="en-US"/>
          </w:rPr>
          <w:t>RU</w:t>
        </w:r>
        <w:r w:rsidRPr="00713D29">
          <w:rPr>
            <w:rStyle w:val="a5"/>
            <w:rFonts w:cs="Arial"/>
          </w:rPr>
          <w:t>44000201500791)</w:t>
        </w:r>
      </w:hyperlink>
      <w:r w:rsidRPr="00713D29">
        <w:rPr>
          <w:rFonts w:cs="Arial"/>
        </w:rPr>
        <w:t>)</w:t>
      </w:r>
    </w:p>
    <w:p w:rsidR="00E15F35" w:rsidRPr="001B4AE0" w:rsidRDefault="00E15F35" w:rsidP="00493339">
      <w:pPr>
        <w:widowControl w:val="0"/>
        <w:suppressAutoHyphens/>
        <w:autoSpaceDE w:val="0"/>
        <w:autoSpaceDN w:val="0"/>
        <w:adjustRightInd w:val="0"/>
        <w:ind w:firstLine="0"/>
        <w:rPr>
          <w:rFonts w:cs="Times New Roman CYR"/>
          <w:szCs w:val="28"/>
        </w:rPr>
      </w:pPr>
    </w:p>
    <w:p w:rsidR="00E15F35" w:rsidRPr="00126ADE" w:rsidRDefault="00E15F35" w:rsidP="00126ADE">
      <w:pPr>
        <w:widowControl w:val="0"/>
        <w:suppressAutoHyphens/>
        <w:autoSpaceDE w:val="0"/>
        <w:autoSpaceDN w:val="0"/>
        <w:adjustRightInd w:val="0"/>
        <w:rPr>
          <w:rFonts w:cs="Arial"/>
          <w:b/>
          <w:bCs/>
          <w:sz w:val="28"/>
          <w:szCs w:val="26"/>
        </w:rPr>
      </w:pPr>
      <w:r w:rsidRPr="00126ADE">
        <w:rPr>
          <w:rFonts w:cs="Arial"/>
          <w:b/>
          <w:bCs/>
          <w:sz w:val="28"/>
          <w:szCs w:val="26"/>
        </w:rPr>
        <w:t>Глава 5. Порядок досудебного (внесудебного) обжалования заявителем решений и действий (бездействия) органа, предоставляющего государственную услугу, а также должностных лиц, государственных служащих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51.  Заявители  имеют право на обжалование, оспаривание решений, действий (бездействия) должностных лиц департамента, уполномоченного органа при предоставлении государственной услуги в судебном или в досудебном (внесудебном) порядке.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Заявители имеют право на получение в уполномоченном органе, департаменте информации и документов, необходимых для обоснования жалобы.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52. Обжалование решений, действий (бездействия) должностных лиц департамента или уполномоченного органа при предоставлении государственной услуги в досудебном (внесудебном) порядке не лишает их права на оспаривание указанных решений, действий (бездействия) в судебном порядке.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53. Заявитель может обратиться с </w:t>
      </w:r>
      <w:proofErr w:type="gramStart"/>
      <w:r w:rsidRPr="001B4AE0">
        <w:rPr>
          <w:rFonts w:cs="Times New Roman CYR"/>
          <w:szCs w:val="28"/>
        </w:rPr>
        <w:t>жалобой</w:t>
      </w:r>
      <w:proofErr w:type="gramEnd"/>
      <w:r w:rsidRPr="001B4AE0">
        <w:rPr>
          <w:rFonts w:cs="Times New Roman CYR"/>
          <w:szCs w:val="28"/>
        </w:rPr>
        <w:t xml:space="preserve"> в том числе в следующих случаях: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 1) нарушение срока регистрации заявления заявителя о предоставлении государственной услуги;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 2) нарушение срока предоставления государственной услуги;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 3) требование у заявителя документов, не предусмотренных нормативными правовыми актами Российской Федерации, нормативными правовыми актами Костромской области для предоставления государственной услуги;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4) отказ в приеме документов, предоставление которых предусмотрено нормативными правовыми актами Российской Федерации, нормативными правовыми актами Костромской области для предоставления государственной  услуги у заявителя;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5)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Костромской области;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6) 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Костромской области;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1B4AE0">
        <w:rPr>
          <w:rFonts w:cs="Times New Roman CYR"/>
          <w:szCs w:val="28"/>
        </w:rPr>
        <w:t>7) отказ уполномоченного органа, департамента, должностного лица уполномоченного органа, департамента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исправлений.</w:t>
      </w:r>
      <w:proofErr w:type="gramEnd"/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54. Жалоба подается в письменной форме на бумажном носителе, в электронной форме в уполномоченный орган, </w:t>
      </w:r>
      <w:r w:rsidRPr="001B4AE0">
        <w:rPr>
          <w:rFonts w:cs="Times New Roman CYR"/>
          <w:szCs w:val="28"/>
        </w:rPr>
        <w:lastRenderedPageBreak/>
        <w:t xml:space="preserve">департамент. 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Жалобы на решения, принятые руководителем уполномоченного органа рассматриваются руководителем департамента.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Жалобы на решения, принятые руководителем департамента рассматриваются заместителем губернатора Костромской области, координирующего работу по вопросам реализации государственной политики и выработке региональной политики в области социальной защиты населения.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55. Жалоба может быть направлена по почте, через МФЦ, с использованием информационно-телекоммуникационной сети «Интернет», официального сайта департамента, единого портала государственных услуг либо регионального портала государственных и муниципальных услуг, а также может быть принята при личном приеме заявителя.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56. Жалоба должна содержать: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1) наименование органа, предоставляющего государственную услугу, должностного лица органа, предоставляющего государственную услугу, решения и действия (бездействие) которых обжалуются;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1B4AE0">
        <w:rPr>
          <w:rFonts w:cs="Times New Roman CYR"/>
          <w:szCs w:val="28"/>
        </w:rPr>
        <w:t>2) фамилию, имя, отчество (последнее - при наличии), сведения о месте жительства заявителя,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  <w:proofErr w:type="gramEnd"/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3) сведения об обжалуемых решениях и действиях (бездействии) органа, предоставляющего государственную услугу должностного лица органа, предоставляющего государственную услугу;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4) доводы, на основании которых заявитель не согласен с решением и действием (бездействием) органа, предоставляющего государственную услугу, должностного лица органа, предоставляющего государственную услугу, либо государственного служащего. </w:t>
      </w:r>
    </w:p>
    <w:p w:rsidR="00493339" w:rsidRPr="00493339" w:rsidRDefault="00493339" w:rsidP="00493339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713D29">
        <w:rPr>
          <w:rFonts w:cs="Arial"/>
        </w:rPr>
        <w:t>(</w:t>
      </w:r>
      <w:r>
        <w:rPr>
          <w:rFonts w:cs="Arial"/>
        </w:rPr>
        <w:t>абзац 6 п. 56</w:t>
      </w:r>
      <w:r w:rsidRPr="00713D29">
        <w:rPr>
          <w:rFonts w:cs="Arial"/>
        </w:rPr>
        <w:t xml:space="preserve"> </w:t>
      </w:r>
      <w:r>
        <w:rPr>
          <w:rFonts w:cs="Arial"/>
        </w:rPr>
        <w:t>исключен</w:t>
      </w:r>
      <w:r w:rsidRPr="00713D29">
        <w:rPr>
          <w:rFonts w:cs="Arial"/>
        </w:rPr>
        <w:t xml:space="preserve"> приказ</w:t>
      </w:r>
      <w:r>
        <w:rPr>
          <w:rFonts w:cs="Arial"/>
        </w:rPr>
        <w:t>ом</w:t>
      </w:r>
      <w:r w:rsidRPr="00713D29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77" w:tgtFrame="ChangingDocument" w:history="1">
        <w:r w:rsidRPr="00713D29">
          <w:rPr>
            <w:rStyle w:val="a5"/>
            <w:rFonts w:cs="Arial"/>
          </w:rPr>
          <w:t xml:space="preserve">№ 392 от 27.07.2015 года (НГР </w:t>
        </w:r>
        <w:r w:rsidRPr="00713D29">
          <w:rPr>
            <w:rStyle w:val="a5"/>
            <w:rFonts w:cs="Arial"/>
            <w:lang w:val="en-US"/>
          </w:rPr>
          <w:t>RU</w:t>
        </w:r>
        <w:r w:rsidRPr="00713D29">
          <w:rPr>
            <w:rStyle w:val="a5"/>
            <w:rFonts w:cs="Arial"/>
          </w:rPr>
          <w:t>44000201500791)</w:t>
        </w:r>
      </w:hyperlink>
      <w:r>
        <w:rPr>
          <w:rFonts w:cs="Arial"/>
        </w:rPr>
        <w:t>)</w:t>
      </w:r>
    </w:p>
    <w:p w:rsidR="00493339" w:rsidRPr="003259D2" w:rsidRDefault="00493339" w:rsidP="00493339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56.1. При рассмотрении жалобы заявитель имеет право:</w:t>
      </w:r>
    </w:p>
    <w:p w:rsidR="00493339" w:rsidRPr="003259D2" w:rsidRDefault="00493339" w:rsidP="00493339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1) представлять документы (их копии), подтверждающие доводы заявителя, либо обращаться с просьбой об их истребовании, в том числе в электронной форме;</w:t>
      </w:r>
    </w:p>
    <w:p w:rsidR="00493339" w:rsidRPr="003259D2" w:rsidRDefault="00493339" w:rsidP="00493339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2) знакомиться с документами и материалами, касающимися рассмотрения жалобы, если это не затрагивает права, свободы и законные интересы других лиц и если в указанных документах и материалах не содержатся сведения, составляющие государственную или иную охраняемую федеральным законом тайну;</w:t>
      </w:r>
    </w:p>
    <w:p w:rsidR="00493339" w:rsidRPr="003259D2" w:rsidRDefault="00493339" w:rsidP="00493339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3) получать в письменной форме и по желанию заявителя в электронной форме ответ по существу поставленных в жалобе вопросов;</w:t>
      </w:r>
    </w:p>
    <w:p w:rsidR="00493339" w:rsidRPr="003259D2" w:rsidRDefault="00493339" w:rsidP="00493339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4) обращаться с заявлением о прекращении рассмотрения жалобы</w:t>
      </w:r>
      <w:proofErr w:type="gramStart"/>
      <w:r w:rsidRPr="003259D2">
        <w:rPr>
          <w:rFonts w:cs="Arial"/>
        </w:rPr>
        <w:t>.»;</w:t>
      </w:r>
      <w:proofErr w:type="gramEnd"/>
    </w:p>
    <w:p w:rsidR="00493339" w:rsidRPr="00493339" w:rsidRDefault="00493339" w:rsidP="00493339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713D29">
        <w:rPr>
          <w:rFonts w:cs="Arial"/>
        </w:rPr>
        <w:t>(</w:t>
      </w:r>
      <w:r>
        <w:rPr>
          <w:rFonts w:cs="Arial"/>
        </w:rPr>
        <w:t>п. 56.1</w:t>
      </w:r>
      <w:r w:rsidRPr="00713D29">
        <w:rPr>
          <w:rFonts w:cs="Arial"/>
        </w:rPr>
        <w:t xml:space="preserve"> </w:t>
      </w:r>
      <w:proofErr w:type="gramStart"/>
      <w:r>
        <w:rPr>
          <w:rFonts w:cs="Arial"/>
        </w:rPr>
        <w:t>дополнен</w:t>
      </w:r>
      <w:proofErr w:type="gramEnd"/>
      <w:r w:rsidRPr="00713D29">
        <w:rPr>
          <w:rFonts w:cs="Arial"/>
        </w:rPr>
        <w:t xml:space="preserve"> приказ</w:t>
      </w:r>
      <w:r>
        <w:rPr>
          <w:rFonts w:cs="Arial"/>
        </w:rPr>
        <w:t>ом</w:t>
      </w:r>
      <w:r w:rsidRPr="00713D29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78" w:tgtFrame="ChangingDocument" w:history="1">
        <w:r w:rsidRPr="00713D29">
          <w:rPr>
            <w:rStyle w:val="a5"/>
            <w:rFonts w:cs="Arial"/>
          </w:rPr>
          <w:t xml:space="preserve">№ 392 от 27.07.2015 года (НГР </w:t>
        </w:r>
        <w:r w:rsidRPr="00713D29">
          <w:rPr>
            <w:rStyle w:val="a5"/>
            <w:rFonts w:cs="Arial"/>
            <w:lang w:val="en-US"/>
          </w:rPr>
          <w:t>RU</w:t>
        </w:r>
        <w:r w:rsidRPr="00713D29">
          <w:rPr>
            <w:rStyle w:val="a5"/>
            <w:rFonts w:cs="Arial"/>
          </w:rPr>
          <w:t>44000201500791)</w:t>
        </w:r>
      </w:hyperlink>
      <w:r>
        <w:rPr>
          <w:rFonts w:cs="Arial"/>
        </w:rPr>
        <w:t>)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57. </w:t>
      </w:r>
      <w:proofErr w:type="gramStart"/>
      <w:r w:rsidRPr="001B4AE0">
        <w:rPr>
          <w:rFonts w:cs="Times New Roman CYR"/>
          <w:szCs w:val="28"/>
        </w:rPr>
        <w:t xml:space="preserve">Жалоба, поступившая в уполномоченный орган, департамент подлежит рассмотрению должностным лицом, наделенным полномочиями по рассмотрению жалоб, в течение пятнадцати рабочих дней со дня ее регистрации, а в случае обжалования отказа уполномоченного органа, департамента, должностного лица уполномоченного органа, департамента в </w:t>
      </w:r>
      <w:r w:rsidRPr="001B4AE0">
        <w:rPr>
          <w:rFonts w:cs="Times New Roman CYR"/>
          <w:szCs w:val="28"/>
        </w:rPr>
        <w:lastRenderedPageBreak/>
        <w:t>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</w:t>
      </w:r>
      <w:proofErr w:type="gramEnd"/>
      <w:r w:rsidRPr="001B4AE0">
        <w:rPr>
          <w:rFonts w:cs="Times New Roman CYR"/>
          <w:szCs w:val="28"/>
        </w:rPr>
        <w:t xml:space="preserve"> пяти рабочих дней со дня ее регистрации.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 58. По результатам рассмотрения жалобы уполномоченный орган, департамент принимает одно из следующих решений: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1B4AE0">
        <w:rPr>
          <w:rFonts w:cs="Times New Roman CYR"/>
          <w:szCs w:val="28"/>
        </w:rPr>
        <w:t>1) удовлетворяет жалобу, в том числе в форме отмены принятого решения, исправления допущенных уполномоченным органом,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Костромской области, а также в иных формах;</w:t>
      </w:r>
      <w:proofErr w:type="gramEnd"/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2) отказывает в удовлетворении жалобы.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59. Не позднее дня, следующего за днем принятия решения, указанного в пункте 58 настоящей главы,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:rsidR="00493339" w:rsidRPr="003259D2" w:rsidRDefault="00493339" w:rsidP="00493339">
      <w:pPr>
        <w:rPr>
          <w:rFonts w:cs="Arial"/>
        </w:rPr>
      </w:pPr>
      <w:r w:rsidRPr="003259D2">
        <w:rPr>
          <w:rFonts w:cs="Arial"/>
        </w:rPr>
        <w:t xml:space="preserve">60. В случае установления в ходе или по результатам </w:t>
      </w:r>
      <w:proofErr w:type="gramStart"/>
      <w:r w:rsidRPr="003259D2">
        <w:rPr>
          <w:rFonts w:cs="Arial"/>
        </w:rPr>
        <w:t>рассмотрения жалобы признаков состава административного правонарушения</w:t>
      </w:r>
      <w:proofErr w:type="gramEnd"/>
      <w:r w:rsidRPr="003259D2">
        <w:rPr>
          <w:rFonts w:cs="Arial"/>
        </w:rPr>
        <w:t xml:space="preserve"> или преступления должностное лицо, наделенное полномочиями по рассмотрению жалоб, незамедлительно направляет имеющиеся материалы в органы прокуратуры и в органы, уполномоченные составлять протоколы об административных правонарушениях в соответствии с </w:t>
      </w:r>
      <w:hyperlink r:id="rId79" w:tgtFrame="Logical" w:history="1">
        <w:r w:rsidRPr="0077640B">
          <w:rPr>
            <w:rStyle w:val="a5"/>
            <w:rFonts w:cs="Arial"/>
          </w:rPr>
          <w:t>Кодексом Костромской области об административных правонарушениях</w:t>
        </w:r>
      </w:hyperlink>
      <w:r>
        <w:rPr>
          <w:rFonts w:cs="Arial"/>
        </w:rPr>
        <w:t>.</w:t>
      </w:r>
    </w:p>
    <w:p w:rsidR="00493339" w:rsidRPr="005045E0" w:rsidRDefault="00493339" w:rsidP="00493339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 w:rsidRPr="00713D29">
        <w:rPr>
          <w:rFonts w:cs="Arial"/>
        </w:rPr>
        <w:t>(</w:t>
      </w:r>
      <w:r>
        <w:rPr>
          <w:rFonts w:cs="Arial"/>
        </w:rPr>
        <w:t>п. 60</w:t>
      </w:r>
      <w:r w:rsidRPr="00713D29">
        <w:rPr>
          <w:rFonts w:cs="Arial"/>
        </w:rPr>
        <w:t xml:space="preserve"> </w:t>
      </w:r>
      <w:r>
        <w:rPr>
          <w:rFonts w:cs="Arial"/>
        </w:rPr>
        <w:t>в новой редакции</w:t>
      </w:r>
      <w:r w:rsidRPr="00713D29">
        <w:rPr>
          <w:rFonts w:cs="Arial"/>
        </w:rPr>
        <w:t xml:space="preserve"> приказ</w:t>
      </w:r>
      <w:r>
        <w:rPr>
          <w:rFonts w:cs="Arial"/>
        </w:rPr>
        <w:t>а</w:t>
      </w:r>
      <w:r w:rsidRPr="00713D29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80" w:tgtFrame="ChangingDocument" w:history="1">
        <w:r w:rsidRPr="00713D29">
          <w:rPr>
            <w:rStyle w:val="a5"/>
            <w:rFonts w:cs="Arial"/>
          </w:rPr>
          <w:t xml:space="preserve">№ 392 от 27.07.2015 года (НГР </w:t>
        </w:r>
        <w:r w:rsidRPr="00713D29">
          <w:rPr>
            <w:rStyle w:val="a5"/>
            <w:rFonts w:cs="Arial"/>
            <w:lang w:val="en-US"/>
          </w:rPr>
          <w:t>RU</w:t>
        </w:r>
        <w:r w:rsidRPr="00713D29">
          <w:rPr>
            <w:rStyle w:val="a5"/>
            <w:rFonts w:cs="Arial"/>
          </w:rPr>
          <w:t>44000201500791)</w:t>
        </w:r>
      </w:hyperlink>
      <w:r w:rsidRPr="00713D29">
        <w:rPr>
          <w:rFonts w:cs="Arial"/>
        </w:rPr>
        <w:t>)</w:t>
      </w:r>
    </w:p>
    <w:p w:rsidR="00493339" w:rsidRPr="001B4AE0" w:rsidRDefault="00493339" w:rsidP="00493339">
      <w:pPr>
        <w:widowControl w:val="0"/>
        <w:suppressAutoHyphens/>
        <w:autoSpaceDE w:val="0"/>
        <w:autoSpaceDN w:val="0"/>
        <w:adjustRightInd w:val="0"/>
        <w:ind w:firstLine="0"/>
        <w:rPr>
          <w:rFonts w:cs="Times New Roman CYR"/>
          <w:szCs w:val="28"/>
        </w:rPr>
      </w:pPr>
    </w:p>
    <w:p w:rsidR="00E15F35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Приложение № 1</w:t>
      </w:r>
    </w:p>
    <w:p w:rsidR="00E15F35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1B4AE0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ежемесячной доплаты к пенсии гражданам, замещавшим не менее 15 лет на постоянной основе должности руководителей сельскохозяйственных организаций независимо от организационно-правовых форм и форм собственности, производящих сельскохозяйственную продукцию на территории Костромской области, и вышедшим на пенсию</w:t>
      </w:r>
      <w:proofErr w:type="gramEnd"/>
    </w:p>
    <w:p w:rsidR="00D17E36" w:rsidRPr="00DD702C" w:rsidRDefault="00DD702C" w:rsidP="00DD702C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>
        <w:rPr>
          <w:rFonts w:cs="Times New Roman CYR"/>
          <w:szCs w:val="28"/>
        </w:rPr>
        <w:t>(приложение № 1</w:t>
      </w:r>
      <w:r w:rsidRPr="00713D29">
        <w:rPr>
          <w:rFonts w:cs="Arial"/>
        </w:rPr>
        <w:t xml:space="preserve"> </w:t>
      </w:r>
      <w:r>
        <w:rPr>
          <w:rFonts w:cs="Arial"/>
        </w:rPr>
        <w:t>в новой редакции</w:t>
      </w:r>
      <w:r w:rsidRPr="00713D29">
        <w:rPr>
          <w:rFonts w:cs="Arial"/>
        </w:rPr>
        <w:t xml:space="preserve"> приказ</w:t>
      </w:r>
      <w:r>
        <w:rPr>
          <w:rFonts w:cs="Arial"/>
        </w:rPr>
        <w:t>а</w:t>
      </w:r>
      <w:r w:rsidRPr="00713D29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81" w:tgtFrame="ChangingDocument" w:history="1">
        <w:r w:rsidRPr="00713D29">
          <w:rPr>
            <w:rStyle w:val="a5"/>
            <w:rFonts w:cs="Arial"/>
          </w:rPr>
          <w:t xml:space="preserve">№ 392 от 27.07.2015 года (НГР </w:t>
        </w:r>
        <w:r w:rsidRPr="00713D29">
          <w:rPr>
            <w:rStyle w:val="a5"/>
            <w:rFonts w:cs="Arial"/>
            <w:lang w:val="en-US"/>
          </w:rPr>
          <w:t>RU</w:t>
        </w:r>
        <w:r w:rsidRPr="00713D29">
          <w:rPr>
            <w:rStyle w:val="a5"/>
            <w:rFonts w:cs="Arial"/>
          </w:rPr>
          <w:t>44000201500791)</w:t>
        </w:r>
      </w:hyperlink>
      <w:r w:rsidRPr="00713D29">
        <w:rPr>
          <w:rFonts w:cs="Arial"/>
        </w:rPr>
        <w:t>)</w:t>
      </w:r>
    </w:p>
    <w:p w:rsidR="00E15F35" w:rsidRDefault="00E15F35" w:rsidP="001B4AE0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126ADE" w:rsidRPr="001B4AE0" w:rsidRDefault="00126ADE" w:rsidP="001B4AE0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DD702C" w:rsidRPr="003259D2" w:rsidRDefault="00DD702C" w:rsidP="00DD702C">
      <w:pPr>
        <w:tabs>
          <w:tab w:val="left" w:pos="720"/>
        </w:tabs>
        <w:jc w:val="center"/>
        <w:rPr>
          <w:rFonts w:cs="Arial"/>
        </w:rPr>
      </w:pPr>
      <w:r w:rsidRPr="003259D2">
        <w:rPr>
          <w:rFonts w:cs="Arial"/>
          <w:color w:val="000000"/>
        </w:rPr>
        <w:t>И</w:t>
      </w:r>
      <w:r w:rsidRPr="003259D2">
        <w:rPr>
          <w:rFonts w:cs="Arial"/>
        </w:rPr>
        <w:t>нформация о месте нахождения, графике работы, справочных телефонах, адресах электронной почты</w:t>
      </w:r>
    </w:p>
    <w:p w:rsidR="00DD702C" w:rsidRPr="003259D2" w:rsidRDefault="00DD702C" w:rsidP="00DD702C">
      <w:pPr>
        <w:tabs>
          <w:tab w:val="left" w:pos="720"/>
        </w:tabs>
        <w:jc w:val="center"/>
        <w:rPr>
          <w:rFonts w:cs="Arial"/>
        </w:rPr>
      </w:pPr>
      <w:r w:rsidRPr="003259D2">
        <w:rPr>
          <w:rFonts w:cs="Arial"/>
        </w:rPr>
        <w:t>органов и организаций, участвующих в предоставлении государственной услуги</w:t>
      </w:r>
    </w:p>
    <w:tbl>
      <w:tblPr>
        <w:tblW w:w="14175" w:type="dxa"/>
        <w:tblLayout w:type="fixed"/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5772"/>
        <w:gridCol w:w="5772"/>
        <w:gridCol w:w="2631"/>
      </w:tblGrid>
      <w:tr w:rsidR="00DD702C" w:rsidRPr="003259D2" w:rsidTr="00DD702C">
        <w:trPr>
          <w:trHeight w:val="744"/>
        </w:trPr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lastRenderedPageBreak/>
              <w:t>Департамент социальной защиты населения, опеки и попечительства Костромской области</w:t>
            </w:r>
          </w:p>
        </w:tc>
        <w:tc>
          <w:tcPr>
            <w:tcW w:w="6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>г. Кострома, ул. Свердлова, д. 129</w:t>
            </w:r>
          </w:p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 xml:space="preserve">55-90-62 </w:t>
            </w:r>
            <w:proofErr w:type="spellStart"/>
            <w:r w:rsidRPr="003259D2">
              <w:rPr>
                <w:rFonts w:cs="Arial"/>
              </w:rPr>
              <w:t>socdep</w:t>
            </w:r>
            <w:proofErr w:type="spellEnd"/>
            <w:r w:rsidRPr="003259D2">
              <w:rPr>
                <w:rFonts w:cs="Arial"/>
              </w:rPr>
              <w:t>.</w:t>
            </w:r>
            <w:proofErr w:type="spellStart"/>
            <w:r w:rsidRPr="003259D2">
              <w:rPr>
                <w:rFonts w:cs="Arial"/>
                <w:lang w:val="en-US"/>
              </w:rPr>
              <w:t>adm</w:t>
            </w:r>
            <w:proofErr w:type="spellEnd"/>
            <w:r w:rsidRPr="003259D2">
              <w:rPr>
                <w:rFonts w:cs="Arial"/>
              </w:rPr>
              <w:t>44.</w:t>
            </w:r>
            <w:proofErr w:type="spellStart"/>
            <w:r w:rsidRPr="003259D2">
              <w:rPr>
                <w:rFonts w:cs="Arial"/>
                <w:lang w:val="en-US"/>
              </w:rPr>
              <w:t>ru</w:t>
            </w:r>
            <w:proofErr w:type="spellEnd"/>
          </w:p>
        </w:tc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>Пн.-пт.: 9.00-18.00</w:t>
            </w:r>
          </w:p>
        </w:tc>
      </w:tr>
      <w:tr w:rsidR="00DD702C" w:rsidRPr="003259D2" w:rsidTr="00DD702C">
        <w:trPr>
          <w:trHeight w:val="575"/>
        </w:trPr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>ОГКУ «Центр социальных выплат»</w:t>
            </w:r>
          </w:p>
        </w:tc>
        <w:tc>
          <w:tcPr>
            <w:tcW w:w="6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>г. Кострома, ул. Советская, д. 123</w:t>
            </w:r>
          </w:p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>42-96-01</w:t>
            </w:r>
          </w:p>
        </w:tc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>Пн.-чт.: 8.00-17.00,</w:t>
            </w:r>
          </w:p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>Пт.: 8.00-16.00</w:t>
            </w:r>
          </w:p>
        </w:tc>
      </w:tr>
      <w:tr w:rsidR="00DD702C" w:rsidRPr="003259D2" w:rsidTr="00DD702C">
        <w:trPr>
          <w:trHeight w:val="549"/>
        </w:trPr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 xml:space="preserve">ОГКУ «МФЦ»                      </w:t>
            </w:r>
          </w:p>
        </w:tc>
        <w:tc>
          <w:tcPr>
            <w:tcW w:w="6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 xml:space="preserve">г. Кострома ул. Калиновская, д. 38,      </w:t>
            </w:r>
          </w:p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 xml:space="preserve">62-05-50, 62-05-00   www.mfc44.ru               </w:t>
            </w:r>
          </w:p>
        </w:tc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>Пн.-пт.: 8.00-19.00,</w:t>
            </w:r>
          </w:p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>Сб.: 8.00-13.00</w:t>
            </w:r>
          </w:p>
        </w:tc>
      </w:tr>
      <w:tr w:rsidR="00DD702C" w:rsidRPr="003259D2" w:rsidTr="00DD702C">
        <w:trPr>
          <w:trHeight w:val="535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 xml:space="preserve">Филиал ОГКУ «ЦСВ» по </w:t>
            </w:r>
            <w:proofErr w:type="spellStart"/>
            <w:r w:rsidRPr="003259D2">
              <w:rPr>
                <w:rFonts w:cs="Arial"/>
              </w:rPr>
              <w:t>Антроповскому</w:t>
            </w:r>
            <w:proofErr w:type="spellEnd"/>
            <w:r w:rsidRPr="003259D2">
              <w:rPr>
                <w:rFonts w:cs="Arial"/>
              </w:rPr>
              <w:t xml:space="preserve"> району                               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 xml:space="preserve">157260, п. Антропово, ул. </w:t>
            </w:r>
            <w:proofErr w:type="gramStart"/>
            <w:r w:rsidRPr="003259D2">
              <w:rPr>
                <w:rFonts w:cs="Arial"/>
              </w:rPr>
              <w:t>Октябрьская</w:t>
            </w:r>
            <w:proofErr w:type="gramEnd"/>
            <w:r w:rsidRPr="003259D2">
              <w:rPr>
                <w:rFonts w:cs="Arial"/>
              </w:rPr>
              <w:t xml:space="preserve">, д.12         </w:t>
            </w:r>
          </w:p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>8 (49430) 3-53-06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>Пн.-чт.: 9.00-17.00,</w:t>
            </w:r>
          </w:p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>Пт.: 8.00-17.00</w:t>
            </w:r>
          </w:p>
        </w:tc>
      </w:tr>
      <w:tr w:rsidR="00DD702C" w:rsidRPr="003259D2" w:rsidTr="00DD702C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 xml:space="preserve">Филиал ОГКУ «ЦСВ» по </w:t>
            </w:r>
            <w:proofErr w:type="spellStart"/>
            <w:r w:rsidRPr="003259D2">
              <w:rPr>
                <w:rFonts w:cs="Arial"/>
              </w:rPr>
              <w:t>Вохомскому</w:t>
            </w:r>
            <w:proofErr w:type="spellEnd"/>
            <w:r w:rsidRPr="003259D2">
              <w:rPr>
                <w:rFonts w:cs="Arial"/>
              </w:rPr>
              <w:t xml:space="preserve"> району  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 xml:space="preserve">157760, п. Вохма ул. Советская, д. 39а,       </w:t>
            </w:r>
          </w:p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 xml:space="preserve">8 (49450) 2-22-68    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>Пн.-чт.: 9.00-17.00,</w:t>
            </w:r>
          </w:p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>Пт.: 8.00-17.00</w:t>
            </w:r>
          </w:p>
        </w:tc>
      </w:tr>
      <w:tr w:rsidR="00DD702C" w:rsidRPr="003259D2" w:rsidTr="00DD702C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 xml:space="preserve">Филиал ОГКУ «ЦСВ» по </w:t>
            </w:r>
            <w:proofErr w:type="spellStart"/>
            <w:r w:rsidRPr="003259D2">
              <w:rPr>
                <w:rFonts w:cs="Arial"/>
              </w:rPr>
              <w:t>Кадыйскому</w:t>
            </w:r>
            <w:proofErr w:type="spellEnd"/>
            <w:r w:rsidRPr="003259D2">
              <w:rPr>
                <w:rFonts w:cs="Arial"/>
              </w:rPr>
              <w:t xml:space="preserve"> району  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 xml:space="preserve">157980, п. </w:t>
            </w:r>
            <w:proofErr w:type="spellStart"/>
            <w:r w:rsidRPr="003259D2">
              <w:rPr>
                <w:rFonts w:cs="Arial"/>
              </w:rPr>
              <w:t>Кадый</w:t>
            </w:r>
            <w:proofErr w:type="spellEnd"/>
            <w:r w:rsidRPr="003259D2">
              <w:rPr>
                <w:rFonts w:cs="Arial"/>
              </w:rPr>
              <w:t xml:space="preserve">,  ул. Центральная, д. 3,       </w:t>
            </w:r>
          </w:p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 xml:space="preserve">8 (49442) 3-95-31    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>Пн.-пт.: 8.00-17.00</w:t>
            </w:r>
          </w:p>
        </w:tc>
      </w:tr>
      <w:tr w:rsidR="00DD702C" w:rsidRPr="003259D2" w:rsidTr="00DD702C">
        <w:trPr>
          <w:trHeight w:val="740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 xml:space="preserve">Филиал ОГКУ «ЦСВ» по </w:t>
            </w:r>
            <w:proofErr w:type="spellStart"/>
            <w:r w:rsidRPr="003259D2">
              <w:rPr>
                <w:rFonts w:cs="Arial"/>
              </w:rPr>
              <w:t>Кологривскому</w:t>
            </w:r>
            <w:proofErr w:type="spellEnd"/>
            <w:r w:rsidRPr="003259D2">
              <w:rPr>
                <w:rFonts w:cs="Arial"/>
              </w:rPr>
              <w:t xml:space="preserve"> району 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 xml:space="preserve">157440, г. Кологрив,  ул. Куйбышева, д.7,      </w:t>
            </w:r>
          </w:p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 xml:space="preserve">8 (49443) 4-04-02            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>Пн.-пт.: 8.00-17.00</w:t>
            </w:r>
          </w:p>
        </w:tc>
      </w:tr>
      <w:tr w:rsidR="00DD702C" w:rsidRPr="003259D2" w:rsidTr="00DD702C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 xml:space="preserve">Филиал ОГКУ «ЦСВ» по </w:t>
            </w:r>
            <w:proofErr w:type="spellStart"/>
            <w:r w:rsidRPr="003259D2">
              <w:rPr>
                <w:rFonts w:cs="Arial"/>
              </w:rPr>
              <w:t>Межевскому</w:t>
            </w:r>
            <w:proofErr w:type="spellEnd"/>
            <w:r w:rsidRPr="003259D2">
              <w:rPr>
                <w:rFonts w:cs="Arial"/>
              </w:rPr>
              <w:t xml:space="preserve"> району  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 xml:space="preserve">157420, с. Георгиевское,  ул. </w:t>
            </w:r>
            <w:proofErr w:type="spellStart"/>
            <w:r w:rsidRPr="003259D2">
              <w:rPr>
                <w:rFonts w:cs="Arial"/>
              </w:rPr>
              <w:t>Крупинова</w:t>
            </w:r>
            <w:proofErr w:type="spellEnd"/>
            <w:r w:rsidRPr="003259D2">
              <w:rPr>
                <w:rFonts w:cs="Arial"/>
              </w:rPr>
              <w:t xml:space="preserve">, д.33      </w:t>
            </w:r>
          </w:p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 xml:space="preserve">8 (49447) 5-40-20    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>Пн.-чт.: 9.00-17.00,</w:t>
            </w:r>
          </w:p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>Пт.: 8.00-17.00</w:t>
            </w:r>
          </w:p>
        </w:tc>
      </w:tr>
      <w:tr w:rsidR="00DD702C" w:rsidRPr="003259D2" w:rsidTr="00DD702C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 xml:space="preserve">Филиал ОГКУ «ЦСВ» по городу </w:t>
            </w:r>
            <w:proofErr w:type="spellStart"/>
            <w:r w:rsidRPr="003259D2">
              <w:rPr>
                <w:rFonts w:cs="Arial"/>
              </w:rPr>
              <w:t>Нея</w:t>
            </w:r>
            <w:proofErr w:type="spellEnd"/>
            <w:r w:rsidRPr="003259D2">
              <w:rPr>
                <w:rFonts w:cs="Arial"/>
              </w:rPr>
              <w:t xml:space="preserve"> и </w:t>
            </w:r>
            <w:proofErr w:type="spellStart"/>
            <w:r w:rsidRPr="003259D2">
              <w:rPr>
                <w:rFonts w:cs="Arial"/>
              </w:rPr>
              <w:t>Нейскому</w:t>
            </w:r>
            <w:proofErr w:type="spellEnd"/>
          </w:p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 xml:space="preserve">району                                  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 xml:space="preserve">157330, г. </w:t>
            </w:r>
            <w:proofErr w:type="spellStart"/>
            <w:r w:rsidRPr="003259D2">
              <w:rPr>
                <w:rFonts w:cs="Arial"/>
              </w:rPr>
              <w:t>Нея</w:t>
            </w:r>
            <w:proofErr w:type="spellEnd"/>
            <w:r w:rsidRPr="003259D2">
              <w:rPr>
                <w:rFonts w:cs="Arial"/>
              </w:rPr>
              <w:t xml:space="preserve">,  ул. Любимова, д. 3а,         </w:t>
            </w:r>
          </w:p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 xml:space="preserve">8 (49444) 2-15-98    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>Пн.-пт.: 8.00-17.00</w:t>
            </w:r>
          </w:p>
        </w:tc>
      </w:tr>
      <w:tr w:rsidR="00DD702C" w:rsidRPr="003259D2" w:rsidTr="00DD702C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 xml:space="preserve">Филиал ОГКУ «ЦСВ» по Островскому району 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 xml:space="preserve">157960, п. Островское,   ул. Советская, д. 97,        </w:t>
            </w:r>
          </w:p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 xml:space="preserve">8 (49438) 2-71-40    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>Пн.: 8.00-17.00,</w:t>
            </w:r>
          </w:p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>Вт.-пт.: 8.00-16.00</w:t>
            </w:r>
          </w:p>
        </w:tc>
      </w:tr>
      <w:tr w:rsidR="00DD702C" w:rsidRPr="003259D2" w:rsidTr="00DD702C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 xml:space="preserve">Филиал ОГКУ «ЦСВ» по </w:t>
            </w:r>
            <w:proofErr w:type="spellStart"/>
            <w:r w:rsidRPr="003259D2">
              <w:rPr>
                <w:rFonts w:cs="Arial"/>
              </w:rPr>
              <w:t>Павинскому</w:t>
            </w:r>
            <w:proofErr w:type="spellEnd"/>
            <w:r w:rsidRPr="003259D2">
              <w:rPr>
                <w:rFonts w:cs="Arial"/>
              </w:rPr>
              <w:t xml:space="preserve"> району  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 xml:space="preserve">157650, с. Павино,    ул. </w:t>
            </w:r>
            <w:proofErr w:type="gramStart"/>
            <w:r w:rsidRPr="003259D2">
              <w:rPr>
                <w:rFonts w:cs="Arial"/>
              </w:rPr>
              <w:t>Октябрьская</w:t>
            </w:r>
            <w:proofErr w:type="gramEnd"/>
            <w:r w:rsidRPr="003259D2">
              <w:rPr>
                <w:rFonts w:cs="Arial"/>
              </w:rPr>
              <w:t xml:space="preserve">, д. 15,      </w:t>
            </w:r>
          </w:p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 xml:space="preserve">8 (49439) 2-12-52    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>Пн., вт., чт., пт.:</w:t>
            </w:r>
          </w:p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>9.00-17.00,</w:t>
            </w:r>
          </w:p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>Ср.: 8.00-17.00</w:t>
            </w:r>
          </w:p>
        </w:tc>
      </w:tr>
      <w:tr w:rsidR="00DD702C" w:rsidRPr="003259D2" w:rsidTr="00DD702C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 xml:space="preserve">Филиал ОГКУ «ЦСВ» по </w:t>
            </w:r>
            <w:proofErr w:type="spellStart"/>
            <w:r w:rsidRPr="003259D2">
              <w:rPr>
                <w:rFonts w:cs="Arial"/>
              </w:rPr>
              <w:t>Парфеньевскому</w:t>
            </w:r>
            <w:proofErr w:type="spellEnd"/>
            <w:r w:rsidRPr="003259D2">
              <w:rPr>
                <w:rFonts w:cs="Arial"/>
              </w:rPr>
              <w:t xml:space="preserve"> району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 xml:space="preserve">157270, с. </w:t>
            </w:r>
            <w:proofErr w:type="spellStart"/>
            <w:r w:rsidRPr="003259D2">
              <w:rPr>
                <w:rFonts w:cs="Arial"/>
              </w:rPr>
              <w:t>Парфеньево</w:t>
            </w:r>
            <w:proofErr w:type="spellEnd"/>
            <w:r w:rsidRPr="003259D2">
              <w:rPr>
                <w:rFonts w:cs="Arial"/>
              </w:rPr>
              <w:t xml:space="preserve">,       </w:t>
            </w:r>
          </w:p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 xml:space="preserve">ул. Ленина, д. 40,           </w:t>
            </w:r>
          </w:p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lastRenderedPageBreak/>
              <w:t xml:space="preserve">8 (49440) 5-13-32    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lastRenderedPageBreak/>
              <w:t>Пн.: 8.00-17.00,</w:t>
            </w:r>
          </w:p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>Вт.-пт.: 9.00-</w:t>
            </w:r>
            <w:r w:rsidRPr="003259D2">
              <w:rPr>
                <w:rFonts w:cs="Arial"/>
              </w:rPr>
              <w:lastRenderedPageBreak/>
              <w:t>17.00</w:t>
            </w:r>
          </w:p>
        </w:tc>
      </w:tr>
      <w:tr w:rsidR="00DD702C" w:rsidRPr="003259D2" w:rsidTr="00DD702C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lastRenderedPageBreak/>
              <w:t xml:space="preserve">Филиал ОГКУ «ЦСВ» по </w:t>
            </w:r>
            <w:proofErr w:type="spellStart"/>
            <w:r w:rsidRPr="003259D2">
              <w:rPr>
                <w:rFonts w:cs="Arial"/>
              </w:rPr>
              <w:t>Поназыревскому</w:t>
            </w:r>
            <w:proofErr w:type="spellEnd"/>
            <w:r w:rsidRPr="003259D2">
              <w:rPr>
                <w:rFonts w:cs="Arial"/>
              </w:rPr>
              <w:t xml:space="preserve"> району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 xml:space="preserve">157580, с. Поназырево, ул. Свободы, д. 1,           </w:t>
            </w:r>
          </w:p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 xml:space="preserve">8 (49448) 2-16-51    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>Пн.-пт.: 8.00-17.00</w:t>
            </w:r>
          </w:p>
        </w:tc>
      </w:tr>
      <w:tr w:rsidR="00DD702C" w:rsidRPr="003259D2" w:rsidTr="00DD702C">
        <w:trPr>
          <w:trHeight w:val="329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 xml:space="preserve">Филиал ОГУ «ЦСВ» по </w:t>
            </w:r>
            <w:proofErr w:type="spellStart"/>
            <w:r w:rsidRPr="003259D2">
              <w:rPr>
                <w:rFonts w:cs="Arial"/>
              </w:rPr>
              <w:t>Пыщугскому</w:t>
            </w:r>
            <w:proofErr w:type="spellEnd"/>
            <w:r w:rsidRPr="003259D2">
              <w:rPr>
                <w:rFonts w:cs="Arial"/>
              </w:rPr>
              <w:t xml:space="preserve"> району   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 xml:space="preserve">157630, с. Пыщуг, ул. </w:t>
            </w:r>
            <w:proofErr w:type="gramStart"/>
            <w:r w:rsidRPr="003259D2">
              <w:rPr>
                <w:rFonts w:cs="Arial"/>
              </w:rPr>
              <w:t>Первомайская</w:t>
            </w:r>
            <w:proofErr w:type="gramEnd"/>
            <w:r w:rsidRPr="003259D2">
              <w:rPr>
                <w:rFonts w:cs="Arial"/>
              </w:rPr>
              <w:t xml:space="preserve">, д. 4,      </w:t>
            </w:r>
          </w:p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 xml:space="preserve">8 (49452) 2-78-39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>Пн.-чт.: 9.00-17.00,</w:t>
            </w:r>
          </w:p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>Пт.: 8.00-17.00</w:t>
            </w:r>
          </w:p>
        </w:tc>
      </w:tr>
      <w:tr w:rsidR="00DD702C" w:rsidRPr="003259D2" w:rsidTr="00DD702C">
        <w:trPr>
          <w:trHeight w:val="892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 xml:space="preserve">Филиал ОГКУ «ЦСВ» по </w:t>
            </w:r>
            <w:proofErr w:type="spellStart"/>
            <w:r w:rsidRPr="003259D2">
              <w:rPr>
                <w:rFonts w:cs="Arial"/>
              </w:rPr>
              <w:t>Солигаличскому</w:t>
            </w:r>
            <w:proofErr w:type="spellEnd"/>
            <w:r w:rsidRPr="003259D2">
              <w:rPr>
                <w:rFonts w:cs="Arial"/>
              </w:rPr>
              <w:t xml:space="preserve"> району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 xml:space="preserve">157170, г. Солигалич,  пр. Свободы, д. 6,  8 (49436) 3-43-47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>Пн.-пт.: 8.00-17.00</w:t>
            </w:r>
          </w:p>
        </w:tc>
      </w:tr>
      <w:tr w:rsidR="00DD702C" w:rsidRPr="003259D2" w:rsidTr="00DD702C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 xml:space="preserve">Филиал ОГКУ «ЦСВ» по </w:t>
            </w:r>
            <w:proofErr w:type="spellStart"/>
            <w:r w:rsidRPr="003259D2">
              <w:rPr>
                <w:rFonts w:cs="Arial"/>
              </w:rPr>
              <w:t>Сусанинскому</w:t>
            </w:r>
            <w:proofErr w:type="spellEnd"/>
            <w:r w:rsidRPr="003259D2">
              <w:rPr>
                <w:rFonts w:cs="Arial"/>
              </w:rPr>
              <w:t xml:space="preserve"> району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 xml:space="preserve">157080, п. Сусанино, ул. </w:t>
            </w:r>
            <w:proofErr w:type="gramStart"/>
            <w:r w:rsidRPr="003259D2">
              <w:rPr>
                <w:rFonts w:cs="Arial"/>
              </w:rPr>
              <w:t>Советская</w:t>
            </w:r>
            <w:proofErr w:type="gramEnd"/>
            <w:r w:rsidRPr="003259D2">
              <w:rPr>
                <w:rFonts w:cs="Arial"/>
              </w:rPr>
              <w:t xml:space="preserve">, д. 2а,            </w:t>
            </w:r>
          </w:p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 xml:space="preserve">8 (49434) 9-74-43    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>Пн.-пт.: 8.00-17.00</w:t>
            </w:r>
          </w:p>
        </w:tc>
      </w:tr>
      <w:tr w:rsidR="00DD702C" w:rsidRPr="003259D2" w:rsidTr="00DD702C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 xml:space="preserve">Филиал ОГКУ «ЦСВ» по Чухломскому району 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 xml:space="preserve">157130, г. Чухлома,   ул. Советская, д. 1,         </w:t>
            </w:r>
          </w:p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 xml:space="preserve">8 (49441) 2-29-20           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>Пн.-пт.: 8.00-17.00</w:t>
            </w:r>
          </w:p>
        </w:tc>
      </w:tr>
      <w:tr w:rsidR="00DD702C" w:rsidRPr="003259D2" w:rsidTr="00DD702C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D702C" w:rsidRPr="003259D2" w:rsidRDefault="00DD702C" w:rsidP="00DD702C">
            <w:pPr>
              <w:shd w:val="clear" w:color="auto" w:fill="FFFFFF"/>
              <w:rPr>
                <w:rFonts w:cs="Arial"/>
              </w:rPr>
            </w:pPr>
            <w:r w:rsidRPr="003259D2">
              <w:rPr>
                <w:rFonts w:cs="Arial"/>
              </w:rPr>
              <w:t xml:space="preserve">Филиал ОГКУ «МФЦ» по городу Буй и Буйскому району </w:t>
            </w:r>
          </w:p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shd w:val="clear" w:color="auto" w:fill="FFFFFF"/>
              <w:rPr>
                <w:rFonts w:cs="Arial"/>
              </w:rPr>
            </w:pPr>
            <w:r w:rsidRPr="003259D2">
              <w:rPr>
                <w:rFonts w:cs="Arial"/>
              </w:rPr>
              <w:t>157000 г. Буй, ул. Ленина, д.3, 8 (49435)3-15-11</w:t>
            </w:r>
          </w:p>
          <w:p w:rsidR="00DD702C" w:rsidRPr="002F36E9" w:rsidRDefault="00DD702C" w:rsidP="00DD702C">
            <w:pPr>
              <w:shd w:val="clear" w:color="auto" w:fill="FFFFFF"/>
              <w:rPr>
                <w:rFonts w:cs="Arial"/>
              </w:rPr>
            </w:pPr>
            <w:r w:rsidRPr="002F36E9">
              <w:rPr>
                <w:rFonts w:cs="Arial"/>
                <w:u w:val="single"/>
              </w:rPr>
              <w:t>byi@mfc44.ru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shd w:val="clear" w:color="auto" w:fill="FFFFFF"/>
              <w:rPr>
                <w:rFonts w:cs="Arial"/>
              </w:rPr>
            </w:pPr>
            <w:r w:rsidRPr="003259D2">
              <w:rPr>
                <w:rFonts w:cs="Arial"/>
              </w:rPr>
              <w:t>Пн.-пт.: 8.00-17.00</w:t>
            </w:r>
          </w:p>
        </w:tc>
      </w:tr>
      <w:tr w:rsidR="00DD702C" w:rsidRPr="003259D2" w:rsidTr="00DD702C">
        <w:trPr>
          <w:trHeight w:val="414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D702C" w:rsidRPr="003259D2" w:rsidRDefault="00DD702C" w:rsidP="00DD702C">
            <w:pPr>
              <w:shd w:val="clear" w:color="auto" w:fill="FFFFFF"/>
              <w:rPr>
                <w:rFonts w:cs="Arial"/>
              </w:rPr>
            </w:pPr>
            <w:r w:rsidRPr="003259D2">
              <w:rPr>
                <w:rFonts w:cs="Arial"/>
              </w:rPr>
              <w:t xml:space="preserve">Филиал ОГКУ «МФЦ» по городу Волгореченск </w:t>
            </w:r>
          </w:p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>156019, г. Волгореченск,</w:t>
            </w:r>
            <w:r w:rsidRPr="003259D2">
              <w:rPr>
                <w:rFonts w:cs="Arial"/>
              </w:rPr>
              <w:br/>
              <w:t>ул. Им. 50-летия Ленинского Комсомола, 17а,</w:t>
            </w:r>
          </w:p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>8 (49453) 21-735 volgorechensk@mfc44.ru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>Пн.-пт.: 8.00-17.00</w:t>
            </w:r>
          </w:p>
        </w:tc>
      </w:tr>
      <w:tr w:rsidR="00DD702C" w:rsidRPr="003259D2" w:rsidTr="00DD702C">
        <w:trPr>
          <w:trHeight w:val="740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shd w:val="clear" w:color="auto" w:fill="FFFFFF"/>
              <w:rPr>
                <w:rFonts w:cs="Arial"/>
              </w:rPr>
            </w:pPr>
            <w:r w:rsidRPr="003259D2">
              <w:rPr>
                <w:rFonts w:cs="Arial"/>
              </w:rPr>
              <w:t xml:space="preserve">Филиал ОГКУ «МФЦ» по городу Галич и Галичскому району 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>157201 г. Галич, пл. Революции,</w:t>
            </w:r>
            <w:r w:rsidRPr="003259D2">
              <w:rPr>
                <w:rFonts w:cs="Arial"/>
              </w:rPr>
              <w:br/>
              <w:t>Гостиный двор, верхний корпус № 4,</w:t>
            </w:r>
          </w:p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 xml:space="preserve">8 (49437)2-19-31 </w:t>
            </w:r>
            <w:r w:rsidRPr="002F36E9">
              <w:rPr>
                <w:rFonts w:cs="Arial"/>
                <w:u w:val="single"/>
              </w:rPr>
              <w:t>galich@mfc44.ru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>Пн.-пт.: 8.00-17.00</w:t>
            </w:r>
          </w:p>
        </w:tc>
      </w:tr>
      <w:tr w:rsidR="00DD702C" w:rsidRPr="003259D2" w:rsidTr="00DD702C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D702C" w:rsidRPr="003259D2" w:rsidRDefault="00DD702C" w:rsidP="00DD702C">
            <w:pPr>
              <w:shd w:val="clear" w:color="auto" w:fill="FFFFFF"/>
              <w:rPr>
                <w:rFonts w:cs="Arial"/>
              </w:rPr>
            </w:pPr>
            <w:r w:rsidRPr="003259D2">
              <w:rPr>
                <w:rFonts w:cs="Arial"/>
              </w:rPr>
              <w:t xml:space="preserve">Филиал ОГКУ «МФЦ» по городу </w:t>
            </w:r>
            <w:proofErr w:type="spellStart"/>
            <w:r w:rsidRPr="003259D2">
              <w:rPr>
                <w:rFonts w:cs="Arial"/>
              </w:rPr>
              <w:t>Мантурово</w:t>
            </w:r>
            <w:proofErr w:type="spellEnd"/>
            <w:r w:rsidRPr="003259D2">
              <w:rPr>
                <w:rFonts w:cs="Arial"/>
              </w:rPr>
              <w:t xml:space="preserve"> и </w:t>
            </w:r>
            <w:proofErr w:type="spellStart"/>
            <w:r w:rsidRPr="003259D2">
              <w:rPr>
                <w:rFonts w:cs="Arial"/>
              </w:rPr>
              <w:t>Мантуровскому</w:t>
            </w:r>
            <w:proofErr w:type="spellEnd"/>
            <w:r w:rsidRPr="003259D2">
              <w:rPr>
                <w:rFonts w:cs="Arial"/>
              </w:rPr>
              <w:t xml:space="preserve"> району </w:t>
            </w:r>
          </w:p>
          <w:p w:rsidR="00DD702C" w:rsidRPr="003259D2" w:rsidRDefault="00DD702C" w:rsidP="00DD702C">
            <w:pPr>
              <w:shd w:val="clear" w:color="auto" w:fill="FFFFFF"/>
              <w:rPr>
                <w:rFonts w:cs="Arial"/>
              </w:rPr>
            </w:pP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 xml:space="preserve">157302 </w:t>
            </w:r>
            <w:proofErr w:type="spellStart"/>
            <w:r w:rsidRPr="003259D2">
              <w:rPr>
                <w:rFonts w:cs="Arial"/>
              </w:rPr>
              <w:t>г</w:t>
            </w:r>
            <w:proofErr w:type="gramStart"/>
            <w:r w:rsidRPr="003259D2">
              <w:rPr>
                <w:rFonts w:cs="Arial"/>
              </w:rPr>
              <w:t>.М</w:t>
            </w:r>
            <w:proofErr w:type="gramEnd"/>
            <w:r w:rsidRPr="003259D2">
              <w:rPr>
                <w:rFonts w:cs="Arial"/>
              </w:rPr>
              <w:t>антурово</w:t>
            </w:r>
            <w:proofErr w:type="spellEnd"/>
            <w:r w:rsidRPr="003259D2">
              <w:rPr>
                <w:rFonts w:cs="Arial"/>
              </w:rPr>
              <w:t>, ул. Нагорная, д.19,</w:t>
            </w:r>
          </w:p>
          <w:p w:rsidR="00DD702C" w:rsidRPr="003259D2" w:rsidRDefault="00DD702C" w:rsidP="00DD702C">
            <w:pPr>
              <w:shd w:val="clear" w:color="auto" w:fill="FFFFFF"/>
              <w:rPr>
                <w:rFonts w:cs="Arial"/>
              </w:rPr>
            </w:pPr>
            <w:r w:rsidRPr="003259D2">
              <w:rPr>
                <w:rFonts w:cs="Arial"/>
              </w:rPr>
              <w:t xml:space="preserve">8 (49446)21-0-90 manturovo@mfc44.ru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>Пн.-пт.: 8.00-17.00</w:t>
            </w:r>
          </w:p>
        </w:tc>
      </w:tr>
      <w:tr w:rsidR="00DD702C" w:rsidRPr="003259D2" w:rsidTr="00DD702C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shd w:val="clear" w:color="auto" w:fill="FFFFFF"/>
              <w:rPr>
                <w:rFonts w:cs="Arial"/>
              </w:rPr>
            </w:pPr>
            <w:r w:rsidRPr="003259D2">
              <w:rPr>
                <w:rFonts w:cs="Arial"/>
              </w:rPr>
              <w:t xml:space="preserve">Филиал ОГКУ «МФЦ» по </w:t>
            </w:r>
            <w:proofErr w:type="spellStart"/>
            <w:r w:rsidRPr="003259D2">
              <w:rPr>
                <w:rFonts w:cs="Arial"/>
              </w:rPr>
              <w:t>Макарьевскому</w:t>
            </w:r>
            <w:proofErr w:type="spellEnd"/>
            <w:r w:rsidRPr="003259D2">
              <w:rPr>
                <w:rFonts w:cs="Arial"/>
              </w:rPr>
              <w:t xml:space="preserve"> району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 xml:space="preserve">157460, г. Макарьев, ул. </w:t>
            </w:r>
            <w:proofErr w:type="gramStart"/>
            <w:r w:rsidRPr="003259D2">
              <w:rPr>
                <w:rFonts w:cs="Arial"/>
              </w:rPr>
              <w:t>Большая</w:t>
            </w:r>
            <w:proofErr w:type="gramEnd"/>
            <w:r w:rsidRPr="003259D2">
              <w:rPr>
                <w:rFonts w:cs="Arial"/>
              </w:rPr>
              <w:t xml:space="preserve"> Советская, д. 6,</w:t>
            </w:r>
          </w:p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>8 (49445) 55-805 makariev@mfc44.ru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>Пн.-пт.: 8.00-17.00</w:t>
            </w:r>
          </w:p>
        </w:tc>
      </w:tr>
      <w:tr w:rsidR="00DD702C" w:rsidRPr="003259D2" w:rsidTr="00DD702C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 xml:space="preserve">Филиал ОГКУ «МФЦ» по городу Нерехта и </w:t>
            </w:r>
            <w:proofErr w:type="spellStart"/>
            <w:r w:rsidRPr="003259D2">
              <w:rPr>
                <w:rFonts w:cs="Arial"/>
              </w:rPr>
              <w:t>Нерехтскому</w:t>
            </w:r>
            <w:proofErr w:type="spellEnd"/>
            <w:r w:rsidRPr="003259D2">
              <w:rPr>
                <w:rFonts w:cs="Arial"/>
              </w:rPr>
              <w:t xml:space="preserve"> району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shd w:val="clear" w:color="auto" w:fill="FFFFFF"/>
              <w:rPr>
                <w:rFonts w:cs="Arial"/>
              </w:rPr>
            </w:pPr>
            <w:r w:rsidRPr="003259D2">
              <w:rPr>
                <w:rFonts w:cs="Arial"/>
              </w:rPr>
              <w:t>157800, г. Нерехта, улица Красноармейская, 25,</w:t>
            </w:r>
          </w:p>
          <w:p w:rsidR="00DD702C" w:rsidRPr="003259D2" w:rsidRDefault="00DD702C" w:rsidP="00DD702C">
            <w:pPr>
              <w:shd w:val="clear" w:color="auto" w:fill="FFFFFF"/>
              <w:rPr>
                <w:rFonts w:cs="Arial"/>
              </w:rPr>
            </w:pPr>
            <w:r w:rsidRPr="003259D2">
              <w:rPr>
                <w:rFonts w:cs="Arial"/>
              </w:rPr>
              <w:t xml:space="preserve"> 8 (49431) 75-035 </w:t>
            </w:r>
            <w:r w:rsidRPr="002F36E9">
              <w:rPr>
                <w:rFonts w:cs="Arial"/>
                <w:u w:val="single"/>
              </w:rPr>
              <w:t>nerehta@mfc44.ru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shd w:val="clear" w:color="auto" w:fill="FFFFFF"/>
              <w:rPr>
                <w:rFonts w:cs="Arial"/>
              </w:rPr>
            </w:pPr>
            <w:r w:rsidRPr="003259D2">
              <w:rPr>
                <w:rFonts w:cs="Arial"/>
              </w:rPr>
              <w:t>Пн.-пт.: 8.00-17.00</w:t>
            </w:r>
          </w:p>
        </w:tc>
      </w:tr>
      <w:tr w:rsidR="00DD702C" w:rsidRPr="003259D2" w:rsidTr="00DD702C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lastRenderedPageBreak/>
              <w:t xml:space="preserve">Филиал ОГКУ «МФЦ» по Красносельскому      </w:t>
            </w:r>
          </w:p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 xml:space="preserve">району                                   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3259D2">
              <w:rPr>
                <w:rFonts w:cs="Arial"/>
                <w:color w:val="000000"/>
              </w:rPr>
              <w:t xml:space="preserve">157940, Костромская область, </w:t>
            </w:r>
            <w:proofErr w:type="spellStart"/>
            <w:r w:rsidRPr="003259D2">
              <w:rPr>
                <w:rFonts w:cs="Arial"/>
                <w:color w:val="000000"/>
              </w:rPr>
              <w:t>Красносельский</w:t>
            </w:r>
            <w:proofErr w:type="spellEnd"/>
            <w:r w:rsidRPr="003259D2">
              <w:rPr>
                <w:rFonts w:cs="Arial"/>
                <w:color w:val="000000"/>
              </w:rPr>
              <w:t xml:space="preserve"> район, поселок Красное-на-Волге, ул. Садовая, д. 1</w:t>
            </w:r>
          </w:p>
          <w:p w:rsidR="00DD702C" w:rsidRPr="003259D2" w:rsidRDefault="00DD702C" w:rsidP="00DD702C">
            <w:pPr>
              <w:shd w:val="clear" w:color="auto" w:fill="FFFFFF"/>
              <w:rPr>
                <w:rFonts w:cs="Arial"/>
              </w:rPr>
            </w:pPr>
            <w:r w:rsidRPr="003259D2">
              <w:rPr>
                <w:rFonts w:cs="Arial"/>
                <w:color w:val="000000"/>
              </w:rPr>
              <w:t>8 (49432)22-486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shd w:val="clear" w:color="auto" w:fill="FFFFFF"/>
              <w:rPr>
                <w:rFonts w:cs="Arial"/>
              </w:rPr>
            </w:pPr>
            <w:r w:rsidRPr="003259D2">
              <w:rPr>
                <w:rFonts w:cs="Arial"/>
              </w:rPr>
              <w:t>Пн.-пт.: 8.00-17.00</w:t>
            </w:r>
          </w:p>
        </w:tc>
      </w:tr>
      <w:tr w:rsidR="00DD702C" w:rsidRPr="003259D2" w:rsidTr="00DD702C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D702C" w:rsidRPr="003259D2" w:rsidRDefault="00DD702C" w:rsidP="00DD702C">
            <w:pPr>
              <w:shd w:val="clear" w:color="auto" w:fill="FFFFFF"/>
              <w:rPr>
                <w:rFonts w:cs="Arial"/>
              </w:rPr>
            </w:pPr>
            <w:r w:rsidRPr="003259D2">
              <w:rPr>
                <w:rFonts w:cs="Arial"/>
              </w:rPr>
              <w:t xml:space="preserve">Филиал ОГКУ «МФЦ» по Октябрьскому району </w:t>
            </w:r>
          </w:p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>157780, с. Боговарово, ул. Чапаева, д. 2,</w:t>
            </w:r>
          </w:p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>8 (49451) 21-044 bogovarovo@mfc44.ru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>Пн.-пт.: 8.00-17.00</w:t>
            </w:r>
          </w:p>
        </w:tc>
      </w:tr>
      <w:tr w:rsidR="00DD702C" w:rsidRPr="003259D2" w:rsidTr="00DD702C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shd w:val="clear" w:color="auto" w:fill="FFFFFF"/>
              <w:rPr>
                <w:rFonts w:cs="Arial"/>
              </w:rPr>
            </w:pPr>
            <w:r w:rsidRPr="003259D2">
              <w:rPr>
                <w:rFonts w:cs="Arial"/>
              </w:rPr>
              <w:t xml:space="preserve">Филиал ОГКУ «МФЦ» по </w:t>
            </w:r>
            <w:proofErr w:type="spellStart"/>
            <w:r w:rsidRPr="003259D2">
              <w:rPr>
                <w:rFonts w:cs="Arial"/>
              </w:rPr>
              <w:t>Судиславскому</w:t>
            </w:r>
            <w:proofErr w:type="spellEnd"/>
            <w:r w:rsidRPr="003259D2">
              <w:rPr>
                <w:rFonts w:cs="Arial"/>
              </w:rPr>
              <w:t xml:space="preserve"> району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shd w:val="clear" w:color="auto" w:fill="FFFFFF"/>
              <w:rPr>
                <w:rFonts w:cs="Arial"/>
              </w:rPr>
            </w:pPr>
            <w:r w:rsidRPr="003259D2">
              <w:rPr>
                <w:rFonts w:cs="Arial"/>
              </w:rPr>
              <w:t xml:space="preserve">157860 </w:t>
            </w:r>
            <w:proofErr w:type="spellStart"/>
            <w:r w:rsidRPr="003259D2">
              <w:rPr>
                <w:rFonts w:cs="Arial"/>
              </w:rPr>
              <w:t>пгт</w:t>
            </w:r>
            <w:proofErr w:type="spellEnd"/>
            <w:r w:rsidRPr="003259D2">
              <w:rPr>
                <w:rFonts w:cs="Arial"/>
              </w:rPr>
              <w:t xml:space="preserve">. </w:t>
            </w:r>
            <w:proofErr w:type="spellStart"/>
            <w:r w:rsidRPr="003259D2">
              <w:rPr>
                <w:rFonts w:cs="Arial"/>
              </w:rPr>
              <w:t>Судиславль</w:t>
            </w:r>
            <w:proofErr w:type="gramStart"/>
            <w:r w:rsidRPr="003259D2">
              <w:rPr>
                <w:rFonts w:cs="Arial"/>
              </w:rPr>
              <w:t>,у</w:t>
            </w:r>
            <w:proofErr w:type="gramEnd"/>
            <w:r w:rsidRPr="003259D2">
              <w:rPr>
                <w:rFonts w:cs="Arial"/>
              </w:rPr>
              <w:t>л</w:t>
            </w:r>
            <w:proofErr w:type="spellEnd"/>
            <w:r w:rsidRPr="003259D2">
              <w:rPr>
                <w:rFonts w:cs="Arial"/>
              </w:rPr>
              <w:t xml:space="preserve">. Советская, д. 2а, </w:t>
            </w:r>
          </w:p>
          <w:p w:rsidR="00DD702C" w:rsidRPr="003259D2" w:rsidRDefault="00DD702C" w:rsidP="00DD702C">
            <w:pPr>
              <w:shd w:val="clear" w:color="auto" w:fill="FFFFFF"/>
              <w:rPr>
                <w:rFonts w:cs="Arial"/>
              </w:rPr>
            </w:pPr>
            <w:r w:rsidRPr="003259D2">
              <w:rPr>
                <w:rFonts w:cs="Arial"/>
              </w:rPr>
              <w:t xml:space="preserve">8 (49433)9-74-43 </w:t>
            </w:r>
            <w:r w:rsidRPr="002F36E9">
              <w:rPr>
                <w:rFonts w:cs="Arial"/>
                <w:u w:val="single"/>
              </w:rPr>
              <w:t>sydislavl@mfc44.ru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DD702C" w:rsidRPr="003259D2" w:rsidRDefault="00DD702C" w:rsidP="00DD702C">
            <w:pPr>
              <w:shd w:val="clear" w:color="auto" w:fill="FFFFFF"/>
              <w:rPr>
                <w:rFonts w:cs="Arial"/>
              </w:rPr>
            </w:pPr>
            <w:r w:rsidRPr="003259D2">
              <w:rPr>
                <w:rFonts w:cs="Arial"/>
              </w:rPr>
              <w:t>Пн.-пт.: 8.00-17.00</w:t>
            </w:r>
          </w:p>
        </w:tc>
      </w:tr>
      <w:tr w:rsidR="00DD702C" w:rsidRPr="003259D2" w:rsidTr="00DD702C">
        <w:trPr>
          <w:trHeight w:val="132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DD702C" w:rsidRPr="003259D2" w:rsidRDefault="00DD702C" w:rsidP="00DD702C">
            <w:pPr>
              <w:shd w:val="clear" w:color="auto" w:fill="FFFFFF"/>
              <w:rPr>
                <w:rFonts w:cs="Arial"/>
              </w:rPr>
            </w:pPr>
            <w:r w:rsidRPr="003259D2">
              <w:rPr>
                <w:rFonts w:cs="Arial"/>
              </w:rPr>
              <w:t xml:space="preserve">Филиал ОГКУ «МФЦ» по городу Шарья и </w:t>
            </w:r>
            <w:proofErr w:type="spellStart"/>
            <w:r w:rsidRPr="003259D2">
              <w:rPr>
                <w:rFonts w:cs="Arial"/>
              </w:rPr>
              <w:t>Шарьинскому</w:t>
            </w:r>
            <w:proofErr w:type="spellEnd"/>
            <w:r w:rsidRPr="003259D2">
              <w:rPr>
                <w:rFonts w:cs="Arial"/>
              </w:rPr>
              <w:t xml:space="preserve"> району </w:t>
            </w:r>
          </w:p>
          <w:p w:rsidR="00DD702C" w:rsidRPr="003259D2" w:rsidRDefault="00DD702C" w:rsidP="00DD702C">
            <w:pPr>
              <w:shd w:val="clear" w:color="auto" w:fill="FFFFFF"/>
              <w:rPr>
                <w:rFonts w:cs="Arial"/>
              </w:rPr>
            </w:pPr>
          </w:p>
        </w:tc>
        <w:tc>
          <w:tcPr>
            <w:tcW w:w="62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>157505 г. Шарья, ул. 50 лет Советской власти, д.4а, 8 (49449)3-33-07 sharya@mfc44.ru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3259D2">
              <w:rPr>
                <w:rFonts w:cs="Arial"/>
              </w:rPr>
              <w:t>Пн.-пт.: 8.00-17.00</w:t>
            </w:r>
          </w:p>
        </w:tc>
      </w:tr>
    </w:tbl>
    <w:p w:rsidR="00DD702C" w:rsidRDefault="00DD702C" w:rsidP="00DD702C">
      <w:pPr>
        <w:jc w:val="right"/>
        <w:rPr>
          <w:rFonts w:cs="Arial"/>
          <w:b/>
        </w:rPr>
      </w:pPr>
    </w:p>
    <w:p w:rsidR="00126ADE" w:rsidRDefault="00126ADE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126ADE" w:rsidRDefault="00126ADE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126ADE" w:rsidRDefault="00126ADE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126ADE" w:rsidRDefault="00126ADE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Приложение № 2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1B4AE0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ежемесячной доплаты к пенсии гражданам, замещавшим не менее 15 лет на постоянной основе должности руководителей сельскохозяйственных организаций независимо от организационно-правовых форм и форм собственности, производящих сельскохозяйственную продукцию на территории Костромской области, и вышедшим на пенсию</w:t>
      </w:r>
      <w:proofErr w:type="gramEnd"/>
    </w:p>
    <w:p w:rsidR="00DD702C" w:rsidRPr="00DD702C" w:rsidRDefault="00DD702C" w:rsidP="00DD702C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>
        <w:rPr>
          <w:rFonts w:cs="Times New Roman CYR"/>
          <w:szCs w:val="28"/>
        </w:rPr>
        <w:t>(приложение № 2</w:t>
      </w:r>
      <w:r w:rsidRPr="00713D29">
        <w:rPr>
          <w:rFonts w:cs="Arial"/>
        </w:rPr>
        <w:t xml:space="preserve"> </w:t>
      </w:r>
      <w:r>
        <w:rPr>
          <w:rFonts w:cs="Arial"/>
        </w:rPr>
        <w:t>в новой редакции</w:t>
      </w:r>
      <w:r w:rsidRPr="00713D29">
        <w:rPr>
          <w:rFonts w:cs="Arial"/>
        </w:rPr>
        <w:t xml:space="preserve"> приказ</w:t>
      </w:r>
      <w:r>
        <w:rPr>
          <w:rFonts w:cs="Arial"/>
        </w:rPr>
        <w:t>а</w:t>
      </w:r>
      <w:r w:rsidRPr="00713D29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82" w:tgtFrame="ChangingDocument" w:history="1">
        <w:r w:rsidRPr="00713D29">
          <w:rPr>
            <w:rStyle w:val="a5"/>
            <w:rFonts w:cs="Arial"/>
          </w:rPr>
          <w:t xml:space="preserve">№ 392 от 27.07.2015 года (НГР </w:t>
        </w:r>
        <w:r w:rsidRPr="00713D29">
          <w:rPr>
            <w:rStyle w:val="a5"/>
            <w:rFonts w:cs="Arial"/>
            <w:lang w:val="en-US"/>
          </w:rPr>
          <w:t>RU</w:t>
        </w:r>
        <w:r w:rsidRPr="00713D29">
          <w:rPr>
            <w:rStyle w:val="a5"/>
            <w:rFonts w:cs="Arial"/>
          </w:rPr>
          <w:t>44000201500791)</w:t>
        </w:r>
      </w:hyperlink>
      <w:r w:rsidRPr="00713D29">
        <w:rPr>
          <w:rFonts w:cs="Arial"/>
        </w:rPr>
        <w:t>)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DD702C" w:rsidRPr="003259D2" w:rsidRDefault="00DD702C" w:rsidP="00DD702C">
      <w:pPr>
        <w:autoSpaceDE w:val="0"/>
        <w:jc w:val="center"/>
        <w:rPr>
          <w:rFonts w:eastAsia="Arial" w:cs="Arial"/>
        </w:rPr>
      </w:pPr>
      <w:r w:rsidRPr="003259D2">
        <w:rPr>
          <w:rFonts w:eastAsia="Arial" w:cs="Arial"/>
        </w:rPr>
        <w:t>БЛОК-СХЕМА</w:t>
      </w:r>
    </w:p>
    <w:p w:rsidR="00DD702C" w:rsidRPr="003259D2" w:rsidRDefault="00DD702C" w:rsidP="00DD702C">
      <w:pPr>
        <w:autoSpaceDE w:val="0"/>
        <w:jc w:val="center"/>
        <w:rPr>
          <w:rFonts w:eastAsia="Arial" w:cs="Arial"/>
        </w:rPr>
      </w:pPr>
      <w:r w:rsidRPr="003259D2">
        <w:rPr>
          <w:rFonts w:eastAsia="Arial" w:cs="Arial"/>
        </w:rPr>
        <w:t>порядка предоставления государственной услуги</w:t>
      </w:r>
    </w:p>
    <w:p w:rsidR="00DD702C" w:rsidRPr="003259D2" w:rsidRDefault="002E0A57" w:rsidP="00DD702C">
      <w:pPr>
        <w:autoSpaceDE w:val="0"/>
        <w:jc w:val="center"/>
        <w:rPr>
          <w:rFonts w:eastAsia="Courier New" w:cs="Arial"/>
          <w:lang w:eastAsia="hi-IN" w:bidi="hi-IN"/>
        </w:rPr>
      </w:pPr>
      <w:r>
        <w:rPr>
          <w:rFonts w:cs="Arial"/>
          <w:lang w:eastAsia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48.15pt;margin-top:10.9pt;width:162.5pt;height:40.5pt;z-index:1;mso-wrap-distance-left:9.05pt;mso-wrap-distance-right:9.05pt" strokeweight=".5pt">
            <v:fill color2="black"/>
            <v:textbox style="mso-next-textbox:#_x0000_s1026" inset="7.45pt,3.85pt,7.45pt,3.85pt">
              <w:txbxContent>
                <w:p w:rsidR="00423FF2" w:rsidRDefault="00423FF2" w:rsidP="00DD702C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>Заявление и документы для предоставления государственной услуги</w:t>
                  </w:r>
                </w:p>
              </w:txbxContent>
            </v:textbox>
          </v:shape>
        </w:pict>
      </w:r>
    </w:p>
    <w:p w:rsidR="00DD702C" w:rsidRPr="003259D2" w:rsidRDefault="00DD702C" w:rsidP="00DD702C">
      <w:pPr>
        <w:widowControl w:val="0"/>
        <w:autoSpaceDE w:val="0"/>
        <w:jc w:val="center"/>
        <w:rPr>
          <w:rFonts w:cs="Arial"/>
        </w:rPr>
      </w:pPr>
    </w:p>
    <w:p w:rsidR="00DD702C" w:rsidRPr="003259D2" w:rsidRDefault="00DD702C" w:rsidP="00DD702C">
      <w:pPr>
        <w:widowControl w:val="0"/>
        <w:autoSpaceDE w:val="0"/>
        <w:jc w:val="center"/>
        <w:rPr>
          <w:rFonts w:cs="Arial"/>
        </w:rPr>
      </w:pPr>
    </w:p>
    <w:p w:rsidR="00DD702C" w:rsidRPr="003259D2" w:rsidRDefault="002E0A57" w:rsidP="00DD702C">
      <w:pPr>
        <w:widowControl w:val="0"/>
        <w:autoSpaceDE w:val="0"/>
        <w:jc w:val="center"/>
        <w:rPr>
          <w:rFonts w:cs="Arial"/>
        </w:rPr>
      </w:pPr>
      <w:r>
        <w:rPr>
          <w:rFonts w:cs="Arial"/>
          <w:lang w:eastAsia="ar-SA"/>
        </w:rPr>
        <w:pict>
          <v:shape id="_x0000_s1034" style="position:absolute;left:0;text-align:left;margin-left:345.55pt;margin-top:4.95pt;width:39.15pt;height:44.7pt;z-index:9" coordsize="1148,1941" path="m,l1110,1860r38,81e" filled="f">
            <v:stroke endarrow="block"/>
            <v:path arrowok="t"/>
          </v:shape>
        </w:pict>
      </w:r>
      <w:r>
        <w:rPr>
          <w:rFonts w:cs="Arial"/>
          <w:lang w:eastAsia="ar-SA"/>
        </w:rPr>
        <w:pict>
          <v:shape id="_x0000_s1031" style="position:absolute;left:0;text-align:left;margin-left:59.5pt;margin-top:4.95pt;width:53.25pt;height:44.7pt;z-index:6" coordsize="2440,2139" path="m2440,l,2139e" filled="f" strokeweight=".26mm">
            <v:stroke endarrow="block" joinstyle="miter"/>
            <v:path arrowok="t"/>
          </v:shape>
        </w:pict>
      </w:r>
    </w:p>
    <w:p w:rsidR="00DD702C" w:rsidRPr="003259D2" w:rsidRDefault="002E0A57" w:rsidP="00DD702C">
      <w:pPr>
        <w:widowControl w:val="0"/>
        <w:autoSpaceDE w:val="0"/>
        <w:rPr>
          <w:rFonts w:cs="Arial"/>
        </w:rPr>
      </w:pPr>
      <w:r>
        <w:rPr>
          <w:rFonts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297.65pt;margin-top:3.3pt;width:0;height:26.5pt;z-index:20" o:connectortype="straight">
            <v:stroke endarrow="block"/>
          </v:shape>
        </w:pict>
      </w:r>
      <w:r>
        <w:rPr>
          <w:rFonts w:cs="Arial"/>
          <w:noProof/>
        </w:rPr>
        <w:pict>
          <v:shape id="_x0000_s1043" type="#_x0000_t32" style="position:absolute;left:0;text-align:left;margin-left:179.45pt;margin-top:3.3pt;width:.05pt;height:26.5pt;z-index:18" o:connectortype="straight">
            <v:stroke endarrow="block"/>
          </v:shape>
        </w:pict>
      </w:r>
    </w:p>
    <w:p w:rsidR="00DD702C" w:rsidRPr="003259D2" w:rsidRDefault="00DD702C" w:rsidP="00DD702C">
      <w:pPr>
        <w:widowControl w:val="0"/>
        <w:autoSpaceDE w:val="0"/>
        <w:jc w:val="center"/>
        <w:rPr>
          <w:rFonts w:cs="Arial"/>
        </w:rPr>
      </w:pPr>
    </w:p>
    <w:p w:rsidR="00DD702C" w:rsidRPr="003259D2" w:rsidRDefault="002E0A57" w:rsidP="00DD702C">
      <w:pPr>
        <w:widowControl w:val="0"/>
        <w:autoSpaceDE w:val="0"/>
        <w:jc w:val="center"/>
        <w:rPr>
          <w:rFonts w:cs="Arial"/>
        </w:rPr>
      </w:pPr>
      <w:r>
        <w:rPr>
          <w:rFonts w:cs="Arial"/>
          <w:lang w:eastAsia="ar-SA"/>
        </w:rPr>
        <w:pict>
          <v:rect id="_x0000_s1032" style="position:absolute;left:0;text-align:left;margin-left:379.45pt;margin-top:13.75pt;width:133.3pt;height:29.25pt;z-index:7">
            <v:textbox style="mso-next-textbox:#_x0000_s1032">
              <w:txbxContent>
                <w:p w:rsidR="00423FF2" w:rsidRDefault="00423FF2" w:rsidP="00DD702C">
                  <w:pPr>
                    <w:pStyle w:val="21"/>
                    <w:spacing w:line="240" w:lineRule="auto"/>
                    <w:ind w:left="340"/>
                    <w:contextualSpacing/>
                    <w:jc w:val="center"/>
                    <w:rPr>
                      <w:b/>
                    </w:rPr>
                  </w:pPr>
                  <w:r>
                    <w:rPr>
                      <w:b/>
                      <w:sz w:val="20"/>
                      <w:szCs w:val="20"/>
                    </w:rPr>
                    <w:t>ОГКУ «МФЦ» и его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</w:rPr>
                    <w:t>филиалы</w:t>
                  </w:r>
                </w:p>
              </w:txbxContent>
            </v:textbox>
          </v:rect>
        </w:pict>
      </w:r>
      <w:r>
        <w:rPr>
          <w:rFonts w:cs="Arial"/>
          <w:noProof/>
        </w:rPr>
        <w:pict>
          <v:rect id="_x0000_s1046" style="position:absolute;left:0;text-align:left;margin-left:246.95pt;margin-top:1.35pt;width:122.6pt;height:54.5pt;z-index:21">
            <v:textbox>
              <w:txbxContent>
                <w:p w:rsidR="00423FF2" w:rsidRPr="00285090" w:rsidRDefault="00423FF2" w:rsidP="00DD702C">
                  <w:pPr>
                    <w:jc w:val="center"/>
                    <w:rPr>
                      <w:b/>
                    </w:rPr>
                  </w:pPr>
                  <w:r w:rsidRPr="00285090">
                    <w:rPr>
                      <w:b/>
                      <w:sz w:val="20"/>
                      <w:szCs w:val="20"/>
                    </w:rPr>
                    <w:t>Департамент агропромышленного комплекса Костромской</w:t>
                  </w:r>
                  <w:r w:rsidRPr="00285090">
                    <w:rPr>
                      <w:b/>
                    </w:rPr>
                    <w:t xml:space="preserve"> области</w:t>
                  </w:r>
                </w:p>
              </w:txbxContent>
            </v:textbox>
          </v:rect>
        </w:pict>
      </w:r>
      <w:r>
        <w:rPr>
          <w:rFonts w:cs="Arial"/>
          <w:noProof/>
          <w:lang w:eastAsia="ar-SA"/>
        </w:rPr>
        <w:pict>
          <v:shape id="Надпись 2" o:spid="_x0000_s1044" type="#_x0000_t202" style="position:absolute;left:0;text-align:left;margin-left:78.2pt;margin-top:1.35pt;width:159pt;height:54.5pt;z-index:19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">
            <v:textbox style="mso-next-textbox:#Надпись 2">
              <w:txbxContent>
                <w:p w:rsidR="00423FF2" w:rsidRPr="00717F30" w:rsidRDefault="00423FF2" w:rsidP="00DD702C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717F30">
                    <w:rPr>
                      <w:b/>
                      <w:sz w:val="20"/>
                      <w:szCs w:val="20"/>
                    </w:rPr>
                    <w:t>Департамент социальной защиты населения, опеки и попечительства Костромской области</w:t>
                  </w:r>
                </w:p>
              </w:txbxContent>
            </v:textbox>
          </v:shape>
        </w:pict>
      </w:r>
      <w:r>
        <w:rPr>
          <w:rFonts w:cs="Arial"/>
          <w:lang w:eastAsia="ar-SA"/>
        </w:rPr>
        <w:pict>
          <v:rect id="_x0000_s1036" style="position:absolute;left:0;text-align:left;margin-left:-50.1pt;margin-top:13.75pt;width:116.75pt;height:29.25pt;z-index:11">
            <v:textbox style="mso-next-textbox:#_x0000_s1036">
              <w:txbxContent>
                <w:p w:rsidR="00423FF2" w:rsidRDefault="00423FF2" w:rsidP="00DD702C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Филиал ОГКУ «ЦСВ»</w:t>
                  </w:r>
                </w:p>
              </w:txbxContent>
            </v:textbox>
          </v:rect>
        </w:pict>
      </w:r>
    </w:p>
    <w:p w:rsidR="00DD702C" w:rsidRPr="003259D2" w:rsidRDefault="00DD702C" w:rsidP="00DD702C">
      <w:pPr>
        <w:widowControl w:val="0"/>
        <w:autoSpaceDE w:val="0"/>
        <w:jc w:val="center"/>
        <w:rPr>
          <w:rFonts w:cs="Arial"/>
        </w:rPr>
      </w:pPr>
    </w:p>
    <w:p w:rsidR="00DD702C" w:rsidRPr="003259D2" w:rsidRDefault="00DD702C" w:rsidP="00DD702C">
      <w:pPr>
        <w:widowControl w:val="0"/>
        <w:autoSpaceDE w:val="0"/>
        <w:jc w:val="center"/>
        <w:rPr>
          <w:rFonts w:cs="Arial"/>
        </w:rPr>
      </w:pPr>
    </w:p>
    <w:p w:rsidR="00DD702C" w:rsidRPr="003259D2" w:rsidRDefault="002E0A57" w:rsidP="00DD702C">
      <w:pPr>
        <w:widowControl w:val="0"/>
        <w:autoSpaceDE w:val="0"/>
        <w:jc w:val="center"/>
        <w:rPr>
          <w:rFonts w:cs="Arial"/>
        </w:rPr>
      </w:pPr>
      <w:r>
        <w:rPr>
          <w:rFonts w:cs="Arial"/>
          <w:lang w:eastAsia="ar-SA"/>
        </w:rPr>
        <w:pict>
          <v:shape id="_x0000_s1039" type="#_x0000_t32" style="position:absolute;left:0;text-align:left;margin-left:384.7pt;margin-top:.45pt;width:0;height:23.75pt;z-index:14" o:connectortype="straight">
            <v:stroke endarrow="block"/>
          </v:shape>
        </w:pict>
      </w:r>
      <w:r>
        <w:rPr>
          <w:rFonts w:cs="Arial"/>
          <w:lang w:eastAsia="ar-SA"/>
        </w:rPr>
        <w:pict>
          <v:shape id="_x0000_s1037" type="#_x0000_t32" style="position:absolute;left:0;text-align:left;margin-left:46.7pt;margin-top:.8pt;width:.05pt;height:23.4pt;z-index:12" o:connectortype="straight">
            <v:stroke endarrow="block"/>
          </v:shape>
        </w:pict>
      </w:r>
    </w:p>
    <w:p w:rsidR="00DD702C" w:rsidRPr="003259D2" w:rsidRDefault="002E0A57" w:rsidP="00DD702C">
      <w:pPr>
        <w:widowControl w:val="0"/>
        <w:autoSpaceDE w:val="0"/>
        <w:jc w:val="center"/>
        <w:rPr>
          <w:rFonts w:cs="Arial"/>
        </w:rPr>
      </w:pPr>
      <w:r>
        <w:rPr>
          <w:rFonts w:cs="Arial"/>
          <w:lang w:eastAsia="ar-SA"/>
        </w:rPr>
        <w:pict>
          <v:shape id="_x0000_s1027" type="#_x0000_t202" style="position:absolute;left:0;text-align:left;margin-left:37.2pt;margin-top:11.2pt;width:350pt;height:21pt;z-index:2;mso-wrap-distance-left:9.05pt;mso-wrap-distance-right:9.05pt" strokeweight=".5pt">
            <v:fill color2="black"/>
            <v:textbox style="mso-next-textbox:#_x0000_s1027" inset="7.45pt,3.85pt,7.45pt,3.85pt">
              <w:txbxContent>
                <w:p w:rsidR="00423FF2" w:rsidRDefault="00423FF2" w:rsidP="00DD702C">
                  <w:pPr>
                    <w:jc w:val="center"/>
                    <w:rPr>
                      <w:rStyle w:val="TimesNewRoman14"/>
                      <w:sz w:val="22"/>
                    </w:rPr>
                  </w:pPr>
                  <w:r>
                    <w:rPr>
                      <w:rStyle w:val="TimesNewRoman14"/>
                      <w:sz w:val="22"/>
                    </w:rPr>
                    <w:t xml:space="preserve">Прием и регистрация </w:t>
                  </w:r>
                </w:p>
                <w:p w:rsidR="00423FF2" w:rsidRDefault="00423FF2" w:rsidP="00DD702C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 xml:space="preserve">документов </w:t>
                  </w:r>
                </w:p>
              </w:txbxContent>
            </v:textbox>
          </v:shape>
        </w:pict>
      </w:r>
    </w:p>
    <w:p w:rsidR="00DD702C" w:rsidRPr="003259D2" w:rsidRDefault="00DD702C" w:rsidP="00DD702C">
      <w:pPr>
        <w:widowControl w:val="0"/>
        <w:autoSpaceDE w:val="0"/>
        <w:jc w:val="center"/>
        <w:rPr>
          <w:rFonts w:cs="Arial"/>
        </w:rPr>
      </w:pPr>
    </w:p>
    <w:p w:rsidR="00DD702C" w:rsidRPr="003259D2" w:rsidRDefault="002E0A57" w:rsidP="00DD702C">
      <w:pPr>
        <w:widowControl w:val="0"/>
        <w:autoSpaceDE w:val="0"/>
        <w:jc w:val="center"/>
        <w:rPr>
          <w:rFonts w:cs="Arial"/>
        </w:rPr>
      </w:pPr>
      <w:r>
        <w:rPr>
          <w:rFonts w:cs="Arial"/>
          <w:lang w:eastAsia="ar-SA"/>
        </w:rPr>
        <w:pict>
          <v:line id="_x0000_s1029" style="position:absolute;left:0;text-align:left;z-index:4" from="213.45pt,.8pt" to="213.45pt,24pt" strokeweight=".26mm">
            <v:stroke endarrow="block" joinstyle="miter"/>
          </v:line>
        </w:pict>
      </w:r>
    </w:p>
    <w:p w:rsidR="00DD702C" w:rsidRPr="003259D2" w:rsidRDefault="002E0A57" w:rsidP="00DD702C">
      <w:pPr>
        <w:widowControl w:val="0"/>
        <w:autoSpaceDE w:val="0"/>
        <w:jc w:val="center"/>
        <w:rPr>
          <w:rFonts w:cs="Arial"/>
        </w:rPr>
      </w:pPr>
      <w:r>
        <w:rPr>
          <w:rFonts w:cs="Arial"/>
          <w:lang w:eastAsia="ar-SA"/>
        </w:rPr>
        <w:pict>
          <v:rect id="_x0000_s1038" style="position:absolute;left:0;text-align:left;margin-left:28.35pt;margin-top:7.9pt;width:368.55pt;height:38.6pt;z-index:13">
            <v:textbox>
              <w:txbxContent>
                <w:p w:rsidR="00423FF2" w:rsidRDefault="00423FF2" w:rsidP="00DD702C">
                  <w:pPr>
                    <w:jc w:val="center"/>
                  </w:pPr>
                  <w:r>
                    <w:t xml:space="preserve">Истребование документов (сведений) находящихся в распоряжении других органов и организаций, и необходимых для предоставления услуг </w:t>
                  </w:r>
                </w:p>
                <w:p w:rsidR="00423FF2" w:rsidRDefault="00423FF2" w:rsidP="00DD702C"/>
              </w:txbxContent>
            </v:textbox>
          </v:rect>
        </w:pict>
      </w:r>
    </w:p>
    <w:p w:rsidR="00DD702C" w:rsidRPr="003259D2" w:rsidRDefault="00DD702C" w:rsidP="00DD702C">
      <w:pPr>
        <w:widowControl w:val="0"/>
        <w:autoSpaceDE w:val="0"/>
        <w:jc w:val="center"/>
        <w:rPr>
          <w:rFonts w:cs="Arial"/>
        </w:rPr>
      </w:pPr>
    </w:p>
    <w:p w:rsidR="00DD702C" w:rsidRPr="003259D2" w:rsidRDefault="002E0A57" w:rsidP="00DD702C">
      <w:pPr>
        <w:widowControl w:val="0"/>
        <w:autoSpaceDE w:val="0"/>
        <w:jc w:val="center"/>
        <w:rPr>
          <w:rFonts w:cs="Arial"/>
        </w:rPr>
      </w:pPr>
      <w:r>
        <w:rPr>
          <w:rFonts w:cs="Arial"/>
          <w:lang w:eastAsia="ar-SA"/>
        </w:rPr>
        <w:pict>
          <v:shape id="_x0000_s1040" type="#_x0000_t32" style="position:absolute;left:0;text-align:left;margin-left:213.45pt;margin-top:14.3pt;width:.15pt;height:29.15pt;z-index:15" o:connectortype="straight">
            <v:stroke endarrow="block"/>
          </v:shape>
        </w:pict>
      </w:r>
    </w:p>
    <w:p w:rsidR="00DD702C" w:rsidRPr="003259D2" w:rsidRDefault="00DD702C" w:rsidP="00DD702C">
      <w:pPr>
        <w:widowControl w:val="0"/>
        <w:autoSpaceDE w:val="0"/>
        <w:jc w:val="center"/>
        <w:rPr>
          <w:rFonts w:cs="Arial"/>
        </w:rPr>
      </w:pPr>
    </w:p>
    <w:p w:rsidR="00DD702C" w:rsidRPr="003259D2" w:rsidRDefault="002E0A57" w:rsidP="00DD702C">
      <w:pPr>
        <w:widowControl w:val="0"/>
        <w:autoSpaceDE w:val="0"/>
        <w:jc w:val="center"/>
        <w:rPr>
          <w:rFonts w:cs="Arial"/>
        </w:rPr>
      </w:pPr>
      <w:r>
        <w:rPr>
          <w:rFonts w:cs="Arial"/>
          <w:lang w:eastAsia="ar-SA"/>
        </w:rPr>
        <w:pict>
          <v:shape id="_x0000_s1028" type="#_x0000_t202" style="position:absolute;left:0;text-align:left;margin-left:120.4pt;margin-top:11.3pt;width:177.25pt;height:23.4pt;z-index:3;mso-wrap-distance-left:9.05pt;mso-wrap-distance-right:9.05pt" strokeweight=".5pt">
            <v:fill color2="black"/>
            <v:textbox style="mso-next-textbox:#_x0000_s1028" inset="7.45pt,3.85pt,7.45pt,3.85pt">
              <w:txbxContent>
                <w:p w:rsidR="00423FF2" w:rsidRDefault="00423FF2" w:rsidP="00DD702C">
                  <w:pPr>
                    <w:jc w:val="center"/>
                    <w:rPr>
                      <w:rStyle w:val="TimesNewRoman14"/>
                      <w:sz w:val="22"/>
                    </w:rPr>
                  </w:pPr>
                  <w:r>
                    <w:rPr>
                      <w:rStyle w:val="TimesNewRoman14"/>
                      <w:sz w:val="22"/>
                    </w:rPr>
                    <w:t>Экспертиза документов</w:t>
                  </w:r>
                </w:p>
              </w:txbxContent>
            </v:textbox>
          </v:shape>
        </w:pict>
      </w:r>
    </w:p>
    <w:p w:rsidR="00DD702C" w:rsidRPr="003259D2" w:rsidRDefault="00DD702C" w:rsidP="00DD702C">
      <w:pPr>
        <w:widowControl w:val="0"/>
        <w:autoSpaceDE w:val="0"/>
        <w:jc w:val="center"/>
        <w:rPr>
          <w:rFonts w:cs="Arial"/>
        </w:rPr>
      </w:pPr>
    </w:p>
    <w:p w:rsidR="00DD702C" w:rsidRPr="003259D2" w:rsidRDefault="002E0A57" w:rsidP="00DD702C">
      <w:pPr>
        <w:widowControl w:val="0"/>
        <w:autoSpaceDE w:val="0"/>
        <w:jc w:val="center"/>
        <w:rPr>
          <w:rFonts w:cs="Arial"/>
        </w:rPr>
      </w:pPr>
      <w:r>
        <w:rPr>
          <w:rFonts w:cs="Arial"/>
          <w:lang w:eastAsia="ar-SA"/>
        </w:rPr>
        <w:pict>
          <v:line id="_x0000_s1033" style="position:absolute;left:0;text-align:left;flip:x;z-index:8" from="213.6pt,2.5pt" to="213.9pt,28.3pt">
            <v:stroke endarrow="block"/>
          </v:line>
        </w:pict>
      </w:r>
    </w:p>
    <w:p w:rsidR="00DD702C" w:rsidRPr="003259D2" w:rsidRDefault="002E0A57" w:rsidP="00DD702C">
      <w:pPr>
        <w:widowControl w:val="0"/>
        <w:autoSpaceDE w:val="0"/>
        <w:jc w:val="center"/>
        <w:rPr>
          <w:rFonts w:cs="Arial"/>
        </w:rPr>
      </w:pPr>
      <w:r>
        <w:rPr>
          <w:rFonts w:cs="Arial"/>
          <w:lang w:eastAsia="ar-SA"/>
        </w:rPr>
        <w:pict>
          <v:shape id="_x0000_s1030" type="#_x0000_t202" style="position:absolute;left:0;text-align:left;margin-left:73.85pt;margin-top:12.2pt;width:305.6pt;height:35.7pt;z-index:5;mso-wrap-distance-left:9.05pt;mso-wrap-distance-right:9.05pt" strokeweight=".5pt">
            <v:fill color2="black"/>
            <v:textbox style="mso-next-textbox:#_x0000_s1030" inset="7.45pt,3.85pt,7.45pt,3.85pt">
              <w:txbxContent>
                <w:p w:rsidR="00423FF2" w:rsidRDefault="00423FF2" w:rsidP="00DD702C">
                  <w:pPr>
                    <w:jc w:val="center"/>
                  </w:pPr>
                  <w:r>
                    <w:rPr>
                      <w:rStyle w:val="TimesNewRoman14"/>
                      <w:sz w:val="22"/>
                    </w:rPr>
                    <w:t xml:space="preserve">Принятие решения о предоставлении (об отказе в предоставлении) государственной услуги </w:t>
                  </w:r>
                </w:p>
              </w:txbxContent>
            </v:textbox>
          </v:shape>
        </w:pict>
      </w:r>
    </w:p>
    <w:p w:rsidR="00DD702C" w:rsidRPr="003259D2" w:rsidRDefault="00DD702C" w:rsidP="00DD702C">
      <w:pPr>
        <w:widowControl w:val="0"/>
        <w:autoSpaceDE w:val="0"/>
        <w:rPr>
          <w:rFonts w:cs="Arial"/>
        </w:rPr>
      </w:pPr>
    </w:p>
    <w:p w:rsidR="00DD702C" w:rsidRPr="003259D2" w:rsidRDefault="00DD702C" w:rsidP="00DD702C">
      <w:pPr>
        <w:widowControl w:val="0"/>
        <w:autoSpaceDE w:val="0"/>
        <w:jc w:val="center"/>
        <w:rPr>
          <w:rFonts w:cs="Arial"/>
        </w:rPr>
      </w:pPr>
    </w:p>
    <w:p w:rsidR="00DD702C" w:rsidRPr="003259D2" w:rsidRDefault="002E0A57" w:rsidP="00DD702C">
      <w:pPr>
        <w:widowControl w:val="0"/>
        <w:autoSpaceDE w:val="0"/>
        <w:rPr>
          <w:rFonts w:cs="Arial"/>
        </w:rPr>
      </w:pPr>
      <w:r>
        <w:rPr>
          <w:rFonts w:cs="Arial"/>
          <w:lang w:eastAsia="ar-SA"/>
        </w:rPr>
        <w:pict>
          <v:line id="_x0000_s1035" style="position:absolute;left:0;text-align:left;z-index:10" from="214.8pt,-.4pt" to="214.8pt,26.45pt">
            <v:stroke endarrow="block"/>
          </v:line>
        </w:pict>
      </w:r>
    </w:p>
    <w:tbl>
      <w:tblPr>
        <w:tblpPr w:leftFromText="180" w:rightFromText="180" w:vertAnchor="text" w:horzAnchor="margin" w:tblpXSpec="center" w:tblpY="2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8"/>
      </w:tblGrid>
      <w:tr w:rsidR="00DD702C" w:rsidRPr="003259D2" w:rsidTr="00DD702C">
        <w:trPr>
          <w:trHeight w:val="300"/>
        </w:trPr>
        <w:tc>
          <w:tcPr>
            <w:tcW w:w="5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autoSpaceDE w:val="0"/>
              <w:ind w:left="-709" w:firstLine="709"/>
              <w:jc w:val="center"/>
              <w:rPr>
                <w:rFonts w:cs="Arial"/>
              </w:rPr>
            </w:pPr>
            <w:r w:rsidRPr="003259D2">
              <w:rPr>
                <w:rFonts w:cs="Arial"/>
              </w:rPr>
              <w:t>Выдача документов</w:t>
            </w:r>
          </w:p>
        </w:tc>
      </w:tr>
    </w:tbl>
    <w:p w:rsidR="00DD702C" w:rsidRPr="003259D2" w:rsidRDefault="00DD702C" w:rsidP="00DD702C">
      <w:pPr>
        <w:widowControl w:val="0"/>
        <w:tabs>
          <w:tab w:val="left" w:pos="975"/>
          <w:tab w:val="center" w:pos="1175"/>
        </w:tabs>
        <w:autoSpaceDE w:val="0"/>
        <w:rPr>
          <w:rFonts w:cs="Arial"/>
        </w:rPr>
      </w:pPr>
      <w:r w:rsidRPr="003259D2">
        <w:rPr>
          <w:rFonts w:cs="Arial"/>
        </w:rPr>
        <w:tab/>
        <w:t xml:space="preserve">                 </w:t>
      </w:r>
      <w:r w:rsidRPr="003259D2">
        <w:rPr>
          <w:rFonts w:cs="Arial"/>
        </w:rPr>
        <w:tab/>
      </w:r>
    </w:p>
    <w:tbl>
      <w:tblPr>
        <w:tblpPr w:leftFromText="180" w:rightFromText="180" w:vertAnchor="text" w:horzAnchor="margin" w:tblpXSpec="right" w:tblpY="7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46"/>
      </w:tblGrid>
      <w:tr w:rsidR="00DD702C" w:rsidRPr="003259D2" w:rsidTr="00DD702C">
        <w:trPr>
          <w:trHeight w:val="900"/>
        </w:trPr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tabs>
                <w:tab w:val="left" w:pos="3345"/>
                <w:tab w:val="center" w:pos="5103"/>
              </w:tabs>
              <w:autoSpaceDE w:val="0"/>
              <w:jc w:val="center"/>
              <w:rPr>
                <w:rFonts w:cs="Arial"/>
              </w:rPr>
            </w:pPr>
            <w:r w:rsidRPr="003259D2">
              <w:rPr>
                <w:rFonts w:cs="Arial"/>
              </w:rPr>
              <w:t>Уведомление о предоставлении государственной услуги</w:t>
            </w:r>
          </w:p>
        </w:tc>
      </w:tr>
    </w:tbl>
    <w:p w:rsidR="00DD702C" w:rsidRPr="003259D2" w:rsidRDefault="002E0A57" w:rsidP="00DD702C">
      <w:pPr>
        <w:widowControl w:val="0"/>
        <w:tabs>
          <w:tab w:val="left" w:pos="3345"/>
          <w:tab w:val="center" w:pos="5103"/>
        </w:tabs>
        <w:autoSpaceDE w:val="0"/>
        <w:rPr>
          <w:rFonts w:cs="Arial"/>
        </w:rPr>
      </w:pPr>
      <w:r>
        <w:rPr>
          <w:rFonts w:cs="Arial"/>
          <w:lang w:eastAsia="ar-SA"/>
        </w:rPr>
        <w:pict>
          <v:shape id="_x0000_s1041" type="#_x0000_t32" style="position:absolute;left:0;text-align:left;margin-left:99.2pt;margin-top:12.6pt;width:21.2pt;height:23.25pt;flip:x;z-index:16;mso-position-horizontal-relative:text;mso-position-vertical-relative:text" o:connectortype="straight">
            <v:stroke endarrow="block"/>
          </v:shape>
        </w:pict>
      </w:r>
      <w:r>
        <w:rPr>
          <w:rFonts w:cs="Arial"/>
          <w:lang w:eastAsia="ar-SA"/>
        </w:rPr>
        <w:pict>
          <v:shape id="_x0000_s1042" type="#_x0000_t32" style="position:absolute;left:0;text-align:left;margin-left:360.7pt;margin-top:13.35pt;width:24pt;height:22.5pt;z-index:17;mso-position-horizontal-relative:text;mso-position-vertical-relative:text" o:connectortype="straight">
            <v:stroke endarrow="block"/>
          </v:shape>
        </w:pict>
      </w:r>
      <w:r w:rsidR="00DD702C" w:rsidRPr="003259D2">
        <w:rPr>
          <w:rFonts w:cs="Arial"/>
        </w:rPr>
        <w:t xml:space="preserve">                                                                                                               </w:t>
      </w:r>
    </w:p>
    <w:p w:rsidR="00DD702C" w:rsidRPr="003259D2" w:rsidRDefault="00DD702C" w:rsidP="00DD702C">
      <w:pPr>
        <w:spacing w:line="276" w:lineRule="auto"/>
        <w:rPr>
          <w:rFonts w:cs="Arial"/>
          <w:vanish/>
        </w:rPr>
      </w:pPr>
    </w:p>
    <w:p w:rsidR="00DD702C" w:rsidRPr="003259D2" w:rsidRDefault="00DD702C" w:rsidP="00DD702C">
      <w:pPr>
        <w:rPr>
          <w:rFonts w:cs="Arial"/>
          <w:b/>
        </w:rPr>
      </w:pPr>
    </w:p>
    <w:tbl>
      <w:tblPr>
        <w:tblpPr w:leftFromText="180" w:rightFromText="180" w:vertAnchor="text" w:horzAnchor="margin" w:tblpY="14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</w:tblGrid>
      <w:tr w:rsidR="00DD702C" w:rsidRPr="003259D2" w:rsidTr="00DD702C">
        <w:trPr>
          <w:trHeight w:val="838"/>
        </w:trPr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02C" w:rsidRPr="003259D2" w:rsidRDefault="00DD702C" w:rsidP="00DD702C">
            <w:pPr>
              <w:widowControl w:val="0"/>
              <w:tabs>
                <w:tab w:val="left" w:pos="3345"/>
                <w:tab w:val="center" w:pos="5103"/>
              </w:tabs>
              <w:autoSpaceDE w:val="0"/>
              <w:jc w:val="center"/>
              <w:rPr>
                <w:rFonts w:cs="Arial"/>
              </w:rPr>
            </w:pPr>
            <w:r w:rsidRPr="003259D2">
              <w:rPr>
                <w:rFonts w:cs="Arial"/>
              </w:rPr>
              <w:t>Уведомление об отказе в предоставлении государственной услуги</w:t>
            </w:r>
          </w:p>
        </w:tc>
      </w:tr>
    </w:tbl>
    <w:p w:rsidR="00DD702C" w:rsidRPr="003259D2" w:rsidRDefault="00DD702C" w:rsidP="00DD702C">
      <w:pPr>
        <w:rPr>
          <w:rFonts w:cs="Arial"/>
          <w:b/>
        </w:rPr>
      </w:pPr>
    </w:p>
    <w:p w:rsidR="00DD702C" w:rsidRPr="003259D2" w:rsidRDefault="00DD702C" w:rsidP="00DD702C">
      <w:pPr>
        <w:jc w:val="right"/>
        <w:rPr>
          <w:rFonts w:cs="Arial"/>
        </w:rPr>
      </w:pPr>
    </w:p>
    <w:p w:rsidR="00DD702C" w:rsidRPr="003259D2" w:rsidRDefault="00DD702C" w:rsidP="00DD702C">
      <w:pPr>
        <w:jc w:val="right"/>
        <w:rPr>
          <w:rFonts w:cs="Arial"/>
        </w:rPr>
      </w:pPr>
    </w:p>
    <w:p w:rsidR="00DD702C" w:rsidRPr="003259D2" w:rsidRDefault="00DD702C" w:rsidP="00DD702C">
      <w:pPr>
        <w:jc w:val="right"/>
        <w:rPr>
          <w:rFonts w:cs="Arial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DD702C" w:rsidRDefault="00DD702C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DD702C" w:rsidRPr="001B4AE0" w:rsidRDefault="00DD702C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Приложение № 3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1B4AE0">
        <w:rPr>
          <w:rFonts w:cs="Times New Roman CYR"/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ежемесячной доплаты к пенсии гражданам, </w:t>
      </w:r>
      <w:r w:rsidRPr="001B4AE0">
        <w:rPr>
          <w:rFonts w:cs="Times New Roman CYR"/>
          <w:szCs w:val="28"/>
        </w:rPr>
        <w:lastRenderedPageBreak/>
        <w:t>замещавшим не менее 15 лет на постоянной основе должности руководителей сельскохозяйственных организаций независимо от организационно-правовых форм и форм собственности, производящих сельскохозяйственную продукцию на территории Костромской области, и вышедшим на пенсию</w:t>
      </w:r>
      <w:proofErr w:type="gramEnd"/>
    </w:p>
    <w:p w:rsidR="00E15F35" w:rsidRDefault="00DF1347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(приложение № 3 в новой редакции </w:t>
      </w:r>
      <w:r>
        <w:t xml:space="preserve">приказа департамента социальной защиты населения, опеки и попечительства Костромской области </w:t>
      </w:r>
      <w:hyperlink r:id="rId83" w:tgtFrame="ChangingDocument" w:history="1">
        <w:r w:rsidRPr="00E11383">
          <w:rPr>
            <w:rStyle w:val="a5"/>
          </w:rPr>
          <w:t xml:space="preserve">№ 426 от 13.08.2013 года (НГР </w:t>
        </w:r>
        <w:r w:rsidRPr="00E11383">
          <w:rPr>
            <w:rStyle w:val="a5"/>
            <w:lang w:val="en-US"/>
          </w:rPr>
          <w:t>RU</w:t>
        </w:r>
        <w:r w:rsidRPr="00E11383">
          <w:rPr>
            <w:rStyle w:val="a5"/>
          </w:rPr>
          <w:t>44000201300677)</w:t>
        </w:r>
      </w:hyperlink>
      <w:r>
        <w:rPr>
          <w:rFonts w:cs="Times New Roman CYR"/>
          <w:szCs w:val="28"/>
        </w:rPr>
        <w:t>)</w:t>
      </w:r>
    </w:p>
    <w:p w:rsidR="00DF1347" w:rsidRDefault="00DF1347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DF1347" w:rsidRPr="001B4AE0" w:rsidRDefault="00DF1347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DF1347" w:rsidRPr="00222220" w:rsidRDefault="00DF1347" w:rsidP="00DF1347">
      <w:pPr>
        <w:rPr>
          <w:szCs w:val="28"/>
        </w:rPr>
      </w:pPr>
      <w:r w:rsidRPr="00222220">
        <w:rPr>
          <w:szCs w:val="28"/>
        </w:rPr>
        <w:t xml:space="preserve">В департамент социальной защиты населения, </w:t>
      </w:r>
    </w:p>
    <w:p w:rsidR="00DF1347" w:rsidRPr="00222220" w:rsidRDefault="00DF1347" w:rsidP="00DF1347">
      <w:pPr>
        <w:rPr>
          <w:szCs w:val="28"/>
        </w:rPr>
      </w:pPr>
      <w:r w:rsidRPr="00222220">
        <w:rPr>
          <w:szCs w:val="28"/>
        </w:rPr>
        <w:t>опеки и попечительства Костромской области</w:t>
      </w:r>
    </w:p>
    <w:p w:rsidR="00DF1347" w:rsidRPr="00222220" w:rsidRDefault="00DF1347" w:rsidP="00DF1347">
      <w:pPr>
        <w:rPr>
          <w:szCs w:val="28"/>
        </w:rPr>
      </w:pPr>
    </w:p>
    <w:p w:rsidR="00DF1347" w:rsidRPr="00222220" w:rsidRDefault="00DF1347" w:rsidP="00DF1347">
      <w:pPr>
        <w:rPr>
          <w:szCs w:val="28"/>
        </w:rPr>
      </w:pPr>
      <w:r w:rsidRPr="00222220">
        <w:rPr>
          <w:szCs w:val="28"/>
        </w:rPr>
        <w:t>от __________________________________</w:t>
      </w:r>
    </w:p>
    <w:p w:rsidR="00DF1347" w:rsidRPr="00222220" w:rsidRDefault="00DF1347" w:rsidP="00DF1347">
      <w:pPr>
        <w:rPr>
          <w:szCs w:val="28"/>
        </w:rPr>
      </w:pPr>
      <w:r w:rsidRPr="00222220">
        <w:rPr>
          <w:szCs w:val="28"/>
        </w:rPr>
        <w:t>_____________________________________</w:t>
      </w:r>
    </w:p>
    <w:p w:rsidR="00DF1347" w:rsidRPr="00222220" w:rsidRDefault="00DF1347" w:rsidP="00DF1347">
      <w:pPr>
        <w:rPr>
          <w:szCs w:val="28"/>
        </w:rPr>
      </w:pPr>
      <w:r w:rsidRPr="00222220">
        <w:t>место жительства:</w:t>
      </w:r>
      <w:r w:rsidRPr="00222220">
        <w:rPr>
          <w:szCs w:val="28"/>
        </w:rPr>
        <w:t xml:space="preserve"> __________________________________</w:t>
      </w:r>
    </w:p>
    <w:p w:rsidR="00DF1347" w:rsidRPr="00222220" w:rsidRDefault="00DF1347" w:rsidP="00DF1347">
      <w:r w:rsidRPr="00222220">
        <w:t>место регистрации</w:t>
      </w:r>
    </w:p>
    <w:p w:rsidR="00DF1347" w:rsidRPr="00222220" w:rsidRDefault="00DF1347" w:rsidP="00DF1347">
      <w:pPr>
        <w:rPr>
          <w:szCs w:val="28"/>
        </w:rPr>
      </w:pPr>
      <w:r w:rsidRPr="00222220">
        <w:rPr>
          <w:szCs w:val="28"/>
        </w:rPr>
        <w:t>_____________________________________</w:t>
      </w:r>
    </w:p>
    <w:p w:rsidR="00DF1347" w:rsidRPr="00222220" w:rsidRDefault="00DF1347" w:rsidP="00DF1347">
      <w:pPr>
        <w:rPr>
          <w:szCs w:val="28"/>
        </w:rPr>
      </w:pPr>
    </w:p>
    <w:p w:rsidR="00DF1347" w:rsidRPr="00222220" w:rsidRDefault="00DF1347" w:rsidP="00DF1347">
      <w:pPr>
        <w:pStyle w:val="ConsPlusNonformat"/>
        <w:ind w:firstLine="567"/>
        <w:jc w:val="both"/>
        <w:rPr>
          <w:rFonts w:ascii="Arial" w:hAnsi="Arial" w:cs="Times New Roman"/>
          <w:sz w:val="24"/>
          <w:szCs w:val="28"/>
        </w:rPr>
      </w:pPr>
    </w:p>
    <w:p w:rsidR="00DF1347" w:rsidRPr="000E25CB" w:rsidRDefault="00DF1347" w:rsidP="00DF1347">
      <w:pPr>
        <w:pStyle w:val="ConsPlusNonformat"/>
        <w:ind w:firstLine="567"/>
        <w:jc w:val="center"/>
        <w:rPr>
          <w:rFonts w:ascii="Arial" w:hAnsi="Arial" w:cs="Times New Roman"/>
          <w:b/>
          <w:sz w:val="24"/>
          <w:szCs w:val="28"/>
        </w:rPr>
      </w:pPr>
      <w:r w:rsidRPr="000E25CB">
        <w:rPr>
          <w:rFonts w:ascii="Arial" w:hAnsi="Arial" w:cs="Times New Roman"/>
          <w:b/>
          <w:sz w:val="24"/>
          <w:szCs w:val="28"/>
        </w:rPr>
        <w:t>ЗАЯВЛЕНИЕ</w:t>
      </w:r>
    </w:p>
    <w:p w:rsidR="00DF1347" w:rsidRPr="000E25CB" w:rsidRDefault="00DF1347" w:rsidP="00DF1347">
      <w:pPr>
        <w:jc w:val="center"/>
        <w:rPr>
          <w:b/>
          <w:szCs w:val="28"/>
        </w:rPr>
      </w:pPr>
      <w:r w:rsidRPr="000E25CB">
        <w:rPr>
          <w:b/>
          <w:szCs w:val="28"/>
        </w:rPr>
        <w:t>о назначении ежемесячной доплаты к пенсии</w:t>
      </w:r>
    </w:p>
    <w:p w:rsidR="00DF1347" w:rsidRDefault="00DF1347" w:rsidP="00DF1347">
      <w:pPr>
        <w:pStyle w:val="ConsPlusNonformat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</w:p>
    <w:p w:rsidR="00DF1347" w:rsidRPr="00DF1347" w:rsidRDefault="00DF1347" w:rsidP="00DF1347">
      <w:pPr>
        <w:pStyle w:val="ConsPlusNonformat"/>
        <w:widowControl/>
        <w:ind w:firstLine="567"/>
        <w:jc w:val="both"/>
        <w:rPr>
          <w:rStyle w:val="TimesNewRoman14"/>
          <w:rFonts w:ascii="Arial" w:hAnsi="Arial" w:cs="Arial"/>
          <w:sz w:val="24"/>
          <w:szCs w:val="24"/>
        </w:rPr>
      </w:pPr>
      <w:r w:rsidRPr="00DF1347">
        <w:rPr>
          <w:rStyle w:val="TimesNewRoman14"/>
          <w:rFonts w:ascii="Arial" w:hAnsi="Arial" w:cs="Arial"/>
          <w:sz w:val="24"/>
          <w:szCs w:val="24"/>
        </w:rPr>
        <w:t>Я, _____________________________________________________________</w:t>
      </w:r>
    </w:p>
    <w:p w:rsidR="00DF1347" w:rsidRPr="00DF1347" w:rsidRDefault="00DF1347" w:rsidP="00DF1347">
      <w:pPr>
        <w:pStyle w:val="ConsPlusNonformat"/>
        <w:widowControl/>
        <w:ind w:firstLine="567"/>
        <w:jc w:val="both"/>
        <w:rPr>
          <w:rStyle w:val="TimesNewRoman14"/>
          <w:rFonts w:ascii="Arial" w:hAnsi="Arial" w:cs="Arial"/>
          <w:sz w:val="24"/>
          <w:szCs w:val="24"/>
        </w:rPr>
      </w:pPr>
      <w:r w:rsidRPr="00DF1347">
        <w:rPr>
          <w:rStyle w:val="TimesNewRoman14"/>
          <w:rFonts w:ascii="Arial" w:hAnsi="Arial" w:cs="Arial"/>
          <w:sz w:val="24"/>
          <w:szCs w:val="24"/>
        </w:rPr>
        <w:t>(фамилия, имя, отчество)</w:t>
      </w:r>
    </w:p>
    <w:p w:rsidR="00DF1347" w:rsidRPr="00DF1347" w:rsidRDefault="00DF1347" w:rsidP="00DF1347">
      <w:pPr>
        <w:pStyle w:val="ConsPlusNonformat"/>
        <w:widowControl/>
        <w:ind w:firstLine="567"/>
        <w:jc w:val="both"/>
        <w:rPr>
          <w:rStyle w:val="TimesNewRoman14"/>
          <w:rFonts w:ascii="Arial" w:hAnsi="Arial" w:cs="Arial"/>
          <w:sz w:val="24"/>
          <w:szCs w:val="24"/>
        </w:rPr>
      </w:pPr>
      <w:r w:rsidRPr="00DF1347">
        <w:rPr>
          <w:rStyle w:val="TimesNewRoman14"/>
          <w:rFonts w:ascii="Arial" w:hAnsi="Arial" w:cs="Arial"/>
          <w:sz w:val="24"/>
          <w:szCs w:val="24"/>
        </w:rPr>
        <w:t>Документ, удостоверяющий личность: _________________________________,</w:t>
      </w:r>
    </w:p>
    <w:p w:rsidR="00DF1347" w:rsidRPr="00DF1347" w:rsidRDefault="00DF1347" w:rsidP="00DF1347">
      <w:pPr>
        <w:pStyle w:val="ConsPlusNonformat"/>
        <w:widowControl/>
        <w:ind w:firstLine="567"/>
        <w:jc w:val="both"/>
        <w:rPr>
          <w:rStyle w:val="TimesNewRoman14"/>
          <w:rFonts w:ascii="Arial" w:hAnsi="Arial" w:cs="Arial"/>
          <w:sz w:val="24"/>
          <w:szCs w:val="24"/>
        </w:rPr>
      </w:pPr>
      <w:r w:rsidRPr="00DF1347">
        <w:rPr>
          <w:rStyle w:val="TimesNewRoman14"/>
          <w:rFonts w:ascii="Arial" w:hAnsi="Arial" w:cs="Arial"/>
          <w:sz w:val="24"/>
          <w:szCs w:val="24"/>
        </w:rPr>
        <w:t>серия _____________________________, № _____________________________,</w:t>
      </w:r>
    </w:p>
    <w:p w:rsidR="00DF1347" w:rsidRPr="00DF1347" w:rsidRDefault="00DF1347" w:rsidP="00DF1347">
      <w:pPr>
        <w:pStyle w:val="ConsPlusNonformat"/>
        <w:widowControl/>
        <w:ind w:firstLine="567"/>
        <w:jc w:val="both"/>
        <w:rPr>
          <w:rStyle w:val="TimesNewRoman14"/>
          <w:rFonts w:ascii="Arial" w:hAnsi="Arial" w:cs="Arial"/>
          <w:sz w:val="24"/>
          <w:szCs w:val="24"/>
        </w:rPr>
      </w:pPr>
      <w:r w:rsidRPr="00DF1347">
        <w:rPr>
          <w:rStyle w:val="TimesNewRoman14"/>
          <w:rFonts w:ascii="Arial" w:hAnsi="Arial" w:cs="Arial"/>
          <w:sz w:val="24"/>
          <w:szCs w:val="24"/>
        </w:rPr>
        <w:t xml:space="preserve">выдан _____________________________________________________________  </w:t>
      </w:r>
    </w:p>
    <w:p w:rsidR="00DF1347" w:rsidRPr="00DF1347" w:rsidRDefault="00DF1347" w:rsidP="00DF1347">
      <w:pPr>
        <w:pStyle w:val="ConsPlusNonformat"/>
        <w:widowControl/>
        <w:ind w:firstLine="567"/>
        <w:jc w:val="both"/>
        <w:rPr>
          <w:rStyle w:val="TimesNewRoman14"/>
          <w:rFonts w:ascii="Arial" w:hAnsi="Arial" w:cs="Arial"/>
          <w:sz w:val="24"/>
          <w:szCs w:val="24"/>
        </w:rPr>
      </w:pPr>
      <w:r w:rsidRPr="00DF1347">
        <w:rPr>
          <w:rStyle w:val="TimesNewRoman14"/>
          <w:rFonts w:ascii="Arial" w:hAnsi="Arial" w:cs="Arial"/>
          <w:sz w:val="24"/>
          <w:szCs w:val="24"/>
        </w:rPr>
        <w:t>___________________________________________________________________,</w:t>
      </w:r>
    </w:p>
    <w:p w:rsidR="00DF1347" w:rsidRPr="00DF1347" w:rsidRDefault="00DF1347" w:rsidP="00DF1347">
      <w:pPr>
        <w:pStyle w:val="ConsPlusNonformat"/>
        <w:widowControl/>
        <w:ind w:firstLine="567"/>
        <w:jc w:val="both"/>
        <w:rPr>
          <w:rStyle w:val="TimesNewRoman14"/>
          <w:rFonts w:ascii="Arial" w:hAnsi="Arial" w:cs="Arial"/>
          <w:sz w:val="24"/>
          <w:szCs w:val="24"/>
        </w:rPr>
      </w:pPr>
      <w:r w:rsidRPr="00DF1347">
        <w:rPr>
          <w:rStyle w:val="TimesNewRoman14"/>
          <w:rFonts w:ascii="Arial" w:hAnsi="Arial" w:cs="Arial"/>
          <w:sz w:val="24"/>
          <w:szCs w:val="24"/>
        </w:rPr>
        <w:t>(кем, когда)</w:t>
      </w:r>
    </w:p>
    <w:p w:rsidR="00DF1347" w:rsidRPr="00DF1347" w:rsidRDefault="00DF1347" w:rsidP="00DF1347">
      <w:pPr>
        <w:rPr>
          <w:rStyle w:val="TimesNewRoman14"/>
          <w:rFonts w:ascii="Arial" w:hAnsi="Arial" w:cs="Arial"/>
          <w:sz w:val="24"/>
        </w:rPr>
      </w:pPr>
      <w:r w:rsidRPr="00DF1347">
        <w:rPr>
          <w:rStyle w:val="TimesNewRoman14"/>
          <w:rFonts w:ascii="Arial" w:hAnsi="Arial" w:cs="Arial"/>
          <w:sz w:val="24"/>
        </w:rPr>
        <w:t xml:space="preserve">СНИЛС ________________________  ИНН __________________________ </w:t>
      </w:r>
    </w:p>
    <w:p w:rsidR="00DF1347" w:rsidRPr="00DF1347" w:rsidRDefault="00DF1347" w:rsidP="00DF1347">
      <w:pPr>
        <w:rPr>
          <w:rStyle w:val="TimesNewRoman14"/>
          <w:rFonts w:ascii="Arial" w:hAnsi="Arial" w:cs="Arial"/>
          <w:sz w:val="24"/>
        </w:rPr>
      </w:pPr>
      <w:r w:rsidRPr="00DF1347">
        <w:rPr>
          <w:rStyle w:val="TimesNewRoman14"/>
          <w:rFonts w:ascii="Arial" w:hAnsi="Arial" w:cs="Arial"/>
          <w:sz w:val="24"/>
        </w:rPr>
        <w:t xml:space="preserve">(СНИЛС и ИНН </w:t>
      </w:r>
      <w:proofErr w:type="gramStart"/>
      <w:r w:rsidRPr="00DF1347">
        <w:rPr>
          <w:rStyle w:val="TimesNewRoman14"/>
          <w:rFonts w:ascii="Arial" w:hAnsi="Arial" w:cs="Arial"/>
          <w:sz w:val="24"/>
        </w:rPr>
        <w:t>обязательны</w:t>
      </w:r>
      <w:proofErr w:type="gramEnd"/>
      <w:r w:rsidRPr="00DF1347">
        <w:rPr>
          <w:rStyle w:val="TimesNewRoman14"/>
          <w:rFonts w:ascii="Arial" w:hAnsi="Arial" w:cs="Arial"/>
          <w:sz w:val="24"/>
        </w:rPr>
        <w:t xml:space="preserve"> к заполнению)</w:t>
      </w:r>
    </w:p>
    <w:p w:rsidR="00DF1347" w:rsidRPr="00DF1347" w:rsidRDefault="00DF1347" w:rsidP="00DF1347">
      <w:pPr>
        <w:rPr>
          <w:rFonts w:cs="Arial"/>
        </w:rPr>
      </w:pPr>
      <w:proofErr w:type="gramStart"/>
      <w:r w:rsidRPr="00DF1347">
        <w:rPr>
          <w:rFonts w:cs="Arial"/>
        </w:rPr>
        <w:t xml:space="preserve">прошу назначить мне ежемесячную доплату к пенсии в соответствии Законом Костромской области </w:t>
      </w:r>
      <w:hyperlink r:id="rId84" w:tgtFrame="Logical" w:history="1">
        <w:r w:rsidRPr="00DF1347">
          <w:rPr>
            <w:rStyle w:val="a5"/>
            <w:rFonts w:cs="Arial"/>
          </w:rPr>
          <w:t>от 29 ноября 2007 г. № 224-4-ЗКО</w:t>
        </w:r>
      </w:hyperlink>
      <w:r w:rsidRPr="00DF1347">
        <w:rPr>
          <w:rFonts w:cs="Arial"/>
        </w:rPr>
        <w:t xml:space="preserve"> «О ежемесячной доплате к пенсии отдельным категориям граждан, проживающим на территории Костромской области», постановлением администрации Костромской области </w:t>
      </w:r>
      <w:hyperlink r:id="rId85" w:tgtFrame="Logical" w:history="1">
        <w:r w:rsidRPr="00DF1347">
          <w:rPr>
            <w:rStyle w:val="a5"/>
            <w:rFonts w:cs="Arial"/>
          </w:rPr>
          <w:t>от 8 августа 2008 г. № 263-a</w:t>
        </w:r>
      </w:hyperlink>
      <w:r w:rsidRPr="00DF1347">
        <w:rPr>
          <w:rFonts w:cs="Arial"/>
        </w:rPr>
        <w:t xml:space="preserve">    «О порядках назначения и выплаты ежемесячной доплаты к пенсии отдельным категориям граждан, проживающим на территории Костромской области» как руководителю</w:t>
      </w:r>
      <w:proofErr w:type="gramEnd"/>
      <w:r w:rsidRPr="00DF1347">
        <w:rPr>
          <w:rFonts w:cs="Arial"/>
        </w:rPr>
        <w:t xml:space="preserve"> сельскохозяйственной организации, </w:t>
      </w:r>
      <w:proofErr w:type="gramStart"/>
      <w:r w:rsidRPr="00DF1347">
        <w:rPr>
          <w:rFonts w:cs="Arial"/>
        </w:rPr>
        <w:t>вышедшему</w:t>
      </w:r>
      <w:proofErr w:type="gramEnd"/>
      <w:r w:rsidRPr="00DF1347">
        <w:rPr>
          <w:rFonts w:cs="Arial"/>
        </w:rPr>
        <w:t xml:space="preserve"> на пенсию.</w:t>
      </w:r>
    </w:p>
    <w:p w:rsidR="00DF1347" w:rsidRPr="00DF1347" w:rsidRDefault="00DF1347" w:rsidP="00DF1347">
      <w:pPr>
        <w:autoSpaceDE w:val="0"/>
        <w:rPr>
          <w:rFonts w:cs="Arial"/>
        </w:rPr>
      </w:pPr>
      <w:r w:rsidRPr="00DF1347">
        <w:rPr>
          <w:rFonts w:cs="Arial"/>
        </w:rPr>
        <w:t xml:space="preserve">Уведомление о назначении прошу </w:t>
      </w:r>
      <w:proofErr w:type="gramStart"/>
      <w:r w:rsidRPr="00DF1347">
        <w:rPr>
          <w:rFonts w:cs="Arial"/>
        </w:rPr>
        <w:t>выслать/не высылать</w:t>
      </w:r>
      <w:proofErr w:type="gramEnd"/>
      <w:r w:rsidRPr="00DF1347">
        <w:rPr>
          <w:rFonts w:cs="Arial"/>
        </w:rPr>
        <w:t xml:space="preserve"> (нужное подчеркнуть) по адресу:___________________________________________________________.</w:t>
      </w:r>
    </w:p>
    <w:p w:rsidR="00DF1347" w:rsidRPr="00DF1347" w:rsidRDefault="00DF1347" w:rsidP="00DF1347">
      <w:pPr>
        <w:autoSpaceDE w:val="0"/>
        <w:rPr>
          <w:rFonts w:cs="Arial"/>
        </w:rPr>
      </w:pPr>
      <w:r w:rsidRPr="00DF1347">
        <w:rPr>
          <w:rFonts w:cs="Arial"/>
        </w:rPr>
        <w:lastRenderedPageBreak/>
        <w:t>Ежемесячную денежную доплату прошу перечислять через (</w:t>
      </w:r>
      <w:proofErr w:type="gramStart"/>
      <w:r w:rsidRPr="00DF1347">
        <w:rPr>
          <w:rFonts w:cs="Arial"/>
        </w:rPr>
        <w:t>нужное</w:t>
      </w:r>
      <w:proofErr w:type="gramEnd"/>
      <w:r w:rsidRPr="00DF1347">
        <w:rPr>
          <w:rFonts w:cs="Arial"/>
        </w:rPr>
        <w:t xml:space="preserve"> подчеркнуть):</w:t>
      </w:r>
    </w:p>
    <w:p w:rsidR="00DF1347" w:rsidRPr="00DF1347" w:rsidRDefault="00DF1347" w:rsidP="00DF1347">
      <w:pPr>
        <w:tabs>
          <w:tab w:val="left" w:pos="1068"/>
        </w:tabs>
        <w:autoSpaceDE w:val="0"/>
        <w:rPr>
          <w:rFonts w:cs="Arial"/>
        </w:rPr>
      </w:pPr>
      <w:r w:rsidRPr="00DF1347">
        <w:rPr>
          <w:rFonts w:cs="Arial"/>
        </w:rPr>
        <w:t xml:space="preserve">почтовую организацию;  банковскую организацию.________________________ </w:t>
      </w:r>
    </w:p>
    <w:p w:rsidR="00DF1347" w:rsidRPr="00DF1347" w:rsidRDefault="00DF1347" w:rsidP="00DF1347">
      <w:pPr>
        <w:tabs>
          <w:tab w:val="left" w:pos="1068"/>
        </w:tabs>
        <w:autoSpaceDE w:val="0"/>
        <w:rPr>
          <w:rFonts w:cs="Arial"/>
        </w:rPr>
      </w:pPr>
      <w:r w:rsidRPr="00DF1347">
        <w:rPr>
          <w:rFonts w:cs="Arial"/>
        </w:rPr>
        <w:t>____________________________________________________________________</w:t>
      </w:r>
    </w:p>
    <w:p w:rsidR="00DF1347" w:rsidRPr="00DF1347" w:rsidRDefault="00DF1347" w:rsidP="00DF1347">
      <w:pPr>
        <w:autoSpaceDE w:val="0"/>
        <w:rPr>
          <w:rFonts w:cs="Arial"/>
        </w:rPr>
      </w:pPr>
      <w:r w:rsidRPr="00DF1347">
        <w:rPr>
          <w:rFonts w:cs="Arial"/>
        </w:rPr>
        <w:t>Сообщаю реквизиты моего счета _______________________________________</w:t>
      </w:r>
    </w:p>
    <w:p w:rsidR="00DF1347" w:rsidRPr="00DF1347" w:rsidRDefault="00DF1347" w:rsidP="00DF1347">
      <w:pPr>
        <w:pStyle w:val="ConsPlusNonformat"/>
        <w:ind w:firstLine="567"/>
        <w:jc w:val="both"/>
        <w:rPr>
          <w:rFonts w:ascii="Arial" w:hAnsi="Arial" w:cs="Arial"/>
          <w:sz w:val="24"/>
          <w:szCs w:val="24"/>
        </w:rPr>
      </w:pPr>
      <w:r w:rsidRPr="00DF1347">
        <w:rPr>
          <w:rFonts w:ascii="Arial" w:hAnsi="Arial" w:cs="Arial"/>
          <w:sz w:val="24"/>
          <w:szCs w:val="24"/>
        </w:rPr>
        <w:t>в отделении № ___________ филиала № _________________________________</w:t>
      </w:r>
    </w:p>
    <w:p w:rsidR="00DF1347" w:rsidRPr="00DF1347" w:rsidRDefault="00DF1347" w:rsidP="00DF1347">
      <w:pPr>
        <w:pStyle w:val="ConsPlusNonformat"/>
        <w:ind w:firstLine="567"/>
        <w:jc w:val="both"/>
        <w:rPr>
          <w:rFonts w:ascii="Arial" w:hAnsi="Arial" w:cs="Arial"/>
          <w:sz w:val="24"/>
          <w:szCs w:val="24"/>
        </w:rPr>
      </w:pPr>
      <w:r w:rsidRPr="00DF1347">
        <w:rPr>
          <w:rFonts w:ascii="Arial" w:hAnsi="Arial" w:cs="Arial"/>
          <w:sz w:val="24"/>
          <w:szCs w:val="24"/>
        </w:rPr>
        <w:t>банка ______________________________________________________________</w:t>
      </w:r>
    </w:p>
    <w:p w:rsidR="00DF1347" w:rsidRPr="00DF1347" w:rsidRDefault="00DF1347" w:rsidP="00DF1347">
      <w:pPr>
        <w:pStyle w:val="ConsPlusNonformat"/>
        <w:ind w:firstLine="567"/>
        <w:jc w:val="both"/>
        <w:rPr>
          <w:rFonts w:ascii="Arial" w:hAnsi="Arial" w:cs="Arial"/>
          <w:sz w:val="24"/>
          <w:szCs w:val="24"/>
        </w:rPr>
      </w:pPr>
      <w:r w:rsidRPr="00DF1347">
        <w:rPr>
          <w:rFonts w:ascii="Arial" w:hAnsi="Arial" w:cs="Arial"/>
          <w:sz w:val="24"/>
          <w:szCs w:val="24"/>
        </w:rPr>
        <w:t>(наименование банковской организации)</w:t>
      </w:r>
    </w:p>
    <w:p w:rsidR="00DF1347" w:rsidRPr="00DF1347" w:rsidRDefault="00DF1347" w:rsidP="00DF1347">
      <w:pPr>
        <w:pStyle w:val="ConsPlusNonformat"/>
        <w:ind w:firstLine="567"/>
        <w:jc w:val="both"/>
        <w:rPr>
          <w:rFonts w:ascii="Arial" w:hAnsi="Arial" w:cs="Arial"/>
          <w:sz w:val="24"/>
          <w:szCs w:val="24"/>
        </w:rPr>
      </w:pPr>
      <w:r w:rsidRPr="00DF1347">
        <w:rPr>
          <w:rFonts w:ascii="Arial" w:hAnsi="Arial" w:cs="Arial"/>
          <w:sz w:val="24"/>
          <w:szCs w:val="24"/>
        </w:rPr>
        <w:t xml:space="preserve"> «_____»   ____________ 20___ г.                          Подпись заявителя   _________ </w:t>
      </w:r>
    </w:p>
    <w:p w:rsidR="00DF1347" w:rsidRPr="00DF1347" w:rsidRDefault="00DF1347" w:rsidP="00DF1347">
      <w:pPr>
        <w:pStyle w:val="ConsPlusNonformat"/>
        <w:ind w:firstLine="567"/>
        <w:jc w:val="both"/>
        <w:rPr>
          <w:rFonts w:ascii="Arial" w:hAnsi="Arial" w:cs="Arial"/>
          <w:sz w:val="24"/>
          <w:szCs w:val="24"/>
        </w:rPr>
      </w:pPr>
      <w:proofErr w:type="gramStart"/>
      <w:r w:rsidRPr="00DF1347">
        <w:rPr>
          <w:rFonts w:ascii="Arial" w:hAnsi="Arial" w:cs="Arial"/>
          <w:sz w:val="24"/>
          <w:szCs w:val="24"/>
        </w:rPr>
        <w:t>Даю согласие на обработку содержащихся в настоящем заявлении персональных данных, то есть их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уничтожение.</w:t>
      </w:r>
      <w:proofErr w:type="gramEnd"/>
    </w:p>
    <w:p w:rsidR="00DF1347" w:rsidRPr="00DF1347" w:rsidRDefault="00DF1347" w:rsidP="00DF1347">
      <w:pPr>
        <w:pStyle w:val="ConsPlusNonformat"/>
        <w:ind w:firstLine="567"/>
        <w:jc w:val="both"/>
        <w:rPr>
          <w:rFonts w:ascii="Arial" w:hAnsi="Arial" w:cs="Arial"/>
          <w:sz w:val="24"/>
          <w:szCs w:val="24"/>
        </w:rPr>
      </w:pPr>
      <w:r w:rsidRPr="00DF1347">
        <w:rPr>
          <w:rFonts w:ascii="Arial" w:hAnsi="Arial" w:cs="Arial"/>
          <w:sz w:val="24"/>
          <w:szCs w:val="24"/>
        </w:rPr>
        <w:t>Согласие на обработку персональных данных, содержащихся в настоящем заявлении, действует до даты подачи заявления об отзыве настоящего согласия.</w:t>
      </w:r>
    </w:p>
    <w:p w:rsidR="00DF1347" w:rsidRPr="00DF1347" w:rsidRDefault="00DF1347" w:rsidP="00DF1347">
      <w:pPr>
        <w:pStyle w:val="ConsPlusNonformat"/>
        <w:ind w:firstLine="567"/>
        <w:jc w:val="both"/>
        <w:rPr>
          <w:rFonts w:ascii="Arial" w:hAnsi="Arial" w:cs="Arial"/>
          <w:sz w:val="24"/>
          <w:szCs w:val="24"/>
        </w:rPr>
      </w:pPr>
      <w:r w:rsidRPr="00DF1347">
        <w:rPr>
          <w:rFonts w:ascii="Arial" w:hAnsi="Arial" w:cs="Arial"/>
          <w:sz w:val="24"/>
          <w:szCs w:val="24"/>
        </w:rPr>
        <w:t>Обязуюсь в течение 5 дней сообщить об обстоятельствах, влияющих на предоставление выплаты, в случае переплаты обязуюсь возместить.</w:t>
      </w:r>
    </w:p>
    <w:p w:rsidR="00DF1347" w:rsidRPr="00DF1347" w:rsidRDefault="00DF1347" w:rsidP="00DF1347">
      <w:pPr>
        <w:pStyle w:val="ConsPlusNonformat"/>
        <w:ind w:firstLine="567"/>
        <w:jc w:val="both"/>
        <w:rPr>
          <w:rFonts w:ascii="Arial" w:hAnsi="Arial" w:cs="Arial"/>
          <w:sz w:val="24"/>
          <w:szCs w:val="24"/>
        </w:rPr>
      </w:pPr>
      <w:r w:rsidRPr="00DF1347">
        <w:rPr>
          <w:rFonts w:ascii="Arial" w:hAnsi="Arial" w:cs="Arial"/>
          <w:sz w:val="24"/>
          <w:szCs w:val="24"/>
        </w:rPr>
        <w:t xml:space="preserve">_________________            _____________________                   ______________ </w:t>
      </w:r>
    </w:p>
    <w:p w:rsidR="00DF1347" w:rsidRPr="00DF1347" w:rsidRDefault="00DF1347" w:rsidP="00DF1347">
      <w:pPr>
        <w:pStyle w:val="ConsPlusNonformat"/>
        <w:ind w:firstLine="567"/>
        <w:jc w:val="both"/>
        <w:rPr>
          <w:rFonts w:ascii="Arial" w:hAnsi="Arial" w:cs="Arial"/>
          <w:sz w:val="24"/>
          <w:szCs w:val="24"/>
        </w:rPr>
      </w:pPr>
      <w:r w:rsidRPr="00DF1347">
        <w:rPr>
          <w:rFonts w:ascii="Arial" w:hAnsi="Arial" w:cs="Arial"/>
          <w:sz w:val="24"/>
          <w:szCs w:val="24"/>
        </w:rPr>
        <w:t xml:space="preserve">                  (дата)                                      (фамилия, инициалы заявителя)                             (подпись заявителя) </w:t>
      </w:r>
    </w:p>
    <w:p w:rsidR="00DF1347" w:rsidRPr="00DF1347" w:rsidRDefault="00DF1347" w:rsidP="00DF1347">
      <w:pPr>
        <w:pStyle w:val="ConsPlusNonformat"/>
        <w:ind w:firstLine="567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218" w:type="dxa"/>
        <w:tblLayout w:type="fixed"/>
        <w:tblLook w:val="0000" w:firstRow="0" w:lastRow="0" w:firstColumn="0" w:lastColumn="0" w:noHBand="0" w:noVBand="0"/>
      </w:tblPr>
      <w:tblGrid>
        <w:gridCol w:w="1843"/>
        <w:gridCol w:w="7460"/>
      </w:tblGrid>
      <w:tr w:rsidR="00DF1347" w:rsidRPr="00DF1347" w:rsidTr="00284052">
        <w:trPr>
          <w:trHeight w:val="90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F1347" w:rsidRPr="00DF1347" w:rsidRDefault="00DF1347" w:rsidP="00284052">
            <w:pPr>
              <w:snapToGrid w:val="0"/>
              <w:rPr>
                <w:rStyle w:val="TimesNewRoman14"/>
                <w:rFonts w:ascii="Arial" w:hAnsi="Arial" w:cs="Arial"/>
                <w:sz w:val="24"/>
              </w:rPr>
            </w:pPr>
            <w:r w:rsidRPr="00DF1347">
              <w:rPr>
                <w:rStyle w:val="TimesNewRoman14"/>
                <w:rFonts w:ascii="Arial" w:hAnsi="Arial" w:cs="Arial"/>
                <w:sz w:val="24"/>
              </w:rPr>
              <w:t>Заполняется в случае подачи заявления законным представителем или доверенным лицом</w:t>
            </w:r>
          </w:p>
          <w:p w:rsidR="00DF1347" w:rsidRPr="00DF1347" w:rsidRDefault="00DF1347" w:rsidP="00284052">
            <w:pPr>
              <w:rPr>
                <w:rStyle w:val="TimesNewRoman14"/>
                <w:rFonts w:ascii="Arial" w:hAnsi="Arial" w:cs="Arial"/>
                <w:sz w:val="24"/>
              </w:rPr>
            </w:pPr>
            <w:r w:rsidRPr="00DF1347">
              <w:rPr>
                <w:rStyle w:val="TimesNewRoman14"/>
                <w:rFonts w:ascii="Arial" w:hAnsi="Arial" w:cs="Arial"/>
                <w:sz w:val="24"/>
              </w:rPr>
              <w:t xml:space="preserve"> </w:t>
            </w:r>
          </w:p>
          <w:p w:rsidR="00DF1347" w:rsidRPr="00DF1347" w:rsidRDefault="00DF1347" w:rsidP="00284052">
            <w:pPr>
              <w:rPr>
                <w:rFonts w:cs="Arial"/>
              </w:rPr>
            </w:pPr>
          </w:p>
        </w:tc>
        <w:tc>
          <w:tcPr>
            <w:tcW w:w="7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1347" w:rsidRPr="00DF1347" w:rsidRDefault="00DF1347" w:rsidP="00284052">
            <w:pPr>
              <w:snapToGrid w:val="0"/>
              <w:rPr>
                <w:rStyle w:val="TimesNewRoman14"/>
                <w:rFonts w:ascii="Arial" w:hAnsi="Arial" w:cs="Arial"/>
                <w:sz w:val="24"/>
              </w:rPr>
            </w:pPr>
            <w:r w:rsidRPr="00DF1347">
              <w:rPr>
                <w:rStyle w:val="TimesNewRoman14"/>
                <w:rFonts w:ascii="Arial" w:hAnsi="Arial" w:cs="Arial"/>
                <w:sz w:val="24"/>
              </w:rPr>
              <w:t xml:space="preserve">Законный представитель (доверенное лицо):   </w:t>
            </w:r>
          </w:p>
          <w:p w:rsidR="00DF1347" w:rsidRPr="00DF1347" w:rsidRDefault="00DF1347" w:rsidP="00284052">
            <w:pPr>
              <w:rPr>
                <w:rStyle w:val="TimesNewRoman14"/>
                <w:rFonts w:ascii="Arial" w:hAnsi="Arial" w:cs="Arial"/>
                <w:sz w:val="24"/>
              </w:rPr>
            </w:pPr>
            <w:r w:rsidRPr="00DF1347">
              <w:rPr>
                <w:rStyle w:val="TimesNewRoman14"/>
                <w:rFonts w:ascii="Arial" w:hAnsi="Arial" w:cs="Arial"/>
                <w:sz w:val="24"/>
              </w:rPr>
              <w:t>____________________________________________________________</w:t>
            </w:r>
          </w:p>
          <w:p w:rsidR="00DF1347" w:rsidRPr="00DF1347" w:rsidRDefault="00DF1347" w:rsidP="00284052">
            <w:pPr>
              <w:rPr>
                <w:rStyle w:val="TimesNewRoman14"/>
                <w:rFonts w:ascii="Arial" w:hAnsi="Arial" w:cs="Arial"/>
                <w:sz w:val="24"/>
              </w:rPr>
            </w:pPr>
            <w:r w:rsidRPr="00DF1347">
              <w:rPr>
                <w:rStyle w:val="TimesNewRoman14"/>
                <w:rFonts w:ascii="Arial" w:hAnsi="Arial" w:cs="Arial"/>
                <w:sz w:val="24"/>
              </w:rPr>
              <w:t>(фамилия, имя, отчество законного представителя или  доверенного лица)</w:t>
            </w:r>
          </w:p>
          <w:p w:rsidR="00DF1347" w:rsidRPr="00DF1347" w:rsidRDefault="00DF1347" w:rsidP="00284052">
            <w:pPr>
              <w:rPr>
                <w:rStyle w:val="TimesNewRoman14"/>
                <w:rFonts w:ascii="Arial" w:hAnsi="Arial" w:cs="Arial"/>
                <w:sz w:val="24"/>
              </w:rPr>
            </w:pPr>
            <w:r w:rsidRPr="00DF1347">
              <w:rPr>
                <w:rStyle w:val="TimesNewRoman14"/>
                <w:rFonts w:ascii="Arial" w:hAnsi="Arial" w:cs="Arial"/>
                <w:sz w:val="24"/>
              </w:rPr>
              <w:t xml:space="preserve">  Документ, удостоверяющий личность: вид_____________________ серия, номер ______________ дата выдачи ______________________</w:t>
            </w:r>
          </w:p>
          <w:p w:rsidR="00DF1347" w:rsidRPr="00DF1347" w:rsidRDefault="00DF1347" w:rsidP="00284052">
            <w:pPr>
              <w:rPr>
                <w:rStyle w:val="TimesNewRoman14"/>
                <w:rFonts w:ascii="Arial" w:hAnsi="Arial" w:cs="Arial"/>
                <w:sz w:val="24"/>
              </w:rPr>
            </w:pPr>
            <w:r w:rsidRPr="00DF1347">
              <w:rPr>
                <w:rStyle w:val="TimesNewRoman14"/>
                <w:rFonts w:ascii="Arial" w:hAnsi="Arial" w:cs="Arial"/>
                <w:sz w:val="24"/>
              </w:rPr>
              <w:t xml:space="preserve"> выдан _____________________________________________________</w:t>
            </w:r>
          </w:p>
          <w:p w:rsidR="00DF1347" w:rsidRPr="00DF1347" w:rsidRDefault="00DF1347" w:rsidP="00284052">
            <w:pPr>
              <w:rPr>
                <w:rStyle w:val="TimesNewRoman14"/>
                <w:rFonts w:ascii="Arial" w:hAnsi="Arial" w:cs="Arial"/>
                <w:sz w:val="24"/>
              </w:rPr>
            </w:pPr>
            <w:r w:rsidRPr="00DF1347">
              <w:rPr>
                <w:rStyle w:val="TimesNewRoman14"/>
                <w:rFonts w:ascii="Arial" w:hAnsi="Arial" w:cs="Arial"/>
                <w:sz w:val="24"/>
              </w:rPr>
              <w:t>Адрес места жительства (места пребывания, фактического проживания)_________________________________________________ ____________________________________________________________</w:t>
            </w:r>
          </w:p>
          <w:p w:rsidR="00DF1347" w:rsidRPr="00DF1347" w:rsidRDefault="00DF1347" w:rsidP="00284052">
            <w:pPr>
              <w:rPr>
                <w:rStyle w:val="TimesNewRoman14"/>
                <w:rFonts w:ascii="Arial" w:hAnsi="Arial" w:cs="Arial"/>
                <w:sz w:val="24"/>
              </w:rPr>
            </w:pPr>
            <w:r w:rsidRPr="00DF1347">
              <w:rPr>
                <w:rStyle w:val="TimesNewRoman14"/>
                <w:rFonts w:ascii="Arial" w:hAnsi="Arial" w:cs="Arial"/>
                <w:sz w:val="24"/>
              </w:rPr>
              <w:t>____________________________________________________________</w:t>
            </w:r>
          </w:p>
          <w:p w:rsidR="00DF1347" w:rsidRPr="00DF1347" w:rsidRDefault="00DF1347" w:rsidP="00284052">
            <w:pPr>
              <w:rPr>
                <w:rStyle w:val="TimesNewRoman14"/>
                <w:rFonts w:ascii="Arial" w:hAnsi="Arial" w:cs="Arial"/>
                <w:sz w:val="24"/>
              </w:rPr>
            </w:pPr>
            <w:r w:rsidRPr="00DF1347">
              <w:rPr>
                <w:rStyle w:val="TimesNewRoman14"/>
                <w:rFonts w:ascii="Arial" w:hAnsi="Arial" w:cs="Arial"/>
                <w:sz w:val="24"/>
              </w:rPr>
              <w:t xml:space="preserve">Полномочия   законного   представителя   (доверенного   </w:t>
            </w:r>
            <w:r w:rsidRPr="00DF1347">
              <w:rPr>
                <w:rStyle w:val="TimesNewRoman14"/>
                <w:rFonts w:ascii="Arial" w:hAnsi="Arial" w:cs="Arial"/>
                <w:sz w:val="24"/>
              </w:rPr>
              <w:lastRenderedPageBreak/>
              <w:t>лица) подтверждены: ______________________________________________</w:t>
            </w:r>
          </w:p>
          <w:p w:rsidR="00DF1347" w:rsidRPr="00DF1347" w:rsidRDefault="00DF1347" w:rsidP="00284052">
            <w:pPr>
              <w:rPr>
                <w:rStyle w:val="TimesNewRoman14"/>
                <w:rFonts w:ascii="Arial" w:hAnsi="Arial" w:cs="Arial"/>
                <w:sz w:val="24"/>
              </w:rPr>
            </w:pPr>
            <w:proofErr w:type="gramStart"/>
            <w:r w:rsidRPr="00DF1347">
              <w:rPr>
                <w:rStyle w:val="TimesNewRoman14"/>
                <w:rFonts w:ascii="Arial" w:hAnsi="Arial" w:cs="Arial"/>
                <w:sz w:val="24"/>
              </w:rPr>
              <w:t>(указать наименование и реквизиты документа, подтверждающего</w:t>
            </w:r>
            <w:proofErr w:type="gramEnd"/>
          </w:p>
          <w:p w:rsidR="00DF1347" w:rsidRPr="00DF1347" w:rsidRDefault="00DF1347" w:rsidP="00284052">
            <w:pPr>
              <w:rPr>
                <w:rStyle w:val="TimesNewRoman14"/>
                <w:rFonts w:ascii="Arial" w:hAnsi="Arial" w:cs="Arial"/>
                <w:sz w:val="24"/>
              </w:rPr>
            </w:pPr>
            <w:r w:rsidRPr="00DF1347">
              <w:rPr>
                <w:rStyle w:val="TimesNewRoman14"/>
                <w:rFonts w:ascii="Arial" w:hAnsi="Arial" w:cs="Arial"/>
                <w:sz w:val="24"/>
              </w:rPr>
              <w:t>___________________________________________________________</w:t>
            </w:r>
          </w:p>
          <w:p w:rsidR="00DF1347" w:rsidRPr="00DF1347" w:rsidRDefault="00DF1347" w:rsidP="00284052">
            <w:pPr>
              <w:rPr>
                <w:rStyle w:val="TimesNewRoman14"/>
                <w:rFonts w:ascii="Arial" w:hAnsi="Arial" w:cs="Arial"/>
                <w:sz w:val="24"/>
              </w:rPr>
            </w:pPr>
            <w:r w:rsidRPr="00DF1347">
              <w:rPr>
                <w:rStyle w:val="TimesNewRoman14"/>
                <w:rFonts w:ascii="Arial" w:hAnsi="Arial" w:cs="Arial"/>
                <w:sz w:val="24"/>
              </w:rPr>
              <w:t xml:space="preserve"> полномочия законного представителя или доверенного лица)                                                 </w:t>
            </w:r>
          </w:p>
        </w:tc>
      </w:tr>
    </w:tbl>
    <w:p w:rsidR="00DF1347" w:rsidRPr="00DF1347" w:rsidRDefault="00DF1347" w:rsidP="00DF1347">
      <w:pPr>
        <w:autoSpaceDE w:val="0"/>
        <w:rPr>
          <w:rFonts w:cs="Arial"/>
        </w:rPr>
      </w:pPr>
      <w:r w:rsidRPr="00DF1347">
        <w:rPr>
          <w:rFonts w:cs="Arial"/>
        </w:rPr>
        <w:lastRenderedPageBreak/>
        <w:t>Дата ________________ Подпись ____________________</w:t>
      </w:r>
    </w:p>
    <w:p w:rsidR="00DF1347" w:rsidRPr="00DF1347" w:rsidRDefault="00DF1347" w:rsidP="00DF1347">
      <w:pPr>
        <w:autoSpaceDE w:val="0"/>
        <w:rPr>
          <w:rFonts w:cs="Arial"/>
        </w:rPr>
      </w:pPr>
      <w:r w:rsidRPr="00DF1347">
        <w:rPr>
          <w:rFonts w:cs="Arial"/>
        </w:rPr>
        <w:t>__________       _____________________________       _____________________</w:t>
      </w:r>
    </w:p>
    <w:p w:rsidR="00DF1347" w:rsidRPr="00DF1347" w:rsidRDefault="00DF1347" w:rsidP="00DF1347">
      <w:pPr>
        <w:autoSpaceDE w:val="0"/>
        <w:rPr>
          <w:rFonts w:cs="Arial"/>
        </w:rPr>
      </w:pPr>
      <w:r w:rsidRPr="00DF1347">
        <w:rPr>
          <w:rFonts w:cs="Arial"/>
        </w:rPr>
        <w:t xml:space="preserve">  (дата)               (фамилия, инициалы заявителя)             (подпись заявителя)</w:t>
      </w:r>
    </w:p>
    <w:p w:rsidR="00DF1347" w:rsidRPr="00DF1347" w:rsidRDefault="00DF1347" w:rsidP="00DF1347">
      <w:pPr>
        <w:autoSpaceDE w:val="0"/>
        <w:rPr>
          <w:rFonts w:cs="Arial"/>
        </w:rPr>
      </w:pPr>
      <w:r w:rsidRPr="00DF1347">
        <w:rPr>
          <w:rFonts w:cs="Arial"/>
        </w:rPr>
        <w:t xml:space="preserve">Регистрационный номер заявления: ________  </w:t>
      </w:r>
    </w:p>
    <w:p w:rsidR="00DF1347" w:rsidRPr="00DF1347" w:rsidRDefault="00DF1347" w:rsidP="00DF1347">
      <w:pPr>
        <w:autoSpaceDE w:val="0"/>
        <w:rPr>
          <w:rFonts w:cs="Arial"/>
        </w:rPr>
      </w:pPr>
      <w:r w:rsidRPr="00DF1347">
        <w:rPr>
          <w:rFonts w:cs="Arial"/>
        </w:rPr>
        <w:t>Дата приема заявления: "___" __________ 20__ г.</w:t>
      </w:r>
    </w:p>
    <w:p w:rsidR="00DF1347" w:rsidRPr="00DF1347" w:rsidRDefault="00DF1347" w:rsidP="00DF1347">
      <w:pPr>
        <w:pStyle w:val="ConsPlusNormal"/>
        <w:widowControl/>
        <w:ind w:firstLine="567"/>
        <w:jc w:val="both"/>
        <w:rPr>
          <w:sz w:val="24"/>
          <w:szCs w:val="24"/>
        </w:rPr>
      </w:pPr>
      <w:r w:rsidRPr="00DF1347">
        <w:rPr>
          <w:sz w:val="24"/>
          <w:szCs w:val="24"/>
        </w:rPr>
        <w:t>Подпись специалиста ______________________  ________________________</w:t>
      </w:r>
    </w:p>
    <w:p w:rsidR="00E15F35" w:rsidRPr="00DF1347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</w:p>
    <w:p w:rsidR="00E15F35" w:rsidRPr="00DF1347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</w:p>
    <w:p w:rsidR="00E15F35" w:rsidRPr="00DF1347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Приложение N 4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1B4AE0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ежемесячной доплаты к пенсии гражданам, замещавшим не менее 15 лет на постоянной основе должности руководителей сельскохозяйственных организаций независимо от организационно-правовых форм и форм собственности, производящих сельскохозяйственную продукцию на территории Костромской области, и вышедшим на пенсию</w:t>
      </w:r>
      <w:proofErr w:type="gramEnd"/>
    </w:p>
    <w:p w:rsidR="004C4A46" w:rsidRPr="00DD702C" w:rsidRDefault="004C4A46" w:rsidP="004C4A46">
      <w:pPr>
        <w:widowControl w:val="0"/>
        <w:suppressAutoHyphens/>
        <w:autoSpaceDE w:val="0"/>
        <w:autoSpaceDN w:val="0"/>
        <w:adjustRightInd w:val="0"/>
        <w:rPr>
          <w:rFonts w:cs="Arial"/>
        </w:rPr>
      </w:pPr>
      <w:r>
        <w:rPr>
          <w:rFonts w:cs="Times New Roman CYR"/>
          <w:szCs w:val="28"/>
        </w:rPr>
        <w:t>(приложение № 4</w:t>
      </w:r>
      <w:r w:rsidRPr="00713D29">
        <w:rPr>
          <w:rFonts w:cs="Arial"/>
        </w:rPr>
        <w:t xml:space="preserve"> </w:t>
      </w:r>
      <w:r>
        <w:rPr>
          <w:rFonts w:cs="Arial"/>
        </w:rPr>
        <w:t>в новой редакции</w:t>
      </w:r>
      <w:r w:rsidRPr="00713D29">
        <w:rPr>
          <w:rFonts w:cs="Arial"/>
        </w:rPr>
        <w:t xml:space="preserve"> приказ</w:t>
      </w:r>
      <w:r>
        <w:rPr>
          <w:rFonts w:cs="Arial"/>
        </w:rPr>
        <w:t>а</w:t>
      </w:r>
      <w:r w:rsidRPr="00713D29">
        <w:rPr>
          <w:rFonts w:cs="Arial"/>
        </w:rPr>
        <w:t xml:space="preserve"> департамента социальной защиты населения, опеки и попечительства Костромской области </w:t>
      </w:r>
      <w:hyperlink r:id="rId86" w:tgtFrame="ChangingDocument" w:history="1">
        <w:r w:rsidRPr="00713D29">
          <w:rPr>
            <w:rStyle w:val="a5"/>
            <w:rFonts w:cs="Arial"/>
          </w:rPr>
          <w:t xml:space="preserve">№ 392 от 27.07.2015 года (НГР </w:t>
        </w:r>
        <w:r w:rsidRPr="00713D29">
          <w:rPr>
            <w:rStyle w:val="a5"/>
            <w:rFonts w:cs="Arial"/>
            <w:lang w:val="en-US"/>
          </w:rPr>
          <w:t>RU</w:t>
        </w:r>
        <w:r w:rsidRPr="00713D29">
          <w:rPr>
            <w:rStyle w:val="a5"/>
            <w:rFonts w:cs="Arial"/>
          </w:rPr>
          <w:t>44000201500791)</w:t>
        </w:r>
      </w:hyperlink>
      <w:r w:rsidRPr="00713D29">
        <w:rPr>
          <w:rFonts w:cs="Arial"/>
        </w:rPr>
        <w:t>)</w:t>
      </w:r>
    </w:p>
    <w:p w:rsidR="00E15F35" w:rsidRPr="001B4AE0" w:rsidRDefault="00E15F35" w:rsidP="001B4AE0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Calibri"/>
          <w:szCs w:val="28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4C4A46" w:rsidRDefault="004C4A46" w:rsidP="004C4A46">
      <w:pPr>
        <w:tabs>
          <w:tab w:val="left" w:pos="720"/>
        </w:tabs>
        <w:ind w:left="4536"/>
        <w:jc w:val="right"/>
        <w:rPr>
          <w:rFonts w:cs="Arial"/>
        </w:rPr>
      </w:pPr>
      <w:r w:rsidRPr="003259D2">
        <w:rPr>
          <w:rFonts w:cs="Arial"/>
        </w:rPr>
        <w:t>_______________________________</w:t>
      </w:r>
    </w:p>
    <w:p w:rsidR="004C4A46" w:rsidRPr="003259D2" w:rsidRDefault="004C4A46" w:rsidP="004C4A46">
      <w:pPr>
        <w:tabs>
          <w:tab w:val="left" w:pos="720"/>
        </w:tabs>
        <w:ind w:left="4536"/>
        <w:jc w:val="right"/>
        <w:rPr>
          <w:rFonts w:cs="Arial"/>
        </w:rPr>
      </w:pPr>
    </w:p>
    <w:p w:rsidR="004C4A46" w:rsidRPr="003259D2" w:rsidRDefault="004C4A46" w:rsidP="004C4A46">
      <w:pPr>
        <w:ind w:left="4860"/>
        <w:rPr>
          <w:rFonts w:cs="Arial"/>
        </w:rPr>
      </w:pPr>
      <w:r w:rsidRPr="003259D2">
        <w:rPr>
          <w:rFonts w:cs="Arial"/>
        </w:rPr>
        <w:t>________________________________</w:t>
      </w:r>
    </w:p>
    <w:p w:rsidR="004C4A46" w:rsidRPr="003259D2" w:rsidRDefault="004C4A46" w:rsidP="004C4A46">
      <w:pPr>
        <w:ind w:left="4860"/>
        <w:jc w:val="center"/>
        <w:rPr>
          <w:rFonts w:cs="Arial"/>
        </w:rPr>
      </w:pPr>
      <w:r w:rsidRPr="003259D2">
        <w:rPr>
          <w:rFonts w:cs="Arial"/>
        </w:rPr>
        <w:t>(ФИО)</w:t>
      </w:r>
    </w:p>
    <w:p w:rsidR="004C4A46" w:rsidRPr="003259D2" w:rsidRDefault="004C4A46" w:rsidP="004C4A46">
      <w:pPr>
        <w:ind w:left="4860"/>
        <w:rPr>
          <w:rFonts w:cs="Arial"/>
        </w:rPr>
      </w:pPr>
      <w:r w:rsidRPr="003259D2">
        <w:rPr>
          <w:rFonts w:cs="Arial"/>
        </w:rPr>
        <w:lastRenderedPageBreak/>
        <w:t xml:space="preserve">________________________________ </w:t>
      </w:r>
    </w:p>
    <w:p w:rsidR="004C4A46" w:rsidRPr="003259D2" w:rsidRDefault="004C4A46" w:rsidP="004C4A46">
      <w:pPr>
        <w:ind w:left="4860"/>
        <w:rPr>
          <w:rFonts w:cs="Arial"/>
        </w:rPr>
      </w:pPr>
      <w:r w:rsidRPr="003259D2">
        <w:rPr>
          <w:rFonts w:cs="Arial"/>
        </w:rPr>
        <w:t xml:space="preserve">________________________________ </w:t>
      </w:r>
    </w:p>
    <w:p w:rsidR="004C4A46" w:rsidRPr="003259D2" w:rsidRDefault="004C4A46" w:rsidP="004C4A46">
      <w:pPr>
        <w:ind w:left="4500"/>
        <w:jc w:val="center"/>
        <w:rPr>
          <w:rFonts w:cs="Arial"/>
        </w:rPr>
      </w:pPr>
      <w:r w:rsidRPr="003259D2">
        <w:rPr>
          <w:rFonts w:cs="Arial"/>
        </w:rPr>
        <w:t>адрес</w:t>
      </w:r>
    </w:p>
    <w:p w:rsidR="004C4A46" w:rsidRPr="003259D2" w:rsidRDefault="004C4A46" w:rsidP="004C4A46">
      <w:pPr>
        <w:rPr>
          <w:rFonts w:cs="Arial"/>
        </w:rPr>
      </w:pPr>
    </w:p>
    <w:p w:rsidR="004C4A46" w:rsidRPr="003259D2" w:rsidRDefault="004C4A46" w:rsidP="004C4A46">
      <w:pPr>
        <w:autoSpaceDE w:val="0"/>
        <w:autoSpaceDN w:val="0"/>
        <w:adjustRightInd w:val="0"/>
        <w:jc w:val="center"/>
        <w:rPr>
          <w:rFonts w:cs="Arial"/>
        </w:rPr>
      </w:pPr>
      <w:r w:rsidRPr="003259D2">
        <w:rPr>
          <w:rFonts w:cs="Arial"/>
        </w:rPr>
        <w:t>РАСПИСКА</w:t>
      </w:r>
    </w:p>
    <w:p w:rsidR="004C4A46" w:rsidRPr="003259D2" w:rsidRDefault="004C4A46" w:rsidP="004C4A46">
      <w:pPr>
        <w:autoSpaceDE w:val="0"/>
        <w:autoSpaceDN w:val="0"/>
        <w:adjustRightInd w:val="0"/>
        <w:jc w:val="center"/>
        <w:rPr>
          <w:rFonts w:cs="Arial"/>
        </w:rPr>
      </w:pPr>
      <w:r w:rsidRPr="003259D2">
        <w:rPr>
          <w:rFonts w:cs="Arial"/>
        </w:rPr>
        <w:t xml:space="preserve">в получении документов </w:t>
      </w:r>
    </w:p>
    <w:p w:rsidR="004C4A46" w:rsidRPr="003259D2" w:rsidRDefault="004C4A46" w:rsidP="004C4A46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ФИО______________________________________________________________</w:t>
      </w:r>
    </w:p>
    <w:p w:rsidR="004C4A46" w:rsidRPr="003259D2" w:rsidRDefault="004C4A46" w:rsidP="004C4A46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город _______, _________________ улица _____________________________,</w:t>
      </w:r>
    </w:p>
    <w:p w:rsidR="004C4A46" w:rsidRPr="003259D2" w:rsidRDefault="004C4A46" w:rsidP="004C4A46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дом _______________, квартира № ____________________________________</w:t>
      </w:r>
    </w:p>
    <w:p w:rsidR="004C4A46" w:rsidRPr="003259D2" w:rsidRDefault="004C4A46" w:rsidP="004C4A46">
      <w:pPr>
        <w:autoSpaceDE w:val="0"/>
        <w:autoSpaceDN w:val="0"/>
        <w:adjustRightInd w:val="0"/>
        <w:rPr>
          <w:rFonts w:cs="Arial"/>
        </w:rPr>
      </w:pPr>
    </w:p>
    <w:p w:rsidR="004C4A46" w:rsidRPr="003259D2" w:rsidRDefault="004C4A46" w:rsidP="004C4A46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Перечень представленных документов:</w:t>
      </w:r>
    </w:p>
    <w:p w:rsidR="004C4A46" w:rsidRPr="003259D2" w:rsidRDefault="004C4A46" w:rsidP="004C4A46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_______________________________________________________________________;</w:t>
      </w:r>
    </w:p>
    <w:p w:rsidR="004C4A46" w:rsidRPr="003259D2" w:rsidRDefault="004C4A46" w:rsidP="004C4A46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_______________________________________________________________________;</w:t>
      </w:r>
    </w:p>
    <w:p w:rsidR="004C4A46" w:rsidRPr="003259D2" w:rsidRDefault="004C4A46" w:rsidP="004C4A46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_______________________________________________________________________;</w:t>
      </w:r>
    </w:p>
    <w:p w:rsidR="004C4A46" w:rsidRPr="003259D2" w:rsidRDefault="004C4A46" w:rsidP="004C4A46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_______________________________________________________________________;</w:t>
      </w:r>
    </w:p>
    <w:p w:rsidR="004C4A46" w:rsidRPr="003259D2" w:rsidRDefault="004C4A46" w:rsidP="004C4A46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_______________________________________________________________________;</w:t>
      </w:r>
    </w:p>
    <w:p w:rsidR="004C4A46" w:rsidRPr="003259D2" w:rsidRDefault="004C4A46" w:rsidP="004C4A46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_______________________________________________________________________;</w:t>
      </w:r>
    </w:p>
    <w:p w:rsidR="004C4A46" w:rsidRPr="003259D2" w:rsidRDefault="004C4A46" w:rsidP="004C4A46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_______________________________________________________________________.</w:t>
      </w:r>
    </w:p>
    <w:p w:rsidR="004C4A46" w:rsidRPr="003259D2" w:rsidRDefault="004C4A46" w:rsidP="004C4A46">
      <w:pPr>
        <w:autoSpaceDE w:val="0"/>
        <w:autoSpaceDN w:val="0"/>
        <w:adjustRightInd w:val="0"/>
        <w:rPr>
          <w:rFonts w:cs="Arial"/>
        </w:rPr>
      </w:pPr>
    </w:p>
    <w:p w:rsidR="004C4A46" w:rsidRPr="003259D2" w:rsidRDefault="004C4A46" w:rsidP="004C4A46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Дата получения документов  _________________________</w:t>
      </w:r>
    </w:p>
    <w:p w:rsidR="004C4A46" w:rsidRPr="003259D2" w:rsidRDefault="004C4A46" w:rsidP="004C4A46">
      <w:pPr>
        <w:autoSpaceDE w:val="0"/>
        <w:autoSpaceDN w:val="0"/>
        <w:adjustRightInd w:val="0"/>
        <w:rPr>
          <w:rFonts w:cs="Arial"/>
        </w:rPr>
      </w:pPr>
    </w:p>
    <w:p w:rsidR="004C4A46" w:rsidRPr="003259D2" w:rsidRDefault="004C4A46" w:rsidP="004C4A46">
      <w:pPr>
        <w:autoSpaceDE w:val="0"/>
        <w:autoSpaceDN w:val="0"/>
        <w:adjustRightInd w:val="0"/>
        <w:spacing w:after="200" w:line="276" w:lineRule="auto"/>
        <w:rPr>
          <w:rFonts w:cs="Arial"/>
        </w:rPr>
      </w:pPr>
      <w:r w:rsidRPr="003259D2">
        <w:rPr>
          <w:rFonts w:cs="Arial"/>
        </w:rPr>
        <w:t>Перечень документов, которые будут получены по межведомственным запросам:</w:t>
      </w:r>
    </w:p>
    <w:p w:rsidR="004C4A46" w:rsidRPr="003259D2" w:rsidRDefault="004C4A46" w:rsidP="004C4A46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_______________________________________________________________________;</w:t>
      </w:r>
    </w:p>
    <w:p w:rsidR="004C4A46" w:rsidRPr="003259D2" w:rsidRDefault="004C4A46" w:rsidP="004C4A46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_______________________________________________________________________;</w:t>
      </w:r>
    </w:p>
    <w:p w:rsidR="004C4A46" w:rsidRPr="003259D2" w:rsidRDefault="004C4A46" w:rsidP="004C4A46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_______________________________________________________________________;</w:t>
      </w:r>
    </w:p>
    <w:p w:rsidR="004C4A46" w:rsidRPr="003259D2" w:rsidRDefault="004C4A46" w:rsidP="004C4A46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_______________________________________________________________________;</w:t>
      </w:r>
    </w:p>
    <w:p w:rsidR="004C4A46" w:rsidRPr="003259D2" w:rsidRDefault="004C4A46" w:rsidP="004C4A46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_______________________________________________________________________;</w:t>
      </w:r>
    </w:p>
    <w:p w:rsidR="004C4A46" w:rsidRPr="003259D2" w:rsidRDefault="004C4A46" w:rsidP="004C4A46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_______________________________________________________________________;</w:t>
      </w:r>
    </w:p>
    <w:p w:rsidR="004C4A46" w:rsidRPr="003259D2" w:rsidRDefault="004C4A46" w:rsidP="004C4A46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_______________________________________________________________________.</w:t>
      </w:r>
    </w:p>
    <w:p w:rsidR="004C4A46" w:rsidRPr="003259D2" w:rsidRDefault="004C4A46" w:rsidP="004C4A46">
      <w:pPr>
        <w:autoSpaceDE w:val="0"/>
        <w:autoSpaceDN w:val="0"/>
        <w:adjustRightInd w:val="0"/>
        <w:rPr>
          <w:rFonts w:cs="Arial"/>
        </w:rPr>
      </w:pPr>
      <w:r w:rsidRPr="003259D2">
        <w:rPr>
          <w:rFonts w:cs="Arial"/>
        </w:rPr>
        <w:t>Ф.И.О. должностного лица, принявшего заявление: ________ (подпись) ________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ourier New CYR"/>
          <w:szCs w:val="20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Приложение N 5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1B4AE0">
        <w:rPr>
          <w:rFonts w:cs="Times New Roman CYR"/>
          <w:szCs w:val="28"/>
        </w:rPr>
        <w:lastRenderedPageBreak/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ежемесячной доплаты к пенсии гражданам, замещавшим не менее 15 лет на постоянной основе должности руководителей сельскохозяйственных организаций независимо от организационно-правовых форм и форм собственности, производящих сельскохозяйственную продукцию на территории Костромской области, и вышедшим на пенсию</w:t>
      </w:r>
      <w:proofErr w:type="gramEnd"/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E15F35" w:rsidRPr="00126ADE" w:rsidRDefault="00E15F35" w:rsidP="00126ADE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Cs w:val="28"/>
        </w:rPr>
      </w:pPr>
      <w:r w:rsidRPr="00126ADE">
        <w:rPr>
          <w:rFonts w:cs="Times New Roman CYR"/>
          <w:b/>
          <w:szCs w:val="28"/>
        </w:rPr>
        <w:t>ЖУРНАЛ</w:t>
      </w:r>
    </w:p>
    <w:p w:rsidR="00E15F35" w:rsidRPr="00126ADE" w:rsidRDefault="00E15F35" w:rsidP="00126ADE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Cs w:val="28"/>
        </w:rPr>
      </w:pPr>
      <w:r w:rsidRPr="00126ADE">
        <w:rPr>
          <w:rFonts w:cs="Times New Roman CYR"/>
          <w:b/>
          <w:szCs w:val="28"/>
        </w:rPr>
        <w:t>регистрации заявлений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tbl>
      <w:tblPr>
        <w:tblW w:w="0" w:type="auto"/>
        <w:tblInd w:w="-1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4"/>
        <w:gridCol w:w="1559"/>
        <w:gridCol w:w="2956"/>
        <w:gridCol w:w="2959"/>
        <w:gridCol w:w="3100"/>
        <w:gridCol w:w="1981"/>
        <w:gridCol w:w="1721"/>
      </w:tblGrid>
      <w:tr w:rsidR="00E15F35" w:rsidRPr="00E15F35"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E15F35" w:rsidRPr="00E15F35" w:rsidRDefault="00E15F35" w:rsidP="00126ADE">
            <w:pPr>
              <w:pStyle w:val="Table0"/>
            </w:pPr>
            <w:r w:rsidRPr="00E15F35">
              <w:t>№</w:t>
            </w:r>
          </w:p>
          <w:p w:rsidR="00E15F35" w:rsidRPr="00E15F35" w:rsidRDefault="00E15F35" w:rsidP="00126ADE">
            <w:pPr>
              <w:pStyle w:val="Table0"/>
            </w:pPr>
            <w:proofErr w:type="gramStart"/>
            <w:r w:rsidRPr="00E15F35">
              <w:t>п</w:t>
            </w:r>
            <w:proofErr w:type="gramEnd"/>
            <w:r w:rsidRPr="00E15F35">
              <w:t>/п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E15F35" w:rsidRPr="00E15F35" w:rsidRDefault="00E15F35" w:rsidP="00126ADE">
            <w:pPr>
              <w:pStyle w:val="Table0"/>
            </w:pPr>
            <w:r w:rsidRPr="00E15F35">
              <w:t>Дата</w:t>
            </w:r>
          </w:p>
          <w:p w:rsidR="00E15F35" w:rsidRPr="00E15F35" w:rsidRDefault="00E15F35" w:rsidP="00126ADE">
            <w:pPr>
              <w:pStyle w:val="Table0"/>
            </w:pPr>
            <w:r w:rsidRPr="00E15F35">
              <w:t>обращения</w:t>
            </w:r>
          </w:p>
          <w:p w:rsidR="00E15F35" w:rsidRPr="00E15F35" w:rsidRDefault="00E15F35" w:rsidP="00126ADE">
            <w:pPr>
              <w:pStyle w:val="Table0"/>
            </w:pPr>
            <w:r w:rsidRPr="00E15F35">
              <w:t>заявителя</w:t>
            </w:r>
          </w:p>
        </w:tc>
        <w:tc>
          <w:tcPr>
            <w:tcW w:w="2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E15F35" w:rsidRPr="00E15F35" w:rsidRDefault="00E15F35" w:rsidP="00126ADE">
            <w:pPr>
              <w:pStyle w:val="Table0"/>
            </w:pPr>
            <w:r w:rsidRPr="00E15F35">
              <w:t>Ф.И.О.</w:t>
            </w:r>
          </w:p>
          <w:p w:rsidR="00E15F35" w:rsidRPr="00E15F35" w:rsidRDefault="00E15F35" w:rsidP="00126ADE">
            <w:pPr>
              <w:pStyle w:val="Table0"/>
            </w:pPr>
            <w:r w:rsidRPr="00E15F35">
              <w:t>заявителя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E15F35" w:rsidRPr="00E15F35" w:rsidRDefault="00E15F35" w:rsidP="00126ADE">
            <w:pPr>
              <w:pStyle w:val="Table0"/>
            </w:pPr>
            <w:r w:rsidRPr="00E15F35">
              <w:t>Адрес проживания заявителя</w:t>
            </w:r>
          </w:p>
        </w:tc>
        <w:tc>
          <w:tcPr>
            <w:tcW w:w="3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E15F35" w:rsidRPr="00E15F35" w:rsidRDefault="00E15F35" w:rsidP="00126ADE">
            <w:pPr>
              <w:pStyle w:val="Table0"/>
            </w:pPr>
            <w:r w:rsidRPr="00E15F35">
              <w:t>Цель обращения</w:t>
            </w:r>
          </w:p>
          <w:p w:rsidR="00E15F35" w:rsidRPr="00E15F35" w:rsidRDefault="00E15F35" w:rsidP="00126ADE">
            <w:pPr>
              <w:pStyle w:val="Table0"/>
            </w:pPr>
            <w:r w:rsidRPr="00E15F35">
              <w:t>(мера социальной поддержки)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E15F35" w:rsidRPr="00E15F35" w:rsidRDefault="00E15F35" w:rsidP="00126ADE">
            <w:pPr>
              <w:pStyle w:val="Table"/>
            </w:pPr>
            <w:r w:rsidRPr="00E15F35">
              <w:t>Подпись специалиста,</w:t>
            </w:r>
          </w:p>
          <w:p w:rsidR="00E15F35" w:rsidRPr="00E15F35" w:rsidRDefault="00E15F35" w:rsidP="00126ADE">
            <w:pPr>
              <w:pStyle w:val="Table"/>
            </w:pPr>
            <w:proofErr w:type="gramStart"/>
            <w:r w:rsidRPr="00E15F35">
              <w:t>принявшего</w:t>
            </w:r>
            <w:proofErr w:type="gramEnd"/>
            <w:r w:rsidRPr="00E15F35">
              <w:t xml:space="preserve"> заявление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5F35" w:rsidRPr="00E15F35" w:rsidRDefault="00E15F35" w:rsidP="00126ADE">
            <w:pPr>
              <w:pStyle w:val="Table"/>
            </w:pPr>
            <w:r w:rsidRPr="00E15F35">
              <w:t>Примечание</w:t>
            </w:r>
          </w:p>
        </w:tc>
      </w:tr>
      <w:tr w:rsidR="00E15F35" w:rsidRPr="00E15F35"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E15F35" w:rsidRPr="00E15F35" w:rsidRDefault="00E15F35" w:rsidP="00126ADE">
            <w:pPr>
              <w:pStyle w:val="Table"/>
            </w:pPr>
            <w:r w:rsidRPr="00E15F35">
              <w:t>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E15F35" w:rsidRPr="00E15F35" w:rsidRDefault="00E15F35" w:rsidP="00126ADE">
            <w:pPr>
              <w:pStyle w:val="Table"/>
            </w:pPr>
            <w:r w:rsidRPr="00E15F35">
              <w:t>2</w:t>
            </w:r>
          </w:p>
        </w:tc>
        <w:tc>
          <w:tcPr>
            <w:tcW w:w="2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E15F35" w:rsidRPr="00E15F35" w:rsidRDefault="00E15F35" w:rsidP="00126ADE">
            <w:pPr>
              <w:pStyle w:val="Table"/>
            </w:pPr>
            <w:r w:rsidRPr="00E15F35">
              <w:t>3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E15F35" w:rsidRPr="00E15F35" w:rsidRDefault="00E15F35" w:rsidP="00126ADE">
            <w:pPr>
              <w:pStyle w:val="Table"/>
            </w:pPr>
            <w:r w:rsidRPr="00E15F35">
              <w:t>4</w:t>
            </w:r>
          </w:p>
        </w:tc>
        <w:tc>
          <w:tcPr>
            <w:tcW w:w="3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E15F35" w:rsidRPr="00E15F35" w:rsidRDefault="00E15F35" w:rsidP="00126ADE">
            <w:pPr>
              <w:pStyle w:val="Table"/>
            </w:pPr>
            <w:r w:rsidRPr="00E15F35">
              <w:t>5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E15F35" w:rsidRPr="00E15F35" w:rsidRDefault="00E15F35" w:rsidP="00126ADE">
            <w:pPr>
              <w:pStyle w:val="Table"/>
            </w:pPr>
            <w:r w:rsidRPr="00E15F35">
              <w:t>6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5F35" w:rsidRPr="00E15F35" w:rsidRDefault="00E15F35" w:rsidP="00126ADE">
            <w:pPr>
              <w:pStyle w:val="Table"/>
            </w:pPr>
            <w:r w:rsidRPr="00E15F35">
              <w:t>7</w:t>
            </w:r>
          </w:p>
        </w:tc>
      </w:tr>
    </w:tbl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Приложение N 6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1B4AE0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ежемесячной доплаты к пенсии гражданам, замещавшим не менее 15 лет на постоянной основе должности руководителей сельскохозяйственных организаций независимо от организационно-правовых форм и форм собственности, производящих сельскохозяйственную продукцию на территории Костромской области, и вышедшим на пенсию</w:t>
      </w:r>
      <w:proofErr w:type="gramEnd"/>
    </w:p>
    <w:p w:rsidR="00E15F35" w:rsidRPr="001B4AE0" w:rsidRDefault="00E15F35" w:rsidP="001B4AE0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E15F35" w:rsidRPr="001B4AE0" w:rsidRDefault="00E15F35" w:rsidP="001B4AE0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________________________________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________________________________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0"/>
        </w:rPr>
      </w:pPr>
      <w:r w:rsidRPr="001B4AE0">
        <w:rPr>
          <w:rFonts w:cs="Times New Roman CYR"/>
          <w:szCs w:val="20"/>
        </w:rPr>
        <w:t>(ФИО)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________________________________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________________________________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0"/>
        </w:rPr>
      </w:pPr>
      <w:r w:rsidRPr="001B4AE0">
        <w:rPr>
          <w:rFonts w:cs="Times New Roman CYR"/>
          <w:szCs w:val="20"/>
        </w:rPr>
        <w:t>адрес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26ADE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lastRenderedPageBreak/>
        <w:t>УВЕДОМЛЕНИЕ</w:t>
      </w:r>
    </w:p>
    <w:p w:rsidR="00E15F35" w:rsidRPr="001B4AE0" w:rsidRDefault="00E15F35" w:rsidP="00126ADE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о предоставлении государственной услуги</w:t>
      </w:r>
    </w:p>
    <w:p w:rsidR="00E15F35" w:rsidRPr="001B4AE0" w:rsidRDefault="00E15F35" w:rsidP="00126ADE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от_____________</w:t>
      </w:r>
      <w:r w:rsidRPr="001B4AE0">
        <w:rPr>
          <w:rFonts w:cs="Times New Roman CYR"/>
          <w:szCs w:val="28"/>
        </w:rPr>
        <w:tab/>
      </w:r>
      <w:r w:rsidRPr="001B4AE0">
        <w:rPr>
          <w:rFonts w:cs="Times New Roman CYR"/>
          <w:szCs w:val="28"/>
        </w:rPr>
        <w:tab/>
      </w:r>
      <w:r w:rsidRPr="001B4AE0">
        <w:rPr>
          <w:rFonts w:cs="Times New Roman CYR"/>
          <w:szCs w:val="28"/>
        </w:rPr>
        <w:tab/>
        <w:t xml:space="preserve">                                    </w:t>
      </w:r>
      <w:r w:rsidRPr="001B4AE0">
        <w:rPr>
          <w:rFonts w:cs="Times New Roman CYR"/>
          <w:szCs w:val="28"/>
        </w:rPr>
        <w:tab/>
        <w:t>№ _______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Департаментом социальной защиты, опеки и попечительства Костромской области рассмотрено Ваше заявление и предоставленные документы для назначения  меры социальной поддержки в виде ______________________________________________________________________________________________________________________________________________________________________________________________________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Принято решение назначить Вам выплату  с «____» _________20___ г. в размере __________________________________________________________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Руководитель                                                                  ______________________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Приложение N 7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1B4AE0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ежемесячной доплаты к пенсии гражданам, замещавшим не менее 15 лет на постоянной основе должности руководителей сельскохозяйственных организаций независимо от организационно-правовых форм и форм собственности, производящих сельскохозяйственную продукцию на территории Костромской области, и вышедшим на пенсию</w:t>
      </w:r>
      <w:proofErr w:type="gramEnd"/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__________________________________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0"/>
        </w:rPr>
      </w:pPr>
      <w:r w:rsidRPr="001B4AE0">
        <w:rPr>
          <w:rFonts w:cs="Times New Roman CYR"/>
          <w:szCs w:val="20"/>
        </w:rPr>
        <w:t>(ФИО)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__________________________________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lastRenderedPageBreak/>
        <w:t xml:space="preserve">__________________________________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0"/>
        </w:rPr>
      </w:pPr>
      <w:r w:rsidRPr="001B4AE0">
        <w:rPr>
          <w:rFonts w:cs="Times New Roman CYR"/>
          <w:szCs w:val="20"/>
        </w:rPr>
        <w:t>адрес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26ADE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УВЕДОМЛЕНИЕ</w:t>
      </w:r>
    </w:p>
    <w:p w:rsidR="00E15F35" w:rsidRPr="001B4AE0" w:rsidRDefault="00E15F35" w:rsidP="00126ADE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об отказе в предоставлении государственной услуги</w:t>
      </w:r>
    </w:p>
    <w:p w:rsidR="00E15F35" w:rsidRPr="001B4AE0" w:rsidRDefault="00E15F35" w:rsidP="00126ADE">
      <w:pPr>
        <w:widowControl w:val="0"/>
        <w:suppressAutoHyphens/>
        <w:autoSpaceDE w:val="0"/>
        <w:autoSpaceDN w:val="0"/>
        <w:adjustRightInd w:val="0"/>
        <w:jc w:val="center"/>
        <w:rPr>
          <w:rFonts w:cs="Calibri"/>
        </w:rPr>
      </w:pPr>
    </w:p>
    <w:p w:rsidR="00E15F35" w:rsidRPr="001B4AE0" w:rsidRDefault="00E15F35" w:rsidP="00126ADE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от________________</w:t>
      </w:r>
      <w:r w:rsidRPr="001B4AE0">
        <w:rPr>
          <w:rFonts w:cs="Times New Roman CYR"/>
          <w:szCs w:val="28"/>
        </w:rPr>
        <w:tab/>
      </w:r>
      <w:r w:rsidRPr="001B4AE0">
        <w:rPr>
          <w:rFonts w:cs="Times New Roman CYR"/>
          <w:szCs w:val="28"/>
        </w:rPr>
        <w:tab/>
      </w:r>
      <w:r w:rsidRPr="001B4AE0">
        <w:rPr>
          <w:rFonts w:cs="Times New Roman CYR"/>
          <w:szCs w:val="28"/>
        </w:rPr>
        <w:tab/>
        <w:t xml:space="preserve">                           № _________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Департаментом социальной защиты, опеки и попечительства Костромской области принято решение об отказе в предоставлении Вам мер социальной поддержки в виде ________________________________________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____________________________________________________________________________________________________________________________________по следующим причинам: ___________________________________________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__________________________________________________________________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____________________________________________________________________________________________________________________________________ 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 xml:space="preserve">__________________________________________________________________ 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__________________________________________________________________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Решение об отказе в назначении выплаты может быть обжаловано в установленном законом порядке.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1B4AE0">
        <w:rPr>
          <w:rFonts w:cs="Times New Roman CYR"/>
          <w:szCs w:val="28"/>
        </w:rPr>
        <w:t>Руководитель                                                                  ______________________</w:t>
      </w: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:rsidR="00E15F35" w:rsidRPr="001B4AE0" w:rsidRDefault="00E15F35" w:rsidP="001B4AE0">
      <w:pPr>
        <w:widowControl w:val="0"/>
        <w:suppressAutoHyphens/>
        <w:autoSpaceDE w:val="0"/>
        <w:autoSpaceDN w:val="0"/>
        <w:adjustRightInd w:val="0"/>
        <w:rPr>
          <w:rFonts w:cs="Verdana"/>
        </w:rPr>
      </w:pPr>
    </w:p>
    <w:sectPr w:rsidR="00E15F35" w:rsidRPr="001B4AE0" w:rsidSect="00DD702C">
      <w:pgSz w:w="15840" w:h="12240" w:orient="landscape"/>
      <w:pgMar w:top="1134" w:right="567" w:bottom="1134" w:left="1134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 CYR">
    <w:panose1 w:val="02070309020205020404"/>
    <w:charset w:val="CC"/>
    <w:family w:val="modern"/>
    <w:pitch w:val="variable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8505D"/>
    <w:multiLevelType w:val="hybridMultilevel"/>
    <w:tmpl w:val="4D02A512"/>
    <w:lvl w:ilvl="0" w:tplc="72405BB0">
      <w:start w:val="48"/>
      <w:numFmt w:val="decimal"/>
      <w:lvlText w:val="%1."/>
      <w:lvlJc w:val="left"/>
      <w:pPr>
        <w:ind w:left="1084" w:hanging="375"/>
      </w:pPr>
      <w:rPr>
        <w:rFonts w:cs="Times New Roman"/>
      </w:rPr>
    </w:lvl>
    <w:lvl w:ilvl="1" w:tplc="F0E66D94">
      <w:start w:val="1"/>
      <w:numFmt w:val="decimal"/>
      <w:lvlText w:val="%2)"/>
      <w:lvlJc w:val="left"/>
      <w:pPr>
        <w:ind w:left="2539" w:hanging="111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689"/>
        </w:tabs>
        <w:ind w:left="2689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0"/>
    <w:lvlOverride w:ilvl="0">
      <w:startOverride w:val="4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doNotTrackMoves/>
  <w:defaultTabStop w:val="708"/>
  <w:drawingGridHorizontalSpacing w:val="12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B4AE0"/>
    <w:rsid w:val="00012DCD"/>
    <w:rsid w:val="000B6FB2"/>
    <w:rsid w:val="000E7CA4"/>
    <w:rsid w:val="00126ADE"/>
    <w:rsid w:val="00155031"/>
    <w:rsid w:val="0017114F"/>
    <w:rsid w:val="00184C92"/>
    <w:rsid w:val="001B4AE0"/>
    <w:rsid w:val="001B7EE0"/>
    <w:rsid w:val="00203855"/>
    <w:rsid w:val="00250586"/>
    <w:rsid w:val="00284052"/>
    <w:rsid w:val="002E0A57"/>
    <w:rsid w:val="002E7484"/>
    <w:rsid w:val="00324D99"/>
    <w:rsid w:val="00343B78"/>
    <w:rsid w:val="00380151"/>
    <w:rsid w:val="003B66C3"/>
    <w:rsid w:val="00423FF2"/>
    <w:rsid w:val="00484166"/>
    <w:rsid w:val="00493339"/>
    <w:rsid w:val="004C203A"/>
    <w:rsid w:val="004C4A46"/>
    <w:rsid w:val="005045E0"/>
    <w:rsid w:val="00560495"/>
    <w:rsid w:val="00580E98"/>
    <w:rsid w:val="005D1A95"/>
    <w:rsid w:val="0065364F"/>
    <w:rsid w:val="006F64C6"/>
    <w:rsid w:val="00703CF0"/>
    <w:rsid w:val="00713D29"/>
    <w:rsid w:val="007345A4"/>
    <w:rsid w:val="00741090"/>
    <w:rsid w:val="0077640B"/>
    <w:rsid w:val="007A60A9"/>
    <w:rsid w:val="007A7B9F"/>
    <w:rsid w:val="008B4612"/>
    <w:rsid w:val="008D7FC0"/>
    <w:rsid w:val="008F33FE"/>
    <w:rsid w:val="008F4211"/>
    <w:rsid w:val="00943153"/>
    <w:rsid w:val="00944E06"/>
    <w:rsid w:val="00A028BF"/>
    <w:rsid w:val="00A343F7"/>
    <w:rsid w:val="00A5266C"/>
    <w:rsid w:val="00A55E39"/>
    <w:rsid w:val="00A8469E"/>
    <w:rsid w:val="00B17118"/>
    <w:rsid w:val="00B2517B"/>
    <w:rsid w:val="00B82D6F"/>
    <w:rsid w:val="00B96F51"/>
    <w:rsid w:val="00BC206E"/>
    <w:rsid w:val="00BD3350"/>
    <w:rsid w:val="00BD373A"/>
    <w:rsid w:val="00BF63D0"/>
    <w:rsid w:val="00C35002"/>
    <w:rsid w:val="00CA1426"/>
    <w:rsid w:val="00CE35B9"/>
    <w:rsid w:val="00CE5EBB"/>
    <w:rsid w:val="00CE7A8A"/>
    <w:rsid w:val="00D17E36"/>
    <w:rsid w:val="00D510AC"/>
    <w:rsid w:val="00DB62CB"/>
    <w:rsid w:val="00DB7BD7"/>
    <w:rsid w:val="00DD6FBC"/>
    <w:rsid w:val="00DD702C"/>
    <w:rsid w:val="00DF1347"/>
    <w:rsid w:val="00E0183D"/>
    <w:rsid w:val="00E11383"/>
    <w:rsid w:val="00E15F35"/>
    <w:rsid w:val="00E434D5"/>
    <w:rsid w:val="00E52DCD"/>
    <w:rsid w:val="00E95F49"/>
    <w:rsid w:val="00EB48B7"/>
    <w:rsid w:val="00F0047E"/>
    <w:rsid w:val="00FD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7"/>
    <o:shapelayout v:ext="edit">
      <o:idmap v:ext="edit" data="1"/>
      <o:rules v:ext="edit">
        <o:r id="V:Rule1" type="connector" idref="#_x0000_s1045"/>
        <o:r id="V:Rule2" type="connector" idref="#_x0000_s1042"/>
        <o:r id="V:Rule3" type="connector" idref="#_x0000_s1043"/>
        <o:r id="V:Rule4" type="connector" idref="#_x0000_s1039"/>
        <o:r id="V:Rule5" type="connector" idref="#_x0000_s1040"/>
        <o:r id="V:Rule6" type="connector" idref="#_x0000_s1041"/>
        <o:r id="V:Rule7" type="connector" idref="#_x0000_s103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8B4612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8B4612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8B4612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8B4612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8B4612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link w:val="1"/>
    <w:rsid w:val="00126ADE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link w:val="2"/>
    <w:rsid w:val="00126ADE"/>
    <w:rPr>
      <w:rFonts w:ascii="Arial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link w:val="3"/>
    <w:rsid w:val="00126ADE"/>
    <w:rPr>
      <w:rFonts w:ascii="Arial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link w:val="4"/>
    <w:rsid w:val="00126ADE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8B4612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8B4612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link w:val="a3"/>
    <w:semiHidden/>
    <w:rsid w:val="00126ADE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8B4612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rsid w:val="008B4612"/>
    <w:rPr>
      <w:color w:val="0000FF"/>
      <w:u w:val="none"/>
    </w:rPr>
  </w:style>
  <w:style w:type="paragraph" w:customStyle="1" w:styleId="Application">
    <w:name w:val="Application!Приложение"/>
    <w:rsid w:val="008B4612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8B4612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8B4612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ConsPlusNormal">
    <w:name w:val="ConsPlusNormal"/>
    <w:link w:val="ConsPlusNormal0"/>
    <w:rsid w:val="00D17E36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styleId="a6">
    <w:name w:val="Body Text Indent"/>
    <w:basedOn w:val="a"/>
    <w:link w:val="a7"/>
    <w:rsid w:val="00D17E36"/>
    <w:pPr>
      <w:spacing w:after="120"/>
      <w:ind w:left="283" w:firstLine="0"/>
    </w:pPr>
    <w:rPr>
      <w:rFonts w:ascii="Times New Roman" w:hAnsi="Times New Roman"/>
    </w:rPr>
  </w:style>
  <w:style w:type="character" w:customStyle="1" w:styleId="a7">
    <w:name w:val="Основной текст с отступом Знак"/>
    <w:link w:val="a6"/>
    <w:rsid w:val="00D17E36"/>
    <w:rPr>
      <w:rFonts w:ascii="Times New Roman" w:hAnsi="Times New Roman"/>
      <w:sz w:val="24"/>
      <w:szCs w:val="24"/>
    </w:rPr>
  </w:style>
  <w:style w:type="paragraph" w:customStyle="1" w:styleId="NumberAndDate">
    <w:name w:val="NumberAndDate"/>
    <w:aliases w:val="!Дата и Номер"/>
    <w:qFormat/>
    <w:rsid w:val="008B4612"/>
    <w:pPr>
      <w:jc w:val="center"/>
    </w:pPr>
    <w:rPr>
      <w:rFonts w:ascii="Arial" w:hAnsi="Arial" w:cs="Arial"/>
      <w:bCs/>
      <w:kern w:val="28"/>
      <w:sz w:val="24"/>
      <w:szCs w:val="32"/>
    </w:rPr>
  </w:style>
  <w:style w:type="character" w:customStyle="1" w:styleId="TimesNewRoman14">
    <w:name w:val="Стиль Times New Roman 14 пт"/>
    <w:rsid w:val="00DF1347"/>
    <w:rPr>
      <w:rFonts w:ascii="Times New Roman" w:hAnsi="Times New Roman"/>
      <w:sz w:val="28"/>
    </w:rPr>
  </w:style>
  <w:style w:type="paragraph" w:customStyle="1" w:styleId="ConsPlusNonformat">
    <w:name w:val="ConsPlusNonformat"/>
    <w:rsid w:val="00DF1347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character" w:customStyle="1" w:styleId="ConsPlusNormal0">
    <w:name w:val="ConsPlusNormal Знак"/>
    <w:link w:val="ConsPlusNormal"/>
    <w:rsid w:val="007345A4"/>
    <w:rPr>
      <w:rFonts w:ascii="Arial" w:eastAsia="Arial" w:hAnsi="Arial" w:cs="Arial"/>
      <w:lang w:eastAsia="ar-SA"/>
    </w:rPr>
  </w:style>
  <w:style w:type="paragraph" w:styleId="21">
    <w:name w:val="Body Text Indent 2"/>
    <w:basedOn w:val="a"/>
    <w:link w:val="22"/>
    <w:uiPriority w:val="99"/>
    <w:semiHidden/>
    <w:unhideWhenUsed/>
    <w:rsid w:val="00DD702C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DD702C"/>
    <w:rPr>
      <w:rFonts w:ascii="Arial" w:hAnsi="Arial"/>
      <w:sz w:val="24"/>
      <w:szCs w:val="24"/>
    </w:rPr>
  </w:style>
  <w:style w:type="paragraph" w:customStyle="1" w:styleId="Institution">
    <w:name w:val="Institution!Орган принятия"/>
    <w:basedOn w:val="NumberAndDate"/>
    <w:next w:val="a"/>
    <w:rsid w:val="008B4612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content\act\bba0bfb1-06c7-4e50-a8d3-fe1045784bf1.html" TargetMode="External"/><Relationship Id="rId18" Type="http://schemas.openxmlformats.org/officeDocument/2006/relationships/hyperlink" Target="file:///C:\content\act\ad1a1ab3-b516-45f1-87a6-5d4f35352001.doc" TargetMode="External"/><Relationship Id="rId26" Type="http://schemas.openxmlformats.org/officeDocument/2006/relationships/hyperlink" Target="consultantplus://offline/ref=1CF5036495F9A3A48A341C8BFD7EAB2C48DC87DA08D276559F8FD583174735082C097023B4B487EB57F5DDE9d1L" TargetMode="External"/><Relationship Id="rId39" Type="http://schemas.openxmlformats.org/officeDocument/2006/relationships/hyperlink" Target="file:///C:\content\act\ad1a1ab3-b516-45f1-87a6-5d4f35352001.doc" TargetMode="External"/><Relationship Id="rId21" Type="http://schemas.openxmlformats.org/officeDocument/2006/relationships/hyperlink" Target="file:///C:\content\act\bba0bfb1-06c7-4e50-a8d3-fe1045784bf1.html" TargetMode="External"/><Relationship Id="rId34" Type="http://schemas.openxmlformats.org/officeDocument/2006/relationships/hyperlink" Target="file:///C:\content\act\ad1a1ab3-b516-45f1-87a6-5d4f35352001.doc" TargetMode="External"/><Relationship Id="rId42" Type="http://schemas.openxmlformats.org/officeDocument/2006/relationships/hyperlink" Target="file:///C:\content\act\ad1a1ab3-b516-45f1-87a6-5d4f35352001.doc" TargetMode="External"/><Relationship Id="rId47" Type="http://schemas.openxmlformats.org/officeDocument/2006/relationships/hyperlink" Target="file:///C:\content\act\ad1a1ab3-b516-45f1-87a6-5d4f35352001.doc" TargetMode="External"/><Relationship Id="rId50" Type="http://schemas.openxmlformats.org/officeDocument/2006/relationships/hyperlink" Target="file:///C:\content\act\0a3f721d-9496-4dc5-b273-af59579839e6.doc" TargetMode="External"/><Relationship Id="rId55" Type="http://schemas.openxmlformats.org/officeDocument/2006/relationships/hyperlink" Target="file:///C:\content\act\ad1a1ab3-b516-45f1-87a6-5d4f35352001.doc" TargetMode="External"/><Relationship Id="rId63" Type="http://schemas.openxmlformats.org/officeDocument/2006/relationships/hyperlink" Target="file:///C:\content\act\0a3f721d-9496-4dc5-b273-af59579839e6.doc" TargetMode="External"/><Relationship Id="rId68" Type="http://schemas.openxmlformats.org/officeDocument/2006/relationships/hyperlink" Target="file:///C:\content\act\0a3f721d-9496-4dc5-b273-af59579839e6.doc" TargetMode="External"/><Relationship Id="rId76" Type="http://schemas.openxmlformats.org/officeDocument/2006/relationships/hyperlink" Target="file:///C:\content\act\ad1a1ab3-b516-45f1-87a6-5d4f35352001.doc" TargetMode="External"/><Relationship Id="rId84" Type="http://schemas.openxmlformats.org/officeDocument/2006/relationships/hyperlink" Target="file:///C:\content\act\0f86b1ee-5df8-41d2-b5b8-a484e1e3d6a1.doc" TargetMode="External"/><Relationship Id="rId7" Type="http://schemas.openxmlformats.org/officeDocument/2006/relationships/hyperlink" Target="file:///C:\content\act\7bab2639-0908-4f8f-8440-5a5a2e014755.doc" TargetMode="External"/><Relationship Id="rId71" Type="http://schemas.openxmlformats.org/officeDocument/2006/relationships/hyperlink" Target="file:///C:\content\act\0a3f721d-9496-4dc5-b273-af59579839e6.doc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content\act\ad1a1ab3-b516-45f1-87a6-5d4f35352001.doc" TargetMode="External"/><Relationship Id="rId29" Type="http://schemas.openxmlformats.org/officeDocument/2006/relationships/hyperlink" Target="consultantplus://offline/ref=1CF5036495F9A3A48A341C8BFD7EAB2C48DC87DA0BD478599D8FD583174735082C097023B4B487EB57F5DBE9d0L" TargetMode="External"/><Relationship Id="rId11" Type="http://schemas.openxmlformats.org/officeDocument/2006/relationships/hyperlink" Target="file:///C:\content\act\ad1a1ab3-b516-45f1-87a6-5d4f35352001.doc" TargetMode="External"/><Relationship Id="rId24" Type="http://schemas.openxmlformats.org/officeDocument/2006/relationships/hyperlink" Target="consultantplus://offline/ref=1CF5036495F9A3A48A341C8BFD7EAB2C48DC87DA0BD47A5E9A8FD583174735082C097023B4B487EB57F6D8E9d7L" TargetMode="External"/><Relationship Id="rId32" Type="http://schemas.openxmlformats.org/officeDocument/2006/relationships/hyperlink" Target="file:///C:\content\act\49b4c136-67f7-46ed-9280-e8e92e5031ca.doc" TargetMode="External"/><Relationship Id="rId37" Type="http://schemas.openxmlformats.org/officeDocument/2006/relationships/hyperlink" Target="file:///C:\content\act\ad1a1ab3-b516-45f1-87a6-5d4f35352001.doc" TargetMode="External"/><Relationship Id="rId40" Type="http://schemas.openxmlformats.org/officeDocument/2006/relationships/hyperlink" Target="file:///C:\content\act\ad1a1ab3-b516-45f1-87a6-5d4f35352001.doc" TargetMode="External"/><Relationship Id="rId45" Type="http://schemas.openxmlformats.org/officeDocument/2006/relationships/hyperlink" Target="file:///C:\content\act\0a3f721d-9496-4dc5-b273-af59579839e6.doc" TargetMode="External"/><Relationship Id="rId53" Type="http://schemas.openxmlformats.org/officeDocument/2006/relationships/hyperlink" Target="file:///C:\content\act\ad1a1ab3-b516-45f1-87a6-5d4f35352001.doc" TargetMode="External"/><Relationship Id="rId58" Type="http://schemas.openxmlformats.org/officeDocument/2006/relationships/hyperlink" Target="file:///C:\content\act\0a3f721d-9496-4dc5-b273-af59579839e6.doc" TargetMode="External"/><Relationship Id="rId66" Type="http://schemas.openxmlformats.org/officeDocument/2006/relationships/hyperlink" Target="file:///C:\content\act\ad1a1ab3-b516-45f1-87a6-5d4f35352001.doc" TargetMode="External"/><Relationship Id="rId74" Type="http://schemas.openxmlformats.org/officeDocument/2006/relationships/hyperlink" Target="file:///C:\content\act\ad1a1ab3-b516-45f1-87a6-5d4f35352001.doc" TargetMode="External"/><Relationship Id="rId79" Type="http://schemas.openxmlformats.org/officeDocument/2006/relationships/hyperlink" Target="file:///C:\content\act\621a88ec-e9cf-4164-919b-91ea27312b18.doc" TargetMode="External"/><Relationship Id="rId87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file:///C:\content\act\0a3f721d-9496-4dc5-b273-af59579839e6.doc" TargetMode="External"/><Relationship Id="rId82" Type="http://schemas.openxmlformats.org/officeDocument/2006/relationships/hyperlink" Target="file:///C:\content\act\ad1a1ab3-b516-45f1-87a6-5d4f35352001.doc" TargetMode="External"/><Relationship Id="rId19" Type="http://schemas.openxmlformats.org/officeDocument/2006/relationships/hyperlink" Target="file:///C:\content\act\ad1a1ab3-b516-45f1-87a6-5d4f35352001.doc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content\act\4f3a641a-b5e4-499e-89de-a64872c6bee9.doc" TargetMode="External"/><Relationship Id="rId14" Type="http://schemas.openxmlformats.org/officeDocument/2006/relationships/hyperlink" Target="file:///C:\content\act\16c3e4cc-fcd6-4137-9ed5-ad1df26b8648.doc" TargetMode="External"/><Relationship Id="rId22" Type="http://schemas.openxmlformats.org/officeDocument/2006/relationships/hyperlink" Target="consultantplus://offline/ref=1CF5036495F9A3A48A341C8BFD7EAB2C48DC87DA0BD776559A8FD583174735082C097023B4B487EB57F5D9E9d7L" TargetMode="External"/><Relationship Id="rId27" Type="http://schemas.openxmlformats.org/officeDocument/2006/relationships/hyperlink" Target="file:///C:\content\act\3850b599-3cb2-4ac0-b37a-1e40263ea142.doc" TargetMode="External"/><Relationship Id="rId30" Type="http://schemas.openxmlformats.org/officeDocument/2006/relationships/hyperlink" Target="file:///C:\content\act\16c3e4cc-fcd6-4137-9ed5-ad1df26b8648.doc" TargetMode="External"/><Relationship Id="rId35" Type="http://schemas.openxmlformats.org/officeDocument/2006/relationships/hyperlink" Target="file:///C:\content\act\ad1a1ab3-b516-45f1-87a6-5d4f35352001.doc" TargetMode="External"/><Relationship Id="rId43" Type="http://schemas.openxmlformats.org/officeDocument/2006/relationships/hyperlink" Target="file:///C:\content\act\ad1a1ab3-b516-45f1-87a6-5d4f35352001.doc" TargetMode="External"/><Relationship Id="rId48" Type="http://schemas.openxmlformats.org/officeDocument/2006/relationships/hyperlink" Target="file:///C:\content\act\ad1a1ab3-b516-45f1-87a6-5d4f35352001.doc" TargetMode="External"/><Relationship Id="rId56" Type="http://schemas.openxmlformats.org/officeDocument/2006/relationships/hyperlink" Target="file:///C:\content\act\ad1a1ab3-b516-45f1-87a6-5d4f35352001.doc" TargetMode="External"/><Relationship Id="rId64" Type="http://schemas.openxmlformats.org/officeDocument/2006/relationships/hyperlink" Target="file:///C:\content\act\ad1a1ab3-b516-45f1-87a6-5d4f35352001.doc" TargetMode="External"/><Relationship Id="rId69" Type="http://schemas.openxmlformats.org/officeDocument/2006/relationships/hyperlink" Target="file:///C:\content\act\ad1a1ab3-b516-45f1-87a6-5d4f35352001.doc" TargetMode="External"/><Relationship Id="rId77" Type="http://schemas.openxmlformats.org/officeDocument/2006/relationships/hyperlink" Target="file:///C:\content\act\ad1a1ab3-b516-45f1-87a6-5d4f35352001.doc" TargetMode="External"/><Relationship Id="rId8" Type="http://schemas.openxmlformats.org/officeDocument/2006/relationships/hyperlink" Target="file:///C:\content\act\bcfb09a1-4941-4ee9-afc8-90c51bbc410b.doc" TargetMode="External"/><Relationship Id="rId51" Type="http://schemas.openxmlformats.org/officeDocument/2006/relationships/hyperlink" Target="file:///C:\content\act\0a3f721d-9496-4dc5-b273-af59579839e6.doc" TargetMode="External"/><Relationship Id="rId72" Type="http://schemas.openxmlformats.org/officeDocument/2006/relationships/hyperlink" Target="file:///C:\content\act\0a3f721d-9496-4dc5-b273-af59579839e6.doc" TargetMode="External"/><Relationship Id="rId80" Type="http://schemas.openxmlformats.org/officeDocument/2006/relationships/hyperlink" Target="file:///C:\content\act\ad1a1ab3-b516-45f1-87a6-5d4f35352001.doc" TargetMode="External"/><Relationship Id="rId85" Type="http://schemas.openxmlformats.org/officeDocument/2006/relationships/hyperlink" Target="file:///C:\content\act\3850b599-3cb2-4ac0-b37a-1e40263ea142.doc" TargetMode="External"/><Relationship Id="rId3" Type="http://schemas.microsoft.com/office/2007/relationships/stylesWithEffects" Target="stylesWithEffects.xml"/><Relationship Id="rId12" Type="http://schemas.openxmlformats.org/officeDocument/2006/relationships/hyperlink" Target="file:///C:\content\act\0a3f721d-9496-4dc5-b273-af59579839e6.doc" TargetMode="External"/><Relationship Id="rId17" Type="http://schemas.openxmlformats.org/officeDocument/2006/relationships/hyperlink" Target="file:///C:\content\act\ad1a1ab3-b516-45f1-87a6-5d4f35352001.doc" TargetMode="External"/><Relationship Id="rId25" Type="http://schemas.openxmlformats.org/officeDocument/2006/relationships/hyperlink" Target="file:///C:\content\act\dec12efc-e3e3-4a8c-beb1-4448217d6713.doc" TargetMode="External"/><Relationship Id="rId33" Type="http://schemas.openxmlformats.org/officeDocument/2006/relationships/hyperlink" Target="file:///C:\content\act\ad1a1ab3-b516-45f1-87a6-5d4f35352001.doc" TargetMode="External"/><Relationship Id="rId38" Type="http://schemas.openxmlformats.org/officeDocument/2006/relationships/hyperlink" Target="file:///C:\content\act\4b713a73-14de-4295-929d-9283dcc04e68.html" TargetMode="External"/><Relationship Id="rId46" Type="http://schemas.openxmlformats.org/officeDocument/2006/relationships/hyperlink" Target="file:///C:\content\act\ad1a1ab3-b516-45f1-87a6-5d4f35352001.doc" TargetMode="External"/><Relationship Id="rId59" Type="http://schemas.openxmlformats.org/officeDocument/2006/relationships/hyperlink" Target="file:///C:\content\act\ad1a1ab3-b516-45f1-87a6-5d4f35352001.doc" TargetMode="External"/><Relationship Id="rId67" Type="http://schemas.openxmlformats.org/officeDocument/2006/relationships/hyperlink" Target="file:///C:\content\act\ad1a1ab3-b516-45f1-87a6-5d4f35352001.doc" TargetMode="External"/><Relationship Id="rId20" Type="http://schemas.openxmlformats.org/officeDocument/2006/relationships/hyperlink" Target="file:///C:\content\act\0a3f721d-9496-4dc5-b273-af59579839e6.doc" TargetMode="External"/><Relationship Id="rId41" Type="http://schemas.openxmlformats.org/officeDocument/2006/relationships/hyperlink" Target="file:///C:\content\act\ad1a1ab3-b516-45f1-87a6-5d4f35352001.doc" TargetMode="External"/><Relationship Id="rId54" Type="http://schemas.openxmlformats.org/officeDocument/2006/relationships/hyperlink" Target="file:///C:\content\act\ad1a1ab3-b516-45f1-87a6-5d4f35352001.doc" TargetMode="External"/><Relationship Id="rId62" Type="http://schemas.openxmlformats.org/officeDocument/2006/relationships/hyperlink" Target="file:///C:\content\act\0a3f721d-9496-4dc5-b273-af59579839e6.doc" TargetMode="External"/><Relationship Id="rId70" Type="http://schemas.openxmlformats.org/officeDocument/2006/relationships/hyperlink" Target="file:///C:\content\act\0a3f721d-9496-4dc5-b273-af59579839e6.doc" TargetMode="External"/><Relationship Id="rId75" Type="http://schemas.openxmlformats.org/officeDocument/2006/relationships/hyperlink" Target="file:///C:\content\act\0a3f721d-9496-4dc5-b273-af59579839e6.doc" TargetMode="External"/><Relationship Id="rId83" Type="http://schemas.openxmlformats.org/officeDocument/2006/relationships/hyperlink" Target="file:///C:\content\act\4f3a641a-b5e4-499e-89de-a64872c6bee9.doc" TargetMode="Externa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content\act\ad1a1ab3-b516-45f1-87a6-5d4f35352001.doc" TargetMode="External"/><Relationship Id="rId15" Type="http://schemas.openxmlformats.org/officeDocument/2006/relationships/hyperlink" Target="file:///C:\content\act\7bab2639-0908-4f8f-8440-5a5a2e014755.doc" TargetMode="External"/><Relationship Id="rId23" Type="http://schemas.openxmlformats.org/officeDocument/2006/relationships/hyperlink" Target="file:///C:\content\act\0f86b1ee-5df8-41d2-b5b8-a484e1e3d6a1.doc" TargetMode="External"/><Relationship Id="rId28" Type="http://schemas.openxmlformats.org/officeDocument/2006/relationships/hyperlink" Target="consultantplus://offline/ref=1CF5036495F9A3A48A341C8BFD7EAB2C48DC87DA0CD6775C9D8FD583174735082C097023B4B487EB57F5D8E9d4L" TargetMode="External"/><Relationship Id="rId36" Type="http://schemas.openxmlformats.org/officeDocument/2006/relationships/hyperlink" Target="file:///C:\content\act\03cf0fb8-17d5-46f6-a5ec-d1642676534b.html" TargetMode="External"/><Relationship Id="rId49" Type="http://schemas.openxmlformats.org/officeDocument/2006/relationships/hyperlink" Target="file:///C:\content\act\bcfb09a1-4941-4ee9-afc8-90c51bbc410b.doc" TargetMode="External"/><Relationship Id="rId57" Type="http://schemas.openxmlformats.org/officeDocument/2006/relationships/hyperlink" Target="file:///C:\content\act\ad1a1ab3-b516-45f1-87a6-5d4f35352001.doc" TargetMode="External"/><Relationship Id="rId10" Type="http://schemas.openxmlformats.org/officeDocument/2006/relationships/hyperlink" Target="file:///C:\content\act\398fcf9f-6b47-4e87-9f56-a1dfdf90fe89.doc" TargetMode="External"/><Relationship Id="rId31" Type="http://schemas.openxmlformats.org/officeDocument/2006/relationships/hyperlink" Target="file:///C:\content\act\ad1a1ab3-b516-45f1-87a6-5d4f35352001.doc" TargetMode="External"/><Relationship Id="rId44" Type="http://schemas.openxmlformats.org/officeDocument/2006/relationships/hyperlink" Target="file:///C:\content\act\0a3f721d-9496-4dc5-b273-af59579839e6.doc" TargetMode="External"/><Relationship Id="rId52" Type="http://schemas.openxmlformats.org/officeDocument/2006/relationships/hyperlink" Target="file:///C:\content\act\ad1a1ab3-b516-45f1-87a6-5d4f35352001.doc" TargetMode="External"/><Relationship Id="rId60" Type="http://schemas.openxmlformats.org/officeDocument/2006/relationships/hyperlink" Target="file:///C:\content\act\ad1a1ab3-b516-45f1-87a6-5d4f35352001.doc" TargetMode="External"/><Relationship Id="rId65" Type="http://schemas.openxmlformats.org/officeDocument/2006/relationships/hyperlink" Target="file:///C:\content\act\0a3f721d-9496-4dc5-b273-af59579839e6.doc" TargetMode="External"/><Relationship Id="rId73" Type="http://schemas.openxmlformats.org/officeDocument/2006/relationships/hyperlink" Target="file:///C:\content\act\ad1a1ab3-b516-45f1-87a6-5d4f35352001.doc" TargetMode="External"/><Relationship Id="rId78" Type="http://schemas.openxmlformats.org/officeDocument/2006/relationships/hyperlink" Target="file:///C:\content\act\ad1a1ab3-b516-45f1-87a6-5d4f35352001.doc" TargetMode="External"/><Relationship Id="rId81" Type="http://schemas.openxmlformats.org/officeDocument/2006/relationships/hyperlink" Target="file:///C:\content\act\ad1a1ab3-b516-45f1-87a6-5d4f35352001.doc" TargetMode="External"/><Relationship Id="rId86" Type="http://schemas.openxmlformats.org/officeDocument/2006/relationships/hyperlink" Target="file:///C:\content\act\ad1a1ab3-b516-45f1-87a6-5d4f35352001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36</Pages>
  <Words>14290</Words>
  <Characters>81457</Characters>
  <Application>Microsoft Office Word</Application>
  <DocSecurity>0</DocSecurity>
  <Lines>678</Lines>
  <Paragraphs>191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95556</CharactersWithSpaces>
  <SharedDoc>false</SharedDoc>
  <HLinks>
    <vt:vector size="96" baseType="variant">
      <vt:variant>
        <vt:i4>1048585</vt:i4>
      </vt:variant>
      <vt:variant>
        <vt:i4>45</vt:i4>
      </vt:variant>
      <vt:variant>
        <vt:i4>0</vt:i4>
      </vt:variant>
      <vt:variant>
        <vt:i4>5</vt:i4>
      </vt:variant>
      <vt:variant>
        <vt:lpwstr>/content/act/3850b599-3cb2-4ac0-b37a-1e40263ea142.doc</vt:lpwstr>
      </vt:variant>
      <vt:variant>
        <vt:lpwstr/>
      </vt:variant>
      <vt:variant>
        <vt:i4>1703948</vt:i4>
      </vt:variant>
      <vt:variant>
        <vt:i4>42</vt:i4>
      </vt:variant>
      <vt:variant>
        <vt:i4>0</vt:i4>
      </vt:variant>
      <vt:variant>
        <vt:i4>5</vt:i4>
      </vt:variant>
      <vt:variant>
        <vt:lpwstr>/content/act/0f86b1ee-5df8-41d2-b5b8-a484e1e3d6a1.doc</vt:lpwstr>
      </vt:variant>
      <vt:variant>
        <vt:lpwstr/>
      </vt:variant>
      <vt:variant>
        <vt:i4>4980736</vt:i4>
      </vt:variant>
      <vt:variant>
        <vt:i4>39</vt:i4>
      </vt:variant>
      <vt:variant>
        <vt:i4>0</vt:i4>
      </vt:variant>
      <vt:variant>
        <vt:i4>5</vt:i4>
      </vt:variant>
      <vt:variant>
        <vt:lpwstr>http://mfc44.ru/</vt:lpwstr>
      </vt:variant>
      <vt:variant>
        <vt:lpwstr/>
      </vt:variant>
      <vt:variant>
        <vt:i4>1376264</vt:i4>
      </vt:variant>
      <vt:variant>
        <vt:i4>36</vt:i4>
      </vt:variant>
      <vt:variant>
        <vt:i4>0</vt:i4>
      </vt:variant>
      <vt:variant>
        <vt:i4>5</vt:i4>
      </vt:variant>
      <vt:variant>
        <vt:lpwstr>/content/act/7bab2639-0908-4f8f-8440-5a5a2e014755.doc</vt:lpwstr>
      </vt:variant>
      <vt:variant>
        <vt:lpwstr/>
      </vt:variant>
      <vt:variant>
        <vt:i4>7209015</vt:i4>
      </vt:variant>
      <vt:variant>
        <vt:i4>33</vt:i4>
      </vt:variant>
      <vt:variant>
        <vt:i4>0</vt:i4>
      </vt:variant>
      <vt:variant>
        <vt:i4>5</vt:i4>
      </vt:variant>
      <vt:variant>
        <vt:lpwstr>/content/act/b11798ff-43b9-49db-b06c-4223f9d555e2.html</vt:lpwstr>
      </vt:variant>
      <vt:variant>
        <vt:lpwstr/>
      </vt:variant>
      <vt:variant>
        <vt:i4>1376264</vt:i4>
      </vt:variant>
      <vt:variant>
        <vt:i4>30</vt:i4>
      </vt:variant>
      <vt:variant>
        <vt:i4>0</vt:i4>
      </vt:variant>
      <vt:variant>
        <vt:i4>5</vt:i4>
      </vt:variant>
      <vt:variant>
        <vt:lpwstr>/content/act/7bab2639-0908-4f8f-8440-5a5a2e014755.doc</vt:lpwstr>
      </vt:variant>
      <vt:variant>
        <vt:lpwstr/>
      </vt:variant>
      <vt:variant>
        <vt:i4>4849744</vt:i4>
      </vt:variant>
      <vt:variant>
        <vt:i4>27</vt:i4>
      </vt:variant>
      <vt:variant>
        <vt:i4>0</vt:i4>
      </vt:variant>
      <vt:variant>
        <vt:i4>5</vt:i4>
      </vt:variant>
      <vt:variant>
        <vt:lpwstr>/content/act/49b4c136-67f7-46ed-9280-e8e92e5031ca.doc</vt:lpwstr>
      </vt:variant>
      <vt:variant>
        <vt:lpwstr/>
      </vt:variant>
      <vt:variant>
        <vt:i4>1376264</vt:i4>
      </vt:variant>
      <vt:variant>
        <vt:i4>24</vt:i4>
      </vt:variant>
      <vt:variant>
        <vt:i4>0</vt:i4>
      </vt:variant>
      <vt:variant>
        <vt:i4>5</vt:i4>
      </vt:variant>
      <vt:variant>
        <vt:lpwstr>/content/act/7bab2639-0908-4f8f-8440-5a5a2e014755.doc</vt:lpwstr>
      </vt:variant>
      <vt:variant>
        <vt:lpwstr/>
      </vt:variant>
      <vt:variant>
        <vt:i4>1048585</vt:i4>
      </vt:variant>
      <vt:variant>
        <vt:i4>21</vt:i4>
      </vt:variant>
      <vt:variant>
        <vt:i4>0</vt:i4>
      </vt:variant>
      <vt:variant>
        <vt:i4>5</vt:i4>
      </vt:variant>
      <vt:variant>
        <vt:lpwstr>/content/act/3850b599-3cb2-4ac0-b37a-1e40263ea142.doc</vt:lpwstr>
      </vt:variant>
      <vt:variant>
        <vt:lpwstr/>
      </vt:variant>
      <vt:variant>
        <vt:i4>4259920</vt:i4>
      </vt:variant>
      <vt:variant>
        <vt:i4>18</vt:i4>
      </vt:variant>
      <vt:variant>
        <vt:i4>0</vt:i4>
      </vt:variant>
      <vt:variant>
        <vt:i4>5</vt:i4>
      </vt:variant>
      <vt:variant>
        <vt:lpwstr>/content/act/dec12efc-e3e3-4a8c-beb1-4448217d6713.doc</vt:lpwstr>
      </vt:variant>
      <vt:variant>
        <vt:lpwstr/>
      </vt:variant>
      <vt:variant>
        <vt:i4>1703948</vt:i4>
      </vt:variant>
      <vt:variant>
        <vt:i4>15</vt:i4>
      </vt:variant>
      <vt:variant>
        <vt:i4>0</vt:i4>
      </vt:variant>
      <vt:variant>
        <vt:i4>5</vt:i4>
      </vt:variant>
      <vt:variant>
        <vt:lpwstr>/content/act/0f86b1ee-5df8-41d2-b5b8-a484e1e3d6a1.doc</vt:lpwstr>
      </vt:variant>
      <vt:variant>
        <vt:lpwstr/>
      </vt:variant>
      <vt:variant>
        <vt:i4>1376264</vt:i4>
      </vt:variant>
      <vt:variant>
        <vt:i4>12</vt:i4>
      </vt:variant>
      <vt:variant>
        <vt:i4>0</vt:i4>
      </vt:variant>
      <vt:variant>
        <vt:i4>5</vt:i4>
      </vt:variant>
      <vt:variant>
        <vt:lpwstr>/content/act/7bab2639-0908-4f8f-8440-5a5a2e014755.doc</vt:lpwstr>
      </vt:variant>
      <vt:variant>
        <vt:lpwstr/>
      </vt:variant>
      <vt:variant>
        <vt:i4>1376264</vt:i4>
      </vt:variant>
      <vt:variant>
        <vt:i4>9</vt:i4>
      </vt:variant>
      <vt:variant>
        <vt:i4>0</vt:i4>
      </vt:variant>
      <vt:variant>
        <vt:i4>5</vt:i4>
      </vt:variant>
      <vt:variant>
        <vt:lpwstr>/content/act/7bab2639-0908-4f8f-8440-5a5a2e014755.doc</vt:lpwstr>
      </vt:variant>
      <vt:variant>
        <vt:lpwstr/>
      </vt:variant>
      <vt:variant>
        <vt:i4>1179656</vt:i4>
      </vt:variant>
      <vt:variant>
        <vt:i4>6</vt:i4>
      </vt:variant>
      <vt:variant>
        <vt:i4>0</vt:i4>
      </vt:variant>
      <vt:variant>
        <vt:i4>5</vt:i4>
      </vt:variant>
      <vt:variant>
        <vt:lpwstr>/content/act/16c3e4cc-fcd6-4137-9ed5-ad1df26b8648.doc</vt:lpwstr>
      </vt:variant>
      <vt:variant>
        <vt:lpwstr/>
      </vt:variant>
      <vt:variant>
        <vt:i4>3211313</vt:i4>
      </vt:variant>
      <vt:variant>
        <vt:i4>3</vt:i4>
      </vt:variant>
      <vt:variant>
        <vt:i4>0</vt:i4>
      </vt:variant>
      <vt:variant>
        <vt:i4>5</vt:i4>
      </vt:variant>
      <vt:variant>
        <vt:lpwstr>/content/act/bba0bfb1-06c7-4e50-a8d3-fe1045784bf1.html</vt:lpwstr>
      </vt:variant>
      <vt:variant>
        <vt:lpwstr/>
      </vt:variant>
      <vt:variant>
        <vt:i4>1376264</vt:i4>
      </vt:variant>
      <vt:variant>
        <vt:i4>0</vt:i4>
      </vt:variant>
      <vt:variant>
        <vt:i4>0</vt:i4>
      </vt:variant>
      <vt:variant>
        <vt:i4>5</vt:i4>
      </vt:variant>
      <vt:variant>
        <vt:lpwstr>/content/act/7bab2639-0908-4f8f-8440-5a5a2e014755.doc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IT Support</cp:lastModifiedBy>
  <cp:revision>3</cp:revision>
  <dcterms:created xsi:type="dcterms:W3CDTF">2015-12-04T14:13:00Z</dcterms:created>
  <dcterms:modified xsi:type="dcterms:W3CDTF">2021-07-30T07:56:00Z</dcterms:modified>
</cp:coreProperties>
</file>