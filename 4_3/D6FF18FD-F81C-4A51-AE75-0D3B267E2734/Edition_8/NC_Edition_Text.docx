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402" w:rsidRDefault="00790402" w:rsidP="00D66B02">
      <w:pPr>
        <w:pStyle w:val="a5"/>
        <w:divId w:val="975993404"/>
      </w:pPr>
      <w:r>
        <w:t>ПРАВИТЕЛЬСТВО РЕСПУБЛИКИ МОРДОВИЯ</w:t>
      </w:r>
    </w:p>
    <w:p w:rsidR="00790402" w:rsidRDefault="00790402" w:rsidP="00D66B02">
      <w:pPr>
        <w:pStyle w:val="a5"/>
        <w:divId w:val="975993404"/>
      </w:pPr>
      <w:r>
        <w:t>ПОСТАНОВЛЕНИЕ</w:t>
      </w:r>
    </w:p>
    <w:p w:rsidR="00790402" w:rsidRDefault="00790402" w:rsidP="00D66B02">
      <w:pPr>
        <w:pStyle w:val="a5"/>
        <w:divId w:val="975993404"/>
      </w:pPr>
      <w:r>
        <w:t>29 декабря 2004 года № 479</w:t>
      </w:r>
    </w:p>
    <w:p w:rsidR="00790402" w:rsidRDefault="00790402" w:rsidP="00D66B02">
      <w:pPr>
        <w:pStyle w:val="a5"/>
        <w:divId w:val="975993404"/>
      </w:pPr>
      <w:r>
        <w:t>О ПОРЯДКЕ СОЦИАЛЬНОГО ОБСЛУЖИВАНИЯ ГРАЖДАН ПОЖИЛОГО ВОЗРАСТА, ИНВАЛИДОВ И СЕМЕЙ С НЕСОВЕРШЕННОЛЕТНИМИ, НАХОДИЩИМИСЯ В СОЦИАЛЬНО ОПАСНОМ ПОЛОЖЕНИИ ИЛИ ИНОЙ ТРУДНОЙ ЖИЗНЕННОЙ СИТУАЦИИ</w:t>
      </w:r>
    </w:p>
    <w:p w:rsidR="00790402" w:rsidRDefault="00790402" w:rsidP="00D66B02">
      <w:pPr>
        <w:pStyle w:val="text"/>
        <w:jc w:val="center"/>
        <w:divId w:val="975993404"/>
        <w:rPr>
          <w:b/>
          <w:bCs/>
        </w:rPr>
      </w:pPr>
    </w:p>
    <w:p w:rsidR="00790402" w:rsidRDefault="00790402" w:rsidP="00D66B02">
      <w:pPr>
        <w:pStyle w:val="text"/>
        <w:jc w:val="center"/>
        <w:divId w:val="975993404"/>
        <w:rPr>
          <w:b/>
          <w:bCs/>
        </w:rPr>
      </w:pPr>
      <w:r>
        <w:rPr>
          <w:b/>
          <w:bCs/>
        </w:rPr>
        <w:t xml:space="preserve">(в ред. постановлений Правительства РМ от 02.08.2005 г. </w:t>
      </w:r>
      <w:hyperlink r:id="rId4" w:history="1">
        <w:r>
          <w:rPr>
            <w:rStyle w:val="a7"/>
            <w:b/>
            <w:bCs/>
          </w:rPr>
          <w:t>№ 308</w:t>
        </w:r>
      </w:hyperlink>
      <w:r>
        <w:rPr>
          <w:b/>
          <w:bCs/>
        </w:rPr>
        <w:t xml:space="preserve">, </w:t>
      </w:r>
    </w:p>
    <w:p w:rsidR="00790402" w:rsidRDefault="00790402" w:rsidP="00D66B02">
      <w:pPr>
        <w:pStyle w:val="text"/>
        <w:jc w:val="center"/>
        <w:divId w:val="975993404"/>
        <w:rPr>
          <w:b/>
          <w:bCs/>
        </w:rPr>
      </w:pPr>
      <w:r>
        <w:rPr>
          <w:b/>
          <w:bCs/>
        </w:rPr>
        <w:t xml:space="preserve">от 17.03.2006 г. </w:t>
      </w:r>
      <w:hyperlink r:id="rId5" w:history="1">
        <w:r>
          <w:rPr>
            <w:rStyle w:val="a7"/>
            <w:b/>
            <w:bCs/>
          </w:rPr>
          <w:t>№ 89</w:t>
        </w:r>
      </w:hyperlink>
      <w:r>
        <w:rPr>
          <w:b/>
          <w:bCs/>
        </w:rPr>
        <w:t xml:space="preserve">, от 25.08.2008 г. </w:t>
      </w:r>
      <w:hyperlink r:id="rId6" w:history="1">
        <w:r>
          <w:rPr>
            <w:rStyle w:val="a7"/>
            <w:b/>
            <w:bCs/>
          </w:rPr>
          <w:t>№ 375</w:t>
        </w:r>
      </w:hyperlink>
      <w:r>
        <w:rPr>
          <w:b/>
          <w:bCs/>
        </w:rPr>
        <w:t xml:space="preserve">, </w:t>
      </w:r>
    </w:p>
    <w:p w:rsidR="00790402" w:rsidRDefault="00790402" w:rsidP="00D66B02">
      <w:pPr>
        <w:pStyle w:val="text"/>
        <w:jc w:val="center"/>
        <w:divId w:val="975993404"/>
      </w:pPr>
      <w:r>
        <w:rPr>
          <w:b/>
          <w:bCs/>
        </w:rPr>
        <w:t xml:space="preserve">от 31.05.2010 г. </w:t>
      </w:r>
      <w:hyperlink r:id="rId7" w:history="1">
        <w:r w:rsidRPr="00765B8A">
          <w:rPr>
            <w:rStyle w:val="a7"/>
            <w:b/>
            <w:bCs/>
          </w:rPr>
          <w:t>№ 230</w:t>
        </w:r>
      </w:hyperlink>
      <w:r>
        <w:rPr>
          <w:b/>
          <w:bCs/>
        </w:rPr>
        <w:t xml:space="preserve">, от 18.02.2013 г. </w:t>
      </w:r>
      <w:hyperlink r:id="rId8" w:tgtFrame="ChangingDocument" w:history="1">
        <w:r w:rsidRPr="001F55B1">
          <w:rPr>
            <w:rStyle w:val="a7"/>
            <w:b/>
            <w:bCs/>
          </w:rPr>
          <w:t>№ 41</w:t>
        </w:r>
      </w:hyperlink>
      <w:r>
        <w:t>,</w:t>
      </w:r>
    </w:p>
    <w:p w:rsidR="00790402" w:rsidRDefault="00790402" w:rsidP="00D66B02">
      <w:pPr>
        <w:pStyle w:val="text"/>
        <w:jc w:val="center"/>
        <w:divId w:val="975993404"/>
      </w:pPr>
      <w:r w:rsidRPr="00E25B4A">
        <w:rPr>
          <w:b/>
          <w:bCs/>
        </w:rPr>
        <w:t xml:space="preserve">от 01.04.2013 г. </w:t>
      </w:r>
      <w:hyperlink r:id="rId9" w:tgtFrame="ChangingDocument" w:history="1">
        <w:r w:rsidRPr="00E25B4A">
          <w:rPr>
            <w:rStyle w:val="a7"/>
            <w:b/>
            <w:bCs/>
          </w:rPr>
          <w:t>№ 96</w:t>
        </w:r>
      </w:hyperlink>
      <w:r w:rsidRPr="00C36259">
        <w:rPr>
          <w:b/>
          <w:bCs/>
        </w:rPr>
        <w:t xml:space="preserve">, от 26.08.2013 г. </w:t>
      </w:r>
      <w:hyperlink r:id="rId10" w:tgtFrame="ChangingDocument" w:history="1">
        <w:r w:rsidRPr="00C36259">
          <w:rPr>
            <w:rStyle w:val="a7"/>
            <w:b/>
            <w:bCs/>
          </w:rPr>
          <w:t>№ 357</w:t>
        </w:r>
      </w:hyperlink>
      <w:r>
        <w:t>,</w:t>
      </w:r>
    </w:p>
    <w:p w:rsidR="00790402" w:rsidRDefault="00790402" w:rsidP="00D66B02">
      <w:pPr>
        <w:pStyle w:val="text"/>
        <w:jc w:val="center"/>
        <w:divId w:val="975993404"/>
      </w:pPr>
      <w:r w:rsidRPr="0080420A">
        <w:rPr>
          <w:b/>
          <w:bCs/>
        </w:rPr>
        <w:t xml:space="preserve">от 03.03.2014 г. </w:t>
      </w:r>
      <w:hyperlink r:id="rId11" w:tgtFrame="ChangingDocument" w:history="1">
        <w:r w:rsidRPr="0080420A">
          <w:rPr>
            <w:rStyle w:val="a7"/>
            <w:b/>
            <w:bCs/>
          </w:rPr>
          <w:t>№ 85</w:t>
        </w:r>
      </w:hyperlink>
      <w:r>
        <w:rPr>
          <w:b/>
          <w:bCs/>
        </w:rPr>
        <w:t>)</w:t>
      </w:r>
    </w:p>
    <w:p w:rsidR="00790402" w:rsidRDefault="00790402" w:rsidP="00D66B02">
      <w:pPr>
        <w:pStyle w:val="text"/>
        <w:divId w:val="975993404"/>
      </w:pPr>
    </w:p>
    <w:p w:rsidR="00790402" w:rsidRDefault="00790402" w:rsidP="00EB54F5">
      <w:pPr>
        <w:autoSpaceDE w:val="0"/>
        <w:autoSpaceDN w:val="0"/>
        <w:adjustRightInd w:val="0"/>
        <w:jc w:val="center"/>
        <w:outlineLvl w:val="0"/>
        <w:divId w:val="975993404"/>
      </w:pPr>
      <w:r>
        <w:rPr>
          <w:b/>
          <w:bCs/>
        </w:rPr>
        <w:t>(постановлением Правительства РМ от 24.11.2014</w:t>
      </w:r>
      <w:r w:rsidRPr="000427CF">
        <w:rPr>
          <w:b/>
          <w:bCs/>
        </w:rPr>
        <w:t xml:space="preserve"> г. </w:t>
      </w:r>
      <w:hyperlink r:id="rId12" w:tgtFrame="Cancelling" w:history="1">
        <w:r w:rsidRPr="00EB54F5">
          <w:rPr>
            <w:rStyle w:val="a7"/>
            <w:b/>
            <w:bCs/>
          </w:rPr>
          <w:t>№ 563</w:t>
        </w:r>
      </w:hyperlink>
      <w:r>
        <w:t xml:space="preserve"> </w:t>
      </w:r>
      <w:r>
        <w:rPr>
          <w:b/>
          <w:bCs/>
        </w:rPr>
        <w:t>признано утратившим силу)</w:t>
      </w:r>
    </w:p>
    <w:p w:rsidR="00790402" w:rsidRDefault="00790402" w:rsidP="00D66B02">
      <w:pPr>
        <w:pStyle w:val="text"/>
        <w:divId w:val="975993404"/>
      </w:pPr>
    </w:p>
    <w:p w:rsidR="00790402" w:rsidRDefault="00790402" w:rsidP="00D66B02">
      <w:pPr>
        <w:pStyle w:val="text"/>
        <w:divId w:val="975993404"/>
      </w:pPr>
      <w:r>
        <w:t xml:space="preserve">В целях реализации федеральных законов </w:t>
      </w:r>
      <w:hyperlink r:id="rId13" w:history="1">
        <w:r>
          <w:rPr>
            <w:rStyle w:val="a7"/>
          </w:rPr>
          <w:t>"О социальном обслуживании граждан пожилого возраста и инвалидов"</w:t>
        </w:r>
      </w:hyperlink>
      <w:r>
        <w:t xml:space="preserve">, </w:t>
      </w:r>
      <w:hyperlink r:id="rId14" w:history="1">
        <w:r>
          <w:rPr>
            <w:rStyle w:val="a7"/>
          </w:rPr>
          <w:t>"Об основах системы профилактики безнадзорности и правонарушений несовершеннолетних"</w:t>
        </w:r>
      </w:hyperlink>
      <w:r>
        <w:t>, а также дальнейшего совершенствования системы социального обслуживания граждан пожилого возраста, инвалидов и семей с несовершеннолетними Правительство Республики Мордовия постановляет:</w:t>
      </w:r>
    </w:p>
    <w:p w:rsidR="00790402" w:rsidRDefault="00790402" w:rsidP="00D66B02">
      <w:pPr>
        <w:pStyle w:val="text"/>
        <w:divId w:val="975993404"/>
      </w:pPr>
      <w:r>
        <w:t xml:space="preserve">1. Утвердить прилагаемый </w:t>
      </w:r>
      <w:hyperlink r:id="rId15" w:history="1">
        <w:r>
          <w:rPr>
            <w:rStyle w:val="a7"/>
          </w:rPr>
          <w:t>Порядок</w:t>
        </w:r>
      </w:hyperlink>
      <w:r>
        <w:t xml:space="preserve"> социального обслуживания граждан пожилого возраста, инвалидов и семей с несовершеннолетними, находящимися в социально опасном положении или иной трудной жизненной ситуации.</w:t>
      </w:r>
    </w:p>
    <w:p w:rsidR="00790402" w:rsidRDefault="00790402" w:rsidP="00D66B02">
      <w:pPr>
        <w:pStyle w:val="text"/>
        <w:divId w:val="975993404"/>
      </w:pPr>
      <w:r>
        <w:t>2. Настоящее постановление вступает в силу с 1 января 2005 года.</w:t>
      </w:r>
    </w:p>
    <w:p w:rsidR="00790402" w:rsidRDefault="00790402" w:rsidP="00D66B02">
      <w:pPr>
        <w:pStyle w:val="text"/>
        <w:jc w:val="right"/>
        <w:divId w:val="975993404"/>
      </w:pPr>
    </w:p>
    <w:p w:rsidR="00790402" w:rsidRDefault="00790402" w:rsidP="00D66B02">
      <w:pPr>
        <w:pStyle w:val="text"/>
        <w:jc w:val="right"/>
        <w:divId w:val="975993404"/>
      </w:pPr>
    </w:p>
    <w:p w:rsidR="00790402" w:rsidRDefault="00790402" w:rsidP="00D66B02">
      <w:pPr>
        <w:pStyle w:val="text"/>
        <w:jc w:val="right"/>
        <w:divId w:val="975993404"/>
      </w:pPr>
    </w:p>
    <w:p w:rsidR="00790402" w:rsidRDefault="00790402" w:rsidP="00D66B02">
      <w:pPr>
        <w:pStyle w:val="text"/>
        <w:jc w:val="right"/>
        <w:divId w:val="975993404"/>
      </w:pPr>
      <w:r>
        <w:t>Председатель Правительства</w:t>
      </w:r>
    </w:p>
    <w:p w:rsidR="00790402" w:rsidRDefault="00790402" w:rsidP="00D66B02">
      <w:pPr>
        <w:pStyle w:val="text"/>
        <w:jc w:val="right"/>
        <w:divId w:val="975993404"/>
      </w:pPr>
      <w:r>
        <w:t>Республики Мордовия</w:t>
      </w:r>
    </w:p>
    <w:p w:rsidR="00790402" w:rsidRDefault="00790402" w:rsidP="00D66B02">
      <w:pPr>
        <w:pStyle w:val="text"/>
        <w:jc w:val="right"/>
        <w:divId w:val="975993404"/>
      </w:pPr>
      <w:r>
        <w:t>В. ВОЛКОВ</w:t>
      </w:r>
    </w:p>
    <w:p w:rsidR="00790402" w:rsidRDefault="00790402" w:rsidP="00D66B02">
      <w:pPr>
        <w:pStyle w:val="text"/>
        <w:jc w:val="right"/>
        <w:divId w:val="975993404"/>
      </w:pPr>
    </w:p>
    <w:p w:rsidR="00790402" w:rsidRDefault="00790402" w:rsidP="00D66B02">
      <w:pPr>
        <w:pStyle w:val="text"/>
        <w:jc w:val="right"/>
        <w:divId w:val="975993404"/>
      </w:pPr>
    </w:p>
    <w:p w:rsidR="00790402" w:rsidRDefault="00790402" w:rsidP="00D66B02">
      <w:pPr>
        <w:pStyle w:val="text"/>
        <w:jc w:val="right"/>
        <w:divId w:val="975993404"/>
      </w:pPr>
      <w:r>
        <w:t>УТВЕРЖДЕН</w:t>
      </w:r>
    </w:p>
    <w:p w:rsidR="00790402" w:rsidRDefault="00790402" w:rsidP="00D66B02">
      <w:pPr>
        <w:pStyle w:val="text"/>
        <w:jc w:val="right"/>
        <w:divId w:val="975993404"/>
      </w:pPr>
      <w:r>
        <w:t>постановлением Правительства</w:t>
      </w:r>
    </w:p>
    <w:p w:rsidR="00790402" w:rsidRDefault="00790402" w:rsidP="00D66B02">
      <w:pPr>
        <w:pStyle w:val="text"/>
        <w:jc w:val="right"/>
        <w:divId w:val="975993404"/>
      </w:pPr>
      <w:r>
        <w:t xml:space="preserve">Республики Мордовия </w:t>
      </w:r>
    </w:p>
    <w:p w:rsidR="00790402" w:rsidRDefault="00790402" w:rsidP="00D66B02">
      <w:pPr>
        <w:pStyle w:val="text"/>
        <w:jc w:val="right"/>
        <w:divId w:val="975993404"/>
      </w:pPr>
      <w:r>
        <w:t>от 29 декабря 2004 г. № 479</w:t>
      </w:r>
    </w:p>
    <w:p w:rsidR="00790402" w:rsidRDefault="00790402" w:rsidP="00D66B02">
      <w:pPr>
        <w:pStyle w:val="text"/>
        <w:jc w:val="right"/>
        <w:divId w:val="975993404"/>
      </w:pPr>
      <w:r>
        <w:t>(в ред. постановлений Правительства РМ</w:t>
      </w:r>
    </w:p>
    <w:p w:rsidR="00790402" w:rsidRDefault="00790402" w:rsidP="00D66B02">
      <w:pPr>
        <w:pStyle w:val="text"/>
        <w:jc w:val="right"/>
        <w:divId w:val="975993404"/>
      </w:pPr>
      <w:r>
        <w:t xml:space="preserve">от 02.08.2005 г. </w:t>
      </w:r>
      <w:hyperlink r:id="rId16" w:history="1">
        <w:r>
          <w:rPr>
            <w:rStyle w:val="a7"/>
          </w:rPr>
          <w:t>№ 308</w:t>
        </w:r>
      </w:hyperlink>
      <w:r>
        <w:t xml:space="preserve">, от 17.03.2006 г. </w:t>
      </w:r>
      <w:hyperlink r:id="rId17" w:history="1">
        <w:r>
          <w:rPr>
            <w:rStyle w:val="a7"/>
          </w:rPr>
          <w:t>№ 89</w:t>
        </w:r>
      </w:hyperlink>
      <w:r>
        <w:t>,</w:t>
      </w:r>
    </w:p>
    <w:p w:rsidR="00790402" w:rsidRDefault="00790402" w:rsidP="00D66B02">
      <w:pPr>
        <w:pStyle w:val="text"/>
        <w:jc w:val="right"/>
        <w:divId w:val="975993404"/>
      </w:pPr>
      <w:r>
        <w:t xml:space="preserve">от 25.08.2008 г. </w:t>
      </w:r>
      <w:hyperlink r:id="rId18" w:history="1">
        <w:r>
          <w:rPr>
            <w:rStyle w:val="a7"/>
          </w:rPr>
          <w:t>№ 375</w:t>
        </w:r>
      </w:hyperlink>
      <w:r>
        <w:t xml:space="preserve">, от 31.05.2010 г. </w:t>
      </w:r>
      <w:hyperlink r:id="rId19" w:history="1">
        <w:r w:rsidRPr="00765B8A">
          <w:rPr>
            <w:rStyle w:val="a7"/>
          </w:rPr>
          <w:t>№ 230</w:t>
        </w:r>
      </w:hyperlink>
      <w:r>
        <w:t>,</w:t>
      </w:r>
    </w:p>
    <w:p w:rsidR="00790402" w:rsidRDefault="00790402" w:rsidP="00D66B02">
      <w:pPr>
        <w:pStyle w:val="text"/>
        <w:jc w:val="right"/>
        <w:divId w:val="975993404"/>
      </w:pPr>
      <w:r>
        <w:t xml:space="preserve">от 18.02.2013 г. </w:t>
      </w:r>
      <w:hyperlink r:id="rId20" w:tgtFrame="ChangingDocument" w:history="1">
        <w:r>
          <w:rPr>
            <w:rStyle w:val="a7"/>
          </w:rPr>
          <w:t>№ 41</w:t>
        </w:r>
      </w:hyperlink>
      <w:r>
        <w:t xml:space="preserve">, </w:t>
      </w:r>
      <w:r w:rsidRPr="00E25B4A">
        <w:t xml:space="preserve">от 01.04.2013 г. </w:t>
      </w:r>
      <w:hyperlink r:id="rId21" w:tgtFrame="ChangingDocument" w:history="1">
        <w:r w:rsidRPr="00E25B4A">
          <w:rPr>
            <w:rStyle w:val="a7"/>
          </w:rPr>
          <w:t>№ 96</w:t>
        </w:r>
      </w:hyperlink>
      <w:r>
        <w:t>,</w:t>
      </w:r>
    </w:p>
    <w:p w:rsidR="00790402" w:rsidRDefault="00790402" w:rsidP="00D66B02">
      <w:pPr>
        <w:pStyle w:val="text"/>
        <w:jc w:val="right"/>
        <w:divId w:val="975993404"/>
      </w:pPr>
      <w:r w:rsidRPr="00C36259">
        <w:t xml:space="preserve">от 26.08.2013 г. </w:t>
      </w:r>
      <w:hyperlink r:id="rId22" w:tgtFrame="ChangingDocument" w:history="1">
        <w:r w:rsidRPr="00C36259">
          <w:rPr>
            <w:rStyle w:val="a7"/>
          </w:rPr>
          <w:t>№ 357</w:t>
        </w:r>
      </w:hyperlink>
      <w:r>
        <w:t xml:space="preserve">, </w:t>
      </w:r>
      <w:r w:rsidRPr="0080420A">
        <w:t xml:space="preserve">от 03.03.2014 г. </w:t>
      </w:r>
      <w:hyperlink r:id="rId23" w:tgtFrame="ChangingDocument" w:history="1">
        <w:r w:rsidRPr="0080420A">
          <w:rPr>
            <w:rStyle w:val="a7"/>
          </w:rPr>
          <w:t>№ 85</w:t>
        </w:r>
      </w:hyperlink>
      <w:r>
        <w:t>)</w:t>
      </w:r>
    </w:p>
    <w:p w:rsidR="00790402" w:rsidRDefault="00790402" w:rsidP="00D66B02">
      <w:pPr>
        <w:pStyle w:val="section"/>
        <w:divId w:val="975993404"/>
        <w:rPr>
          <w:b/>
          <w:bCs/>
        </w:rPr>
      </w:pPr>
    </w:p>
    <w:p w:rsidR="00790402" w:rsidRDefault="00790402" w:rsidP="00D66B02">
      <w:pPr>
        <w:pStyle w:val="section"/>
        <w:divId w:val="975993404"/>
        <w:rPr>
          <w:b/>
          <w:bCs/>
        </w:rPr>
      </w:pPr>
    </w:p>
    <w:p w:rsidR="00790402" w:rsidRDefault="00790402" w:rsidP="00D66B02">
      <w:pPr>
        <w:pStyle w:val="section"/>
        <w:divId w:val="975993404"/>
      </w:pPr>
      <w:r>
        <w:rPr>
          <w:b/>
          <w:bCs/>
        </w:rPr>
        <w:t>ПОРЯДОК</w:t>
      </w:r>
    </w:p>
    <w:p w:rsidR="00790402" w:rsidRDefault="00790402" w:rsidP="00D66B02">
      <w:pPr>
        <w:pStyle w:val="section"/>
        <w:divId w:val="975993404"/>
      </w:pPr>
      <w:r>
        <w:rPr>
          <w:b/>
          <w:bCs/>
        </w:rPr>
        <w:t>социального обслуживания граждан пожилого возраста, инвалидов и семей с несовершеннолетними, находящимися в социально опасном положении или иной трудной жизненной ситуации</w:t>
      </w:r>
    </w:p>
    <w:p w:rsidR="00790402" w:rsidRDefault="00790402" w:rsidP="00D66B02">
      <w:pPr>
        <w:pStyle w:val="text"/>
        <w:divId w:val="975993404"/>
        <w:rPr>
          <w:b/>
          <w:bCs/>
        </w:rPr>
      </w:pPr>
    </w:p>
    <w:p w:rsidR="00790402" w:rsidRDefault="00790402" w:rsidP="00D66B02">
      <w:pPr>
        <w:pStyle w:val="text"/>
        <w:divId w:val="975993404"/>
      </w:pPr>
      <w:r>
        <w:rPr>
          <w:b/>
          <w:bCs/>
        </w:rPr>
        <w:t>1. Общие положения</w:t>
      </w:r>
    </w:p>
    <w:p w:rsidR="00790402" w:rsidRDefault="00790402" w:rsidP="00D66B02">
      <w:pPr>
        <w:pStyle w:val="text"/>
        <w:divId w:val="975993404"/>
      </w:pPr>
      <w:r>
        <w:t>1. Социальное обслуживание граждан пожилого возраста, инвалидов и семей с несовершеннолетними, находящимися в социально опасном положении или иной трудной жизненной ситуации, включает:</w:t>
      </w:r>
    </w:p>
    <w:p w:rsidR="00790402" w:rsidRDefault="00790402" w:rsidP="00D66B02">
      <w:pPr>
        <w:pStyle w:val="text"/>
        <w:divId w:val="975993404"/>
      </w:pPr>
      <w:r>
        <w:t>социальное обслуживание на дому;</w:t>
      </w:r>
    </w:p>
    <w:p w:rsidR="00790402" w:rsidRDefault="00790402" w:rsidP="00D66B02">
      <w:pPr>
        <w:pStyle w:val="text"/>
        <w:divId w:val="975993404"/>
      </w:pPr>
      <w:r>
        <w:t>социальное обслуживание в специализированных учреждениях для несовершеннолетних, нуждающихся в социальной реабилитации;</w:t>
      </w:r>
    </w:p>
    <w:p w:rsidR="00790402" w:rsidRDefault="00790402" w:rsidP="00D66B02">
      <w:pPr>
        <w:pStyle w:val="text"/>
        <w:divId w:val="975993404"/>
      </w:pPr>
      <w:r>
        <w:t>стационарное социальное обслуживание в стационарных учреждениях социального обслуживания (домах-интернатах, пансионатах, и других учреждениях социального обслуживания независимо от их наименования);</w:t>
      </w:r>
    </w:p>
    <w:p w:rsidR="00790402" w:rsidRDefault="00790402" w:rsidP="00D66B02">
      <w:pPr>
        <w:pStyle w:val="text"/>
        <w:divId w:val="975993404"/>
      </w:pPr>
      <w:r>
        <w:t>срочное социальное обслуживание;</w:t>
      </w:r>
    </w:p>
    <w:p w:rsidR="00790402" w:rsidRDefault="00790402" w:rsidP="00D66B02">
      <w:pPr>
        <w:pStyle w:val="text"/>
        <w:divId w:val="975993404"/>
      </w:pPr>
      <w:r>
        <w:t>социальное обслуживание семьи и детей в отделении социальной помощи семье и детям;</w:t>
      </w:r>
    </w:p>
    <w:p w:rsidR="00790402" w:rsidRDefault="00790402" w:rsidP="00D66B02">
      <w:pPr>
        <w:pStyle w:val="text"/>
        <w:divId w:val="975993404"/>
      </w:pPr>
      <w:r>
        <w:t>обслуживание несовершеннолетних в отделении дневного пребывания для детей;</w:t>
      </w:r>
    </w:p>
    <w:p w:rsidR="00790402" w:rsidRDefault="00790402" w:rsidP="00D66B02">
      <w:pPr>
        <w:pStyle w:val="text"/>
        <w:divId w:val="975993404"/>
      </w:pPr>
      <w:r>
        <w:t xml:space="preserve">полустационарное социальное обслуживание (введен постановлением Правительства РМ от 02.08.2005 г. </w:t>
      </w:r>
      <w:hyperlink r:id="rId24" w:history="1">
        <w:r>
          <w:rPr>
            <w:rStyle w:val="a7"/>
          </w:rPr>
          <w:t>№ 308</w:t>
        </w:r>
      </w:hyperlink>
      <w:r>
        <w:t xml:space="preserve">). </w:t>
      </w:r>
    </w:p>
    <w:p w:rsidR="00790402" w:rsidRDefault="00790402" w:rsidP="00D66B02">
      <w:pPr>
        <w:pStyle w:val="text"/>
        <w:divId w:val="975993404"/>
      </w:pPr>
    </w:p>
    <w:p w:rsidR="00790402" w:rsidRPr="000429C4" w:rsidRDefault="00790402" w:rsidP="00C36259">
      <w:pPr>
        <w:widowControl w:val="0"/>
        <w:autoSpaceDE w:val="0"/>
        <w:autoSpaceDN w:val="0"/>
        <w:adjustRightInd w:val="0"/>
        <w:jc w:val="center"/>
        <w:divId w:val="975993404"/>
        <w:rPr>
          <w:b/>
          <w:bCs/>
          <w:sz w:val="30"/>
          <w:szCs w:val="30"/>
        </w:rPr>
      </w:pPr>
      <w:r w:rsidRPr="000429C4">
        <w:rPr>
          <w:b/>
          <w:bCs/>
          <w:sz w:val="30"/>
          <w:szCs w:val="30"/>
        </w:rPr>
        <w:t>2. Социальное обслуживание на дому</w:t>
      </w:r>
    </w:p>
    <w:p w:rsidR="00790402" w:rsidRPr="00452B4D" w:rsidRDefault="00790402" w:rsidP="00C36259">
      <w:pPr>
        <w:widowControl w:val="0"/>
        <w:autoSpaceDE w:val="0"/>
        <w:autoSpaceDN w:val="0"/>
        <w:adjustRightInd w:val="0"/>
        <w:jc w:val="center"/>
        <w:divId w:val="975993404"/>
      </w:pPr>
      <w:r>
        <w:t>(раздел 2 изложен в ред. Правительства РМ</w:t>
      </w:r>
      <w:r w:rsidRPr="00C36259">
        <w:t xml:space="preserve"> от 26.08.2013 г. </w:t>
      </w:r>
      <w:hyperlink r:id="rId25" w:tgtFrame="ChangingDocument" w:history="1">
        <w:r w:rsidRPr="00C36259">
          <w:rPr>
            <w:rStyle w:val="a7"/>
          </w:rPr>
          <w:t>№ 357</w:t>
        </w:r>
      </w:hyperlink>
      <w:r>
        <w:t>)</w:t>
      </w:r>
    </w:p>
    <w:p w:rsidR="00790402" w:rsidRDefault="00790402" w:rsidP="00C36259">
      <w:pPr>
        <w:widowControl w:val="0"/>
        <w:autoSpaceDE w:val="0"/>
        <w:autoSpaceDN w:val="0"/>
        <w:adjustRightInd w:val="0"/>
        <w:ind w:firstLine="540"/>
        <w:divId w:val="975993404"/>
      </w:pPr>
    </w:p>
    <w:p w:rsidR="00790402" w:rsidRPr="00452B4D" w:rsidRDefault="00790402" w:rsidP="00C36259">
      <w:pPr>
        <w:widowControl w:val="0"/>
        <w:autoSpaceDE w:val="0"/>
        <w:autoSpaceDN w:val="0"/>
        <w:adjustRightInd w:val="0"/>
        <w:ind w:firstLine="540"/>
        <w:divId w:val="975993404"/>
      </w:pPr>
      <w:r w:rsidRPr="00452B4D">
        <w:t>2. Социальное обслуживание на дому является формой социального обслуживания, направленной на максимально возможное продление пребывания граждан пожилого возраста и инвалидов в привычной социальной среде в целях поддержания их социального статуса, а также на защиту их прав и законных интересов.</w:t>
      </w:r>
    </w:p>
    <w:p w:rsidR="00790402" w:rsidRPr="00452B4D" w:rsidRDefault="00790402" w:rsidP="00C36259">
      <w:pPr>
        <w:widowControl w:val="0"/>
        <w:autoSpaceDE w:val="0"/>
        <w:autoSpaceDN w:val="0"/>
        <w:adjustRightInd w:val="0"/>
        <w:ind w:firstLine="540"/>
        <w:divId w:val="975993404"/>
      </w:pPr>
      <w:bookmarkStart w:id="0" w:name="Par17"/>
      <w:bookmarkEnd w:id="0"/>
      <w:r w:rsidRPr="00452B4D">
        <w:t>3. Социальное обслуживание на дому предоставляется гражданам пожилого возраста (женщины старше 55 лет, мужчины старше 60 лет) и инвалидам (в том числе детям-инвалидам), нуждающимся в постоянной или временной посторонней помощи в связи с частичной или полной утратой возможности самостоятельного удовлетворения основных жизненных потребностей вследствие ограничения способности к самообслуживанию и (или) передвижению.</w:t>
      </w:r>
    </w:p>
    <w:p w:rsidR="00790402" w:rsidRPr="00452B4D" w:rsidRDefault="00790402" w:rsidP="00C36259">
      <w:pPr>
        <w:widowControl w:val="0"/>
        <w:autoSpaceDE w:val="0"/>
        <w:autoSpaceDN w:val="0"/>
        <w:adjustRightInd w:val="0"/>
        <w:ind w:firstLine="540"/>
        <w:divId w:val="975993404"/>
      </w:pPr>
      <w:r w:rsidRPr="00452B4D">
        <w:t>4. Социальное обслуживание на дому осуществляется путем предоставления гражданам в зависимости от степени и характера нуждаемости социально-бытовых, консультативных и иных услуг, входящих в республиканский перечень гарантированных государством социальных услуг и дополнительный перечень социальных услуг, утверждаемых Правительством Республики Мордовия.</w:t>
      </w:r>
    </w:p>
    <w:p w:rsidR="00790402" w:rsidRPr="00452B4D" w:rsidRDefault="00790402" w:rsidP="00C36259">
      <w:pPr>
        <w:widowControl w:val="0"/>
        <w:autoSpaceDE w:val="0"/>
        <w:autoSpaceDN w:val="0"/>
        <w:adjustRightInd w:val="0"/>
        <w:ind w:firstLine="540"/>
        <w:divId w:val="975993404"/>
      </w:pPr>
      <w:r w:rsidRPr="00452B4D">
        <w:t>5. Потребность граждан пожилого возраста и инвалидов в социальных услугах, необходимых для преодоления их трудной жизненной ситуации, определяется на основе оценки индивидуальной нуждаемости в предоставлении социального обслуживания на дому (далее - оценка индивидуальной нуждаемости).</w:t>
      </w:r>
    </w:p>
    <w:p w:rsidR="00790402" w:rsidRPr="00452B4D" w:rsidRDefault="00790402" w:rsidP="00C36259">
      <w:pPr>
        <w:widowControl w:val="0"/>
        <w:autoSpaceDE w:val="0"/>
        <w:autoSpaceDN w:val="0"/>
        <w:adjustRightInd w:val="0"/>
        <w:ind w:firstLine="540"/>
        <w:divId w:val="975993404"/>
      </w:pPr>
      <w:r w:rsidRPr="00452B4D">
        <w:t xml:space="preserve">Положение об оценке индивидуальной нуждаемости граждан в предоставлении социального обслуживания на дому утверждается </w:t>
      </w:r>
      <w:r w:rsidRPr="00452B4D">
        <w:lastRenderedPageBreak/>
        <w:t>Правительством Республики Мордовия.</w:t>
      </w:r>
    </w:p>
    <w:p w:rsidR="00790402" w:rsidRPr="00452B4D" w:rsidRDefault="00790402" w:rsidP="00C36259">
      <w:pPr>
        <w:widowControl w:val="0"/>
        <w:autoSpaceDE w:val="0"/>
        <w:autoSpaceDN w:val="0"/>
        <w:adjustRightInd w:val="0"/>
        <w:ind w:firstLine="540"/>
        <w:divId w:val="975993404"/>
      </w:pPr>
      <w:r w:rsidRPr="00452B4D">
        <w:t>6. Оценка индивидуальной нуждаемости является неотъемлемой частью процесса предоставления социального обслуживания на дому и проводится комиссией по оценке индивидуальной нуждаемости граждан в предоставлении социального обслуживания на дому, создаваемой по решению директора государственного учреждения социального обслуживания населения Республики Мордовия (далее - учреждение социального обслуживания), не позднее 5 рабочих дней со дня регистрации заявления о зачислении на социальное обслуживание на дому.</w:t>
      </w:r>
    </w:p>
    <w:p w:rsidR="00790402" w:rsidRPr="00452B4D" w:rsidRDefault="00790402" w:rsidP="00C36259">
      <w:pPr>
        <w:widowControl w:val="0"/>
        <w:autoSpaceDE w:val="0"/>
        <w:autoSpaceDN w:val="0"/>
        <w:adjustRightInd w:val="0"/>
        <w:ind w:firstLine="540"/>
        <w:divId w:val="975993404"/>
      </w:pPr>
      <w:r w:rsidRPr="00452B4D">
        <w:t>7. Типовое положение о комиссии по оценке индивидуальной нуждаемости граждан в предоставлении социального обслуживания на дому утверждается Правительством Республики Мордовия.</w:t>
      </w:r>
    </w:p>
    <w:p w:rsidR="00790402" w:rsidRPr="00452B4D" w:rsidRDefault="00790402" w:rsidP="00C36259">
      <w:pPr>
        <w:widowControl w:val="0"/>
        <w:autoSpaceDE w:val="0"/>
        <w:autoSpaceDN w:val="0"/>
        <w:adjustRightInd w:val="0"/>
        <w:ind w:firstLine="540"/>
        <w:divId w:val="975993404"/>
      </w:pPr>
      <w:r w:rsidRPr="00452B4D">
        <w:t>8. Комиссией составляется акт оценки индивидуальной нуждаемости гражданина в предоставлении социального обслуживания на дому.</w:t>
      </w:r>
    </w:p>
    <w:p w:rsidR="00790402" w:rsidRPr="00452B4D" w:rsidRDefault="00790402" w:rsidP="00C36259">
      <w:pPr>
        <w:widowControl w:val="0"/>
        <w:autoSpaceDE w:val="0"/>
        <w:autoSpaceDN w:val="0"/>
        <w:adjustRightInd w:val="0"/>
        <w:ind w:firstLine="540"/>
        <w:divId w:val="975993404"/>
      </w:pPr>
      <w:r w:rsidRPr="00452B4D">
        <w:t>Акт содержит заключение комиссии о степени нуждаемости в предоставлении социального обслуживания, объеме социальных услуг и рекомендации о необходимости предоставления социального обслуживания на дому либо отказе в нем.</w:t>
      </w:r>
    </w:p>
    <w:p w:rsidR="00790402" w:rsidRPr="00452B4D" w:rsidRDefault="00790402" w:rsidP="00C36259">
      <w:pPr>
        <w:widowControl w:val="0"/>
        <w:autoSpaceDE w:val="0"/>
        <w:autoSpaceDN w:val="0"/>
        <w:adjustRightInd w:val="0"/>
        <w:ind w:firstLine="540"/>
        <w:divId w:val="975993404"/>
      </w:pPr>
      <w:r w:rsidRPr="00452B4D">
        <w:t>9. Социальное обслуживание на дому осуществляется соответствующими отделениями, создаваемыми в учреждениях социальной обслуживания для обслуживания не менее 120 граждан, проживающих в городской местности, и не менее 60 граждан, проживающих в сельской местности или городском секторе, не имеющем коммунально-бытового благоустройства.</w:t>
      </w:r>
    </w:p>
    <w:p w:rsidR="00790402" w:rsidRDefault="00790402" w:rsidP="00C36259">
      <w:pPr>
        <w:widowControl w:val="0"/>
        <w:autoSpaceDE w:val="0"/>
        <w:autoSpaceDN w:val="0"/>
        <w:adjustRightInd w:val="0"/>
        <w:ind w:firstLine="540"/>
        <w:divId w:val="975993404"/>
      </w:pPr>
      <w:r w:rsidRPr="00452B4D">
        <w:t xml:space="preserve">10. Обслуживание граждан осуществляется социальными работниками. При определении количества штатных единиц социальных работников учитывается время, необходимое для посещения обслуживаемых ими граждан, оказания в соответствии со степенью индивидуальной нуждаемости социальных услуг, посещения с учетом транспортной доступности предприятий торговли, бытового обслуживания, </w:t>
      </w:r>
      <w:r w:rsidRPr="00A0027F">
        <w:t>медицинских организаций</w:t>
      </w:r>
      <w:r w:rsidRPr="00452B4D">
        <w:t xml:space="preserve"> и другие.</w:t>
      </w:r>
    </w:p>
    <w:p w:rsidR="00790402" w:rsidRPr="00452B4D" w:rsidRDefault="00790402" w:rsidP="00C36259">
      <w:pPr>
        <w:widowControl w:val="0"/>
        <w:autoSpaceDE w:val="0"/>
        <w:autoSpaceDN w:val="0"/>
        <w:adjustRightInd w:val="0"/>
        <w:ind w:firstLine="540"/>
        <w:divId w:val="975993404"/>
      </w:pPr>
      <w:r>
        <w:t xml:space="preserve">(в ред. постановления Правительства РМ </w:t>
      </w:r>
      <w:r w:rsidRPr="0080420A">
        <w:t xml:space="preserve">от 03.03.2014 г. </w:t>
      </w:r>
      <w:hyperlink r:id="rId26" w:tgtFrame="ChangingDocument" w:history="1">
        <w:r w:rsidRPr="0080420A">
          <w:rPr>
            <w:rStyle w:val="a7"/>
          </w:rPr>
          <w:t>№ 85</w:t>
        </w:r>
      </w:hyperlink>
      <w:r>
        <w:t>)</w:t>
      </w:r>
    </w:p>
    <w:p w:rsidR="00790402" w:rsidRPr="00452B4D" w:rsidRDefault="00790402" w:rsidP="00C36259">
      <w:pPr>
        <w:widowControl w:val="0"/>
        <w:autoSpaceDE w:val="0"/>
        <w:autoSpaceDN w:val="0"/>
        <w:adjustRightInd w:val="0"/>
        <w:ind w:firstLine="540"/>
        <w:divId w:val="975993404"/>
      </w:pPr>
      <w:r w:rsidRPr="00452B4D">
        <w:t>11. При зачислении на надомное социальное обслуживание с гражданином заключается договор по типовой форме, утверждаемой Правительством Республики Мордовия.</w:t>
      </w:r>
    </w:p>
    <w:p w:rsidR="00790402" w:rsidRDefault="00790402" w:rsidP="00C36259">
      <w:pPr>
        <w:pStyle w:val="text"/>
        <w:divId w:val="975993404"/>
      </w:pPr>
      <w:r w:rsidRPr="00452B4D">
        <w:t>В случаях необходимости изменения условий договора в части изменения количества и времени оказания социальных услуг, формы и продолжительности предоставления социального обслуживания проводится повторная оценка индивидуальной нуждаемости, которая осуществляется по заявлению обслуживаемого (его законного представителя) или по представлению социального работника.</w:t>
      </w:r>
    </w:p>
    <w:p w:rsidR="00790402" w:rsidRDefault="00790402" w:rsidP="00D66B02">
      <w:pPr>
        <w:pStyle w:val="text"/>
      </w:pPr>
      <w:r>
        <w:rPr>
          <w:b/>
          <w:bCs/>
        </w:rPr>
        <w:t>3. Социальное обслуживание в специализированных учреждениях для несовершеннолетних, нуждающихся в социальной реабилитации</w:t>
      </w:r>
    </w:p>
    <w:p w:rsidR="00790402" w:rsidRDefault="00790402" w:rsidP="00D66B02">
      <w:pPr>
        <w:pStyle w:val="text"/>
      </w:pPr>
      <w:r>
        <w:t xml:space="preserve">12. К специализированным учреждениям для несовершеннолетних, нуждающихся в социальной реабилитации, </w:t>
      </w:r>
      <w:r w:rsidRPr="00A94C82">
        <w:t>Министерства социальной защиты населения Республики Мордовия (далее - Министерство)</w:t>
      </w:r>
      <w:r>
        <w:t xml:space="preserve"> относятся:</w:t>
      </w:r>
    </w:p>
    <w:p w:rsidR="00790402" w:rsidRDefault="00790402" w:rsidP="00D66B02">
      <w:pPr>
        <w:pStyle w:val="text"/>
      </w:pPr>
      <w:r>
        <w:t xml:space="preserve">(в ред. постановления Правительства РМ от 31.05.2010 г. </w:t>
      </w:r>
      <w:hyperlink r:id="rId27" w:history="1">
        <w:r w:rsidRPr="00765B8A">
          <w:rPr>
            <w:rStyle w:val="a7"/>
          </w:rPr>
          <w:t>№ 230</w:t>
        </w:r>
      </w:hyperlink>
      <w:r>
        <w:t>)</w:t>
      </w:r>
    </w:p>
    <w:p w:rsidR="00790402" w:rsidRDefault="00790402" w:rsidP="00D66B02">
      <w:pPr>
        <w:pStyle w:val="text"/>
      </w:pPr>
      <w:r>
        <w:t>социально-реабилитационные центры для несовершеннолетних, осуществляющие профилактику безнадзорности и социальную реабилитацию несовершеннолетних, оказавшихся в трудной жизненной ситуации;</w:t>
      </w:r>
    </w:p>
    <w:p w:rsidR="00790402" w:rsidRDefault="00790402" w:rsidP="00D66B02">
      <w:pPr>
        <w:pStyle w:val="text"/>
      </w:pPr>
      <w:r>
        <w:t>социальные приюты для детей, обеспечивающие временное проживание и социальную реабилитацию несовершеннолетних, оказавшихся в трудной жизненной ситуации и нуждающихся в экстренной социальной помощи государства;</w:t>
      </w:r>
    </w:p>
    <w:p w:rsidR="00790402" w:rsidRDefault="00790402" w:rsidP="00D66B02">
      <w:pPr>
        <w:pStyle w:val="text"/>
      </w:pPr>
      <w:r>
        <w:lastRenderedPageBreak/>
        <w:t>центры помощи детям, оставшимся без попечения родителей, предназначенные для временного содержания несовершеннолетних, оставшихся без попечения родителей или законных представителей, и оказания им содействия в дальнейшем устройстве.</w:t>
      </w:r>
    </w:p>
    <w:p w:rsidR="00790402" w:rsidRDefault="00790402" w:rsidP="00D66B02">
      <w:pPr>
        <w:pStyle w:val="text"/>
      </w:pPr>
      <w:r>
        <w:t>13. В специализированные учреждения для несовершеннолетних, нуждающихся в социальной реабилитации, круглосуточно принимаются в установленном порядке несовершеннолетние в возрасте от 3 до 18 лет:</w:t>
      </w:r>
    </w:p>
    <w:p w:rsidR="00790402" w:rsidRDefault="00790402" w:rsidP="00D66B02">
      <w:pPr>
        <w:pStyle w:val="text"/>
      </w:pPr>
      <w:r>
        <w:t>оставшиеся без попечения родителей или законных представителей;</w:t>
      </w:r>
    </w:p>
    <w:p w:rsidR="00790402" w:rsidRDefault="00790402" w:rsidP="00D66B02">
      <w:pPr>
        <w:pStyle w:val="text"/>
      </w:pPr>
      <w:r>
        <w:t>проживающие в семьях, находящихся в социально опасном положении;</w:t>
      </w:r>
    </w:p>
    <w:p w:rsidR="00790402" w:rsidRDefault="00790402" w:rsidP="00D66B02">
      <w:pPr>
        <w:pStyle w:val="text"/>
      </w:pPr>
      <w:r>
        <w:t>заблудившиеся или подкинутые;</w:t>
      </w:r>
    </w:p>
    <w:p w:rsidR="00790402" w:rsidRDefault="00790402" w:rsidP="00D66B02">
      <w:pPr>
        <w:pStyle w:val="text"/>
      </w:pPr>
      <w:r>
        <w:t>самовольно оставившие семью, самовольно ушедшие из образовательных учреждений для детей-сирот и детей, оставшихся без попечения родителей, или других детских учреждений, за исключением лиц, самовольно ушедших из специальных учебно-воспитательных учреждений закрытого типа;</w:t>
      </w:r>
    </w:p>
    <w:p w:rsidR="00790402" w:rsidRDefault="00790402" w:rsidP="00D66B02">
      <w:pPr>
        <w:pStyle w:val="text"/>
      </w:pPr>
      <w:r>
        <w:t>не имеющие места жительства, места пребывания и (или) средств к существованию;</w:t>
      </w:r>
    </w:p>
    <w:p w:rsidR="00790402" w:rsidRDefault="00790402" w:rsidP="00D66B02">
      <w:pPr>
        <w:pStyle w:val="text"/>
      </w:pPr>
      <w:r>
        <w:t>оказавшиеся в иной трудной жизненной ситуации и нуждающиеся в социальной помощи и (или) реабилитации.</w:t>
      </w:r>
    </w:p>
    <w:p w:rsidR="00790402" w:rsidRDefault="00790402" w:rsidP="00D66B02">
      <w:pPr>
        <w:pStyle w:val="text"/>
      </w:pPr>
      <w:r>
        <w:t>14. Основаниями приема в специализированные учреждения для несовершеннолетних, нуждающихся в социальной реабилитации, являются:</w:t>
      </w:r>
    </w:p>
    <w:p w:rsidR="00790402" w:rsidRDefault="00790402" w:rsidP="00D66B02">
      <w:pPr>
        <w:pStyle w:val="text"/>
      </w:pPr>
      <w:r>
        <w:t>личное обращение несовершеннолетнего;</w:t>
      </w:r>
    </w:p>
    <w:p w:rsidR="00790402" w:rsidRDefault="00790402" w:rsidP="00D66B02">
      <w:pPr>
        <w:pStyle w:val="text"/>
      </w:pPr>
      <w:r>
        <w:t>заявление родителей несовершеннолетнего или его законных представителей с учетом мнения несовершеннолетнего, достигшего возраста десяти лет, за исключением случаев, когда учет мнения несовершеннолетнего противоречит его интересам;</w:t>
      </w:r>
    </w:p>
    <w:p w:rsidR="00790402" w:rsidRDefault="00790402" w:rsidP="00D66B02">
      <w:pPr>
        <w:pStyle w:val="text"/>
      </w:pPr>
      <w:r>
        <w:t xml:space="preserve">направление учреждения </w:t>
      </w:r>
      <w:r w:rsidRPr="00452B4D">
        <w:t>социального обслуживания</w:t>
      </w:r>
      <w:r>
        <w:t xml:space="preserve"> или согласованное с ним ходатайство должностного лица или учреждения системы профилактики безнадзорности и правонарушений несовершеннолетних;</w:t>
      </w:r>
    </w:p>
    <w:p w:rsidR="00790402" w:rsidRDefault="00790402" w:rsidP="00D66B02">
      <w:pPr>
        <w:pStyle w:val="text"/>
      </w:pPr>
      <w:r>
        <w:t xml:space="preserve">(в ред. постановлений Правительства РМ от 31.05.2010 г. </w:t>
      </w:r>
      <w:hyperlink r:id="rId28" w:history="1">
        <w:r w:rsidRPr="00765B8A">
          <w:rPr>
            <w:rStyle w:val="a7"/>
          </w:rPr>
          <w:t>№ 230</w:t>
        </w:r>
      </w:hyperlink>
      <w:r>
        <w:t xml:space="preserve">, </w:t>
      </w:r>
      <w:r w:rsidRPr="00C36259">
        <w:t xml:space="preserve">от 26.08.2013 г. </w:t>
      </w:r>
      <w:hyperlink r:id="rId29" w:tgtFrame="ChangingDocument" w:history="1">
        <w:r w:rsidRPr="00C36259">
          <w:rPr>
            <w:rStyle w:val="a7"/>
          </w:rPr>
          <w:t>№ 357</w:t>
        </w:r>
      </w:hyperlink>
      <w:r>
        <w:t>)</w:t>
      </w:r>
    </w:p>
    <w:p w:rsidR="00790402" w:rsidRDefault="00790402" w:rsidP="00D66B02">
      <w:pPr>
        <w:pStyle w:val="text"/>
      </w:pPr>
      <w:r>
        <w:t>постановление лица, производящего дознание, следователя, прокурора или судьи в случаях задержания, административного ареста, заключения под стражу, осуждения к аресту, ограничению свободы, лишения свободы родителей или законных представителей несовершеннолетнего;</w:t>
      </w:r>
    </w:p>
    <w:p w:rsidR="00790402" w:rsidRDefault="00790402" w:rsidP="00D66B02">
      <w:pPr>
        <w:pStyle w:val="text"/>
      </w:pPr>
      <w:r>
        <w:t>акт оперативного дежурного районного, городского отдела (управления) внутренних дел, отдела (управления) внутренних дел иного муниципального образования, отдела (управления) внутренних дел закрытого административно-территориального образования, отдела (управления) внутренних дел на транспорте о необходимости приема несовершеннолетнего в специализированное учреждение для несовершеннолетних, нуждающихся в социальной реабилитации.</w:t>
      </w:r>
    </w:p>
    <w:p w:rsidR="00790402" w:rsidRDefault="00790402" w:rsidP="00D66B02">
      <w:pPr>
        <w:pStyle w:val="text"/>
      </w:pPr>
      <w:r>
        <w:t>15. В специализированные учреждения для несовершеннолетних, нуждающихся в социальной реабилитации, не могут быть приняты лица, находящиеся в состоянии алкогольного или наркотического опьянения, а также с явными признаками обострения психического заболевания.</w:t>
      </w:r>
    </w:p>
    <w:p w:rsidR="00790402" w:rsidRDefault="00790402" w:rsidP="00D66B02">
      <w:pPr>
        <w:pStyle w:val="text"/>
      </w:pPr>
      <w:r>
        <w:t>16. Несовершеннолетние обслуживаются в специализированных учреждениях для несовершеннолетних, нуждающихся в социальной реабилитации, в течение времени, необходимого для оказания им социальной помощи и (или) их социальной реабилитации.</w:t>
      </w:r>
    </w:p>
    <w:p w:rsidR="00790402" w:rsidRDefault="00790402" w:rsidP="00D66B02">
      <w:pPr>
        <w:pStyle w:val="text"/>
      </w:pPr>
      <w:r>
        <w:t xml:space="preserve">17. Несовершеннолетний, принятый на основании личного заявления в специализированное учреждение для несовершеннолетних, нуждающихся в </w:t>
      </w:r>
      <w:r>
        <w:lastRenderedPageBreak/>
        <w:t>социальной реабилитации, имеет право покинуть его на основании личного заявления.</w:t>
      </w:r>
    </w:p>
    <w:p w:rsidR="00790402" w:rsidRDefault="00790402" w:rsidP="00D66B02">
      <w:pPr>
        <w:pStyle w:val="text"/>
      </w:pPr>
      <w:r>
        <w:t>18. Специализированные учреждения для несовершеннолетних, нуждающихся в социальной реабилитации, в соответствии с уставами указанных учреждений:</w:t>
      </w:r>
    </w:p>
    <w:p w:rsidR="00790402" w:rsidRDefault="00790402" w:rsidP="00D66B02">
      <w:pPr>
        <w:pStyle w:val="text"/>
      </w:pPr>
      <w:r>
        <w:t>принимают участие в выявлении и устранении причин и условий, способствующих безнадзорности и беспризорности несовершеннолетних;</w:t>
      </w:r>
    </w:p>
    <w:p w:rsidR="00790402" w:rsidRDefault="00790402" w:rsidP="00D66B02">
      <w:pPr>
        <w:pStyle w:val="text"/>
      </w:pPr>
      <w:r>
        <w:t>оказывают социальную, психологическую и иную помощь несовершеннолетним, их родителям или законным представителям в ликвидации трудной жизненной ситуации, восстановлении социального статуса несовершеннолетних в коллективах сверстников по месту учебы, работы, жительства, содействуют возвращению несовершеннолетних в семьи;</w:t>
      </w:r>
    </w:p>
    <w:p w:rsidR="00790402" w:rsidRDefault="00790402" w:rsidP="00D66B02">
      <w:pPr>
        <w:pStyle w:val="text"/>
      </w:pPr>
      <w:r>
        <w:t>содержат в установленном порядке на полном государственном обеспечении несовершеннолетних беспризорных, безнадзорных и иных, оказавшихся в трудной жизненной ситуации, осуществляют их социальную реабилитацию, защиту их прав и законных интересов, организуют медицинское обслуживание и обучение несовершеннолетних по соответствующим образовательным программам, содействуют их профессиональной ориентации и получению ими специальности;</w:t>
      </w:r>
    </w:p>
    <w:p w:rsidR="00790402" w:rsidRDefault="00790402" w:rsidP="00D66B02">
      <w:pPr>
        <w:pStyle w:val="text"/>
      </w:pPr>
      <w:r>
        <w:t>уведомляют родителей несовершеннолетних или их законных представителей о нахождении несовершеннолетних в указанных учреждениях;</w:t>
      </w:r>
    </w:p>
    <w:p w:rsidR="00790402" w:rsidRDefault="00790402" w:rsidP="00D66B02">
      <w:pPr>
        <w:pStyle w:val="text"/>
      </w:pPr>
      <w:r>
        <w:t>содействуют органам опеки и попечительства в осуществлении устройства несовершеннолетних, оставшихся без попечения родителей или законных представителей.</w:t>
      </w:r>
    </w:p>
    <w:p w:rsidR="00790402" w:rsidRDefault="00790402" w:rsidP="00D66B02">
      <w:pPr>
        <w:pStyle w:val="text"/>
      </w:pPr>
      <w:r>
        <w:rPr>
          <w:b/>
          <w:bCs/>
        </w:rPr>
        <w:t>4. Стационарное социальное обслуживание</w:t>
      </w:r>
    </w:p>
    <w:p w:rsidR="00790402" w:rsidRDefault="00790402" w:rsidP="00D66B02">
      <w:pPr>
        <w:pStyle w:val="text"/>
      </w:pPr>
      <w:r>
        <w:t xml:space="preserve">19. Стационарное социальное обслуживание направлено на оказание разносторонней социально-бытовой помощи гражданам пожилого возраста и инвалидам, частично или полностью утратившим способность к самообслуживанию и нуждающимся по состоянию здоровья в постоянном уходе и наблюдении. </w:t>
      </w:r>
    </w:p>
    <w:p w:rsidR="00790402" w:rsidRDefault="00790402" w:rsidP="00D66B02">
      <w:pPr>
        <w:pStyle w:val="text"/>
      </w:pPr>
      <w:r>
        <w:t>20. Стационарное социальное обслуживание включает меры по созданию для граждан пожилого возраста и инвалидов наиболее адекватных их возрасту и состоянию здоровья условий жизнедеятельности, реабилитационные мероприятия медицинского, социального и лечебно-трудового характера, обеспечение ухода и медицинской помощи, организацию их отдыха и досуга.</w:t>
      </w:r>
    </w:p>
    <w:p w:rsidR="00790402" w:rsidRDefault="00790402" w:rsidP="00D66B02">
      <w:pPr>
        <w:pStyle w:val="text"/>
      </w:pPr>
      <w:r>
        <w:t>21. В стационарные учреждения социального обслуживания принимаются:</w:t>
      </w:r>
    </w:p>
    <w:p w:rsidR="00790402" w:rsidRDefault="00790402" w:rsidP="00D66B02">
      <w:pPr>
        <w:pStyle w:val="text"/>
      </w:pPr>
      <w:r>
        <w:t xml:space="preserve">престарелые граждане (женщины с 55 лет, мужчины с 60 лет) и инвалиды I и II групп старше 18 лет, нуждающиеся по состоянию здоровья в уходе, бытовом обслуживании и медицинской помощи, которым пребывание в учреждении не противопоказано по медицинским показаниям (в ред. постановления Правительства РМ от 02.08.2005 г. </w:t>
      </w:r>
      <w:hyperlink r:id="rId30" w:history="1">
        <w:r>
          <w:rPr>
            <w:rStyle w:val="a7"/>
          </w:rPr>
          <w:t>№ 308</w:t>
        </w:r>
      </w:hyperlink>
      <w:r>
        <w:t>);</w:t>
      </w:r>
    </w:p>
    <w:p w:rsidR="00790402" w:rsidRDefault="00790402" w:rsidP="00D66B02">
      <w:pPr>
        <w:pStyle w:val="text"/>
      </w:pPr>
      <w:r>
        <w:t>в психоневрологические интернаты социального обслуживания граждане (женщины с 55 лет, мужчины с 60 лет) и инвалиды I и II групп старше 18 лет, страдающие психическими хроническими заболеваниями;</w:t>
      </w:r>
    </w:p>
    <w:p w:rsidR="00790402" w:rsidRDefault="00790402" w:rsidP="00D66B02">
      <w:pPr>
        <w:pStyle w:val="text"/>
      </w:pPr>
      <w:r>
        <w:t>в детские стационарные учреждения социального обслуживания дети в возрасте от 4 до 18 лет с аномалиями умственного или физического развития.</w:t>
      </w:r>
    </w:p>
    <w:p w:rsidR="00790402" w:rsidRPr="005939D2" w:rsidRDefault="00790402" w:rsidP="00D66B02">
      <w:pPr>
        <w:autoSpaceDE w:val="0"/>
        <w:autoSpaceDN w:val="0"/>
        <w:adjustRightInd w:val="0"/>
        <w:rPr>
          <w:color w:val="000000"/>
        </w:rPr>
      </w:pPr>
      <w:r w:rsidRPr="005939D2">
        <w:rPr>
          <w:color w:val="000000"/>
        </w:rPr>
        <w:t>22. Прием в стационарное учреждение социального обслуживания для пожилых граждан и инвалидов производится по путевке Министерства, которая выдается на основании:</w:t>
      </w:r>
    </w:p>
    <w:p w:rsidR="00790402" w:rsidRPr="005939D2" w:rsidRDefault="00790402" w:rsidP="00D66B02">
      <w:pPr>
        <w:autoSpaceDE w:val="0"/>
        <w:autoSpaceDN w:val="0"/>
        <w:adjustRightInd w:val="0"/>
        <w:rPr>
          <w:color w:val="000000"/>
        </w:rPr>
      </w:pPr>
      <w:r w:rsidRPr="005939D2">
        <w:rPr>
          <w:color w:val="000000"/>
        </w:rPr>
        <w:t>заявления о приеме в стационарное учреждение;</w:t>
      </w:r>
    </w:p>
    <w:p w:rsidR="00790402" w:rsidRPr="005939D2" w:rsidRDefault="00790402" w:rsidP="00D66B02">
      <w:pPr>
        <w:autoSpaceDE w:val="0"/>
        <w:autoSpaceDN w:val="0"/>
        <w:adjustRightInd w:val="0"/>
        <w:rPr>
          <w:color w:val="000000"/>
        </w:rPr>
      </w:pPr>
      <w:r w:rsidRPr="005939D2">
        <w:rPr>
          <w:color w:val="000000"/>
        </w:rPr>
        <w:t>паспорта;</w:t>
      </w:r>
    </w:p>
    <w:p w:rsidR="00790402" w:rsidRPr="005939D2" w:rsidRDefault="00790402" w:rsidP="00D66B02">
      <w:pPr>
        <w:autoSpaceDE w:val="0"/>
        <w:autoSpaceDN w:val="0"/>
        <w:adjustRightInd w:val="0"/>
        <w:rPr>
          <w:color w:val="000000"/>
        </w:rPr>
      </w:pPr>
      <w:r w:rsidRPr="005939D2">
        <w:rPr>
          <w:color w:val="000000"/>
        </w:rPr>
        <w:t>пенсионного удостоверения;</w:t>
      </w:r>
    </w:p>
    <w:p w:rsidR="00790402" w:rsidRPr="005939D2" w:rsidRDefault="00790402" w:rsidP="00D66B02">
      <w:pPr>
        <w:autoSpaceDE w:val="0"/>
        <w:autoSpaceDN w:val="0"/>
        <w:adjustRightInd w:val="0"/>
        <w:rPr>
          <w:color w:val="000000"/>
        </w:rPr>
      </w:pPr>
      <w:r w:rsidRPr="005939D2">
        <w:rPr>
          <w:color w:val="000000"/>
        </w:rPr>
        <w:t>страхового полиса обязательного медицинского страхования;</w:t>
      </w:r>
    </w:p>
    <w:p w:rsidR="00790402" w:rsidRPr="005939D2" w:rsidRDefault="00790402" w:rsidP="00D66B02">
      <w:pPr>
        <w:autoSpaceDE w:val="0"/>
        <w:autoSpaceDN w:val="0"/>
        <w:adjustRightInd w:val="0"/>
        <w:rPr>
          <w:color w:val="000000"/>
        </w:rPr>
      </w:pPr>
      <w:r w:rsidRPr="005939D2">
        <w:rPr>
          <w:color w:val="000000"/>
        </w:rPr>
        <w:lastRenderedPageBreak/>
        <w:t>страхового свидетельства государственного пенсионного страхования;</w:t>
      </w:r>
    </w:p>
    <w:p w:rsidR="00790402" w:rsidRPr="005939D2" w:rsidRDefault="00790402" w:rsidP="00D66B02">
      <w:pPr>
        <w:autoSpaceDE w:val="0"/>
        <w:autoSpaceDN w:val="0"/>
        <w:adjustRightInd w:val="0"/>
        <w:rPr>
          <w:color w:val="000000"/>
        </w:rPr>
      </w:pPr>
      <w:r w:rsidRPr="005939D2">
        <w:rPr>
          <w:color w:val="000000"/>
        </w:rPr>
        <w:t>медицинской карты престарелого (инвалида) установленного образца, оформляемой лечебно-профилактическим учреждением по месту жительства;</w:t>
      </w:r>
    </w:p>
    <w:p w:rsidR="00790402" w:rsidRPr="005939D2" w:rsidRDefault="00BF4FFA" w:rsidP="00D66B02">
      <w:pPr>
        <w:autoSpaceDE w:val="0"/>
        <w:autoSpaceDN w:val="0"/>
        <w:adjustRightInd w:val="0"/>
        <w:rPr>
          <w:color w:val="000000"/>
        </w:rPr>
      </w:pPr>
      <w:hyperlink r:id="rId31" w:history="1">
        <w:r w:rsidR="00790402" w:rsidRPr="005939D2">
          <w:rPr>
            <w:color w:val="000000"/>
          </w:rPr>
          <w:t>справки</w:t>
        </w:r>
      </w:hyperlink>
      <w:r w:rsidR="00790402" w:rsidRPr="005939D2">
        <w:rPr>
          <w:color w:val="000000"/>
        </w:rPr>
        <w:t xml:space="preserve"> федерального учреждения медико-социальной экспертизы, подтверждающей факт установления инвалидности;</w:t>
      </w:r>
    </w:p>
    <w:p w:rsidR="00790402" w:rsidRPr="005939D2" w:rsidRDefault="00790402" w:rsidP="00D66B02">
      <w:pPr>
        <w:autoSpaceDE w:val="0"/>
        <w:autoSpaceDN w:val="0"/>
        <w:adjustRightInd w:val="0"/>
        <w:rPr>
          <w:color w:val="000000"/>
        </w:rPr>
      </w:pPr>
      <w:r w:rsidRPr="005939D2">
        <w:rPr>
          <w:color w:val="000000"/>
        </w:rPr>
        <w:t>договора о плате за стационарное обслуживание.</w:t>
      </w:r>
    </w:p>
    <w:p w:rsidR="00790402" w:rsidRPr="005939D2" w:rsidRDefault="00790402" w:rsidP="00D66B02">
      <w:pPr>
        <w:autoSpaceDE w:val="0"/>
        <w:autoSpaceDN w:val="0"/>
        <w:adjustRightInd w:val="0"/>
        <w:rPr>
          <w:color w:val="000000"/>
        </w:rPr>
      </w:pPr>
      <w:r w:rsidRPr="005939D2">
        <w:rPr>
          <w:color w:val="000000"/>
        </w:rPr>
        <w:t>Для приема в психоневрологический интернат дополнительно представляются:</w:t>
      </w:r>
    </w:p>
    <w:p w:rsidR="00790402" w:rsidRPr="005939D2" w:rsidRDefault="00790402" w:rsidP="00D66B02">
      <w:pPr>
        <w:autoSpaceDE w:val="0"/>
        <w:autoSpaceDN w:val="0"/>
        <w:adjustRightInd w:val="0"/>
        <w:rPr>
          <w:color w:val="000000"/>
        </w:rPr>
      </w:pPr>
      <w:r w:rsidRPr="005939D2">
        <w:rPr>
          <w:color w:val="000000"/>
        </w:rPr>
        <w:t>решение суда о признании лица недееспособным либо заключение врача-психиатра об отсутствии оснований для постановки вопроса перед судом о признании лица недееспособным;</w:t>
      </w:r>
    </w:p>
    <w:p w:rsidR="00790402" w:rsidRPr="005939D2" w:rsidRDefault="00790402" w:rsidP="00D66B02">
      <w:pPr>
        <w:autoSpaceDE w:val="0"/>
        <w:autoSpaceDN w:val="0"/>
        <w:adjustRightInd w:val="0"/>
        <w:rPr>
          <w:color w:val="000000"/>
        </w:rPr>
      </w:pPr>
      <w:r w:rsidRPr="005939D2">
        <w:rPr>
          <w:color w:val="000000"/>
        </w:rPr>
        <w:t>решение органа опеки и попечительства о направлении недееспособного заявителя в психоневрологический интернат.</w:t>
      </w:r>
    </w:p>
    <w:p w:rsidR="00790402" w:rsidRPr="005939D2" w:rsidRDefault="00790402" w:rsidP="00D66B02">
      <w:pPr>
        <w:autoSpaceDE w:val="0"/>
        <w:autoSpaceDN w:val="0"/>
        <w:adjustRightInd w:val="0"/>
        <w:rPr>
          <w:color w:val="000000"/>
        </w:rPr>
      </w:pPr>
      <w:r w:rsidRPr="005939D2">
        <w:rPr>
          <w:color w:val="000000"/>
        </w:rPr>
        <w:t>Прием несовершеннолетних в детские дома-интернаты производится по путевке Министерства, которая выдается на основании:</w:t>
      </w:r>
    </w:p>
    <w:p w:rsidR="00790402" w:rsidRPr="005939D2" w:rsidRDefault="00790402" w:rsidP="00D66B02">
      <w:pPr>
        <w:autoSpaceDE w:val="0"/>
        <w:autoSpaceDN w:val="0"/>
        <w:adjustRightInd w:val="0"/>
        <w:rPr>
          <w:color w:val="000000"/>
        </w:rPr>
      </w:pPr>
      <w:r w:rsidRPr="005939D2">
        <w:rPr>
          <w:color w:val="000000"/>
        </w:rPr>
        <w:t>заявления родителей (опекуна) с учетом мнения несовершеннолетнего, достигшего возраста десяти лет, за исключением случаев, когда учет мнения несовершеннолетнего противоречит его интересам;</w:t>
      </w:r>
    </w:p>
    <w:p w:rsidR="00790402" w:rsidRPr="005939D2" w:rsidRDefault="00790402" w:rsidP="00D66B02">
      <w:pPr>
        <w:autoSpaceDE w:val="0"/>
        <w:autoSpaceDN w:val="0"/>
        <w:adjustRightInd w:val="0"/>
        <w:rPr>
          <w:color w:val="000000"/>
        </w:rPr>
      </w:pPr>
      <w:r w:rsidRPr="005939D2">
        <w:rPr>
          <w:color w:val="000000"/>
        </w:rPr>
        <w:t>свидетельства о рождении ребенка;</w:t>
      </w:r>
    </w:p>
    <w:p w:rsidR="00790402" w:rsidRPr="005939D2" w:rsidRDefault="00790402" w:rsidP="00D66B02">
      <w:pPr>
        <w:autoSpaceDE w:val="0"/>
        <w:autoSpaceDN w:val="0"/>
        <w:adjustRightInd w:val="0"/>
        <w:rPr>
          <w:color w:val="000000"/>
        </w:rPr>
      </w:pPr>
      <w:r w:rsidRPr="005939D2">
        <w:rPr>
          <w:color w:val="000000"/>
        </w:rPr>
        <w:t>паспорта для ребенка в возрасте от 14 лет;</w:t>
      </w:r>
    </w:p>
    <w:p w:rsidR="00790402" w:rsidRPr="005939D2" w:rsidRDefault="00BF4FFA" w:rsidP="00D66B02">
      <w:pPr>
        <w:autoSpaceDE w:val="0"/>
        <w:autoSpaceDN w:val="0"/>
        <w:adjustRightInd w:val="0"/>
        <w:rPr>
          <w:color w:val="000000"/>
        </w:rPr>
      </w:pPr>
      <w:hyperlink r:id="rId32" w:history="1">
        <w:r w:rsidR="00790402" w:rsidRPr="005939D2">
          <w:rPr>
            <w:color w:val="000000"/>
          </w:rPr>
          <w:t>справки</w:t>
        </w:r>
      </w:hyperlink>
      <w:r w:rsidR="00790402" w:rsidRPr="005939D2">
        <w:rPr>
          <w:color w:val="000000"/>
        </w:rPr>
        <w:t xml:space="preserve"> федерального учреждения медико-социальной экспертизы, подтверждающей факт установления инвалидности;</w:t>
      </w:r>
    </w:p>
    <w:p w:rsidR="00790402" w:rsidRPr="005939D2" w:rsidRDefault="00790402" w:rsidP="00D66B02">
      <w:pPr>
        <w:autoSpaceDE w:val="0"/>
        <w:autoSpaceDN w:val="0"/>
        <w:adjustRightInd w:val="0"/>
        <w:rPr>
          <w:color w:val="000000"/>
        </w:rPr>
      </w:pPr>
      <w:r w:rsidRPr="005939D2">
        <w:rPr>
          <w:color w:val="000000"/>
        </w:rPr>
        <w:t>решения психолого-медико-педагогической комиссии с указанием полного диагноза в соответствии с международной классификацией болезней (МКБ-10) и рекомендацией типа стационарного учреждения;</w:t>
      </w:r>
    </w:p>
    <w:p w:rsidR="00790402" w:rsidRPr="005939D2" w:rsidRDefault="00790402" w:rsidP="00D66B02">
      <w:pPr>
        <w:autoSpaceDE w:val="0"/>
        <w:autoSpaceDN w:val="0"/>
        <w:adjustRightInd w:val="0"/>
        <w:rPr>
          <w:color w:val="000000"/>
        </w:rPr>
      </w:pPr>
      <w:r w:rsidRPr="005939D2">
        <w:rPr>
          <w:color w:val="000000"/>
        </w:rPr>
        <w:t>индивидуальной карты развития ребенка;</w:t>
      </w:r>
    </w:p>
    <w:p w:rsidR="00790402" w:rsidRPr="005939D2" w:rsidRDefault="00790402" w:rsidP="00D66B02">
      <w:pPr>
        <w:autoSpaceDE w:val="0"/>
        <w:autoSpaceDN w:val="0"/>
        <w:adjustRightInd w:val="0"/>
        <w:rPr>
          <w:color w:val="000000"/>
        </w:rPr>
      </w:pPr>
      <w:r w:rsidRPr="005939D2">
        <w:rPr>
          <w:color w:val="000000"/>
        </w:rPr>
        <w:t>выписки из истории развития с указанием проведенных профилактических прививок;</w:t>
      </w:r>
    </w:p>
    <w:p w:rsidR="00790402" w:rsidRPr="005939D2" w:rsidRDefault="00790402" w:rsidP="00D66B02">
      <w:pPr>
        <w:autoSpaceDE w:val="0"/>
        <w:autoSpaceDN w:val="0"/>
        <w:adjustRightInd w:val="0"/>
        <w:rPr>
          <w:color w:val="000000"/>
        </w:rPr>
      </w:pPr>
      <w:r w:rsidRPr="005939D2">
        <w:rPr>
          <w:color w:val="000000"/>
        </w:rPr>
        <w:t>результатов бактериологических исследований на группу возбудителей кишечных инфекций, дифтерию, реакцию Вассермана;</w:t>
      </w:r>
    </w:p>
    <w:p w:rsidR="00790402" w:rsidRPr="005939D2" w:rsidRDefault="00790402" w:rsidP="00D66B02">
      <w:pPr>
        <w:autoSpaceDE w:val="0"/>
        <w:autoSpaceDN w:val="0"/>
        <w:adjustRightInd w:val="0"/>
        <w:rPr>
          <w:color w:val="000000"/>
        </w:rPr>
      </w:pPr>
      <w:r w:rsidRPr="005939D2">
        <w:rPr>
          <w:color w:val="000000"/>
        </w:rPr>
        <w:t>решения органа опеки и попечительства о направлении несовершеннолетнего, оставшегося без попечения родителей, на стационарное обслуживание в государственное стационарное учреждение социального обслуживания;</w:t>
      </w:r>
    </w:p>
    <w:p w:rsidR="00790402" w:rsidRPr="005939D2" w:rsidRDefault="00790402" w:rsidP="00D66B02">
      <w:pPr>
        <w:autoSpaceDE w:val="0"/>
        <w:autoSpaceDN w:val="0"/>
        <w:adjustRightInd w:val="0"/>
        <w:rPr>
          <w:color w:val="000000"/>
        </w:rPr>
      </w:pPr>
      <w:r w:rsidRPr="005939D2">
        <w:rPr>
          <w:color w:val="000000"/>
        </w:rPr>
        <w:t>документов, подтверждающих статус ребенка;</w:t>
      </w:r>
    </w:p>
    <w:p w:rsidR="00790402" w:rsidRDefault="00790402" w:rsidP="00D66B02">
      <w:pPr>
        <w:pStyle w:val="text"/>
        <w:rPr>
          <w:color w:val="000000"/>
        </w:rPr>
      </w:pPr>
      <w:r w:rsidRPr="005939D2">
        <w:rPr>
          <w:color w:val="000000"/>
        </w:rPr>
        <w:t>договора о плате за стационарное обслуживание (кроме детей-сирот и детей, оставшихся без попечения родителей).</w:t>
      </w:r>
    </w:p>
    <w:p w:rsidR="00790402" w:rsidRDefault="00790402" w:rsidP="00D66B02">
      <w:pPr>
        <w:pStyle w:val="text"/>
      </w:pPr>
      <w:r>
        <w:t xml:space="preserve">(пункт 22 изложен в ред. постановления Правительства РМ от 18.02.2013 г. </w:t>
      </w:r>
      <w:hyperlink r:id="rId33" w:tgtFrame="ChangingDocument" w:history="1">
        <w:r>
          <w:rPr>
            <w:rStyle w:val="a7"/>
          </w:rPr>
          <w:t>№ 41</w:t>
        </w:r>
      </w:hyperlink>
      <w:r>
        <w:t>)</w:t>
      </w:r>
    </w:p>
    <w:p w:rsidR="00790402" w:rsidRDefault="00790402" w:rsidP="00D66B02">
      <w:pPr>
        <w:pStyle w:val="text"/>
      </w:pPr>
      <w:r>
        <w:t>23. Инвалиды и участники Великой Отечественной войны, члены семей погибших военнослужащих, а также умерших инвалидов и участников Великой Отечественной войны, лица, подвергшиеся политическим репрессиям, и лица, признанные пострадавшими от политических репрессий, принимаются в стационарное учреждение во внеочередном порядке.</w:t>
      </w:r>
    </w:p>
    <w:p w:rsidR="00790402" w:rsidRDefault="00790402" w:rsidP="00D66B02">
      <w:pPr>
        <w:pStyle w:val="text"/>
      </w:pPr>
      <w:r>
        <w:t>24. Престарелые и инвалиды могут приниматься на временное проживание сроком от 2 до 6 месяцев на общих основаниях.</w:t>
      </w:r>
    </w:p>
    <w:p w:rsidR="00790402" w:rsidRDefault="00790402" w:rsidP="00D66B02">
      <w:pPr>
        <w:pStyle w:val="text"/>
      </w:pPr>
      <w:r>
        <w:t>25. Стационарное социальное обслуживание граждан пожилого возраста и инвалидов осуществляется в стационарных учреждениях социального обслуживания, профилированных в соответствии с их возрастом, состоянием здоровья и социальным положением.</w:t>
      </w:r>
    </w:p>
    <w:p w:rsidR="00790402" w:rsidRDefault="00790402" w:rsidP="00D66B02">
      <w:pPr>
        <w:pStyle w:val="text"/>
      </w:pPr>
      <w:r>
        <w:lastRenderedPageBreak/>
        <w:t>Не допускается помещение детей-инвалидов с физическими недостатками в стационарные учреждения социального обслуживания, предназначенные для проживания детей с психическими расстройствами.</w:t>
      </w:r>
    </w:p>
    <w:p w:rsidR="00790402" w:rsidRDefault="00790402" w:rsidP="00D66B02">
      <w:pPr>
        <w:pStyle w:val="text"/>
      </w:pPr>
      <w:r>
        <w:t xml:space="preserve">26. Граждане пожилого возраста и инвалиды, частично или полностью утратившие способность к самообслуживанию и нуждающиеся в постоянном постороннем уходе, из числа освобождаемых из мест лишения свободы, особо опасных рецидивистов и других лиц, за которыми в соответствии с действующим законодательством установлен административный надзор, а также граждане пожилого возраста и инвалиды, ранее судимые или неоднократно привлекавшиеся к административной ответственности за нарушение общественного порядка, занимающиеся бродяжничеством и попрошайничеством, которые направляются из учреждений органов внутренних дел, при отсутствии медицинских противопоказаний и по их личному желанию принимаются на социальное обслуживание в специальные стационарные учреждения социального обслуживания на основании решения учреждений </w:t>
      </w:r>
      <w:r w:rsidRPr="00452B4D">
        <w:t>социального обслуживания</w:t>
      </w:r>
      <w:r>
        <w:t>.</w:t>
      </w:r>
    </w:p>
    <w:p w:rsidR="00790402" w:rsidRDefault="00790402" w:rsidP="00D66B02">
      <w:pPr>
        <w:pStyle w:val="text"/>
      </w:pPr>
      <w:r>
        <w:t xml:space="preserve">(в ред. постановлений Правительства РМ от 31.05.2010 г. </w:t>
      </w:r>
      <w:hyperlink r:id="rId34" w:history="1">
        <w:r w:rsidRPr="00765B8A">
          <w:rPr>
            <w:rStyle w:val="a7"/>
          </w:rPr>
          <w:t>№ 230</w:t>
        </w:r>
      </w:hyperlink>
      <w:r>
        <w:t xml:space="preserve">, </w:t>
      </w:r>
      <w:r w:rsidRPr="00C36259">
        <w:t xml:space="preserve">от 26.08.2013 г. </w:t>
      </w:r>
      <w:hyperlink r:id="rId35" w:tgtFrame="ChangingDocument" w:history="1">
        <w:r w:rsidRPr="00C36259">
          <w:rPr>
            <w:rStyle w:val="a7"/>
          </w:rPr>
          <w:t>№ 357</w:t>
        </w:r>
      </w:hyperlink>
      <w:r>
        <w:t>)</w:t>
      </w:r>
    </w:p>
    <w:p w:rsidR="00790402" w:rsidRDefault="00790402" w:rsidP="00D66B02">
      <w:pPr>
        <w:pStyle w:val="text"/>
      </w:pPr>
      <w:r>
        <w:rPr>
          <w:b/>
          <w:bCs/>
        </w:rPr>
        <w:t>5. Полустационарное социальное обслуживание</w:t>
      </w:r>
    </w:p>
    <w:p w:rsidR="00790402" w:rsidRDefault="00790402" w:rsidP="00D66B02">
      <w:pPr>
        <w:pStyle w:val="text"/>
      </w:pPr>
      <w:r>
        <w:t>27. Полустационарное социальное обслуживание включает социально-бытовое, медицинское и культурное обслуживание граждан пожилого возраста и инвалидов, организацию их питания, отдыха, обеспечение их участия в посильной трудовой деятельности и поддержание активного образа жизни.</w:t>
      </w:r>
    </w:p>
    <w:p w:rsidR="00790402" w:rsidRDefault="00790402" w:rsidP="00D66B02">
      <w:pPr>
        <w:pStyle w:val="text"/>
      </w:pPr>
      <w:r>
        <w:t>28. На полустационарное социальное обслуживание принимаются нуждающиеся в нем граждане пожилого возраста и инвалиды, сохранившие способность к самообслуживанию и активному передвижению, не имеющие медицинских противопоказаний к зачислению на социальное обслуживание.</w:t>
      </w:r>
    </w:p>
    <w:p w:rsidR="00790402" w:rsidRDefault="00790402" w:rsidP="00D66B02">
      <w:pPr>
        <w:pStyle w:val="text"/>
      </w:pPr>
      <w:r>
        <w:t>29. Оптимальная численность граждан, одновременно обслуживаемых отделением дневного (ночного) пребывания граждан пожилого возраста и инвалидов, составляет от 25 до 35 человек, а продолжительность обслуживания - не менее 2 недель.</w:t>
      </w:r>
    </w:p>
    <w:p w:rsidR="00790402" w:rsidRDefault="00790402" w:rsidP="00D66B02">
      <w:pPr>
        <w:pStyle w:val="text"/>
      </w:pPr>
      <w:r>
        <w:t>30. В отделении дневного (ночного) пребывания граждан пожилого возраста и инвалидов могут выделяться помещения для медицинского кабинета, клубной работы, библиотеки, столовой (буфета) и так далее.</w:t>
      </w:r>
    </w:p>
    <w:p w:rsidR="00790402" w:rsidRDefault="00790402" w:rsidP="00D66B02">
      <w:pPr>
        <w:pStyle w:val="text"/>
      </w:pPr>
      <w:r>
        <w:t>31. Для организации отдыха граждан рекомендуется оборудование спального помещения с предоставлением им индивидуальных постельных принадлежностей.</w:t>
      </w:r>
    </w:p>
    <w:p w:rsidR="00790402" w:rsidRDefault="00790402" w:rsidP="00D66B02">
      <w:pPr>
        <w:pStyle w:val="text"/>
      </w:pPr>
      <w:r>
        <w:t>32. Обслуживаемые граждане могут при их добровольном согласии и в соответствии с медицинскими рекомендациями участвовать в посильной трудовой деятельности в специально оборудованных лечебно-трудовых мастерских или подсобных хозяйствах.</w:t>
      </w:r>
    </w:p>
    <w:p w:rsidR="00790402" w:rsidRDefault="00790402" w:rsidP="00D66B02">
      <w:pPr>
        <w:pStyle w:val="text"/>
      </w:pPr>
      <w:r>
        <w:t>33. Трудовая деятельность осуществляется под руководством инструктора по трудовой терапии.</w:t>
      </w:r>
    </w:p>
    <w:p w:rsidR="00790402" w:rsidRDefault="00790402" w:rsidP="00D66B02">
      <w:pPr>
        <w:pStyle w:val="text"/>
      </w:pPr>
      <w:r>
        <w:rPr>
          <w:b/>
          <w:bCs/>
        </w:rPr>
        <w:t>6. Срочное социальное обслуживание</w:t>
      </w:r>
    </w:p>
    <w:p w:rsidR="00790402" w:rsidRDefault="00790402" w:rsidP="00D66B02">
      <w:pPr>
        <w:pStyle w:val="text"/>
      </w:pPr>
      <w:r>
        <w:t>34. Срочное социальное обслуживание предназначается для оказания неотложной помощи разового характера гражданам, остро нуждающимся в социальной поддержке, вне зависимости от их возраста.</w:t>
      </w:r>
    </w:p>
    <w:p w:rsidR="00790402" w:rsidRDefault="00790402" w:rsidP="00D66B02">
      <w:pPr>
        <w:pStyle w:val="text"/>
      </w:pPr>
      <w:r>
        <w:t>35. Срочное социальное обслуживание включает в себя следующие социальные услуги из числа предусмотренных республиканским перечнем гарантированных государством социальных услуг:</w:t>
      </w:r>
    </w:p>
    <w:p w:rsidR="00790402" w:rsidRDefault="00790402" w:rsidP="00D66B02">
      <w:pPr>
        <w:pStyle w:val="text"/>
      </w:pPr>
      <w:r>
        <w:t>обеспечение граждан бесплатным горячим питанием, в том числе путем предоставления им талонов на питание, или продуктовыми наборами;</w:t>
      </w:r>
    </w:p>
    <w:p w:rsidR="00790402" w:rsidRDefault="00790402" w:rsidP="00D66B02">
      <w:pPr>
        <w:pStyle w:val="text"/>
      </w:pPr>
      <w:r>
        <w:lastRenderedPageBreak/>
        <w:t xml:space="preserve">выделение нуждающимся одежды, обуви и других предметов первой необходимости; </w:t>
      </w:r>
    </w:p>
    <w:p w:rsidR="00790402" w:rsidRDefault="00790402" w:rsidP="00D66B02">
      <w:pPr>
        <w:pStyle w:val="text"/>
      </w:pPr>
      <w:r>
        <w:t>оказание материальной помощи;</w:t>
      </w:r>
    </w:p>
    <w:p w:rsidR="00790402" w:rsidRDefault="00790402" w:rsidP="00D66B02">
      <w:pPr>
        <w:pStyle w:val="text"/>
      </w:pPr>
      <w:r>
        <w:t>оказание гражданам юридической помощи в целях защиты их прав, психологической поддержки;</w:t>
      </w:r>
    </w:p>
    <w:p w:rsidR="00790402" w:rsidRDefault="00790402" w:rsidP="00D66B02">
      <w:pPr>
        <w:pStyle w:val="text"/>
      </w:pPr>
      <w:r>
        <w:t>содействие в получении временного жилого помещения;</w:t>
      </w:r>
    </w:p>
    <w:p w:rsidR="00790402" w:rsidRDefault="00790402" w:rsidP="00D66B02">
      <w:pPr>
        <w:pStyle w:val="text"/>
      </w:pPr>
      <w:r>
        <w:t>предоставление иных услуг, предусмотренных республиканским перечнем гарантированных государством социальных услуг;</w:t>
      </w:r>
    </w:p>
    <w:p w:rsidR="00790402" w:rsidRDefault="00790402" w:rsidP="00D66B02">
      <w:pPr>
        <w:pStyle w:val="text"/>
      </w:pPr>
      <w:r w:rsidRPr="00D82324">
        <w:t>доставка на дом лекарственных препаратов, назначенных по медицинским показаниям одиноким и одиноко проживающим гражданам пожилого возраста из числа инвалидов первой и второй групп.</w:t>
      </w:r>
    </w:p>
    <w:p w:rsidR="00790402" w:rsidRDefault="00790402" w:rsidP="00D66B02">
      <w:pPr>
        <w:pStyle w:val="text"/>
      </w:pPr>
      <w:r>
        <w:t>(абзац введен постановлением Правительства РМ</w:t>
      </w:r>
      <w:r w:rsidRPr="00E25B4A">
        <w:t xml:space="preserve"> от 01.04.2013 г. </w:t>
      </w:r>
      <w:hyperlink r:id="rId36" w:tgtFrame="ChangingDocument" w:history="1">
        <w:r w:rsidRPr="00E25B4A">
          <w:rPr>
            <w:rStyle w:val="a7"/>
          </w:rPr>
          <w:t>№ 96</w:t>
        </w:r>
      </w:hyperlink>
      <w:r>
        <w:t>)</w:t>
      </w:r>
    </w:p>
    <w:p w:rsidR="00790402" w:rsidRDefault="00790402" w:rsidP="00D66B02">
      <w:pPr>
        <w:pStyle w:val="text"/>
      </w:pPr>
      <w:r>
        <w:t>36. Отделение срочного социального обслуживания должно располагать минимальным набором лекарственных средств и изделий медицинского назначения для оказания доврачебной медицинской помощи при условии соответствующего их хранения и учета.</w:t>
      </w:r>
    </w:p>
    <w:p w:rsidR="00790402" w:rsidRDefault="00790402" w:rsidP="00D66B02">
      <w:pPr>
        <w:pStyle w:val="text"/>
      </w:pPr>
      <w:r>
        <w:t>37. Деятельность отделения срочного социального обслуживания строится на сотрудничестве с различными государственными учреждениями, общественными, благотворительными, религиозными организациями и объединениями, фондами, а также отдельными гражданами.</w:t>
      </w:r>
    </w:p>
    <w:p w:rsidR="00790402" w:rsidRDefault="00790402" w:rsidP="00D66B02">
      <w:pPr>
        <w:pStyle w:val="text"/>
      </w:pPr>
      <w:r>
        <w:rPr>
          <w:b/>
          <w:bCs/>
        </w:rPr>
        <w:t>7. Социальное обслуживание семьи и детей в отделении социальной помощи семье и детям</w:t>
      </w:r>
    </w:p>
    <w:p w:rsidR="00790402" w:rsidRDefault="00790402" w:rsidP="00D66B02">
      <w:pPr>
        <w:pStyle w:val="text"/>
      </w:pPr>
      <w:r>
        <w:t>38. Социальное обслуживание семьи и детей осуществляется отделением социальной помощи семье и детям в целях оказания неотложной помощи семьям и детям, находящимся в социально опасном положении или иной трудной жизненной ситуации.</w:t>
      </w:r>
    </w:p>
    <w:p w:rsidR="00790402" w:rsidRDefault="00790402" w:rsidP="00D66B02">
      <w:pPr>
        <w:pStyle w:val="text"/>
      </w:pPr>
      <w:r>
        <w:t>39. Отделение осуществляет определение и периодическое предоставление (постоянного, временного, на разовой основе) конкретных видов и форм социально-экономических, медико-социальных, социально-психологических, социально-педагогических и иных социальных услуг в соответствии с уставами учреждений.</w:t>
      </w:r>
    </w:p>
    <w:p w:rsidR="00790402" w:rsidRDefault="00790402" w:rsidP="00D66B02">
      <w:pPr>
        <w:pStyle w:val="text"/>
      </w:pPr>
      <w:r>
        <w:rPr>
          <w:b/>
          <w:bCs/>
        </w:rPr>
        <w:t>8. Обслуживание несовершеннолетних в отделении дневного</w:t>
      </w:r>
      <w:r>
        <w:t xml:space="preserve"> </w:t>
      </w:r>
      <w:r w:rsidRPr="00765B8A">
        <w:rPr>
          <w:b/>
          <w:bCs/>
        </w:rPr>
        <w:t>пребывания для детей</w:t>
      </w:r>
    </w:p>
    <w:p w:rsidR="00790402" w:rsidRDefault="00790402" w:rsidP="00D66B02">
      <w:pPr>
        <w:pStyle w:val="text"/>
      </w:pPr>
      <w:r>
        <w:t xml:space="preserve">40. Отделение дневного пребывания для детей является полустационарным структурным подразделением учреждения </w:t>
      </w:r>
      <w:r w:rsidRPr="00452B4D">
        <w:t>социального обслуживания</w:t>
      </w:r>
      <w:r>
        <w:t xml:space="preserve"> и предназначается для социальной реабилитации несовершеннолетних в дневное время.</w:t>
      </w:r>
    </w:p>
    <w:p w:rsidR="00790402" w:rsidRDefault="00790402" w:rsidP="00D66B02">
      <w:pPr>
        <w:pStyle w:val="text"/>
      </w:pPr>
      <w:r>
        <w:t xml:space="preserve">(в ред. постановлений Правительства РМ от 31.05.2010 г. </w:t>
      </w:r>
      <w:hyperlink r:id="rId37" w:history="1">
        <w:r w:rsidRPr="00765B8A">
          <w:rPr>
            <w:rStyle w:val="a7"/>
          </w:rPr>
          <w:t>№ 230</w:t>
        </w:r>
      </w:hyperlink>
      <w:r>
        <w:t xml:space="preserve">, </w:t>
      </w:r>
      <w:r w:rsidRPr="00C36259">
        <w:t xml:space="preserve">от 26.08.2013 г. </w:t>
      </w:r>
      <w:hyperlink r:id="rId38" w:tgtFrame="ChangingDocument" w:history="1">
        <w:r w:rsidRPr="00C36259">
          <w:rPr>
            <w:rStyle w:val="a7"/>
          </w:rPr>
          <w:t>№ 357</w:t>
        </w:r>
      </w:hyperlink>
      <w:r>
        <w:t>)</w:t>
      </w:r>
    </w:p>
    <w:p w:rsidR="00790402" w:rsidRDefault="00790402" w:rsidP="00D66B02">
      <w:pPr>
        <w:pStyle w:val="text"/>
      </w:pPr>
      <w:r>
        <w:t>41. Несовершеннолетние посещают отделение дневного пребывания в свободное от учебы в школе время.</w:t>
      </w:r>
    </w:p>
    <w:p w:rsidR="00790402" w:rsidRDefault="00790402" w:rsidP="00D66B02">
      <w:pPr>
        <w:pStyle w:val="text"/>
      </w:pPr>
      <w:r>
        <w:t>42. Дневное отделение создается для обслуживания от 20 до 30 детей, продолжительность обслуживания устанавливается из очередности на обслуживание, но не может составлять менее двух недель.</w:t>
      </w:r>
    </w:p>
    <w:p w:rsidR="00790402" w:rsidRDefault="00790402" w:rsidP="00D66B02">
      <w:pPr>
        <w:pStyle w:val="text"/>
      </w:pPr>
      <w:r>
        <w:t>43. Деятельность дневного отделения осуществляется на основе индивидуальной программы реабилитации.</w:t>
      </w:r>
    </w:p>
    <w:p w:rsidR="00790402" w:rsidRDefault="00790402" w:rsidP="00D66B02">
      <w:pPr>
        <w:pStyle w:val="text"/>
      </w:pPr>
      <w:r>
        <w:t>44. В период нахождения в отделении дневного пребывания несовершеннолетние обеспечиваются горячим питанием.</w:t>
      </w:r>
    </w:p>
    <w:p w:rsidR="00790402" w:rsidRDefault="00790402" w:rsidP="00D66B02">
      <w:pPr>
        <w:pStyle w:val="text"/>
      </w:pPr>
      <w:r>
        <w:t>45. В отделении дневного пребывания имеются помещения для проведения занятий, досуга и кружковой работы.</w:t>
      </w:r>
    </w:p>
    <w:p w:rsidR="00790402" w:rsidRDefault="00790402" w:rsidP="00D66B02">
      <w:pPr>
        <w:pStyle w:val="text"/>
      </w:pPr>
      <w:r>
        <w:t xml:space="preserve">46. Социальные услуги несовершеннолетним предоставляются бесплатно на основании заявлений несовершеннолетних, их родителей или законных </w:t>
      </w:r>
      <w:r>
        <w:lastRenderedPageBreak/>
        <w:t>представителей либо по инициативе должных лиц органов и учреждений системы профилактики безнадзорности и правонарушений несовершеннолетних.</w:t>
      </w:r>
    </w:p>
    <w:p w:rsidR="00790402" w:rsidRDefault="00790402" w:rsidP="00D66B02">
      <w:pPr>
        <w:pStyle w:val="text"/>
      </w:pPr>
      <w:r>
        <w:rPr>
          <w:b/>
          <w:bCs/>
        </w:rPr>
        <w:t>9. Отделение реабилитации детей и подростков с ограниченными физическими и умственными возможностями</w:t>
      </w:r>
    </w:p>
    <w:p w:rsidR="00790402" w:rsidRDefault="00790402" w:rsidP="00D66B02">
      <w:pPr>
        <w:pStyle w:val="text"/>
      </w:pPr>
      <w:r>
        <w:t xml:space="preserve">47. </w:t>
      </w:r>
      <w:r w:rsidRPr="00A94C82">
        <w:t xml:space="preserve">Отделение реабилитации детей и подростков с ограниченными физическими и умственными возможностями (далее - отделение) является полустационарным структурным подразделением учреждения </w:t>
      </w:r>
      <w:r w:rsidRPr="00452B4D">
        <w:t>социального обслуживания</w:t>
      </w:r>
      <w:r w:rsidRPr="00A94C82">
        <w:t xml:space="preserve"> и предназначено для обслуживания детей и подростков с ограниченными возможностями путем оказания им психолого-социальной, социально-педагогической и социальной реабилитационной помощи в условиях указанного учреждения.</w:t>
      </w:r>
    </w:p>
    <w:p w:rsidR="00790402" w:rsidRDefault="00790402" w:rsidP="00D66B02">
      <w:pPr>
        <w:pStyle w:val="text"/>
      </w:pPr>
      <w:r>
        <w:t xml:space="preserve">(изложен в ред. постановлений Правительства РМ от 31.05.2010 г. </w:t>
      </w:r>
      <w:hyperlink r:id="rId39" w:history="1">
        <w:r w:rsidRPr="00765B8A">
          <w:rPr>
            <w:rStyle w:val="a7"/>
          </w:rPr>
          <w:t>№ 230</w:t>
        </w:r>
      </w:hyperlink>
      <w:r>
        <w:t xml:space="preserve">, </w:t>
      </w:r>
      <w:r w:rsidRPr="00C36259">
        <w:t xml:space="preserve">от 26.08.2013 г. </w:t>
      </w:r>
      <w:hyperlink r:id="rId40" w:tgtFrame="ChangingDocument" w:history="1">
        <w:r w:rsidRPr="00C36259">
          <w:rPr>
            <w:rStyle w:val="a7"/>
          </w:rPr>
          <w:t>№ 357</w:t>
        </w:r>
      </w:hyperlink>
      <w:r>
        <w:t>)</w:t>
      </w:r>
    </w:p>
    <w:p w:rsidR="00790402" w:rsidRDefault="00790402" w:rsidP="00D66B02">
      <w:pPr>
        <w:pStyle w:val="text"/>
      </w:pPr>
      <w:r>
        <w:t>48. Правом на обслуживание в отделении пользуются дети - инвалиды школьного возраста, способные передвигаться и обслуживать себя самостоятельно или с посторонней помощью.</w:t>
      </w:r>
    </w:p>
    <w:p w:rsidR="00790402" w:rsidRDefault="00790402" w:rsidP="00D66B02">
      <w:pPr>
        <w:pStyle w:val="text"/>
      </w:pPr>
      <w:r>
        <w:t>49.Социальное обслуживание осуществляется отделением на временной основе.</w:t>
      </w:r>
    </w:p>
    <w:p w:rsidR="00790402" w:rsidRDefault="00790402" w:rsidP="00D66B02">
      <w:pPr>
        <w:pStyle w:val="text"/>
      </w:pPr>
      <w:r>
        <w:t>50. Дети и подростки, обучающиеся в общеобразовательных и вспомогательных школах, могут приниматься на обслуживание отделением на период школьных каникул.</w:t>
      </w:r>
    </w:p>
    <w:p w:rsidR="00790402" w:rsidRDefault="00790402" w:rsidP="00D66B02">
      <w:pPr>
        <w:pStyle w:val="text"/>
      </w:pPr>
      <w:r>
        <w:t>51. Услуги по обслуживанию в отделении оказываются бесплатно.</w:t>
      </w:r>
    </w:p>
    <w:p w:rsidR="00790402" w:rsidRDefault="00790402" w:rsidP="00D66B02">
      <w:pPr>
        <w:pStyle w:val="text"/>
      </w:pPr>
      <w:r>
        <w:t>52. Зачисление на обслуживание отделением осуществляется на основании:</w:t>
      </w:r>
    </w:p>
    <w:p w:rsidR="00790402" w:rsidRDefault="00790402" w:rsidP="00D66B02">
      <w:pPr>
        <w:pStyle w:val="text"/>
      </w:pPr>
      <w:r>
        <w:t>личного заявления родителей или лиц, их заменяющих, о принятии в отделении;</w:t>
      </w:r>
    </w:p>
    <w:p w:rsidR="00790402" w:rsidRDefault="00790402" w:rsidP="00D66B02">
      <w:pPr>
        <w:pStyle w:val="text"/>
      </w:pPr>
      <w:r>
        <w:t>документа, удостоверяющего личность родителя;</w:t>
      </w:r>
    </w:p>
    <w:p w:rsidR="00790402" w:rsidRDefault="00790402" w:rsidP="00D66B02">
      <w:pPr>
        <w:pStyle w:val="text"/>
      </w:pPr>
      <w:r>
        <w:t>свидетельства о рождении ребенка;</w:t>
      </w:r>
    </w:p>
    <w:p w:rsidR="00790402" w:rsidRDefault="00790402" w:rsidP="00D66B02">
      <w:pPr>
        <w:pStyle w:val="text"/>
      </w:pPr>
      <w:r>
        <w:t>документа, подтверждающего инвалидность ребенка;</w:t>
      </w:r>
    </w:p>
    <w:p w:rsidR="00790402" w:rsidRDefault="00790402" w:rsidP="00D66B02">
      <w:pPr>
        <w:pStyle w:val="text"/>
      </w:pPr>
      <w:r>
        <w:t>пенсионного удостоверения родителя (для пенсионеров);</w:t>
      </w:r>
    </w:p>
    <w:p w:rsidR="00790402" w:rsidRDefault="00790402" w:rsidP="00D66B02">
      <w:pPr>
        <w:pStyle w:val="text"/>
      </w:pPr>
      <w:r>
        <w:t>справок из лечебно-профилактических учреждений об отсутствии медицинских противопоказаний к принятию на обслуживание;</w:t>
      </w:r>
    </w:p>
    <w:p w:rsidR="00790402" w:rsidRDefault="00790402" w:rsidP="00D66B02">
      <w:pPr>
        <w:pStyle w:val="text"/>
      </w:pPr>
      <w:r>
        <w:t>акта материально-бытового обследования условий проживания.</w:t>
      </w:r>
    </w:p>
    <w:p w:rsidR="00790402" w:rsidRDefault="00790402" w:rsidP="00D66B02">
      <w:pPr>
        <w:pStyle w:val="text"/>
      </w:pPr>
      <w:r>
        <w:t>Документы могут быть представлены в подлинниках или в копиях, заверенных в установленном порядке.</w:t>
      </w:r>
    </w:p>
    <w:p w:rsidR="00790402" w:rsidRDefault="00790402" w:rsidP="00D66B02">
      <w:pPr>
        <w:pStyle w:val="text"/>
      </w:pPr>
      <w:r>
        <w:t>53. Противопоказаниями для направления в отделения являются заболевания в острой стадии и хронические заболевания в стадии декомпенсации, злокачественные новообразования в активной стадии, кахексии любого происхождения, острые инфекционные и паразитарные заболевания.</w:t>
      </w:r>
    </w:p>
    <w:p w:rsidR="00790402" w:rsidRDefault="00790402" w:rsidP="00D66B02">
      <w:pPr>
        <w:pStyle w:val="text"/>
      </w:pPr>
      <w:r>
        <w:t xml:space="preserve">54. Снятие с обслуживания производится распоряжением директора учреждения </w:t>
      </w:r>
      <w:r w:rsidRPr="00452B4D">
        <w:t>социального обслуживания</w:t>
      </w:r>
      <w:r>
        <w:t xml:space="preserve"> по личному заявлению родителей при истечении срока обслуживания, выявлении медицинских противопоказаний, нарушений установленных норм и правил при предоставлении социальных услуг.</w:t>
      </w:r>
    </w:p>
    <w:p w:rsidR="00790402" w:rsidRDefault="00790402" w:rsidP="00D66B02">
      <w:pPr>
        <w:pStyle w:val="text"/>
      </w:pPr>
      <w:r>
        <w:t xml:space="preserve">(в ред. постановлений Правительства РМ от 31.05.2010 г. </w:t>
      </w:r>
      <w:hyperlink r:id="rId41" w:history="1">
        <w:r w:rsidRPr="00765B8A">
          <w:rPr>
            <w:rStyle w:val="a7"/>
          </w:rPr>
          <w:t>№ 230</w:t>
        </w:r>
      </w:hyperlink>
      <w:r>
        <w:t xml:space="preserve">, </w:t>
      </w:r>
      <w:r w:rsidRPr="00C36259">
        <w:t xml:space="preserve">от 26.08.2013 г. </w:t>
      </w:r>
      <w:hyperlink r:id="rId42" w:tgtFrame="ChangingDocument" w:history="1">
        <w:r w:rsidRPr="00C36259">
          <w:rPr>
            <w:rStyle w:val="a7"/>
          </w:rPr>
          <w:t>№ 357</w:t>
        </w:r>
      </w:hyperlink>
      <w:r>
        <w:t>)</w:t>
      </w:r>
    </w:p>
    <w:p w:rsidR="00790402" w:rsidRDefault="00790402" w:rsidP="00D66B02">
      <w:pPr>
        <w:pStyle w:val="text"/>
      </w:pPr>
      <w:r>
        <w:t>55. Отделение разрабатывает и реализует программы психолого-социальной и социально-педагогической реабилитации, включающие групповые и индивидуальные занятия, культурно-массовые мероприятия.</w:t>
      </w:r>
    </w:p>
    <w:p w:rsidR="00790402" w:rsidRDefault="00790402" w:rsidP="00D66B02">
      <w:pPr>
        <w:pStyle w:val="text"/>
      </w:pPr>
      <w:r>
        <w:t>56. Отделение осуществляет выявление и учет детей и подростков, нуждающихся в обслуживании отделением.</w:t>
      </w:r>
    </w:p>
    <w:p w:rsidR="00790402" w:rsidRDefault="00790402" w:rsidP="00D66B02">
      <w:pPr>
        <w:pStyle w:val="text"/>
      </w:pPr>
      <w:r>
        <w:t>57. Отделение осуществляет обеспечение детей и подростков питанием по установленным нормам, медикаментами, постельными принадлежностями и другими необходимыми вещами.</w:t>
      </w:r>
    </w:p>
    <w:p w:rsidR="00790402" w:rsidRDefault="00790402" w:rsidP="00D66B02">
      <w:pPr>
        <w:pStyle w:val="text"/>
      </w:pPr>
      <w:r>
        <w:lastRenderedPageBreak/>
        <w:t>58. Отделением осуществляется доставка детей и подростков в отделение и домой специальным автотранспортом.</w:t>
      </w:r>
    </w:p>
    <w:p w:rsidR="00790402" w:rsidRDefault="00790402" w:rsidP="00D66B02">
      <w:pPr>
        <w:pStyle w:val="text"/>
      </w:pPr>
      <w:r>
        <w:rPr>
          <w:b/>
          <w:bCs/>
        </w:rPr>
        <w:t>10. Условия зачисления на социальное обслуживание и снятия с обслуживания граждан пожилого возраста и инвалидов</w:t>
      </w:r>
    </w:p>
    <w:p w:rsidR="00790402" w:rsidRPr="00452B4D" w:rsidRDefault="00790402" w:rsidP="00DE5F5E">
      <w:pPr>
        <w:widowControl w:val="0"/>
        <w:autoSpaceDE w:val="0"/>
        <w:autoSpaceDN w:val="0"/>
        <w:adjustRightInd w:val="0"/>
        <w:ind w:firstLine="540"/>
      </w:pPr>
      <w:r w:rsidRPr="00452B4D">
        <w:t>59. Зачисление на социальное обслуживание осуществляется на основании заявления, которое подается гражданином пожилого возраста или инвалидом, или его законным представителем в соответствующее учреждение социального обслуживания.</w:t>
      </w:r>
    </w:p>
    <w:p w:rsidR="00790402" w:rsidRPr="00452B4D" w:rsidRDefault="00790402" w:rsidP="00DE5F5E">
      <w:pPr>
        <w:widowControl w:val="0"/>
        <w:autoSpaceDE w:val="0"/>
        <w:autoSpaceDN w:val="0"/>
        <w:adjustRightInd w:val="0"/>
        <w:ind w:firstLine="540"/>
      </w:pPr>
      <w:bookmarkStart w:id="1" w:name="Par36"/>
      <w:bookmarkEnd w:id="1"/>
      <w:r w:rsidRPr="00452B4D">
        <w:t>К заявлению на социальное обслуживание, за исключением стационарного, прилагаются:</w:t>
      </w:r>
    </w:p>
    <w:p w:rsidR="00790402" w:rsidRPr="00452B4D" w:rsidRDefault="00790402" w:rsidP="00DE5F5E">
      <w:pPr>
        <w:widowControl w:val="0"/>
        <w:autoSpaceDE w:val="0"/>
        <w:autoSpaceDN w:val="0"/>
        <w:adjustRightInd w:val="0"/>
        <w:ind w:firstLine="540"/>
      </w:pPr>
      <w:r w:rsidRPr="00452B4D">
        <w:t>документ, удостоверяющий личность гражданина (паспорт; свидетельство о рождении - для лиц, не достигших 14-летнего возраста; заграничный паспорт - для постоянно проживающих за границей граждан, которые временно находятся на территории Российской Федерации, вид на жительство - для иностранных граждан, справку об освобождении из мест лишения свободы - для лиц, освободившихся из мест лишения свободы);</w:t>
      </w:r>
    </w:p>
    <w:p w:rsidR="00790402" w:rsidRPr="00452B4D" w:rsidRDefault="00790402" w:rsidP="00DE5F5E">
      <w:pPr>
        <w:widowControl w:val="0"/>
        <w:autoSpaceDE w:val="0"/>
        <w:autoSpaceDN w:val="0"/>
        <w:adjustRightInd w:val="0"/>
        <w:ind w:firstLine="540"/>
      </w:pPr>
      <w:r w:rsidRPr="00452B4D">
        <w:t>свидетельство, удостоверение установленного образца о праве на меры социальной поддержки в соответствии с действующим законодательством и определяющие статус лица, претендующего на получение социальных услуг;</w:t>
      </w:r>
    </w:p>
    <w:p w:rsidR="00790402" w:rsidRPr="00452B4D" w:rsidRDefault="00790402" w:rsidP="00DE5F5E">
      <w:pPr>
        <w:widowControl w:val="0"/>
        <w:autoSpaceDE w:val="0"/>
        <w:autoSpaceDN w:val="0"/>
        <w:adjustRightInd w:val="0"/>
        <w:ind w:firstLine="540"/>
      </w:pPr>
      <w:r w:rsidRPr="00452B4D">
        <w:t>справка федерального учреждения медико-социальной экспертизы, подтверждающая факт установления инвалидности;</w:t>
      </w:r>
    </w:p>
    <w:p w:rsidR="00790402" w:rsidRDefault="00790402" w:rsidP="00DE5F5E">
      <w:pPr>
        <w:widowControl w:val="0"/>
        <w:autoSpaceDE w:val="0"/>
        <w:autoSpaceDN w:val="0"/>
        <w:adjustRightInd w:val="0"/>
        <w:ind w:firstLine="540"/>
      </w:pPr>
      <w:r w:rsidRPr="00452B4D">
        <w:t xml:space="preserve">заключение </w:t>
      </w:r>
      <w:r w:rsidRPr="00A0027F">
        <w:t>медицинской</w:t>
      </w:r>
      <w:r>
        <w:t xml:space="preserve"> </w:t>
      </w:r>
      <w:r w:rsidRPr="00A0027F">
        <w:t>организации</w:t>
      </w:r>
      <w:r>
        <w:t xml:space="preserve"> </w:t>
      </w:r>
      <w:r w:rsidRPr="00A0027F">
        <w:t>государственной</w:t>
      </w:r>
      <w:r>
        <w:t xml:space="preserve"> </w:t>
      </w:r>
      <w:r w:rsidRPr="00A0027F">
        <w:t>системы</w:t>
      </w:r>
      <w:r>
        <w:t xml:space="preserve"> </w:t>
      </w:r>
      <w:r w:rsidRPr="00A0027F">
        <w:t>здравоохранения или муниципальной системы здравоохранения</w:t>
      </w:r>
      <w:r w:rsidRPr="00452B4D">
        <w:t xml:space="preserve"> о состоянии здоровья и отсутствии у потенциального клиента, клиента социальной службы медицинских противопоказаний к социальному обслуживанию на дому (бактерио- и вирусоносительство, хронический алкоголизм, карантинные инфекционные заболевания, активные формы туберкулеза, тяжелые психические расстройства, венерические заболевания, наркомания).</w:t>
      </w:r>
    </w:p>
    <w:p w:rsidR="00790402" w:rsidRDefault="00790402" w:rsidP="0080420A">
      <w:pPr>
        <w:widowControl w:val="0"/>
        <w:autoSpaceDE w:val="0"/>
        <w:autoSpaceDN w:val="0"/>
        <w:adjustRightInd w:val="0"/>
        <w:ind w:firstLine="540"/>
      </w:pPr>
      <w:r>
        <w:t xml:space="preserve">(в ред. постановления Правительства РМ от 03.03.2014 г. </w:t>
      </w:r>
      <w:hyperlink r:id="rId43" w:tgtFrame="ChangingDocument" w:history="1">
        <w:r>
          <w:rPr>
            <w:rStyle w:val="a7"/>
          </w:rPr>
          <w:t>№ 85</w:t>
        </w:r>
      </w:hyperlink>
      <w:r>
        <w:t>)</w:t>
      </w:r>
    </w:p>
    <w:p w:rsidR="00790402" w:rsidRPr="00452B4D" w:rsidRDefault="00790402" w:rsidP="00DE5F5E">
      <w:pPr>
        <w:widowControl w:val="0"/>
        <w:autoSpaceDE w:val="0"/>
        <w:autoSpaceDN w:val="0"/>
        <w:adjustRightInd w:val="0"/>
        <w:ind w:firstLine="540"/>
      </w:pPr>
      <w:r w:rsidRPr="00452B4D">
        <w:t>Учреждение социального обслуживания в установленном порядке запрашивает справку о размере пенсии (содержащиеся в ней сведения) в органах, осуществляющих пенсионное обеспечение, которые участвуют в предоставлении государственных услуг и в распоряжении которых такой документ (содержащиеся в нем сведения) должен (должны) находиться в соответствии с нормативными правовыми актами Российской Федерации. Гражданин пожилого возраста или инвалид или его законный представитель вправе представить вышеуказанный документ самостоятельно.</w:t>
      </w:r>
    </w:p>
    <w:p w:rsidR="00790402" w:rsidRPr="00452B4D" w:rsidRDefault="00790402" w:rsidP="00DE5F5E">
      <w:pPr>
        <w:widowControl w:val="0"/>
        <w:autoSpaceDE w:val="0"/>
        <w:autoSpaceDN w:val="0"/>
        <w:adjustRightInd w:val="0"/>
        <w:ind w:firstLine="540"/>
      </w:pPr>
      <w:r w:rsidRPr="00452B4D">
        <w:t>В течение 5 рабочих дней со дня получения заявления директор учреждения социального обслуживания организует обследование условий проживания заявителя, по результатам которого составляется акт.</w:t>
      </w:r>
    </w:p>
    <w:p w:rsidR="00790402" w:rsidRDefault="00790402" w:rsidP="00DE5F5E">
      <w:pPr>
        <w:widowControl w:val="0"/>
        <w:autoSpaceDE w:val="0"/>
        <w:autoSpaceDN w:val="0"/>
        <w:adjustRightInd w:val="0"/>
        <w:ind w:firstLine="540"/>
      </w:pPr>
      <w:r>
        <w:t xml:space="preserve">(в ред. постановления Правительства РМ </w:t>
      </w:r>
      <w:r w:rsidRPr="00C36259">
        <w:t xml:space="preserve">от 26.08.2013 г. </w:t>
      </w:r>
      <w:hyperlink r:id="rId44" w:tgtFrame="ChangingDocument" w:history="1">
        <w:r w:rsidRPr="00C36259">
          <w:rPr>
            <w:rStyle w:val="a7"/>
          </w:rPr>
          <w:t>№ 357</w:t>
        </w:r>
      </w:hyperlink>
      <w:r>
        <w:t>)</w:t>
      </w:r>
    </w:p>
    <w:p w:rsidR="00790402" w:rsidRPr="00452B4D" w:rsidRDefault="00790402" w:rsidP="00DE5F5E">
      <w:pPr>
        <w:widowControl w:val="0"/>
        <w:autoSpaceDE w:val="0"/>
        <w:autoSpaceDN w:val="0"/>
        <w:adjustRightInd w:val="0"/>
        <w:ind w:firstLine="540"/>
      </w:pPr>
      <w:r w:rsidRPr="00452B4D">
        <w:t>60. На основании акта и учитывая состояние здоровья, степень самообслуживания в соответствии с индивидуальной нуждаемостью, материальное и семейное положение, дополнительные права и льготы заявителя на получение социальных услуг, директор учреждения социального обслуживания в течение 5 рабочих дней принимает решение о зачислении на постоянное или временное социальное обслуживание или выносит мотивированное решение об отказе.</w:t>
      </w:r>
    </w:p>
    <w:p w:rsidR="00790402" w:rsidRPr="00452B4D" w:rsidRDefault="00790402" w:rsidP="00DE5F5E">
      <w:pPr>
        <w:widowControl w:val="0"/>
        <w:autoSpaceDE w:val="0"/>
        <w:autoSpaceDN w:val="0"/>
        <w:adjustRightInd w:val="0"/>
        <w:ind w:firstLine="540"/>
      </w:pPr>
      <w:r w:rsidRPr="00452B4D">
        <w:t>В случае принятия решения об отказе в зачислении на социальное обслуживание, учреждение социального обслуживания в течение 3 рабочих дней направляет заявителю соответствующее уведомление в письменной форме.</w:t>
      </w:r>
    </w:p>
    <w:p w:rsidR="00790402" w:rsidRDefault="00790402" w:rsidP="00DE5F5E">
      <w:pPr>
        <w:widowControl w:val="0"/>
        <w:autoSpaceDE w:val="0"/>
        <w:autoSpaceDN w:val="0"/>
        <w:adjustRightInd w:val="0"/>
        <w:ind w:firstLine="540"/>
      </w:pPr>
      <w:r>
        <w:t xml:space="preserve">(в ред. постановления Правительства РМ </w:t>
      </w:r>
      <w:r w:rsidRPr="00C36259">
        <w:t xml:space="preserve">от 26.08.2013 г. </w:t>
      </w:r>
      <w:hyperlink r:id="rId45" w:tgtFrame="ChangingDocument" w:history="1">
        <w:r w:rsidRPr="00C36259">
          <w:rPr>
            <w:rStyle w:val="a7"/>
          </w:rPr>
          <w:t>№ 357</w:t>
        </w:r>
      </w:hyperlink>
      <w:r>
        <w:t>)</w:t>
      </w:r>
    </w:p>
    <w:p w:rsidR="00790402" w:rsidRPr="00452B4D" w:rsidRDefault="00790402" w:rsidP="00DE5F5E">
      <w:pPr>
        <w:widowControl w:val="0"/>
        <w:autoSpaceDE w:val="0"/>
        <w:autoSpaceDN w:val="0"/>
        <w:adjustRightInd w:val="0"/>
        <w:ind w:firstLine="540"/>
      </w:pPr>
      <w:r w:rsidRPr="00452B4D">
        <w:lastRenderedPageBreak/>
        <w:t>61. Основаниями для отказа в зачислении на социальное обслуживание являются:</w:t>
      </w:r>
    </w:p>
    <w:p w:rsidR="00790402" w:rsidRPr="00452B4D" w:rsidRDefault="00790402" w:rsidP="00DE5F5E">
      <w:pPr>
        <w:widowControl w:val="0"/>
        <w:autoSpaceDE w:val="0"/>
        <w:autoSpaceDN w:val="0"/>
        <w:adjustRightInd w:val="0"/>
        <w:ind w:firstLine="540"/>
      </w:pPr>
      <w:r w:rsidRPr="00452B4D">
        <w:t>непредставление (представление не в полном объеме) документов, указанных в пунктах 14, 22 и части второй пункта 59 настоящего Порядка;</w:t>
      </w:r>
    </w:p>
    <w:p w:rsidR="00790402" w:rsidRPr="00452B4D" w:rsidRDefault="00790402" w:rsidP="00DE5F5E">
      <w:pPr>
        <w:widowControl w:val="0"/>
        <w:autoSpaceDE w:val="0"/>
        <w:autoSpaceDN w:val="0"/>
        <w:adjustRightInd w:val="0"/>
        <w:ind w:firstLine="540"/>
      </w:pPr>
      <w:r w:rsidRPr="00452B4D">
        <w:t>недостоверность сведений, содержащихся в представленных документах;</w:t>
      </w:r>
    </w:p>
    <w:p w:rsidR="00790402" w:rsidRPr="00452B4D" w:rsidRDefault="00790402" w:rsidP="00DE5F5E">
      <w:pPr>
        <w:widowControl w:val="0"/>
        <w:autoSpaceDE w:val="0"/>
        <w:autoSpaceDN w:val="0"/>
        <w:adjustRightInd w:val="0"/>
        <w:ind w:firstLine="540"/>
      </w:pPr>
      <w:r w:rsidRPr="00452B4D">
        <w:t>заявитель не относится к категориям граждан, указанным в пунктах 3, 21 и 28 настоящего Порядка;</w:t>
      </w:r>
    </w:p>
    <w:p w:rsidR="00790402" w:rsidRPr="00452B4D" w:rsidRDefault="00790402" w:rsidP="00DE5F5E">
      <w:pPr>
        <w:widowControl w:val="0"/>
        <w:autoSpaceDE w:val="0"/>
        <w:autoSpaceDN w:val="0"/>
        <w:adjustRightInd w:val="0"/>
        <w:ind w:firstLine="540"/>
      </w:pPr>
      <w:r w:rsidRPr="00452B4D">
        <w:t>наличие у заявителя при зачислении на социальное обслуживание на дому медицинских противопоказаний (бактерио- и вирусоносительство, хронический алкоголизм, карантинные инфекционные заболевания, активные формы туберкулеза, тяжелые психические расстройства, венерические заболевания, наркомания);</w:t>
      </w:r>
    </w:p>
    <w:p w:rsidR="00790402" w:rsidRDefault="00790402" w:rsidP="00DE5F5E">
      <w:pPr>
        <w:widowControl w:val="0"/>
        <w:autoSpaceDE w:val="0"/>
        <w:autoSpaceDN w:val="0"/>
        <w:adjustRightInd w:val="0"/>
        <w:ind w:firstLine="540"/>
      </w:pPr>
      <w:r w:rsidRPr="00452B4D">
        <w:t>решение комиссии при зачислении на социальное обслуживание на дому об отсутствии нуждае</w:t>
      </w:r>
      <w:r>
        <w:t>мости в социальном обслуживании;</w:t>
      </w:r>
    </w:p>
    <w:p w:rsidR="00790402" w:rsidRDefault="00790402" w:rsidP="00DE5F5E">
      <w:pPr>
        <w:widowControl w:val="0"/>
        <w:autoSpaceDE w:val="0"/>
        <w:autoSpaceDN w:val="0"/>
        <w:adjustRightInd w:val="0"/>
        <w:ind w:firstLine="540"/>
      </w:pPr>
      <w:r w:rsidRPr="00A0027F">
        <w:t>отказ</w:t>
      </w:r>
      <w:r>
        <w:t xml:space="preserve"> </w:t>
      </w:r>
      <w:r w:rsidRPr="00A0027F">
        <w:t>заявителя</w:t>
      </w:r>
      <w:r>
        <w:t xml:space="preserve"> </w:t>
      </w:r>
      <w:r w:rsidRPr="00A0027F">
        <w:t>от</w:t>
      </w:r>
      <w:r>
        <w:t xml:space="preserve"> </w:t>
      </w:r>
      <w:r w:rsidRPr="00A0027F">
        <w:t>заключения</w:t>
      </w:r>
      <w:r>
        <w:t xml:space="preserve"> </w:t>
      </w:r>
      <w:r w:rsidRPr="00A0027F">
        <w:t>договора</w:t>
      </w:r>
      <w:r>
        <w:t xml:space="preserve"> </w:t>
      </w:r>
      <w:r w:rsidRPr="00A0027F">
        <w:t>о</w:t>
      </w:r>
      <w:r>
        <w:t xml:space="preserve"> </w:t>
      </w:r>
      <w:r w:rsidRPr="00A0027F">
        <w:t>предоставлении</w:t>
      </w:r>
      <w:r>
        <w:t xml:space="preserve"> социального обслуживания на дому.</w:t>
      </w:r>
    </w:p>
    <w:p w:rsidR="00790402" w:rsidRDefault="00790402" w:rsidP="0080420A">
      <w:pPr>
        <w:widowControl w:val="0"/>
        <w:autoSpaceDE w:val="0"/>
        <w:autoSpaceDN w:val="0"/>
        <w:adjustRightInd w:val="0"/>
        <w:ind w:firstLine="540"/>
      </w:pPr>
      <w:r>
        <w:t xml:space="preserve">(абзац введен постановлением Правительства РМ от 03.03.2014 г. </w:t>
      </w:r>
      <w:hyperlink r:id="rId46" w:tgtFrame="ChangingDocument" w:history="1">
        <w:r>
          <w:rPr>
            <w:rStyle w:val="a7"/>
          </w:rPr>
          <w:t>№ 85</w:t>
        </w:r>
      </w:hyperlink>
      <w:r>
        <w:t>)</w:t>
      </w:r>
    </w:p>
    <w:p w:rsidR="00790402" w:rsidRDefault="00790402" w:rsidP="00DE5F5E">
      <w:pPr>
        <w:pStyle w:val="text"/>
      </w:pPr>
      <w:r w:rsidRPr="00452B4D">
        <w:t>Решение об отказе в зачислении на социальное обслуживание заявитель может обжаловать в Министерстве, а также в суде.</w:t>
      </w:r>
    </w:p>
    <w:p w:rsidR="00790402" w:rsidRDefault="00790402" w:rsidP="00D66B02">
      <w:pPr>
        <w:autoSpaceDE w:val="0"/>
        <w:autoSpaceDN w:val="0"/>
        <w:adjustRightInd w:val="0"/>
        <w:rPr>
          <w:color w:val="000000"/>
        </w:rPr>
      </w:pPr>
      <w:r>
        <w:t xml:space="preserve">(в ред. постановления Правительства РМ </w:t>
      </w:r>
      <w:r w:rsidRPr="00C36259">
        <w:t xml:space="preserve">от 26.08.2013 г. </w:t>
      </w:r>
      <w:hyperlink r:id="rId47" w:tgtFrame="ChangingDocument" w:history="1">
        <w:r w:rsidRPr="00C36259">
          <w:rPr>
            <w:rStyle w:val="a7"/>
          </w:rPr>
          <w:t>№ 357</w:t>
        </w:r>
      </w:hyperlink>
      <w:r>
        <w:t>)</w:t>
      </w:r>
    </w:p>
    <w:p w:rsidR="00790402" w:rsidRPr="005939D2" w:rsidRDefault="00790402" w:rsidP="00D66B02">
      <w:pPr>
        <w:autoSpaceDE w:val="0"/>
        <w:autoSpaceDN w:val="0"/>
        <w:adjustRightInd w:val="0"/>
        <w:rPr>
          <w:color w:val="000000"/>
        </w:rPr>
      </w:pPr>
      <w:r w:rsidRPr="005939D2">
        <w:rPr>
          <w:color w:val="000000"/>
        </w:rPr>
        <w:t>62. Граждане пожилого возраста и инвалиды, проживающие в семьях, представляют также:</w:t>
      </w:r>
    </w:p>
    <w:p w:rsidR="00790402" w:rsidRPr="005939D2" w:rsidRDefault="00790402" w:rsidP="00D66B02">
      <w:pPr>
        <w:autoSpaceDE w:val="0"/>
        <w:autoSpaceDN w:val="0"/>
        <w:adjustRightInd w:val="0"/>
        <w:rPr>
          <w:color w:val="000000"/>
        </w:rPr>
      </w:pPr>
      <w:r w:rsidRPr="005939D2">
        <w:rPr>
          <w:color w:val="000000"/>
        </w:rPr>
        <w:t>копии документов, подтверждающих правовые основания отнесения лиц, проживающих совместно с заявителем по месту жительства, к членам его семьи (паспорт, иные документы, удостоверяющие личность; свидетельство о государственной регистрации актов гражданского состояния: заключение - брака, расторжение брака, рождение ребенка, усыновление (удочерение), установление отцовства; решение суда о признании гражданина членом семьи заявителя);</w:t>
      </w:r>
    </w:p>
    <w:p w:rsidR="00790402" w:rsidRPr="005939D2" w:rsidRDefault="00790402" w:rsidP="00D66B02">
      <w:pPr>
        <w:autoSpaceDE w:val="0"/>
        <w:autoSpaceDN w:val="0"/>
        <w:adjustRightInd w:val="0"/>
        <w:rPr>
          <w:color w:val="000000"/>
        </w:rPr>
      </w:pPr>
      <w:r w:rsidRPr="005939D2">
        <w:rPr>
          <w:color w:val="000000"/>
        </w:rPr>
        <w:t>справки о доходах каждого члена семьи.</w:t>
      </w:r>
    </w:p>
    <w:p w:rsidR="00790402" w:rsidRDefault="00790402" w:rsidP="00D66B02">
      <w:pPr>
        <w:pStyle w:val="text"/>
        <w:rPr>
          <w:color w:val="000000"/>
        </w:rPr>
      </w:pPr>
      <w:r w:rsidRPr="005939D2">
        <w:rPr>
          <w:color w:val="000000"/>
        </w:rPr>
        <w:t xml:space="preserve">В случае если гражданин не представил по собственной инициативе документы о доходах членов семьи, учреждение </w:t>
      </w:r>
      <w:r w:rsidRPr="00452B4D">
        <w:t>социального обслуживания</w:t>
      </w:r>
      <w:r w:rsidRPr="005939D2">
        <w:rPr>
          <w:color w:val="000000"/>
        </w:rPr>
        <w:t xml:space="preserve"> в установленном порядке запрашивает эти документы (содержащиеся в них сведения) в органах, осуществляющих пенсионное обеспечение, налоговых органах или органах службы занятости, которые участвуют в предоставлении государственных услуг и в распоряжении которых такие документы (содержащиеся в них сведения) должны находиться в соответствии с нормативными правовыми актами Российской Федерации, нормативными правовыми актами Республики Мордовия.</w:t>
      </w:r>
    </w:p>
    <w:p w:rsidR="00790402" w:rsidRDefault="00790402" w:rsidP="00D66B02">
      <w:pPr>
        <w:pStyle w:val="text"/>
      </w:pPr>
      <w:r>
        <w:t xml:space="preserve">(пункт 62 изложен в ред. постановлений Правительства РМ от 18.02.2013 г. </w:t>
      </w:r>
      <w:hyperlink r:id="rId48" w:tgtFrame="ChangingDocument" w:history="1">
        <w:r>
          <w:rPr>
            <w:rStyle w:val="a7"/>
          </w:rPr>
          <w:t>№ 41</w:t>
        </w:r>
      </w:hyperlink>
      <w:r>
        <w:t xml:space="preserve">, </w:t>
      </w:r>
      <w:r w:rsidRPr="00C36259">
        <w:t xml:space="preserve">от 26.08.2013 г. </w:t>
      </w:r>
      <w:hyperlink r:id="rId49" w:tgtFrame="ChangingDocument" w:history="1">
        <w:r w:rsidRPr="00C36259">
          <w:rPr>
            <w:rStyle w:val="a7"/>
          </w:rPr>
          <w:t>№ 357</w:t>
        </w:r>
      </w:hyperlink>
      <w:r>
        <w:t>)</w:t>
      </w:r>
    </w:p>
    <w:p w:rsidR="00790402" w:rsidRDefault="00790402" w:rsidP="00D66B02">
      <w:pPr>
        <w:pStyle w:val="text"/>
      </w:pPr>
      <w:r>
        <w:t>63. Могут быть представлены подлинные документы или копии, заверенные в установленном порядке.</w:t>
      </w:r>
    </w:p>
    <w:p w:rsidR="00790402" w:rsidRPr="00452B4D" w:rsidRDefault="00790402" w:rsidP="00DE5F5E">
      <w:pPr>
        <w:widowControl w:val="0"/>
        <w:autoSpaceDE w:val="0"/>
        <w:autoSpaceDN w:val="0"/>
        <w:adjustRightInd w:val="0"/>
        <w:ind w:firstLine="540"/>
      </w:pPr>
      <w:r w:rsidRPr="00452B4D">
        <w:t>64. Снятие граждан с обслуживания структурными подразделениями учреждения социального обслуживания производится приказом директора учреждения социального обслуживания по личному заявлению обслуживаемого лица или его законного представителя при истечении сроков обслуживания, нарушении договорных условий оплаты за обслуживание, выявлении медицинских противопоказаний, нарушении гражданами установленных норм и правил при предоставлении им социальных услуг.</w:t>
      </w:r>
    </w:p>
    <w:p w:rsidR="00790402" w:rsidRDefault="00790402" w:rsidP="00DE5F5E">
      <w:pPr>
        <w:pStyle w:val="text"/>
      </w:pPr>
      <w:r>
        <w:t xml:space="preserve">(в ред. постановления Правительства РМ </w:t>
      </w:r>
      <w:r w:rsidRPr="00C36259">
        <w:t xml:space="preserve">от 26.08.2013 г. </w:t>
      </w:r>
      <w:hyperlink r:id="rId50" w:tgtFrame="ChangingDocument" w:history="1">
        <w:r w:rsidRPr="00C36259">
          <w:rPr>
            <w:rStyle w:val="a7"/>
          </w:rPr>
          <w:t>№ 357</w:t>
        </w:r>
      </w:hyperlink>
      <w:r>
        <w:t>)</w:t>
      </w:r>
    </w:p>
    <w:p w:rsidR="00790402" w:rsidRDefault="00790402" w:rsidP="00DE5F5E">
      <w:pPr>
        <w:pStyle w:val="text"/>
      </w:pPr>
      <w:r w:rsidRPr="00452B4D">
        <w:lastRenderedPageBreak/>
        <w:t>65. Граждане пожилого возраста и инвалиды, зачисленные на социальное обслуживание, вправе отказаться от услуг учреждений социального обслуживания, предоставляющих им социальные услуги.</w:t>
      </w:r>
    </w:p>
    <w:p w:rsidR="00790402" w:rsidRDefault="00790402" w:rsidP="00D66B02">
      <w:pPr>
        <w:pStyle w:val="text"/>
      </w:pPr>
      <w:r>
        <w:t xml:space="preserve">(в ред. постановления Правительства РМ </w:t>
      </w:r>
      <w:r w:rsidRPr="00C36259">
        <w:t xml:space="preserve">от 26.08.2013 г. </w:t>
      </w:r>
      <w:hyperlink r:id="rId51" w:tgtFrame="ChangingDocument" w:history="1">
        <w:r w:rsidRPr="00C36259">
          <w:rPr>
            <w:rStyle w:val="a7"/>
          </w:rPr>
          <w:t>№ 357</w:t>
        </w:r>
      </w:hyperlink>
      <w:r>
        <w:t>)</w:t>
      </w:r>
    </w:p>
    <w:p w:rsidR="00790402" w:rsidRDefault="00790402" w:rsidP="00D66B02">
      <w:pPr>
        <w:pStyle w:val="text"/>
      </w:pPr>
      <w:r>
        <w:t>66. При отказе граждан от обслуживания, при условии, что такой отказ может повлечь ухудшение их состояния здоровья, гражданам или их законным представителям должны быть разъяснены последствия принятого решения и получено письменное подтверждение о получении ими такой информации. Решение об отказе от принятия на обслуживание или снятии с обслуживания граждан может быть обжаловано ими или их законными представителями в Министерстве, а также в суде.</w:t>
      </w:r>
    </w:p>
    <w:p w:rsidR="00790402" w:rsidRDefault="00790402" w:rsidP="00D66B02">
      <w:pPr>
        <w:pStyle w:val="text"/>
      </w:pPr>
      <w:r>
        <w:t xml:space="preserve">(в ред. постановлений Правительства РМ от 17.03.2006 г. </w:t>
      </w:r>
      <w:hyperlink r:id="rId52" w:history="1">
        <w:r>
          <w:rPr>
            <w:rStyle w:val="a7"/>
          </w:rPr>
          <w:t>№ 89</w:t>
        </w:r>
      </w:hyperlink>
      <w:r>
        <w:t xml:space="preserve">, от 25.08.2008 г. </w:t>
      </w:r>
      <w:hyperlink r:id="rId53" w:history="1">
        <w:r>
          <w:rPr>
            <w:rStyle w:val="a7"/>
          </w:rPr>
          <w:t>№ 375</w:t>
        </w:r>
      </w:hyperlink>
      <w:r>
        <w:t xml:space="preserve">, </w:t>
      </w:r>
      <w:r w:rsidRPr="00C36259">
        <w:t xml:space="preserve">от 26.08.2013 г. </w:t>
      </w:r>
      <w:hyperlink r:id="rId54" w:tgtFrame="ChangingDocument" w:history="1">
        <w:r w:rsidRPr="00C36259">
          <w:rPr>
            <w:rStyle w:val="a7"/>
          </w:rPr>
          <w:t>№ 357</w:t>
        </w:r>
      </w:hyperlink>
      <w:r>
        <w:t>)</w:t>
      </w:r>
    </w:p>
    <w:p w:rsidR="00790402" w:rsidRDefault="00790402" w:rsidP="00D66B02">
      <w:pPr>
        <w:pStyle w:val="text"/>
      </w:pPr>
      <w:r>
        <w:rPr>
          <w:b/>
          <w:bCs/>
        </w:rPr>
        <w:t xml:space="preserve">11. </w:t>
      </w:r>
      <w:r w:rsidRPr="00765B8A">
        <w:rPr>
          <w:b/>
          <w:bCs/>
        </w:rPr>
        <w:t>Оплата социальных услуг, предоставляемых на дому и при полустационарном социальном обслуживании</w:t>
      </w:r>
    </w:p>
    <w:p w:rsidR="00790402" w:rsidRDefault="00790402" w:rsidP="00D66B02">
      <w:pPr>
        <w:pStyle w:val="text"/>
      </w:pPr>
      <w:r>
        <w:t xml:space="preserve">(наименование раздела 11 в ред. постановления Правительства РМ от 31.05.2010 г. </w:t>
      </w:r>
      <w:hyperlink r:id="rId55" w:history="1">
        <w:r w:rsidRPr="00765B8A">
          <w:rPr>
            <w:rStyle w:val="a7"/>
          </w:rPr>
          <w:t>№ 230</w:t>
        </w:r>
      </w:hyperlink>
      <w:r>
        <w:t>)</w:t>
      </w:r>
    </w:p>
    <w:p w:rsidR="00790402" w:rsidRDefault="00790402" w:rsidP="00D66B02">
      <w:pPr>
        <w:pStyle w:val="text"/>
      </w:pPr>
      <w:r w:rsidRPr="00452B4D">
        <w:t>67. Социальные услуги, входящие в республиканский перечень гарантированных государством социальных услуг, предоставляются гражданам пожилого возраста и инвалидам на дому, в полустационарных условиях учреждениями социального обслуживания бесплатно, а также на условиях частичной или полной оплаты.</w:t>
      </w:r>
    </w:p>
    <w:p w:rsidR="00790402" w:rsidRDefault="00790402" w:rsidP="00D66B02">
      <w:pPr>
        <w:pStyle w:val="text"/>
      </w:pPr>
      <w:r>
        <w:t xml:space="preserve">(в ред. постановлений Правительства РМ от 31.05.2010 г. </w:t>
      </w:r>
      <w:hyperlink r:id="rId56" w:history="1">
        <w:r w:rsidRPr="00765B8A">
          <w:rPr>
            <w:rStyle w:val="a7"/>
          </w:rPr>
          <w:t>№ 230</w:t>
        </w:r>
      </w:hyperlink>
      <w:r>
        <w:t xml:space="preserve">, </w:t>
      </w:r>
      <w:r w:rsidRPr="00C36259">
        <w:t xml:space="preserve">от 26.08.2013 г. </w:t>
      </w:r>
      <w:hyperlink r:id="rId57" w:tgtFrame="ChangingDocument" w:history="1">
        <w:r w:rsidRPr="00C36259">
          <w:rPr>
            <w:rStyle w:val="a7"/>
          </w:rPr>
          <w:t>№ 357</w:t>
        </w:r>
      </w:hyperlink>
      <w:r>
        <w:t>)</w:t>
      </w:r>
    </w:p>
    <w:p w:rsidR="00790402" w:rsidRDefault="00790402" w:rsidP="00D66B02">
      <w:pPr>
        <w:pStyle w:val="text"/>
      </w:pPr>
      <w:r w:rsidRPr="00452B4D">
        <w:t>68.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бесплатно:</w:t>
      </w:r>
    </w:p>
    <w:p w:rsidR="00790402" w:rsidRDefault="00790402" w:rsidP="00D66B02">
      <w:pPr>
        <w:pStyle w:val="text"/>
      </w:pPr>
      <w:r>
        <w:t xml:space="preserve"> (в ред. постановлений Правительства РМ от 31.05.2010 г. </w:t>
      </w:r>
      <w:hyperlink r:id="rId58" w:history="1">
        <w:r w:rsidRPr="00765B8A">
          <w:rPr>
            <w:rStyle w:val="a7"/>
          </w:rPr>
          <w:t>№ 230</w:t>
        </w:r>
      </w:hyperlink>
      <w:r>
        <w:t xml:space="preserve">, </w:t>
      </w:r>
      <w:r w:rsidRPr="00C36259">
        <w:t xml:space="preserve">от 26.08.2013 г. </w:t>
      </w:r>
      <w:hyperlink r:id="rId59" w:tgtFrame="ChangingDocument" w:history="1">
        <w:r w:rsidRPr="00C36259">
          <w:rPr>
            <w:rStyle w:val="a7"/>
          </w:rPr>
          <w:t>№ 357</w:t>
        </w:r>
      </w:hyperlink>
      <w:r>
        <w:t>)</w:t>
      </w:r>
    </w:p>
    <w:p w:rsidR="00790402" w:rsidRDefault="00790402" w:rsidP="00D66B02">
      <w:pPr>
        <w:pStyle w:val="text"/>
      </w:pPr>
      <w:r>
        <w:t>одиноким гражданам пожилого возраста (одиноким супружеским парам) и инвалидам, получающим пенсию, в том числе с учетом надбавок, в размере ниже прожиточного минимума, установленного для пенсионеров в Республике Мордовия;</w:t>
      </w:r>
    </w:p>
    <w:p w:rsidR="00790402" w:rsidRDefault="00790402" w:rsidP="00D66B02">
      <w:pPr>
        <w:pStyle w:val="text"/>
      </w:pPr>
      <w:r>
        <w:t>гражданам пожилого возраста и инвалидам, имеющим родственников, которые не могут в связи с отдаленностью проживания, малообеспечен-ностью, болезнью и другими объективными причинами (далее именуются - объективные причины) обеспечить им помощь и уход, при условии, что размер получаемой этими гражданами пенсии, в том числе с учетом надбавок, ниже прожиточного минимума, установленного для пенсионеров в Республике Мордовия;</w:t>
      </w:r>
    </w:p>
    <w:p w:rsidR="00790402" w:rsidRDefault="00790402" w:rsidP="00D66B02">
      <w:pPr>
        <w:pStyle w:val="text"/>
      </w:pPr>
      <w:r>
        <w:t xml:space="preserve">гражданам пожилого возраста и инвалидам, проживающим в семьях, среднедушевой доход которых ниже прожиточного минимума, установленного в Республике Мордовия (в ред. постановления Правительства РМ от 02.08.2005 г. </w:t>
      </w:r>
      <w:hyperlink r:id="rId60" w:history="1">
        <w:r>
          <w:rPr>
            <w:rStyle w:val="a7"/>
          </w:rPr>
          <w:t>№ 308</w:t>
        </w:r>
      </w:hyperlink>
      <w:r>
        <w:t>).</w:t>
      </w:r>
    </w:p>
    <w:p w:rsidR="00790402" w:rsidRDefault="00790402" w:rsidP="00D66B02">
      <w:pPr>
        <w:pStyle w:val="text"/>
      </w:pPr>
      <w:r w:rsidRPr="00452B4D">
        <w:t>69.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на условиях частичной оплаты:</w:t>
      </w:r>
    </w:p>
    <w:p w:rsidR="00790402" w:rsidRDefault="00790402" w:rsidP="00D66B02">
      <w:pPr>
        <w:pStyle w:val="text"/>
      </w:pPr>
      <w:r>
        <w:t xml:space="preserve">(в ред. постановлений Правительства РМ от 31.05.2010 г. </w:t>
      </w:r>
      <w:hyperlink r:id="rId61" w:history="1">
        <w:r w:rsidRPr="00765B8A">
          <w:rPr>
            <w:rStyle w:val="a7"/>
          </w:rPr>
          <w:t>№ 230</w:t>
        </w:r>
      </w:hyperlink>
      <w:r>
        <w:t xml:space="preserve">, </w:t>
      </w:r>
      <w:r w:rsidRPr="00C36259">
        <w:t xml:space="preserve">от 26.08.2013 г. </w:t>
      </w:r>
      <w:hyperlink r:id="rId62" w:tgtFrame="ChangingDocument" w:history="1">
        <w:r w:rsidRPr="00C36259">
          <w:rPr>
            <w:rStyle w:val="a7"/>
          </w:rPr>
          <w:t>№ 357</w:t>
        </w:r>
      </w:hyperlink>
      <w:r>
        <w:t>)</w:t>
      </w:r>
    </w:p>
    <w:p w:rsidR="00790402" w:rsidRDefault="00790402" w:rsidP="00D66B02">
      <w:pPr>
        <w:pStyle w:val="text"/>
      </w:pPr>
      <w:r>
        <w:t xml:space="preserve">одиноким гражданам пожилого возраста (одиноким супружеским парам) и инвалидам, получающим пенсию, в том числе с учетом надбавок, в размере от </w:t>
      </w:r>
      <w:r>
        <w:lastRenderedPageBreak/>
        <w:t>100 до 150 процентов прожиточного минимума, установленного для пенсионеров в Республике Мордовия;</w:t>
      </w:r>
    </w:p>
    <w:p w:rsidR="00790402" w:rsidRDefault="00790402" w:rsidP="00D66B02">
      <w:pPr>
        <w:pStyle w:val="text"/>
      </w:pPr>
      <w:r>
        <w:t>гражданам пожилого возраста и инвалидам, имеющим родственников, которые не могут по объективным причинам обеспечить им помощь и уход, при условии, что размер получаемой этими гражданами пенсии, в том числе с учетом надбавок составляет от 100 до 150 процентов прожиточного минимума, установленного для пенсионеров в Республике Мордовия;</w:t>
      </w:r>
    </w:p>
    <w:p w:rsidR="00790402" w:rsidRDefault="00790402" w:rsidP="00D66B02">
      <w:pPr>
        <w:pStyle w:val="text"/>
      </w:pPr>
      <w:r>
        <w:t xml:space="preserve">гражданам пожилого возраста и инвалидам, проживающим в семьях, среднедушевой доход которых составляет от 100 до 150 процентов прожиточного минимума, установленного в Республике Мордовия (в ред. постановления Правительства РМ от 02.08.2005 г. </w:t>
      </w:r>
      <w:hyperlink r:id="rId63" w:history="1">
        <w:r>
          <w:rPr>
            <w:rStyle w:val="a7"/>
          </w:rPr>
          <w:t>№ 308</w:t>
        </w:r>
      </w:hyperlink>
      <w:r>
        <w:t>).</w:t>
      </w:r>
    </w:p>
    <w:p w:rsidR="00790402" w:rsidRDefault="00790402" w:rsidP="00D66B02">
      <w:pPr>
        <w:pStyle w:val="text"/>
      </w:pPr>
      <w:r>
        <w:t xml:space="preserve">70. Ежемесячный размер частичной оплаты услуг, </w:t>
      </w:r>
      <w:r w:rsidRPr="00452B4D">
        <w:t>входящих в республиканский перечень гарантированных государством социальных услуг</w:t>
      </w:r>
      <w:r>
        <w:t>, предоставляемых на дому, не должен превышать:</w:t>
      </w:r>
    </w:p>
    <w:p w:rsidR="00790402" w:rsidRDefault="00790402" w:rsidP="00D66B02">
      <w:pPr>
        <w:pStyle w:val="text"/>
      </w:pPr>
      <w:r>
        <w:t>(в ред. постановления Правительства РМ</w:t>
      </w:r>
      <w:r w:rsidRPr="00C36259">
        <w:t xml:space="preserve"> от 26.08.2013 г. </w:t>
      </w:r>
      <w:hyperlink r:id="rId64" w:tgtFrame="ChangingDocument" w:history="1">
        <w:r w:rsidRPr="00C36259">
          <w:rPr>
            <w:rStyle w:val="a7"/>
          </w:rPr>
          <w:t>№ 357</w:t>
        </w:r>
      </w:hyperlink>
      <w:r>
        <w:t>)</w:t>
      </w:r>
    </w:p>
    <w:p w:rsidR="00790402" w:rsidRDefault="00790402" w:rsidP="00D66B02">
      <w:pPr>
        <w:pStyle w:val="text"/>
      </w:pPr>
      <w:r>
        <w:t>для одиноких граждан пожилого возраста (одиноких супружеских пар) и инвалидов - 25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790402" w:rsidRDefault="00790402" w:rsidP="00D66B02">
      <w:pPr>
        <w:pStyle w:val="text"/>
      </w:pPr>
      <w:r>
        <w:t>для граждан пожилого возраста и инвалидов, имеющих родственников, которые не могут по объективным причинам обеспечить им помощь и уход, 25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790402" w:rsidRDefault="00790402" w:rsidP="00D66B02">
      <w:pPr>
        <w:pStyle w:val="text"/>
      </w:pPr>
      <w:r>
        <w:t>для граждан пожилого возраста и инвалидов, проживающих в семьях, 25 процентов от разницы между среднедушевым доходом семьи и прожиточным минимумом, установленным в Республике Мордовия.</w:t>
      </w:r>
    </w:p>
    <w:p w:rsidR="00790402" w:rsidRDefault="00790402" w:rsidP="00D66B02">
      <w:pPr>
        <w:pStyle w:val="text"/>
      </w:pPr>
      <w:r>
        <w:t xml:space="preserve">Ежемесячный размер частичной оплаты услуг, </w:t>
      </w:r>
      <w:r w:rsidRPr="00452B4D">
        <w:t>входящих в республиканский перечень гарантированных государством социальных услуг</w:t>
      </w:r>
      <w:r>
        <w:t>, предоставляемых в полу стационарных условиях, не должен превышать:</w:t>
      </w:r>
    </w:p>
    <w:p w:rsidR="00790402" w:rsidRDefault="00790402" w:rsidP="00D66B02">
      <w:pPr>
        <w:pStyle w:val="text"/>
      </w:pPr>
      <w:r>
        <w:t>(в ред. постановления Правительства РМ</w:t>
      </w:r>
      <w:r w:rsidRPr="00C36259">
        <w:t xml:space="preserve"> от 26.08.2013 г. </w:t>
      </w:r>
      <w:hyperlink r:id="rId65" w:tgtFrame="ChangingDocument" w:history="1">
        <w:r w:rsidRPr="00C36259">
          <w:rPr>
            <w:rStyle w:val="a7"/>
          </w:rPr>
          <w:t>№ 357</w:t>
        </w:r>
      </w:hyperlink>
      <w:r>
        <w:t>)</w:t>
      </w:r>
    </w:p>
    <w:p w:rsidR="00790402" w:rsidRDefault="00790402" w:rsidP="00D66B02">
      <w:pPr>
        <w:pStyle w:val="text"/>
      </w:pPr>
      <w:r>
        <w:t>для одиноких граждан пожилого возраста (одиноких супружеских пар) и инвалидов - 50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790402" w:rsidRDefault="00790402" w:rsidP="00D66B02">
      <w:pPr>
        <w:pStyle w:val="text"/>
      </w:pPr>
      <w:r>
        <w:t>для граждан пожилого возраста и инвалидов, имеющих родственников, которые не могут по объективным причинам обеспечить им помощь и уход, 50 процентов от разницы между получаемой этими гражданами пенсией, в том числе с учетом надбавок, и прожиточным минимумом, установленным для пенсионеров в Республике Мордовия;</w:t>
      </w:r>
    </w:p>
    <w:p w:rsidR="00790402" w:rsidRDefault="00790402" w:rsidP="00D66B02">
      <w:pPr>
        <w:pStyle w:val="text"/>
      </w:pPr>
      <w:r>
        <w:t xml:space="preserve">для граждан пожилого возраста и инвалидов, проживающих в семьях, 50 процентов от разницы между среднедушевым доходом семьи и прожиточным минимумом, установленным в Республике Мордовия (в ред. постановления Правительства РМ от 02.08.2005 г. </w:t>
      </w:r>
      <w:hyperlink r:id="rId66" w:history="1">
        <w:r>
          <w:rPr>
            <w:rStyle w:val="a7"/>
          </w:rPr>
          <w:t>№ 308</w:t>
        </w:r>
      </w:hyperlink>
      <w:r>
        <w:t>).</w:t>
      </w:r>
    </w:p>
    <w:p w:rsidR="00790402" w:rsidRDefault="00790402" w:rsidP="00D66B02">
      <w:pPr>
        <w:pStyle w:val="text"/>
      </w:pPr>
      <w:r w:rsidRPr="00452B4D">
        <w:t xml:space="preserve">71. Социальные услуги, входящие в республиканский перечень гарантированных государством социальных услуг, предоставляются на дому, в полустационарных условиях учреждениями социального обслуживания на </w:t>
      </w:r>
      <w:r>
        <w:t>«</w:t>
      </w:r>
      <w:r w:rsidRPr="00452B4D">
        <w:t>условиях полной оплаты:</w:t>
      </w:r>
    </w:p>
    <w:p w:rsidR="00790402" w:rsidRDefault="00790402" w:rsidP="00D66B02">
      <w:pPr>
        <w:pStyle w:val="text"/>
      </w:pPr>
      <w:r>
        <w:t xml:space="preserve">(в ред. постановлений Правительства РМ от 31.05.2010 г. </w:t>
      </w:r>
      <w:hyperlink r:id="rId67" w:history="1">
        <w:r w:rsidRPr="00765B8A">
          <w:rPr>
            <w:rStyle w:val="a7"/>
          </w:rPr>
          <w:t>№ 230</w:t>
        </w:r>
      </w:hyperlink>
      <w:r>
        <w:t xml:space="preserve">, </w:t>
      </w:r>
      <w:r w:rsidRPr="00C36259">
        <w:t xml:space="preserve">от 26.08.2013 г. </w:t>
      </w:r>
      <w:hyperlink r:id="rId68" w:tgtFrame="ChangingDocument" w:history="1">
        <w:r w:rsidRPr="00C36259">
          <w:rPr>
            <w:rStyle w:val="a7"/>
          </w:rPr>
          <w:t>№ 357</w:t>
        </w:r>
      </w:hyperlink>
      <w:r>
        <w:t>)</w:t>
      </w:r>
    </w:p>
    <w:p w:rsidR="00790402" w:rsidRDefault="00790402" w:rsidP="00D66B02">
      <w:pPr>
        <w:pStyle w:val="text"/>
      </w:pPr>
      <w:r>
        <w:t xml:space="preserve">одиноким гражданам пожилого возраста (одиноким супружеским парам) и инвалидам, размер пенсии которых, в том числе с учетом надбавок, превышает </w:t>
      </w:r>
      <w:r>
        <w:lastRenderedPageBreak/>
        <w:t>150 процентов прожиточного минимума, установленного для пенсионеров в Республике Мордовия;</w:t>
      </w:r>
    </w:p>
    <w:p w:rsidR="00790402" w:rsidRDefault="00790402" w:rsidP="00D66B02">
      <w:pPr>
        <w:pStyle w:val="text"/>
      </w:pPr>
      <w:r>
        <w:t>гражданам пожилого возраста и инвалидам, имеющим родственников, которые не могут по объективным причинам обеспечить им помощь и уход, при условии, что размер получаемой этими гражданами пенсии, в том числе с учетом надбавок, превышает 150 процентов прожиточного минимума, установленного для пенсионеров в Республике Мордовия;</w:t>
      </w:r>
    </w:p>
    <w:p w:rsidR="00790402" w:rsidRDefault="00790402" w:rsidP="00D66B02">
      <w:pPr>
        <w:pStyle w:val="text"/>
      </w:pPr>
      <w:r>
        <w:t xml:space="preserve">гражданам пожилого возраста и инвалидам, проживающим в семьях, среднедушевой доход которых превышает 150 процентов прожиточного минимума, установленного в Республике Мордовия (в ред. постановления Правительства РМ от 02.08.2005 г. </w:t>
      </w:r>
      <w:hyperlink r:id="rId69" w:history="1">
        <w:r>
          <w:rPr>
            <w:rStyle w:val="a7"/>
          </w:rPr>
          <w:t>№ 308</w:t>
        </w:r>
      </w:hyperlink>
      <w:r>
        <w:t>).</w:t>
      </w:r>
    </w:p>
    <w:p w:rsidR="00790402" w:rsidRDefault="00790402" w:rsidP="00D66B02">
      <w:pPr>
        <w:pStyle w:val="text"/>
      </w:pPr>
      <w:r>
        <w:t xml:space="preserve">Пункт 72 утратил силу - постановление Правительства РМ от 31.05.2010 г. </w:t>
      </w:r>
      <w:hyperlink r:id="rId70" w:history="1">
        <w:r w:rsidRPr="00765B8A">
          <w:rPr>
            <w:rStyle w:val="a7"/>
          </w:rPr>
          <w:t>№ 230</w:t>
        </w:r>
      </w:hyperlink>
      <w:r>
        <w:t>.</w:t>
      </w:r>
    </w:p>
    <w:p w:rsidR="00790402" w:rsidRPr="00452B4D" w:rsidRDefault="00790402" w:rsidP="007E427B">
      <w:pPr>
        <w:widowControl w:val="0"/>
        <w:autoSpaceDE w:val="0"/>
        <w:autoSpaceDN w:val="0"/>
        <w:adjustRightInd w:val="0"/>
        <w:ind w:firstLine="540"/>
      </w:pPr>
      <w:r w:rsidRPr="00452B4D">
        <w:t>73. Стоимость социальных услуг, входящих в республиканский перечень гарантированных государством социальных услуг, предоставляемых гражданам пожилого возраста и инвалидам учреждениями социального обслуживания, определяется исходя из тарифов на платные социальные услуги, утверждаемых Правительством Республики Мордовия.</w:t>
      </w:r>
    </w:p>
    <w:p w:rsidR="00790402" w:rsidRDefault="00790402" w:rsidP="007E427B">
      <w:pPr>
        <w:pStyle w:val="text"/>
      </w:pPr>
      <w:r>
        <w:t>(в ред. постановления Правительства РМ</w:t>
      </w:r>
      <w:r w:rsidRPr="00C36259">
        <w:t xml:space="preserve"> от 26.08.2013 г. </w:t>
      </w:r>
      <w:hyperlink r:id="rId71" w:tgtFrame="ChangingDocument" w:history="1">
        <w:r w:rsidRPr="00C36259">
          <w:rPr>
            <w:rStyle w:val="a7"/>
          </w:rPr>
          <w:t>№ 357</w:t>
        </w:r>
      </w:hyperlink>
      <w:r>
        <w:t>)</w:t>
      </w:r>
    </w:p>
    <w:p w:rsidR="00790402" w:rsidRDefault="00790402" w:rsidP="007E427B">
      <w:pPr>
        <w:pStyle w:val="text"/>
      </w:pPr>
      <w:r w:rsidRPr="00452B4D">
        <w:t>74. Дополнительные услуги, не входящие в республиканский перечень гарантированных государством социальных услуг, оказываются гражданам пожилого возраста и инвалидам на условиях полной оплаты в соответствии с тарифами, утверждаемыми Правительством Республики Мордовия.</w:t>
      </w:r>
    </w:p>
    <w:p w:rsidR="00790402" w:rsidRDefault="00790402" w:rsidP="00D66B02">
      <w:pPr>
        <w:pStyle w:val="text"/>
      </w:pPr>
      <w:r>
        <w:t>(в ред. постановления Правительства РМ</w:t>
      </w:r>
      <w:r w:rsidRPr="00C36259">
        <w:t xml:space="preserve"> от 26.08.2013 г. </w:t>
      </w:r>
      <w:hyperlink r:id="rId72" w:tgtFrame="ChangingDocument" w:history="1">
        <w:r w:rsidRPr="00C36259">
          <w:rPr>
            <w:rStyle w:val="a7"/>
          </w:rPr>
          <w:t>№ 357</w:t>
        </w:r>
      </w:hyperlink>
      <w:r>
        <w:t>)</w:t>
      </w:r>
    </w:p>
    <w:p w:rsidR="00790402" w:rsidRDefault="00790402" w:rsidP="00D66B02">
      <w:pPr>
        <w:pStyle w:val="text"/>
      </w:pPr>
      <w:r>
        <w:t xml:space="preserve">75. Решение об условиях оказания социальных услуг (бесплатно, с частичной или полной оплатой) принимается администрацией учреждения </w:t>
      </w:r>
      <w:r w:rsidRPr="00452B4D">
        <w:t>социального обслуживания</w:t>
      </w:r>
      <w:r>
        <w:t>, оказывающего эти услуги, с учетом величины прожиточного минимума, установленного в Республике Мордовия.</w:t>
      </w:r>
    </w:p>
    <w:p w:rsidR="00790402" w:rsidRDefault="00790402" w:rsidP="00D66B02">
      <w:pPr>
        <w:pStyle w:val="text"/>
      </w:pPr>
      <w:r>
        <w:t xml:space="preserve">(в ред. постановлений Правительства РМ от 31.05.2010 г. </w:t>
      </w:r>
      <w:hyperlink r:id="rId73" w:history="1">
        <w:r w:rsidRPr="00765B8A">
          <w:rPr>
            <w:rStyle w:val="a7"/>
          </w:rPr>
          <w:t>№ 230</w:t>
        </w:r>
      </w:hyperlink>
      <w:r>
        <w:t xml:space="preserve">, </w:t>
      </w:r>
      <w:r w:rsidRPr="00C36259">
        <w:t xml:space="preserve">от 26.08.2013 г. </w:t>
      </w:r>
      <w:hyperlink r:id="rId74" w:tgtFrame="ChangingDocument" w:history="1">
        <w:r w:rsidRPr="00C36259">
          <w:rPr>
            <w:rStyle w:val="a7"/>
          </w:rPr>
          <w:t>№ 357</w:t>
        </w:r>
      </w:hyperlink>
      <w:r>
        <w:t>)</w:t>
      </w:r>
    </w:p>
    <w:p w:rsidR="00790402" w:rsidRPr="00452B4D" w:rsidRDefault="00790402" w:rsidP="005A5CE1">
      <w:pPr>
        <w:widowControl w:val="0"/>
        <w:autoSpaceDE w:val="0"/>
        <w:autoSpaceDN w:val="0"/>
        <w:adjustRightInd w:val="0"/>
        <w:ind w:firstLine="540"/>
      </w:pPr>
      <w:r w:rsidRPr="00452B4D">
        <w:t>76. Социальные услуги оказываются учреждениями социального обслуживания в соответствии с заключаемым с гражданином пожилого возраста и инвалидом или с их законными представителями договором, определяющим виды и объем предоставляемых услуг, сроки, в которые должны быть предоставлены услуги, порядок и размер их оплаты, права и обязанности сторон, а также условия изменения и расторжения договора.</w:t>
      </w:r>
    </w:p>
    <w:p w:rsidR="00790402" w:rsidRPr="00452B4D" w:rsidRDefault="00790402" w:rsidP="005A5CE1">
      <w:pPr>
        <w:widowControl w:val="0"/>
        <w:autoSpaceDE w:val="0"/>
        <w:autoSpaceDN w:val="0"/>
        <w:adjustRightInd w:val="0"/>
        <w:ind w:firstLine="540"/>
      </w:pPr>
      <w:r w:rsidRPr="00452B4D">
        <w:t>Договор составляется в двух экземплярах. Подготовленные и надлежащим образом оформленные два экземпляра договора подписываются гражданином (законным представителем) и директором учреждения социального обслуживания или уполномоченным им лицом, заверяются печатью и регистрируются (с указанием номера и даты регистрации).</w:t>
      </w:r>
    </w:p>
    <w:p w:rsidR="00790402" w:rsidRDefault="00790402" w:rsidP="005A5CE1">
      <w:pPr>
        <w:pStyle w:val="text"/>
      </w:pPr>
      <w:r w:rsidRPr="00452B4D">
        <w:t>Изменение условий договора оформляется дополнительным соглашением.</w:t>
      </w:r>
    </w:p>
    <w:p w:rsidR="00790402" w:rsidRDefault="00790402" w:rsidP="00D66B02">
      <w:pPr>
        <w:pStyle w:val="text"/>
      </w:pPr>
      <w:r>
        <w:t xml:space="preserve">(п. 76 в ред. постановления Правительства РМ </w:t>
      </w:r>
      <w:r w:rsidRPr="00C36259">
        <w:t xml:space="preserve">от 26.08.2013 г. </w:t>
      </w:r>
      <w:hyperlink r:id="rId75" w:tgtFrame="ChangingDocument" w:history="1">
        <w:r w:rsidRPr="00C36259">
          <w:rPr>
            <w:rStyle w:val="a7"/>
          </w:rPr>
          <w:t>№ 357</w:t>
        </w:r>
      </w:hyperlink>
      <w:r>
        <w:t>)</w:t>
      </w:r>
    </w:p>
    <w:p w:rsidR="00790402" w:rsidRDefault="00790402" w:rsidP="00D66B02">
      <w:pPr>
        <w:pStyle w:val="text"/>
      </w:pPr>
      <w:r>
        <w:t xml:space="preserve">77. Решение об условиях оказания социальных услуг (бесплатно, с частичной или полной оплатой) и размер взимаемой с граждан пожилого возраста и инвалидов платы за социальные услуги пересматривается администрацией учреждений </w:t>
      </w:r>
      <w:r w:rsidRPr="00452B4D">
        <w:t>социального обслуживания</w:t>
      </w:r>
      <w:r>
        <w:t xml:space="preserve"> при изменении размеров пенсий граждан пожилого возраста и инвалидов, прожиточного минимума в Республике Мордовия, платы за стационарное обслуживание, а также других обстоятельств, влияющих на условия предоставления социальных услуг, но не реже двух раз в год.</w:t>
      </w:r>
    </w:p>
    <w:p w:rsidR="00790402" w:rsidRDefault="00790402" w:rsidP="00D66B02">
      <w:pPr>
        <w:pStyle w:val="text"/>
      </w:pPr>
      <w:r>
        <w:t xml:space="preserve">(в ред. постановлений Правительства РМ от 02.08.2005 г. </w:t>
      </w:r>
      <w:hyperlink r:id="rId76" w:history="1">
        <w:r>
          <w:rPr>
            <w:rStyle w:val="a7"/>
          </w:rPr>
          <w:t>№ 308</w:t>
        </w:r>
      </w:hyperlink>
      <w:r>
        <w:t xml:space="preserve">, от 31.05.2010 г. </w:t>
      </w:r>
      <w:hyperlink r:id="rId77" w:history="1">
        <w:r w:rsidRPr="00E17589">
          <w:rPr>
            <w:rStyle w:val="a7"/>
          </w:rPr>
          <w:t>№ 230</w:t>
        </w:r>
      </w:hyperlink>
      <w:r>
        <w:t xml:space="preserve">, </w:t>
      </w:r>
      <w:r w:rsidRPr="00C36259">
        <w:t xml:space="preserve">от 26.08.2013 г. </w:t>
      </w:r>
      <w:hyperlink r:id="rId78" w:tgtFrame="ChangingDocument" w:history="1">
        <w:r w:rsidRPr="00C36259">
          <w:rPr>
            <w:rStyle w:val="a7"/>
          </w:rPr>
          <w:t>№ 357</w:t>
        </w:r>
      </w:hyperlink>
      <w:r>
        <w:t>)</w:t>
      </w:r>
    </w:p>
    <w:p w:rsidR="00790402" w:rsidRDefault="00790402" w:rsidP="00D66B02">
      <w:pPr>
        <w:pStyle w:val="text"/>
      </w:pPr>
      <w:r>
        <w:rPr>
          <w:b/>
          <w:bCs/>
        </w:rPr>
        <w:lastRenderedPageBreak/>
        <w:t>12. Контроль за деятельностью по предоставлению социальных услуг</w:t>
      </w:r>
    </w:p>
    <w:p w:rsidR="00790402" w:rsidRDefault="00790402" w:rsidP="00D66B02">
      <w:pPr>
        <w:autoSpaceDE w:val="0"/>
        <w:autoSpaceDN w:val="0"/>
        <w:adjustRightInd w:val="0"/>
      </w:pPr>
      <w:r>
        <w:t xml:space="preserve">(раздел 12 изложен в ред. постановления Правительства РМ от 31.05.2010 г. </w:t>
      </w:r>
      <w:hyperlink r:id="rId79" w:history="1">
        <w:r w:rsidRPr="00E17589">
          <w:rPr>
            <w:rStyle w:val="a7"/>
          </w:rPr>
          <w:t>№ 230</w:t>
        </w:r>
      </w:hyperlink>
      <w:r>
        <w:t>)</w:t>
      </w:r>
    </w:p>
    <w:p w:rsidR="00790402" w:rsidRPr="00A94C82" w:rsidRDefault="00790402" w:rsidP="00D66B02">
      <w:pPr>
        <w:autoSpaceDE w:val="0"/>
        <w:autoSpaceDN w:val="0"/>
        <w:adjustRightInd w:val="0"/>
      </w:pPr>
      <w:r w:rsidRPr="00A94C82">
        <w:t>78. Плата за социальное обслуживание в государственных стационарных учреждениях социального обслуживания (далее - стационарные учреждения) состоит из платы за стационарное обслуживание и платы за социальные услуги.</w:t>
      </w:r>
    </w:p>
    <w:p w:rsidR="00790402" w:rsidRPr="00A94C82" w:rsidRDefault="00790402" w:rsidP="00D66B02">
      <w:pPr>
        <w:autoSpaceDE w:val="0"/>
        <w:autoSpaceDN w:val="0"/>
        <w:adjustRightInd w:val="0"/>
      </w:pPr>
      <w:r w:rsidRPr="00A94C82">
        <w:t>79. Социальные услуги, входящие в республиканский перечень гарантированных государством социальных услуг, оказываются стационарными учреждениями гражданам пожилого возраста и инвалидам бесплатно.</w:t>
      </w:r>
    </w:p>
    <w:p w:rsidR="00790402" w:rsidRPr="00A94C82" w:rsidRDefault="00790402" w:rsidP="00D66B02">
      <w:pPr>
        <w:autoSpaceDE w:val="0"/>
        <w:autoSpaceDN w:val="0"/>
        <w:adjustRightInd w:val="0"/>
      </w:pPr>
      <w:r w:rsidRPr="00A94C82">
        <w:t>80. Дополнительные социальные услуги, не входящие в республиканский перечень гарантированных государством социальных услуг, оказываются стационарными учреждениями гражданам пожилого возраста и инвалидам на условиях полной оплаты в соответствии с установленными в республике тарифами на платные социальные услуги.</w:t>
      </w:r>
    </w:p>
    <w:p w:rsidR="00790402" w:rsidRPr="00A94C82" w:rsidRDefault="00790402" w:rsidP="00D66B02">
      <w:pPr>
        <w:autoSpaceDE w:val="0"/>
        <w:autoSpaceDN w:val="0"/>
        <w:adjustRightInd w:val="0"/>
      </w:pPr>
      <w:r w:rsidRPr="00A94C82">
        <w:t>81. Стационарное обслуживание граждан пожилого возраста и инвалидов стационарными учреждениями осуществляется за плату.</w:t>
      </w:r>
    </w:p>
    <w:p w:rsidR="00790402" w:rsidRDefault="00790402" w:rsidP="00D66B02">
      <w:pPr>
        <w:autoSpaceDE w:val="0"/>
        <w:autoSpaceDN w:val="0"/>
        <w:adjustRightInd w:val="0"/>
      </w:pPr>
      <w:r w:rsidRPr="00A94C82">
        <w:t xml:space="preserve">Плата за стационарное обслуживание включает расходы по обеспечению жизнедеятельности граждан </w:t>
      </w:r>
      <w:r w:rsidRPr="00A0027F">
        <w:t>(создание наиболее адекватных</w:t>
      </w:r>
      <w:r>
        <w:t xml:space="preserve"> </w:t>
      </w:r>
      <w:r w:rsidRPr="00A0027F">
        <w:t>возрасту и</w:t>
      </w:r>
      <w:r>
        <w:t xml:space="preserve"> </w:t>
      </w:r>
      <w:r w:rsidRPr="00A0027F">
        <w:t>состоянию здоровья условий жизнедеятельности, проведение</w:t>
      </w:r>
      <w:r>
        <w:t xml:space="preserve"> </w:t>
      </w:r>
      <w:r w:rsidRPr="00A0027F">
        <w:t>реабилитационных</w:t>
      </w:r>
      <w:r>
        <w:t xml:space="preserve"> </w:t>
      </w:r>
      <w:r w:rsidRPr="00A0027F">
        <w:t>мероприятий</w:t>
      </w:r>
      <w:r>
        <w:t xml:space="preserve"> </w:t>
      </w:r>
      <w:r w:rsidRPr="00A0027F">
        <w:t>медицинского,</w:t>
      </w:r>
      <w:r>
        <w:t xml:space="preserve"> </w:t>
      </w:r>
      <w:r w:rsidRPr="00A0027F">
        <w:t>социального</w:t>
      </w:r>
      <w:r>
        <w:t xml:space="preserve"> </w:t>
      </w:r>
      <w:r w:rsidRPr="00A0027F">
        <w:t>и</w:t>
      </w:r>
      <w:r>
        <w:t xml:space="preserve"> </w:t>
      </w:r>
      <w:r w:rsidRPr="00A0027F">
        <w:t>лечебно-трудового</w:t>
      </w:r>
      <w:r>
        <w:t xml:space="preserve"> </w:t>
      </w:r>
      <w:r w:rsidRPr="00A0027F">
        <w:t>характера,</w:t>
      </w:r>
      <w:r>
        <w:t xml:space="preserve"> </w:t>
      </w:r>
      <w:r w:rsidRPr="00A0027F">
        <w:t>обеспечение</w:t>
      </w:r>
      <w:r>
        <w:t xml:space="preserve"> </w:t>
      </w:r>
      <w:r w:rsidRPr="00A0027F">
        <w:t>ухода</w:t>
      </w:r>
      <w:r>
        <w:t xml:space="preserve"> </w:t>
      </w:r>
      <w:r w:rsidRPr="00A0027F">
        <w:t>и</w:t>
      </w:r>
      <w:r>
        <w:t xml:space="preserve"> </w:t>
      </w:r>
      <w:r w:rsidRPr="00A0027F">
        <w:t>медицинской</w:t>
      </w:r>
      <w:r>
        <w:t xml:space="preserve"> </w:t>
      </w:r>
      <w:r w:rsidRPr="00A0027F">
        <w:t>помощи,</w:t>
      </w:r>
      <w:r>
        <w:t xml:space="preserve"> </w:t>
      </w:r>
      <w:r w:rsidRPr="00A0027F">
        <w:t>организация отдыха и досуга)</w:t>
      </w:r>
      <w:r>
        <w:t xml:space="preserve"> </w:t>
      </w:r>
      <w:r w:rsidRPr="00A94C82">
        <w:t>пожилого возраста и инвалидов, проживающих в стационарных учреждениях.</w:t>
      </w:r>
    </w:p>
    <w:p w:rsidR="00790402" w:rsidRDefault="00790402" w:rsidP="0080420A">
      <w:pPr>
        <w:widowControl w:val="0"/>
        <w:autoSpaceDE w:val="0"/>
        <w:autoSpaceDN w:val="0"/>
        <w:adjustRightInd w:val="0"/>
        <w:ind w:firstLine="540"/>
      </w:pPr>
      <w:r>
        <w:t xml:space="preserve">(в ред. постановления Правительства РМ от 03.03.2014 г. </w:t>
      </w:r>
      <w:hyperlink r:id="rId80" w:tgtFrame="ChangingDocument" w:history="1">
        <w:r>
          <w:rPr>
            <w:rStyle w:val="a7"/>
          </w:rPr>
          <w:t>№ 85</w:t>
        </w:r>
      </w:hyperlink>
      <w:r>
        <w:t>)</w:t>
      </w:r>
    </w:p>
    <w:p w:rsidR="00790402" w:rsidRPr="00A94C82" w:rsidRDefault="00790402" w:rsidP="00D66B02">
      <w:pPr>
        <w:autoSpaceDE w:val="0"/>
        <w:autoSpaceDN w:val="0"/>
        <w:adjustRightInd w:val="0"/>
      </w:pPr>
      <w:r w:rsidRPr="00A94C82">
        <w:t>82. Плата за стационарное обслуживание граждан пожилого возраста и инвалидов производится ежемесячно в размере 7260 рублей, но не может превышать 75 процентов получаемой гражданином трудовой или социальной пенсии.</w:t>
      </w:r>
    </w:p>
    <w:p w:rsidR="00790402" w:rsidRPr="00A94C82" w:rsidRDefault="00790402" w:rsidP="00D66B02">
      <w:pPr>
        <w:autoSpaceDE w:val="0"/>
        <w:autoSpaceDN w:val="0"/>
        <w:adjustRightInd w:val="0"/>
      </w:pPr>
      <w:r w:rsidRPr="00A94C82">
        <w:t>83. С граждан, чей доход ниже величины прожиточного минимума пенсионера, установленного в Республике Мордовия, плата за стационарное обслуживание не взимается.</w:t>
      </w:r>
    </w:p>
    <w:p w:rsidR="00790402" w:rsidRPr="00A94C82" w:rsidRDefault="00790402" w:rsidP="00D66B02">
      <w:pPr>
        <w:autoSpaceDE w:val="0"/>
        <w:autoSpaceDN w:val="0"/>
        <w:adjustRightInd w:val="0"/>
      </w:pPr>
      <w:r w:rsidRPr="00A94C82">
        <w:t xml:space="preserve">84. На основании Федерального закона от 21 декабря 1996 г. </w:t>
      </w:r>
      <w:hyperlink r:id="rId81" w:history="1">
        <w:r w:rsidRPr="00A94C82">
          <w:rPr>
            <w:rStyle w:val="a7"/>
          </w:rPr>
          <w:t>№ 159-ФЗ</w:t>
        </w:r>
      </w:hyperlink>
      <w:r w:rsidRPr="00A94C82">
        <w:t xml:space="preserve"> </w:t>
      </w:r>
      <w:r>
        <w:t>«</w:t>
      </w:r>
      <w:r w:rsidRPr="00A94C82">
        <w:t>О дополнительных гарантиях по социальной защите детей-сирот и детей, оставшихся без попечения родителей</w:t>
      </w:r>
      <w:r>
        <w:t>»</w:t>
      </w:r>
      <w:r w:rsidRPr="00A94C82">
        <w:t xml:space="preserve"> плата за стационарное обслуживание в детских домах-интернатах не взимается с детей-сирот и детей, оставшихся без попечения родителей.</w:t>
      </w:r>
    </w:p>
    <w:p w:rsidR="00790402" w:rsidRPr="00A94C82" w:rsidRDefault="00790402" w:rsidP="00D66B02">
      <w:pPr>
        <w:autoSpaceDE w:val="0"/>
        <w:autoSpaceDN w:val="0"/>
        <w:adjustRightInd w:val="0"/>
      </w:pPr>
      <w:r w:rsidRPr="00A94C82">
        <w:t>85. Размер ежемесячной платы за стационарное обслуживание определяется с учетом утвержденных в установленном порядке норм питания, нормативов обеспечения мягким инвентарем, сложившегося в республике уровня потребительских цен, тарифов на оплату коммунальных услуг и индексируется исходя из прогнозируемого уровня инфляции, определяемого законом Республики Мордовия о республиканском бюджете Республики Мордовия на очередной финансовый год и на плановый период, в сроки, устанавливаемые Правительством Республики Мордовия.</w:t>
      </w:r>
    </w:p>
    <w:p w:rsidR="00790402" w:rsidRPr="00A94C82" w:rsidRDefault="00790402" w:rsidP="00D66B02">
      <w:pPr>
        <w:autoSpaceDE w:val="0"/>
        <w:autoSpaceDN w:val="0"/>
        <w:adjustRightInd w:val="0"/>
      </w:pPr>
      <w:r w:rsidRPr="00A94C82">
        <w:t>86. Сумма платы за стационарное обслуживание определяется договором на стационарное обслуживание (далее - договор) и подлежит пересмотру при изменении размера платы, указанной в пункте 82 настоящего Порядка, и размера пенсий, установленных гражданам пожилого возраста и инвалидам. Изменения договора оформляются дополнительным соглашением к договору.</w:t>
      </w:r>
    </w:p>
    <w:p w:rsidR="00790402" w:rsidRDefault="00790402" w:rsidP="00D66B02">
      <w:pPr>
        <w:autoSpaceDE w:val="0"/>
        <w:autoSpaceDN w:val="0"/>
        <w:adjustRightInd w:val="0"/>
      </w:pPr>
      <w:r w:rsidRPr="00BF4FFA">
        <w:rPr>
          <w:highlight w:val="yellow"/>
        </w:rPr>
        <w:t xml:space="preserve">87. Средства, поступающие от оплаты за стационарное обслуживание, зачисляются на счета стационарных учреждений в порядке, определенном договором, и расходуются на обеспечение жизнедеятельности (создание наиболее адекватных возрасту и состоянию здоровья условий </w:t>
      </w:r>
      <w:r w:rsidRPr="00BF4FFA">
        <w:rPr>
          <w:highlight w:val="yellow"/>
        </w:rPr>
        <w:lastRenderedPageBreak/>
        <w:t>жизнедеятельности, проведение реабилитационных мероприятий медицинского, социального и лечебно-трудового характера, обеспечение ухода и медицинской помощи, организация отдыха и досуга) граждан пожилого возраста и инвалидов, проживающих в стационарных учреждениях.</w:t>
      </w:r>
      <w:bookmarkStart w:id="2" w:name="_GoBack"/>
      <w:bookmarkEnd w:id="2"/>
    </w:p>
    <w:p w:rsidR="00790402" w:rsidRDefault="00790402" w:rsidP="008D322D">
      <w:pPr>
        <w:widowControl w:val="0"/>
        <w:autoSpaceDE w:val="0"/>
        <w:autoSpaceDN w:val="0"/>
        <w:adjustRightInd w:val="0"/>
        <w:ind w:firstLine="540"/>
      </w:pPr>
      <w:r>
        <w:t xml:space="preserve">(в ред. постановления Правительства РМ от 03.03.2014 г. </w:t>
      </w:r>
      <w:hyperlink r:id="rId82" w:tgtFrame="ChangingDocument" w:history="1">
        <w:r>
          <w:rPr>
            <w:rStyle w:val="a7"/>
          </w:rPr>
          <w:t>№ 85</w:t>
        </w:r>
      </w:hyperlink>
      <w:r>
        <w:t>)</w:t>
      </w:r>
    </w:p>
    <w:p w:rsidR="00790402" w:rsidRPr="00A94C82" w:rsidRDefault="00790402" w:rsidP="00D66B02">
      <w:pPr>
        <w:autoSpaceDE w:val="0"/>
        <w:autoSpaceDN w:val="0"/>
        <w:adjustRightInd w:val="0"/>
      </w:pPr>
      <w:r w:rsidRPr="00A94C82">
        <w:t>88. Договор заключается с гражданами пожилого возраста и инвалидами (далее - граждане), поступающими в стационарное учреждение и проживающими в стационарном учреждении, или с их законными представителями в письменной форме.</w:t>
      </w:r>
    </w:p>
    <w:p w:rsidR="00790402" w:rsidRPr="00A94C82" w:rsidRDefault="00790402" w:rsidP="00D66B02">
      <w:pPr>
        <w:autoSpaceDE w:val="0"/>
        <w:autoSpaceDN w:val="0"/>
        <w:adjustRightInd w:val="0"/>
      </w:pPr>
      <w:r w:rsidRPr="00A94C82">
        <w:t xml:space="preserve">89. Граждане, поступающие в стационарные учреждения (законные представители), предварительно уведомляются о необходимости заключения договора в учреждениях </w:t>
      </w:r>
      <w:r w:rsidRPr="00452B4D">
        <w:t>социального обслуживания</w:t>
      </w:r>
      <w:r w:rsidRPr="00A94C82">
        <w:t>.</w:t>
      </w:r>
    </w:p>
    <w:p w:rsidR="00790402" w:rsidRDefault="00790402" w:rsidP="00D66B02">
      <w:pPr>
        <w:autoSpaceDE w:val="0"/>
        <w:autoSpaceDN w:val="0"/>
        <w:adjustRightInd w:val="0"/>
      </w:pPr>
      <w:r>
        <w:t>(в ред. постановления Правительства РМ</w:t>
      </w:r>
      <w:r w:rsidRPr="00C36259">
        <w:t xml:space="preserve"> от 26.08.2013 г. </w:t>
      </w:r>
      <w:hyperlink r:id="rId83" w:tgtFrame="ChangingDocument" w:history="1">
        <w:r w:rsidRPr="00C36259">
          <w:rPr>
            <w:rStyle w:val="a7"/>
          </w:rPr>
          <w:t>№ 357</w:t>
        </w:r>
      </w:hyperlink>
      <w:r>
        <w:t>)</w:t>
      </w:r>
    </w:p>
    <w:p w:rsidR="00790402" w:rsidRPr="00A94C82" w:rsidRDefault="00790402" w:rsidP="00D66B02">
      <w:pPr>
        <w:autoSpaceDE w:val="0"/>
        <w:autoSpaceDN w:val="0"/>
        <w:adjustRightInd w:val="0"/>
      </w:pPr>
      <w:r w:rsidRPr="00A94C82">
        <w:t>90. Организационную работу по заключению, изменению и расторжению договоров осуществляет ответственный за подготовку договора работник стационарного учреждения, на которого в соответствии с его должностными обязанностями возложена такая работа.</w:t>
      </w:r>
    </w:p>
    <w:p w:rsidR="00790402" w:rsidRPr="00A94C82" w:rsidRDefault="00790402" w:rsidP="00D66B02">
      <w:pPr>
        <w:autoSpaceDE w:val="0"/>
        <w:autoSpaceDN w:val="0"/>
        <w:adjustRightInd w:val="0"/>
      </w:pPr>
      <w:r w:rsidRPr="00A94C82">
        <w:t>91. Договор составляется в двух экземплярах. Подготовленные и надлежащим образом оформленные два экземпляра договора подписываются гражданином (законным представителем) и руководителем стационарного учреждения или уполномоченным им лицом, заверяется печатью и регистрируется (с указанием номера и даты регистрации).</w:t>
      </w:r>
    </w:p>
    <w:p w:rsidR="00790402" w:rsidRPr="00A94C82" w:rsidRDefault="00790402" w:rsidP="00D66B02">
      <w:pPr>
        <w:autoSpaceDE w:val="0"/>
        <w:autoSpaceDN w:val="0"/>
        <w:adjustRightInd w:val="0"/>
      </w:pPr>
      <w:r w:rsidRPr="00A94C82">
        <w:t>92. Один экземпляр договора передается ответственным за подготовку договора работником гражданину (законному представителю), второй экземпляр хранится в стационарном учреждении у ответственного за подготовку договора работника.</w:t>
      </w:r>
    </w:p>
    <w:p w:rsidR="00790402" w:rsidRDefault="00790402" w:rsidP="00D66B02">
      <w:pPr>
        <w:pStyle w:val="text"/>
      </w:pPr>
      <w:r w:rsidRPr="00A94C82">
        <w:t>93. На основании заключенных договоров граждане могут подать личные письменные заявления о перечислении стационарному учреждению платы за стационарное обслуживание в орган, осуществляющий пенсионное обеспечение.</w:t>
      </w:r>
    </w:p>
    <w:p w:rsidR="00790402" w:rsidRPr="00E17589" w:rsidRDefault="00790402" w:rsidP="00D66B02">
      <w:pPr>
        <w:autoSpaceDE w:val="0"/>
        <w:autoSpaceDN w:val="0"/>
        <w:adjustRightInd w:val="0"/>
        <w:rPr>
          <w:b/>
          <w:bCs/>
        </w:rPr>
      </w:pPr>
      <w:r w:rsidRPr="00E17589">
        <w:rPr>
          <w:b/>
          <w:bCs/>
        </w:rPr>
        <w:t>13. Контроль за деятельностью по предоставлению социальных услуг</w:t>
      </w:r>
    </w:p>
    <w:p w:rsidR="00790402" w:rsidRDefault="00790402" w:rsidP="00D66B02">
      <w:pPr>
        <w:pStyle w:val="text"/>
      </w:pPr>
      <w:r>
        <w:t xml:space="preserve">(раздел 13 введен постановлением Правительства РМ от 31.05.2010 г. </w:t>
      </w:r>
      <w:hyperlink r:id="rId84" w:history="1">
        <w:r w:rsidRPr="00E17589">
          <w:rPr>
            <w:rStyle w:val="a7"/>
          </w:rPr>
          <w:t>№ 230</w:t>
        </w:r>
      </w:hyperlink>
      <w:r>
        <w:t>)</w:t>
      </w:r>
    </w:p>
    <w:p w:rsidR="00790402" w:rsidRDefault="00790402" w:rsidP="00D66B02">
      <w:pPr>
        <w:pStyle w:val="text"/>
      </w:pPr>
      <w:r w:rsidRPr="00A94C82">
        <w:t>94. Контроль за деятельностью по предоставлению социальных услуг осуществляется Министерством.</w:t>
      </w:r>
    </w:p>
    <w:sectPr w:rsidR="00790402" w:rsidSect="00545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attachedTemplate r:id="rId1"/>
  <w:doNotTrackMoves/>
  <w:defaultTabStop w:val="708"/>
  <w:doNotHyphenateCaps/>
  <w:noPunctuationKerning/>
  <w:characterSpacingControl w:val="doNotCompress"/>
  <w:doNotValidateAgainstSchema/>
  <w:doNotDemarcateInvalidXml/>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AF4"/>
    <w:rsid w:val="000427CF"/>
    <w:rsid w:val="000429C4"/>
    <w:rsid w:val="000567EB"/>
    <w:rsid w:val="00080B34"/>
    <w:rsid w:val="00115171"/>
    <w:rsid w:val="00187351"/>
    <w:rsid w:val="001F55B1"/>
    <w:rsid w:val="00231A83"/>
    <w:rsid w:val="00244D0F"/>
    <w:rsid w:val="00367AF4"/>
    <w:rsid w:val="00395957"/>
    <w:rsid w:val="00396ACC"/>
    <w:rsid w:val="003F436A"/>
    <w:rsid w:val="00452B4D"/>
    <w:rsid w:val="004F0C51"/>
    <w:rsid w:val="00500BBB"/>
    <w:rsid w:val="005453CB"/>
    <w:rsid w:val="005939D2"/>
    <w:rsid w:val="005A5CE1"/>
    <w:rsid w:val="005C3CAE"/>
    <w:rsid w:val="00765B8A"/>
    <w:rsid w:val="00790402"/>
    <w:rsid w:val="007E427B"/>
    <w:rsid w:val="0080420A"/>
    <w:rsid w:val="00804A29"/>
    <w:rsid w:val="00862253"/>
    <w:rsid w:val="008870E4"/>
    <w:rsid w:val="00890BAE"/>
    <w:rsid w:val="0089425B"/>
    <w:rsid w:val="008D322D"/>
    <w:rsid w:val="00914639"/>
    <w:rsid w:val="009405BB"/>
    <w:rsid w:val="009A7621"/>
    <w:rsid w:val="009F7A7A"/>
    <w:rsid w:val="00A0027F"/>
    <w:rsid w:val="00A44ADE"/>
    <w:rsid w:val="00A74D8B"/>
    <w:rsid w:val="00A94C82"/>
    <w:rsid w:val="00AA12D0"/>
    <w:rsid w:val="00B30E5A"/>
    <w:rsid w:val="00B82299"/>
    <w:rsid w:val="00B96587"/>
    <w:rsid w:val="00BC491A"/>
    <w:rsid w:val="00BF4FFA"/>
    <w:rsid w:val="00C36259"/>
    <w:rsid w:val="00C4612B"/>
    <w:rsid w:val="00CB1FD2"/>
    <w:rsid w:val="00D364FC"/>
    <w:rsid w:val="00D66B02"/>
    <w:rsid w:val="00D82324"/>
    <w:rsid w:val="00DE0733"/>
    <w:rsid w:val="00DE5F5E"/>
    <w:rsid w:val="00E17589"/>
    <w:rsid w:val="00E24710"/>
    <w:rsid w:val="00E25B4A"/>
    <w:rsid w:val="00E63431"/>
    <w:rsid w:val="00E711AD"/>
    <w:rsid w:val="00EA617B"/>
    <w:rsid w:val="00EB54F5"/>
    <w:rsid w:val="00EE37B0"/>
    <w:rsid w:val="00F5597D"/>
    <w:rsid w:val="00FC1598"/>
    <w:rsid w:val="00FF1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B79DD5-65A4-444E-A8BC-FC73A22C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Обычный текст документа"/>
    <w:qFormat/>
    <w:rsid w:val="00EB54F5"/>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EB54F5"/>
    <w:pPr>
      <w:jc w:val="center"/>
      <w:outlineLvl w:val="0"/>
    </w:pPr>
    <w:rPr>
      <w:b/>
      <w:bCs/>
      <w:kern w:val="32"/>
      <w:sz w:val="32"/>
      <w:szCs w:val="32"/>
    </w:rPr>
  </w:style>
  <w:style w:type="paragraph" w:styleId="2">
    <w:name w:val="heading 2"/>
    <w:aliases w:val="!Разделы документа"/>
    <w:basedOn w:val="a"/>
    <w:link w:val="20"/>
    <w:uiPriority w:val="99"/>
    <w:qFormat/>
    <w:rsid w:val="00EB54F5"/>
    <w:pPr>
      <w:jc w:val="center"/>
      <w:outlineLvl w:val="1"/>
    </w:pPr>
    <w:rPr>
      <w:b/>
      <w:bCs/>
      <w:sz w:val="30"/>
      <w:szCs w:val="30"/>
    </w:rPr>
  </w:style>
  <w:style w:type="paragraph" w:styleId="3">
    <w:name w:val="heading 3"/>
    <w:aliases w:val="!Главы документа"/>
    <w:basedOn w:val="a"/>
    <w:link w:val="30"/>
    <w:uiPriority w:val="99"/>
    <w:qFormat/>
    <w:rsid w:val="00EB54F5"/>
    <w:pPr>
      <w:outlineLvl w:val="2"/>
    </w:pPr>
    <w:rPr>
      <w:b/>
      <w:bCs/>
      <w:sz w:val="28"/>
      <w:szCs w:val="28"/>
    </w:rPr>
  </w:style>
  <w:style w:type="paragraph" w:styleId="4">
    <w:name w:val="heading 4"/>
    <w:aliases w:val="!Параграфы/Статьи документа"/>
    <w:basedOn w:val="a"/>
    <w:link w:val="40"/>
    <w:uiPriority w:val="99"/>
    <w:qFormat/>
    <w:rsid w:val="00EB54F5"/>
    <w:pP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uiPriority w:val="99"/>
    <w:locked/>
    <w:rsid w:val="009405BB"/>
    <w:rPr>
      <w:rFonts w:ascii="Arial" w:hAnsi="Arial" w:cs="Arial"/>
      <w:b/>
      <w:bCs/>
      <w:kern w:val="32"/>
      <w:sz w:val="32"/>
      <w:szCs w:val="32"/>
      <w:lang w:val="ru-RU" w:eastAsia="ru-RU"/>
    </w:rPr>
  </w:style>
  <w:style w:type="character" w:customStyle="1" w:styleId="20">
    <w:name w:val="Заголовок 2 Знак"/>
    <w:aliases w:val="!Разделы документа Знак"/>
    <w:link w:val="2"/>
    <w:uiPriority w:val="99"/>
    <w:semiHidden/>
    <w:locked/>
    <w:rsid w:val="009405BB"/>
    <w:rPr>
      <w:rFonts w:ascii="Arial" w:hAnsi="Arial" w:cs="Arial"/>
      <w:b/>
      <w:bCs/>
      <w:sz w:val="28"/>
      <w:szCs w:val="28"/>
      <w:lang w:val="ru-RU" w:eastAsia="ru-RU"/>
    </w:rPr>
  </w:style>
  <w:style w:type="character" w:customStyle="1" w:styleId="30">
    <w:name w:val="Заголовок 3 Знак"/>
    <w:aliases w:val="!Главы документа Знак"/>
    <w:link w:val="3"/>
    <w:uiPriority w:val="99"/>
    <w:semiHidden/>
    <w:locked/>
    <w:rsid w:val="009405BB"/>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link w:val="4"/>
    <w:uiPriority w:val="99"/>
    <w:semiHidden/>
    <w:locked/>
    <w:rsid w:val="009405BB"/>
    <w:rPr>
      <w:rFonts w:ascii="Arial" w:hAnsi="Arial" w:cs="Arial"/>
      <w:b/>
      <w:bCs/>
      <w:sz w:val="28"/>
      <w:szCs w:val="28"/>
      <w:lang w:val="ru-RU" w:eastAsia="ru-RU"/>
    </w:rPr>
  </w:style>
  <w:style w:type="paragraph" w:styleId="a3">
    <w:name w:val="Balloon Text"/>
    <w:basedOn w:val="a"/>
    <w:link w:val="a4"/>
    <w:uiPriority w:val="99"/>
    <w:semiHidden/>
    <w:pPr>
      <w:ind w:firstLine="0"/>
      <w:jc w:val="left"/>
    </w:pPr>
    <w:rPr>
      <w:rFonts w:ascii="Tahoma" w:hAnsi="Tahoma" w:cs="Tahoma"/>
      <w:sz w:val="16"/>
      <w:szCs w:val="16"/>
    </w:rPr>
  </w:style>
  <w:style w:type="character" w:customStyle="1" w:styleId="a4">
    <w:name w:val="Текст выноски Знак"/>
    <w:link w:val="a3"/>
    <w:uiPriority w:val="99"/>
    <w:semiHidden/>
    <w:rsid w:val="007B7938"/>
    <w:rPr>
      <w:sz w:val="0"/>
      <w:szCs w:val="0"/>
    </w:rPr>
  </w:style>
  <w:style w:type="paragraph" w:customStyle="1" w:styleId="text">
    <w:name w:val="text"/>
    <w:basedOn w:val="a"/>
    <w:uiPriority w:val="99"/>
    <w:rsid w:val="00EE37B0"/>
  </w:style>
  <w:style w:type="paragraph" w:styleId="a5">
    <w:name w:val="caption"/>
    <w:basedOn w:val="a"/>
    <w:uiPriority w:val="99"/>
    <w:qFormat/>
    <w:rsid w:val="00EE37B0"/>
    <w:pPr>
      <w:spacing w:before="240" w:after="60"/>
      <w:jc w:val="center"/>
    </w:pPr>
    <w:rPr>
      <w:b/>
      <w:bCs/>
      <w:sz w:val="32"/>
      <w:szCs w:val="32"/>
    </w:rPr>
  </w:style>
  <w:style w:type="paragraph" w:customStyle="1" w:styleId="article">
    <w:name w:val="article"/>
    <w:basedOn w:val="a"/>
    <w:uiPriority w:val="99"/>
    <w:rsid w:val="00EE37B0"/>
    <w:rPr>
      <w:sz w:val="26"/>
      <w:szCs w:val="26"/>
    </w:rPr>
  </w:style>
  <w:style w:type="paragraph" w:customStyle="1" w:styleId="chapter">
    <w:name w:val="chapter"/>
    <w:basedOn w:val="a"/>
    <w:uiPriority w:val="99"/>
    <w:rsid w:val="00EE37B0"/>
    <w:rPr>
      <w:sz w:val="28"/>
      <w:szCs w:val="28"/>
    </w:rPr>
  </w:style>
  <w:style w:type="paragraph" w:customStyle="1" w:styleId="section">
    <w:name w:val="section"/>
    <w:basedOn w:val="a"/>
    <w:uiPriority w:val="99"/>
    <w:rsid w:val="00EE37B0"/>
    <w:pPr>
      <w:jc w:val="center"/>
    </w:pPr>
    <w:rPr>
      <w:sz w:val="30"/>
      <w:szCs w:val="30"/>
    </w:rPr>
  </w:style>
  <w:style w:type="paragraph" w:styleId="a6">
    <w:name w:val="Normal (Web)"/>
    <w:basedOn w:val="a"/>
    <w:uiPriority w:val="99"/>
    <w:rsid w:val="00EE37B0"/>
    <w:pPr>
      <w:spacing w:before="100" w:beforeAutospacing="1" w:after="100" w:afterAutospacing="1"/>
    </w:pPr>
  </w:style>
  <w:style w:type="character" w:styleId="a7">
    <w:name w:val="Hyperlink"/>
    <w:uiPriority w:val="99"/>
    <w:rsid w:val="00EB54F5"/>
    <w:rPr>
      <w:color w:val="0000FF"/>
      <w:u w:val="none"/>
    </w:rPr>
  </w:style>
  <w:style w:type="character" w:styleId="a8">
    <w:name w:val="FollowedHyperlink"/>
    <w:uiPriority w:val="99"/>
    <w:rsid w:val="00EE37B0"/>
    <w:rPr>
      <w:color w:val="0000FF"/>
      <w:u w:val="single"/>
    </w:rPr>
  </w:style>
  <w:style w:type="character" w:styleId="HTML">
    <w:name w:val="HTML Variable"/>
    <w:aliases w:val="!Ссылки в документе"/>
    <w:uiPriority w:val="99"/>
    <w:rsid w:val="00EB54F5"/>
    <w:rPr>
      <w:rFonts w:ascii="Arial" w:hAnsi="Arial" w:cs="Arial"/>
      <w:color w:val="0000FF"/>
      <w:sz w:val="24"/>
      <w:szCs w:val="24"/>
      <w:u w:val="none"/>
    </w:rPr>
  </w:style>
  <w:style w:type="paragraph" w:styleId="a9">
    <w:name w:val="annotation text"/>
    <w:aliases w:val="!Равноширинный текст документа"/>
    <w:basedOn w:val="a"/>
    <w:link w:val="aa"/>
    <w:uiPriority w:val="99"/>
    <w:semiHidden/>
    <w:rsid w:val="00EB54F5"/>
    <w:rPr>
      <w:rFonts w:ascii="Courier" w:hAnsi="Courier" w:cs="Courier"/>
      <w:sz w:val="22"/>
      <w:szCs w:val="22"/>
    </w:rPr>
  </w:style>
  <w:style w:type="character" w:customStyle="1" w:styleId="aa">
    <w:name w:val="Текст примечания Знак"/>
    <w:aliases w:val="!Равноширинный текст документа Знак"/>
    <w:link w:val="a9"/>
    <w:uiPriority w:val="99"/>
    <w:semiHidden/>
    <w:locked/>
    <w:rsid w:val="009405BB"/>
    <w:rPr>
      <w:rFonts w:ascii="Courier" w:hAnsi="Courier" w:cs="Courier"/>
      <w:sz w:val="22"/>
      <w:szCs w:val="22"/>
      <w:lang w:val="ru-RU" w:eastAsia="ru-RU"/>
    </w:rPr>
  </w:style>
  <w:style w:type="paragraph" w:customStyle="1" w:styleId="Title">
    <w:name w:val="Title!Название НПА"/>
    <w:basedOn w:val="a"/>
    <w:uiPriority w:val="99"/>
    <w:rsid w:val="00EB54F5"/>
    <w:pPr>
      <w:spacing w:before="240" w:after="60"/>
      <w:jc w:val="center"/>
      <w:outlineLvl w:val="0"/>
    </w:pPr>
    <w:rPr>
      <w:b/>
      <w:bCs/>
      <w:kern w:val="28"/>
      <w:sz w:val="32"/>
      <w:szCs w:val="32"/>
    </w:rPr>
  </w:style>
  <w:style w:type="paragraph" w:customStyle="1" w:styleId="Application">
    <w:name w:val="Application!Приложение"/>
    <w:uiPriority w:val="99"/>
    <w:rsid w:val="00EB54F5"/>
    <w:pPr>
      <w:spacing w:before="120" w:after="120"/>
      <w:jc w:val="right"/>
    </w:pPr>
    <w:rPr>
      <w:rFonts w:ascii="Arial" w:hAnsi="Arial" w:cs="Arial"/>
      <w:b/>
      <w:bCs/>
      <w:kern w:val="28"/>
      <w:sz w:val="32"/>
      <w:szCs w:val="32"/>
    </w:rPr>
  </w:style>
  <w:style w:type="paragraph" w:customStyle="1" w:styleId="Table">
    <w:name w:val="Table!Таблица"/>
    <w:uiPriority w:val="99"/>
    <w:rsid w:val="00EB54F5"/>
    <w:rPr>
      <w:rFonts w:ascii="Arial" w:hAnsi="Arial" w:cs="Arial"/>
      <w:kern w:val="28"/>
      <w:sz w:val="24"/>
      <w:szCs w:val="24"/>
    </w:rPr>
  </w:style>
  <w:style w:type="paragraph" w:customStyle="1" w:styleId="Table0">
    <w:name w:val="Table!"/>
    <w:next w:val="Table"/>
    <w:uiPriority w:val="99"/>
    <w:rsid w:val="00EB54F5"/>
    <w:pPr>
      <w:jc w:val="center"/>
    </w:pPr>
    <w:rPr>
      <w:rFonts w:ascii="Arial" w:hAnsi="Arial" w:cs="Arial"/>
      <w:b/>
      <w:bCs/>
      <w:kern w:val="28"/>
      <w:sz w:val="24"/>
      <w:szCs w:val="24"/>
    </w:rPr>
  </w:style>
  <w:style w:type="paragraph" w:customStyle="1" w:styleId="NumberAndDate">
    <w:name w:val="NumberAndDate"/>
    <w:aliases w:val="!Дата и Номер"/>
    <w:uiPriority w:val="99"/>
    <w:rsid w:val="00EB54F5"/>
    <w:pPr>
      <w:jc w:val="center"/>
    </w:pPr>
    <w:rPr>
      <w:rFonts w:ascii="Arial" w:hAnsi="Arial" w:cs="Arial"/>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3404">
      <w:marLeft w:val="0"/>
      <w:marRight w:val="0"/>
      <w:marTop w:val="0"/>
      <w:marBottom w:val="0"/>
      <w:divBdr>
        <w:top w:val="none" w:sz="0" w:space="0" w:color="auto"/>
        <w:left w:val="none" w:sz="0" w:space="0" w:color="auto"/>
        <w:bottom w:val="none" w:sz="0" w:space="0" w:color="auto"/>
        <w:right w:val="none" w:sz="0" w:space="0" w:color="auto"/>
      </w:divBdr>
      <w:divsChild>
        <w:div w:id="975993405">
          <w:marLeft w:val="0"/>
          <w:marRight w:val="0"/>
          <w:marTop w:val="0"/>
          <w:marBottom w:val="0"/>
          <w:divBdr>
            <w:top w:val="none" w:sz="0" w:space="0" w:color="auto"/>
            <w:left w:val="none" w:sz="0" w:space="0" w:color="auto"/>
            <w:bottom w:val="none" w:sz="0" w:space="0" w:color="auto"/>
            <w:right w:val="none" w:sz="0" w:space="0" w:color="auto"/>
          </w:divBdr>
        </w:div>
        <w:div w:id="975993406">
          <w:marLeft w:val="0"/>
          <w:marRight w:val="0"/>
          <w:marTop w:val="0"/>
          <w:marBottom w:val="0"/>
          <w:divBdr>
            <w:top w:val="none" w:sz="0" w:space="0" w:color="auto"/>
            <w:left w:val="none" w:sz="0" w:space="0" w:color="auto"/>
            <w:bottom w:val="none" w:sz="0" w:space="0" w:color="auto"/>
            <w:right w:val="none" w:sz="0" w:space="0" w:color="auto"/>
          </w:divBdr>
        </w:div>
      </w:divsChild>
    </w:div>
    <w:div w:id="975993407">
      <w:marLeft w:val="0"/>
      <w:marRight w:val="0"/>
      <w:marTop w:val="0"/>
      <w:marBottom w:val="0"/>
      <w:divBdr>
        <w:top w:val="none" w:sz="0" w:space="0" w:color="auto"/>
        <w:left w:val="none" w:sz="0" w:space="0" w:color="auto"/>
        <w:bottom w:val="none" w:sz="0" w:space="0" w:color="auto"/>
        <w:right w:val="none" w:sz="0" w:space="0" w:color="auto"/>
      </w:divBdr>
    </w:div>
    <w:div w:id="975993408">
      <w:marLeft w:val="0"/>
      <w:marRight w:val="0"/>
      <w:marTop w:val="0"/>
      <w:marBottom w:val="0"/>
      <w:divBdr>
        <w:top w:val="none" w:sz="0" w:space="0" w:color="auto"/>
        <w:left w:val="none" w:sz="0" w:space="0" w:color="auto"/>
        <w:bottom w:val="none" w:sz="0" w:space="0" w:color="auto"/>
        <w:right w:val="none" w:sz="0" w:space="0" w:color="auto"/>
      </w:divBdr>
    </w:div>
    <w:div w:id="975993409">
      <w:marLeft w:val="0"/>
      <w:marRight w:val="0"/>
      <w:marTop w:val="0"/>
      <w:marBottom w:val="0"/>
      <w:divBdr>
        <w:top w:val="none" w:sz="0" w:space="0" w:color="auto"/>
        <w:left w:val="none" w:sz="0" w:space="0" w:color="auto"/>
        <w:bottom w:val="none" w:sz="0" w:space="0" w:color="auto"/>
        <w:right w:val="none" w:sz="0" w:space="0" w:color="auto"/>
      </w:divBdr>
    </w:div>
    <w:div w:id="9759934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ngr/RU0000R199503249.html" TargetMode="External"/><Relationship Id="rId18" Type="http://schemas.openxmlformats.org/officeDocument/2006/relationships/hyperlink" Target="/content/ngr/RU13DMJ200800329.doc" TargetMode="External"/><Relationship Id="rId26" Type="http://schemas.openxmlformats.org/officeDocument/2006/relationships/hyperlink" Target="/content/act/04d4ab21-4aca-4cad-aebf-68e6579ae067.doc" TargetMode="External"/><Relationship Id="rId39" Type="http://schemas.openxmlformats.org/officeDocument/2006/relationships/hyperlink" Target="/content/act/a9211b53-9466-47d1-b576-76f5c086c977.doc" TargetMode="External"/><Relationship Id="rId21" Type="http://schemas.openxmlformats.org/officeDocument/2006/relationships/hyperlink" Target="/content/act/4e627269-1253-4616-90a4-8ac8cbbc6eb8.doc" TargetMode="External"/><Relationship Id="rId34" Type="http://schemas.openxmlformats.org/officeDocument/2006/relationships/hyperlink" Target="/content/act/a9211b53-9466-47d1-b576-76f5c086c977.doc" TargetMode="External"/><Relationship Id="rId42" Type="http://schemas.openxmlformats.org/officeDocument/2006/relationships/hyperlink" Target="/content/act/2b373b79-075a-4d4e-8d64-ac51a6aaa10d.doc" TargetMode="External"/><Relationship Id="rId47" Type="http://schemas.openxmlformats.org/officeDocument/2006/relationships/hyperlink" Target="/content/act/2b373b79-075a-4d4e-8d64-ac51a6aaa10d.doc" TargetMode="External"/><Relationship Id="rId50" Type="http://schemas.openxmlformats.org/officeDocument/2006/relationships/hyperlink" Target="/content/act/2b373b79-075a-4d4e-8d64-ac51a6aaa10d.doc" TargetMode="External"/><Relationship Id="rId55" Type="http://schemas.openxmlformats.org/officeDocument/2006/relationships/hyperlink" Target="/content/act/a9211b53-9466-47d1-b576-76f5c086c977.doc" TargetMode="External"/><Relationship Id="rId63" Type="http://schemas.openxmlformats.org/officeDocument/2006/relationships/hyperlink" Target="/content/ngr/RU13DMJ200500226.doc" TargetMode="External"/><Relationship Id="rId68" Type="http://schemas.openxmlformats.org/officeDocument/2006/relationships/hyperlink" Target="/content/act/2b373b79-075a-4d4e-8d64-ac51a6aaa10d.doc" TargetMode="External"/><Relationship Id="rId76" Type="http://schemas.openxmlformats.org/officeDocument/2006/relationships/hyperlink" Target="/content/ngr/RU13DMJ200500226.doc" TargetMode="External"/><Relationship Id="rId84" Type="http://schemas.openxmlformats.org/officeDocument/2006/relationships/hyperlink" Target="/content/act/a9211b53-9466-47d1-b576-76f5c086c977.doc" TargetMode="External"/><Relationship Id="rId7" Type="http://schemas.openxmlformats.org/officeDocument/2006/relationships/hyperlink" Target="/content/act/a9211b53-9466-47d1-b576-76f5c086c977.doc" TargetMode="External"/><Relationship Id="rId71" Type="http://schemas.openxmlformats.org/officeDocument/2006/relationships/hyperlink" Target="/content/act/2b373b79-075a-4d4e-8d64-ac51a6aaa10d.doc" TargetMode="External"/><Relationship Id="rId2" Type="http://schemas.openxmlformats.org/officeDocument/2006/relationships/settings" Target="settings.xml"/><Relationship Id="rId16" Type="http://schemas.openxmlformats.org/officeDocument/2006/relationships/hyperlink" Target="/content/ngr/RU13DMJ200500226.doc" TargetMode="External"/><Relationship Id="rId29" Type="http://schemas.openxmlformats.org/officeDocument/2006/relationships/hyperlink" Target="/content/act/2b373b79-075a-4d4e-8d64-ac51a6aaa10d.doc" TargetMode="External"/><Relationship Id="rId11" Type="http://schemas.openxmlformats.org/officeDocument/2006/relationships/hyperlink" Target="/content/act/04d4ab21-4aca-4cad-aebf-68e6579ae067.doc" TargetMode="External"/><Relationship Id="rId24" Type="http://schemas.openxmlformats.org/officeDocument/2006/relationships/hyperlink" Target="/content/ngr/RU13DMJ200500226.doc" TargetMode="External"/><Relationship Id="rId32" Type="http://schemas.openxmlformats.org/officeDocument/2006/relationships/hyperlink" Target="consultantplus://offline/ref=C53521FA80F21CDA7536C24F01A283A2A1D4C35271AEF9E3CDE8F48BFA54C746407C574B771A43B2O467F" TargetMode="External"/><Relationship Id="rId37" Type="http://schemas.openxmlformats.org/officeDocument/2006/relationships/hyperlink" Target="/content/act/a9211b53-9466-47d1-b576-76f5c086c977.doc" TargetMode="External"/><Relationship Id="rId40" Type="http://schemas.openxmlformats.org/officeDocument/2006/relationships/hyperlink" Target="/content/act/2b373b79-075a-4d4e-8d64-ac51a6aaa10d.doc" TargetMode="External"/><Relationship Id="rId45" Type="http://schemas.openxmlformats.org/officeDocument/2006/relationships/hyperlink" Target="/content/act/2b373b79-075a-4d4e-8d64-ac51a6aaa10d.doc" TargetMode="External"/><Relationship Id="rId53" Type="http://schemas.openxmlformats.org/officeDocument/2006/relationships/hyperlink" Target="/content/ngr/RU13DMJ200800329.doc" TargetMode="External"/><Relationship Id="rId58" Type="http://schemas.openxmlformats.org/officeDocument/2006/relationships/hyperlink" Target="/content/act/a9211b53-9466-47d1-b576-76f5c086c977.doc" TargetMode="External"/><Relationship Id="rId66" Type="http://schemas.openxmlformats.org/officeDocument/2006/relationships/hyperlink" Target="/content/ngr/RU13DMJ200500226.doc" TargetMode="External"/><Relationship Id="rId74" Type="http://schemas.openxmlformats.org/officeDocument/2006/relationships/hyperlink" Target="/content/act/2b373b79-075a-4d4e-8d64-ac51a6aaa10d.doc" TargetMode="External"/><Relationship Id="rId79" Type="http://schemas.openxmlformats.org/officeDocument/2006/relationships/hyperlink" Target="/content/act/a9211b53-9466-47d1-b576-76f5c086c977.doc" TargetMode="External"/><Relationship Id="rId5" Type="http://schemas.openxmlformats.org/officeDocument/2006/relationships/hyperlink" Target="/content/ngr/RU13DMJ200600060.doc" TargetMode="External"/><Relationship Id="rId61" Type="http://schemas.openxmlformats.org/officeDocument/2006/relationships/hyperlink" Target="/content/act/a9211b53-9466-47d1-b576-76f5c086c977.doc" TargetMode="External"/><Relationship Id="rId82" Type="http://schemas.openxmlformats.org/officeDocument/2006/relationships/hyperlink" Target="/content/act/04d4ab21-4aca-4cad-aebf-68e6579ae067.doc" TargetMode="External"/><Relationship Id="rId19" Type="http://schemas.openxmlformats.org/officeDocument/2006/relationships/hyperlink" Target="/content/act/a9211b53-9466-47d1-b576-76f5c086c977.doc" TargetMode="External"/><Relationship Id="rId4" Type="http://schemas.openxmlformats.org/officeDocument/2006/relationships/hyperlink" Target="/content/ngr/RU13DMJ200500226.doc" TargetMode="External"/><Relationship Id="rId9" Type="http://schemas.openxmlformats.org/officeDocument/2006/relationships/hyperlink" Target="/content/act/4e627269-1253-4616-90a4-8ac8cbbc6eb8.doc" TargetMode="External"/><Relationship Id="rId14" Type="http://schemas.openxmlformats.org/officeDocument/2006/relationships/hyperlink" Target="/content/ngr/RU0000R199903011.html" TargetMode="External"/><Relationship Id="rId22" Type="http://schemas.openxmlformats.org/officeDocument/2006/relationships/hyperlink" Target="/content/act/2b373b79-075a-4d4e-8d64-ac51a6aaa10d.doc" TargetMode="External"/><Relationship Id="rId27" Type="http://schemas.openxmlformats.org/officeDocument/2006/relationships/hyperlink" Target="/content/act/a9211b53-9466-47d1-b576-76f5c086c977.doc" TargetMode="External"/><Relationship Id="rId30" Type="http://schemas.openxmlformats.org/officeDocument/2006/relationships/hyperlink" Target="/content/ngr/RU13DMJ200500226.doc" TargetMode="External"/><Relationship Id="rId35" Type="http://schemas.openxmlformats.org/officeDocument/2006/relationships/hyperlink" Target="/content/act/2b373b79-075a-4d4e-8d64-ac51a6aaa10d.doc" TargetMode="External"/><Relationship Id="rId43" Type="http://schemas.openxmlformats.org/officeDocument/2006/relationships/hyperlink" Target="/content/act/04d4ab21-4aca-4cad-aebf-68e6579ae067.doc" TargetMode="External"/><Relationship Id="rId48" Type="http://schemas.openxmlformats.org/officeDocument/2006/relationships/hyperlink" Target="/content/act/b3085f73-d52b-46bb-a788-416ccac3ca0a.doc" TargetMode="External"/><Relationship Id="rId56" Type="http://schemas.openxmlformats.org/officeDocument/2006/relationships/hyperlink" Target="/content/act/a9211b53-9466-47d1-b576-76f5c086c977.doc" TargetMode="External"/><Relationship Id="rId64" Type="http://schemas.openxmlformats.org/officeDocument/2006/relationships/hyperlink" Target="/content/act/2b373b79-075a-4d4e-8d64-ac51a6aaa10d.doc" TargetMode="External"/><Relationship Id="rId69" Type="http://schemas.openxmlformats.org/officeDocument/2006/relationships/hyperlink" Target="/content/ngr/RU13DMJ200500226.doc" TargetMode="External"/><Relationship Id="rId77" Type="http://schemas.openxmlformats.org/officeDocument/2006/relationships/hyperlink" Target="/content/act/a9211b53-9466-47d1-b576-76f5c086c977.doc" TargetMode="External"/><Relationship Id="rId8" Type="http://schemas.openxmlformats.org/officeDocument/2006/relationships/hyperlink" Target="/content/act/b3085f73-d52b-46bb-a788-416ccac3ca0a.doc" TargetMode="External"/><Relationship Id="rId51" Type="http://schemas.openxmlformats.org/officeDocument/2006/relationships/hyperlink" Target="/content/act/2b373b79-075a-4d4e-8d64-ac51a6aaa10d.doc" TargetMode="External"/><Relationship Id="rId72" Type="http://schemas.openxmlformats.org/officeDocument/2006/relationships/hyperlink" Target="/content/act/2b373b79-075a-4d4e-8d64-ac51a6aaa10d.doc" TargetMode="External"/><Relationship Id="rId80" Type="http://schemas.openxmlformats.org/officeDocument/2006/relationships/hyperlink" Target="/content/act/04d4ab21-4aca-4cad-aebf-68e6579ae067.doc"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content/act/d20e6a44-dc75-46ce-a2b5-498f40036b78.doc" TargetMode="External"/><Relationship Id="rId17" Type="http://schemas.openxmlformats.org/officeDocument/2006/relationships/hyperlink" Target="/content/ngr/RU13DMJ200600060.doc" TargetMode="External"/><Relationship Id="rId25" Type="http://schemas.openxmlformats.org/officeDocument/2006/relationships/hyperlink" Target="/content/act/2b373b79-075a-4d4e-8d64-ac51a6aaa10d.doc" TargetMode="External"/><Relationship Id="rId33" Type="http://schemas.openxmlformats.org/officeDocument/2006/relationships/hyperlink" Target="/content/act/b3085f73-d52b-46bb-a788-416ccac3ca0a.doc" TargetMode="External"/><Relationship Id="rId38" Type="http://schemas.openxmlformats.org/officeDocument/2006/relationships/hyperlink" Target="/content/act/2b373b79-075a-4d4e-8d64-ac51a6aaa10d.doc" TargetMode="External"/><Relationship Id="rId46" Type="http://schemas.openxmlformats.org/officeDocument/2006/relationships/hyperlink" Target="/content/act/04d4ab21-4aca-4cad-aebf-68e6579ae067.doc" TargetMode="External"/><Relationship Id="rId59" Type="http://schemas.openxmlformats.org/officeDocument/2006/relationships/hyperlink" Target="/content/act/2b373b79-075a-4d4e-8d64-ac51a6aaa10d.doc" TargetMode="External"/><Relationship Id="rId67" Type="http://schemas.openxmlformats.org/officeDocument/2006/relationships/hyperlink" Target="/content/act/a9211b53-9466-47d1-b576-76f5c086c977.doc" TargetMode="External"/><Relationship Id="rId20" Type="http://schemas.openxmlformats.org/officeDocument/2006/relationships/hyperlink" Target="/content/act/b3085f73-d52b-46bb-a788-416ccac3ca0a.doc" TargetMode="External"/><Relationship Id="rId41" Type="http://schemas.openxmlformats.org/officeDocument/2006/relationships/hyperlink" Target="/content/act/a9211b53-9466-47d1-b576-76f5c086c977.doc" TargetMode="External"/><Relationship Id="rId54" Type="http://schemas.openxmlformats.org/officeDocument/2006/relationships/hyperlink" Target="/content/act/2b373b79-075a-4d4e-8d64-ac51a6aaa10d.doc" TargetMode="External"/><Relationship Id="rId62" Type="http://schemas.openxmlformats.org/officeDocument/2006/relationships/hyperlink" Target="/content/act/2b373b79-075a-4d4e-8d64-ac51a6aaa10d.doc" TargetMode="External"/><Relationship Id="rId70" Type="http://schemas.openxmlformats.org/officeDocument/2006/relationships/hyperlink" Target="/content/act/a9211b53-9466-47d1-b576-76f5c086c977.doc" TargetMode="External"/><Relationship Id="rId75" Type="http://schemas.openxmlformats.org/officeDocument/2006/relationships/hyperlink" Target="/content/act/2b373b79-075a-4d4e-8d64-ac51a6aaa10d.doc" TargetMode="External"/><Relationship Id="rId83" Type="http://schemas.openxmlformats.org/officeDocument/2006/relationships/hyperlink" Target="/content/act/2b373b79-075a-4d4e-8d64-ac51a6aaa10d.doc" TargetMode="External"/><Relationship Id="rId1" Type="http://schemas.openxmlformats.org/officeDocument/2006/relationships/styles" Target="styles.xml"/><Relationship Id="rId6" Type="http://schemas.openxmlformats.org/officeDocument/2006/relationships/hyperlink" Target="/content/ngr/RU13DMJ200800329.doc" TargetMode="External"/><Relationship Id="rId15" Type="http://schemas.openxmlformats.org/officeDocument/2006/relationships/hyperlink" Target="/content/ngr/.doc" TargetMode="External"/><Relationship Id="rId23" Type="http://schemas.openxmlformats.org/officeDocument/2006/relationships/hyperlink" Target="/content/act/04d4ab21-4aca-4cad-aebf-68e6579ae067.doc" TargetMode="External"/><Relationship Id="rId28" Type="http://schemas.openxmlformats.org/officeDocument/2006/relationships/hyperlink" Target="/content/act/a9211b53-9466-47d1-b576-76f5c086c977.doc" TargetMode="External"/><Relationship Id="rId36" Type="http://schemas.openxmlformats.org/officeDocument/2006/relationships/hyperlink" Target="/content/act/4e627269-1253-4616-90a4-8ac8cbbc6eb8.doc" TargetMode="External"/><Relationship Id="rId49" Type="http://schemas.openxmlformats.org/officeDocument/2006/relationships/hyperlink" Target="/content/act/2b373b79-075a-4d4e-8d64-ac51a6aaa10d.doc" TargetMode="External"/><Relationship Id="rId57" Type="http://schemas.openxmlformats.org/officeDocument/2006/relationships/hyperlink" Target="/content/act/2b373b79-075a-4d4e-8d64-ac51a6aaa10d.doc" TargetMode="External"/><Relationship Id="rId10" Type="http://schemas.openxmlformats.org/officeDocument/2006/relationships/hyperlink" Target="/content/act/2b373b79-075a-4d4e-8d64-ac51a6aaa10d.doc" TargetMode="External"/><Relationship Id="rId31" Type="http://schemas.openxmlformats.org/officeDocument/2006/relationships/hyperlink" Target="consultantplus://offline/ref=C53521FA80F21CDA7536C24F01A283A2A1D4C35271AEF9E3CDE8F48BFA54C746407C574B771A43B2O467F" TargetMode="External"/><Relationship Id="rId44" Type="http://schemas.openxmlformats.org/officeDocument/2006/relationships/hyperlink" Target="/content/act/2b373b79-075a-4d4e-8d64-ac51a6aaa10d.doc" TargetMode="External"/><Relationship Id="rId52" Type="http://schemas.openxmlformats.org/officeDocument/2006/relationships/hyperlink" Target="/content/ngr/RU13DMJ200600060.doc" TargetMode="External"/><Relationship Id="rId60" Type="http://schemas.openxmlformats.org/officeDocument/2006/relationships/hyperlink" Target="/content/ngr/RU13DMJ200500226.doc" TargetMode="External"/><Relationship Id="rId65" Type="http://schemas.openxmlformats.org/officeDocument/2006/relationships/hyperlink" Target="/content/act/2b373b79-075a-4d4e-8d64-ac51a6aaa10d.doc" TargetMode="External"/><Relationship Id="rId73" Type="http://schemas.openxmlformats.org/officeDocument/2006/relationships/hyperlink" Target="/content/act/a9211b53-9466-47d1-b576-76f5c086c977.doc" TargetMode="External"/><Relationship Id="rId78" Type="http://schemas.openxmlformats.org/officeDocument/2006/relationships/hyperlink" Target="/content/act/2b373b79-075a-4d4e-8d64-ac51a6aaa10d.doc" TargetMode="External"/><Relationship Id="rId81" Type="http://schemas.openxmlformats.org/officeDocument/2006/relationships/hyperlink" Target="/content/act/22ff3f1c-fb24-49fe-8c61-9f63856514a3.html" TargetMode="Externa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16</Pages>
  <Words>7836</Words>
  <Characters>44671</Characters>
  <Application>Microsoft Office Word</Application>
  <DocSecurity>0</DocSecurity>
  <Lines>372</Lines>
  <Paragraphs>104</Paragraphs>
  <ScaleCrop>false</ScaleCrop>
  <Company>SCLI</Company>
  <LinksUpToDate>false</LinksUpToDate>
  <CharactersWithSpaces>52403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grushina</dc:creator>
  <cp:keywords/>
  <dc:description/>
  <cp:lastModifiedBy>Дмитрий Маресьев</cp:lastModifiedBy>
  <cp:revision>3</cp:revision>
  <dcterms:created xsi:type="dcterms:W3CDTF">2014-12-11T13:53:00Z</dcterms:created>
  <dcterms:modified xsi:type="dcterms:W3CDTF">2021-07-28T13:43:00Z</dcterms:modified>
</cp:coreProperties>
</file>