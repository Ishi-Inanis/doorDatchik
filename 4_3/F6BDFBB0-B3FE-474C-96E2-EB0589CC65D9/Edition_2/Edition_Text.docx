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8C" w:rsidRPr="009029F1" w:rsidRDefault="007C5E8C" w:rsidP="007C5E8C">
      <w:pPr>
        <w:tabs>
          <w:tab w:val="left" w:pos="1134"/>
        </w:tabs>
        <w:spacing w:line="360" w:lineRule="auto"/>
        <w:ind w:firstLine="0"/>
        <w:jc w:val="center"/>
        <w:rPr>
          <w:rFonts w:cs="Arial"/>
          <w:b/>
          <w:sz w:val="28"/>
          <w:szCs w:val="28"/>
        </w:rPr>
      </w:pPr>
      <w:bookmarkStart w:id="0" w:name="_GoBack"/>
      <w:bookmarkEnd w:id="0"/>
      <w:r w:rsidRPr="009029F1">
        <w:rPr>
          <w:rFonts w:cs="Arial"/>
          <w:b/>
          <w:sz w:val="28"/>
          <w:szCs w:val="28"/>
        </w:rPr>
        <w:t>ЗАКОН</w:t>
      </w:r>
    </w:p>
    <w:p w:rsidR="007C5E8C" w:rsidRPr="009029F1" w:rsidRDefault="007C5E8C" w:rsidP="007C5E8C">
      <w:pPr>
        <w:tabs>
          <w:tab w:val="left" w:pos="1134"/>
        </w:tabs>
        <w:spacing w:line="360" w:lineRule="auto"/>
        <w:jc w:val="center"/>
        <w:rPr>
          <w:rFonts w:cs="Arial"/>
          <w:b/>
          <w:sz w:val="28"/>
          <w:szCs w:val="28"/>
        </w:rPr>
      </w:pPr>
      <w:r w:rsidRPr="009029F1">
        <w:rPr>
          <w:rFonts w:cs="Arial"/>
          <w:b/>
          <w:sz w:val="28"/>
          <w:szCs w:val="28"/>
        </w:rPr>
        <w:t>ГОРОДА СЕВАСТОПОЛЯ</w:t>
      </w:r>
    </w:p>
    <w:p w:rsidR="007C5E8C" w:rsidRPr="007C5E8C" w:rsidRDefault="007C5E8C" w:rsidP="007C5E8C">
      <w:pPr>
        <w:tabs>
          <w:tab w:val="left" w:pos="1134"/>
        </w:tabs>
        <w:spacing w:line="360" w:lineRule="auto"/>
        <w:jc w:val="center"/>
        <w:rPr>
          <w:rFonts w:ascii="Times New Roman" w:hAnsi="Times New Roman"/>
          <w:b/>
          <w:sz w:val="12"/>
          <w:szCs w:val="12"/>
        </w:rPr>
      </w:pPr>
    </w:p>
    <w:p w:rsidR="007C5E8C" w:rsidRPr="009029F1" w:rsidRDefault="009029F1" w:rsidP="007C5E8C">
      <w:pPr>
        <w:spacing w:after="150"/>
        <w:ind w:firstLine="0"/>
        <w:contextualSpacing/>
        <w:jc w:val="center"/>
        <w:rPr>
          <w:rFonts w:cs="Arial"/>
          <w:b/>
          <w:bCs/>
          <w:kern w:val="28"/>
          <w:sz w:val="28"/>
          <w:szCs w:val="28"/>
        </w:rPr>
      </w:pPr>
      <w:r w:rsidRPr="009029F1">
        <w:rPr>
          <w:rFonts w:cs="Arial"/>
          <w:b/>
          <w:bCs/>
          <w:kern w:val="28"/>
          <w:sz w:val="28"/>
          <w:szCs w:val="28"/>
        </w:rPr>
        <w:t xml:space="preserve">О ФИЗИЧЕСКОЙ КУЛЬТУРЕ И СПОРТЕ </w:t>
      </w:r>
    </w:p>
    <w:p w:rsidR="007C5E8C" w:rsidRPr="009029F1" w:rsidRDefault="009029F1" w:rsidP="007C5E8C">
      <w:pPr>
        <w:spacing w:after="150"/>
        <w:ind w:firstLine="0"/>
        <w:contextualSpacing/>
        <w:jc w:val="center"/>
        <w:rPr>
          <w:rFonts w:cs="Arial"/>
          <w:b/>
          <w:bCs/>
          <w:kern w:val="28"/>
          <w:sz w:val="28"/>
          <w:szCs w:val="28"/>
        </w:rPr>
      </w:pPr>
      <w:r w:rsidRPr="009029F1">
        <w:rPr>
          <w:rFonts w:cs="Arial"/>
          <w:b/>
          <w:bCs/>
          <w:kern w:val="28"/>
          <w:sz w:val="28"/>
          <w:szCs w:val="28"/>
        </w:rPr>
        <w:t>В ГОРОДЕ СЕВАСТОПОЛЕ</w:t>
      </w:r>
    </w:p>
    <w:p w:rsidR="00737C7C" w:rsidRDefault="00737C7C" w:rsidP="00737C7C">
      <w:pPr>
        <w:widowControl w:val="0"/>
        <w:tabs>
          <w:tab w:val="left" w:pos="1134"/>
        </w:tabs>
        <w:autoSpaceDE w:val="0"/>
        <w:autoSpaceDN w:val="0"/>
        <w:adjustRightInd w:val="0"/>
        <w:rPr>
          <w:sz w:val="20"/>
          <w:szCs w:val="20"/>
        </w:rPr>
      </w:pPr>
    </w:p>
    <w:p w:rsidR="00737C7C" w:rsidRDefault="00737C7C" w:rsidP="00737C7C">
      <w:pPr>
        <w:widowControl w:val="0"/>
        <w:tabs>
          <w:tab w:val="left" w:pos="1134"/>
        </w:tabs>
        <w:autoSpaceDE w:val="0"/>
        <w:autoSpaceDN w:val="0"/>
        <w:adjustRightInd w:val="0"/>
        <w:jc w:val="center"/>
        <w:rPr>
          <w:sz w:val="20"/>
          <w:szCs w:val="20"/>
        </w:rPr>
      </w:pPr>
      <w:r>
        <w:rPr>
          <w:sz w:val="20"/>
          <w:szCs w:val="20"/>
        </w:rPr>
        <w:t xml:space="preserve">(в редакции </w:t>
      </w:r>
      <w:hyperlink r:id="rId8" w:tgtFrame="Logical" w:history="1">
        <w:r w:rsidRPr="00737C7C">
          <w:rPr>
            <w:rStyle w:val="a5"/>
            <w:sz w:val="20"/>
            <w:szCs w:val="20"/>
          </w:rPr>
          <w:t>Закона города Севастополя от 07.08.2018 № 438-ЗС</w:t>
        </w:r>
      </w:hyperlink>
      <w:r>
        <w:rPr>
          <w:sz w:val="20"/>
          <w:szCs w:val="20"/>
        </w:rPr>
        <w:t>)</w:t>
      </w:r>
    </w:p>
    <w:p w:rsidR="007C5E8C" w:rsidRPr="007C5E8C" w:rsidRDefault="007C5E8C" w:rsidP="007C5E8C">
      <w:pPr>
        <w:spacing w:after="150"/>
        <w:ind w:firstLine="0"/>
        <w:rPr>
          <w:rFonts w:ascii="Times New Roman" w:hAnsi="Times New Roman"/>
          <w:sz w:val="28"/>
          <w:szCs w:val="28"/>
        </w:rPr>
      </w:pPr>
    </w:p>
    <w:p w:rsidR="007C5E8C" w:rsidRPr="00BE3245" w:rsidRDefault="007C5E8C" w:rsidP="007C5E8C">
      <w:pPr>
        <w:spacing w:line="216" w:lineRule="auto"/>
        <w:ind w:left="6095" w:firstLine="0"/>
        <w:rPr>
          <w:rFonts w:cs="Arial"/>
        </w:rPr>
      </w:pPr>
      <w:r w:rsidRPr="00BE3245">
        <w:rPr>
          <w:rFonts w:cs="Arial"/>
        </w:rPr>
        <w:t xml:space="preserve">Принят </w:t>
      </w:r>
    </w:p>
    <w:p w:rsidR="007C5E8C" w:rsidRPr="00BE3245" w:rsidRDefault="007C5E8C" w:rsidP="007C5E8C">
      <w:pPr>
        <w:spacing w:line="216" w:lineRule="auto"/>
        <w:ind w:left="6095" w:firstLine="0"/>
        <w:rPr>
          <w:rFonts w:cs="Arial"/>
        </w:rPr>
      </w:pPr>
      <w:r w:rsidRPr="00BE3245">
        <w:rPr>
          <w:rFonts w:cs="Arial"/>
        </w:rPr>
        <w:t>Законодательным Собранием</w:t>
      </w:r>
    </w:p>
    <w:p w:rsidR="007C5E8C" w:rsidRPr="00BE3245" w:rsidRDefault="007C5E8C" w:rsidP="007C5E8C">
      <w:pPr>
        <w:spacing w:line="216" w:lineRule="auto"/>
        <w:ind w:left="6095" w:firstLine="0"/>
        <w:rPr>
          <w:rFonts w:cs="Arial"/>
        </w:rPr>
      </w:pPr>
      <w:r w:rsidRPr="00BE3245">
        <w:rPr>
          <w:rFonts w:cs="Arial"/>
        </w:rPr>
        <w:t>города Севастополя</w:t>
      </w:r>
    </w:p>
    <w:p w:rsidR="007C5E8C" w:rsidRPr="00BE3245" w:rsidRDefault="007C5E8C" w:rsidP="007C5E8C">
      <w:pPr>
        <w:spacing w:line="216" w:lineRule="auto"/>
        <w:ind w:left="6095" w:firstLine="0"/>
        <w:rPr>
          <w:rFonts w:cs="Arial"/>
        </w:rPr>
      </w:pPr>
      <w:r w:rsidRPr="00BE3245">
        <w:rPr>
          <w:rFonts w:cs="Arial"/>
        </w:rPr>
        <w:t>7 июля 2015 года</w:t>
      </w:r>
    </w:p>
    <w:p w:rsidR="007C5E8C" w:rsidRPr="00BE3245" w:rsidRDefault="007C5E8C" w:rsidP="007C5E8C">
      <w:pPr>
        <w:ind w:left="6096" w:firstLine="0"/>
        <w:rPr>
          <w:rFonts w:cs="Arial"/>
          <w:sz w:val="40"/>
          <w:szCs w:val="40"/>
        </w:rPr>
      </w:pPr>
    </w:p>
    <w:p w:rsidR="007C5E8C" w:rsidRPr="007C5E8C" w:rsidRDefault="007C5E8C" w:rsidP="007C5E8C">
      <w:pPr>
        <w:keepNext/>
        <w:ind w:firstLine="0"/>
        <w:outlineLvl w:val="0"/>
        <w:rPr>
          <w:rFonts w:cs="Arial"/>
          <w:b/>
          <w:bCs/>
          <w:sz w:val="28"/>
          <w:szCs w:val="26"/>
        </w:rPr>
      </w:pPr>
      <w:bookmarkStart w:id="1" w:name="_Toc399327261"/>
      <w:r w:rsidRPr="007C5E8C">
        <w:rPr>
          <w:rFonts w:cs="Arial"/>
          <w:b/>
          <w:bCs/>
          <w:sz w:val="28"/>
          <w:szCs w:val="26"/>
        </w:rPr>
        <w:t>Глава 1. Общие положения</w:t>
      </w:r>
      <w:bookmarkEnd w:id="1"/>
    </w:p>
    <w:p w:rsidR="007C5E8C" w:rsidRPr="007C5E8C" w:rsidRDefault="007C5E8C" w:rsidP="007C5E8C">
      <w:pPr>
        <w:ind w:firstLine="0"/>
        <w:jc w:val="left"/>
        <w:rPr>
          <w:rFonts w:ascii="Calibri" w:eastAsia="Calibri" w:hAnsi="Calibri"/>
          <w:sz w:val="22"/>
          <w:szCs w:val="22"/>
        </w:rPr>
      </w:pPr>
    </w:p>
    <w:p w:rsidR="007C5E8C" w:rsidRPr="007C5E8C" w:rsidRDefault="007C5E8C" w:rsidP="007C5E8C">
      <w:pPr>
        <w:keepNext/>
        <w:ind w:firstLine="0"/>
        <w:outlineLvl w:val="1"/>
        <w:rPr>
          <w:b/>
          <w:bCs/>
          <w:sz w:val="26"/>
          <w:szCs w:val="28"/>
        </w:rPr>
      </w:pPr>
      <w:bookmarkStart w:id="2" w:name="_Toc399327262"/>
      <w:r w:rsidRPr="007C5E8C">
        <w:rPr>
          <w:b/>
          <w:bCs/>
          <w:sz w:val="26"/>
          <w:szCs w:val="28"/>
        </w:rPr>
        <w:t>Статья 1. Предмет регулирования настоящего Закона</w:t>
      </w:r>
      <w:bookmarkEnd w:id="2"/>
    </w:p>
    <w:p w:rsidR="007C5E8C" w:rsidRPr="007C5E8C" w:rsidRDefault="007C5E8C" w:rsidP="007C5E8C">
      <w:pPr>
        <w:spacing w:line="288" w:lineRule="auto"/>
        <w:ind w:firstLine="0"/>
        <w:textAlignment w:val="baseline"/>
        <w:rPr>
          <w:rFonts w:ascii="Times New Roman" w:hAnsi="Times New Roman"/>
          <w:sz w:val="12"/>
          <w:szCs w:val="12"/>
        </w:rPr>
      </w:pPr>
    </w:p>
    <w:p w:rsidR="007C5E8C" w:rsidRPr="007C5E8C" w:rsidRDefault="007C5E8C" w:rsidP="007C5E8C">
      <w:pPr>
        <w:spacing w:line="288" w:lineRule="auto"/>
        <w:ind w:firstLine="708"/>
        <w:textAlignment w:val="baseline"/>
      </w:pPr>
      <w:r w:rsidRPr="007C5E8C">
        <w:t>Настоящий Закон регулирует отношения в области физической культуры и спорта в городе Севастополе, определяет систему организации физической культуры и спорта, правовые, социальные и финансовые гарантии развития физической культуры и спорта в городе Севастополе.</w:t>
      </w:r>
    </w:p>
    <w:p w:rsidR="007C5E8C" w:rsidRPr="007C5E8C" w:rsidRDefault="007C5E8C" w:rsidP="007C5E8C">
      <w:pPr>
        <w:spacing w:line="288" w:lineRule="auto"/>
        <w:ind w:firstLine="708"/>
        <w:textAlignment w:val="baseline"/>
        <w:rPr>
          <w:rFonts w:ascii="Times New Roman" w:hAnsi="Times New Roman"/>
          <w:sz w:val="20"/>
          <w:szCs w:val="20"/>
        </w:rPr>
      </w:pPr>
    </w:p>
    <w:p w:rsidR="007C5E8C" w:rsidRPr="007C5E8C" w:rsidRDefault="007C5E8C" w:rsidP="007C5E8C">
      <w:pPr>
        <w:keepNext/>
        <w:spacing w:line="288" w:lineRule="auto"/>
        <w:ind w:firstLine="0"/>
        <w:outlineLvl w:val="1"/>
        <w:rPr>
          <w:b/>
          <w:bCs/>
          <w:sz w:val="26"/>
          <w:szCs w:val="28"/>
        </w:rPr>
      </w:pPr>
      <w:bookmarkStart w:id="3" w:name="_Toc399327263"/>
      <w:r w:rsidRPr="007C5E8C">
        <w:rPr>
          <w:b/>
          <w:bCs/>
          <w:sz w:val="26"/>
          <w:szCs w:val="28"/>
        </w:rPr>
        <w:t>Статья 2. Основные понятия, используемые в настоящем Законе</w:t>
      </w:r>
      <w:bookmarkEnd w:id="3"/>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keepNext/>
        <w:spacing w:line="288" w:lineRule="auto"/>
        <w:ind w:firstLine="708"/>
        <w:outlineLvl w:val="1"/>
      </w:pPr>
      <w:r w:rsidRPr="007C5E8C">
        <w:t xml:space="preserve">В настоящем Законе используются понятия, определенные в </w:t>
      </w:r>
      <w:hyperlink r:id="rId9" w:tgtFrame="Logical" w:history="1">
        <w:r w:rsidRPr="007C5E8C">
          <w:rPr>
            <w:rStyle w:val="a5"/>
          </w:rPr>
          <w:t>Федеральном законе от 4 декабря 2007 года № 329-ФЗ «О физической культуре и спорте в Российской Федерации»,</w:t>
        </w:r>
      </w:hyperlink>
      <w:r w:rsidRPr="007C5E8C">
        <w:t xml:space="preserve"> а также следующие основные понятия:</w:t>
      </w:r>
    </w:p>
    <w:p w:rsidR="007C5E8C" w:rsidRPr="007C5E8C" w:rsidRDefault="007C5E8C" w:rsidP="007C5E8C">
      <w:pPr>
        <w:spacing w:line="288" w:lineRule="auto"/>
        <w:ind w:firstLine="709"/>
      </w:pPr>
      <w:r w:rsidRPr="007C5E8C">
        <w:t>1) городской реестр физкультурно-спортивных организаций (далее – Реестр) - совокупность систематизированной информации о физкультурно-спортивных организациях и индивидуальных предпринимателях, осуществляющих на территории города Севастополя деятельность в области физической культуры и спорта в качестве основного вида деятельности (далее - физкультурно-спортивные организации);</w:t>
      </w:r>
    </w:p>
    <w:p w:rsidR="007C5E8C" w:rsidRPr="007C5E8C" w:rsidRDefault="007C5E8C" w:rsidP="007C5E8C">
      <w:pPr>
        <w:spacing w:line="288" w:lineRule="auto"/>
        <w:ind w:firstLine="709"/>
      </w:pPr>
      <w:r w:rsidRPr="007C5E8C">
        <w:t>2) Единый календарный план физкультурных и спортивных мероприятий города Севастополя (далее - Единый календарный план) - документ, содержащий перечень проводимых в городе Севастополе городских физкультурных, спортивных и массовых спортивно-зрелищных мероприятий, а также перечень учебно-тренировочных и других мероприятий по подготовке спортивных сборных команд и иных спортивных команд города Севастополя к межрегиональным, всероссийским и международным спортивным соревнованиям и обеспечению их участия в указанных соревнованиях;</w:t>
      </w:r>
    </w:p>
    <w:p w:rsidR="007C5E8C" w:rsidRPr="007C5E8C" w:rsidRDefault="007C5E8C" w:rsidP="007C5E8C">
      <w:pPr>
        <w:spacing w:line="288" w:lineRule="auto"/>
        <w:ind w:firstLine="709"/>
      </w:pPr>
      <w:r w:rsidRPr="007C5E8C">
        <w:t>3) массовые спортивно-зрелищные мероприятия - массовые мероприятия, проводимые в городе Севастополе и направленные на пропаганду здорового образа жизни и популяризацию физической культуры и спорта;</w:t>
      </w:r>
    </w:p>
    <w:p w:rsidR="007C5E8C" w:rsidRPr="007C5E8C" w:rsidRDefault="007C5E8C" w:rsidP="007C5E8C">
      <w:pPr>
        <w:spacing w:line="288" w:lineRule="auto"/>
        <w:ind w:firstLine="709"/>
        <w:rPr>
          <w:i/>
        </w:rPr>
      </w:pPr>
      <w:r w:rsidRPr="007C5E8C">
        <w:t>4) региональные виды спорта – виды спорта, имеющие приоритетное значение в городе Севастополе в связи с географическим и климатическим положением, а также традициями города Севастополя;</w:t>
      </w:r>
    </w:p>
    <w:p w:rsidR="007C5E8C" w:rsidRPr="007C5E8C" w:rsidRDefault="007C5E8C" w:rsidP="007C5E8C">
      <w:pPr>
        <w:spacing w:line="288" w:lineRule="auto"/>
        <w:ind w:firstLine="709"/>
      </w:pPr>
      <w:r w:rsidRPr="007C5E8C">
        <w:lastRenderedPageBreak/>
        <w:t>5) официальные городские физкультурные и спортивные мероприятия – районные, межрайонные и общегородские физкультурные, спортивные и массовые спортивно-зрелищные мероприятия, проводимые в городе Севастополе и включенные в Единый календарный план.</w:t>
      </w:r>
    </w:p>
    <w:p w:rsidR="007C5E8C" w:rsidRPr="007C5E8C" w:rsidRDefault="007C5E8C" w:rsidP="007C5E8C">
      <w:pPr>
        <w:spacing w:line="288" w:lineRule="auto"/>
        <w:ind w:firstLine="709"/>
        <w:rPr>
          <w:rFonts w:ascii="Times New Roman" w:hAnsi="Times New Roman"/>
          <w:sz w:val="20"/>
          <w:szCs w:val="20"/>
        </w:rPr>
      </w:pPr>
    </w:p>
    <w:p w:rsidR="007C5E8C" w:rsidRPr="007C5E8C" w:rsidRDefault="007C5E8C" w:rsidP="007C5E8C">
      <w:pPr>
        <w:keepNext/>
        <w:spacing w:line="288" w:lineRule="auto"/>
        <w:ind w:firstLine="0"/>
        <w:outlineLvl w:val="1"/>
        <w:rPr>
          <w:b/>
          <w:bCs/>
          <w:sz w:val="26"/>
          <w:szCs w:val="28"/>
        </w:rPr>
      </w:pPr>
      <w:bookmarkStart w:id="4" w:name="_Toc399327264"/>
      <w:r w:rsidRPr="007C5E8C">
        <w:rPr>
          <w:b/>
          <w:bCs/>
          <w:sz w:val="26"/>
          <w:szCs w:val="28"/>
        </w:rPr>
        <w:t>Статья 3. Правовые основы физической культуры и спорта</w:t>
      </w:r>
      <w:bookmarkEnd w:id="4"/>
    </w:p>
    <w:p w:rsidR="007C5E8C" w:rsidRPr="007C5E8C" w:rsidRDefault="007C5E8C" w:rsidP="007C5E8C">
      <w:pPr>
        <w:spacing w:line="288" w:lineRule="auto"/>
        <w:ind w:firstLine="708"/>
        <w:rPr>
          <w:rFonts w:ascii="Times New Roman" w:hAnsi="Times New Roman"/>
          <w:sz w:val="12"/>
          <w:szCs w:val="12"/>
        </w:rPr>
      </w:pPr>
    </w:p>
    <w:p w:rsidR="007C5E8C" w:rsidRPr="007C5E8C" w:rsidRDefault="007C5E8C" w:rsidP="007C5E8C">
      <w:pPr>
        <w:spacing w:line="288" w:lineRule="auto"/>
        <w:ind w:firstLine="708"/>
      </w:pPr>
      <w:r w:rsidRPr="007C5E8C">
        <w:t xml:space="preserve">Правовые основы физической культуры и спорта в городе Севастополе составляют </w:t>
      </w:r>
      <w:hyperlink r:id="rId10" w:tgtFrame="_blank" w:history="1">
        <w:r w:rsidRPr="007C5E8C">
          <w:t>Конституция</w:t>
        </w:r>
      </w:hyperlink>
      <w:r w:rsidRPr="007C5E8C">
        <w:t xml:space="preserve"> Российской Федерации, федеральное законодательство, </w:t>
      </w:r>
      <w:hyperlink r:id="rId11" w:tgtFrame="_blank" w:history="1">
        <w:r w:rsidRPr="007C5E8C">
          <w:t>Устав</w:t>
        </w:r>
      </w:hyperlink>
      <w:r w:rsidRPr="007C5E8C">
        <w:t xml:space="preserve"> города Севастополя, настоящий Закон и иные правовые акты города Севастополя.</w:t>
      </w:r>
    </w:p>
    <w:p w:rsidR="007C5E8C" w:rsidRPr="007C5E8C" w:rsidRDefault="007C5E8C" w:rsidP="007C5E8C">
      <w:pPr>
        <w:spacing w:line="288" w:lineRule="auto"/>
        <w:ind w:firstLine="708"/>
        <w:rPr>
          <w:b/>
          <w:bCs/>
          <w:sz w:val="26"/>
          <w:szCs w:val="28"/>
        </w:rPr>
      </w:pPr>
    </w:p>
    <w:p w:rsidR="007C5E8C" w:rsidRPr="007C5E8C" w:rsidRDefault="007C5E8C" w:rsidP="007C5E8C">
      <w:pPr>
        <w:keepNext/>
        <w:ind w:firstLine="0"/>
        <w:outlineLvl w:val="1"/>
        <w:rPr>
          <w:b/>
          <w:bCs/>
          <w:iCs/>
          <w:sz w:val="26"/>
          <w:szCs w:val="28"/>
          <w:lang w:eastAsia="en-US"/>
        </w:rPr>
      </w:pPr>
      <w:bookmarkStart w:id="5" w:name="_Toc399327265"/>
      <w:r w:rsidRPr="007C5E8C">
        <w:rPr>
          <w:b/>
          <w:bCs/>
          <w:iCs/>
          <w:sz w:val="26"/>
          <w:szCs w:val="28"/>
          <w:lang w:eastAsia="en-US"/>
        </w:rPr>
        <w:t>Статья 4.</w:t>
      </w:r>
      <w:bookmarkEnd w:id="5"/>
      <w:r w:rsidRPr="007C5E8C">
        <w:rPr>
          <w:b/>
          <w:bCs/>
          <w:iCs/>
          <w:sz w:val="26"/>
          <w:szCs w:val="28"/>
          <w:lang w:eastAsia="en-US"/>
        </w:rPr>
        <w:t xml:space="preserve"> Основные задачи и направления развития физической                   культуры и спорта в городе Севастополе</w:t>
      </w:r>
    </w:p>
    <w:p w:rsidR="007C5E8C" w:rsidRPr="007C5E8C" w:rsidRDefault="007C5E8C" w:rsidP="007C5E8C">
      <w:pPr>
        <w:spacing w:line="288" w:lineRule="auto"/>
        <w:ind w:firstLine="708"/>
        <w:rPr>
          <w:rFonts w:ascii="Times New Roman" w:hAnsi="Times New Roman"/>
          <w:sz w:val="10"/>
          <w:szCs w:val="10"/>
        </w:rPr>
      </w:pPr>
    </w:p>
    <w:p w:rsidR="007C5E8C" w:rsidRPr="007C5E8C" w:rsidRDefault="007C5E8C" w:rsidP="007C5E8C">
      <w:pPr>
        <w:spacing w:line="288" w:lineRule="auto"/>
        <w:ind w:firstLine="708"/>
      </w:pPr>
      <w:r w:rsidRPr="007C5E8C">
        <w:t>1. Основными задачами развития физической культуры и спорта в городе Севастополе являются:</w:t>
      </w:r>
    </w:p>
    <w:p w:rsidR="007C5E8C" w:rsidRPr="007C5E8C" w:rsidRDefault="007C5E8C" w:rsidP="007C5E8C">
      <w:pPr>
        <w:spacing w:line="288" w:lineRule="auto"/>
        <w:ind w:firstLine="709"/>
      </w:pPr>
      <w:r w:rsidRPr="007C5E8C">
        <w:t>1) обеспечение свободного доступа всех категорий и групп жителей города Севастополя к занятиям физической культурой и спортом;</w:t>
      </w:r>
    </w:p>
    <w:p w:rsidR="007C5E8C" w:rsidRPr="007C5E8C" w:rsidRDefault="007C5E8C" w:rsidP="007C5E8C">
      <w:pPr>
        <w:spacing w:line="288" w:lineRule="auto"/>
        <w:ind w:firstLine="709"/>
      </w:pPr>
      <w:r w:rsidRPr="007C5E8C">
        <w:t>2) повышение престижа города Севастополя как центра молодежного, адаптивного, массового спорта и центра олимпийской подготовки по отдельным видам спорта;</w:t>
      </w:r>
    </w:p>
    <w:p w:rsidR="007C5E8C" w:rsidRPr="007C5E8C" w:rsidRDefault="007C5E8C" w:rsidP="007C5E8C">
      <w:pPr>
        <w:spacing w:line="288" w:lineRule="auto"/>
        <w:ind w:firstLine="709"/>
      </w:pPr>
      <w:r w:rsidRPr="007C5E8C">
        <w:t>3) создание благоприятных условий для деятельности физкультурно-спортивных организаций;</w:t>
      </w:r>
    </w:p>
    <w:p w:rsidR="007C5E8C" w:rsidRPr="007C5E8C" w:rsidRDefault="007C5E8C" w:rsidP="007C5E8C">
      <w:pPr>
        <w:spacing w:line="288" w:lineRule="auto"/>
        <w:ind w:firstLine="709"/>
      </w:pPr>
      <w:r w:rsidRPr="007C5E8C">
        <w:t>4) пропаганда здорового образа жизни.</w:t>
      </w:r>
    </w:p>
    <w:p w:rsidR="007C5E8C" w:rsidRPr="007C5E8C" w:rsidRDefault="007C5E8C" w:rsidP="007C5E8C">
      <w:pPr>
        <w:spacing w:line="288" w:lineRule="auto"/>
        <w:ind w:firstLine="708"/>
      </w:pPr>
      <w:r w:rsidRPr="007C5E8C">
        <w:t>2. Основными направлениями развития физической культуры и спорта в городе Севастополе являются:</w:t>
      </w:r>
    </w:p>
    <w:p w:rsidR="007C5E8C" w:rsidRPr="007C5E8C" w:rsidRDefault="007C5E8C" w:rsidP="007C5E8C">
      <w:pPr>
        <w:spacing w:line="288" w:lineRule="auto"/>
        <w:ind w:firstLine="709"/>
      </w:pPr>
      <w:r w:rsidRPr="007C5E8C">
        <w:t>1) развитие детско-юношеского, молодежного, в том числе студенческого, массового спорта, региональных видов спорта, спорта высших достижений и профессионального спорта;</w:t>
      </w:r>
    </w:p>
    <w:p w:rsidR="007C5E8C" w:rsidRPr="007C5E8C" w:rsidRDefault="007C5E8C" w:rsidP="007C5E8C">
      <w:pPr>
        <w:spacing w:line="288" w:lineRule="auto"/>
        <w:ind w:firstLine="709"/>
      </w:pPr>
      <w:r w:rsidRPr="007C5E8C">
        <w:t>2) физическое воспитание детей и молодежи в образовательных учреждениях города Севастополя;</w:t>
      </w:r>
    </w:p>
    <w:p w:rsidR="007C5E8C" w:rsidRPr="007C5E8C" w:rsidRDefault="007C5E8C" w:rsidP="007C5E8C">
      <w:pPr>
        <w:spacing w:line="288" w:lineRule="auto"/>
        <w:ind w:firstLine="709"/>
      </w:pPr>
      <w:r w:rsidRPr="007C5E8C">
        <w:t>3) организация государственной поддержки в области физической культуры и спорта;</w:t>
      </w:r>
    </w:p>
    <w:p w:rsidR="007C5E8C" w:rsidRPr="007C5E8C" w:rsidRDefault="007C5E8C" w:rsidP="007C5E8C">
      <w:pPr>
        <w:spacing w:line="288" w:lineRule="auto"/>
        <w:ind w:firstLine="709"/>
      </w:pPr>
      <w:r w:rsidRPr="007C5E8C">
        <w:t>4) развитие физической культуры и спорта инвалидов и лиц с ограниченными возможностями здоровья (далее - адаптивная физическая культура и адаптивный спорт), других групп жителей города Севастополя, нуждающихся в повышенной социальной поддержке;</w:t>
      </w:r>
    </w:p>
    <w:p w:rsidR="007C5E8C" w:rsidRPr="007C5E8C" w:rsidRDefault="007C5E8C" w:rsidP="007C5E8C">
      <w:pPr>
        <w:spacing w:line="288" w:lineRule="auto"/>
        <w:ind w:firstLine="709"/>
      </w:pPr>
      <w:r w:rsidRPr="007C5E8C">
        <w:t>5) развитие спортивной инфраструктуры с учетом соблюдения требований по обеспечению беспрепятственного доступа инвалидов и лиц с ограниченными возможностями здоровья к объектам спорта;</w:t>
      </w:r>
    </w:p>
    <w:p w:rsidR="007C5E8C" w:rsidRPr="007C5E8C" w:rsidRDefault="007C5E8C" w:rsidP="007C5E8C">
      <w:pPr>
        <w:spacing w:line="288" w:lineRule="auto"/>
        <w:ind w:firstLine="709"/>
      </w:pPr>
      <w:r w:rsidRPr="007C5E8C">
        <w:t>6) организация и проведение официальных физкультурных и спортивных мероприятий;</w:t>
      </w:r>
    </w:p>
    <w:p w:rsidR="007C5E8C" w:rsidRPr="007C5E8C" w:rsidRDefault="007C5E8C" w:rsidP="007C5E8C">
      <w:pPr>
        <w:spacing w:line="288" w:lineRule="auto"/>
        <w:ind w:firstLine="709"/>
      </w:pPr>
      <w:r w:rsidRPr="007C5E8C">
        <w:t>7) профессиональная подготовка, переподготовка и повышение квалификации специалистов в области физической культуры и спорта;</w:t>
      </w:r>
    </w:p>
    <w:p w:rsidR="007C5E8C" w:rsidRPr="007C5E8C" w:rsidRDefault="007C5E8C" w:rsidP="007C5E8C">
      <w:pPr>
        <w:spacing w:line="288" w:lineRule="auto"/>
        <w:ind w:firstLine="709"/>
      </w:pPr>
      <w:r w:rsidRPr="007C5E8C">
        <w:t>8) противодействие применению запрещенных в спорте средств (допинга) и (или) методов (далее - допинговые средства и (или) методы);</w:t>
      </w:r>
    </w:p>
    <w:p w:rsidR="007C5E8C" w:rsidRPr="007C5E8C" w:rsidRDefault="007C5E8C" w:rsidP="007C5E8C">
      <w:pPr>
        <w:spacing w:line="288" w:lineRule="auto"/>
        <w:ind w:firstLine="709"/>
      </w:pPr>
      <w:r w:rsidRPr="007C5E8C">
        <w:lastRenderedPageBreak/>
        <w:t>9) популяризация физической культуры и спорта;</w:t>
      </w:r>
    </w:p>
    <w:p w:rsidR="007C5E8C" w:rsidRPr="007C5E8C" w:rsidRDefault="007C5E8C" w:rsidP="007C5E8C">
      <w:pPr>
        <w:spacing w:line="288" w:lineRule="auto"/>
        <w:ind w:firstLine="709"/>
      </w:pPr>
      <w:r w:rsidRPr="007C5E8C">
        <w:t>10) развитие медицинского обеспечения физической культуры и спорта;</w:t>
      </w:r>
    </w:p>
    <w:p w:rsidR="007C5E8C" w:rsidRPr="007C5E8C" w:rsidRDefault="007C5E8C" w:rsidP="007C5E8C">
      <w:pPr>
        <w:spacing w:line="288" w:lineRule="auto"/>
        <w:ind w:firstLine="709"/>
      </w:pPr>
      <w:r w:rsidRPr="007C5E8C">
        <w:t>11) совершенствование правовых основ физической культуры и спорта;</w:t>
      </w:r>
    </w:p>
    <w:p w:rsidR="007C5E8C" w:rsidRPr="007C5E8C" w:rsidRDefault="007C5E8C" w:rsidP="007C5E8C">
      <w:pPr>
        <w:spacing w:line="288" w:lineRule="auto"/>
        <w:ind w:firstLine="709"/>
      </w:pPr>
      <w:r w:rsidRPr="007C5E8C">
        <w:t>12) стандартизация оказываемых в городе Севастополе физкультурно-оздоровительных и спортивных услуг, содействие развитию систем добровольной сертификации в области физической культуры и спорта в городе Севастополе.</w:t>
      </w:r>
    </w:p>
    <w:p w:rsidR="007C5E8C" w:rsidRPr="007C5E8C" w:rsidRDefault="007C5E8C" w:rsidP="007C5E8C">
      <w:pPr>
        <w:spacing w:line="288" w:lineRule="auto"/>
        <w:ind w:firstLine="0"/>
        <w:rPr>
          <w:rFonts w:ascii="Times New Roman" w:hAnsi="Times New Roman"/>
          <w:sz w:val="18"/>
          <w:szCs w:val="18"/>
        </w:rPr>
      </w:pPr>
    </w:p>
    <w:p w:rsidR="007C5E8C" w:rsidRPr="007C5E8C" w:rsidRDefault="007C5E8C" w:rsidP="007C5E8C">
      <w:pPr>
        <w:keepNext/>
        <w:ind w:firstLine="0"/>
        <w:outlineLvl w:val="1"/>
        <w:rPr>
          <w:b/>
          <w:bCs/>
          <w:sz w:val="26"/>
          <w:szCs w:val="28"/>
        </w:rPr>
      </w:pPr>
      <w:bookmarkStart w:id="6" w:name="_Toc399327266"/>
      <w:r w:rsidRPr="007C5E8C">
        <w:rPr>
          <w:b/>
          <w:bCs/>
          <w:sz w:val="26"/>
          <w:szCs w:val="28"/>
        </w:rPr>
        <w:t>Статья 5. Меры государственной поддержки в области физической                   культуры и спорта в городе Севастополе</w:t>
      </w:r>
    </w:p>
    <w:p w:rsidR="007C5E8C" w:rsidRPr="007C5E8C" w:rsidRDefault="007C5E8C" w:rsidP="007C5E8C">
      <w:pPr>
        <w:spacing w:line="288" w:lineRule="auto"/>
        <w:ind w:firstLine="0"/>
        <w:rPr>
          <w:rFonts w:ascii="Times New Roman" w:hAnsi="Times New Roman"/>
          <w:sz w:val="12"/>
          <w:szCs w:val="12"/>
        </w:rPr>
      </w:pPr>
    </w:p>
    <w:p w:rsidR="007C5E8C" w:rsidRPr="007C5E8C" w:rsidRDefault="007C5E8C" w:rsidP="007C5E8C">
      <w:pPr>
        <w:spacing w:line="288" w:lineRule="auto"/>
        <w:ind w:firstLine="708"/>
      </w:pPr>
      <w:r w:rsidRPr="007C5E8C">
        <w:t>Органы государственной власти города Севастополя в пределах своей компетенции поддерживают развитие физической культуры и спорта в городе Севастополе путем:</w:t>
      </w:r>
    </w:p>
    <w:p w:rsidR="007C5E8C" w:rsidRPr="007C5E8C" w:rsidRDefault="007C5E8C" w:rsidP="007C5E8C">
      <w:pPr>
        <w:spacing w:line="288" w:lineRule="auto"/>
        <w:ind w:firstLine="709"/>
      </w:pPr>
      <w:r w:rsidRPr="007C5E8C">
        <w:t>1) финансирования основных направлений развития физической культуры и спорта;</w:t>
      </w:r>
    </w:p>
    <w:p w:rsidR="007C5E8C" w:rsidRPr="007C5E8C" w:rsidRDefault="007C5E8C" w:rsidP="007C5E8C">
      <w:pPr>
        <w:spacing w:line="288" w:lineRule="auto"/>
        <w:ind w:firstLine="709"/>
      </w:pPr>
      <w:r w:rsidRPr="007C5E8C">
        <w:t>2) формирования и реализации государственных региональных программ развития физической культуры и спорта;</w:t>
      </w:r>
    </w:p>
    <w:p w:rsidR="007C5E8C" w:rsidRPr="007C5E8C" w:rsidRDefault="007C5E8C" w:rsidP="007C5E8C">
      <w:pPr>
        <w:spacing w:line="288" w:lineRule="auto"/>
        <w:ind w:firstLine="709"/>
      </w:pPr>
      <w:r w:rsidRPr="007C5E8C">
        <w:t>3) оказания финансовой, правовой и информационной поддержки субъектам физической культуры и спорта, осуществляющим свою деятельность в городе Севастополе;</w:t>
      </w:r>
    </w:p>
    <w:p w:rsidR="007C5E8C" w:rsidRPr="007C5E8C" w:rsidRDefault="007C5E8C" w:rsidP="007C5E8C">
      <w:pPr>
        <w:spacing w:line="288" w:lineRule="auto"/>
        <w:ind w:firstLine="709"/>
      </w:pPr>
    </w:p>
    <w:p w:rsidR="007C5E8C" w:rsidRPr="007C5E8C" w:rsidRDefault="007C5E8C" w:rsidP="007C5E8C">
      <w:pPr>
        <w:tabs>
          <w:tab w:val="left" w:pos="1276"/>
        </w:tabs>
        <w:spacing w:line="288" w:lineRule="auto"/>
        <w:ind w:firstLine="709"/>
      </w:pPr>
      <w:r w:rsidRPr="007C5E8C">
        <w:t>4) предоставления физкультурно-спортивным организациям налоговых льгот в порядке и на условиях, установленных законами города Севастополя;</w:t>
      </w:r>
    </w:p>
    <w:p w:rsidR="007C5E8C" w:rsidRPr="007C5E8C" w:rsidRDefault="007C5E8C" w:rsidP="007C5E8C">
      <w:pPr>
        <w:spacing w:line="288" w:lineRule="auto"/>
        <w:ind w:firstLine="709"/>
      </w:pPr>
      <w:r w:rsidRPr="007C5E8C">
        <w:t>5) поощрения и дополнительного материального обеспечения спортсменов, тренеров и иных специалистов в области физической культуры и спорта.</w:t>
      </w:r>
      <w:bookmarkStart w:id="7" w:name="_Toc399327267"/>
      <w:bookmarkEnd w:id="6"/>
    </w:p>
    <w:p w:rsidR="007C5E8C" w:rsidRPr="007C5E8C" w:rsidRDefault="007C5E8C" w:rsidP="007C5E8C">
      <w:pPr>
        <w:spacing w:line="288" w:lineRule="auto"/>
        <w:ind w:firstLine="851"/>
        <w:rPr>
          <w:b/>
          <w:bCs/>
          <w:sz w:val="26"/>
          <w:szCs w:val="28"/>
        </w:rPr>
      </w:pPr>
    </w:p>
    <w:p w:rsidR="007C5E8C" w:rsidRPr="007C5E8C" w:rsidRDefault="007C5E8C" w:rsidP="007C5E8C">
      <w:pPr>
        <w:keepNext/>
        <w:ind w:firstLine="0"/>
        <w:outlineLvl w:val="1"/>
        <w:rPr>
          <w:b/>
          <w:bCs/>
          <w:sz w:val="26"/>
          <w:szCs w:val="28"/>
        </w:rPr>
      </w:pPr>
      <w:r w:rsidRPr="007C5E8C">
        <w:rPr>
          <w:b/>
          <w:bCs/>
          <w:sz w:val="26"/>
          <w:szCs w:val="28"/>
        </w:rPr>
        <w:t>Статья 6. Полномочия Законодательного Собрания города Севастополя в области физической культуры и спорта</w:t>
      </w:r>
    </w:p>
    <w:p w:rsidR="007C5E8C" w:rsidRPr="007C5E8C" w:rsidRDefault="007C5E8C" w:rsidP="007C5E8C">
      <w:pPr>
        <w:spacing w:line="288" w:lineRule="auto"/>
        <w:ind w:firstLine="0"/>
      </w:pPr>
    </w:p>
    <w:p w:rsidR="007C5E8C" w:rsidRPr="007C5E8C" w:rsidRDefault="007C5E8C" w:rsidP="007C5E8C">
      <w:pPr>
        <w:spacing w:line="288" w:lineRule="auto"/>
        <w:ind w:firstLine="851"/>
      </w:pPr>
      <w:r w:rsidRPr="007C5E8C">
        <w:t>К полномочиям Законодательного Собрания города Севастополя в области физической культуры и спорта относятся:</w:t>
      </w:r>
    </w:p>
    <w:p w:rsidR="007C5E8C" w:rsidRPr="007C5E8C" w:rsidRDefault="007C5E8C" w:rsidP="007C5E8C">
      <w:pPr>
        <w:spacing w:line="288" w:lineRule="auto"/>
        <w:ind w:firstLine="709"/>
      </w:pPr>
      <w:r w:rsidRPr="007C5E8C">
        <w:t>1) принятие законов города Севастополя, определяющих политику города Севастополя в области физической культуры и спорта, в том числе развития региональных видов спорта,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rsidR="007C5E8C" w:rsidRPr="007C5E8C" w:rsidRDefault="007C5E8C" w:rsidP="007C5E8C">
      <w:pPr>
        <w:spacing w:line="288" w:lineRule="auto"/>
        <w:ind w:firstLine="709"/>
      </w:pPr>
      <w:r w:rsidRPr="007C5E8C">
        <w:t>2) учреждение почетных званий, наград, премий и иных форм поощрения в области физической культуры и спорта в городе Севастополе;</w:t>
      </w:r>
    </w:p>
    <w:p w:rsidR="007C5E8C" w:rsidRPr="007C5E8C" w:rsidRDefault="007C5E8C" w:rsidP="007C5E8C">
      <w:pPr>
        <w:spacing w:line="288" w:lineRule="auto"/>
        <w:ind w:firstLine="709"/>
      </w:pPr>
      <w:r w:rsidRPr="007C5E8C">
        <w:t>3) установление форм государственной поддержки субъектов физкультурно-спортивной деятельности;</w:t>
      </w:r>
    </w:p>
    <w:p w:rsidR="007C5E8C" w:rsidRPr="007C5E8C" w:rsidRDefault="007C5E8C" w:rsidP="007C5E8C">
      <w:pPr>
        <w:spacing w:line="288" w:lineRule="auto"/>
        <w:ind w:firstLine="709"/>
      </w:pPr>
      <w:r w:rsidRPr="007C5E8C">
        <w:t>4) осуществление контроля за исполнением законов города Севастополя в области физической культуры и спорта;</w:t>
      </w:r>
    </w:p>
    <w:p w:rsidR="007C5E8C" w:rsidRPr="007C5E8C" w:rsidRDefault="007C5E8C" w:rsidP="007C5E8C">
      <w:pPr>
        <w:tabs>
          <w:tab w:val="left" w:pos="1134"/>
        </w:tabs>
        <w:spacing w:line="288" w:lineRule="auto"/>
        <w:ind w:firstLine="709"/>
      </w:pPr>
      <w:r w:rsidRPr="007C5E8C">
        <w:t>5) иные полномочия, предусмотренные федеральным законодательством и законодательством города Севастополя.</w:t>
      </w:r>
    </w:p>
    <w:p w:rsidR="007C5E8C" w:rsidRPr="007C5E8C" w:rsidRDefault="007C5E8C" w:rsidP="007C5E8C">
      <w:pPr>
        <w:spacing w:line="288" w:lineRule="auto"/>
        <w:ind w:firstLine="0"/>
        <w:rPr>
          <w:rFonts w:ascii="Times New Roman" w:eastAsia="Calibri" w:hAnsi="Times New Roman"/>
          <w:sz w:val="20"/>
          <w:szCs w:val="20"/>
          <w:lang w:eastAsia="en-US"/>
        </w:rPr>
      </w:pPr>
    </w:p>
    <w:p w:rsidR="007C5E8C" w:rsidRPr="007C5E8C" w:rsidRDefault="007C5E8C" w:rsidP="007C5E8C">
      <w:pPr>
        <w:keepNext/>
        <w:ind w:firstLine="0"/>
        <w:outlineLvl w:val="1"/>
        <w:rPr>
          <w:b/>
          <w:bCs/>
          <w:sz w:val="26"/>
          <w:szCs w:val="28"/>
        </w:rPr>
      </w:pPr>
      <w:r w:rsidRPr="007C5E8C">
        <w:rPr>
          <w:b/>
          <w:bCs/>
          <w:sz w:val="26"/>
          <w:szCs w:val="28"/>
        </w:rPr>
        <w:lastRenderedPageBreak/>
        <w:t>Статья 7. Полномочия Правительства Севастополя в области                   физической культуры и спорта</w:t>
      </w:r>
      <w:bookmarkEnd w:id="7"/>
    </w:p>
    <w:p w:rsidR="007C5E8C" w:rsidRPr="007C5E8C" w:rsidRDefault="007C5E8C" w:rsidP="007C5E8C">
      <w:pPr>
        <w:spacing w:line="288" w:lineRule="auto"/>
        <w:ind w:firstLine="0"/>
        <w:textAlignment w:val="baseline"/>
        <w:rPr>
          <w:rFonts w:ascii="Times New Roman" w:hAnsi="Times New Roman"/>
          <w:sz w:val="12"/>
          <w:szCs w:val="12"/>
        </w:rPr>
      </w:pPr>
    </w:p>
    <w:p w:rsidR="007C5E8C" w:rsidRPr="007C5E8C" w:rsidRDefault="007C5E8C" w:rsidP="007C5E8C">
      <w:pPr>
        <w:spacing w:line="288" w:lineRule="auto"/>
        <w:ind w:firstLine="708"/>
        <w:textAlignment w:val="baseline"/>
      </w:pPr>
      <w:r w:rsidRPr="007C5E8C">
        <w:t>К полномочиям Правительства Севастополя в области физической культуры и спорта относятся:</w:t>
      </w:r>
    </w:p>
    <w:p w:rsidR="007C5E8C" w:rsidRPr="007C5E8C" w:rsidRDefault="007C5E8C" w:rsidP="007C5E8C">
      <w:pPr>
        <w:spacing w:line="288" w:lineRule="auto"/>
        <w:ind w:firstLine="709"/>
        <w:textAlignment w:val="baseline"/>
      </w:pPr>
      <w:r w:rsidRPr="007C5E8C">
        <w:t>1) определение основных задач и направлений развития физической культуры и спорта в городе Севастополе;</w:t>
      </w:r>
    </w:p>
    <w:p w:rsidR="007C5E8C" w:rsidRPr="007C5E8C" w:rsidRDefault="007C5E8C" w:rsidP="007C5E8C">
      <w:pPr>
        <w:spacing w:line="288" w:lineRule="auto"/>
        <w:ind w:firstLine="709"/>
        <w:textAlignment w:val="baseline"/>
      </w:pPr>
      <w:r w:rsidRPr="007C5E8C">
        <w:t>2) утверждение концепции развития физической культуры и спорта в городе Севастополе;</w:t>
      </w:r>
    </w:p>
    <w:p w:rsidR="007C5E8C" w:rsidRPr="007C5E8C" w:rsidRDefault="007C5E8C" w:rsidP="007C5E8C">
      <w:pPr>
        <w:spacing w:line="288" w:lineRule="auto"/>
        <w:ind w:firstLine="709"/>
        <w:textAlignment w:val="baseline"/>
      </w:pPr>
      <w:r w:rsidRPr="007C5E8C">
        <w:t>3) утверждение государственных региональных программ развития физической культуры и спорта и межмуниципальных программ в области физической культуры и спорта в городе Севастополе;</w:t>
      </w:r>
    </w:p>
    <w:p w:rsidR="007C5E8C" w:rsidRPr="007C5E8C" w:rsidRDefault="007C5E8C" w:rsidP="007C5E8C">
      <w:pPr>
        <w:spacing w:line="288" w:lineRule="auto"/>
        <w:ind w:firstLine="709"/>
        <w:textAlignment w:val="baseline"/>
      </w:pPr>
      <w:r w:rsidRPr="007C5E8C">
        <w:t>4) разработка и утверждение порядка премирования и иных форм поощрения в области физической культуры и спорта;</w:t>
      </w:r>
    </w:p>
    <w:p w:rsidR="007C5E8C" w:rsidRPr="007C5E8C" w:rsidRDefault="007C5E8C" w:rsidP="007C5E8C">
      <w:pPr>
        <w:spacing w:line="288" w:lineRule="auto"/>
        <w:ind w:firstLine="709"/>
        <w:textAlignment w:val="baseline"/>
      </w:pPr>
      <w:r w:rsidRPr="007C5E8C">
        <w:t>5) установление порядка предоставления дополнительных мер социальной поддержки спортсменов и тренеров, предусмотренных настоящим Законом и иными нормативными правовыми актами города Севастополя;</w:t>
      </w:r>
    </w:p>
    <w:p w:rsidR="007C5E8C" w:rsidRDefault="007C5E8C" w:rsidP="007C5E8C">
      <w:pPr>
        <w:spacing w:line="288" w:lineRule="auto"/>
        <w:ind w:firstLine="709"/>
        <w:textAlignment w:val="baseline"/>
      </w:pPr>
      <w:r w:rsidRPr="007C5E8C">
        <w:t>6) организация развития региональных видов спорта, в том числе установление порядка проведения спортивных мероприятий по региональным видам спорта, развивающимся в городе Севастополе;</w:t>
      </w:r>
    </w:p>
    <w:p w:rsidR="005A7BF1" w:rsidRPr="005A7BF1" w:rsidRDefault="005A7BF1" w:rsidP="005A7BF1">
      <w:pPr>
        <w:spacing w:line="360" w:lineRule="auto"/>
        <w:ind w:firstLine="709"/>
        <w:contextualSpacing/>
        <w:rPr>
          <w:rFonts w:cs="Arial"/>
          <w:shd w:val="clear" w:color="auto" w:fill="FFFFFF"/>
        </w:rPr>
      </w:pPr>
      <w:r w:rsidRPr="005A7BF1">
        <w:rPr>
          <w:rFonts w:cs="Arial"/>
          <w:shd w:val="clear" w:color="auto" w:fill="FFFFFF"/>
        </w:rPr>
        <w:t>6.1) создание учреждений города Севастополя, осуществляющих деятельность в области физической культуры и спорта, в том числе в области спортивной медицины, а также обеспечение их деятельности;</w:t>
      </w:r>
    </w:p>
    <w:p w:rsidR="005A7BF1" w:rsidRPr="005A7BF1" w:rsidRDefault="005A7BF1" w:rsidP="005A7BF1">
      <w:pPr>
        <w:tabs>
          <w:tab w:val="left" w:pos="851"/>
          <w:tab w:val="left" w:pos="1276"/>
        </w:tabs>
        <w:spacing w:line="360" w:lineRule="auto"/>
        <w:ind w:firstLine="709"/>
        <w:contextualSpacing/>
        <w:rPr>
          <w:rFonts w:cs="Arial"/>
          <w:shd w:val="clear" w:color="auto" w:fill="FFFFFF"/>
        </w:rPr>
      </w:pPr>
      <w:r w:rsidRPr="005A7BF1">
        <w:rPr>
          <w:rFonts w:cs="Arial"/>
        </w:rPr>
        <w:t xml:space="preserve">6.2) </w:t>
      </w:r>
      <w:r w:rsidRPr="005A7BF1">
        <w:rPr>
          <w:rFonts w:cs="Arial"/>
          <w:shd w:val="clear" w:color="auto" w:fill="FFFFFF"/>
        </w:rPr>
        <w:t>создание образовательных организаций дополнительного образования детей и профессиональных образовательных организаций, осуществляющих деятельность в области физической культуры и спорта, а также обеспечение их деятельности;</w:t>
      </w:r>
    </w:p>
    <w:p w:rsidR="005A7BF1" w:rsidRDefault="005A7BF1" w:rsidP="005A7BF1">
      <w:pPr>
        <w:spacing w:line="288" w:lineRule="auto"/>
        <w:ind w:firstLine="709"/>
        <w:textAlignment w:val="baseline"/>
        <w:rPr>
          <w:rFonts w:cs="Arial"/>
          <w:shd w:val="clear" w:color="auto" w:fill="FFFFFF"/>
        </w:rPr>
      </w:pPr>
      <w:r w:rsidRPr="00BA10D3">
        <w:rPr>
          <w:rFonts w:cs="Arial"/>
        </w:rPr>
        <w:t xml:space="preserve">6.3) </w:t>
      </w:r>
      <w:r w:rsidRPr="00BA10D3">
        <w:rPr>
          <w:rFonts w:cs="Arial"/>
          <w:shd w:val="clear" w:color="auto" w:fill="FFFFFF"/>
        </w:rPr>
        <w:t>создание в формах, предусмотренных федеральным законодательством, центров спортивной подготовки и обеспечение их деятельности;</w:t>
      </w:r>
    </w:p>
    <w:p w:rsidR="005A7BF1" w:rsidRPr="007C5E8C" w:rsidRDefault="005A7BF1" w:rsidP="005A7BF1">
      <w:pPr>
        <w:spacing w:line="288" w:lineRule="auto"/>
        <w:ind w:firstLine="709"/>
        <w:textAlignment w:val="baseline"/>
      </w:pPr>
      <w:r>
        <w:rPr>
          <w:rFonts w:cs="Arial"/>
          <w:sz w:val="20"/>
          <w:szCs w:val="20"/>
        </w:rPr>
        <w:t xml:space="preserve">(пункты 6.1 – 6.3  введены </w:t>
      </w:r>
      <w:hyperlink r:id="rId12" w:tgtFrame="Logical" w:history="1">
        <w:r w:rsidRPr="005A7BF1">
          <w:rPr>
            <w:rStyle w:val="a5"/>
            <w:sz w:val="20"/>
            <w:szCs w:val="20"/>
          </w:rPr>
          <w:t>Законом города Севастополя от 07.08.2018 № 438-ЗС</w:t>
        </w:r>
      </w:hyperlink>
      <w:r>
        <w:rPr>
          <w:rFonts w:cs="Arial"/>
          <w:sz w:val="20"/>
          <w:szCs w:val="20"/>
        </w:rPr>
        <w:t>)</w:t>
      </w:r>
    </w:p>
    <w:p w:rsidR="007C5E8C" w:rsidRPr="007C5E8C" w:rsidRDefault="007C5E8C" w:rsidP="007C5E8C">
      <w:pPr>
        <w:spacing w:line="288" w:lineRule="auto"/>
        <w:ind w:firstLine="709"/>
      </w:pPr>
      <w:r w:rsidRPr="007C5E8C">
        <w:rPr>
          <w:rFonts w:eastAsia="Calibri"/>
          <w:lang w:eastAsia="en-US"/>
        </w:rPr>
        <w:t xml:space="preserve">7) </w:t>
      </w:r>
      <w:r w:rsidRPr="007C5E8C">
        <w:t>иные полномочия, предусмотренные федеральным законодательством и законодательством города Севастополя.</w:t>
      </w:r>
    </w:p>
    <w:p w:rsidR="007C5E8C" w:rsidRPr="007C5E8C" w:rsidRDefault="007C5E8C" w:rsidP="007C5E8C">
      <w:pPr>
        <w:spacing w:line="288" w:lineRule="auto"/>
        <w:ind w:firstLine="0"/>
        <w:textAlignment w:val="baseline"/>
        <w:rPr>
          <w:rFonts w:ascii="Times New Roman" w:hAnsi="Times New Roman"/>
          <w:sz w:val="20"/>
          <w:szCs w:val="20"/>
        </w:rPr>
      </w:pPr>
    </w:p>
    <w:p w:rsidR="007C5E8C" w:rsidRPr="007C5E8C" w:rsidRDefault="007C5E8C" w:rsidP="007C5E8C">
      <w:pPr>
        <w:ind w:firstLine="0"/>
        <w:textAlignment w:val="baseline"/>
        <w:rPr>
          <w:b/>
          <w:bCs/>
          <w:sz w:val="26"/>
          <w:szCs w:val="28"/>
        </w:rPr>
      </w:pPr>
      <w:r w:rsidRPr="007C5E8C">
        <w:rPr>
          <w:b/>
          <w:bCs/>
          <w:sz w:val="26"/>
          <w:szCs w:val="28"/>
        </w:rPr>
        <w:t>Статья 8. Полномочия исполнительного органа государственной власти города Севастополя в области физической культуры и спорта</w:t>
      </w:r>
    </w:p>
    <w:p w:rsidR="007C5E8C" w:rsidRPr="007C5E8C" w:rsidRDefault="007C5E8C" w:rsidP="007C5E8C">
      <w:pPr>
        <w:spacing w:line="288" w:lineRule="auto"/>
        <w:ind w:firstLine="0"/>
        <w:textAlignment w:val="baseline"/>
        <w:rPr>
          <w:rFonts w:ascii="Times New Roman" w:hAnsi="Times New Roman"/>
          <w:sz w:val="16"/>
          <w:szCs w:val="16"/>
        </w:rPr>
      </w:pPr>
    </w:p>
    <w:p w:rsidR="007C5E8C" w:rsidRPr="007C5E8C" w:rsidRDefault="007C5E8C" w:rsidP="007C5E8C">
      <w:pPr>
        <w:spacing w:line="288" w:lineRule="auto"/>
        <w:ind w:firstLine="708"/>
        <w:textAlignment w:val="baseline"/>
      </w:pPr>
      <w:r w:rsidRPr="007C5E8C">
        <w:t>1. К полномочиям исполнительного органа государственной власти города Севастополя в области физической культуры и спорта (далее – уполномоченный орган) относятся:</w:t>
      </w:r>
    </w:p>
    <w:p w:rsidR="007C5E8C" w:rsidRDefault="007C5E8C" w:rsidP="007C5E8C">
      <w:pPr>
        <w:spacing w:line="288" w:lineRule="auto"/>
        <w:ind w:firstLine="709"/>
        <w:textAlignment w:val="baseline"/>
      </w:pPr>
      <w:r w:rsidRPr="007C5E8C">
        <w:t>1) разработка и реализация концепции развития физической культуры и спорта в городе Севастополе;</w:t>
      </w:r>
    </w:p>
    <w:p w:rsidR="005A7BF1" w:rsidRDefault="005A7BF1" w:rsidP="007C5E8C">
      <w:pPr>
        <w:spacing w:line="288" w:lineRule="auto"/>
        <w:ind w:firstLine="709"/>
        <w:textAlignment w:val="baseline"/>
        <w:rPr>
          <w:rFonts w:cs="Arial"/>
          <w:shd w:val="clear" w:color="auto" w:fill="FFFFFF"/>
        </w:rPr>
      </w:pPr>
      <w:r w:rsidRPr="00BA10D3">
        <w:rPr>
          <w:rFonts w:cs="Arial"/>
          <w:shd w:val="clear" w:color="auto" w:fill="FFFFFF"/>
        </w:rPr>
        <w:t xml:space="preserve">1.1) участие в подготовке программ развития видов спорта в части включения в такие программы мероприятий по развитию детско-юношеского спорта, школьного спорта, массового спорта, спорта инвалидов и лиц с ограниченными возможностями </w:t>
      </w:r>
      <w:r w:rsidRPr="00BA10D3">
        <w:rPr>
          <w:rFonts w:cs="Arial"/>
          <w:shd w:val="clear" w:color="auto" w:fill="FFFFFF"/>
        </w:rPr>
        <w:lastRenderedPageBreak/>
        <w:t xml:space="preserve">здоровья в городе Севастополе в соответствии с </w:t>
      </w:r>
      <w:r w:rsidRPr="00837306">
        <w:rPr>
          <w:rFonts w:cs="Arial"/>
          <w:shd w:val="clear" w:color="auto" w:fill="FFFFFF"/>
        </w:rPr>
        <w:t>Федеральным закон</w:t>
      </w:r>
      <w:r w:rsidRPr="00BA10D3">
        <w:rPr>
          <w:rFonts w:cs="Arial"/>
          <w:shd w:val="clear" w:color="auto" w:fill="FFFFFF"/>
        </w:rPr>
        <w:t>ом от 4 декабря 2007 года № 329-ФЗ «О физической культуре и спорте в Российской Федерации»;</w:t>
      </w:r>
    </w:p>
    <w:p w:rsidR="005A7BF1" w:rsidRPr="007C5E8C" w:rsidRDefault="005A7BF1" w:rsidP="007C5E8C">
      <w:pPr>
        <w:spacing w:line="288" w:lineRule="auto"/>
        <w:ind w:firstLine="709"/>
        <w:textAlignment w:val="baseline"/>
      </w:pPr>
      <w:r>
        <w:rPr>
          <w:rFonts w:cs="Arial"/>
          <w:sz w:val="20"/>
          <w:szCs w:val="20"/>
        </w:rPr>
        <w:t xml:space="preserve">(пункт введен </w:t>
      </w:r>
      <w:hyperlink r:id="rId13" w:tgtFrame="Logical" w:history="1">
        <w:r w:rsidRPr="005A7BF1">
          <w:rPr>
            <w:rStyle w:val="a5"/>
            <w:sz w:val="20"/>
            <w:szCs w:val="20"/>
          </w:rPr>
          <w:t>Законом города Севастополя от 07.08.2018 № 438-ЗС</w:t>
        </w:r>
      </w:hyperlink>
      <w:r>
        <w:rPr>
          <w:rFonts w:cs="Arial"/>
          <w:sz w:val="20"/>
          <w:szCs w:val="20"/>
        </w:rPr>
        <w:t>)</w:t>
      </w:r>
    </w:p>
    <w:p w:rsidR="007C5E8C" w:rsidRPr="007C5E8C" w:rsidRDefault="007C5E8C" w:rsidP="007C5E8C">
      <w:pPr>
        <w:spacing w:line="288" w:lineRule="auto"/>
        <w:ind w:firstLine="709"/>
        <w:textAlignment w:val="baseline"/>
      </w:pPr>
      <w:r w:rsidRPr="007C5E8C">
        <w:t>2) разработка и реализация государственных региональных программ развития физической культуры и спорта и межмуниципальных программ в области физической культуры и спорта в городе Севастополе;</w:t>
      </w:r>
    </w:p>
    <w:p w:rsidR="007C5E8C" w:rsidRPr="007C5E8C" w:rsidRDefault="007C5E8C" w:rsidP="007C5E8C">
      <w:pPr>
        <w:spacing w:line="288" w:lineRule="auto"/>
        <w:ind w:firstLine="709"/>
        <w:textAlignment w:val="baseline"/>
      </w:pPr>
      <w:r w:rsidRPr="007C5E8C">
        <w:t>3) организация и проведение официальных физкультурных мероприятий и спортивных мероприятий, а именно:</w:t>
      </w:r>
    </w:p>
    <w:p w:rsidR="007C5E8C" w:rsidRPr="007C5E8C" w:rsidRDefault="007C5E8C" w:rsidP="007C5E8C">
      <w:pPr>
        <w:spacing w:line="288" w:lineRule="auto"/>
        <w:ind w:firstLine="709"/>
        <w:textAlignment w:val="baseline"/>
      </w:pPr>
      <w:r w:rsidRPr="007C5E8C">
        <w:t>а) установление порядка проведения официальных физкультурных мероприятий и спортивных мероприятий на территории города Севастополя;</w:t>
      </w:r>
    </w:p>
    <w:p w:rsidR="007C5E8C" w:rsidRDefault="007C5E8C" w:rsidP="007C5E8C">
      <w:pPr>
        <w:spacing w:line="288" w:lineRule="auto"/>
        <w:ind w:firstLine="709"/>
        <w:textAlignment w:val="baseline"/>
      </w:pPr>
      <w:r w:rsidRPr="007C5E8C">
        <w:t>б) утверждение и реализация календарных планов официальных физкультурных мероприятий и спортивных мероприятий города Севастополя</w:t>
      </w:r>
      <w:r w:rsidR="005A7BF1" w:rsidRPr="00BA10D3">
        <w:rPr>
          <w:rFonts w:cs="Arial"/>
          <w:shd w:val="clear" w:color="auto" w:fill="FFFFFF"/>
        </w:rPr>
        <w:t>, в том числе включающих в себя физкультурные мероприятия и спортивные мероприятия по реализации комплекса ГТО</w:t>
      </w:r>
      <w:r w:rsidRPr="007C5E8C">
        <w:t>;</w:t>
      </w:r>
    </w:p>
    <w:p w:rsidR="005A7BF1" w:rsidRDefault="005A7BF1" w:rsidP="005A7BF1">
      <w:pPr>
        <w:widowControl w:val="0"/>
        <w:tabs>
          <w:tab w:val="left" w:pos="1134"/>
        </w:tabs>
        <w:autoSpaceDE w:val="0"/>
        <w:autoSpaceDN w:val="0"/>
        <w:adjustRightInd w:val="0"/>
        <w:rPr>
          <w:sz w:val="20"/>
          <w:szCs w:val="20"/>
        </w:rPr>
      </w:pPr>
      <w:r>
        <w:rPr>
          <w:sz w:val="20"/>
          <w:szCs w:val="20"/>
        </w:rPr>
        <w:t xml:space="preserve">  (в редакции </w:t>
      </w:r>
      <w:hyperlink r:id="rId14" w:tgtFrame="Logical" w:history="1">
        <w:r>
          <w:rPr>
            <w:rStyle w:val="a5"/>
            <w:sz w:val="20"/>
            <w:szCs w:val="20"/>
          </w:rPr>
          <w:t>Закона города Севастополя от 07.08.2018 № 438-ЗС</w:t>
        </w:r>
      </w:hyperlink>
      <w:r>
        <w:rPr>
          <w:sz w:val="20"/>
          <w:szCs w:val="20"/>
        </w:rPr>
        <w:t>)</w:t>
      </w:r>
    </w:p>
    <w:p w:rsidR="007C5E8C" w:rsidRPr="007C5E8C" w:rsidRDefault="007C5E8C" w:rsidP="007C5E8C">
      <w:pPr>
        <w:spacing w:line="288" w:lineRule="auto"/>
        <w:ind w:firstLine="709"/>
        <w:textAlignment w:val="baseline"/>
      </w:pPr>
      <w:r w:rsidRPr="007C5E8C">
        <w:t>в) содействие обеспечению общественного порядка и общественной безопасности при проведении официальных физкультурных мероприятий, спортивных мероприятий и массовых спортивно-зрелищных мероприятий на территории города Севастополя;</w:t>
      </w:r>
    </w:p>
    <w:p w:rsidR="007C5E8C" w:rsidRPr="007C5E8C" w:rsidRDefault="007C5E8C" w:rsidP="007C5E8C">
      <w:pPr>
        <w:spacing w:line="288" w:lineRule="auto"/>
        <w:ind w:firstLine="709"/>
        <w:textAlignment w:val="baseline"/>
      </w:pPr>
      <w:r w:rsidRPr="007C5E8C">
        <w:t>г) информационное обеспечение официальных физкультурных мероприятий и спортивных мероприятий;</w:t>
      </w:r>
    </w:p>
    <w:p w:rsidR="007C5E8C" w:rsidRPr="007C5E8C" w:rsidRDefault="007C5E8C" w:rsidP="007C5E8C">
      <w:pPr>
        <w:spacing w:line="288" w:lineRule="auto"/>
        <w:ind w:firstLine="709"/>
        <w:textAlignment w:val="baseline"/>
      </w:pPr>
      <w:r w:rsidRPr="007C5E8C">
        <w:t>4) утверждение порядка формирования и обеспечения спортивных сборных команд города Севастополя, а именно:</w:t>
      </w:r>
    </w:p>
    <w:p w:rsidR="007C5E8C" w:rsidRPr="007C5E8C" w:rsidRDefault="007C5E8C" w:rsidP="007C5E8C">
      <w:pPr>
        <w:spacing w:line="288" w:lineRule="auto"/>
        <w:ind w:firstLine="709"/>
        <w:textAlignment w:val="baseline"/>
      </w:pPr>
      <w:r w:rsidRPr="007C5E8C">
        <w:t>а) наделение статусом «Спортивная сборная команда города Севастополя» коллективов по различным видам спорта, включенным во Всероссийский реестр видов спорта;</w:t>
      </w:r>
    </w:p>
    <w:p w:rsidR="007C5E8C" w:rsidRDefault="007C5E8C" w:rsidP="007C5E8C">
      <w:pPr>
        <w:spacing w:line="288" w:lineRule="auto"/>
        <w:ind w:firstLine="709"/>
        <w:textAlignment w:val="baseline"/>
      </w:pPr>
      <w:r w:rsidRPr="007C5E8C">
        <w:t>б)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города Севастополя;</w:t>
      </w:r>
    </w:p>
    <w:p w:rsidR="005A7BF1" w:rsidRDefault="005A7BF1" w:rsidP="005A7BF1">
      <w:pPr>
        <w:widowControl w:val="0"/>
        <w:tabs>
          <w:tab w:val="left" w:pos="1134"/>
        </w:tabs>
        <w:autoSpaceDE w:val="0"/>
        <w:autoSpaceDN w:val="0"/>
        <w:adjustRightInd w:val="0"/>
        <w:rPr>
          <w:sz w:val="20"/>
          <w:szCs w:val="20"/>
        </w:rPr>
      </w:pPr>
      <w:r>
        <w:rPr>
          <w:sz w:val="20"/>
          <w:szCs w:val="20"/>
        </w:rPr>
        <w:t xml:space="preserve">  (в редакции </w:t>
      </w:r>
      <w:hyperlink r:id="rId15" w:tgtFrame="Logical" w:history="1">
        <w:r>
          <w:rPr>
            <w:rStyle w:val="a5"/>
            <w:sz w:val="20"/>
            <w:szCs w:val="20"/>
          </w:rPr>
          <w:t>Закона города Севастополя от 07.08.2018 № 438-ЗС</w:t>
        </w:r>
      </w:hyperlink>
      <w:r>
        <w:rPr>
          <w:sz w:val="20"/>
          <w:szCs w:val="20"/>
        </w:rPr>
        <w:t>)</w:t>
      </w:r>
    </w:p>
    <w:p w:rsidR="007C5E8C" w:rsidRPr="007C5E8C" w:rsidRDefault="007C5E8C" w:rsidP="007C5E8C">
      <w:pPr>
        <w:spacing w:line="288" w:lineRule="auto"/>
        <w:ind w:firstLine="709"/>
        <w:textAlignment w:val="baseline"/>
      </w:pPr>
      <w:r w:rsidRPr="007C5E8C">
        <w:t>в) обеспечение подготовки спортивного резерва для спортивных сборных команд города Севастополя;</w:t>
      </w:r>
    </w:p>
    <w:p w:rsidR="007C5E8C" w:rsidRDefault="007C5E8C" w:rsidP="007C5E8C">
      <w:pPr>
        <w:spacing w:line="288" w:lineRule="auto"/>
        <w:ind w:firstLine="709"/>
        <w:textAlignment w:val="baseline"/>
      </w:pPr>
      <w:r w:rsidRPr="007C5E8C">
        <w:t xml:space="preserve">5) присвоение спортивных разрядов и квалификационных категорий спортивных судей в порядке, установленном Положением о Единой всероссийской спортивной классификации и </w:t>
      </w:r>
      <w:r w:rsidRPr="00BE3245">
        <w:t>Положением о спортивных судьях;</w:t>
      </w:r>
    </w:p>
    <w:p w:rsidR="005A7BF1" w:rsidRDefault="005A7BF1" w:rsidP="007C5E8C">
      <w:pPr>
        <w:spacing w:line="288" w:lineRule="auto"/>
        <w:ind w:firstLine="709"/>
        <w:textAlignment w:val="baseline"/>
        <w:rPr>
          <w:rFonts w:cs="Arial"/>
        </w:rPr>
      </w:pPr>
      <w:r w:rsidRPr="00BA10D3">
        <w:rPr>
          <w:rFonts w:cs="Arial"/>
          <w:shd w:val="clear" w:color="auto" w:fill="FFFFFF"/>
        </w:rPr>
        <w:t xml:space="preserve">5.1) </w:t>
      </w:r>
      <w:r w:rsidRPr="00BA10D3">
        <w:rPr>
          <w:rFonts w:cs="Arial"/>
        </w:rPr>
        <w:t>присвоение квалификационных категорий тренеров и квалификационных категорий специалистов в области физической культуры и спорта в порядке, установленном федеральным законодательством;</w:t>
      </w:r>
    </w:p>
    <w:p w:rsidR="005A7BF1" w:rsidRDefault="005A7BF1" w:rsidP="005A7BF1">
      <w:pPr>
        <w:spacing w:line="288" w:lineRule="auto"/>
        <w:ind w:firstLine="709"/>
        <w:textAlignment w:val="baseline"/>
      </w:pPr>
      <w:r>
        <w:rPr>
          <w:rFonts w:cs="Arial"/>
          <w:sz w:val="20"/>
          <w:szCs w:val="20"/>
        </w:rPr>
        <w:t xml:space="preserve">(пункт введен </w:t>
      </w:r>
      <w:hyperlink r:id="rId16" w:tgtFrame="Logical" w:history="1">
        <w:r>
          <w:rPr>
            <w:rStyle w:val="a5"/>
            <w:sz w:val="20"/>
            <w:szCs w:val="20"/>
          </w:rPr>
          <w:t>Законом города Севастополя от 07.08.2018 № 438-ЗС</w:t>
        </w:r>
      </w:hyperlink>
      <w:r>
        <w:rPr>
          <w:rFonts w:cs="Arial"/>
          <w:sz w:val="20"/>
          <w:szCs w:val="20"/>
        </w:rPr>
        <w:t>)</w:t>
      </w:r>
    </w:p>
    <w:p w:rsidR="007C5E8C" w:rsidRPr="007C5E8C" w:rsidRDefault="007C5E8C" w:rsidP="007C5E8C">
      <w:pPr>
        <w:spacing w:line="288" w:lineRule="auto"/>
        <w:ind w:firstLine="709"/>
        <w:textAlignment w:val="baseline"/>
      </w:pPr>
      <w:r w:rsidRPr="007C5E8C">
        <w:t>6) реализация мер по развитию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rsidR="005A7BF1" w:rsidRDefault="007C5E8C" w:rsidP="007C5E8C">
      <w:pPr>
        <w:spacing w:line="288" w:lineRule="auto"/>
        <w:ind w:firstLine="709"/>
        <w:rPr>
          <w:sz w:val="20"/>
          <w:szCs w:val="20"/>
        </w:rPr>
      </w:pPr>
      <w:r w:rsidRPr="007C5E8C">
        <w:t xml:space="preserve">7) </w:t>
      </w:r>
      <w:r w:rsidR="005A7BF1">
        <w:rPr>
          <w:rFonts w:cs="Arial"/>
          <w:sz w:val="20"/>
          <w:szCs w:val="20"/>
        </w:rPr>
        <w:t xml:space="preserve">пункт утратил силу -  </w:t>
      </w:r>
      <w:hyperlink r:id="rId17" w:tgtFrame="Logical" w:history="1">
        <w:r w:rsidR="005A7BF1" w:rsidRPr="005A7BF1">
          <w:rPr>
            <w:rStyle w:val="a5"/>
            <w:sz w:val="20"/>
            <w:szCs w:val="20"/>
          </w:rPr>
          <w:t>Закон города Севастополя от 07.08.2018 № 438-ЗС</w:t>
        </w:r>
      </w:hyperlink>
    </w:p>
    <w:p w:rsidR="005A7BF1" w:rsidRDefault="005A7BF1" w:rsidP="007C5E8C">
      <w:pPr>
        <w:spacing w:line="288" w:lineRule="auto"/>
        <w:ind w:firstLine="709"/>
        <w:rPr>
          <w:rFonts w:cs="Arial"/>
          <w:shd w:val="clear" w:color="auto" w:fill="FFFFFF"/>
        </w:rPr>
      </w:pPr>
      <w:r w:rsidRPr="00BA10D3">
        <w:rPr>
          <w:rFonts w:cs="Arial"/>
          <w:shd w:val="clear" w:color="auto" w:fill="FFFFFF"/>
        </w:rPr>
        <w:t>7.1) наделение некоммерческих организаций правом по оценке выполнения нормативов испытаний (тестов) комплекса ГТО;</w:t>
      </w:r>
    </w:p>
    <w:p w:rsidR="00DD5311" w:rsidRDefault="00DD5311" w:rsidP="00DD5311">
      <w:pPr>
        <w:spacing w:line="288" w:lineRule="auto"/>
        <w:ind w:firstLine="709"/>
        <w:textAlignment w:val="baseline"/>
      </w:pPr>
      <w:r>
        <w:rPr>
          <w:rFonts w:cs="Arial"/>
          <w:sz w:val="20"/>
          <w:szCs w:val="20"/>
        </w:rPr>
        <w:t xml:space="preserve">(пункт введен </w:t>
      </w:r>
      <w:hyperlink r:id="rId18" w:tgtFrame="Logical" w:history="1">
        <w:r>
          <w:rPr>
            <w:rStyle w:val="a5"/>
            <w:sz w:val="20"/>
            <w:szCs w:val="20"/>
          </w:rPr>
          <w:t>Законом города Севастополя от 07.08.2018 № 438-ЗС</w:t>
        </w:r>
      </w:hyperlink>
      <w:r>
        <w:rPr>
          <w:rFonts w:cs="Arial"/>
          <w:sz w:val="20"/>
          <w:szCs w:val="20"/>
        </w:rPr>
        <w:t>)</w:t>
      </w:r>
    </w:p>
    <w:p w:rsidR="007C5E8C" w:rsidRPr="007C5E8C" w:rsidRDefault="007C5E8C" w:rsidP="007C5E8C">
      <w:pPr>
        <w:spacing w:line="288" w:lineRule="auto"/>
        <w:ind w:firstLine="709"/>
      </w:pPr>
      <w:r w:rsidRPr="007C5E8C">
        <w:lastRenderedPageBreak/>
        <w:t xml:space="preserve">8) </w:t>
      </w:r>
      <w:r w:rsidR="00DD5311">
        <w:rPr>
          <w:rFonts w:cs="Arial"/>
          <w:sz w:val="20"/>
          <w:szCs w:val="20"/>
        </w:rPr>
        <w:t xml:space="preserve">пункт утратил силу -  </w:t>
      </w:r>
      <w:hyperlink r:id="rId19" w:tgtFrame="Logical" w:history="1">
        <w:r w:rsidR="00DD5311">
          <w:rPr>
            <w:rStyle w:val="a5"/>
            <w:sz w:val="20"/>
            <w:szCs w:val="20"/>
          </w:rPr>
          <w:t>Закон города Севастополя от 07.08.2018 № 438-ЗС</w:t>
        </w:r>
      </w:hyperlink>
    </w:p>
    <w:p w:rsidR="007C5E8C" w:rsidRPr="007C5E8C" w:rsidRDefault="007C5E8C" w:rsidP="007C5E8C">
      <w:pPr>
        <w:spacing w:line="288" w:lineRule="auto"/>
        <w:ind w:firstLine="709"/>
        <w:textAlignment w:val="baseline"/>
      </w:pPr>
      <w:r w:rsidRPr="007C5E8C">
        <w:t>9) организация подготовки и дополнительного профессионального образования кадров в области физической культуры и спорта;</w:t>
      </w:r>
    </w:p>
    <w:p w:rsidR="00DD5311" w:rsidRDefault="007C5E8C" w:rsidP="007C5E8C">
      <w:pPr>
        <w:spacing w:line="288" w:lineRule="auto"/>
        <w:ind w:firstLine="709"/>
        <w:rPr>
          <w:sz w:val="20"/>
          <w:szCs w:val="20"/>
        </w:rPr>
      </w:pPr>
      <w:r w:rsidRPr="007C5E8C">
        <w:rPr>
          <w:rFonts w:eastAsia="Calibri"/>
          <w:lang w:eastAsia="en-US"/>
        </w:rPr>
        <w:t xml:space="preserve">10) </w:t>
      </w:r>
      <w:r w:rsidR="00DD5311">
        <w:rPr>
          <w:rFonts w:cs="Arial"/>
          <w:sz w:val="20"/>
          <w:szCs w:val="20"/>
        </w:rPr>
        <w:t xml:space="preserve">пункт утратил силу -  </w:t>
      </w:r>
      <w:hyperlink r:id="rId20" w:tgtFrame="Logical" w:history="1">
        <w:r w:rsidR="00DD5311">
          <w:rPr>
            <w:rStyle w:val="a5"/>
            <w:sz w:val="20"/>
            <w:szCs w:val="20"/>
          </w:rPr>
          <w:t>Закон города Севастополя от 07.08.2018 № 438-ЗС</w:t>
        </w:r>
      </w:hyperlink>
    </w:p>
    <w:p w:rsidR="007C5E8C" w:rsidRPr="007C5E8C" w:rsidRDefault="007C5E8C" w:rsidP="007C5E8C">
      <w:pPr>
        <w:spacing w:line="288" w:lineRule="auto"/>
        <w:ind w:firstLine="709"/>
      </w:pPr>
      <w:r w:rsidRPr="007C5E8C">
        <w:t>11) образование координационных или совещательных органов в области физической культуры и спорта с участием депутатов Законодательного Собрания города Севастополя;</w:t>
      </w:r>
    </w:p>
    <w:p w:rsidR="007C5E8C" w:rsidRPr="007C5E8C" w:rsidRDefault="007C5E8C" w:rsidP="007C5E8C">
      <w:pPr>
        <w:spacing w:line="288" w:lineRule="auto"/>
        <w:ind w:firstLine="709"/>
      </w:pPr>
      <w:r w:rsidRPr="007C5E8C">
        <w:t>12) организация и осуществление проектов в области физической культуры и спорта;</w:t>
      </w:r>
    </w:p>
    <w:p w:rsidR="007C5E8C" w:rsidRPr="007C5E8C" w:rsidRDefault="007C5E8C" w:rsidP="007C5E8C">
      <w:pPr>
        <w:spacing w:line="288" w:lineRule="auto"/>
        <w:ind w:firstLine="709"/>
      </w:pPr>
      <w:r w:rsidRPr="007C5E8C">
        <w:t>13) аккредитация региональных спортивных федераций города Севастополя в порядке, установленном действующим федеральным законодательством;</w:t>
      </w:r>
    </w:p>
    <w:p w:rsidR="007C5E8C" w:rsidRPr="007C5E8C" w:rsidRDefault="007C5E8C" w:rsidP="007C5E8C">
      <w:pPr>
        <w:spacing w:line="288" w:lineRule="auto"/>
        <w:ind w:firstLine="709"/>
      </w:pPr>
      <w:r w:rsidRPr="007C5E8C">
        <w:t>14) ведение Реестра спортивных сооружений, находящихся на территории города Севастополя;</w:t>
      </w:r>
    </w:p>
    <w:p w:rsidR="007C5E8C" w:rsidRPr="007C5E8C" w:rsidRDefault="007C5E8C" w:rsidP="007C5E8C">
      <w:pPr>
        <w:spacing w:line="288" w:lineRule="auto"/>
        <w:ind w:firstLine="709"/>
      </w:pPr>
      <w:r w:rsidRPr="007C5E8C">
        <w:t>15) осуществление контроля за соблюдением организациями, созданными городом Севастополем и осуществляющими спортивную подготовку, а также организациями, находящимися на территории города Севастополя, созданными без участия Российской Федерации, субъектов Российской Федерации, внутригородских муниципальных образований города Севастополя и осуществляющими спортивную подготовку, федеральных стандартов спортивной подготовки в соответствии с федеральным законодательством;</w:t>
      </w:r>
    </w:p>
    <w:p w:rsidR="007C5E8C" w:rsidRPr="007C5E8C" w:rsidRDefault="007C5E8C" w:rsidP="007C5E8C">
      <w:pPr>
        <w:spacing w:line="288" w:lineRule="auto"/>
        <w:ind w:firstLine="709"/>
      </w:pPr>
      <w:r w:rsidRPr="007C5E8C">
        <w:t>16) установление порядка приема лиц в физкультурно-спортивные организации, созданные городом Севастополем или внутригородскими муниципальными образованиями города Севастополя и осуществляющие спортивную подготовку;</w:t>
      </w:r>
    </w:p>
    <w:p w:rsidR="007C5E8C" w:rsidRPr="007C5E8C" w:rsidRDefault="007C5E8C" w:rsidP="007C5E8C">
      <w:pPr>
        <w:spacing w:line="288" w:lineRule="auto"/>
        <w:ind w:firstLine="709"/>
        <w:rPr>
          <w:rFonts w:eastAsia="Calibri"/>
          <w:lang w:eastAsia="en-US"/>
        </w:rPr>
      </w:pPr>
      <w:r w:rsidRPr="007C5E8C">
        <w:rPr>
          <w:rFonts w:eastAsia="Calibri"/>
          <w:lang w:eastAsia="en-US"/>
        </w:rPr>
        <w:t>17) установление порядка формирования Единого календарного плана, в том числе его структуры и формы;</w:t>
      </w:r>
    </w:p>
    <w:p w:rsidR="007C5E8C" w:rsidRPr="007C5E8C" w:rsidRDefault="007C5E8C" w:rsidP="007C5E8C">
      <w:pPr>
        <w:spacing w:line="288" w:lineRule="auto"/>
        <w:ind w:firstLine="709"/>
      </w:pPr>
      <w:r w:rsidRPr="007C5E8C">
        <w:rPr>
          <w:rFonts w:eastAsia="Calibri"/>
          <w:lang w:eastAsia="en-US"/>
        </w:rPr>
        <w:t xml:space="preserve">18) осуществление ведения Реестра в соответствии с информацией, предоставляемой физкультурно-спортивными организациями; </w:t>
      </w:r>
    </w:p>
    <w:p w:rsidR="007C5E8C" w:rsidRPr="007C5E8C" w:rsidRDefault="007C5E8C" w:rsidP="007C5E8C">
      <w:pPr>
        <w:spacing w:line="288" w:lineRule="auto"/>
        <w:ind w:firstLine="709"/>
      </w:pPr>
      <w:r w:rsidRPr="007C5E8C">
        <w:t>19) иные полномочия, предусмотренные федеральным законодательством и законодательством города Севастополя.</w:t>
      </w:r>
    </w:p>
    <w:p w:rsidR="007C5E8C" w:rsidRPr="007C5E8C" w:rsidRDefault="007C5E8C" w:rsidP="007C5E8C">
      <w:pPr>
        <w:spacing w:line="288" w:lineRule="auto"/>
        <w:ind w:firstLine="709"/>
        <w:rPr>
          <w:rFonts w:eastAsia="Calibri"/>
          <w:b/>
          <w:lang w:eastAsia="en-US"/>
        </w:rPr>
      </w:pPr>
    </w:p>
    <w:p w:rsidR="007C5E8C" w:rsidRPr="007C5E8C" w:rsidRDefault="007C5E8C" w:rsidP="007C5E8C">
      <w:pPr>
        <w:spacing w:line="288" w:lineRule="auto"/>
        <w:ind w:firstLine="708"/>
        <w:textAlignment w:val="baseline"/>
      </w:pPr>
      <w:r w:rsidRPr="007C5E8C">
        <w:t>2. Уполномоченный орган за счет средств бюджета города Севастополя вправе:</w:t>
      </w:r>
    </w:p>
    <w:p w:rsidR="007C5E8C" w:rsidRPr="007C5E8C" w:rsidRDefault="007C5E8C" w:rsidP="007C5E8C">
      <w:pPr>
        <w:spacing w:line="288" w:lineRule="auto"/>
        <w:ind w:firstLine="709"/>
        <w:textAlignment w:val="baseline"/>
      </w:pPr>
      <w:r w:rsidRPr="007C5E8C">
        <w:t>1) участвовать в подготовке спортивного резерва для спортивных сборных команд города Севастополя;</w:t>
      </w:r>
    </w:p>
    <w:p w:rsidR="007C5E8C" w:rsidRPr="007C5E8C" w:rsidRDefault="007C5E8C" w:rsidP="007C5E8C">
      <w:pPr>
        <w:spacing w:line="288" w:lineRule="auto"/>
        <w:ind w:firstLine="709"/>
        <w:textAlignment w:val="baseline"/>
      </w:pPr>
      <w:r w:rsidRPr="007C5E8C">
        <w:t>2) участвовать в организации и проведении спортивных соревнований и тренировочных мероприятий, проводимых на территории города Севастополя;</w:t>
      </w:r>
    </w:p>
    <w:p w:rsidR="007C5E8C" w:rsidRPr="007C5E8C" w:rsidRDefault="007C5E8C" w:rsidP="007C5E8C">
      <w:pPr>
        <w:spacing w:line="288" w:lineRule="auto"/>
        <w:ind w:firstLine="709"/>
        <w:textAlignment w:val="baseline"/>
      </w:pPr>
      <w:r w:rsidRPr="007C5E8C">
        <w:t>3) оказывать содействие субъектам физической культуры и спорта, осуществляющим свою деятельность на территории города Севастополя;</w:t>
      </w:r>
    </w:p>
    <w:p w:rsidR="007C5E8C" w:rsidRPr="007C5E8C" w:rsidRDefault="007C5E8C" w:rsidP="007C5E8C">
      <w:pPr>
        <w:spacing w:line="288" w:lineRule="auto"/>
        <w:ind w:firstLine="709"/>
        <w:textAlignment w:val="baseline"/>
      </w:pPr>
      <w:r w:rsidRPr="007C5E8C">
        <w:t>4) оказывать содействие развитию детско-юношеского спорта, школьного спорта, студенческого спорта, массового спорта, региональных видов спорта, спорта высших достижений и профессионального спорта;</w:t>
      </w:r>
    </w:p>
    <w:p w:rsidR="007C5E8C" w:rsidRPr="007C5E8C" w:rsidRDefault="007C5E8C" w:rsidP="007C5E8C">
      <w:pPr>
        <w:spacing w:line="288" w:lineRule="auto"/>
        <w:ind w:firstLine="709"/>
        <w:textAlignment w:val="baseline"/>
      </w:pPr>
      <w:r w:rsidRPr="007C5E8C">
        <w:t>5) осуществлять пропаганду физической культуры, спорта и здорового образа жизни.</w:t>
      </w:r>
    </w:p>
    <w:p w:rsidR="007C5E8C" w:rsidRPr="007C5E8C" w:rsidRDefault="007C5E8C" w:rsidP="007C5E8C">
      <w:pPr>
        <w:spacing w:line="288" w:lineRule="auto"/>
        <w:ind w:firstLine="709"/>
        <w:textAlignment w:val="baseline"/>
      </w:pPr>
    </w:p>
    <w:p w:rsidR="007C5E8C" w:rsidRPr="007C5E8C" w:rsidRDefault="007C5E8C" w:rsidP="007C5E8C">
      <w:pPr>
        <w:spacing w:line="288" w:lineRule="auto"/>
        <w:ind w:firstLine="708"/>
        <w:textAlignment w:val="baseline"/>
      </w:pPr>
      <w:r w:rsidRPr="007C5E8C">
        <w:lastRenderedPageBreak/>
        <w:t>3. Уполномоченный орган вправе устанавливать дополнительное материальное обеспечение лицам, за выдающиеся достижения и особые заслуги перед Российской Федерацией и городом Севастополем в области физической культуры и спорта, в том числе завоевавшим звания чемпионов или призеров Олимпийских игр, Паралимпийских игр, Сурдлимпийских игр, чемпионов мира, чемпионов Европы, имеющим почетные спортивные звания, ведомственные награды органов государственной власти в области физической культуры и спорта или награжденным государственными наградами Российской Федерации за заслуги в области физической культуры и спорта.</w:t>
      </w:r>
    </w:p>
    <w:p w:rsidR="007C5E8C" w:rsidRPr="007C5E8C" w:rsidRDefault="007C5E8C" w:rsidP="007C5E8C">
      <w:pPr>
        <w:spacing w:line="288" w:lineRule="auto"/>
        <w:ind w:firstLine="708"/>
        <w:textAlignment w:val="baseline"/>
        <w:rPr>
          <w:rFonts w:ascii="Times New Roman" w:hAnsi="Times New Roman"/>
          <w:sz w:val="28"/>
          <w:szCs w:val="28"/>
        </w:rPr>
      </w:pPr>
    </w:p>
    <w:p w:rsidR="007C5E8C" w:rsidRPr="007C5E8C" w:rsidRDefault="007C5E8C" w:rsidP="007C5E8C">
      <w:pPr>
        <w:keepNext/>
        <w:spacing w:line="288" w:lineRule="auto"/>
        <w:ind w:firstLine="0"/>
        <w:outlineLvl w:val="2"/>
        <w:rPr>
          <w:rFonts w:cs="Arial"/>
          <w:b/>
          <w:bCs/>
          <w:sz w:val="28"/>
          <w:szCs w:val="26"/>
        </w:rPr>
      </w:pPr>
      <w:bookmarkStart w:id="8" w:name="_Toc399327268"/>
      <w:r w:rsidRPr="007C5E8C">
        <w:rPr>
          <w:rFonts w:cs="Arial"/>
          <w:b/>
          <w:bCs/>
          <w:sz w:val="28"/>
          <w:szCs w:val="26"/>
        </w:rPr>
        <w:t>Глава 2. Организация деятельности в области физической культуры</w:t>
      </w:r>
      <w:r>
        <w:rPr>
          <w:rFonts w:cs="Arial"/>
          <w:b/>
          <w:bCs/>
          <w:sz w:val="28"/>
          <w:szCs w:val="26"/>
        </w:rPr>
        <w:t xml:space="preserve"> </w:t>
      </w:r>
      <w:r w:rsidRPr="007C5E8C">
        <w:rPr>
          <w:rFonts w:cs="Arial"/>
          <w:b/>
          <w:bCs/>
          <w:sz w:val="28"/>
          <w:szCs w:val="26"/>
        </w:rPr>
        <w:t>и спорта в городе Севастополе</w:t>
      </w:r>
    </w:p>
    <w:p w:rsidR="007C5E8C" w:rsidRPr="007C5E8C" w:rsidRDefault="007C5E8C" w:rsidP="007C5E8C">
      <w:pPr>
        <w:keepNext/>
        <w:spacing w:line="288" w:lineRule="auto"/>
        <w:ind w:firstLine="0"/>
        <w:jc w:val="left"/>
        <w:outlineLvl w:val="2"/>
        <w:rPr>
          <w:rFonts w:ascii="Times New Roman" w:hAnsi="Times New Roman"/>
          <w:b/>
          <w:bCs/>
          <w:sz w:val="20"/>
          <w:szCs w:val="20"/>
          <w:lang w:eastAsia="en-US"/>
        </w:rPr>
      </w:pPr>
      <w:bookmarkStart w:id="9" w:name="_Toc399327269"/>
      <w:bookmarkEnd w:id="8"/>
    </w:p>
    <w:p w:rsidR="007C5E8C" w:rsidRPr="007C5E8C" w:rsidRDefault="007C5E8C" w:rsidP="007C5E8C">
      <w:pPr>
        <w:keepNext/>
        <w:ind w:firstLine="0"/>
        <w:outlineLvl w:val="2"/>
        <w:rPr>
          <w:b/>
          <w:bCs/>
          <w:sz w:val="26"/>
          <w:szCs w:val="28"/>
        </w:rPr>
      </w:pPr>
      <w:r w:rsidRPr="007C5E8C">
        <w:rPr>
          <w:b/>
          <w:bCs/>
          <w:sz w:val="26"/>
          <w:szCs w:val="28"/>
        </w:rPr>
        <w:t xml:space="preserve">Статья 9. Государственные региональные программы города                    Севастополя в области физической культуры и спорта </w:t>
      </w:r>
    </w:p>
    <w:p w:rsidR="007C5E8C" w:rsidRPr="007C5E8C" w:rsidRDefault="007C5E8C" w:rsidP="007C5E8C">
      <w:pPr>
        <w:spacing w:line="288" w:lineRule="auto"/>
        <w:ind w:firstLine="0"/>
        <w:jc w:val="left"/>
        <w:rPr>
          <w:rFonts w:ascii="Calibri" w:eastAsia="Calibri" w:hAnsi="Calibri"/>
          <w:sz w:val="12"/>
          <w:szCs w:val="12"/>
          <w:lang w:eastAsia="en-US"/>
        </w:rPr>
      </w:pPr>
    </w:p>
    <w:p w:rsidR="007C5E8C" w:rsidRPr="007C5E8C" w:rsidRDefault="007C5E8C" w:rsidP="007C5E8C">
      <w:pPr>
        <w:spacing w:line="288" w:lineRule="auto"/>
        <w:ind w:firstLine="708"/>
      </w:pPr>
      <w:r w:rsidRPr="007C5E8C">
        <w:t>Обеспечение основных направлений развития физической культуры и спорта в городе Севастополе осуществляется путем утверждения и реализации государственных региональных программ города Севастополя в области физической культуры и спорта.</w:t>
      </w:r>
    </w:p>
    <w:p w:rsidR="007C5E8C" w:rsidRPr="007C5E8C" w:rsidRDefault="007C5E8C" w:rsidP="007C5E8C">
      <w:pPr>
        <w:spacing w:line="288" w:lineRule="auto"/>
        <w:ind w:firstLine="708"/>
        <w:rPr>
          <w:rFonts w:ascii="Times New Roman" w:hAnsi="Times New Roman"/>
          <w:sz w:val="20"/>
          <w:szCs w:val="20"/>
        </w:rPr>
      </w:pPr>
    </w:p>
    <w:p w:rsidR="007C5E8C" w:rsidRPr="007C5E8C" w:rsidRDefault="007C5E8C" w:rsidP="007C5E8C">
      <w:pPr>
        <w:keepNext/>
        <w:spacing w:line="216" w:lineRule="auto"/>
        <w:ind w:firstLine="0"/>
        <w:outlineLvl w:val="1"/>
        <w:rPr>
          <w:b/>
          <w:bCs/>
          <w:sz w:val="26"/>
          <w:szCs w:val="28"/>
        </w:rPr>
      </w:pPr>
      <w:r w:rsidRPr="007C5E8C">
        <w:rPr>
          <w:b/>
          <w:bCs/>
          <w:sz w:val="26"/>
          <w:szCs w:val="28"/>
        </w:rPr>
        <w:t>Статья 10. Организация и проведение физкультурных мероприятий,                     спортивных мероприятий и массовых спортивно-зрелищных                     мероприятий в городе Севастополе</w:t>
      </w:r>
    </w:p>
    <w:p w:rsidR="007C5E8C" w:rsidRPr="007C5E8C" w:rsidRDefault="007C5E8C" w:rsidP="007C5E8C">
      <w:pPr>
        <w:spacing w:line="288" w:lineRule="auto"/>
        <w:ind w:firstLine="0"/>
        <w:jc w:val="left"/>
        <w:rPr>
          <w:rFonts w:ascii="Calibri" w:eastAsia="Calibri" w:hAnsi="Calibri"/>
          <w:sz w:val="8"/>
          <w:szCs w:val="8"/>
          <w:lang w:eastAsia="en-US"/>
        </w:rPr>
      </w:pPr>
    </w:p>
    <w:p w:rsidR="007C5E8C" w:rsidRPr="007C5E8C" w:rsidRDefault="007C5E8C" w:rsidP="007C5E8C">
      <w:pPr>
        <w:spacing w:line="288" w:lineRule="auto"/>
        <w:ind w:firstLine="0"/>
        <w:jc w:val="left"/>
        <w:rPr>
          <w:rFonts w:ascii="Calibri" w:eastAsia="Calibri" w:hAnsi="Calibri"/>
          <w:sz w:val="4"/>
          <w:szCs w:val="4"/>
          <w:lang w:eastAsia="en-US"/>
        </w:rPr>
      </w:pPr>
    </w:p>
    <w:p w:rsidR="007C5E8C" w:rsidRPr="007C5E8C" w:rsidRDefault="007C5E8C" w:rsidP="007C5E8C">
      <w:pPr>
        <w:spacing w:line="288" w:lineRule="auto"/>
        <w:ind w:firstLine="708"/>
      </w:pPr>
      <w:r w:rsidRPr="007C5E8C">
        <w:t>1. Физкультурные, спортивные и массовые спортивно-зрелищные</w:t>
      </w:r>
      <w:r w:rsidRPr="007C5E8C">
        <w:rPr>
          <w:b/>
        </w:rPr>
        <w:t xml:space="preserve"> </w:t>
      </w:r>
      <w:r w:rsidRPr="007C5E8C">
        <w:t>мероприятия в городе Севастополя организуются и проводятся в соответствии с Единым календарным планом.</w:t>
      </w:r>
    </w:p>
    <w:p w:rsidR="007C5E8C" w:rsidRPr="007C5E8C" w:rsidRDefault="007C5E8C" w:rsidP="007C5E8C">
      <w:pPr>
        <w:spacing w:line="288" w:lineRule="auto"/>
        <w:ind w:firstLine="708"/>
      </w:pPr>
      <w:r w:rsidRPr="007C5E8C">
        <w:t>2. Единый календарный план формируется и утверждается уполномоченным органом до начала соответствующего календарного года в соответствии с предложениями субъектов физической культуры и спорта.</w:t>
      </w:r>
    </w:p>
    <w:p w:rsidR="007C5E8C" w:rsidRPr="007C5E8C" w:rsidRDefault="007C5E8C" w:rsidP="007C5E8C">
      <w:pPr>
        <w:spacing w:line="288" w:lineRule="auto"/>
        <w:ind w:firstLine="708"/>
      </w:pPr>
      <w:r w:rsidRPr="007C5E8C">
        <w:t>3. Физкультурные и спортивные мероприятия города Севастополя организуются и проводятся в соответствии с положениями (регламентами), утверждаемыми их организаторами.</w:t>
      </w:r>
    </w:p>
    <w:p w:rsidR="007C5E8C" w:rsidRPr="007C5E8C" w:rsidRDefault="007C5E8C" w:rsidP="007C5E8C">
      <w:pPr>
        <w:spacing w:line="288" w:lineRule="auto"/>
        <w:ind w:firstLine="708"/>
      </w:pPr>
      <w:r w:rsidRPr="007C5E8C">
        <w:t xml:space="preserve">4. Порядок утверждения положений (регламентов) о физкультурных и спортивных мероприятиях города Севастополя, требования к их содержанию устанавливаются уполномоченным органом. </w:t>
      </w:r>
    </w:p>
    <w:p w:rsidR="007C5E8C" w:rsidRPr="007C5E8C" w:rsidRDefault="007C5E8C" w:rsidP="007C5E8C">
      <w:pPr>
        <w:spacing w:line="288" w:lineRule="auto"/>
        <w:ind w:firstLine="708"/>
      </w:pPr>
      <w:r w:rsidRPr="007C5E8C">
        <w:t>5. Статус и наименование чемпионата, кубка или первенства города Севастополя имеют только официальные физкультурные и спортивные мероприятия города Севастополя.</w:t>
      </w:r>
    </w:p>
    <w:p w:rsidR="007C5E8C" w:rsidRPr="007C5E8C" w:rsidRDefault="007C5E8C" w:rsidP="007C5E8C">
      <w:pPr>
        <w:spacing w:line="288" w:lineRule="auto"/>
        <w:ind w:firstLine="708"/>
      </w:pPr>
      <w:r w:rsidRPr="007C5E8C">
        <w:t>6. Порядок проведения массовых спортивно-зрелищных мероприятий определяется организаторами и согласовывается с</w:t>
      </w:r>
      <w:r w:rsidRPr="007C5E8C">
        <w:rPr>
          <w:i/>
        </w:rPr>
        <w:t xml:space="preserve"> </w:t>
      </w:r>
      <w:r w:rsidRPr="007C5E8C">
        <w:t>уполномоченным органом и органами местного самоуправления в городе Севастополе.</w:t>
      </w:r>
    </w:p>
    <w:p w:rsidR="007C5E8C" w:rsidRPr="007C5E8C" w:rsidRDefault="007C5E8C" w:rsidP="007C5E8C">
      <w:pPr>
        <w:spacing w:line="288" w:lineRule="auto"/>
        <w:ind w:firstLine="708"/>
      </w:pPr>
      <w:r w:rsidRPr="007C5E8C">
        <w:t>7. Порядок участия исполнительных органов государственной власти города Севастополя в организации и проведении физкультурных, спортивных и массовых спортивно-зрелищных мероприятий, проводимых в городе Севастополе, определяется Правительством Севастополя.</w:t>
      </w:r>
    </w:p>
    <w:p w:rsidR="007C5E8C" w:rsidRPr="007C5E8C" w:rsidRDefault="007C5E8C" w:rsidP="007C5E8C">
      <w:pPr>
        <w:spacing w:line="288" w:lineRule="auto"/>
        <w:ind w:firstLine="708"/>
        <w:rPr>
          <w:rFonts w:ascii="Times New Roman" w:hAnsi="Times New Roman"/>
          <w:sz w:val="20"/>
          <w:szCs w:val="20"/>
        </w:rPr>
      </w:pPr>
    </w:p>
    <w:p w:rsidR="007C5E8C" w:rsidRPr="007C5E8C" w:rsidRDefault="007C5E8C" w:rsidP="007C5E8C">
      <w:pPr>
        <w:keepNext/>
        <w:ind w:firstLine="0"/>
        <w:outlineLvl w:val="2"/>
        <w:rPr>
          <w:b/>
          <w:bCs/>
          <w:sz w:val="26"/>
          <w:szCs w:val="28"/>
        </w:rPr>
      </w:pPr>
      <w:r w:rsidRPr="007C5E8C">
        <w:rPr>
          <w:b/>
          <w:bCs/>
          <w:sz w:val="26"/>
          <w:szCs w:val="28"/>
        </w:rPr>
        <w:t xml:space="preserve">Статья 11. Региональные спортивные федерации, осуществляющие                     деятельность на территории города Севастополя </w:t>
      </w:r>
    </w:p>
    <w:p w:rsidR="007C5E8C" w:rsidRPr="007C5E8C" w:rsidRDefault="007C5E8C" w:rsidP="007C5E8C">
      <w:pPr>
        <w:spacing w:after="200" w:line="276" w:lineRule="auto"/>
        <w:ind w:firstLine="0"/>
        <w:jc w:val="left"/>
        <w:rPr>
          <w:rFonts w:ascii="Calibri" w:eastAsia="Calibri" w:hAnsi="Calibri"/>
          <w:sz w:val="4"/>
          <w:szCs w:val="4"/>
          <w:lang w:eastAsia="en-US"/>
        </w:rPr>
      </w:pPr>
    </w:p>
    <w:p w:rsidR="007C5E8C" w:rsidRDefault="007C5E8C" w:rsidP="007C5E8C">
      <w:pPr>
        <w:spacing w:line="288" w:lineRule="auto"/>
        <w:ind w:firstLine="708"/>
      </w:pPr>
      <w:r w:rsidRPr="007C5E8C">
        <w:t xml:space="preserve">1. </w:t>
      </w:r>
      <w:r w:rsidR="00DD5311" w:rsidRPr="00BA10D3">
        <w:rPr>
          <w:rFonts w:cs="Arial"/>
        </w:rPr>
        <w:t>По одному виду спорта на территории города Севастополя уполномоченный орган обязан аккредитовать только одну региональную спортивную федерацию по согласованию с общероссийской спортивной федерацией по соответствующему виду спорта и в порядке, установленном федеральным органом исполнительной власти в области физической культуры и спорта</w:t>
      </w:r>
      <w:r w:rsidRPr="007C5E8C">
        <w:t>. При наличии общероссийской спортивной федерации по соответствующему виду или видам спорта региональная общественная организация, аккредитованная в качестве региональной спортивной федерации по этим же видам спорта, должна быть членом такой общероссийской спортивной федерации.</w:t>
      </w:r>
    </w:p>
    <w:p w:rsidR="00DD5311" w:rsidRDefault="00DD5311" w:rsidP="00DD5311">
      <w:pPr>
        <w:widowControl w:val="0"/>
        <w:tabs>
          <w:tab w:val="left" w:pos="1134"/>
        </w:tabs>
        <w:autoSpaceDE w:val="0"/>
        <w:autoSpaceDN w:val="0"/>
        <w:adjustRightInd w:val="0"/>
        <w:rPr>
          <w:sz w:val="20"/>
          <w:szCs w:val="20"/>
        </w:rPr>
      </w:pPr>
      <w:r>
        <w:rPr>
          <w:sz w:val="20"/>
          <w:szCs w:val="20"/>
        </w:rPr>
        <w:t xml:space="preserve">  (в редакции </w:t>
      </w:r>
      <w:hyperlink r:id="rId21" w:tgtFrame="Logical" w:history="1">
        <w:r>
          <w:rPr>
            <w:rStyle w:val="a5"/>
            <w:sz w:val="20"/>
            <w:szCs w:val="20"/>
          </w:rPr>
          <w:t>Закона города Севастополя от 07.08.2018 № 438-ЗС</w:t>
        </w:r>
      </w:hyperlink>
      <w:r>
        <w:rPr>
          <w:sz w:val="20"/>
          <w:szCs w:val="20"/>
        </w:rPr>
        <w:t>)</w:t>
      </w:r>
    </w:p>
    <w:p w:rsidR="007C5E8C" w:rsidRPr="007C5E8C" w:rsidRDefault="007C5E8C" w:rsidP="007C5E8C">
      <w:pPr>
        <w:spacing w:line="288" w:lineRule="auto"/>
        <w:ind w:firstLine="708"/>
      </w:pPr>
      <w:r w:rsidRPr="007C5E8C">
        <w:t>2. Региональные спортивные федерации вправе:</w:t>
      </w:r>
    </w:p>
    <w:p w:rsidR="007C5E8C" w:rsidRPr="007C5E8C" w:rsidRDefault="007C5E8C" w:rsidP="007C5E8C">
      <w:pPr>
        <w:spacing w:line="288" w:lineRule="auto"/>
        <w:ind w:firstLine="709"/>
      </w:pPr>
      <w:r w:rsidRPr="007C5E8C">
        <w:t>1) организовывать и проводить чемпионаты, первенства и кубки города Севастополя по соответствующему виду спорта, разрабатывать и утверждать положения (регламенты) о таких соревнованиях, наделять статусом чемпионов, победителей первенств, обладателей кубков города Севастополя;</w:t>
      </w:r>
    </w:p>
    <w:p w:rsidR="007C5E8C" w:rsidRPr="007C5E8C" w:rsidRDefault="007C5E8C" w:rsidP="007C5E8C">
      <w:pPr>
        <w:spacing w:line="288" w:lineRule="auto"/>
        <w:ind w:firstLine="709"/>
      </w:pPr>
      <w:r w:rsidRPr="007C5E8C">
        <w:t>2) обладать всеми правами на использование символики спортивных сборных команд города Севастополя по соответствующим видам спорта, за исключением официальной символики города Севастополя;</w:t>
      </w:r>
    </w:p>
    <w:p w:rsidR="007C5E8C" w:rsidRPr="007C5E8C" w:rsidRDefault="007C5E8C" w:rsidP="007C5E8C">
      <w:pPr>
        <w:spacing w:line="288" w:lineRule="auto"/>
        <w:ind w:firstLine="709"/>
      </w:pPr>
      <w:r w:rsidRPr="007C5E8C">
        <w:t>3) принимать участие в формировании и подготовке спортивных сборных команд города Севастополя по соответствующим видам спорта;</w:t>
      </w:r>
    </w:p>
    <w:p w:rsidR="007C5E8C" w:rsidRPr="007C5E8C" w:rsidRDefault="007C5E8C" w:rsidP="007C5E8C">
      <w:pPr>
        <w:spacing w:line="288" w:lineRule="auto"/>
        <w:ind w:firstLine="709"/>
      </w:pPr>
      <w:r w:rsidRPr="007C5E8C">
        <w:t>4) представлять в порядке, установленном уполномоченным органом, предложения о проведении соответствующих спортивных мероприятий для включения их в Единый календарный план;</w:t>
      </w:r>
    </w:p>
    <w:p w:rsidR="007C5E8C" w:rsidRPr="007C5E8C" w:rsidRDefault="007C5E8C" w:rsidP="007C5E8C">
      <w:pPr>
        <w:tabs>
          <w:tab w:val="left" w:pos="1134"/>
        </w:tabs>
        <w:spacing w:line="288" w:lineRule="auto"/>
        <w:ind w:firstLine="709"/>
      </w:pPr>
      <w:r w:rsidRPr="007C5E8C">
        <w:t>5) содействовать развитию детско-юношеского, школьного, студенческого и молодежного спорта в городе Севастополе;</w:t>
      </w:r>
    </w:p>
    <w:p w:rsidR="007C5E8C" w:rsidRPr="007C5E8C" w:rsidRDefault="007C5E8C" w:rsidP="007C5E8C">
      <w:pPr>
        <w:tabs>
          <w:tab w:val="left" w:pos="1134"/>
        </w:tabs>
        <w:spacing w:line="288" w:lineRule="auto"/>
        <w:ind w:firstLine="709"/>
      </w:pPr>
      <w:r w:rsidRPr="007C5E8C">
        <w:t>6) оказывать материальную поддержку ветеранам спорта, проживающим в городе Севастополе;</w:t>
      </w:r>
    </w:p>
    <w:p w:rsidR="007C5E8C" w:rsidRPr="007C5E8C" w:rsidRDefault="007C5E8C" w:rsidP="007C5E8C">
      <w:pPr>
        <w:spacing w:line="288" w:lineRule="auto"/>
        <w:ind w:firstLine="709"/>
      </w:pPr>
      <w:r w:rsidRPr="007C5E8C">
        <w:t>7) получать финансовую и иную поддержку, предоставленную для развития соответствующих видов спорта из различных, не запрещенных федеральным законодательством, источников;</w:t>
      </w:r>
    </w:p>
    <w:p w:rsidR="007C5E8C" w:rsidRPr="007C5E8C" w:rsidRDefault="007C5E8C" w:rsidP="007C5E8C">
      <w:pPr>
        <w:spacing w:line="288" w:lineRule="auto"/>
        <w:ind w:firstLine="709"/>
      </w:pPr>
      <w:r w:rsidRPr="007C5E8C">
        <w:t>8) осуществлять общественный контроль за соблюдением организациями, осуществляющими спортивную подготовку в городе Севастополе, федеральных стандартов спортивной подготовки по соответствующим видам спорта в порядке, установленном федеральным законодательством;</w:t>
      </w:r>
    </w:p>
    <w:p w:rsidR="007C5E8C" w:rsidRPr="007C5E8C" w:rsidRDefault="007C5E8C" w:rsidP="007C5E8C">
      <w:pPr>
        <w:spacing w:line="288" w:lineRule="auto"/>
        <w:ind w:firstLine="709"/>
      </w:pPr>
      <w:r w:rsidRPr="007C5E8C">
        <w:t>9) осуществлять иные права в соответствии с федеральным законодательством и законодательством города Севастополя.</w:t>
      </w:r>
    </w:p>
    <w:p w:rsidR="007C5E8C" w:rsidRPr="007C5E8C" w:rsidRDefault="007C5E8C" w:rsidP="007C5E8C">
      <w:pPr>
        <w:spacing w:line="288" w:lineRule="auto"/>
        <w:ind w:firstLine="708"/>
      </w:pPr>
      <w:r w:rsidRPr="007C5E8C">
        <w:t>3. Региональные спортивные федерации обязаны:</w:t>
      </w:r>
    </w:p>
    <w:p w:rsidR="007C5E8C" w:rsidRPr="007C5E8C" w:rsidRDefault="007C5E8C" w:rsidP="007C5E8C">
      <w:pPr>
        <w:spacing w:line="288" w:lineRule="auto"/>
        <w:ind w:firstLine="709"/>
      </w:pPr>
      <w:r w:rsidRPr="007C5E8C">
        <w:t>1) обеспечивать развитие соответствующих видов спорта в городе Севастополе во взаимодействии с иными субъектами физической культуры и спорта;</w:t>
      </w:r>
    </w:p>
    <w:p w:rsidR="007C5E8C" w:rsidRPr="007C5E8C" w:rsidRDefault="007C5E8C" w:rsidP="007C5E8C">
      <w:pPr>
        <w:spacing w:line="288" w:lineRule="auto"/>
        <w:ind w:firstLine="709"/>
      </w:pPr>
      <w:r w:rsidRPr="007C5E8C">
        <w:t>2) разрабатывать и представлять в уполномоченный орган программы развития соответствующих видов спорта в порядке, установленном этим органом;</w:t>
      </w:r>
    </w:p>
    <w:p w:rsidR="007C5E8C" w:rsidRPr="007C5E8C" w:rsidRDefault="007C5E8C" w:rsidP="007C5E8C">
      <w:pPr>
        <w:spacing w:line="288" w:lineRule="auto"/>
        <w:ind w:firstLine="709"/>
      </w:pPr>
      <w:r w:rsidRPr="007C5E8C">
        <w:lastRenderedPageBreak/>
        <w:t>3) участвовать в предотвращении допинга в спорте,  борьбе с ним, а также в противодействии проявлениям любых форм дискриминации и насилия в спорте;</w:t>
      </w:r>
    </w:p>
    <w:p w:rsidR="007C5E8C" w:rsidRPr="007C5E8C" w:rsidRDefault="007C5E8C" w:rsidP="007C5E8C">
      <w:pPr>
        <w:spacing w:line="288" w:lineRule="auto"/>
        <w:ind w:firstLine="709"/>
      </w:pPr>
      <w:r w:rsidRPr="007C5E8C">
        <w:t>4) исполнять иные обязанности в соответствии с федеральным законодательством, законодательством города Севастополя и со своими уставами.</w:t>
      </w:r>
    </w:p>
    <w:p w:rsidR="007C5E8C" w:rsidRPr="007C5E8C" w:rsidRDefault="007C5E8C" w:rsidP="007C5E8C">
      <w:pPr>
        <w:spacing w:line="288" w:lineRule="auto"/>
        <w:ind w:firstLine="709"/>
        <w:rPr>
          <w:rFonts w:ascii="Times New Roman" w:hAnsi="Times New Roman"/>
          <w:sz w:val="20"/>
          <w:szCs w:val="20"/>
        </w:rPr>
      </w:pPr>
    </w:p>
    <w:p w:rsidR="007C5E8C" w:rsidRPr="00BE3245" w:rsidRDefault="007C5E8C" w:rsidP="007C5E8C">
      <w:pPr>
        <w:keepNext/>
        <w:spacing w:line="288" w:lineRule="auto"/>
        <w:ind w:firstLine="0"/>
        <w:outlineLvl w:val="1"/>
        <w:rPr>
          <w:rFonts w:cs="Arial"/>
          <w:b/>
          <w:bCs/>
          <w:iCs/>
          <w:lang w:eastAsia="en-US"/>
        </w:rPr>
      </w:pPr>
      <w:r w:rsidRPr="00BE3245">
        <w:rPr>
          <w:rFonts w:cs="Arial"/>
          <w:b/>
          <w:bCs/>
          <w:iCs/>
          <w:lang w:eastAsia="en-US"/>
        </w:rPr>
        <w:t>Статья 12. Городской реестр физкультурно-спортивных организаций</w:t>
      </w:r>
    </w:p>
    <w:p w:rsidR="007C5E8C" w:rsidRPr="00BE3245" w:rsidRDefault="007C5E8C" w:rsidP="007C5E8C">
      <w:pPr>
        <w:spacing w:line="288" w:lineRule="auto"/>
        <w:ind w:firstLine="708"/>
        <w:rPr>
          <w:rFonts w:cs="Arial"/>
        </w:rPr>
      </w:pPr>
    </w:p>
    <w:p w:rsidR="007C5E8C" w:rsidRPr="00BE3245" w:rsidRDefault="007C5E8C" w:rsidP="007C5E8C">
      <w:pPr>
        <w:spacing w:line="288" w:lineRule="auto"/>
        <w:ind w:firstLine="708"/>
        <w:rPr>
          <w:rFonts w:cs="Arial"/>
        </w:rPr>
      </w:pPr>
      <w:r w:rsidRPr="00BE3245">
        <w:rPr>
          <w:rFonts w:cs="Arial"/>
        </w:rPr>
        <w:t>1. Реестр формируется на принципах добровольности, равенства, общедоступности, законности.</w:t>
      </w:r>
    </w:p>
    <w:p w:rsidR="007C5E8C" w:rsidRPr="00BE3245" w:rsidRDefault="007C5E8C" w:rsidP="007C5E8C">
      <w:pPr>
        <w:spacing w:line="288" w:lineRule="auto"/>
        <w:ind w:firstLine="708"/>
        <w:rPr>
          <w:rFonts w:cs="Arial"/>
        </w:rPr>
      </w:pPr>
      <w:r w:rsidRPr="00BE3245">
        <w:rPr>
          <w:rFonts w:cs="Arial"/>
        </w:rPr>
        <w:t>2. В Реестре учитывается и хранится информация о физкультурно-спортивных организациях, а также сведения о результатах мониторинга их деятельности.</w:t>
      </w:r>
    </w:p>
    <w:p w:rsidR="007C5E8C" w:rsidRPr="00BE3245" w:rsidRDefault="007C5E8C" w:rsidP="007C5E8C">
      <w:pPr>
        <w:spacing w:line="288" w:lineRule="auto"/>
        <w:ind w:firstLine="708"/>
        <w:rPr>
          <w:rFonts w:cs="Arial"/>
        </w:rPr>
      </w:pPr>
      <w:r w:rsidRPr="00BE3245">
        <w:rPr>
          <w:rFonts w:cs="Arial"/>
        </w:rPr>
        <w:t>3. Порядок ведения Реестра и его структура утверждаются уполномоченным органом.</w:t>
      </w:r>
    </w:p>
    <w:p w:rsidR="007C5E8C" w:rsidRPr="007C5E8C" w:rsidRDefault="007C5E8C" w:rsidP="007C5E8C">
      <w:pPr>
        <w:spacing w:line="288" w:lineRule="auto"/>
        <w:ind w:firstLine="708"/>
        <w:rPr>
          <w:rFonts w:ascii="Times New Roman" w:hAnsi="Times New Roman"/>
          <w:sz w:val="20"/>
          <w:szCs w:val="20"/>
        </w:rPr>
      </w:pPr>
    </w:p>
    <w:p w:rsidR="007C5E8C" w:rsidRPr="007C5E8C" w:rsidRDefault="007C5E8C" w:rsidP="007C5E8C">
      <w:pPr>
        <w:keepNext/>
        <w:ind w:firstLine="0"/>
        <w:outlineLvl w:val="1"/>
        <w:rPr>
          <w:b/>
          <w:bCs/>
          <w:sz w:val="26"/>
          <w:szCs w:val="28"/>
        </w:rPr>
      </w:pPr>
      <w:r w:rsidRPr="007C5E8C">
        <w:rPr>
          <w:b/>
          <w:bCs/>
          <w:sz w:val="26"/>
          <w:szCs w:val="28"/>
        </w:rPr>
        <w:t>Статья 13. Мониторинг в области физической культуры и спорта                     в городе Севастополе</w:t>
      </w:r>
    </w:p>
    <w:p w:rsidR="007C5E8C" w:rsidRPr="007C5E8C" w:rsidRDefault="007C5E8C" w:rsidP="007C5E8C">
      <w:pPr>
        <w:spacing w:line="288" w:lineRule="auto"/>
        <w:ind w:firstLine="708"/>
        <w:rPr>
          <w:rFonts w:ascii="Times New Roman" w:hAnsi="Times New Roman"/>
          <w:sz w:val="12"/>
          <w:szCs w:val="12"/>
        </w:rPr>
      </w:pPr>
    </w:p>
    <w:p w:rsidR="007C5E8C" w:rsidRPr="007C5E8C" w:rsidRDefault="007C5E8C" w:rsidP="007C5E8C">
      <w:pPr>
        <w:spacing w:line="288" w:lineRule="auto"/>
        <w:ind w:firstLine="708"/>
      </w:pPr>
      <w:r w:rsidRPr="007C5E8C">
        <w:t>1. Уполномоченным органом осуществляется мониторинг:</w:t>
      </w:r>
    </w:p>
    <w:p w:rsidR="007C5E8C" w:rsidRPr="007C5E8C" w:rsidRDefault="007C5E8C" w:rsidP="007C5E8C">
      <w:pPr>
        <w:spacing w:line="288" w:lineRule="auto"/>
        <w:ind w:firstLine="709"/>
      </w:pPr>
      <w:r w:rsidRPr="007C5E8C">
        <w:t>1) правоприменительной практики в области физической культуры и спорта;</w:t>
      </w:r>
    </w:p>
    <w:p w:rsidR="007C5E8C" w:rsidRPr="007C5E8C" w:rsidRDefault="007C5E8C" w:rsidP="007C5E8C">
      <w:pPr>
        <w:spacing w:line="288" w:lineRule="auto"/>
        <w:ind w:firstLine="709"/>
      </w:pPr>
      <w:r w:rsidRPr="007C5E8C">
        <w:t>2) содержания и качества физкультурно-оздоровительных и спортивных услуг, предоставляемых физкультурно-спортивными организациями различным категориям жителей города Севастополя;</w:t>
      </w:r>
    </w:p>
    <w:p w:rsidR="007C5E8C" w:rsidRPr="007C5E8C" w:rsidRDefault="007C5E8C" w:rsidP="007C5E8C">
      <w:pPr>
        <w:spacing w:line="288" w:lineRule="auto"/>
        <w:ind w:firstLine="709"/>
      </w:pPr>
      <w:r w:rsidRPr="007C5E8C">
        <w:t>3) количества жителей города Севастополя, систематически занимающихся физической культурой и спортом;</w:t>
      </w:r>
    </w:p>
    <w:p w:rsidR="007C5E8C" w:rsidRPr="007C5E8C" w:rsidRDefault="007C5E8C" w:rsidP="007C5E8C">
      <w:pPr>
        <w:spacing w:line="288" w:lineRule="auto"/>
        <w:ind w:firstLine="709"/>
      </w:pPr>
      <w:r w:rsidRPr="007C5E8C">
        <w:t>4) доступности физкультурно-оздоровительных и спортивных услуг жителям города Севастополя, в том числе инвалидам и лицам с ограниченными возможностями здоровья;</w:t>
      </w:r>
    </w:p>
    <w:p w:rsidR="007C5E8C" w:rsidRPr="007C5E8C" w:rsidRDefault="007C5E8C" w:rsidP="007C5E8C">
      <w:pPr>
        <w:spacing w:line="288" w:lineRule="auto"/>
        <w:ind w:firstLine="709"/>
      </w:pPr>
      <w:r w:rsidRPr="007C5E8C">
        <w:t>5) состояния кадрового обеспечения в области физической культуры и спорта.</w:t>
      </w:r>
    </w:p>
    <w:p w:rsidR="007C5E8C" w:rsidRPr="007C5E8C" w:rsidRDefault="007C5E8C" w:rsidP="007C5E8C">
      <w:pPr>
        <w:spacing w:line="288" w:lineRule="auto"/>
        <w:ind w:firstLine="708"/>
      </w:pPr>
      <w:r w:rsidRPr="007C5E8C">
        <w:t>2. Мониторинг в области физической культуры и спорта в городе Севастополе осуществляется путем:</w:t>
      </w:r>
    </w:p>
    <w:p w:rsidR="007C5E8C" w:rsidRPr="007C5E8C" w:rsidRDefault="007C5E8C" w:rsidP="007C5E8C">
      <w:pPr>
        <w:spacing w:line="288" w:lineRule="auto"/>
        <w:ind w:firstLine="709"/>
      </w:pPr>
      <w:r w:rsidRPr="007C5E8C">
        <w:t>1) сбора, обработки, обобщения и анализа сведений в области физической культуры и спорта;</w:t>
      </w:r>
    </w:p>
    <w:p w:rsidR="007C5E8C" w:rsidRPr="007C5E8C" w:rsidRDefault="007C5E8C" w:rsidP="007C5E8C">
      <w:pPr>
        <w:spacing w:line="288" w:lineRule="auto"/>
        <w:ind w:firstLine="709"/>
      </w:pPr>
      <w:r w:rsidRPr="007C5E8C">
        <w:t>2) проведения научных исследований в области физической культуры и спорта;</w:t>
      </w:r>
    </w:p>
    <w:p w:rsidR="007C5E8C" w:rsidRPr="007C5E8C" w:rsidRDefault="007C5E8C" w:rsidP="007C5E8C">
      <w:pPr>
        <w:spacing w:line="288" w:lineRule="auto"/>
        <w:ind w:firstLine="709"/>
      </w:pPr>
      <w:r w:rsidRPr="007C5E8C">
        <w:t>3) организации проведения социологических опросов по вопросам физической культуры и спорта;</w:t>
      </w:r>
    </w:p>
    <w:p w:rsidR="007C5E8C" w:rsidRPr="007C5E8C" w:rsidRDefault="007C5E8C" w:rsidP="007C5E8C">
      <w:pPr>
        <w:spacing w:line="288" w:lineRule="auto"/>
        <w:ind w:firstLine="709"/>
      </w:pPr>
      <w:r w:rsidRPr="007C5E8C">
        <w:t>4) применения иных средств и методов в соответствии с федеральным законодательством и законодательством города Севастополя.</w:t>
      </w:r>
    </w:p>
    <w:p w:rsidR="007C5E8C" w:rsidRPr="007C5E8C" w:rsidRDefault="007C5E8C" w:rsidP="007C5E8C">
      <w:pPr>
        <w:keepNext/>
        <w:spacing w:line="288" w:lineRule="auto"/>
        <w:ind w:firstLine="708"/>
        <w:outlineLvl w:val="1"/>
        <w:rPr>
          <w:iCs/>
          <w:lang w:eastAsia="en-US"/>
        </w:rPr>
      </w:pPr>
      <w:r w:rsidRPr="007C5E8C">
        <w:rPr>
          <w:iCs/>
          <w:lang w:eastAsia="en-US"/>
        </w:rPr>
        <w:t>3. Результаты мониторинга в области физической культуры и спорта используются при формировании и реализации государственных региональных программ развития физической культуры и спорта, определении приоритетов развития физической культуры и спорта в городе Севастополе, совершенствовании правовых основ физической культуры и спорта.</w:t>
      </w:r>
    </w:p>
    <w:p w:rsidR="007C5E8C" w:rsidRPr="007C5E8C" w:rsidRDefault="007C5E8C" w:rsidP="007C5E8C">
      <w:pPr>
        <w:ind w:firstLine="0"/>
        <w:jc w:val="left"/>
        <w:rPr>
          <w:rFonts w:ascii="Calibri" w:eastAsia="Calibri" w:hAnsi="Calibri"/>
          <w:sz w:val="20"/>
          <w:szCs w:val="20"/>
          <w:lang w:eastAsia="en-US"/>
        </w:rPr>
      </w:pPr>
    </w:p>
    <w:p w:rsidR="007C5E8C" w:rsidRPr="007C5E8C" w:rsidRDefault="007C5E8C" w:rsidP="007C5E8C">
      <w:pPr>
        <w:keepNext/>
        <w:ind w:firstLine="0"/>
        <w:outlineLvl w:val="2"/>
        <w:rPr>
          <w:b/>
          <w:bCs/>
          <w:sz w:val="26"/>
          <w:szCs w:val="28"/>
        </w:rPr>
      </w:pPr>
      <w:r w:rsidRPr="007C5E8C">
        <w:rPr>
          <w:b/>
          <w:bCs/>
          <w:sz w:val="26"/>
          <w:szCs w:val="28"/>
        </w:rPr>
        <w:t>Статья 14. Популяризация физической культуры и спорта в городе                     Севастополе</w:t>
      </w:r>
    </w:p>
    <w:p w:rsidR="007C5E8C" w:rsidRPr="007C5E8C" w:rsidRDefault="007C5E8C" w:rsidP="007C5E8C">
      <w:pPr>
        <w:ind w:firstLine="0"/>
        <w:jc w:val="left"/>
        <w:rPr>
          <w:rFonts w:ascii="Calibri" w:eastAsia="Calibri" w:hAnsi="Calibri"/>
          <w:sz w:val="8"/>
          <w:szCs w:val="8"/>
          <w:lang w:eastAsia="en-US"/>
        </w:rPr>
      </w:pPr>
    </w:p>
    <w:p w:rsidR="007C5E8C" w:rsidRPr="007C5E8C" w:rsidRDefault="007C5E8C" w:rsidP="007C5E8C">
      <w:pPr>
        <w:spacing w:line="288" w:lineRule="auto"/>
        <w:ind w:firstLine="708"/>
      </w:pPr>
      <w:r w:rsidRPr="007C5E8C">
        <w:lastRenderedPageBreak/>
        <w:t>1. Уполномоченный орган в пределах своей компетенции обеспечивает популяризацию физической культуры и спорта в городе Севастополе путем:</w:t>
      </w:r>
    </w:p>
    <w:p w:rsidR="007C5E8C" w:rsidRPr="007C5E8C" w:rsidRDefault="007C5E8C" w:rsidP="007C5E8C">
      <w:pPr>
        <w:spacing w:line="288" w:lineRule="auto"/>
        <w:ind w:firstLine="709"/>
      </w:pPr>
      <w:r w:rsidRPr="007C5E8C">
        <w:t>1) информирования жителей города Севастополя в области физической культуры и спорта;</w:t>
      </w:r>
    </w:p>
    <w:p w:rsidR="007C5E8C" w:rsidRPr="007C5E8C" w:rsidRDefault="007C5E8C" w:rsidP="007C5E8C">
      <w:pPr>
        <w:spacing w:line="288" w:lineRule="auto"/>
        <w:ind w:firstLine="709"/>
      </w:pPr>
      <w:r w:rsidRPr="007C5E8C">
        <w:t>2) проведения физкультурных, спортивных и массовых спортивно-зрелищных мероприятий;</w:t>
      </w:r>
    </w:p>
    <w:p w:rsidR="007C5E8C" w:rsidRPr="007C5E8C" w:rsidRDefault="007C5E8C" w:rsidP="007C5E8C">
      <w:pPr>
        <w:spacing w:line="288" w:lineRule="auto"/>
        <w:ind w:firstLine="709"/>
      </w:pPr>
      <w:r w:rsidRPr="007C5E8C">
        <w:t>3) организации освещения в средствах массовой информации положительного опыта и выдающихся достижений в области физической культуры и спорта;</w:t>
      </w:r>
    </w:p>
    <w:p w:rsidR="007C5E8C" w:rsidRPr="007C5E8C" w:rsidRDefault="007C5E8C" w:rsidP="007C5E8C">
      <w:pPr>
        <w:spacing w:line="288" w:lineRule="auto"/>
        <w:ind w:firstLine="709"/>
      </w:pPr>
      <w:r w:rsidRPr="007C5E8C">
        <w:t>4) содействия созданию и распространению произведений литературы, науки, документальных и художественных фильмов, теле- и радиопрограмм, пропагандирующих физическую культуру и спорт, здоровый образ жизни;</w:t>
      </w:r>
    </w:p>
    <w:p w:rsidR="007C5E8C" w:rsidRPr="007C5E8C" w:rsidRDefault="007C5E8C" w:rsidP="007C5E8C">
      <w:pPr>
        <w:spacing w:line="288" w:lineRule="auto"/>
        <w:ind w:firstLine="709"/>
      </w:pPr>
      <w:r w:rsidRPr="007C5E8C">
        <w:t>5) издания и распространения специализированной литературы, информационных и методических материалов по вопросам правового регулирования и научного обеспечения в области физической культуры и спорта;</w:t>
      </w:r>
    </w:p>
    <w:p w:rsidR="007C5E8C" w:rsidRPr="007C5E8C" w:rsidRDefault="007C5E8C" w:rsidP="007C5E8C">
      <w:pPr>
        <w:spacing w:line="288" w:lineRule="auto"/>
        <w:ind w:firstLine="709"/>
      </w:pPr>
      <w:r w:rsidRPr="007C5E8C">
        <w:t>6) подготовки и распространения информационных и методических материалов для спортсменов, тренеров и иных специалистов в области физической культуры и спорта.</w:t>
      </w:r>
    </w:p>
    <w:p w:rsidR="007C5E8C" w:rsidRPr="007C5E8C" w:rsidRDefault="007C5E8C" w:rsidP="007C5E8C">
      <w:pPr>
        <w:spacing w:line="288" w:lineRule="auto"/>
        <w:ind w:firstLine="708"/>
      </w:pPr>
      <w:r w:rsidRPr="007C5E8C">
        <w:t>2. В городе Севастополе не допускается пропаганда культа допинга, жестокости и насилия в спорте.</w:t>
      </w:r>
    </w:p>
    <w:p w:rsidR="007C5E8C" w:rsidRPr="007C5E8C" w:rsidRDefault="007C5E8C" w:rsidP="007C5E8C">
      <w:pPr>
        <w:spacing w:line="288" w:lineRule="auto"/>
        <w:ind w:firstLine="708"/>
      </w:pPr>
    </w:p>
    <w:p w:rsidR="007C5E8C" w:rsidRPr="007C5E8C" w:rsidRDefault="007C5E8C" w:rsidP="007C5E8C">
      <w:pPr>
        <w:keepNext/>
        <w:ind w:firstLine="0"/>
        <w:outlineLvl w:val="1"/>
        <w:rPr>
          <w:b/>
          <w:bCs/>
          <w:sz w:val="26"/>
          <w:szCs w:val="28"/>
        </w:rPr>
      </w:pPr>
      <w:bookmarkStart w:id="10" w:name="_Toc399327278"/>
      <w:bookmarkEnd w:id="9"/>
      <w:r w:rsidRPr="007C5E8C">
        <w:rPr>
          <w:b/>
          <w:bCs/>
          <w:sz w:val="26"/>
          <w:szCs w:val="28"/>
        </w:rPr>
        <w:t>Статья 15. Предотвращение использования допинговых средств и (или) методов в спорте и борьба с ними в городе Севастополе</w:t>
      </w:r>
      <w:bookmarkEnd w:id="10"/>
    </w:p>
    <w:p w:rsidR="007C5E8C" w:rsidRPr="007C5E8C" w:rsidRDefault="007C5E8C" w:rsidP="007C5E8C">
      <w:pPr>
        <w:spacing w:line="288" w:lineRule="auto"/>
        <w:ind w:firstLine="708"/>
        <w:rPr>
          <w:rFonts w:ascii="Times New Roman" w:hAnsi="Times New Roman"/>
          <w:sz w:val="12"/>
          <w:szCs w:val="12"/>
        </w:rPr>
      </w:pPr>
    </w:p>
    <w:p w:rsidR="007C5E8C" w:rsidRPr="007C5E8C" w:rsidRDefault="007C5E8C" w:rsidP="007C5E8C">
      <w:pPr>
        <w:spacing w:line="288" w:lineRule="auto"/>
        <w:ind w:firstLine="708"/>
      </w:pPr>
      <w:r w:rsidRPr="007C5E8C">
        <w:t>1. В городе Севастополе осуществляется антидопинговая пропаганда, направленная на противодействие применению допинговых средств и (или) методов.</w:t>
      </w:r>
    </w:p>
    <w:p w:rsidR="007C5E8C" w:rsidRPr="007C5E8C" w:rsidRDefault="007C5E8C" w:rsidP="007C5E8C">
      <w:pPr>
        <w:spacing w:line="288" w:lineRule="auto"/>
        <w:ind w:firstLine="708"/>
      </w:pPr>
      <w:r w:rsidRPr="007C5E8C">
        <w:t>2. Уполномоченный орган совместно с городскими спортивными федерациями обеспечивает противодействие применению допинговых средств и (или) методов спортсменами, являющимися работниками или учащимися физкультурно-спортивных организаций, членами спортивных сборных команд города Севастополя, а также применению указанных средств и (или) методов при проведении официальных городских спортивных мероприятий.</w:t>
      </w:r>
    </w:p>
    <w:p w:rsidR="007C5E8C" w:rsidRPr="007C5E8C" w:rsidRDefault="007C5E8C" w:rsidP="007C5E8C">
      <w:pPr>
        <w:spacing w:line="288" w:lineRule="auto"/>
        <w:ind w:firstLine="708"/>
      </w:pPr>
      <w:r w:rsidRPr="007C5E8C">
        <w:t>3. Порядок проведения мероприятий по противодействию применению допинговых средств и (или) методов в случаях, указанных в части 2 настоящей статьи, утверждается уполномоченным органом.</w:t>
      </w:r>
    </w:p>
    <w:p w:rsidR="007C5E8C" w:rsidRPr="007C5E8C" w:rsidRDefault="007C5E8C" w:rsidP="007C5E8C">
      <w:pPr>
        <w:spacing w:line="288" w:lineRule="auto"/>
        <w:ind w:firstLine="708"/>
      </w:pPr>
    </w:p>
    <w:p w:rsidR="007C5E8C" w:rsidRPr="007C5E8C" w:rsidRDefault="007C5E8C" w:rsidP="007C5E8C">
      <w:pPr>
        <w:keepNext/>
        <w:ind w:firstLine="0"/>
        <w:outlineLvl w:val="0"/>
        <w:rPr>
          <w:rFonts w:cs="Arial"/>
          <w:b/>
          <w:bCs/>
          <w:sz w:val="28"/>
          <w:szCs w:val="26"/>
        </w:rPr>
      </w:pPr>
      <w:bookmarkStart w:id="11" w:name="_Toc399327279"/>
      <w:r w:rsidRPr="007C5E8C">
        <w:rPr>
          <w:rFonts w:cs="Arial"/>
          <w:b/>
          <w:bCs/>
          <w:sz w:val="28"/>
          <w:szCs w:val="26"/>
        </w:rPr>
        <w:t xml:space="preserve">Глава 3. Физическая культура и спорт по месту работы и месту жительства граждан в городе Севастополе. Адаптивная физическая культура и адаптивный спорт в городе Севастополе </w:t>
      </w:r>
      <w:bookmarkEnd w:id="11"/>
    </w:p>
    <w:p w:rsidR="007C5E8C" w:rsidRPr="007C5E8C" w:rsidRDefault="007C5E8C" w:rsidP="007C5E8C">
      <w:pPr>
        <w:spacing w:after="200" w:line="276" w:lineRule="auto"/>
        <w:ind w:firstLine="0"/>
        <w:jc w:val="left"/>
        <w:rPr>
          <w:rFonts w:ascii="Calibri" w:eastAsia="Calibri" w:hAnsi="Calibri"/>
          <w:sz w:val="16"/>
          <w:szCs w:val="16"/>
          <w:lang w:eastAsia="en-US"/>
        </w:rPr>
      </w:pPr>
    </w:p>
    <w:p w:rsidR="007C5E8C" w:rsidRPr="007C5E8C" w:rsidRDefault="007C5E8C" w:rsidP="007C5E8C">
      <w:pPr>
        <w:keepNext/>
        <w:ind w:firstLine="0"/>
        <w:outlineLvl w:val="2"/>
        <w:rPr>
          <w:b/>
          <w:bCs/>
          <w:sz w:val="26"/>
          <w:szCs w:val="28"/>
        </w:rPr>
      </w:pPr>
      <w:r w:rsidRPr="007C5E8C">
        <w:rPr>
          <w:b/>
          <w:bCs/>
          <w:sz w:val="26"/>
          <w:szCs w:val="28"/>
        </w:rPr>
        <w:t>Статья 16. Физическая культура и спорт по месту жительства граждан                      в городе Севастополе</w:t>
      </w:r>
    </w:p>
    <w:p w:rsidR="007C5E8C" w:rsidRPr="007C5E8C" w:rsidRDefault="007C5E8C" w:rsidP="007C5E8C">
      <w:pPr>
        <w:spacing w:line="288" w:lineRule="auto"/>
        <w:ind w:firstLine="0"/>
        <w:jc w:val="left"/>
        <w:rPr>
          <w:rFonts w:ascii="Calibri" w:eastAsia="Calibri" w:hAnsi="Calibri"/>
          <w:sz w:val="12"/>
          <w:szCs w:val="12"/>
          <w:lang w:eastAsia="en-US"/>
        </w:rPr>
      </w:pPr>
    </w:p>
    <w:p w:rsidR="007C5E8C" w:rsidRPr="007C5E8C" w:rsidRDefault="007C5E8C" w:rsidP="007C5E8C">
      <w:pPr>
        <w:ind w:firstLine="708"/>
      </w:pPr>
      <w:r w:rsidRPr="007C5E8C">
        <w:t>1. Уполномоченный орган совместно с иными исполнительными органами государственной власти города Севастополя, органами местного самоуправления внутригородских муниципальных образований в городе Севастополе и физкультурно-</w:t>
      </w:r>
      <w:r w:rsidRPr="007C5E8C">
        <w:lastRenderedPageBreak/>
        <w:t>спортивными организациями обеспечивают развитие физической культуры и спорта по месту жительства граждан в городе Севастополе путем:</w:t>
      </w:r>
    </w:p>
    <w:p w:rsidR="007C5E8C" w:rsidRPr="007C5E8C" w:rsidRDefault="007C5E8C" w:rsidP="007C5E8C">
      <w:pPr>
        <w:spacing w:line="288" w:lineRule="auto"/>
        <w:ind w:firstLine="709"/>
      </w:pPr>
      <w:r w:rsidRPr="007C5E8C">
        <w:t>1) проведения официальных физкультурных, спортивных и массовых спортивно-зрелищных мероприятий города Севастополя;</w:t>
      </w:r>
    </w:p>
    <w:p w:rsidR="007C5E8C" w:rsidRPr="007C5E8C" w:rsidRDefault="007C5E8C" w:rsidP="007C5E8C">
      <w:pPr>
        <w:spacing w:line="288" w:lineRule="auto"/>
        <w:ind w:firstLine="709"/>
      </w:pPr>
      <w:r w:rsidRPr="007C5E8C">
        <w:t>2) содействия деятельности спортивных клубов и иных физкультурно-спортивных организаций города Севастополя, предоставляющих физкультурно-оздоровительные и спортивные услуги по месту жительства граждан в городе Севастополе.</w:t>
      </w:r>
    </w:p>
    <w:p w:rsidR="007C5E8C" w:rsidRPr="007C5E8C" w:rsidRDefault="007C5E8C" w:rsidP="007C5E8C">
      <w:pPr>
        <w:spacing w:line="288" w:lineRule="auto"/>
        <w:ind w:firstLine="708"/>
      </w:pPr>
      <w:r w:rsidRPr="007C5E8C">
        <w:t>2. Исполнительные органы государственной власти города Севастополя в пределах своей компетенции создают в городе Севастополе объекты спорта, предоставляющие жителям города Севастополя физкультурно-оздоровительные и спортивные услуги.</w:t>
      </w:r>
    </w:p>
    <w:p w:rsidR="007C5E8C" w:rsidRPr="007C5E8C" w:rsidRDefault="007C5E8C" w:rsidP="007C5E8C">
      <w:pPr>
        <w:spacing w:line="288" w:lineRule="auto"/>
        <w:ind w:firstLine="708"/>
        <w:rPr>
          <w:rFonts w:ascii="Times New Roman" w:hAnsi="Times New Roman"/>
          <w:sz w:val="20"/>
          <w:szCs w:val="20"/>
        </w:rPr>
      </w:pPr>
    </w:p>
    <w:p w:rsidR="007C5E8C" w:rsidRPr="007C5E8C" w:rsidRDefault="007C5E8C" w:rsidP="007C5E8C">
      <w:pPr>
        <w:keepNext/>
        <w:ind w:firstLine="0"/>
        <w:outlineLvl w:val="2"/>
        <w:rPr>
          <w:b/>
          <w:bCs/>
          <w:sz w:val="26"/>
          <w:szCs w:val="28"/>
        </w:rPr>
      </w:pPr>
      <w:r w:rsidRPr="007C5E8C">
        <w:rPr>
          <w:b/>
          <w:bCs/>
          <w:sz w:val="26"/>
          <w:szCs w:val="28"/>
        </w:rPr>
        <w:t>Статья 17. Физическая культура и спорт по месту работы граждан                     в городе Севастополе</w:t>
      </w:r>
    </w:p>
    <w:p w:rsidR="007C5E8C" w:rsidRPr="007C5E8C" w:rsidRDefault="007C5E8C" w:rsidP="007C5E8C">
      <w:pPr>
        <w:ind w:firstLine="0"/>
        <w:jc w:val="left"/>
        <w:rPr>
          <w:rFonts w:ascii="Calibri" w:eastAsia="Calibri" w:hAnsi="Calibri"/>
          <w:sz w:val="8"/>
          <w:szCs w:val="8"/>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708"/>
      </w:pPr>
      <w:r w:rsidRPr="007C5E8C">
        <w:t>1. Исполнительные органы государственной власти города Севастополя обеспечивают создание условий для занятий физической культурой и спортом по месту работы граждан в городе Севастополе.</w:t>
      </w:r>
    </w:p>
    <w:p w:rsidR="007C5E8C" w:rsidRPr="007C5E8C" w:rsidRDefault="007C5E8C" w:rsidP="007C5E8C">
      <w:pPr>
        <w:spacing w:line="288" w:lineRule="auto"/>
        <w:ind w:firstLine="708"/>
      </w:pPr>
      <w:r w:rsidRPr="007C5E8C">
        <w:t>2. Положения о создании условий для занятий физической культурой и спортом по месту работы граждан в городе Севастополе могут включаться в соглашения, коллективные договоры, заключаемые в рамках системы социального партнерства в городе Севастополе.</w:t>
      </w:r>
    </w:p>
    <w:p w:rsidR="007C5E8C" w:rsidRPr="007C5E8C" w:rsidRDefault="007C5E8C" w:rsidP="007C5E8C">
      <w:pPr>
        <w:spacing w:line="288" w:lineRule="auto"/>
        <w:ind w:firstLine="708"/>
        <w:rPr>
          <w:rFonts w:ascii="Times New Roman" w:hAnsi="Times New Roman"/>
          <w:sz w:val="20"/>
          <w:szCs w:val="20"/>
        </w:rPr>
      </w:pPr>
    </w:p>
    <w:p w:rsidR="007C5E8C" w:rsidRPr="007C5E8C" w:rsidRDefault="007C5E8C" w:rsidP="007C5E8C">
      <w:pPr>
        <w:keepNext/>
        <w:spacing w:line="216" w:lineRule="auto"/>
        <w:ind w:firstLine="0"/>
        <w:outlineLvl w:val="1"/>
        <w:rPr>
          <w:b/>
          <w:bCs/>
          <w:sz w:val="26"/>
          <w:szCs w:val="28"/>
        </w:rPr>
      </w:pPr>
      <w:bookmarkStart w:id="12" w:name="_Toc399327283"/>
      <w:r w:rsidRPr="007C5E8C">
        <w:rPr>
          <w:b/>
          <w:bCs/>
          <w:sz w:val="26"/>
          <w:szCs w:val="28"/>
        </w:rPr>
        <w:t>Статья 18. Адаптивная физическая культура, физическая реабилитация инвалидов и лиц с ограниченными возможностями здоровья в городе Севастополе</w:t>
      </w:r>
      <w:bookmarkEnd w:id="12"/>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708"/>
        <w:textAlignment w:val="baseline"/>
      </w:pPr>
      <w:r w:rsidRPr="007C5E8C">
        <w:t>1. Уполномоченный орган в пределах своей компетенции реализует мероприятия в области физической культуры и спорта, направленные на интеграцию в общество инвалидов и лиц с ограниченными возможностями здоровья.</w:t>
      </w:r>
    </w:p>
    <w:p w:rsidR="007C5E8C" w:rsidRPr="007C5E8C" w:rsidRDefault="007C5E8C" w:rsidP="007C5E8C">
      <w:pPr>
        <w:spacing w:line="288" w:lineRule="auto"/>
        <w:ind w:firstLine="708"/>
        <w:textAlignment w:val="baseline"/>
      </w:pPr>
      <w:r w:rsidRPr="007C5E8C">
        <w:t>2. Уполномоченный орган совместно с иными исполнительными органами государственной власти города Севастополя и физкультурно-спортивными организациями обеспечивает создание условий для социальной реабилитации инвалидов и лиц с ограниченными возможностями здоровья средствами адаптивной физической культуры и адаптивного спорта, в том числе:</w:t>
      </w:r>
    </w:p>
    <w:p w:rsidR="007C5E8C" w:rsidRPr="007C5E8C" w:rsidRDefault="007C5E8C" w:rsidP="007C5E8C">
      <w:pPr>
        <w:spacing w:line="288" w:lineRule="auto"/>
        <w:ind w:firstLine="709"/>
        <w:textAlignment w:val="baseline"/>
      </w:pPr>
      <w:r w:rsidRPr="007C5E8C">
        <w:t>1) информирование инвалидов, лиц с ограниченными возможностями здоровья и членов их семей по соответствующим вопросам;</w:t>
      </w:r>
    </w:p>
    <w:p w:rsidR="007C5E8C" w:rsidRPr="007C5E8C" w:rsidRDefault="007C5E8C" w:rsidP="007C5E8C">
      <w:pPr>
        <w:spacing w:line="288" w:lineRule="auto"/>
        <w:ind w:firstLine="709"/>
        <w:textAlignment w:val="baseline"/>
      </w:pPr>
      <w:r w:rsidRPr="007C5E8C">
        <w:t>2) реализацию мероприятий по развитию адаптивной физической культуры и адаптивного спорта в рамках государственных программ города Севастополя в области физической культуры и спорта;</w:t>
      </w:r>
    </w:p>
    <w:p w:rsidR="007C5E8C" w:rsidRPr="007C5E8C" w:rsidRDefault="007C5E8C" w:rsidP="007C5E8C">
      <w:pPr>
        <w:spacing w:line="288" w:lineRule="auto"/>
        <w:ind w:firstLine="709"/>
        <w:textAlignment w:val="baseline"/>
      </w:pPr>
      <w:r w:rsidRPr="007C5E8C">
        <w:t>3) организацию и проведение официальных физкультурных и спортивных мероприятий с участием инвалидов и лиц с ограниченными возможностями здоровья;</w:t>
      </w:r>
    </w:p>
    <w:p w:rsidR="007C5E8C" w:rsidRPr="007C5E8C" w:rsidRDefault="007C5E8C" w:rsidP="007C5E8C">
      <w:pPr>
        <w:spacing w:line="288" w:lineRule="auto"/>
        <w:ind w:firstLine="709"/>
        <w:textAlignment w:val="baseline"/>
      </w:pPr>
      <w:r w:rsidRPr="007C5E8C">
        <w:t>4) содействие развитию видов спорта и дисциплин, входящих в программы Паралимпийских игр и Сурдлимпийских игр;</w:t>
      </w:r>
    </w:p>
    <w:p w:rsidR="007C5E8C" w:rsidRPr="007C5E8C" w:rsidRDefault="007C5E8C" w:rsidP="007C5E8C">
      <w:pPr>
        <w:spacing w:line="288" w:lineRule="auto"/>
        <w:ind w:firstLine="709"/>
        <w:textAlignment w:val="baseline"/>
      </w:pPr>
      <w:r w:rsidRPr="007C5E8C">
        <w:t>5) организацию профессиональной подготовки, переподготовки и повышения квалификации тренеров и иных специалистов в области адаптивной физической культуры и адаптивного спорта подведомственных организаций;</w:t>
      </w:r>
    </w:p>
    <w:p w:rsidR="007C5E8C" w:rsidRPr="007C5E8C" w:rsidRDefault="007C5E8C" w:rsidP="007C5E8C">
      <w:pPr>
        <w:spacing w:line="288" w:lineRule="auto"/>
        <w:ind w:firstLine="709"/>
        <w:textAlignment w:val="baseline"/>
      </w:pPr>
      <w:r w:rsidRPr="007C5E8C">
        <w:lastRenderedPageBreak/>
        <w:t>6) разработку норм, методик и программ реабилитации инвалидов и лиц с ограниченными возможностями здоровья, а также соответствующих тренировочных программ;</w:t>
      </w:r>
    </w:p>
    <w:p w:rsidR="007C5E8C" w:rsidRPr="007C5E8C" w:rsidRDefault="007C5E8C" w:rsidP="007C5E8C">
      <w:pPr>
        <w:spacing w:line="288" w:lineRule="auto"/>
        <w:ind w:firstLine="709"/>
        <w:textAlignment w:val="baseline"/>
      </w:pPr>
      <w:r w:rsidRPr="007C5E8C">
        <w:t>7) внедрение в деятельность физкультурно-спортивных организаций новых форм и методов работы с инвалидами и лицами с ограниченными возможностями здоровья;</w:t>
      </w:r>
    </w:p>
    <w:p w:rsidR="007C5E8C" w:rsidRPr="007C5E8C" w:rsidRDefault="007C5E8C" w:rsidP="007C5E8C">
      <w:pPr>
        <w:spacing w:line="288" w:lineRule="auto"/>
        <w:ind w:firstLine="709"/>
        <w:textAlignment w:val="baseline"/>
      </w:pPr>
      <w:r w:rsidRPr="007C5E8C">
        <w:t>8) проведение мероприятий по физической реабилитации инвалидов и лиц с ограниченными возможностями здоровья в соответствии с федеральным законодательством и законодательством города Севастополя;</w:t>
      </w:r>
    </w:p>
    <w:p w:rsidR="007C5E8C" w:rsidRPr="007C5E8C" w:rsidRDefault="007C5E8C" w:rsidP="007C5E8C">
      <w:pPr>
        <w:spacing w:line="288" w:lineRule="auto"/>
        <w:ind w:firstLine="709"/>
        <w:textAlignment w:val="baseline"/>
      </w:pPr>
      <w:r w:rsidRPr="007C5E8C">
        <w:t>9) организацию беспрепятственного доступа инвалидов и лиц с ограниченными возможностями здоровья к объектам спорта и их использованию.</w:t>
      </w:r>
    </w:p>
    <w:p w:rsidR="007C5E8C" w:rsidRPr="007C5E8C" w:rsidRDefault="007C5E8C" w:rsidP="007C5E8C">
      <w:pPr>
        <w:spacing w:line="288" w:lineRule="auto"/>
        <w:ind w:firstLine="708"/>
        <w:textAlignment w:val="baseline"/>
      </w:pPr>
      <w:r w:rsidRPr="007C5E8C">
        <w:t>3. В подведомственных организациях могут создаваться специализированные филиалы, отделения и иные структурные подразделения по работе с инвалидами и лицами с ограниченными возможностями здоровья.</w:t>
      </w:r>
    </w:p>
    <w:p w:rsidR="007C5E8C" w:rsidRPr="007C5E8C" w:rsidRDefault="007C5E8C" w:rsidP="007C5E8C">
      <w:pPr>
        <w:spacing w:line="288" w:lineRule="auto"/>
        <w:ind w:firstLine="708"/>
        <w:textAlignment w:val="baseline"/>
      </w:pPr>
      <w:r w:rsidRPr="007C5E8C">
        <w:t>4. Организация тренировочной деятельности с инвалидами и лицами с ограниченными возможностями здоровья в подведомственных организациях осуществляется под регулярным медицинским наблюдением и контролем.</w:t>
      </w:r>
    </w:p>
    <w:p w:rsidR="007C5E8C" w:rsidRPr="007C5E8C" w:rsidRDefault="007C5E8C" w:rsidP="007C5E8C">
      <w:pPr>
        <w:ind w:firstLine="708"/>
        <w:textAlignment w:val="baseline"/>
      </w:pPr>
    </w:p>
    <w:p w:rsidR="007C5E8C" w:rsidRPr="007C5E8C" w:rsidRDefault="007C5E8C" w:rsidP="007C5E8C">
      <w:pPr>
        <w:keepNext/>
        <w:spacing w:line="216" w:lineRule="auto"/>
        <w:ind w:firstLine="0"/>
        <w:outlineLvl w:val="0"/>
        <w:rPr>
          <w:rFonts w:cs="Arial"/>
          <w:b/>
          <w:bCs/>
          <w:sz w:val="28"/>
          <w:szCs w:val="26"/>
        </w:rPr>
      </w:pPr>
      <w:bookmarkStart w:id="13" w:name="_Toc399327284"/>
      <w:r w:rsidRPr="007C5E8C">
        <w:rPr>
          <w:rFonts w:cs="Arial"/>
          <w:b/>
          <w:bCs/>
          <w:sz w:val="28"/>
          <w:szCs w:val="26"/>
        </w:rPr>
        <w:t>Глава 4. Спортивная подготовка. Развитие детско-юношеского, школьного, студенческого и молодежного спорта в городе Севастополе. Развитие региональных видов спорта в городе Севастополе</w:t>
      </w:r>
    </w:p>
    <w:p w:rsidR="007C5E8C" w:rsidRPr="007C5E8C" w:rsidRDefault="007C5E8C" w:rsidP="007C5E8C">
      <w:pPr>
        <w:ind w:firstLine="0"/>
        <w:jc w:val="left"/>
        <w:rPr>
          <w:rFonts w:ascii="Calibri" w:eastAsia="Calibri" w:hAnsi="Calibri"/>
          <w:sz w:val="28"/>
          <w:szCs w:val="28"/>
          <w:lang w:eastAsia="en-US"/>
        </w:rPr>
      </w:pPr>
    </w:p>
    <w:p w:rsidR="007C5E8C" w:rsidRPr="007C5E8C" w:rsidRDefault="007C5E8C" w:rsidP="007C5E8C">
      <w:pPr>
        <w:keepNext/>
        <w:ind w:firstLine="0"/>
        <w:outlineLvl w:val="2"/>
        <w:rPr>
          <w:b/>
          <w:bCs/>
          <w:sz w:val="26"/>
          <w:szCs w:val="28"/>
        </w:rPr>
      </w:pPr>
      <w:bookmarkStart w:id="14" w:name="_Toc399327285"/>
      <w:bookmarkStart w:id="15" w:name="_Toc399327280"/>
      <w:bookmarkEnd w:id="13"/>
      <w:r w:rsidRPr="007C5E8C">
        <w:rPr>
          <w:b/>
          <w:bCs/>
          <w:sz w:val="26"/>
          <w:szCs w:val="28"/>
        </w:rPr>
        <w:t>Статья 19. Система спортивной подготовки в городе Севастополе</w:t>
      </w: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708"/>
      </w:pPr>
      <w:r w:rsidRPr="007C5E8C">
        <w:t>1. Спортивная подготовка в городе Севастополе осуществляется физкультурно-спортивными организациями, одной из целей деятельности которых является осуществление спортивной подготовки, в том числе городскими центрами спортивной подготовки, центрами адаптивного спорта, спортивными школами, а также образовательными организациями, осуществляющими деятельность в области физической культуры и спорта.</w:t>
      </w:r>
    </w:p>
    <w:p w:rsidR="007C5E8C" w:rsidRPr="007C5E8C" w:rsidRDefault="007C5E8C" w:rsidP="007C5E8C">
      <w:pPr>
        <w:spacing w:line="288" w:lineRule="auto"/>
        <w:ind w:firstLine="708"/>
      </w:pPr>
      <w:r w:rsidRPr="007C5E8C">
        <w:t>2. Спортивная подготовка в городе Севастополе осуществляется бесплатно на основании государственного или муниципального задания на оказание услуг по спортивной подготовке.</w:t>
      </w:r>
    </w:p>
    <w:p w:rsidR="007C5E8C" w:rsidRPr="007C5E8C" w:rsidRDefault="007C5E8C" w:rsidP="007C5E8C">
      <w:pPr>
        <w:spacing w:line="288" w:lineRule="auto"/>
        <w:ind w:firstLine="708"/>
      </w:pPr>
      <w:r w:rsidRPr="007C5E8C">
        <w:t>3. Правила и порядок приема лиц в физкультурно-спортивные организации, осуществляющие спортивную подготовку, определяются учредителем (учредителями) физкультурно-спортивной организации, осуществляющей спортивную подготовку, в соответствии с федеральным законодательством и нормативными правовыми актами города Севастополя.</w:t>
      </w:r>
    </w:p>
    <w:p w:rsidR="007C5E8C" w:rsidRPr="007C5E8C" w:rsidRDefault="007C5E8C" w:rsidP="007C5E8C">
      <w:pPr>
        <w:spacing w:line="288" w:lineRule="auto"/>
        <w:ind w:firstLine="708"/>
      </w:pPr>
      <w:r w:rsidRPr="007C5E8C">
        <w:t>4. Нормы обеспечения спортивной экипировкой, спортивным инвентарем и оборудованием подведомственных организаций определяются уполномоченным органом с учетом требований федеральных стандартов спортивной подготовки.</w:t>
      </w:r>
    </w:p>
    <w:p w:rsidR="007C5E8C" w:rsidRPr="007C5E8C" w:rsidRDefault="007C5E8C" w:rsidP="007C5E8C">
      <w:pPr>
        <w:spacing w:line="288" w:lineRule="auto"/>
        <w:ind w:firstLine="708"/>
      </w:pPr>
      <w:r w:rsidRPr="007C5E8C">
        <w:t>5. Отношения между организациями, осуществляющими спортивную подготовку, и спортсменом, лицом, проходящим спортивную подготовку, могут регулироваться трудовым договором или договором оказания услуг по спортивной подготовке.</w:t>
      </w:r>
    </w:p>
    <w:p w:rsidR="007C5E8C" w:rsidRPr="007C5E8C" w:rsidRDefault="007C5E8C" w:rsidP="007C5E8C">
      <w:pPr>
        <w:spacing w:line="288" w:lineRule="auto"/>
        <w:ind w:firstLine="708"/>
      </w:pPr>
      <w:r w:rsidRPr="007C5E8C">
        <w:lastRenderedPageBreak/>
        <w:t>6. На территории города Севастополя с учетом мнений общероссийских спортивных федераций по соответствующим видам спорта могут создаваться городские центры спортивной подготовки, учредителем которых выступает город Севастополь.</w:t>
      </w:r>
    </w:p>
    <w:p w:rsidR="007C5E8C" w:rsidRPr="007C5E8C" w:rsidRDefault="007C5E8C" w:rsidP="007C5E8C">
      <w:pPr>
        <w:spacing w:line="288" w:lineRule="auto"/>
        <w:ind w:firstLine="708"/>
      </w:pPr>
      <w:r w:rsidRPr="007C5E8C">
        <w:t>7. Порядок организации и деятельности городских центров спортивной подготовки определяется уполномоченным органом.</w:t>
      </w:r>
    </w:p>
    <w:p w:rsidR="007C5E8C" w:rsidRPr="007C5E8C" w:rsidRDefault="007C5E8C" w:rsidP="007C5E8C">
      <w:pPr>
        <w:ind w:firstLine="708"/>
        <w:rPr>
          <w:rFonts w:ascii="Times New Roman" w:hAnsi="Times New Roman"/>
          <w:sz w:val="20"/>
          <w:szCs w:val="20"/>
        </w:rPr>
      </w:pPr>
    </w:p>
    <w:p w:rsidR="007C5E8C" w:rsidRPr="007C5E8C" w:rsidRDefault="007C5E8C" w:rsidP="007C5E8C">
      <w:pPr>
        <w:keepNext/>
        <w:ind w:firstLine="0"/>
        <w:outlineLvl w:val="1"/>
        <w:rPr>
          <w:b/>
          <w:bCs/>
          <w:sz w:val="26"/>
          <w:szCs w:val="28"/>
        </w:rPr>
      </w:pPr>
      <w:r w:rsidRPr="007C5E8C">
        <w:rPr>
          <w:b/>
          <w:bCs/>
          <w:sz w:val="26"/>
          <w:szCs w:val="28"/>
        </w:rPr>
        <w:t>Статья 20. Развитие детско-юношеского, школьного, студенческого                     и молодежного спорта в городе Севастополе</w:t>
      </w: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708"/>
        <w:textAlignment w:val="baseline"/>
      </w:pPr>
      <w:r w:rsidRPr="007C5E8C">
        <w:t>Исполнительные органы государственной власти города Севастополя в пределах своих полномочий способствуют развитию детско-юношеского, школьного, студенческого и молодежного спорта.</w:t>
      </w:r>
    </w:p>
    <w:p w:rsidR="007C5E8C" w:rsidRPr="007C5E8C" w:rsidRDefault="007C5E8C" w:rsidP="007C5E8C">
      <w:pPr>
        <w:ind w:firstLine="708"/>
        <w:textAlignment w:val="baseline"/>
        <w:rPr>
          <w:rFonts w:ascii="Times New Roman" w:hAnsi="Times New Roman"/>
          <w:sz w:val="20"/>
          <w:szCs w:val="20"/>
        </w:rPr>
      </w:pPr>
    </w:p>
    <w:p w:rsidR="007C5E8C" w:rsidRPr="007C5E8C" w:rsidRDefault="007C5E8C" w:rsidP="007C5E8C">
      <w:pPr>
        <w:keepNext/>
        <w:ind w:firstLine="0"/>
        <w:outlineLvl w:val="1"/>
        <w:rPr>
          <w:b/>
          <w:bCs/>
          <w:sz w:val="26"/>
          <w:szCs w:val="28"/>
        </w:rPr>
      </w:pPr>
      <w:r w:rsidRPr="007C5E8C">
        <w:rPr>
          <w:b/>
          <w:bCs/>
          <w:sz w:val="26"/>
          <w:szCs w:val="28"/>
        </w:rPr>
        <w:t>Статья 21. Спортивные сборные команды города Севастополя</w:t>
      </w:r>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ind w:firstLine="708"/>
        <w:textAlignment w:val="baseline"/>
      </w:pPr>
      <w:r w:rsidRPr="007C5E8C">
        <w:t>1. Положение о спортивных сборных командах города Севастополя утверждается уполномоченным органом и регулирует основные права, обязанности и ответственность членов таких команд, а также определяет основания для исключения из состава спортивных сборных команд города Севастополя.</w:t>
      </w:r>
    </w:p>
    <w:p w:rsidR="007C5E8C" w:rsidRPr="007C5E8C" w:rsidRDefault="007C5E8C" w:rsidP="007C5E8C">
      <w:pPr>
        <w:spacing w:line="288" w:lineRule="auto"/>
        <w:ind w:firstLine="708"/>
        <w:textAlignment w:val="baseline"/>
      </w:pPr>
      <w:r w:rsidRPr="007C5E8C">
        <w:t>2. Порядок формирования спортивных сборных команд города Севастополя по различным видам спорта и критерии отбора спортсменов, тренеров, а также иных специалистов в области физической культуры и спорта в них, утверждаются уполномоченным органом.</w:t>
      </w:r>
    </w:p>
    <w:p w:rsidR="007C5E8C" w:rsidRDefault="007C5E8C" w:rsidP="007C5E8C">
      <w:pPr>
        <w:spacing w:line="288" w:lineRule="auto"/>
        <w:ind w:firstLine="708"/>
        <w:textAlignment w:val="baseline"/>
      </w:pPr>
      <w:r w:rsidRPr="007C5E8C">
        <w:t>3. Материально-техническое обеспечение спортивных сборных команд города Севастополя, в том числе обеспечение спортивной экипировкой, финансовое, научно-методическое, медико-биологическое и антидопинговое обеспечение, осуществляется уполномоченным органом за счет средств бюджета города Севастополя.</w:t>
      </w:r>
    </w:p>
    <w:p w:rsidR="00DD5311" w:rsidRDefault="00DD5311" w:rsidP="00DD5311">
      <w:pPr>
        <w:widowControl w:val="0"/>
        <w:tabs>
          <w:tab w:val="left" w:pos="1134"/>
        </w:tabs>
        <w:autoSpaceDE w:val="0"/>
        <w:autoSpaceDN w:val="0"/>
        <w:adjustRightInd w:val="0"/>
        <w:rPr>
          <w:sz w:val="20"/>
          <w:szCs w:val="20"/>
        </w:rPr>
      </w:pPr>
      <w:r>
        <w:rPr>
          <w:sz w:val="20"/>
          <w:szCs w:val="20"/>
        </w:rPr>
        <w:t xml:space="preserve">  (в редакции </w:t>
      </w:r>
      <w:hyperlink r:id="rId22" w:tgtFrame="Logical" w:history="1">
        <w:r>
          <w:rPr>
            <w:rStyle w:val="a5"/>
            <w:sz w:val="20"/>
            <w:szCs w:val="20"/>
          </w:rPr>
          <w:t>Закона города Севастополя от 07.08.2018 № 438-ЗС</w:t>
        </w:r>
      </w:hyperlink>
      <w:r>
        <w:rPr>
          <w:sz w:val="20"/>
          <w:szCs w:val="20"/>
        </w:rPr>
        <w:t>)</w:t>
      </w:r>
    </w:p>
    <w:p w:rsidR="007C5E8C" w:rsidRPr="007C5E8C" w:rsidRDefault="007C5E8C" w:rsidP="007C5E8C">
      <w:pPr>
        <w:spacing w:line="288" w:lineRule="auto"/>
        <w:ind w:firstLine="708"/>
      </w:pPr>
      <w:r w:rsidRPr="007C5E8C">
        <w:t>4. Спортивные сборные команды города Севастополя при участии в официальных физкультурных и спортивных мероприятиях вправе использовать официальные символы города Севастополя в порядке, установленном законодательством города Севастополя.</w:t>
      </w:r>
    </w:p>
    <w:p w:rsidR="007C5E8C" w:rsidRPr="007C5E8C" w:rsidRDefault="007C5E8C" w:rsidP="007C5E8C">
      <w:pPr>
        <w:spacing w:line="288" w:lineRule="auto"/>
        <w:ind w:firstLine="708"/>
      </w:pPr>
    </w:p>
    <w:p w:rsidR="007C5E8C" w:rsidRPr="007C5E8C" w:rsidRDefault="007C5E8C" w:rsidP="007C5E8C">
      <w:pPr>
        <w:keepNext/>
        <w:spacing w:line="288" w:lineRule="auto"/>
        <w:ind w:firstLine="0"/>
        <w:outlineLvl w:val="1"/>
        <w:rPr>
          <w:b/>
          <w:bCs/>
          <w:sz w:val="26"/>
          <w:szCs w:val="28"/>
        </w:rPr>
      </w:pPr>
      <w:r w:rsidRPr="007C5E8C">
        <w:rPr>
          <w:b/>
          <w:bCs/>
          <w:sz w:val="26"/>
          <w:szCs w:val="28"/>
        </w:rPr>
        <w:t>Статья 22. Региональные виды спорта в городе Севастополе</w:t>
      </w:r>
    </w:p>
    <w:p w:rsidR="007C5E8C" w:rsidRPr="007C5E8C" w:rsidRDefault="007C5E8C" w:rsidP="007C5E8C">
      <w:pPr>
        <w:spacing w:line="288" w:lineRule="auto"/>
        <w:ind w:firstLine="0"/>
        <w:jc w:val="left"/>
        <w:rPr>
          <w:rFonts w:ascii="Calibri" w:eastAsia="Calibri" w:hAnsi="Calibri"/>
          <w:sz w:val="8"/>
          <w:szCs w:val="8"/>
          <w:lang w:eastAsia="en-US"/>
        </w:rPr>
      </w:pPr>
    </w:p>
    <w:p w:rsidR="007C5E8C" w:rsidRPr="007C5E8C" w:rsidRDefault="007C5E8C" w:rsidP="007C5E8C">
      <w:pPr>
        <w:spacing w:line="288" w:lineRule="auto"/>
        <w:ind w:firstLine="708"/>
      </w:pPr>
      <w:r w:rsidRPr="007C5E8C">
        <w:t>1. К региональным видам спорта относятся виды спорта, развитие которых повышает безопасность жизнедеятельности в городе Севастополе, а также виды спорта, связанные с традициями и историей города Севастополя.</w:t>
      </w:r>
    </w:p>
    <w:p w:rsidR="00DD5311" w:rsidRDefault="007C5E8C" w:rsidP="00DD5311">
      <w:pPr>
        <w:spacing w:line="288" w:lineRule="auto"/>
        <w:ind w:firstLine="708"/>
      </w:pPr>
      <w:r w:rsidRPr="007C5E8C">
        <w:t>2. Перечень видов и порядок присвоения виду спорта статуса регионального определяется уполномоченным органом с учетом предложений физкультурно-спортивных организаций.</w:t>
      </w:r>
    </w:p>
    <w:p w:rsidR="007C5E8C" w:rsidRPr="007C5E8C" w:rsidRDefault="00DD5311" w:rsidP="00DD5311">
      <w:pPr>
        <w:spacing w:line="288" w:lineRule="auto"/>
        <w:ind w:firstLine="708"/>
        <w:rPr>
          <w:bCs/>
          <w:iCs/>
        </w:rPr>
      </w:pPr>
      <w:r w:rsidRPr="007C5E8C">
        <w:rPr>
          <w:bCs/>
          <w:iCs/>
        </w:rPr>
        <w:t xml:space="preserve"> </w:t>
      </w:r>
      <w:r w:rsidR="007C5E8C" w:rsidRPr="007C5E8C">
        <w:rPr>
          <w:bCs/>
          <w:iCs/>
        </w:rPr>
        <w:t xml:space="preserve">3. Виды спорта, отнесенные к региональным, получают первоочередные льготы и меры государственной поддержки, предлагаются как формы занятий физической культурой для включения в образовательные программы, в программы дополнительного образования в городе Севастополе, а также при реализации услуг по обеспечению отдыха детей и их оздоровления в организациях отдыха и оздоровления детей, независимо от организационно-правовых форм собственности, с целью охраны и укрепления их </w:t>
      </w:r>
      <w:r w:rsidR="007C5E8C" w:rsidRPr="00BE3245">
        <w:rPr>
          <w:bCs/>
          <w:iCs/>
        </w:rPr>
        <w:t>здоровья</w:t>
      </w:r>
      <w:r w:rsidR="007C5E8C" w:rsidRPr="007C5E8C">
        <w:rPr>
          <w:bCs/>
          <w:iCs/>
        </w:rPr>
        <w:t xml:space="preserve">, профилактики заболеваний, занятий их физической культурой, </w:t>
      </w:r>
      <w:r w:rsidR="007C5E8C" w:rsidRPr="00BE3245">
        <w:rPr>
          <w:bCs/>
          <w:iCs/>
        </w:rPr>
        <w:t>спортом</w:t>
      </w:r>
      <w:r w:rsidR="007C5E8C" w:rsidRPr="007C5E8C">
        <w:rPr>
          <w:bCs/>
          <w:iCs/>
        </w:rPr>
        <w:t>, формирования у детей навыков здорового образа жизни.</w:t>
      </w:r>
    </w:p>
    <w:p w:rsidR="007C5E8C" w:rsidRPr="007C5E8C" w:rsidRDefault="007C5E8C" w:rsidP="007C5E8C">
      <w:pPr>
        <w:spacing w:after="200" w:line="276" w:lineRule="auto"/>
        <w:ind w:firstLine="0"/>
        <w:jc w:val="left"/>
        <w:rPr>
          <w:rFonts w:ascii="Calibri" w:eastAsia="Calibri" w:hAnsi="Calibri"/>
          <w:sz w:val="8"/>
          <w:szCs w:val="8"/>
          <w:lang w:eastAsia="en-US"/>
        </w:rPr>
      </w:pPr>
    </w:p>
    <w:p w:rsidR="007C5E8C" w:rsidRPr="007C5E8C" w:rsidRDefault="007C5E8C" w:rsidP="007C5E8C">
      <w:pPr>
        <w:keepNext/>
        <w:spacing w:line="288" w:lineRule="auto"/>
        <w:ind w:firstLine="0"/>
        <w:outlineLvl w:val="0"/>
        <w:rPr>
          <w:rFonts w:cs="Arial"/>
          <w:b/>
          <w:bCs/>
          <w:sz w:val="28"/>
          <w:szCs w:val="26"/>
        </w:rPr>
      </w:pPr>
      <w:bookmarkStart w:id="16" w:name="_Toc399327293"/>
      <w:bookmarkEnd w:id="14"/>
      <w:bookmarkEnd w:id="15"/>
      <w:r w:rsidRPr="007C5E8C">
        <w:rPr>
          <w:rFonts w:cs="Arial"/>
          <w:b/>
          <w:bCs/>
          <w:sz w:val="28"/>
          <w:szCs w:val="26"/>
        </w:rPr>
        <w:t>Глава 5. Спортивная инфраструктура города Севастополя</w:t>
      </w:r>
    </w:p>
    <w:p w:rsidR="007C5E8C" w:rsidRPr="007C5E8C" w:rsidRDefault="007C5E8C" w:rsidP="007C5E8C">
      <w:pPr>
        <w:spacing w:after="200" w:line="276" w:lineRule="auto"/>
        <w:ind w:firstLine="0"/>
        <w:jc w:val="left"/>
        <w:rPr>
          <w:rFonts w:ascii="Calibri" w:eastAsia="Calibri" w:hAnsi="Calibri"/>
          <w:sz w:val="2"/>
          <w:szCs w:val="2"/>
          <w:lang w:eastAsia="en-US"/>
        </w:rPr>
      </w:pPr>
    </w:p>
    <w:p w:rsidR="007C5E8C" w:rsidRPr="007C5E8C" w:rsidRDefault="007C5E8C" w:rsidP="007C5E8C">
      <w:pPr>
        <w:keepNext/>
        <w:ind w:firstLine="0"/>
        <w:outlineLvl w:val="1"/>
        <w:rPr>
          <w:rFonts w:ascii="Times New Roman" w:hAnsi="Times New Roman"/>
          <w:b/>
          <w:bCs/>
          <w:iCs/>
          <w:sz w:val="28"/>
          <w:szCs w:val="28"/>
          <w:lang w:eastAsia="en-US"/>
        </w:rPr>
      </w:pPr>
      <w:r w:rsidRPr="007C5E8C">
        <w:rPr>
          <w:b/>
          <w:bCs/>
          <w:sz w:val="26"/>
          <w:szCs w:val="28"/>
        </w:rPr>
        <w:t>Статья 23. Объекты спорта города Севастополя</w:t>
      </w: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0"/>
        <w:jc w:val="left"/>
        <w:rPr>
          <w:rFonts w:ascii="Calibri" w:eastAsia="Calibri" w:hAnsi="Calibri"/>
          <w:sz w:val="2"/>
          <w:szCs w:val="2"/>
          <w:lang w:eastAsia="en-US"/>
        </w:rPr>
      </w:pPr>
    </w:p>
    <w:p w:rsidR="007C5E8C" w:rsidRPr="007C5E8C" w:rsidRDefault="007C5E8C" w:rsidP="007C5E8C">
      <w:pPr>
        <w:ind w:firstLine="708"/>
        <w:textAlignment w:val="baseline"/>
      </w:pPr>
      <w:r w:rsidRPr="007C5E8C">
        <w:t>1. Уполномоченный орган ведет Реестр спортивных сооружений и иных объектов спорта, составляющих спортивную инфраструктуру города Севастополя. Порядок ведения данного реестра и условия включения в него спортивных сооружений и иных объектов спорта устанавливаются нормативными правовыми актами уполномоченного органа.</w:t>
      </w:r>
    </w:p>
    <w:p w:rsidR="007C5E8C" w:rsidRPr="007C5E8C" w:rsidRDefault="007C5E8C" w:rsidP="007C5E8C">
      <w:pPr>
        <w:spacing w:line="288" w:lineRule="auto"/>
        <w:ind w:firstLine="708"/>
        <w:textAlignment w:val="baseline"/>
      </w:pPr>
      <w:r w:rsidRPr="007C5E8C">
        <w:t>2. Снос находящихся в собственности города Севастополя объектов спорта до создания на территории того же района города Севастополя равноценных объектов спорта не допускается, за исключением случаев, когда снос объекта спорта вызван необходимостью устранения угрозы жизни и здоровью граждан.</w:t>
      </w:r>
    </w:p>
    <w:p w:rsidR="007C5E8C" w:rsidRPr="007C5E8C" w:rsidRDefault="007C5E8C" w:rsidP="007C5E8C">
      <w:pPr>
        <w:spacing w:line="288" w:lineRule="auto"/>
        <w:ind w:firstLine="708"/>
        <w:textAlignment w:val="baseline"/>
      </w:pPr>
      <w:r w:rsidRPr="007C5E8C">
        <w:t>3. Нормативы обеспечения районов города Севастополя объектами спорта определяются Правительством Севастополя на основе региональных нормативов градостроительного проектирования, установленных законодательством города Севастополя о градостроительной деятельности.</w:t>
      </w:r>
    </w:p>
    <w:p w:rsidR="007C5E8C" w:rsidRPr="007C5E8C" w:rsidRDefault="007C5E8C" w:rsidP="007C5E8C">
      <w:pPr>
        <w:spacing w:line="288" w:lineRule="auto"/>
        <w:ind w:firstLine="708"/>
        <w:textAlignment w:val="baseline"/>
        <w:rPr>
          <w:rFonts w:ascii="Times New Roman" w:hAnsi="Times New Roman"/>
          <w:sz w:val="20"/>
          <w:szCs w:val="20"/>
        </w:rPr>
      </w:pPr>
    </w:p>
    <w:p w:rsidR="007C5E8C" w:rsidRPr="007C5E8C" w:rsidRDefault="007C5E8C" w:rsidP="007C5E8C">
      <w:pPr>
        <w:keepNext/>
        <w:spacing w:line="216" w:lineRule="auto"/>
        <w:ind w:firstLine="0"/>
        <w:outlineLvl w:val="1"/>
        <w:rPr>
          <w:b/>
          <w:bCs/>
          <w:sz w:val="26"/>
          <w:szCs w:val="28"/>
        </w:rPr>
      </w:pPr>
      <w:r w:rsidRPr="007C5E8C">
        <w:rPr>
          <w:b/>
          <w:bCs/>
          <w:sz w:val="26"/>
          <w:szCs w:val="28"/>
        </w:rPr>
        <w:t>Статья 24. Особенности правового регулирования режима объектов                     спорта в городе Севастополе и земельных участков, на которых размещены объекты спорта</w:t>
      </w: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0"/>
        <w:jc w:val="left"/>
        <w:rPr>
          <w:rFonts w:ascii="Calibri" w:eastAsia="Calibri" w:hAnsi="Calibri"/>
          <w:sz w:val="4"/>
          <w:szCs w:val="4"/>
          <w:lang w:eastAsia="en-US"/>
        </w:rPr>
      </w:pPr>
    </w:p>
    <w:p w:rsidR="007C5E8C" w:rsidRPr="007C5E8C" w:rsidRDefault="007C5E8C" w:rsidP="007C5E8C">
      <w:pPr>
        <w:ind w:firstLine="708"/>
        <w:textAlignment w:val="baseline"/>
      </w:pPr>
      <w:r w:rsidRPr="007C5E8C">
        <w:t>1. Функциональное назначение находящихся в собственности города Севастополя объектов спорта может быть изменено только на основании соответствующего постановления Правительства Севастополя.</w:t>
      </w:r>
    </w:p>
    <w:p w:rsidR="007C5E8C" w:rsidRPr="007C5E8C" w:rsidRDefault="007C5E8C" w:rsidP="007C5E8C">
      <w:pPr>
        <w:spacing w:line="288" w:lineRule="auto"/>
        <w:ind w:firstLine="708"/>
        <w:textAlignment w:val="baseline"/>
      </w:pPr>
      <w:r w:rsidRPr="007C5E8C">
        <w:t>2. Изменение основного вида разрешенного использования земельных участков, на которых размещены объекты спорта, осуществляется в соответствии с федеральным законодательством и законодательством города Севастополя.</w:t>
      </w:r>
    </w:p>
    <w:p w:rsidR="007C5E8C" w:rsidRPr="007C5E8C" w:rsidRDefault="007C5E8C" w:rsidP="007C5E8C">
      <w:pPr>
        <w:spacing w:line="288" w:lineRule="auto"/>
        <w:ind w:firstLine="708"/>
        <w:textAlignment w:val="baseline"/>
        <w:rPr>
          <w:rFonts w:ascii="Times New Roman" w:hAnsi="Times New Roman"/>
          <w:sz w:val="28"/>
          <w:szCs w:val="28"/>
        </w:rPr>
      </w:pPr>
    </w:p>
    <w:bookmarkEnd w:id="16"/>
    <w:p w:rsidR="007C5E8C" w:rsidRPr="007C5E8C" w:rsidRDefault="007C5E8C" w:rsidP="007C5E8C">
      <w:pPr>
        <w:keepNext/>
        <w:spacing w:line="288" w:lineRule="auto"/>
        <w:ind w:firstLine="0"/>
        <w:outlineLvl w:val="0"/>
        <w:rPr>
          <w:rFonts w:cs="Arial"/>
          <w:b/>
          <w:bCs/>
          <w:sz w:val="28"/>
          <w:szCs w:val="26"/>
        </w:rPr>
      </w:pPr>
      <w:r w:rsidRPr="007C5E8C">
        <w:rPr>
          <w:rFonts w:cs="Arial"/>
          <w:b/>
          <w:bCs/>
          <w:sz w:val="28"/>
          <w:szCs w:val="26"/>
        </w:rPr>
        <w:t>Глава 6. Кадровое, медицинское и финансовое обеспечение в области физической культуры и спорта в городе Севастополе</w:t>
      </w:r>
    </w:p>
    <w:p w:rsidR="007C5E8C" w:rsidRPr="007C5E8C" w:rsidRDefault="007C5E8C" w:rsidP="007C5E8C">
      <w:pPr>
        <w:ind w:firstLine="0"/>
        <w:jc w:val="left"/>
        <w:rPr>
          <w:rFonts w:ascii="Calibri" w:eastAsia="Calibri" w:hAnsi="Calibri"/>
          <w:lang w:eastAsia="en-US"/>
        </w:rPr>
      </w:pPr>
    </w:p>
    <w:p w:rsidR="007C5E8C" w:rsidRPr="007C5E8C" w:rsidRDefault="007C5E8C" w:rsidP="007C5E8C">
      <w:pPr>
        <w:keepNext/>
        <w:ind w:firstLine="0"/>
        <w:outlineLvl w:val="1"/>
        <w:rPr>
          <w:b/>
          <w:bCs/>
          <w:sz w:val="26"/>
          <w:szCs w:val="28"/>
        </w:rPr>
      </w:pPr>
      <w:bookmarkStart w:id="17" w:name="_Toc399327297"/>
      <w:bookmarkStart w:id="18" w:name="_Toc399327295"/>
      <w:r w:rsidRPr="007C5E8C">
        <w:rPr>
          <w:b/>
          <w:bCs/>
          <w:sz w:val="26"/>
          <w:szCs w:val="28"/>
        </w:rPr>
        <w:t>Статья 25. Кадровое обеспечение в области физической культуры                     и спорта в городе Севастополе</w:t>
      </w:r>
      <w:bookmarkEnd w:id="17"/>
    </w:p>
    <w:p w:rsidR="007C5E8C" w:rsidRPr="007C5E8C" w:rsidRDefault="007C5E8C" w:rsidP="007C5E8C">
      <w:pPr>
        <w:ind w:firstLine="0"/>
        <w:jc w:val="left"/>
        <w:rPr>
          <w:rFonts w:ascii="Calibri" w:eastAsia="Calibri" w:hAnsi="Calibri"/>
          <w:sz w:val="8"/>
          <w:szCs w:val="8"/>
          <w:lang w:eastAsia="en-US"/>
        </w:rPr>
      </w:pPr>
    </w:p>
    <w:p w:rsidR="007C5E8C" w:rsidRPr="007C5E8C" w:rsidRDefault="007C5E8C" w:rsidP="007C5E8C">
      <w:pPr>
        <w:ind w:firstLine="708"/>
        <w:textAlignment w:val="baseline"/>
      </w:pPr>
      <w:r w:rsidRPr="007C5E8C">
        <w:t>Уполномоченный орган разрабатывает, утверждает и реализует отраслевые профессиональные стандарты, организует профессиональную подготовку, переподготовку и повышение квалификации тренеров и иных специалистов в области физической культуры и спорта подведомственных организаций.</w:t>
      </w:r>
    </w:p>
    <w:p w:rsidR="007C5E8C" w:rsidRPr="007C5E8C" w:rsidRDefault="007C5E8C" w:rsidP="007C5E8C">
      <w:pPr>
        <w:ind w:firstLine="708"/>
        <w:textAlignment w:val="baseline"/>
        <w:rPr>
          <w:rFonts w:ascii="Times New Roman" w:hAnsi="Times New Roman"/>
          <w:sz w:val="20"/>
          <w:szCs w:val="20"/>
        </w:rPr>
      </w:pPr>
    </w:p>
    <w:p w:rsidR="007C5E8C" w:rsidRPr="007C5E8C" w:rsidRDefault="007C5E8C" w:rsidP="007C5E8C">
      <w:pPr>
        <w:keepNext/>
        <w:ind w:firstLine="0"/>
        <w:outlineLvl w:val="2"/>
        <w:rPr>
          <w:b/>
          <w:bCs/>
          <w:sz w:val="26"/>
          <w:szCs w:val="28"/>
        </w:rPr>
      </w:pPr>
      <w:r w:rsidRPr="007C5E8C">
        <w:rPr>
          <w:b/>
          <w:bCs/>
          <w:sz w:val="26"/>
          <w:szCs w:val="28"/>
        </w:rPr>
        <w:t>Статья 26. Медицинское обеспечение в области физической культуры                     и спорта в городе Севастополе</w:t>
      </w:r>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ind w:firstLine="708"/>
      </w:pPr>
      <w:r w:rsidRPr="007C5E8C">
        <w:t xml:space="preserve">1. Медицинское обеспечение в области физической культуры и спорта в городе Севастополе осуществляется в соответствии с федеральным законодательством, в том числе Федеральным законом от 4 декабря 2007 года № 329-ФЗ «О физической культуре и спорте в Российской Федерации» </w:t>
      </w:r>
      <w:r w:rsidRPr="007C5E8C">
        <w:br/>
        <w:t>и законодательством города Севастополя.</w:t>
      </w:r>
    </w:p>
    <w:p w:rsidR="007C5E8C" w:rsidRPr="007C5E8C" w:rsidRDefault="007C5E8C" w:rsidP="007C5E8C">
      <w:pPr>
        <w:spacing w:line="288" w:lineRule="auto"/>
        <w:ind w:firstLine="708"/>
      </w:pPr>
      <w:r w:rsidRPr="007C5E8C">
        <w:lastRenderedPageBreak/>
        <w:t>2. Медицинское обеспечение официальных городских физкультурных и спортивных мероприятий осуществляется учреждениями здравоохранения за счет средств бюджета города Севастополя или средств организаторов данных мероприятий.</w:t>
      </w:r>
    </w:p>
    <w:p w:rsidR="007C5E8C" w:rsidRPr="007C5E8C" w:rsidRDefault="007C5E8C" w:rsidP="007C5E8C">
      <w:pPr>
        <w:spacing w:line="288" w:lineRule="auto"/>
        <w:ind w:firstLine="708"/>
        <w:rPr>
          <w:rFonts w:ascii="Times New Roman" w:hAnsi="Times New Roman"/>
          <w:sz w:val="20"/>
          <w:szCs w:val="20"/>
        </w:rPr>
      </w:pPr>
    </w:p>
    <w:p w:rsidR="007C5E8C" w:rsidRPr="007C5E8C" w:rsidRDefault="007C5E8C" w:rsidP="007C5E8C">
      <w:pPr>
        <w:keepNext/>
        <w:ind w:firstLine="0"/>
        <w:outlineLvl w:val="1"/>
        <w:rPr>
          <w:b/>
          <w:bCs/>
          <w:sz w:val="26"/>
          <w:szCs w:val="28"/>
        </w:rPr>
      </w:pPr>
      <w:r w:rsidRPr="007C5E8C">
        <w:rPr>
          <w:b/>
          <w:bCs/>
          <w:sz w:val="26"/>
          <w:szCs w:val="28"/>
        </w:rPr>
        <w:t>Статья 27. Страхование в области физической культуры и спорта                     в городе Севастополе</w:t>
      </w:r>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spacing w:line="288" w:lineRule="auto"/>
        <w:ind w:firstLine="708"/>
        <w:textAlignment w:val="baseline"/>
      </w:pPr>
      <w:r w:rsidRPr="007C5E8C">
        <w:t>1. За счет средств бюджета города Севастополя осуществляется страхование жизни и здоровья, а также медицинское страхование в целях получения дополнительных медицинских и иных услуг сверх установленных программами обязательного медицинского страхования:</w:t>
      </w:r>
    </w:p>
    <w:p w:rsidR="007C5E8C" w:rsidRPr="007C5E8C" w:rsidRDefault="007C5E8C" w:rsidP="007C5E8C">
      <w:pPr>
        <w:spacing w:line="288" w:lineRule="auto"/>
        <w:ind w:firstLine="709"/>
        <w:textAlignment w:val="baseline"/>
      </w:pPr>
      <w:r w:rsidRPr="007C5E8C">
        <w:t>1) спортсменов, в период их участия в спортивных соревнованиях, тренировочных сборах и иных мероприятиях по подготовке к спортивным соревнованиям, проводимых в рамках тренировочного процесса;</w:t>
      </w:r>
    </w:p>
    <w:p w:rsidR="007C5E8C" w:rsidRPr="007C5E8C" w:rsidRDefault="007C5E8C" w:rsidP="007C5E8C">
      <w:pPr>
        <w:spacing w:line="288" w:lineRule="auto"/>
        <w:ind w:firstLine="709"/>
        <w:textAlignment w:val="baseline"/>
      </w:pPr>
      <w:r w:rsidRPr="007C5E8C">
        <w:t>2) спортсменов и тренеров, входящих в состав спортивных сборных команд города Севастополя, в период их участия в официальных спортивных соревнованиях, тренировочных сборах и иных мероприятиях по подготовке к официальным спортивным соревнованиям.</w:t>
      </w:r>
    </w:p>
    <w:p w:rsidR="007C5E8C" w:rsidRPr="007C5E8C" w:rsidRDefault="007C5E8C" w:rsidP="007C5E8C">
      <w:pPr>
        <w:spacing w:line="288" w:lineRule="auto"/>
        <w:ind w:firstLine="708"/>
        <w:textAlignment w:val="baseline"/>
      </w:pPr>
      <w:r w:rsidRPr="007C5E8C">
        <w:t xml:space="preserve">2. Страхование спортсменов, указанных в </w:t>
      </w:r>
      <w:hyperlink r:id="rId23" w:tgtFrame="_blank" w:history="1">
        <w:r w:rsidRPr="007C5E8C">
          <w:t>пункте 1 части 1</w:t>
        </w:r>
      </w:hyperlink>
      <w:r w:rsidRPr="007C5E8C">
        <w:t xml:space="preserve"> настоящей статьи, осуществляется с учетом особенностей тренировочного процесса, осуществляемого каждым отдельным учреждением.</w:t>
      </w:r>
    </w:p>
    <w:p w:rsidR="007C5E8C" w:rsidRPr="007C5E8C" w:rsidRDefault="007C5E8C" w:rsidP="007C5E8C">
      <w:pPr>
        <w:spacing w:line="288" w:lineRule="auto"/>
        <w:ind w:firstLine="708"/>
        <w:textAlignment w:val="baseline"/>
      </w:pPr>
      <w:r w:rsidRPr="007C5E8C">
        <w:t xml:space="preserve">3. Полномочия страхователя лиц, указанных в </w:t>
      </w:r>
      <w:hyperlink r:id="rId24" w:tgtFrame="_blank" w:history="1">
        <w:r w:rsidRPr="007C5E8C">
          <w:t>части 1</w:t>
        </w:r>
      </w:hyperlink>
      <w:r w:rsidRPr="007C5E8C">
        <w:t xml:space="preserve"> настоящей статьи, осуществляются в порядке, определяемом Правительством Севастополя.</w:t>
      </w:r>
    </w:p>
    <w:p w:rsidR="007C5E8C" w:rsidRPr="007C5E8C" w:rsidRDefault="007C5E8C" w:rsidP="007C5E8C">
      <w:pPr>
        <w:spacing w:line="288" w:lineRule="auto"/>
        <w:ind w:firstLine="708"/>
        <w:textAlignment w:val="baseline"/>
        <w:rPr>
          <w:rFonts w:ascii="Times New Roman" w:hAnsi="Times New Roman"/>
          <w:sz w:val="20"/>
          <w:szCs w:val="20"/>
        </w:rPr>
      </w:pPr>
    </w:p>
    <w:p w:rsidR="007C5E8C" w:rsidRPr="007C5E8C" w:rsidRDefault="007C5E8C" w:rsidP="007C5E8C">
      <w:pPr>
        <w:keepNext/>
        <w:ind w:firstLine="0"/>
        <w:outlineLvl w:val="1"/>
        <w:rPr>
          <w:b/>
          <w:bCs/>
          <w:sz w:val="26"/>
          <w:szCs w:val="28"/>
        </w:rPr>
      </w:pPr>
      <w:r w:rsidRPr="007C5E8C">
        <w:rPr>
          <w:b/>
          <w:bCs/>
          <w:sz w:val="26"/>
          <w:szCs w:val="28"/>
        </w:rPr>
        <w:t>Статья 28. Финансовое обеспечение физической культуры и спорта</w:t>
      </w:r>
      <w:bookmarkEnd w:id="18"/>
      <w:r w:rsidRPr="007C5E8C">
        <w:rPr>
          <w:b/>
          <w:bCs/>
          <w:sz w:val="26"/>
          <w:szCs w:val="28"/>
        </w:rPr>
        <w:t xml:space="preserve">                     в городе Севастополе</w:t>
      </w:r>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ind w:firstLine="708"/>
        <w:textAlignment w:val="baseline"/>
      </w:pPr>
      <w:r w:rsidRPr="007C5E8C">
        <w:t>1. Объемы бюджетных ассигнований на финансирование физической культуры и спорта устанавливаются законом о бюджете города Севастополя.</w:t>
      </w:r>
    </w:p>
    <w:p w:rsidR="007C5E8C" w:rsidRPr="007C5E8C" w:rsidRDefault="007C5E8C" w:rsidP="007C5E8C">
      <w:pPr>
        <w:spacing w:line="288" w:lineRule="auto"/>
        <w:ind w:firstLine="708"/>
        <w:textAlignment w:val="baseline"/>
      </w:pPr>
      <w:r w:rsidRPr="007C5E8C">
        <w:t>2. К расходным обязательствам города Севастополя относятся:</w:t>
      </w:r>
    </w:p>
    <w:p w:rsidR="007C5E8C" w:rsidRPr="007C5E8C" w:rsidRDefault="007C5E8C" w:rsidP="007C5E8C">
      <w:pPr>
        <w:spacing w:line="288" w:lineRule="auto"/>
        <w:ind w:firstLine="709"/>
        <w:textAlignment w:val="baseline"/>
      </w:pPr>
      <w:r w:rsidRPr="007C5E8C">
        <w:t>1) организация проведения мероприятий, включенных в Единый календарный план;</w:t>
      </w:r>
    </w:p>
    <w:p w:rsidR="007C5E8C" w:rsidRPr="007C5E8C" w:rsidRDefault="007C5E8C" w:rsidP="007C5E8C">
      <w:pPr>
        <w:spacing w:line="288" w:lineRule="auto"/>
        <w:ind w:firstLine="709"/>
        <w:textAlignment w:val="baseline"/>
      </w:pPr>
      <w:r w:rsidRPr="007C5E8C">
        <w:t>2) организация и осуществление региональных программ и проектов и межмуниципальных программ и проектов в области физической культуры и спорта;</w:t>
      </w:r>
    </w:p>
    <w:p w:rsidR="007C5E8C" w:rsidRPr="007C5E8C" w:rsidRDefault="007C5E8C" w:rsidP="007C5E8C">
      <w:pPr>
        <w:spacing w:line="288" w:lineRule="auto"/>
        <w:ind w:firstLine="709"/>
        <w:textAlignment w:val="baseline"/>
      </w:pPr>
      <w:r w:rsidRPr="007C5E8C">
        <w:t>3) обеспечение деятельности центров спортивной подготовки, центров спортивной подготовки адаптивного спорта;</w:t>
      </w:r>
    </w:p>
    <w:p w:rsidR="007C5E8C" w:rsidRDefault="007C5E8C" w:rsidP="007C5E8C">
      <w:pPr>
        <w:spacing w:line="288" w:lineRule="auto"/>
        <w:ind w:firstLine="709"/>
        <w:textAlignment w:val="baseline"/>
      </w:pPr>
      <w:r w:rsidRPr="007C5E8C">
        <w:t>4)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города Севастополя, а также обеспечение их подготовки к межрегиональным спортивным соревнованиям, всероссийским спортивным соревнованиям и международным спортивным соревнованиям и их участия в этих спортивных соревнованиях;</w:t>
      </w:r>
    </w:p>
    <w:p w:rsidR="00DD5311" w:rsidRDefault="00DD5311" w:rsidP="00DD5311">
      <w:pPr>
        <w:widowControl w:val="0"/>
        <w:tabs>
          <w:tab w:val="left" w:pos="1134"/>
        </w:tabs>
        <w:autoSpaceDE w:val="0"/>
        <w:autoSpaceDN w:val="0"/>
        <w:adjustRightInd w:val="0"/>
        <w:rPr>
          <w:sz w:val="20"/>
          <w:szCs w:val="20"/>
        </w:rPr>
      </w:pPr>
      <w:r>
        <w:rPr>
          <w:sz w:val="20"/>
          <w:szCs w:val="20"/>
        </w:rPr>
        <w:t xml:space="preserve">  (в редакции </w:t>
      </w:r>
      <w:hyperlink r:id="rId25" w:tgtFrame="Logical" w:history="1">
        <w:r>
          <w:rPr>
            <w:rStyle w:val="a5"/>
            <w:sz w:val="20"/>
            <w:szCs w:val="20"/>
          </w:rPr>
          <w:t>Закона города Севастополя от 07.08.2018 № 438-ЗС</w:t>
        </w:r>
      </w:hyperlink>
      <w:r>
        <w:rPr>
          <w:sz w:val="20"/>
          <w:szCs w:val="20"/>
        </w:rPr>
        <w:t>)</w:t>
      </w:r>
    </w:p>
    <w:p w:rsidR="007C5E8C" w:rsidRPr="007C5E8C" w:rsidRDefault="007C5E8C" w:rsidP="007C5E8C">
      <w:pPr>
        <w:spacing w:line="288" w:lineRule="auto"/>
        <w:ind w:firstLine="709"/>
        <w:textAlignment w:val="baseline"/>
      </w:pPr>
      <w:r w:rsidRPr="007C5E8C">
        <w:t>5) обеспечение развития физической культуры и спорта инвалидов и лиц с ограниченными возможностями здоровья;</w:t>
      </w:r>
    </w:p>
    <w:p w:rsidR="007C5E8C" w:rsidRPr="007C5E8C" w:rsidRDefault="007C5E8C" w:rsidP="007C5E8C">
      <w:pPr>
        <w:spacing w:line="288" w:lineRule="auto"/>
        <w:ind w:firstLine="709"/>
        <w:textAlignment w:val="baseline"/>
      </w:pPr>
      <w:r w:rsidRPr="007C5E8C">
        <w:t>6) обеспечение иных мероприятий и программ в области физической культуры и спорта.</w:t>
      </w:r>
    </w:p>
    <w:p w:rsidR="007C5E8C" w:rsidRPr="007C5E8C" w:rsidRDefault="007C5E8C" w:rsidP="007C5E8C">
      <w:pPr>
        <w:spacing w:line="288" w:lineRule="auto"/>
        <w:ind w:firstLine="708"/>
        <w:textAlignment w:val="baseline"/>
      </w:pPr>
      <w:r w:rsidRPr="007C5E8C">
        <w:lastRenderedPageBreak/>
        <w:t>3. Нормативы затрат средств бюджета города Севастополя на проведение официальных физкультурных и спортивных мероприятий города Севастополя, а также официальных значимых физкультурных, спортивных и массовых спортивно-зрелищных мероприятий, проводимых в городе Севастополе, включенных в Единый календарный план, утверждаются уполномоченным органом.</w:t>
      </w:r>
    </w:p>
    <w:p w:rsidR="007C5E8C" w:rsidRPr="007C5E8C" w:rsidRDefault="007C5E8C" w:rsidP="007C5E8C">
      <w:pPr>
        <w:tabs>
          <w:tab w:val="left" w:pos="1134"/>
        </w:tabs>
        <w:spacing w:line="288" w:lineRule="auto"/>
        <w:ind w:firstLine="708"/>
        <w:textAlignment w:val="baseline"/>
      </w:pPr>
      <w:r w:rsidRPr="007C5E8C">
        <w:t>4. Финансовое обеспечение деятельности организаций, осуществляющих спортивную подготовку, производится за счет субсидий, выделяемых на выполнение государственного (муниципального) задания по оказанию государственных (муниципальных) услуг, включающие расходы на реализацию программ спортивной подготовки в порядке, предусмотренном федеральным законодательством и законодательством города Севастополя.</w:t>
      </w:r>
    </w:p>
    <w:p w:rsidR="007C5E8C" w:rsidRPr="007C5E8C" w:rsidRDefault="007C5E8C" w:rsidP="007C5E8C">
      <w:pPr>
        <w:spacing w:line="288" w:lineRule="auto"/>
        <w:ind w:firstLine="708"/>
        <w:textAlignment w:val="baseline"/>
      </w:pPr>
      <w:r w:rsidRPr="007C5E8C">
        <w:t>5. Финансирование физической культуры и спорта может осуществляться также из иных источников, не запрещенных федеральным законодательством и законодательством города Севастополя.</w:t>
      </w:r>
    </w:p>
    <w:p w:rsidR="007C5E8C" w:rsidRPr="007C5E8C" w:rsidRDefault="007C5E8C" w:rsidP="007C5E8C">
      <w:pPr>
        <w:spacing w:line="288" w:lineRule="auto"/>
        <w:ind w:firstLine="708"/>
        <w:textAlignment w:val="baseline"/>
        <w:rPr>
          <w:rFonts w:ascii="Times New Roman" w:hAnsi="Times New Roman"/>
        </w:rPr>
      </w:pPr>
    </w:p>
    <w:p w:rsidR="007C5E8C" w:rsidRPr="007C5E8C" w:rsidRDefault="007C5E8C" w:rsidP="007C5E8C">
      <w:pPr>
        <w:keepNext/>
        <w:ind w:firstLine="0"/>
        <w:outlineLvl w:val="0"/>
        <w:rPr>
          <w:rFonts w:cs="Arial"/>
          <w:b/>
          <w:bCs/>
          <w:sz w:val="28"/>
          <w:szCs w:val="26"/>
        </w:rPr>
      </w:pPr>
      <w:bookmarkStart w:id="19" w:name="_Toc399327298"/>
      <w:r w:rsidRPr="007C5E8C">
        <w:rPr>
          <w:rFonts w:cs="Arial"/>
          <w:b/>
          <w:bCs/>
          <w:sz w:val="28"/>
          <w:szCs w:val="26"/>
        </w:rPr>
        <w:t xml:space="preserve">Глава 7. Льготы и поощрения в области физической культуры </w:t>
      </w:r>
    </w:p>
    <w:p w:rsidR="007C5E8C" w:rsidRPr="007C5E8C" w:rsidRDefault="007C5E8C" w:rsidP="007C5E8C">
      <w:pPr>
        <w:keepNext/>
        <w:ind w:firstLine="0"/>
        <w:outlineLvl w:val="0"/>
        <w:rPr>
          <w:rFonts w:cs="Arial"/>
          <w:b/>
          <w:bCs/>
          <w:sz w:val="28"/>
          <w:szCs w:val="26"/>
        </w:rPr>
      </w:pPr>
      <w:r w:rsidRPr="007C5E8C">
        <w:rPr>
          <w:rFonts w:cs="Arial"/>
          <w:b/>
          <w:bCs/>
          <w:sz w:val="28"/>
          <w:szCs w:val="26"/>
        </w:rPr>
        <w:t>и спорта в городе Севастополе</w:t>
      </w:r>
      <w:bookmarkEnd w:id="19"/>
    </w:p>
    <w:p w:rsidR="007C5E8C" w:rsidRPr="007C5E8C" w:rsidRDefault="007C5E8C" w:rsidP="007C5E8C">
      <w:pPr>
        <w:ind w:firstLine="0"/>
        <w:jc w:val="left"/>
        <w:rPr>
          <w:rFonts w:ascii="Calibri" w:eastAsia="Calibri" w:hAnsi="Calibri"/>
          <w:lang w:eastAsia="en-US"/>
        </w:rPr>
      </w:pPr>
    </w:p>
    <w:p w:rsidR="007C5E8C" w:rsidRPr="007C5E8C" w:rsidRDefault="007C5E8C" w:rsidP="007C5E8C">
      <w:pPr>
        <w:keepNext/>
        <w:spacing w:line="216" w:lineRule="auto"/>
        <w:ind w:firstLine="0"/>
        <w:outlineLvl w:val="1"/>
        <w:rPr>
          <w:b/>
          <w:bCs/>
          <w:sz w:val="26"/>
          <w:szCs w:val="28"/>
        </w:rPr>
      </w:pPr>
      <w:bookmarkStart w:id="20" w:name="_Toc399327299"/>
      <w:r w:rsidRPr="007C5E8C">
        <w:rPr>
          <w:b/>
          <w:bCs/>
          <w:sz w:val="26"/>
          <w:szCs w:val="28"/>
        </w:rPr>
        <w:t>Статья 29. Предоставление платных физкультурно-оздоровительных                     и спортивных услуг на льготных условиях в городе                     Севастополе</w:t>
      </w:r>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ind w:firstLine="708"/>
        <w:textAlignment w:val="baseline"/>
      </w:pPr>
      <w:r w:rsidRPr="007C5E8C">
        <w:t>1. Платные физкультурно-оздоровительные и спортивные услуги, оказываемые учреждениями, подведомственными уполномоченному органу, предоставляются на льготных условиях следующим категориям жителей города Севастополя:</w:t>
      </w:r>
    </w:p>
    <w:p w:rsidR="007C5E8C" w:rsidRPr="007C5E8C" w:rsidRDefault="007C5E8C" w:rsidP="007C5E8C">
      <w:pPr>
        <w:spacing w:line="288" w:lineRule="auto"/>
        <w:ind w:firstLine="709"/>
        <w:textAlignment w:val="baseline"/>
      </w:pPr>
      <w:r w:rsidRPr="007C5E8C">
        <w:t>1) детям из многодетных и малообеспеченных семей, детям-сиротам и детям, оставшимся без попечения родителей, инвалидам, ветеранам Великой Отечественной войны - безвозмездно (за счет средств бюджета города Севастополя);</w:t>
      </w:r>
    </w:p>
    <w:p w:rsidR="007C5E8C" w:rsidRPr="007C5E8C" w:rsidRDefault="007C5E8C" w:rsidP="007C5E8C">
      <w:pPr>
        <w:spacing w:line="288" w:lineRule="auto"/>
        <w:ind w:firstLine="709"/>
        <w:textAlignment w:val="baseline"/>
      </w:pPr>
      <w:r w:rsidRPr="007C5E8C">
        <w:t xml:space="preserve">2) детям, не указанным в </w:t>
      </w:r>
      <w:hyperlink r:id="rId26" w:tgtFrame="_blank" w:history="1">
        <w:r w:rsidRPr="007C5E8C">
          <w:t>пункте 1</w:t>
        </w:r>
      </w:hyperlink>
      <w:r w:rsidRPr="007C5E8C">
        <w:t xml:space="preserve"> настоящей части, студентам, обучающимся по очной форме обучения в высших учебных заведениях, финансируемых за счет средств федерального бюджета или бюджета города Севастополя, ветеранам боевых действий на территории СССР, на территории Российской Федерации и территориях других государств, а также гражданам, подвергшимся воздействию радиации вследствие катастрофы на Чернобыльской АЭС, - по льготным ценам.</w:t>
      </w:r>
    </w:p>
    <w:p w:rsidR="007C5E8C" w:rsidRPr="007C5E8C" w:rsidRDefault="007C5E8C" w:rsidP="007C5E8C">
      <w:pPr>
        <w:spacing w:line="288" w:lineRule="auto"/>
        <w:ind w:firstLine="708"/>
        <w:textAlignment w:val="baseline"/>
      </w:pPr>
      <w:r w:rsidRPr="007C5E8C">
        <w:t xml:space="preserve">2. Услуги на льготных условиях, предусмотренные </w:t>
      </w:r>
      <w:hyperlink r:id="rId27" w:tgtFrame="_blank" w:history="1">
        <w:r w:rsidRPr="007C5E8C">
          <w:t>частью 1</w:t>
        </w:r>
      </w:hyperlink>
      <w:r w:rsidRPr="007C5E8C">
        <w:t xml:space="preserve"> настоящей статьи, предоставляются на условиях и в порядке, установленных нормативными правовыми актами города Севастополя.</w:t>
      </w:r>
    </w:p>
    <w:p w:rsidR="007C5E8C" w:rsidRPr="007C5E8C" w:rsidRDefault="007C5E8C" w:rsidP="007C5E8C">
      <w:pPr>
        <w:spacing w:line="288" w:lineRule="auto"/>
        <w:ind w:firstLine="708"/>
        <w:textAlignment w:val="baseline"/>
      </w:pPr>
      <w:r w:rsidRPr="007C5E8C">
        <w:t>3. Возмещение недополученных доходов физкультурно-спортивных организаций, независимо от организационно-правовой формы (за исключением государственных (муниципальных) учреждений), в связи с предоставлением жителям города Севастополя, указанным в части 1 настоящей статьи, физкультурно-оздоровительных и спортивных услуг безвозмездно или по льготным ценам производится за счет средств бюджета города Севастополя в порядке, установленном Правительством Севастополя.</w:t>
      </w:r>
    </w:p>
    <w:p w:rsidR="007C5E8C" w:rsidRPr="007C5E8C" w:rsidRDefault="007C5E8C" w:rsidP="007C5E8C">
      <w:pPr>
        <w:ind w:firstLine="708"/>
        <w:textAlignment w:val="baseline"/>
      </w:pPr>
    </w:p>
    <w:p w:rsidR="007C5E8C" w:rsidRPr="007C5E8C" w:rsidRDefault="007C5E8C" w:rsidP="007C5E8C">
      <w:pPr>
        <w:keepNext/>
        <w:ind w:firstLine="0"/>
        <w:outlineLvl w:val="1"/>
        <w:rPr>
          <w:b/>
          <w:bCs/>
          <w:sz w:val="26"/>
          <w:szCs w:val="28"/>
        </w:rPr>
      </w:pPr>
      <w:r w:rsidRPr="007C5E8C">
        <w:rPr>
          <w:b/>
          <w:bCs/>
          <w:sz w:val="26"/>
          <w:szCs w:val="28"/>
        </w:rPr>
        <w:t>Статья 30. Поощрения в области физической культуры и спорта                     в городе Севастополе</w:t>
      </w:r>
      <w:bookmarkEnd w:id="20"/>
    </w:p>
    <w:p w:rsidR="007C5E8C" w:rsidRPr="007C5E8C" w:rsidRDefault="007C5E8C" w:rsidP="007C5E8C">
      <w:pPr>
        <w:ind w:firstLine="0"/>
        <w:jc w:val="left"/>
        <w:rPr>
          <w:rFonts w:ascii="Calibri" w:eastAsia="Calibri" w:hAnsi="Calibri"/>
          <w:sz w:val="12"/>
          <w:szCs w:val="12"/>
          <w:lang w:eastAsia="en-US"/>
        </w:rPr>
      </w:pPr>
    </w:p>
    <w:p w:rsidR="007C5E8C" w:rsidRPr="007C5E8C" w:rsidRDefault="007C5E8C" w:rsidP="007C5E8C">
      <w:pPr>
        <w:ind w:firstLine="708"/>
        <w:textAlignment w:val="baseline"/>
      </w:pPr>
      <w:r w:rsidRPr="007C5E8C">
        <w:lastRenderedPageBreak/>
        <w:t>1. Спортсменам - жителям города Севастополя, являющимся членами спортивных сборных команд Российской Федерации, завоевавшим звания чемпионов или призеров Олимпийских игр, Паралимпийских игр, Сурдлимпийских игр, чемпионатов мира и чемпионатов Европы, устанавливаются единовременные выплаты в размерах и порядке, которые определяются Правительством Севастополя по результатам проведения очередных игр.</w:t>
      </w:r>
    </w:p>
    <w:p w:rsidR="007C5E8C" w:rsidRPr="007C5E8C" w:rsidRDefault="007C5E8C" w:rsidP="007C5E8C">
      <w:pPr>
        <w:spacing w:line="288" w:lineRule="auto"/>
        <w:ind w:firstLine="708"/>
        <w:textAlignment w:val="baseline"/>
      </w:pPr>
      <w:r w:rsidRPr="007C5E8C">
        <w:t>2. Спортсменам - жителям города Севастополя, являющимся членами спортивных сборных команд Российской Федерации, завоевавшим звания чемпионов или призеров Олимпийских игр, Паралимпийских игр, Сурдлимпийских игр, чемпионов мира, чемпионов Европы по видам спорта, входящим в программы Олимпийских игр, Паралимпийских игр, Сурдлимпийских игр, устанавливаются ежемесячные компенсационные выплаты к пенсии в размерах и порядке, которые определяются Правительством Севастополя.</w:t>
      </w:r>
    </w:p>
    <w:p w:rsidR="007C5E8C" w:rsidRPr="007C5E8C" w:rsidRDefault="007C5E8C" w:rsidP="007C5E8C">
      <w:pPr>
        <w:spacing w:line="288" w:lineRule="auto"/>
        <w:ind w:firstLine="708"/>
        <w:textAlignment w:val="baseline"/>
      </w:pPr>
      <w:r w:rsidRPr="007C5E8C">
        <w:t xml:space="preserve">3. Спортсменам - членам спортивных сборных команд города Севастополя, завоевавшим звания чемпионов или призеров на чемпионатах и первенствах России, финальных соревнованиях Спартакиады учащихся России, Спартакиады молодежи России, Спартакиады инвалидов России по видам спорта, входящим в программы Олимпийских игр, Паралимпийских игр, Сурдлимпийских игр, устанавливаются поощрительные денежные выплаты в размерах, установленных Правительством Севастополя. </w:t>
      </w:r>
      <w:hyperlink r:id="rId28" w:tgtFrame="_blank" w:history="1">
        <w:r w:rsidRPr="007C5E8C">
          <w:t>Порядок</w:t>
        </w:r>
      </w:hyperlink>
      <w:r w:rsidRPr="007C5E8C">
        <w:t xml:space="preserve"> и условия отбора таких спортсменов, а также порядок выплаты поощрительных денежных выплат определяются уполномоченным органом.</w:t>
      </w:r>
    </w:p>
    <w:p w:rsidR="007C5E8C" w:rsidRPr="007C5E8C" w:rsidRDefault="007C5E8C" w:rsidP="007C5E8C">
      <w:pPr>
        <w:spacing w:line="288" w:lineRule="auto"/>
        <w:ind w:firstLine="708"/>
        <w:textAlignment w:val="baseline"/>
      </w:pPr>
      <w:r w:rsidRPr="007C5E8C">
        <w:t xml:space="preserve">4. Тренерам спортсменов, указанных в </w:t>
      </w:r>
      <w:hyperlink r:id="rId29" w:tgtFrame="_blank" w:history="1">
        <w:r w:rsidRPr="007C5E8C">
          <w:t>части 1</w:t>
        </w:r>
      </w:hyperlink>
      <w:r w:rsidRPr="007C5E8C">
        <w:t xml:space="preserve"> настоящей статьи, устанавливаются единовременные выплаты в размере 50 процентов от размера единовременных выплат, установленных спортсменам.</w:t>
      </w:r>
    </w:p>
    <w:p w:rsidR="007C5E8C" w:rsidRPr="007C5E8C" w:rsidRDefault="007C5E8C" w:rsidP="007C5E8C">
      <w:pPr>
        <w:spacing w:line="288" w:lineRule="auto"/>
        <w:ind w:firstLine="708"/>
        <w:textAlignment w:val="baseline"/>
      </w:pPr>
    </w:p>
    <w:p w:rsidR="007C5E8C" w:rsidRPr="007C5E8C" w:rsidRDefault="007C5E8C" w:rsidP="007C5E8C">
      <w:pPr>
        <w:keepNext/>
        <w:spacing w:line="216" w:lineRule="auto"/>
        <w:ind w:firstLine="0"/>
        <w:outlineLvl w:val="1"/>
        <w:rPr>
          <w:b/>
          <w:bCs/>
          <w:sz w:val="26"/>
          <w:szCs w:val="28"/>
        </w:rPr>
      </w:pPr>
      <w:r w:rsidRPr="007C5E8C">
        <w:rPr>
          <w:b/>
          <w:bCs/>
          <w:sz w:val="26"/>
          <w:szCs w:val="28"/>
        </w:rPr>
        <w:t>Статья 31. Увековечение памяти выдающихся спортсменов, тренеров                     и работников физической культуры и спорта в городе                     Севастополе</w:t>
      </w:r>
    </w:p>
    <w:p w:rsidR="007C5E8C" w:rsidRPr="007C5E8C" w:rsidRDefault="007C5E8C" w:rsidP="007C5E8C">
      <w:pPr>
        <w:spacing w:after="200" w:line="276" w:lineRule="auto"/>
        <w:ind w:firstLine="0"/>
        <w:jc w:val="left"/>
        <w:rPr>
          <w:rFonts w:ascii="Calibri" w:eastAsia="Calibri" w:hAnsi="Calibri"/>
          <w:sz w:val="2"/>
          <w:szCs w:val="2"/>
          <w:lang w:eastAsia="en-US"/>
        </w:rPr>
      </w:pPr>
    </w:p>
    <w:p w:rsidR="007C5E8C" w:rsidRPr="007C5E8C" w:rsidRDefault="007C5E8C" w:rsidP="007C5E8C">
      <w:pPr>
        <w:spacing w:line="288" w:lineRule="auto"/>
        <w:ind w:firstLine="708"/>
        <w:textAlignment w:val="baseline"/>
      </w:pPr>
      <w:r w:rsidRPr="007C5E8C">
        <w:t>1. Для увековечения памяти выдающихся спортсменов, тренеров и специалистов в области физической культуры и спорта их имена в порядке, установленном законами и иными правовыми актами города Севастополя, могут быть присвоены:</w:t>
      </w:r>
    </w:p>
    <w:p w:rsidR="007C5E8C" w:rsidRPr="007C5E8C" w:rsidRDefault="007C5E8C" w:rsidP="007C5E8C">
      <w:pPr>
        <w:spacing w:line="288" w:lineRule="auto"/>
        <w:ind w:firstLine="709"/>
        <w:textAlignment w:val="baseline"/>
      </w:pPr>
      <w:r w:rsidRPr="007C5E8C">
        <w:t>1) улицам и иным линейным транспортным объектам;</w:t>
      </w:r>
    </w:p>
    <w:p w:rsidR="007C5E8C" w:rsidRPr="007C5E8C" w:rsidRDefault="007C5E8C" w:rsidP="007C5E8C">
      <w:pPr>
        <w:spacing w:line="288" w:lineRule="auto"/>
        <w:ind w:firstLine="709"/>
        <w:textAlignment w:val="baseline"/>
      </w:pPr>
      <w:r w:rsidRPr="007C5E8C">
        <w:t>2) объектам спорта;</w:t>
      </w:r>
    </w:p>
    <w:p w:rsidR="007C5E8C" w:rsidRPr="007C5E8C" w:rsidRDefault="007C5E8C" w:rsidP="007C5E8C">
      <w:pPr>
        <w:spacing w:line="288" w:lineRule="auto"/>
        <w:ind w:firstLine="709"/>
        <w:textAlignment w:val="baseline"/>
      </w:pPr>
      <w:r w:rsidRPr="007C5E8C">
        <w:t>3) образовательным, научным учреждениям и иным учреждениям, физкультурно-спортивным организациям города Севастополя;</w:t>
      </w:r>
    </w:p>
    <w:p w:rsidR="007C5E8C" w:rsidRPr="007C5E8C" w:rsidRDefault="007C5E8C" w:rsidP="007C5E8C">
      <w:pPr>
        <w:tabs>
          <w:tab w:val="left" w:pos="993"/>
        </w:tabs>
        <w:spacing w:line="288" w:lineRule="auto"/>
        <w:ind w:firstLine="708"/>
        <w:textAlignment w:val="baseline"/>
      </w:pPr>
      <w:r w:rsidRPr="007C5E8C">
        <w:t>2. Присвоение имен выдающихся спортсменов, тренеров и специалистов в области физической культуры и спорта официальным физкультурным и спортивным мероприятиям города Севастополя производится организаторами этих мероприятий по согласованию с уполномоченным органом.</w:t>
      </w:r>
    </w:p>
    <w:p w:rsidR="007C5E8C" w:rsidRPr="007C5E8C" w:rsidRDefault="007C5E8C" w:rsidP="007C5E8C">
      <w:pPr>
        <w:ind w:firstLine="708"/>
        <w:textAlignment w:val="baseline"/>
      </w:pPr>
    </w:p>
    <w:p w:rsidR="007C5E8C" w:rsidRPr="007C5E8C" w:rsidRDefault="007C5E8C" w:rsidP="007C5E8C">
      <w:pPr>
        <w:keepNext/>
        <w:ind w:firstLine="0"/>
        <w:outlineLvl w:val="0"/>
        <w:rPr>
          <w:rFonts w:cs="Arial"/>
          <w:b/>
          <w:bCs/>
          <w:sz w:val="28"/>
          <w:szCs w:val="26"/>
        </w:rPr>
      </w:pPr>
      <w:bookmarkStart w:id="21" w:name="_Toc399327300"/>
      <w:r w:rsidRPr="007C5E8C">
        <w:rPr>
          <w:rFonts w:cs="Arial"/>
          <w:b/>
          <w:bCs/>
          <w:sz w:val="28"/>
          <w:szCs w:val="26"/>
        </w:rPr>
        <w:t xml:space="preserve">Глава 8. Заключительные </w:t>
      </w:r>
      <w:bookmarkEnd w:id="21"/>
      <w:r w:rsidRPr="007C5E8C">
        <w:rPr>
          <w:rFonts w:cs="Arial"/>
          <w:b/>
          <w:bCs/>
          <w:sz w:val="28"/>
          <w:szCs w:val="26"/>
        </w:rPr>
        <w:t>положения</w:t>
      </w:r>
    </w:p>
    <w:p w:rsidR="007C5E8C" w:rsidRPr="007C5E8C" w:rsidRDefault="007C5E8C" w:rsidP="007C5E8C">
      <w:pPr>
        <w:ind w:firstLine="0"/>
        <w:jc w:val="left"/>
        <w:rPr>
          <w:rFonts w:ascii="Calibri" w:eastAsia="Calibri" w:hAnsi="Calibri"/>
          <w:sz w:val="22"/>
          <w:szCs w:val="22"/>
          <w:lang w:eastAsia="en-US"/>
        </w:rPr>
      </w:pPr>
    </w:p>
    <w:p w:rsidR="007C5E8C" w:rsidRPr="007C5E8C" w:rsidRDefault="007C5E8C" w:rsidP="007C5E8C">
      <w:pPr>
        <w:keepNext/>
        <w:ind w:firstLine="0"/>
        <w:outlineLvl w:val="1"/>
        <w:rPr>
          <w:b/>
          <w:bCs/>
          <w:sz w:val="26"/>
          <w:szCs w:val="28"/>
        </w:rPr>
      </w:pPr>
      <w:bookmarkStart w:id="22" w:name="_Toc399327301"/>
      <w:r w:rsidRPr="007C5E8C">
        <w:rPr>
          <w:b/>
          <w:bCs/>
          <w:sz w:val="26"/>
          <w:szCs w:val="28"/>
        </w:rPr>
        <w:t>Статья 32. Порядок вступления настоящего Закона в силу</w:t>
      </w:r>
      <w:bookmarkEnd w:id="22"/>
    </w:p>
    <w:p w:rsidR="007C5E8C" w:rsidRPr="007C5E8C" w:rsidRDefault="007C5E8C" w:rsidP="007C5E8C">
      <w:pPr>
        <w:ind w:left="360" w:firstLine="0"/>
        <w:rPr>
          <w:rFonts w:ascii="Times New Roman" w:hAnsi="Times New Roman"/>
          <w:sz w:val="12"/>
          <w:szCs w:val="12"/>
        </w:rPr>
      </w:pPr>
    </w:p>
    <w:p w:rsidR="007C5E8C" w:rsidRPr="007C5E8C" w:rsidRDefault="007C5E8C" w:rsidP="007C5E8C">
      <w:pPr>
        <w:numPr>
          <w:ilvl w:val="0"/>
          <w:numId w:val="1"/>
        </w:numPr>
        <w:tabs>
          <w:tab w:val="left" w:pos="993"/>
        </w:tabs>
        <w:spacing w:after="200" w:line="288" w:lineRule="auto"/>
        <w:ind w:left="0" w:firstLine="567"/>
      </w:pPr>
      <w:r w:rsidRPr="007C5E8C">
        <w:t xml:space="preserve">Настоящий Закон вступает в силу </w:t>
      </w:r>
      <w:r w:rsidRPr="007C5E8C">
        <w:rPr>
          <w:rFonts w:eastAsia="Calibri"/>
          <w:shd w:val="clear" w:color="auto" w:fill="FFFFFF"/>
          <w:lang w:eastAsia="en-US"/>
        </w:rPr>
        <w:t>по истечении десяти дней после дня его официального опубликования, за исключением главы 7 настоящего Закона.</w:t>
      </w:r>
    </w:p>
    <w:p w:rsidR="007C5E8C" w:rsidRPr="007C5E8C" w:rsidRDefault="007C5E8C" w:rsidP="007C5E8C">
      <w:pPr>
        <w:numPr>
          <w:ilvl w:val="0"/>
          <w:numId w:val="1"/>
        </w:numPr>
        <w:tabs>
          <w:tab w:val="left" w:pos="993"/>
        </w:tabs>
        <w:spacing w:after="200" w:line="288" w:lineRule="auto"/>
        <w:ind w:left="0" w:firstLine="567"/>
      </w:pPr>
      <w:r w:rsidRPr="007C5E8C">
        <w:lastRenderedPageBreak/>
        <w:t>Глава 7 настоящего Закона вступает в силу с 1 января 2016 года.</w:t>
      </w:r>
    </w:p>
    <w:p w:rsidR="007C5E8C" w:rsidRPr="007C5E8C" w:rsidRDefault="007C5E8C" w:rsidP="007C5E8C">
      <w:pPr>
        <w:numPr>
          <w:ilvl w:val="0"/>
          <w:numId w:val="1"/>
        </w:numPr>
        <w:tabs>
          <w:tab w:val="left" w:pos="993"/>
        </w:tabs>
        <w:spacing w:after="200" w:line="288" w:lineRule="auto"/>
        <w:ind w:left="0" w:firstLine="567"/>
      </w:pPr>
      <w:r w:rsidRPr="007C5E8C">
        <w:rPr>
          <w:rFonts w:eastAsia="Calibri"/>
          <w:lang w:eastAsia="en-US"/>
        </w:rPr>
        <w:t xml:space="preserve">Правительству Севастополя в трехмесячный срок после вступления в силу настоящего Закона разработать нормативные правовые акты, регулирующие отношения </w:t>
      </w:r>
      <w:r w:rsidRPr="007C5E8C">
        <w:rPr>
          <w:rFonts w:eastAsia="Calibri"/>
        </w:rPr>
        <w:t>в области физической культуры и спорта в городе Севастополе,</w:t>
      </w:r>
      <w:r w:rsidRPr="007C5E8C">
        <w:rPr>
          <w:rFonts w:eastAsia="Calibri"/>
          <w:lang w:eastAsia="en-US"/>
        </w:rPr>
        <w:t xml:space="preserve"> в соответствии с настоящим Законом.</w:t>
      </w:r>
    </w:p>
    <w:p w:rsidR="007C5E8C" w:rsidRPr="007C5E8C" w:rsidRDefault="007C5E8C" w:rsidP="007C5E8C">
      <w:pPr>
        <w:spacing w:line="288" w:lineRule="auto"/>
        <w:ind w:firstLine="0"/>
      </w:pPr>
    </w:p>
    <w:p w:rsidR="007C5E8C" w:rsidRPr="007C5E8C" w:rsidRDefault="007C5E8C" w:rsidP="007C5E8C">
      <w:pPr>
        <w:spacing w:line="288" w:lineRule="auto"/>
        <w:ind w:firstLine="0"/>
      </w:pPr>
    </w:p>
    <w:p w:rsidR="007C5E8C" w:rsidRPr="007C5E8C" w:rsidRDefault="007C5E8C" w:rsidP="007C5E8C">
      <w:pPr>
        <w:spacing w:line="288" w:lineRule="auto"/>
        <w:ind w:firstLine="0"/>
      </w:pPr>
      <w:r w:rsidRPr="007C5E8C">
        <w:t xml:space="preserve">Губернатор </w:t>
      </w:r>
    </w:p>
    <w:p w:rsidR="007C5E8C" w:rsidRPr="007C5E8C" w:rsidRDefault="007C5E8C" w:rsidP="007C5E8C">
      <w:pPr>
        <w:spacing w:line="288" w:lineRule="auto"/>
        <w:ind w:firstLine="0"/>
      </w:pPr>
      <w:r w:rsidRPr="007C5E8C">
        <w:t>города Севастополя</w:t>
      </w:r>
      <w:r w:rsidRPr="007C5E8C">
        <w:tab/>
      </w:r>
      <w:r w:rsidRPr="007C5E8C">
        <w:tab/>
      </w:r>
      <w:r w:rsidRPr="007C5E8C">
        <w:tab/>
      </w:r>
      <w:r w:rsidRPr="007C5E8C">
        <w:tab/>
      </w:r>
      <w:r w:rsidRPr="007C5E8C">
        <w:tab/>
        <w:t xml:space="preserve">                 С.И. Меняйло</w:t>
      </w:r>
    </w:p>
    <w:p w:rsidR="007C5E8C" w:rsidRPr="007C5E8C" w:rsidRDefault="007C5E8C" w:rsidP="007C5E8C">
      <w:pPr>
        <w:spacing w:line="288" w:lineRule="auto"/>
        <w:ind w:firstLine="0"/>
      </w:pPr>
    </w:p>
    <w:p w:rsidR="007C5E8C" w:rsidRPr="007C5E8C" w:rsidRDefault="007C5E8C" w:rsidP="007C5E8C">
      <w:pPr>
        <w:ind w:firstLine="0"/>
      </w:pPr>
      <w:r w:rsidRPr="007C5E8C">
        <w:t>Севастополь</w:t>
      </w:r>
    </w:p>
    <w:p w:rsidR="007C5E8C" w:rsidRPr="007C5E8C" w:rsidRDefault="007C5E8C" w:rsidP="007C5E8C">
      <w:pPr>
        <w:ind w:firstLine="0"/>
      </w:pPr>
      <w:r w:rsidRPr="007C5E8C">
        <w:t>20 июля 2015 года</w:t>
      </w:r>
    </w:p>
    <w:p w:rsidR="007C5E8C" w:rsidRPr="007C5E8C" w:rsidRDefault="007C5E8C" w:rsidP="007C5E8C">
      <w:pPr>
        <w:ind w:firstLine="0"/>
      </w:pPr>
      <w:r w:rsidRPr="007C5E8C">
        <w:t>№166 - ЗС</w:t>
      </w:r>
    </w:p>
    <w:p w:rsidR="00753FA8" w:rsidRDefault="00753FA8"/>
    <w:sectPr w:rsidR="00753FA8" w:rsidSect="00BE3245">
      <w:headerReference w:type="even" r:id="rId30"/>
      <w:headerReference w:type="default" r:id="rId31"/>
      <w:pgSz w:w="11906" w:h="16838"/>
      <w:pgMar w:top="1134" w:right="567" w:bottom="1134" w:left="1134" w:header="709"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54" w:rsidRDefault="00093754">
      <w:r>
        <w:separator/>
      </w:r>
    </w:p>
  </w:endnote>
  <w:endnote w:type="continuationSeparator" w:id="0">
    <w:p w:rsidR="00093754" w:rsidRDefault="0009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54" w:rsidRDefault="00093754">
      <w:r>
        <w:separator/>
      </w:r>
    </w:p>
  </w:footnote>
  <w:footnote w:type="continuationSeparator" w:id="0">
    <w:p w:rsidR="00093754" w:rsidRDefault="000937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23D" w:rsidRDefault="004648A1" w:rsidP="0069223D">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9223D" w:rsidRDefault="00BD2566" w:rsidP="00F25464">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759" w:rsidRDefault="004648A1">
    <w:pPr>
      <w:pStyle w:val="a6"/>
      <w:jc w:val="center"/>
    </w:pPr>
    <w:r>
      <w:fldChar w:fldCharType="begin"/>
    </w:r>
    <w:r>
      <w:instrText>PAGE   \* MERGEFORMAT</w:instrText>
    </w:r>
    <w:r>
      <w:fldChar w:fldCharType="separate"/>
    </w:r>
    <w:r w:rsidR="00BD2566">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30A5E"/>
    <w:multiLevelType w:val="hybridMultilevel"/>
    <w:tmpl w:val="8FC4ED7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5"/>
    <w:rsid w:val="00093754"/>
    <w:rsid w:val="001D25C3"/>
    <w:rsid w:val="003C6B36"/>
    <w:rsid w:val="004648A1"/>
    <w:rsid w:val="00515ED1"/>
    <w:rsid w:val="005A7BF1"/>
    <w:rsid w:val="005C21F0"/>
    <w:rsid w:val="00737C7C"/>
    <w:rsid w:val="00744516"/>
    <w:rsid w:val="00753FA8"/>
    <w:rsid w:val="007C5E8C"/>
    <w:rsid w:val="008A12D5"/>
    <w:rsid w:val="008C66BB"/>
    <w:rsid w:val="009029F1"/>
    <w:rsid w:val="00B0028B"/>
    <w:rsid w:val="00B8145F"/>
    <w:rsid w:val="00BD2566"/>
    <w:rsid w:val="00BE3245"/>
    <w:rsid w:val="00C53C97"/>
    <w:rsid w:val="00D848F1"/>
    <w:rsid w:val="00DD5311"/>
    <w:rsid w:val="00E7139C"/>
    <w:rsid w:val="00FB6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9375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93754"/>
    <w:pPr>
      <w:jc w:val="center"/>
      <w:outlineLvl w:val="0"/>
    </w:pPr>
    <w:rPr>
      <w:rFonts w:cs="Arial"/>
      <w:b/>
      <w:bCs/>
      <w:kern w:val="32"/>
      <w:sz w:val="32"/>
      <w:szCs w:val="32"/>
    </w:rPr>
  </w:style>
  <w:style w:type="paragraph" w:styleId="2">
    <w:name w:val="heading 2"/>
    <w:aliases w:val="!Разделы документа"/>
    <w:basedOn w:val="a"/>
    <w:link w:val="20"/>
    <w:qFormat/>
    <w:rsid w:val="00093754"/>
    <w:pPr>
      <w:jc w:val="center"/>
      <w:outlineLvl w:val="1"/>
    </w:pPr>
    <w:rPr>
      <w:rFonts w:cs="Arial"/>
      <w:b/>
      <w:bCs/>
      <w:iCs/>
      <w:sz w:val="30"/>
      <w:szCs w:val="28"/>
    </w:rPr>
  </w:style>
  <w:style w:type="paragraph" w:styleId="3">
    <w:name w:val="heading 3"/>
    <w:aliases w:val="!Главы документа"/>
    <w:basedOn w:val="a"/>
    <w:link w:val="30"/>
    <w:qFormat/>
    <w:rsid w:val="00093754"/>
    <w:pPr>
      <w:outlineLvl w:val="2"/>
    </w:pPr>
    <w:rPr>
      <w:rFonts w:cs="Arial"/>
      <w:b/>
      <w:bCs/>
      <w:sz w:val="28"/>
      <w:szCs w:val="26"/>
    </w:rPr>
  </w:style>
  <w:style w:type="paragraph" w:styleId="4">
    <w:name w:val="heading 4"/>
    <w:aliases w:val="!Параграфы/Статьи документа"/>
    <w:basedOn w:val="a"/>
    <w:link w:val="40"/>
    <w:qFormat/>
    <w:rsid w:val="00093754"/>
    <w:pPr>
      <w:outlineLvl w:val="3"/>
    </w:pPr>
    <w:rPr>
      <w:b/>
      <w:bCs/>
      <w:sz w:val="26"/>
      <w:szCs w:val="28"/>
    </w:rPr>
  </w:style>
  <w:style w:type="character" w:default="1" w:styleId="a0">
    <w:name w:val="Default Paragraph Font"/>
    <w:semiHidden/>
    <w:rsid w:val="0009375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93754"/>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9375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93754"/>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093754"/>
    <w:pPr>
      <w:spacing w:before="240" w:after="60"/>
      <w:jc w:val="center"/>
      <w:outlineLvl w:val="0"/>
    </w:pPr>
    <w:rPr>
      <w:rFonts w:cs="Arial"/>
      <w:b/>
      <w:bCs/>
      <w:kern w:val="28"/>
      <w:sz w:val="32"/>
      <w:szCs w:val="32"/>
    </w:rPr>
  </w:style>
  <w:style w:type="character" w:styleId="a5">
    <w:name w:val="Hyperlink"/>
    <w:basedOn w:val="a0"/>
    <w:rsid w:val="00093754"/>
    <w:rPr>
      <w:color w:val="0000FF"/>
      <w:u w:val="none"/>
    </w:rPr>
  </w:style>
  <w:style w:type="paragraph" w:customStyle="1" w:styleId="Application">
    <w:name w:val="Application!Приложение"/>
    <w:rsid w:val="0009375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9375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9375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93754"/>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093754"/>
    <w:rPr>
      <w:sz w:val="28"/>
    </w:rPr>
  </w:style>
  <w:style w:type="paragraph" w:styleId="a9">
    <w:name w:val="List Paragraph"/>
    <w:basedOn w:val="a"/>
    <w:uiPriority w:val="34"/>
    <w:qFormat/>
    <w:rsid w:val="00DD53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9375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93754"/>
    <w:pPr>
      <w:jc w:val="center"/>
      <w:outlineLvl w:val="0"/>
    </w:pPr>
    <w:rPr>
      <w:rFonts w:cs="Arial"/>
      <w:b/>
      <w:bCs/>
      <w:kern w:val="32"/>
      <w:sz w:val="32"/>
      <w:szCs w:val="32"/>
    </w:rPr>
  </w:style>
  <w:style w:type="paragraph" w:styleId="2">
    <w:name w:val="heading 2"/>
    <w:aliases w:val="!Разделы документа"/>
    <w:basedOn w:val="a"/>
    <w:link w:val="20"/>
    <w:qFormat/>
    <w:rsid w:val="00093754"/>
    <w:pPr>
      <w:jc w:val="center"/>
      <w:outlineLvl w:val="1"/>
    </w:pPr>
    <w:rPr>
      <w:rFonts w:cs="Arial"/>
      <w:b/>
      <w:bCs/>
      <w:iCs/>
      <w:sz w:val="30"/>
      <w:szCs w:val="28"/>
    </w:rPr>
  </w:style>
  <w:style w:type="paragraph" w:styleId="3">
    <w:name w:val="heading 3"/>
    <w:aliases w:val="!Главы документа"/>
    <w:basedOn w:val="a"/>
    <w:link w:val="30"/>
    <w:qFormat/>
    <w:rsid w:val="00093754"/>
    <w:pPr>
      <w:outlineLvl w:val="2"/>
    </w:pPr>
    <w:rPr>
      <w:rFonts w:cs="Arial"/>
      <w:b/>
      <w:bCs/>
      <w:sz w:val="28"/>
      <w:szCs w:val="26"/>
    </w:rPr>
  </w:style>
  <w:style w:type="paragraph" w:styleId="4">
    <w:name w:val="heading 4"/>
    <w:aliases w:val="!Параграфы/Статьи документа"/>
    <w:basedOn w:val="a"/>
    <w:link w:val="40"/>
    <w:qFormat/>
    <w:rsid w:val="00093754"/>
    <w:pPr>
      <w:outlineLvl w:val="3"/>
    </w:pPr>
    <w:rPr>
      <w:b/>
      <w:bCs/>
      <w:sz w:val="26"/>
      <w:szCs w:val="28"/>
    </w:rPr>
  </w:style>
  <w:style w:type="character" w:default="1" w:styleId="a0">
    <w:name w:val="Default Paragraph Font"/>
    <w:semiHidden/>
    <w:rsid w:val="0009375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93754"/>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9375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93754"/>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093754"/>
    <w:pPr>
      <w:spacing w:before="240" w:after="60"/>
      <w:jc w:val="center"/>
      <w:outlineLvl w:val="0"/>
    </w:pPr>
    <w:rPr>
      <w:rFonts w:cs="Arial"/>
      <w:b/>
      <w:bCs/>
      <w:kern w:val="28"/>
      <w:sz w:val="32"/>
      <w:szCs w:val="32"/>
    </w:rPr>
  </w:style>
  <w:style w:type="character" w:styleId="a5">
    <w:name w:val="Hyperlink"/>
    <w:basedOn w:val="a0"/>
    <w:rsid w:val="00093754"/>
    <w:rPr>
      <w:color w:val="0000FF"/>
      <w:u w:val="none"/>
    </w:rPr>
  </w:style>
  <w:style w:type="paragraph" w:customStyle="1" w:styleId="Application">
    <w:name w:val="Application!Приложение"/>
    <w:rsid w:val="0009375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9375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9375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93754"/>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093754"/>
    <w:rPr>
      <w:sz w:val="28"/>
    </w:rPr>
  </w:style>
  <w:style w:type="paragraph" w:styleId="a9">
    <w:name w:val="List Paragraph"/>
    <w:basedOn w:val="a"/>
    <w:uiPriority w:val="34"/>
    <w:qFormat/>
    <w:rsid w:val="00DD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372">
      <w:bodyDiv w:val="1"/>
      <w:marLeft w:val="0"/>
      <w:marRight w:val="0"/>
      <w:marTop w:val="0"/>
      <w:marBottom w:val="0"/>
      <w:divBdr>
        <w:top w:val="none" w:sz="0" w:space="0" w:color="auto"/>
        <w:left w:val="none" w:sz="0" w:space="0" w:color="auto"/>
        <w:bottom w:val="none" w:sz="0" w:space="0" w:color="auto"/>
        <w:right w:val="none" w:sz="0" w:space="0" w:color="auto"/>
      </w:divBdr>
    </w:div>
    <w:div w:id="128937642">
      <w:bodyDiv w:val="1"/>
      <w:marLeft w:val="0"/>
      <w:marRight w:val="0"/>
      <w:marTop w:val="0"/>
      <w:marBottom w:val="0"/>
      <w:divBdr>
        <w:top w:val="none" w:sz="0" w:space="0" w:color="auto"/>
        <w:left w:val="none" w:sz="0" w:space="0" w:color="auto"/>
        <w:bottom w:val="none" w:sz="0" w:space="0" w:color="auto"/>
        <w:right w:val="none" w:sz="0" w:space="0" w:color="auto"/>
      </w:divBdr>
    </w:div>
    <w:div w:id="352608950">
      <w:bodyDiv w:val="1"/>
      <w:marLeft w:val="0"/>
      <w:marRight w:val="0"/>
      <w:marTop w:val="0"/>
      <w:marBottom w:val="0"/>
      <w:divBdr>
        <w:top w:val="none" w:sz="0" w:space="0" w:color="auto"/>
        <w:left w:val="none" w:sz="0" w:space="0" w:color="auto"/>
        <w:bottom w:val="none" w:sz="0" w:space="0" w:color="auto"/>
        <w:right w:val="none" w:sz="0" w:space="0" w:color="auto"/>
      </w:divBdr>
    </w:div>
    <w:div w:id="367143930">
      <w:bodyDiv w:val="1"/>
      <w:marLeft w:val="0"/>
      <w:marRight w:val="0"/>
      <w:marTop w:val="0"/>
      <w:marBottom w:val="0"/>
      <w:divBdr>
        <w:top w:val="none" w:sz="0" w:space="0" w:color="auto"/>
        <w:left w:val="none" w:sz="0" w:space="0" w:color="auto"/>
        <w:bottom w:val="none" w:sz="0" w:space="0" w:color="auto"/>
        <w:right w:val="none" w:sz="0" w:space="0" w:color="auto"/>
      </w:divBdr>
    </w:div>
    <w:div w:id="587273931">
      <w:bodyDiv w:val="1"/>
      <w:marLeft w:val="0"/>
      <w:marRight w:val="0"/>
      <w:marTop w:val="0"/>
      <w:marBottom w:val="0"/>
      <w:divBdr>
        <w:top w:val="none" w:sz="0" w:space="0" w:color="auto"/>
        <w:left w:val="none" w:sz="0" w:space="0" w:color="auto"/>
        <w:bottom w:val="none" w:sz="0" w:space="0" w:color="auto"/>
        <w:right w:val="none" w:sz="0" w:space="0" w:color="auto"/>
      </w:divBdr>
    </w:div>
    <w:div w:id="842553423">
      <w:bodyDiv w:val="1"/>
      <w:marLeft w:val="0"/>
      <w:marRight w:val="0"/>
      <w:marTop w:val="0"/>
      <w:marBottom w:val="0"/>
      <w:divBdr>
        <w:top w:val="none" w:sz="0" w:space="0" w:color="auto"/>
        <w:left w:val="none" w:sz="0" w:space="0" w:color="auto"/>
        <w:bottom w:val="none" w:sz="0" w:space="0" w:color="auto"/>
        <w:right w:val="none" w:sz="0" w:space="0" w:color="auto"/>
      </w:divBdr>
    </w:div>
    <w:div w:id="881015006">
      <w:bodyDiv w:val="1"/>
      <w:marLeft w:val="0"/>
      <w:marRight w:val="0"/>
      <w:marTop w:val="0"/>
      <w:marBottom w:val="0"/>
      <w:divBdr>
        <w:top w:val="none" w:sz="0" w:space="0" w:color="auto"/>
        <w:left w:val="none" w:sz="0" w:space="0" w:color="auto"/>
        <w:bottom w:val="none" w:sz="0" w:space="0" w:color="auto"/>
        <w:right w:val="none" w:sz="0" w:space="0" w:color="auto"/>
      </w:divBdr>
    </w:div>
    <w:div w:id="1516767198">
      <w:bodyDiv w:val="1"/>
      <w:marLeft w:val="0"/>
      <w:marRight w:val="0"/>
      <w:marTop w:val="0"/>
      <w:marBottom w:val="0"/>
      <w:divBdr>
        <w:top w:val="none" w:sz="0" w:space="0" w:color="auto"/>
        <w:left w:val="none" w:sz="0" w:space="0" w:color="auto"/>
        <w:bottom w:val="none" w:sz="0" w:space="0" w:color="auto"/>
        <w:right w:val="none" w:sz="0" w:space="0" w:color="auto"/>
      </w:divBdr>
    </w:div>
    <w:div w:id="15621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ca337d1e-c205-4c74-8a78-54f65849e6cb.doc" TargetMode="External"/><Relationship Id="rId13" Type="http://schemas.openxmlformats.org/officeDocument/2006/relationships/hyperlink" Target="file:///C:\content\act\ca337d1e-c205-4c74-8a78-54f65849e6cb.doc" TargetMode="External"/><Relationship Id="rId18" Type="http://schemas.openxmlformats.org/officeDocument/2006/relationships/hyperlink" Target="file:///C:\content\act\ca337d1e-c205-4c74-8a78-54f65849e6cb.doc" TargetMode="External"/><Relationship Id="rId26" Type="http://schemas.openxmlformats.org/officeDocument/2006/relationships/hyperlink" Target="http://base.consultant.ru/cons/cgi/online.cgi?req=doc;base=MLAW;n=141583" TargetMode="External"/><Relationship Id="rId3" Type="http://schemas.microsoft.com/office/2007/relationships/stylesWithEffects" Target="stylesWithEffects.xml"/><Relationship Id="rId21" Type="http://schemas.openxmlformats.org/officeDocument/2006/relationships/hyperlink" Target="file:///C:\content\act\ca337d1e-c205-4c74-8a78-54f65849e6cb.doc" TargetMode="External"/><Relationship Id="rId7" Type="http://schemas.openxmlformats.org/officeDocument/2006/relationships/endnotes" Target="endnotes.xml"/><Relationship Id="rId12" Type="http://schemas.openxmlformats.org/officeDocument/2006/relationships/hyperlink" Target="file:///C:\content\act\ca337d1e-c205-4c74-8a78-54f65849e6cb.doc" TargetMode="External"/><Relationship Id="rId17" Type="http://schemas.openxmlformats.org/officeDocument/2006/relationships/hyperlink" Target="file:///C:\content\act\ca337d1e-c205-4c74-8a78-54f65849e6cb.doc" TargetMode="External"/><Relationship Id="rId25" Type="http://schemas.openxmlformats.org/officeDocument/2006/relationships/hyperlink" Target="file:///C:\content\act\ca337d1e-c205-4c74-8a78-54f65849e6cb.do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ca337d1e-c205-4c74-8a78-54f65849e6cb.doc" TargetMode="External"/><Relationship Id="rId20" Type="http://schemas.openxmlformats.org/officeDocument/2006/relationships/hyperlink" Target="file:///C:\content\act\ca337d1e-c205-4c74-8a78-54f65849e6cb.doc" TargetMode="External"/><Relationship Id="rId29" Type="http://schemas.openxmlformats.org/officeDocument/2006/relationships/hyperlink" Target="http://base.consultant.ru/cons/cgi/online.cgi?req=doc;base=MLAW;n=14158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se.consultant.ru/cons/cgi/online.cgi?req=doc;base=MLAW;n=141583" TargetMode="External"/><Relationship Id="rId24" Type="http://schemas.openxmlformats.org/officeDocument/2006/relationships/hyperlink" Target="http://base.consultant.ru/cons/cgi/online.cgi?req=doc;base=MLAW;n=14158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ca337d1e-c205-4c74-8a78-54f65849e6cb.doc" TargetMode="External"/><Relationship Id="rId23" Type="http://schemas.openxmlformats.org/officeDocument/2006/relationships/hyperlink" Target="http://base.consultant.ru/cons/cgi/online.cgi?req=doc;base=MLAW;n=141583" TargetMode="External"/><Relationship Id="rId28" Type="http://schemas.openxmlformats.org/officeDocument/2006/relationships/hyperlink" Target="http://base.consultant.ru/cons/cgi/online.cgi?req=doc;base=MLAW;n=141583" TargetMode="External"/><Relationship Id="rId10" Type="http://schemas.openxmlformats.org/officeDocument/2006/relationships/hyperlink" Target="http://base.consultant.ru/cons/cgi/online.cgi?req=doc;base=MLAW;n=141583" TargetMode="External"/><Relationship Id="rId19" Type="http://schemas.openxmlformats.org/officeDocument/2006/relationships/hyperlink" Target="file:///C:\content\act\ca337d1e-c205-4c74-8a78-54f65849e6cb.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content\act\15f58698-3efc-475a-9eb6-a815bb163bfd.html" TargetMode="External"/><Relationship Id="rId14" Type="http://schemas.openxmlformats.org/officeDocument/2006/relationships/hyperlink" Target="file:///C:\content\act\ca337d1e-c205-4c74-8a78-54f65849e6cb.doc" TargetMode="External"/><Relationship Id="rId22" Type="http://schemas.openxmlformats.org/officeDocument/2006/relationships/hyperlink" Target="file:///C:\content\act\ca337d1e-c205-4c74-8a78-54f65849e6cb.doc" TargetMode="External"/><Relationship Id="rId27" Type="http://schemas.openxmlformats.org/officeDocument/2006/relationships/hyperlink" Target="http://base.consultant.ru/cons/cgi/online.cgi?req=doc;base=MLAW;n=141583"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18</Pages>
  <Words>6824</Words>
  <Characters>38901</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2</cp:revision>
  <dcterms:created xsi:type="dcterms:W3CDTF">2018-10-26T06:22:00Z</dcterms:created>
  <dcterms:modified xsi:type="dcterms:W3CDTF">2018-10-26T06:22:00Z</dcterms:modified>
</cp:coreProperties>
</file>