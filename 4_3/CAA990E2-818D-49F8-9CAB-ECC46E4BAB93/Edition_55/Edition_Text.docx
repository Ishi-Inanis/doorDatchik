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46" w:rsidRDefault="005C4246" w:rsidP="005C4246">
      <w:pPr>
        <w:pStyle w:val="11"/>
        <w:spacing w:before="0" w:after="0"/>
        <w:ind w:firstLine="708"/>
        <w:rPr>
          <w:sz w:val="28"/>
          <w:szCs w:val="28"/>
        </w:rPr>
      </w:pPr>
      <w:bookmarkStart w:id="0" w:name="_GoBack"/>
      <w:bookmarkEnd w:id="0"/>
    </w:p>
    <w:p w:rsidR="005C4246" w:rsidRDefault="005C4246" w:rsidP="005C4246">
      <w:pPr>
        <w:pStyle w:val="11"/>
        <w:spacing w:before="0" w:after="0"/>
        <w:ind w:firstLine="708"/>
        <w:rPr>
          <w:sz w:val="28"/>
          <w:szCs w:val="28"/>
        </w:rPr>
      </w:pPr>
      <w:r w:rsidRPr="003C3215">
        <w:rPr>
          <w:sz w:val="28"/>
          <w:szCs w:val="28"/>
        </w:rPr>
        <w:t>РОССИЙСКАЯФЕДЕРАЦИ Я</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МАГАДАНСКАЯ ОБЛАСТЬ</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5C4246" w:rsidRDefault="005C4246" w:rsidP="005C4246">
      <w:pPr>
        <w:pStyle w:val="text"/>
      </w:pPr>
      <w:r>
        <w:t>(Текст изменен)</w:t>
      </w:r>
    </w:p>
    <w:p w:rsidR="005C4246" w:rsidRDefault="00B11F5A" w:rsidP="005C4246">
      <w:pPr>
        <w:pStyle w:val="text"/>
      </w:pPr>
      <w:hyperlink r:id="rId4" w:history="1">
        <w:r w:rsidR="005C4246">
          <w:rPr>
            <w:rStyle w:val="a4"/>
          </w:rPr>
          <w:t>{Изменен: Законом Магаданской области от 24.10. 2005 №616-ОЗ}</w:t>
        </w:r>
      </w:hyperlink>
    </w:p>
    <w:p w:rsidR="005C4246" w:rsidRDefault="00B11F5A" w:rsidP="005C4246">
      <w:pPr>
        <w:pStyle w:val="text"/>
      </w:pPr>
      <w:hyperlink r:id="rId5" w:history="1">
        <w:r w:rsidR="005C4246">
          <w:rPr>
            <w:rStyle w:val="a4"/>
          </w:rPr>
          <w:t>{Изменен: Законом Магаданской области от 24.10. 2005 №617-ОЗ}</w:t>
        </w:r>
      </w:hyperlink>
    </w:p>
    <w:p w:rsidR="005C4246" w:rsidRDefault="00B11F5A" w:rsidP="005C4246">
      <w:pPr>
        <w:pStyle w:val="text"/>
      </w:pPr>
      <w:hyperlink r:id="rId6" w:history="1">
        <w:r w:rsidR="005C4246">
          <w:rPr>
            <w:rStyle w:val="a4"/>
          </w:rPr>
          <w:t>{Изменен: Законом Магаданской области от 23.12.2005 №658-ОЗ}</w:t>
        </w:r>
      </w:hyperlink>
    </w:p>
    <w:p w:rsidR="005C4246" w:rsidRDefault="00B11F5A" w:rsidP="005C4246">
      <w:pPr>
        <w:pStyle w:val="text"/>
      </w:pPr>
      <w:hyperlink r:id="rId7" w:history="1">
        <w:r w:rsidR="005C4246">
          <w:rPr>
            <w:rStyle w:val="a4"/>
          </w:rPr>
          <w:t>{Изменен: Законом Магаданской области от 23.12.2005 №660-ОЗ}</w:t>
        </w:r>
      </w:hyperlink>
    </w:p>
    <w:p w:rsidR="005C4246" w:rsidRDefault="00B11F5A" w:rsidP="005C4246">
      <w:pPr>
        <w:pStyle w:val="text"/>
      </w:pPr>
      <w:hyperlink r:id="rId8" w:history="1">
        <w:r w:rsidR="005C4246">
          <w:rPr>
            <w:rStyle w:val="a4"/>
          </w:rPr>
          <w:t>{Изменен: Законом Магаданской области от 14.07.2006 №741-ОЗ}</w:t>
        </w:r>
      </w:hyperlink>
    </w:p>
    <w:p w:rsidR="005C4246" w:rsidRDefault="005C4246" w:rsidP="005C4246">
      <w:pPr>
        <w:pStyle w:val="text"/>
      </w:pPr>
      <w:r>
        <w:t xml:space="preserve">{Изменен: Законом Магаданской области </w:t>
      </w:r>
      <w:hyperlink r:id="rId9" w:history="1">
        <w:r>
          <w:rPr>
            <w:rStyle w:val="a4"/>
          </w:rPr>
          <w:t>от 02.05.2007 №842-ОЗ</w:t>
        </w:r>
      </w:hyperlink>
      <w:r>
        <w:t>}</w:t>
      </w:r>
    </w:p>
    <w:p w:rsidR="005C4246" w:rsidRDefault="005C4246" w:rsidP="005C4246">
      <w:pPr>
        <w:pStyle w:val="text"/>
      </w:pPr>
      <w:r>
        <w:t xml:space="preserve">{Изменен: Законом Магаданской области </w:t>
      </w:r>
      <w:hyperlink r:id="rId10" w:history="1">
        <w:r>
          <w:rPr>
            <w:rStyle w:val="a4"/>
          </w:rPr>
          <w:t>от 13.06.2007 №860-ОЗ</w:t>
        </w:r>
      </w:hyperlink>
      <w:r>
        <w:t>}</w:t>
      </w:r>
    </w:p>
    <w:p w:rsidR="005C4246" w:rsidRDefault="005C4246" w:rsidP="005C4246">
      <w:pPr>
        <w:pStyle w:val="text"/>
      </w:pPr>
      <w:r>
        <w:t xml:space="preserve">{Изменен: Законом Магаданской области </w:t>
      </w:r>
      <w:hyperlink r:id="rId11" w:history="1">
        <w:r>
          <w:rPr>
            <w:rStyle w:val="a4"/>
          </w:rPr>
          <w:t>от 02.08.2007 №878-ОЗ</w:t>
        </w:r>
      </w:hyperlink>
      <w:r>
        <w:t>}</w:t>
      </w:r>
    </w:p>
    <w:p w:rsidR="005C4246" w:rsidRDefault="005C4246" w:rsidP="005C4246">
      <w:pPr>
        <w:pStyle w:val="text"/>
      </w:pPr>
      <w:r>
        <w:t xml:space="preserve">{Изменен: Законом Магаданской области </w:t>
      </w:r>
      <w:hyperlink r:id="rId12" w:history="1">
        <w:r>
          <w:rPr>
            <w:rStyle w:val="a4"/>
          </w:rPr>
          <w:t>от 08.08.2007 №889-ОЗ</w:t>
        </w:r>
      </w:hyperlink>
      <w:r>
        <w:t>}</w:t>
      </w:r>
    </w:p>
    <w:p w:rsidR="005C4246" w:rsidRDefault="005C4246" w:rsidP="005C4246">
      <w:pPr>
        <w:pStyle w:val="text"/>
      </w:pPr>
      <w:r>
        <w:t xml:space="preserve">{Изменен: Законом Магаданской области </w:t>
      </w:r>
      <w:hyperlink r:id="rId13" w:history="1">
        <w:r>
          <w:rPr>
            <w:rStyle w:val="a4"/>
          </w:rPr>
          <w:t>от 02.11.2007 №907-ОЗ</w:t>
        </w:r>
      </w:hyperlink>
      <w:r>
        <w:t>}</w:t>
      </w:r>
    </w:p>
    <w:p w:rsidR="005C4246" w:rsidRDefault="005C4246" w:rsidP="005C4246">
      <w:pPr>
        <w:pStyle w:val="text"/>
      </w:pPr>
      <w:r>
        <w:t xml:space="preserve">{Изменен: Законом Магаданской области </w:t>
      </w:r>
      <w:hyperlink r:id="rId14" w:history="1">
        <w:r>
          <w:rPr>
            <w:rStyle w:val="a4"/>
          </w:rPr>
          <w:t>от 09.01.2008 №968-ОЗ</w:t>
        </w:r>
      </w:hyperlink>
      <w:r>
        <w:t>}</w:t>
      </w:r>
    </w:p>
    <w:p w:rsidR="005C4246" w:rsidRDefault="005C4246" w:rsidP="005C4246">
      <w:pPr>
        <w:pStyle w:val="text"/>
      </w:pPr>
      <w:r>
        <w:t xml:space="preserve">{Изменен: Законом Магаданской области </w:t>
      </w:r>
      <w:hyperlink r:id="rId15" w:history="1">
        <w:r>
          <w:rPr>
            <w:rStyle w:val="a4"/>
          </w:rPr>
          <w:t>от 11.06.2008 №1009-ОЗ</w:t>
        </w:r>
      </w:hyperlink>
      <w:r>
        <w:t>}</w:t>
      </w:r>
    </w:p>
    <w:p w:rsidR="005C4246" w:rsidRDefault="005C4246" w:rsidP="005C4246">
      <w:pPr>
        <w:pStyle w:val="text"/>
      </w:pPr>
      <w:r>
        <w:t xml:space="preserve">{Изменен: Законом Магаданской области </w:t>
      </w:r>
      <w:hyperlink r:id="rId16" w:history="1">
        <w:r>
          <w:rPr>
            <w:rStyle w:val="a4"/>
          </w:rPr>
          <w:t>от 05.08.2008 №1032-ОЗ</w:t>
        </w:r>
      </w:hyperlink>
      <w:r>
        <w:t>}</w:t>
      </w:r>
    </w:p>
    <w:p w:rsidR="005C4246" w:rsidRDefault="005C4246" w:rsidP="005C4246">
      <w:pPr>
        <w:pStyle w:val="text"/>
      </w:pPr>
      <w:r>
        <w:t xml:space="preserve">{Изменен: Законом Магаданской области </w:t>
      </w:r>
      <w:hyperlink r:id="rId17" w:history="1">
        <w:r>
          <w:rPr>
            <w:rStyle w:val="a4"/>
          </w:rPr>
          <w:t>от 24.11.2008 №1057-ОЗ</w:t>
        </w:r>
      </w:hyperlink>
      <w:r>
        <w:t>}</w:t>
      </w:r>
    </w:p>
    <w:p w:rsidR="005C4246" w:rsidRDefault="005C4246" w:rsidP="005C4246">
      <w:pPr>
        <w:pStyle w:val="text"/>
      </w:pPr>
      <w:r>
        <w:t xml:space="preserve">{Изменен: Законом Магаданской области </w:t>
      </w:r>
      <w:hyperlink r:id="rId18" w:history="1">
        <w:r>
          <w:rPr>
            <w:rStyle w:val="a4"/>
          </w:rPr>
          <w:t>от 24.11.2008 №1059-ОЗ</w:t>
        </w:r>
      </w:hyperlink>
      <w:r>
        <w:t>}</w:t>
      </w:r>
    </w:p>
    <w:p w:rsidR="005C4246" w:rsidRDefault="005C4246" w:rsidP="005C4246">
      <w:pPr>
        <w:pStyle w:val="text"/>
      </w:pPr>
      <w:r>
        <w:lastRenderedPageBreak/>
        <w:t xml:space="preserve">{Изменен: Законом Магаданской области </w:t>
      </w:r>
      <w:hyperlink r:id="rId19" w:history="1">
        <w:r>
          <w:rPr>
            <w:rStyle w:val="a4"/>
          </w:rPr>
          <w:t>от 24.11.2008 №1062-ОЗ</w:t>
        </w:r>
      </w:hyperlink>
      <w:r>
        <w:t>}</w:t>
      </w:r>
    </w:p>
    <w:p w:rsidR="005C4246" w:rsidRDefault="005C4246" w:rsidP="005C4246">
      <w:pPr>
        <w:pStyle w:val="text"/>
      </w:pPr>
      <w:r>
        <w:t xml:space="preserve">{Изменен Законом Магаданской области </w:t>
      </w:r>
      <w:hyperlink r:id="rId20" w:history="1">
        <w:r>
          <w:rPr>
            <w:rStyle w:val="a4"/>
          </w:rPr>
          <w:t>от 17.03.2009 №1110-ОЗ</w:t>
        </w:r>
      </w:hyperlink>
      <w:r>
        <w:t>:}</w:t>
      </w:r>
    </w:p>
    <w:p w:rsidR="005C4246" w:rsidRDefault="005C4246" w:rsidP="005C4246">
      <w:pPr>
        <w:pStyle w:val="text"/>
      </w:pPr>
      <w:r>
        <w:t xml:space="preserve">{Изменен: Законом Магаданской области </w:t>
      </w:r>
      <w:hyperlink r:id="rId21" w:history="1">
        <w:r>
          <w:rPr>
            <w:rStyle w:val="a4"/>
          </w:rPr>
          <w:t>от 28.04.2009 №1118-ОЗ</w:t>
        </w:r>
      </w:hyperlink>
      <w:r>
        <w:t>}</w:t>
      </w:r>
    </w:p>
    <w:p w:rsidR="005C4246" w:rsidRDefault="005C4246" w:rsidP="005C4246">
      <w:pPr>
        <w:pStyle w:val="text"/>
      </w:pPr>
      <w:r>
        <w:t xml:space="preserve">{Изменен: Законом Магаданской области </w:t>
      </w:r>
      <w:hyperlink r:id="rId22" w:history="1">
        <w:r>
          <w:rPr>
            <w:rStyle w:val="a4"/>
          </w:rPr>
          <w:t>от 27.07.2009 №1167-ОЗ</w:t>
        </w:r>
      </w:hyperlink>
      <w:r>
        <w:t>}</w:t>
      </w:r>
    </w:p>
    <w:p w:rsidR="005C4246" w:rsidRDefault="005C4246" w:rsidP="005C4246">
      <w:pPr>
        <w:pStyle w:val="text"/>
      </w:pPr>
      <w:r>
        <w:t xml:space="preserve">{Изменен: Законом Магаданской области </w:t>
      </w:r>
      <w:hyperlink r:id="rId23" w:tooltip="Новый документ" w:history="1">
        <w:r w:rsidRPr="00E43A00">
          <w:rPr>
            <w:rStyle w:val="a4"/>
          </w:rPr>
          <w:t>от 20.11.2009 №1201-ОЗ</w:t>
        </w:r>
      </w:hyperlink>
      <w:r>
        <w:t>}</w:t>
      </w:r>
    </w:p>
    <w:p w:rsidR="005C4246" w:rsidRPr="00DB5706" w:rsidRDefault="005C4246" w:rsidP="005C4246">
      <w:pPr>
        <w:pStyle w:val="text"/>
      </w:pPr>
      <w:r w:rsidRPr="00DB5706">
        <w:t>{</w:t>
      </w:r>
      <w:r>
        <w:t xml:space="preserve">Изменен: Законом Магаданской области </w:t>
      </w:r>
      <w:hyperlink r:id="rId24" w:tooltip="Новый документ" w:history="1">
        <w:r w:rsidRPr="00DB5706">
          <w:rPr>
            <w:rStyle w:val="a4"/>
          </w:rPr>
          <w:t>от 25.12.2009 №1211-ОЗ</w:t>
        </w:r>
      </w:hyperlink>
      <w:r w:rsidRPr="00DB5706">
        <w:t>}</w:t>
      </w:r>
    </w:p>
    <w:p w:rsidR="005C4246" w:rsidRDefault="005C4246" w:rsidP="005C4246">
      <w:pPr>
        <w:pStyle w:val="text"/>
      </w:pPr>
      <w:r w:rsidRPr="00DB5706">
        <w:t>{</w:t>
      </w:r>
      <w:r>
        <w:t xml:space="preserve">Изменен: Законом Магаданской области </w:t>
      </w:r>
      <w:hyperlink r:id="rId25" w:tooltip="Новый документ" w:history="1">
        <w:r w:rsidRPr="001A6A22">
          <w:rPr>
            <w:rStyle w:val="a4"/>
          </w:rPr>
          <w:t>от 03.03.2010 №1231-ОЗ</w:t>
        </w:r>
      </w:hyperlink>
      <w:r w:rsidRPr="00DB5706">
        <w:t>}</w:t>
      </w:r>
    </w:p>
    <w:p w:rsidR="005C4246" w:rsidRDefault="005C4246" w:rsidP="005C4246">
      <w:pPr>
        <w:pStyle w:val="text"/>
      </w:pPr>
      <w:r w:rsidRPr="002164AC">
        <w:t>{</w:t>
      </w:r>
      <w:r>
        <w:t xml:space="preserve">Изменен: Законом Магаданской области </w:t>
      </w:r>
      <w:hyperlink r:id="rId26" w:history="1">
        <w:r w:rsidRPr="002164AC">
          <w:rPr>
            <w:rStyle w:val="a4"/>
          </w:rPr>
          <w:t>от 26.07.2010 №1304-ОЗ</w:t>
        </w:r>
      </w:hyperlink>
      <w:r w:rsidRPr="002164AC">
        <w:t>}</w:t>
      </w:r>
    </w:p>
    <w:p w:rsidR="005C4246" w:rsidRDefault="005C4246" w:rsidP="005C4246">
      <w:pPr>
        <w:pStyle w:val="text"/>
      </w:pPr>
      <w:r w:rsidRPr="003B7EEF">
        <w:t>{</w:t>
      </w:r>
      <w:r>
        <w:t xml:space="preserve">Изменен: Законом Магаданской области </w:t>
      </w:r>
      <w:hyperlink r:id="rId27" w:history="1">
        <w:r w:rsidRPr="003B7EEF">
          <w:rPr>
            <w:rStyle w:val="a4"/>
          </w:rPr>
          <w:t>от 26.07.2010 №1308-ОЗ</w:t>
        </w:r>
      </w:hyperlink>
      <w:r w:rsidRPr="003B7EEF">
        <w:t>}</w:t>
      </w:r>
    </w:p>
    <w:p w:rsidR="005C4246" w:rsidRDefault="005C4246" w:rsidP="005C4246">
      <w:pPr>
        <w:pStyle w:val="text"/>
      </w:pPr>
      <w:r w:rsidRPr="00B83648">
        <w:t>{</w:t>
      </w:r>
      <w:r>
        <w:t xml:space="preserve">Изменен: Законом Магаданской области </w:t>
      </w:r>
      <w:hyperlink r:id="rId28" w:history="1">
        <w:r w:rsidRPr="00B83648">
          <w:rPr>
            <w:rStyle w:val="a4"/>
          </w:rPr>
          <w:t>от 26.07.2010 №1311-ОЗ</w:t>
        </w:r>
      </w:hyperlink>
      <w:r w:rsidRPr="00B83648">
        <w:t>}</w:t>
      </w:r>
    </w:p>
    <w:p w:rsidR="005C4246" w:rsidRDefault="005C4246" w:rsidP="005C4246">
      <w:pPr>
        <w:pStyle w:val="text"/>
      </w:pPr>
      <w:r w:rsidRPr="00B83648">
        <w:t>{</w:t>
      </w:r>
      <w:r>
        <w:t xml:space="preserve">Изменен: Законом Магаданской области </w:t>
      </w:r>
      <w:hyperlink r:id="rId29" w:tgtFrame="ChangingDocument" w:history="1">
        <w:r w:rsidRPr="00841E96">
          <w:rPr>
            <w:rStyle w:val="a4"/>
          </w:rPr>
          <w:t>от 08.12.2010 №1332-ОЗ</w:t>
        </w:r>
      </w:hyperlink>
      <w:r w:rsidRPr="00841E96">
        <w:t>}</w:t>
      </w:r>
    </w:p>
    <w:p w:rsidR="005C4246" w:rsidRPr="00841E96" w:rsidRDefault="005C4246" w:rsidP="005C4246">
      <w:pPr>
        <w:pStyle w:val="text"/>
      </w:pPr>
      <w:r w:rsidRPr="00B83648">
        <w:t>{</w:t>
      </w:r>
      <w:r>
        <w:t xml:space="preserve">Изменен: Законом Магаданской области </w:t>
      </w:r>
      <w:hyperlink r:id="rId30" w:tgtFrame="Logical" w:history="1">
        <w:r w:rsidRPr="008F043E">
          <w:rPr>
            <w:rStyle w:val="a4"/>
          </w:rPr>
          <w:t>от 04.03.2011 №1365-ОЗ</w:t>
        </w:r>
      </w:hyperlink>
      <w:r w:rsidRPr="00841E96">
        <w:t>}</w:t>
      </w:r>
    </w:p>
    <w:p w:rsidR="005C4246" w:rsidRDefault="005C4246" w:rsidP="005C4246">
      <w:pPr>
        <w:pStyle w:val="text"/>
      </w:pPr>
      <w:r w:rsidRPr="00B83648">
        <w:t>{</w:t>
      </w:r>
      <w:r>
        <w:t xml:space="preserve">Изменен: Законом Магаданской области </w:t>
      </w:r>
      <w:hyperlink r:id="rId31" w:tgtFrame="Logical" w:history="1">
        <w:r w:rsidRPr="000329A6">
          <w:rPr>
            <w:rStyle w:val="a4"/>
          </w:rPr>
          <w:t>от 04.03.2011 №1366-ОЗ</w:t>
        </w:r>
      </w:hyperlink>
      <w:r w:rsidRPr="00841E96">
        <w:t>}</w:t>
      </w:r>
    </w:p>
    <w:p w:rsidR="005C4246" w:rsidRDefault="005C4246" w:rsidP="005C4246">
      <w:pPr>
        <w:pStyle w:val="text"/>
      </w:pPr>
      <w:r w:rsidRPr="00B83648">
        <w:t>{</w:t>
      </w:r>
      <w:r>
        <w:t xml:space="preserve">Изменен: Законом Магаданской области </w:t>
      </w:r>
      <w:hyperlink r:id="rId32" w:tgtFrame="ChangingDocument" w:history="1">
        <w:r w:rsidRPr="000B6828">
          <w:rPr>
            <w:rStyle w:val="a4"/>
          </w:rPr>
          <w:t>от 09.06.2011 №1397-ОЗ</w:t>
        </w:r>
      </w:hyperlink>
      <w:r w:rsidRPr="000B6828">
        <w:t>}</w:t>
      </w:r>
    </w:p>
    <w:p w:rsidR="005C4246" w:rsidRPr="007579E6" w:rsidRDefault="005C4246" w:rsidP="005C4246">
      <w:pPr>
        <w:pStyle w:val="text"/>
      </w:pPr>
      <w:r w:rsidRPr="00B83648">
        <w:t>{</w:t>
      </w:r>
      <w:r>
        <w:t xml:space="preserve">Изменен: Законом Магаданской области </w:t>
      </w:r>
      <w:hyperlink r:id="rId33" w:tgtFrame="ChangingDocument" w:history="1">
        <w:r w:rsidRPr="007579E6">
          <w:rPr>
            <w:rStyle w:val="a4"/>
          </w:rPr>
          <w:t>от 18.07.2011 №1400-ОЗ</w:t>
        </w:r>
      </w:hyperlink>
      <w:r w:rsidRPr="007579E6">
        <w:t>}</w:t>
      </w:r>
    </w:p>
    <w:p w:rsidR="005C4246" w:rsidRPr="002C00D2" w:rsidRDefault="005C4246" w:rsidP="005C4246">
      <w:pPr>
        <w:pStyle w:val="text"/>
      </w:pPr>
      <w:r w:rsidRPr="00B83648">
        <w:t>{</w:t>
      </w:r>
      <w:r>
        <w:t xml:space="preserve">Изменен: Законом Магаданской области </w:t>
      </w:r>
      <w:hyperlink r:id="rId34" w:tgtFrame="ChangingDocument" w:history="1">
        <w:r w:rsidRPr="002C00D2">
          <w:rPr>
            <w:rStyle w:val="a4"/>
          </w:rPr>
          <w:t>от 02.12.2011 №1446-ОЗ</w:t>
        </w:r>
      </w:hyperlink>
      <w:r>
        <w:t>}</w:t>
      </w:r>
    </w:p>
    <w:p w:rsidR="005C4246" w:rsidRPr="0082790F" w:rsidRDefault="005C4246" w:rsidP="005C4246">
      <w:pPr>
        <w:pStyle w:val="text"/>
      </w:pPr>
      <w:r w:rsidRPr="00B83648">
        <w:t>{</w:t>
      </w:r>
      <w:r>
        <w:t xml:space="preserve">Изменен: Законом Магаданской области </w:t>
      </w:r>
      <w:hyperlink r:id="rId35" w:tgtFrame="ChangingDocument" w:history="1">
        <w:r w:rsidRPr="0082790F">
          <w:rPr>
            <w:rStyle w:val="a4"/>
          </w:rPr>
          <w:t>от 23.04.2012 №1489-ОЗ</w:t>
        </w:r>
      </w:hyperlink>
      <w:r>
        <w:t>}</w:t>
      </w:r>
    </w:p>
    <w:p w:rsidR="005C4246" w:rsidRPr="00E47165" w:rsidRDefault="005C4246" w:rsidP="005C4246">
      <w:pPr>
        <w:pStyle w:val="text"/>
      </w:pPr>
      <w:r w:rsidRPr="00B83648">
        <w:t>{</w:t>
      </w:r>
      <w:r>
        <w:t xml:space="preserve">Изменен: Законом Магаданской области </w:t>
      </w:r>
      <w:hyperlink r:id="rId36" w:tgtFrame="ChangingDocument" w:history="1">
        <w:r w:rsidRPr="00E47165">
          <w:rPr>
            <w:rStyle w:val="a4"/>
          </w:rPr>
          <w:t>от 09.06.2012 №1507-ОЗ</w:t>
        </w:r>
      </w:hyperlink>
      <w:r>
        <w:t>}</w:t>
      </w:r>
    </w:p>
    <w:p w:rsidR="005C4246" w:rsidRPr="004A0CAE" w:rsidRDefault="005C4246" w:rsidP="005C4246">
      <w:pPr>
        <w:pStyle w:val="text"/>
      </w:pPr>
      <w:r w:rsidRPr="00B83648">
        <w:t>{</w:t>
      </w:r>
      <w:r>
        <w:t xml:space="preserve">Изменен: Законом Магаданской области </w:t>
      </w:r>
      <w:hyperlink r:id="rId37" w:tgtFrame="ChangingDocument" w:history="1">
        <w:r w:rsidRPr="004A0CAE">
          <w:rPr>
            <w:rStyle w:val="a4"/>
          </w:rPr>
          <w:t>от 25.07.2012 №1514-ОЗ</w:t>
        </w:r>
      </w:hyperlink>
      <w:r>
        <w:t>}</w:t>
      </w:r>
    </w:p>
    <w:p w:rsidR="005C4246" w:rsidRPr="00A044B6" w:rsidRDefault="005C4246" w:rsidP="005C4246">
      <w:pPr>
        <w:pStyle w:val="text"/>
      </w:pPr>
      <w:r w:rsidRPr="00B83648">
        <w:t>{</w:t>
      </w:r>
      <w:r>
        <w:t xml:space="preserve">Изменен: Законом Магаданской области </w:t>
      </w:r>
      <w:hyperlink r:id="rId38" w:tgtFrame="ChangingDocument" w:history="1">
        <w:r w:rsidRPr="00A044B6">
          <w:rPr>
            <w:rStyle w:val="a4"/>
          </w:rPr>
          <w:t>от 25.10.2012 №1536-ОЗ</w:t>
        </w:r>
      </w:hyperlink>
      <w:r>
        <w:t>}</w:t>
      </w:r>
    </w:p>
    <w:p w:rsidR="005C4246" w:rsidRPr="00BF0DD2" w:rsidRDefault="005C4246" w:rsidP="005C4246">
      <w:pPr>
        <w:pStyle w:val="text"/>
      </w:pPr>
      <w:r w:rsidRPr="00B83648">
        <w:t>{</w:t>
      </w:r>
      <w:r>
        <w:t xml:space="preserve">Изменен: Законом Магаданской области </w:t>
      </w:r>
      <w:hyperlink r:id="rId39" w:tgtFrame="ChangingDocument" w:history="1">
        <w:r w:rsidRPr="00BF0DD2">
          <w:rPr>
            <w:rStyle w:val="a4"/>
          </w:rPr>
          <w:t>от 25.10.2012 №1537-ОЗ</w:t>
        </w:r>
      </w:hyperlink>
      <w:r>
        <w:t>}</w:t>
      </w:r>
    </w:p>
    <w:p w:rsidR="005C4246" w:rsidRPr="00762AF7" w:rsidRDefault="005C4246" w:rsidP="005C4246">
      <w:pPr>
        <w:pStyle w:val="text"/>
      </w:pPr>
      <w:r w:rsidRPr="00B83648">
        <w:t>{</w:t>
      </w:r>
      <w:r>
        <w:t xml:space="preserve">Изменен: Законом Магаданской области </w:t>
      </w:r>
      <w:hyperlink r:id="rId40" w:tgtFrame="ChangingDocument" w:history="1">
        <w:r w:rsidRPr="00762AF7">
          <w:rPr>
            <w:rStyle w:val="a4"/>
          </w:rPr>
          <w:t>от 18.03.2013 №1595-ОЗ</w:t>
        </w:r>
      </w:hyperlink>
      <w:r>
        <w:t>}</w:t>
      </w:r>
    </w:p>
    <w:p w:rsidR="005C4246" w:rsidRDefault="005C4246" w:rsidP="005C4246">
      <w:pPr>
        <w:pStyle w:val="text"/>
      </w:pPr>
      <w:r w:rsidRPr="00B83648">
        <w:t>{</w:t>
      </w:r>
      <w:r>
        <w:t xml:space="preserve">Изменен: Законом Магаданской области </w:t>
      </w:r>
      <w:hyperlink r:id="rId41" w:tgtFrame="ChangingDocument" w:history="1">
        <w:r w:rsidRPr="002E72C4">
          <w:rPr>
            <w:rStyle w:val="a4"/>
          </w:rPr>
          <w:t>от 25.10.2013 №1650-ОЗ</w:t>
        </w:r>
      </w:hyperlink>
      <w:r>
        <w:t>}</w:t>
      </w:r>
    </w:p>
    <w:p w:rsidR="005C4246" w:rsidRDefault="005C4246" w:rsidP="005C4246">
      <w:pPr>
        <w:pStyle w:val="text"/>
      </w:pPr>
      <w:r w:rsidRPr="00B83648">
        <w:t>{</w:t>
      </w:r>
      <w:r>
        <w:t xml:space="preserve">Изменен: Законом Магаданской области </w:t>
      </w:r>
      <w:hyperlink r:id="rId42" w:tgtFrame="ChangingDocument" w:history="1">
        <w:r w:rsidRPr="003E62B8">
          <w:rPr>
            <w:rStyle w:val="a4"/>
          </w:rPr>
          <w:t>от 25.10.2013 №1653-ОЗ</w:t>
        </w:r>
      </w:hyperlink>
      <w:r>
        <w:t>}</w:t>
      </w:r>
    </w:p>
    <w:p w:rsidR="005C4246" w:rsidRPr="009E21CE" w:rsidRDefault="005C4246" w:rsidP="005C4246">
      <w:pPr>
        <w:pStyle w:val="text"/>
        <w:rPr>
          <w:bCs/>
        </w:rPr>
      </w:pPr>
      <w:r w:rsidRPr="00645C7D">
        <w:rPr>
          <w:bCs/>
        </w:rPr>
        <w:t>{</w:t>
      </w:r>
      <w:r>
        <w:rPr>
          <w:bCs/>
        </w:rPr>
        <w:t xml:space="preserve">Изменен: Законом Магаданской области </w:t>
      </w:r>
      <w:hyperlink r:id="rId43" w:tgtFrame="ChangingDocument" w:history="1">
        <w:r w:rsidRPr="009E21CE">
          <w:rPr>
            <w:rStyle w:val="a4"/>
            <w:bCs/>
          </w:rPr>
          <w:t>от 28.04.2014 №1741-ОЗ</w:t>
        </w:r>
      </w:hyperlink>
      <w:r>
        <w:rPr>
          <w:bCs/>
        </w:rPr>
        <w:t>}</w:t>
      </w:r>
    </w:p>
    <w:p w:rsidR="005C4246" w:rsidRPr="00444E2B" w:rsidRDefault="005C4246" w:rsidP="005C4246">
      <w:pPr>
        <w:pStyle w:val="text"/>
        <w:rPr>
          <w:bCs/>
        </w:rPr>
      </w:pPr>
      <w:r w:rsidRPr="00645C7D">
        <w:rPr>
          <w:bCs/>
        </w:rPr>
        <w:t>{</w:t>
      </w:r>
      <w:r>
        <w:rPr>
          <w:bCs/>
        </w:rPr>
        <w:t xml:space="preserve">Изменен: Законом Магаданской области от </w:t>
      </w:r>
      <w:hyperlink r:id="rId44" w:tgtFrame="Logical" w:history="1">
        <w:r w:rsidRPr="004E711E">
          <w:rPr>
            <w:rStyle w:val="a4"/>
            <w:bCs/>
          </w:rPr>
          <w:t>20.10.2014 № 1794-ОЗ</w:t>
        </w:r>
      </w:hyperlink>
      <w:r w:rsidRPr="00444E2B">
        <w:rPr>
          <w:bCs/>
        </w:rPr>
        <w:t>}</w:t>
      </w:r>
    </w:p>
    <w:p w:rsidR="005C4246" w:rsidRPr="004E711E" w:rsidRDefault="005C4246" w:rsidP="005C4246">
      <w:pPr>
        <w:pStyle w:val="text"/>
      </w:pPr>
      <w:r w:rsidRPr="00645C7D">
        <w:rPr>
          <w:bCs/>
        </w:rPr>
        <w:t>{</w:t>
      </w:r>
      <w:r>
        <w:rPr>
          <w:bCs/>
        </w:rPr>
        <w:t xml:space="preserve">Изменен: Законом Магаданской области </w:t>
      </w:r>
      <w:hyperlink r:id="rId45" w:tgtFrame="Logical" w:history="1">
        <w:r w:rsidRPr="004E711E">
          <w:rPr>
            <w:rStyle w:val="a4"/>
            <w:bCs/>
          </w:rPr>
          <w:t>от 22.11.2014 № 1812-ОЗ</w:t>
        </w:r>
      </w:hyperlink>
      <w:r>
        <w:rPr>
          <w:bCs/>
        </w:rPr>
        <w:t>}</w:t>
      </w:r>
    </w:p>
    <w:p w:rsidR="005C4246" w:rsidRPr="005C685C" w:rsidRDefault="005C4246" w:rsidP="005C4246">
      <w:pPr>
        <w:autoSpaceDE w:val="0"/>
        <w:autoSpaceDN w:val="0"/>
        <w:adjustRightInd w:val="0"/>
        <w:outlineLvl w:val="1"/>
      </w:pPr>
      <w:r w:rsidRPr="00645C7D">
        <w:rPr>
          <w:bCs/>
        </w:rPr>
        <w:t>{</w:t>
      </w:r>
      <w:r>
        <w:rPr>
          <w:bCs/>
        </w:rPr>
        <w:t xml:space="preserve">Изменен: Законом Магаданской области </w:t>
      </w:r>
      <w:hyperlink r:id="rId46" w:tgtFrame="Logical" w:history="1">
        <w:r w:rsidRPr="005C685C">
          <w:rPr>
            <w:rStyle w:val="a4"/>
            <w:bCs/>
          </w:rPr>
          <w:t>от 27.12.2014 № 1841-ОЗ</w:t>
        </w:r>
      </w:hyperlink>
      <w:r>
        <w:rPr>
          <w:bCs/>
        </w:rPr>
        <w:t>}</w:t>
      </w:r>
    </w:p>
    <w:p w:rsidR="005C4246" w:rsidRPr="00585799" w:rsidRDefault="005C4246" w:rsidP="005C4246">
      <w:pPr>
        <w:autoSpaceDE w:val="0"/>
        <w:autoSpaceDN w:val="0"/>
        <w:adjustRightInd w:val="0"/>
        <w:jc w:val="left"/>
        <w:outlineLvl w:val="1"/>
      </w:pPr>
      <w:r w:rsidRPr="00585799">
        <w:t>{</w:t>
      </w:r>
      <w:r>
        <w:t xml:space="preserve">Изменен :Законом Магаданской области </w:t>
      </w:r>
      <w:hyperlink r:id="rId47" w:tgtFrame="ChangingDocument" w:history="1">
        <w:r w:rsidRPr="00585799">
          <w:rPr>
            <w:rStyle w:val="a4"/>
          </w:rPr>
          <w:t>от 24.04.2015 №1890-ОЗ</w:t>
        </w:r>
      </w:hyperlink>
      <w:r w:rsidRPr="00585799">
        <w:t>}</w:t>
      </w:r>
    </w:p>
    <w:p w:rsidR="005C4246" w:rsidRPr="00A26142" w:rsidRDefault="005C4246" w:rsidP="005C4246">
      <w:pPr>
        <w:autoSpaceDE w:val="0"/>
        <w:autoSpaceDN w:val="0"/>
        <w:adjustRightInd w:val="0"/>
        <w:outlineLvl w:val="1"/>
      </w:pPr>
      <w:r w:rsidRPr="00A26142">
        <w:t>{</w:t>
      </w:r>
      <w:r>
        <w:t xml:space="preserve">Изменен: Законом Магаданской области </w:t>
      </w:r>
      <w:hyperlink r:id="rId48" w:tgtFrame="ChangingDocument" w:history="1">
        <w:r w:rsidRPr="00A26142">
          <w:rPr>
            <w:rStyle w:val="a4"/>
          </w:rPr>
          <w:t>от 16.06.2015 №1916-ОЗ</w:t>
        </w:r>
      </w:hyperlink>
      <w:r w:rsidRPr="00A26142">
        <w:t>}</w:t>
      </w:r>
    </w:p>
    <w:p w:rsidR="005C4246" w:rsidRDefault="005C4246" w:rsidP="005C4246">
      <w:pPr>
        <w:pStyle w:val="text"/>
      </w:pPr>
      <w:r w:rsidRPr="00090AAD">
        <w:t>{</w:t>
      </w:r>
      <w:r>
        <w:t xml:space="preserve">Изменен: Законом Магаданской области </w:t>
      </w:r>
      <w:hyperlink r:id="rId49" w:tgtFrame="ChangingDocument" w:history="1">
        <w:r w:rsidRPr="00B9184E">
          <w:rPr>
            <w:rStyle w:val="a4"/>
          </w:rPr>
          <w:t>от 08.10.2015 №1948-ОЗ</w:t>
        </w:r>
      </w:hyperlink>
      <w:r w:rsidRPr="00090AAD">
        <w:t>}</w:t>
      </w:r>
    </w:p>
    <w:p w:rsidR="005C4246" w:rsidRPr="00DF3F12" w:rsidRDefault="005C4246" w:rsidP="005C4246">
      <w:pPr>
        <w:pStyle w:val="text"/>
      </w:pPr>
      <w:r w:rsidRPr="00DF3F12">
        <w:t>{</w:t>
      </w:r>
      <w:r>
        <w:t xml:space="preserve">Изменен: Законом Магаданской области </w:t>
      </w:r>
      <w:hyperlink r:id="rId50" w:tgtFrame="ChangingDocument" w:history="1">
        <w:r w:rsidRPr="00DF3F12">
          <w:rPr>
            <w:rStyle w:val="a4"/>
          </w:rPr>
          <w:t>от 04.12.2015 №1960-ОЗ</w:t>
        </w:r>
      </w:hyperlink>
      <w:r w:rsidRPr="00DF3F12">
        <w:t>}</w:t>
      </w:r>
    </w:p>
    <w:p w:rsidR="005C4246" w:rsidRPr="00DF3F12" w:rsidRDefault="005C4246" w:rsidP="005C4246">
      <w:pPr>
        <w:pStyle w:val="text"/>
      </w:pPr>
      <w:r w:rsidRPr="00DF3F12">
        <w:t>{</w:t>
      </w:r>
      <w:r>
        <w:t xml:space="preserve">Изменен: Законом Магаданской области </w:t>
      </w:r>
      <w:hyperlink r:id="rId51" w:tgtFrame="ChangingDocument" w:history="1">
        <w:r w:rsidRPr="00043322">
          <w:rPr>
            <w:rStyle w:val="a4"/>
          </w:rPr>
          <w:t>от 04.12.2015 №1961-ОЗ</w:t>
        </w:r>
      </w:hyperlink>
      <w:r w:rsidRPr="00DF3F12">
        <w:t>}</w:t>
      </w:r>
    </w:p>
    <w:p w:rsidR="005C4246" w:rsidRDefault="005C4246" w:rsidP="005C4246">
      <w:pPr>
        <w:pStyle w:val="text"/>
      </w:pPr>
      <w:r w:rsidRPr="00206354">
        <w:lastRenderedPageBreak/>
        <w:t xml:space="preserve">{Изменен: Законом Магаданской области </w:t>
      </w:r>
      <w:hyperlink r:id="rId52" w:tgtFrame="ChangingDocument" w:history="1">
        <w:r w:rsidRPr="00C8772A">
          <w:rPr>
            <w:rStyle w:val="a4"/>
          </w:rPr>
          <w:t>от 25.12.2015 №1982-ОЗ</w:t>
        </w:r>
      </w:hyperlink>
      <w:r w:rsidRPr="00206354">
        <w:t>}</w:t>
      </w:r>
    </w:p>
    <w:p w:rsidR="005C4246" w:rsidRDefault="005C4246" w:rsidP="005C4246">
      <w:pPr>
        <w:pStyle w:val="text"/>
      </w:pPr>
      <w:r w:rsidRPr="00BE4131">
        <w:t>{</w:t>
      </w:r>
      <w:r>
        <w:t xml:space="preserve">Изменен: Законом Магаданской области </w:t>
      </w:r>
      <w:hyperlink r:id="rId53" w:tgtFrame="ChangingDocument" w:history="1">
        <w:r w:rsidRPr="00BE4131">
          <w:rPr>
            <w:rStyle w:val="a4"/>
          </w:rPr>
          <w:t>от 03.03.2016 №2006-ОЗ</w:t>
        </w:r>
      </w:hyperlink>
      <w:r w:rsidRPr="00BE4131">
        <w:t>}</w:t>
      </w:r>
    </w:p>
    <w:p w:rsidR="005C4246" w:rsidRDefault="005C4246" w:rsidP="005C4246">
      <w:pPr>
        <w:pStyle w:val="text"/>
      </w:pPr>
      <w:r w:rsidRPr="0090215D">
        <w:t>{</w:t>
      </w:r>
      <w:r>
        <w:t xml:space="preserve">Изменен: Законом Магаданской области </w:t>
      </w:r>
      <w:hyperlink r:id="rId54" w:tgtFrame="ChangingDocument" w:history="1">
        <w:r w:rsidRPr="0090215D">
          <w:rPr>
            <w:rStyle w:val="a4"/>
          </w:rPr>
          <w:t>от 03.03.2016 №2007-ОЗ</w:t>
        </w:r>
      </w:hyperlink>
      <w:r w:rsidRPr="0090215D">
        <w:t>}</w:t>
      </w:r>
    </w:p>
    <w:p w:rsidR="005C4246" w:rsidRPr="00827160" w:rsidRDefault="005C4246" w:rsidP="005C4246">
      <w:pPr>
        <w:pStyle w:val="text"/>
      </w:pPr>
      <w:r w:rsidRPr="00827160">
        <w:t>{</w:t>
      </w:r>
      <w:r>
        <w:t xml:space="preserve">Изменен: Законом Магаданской области </w:t>
      </w:r>
      <w:hyperlink r:id="rId55" w:tgtFrame="ChangingDocument" w:history="1">
        <w:r w:rsidRPr="00827160">
          <w:rPr>
            <w:rStyle w:val="a4"/>
          </w:rPr>
          <w:t>от 30.03.2016 №2019-ОЗ</w:t>
        </w:r>
      </w:hyperlink>
      <w:r w:rsidRPr="00827160">
        <w:t>}</w:t>
      </w:r>
    </w:p>
    <w:p w:rsidR="005C4246" w:rsidRDefault="005C4246" w:rsidP="005C4246">
      <w:r w:rsidRPr="00AF778D">
        <w:t>{Изменен: Законом Магаданской области</w:t>
      </w:r>
      <w:r w:rsidR="008E11B6">
        <w:t xml:space="preserve"> </w:t>
      </w:r>
      <w:hyperlink r:id="rId56" w:tgtFrame="Logical" w:history="1">
        <w:r w:rsidRPr="00AF778D">
          <w:rPr>
            <w:rStyle w:val="a4"/>
          </w:rPr>
          <w:t>от 29.07.2016 №2067-ОЗ</w:t>
        </w:r>
      </w:hyperlink>
      <w:r w:rsidRPr="00827160">
        <w:t>}</w:t>
      </w:r>
    </w:p>
    <w:p w:rsidR="008E11B6" w:rsidRDefault="008E11B6" w:rsidP="005C4246">
      <w:r>
        <w:t>(</w:t>
      </w:r>
      <w:r w:rsidRPr="00AF778D">
        <w:t>Изменен: Законом Магаданской области</w:t>
      </w:r>
      <w:r>
        <w:t xml:space="preserve"> </w:t>
      </w:r>
      <w:hyperlink r:id="rId57" w:tgtFrame="ChangingDocument" w:history="1">
        <w:r w:rsidRPr="008E11B6">
          <w:rPr>
            <w:rStyle w:val="a4"/>
          </w:rPr>
          <w:t>от 29.07.2016 №2078-ОЗ</w:t>
        </w:r>
      </w:hyperlink>
      <w:r>
        <w:t>)</w:t>
      </w:r>
    </w:p>
    <w:p w:rsidR="005C4246" w:rsidRPr="00316A9C" w:rsidRDefault="005C4246" w:rsidP="005C4246">
      <w:pPr>
        <w:autoSpaceDE w:val="0"/>
        <w:autoSpaceDN w:val="0"/>
        <w:adjustRightInd w:val="0"/>
        <w:outlineLvl w:val="1"/>
      </w:pPr>
      <w:r w:rsidRPr="00AF778D">
        <w:t>{Изменен: Законом Магаданской области</w:t>
      </w:r>
      <w:hyperlink r:id="rId58" w:tgtFrame="ChangingDocument" w:history="1">
        <w:r w:rsidRPr="00316A9C">
          <w:rPr>
            <w:rStyle w:val="a4"/>
          </w:rPr>
          <w:t>от 28.10.2016 №2096-ОЗ</w:t>
        </w:r>
      </w:hyperlink>
      <w:r w:rsidRPr="00316A9C">
        <w:t>}</w:t>
      </w:r>
    </w:p>
    <w:p w:rsidR="005C4246" w:rsidRPr="00A13633" w:rsidRDefault="005C4246" w:rsidP="005C4246">
      <w:pPr>
        <w:autoSpaceDE w:val="0"/>
        <w:autoSpaceDN w:val="0"/>
        <w:adjustRightInd w:val="0"/>
        <w:outlineLvl w:val="1"/>
      </w:pPr>
      <w:r w:rsidRPr="00AF778D">
        <w:t>{Изменен: Законом Магаданской области</w:t>
      </w:r>
      <w:hyperlink r:id="rId59" w:tgtFrame="ChangingDocument" w:history="1">
        <w:r w:rsidRPr="00A13633">
          <w:rPr>
            <w:rStyle w:val="a4"/>
          </w:rPr>
          <w:t>от 28.10.2016 №2103-ОЗ</w:t>
        </w:r>
      </w:hyperlink>
      <w:r w:rsidRPr="00A13633">
        <w:t>}</w:t>
      </w:r>
    </w:p>
    <w:p w:rsidR="005C4246" w:rsidRPr="005C4246" w:rsidRDefault="005C4246" w:rsidP="005C4246">
      <w:pPr>
        <w:jc w:val="left"/>
        <w:rPr>
          <w:rFonts w:eastAsia="Calibri" w:cs="Arial"/>
          <w:lang w:eastAsia="en-US"/>
        </w:rPr>
      </w:pPr>
      <w:r w:rsidRPr="005C4246">
        <w:rPr>
          <w:rFonts w:eastAsia="Calibri" w:cs="Arial"/>
          <w:lang w:eastAsia="en-US"/>
        </w:rPr>
        <w:t>{</w:t>
      </w:r>
      <w:r>
        <w:rPr>
          <w:rFonts w:eastAsia="Calibri" w:cs="Arial"/>
          <w:lang w:eastAsia="en-US"/>
        </w:rPr>
        <w:t xml:space="preserve">Изменен: Законом </w:t>
      </w:r>
      <w:r w:rsidRPr="005C4246">
        <w:rPr>
          <w:rFonts w:eastAsia="Calibri" w:cs="Arial"/>
          <w:lang w:eastAsia="en-US"/>
        </w:rPr>
        <w:t xml:space="preserve">Магаданской области </w:t>
      </w:r>
      <w:hyperlink r:id="rId60"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344FD5" w:rsidP="005C4246">
      <w:pPr>
        <w:autoSpaceDE w:val="0"/>
        <w:autoSpaceDN w:val="0"/>
        <w:adjustRightInd w:val="0"/>
        <w:outlineLvl w:val="1"/>
      </w:pPr>
      <w:r>
        <w:rPr>
          <w:rFonts w:eastAsia="Calibri" w:cs="Arial"/>
          <w:lang w:eastAsia="en-US"/>
        </w:rPr>
        <w:t xml:space="preserve">(Изменен: Законом </w:t>
      </w:r>
      <w:r w:rsidRPr="005C4246">
        <w:rPr>
          <w:rFonts w:eastAsia="Calibri" w:cs="Arial"/>
          <w:lang w:eastAsia="en-US"/>
        </w:rPr>
        <w:t>Магаданской области</w:t>
      </w:r>
      <w:r>
        <w:rPr>
          <w:rFonts w:eastAsia="Calibri" w:cs="Arial"/>
          <w:lang w:eastAsia="en-US"/>
        </w:rPr>
        <w:t xml:space="preserve"> </w:t>
      </w:r>
      <w:hyperlink r:id="rId61"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62"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t xml:space="preserve">(в ред. Закона Магаданской области </w:t>
      </w:r>
      <w:hyperlink r:id="rId63"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64"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65" w:history="1">
        <w:r>
          <w:rPr>
            <w:rStyle w:val="a4"/>
          </w:rPr>
          <w:t>от 09.01.2008 № 968-ОЗ</w:t>
        </w:r>
      </w:hyperlink>
      <w:r>
        <w:t>)</w:t>
      </w:r>
    </w:p>
    <w:p w:rsidR="005C4246" w:rsidRDefault="005C4246" w:rsidP="005C4246">
      <w:pPr>
        <w:pStyle w:val="text"/>
      </w:pPr>
      <w:r>
        <w:t xml:space="preserve">(пп.1 в ред. Закона Магаданской области </w:t>
      </w:r>
      <w:hyperlink r:id="rId66"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67"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статьей 19.4.1, частью 1 статьи 19.5,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5C4246" w:rsidRDefault="005C4246" w:rsidP="005C4246">
      <w:pPr>
        <w:autoSpaceDE w:val="0"/>
        <w:autoSpaceDN w:val="0"/>
        <w:adjustRightInd w:val="0"/>
        <w:jc w:val="left"/>
        <w:outlineLvl w:val="1"/>
        <w:rPr>
          <w:bCs/>
        </w:rPr>
      </w:pPr>
      <w:r>
        <w:lastRenderedPageBreak/>
        <w:t xml:space="preserve">(п.п. 4 введен </w:t>
      </w:r>
      <w:r>
        <w:rPr>
          <w:bCs/>
        </w:rPr>
        <w:t xml:space="preserve">Законом Магаданской области </w:t>
      </w:r>
      <w:hyperlink r:id="rId68"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69"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0"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71"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72"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73"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4"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75"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t xml:space="preserve">Статья 2.1. Утратила силу. - Закон Магаданской области </w:t>
      </w:r>
      <w:hyperlink r:id="rId76"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77"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78"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79"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0" w:tgtFrame="ChangingDocument" w:history="1">
        <w:r w:rsidRPr="00080FC6">
          <w:rPr>
            <w:rStyle w:val="a4"/>
          </w:rPr>
          <w:t>от 02.12.2011 №1446-ОЗ</w:t>
        </w:r>
      </w:hyperlink>
      <w:r w:rsidRPr="00080FC6">
        <w:t>)</w:t>
      </w:r>
    </w:p>
    <w:p w:rsidR="005C4246" w:rsidRDefault="005C4246" w:rsidP="005C4246">
      <w:pPr>
        <w:pStyle w:val="text"/>
      </w:pPr>
      <w:r>
        <w:lastRenderedPageBreak/>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81"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82"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1" w:name="Par3"/>
      <w:bookmarkEnd w:id="1"/>
      <w:r>
        <w:t xml:space="preserve">(статья введена Законом Магаданской области </w:t>
      </w:r>
      <w:hyperlink r:id="rId83"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2" w:name="Par5"/>
      <w:bookmarkEnd w:id="2"/>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lastRenderedPageBreak/>
        <w:t xml:space="preserve">(Наименование главы в ред. Закона Магаданской области </w:t>
      </w:r>
      <w:hyperlink r:id="rId84"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85"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86"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lastRenderedPageBreak/>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87"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88"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89"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t xml:space="preserve">(в ред. Закона Магаданской области </w:t>
      </w:r>
      <w:hyperlink r:id="rId90"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91"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92"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93"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lastRenderedPageBreak/>
        <w:t xml:space="preserve">Статья 3.8. Организация и проведение азартных игр в общественных местах - Утратила силу. - Закон Магаданской области </w:t>
      </w:r>
      <w:hyperlink r:id="rId94"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95" w:history="1">
        <w:r>
          <w:rPr>
            <w:rStyle w:val="a4"/>
          </w:rPr>
          <w:t>от 24.10.2005 № 616-ОЗ</w:t>
        </w:r>
      </w:hyperlink>
      <w:r>
        <w:t xml:space="preserve"> (ред. 23.12.2005), </w:t>
      </w:r>
      <w:hyperlink r:id="rId96"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97"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3.10.Нарушение общественного порядка и общественной безопасности при содержании собак</w:t>
      </w:r>
    </w:p>
    <w:p w:rsidR="005C4246" w:rsidRPr="00762AF7" w:rsidRDefault="005C4246" w:rsidP="005C4246">
      <w:pPr>
        <w:pStyle w:val="text"/>
      </w:pPr>
      <w:r>
        <w:t xml:space="preserve">(статья 3.10 в ред. Закона Магаданской области </w:t>
      </w:r>
      <w:hyperlink r:id="rId98" w:tgtFrame="ChangingDocument" w:history="1">
        <w:r w:rsidRPr="00762AF7">
          <w:rPr>
            <w:rStyle w:val="a4"/>
          </w:rPr>
          <w:t>от 18.03.2013 №1595-ОЗ</w:t>
        </w:r>
      </w:hyperlink>
      <w:r>
        <w:t>)</w:t>
      </w:r>
    </w:p>
    <w:p w:rsidR="005C4246" w:rsidRPr="003B7EEF" w:rsidRDefault="005C4246" w:rsidP="005C4246">
      <w:pPr>
        <w:pStyle w:val="article"/>
      </w:pPr>
    </w:p>
    <w:p w:rsidR="005C4246" w:rsidRDefault="005C4246" w:rsidP="005C4246">
      <w:pPr>
        <w:pStyle w:val="text"/>
      </w:pPr>
      <w:r w:rsidRPr="006F70AD">
        <w:t xml:space="preserve">Безнадзорный выгул, оставление собак без присмотра в общественныхместах –влечет наложение административного штрафа </w:t>
      </w:r>
      <w:r w:rsidRPr="00C46649">
        <w:rPr>
          <w:bCs/>
        </w:rPr>
        <w:t>на граждан в размере от четырех тысяч до пяти тысяч рублей, на юридических лиц – от десяти тысяч до пятидесяти тысяч рублей</w:t>
      </w:r>
      <w:r w:rsidRPr="006F70AD">
        <w:t>.</w:t>
      </w:r>
    </w:p>
    <w:p w:rsidR="005C4246" w:rsidRDefault="005C4246" w:rsidP="005C4246">
      <w:pPr>
        <w:autoSpaceDE w:val="0"/>
        <w:autoSpaceDN w:val="0"/>
        <w:adjustRightInd w:val="0"/>
      </w:pPr>
      <w:r>
        <w:t xml:space="preserve">(абз. в ред. </w:t>
      </w:r>
      <w:r>
        <w:rPr>
          <w:bCs/>
        </w:rPr>
        <w:t xml:space="preserve">Закона Магаданской области </w:t>
      </w:r>
      <w:hyperlink r:id="rId99" w:tgtFrame="ChangingDocument" w:history="1">
        <w:r w:rsidRPr="00A26142">
          <w:rPr>
            <w:rStyle w:val="a4"/>
          </w:rPr>
          <w:t>от 16.06.2015 №1916-ОЗ</w:t>
        </w:r>
      </w:hyperlink>
      <w:r>
        <w:t>)</w:t>
      </w:r>
    </w:p>
    <w:p w:rsidR="005C4246" w:rsidRDefault="005C4246" w:rsidP="005C4246">
      <w:pPr>
        <w:pStyle w:val="text"/>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0"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t xml:space="preserve">Статья 3.12. </w:t>
      </w:r>
      <w:r>
        <w:t xml:space="preserve">Утратил силу Законом Магаданской области </w:t>
      </w:r>
      <w:hyperlink r:id="rId101"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02"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03"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lastRenderedPageBreak/>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04" w:tgtFrame="ChangingDocument" w:history="1">
        <w:r w:rsidRPr="00841E96">
          <w:rPr>
            <w:rStyle w:val="a4"/>
          </w:rPr>
          <w:t>от 08.12.2010 №1332-ОЗ</w:t>
        </w:r>
      </w:hyperlink>
      <w:r>
        <w:t>)</w:t>
      </w:r>
    </w:p>
    <w:p w:rsidR="005C4246" w:rsidRDefault="005C4246" w:rsidP="005C4246"/>
    <w:tbl>
      <w:tblPr>
        <w:tblW w:w="13064" w:type="dxa"/>
        <w:tblInd w:w="828" w:type="dxa"/>
        <w:tblLook w:val="01E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05"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06"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07"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08"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09"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0"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11"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lastRenderedPageBreak/>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12"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13"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5C4246"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14"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15" w:tgtFrame="ChangingDocument" w:history="1">
        <w:r w:rsidRPr="008E11B6">
          <w:rPr>
            <w:rStyle w:val="a4"/>
          </w:rPr>
          <w:t>от 29.07.2016 №2078-ОЗ</w:t>
        </w:r>
      </w:hyperlink>
      <w:r>
        <w:t>)</w:t>
      </w:r>
    </w:p>
    <w:p w:rsidR="005C4246" w:rsidRDefault="005C4246" w:rsidP="005C4246">
      <w:pPr>
        <w:pStyle w:val="text"/>
      </w:pPr>
      <w:r>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16"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17"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18"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19"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lastRenderedPageBreak/>
        <w:t>(</w:t>
      </w:r>
      <w:r>
        <w:t xml:space="preserve">наименование в ред. Закона </w:t>
      </w:r>
      <w:r w:rsidRPr="00080FC6">
        <w:t xml:space="preserve">Магаданской области </w:t>
      </w:r>
      <w:hyperlink r:id="rId120"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21"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2" w:history="1">
        <w:r>
          <w:rPr>
            <w:rStyle w:val="a4"/>
          </w:rPr>
          <w:t>от 24.10.2005 № 616-ОЗ</w:t>
        </w:r>
      </w:hyperlink>
      <w:r>
        <w:t xml:space="preserve"> (ред. 23.12.2005), </w:t>
      </w:r>
      <w:hyperlink r:id="rId123"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24"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25"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6" w:history="1">
        <w:r>
          <w:rPr>
            <w:rStyle w:val="a4"/>
          </w:rPr>
          <w:t>от 24.10.2005 № 616-ОЗ</w:t>
        </w:r>
      </w:hyperlink>
      <w:r>
        <w:t xml:space="preserve"> (ред. 23.12.2005), </w:t>
      </w:r>
      <w:hyperlink r:id="rId127" w:history="1">
        <w:r>
          <w:rPr>
            <w:rStyle w:val="a4"/>
          </w:rPr>
          <w:t>от 08.08.2007 № 889-ОЗ</w:t>
        </w:r>
      </w:hyperlink>
      <w:r>
        <w:t>)</w:t>
      </w:r>
    </w:p>
    <w:p w:rsidR="005C4246" w:rsidRDefault="005C4246" w:rsidP="005C4246">
      <w:pPr>
        <w:pStyle w:val="text"/>
      </w:pPr>
      <w:r>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28" w:history="1">
        <w:r>
          <w:rPr>
            <w:rStyle w:val="a4"/>
          </w:rPr>
          <w:t>от 24.10.2005 № 616-ОЗ</w:t>
        </w:r>
      </w:hyperlink>
      <w:r>
        <w:t xml:space="preserve"> (ред. 23.12.2005), </w:t>
      </w:r>
      <w:hyperlink r:id="rId129"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30"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31"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32" w:history="1">
        <w:r>
          <w:rPr>
            <w:rStyle w:val="a4"/>
          </w:rPr>
          <w:t>от 24.10.2005 № 616-ОЗ</w:t>
        </w:r>
      </w:hyperlink>
      <w:r>
        <w:t xml:space="preserve"> (ред. 23.12.2005), </w:t>
      </w:r>
      <w:hyperlink r:id="rId133"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34"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35"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lastRenderedPageBreak/>
        <w:t>(</w:t>
      </w:r>
      <w:r>
        <w:t xml:space="preserve">статья 4.5 исключена Законом </w:t>
      </w:r>
      <w:r w:rsidRPr="00080FC6">
        <w:t xml:space="preserve">Магаданской области </w:t>
      </w:r>
      <w:hyperlink r:id="rId136"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37"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t xml:space="preserve">(Утратила силу Законом Магаданской области </w:t>
      </w:r>
      <w:hyperlink r:id="rId138"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39"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40"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41"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42" w:history="1">
        <w:r>
          <w:rPr>
            <w:rStyle w:val="a4"/>
          </w:rPr>
          <w:t>от 02.05.2007 № 842-ОЗ</w:t>
        </w:r>
      </w:hyperlink>
      <w:r>
        <w:t>.</w:t>
      </w:r>
    </w:p>
    <w:p w:rsidR="005C4246" w:rsidRDefault="005C4246" w:rsidP="005C4246">
      <w:pPr>
        <w:pStyle w:val="text"/>
      </w:pPr>
      <w:r>
        <w:t xml:space="preserve">Статья 6.3. Утратила силу. - Закон Магаданской области </w:t>
      </w:r>
      <w:hyperlink r:id="rId143"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Статья 6.4. Нарушение правил благоустройства территории поселения (городского округа)</w:t>
      </w:r>
    </w:p>
    <w:p w:rsidR="005C4246" w:rsidRDefault="005C4246" w:rsidP="005C4246">
      <w:pPr>
        <w:pStyle w:val="text"/>
      </w:pPr>
      <w:r>
        <w:t xml:space="preserve">(в ред. Закона Магаданской области </w:t>
      </w:r>
      <w:hyperlink r:id="rId144" w:history="1">
        <w:r>
          <w:rPr>
            <w:rStyle w:val="a4"/>
          </w:rPr>
          <w:t>от 02.05.2007 № 842-ОЗ</w:t>
        </w:r>
      </w:hyperlink>
      <w:r>
        <w:t>)</w:t>
      </w:r>
    </w:p>
    <w:p w:rsidR="005C4246" w:rsidRDefault="005C4246" w:rsidP="005C4246">
      <w:pPr>
        <w:autoSpaceDE w:val="0"/>
        <w:autoSpaceDN w:val="0"/>
        <w:adjustRightInd w:val="0"/>
        <w:ind w:firstLine="540"/>
        <w:outlineLvl w:val="3"/>
        <w:rPr>
          <w:rFonts w:cs="Arial"/>
        </w:rPr>
      </w:pPr>
      <w:r>
        <w:t>Нарушение правил благоустройства территории поселения (городского округа),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Pr>
          <w:rFonts w:cs="Arial"/>
        </w:rPr>
        <w:t xml:space="preserve">установленную </w:t>
      </w:r>
      <w:r w:rsidRPr="00AF24C3">
        <w:t>Кодексом Российской Федерации об административных правонарушениях</w:t>
      </w:r>
      <w:r>
        <w:t>,</w:t>
      </w:r>
      <w:r>
        <w:rPr>
          <w:rFonts w:cs="Arial"/>
        </w:rPr>
        <w:t xml:space="preserve"> иными статьями настоящего Закона, </w:t>
      </w:r>
    </w:p>
    <w:p w:rsidR="005C4246" w:rsidRDefault="005C4246" w:rsidP="005C4246">
      <w:pPr>
        <w:pStyle w:val="text"/>
      </w:pPr>
      <w:r>
        <w:t xml:space="preserve">(в ред. Законов Магаданской области </w:t>
      </w:r>
      <w:hyperlink r:id="rId145" w:history="1">
        <w:r>
          <w:rPr>
            <w:rStyle w:val="a4"/>
          </w:rPr>
          <w:t>от 02.05.2007 № 842-ОЗ</w:t>
        </w:r>
      </w:hyperlink>
      <w:r>
        <w:t xml:space="preserve">, </w:t>
      </w:r>
      <w:hyperlink r:id="rId146" w:history="1">
        <w:r>
          <w:rPr>
            <w:rStyle w:val="a4"/>
          </w:rPr>
          <w:t>от 28.04.2009 №1118-ОЗ</w:t>
        </w:r>
      </w:hyperlink>
      <w:r>
        <w:t>)</w:t>
      </w:r>
    </w:p>
    <w:p w:rsidR="005C4246" w:rsidRDefault="005C4246" w:rsidP="005C4246">
      <w:pPr>
        <w:pStyle w:val="text"/>
      </w:pPr>
      <w:r w:rsidRPr="00080FC6">
        <w:t>(</w:t>
      </w:r>
      <w:r>
        <w:t>абзац в ред. Закона</w:t>
      </w:r>
      <w:r w:rsidRPr="00080FC6">
        <w:t xml:space="preserve">Магаданской области </w:t>
      </w:r>
      <w:hyperlink r:id="rId147" w:tgtFrame="ChangingDocument" w:history="1">
        <w:r w:rsidRPr="00080FC6">
          <w:rPr>
            <w:rStyle w:val="a4"/>
          </w:rPr>
          <w:t>от 02.12.2011 №1446-ОЗ</w:t>
        </w:r>
      </w:hyperlink>
      <w:r w:rsidRPr="00080FC6">
        <w:t>)</w:t>
      </w:r>
    </w:p>
    <w:p w:rsidR="005C4246" w:rsidRDefault="005C4246" w:rsidP="005C4246">
      <w:pPr>
        <w:pStyle w:val="text"/>
      </w:pPr>
      <w:r>
        <w:lastRenderedPageBreak/>
        <w:t>влечет предупреждение или наложение административного штрафа</w:t>
      </w:r>
      <w:r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5C4246" w:rsidRDefault="005C4246" w:rsidP="005C4246">
      <w:pPr>
        <w:pStyle w:val="text"/>
      </w:pPr>
      <w:r>
        <w:t xml:space="preserve">(В ред. Закона Магаданской области </w:t>
      </w:r>
      <w:hyperlink r:id="rId148" w:tgtFrame="Logical" w:history="1">
        <w:r w:rsidRPr="008F043E">
          <w:rPr>
            <w:rStyle w:val="a4"/>
          </w:rPr>
          <w:t>от 04.03.2011 №1365-ОЗ</w:t>
        </w:r>
      </w:hyperlink>
      <w:r>
        <w:t>).</w:t>
      </w:r>
    </w:p>
    <w:p w:rsidR="005C4246" w:rsidRPr="00BF0DD2" w:rsidRDefault="005C4246" w:rsidP="005C4246">
      <w:pPr>
        <w:pStyle w:val="text"/>
      </w:pPr>
      <w:r>
        <w:t xml:space="preserve">(абзац в ред. Закона Магаданской области </w:t>
      </w:r>
      <w:hyperlink r:id="rId149" w:tgtFrame="ChangingDocument" w:history="1">
        <w:r w:rsidRPr="00BF0DD2">
          <w:rPr>
            <w:rStyle w:val="a4"/>
          </w:rPr>
          <w:t>от 25.10.2012 №1537-ОЗ</w:t>
        </w:r>
      </w:hyperlink>
      <w: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50" w:history="1">
        <w:r>
          <w:rPr>
            <w:rStyle w:val="a4"/>
            <w:b/>
            <w:bCs/>
          </w:rPr>
          <w:t>от 28.04.2009 №1118-ОЗ</w:t>
        </w:r>
      </w:hyperlink>
    </w:p>
    <w:p w:rsidR="005C4246" w:rsidRDefault="005C4246" w:rsidP="005C4246">
      <w:pPr>
        <w:pStyle w:val="text"/>
      </w:pPr>
      <w:r>
        <w:t>.</w:t>
      </w:r>
    </w:p>
    <w:p w:rsidR="005C4246" w:rsidRDefault="005C4246" w:rsidP="005C4246">
      <w:pPr>
        <w:pStyle w:val="text"/>
      </w:pPr>
      <w:r>
        <w:t xml:space="preserve">Статья 6.6. Утратила силу. - Закон Магаданской области </w:t>
      </w:r>
      <w:hyperlink r:id="rId151"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6.7. Нарушение правил содержания и эксплуатации устройств наружного освещения населенных пунктов</w:t>
      </w:r>
    </w:p>
    <w:p w:rsidR="005C4246" w:rsidRDefault="005C4246" w:rsidP="005C4246">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Default="005C4246" w:rsidP="005C4246">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Default="005C4246" w:rsidP="005C4246">
      <w:pPr>
        <w:pStyle w:val="text"/>
      </w:pPr>
      <w:r>
        <w:t xml:space="preserve">(п. 1 в ред. Закона Магаданской области </w:t>
      </w:r>
      <w:hyperlink r:id="rId152" w:history="1">
        <w:r>
          <w:rPr>
            <w:rStyle w:val="a4"/>
          </w:rPr>
          <w:t>от 02.08.2007 № 878-ОЗ</w:t>
        </w:r>
      </w:hyperlink>
      <w:r>
        <w:t>)</w:t>
      </w:r>
    </w:p>
    <w:p w:rsidR="005C4246" w:rsidRDefault="005C4246" w:rsidP="005C4246">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Default="005C4246" w:rsidP="005C4246">
      <w:pPr>
        <w:pStyle w:val="text"/>
      </w:pPr>
      <w:r>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Default="005C4246" w:rsidP="005C4246">
      <w:pPr>
        <w:pStyle w:val="text"/>
      </w:pPr>
      <w:r>
        <w:t xml:space="preserve">(в ред. Закона Магаданской области </w:t>
      </w:r>
      <w:hyperlink r:id="rId153" w:history="1">
        <w:r>
          <w:rPr>
            <w:rStyle w:val="a4"/>
          </w:rPr>
          <w:t>от 08.08.2007 № 889-ОЗ</w:t>
        </w:r>
      </w:hyperlink>
      <w:r>
        <w:t>)</w:t>
      </w:r>
    </w:p>
    <w:p w:rsidR="005C4246" w:rsidRDefault="005C4246" w:rsidP="005C4246">
      <w:pPr>
        <w:pStyle w:val="text"/>
      </w:pPr>
      <w:r>
        <w:t xml:space="preserve">Статья 6.8. Утратила силу. - Закон Магаданской области </w:t>
      </w:r>
      <w:hyperlink r:id="rId154" w:history="1">
        <w:r>
          <w:rPr>
            <w:rStyle w:val="a4"/>
          </w:rPr>
          <w:t>от 09.01.2008 № 968-ОЗ</w:t>
        </w:r>
      </w:hyperlink>
      <w: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55"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56"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article"/>
      </w:pPr>
      <w:r>
        <w:rPr>
          <w:b/>
          <w:bCs/>
        </w:rPr>
        <w:t>Статья 6.13. Нарушение правил выполнения работ по ремонту, окраске фасадов.</w:t>
      </w:r>
    </w:p>
    <w:p w:rsidR="005C4246" w:rsidRDefault="005C4246" w:rsidP="005C4246">
      <w:pPr>
        <w:pStyle w:val="text"/>
      </w:pPr>
      <w:r>
        <w:t xml:space="preserve">(в ред. Закона Магаданской области </w:t>
      </w:r>
      <w:hyperlink r:id="rId157" w:history="1">
        <w:r>
          <w:rPr>
            <w:rStyle w:val="a4"/>
          </w:rPr>
          <w:t>от 27.07.2009 №1167-ОЗ</w:t>
        </w:r>
      </w:hyperlink>
      <w:r>
        <w:t>)</w:t>
      </w:r>
    </w:p>
    <w:p w:rsidR="005C4246" w:rsidRDefault="005C4246" w:rsidP="005C4246">
      <w:pPr>
        <w:pStyle w:val="text"/>
      </w:pPr>
      <w:r>
        <w:lastRenderedPageBreak/>
        <w:t xml:space="preserve">Нарушение установленных </w:t>
      </w:r>
      <w:r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58"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Default="005C4246" w:rsidP="005C4246">
      <w:pPr>
        <w:pStyle w:val="article"/>
      </w:pPr>
      <w:r>
        <w:rPr>
          <w:b/>
          <w:bCs/>
        </w:rPr>
        <w:t>Статья 6.14. Нарушение правил размещения и содержания мест погребения</w:t>
      </w:r>
    </w:p>
    <w:p w:rsidR="005C4246" w:rsidRDefault="005C4246" w:rsidP="005C4246">
      <w:pPr>
        <w:pStyle w:val="text"/>
      </w:pPr>
      <w:r>
        <w:t xml:space="preserve">Нарушение правил размещения и содержания мест погребения, установленных </w:t>
      </w:r>
      <w:r w:rsidRPr="00AF24C3">
        <w:rPr>
          <w:bCs/>
        </w:rPr>
        <w:t>нормативными правовыми актами органов местного самоуправления</w:t>
      </w:r>
    </w:p>
    <w:p w:rsidR="005C4246" w:rsidRDefault="005C4246" w:rsidP="005C4246">
      <w:pPr>
        <w:pStyle w:val="text"/>
      </w:pPr>
      <w:r>
        <w:t xml:space="preserve">(в ред. Закона Магаданской области </w:t>
      </w:r>
      <w:hyperlink r:id="rId159" w:history="1">
        <w:r>
          <w:rPr>
            <w:rStyle w:val="a4"/>
          </w:rPr>
          <w:t>от 09.01.2008 № 968-ОЗ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0"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Default="005C4246" w:rsidP="005C4246">
      <w:pPr>
        <w:pStyle w:val="text"/>
      </w:pPr>
      <w:r>
        <w:t xml:space="preserve">(в ред. Законов Магаданской области </w:t>
      </w:r>
      <w:hyperlink r:id="rId161" w:history="1">
        <w:r>
          <w:rPr>
            <w:rStyle w:val="a4"/>
          </w:rPr>
          <w:t>от 24.10.2005 № 616-ОЗ</w:t>
        </w:r>
      </w:hyperlink>
      <w:r>
        <w:t xml:space="preserve"> (ред. 23.12.2005), </w:t>
      </w:r>
      <w:hyperlink r:id="rId162" w:history="1">
        <w:r>
          <w:rPr>
            <w:rStyle w:val="a4"/>
          </w:rPr>
          <w:t>от 08.08.2007 № 889-ОЗ</w:t>
        </w:r>
      </w:hyperlink>
      <w:r>
        <w:t>)</w:t>
      </w:r>
    </w:p>
    <w:p w:rsidR="005C4246" w:rsidRDefault="005C4246" w:rsidP="005C4246">
      <w:pPr>
        <w:pStyle w:val="text"/>
      </w:pPr>
    </w:p>
    <w:p w:rsidR="005C4246" w:rsidRDefault="005C4246" w:rsidP="005C4246">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5C4246" w:rsidRDefault="005C4246" w:rsidP="005C4246">
      <w:pPr>
        <w:pStyle w:val="text"/>
      </w:pPr>
      <w:r>
        <w:t xml:space="preserve">1. Нарушение установленного </w:t>
      </w:r>
      <w:r w:rsidRPr="00AF24C3">
        <w:rPr>
          <w:bCs/>
        </w:rPr>
        <w:t>нормативными правовыми актами органов местного самоуправления</w:t>
      </w:r>
      <w:r>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Default="005C4246" w:rsidP="005C4246">
      <w:pPr>
        <w:pStyle w:val="text"/>
      </w:pPr>
      <w:r>
        <w:t xml:space="preserve">(В ред. Закона Магаданской области </w:t>
      </w:r>
      <w:hyperlink r:id="rId163" w:history="1">
        <w:r>
          <w:rPr>
            <w:rStyle w:val="a4"/>
          </w:rPr>
          <w:t>от 28.04.2009 №1118-ОЗ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4"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65" w:tgtFrame="ChangingDocument" w:history="1">
        <w:r w:rsidRPr="002E72C4">
          <w:rPr>
            <w:rStyle w:val="a4"/>
          </w:rPr>
          <w:t>от 25.10.2013 №1650-ОЗ</w:t>
        </w:r>
      </w:hyperlink>
      <w:r>
        <w:t>)</w:t>
      </w:r>
    </w:p>
    <w:p w:rsidR="005C4246" w:rsidRDefault="005C4246" w:rsidP="005C4246">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Default="005C4246" w:rsidP="005C4246">
      <w:pPr>
        <w:pStyle w:val="text"/>
      </w:pPr>
      <w:r>
        <w:t xml:space="preserve">(в ред. Закона Магаданской области </w:t>
      </w:r>
      <w:hyperlink r:id="rId166" w:history="1">
        <w:r>
          <w:rPr>
            <w:rStyle w:val="a4"/>
          </w:rPr>
          <w:t>от 02.08.2007 № 878-ОЗ</w:t>
        </w:r>
      </w:hyperlink>
      <w:r>
        <w:t>)</w:t>
      </w:r>
    </w:p>
    <w:p w:rsidR="005C4246" w:rsidRDefault="005C4246" w:rsidP="005C4246">
      <w:pPr>
        <w:pStyle w:val="text"/>
      </w:pPr>
      <w: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w:t>
      </w:r>
      <w:r>
        <w:lastRenderedPageBreak/>
        <w:t xml:space="preserve">для этой цели местах в соответствии с правилами, установленными </w:t>
      </w:r>
      <w:r w:rsidRPr="00AF24C3">
        <w:rPr>
          <w:bCs/>
        </w:rPr>
        <w:t>нормативными правовыми актами органов местного самоуправления</w:t>
      </w:r>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7"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68" w:tgtFrame="ChangingDocument" w:history="1">
        <w:r w:rsidRPr="002E72C4">
          <w:rPr>
            <w:rStyle w:val="a4"/>
          </w:rPr>
          <w:t>от 25.10.2013 №1650-ОЗ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Default="005C4246" w:rsidP="005C4246">
      <w:pPr>
        <w:pStyle w:val="text"/>
      </w:pPr>
      <w:r>
        <w:t xml:space="preserve">(в ред. Законов Магаданской области </w:t>
      </w:r>
      <w:hyperlink r:id="rId169" w:history="1">
        <w:r>
          <w:rPr>
            <w:rStyle w:val="a4"/>
          </w:rPr>
          <w:t>от 24.10.2005 № 616-ОЗ</w:t>
        </w:r>
      </w:hyperlink>
      <w:r>
        <w:t xml:space="preserve"> (ред. 23.12.2005), </w:t>
      </w:r>
      <w:hyperlink r:id="rId170" w:history="1">
        <w:r>
          <w:rPr>
            <w:rStyle w:val="a4"/>
          </w:rPr>
          <w:t>от 08.08.2007 № 889-ОЗ</w:t>
        </w:r>
      </w:hyperlink>
      <w:r>
        <w:t xml:space="preserve">, </w:t>
      </w:r>
      <w:hyperlink r:id="rId171" w:history="1">
        <w:r>
          <w:rPr>
            <w:rStyle w:val="a4"/>
          </w:rPr>
          <w:t>от 28.04.2009 №1118-ОЗ</w:t>
        </w:r>
      </w:hyperlink>
      <w:r>
        <w:t>)</w:t>
      </w:r>
    </w:p>
    <w:p w:rsidR="005C4246" w:rsidRDefault="005C4246" w:rsidP="005C4246">
      <w:pPr>
        <w:pStyle w:val="text"/>
      </w:pPr>
    </w:p>
    <w:p w:rsidR="005C4246" w:rsidRDefault="005C4246" w:rsidP="005C4246">
      <w:pPr>
        <w:pStyle w:val="article"/>
      </w:pPr>
      <w:r>
        <w:rPr>
          <w:b/>
          <w:bCs/>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Default="005C4246" w:rsidP="005C4246">
      <w:pPr>
        <w:pStyle w:val="text"/>
      </w:pPr>
      <w:r>
        <w:t xml:space="preserve">Нарушение установленного </w:t>
      </w:r>
      <w:r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2" w:tgtFrame="ChangingDocument" w:history="1">
        <w:r w:rsidRPr="00080FC6">
          <w:rPr>
            <w:rStyle w:val="a4"/>
          </w:rPr>
          <w:t>от 02.12.2011 №1446-ОЗ</w:t>
        </w:r>
      </w:hyperlink>
      <w:r w:rsidRPr="00080FC6">
        <w:t>)</w:t>
      </w:r>
    </w:p>
    <w:p w:rsidR="005C4246" w:rsidRDefault="005C4246" w:rsidP="005C4246">
      <w:pPr>
        <w:pStyle w:val="text"/>
      </w:pPr>
      <w:r>
        <w:t xml:space="preserve">влечет наложение административного штрафа на должностных лиц в размере </w:t>
      </w:r>
      <w:r w:rsidRPr="00490425">
        <w:t>от двух тысяч пятисот до десяти тысяч рублей, на юридических лиц – от десяти тысяч до пятидесяти тысяч рублей</w:t>
      </w:r>
      <w:r>
        <w:t>.</w:t>
      </w:r>
    </w:p>
    <w:p w:rsidR="005C4246" w:rsidRDefault="005C4246" w:rsidP="005C4246">
      <w:pPr>
        <w:pStyle w:val="text"/>
      </w:pPr>
      <w:r>
        <w:t xml:space="preserve">(в ред. Законов Магаданской области </w:t>
      </w:r>
      <w:hyperlink r:id="rId173" w:history="1">
        <w:r>
          <w:rPr>
            <w:rStyle w:val="a4"/>
          </w:rPr>
          <w:t>от 24.10.2005 № 616-ОЗ</w:t>
        </w:r>
      </w:hyperlink>
      <w:r>
        <w:t xml:space="preserve"> (ред. 23.12.2005), </w:t>
      </w:r>
      <w:hyperlink r:id="rId174" w:history="1">
        <w:r>
          <w:rPr>
            <w:rStyle w:val="a4"/>
          </w:rPr>
          <w:t>от 08.08.2007 № 889-ОЗ</w:t>
        </w:r>
      </w:hyperlink>
      <w:r>
        <w:t>)</w:t>
      </w:r>
    </w:p>
    <w:p w:rsidR="005C4246" w:rsidRDefault="005C4246" w:rsidP="005C4246">
      <w:pPr>
        <w:pStyle w:val="text"/>
      </w:pPr>
      <w:r>
        <w:t xml:space="preserve">(абзац 2 в ред. Закона Магаданской области </w:t>
      </w:r>
      <w:hyperlink r:id="rId175" w:tgtFrame="ChangingDocument" w:history="1">
        <w:r w:rsidRPr="000B6828">
          <w:rPr>
            <w:rStyle w:val="a4"/>
          </w:rPr>
          <w:t>от 09.06.2011 №1397-ОЗ</w:t>
        </w:r>
      </w:hyperlink>
      <w: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76"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77"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78"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79"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80"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81"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82"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83"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84"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lastRenderedPageBreak/>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85"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186"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187"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t>В СФЕРЕ ТОРГОВЛИ И СЕЛЬСКОГО ХОЗЯЙСТВА</w:t>
      </w:r>
    </w:p>
    <w:p w:rsidR="005C4246" w:rsidRDefault="005C4246" w:rsidP="005C4246">
      <w:pPr>
        <w:pStyle w:val="article"/>
      </w:pPr>
      <w:r>
        <w:rPr>
          <w:b/>
          <w:bCs/>
        </w:rPr>
        <w:t>Статья 9.1. Нарушение правил торговли на специально отведенных территориях (рынках)</w:t>
      </w:r>
    </w:p>
    <w:p w:rsidR="005C4246" w:rsidRDefault="005C4246" w:rsidP="005C4246">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188" w:history="1">
        <w:r>
          <w:rPr>
            <w:rStyle w:val="a4"/>
          </w:rPr>
          <w:t>Кодекса Российской Федерации об административных правонарушениях</w:t>
        </w:r>
      </w:hyperlink>
      <w:r>
        <w:t xml:space="preserve"> -</w:t>
      </w:r>
    </w:p>
    <w:p w:rsidR="005C4246" w:rsidRDefault="005C4246" w:rsidP="005C4246">
      <w:pPr>
        <w:pStyle w:val="text"/>
      </w:pPr>
      <w:r>
        <w:t xml:space="preserve">(в ред. Законов Магаданской области </w:t>
      </w:r>
      <w:hyperlink r:id="rId189" w:history="1">
        <w:r>
          <w:rPr>
            <w:rStyle w:val="a4"/>
          </w:rPr>
          <w:t>от 02.05.2007 № 842-ОЗ</w:t>
        </w:r>
      </w:hyperlink>
      <w:r>
        <w:t xml:space="preserve">, </w:t>
      </w:r>
      <w:hyperlink r:id="rId190" w:history="1">
        <w:r>
          <w:rPr>
            <w:rStyle w:val="a4"/>
          </w:rPr>
          <w:t>от 09.01.2008 № 968-ОЗ</w:t>
        </w:r>
      </w:hyperlink>
      <w:r>
        <w:t>)</w:t>
      </w:r>
    </w:p>
    <w:p w:rsidR="005C4246" w:rsidRDefault="005C4246" w:rsidP="005C4246">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t xml:space="preserve">(в ред. Законов Магаданской области </w:t>
      </w:r>
      <w:hyperlink r:id="rId191" w:history="1">
        <w:r>
          <w:rPr>
            <w:rStyle w:val="a4"/>
          </w:rPr>
          <w:t>от 24.10.2005 № 616-ОЗ</w:t>
        </w:r>
      </w:hyperlink>
      <w:r>
        <w:t xml:space="preserve"> (ред. 23.12.2005), </w:t>
      </w:r>
      <w:hyperlink r:id="rId192" w:history="1">
        <w:r>
          <w:rPr>
            <w:rStyle w:val="a4"/>
          </w:rPr>
          <w:t>от 08.08.2007 № 889-ОЗ</w:t>
        </w:r>
      </w:hyperlink>
      <w:r>
        <w:t xml:space="preserve">, </w:t>
      </w:r>
      <w:hyperlink r:id="rId193" w:history="1">
        <w:r>
          <w:rPr>
            <w:rStyle w:val="a4"/>
          </w:rPr>
          <w:t>от 28.04.2009 №1118-ОЗ</w:t>
        </w:r>
      </w:hyperlink>
      <w:r>
        <w:t>)</w:t>
      </w:r>
    </w:p>
    <w:p w:rsidR="005C4246" w:rsidRDefault="005C4246" w:rsidP="005C4246">
      <w:pPr>
        <w:pStyle w:val="text"/>
      </w:pPr>
    </w:p>
    <w:p w:rsidR="005C4246" w:rsidRPr="00762AF7" w:rsidRDefault="005C4246" w:rsidP="005C4246">
      <w:pPr>
        <w:pStyle w:val="text"/>
      </w:pPr>
      <w:r>
        <w:rPr>
          <w:b/>
          <w:bCs/>
        </w:rPr>
        <w:t>Статья 9.2</w:t>
      </w:r>
      <w:r>
        <w:t xml:space="preserve">исключена Законом Магаданской области </w:t>
      </w:r>
      <w:hyperlink r:id="rId194"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195"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196"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197"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lastRenderedPageBreak/>
        <w:t xml:space="preserve">(статья 10.1 в ред. Закона Магаданской области </w:t>
      </w:r>
      <w:hyperlink r:id="rId198"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t xml:space="preserve">(в редакции Закона Магаданской области </w:t>
      </w:r>
      <w:hyperlink r:id="rId199" w:tgtFrame="Logical" w:history="1">
        <w:r w:rsidRPr="004C0132">
          <w:rPr>
            <w:rStyle w:val="a4"/>
            <w:rFonts w:cs="Arial"/>
          </w:rPr>
          <w:t>от 29.07.2016 №2067-ОЗ</w:t>
        </w:r>
      </w:hyperlink>
      <w:r>
        <w:rPr>
          <w:rFonts w:cs="Arial"/>
        </w:rP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00"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01"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 xml:space="preserve">3) руководитель управления по вопросам региональной безопасности аппарата губернатора Магаданской области ‒ об административных правонарушениях, предусмотренных </w:t>
      </w:r>
      <w:r w:rsidRPr="00943D9F">
        <w:rPr>
          <w:rFonts w:cs="Arial"/>
        </w:rPr>
        <w:t>статьями 3.1, 3.3, пунктом 1 статьи 3.17, стать</w:t>
      </w:r>
      <w:r w:rsidR="00B6600A">
        <w:rPr>
          <w:rFonts w:cs="Arial"/>
        </w:rPr>
        <w:t>ями</w:t>
      </w:r>
      <w:r w:rsidRPr="00943D9F">
        <w:rPr>
          <w:rFonts w:cs="Arial"/>
        </w:rPr>
        <w:t xml:space="preserve"> 3.20,</w:t>
      </w:r>
      <w:r w:rsidR="00B6600A">
        <w:rPr>
          <w:rFonts w:cs="Arial"/>
        </w:rPr>
        <w:t xml:space="preserve">3.21 </w:t>
      </w:r>
      <w:r w:rsidRPr="00827160">
        <w:rPr>
          <w:rFonts w:cs="Arial"/>
        </w:rPr>
        <w:t>пунктом 1 статьи 4.1 настоящего Закона;</w:t>
      </w:r>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02"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03"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lastRenderedPageBreak/>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t>(</w:t>
      </w:r>
      <w:r>
        <w:t>статья 10.2 исключена Законом</w:t>
      </w:r>
      <w:r w:rsidRPr="00EB0B5D">
        <w:t xml:space="preserve"> Магаданской области </w:t>
      </w:r>
      <w:hyperlink r:id="rId204"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частью 1 статьи 19.5,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t>(преамбула в ред.</w:t>
      </w:r>
      <w:r w:rsidRPr="00AF778D">
        <w:t xml:space="preserve"> Закон</w:t>
      </w:r>
      <w:r>
        <w:t>а</w:t>
      </w:r>
      <w:r w:rsidRPr="00AF778D">
        <w:t xml:space="preserve"> Магаданской области</w:t>
      </w:r>
      <w:hyperlink r:id="rId205" w:tgtFrame="ChangingDocument" w:history="1">
        <w:r w:rsidRPr="00316A9C">
          <w:rPr>
            <w:rStyle w:val="a4"/>
          </w:rPr>
          <w:t>от 28.10.2016 №2096-ОЗ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1. Протоколы об административных правонарушениях, предусмотренных частью 1 статьи 19.4, статьей 19.4.1, частью 1 статьи 19.5,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администрации городского округа. </w:t>
      </w:r>
    </w:p>
    <w:p w:rsidR="005C4246" w:rsidRPr="00F60467" w:rsidRDefault="005C4246" w:rsidP="005C4246">
      <w:pPr>
        <w:autoSpaceDE w:val="0"/>
        <w:autoSpaceDN w:val="0"/>
        <w:adjustRightInd w:val="0"/>
        <w:ind w:firstLine="709"/>
        <w:outlineLvl w:val="0"/>
        <w:rPr>
          <w:rFonts w:cs="Arial"/>
        </w:rPr>
      </w:pPr>
      <w:r w:rsidRPr="00C053A0">
        <w:rPr>
          <w:rFonts w:cs="Arial"/>
        </w:rPr>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lastRenderedPageBreak/>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t>консультант, главный специалист, ведущий специалист администрации городского округа.</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06"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07"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08" w:tgtFrame="ChangingDocument" w:history="1">
        <w:r w:rsidRPr="00C8772A">
          <w:rPr>
            <w:rStyle w:val="a4"/>
          </w:rPr>
          <w:t>от 25.12.2015 №1982-ОЗ</w:t>
        </w:r>
      </w:hyperlink>
      <w:r>
        <w:t>)</w:t>
      </w:r>
    </w:p>
    <w:p w:rsidR="005C4246" w:rsidRDefault="005C4246" w:rsidP="005C4246">
      <w:pPr>
        <w:pStyle w:val="text"/>
      </w:pPr>
      <w:r>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00344FD5">
        <w:rPr>
          <w:rFonts w:cs="Arial"/>
        </w:rPr>
        <w:t xml:space="preserve"> </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09"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0"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11"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12"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3"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p>
    <w:p w:rsidR="00344FD5" w:rsidRDefault="00344FD5" w:rsidP="00344FD5">
      <w:pPr>
        <w:autoSpaceDE w:val="0"/>
        <w:autoSpaceDN w:val="0"/>
        <w:adjustRightInd w:val="0"/>
        <w:jc w:val="left"/>
        <w:outlineLvl w:val="1"/>
      </w:pPr>
      <w:r>
        <w:rPr>
          <w:rFonts w:eastAsia="Calibri" w:cs="Arial"/>
          <w:lang w:eastAsia="en-US"/>
        </w:rPr>
        <w:lastRenderedPageBreak/>
        <w:t xml:space="preserve">(абз. 9-11 введен Законом </w:t>
      </w:r>
      <w:r w:rsidRPr="005C4246">
        <w:rPr>
          <w:rFonts w:eastAsia="Calibri" w:cs="Arial"/>
          <w:lang w:eastAsia="en-US"/>
        </w:rPr>
        <w:t>Магаданской области</w:t>
      </w:r>
      <w:r>
        <w:rPr>
          <w:rFonts w:eastAsia="Calibri" w:cs="Arial"/>
          <w:lang w:eastAsia="en-US"/>
        </w:rPr>
        <w:t xml:space="preserve"> </w:t>
      </w:r>
      <w:hyperlink r:id="rId214"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15"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16"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17"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18"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 xml:space="preserve">3.20, </w:t>
      </w:r>
      <w:r w:rsidR="00B6600A">
        <w:rPr>
          <w:sz w:val="24"/>
          <w:szCs w:val="24"/>
        </w:rPr>
        <w:t xml:space="preserve">3.21 </w:t>
      </w:r>
      <w:r w:rsidRPr="00827160">
        <w:rPr>
          <w:sz w:val="24"/>
          <w:szCs w:val="24"/>
        </w:rPr>
        <w:t>пунктом 1 статьи 4.1, пунктами 1, 2, 5, 6 статьи 4.4, статьей 6.1.1настоящего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19"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20"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5C4246"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21" w:tgtFrame="ChangingDocument" w:history="1">
        <w:r w:rsidRPr="00827160">
          <w:rPr>
            <w:rStyle w:val="a4"/>
          </w:rPr>
          <w:t>от 30.03.2016 №2019-ОЗ</w:t>
        </w:r>
      </w:hyperlink>
      <w:r>
        <w:t>)</w:t>
      </w:r>
    </w:p>
    <w:p w:rsidR="005C4246" w:rsidRDefault="005C4246" w:rsidP="005C4246">
      <w:pPr>
        <w:pStyle w:val="text"/>
      </w:pPr>
      <w:r w:rsidRPr="00827160">
        <w:lastRenderedPageBreak/>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22"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23" w:history="1">
        <w:r>
          <w:rPr>
            <w:rStyle w:val="a4"/>
          </w:rPr>
          <w:t>от 24.10.2005 № 616-ОЗ</w:t>
        </w:r>
      </w:hyperlink>
      <w:r>
        <w:t xml:space="preserve"> (ред. 23.12.2005), </w:t>
      </w:r>
      <w:hyperlink r:id="rId224" w:history="1">
        <w:r>
          <w:rPr>
            <w:rStyle w:val="a4"/>
          </w:rPr>
          <w:t>от 23.12.2005 № 660-ОЗ</w:t>
        </w:r>
      </w:hyperlink>
      <w:r>
        <w:t xml:space="preserve">, </w:t>
      </w:r>
      <w:hyperlink r:id="rId225"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26"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27"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28"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29"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3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31" w:history="1">
        <w:r>
          <w:rPr>
            <w:rStyle w:val="a4"/>
          </w:rPr>
          <w:t>от 24.10.2005 № 616-ОЗ</w:t>
        </w:r>
      </w:hyperlink>
      <w:r>
        <w:t xml:space="preserve"> (ред. 23.12.2005))</w:t>
      </w:r>
    </w:p>
    <w:p w:rsidR="005C4246" w:rsidRDefault="005C4246" w:rsidP="005C4246">
      <w:pPr>
        <w:pStyle w:val="text"/>
      </w:pPr>
      <w:r>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32" w:history="1">
        <w:r>
          <w:rPr>
            <w:rStyle w:val="a4"/>
          </w:rPr>
          <w:t>от 02.05.2007 № 842-ОЗ</w:t>
        </w:r>
      </w:hyperlink>
      <w:r>
        <w:t xml:space="preserve">, </w:t>
      </w:r>
      <w:hyperlink r:id="rId233" w:history="1">
        <w:r>
          <w:rPr>
            <w:rStyle w:val="a4"/>
          </w:rPr>
          <w:t>от 02.08.2007 № 878-ОЗ</w:t>
        </w:r>
      </w:hyperlink>
      <w:r>
        <w:t xml:space="preserve">, </w:t>
      </w:r>
      <w:hyperlink r:id="rId234"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35"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36"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37"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38" w:history="1">
        <w:r>
          <w:rPr>
            <w:rStyle w:val="a4"/>
          </w:rPr>
          <w:t>от 02.11.2007 № 907-ОЗ</w:t>
        </w:r>
      </w:hyperlink>
      <w:r>
        <w:t>.</w:t>
      </w:r>
    </w:p>
    <w:p w:rsidR="005C4246" w:rsidRDefault="005C4246" w:rsidP="005C4246">
      <w:pPr>
        <w:pStyle w:val="text"/>
      </w:pPr>
      <w:r>
        <w:t xml:space="preserve">Статьи 11.7 - 11.9. Утратили силу. - Закон Магаданской области </w:t>
      </w:r>
      <w:hyperlink r:id="rId239"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40"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41"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42" w:history="1">
        <w:r>
          <w:rPr>
            <w:rStyle w:val="a4"/>
          </w:rPr>
          <w:t>от 02.05.2007 № 842-ОЗ</w:t>
        </w:r>
      </w:hyperlink>
      <w:r>
        <w:t>.</w:t>
      </w:r>
    </w:p>
    <w:p w:rsidR="005C4246" w:rsidRDefault="005C4246" w:rsidP="005C4246">
      <w:pPr>
        <w:pStyle w:val="text"/>
      </w:pPr>
      <w:r>
        <w:t xml:space="preserve">2. В Законе Магаданской области </w:t>
      </w:r>
      <w:hyperlink r:id="rId243"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44"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45"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46" w:tgtFrame="ChangingDocument" w:history="1">
        <w:r w:rsidRPr="00585799">
          <w:rPr>
            <w:rStyle w:val="a4"/>
          </w:rPr>
          <w:t>от 24.04.2015 №1890-ОЗ</w:t>
        </w:r>
      </w:hyperlink>
    </w:p>
    <w:p w:rsidR="005C4246" w:rsidRDefault="005C4246" w:rsidP="005C4246">
      <w:pPr>
        <w:pStyle w:val="text"/>
      </w:pPr>
      <w:r>
        <w:t xml:space="preserve">6. В Законе Магаданской области </w:t>
      </w:r>
      <w:hyperlink r:id="rId247"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t>пункты 1, 2, 4, 5 статьи 1 исключить.</w:t>
      </w:r>
    </w:p>
    <w:p w:rsidR="005C4246" w:rsidRDefault="005C4246" w:rsidP="005C4246">
      <w:pPr>
        <w:pStyle w:val="text"/>
      </w:pPr>
      <w:r>
        <w:lastRenderedPageBreak/>
        <w:t xml:space="preserve">7. В Законе Магаданской области </w:t>
      </w:r>
      <w:hyperlink r:id="rId248"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49"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5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51"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D03A0"/>
    <w:rsid w:val="001D52BF"/>
    <w:rsid w:val="00205022"/>
    <w:rsid w:val="002164AC"/>
    <w:rsid w:val="00224B64"/>
    <w:rsid w:val="0023298F"/>
    <w:rsid w:val="00233C39"/>
    <w:rsid w:val="0024139E"/>
    <w:rsid w:val="002467A7"/>
    <w:rsid w:val="002C00D2"/>
    <w:rsid w:val="002C0AAD"/>
    <w:rsid w:val="002E04F3"/>
    <w:rsid w:val="002E72C4"/>
    <w:rsid w:val="00315EA8"/>
    <w:rsid w:val="00316A9C"/>
    <w:rsid w:val="0032398D"/>
    <w:rsid w:val="00344FD5"/>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F8F"/>
    <w:rsid w:val="00841C46"/>
    <w:rsid w:val="00841E96"/>
    <w:rsid w:val="008543B2"/>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C027EC"/>
    <w:rsid w:val="00C73483"/>
    <w:rsid w:val="00C8772A"/>
    <w:rsid w:val="00CA729E"/>
    <w:rsid w:val="00CD04B4"/>
    <w:rsid w:val="00D10F7F"/>
    <w:rsid w:val="00D23EA3"/>
    <w:rsid w:val="00D26BC7"/>
    <w:rsid w:val="00D31AD5"/>
    <w:rsid w:val="00D35308"/>
    <w:rsid w:val="00D354D3"/>
    <w:rsid w:val="00D6639B"/>
    <w:rsid w:val="00D6680B"/>
    <w:rsid w:val="00DA0655"/>
    <w:rsid w:val="00DA216A"/>
    <w:rsid w:val="00DA3533"/>
    <w:rsid w:val="00DB5706"/>
    <w:rsid w:val="00DD3AF8"/>
    <w:rsid w:val="00DE29A3"/>
    <w:rsid w:val="00DF3F12"/>
    <w:rsid w:val="00E25C90"/>
    <w:rsid w:val="00E43A00"/>
    <w:rsid w:val="00E47165"/>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7155D3"/>
    <w:pPr>
      <w:ind w:firstLine="567"/>
      <w:jc w:val="both"/>
    </w:pPr>
    <w:rPr>
      <w:rFonts w:ascii="Arial" w:hAnsi="Arial"/>
      <w:sz w:val="24"/>
      <w:szCs w:val="24"/>
    </w:rPr>
  </w:style>
  <w:style w:type="paragraph" w:styleId="1">
    <w:name w:val="heading 1"/>
    <w:aliases w:val="!Части документа"/>
    <w:basedOn w:val="a"/>
    <w:next w:val="a"/>
    <w:link w:val="10"/>
    <w:qFormat/>
    <w:rsid w:val="007155D3"/>
    <w:pPr>
      <w:jc w:val="center"/>
      <w:outlineLvl w:val="0"/>
    </w:pPr>
    <w:rPr>
      <w:rFonts w:cs="Arial"/>
      <w:b/>
      <w:bCs/>
      <w:kern w:val="32"/>
      <w:sz w:val="32"/>
      <w:szCs w:val="32"/>
    </w:rPr>
  </w:style>
  <w:style w:type="paragraph" w:styleId="2">
    <w:name w:val="heading 2"/>
    <w:aliases w:val="!Разделы документа"/>
    <w:basedOn w:val="a"/>
    <w:link w:val="20"/>
    <w:qFormat/>
    <w:rsid w:val="007155D3"/>
    <w:pPr>
      <w:jc w:val="center"/>
      <w:outlineLvl w:val="1"/>
    </w:pPr>
    <w:rPr>
      <w:rFonts w:cs="Arial"/>
      <w:b/>
      <w:bCs/>
      <w:iCs/>
      <w:sz w:val="30"/>
      <w:szCs w:val="28"/>
    </w:rPr>
  </w:style>
  <w:style w:type="paragraph" w:styleId="3">
    <w:name w:val="heading 3"/>
    <w:aliases w:val="!Главы документа"/>
    <w:basedOn w:val="a"/>
    <w:link w:val="30"/>
    <w:qFormat/>
    <w:rsid w:val="007155D3"/>
    <w:pPr>
      <w:outlineLvl w:val="2"/>
    </w:pPr>
    <w:rPr>
      <w:rFonts w:cs="Arial"/>
      <w:b/>
      <w:bCs/>
      <w:sz w:val="28"/>
      <w:szCs w:val="26"/>
    </w:rPr>
  </w:style>
  <w:style w:type="paragraph" w:styleId="4">
    <w:name w:val="heading 4"/>
    <w:aliases w:val="!Параграфы/Статьи документа"/>
    <w:basedOn w:val="a"/>
    <w:link w:val="40"/>
    <w:qFormat/>
    <w:rsid w:val="007155D3"/>
    <w:pPr>
      <w:outlineLvl w:val="3"/>
    </w:pPr>
    <w:rPr>
      <w:b/>
      <w:bCs/>
      <w:sz w:val="26"/>
      <w:szCs w:val="28"/>
    </w:rPr>
  </w:style>
  <w:style w:type="character" w:default="1" w:styleId="a0">
    <w:name w:val="Default Paragraph Font"/>
    <w:semiHidden/>
    <w:rsid w:val="007155D3"/>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155D3"/>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7155D3"/>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7155D3"/>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7155D3"/>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7155D3"/>
    <w:pPr>
      <w:spacing w:before="240" w:after="60"/>
      <w:jc w:val="center"/>
      <w:outlineLvl w:val="0"/>
    </w:pPr>
    <w:rPr>
      <w:rFonts w:cs="Arial"/>
      <w:b/>
      <w:bCs/>
      <w:kern w:val="28"/>
      <w:sz w:val="32"/>
      <w:szCs w:val="32"/>
    </w:rPr>
  </w:style>
  <w:style w:type="paragraph" w:customStyle="1" w:styleId="Application">
    <w:name w:val="Application!Приложение"/>
    <w:rsid w:val="007155D3"/>
    <w:pPr>
      <w:spacing w:before="120" w:after="120"/>
      <w:jc w:val="right"/>
    </w:pPr>
    <w:rPr>
      <w:rFonts w:ascii="Arial" w:hAnsi="Arial" w:cs="Arial"/>
      <w:b/>
      <w:bCs/>
      <w:kern w:val="28"/>
      <w:sz w:val="32"/>
      <w:szCs w:val="32"/>
    </w:rPr>
  </w:style>
  <w:style w:type="paragraph" w:customStyle="1" w:styleId="Table">
    <w:name w:val="Table!Таблица"/>
    <w:rsid w:val="007155D3"/>
    <w:rPr>
      <w:rFonts w:ascii="Arial" w:hAnsi="Arial" w:cs="Arial"/>
      <w:bCs/>
      <w:kern w:val="28"/>
      <w:sz w:val="24"/>
      <w:szCs w:val="32"/>
    </w:rPr>
  </w:style>
  <w:style w:type="paragraph" w:customStyle="1" w:styleId="Table0">
    <w:name w:val="Table!"/>
    <w:next w:val="Table"/>
    <w:rsid w:val="007155D3"/>
    <w:pPr>
      <w:jc w:val="center"/>
    </w:pPr>
    <w:rPr>
      <w:rFonts w:ascii="Arial" w:hAnsi="Arial" w:cs="Arial"/>
      <w:b/>
      <w:bCs/>
      <w:kern w:val="28"/>
      <w:sz w:val="24"/>
      <w:szCs w:val="32"/>
    </w:rPr>
  </w:style>
  <w:style w:type="paragraph" w:customStyle="1" w:styleId="NumberAndDate">
    <w:name w:val="NumberAndDate"/>
    <w:aliases w:val="!Дата и Номер"/>
    <w:qFormat/>
    <w:rsid w:val="007155D3"/>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7155D3"/>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tent/act/638e2b7c-c595-487d-8d58-dfcaf1f14263.doc" TargetMode="External"/><Relationship Id="rId21" Type="http://schemas.openxmlformats.org/officeDocument/2006/relationships/hyperlink" Target="http://zakon.scli.ru/" TargetMode="External"/><Relationship Id="rId42" Type="http://schemas.openxmlformats.org/officeDocument/2006/relationships/hyperlink" Target="/content/act/0c740c03-80d5-4f49-ade4-64e4b08665c4.doc" TargetMode="External"/><Relationship Id="rId63" Type="http://schemas.openxmlformats.org/officeDocument/2006/relationships/hyperlink" Target="http://zakon.scli.ru/" TargetMode="External"/><Relationship Id="rId84" Type="http://schemas.openxmlformats.org/officeDocument/2006/relationships/hyperlink" Target="/content/act/6d0de27a-bd96-4fe9-8296-a5ef0cdadb25.doc" TargetMode="External"/><Relationship Id="rId138" Type="http://schemas.openxmlformats.org/officeDocument/2006/relationships/hyperlink" Target="http://zakon.scli.ru/" TargetMode="External"/><Relationship Id="rId159" Type="http://schemas.openxmlformats.org/officeDocument/2006/relationships/hyperlink" Target="http://zakon.scli.ru/" TargetMode="External"/><Relationship Id="rId170" Type="http://schemas.openxmlformats.org/officeDocument/2006/relationships/hyperlink" Target="http://zakon.scli.ru/" TargetMode="External"/><Relationship Id="rId191" Type="http://schemas.openxmlformats.org/officeDocument/2006/relationships/hyperlink" Target="http://zakon.scli.ru/" TargetMode="External"/><Relationship Id="rId205" Type="http://schemas.openxmlformats.org/officeDocument/2006/relationships/hyperlink" Target="/content/act/f8e0ebbc-a940-4694-adfd-1f9cc1cc50a0.doc" TargetMode="External"/><Relationship Id="rId226" Type="http://schemas.openxmlformats.org/officeDocument/2006/relationships/hyperlink" Target="/content/act/d7303154-726c-4473-bddb-cf0cee54ad42.doc" TargetMode="External"/><Relationship Id="rId247" Type="http://schemas.openxmlformats.org/officeDocument/2006/relationships/hyperlink" Target="http://zakon.scli.ru/" TargetMode="External"/><Relationship Id="rId107" Type="http://schemas.openxmlformats.org/officeDocument/2006/relationships/hyperlink" Target="/content/act/9dbe0659-827b-4e66-9a0f-81a9449986e3.doc" TargetMode="External"/><Relationship Id="rId11" Type="http://schemas.openxmlformats.org/officeDocument/2006/relationships/hyperlink" Target="http://zakon.scli.ru/" TargetMode="External"/><Relationship Id="rId32" Type="http://schemas.openxmlformats.org/officeDocument/2006/relationships/hyperlink" Target="/content/act/07f62e8a-f79e-434d-aa22-d20a0b26804c.doc" TargetMode="External"/><Relationship Id="rId53" Type="http://schemas.openxmlformats.org/officeDocument/2006/relationships/hyperlink" Target="/content/act/78f02dcb-d31c-4e38-bafe-6cc43a3248d5.doc" TargetMode="External"/><Relationship Id="rId74" Type="http://schemas.openxmlformats.org/officeDocument/2006/relationships/hyperlink" Target="/content/act/35ef3ef8-320a-4db9-b308-e02bb33a154f.doc" TargetMode="External"/><Relationship Id="rId128" Type="http://schemas.openxmlformats.org/officeDocument/2006/relationships/hyperlink" Target="http://zakon.scli.ru/" TargetMode="External"/><Relationship Id="rId149" Type="http://schemas.openxmlformats.org/officeDocument/2006/relationships/hyperlink" Target="/content/act/756bb6e3-dde7-4fa8-988f-4a99b5abd25a.doc" TargetMode="External"/><Relationship Id="rId5" Type="http://schemas.openxmlformats.org/officeDocument/2006/relationships/hyperlink" Target="http://zakon.scli.ru/" TargetMode="External"/><Relationship Id="rId95" Type="http://schemas.openxmlformats.org/officeDocument/2006/relationships/hyperlink" Target="http://zakon.scli.ru/" TargetMode="External"/><Relationship Id="rId160" Type="http://schemas.openxmlformats.org/officeDocument/2006/relationships/hyperlink" Target="/content/act/d7303154-726c-4473-bddb-cf0cee54ad42.doc" TargetMode="External"/><Relationship Id="rId181" Type="http://schemas.openxmlformats.org/officeDocument/2006/relationships/hyperlink" Target="/content/act/d7303154-726c-4473-bddb-cf0cee54ad42.doc" TargetMode="External"/><Relationship Id="rId216" Type="http://schemas.openxmlformats.org/officeDocument/2006/relationships/hyperlink" Target="http://zakon.scli.ru/" TargetMode="External"/><Relationship Id="rId237" Type="http://schemas.openxmlformats.org/officeDocument/2006/relationships/hyperlink" Target="http://zakon.scli.ru/" TargetMode="External"/><Relationship Id="rId22" Type="http://schemas.openxmlformats.org/officeDocument/2006/relationships/hyperlink" Target="http://zakon.scli.ru/" TargetMode="External"/><Relationship Id="rId43" Type="http://schemas.openxmlformats.org/officeDocument/2006/relationships/hyperlink" Target="/content/act/f5927cce-1623-4175-9ab7-6cb0da32b8af.doc" TargetMode="External"/><Relationship Id="rId64" Type="http://schemas.openxmlformats.org/officeDocument/2006/relationships/hyperlink" Target="http://zakon.scli.ru/" TargetMode="External"/><Relationship Id="rId118" Type="http://schemas.openxmlformats.org/officeDocument/2006/relationships/hyperlink" Target="/content/act/9dbe0659-827b-4e66-9a0f-81a9449986e3.doc" TargetMode="External"/><Relationship Id="rId139" Type="http://schemas.openxmlformats.org/officeDocument/2006/relationships/hyperlink" Target="/content/act/0b94ed50-a319-4f27-a99c-cc5c2c4ce506.doc" TargetMode="External"/><Relationship Id="rId85" Type="http://schemas.openxmlformats.org/officeDocument/2006/relationships/hyperlink" Target="/content/act/a661234c-ff7a-445b-8857-fdc46aa0a908.doc" TargetMode="External"/><Relationship Id="rId150" Type="http://schemas.openxmlformats.org/officeDocument/2006/relationships/hyperlink" Target="http://zakon.scli.ru/" TargetMode="External"/><Relationship Id="rId171" Type="http://schemas.openxmlformats.org/officeDocument/2006/relationships/hyperlink" Target="http://zakon.scli.ru/" TargetMode="External"/><Relationship Id="rId192" Type="http://schemas.openxmlformats.org/officeDocument/2006/relationships/hyperlink" Target="http://zakon.scli.ru/" TargetMode="External"/><Relationship Id="rId206" Type="http://schemas.openxmlformats.org/officeDocument/2006/relationships/hyperlink" Target="/content/act/f8e0ebbc-a940-4694-adfd-1f9cc1cc50a0.doc" TargetMode="External"/><Relationship Id="rId227" Type="http://schemas.openxmlformats.org/officeDocument/2006/relationships/hyperlink" Target="/content/act/74d8e8de-871c-410a-befa-11b540cc8cab.doc" TargetMode="External"/><Relationship Id="rId248" Type="http://schemas.openxmlformats.org/officeDocument/2006/relationships/hyperlink" Target="http://zakon.scli.ru/" TargetMode="External"/><Relationship Id="rId12" Type="http://schemas.openxmlformats.org/officeDocument/2006/relationships/hyperlink" Target="http://zakon.scli.ru/" TargetMode="External"/><Relationship Id="rId33" Type="http://schemas.openxmlformats.org/officeDocument/2006/relationships/hyperlink" Target="/content/act/4224482f-5cb6-4efa-972f-8b329b460d53.doc" TargetMode="External"/><Relationship Id="rId108" Type="http://schemas.openxmlformats.org/officeDocument/2006/relationships/hyperlink" Target="/content/act/339d1bdf-eb19-44ab-bc76-027344a647f3.doc" TargetMode="External"/><Relationship Id="rId129" Type="http://schemas.openxmlformats.org/officeDocument/2006/relationships/hyperlink" Target="http://zakon.scli.ru/" TargetMode="External"/><Relationship Id="rId54" Type="http://schemas.openxmlformats.org/officeDocument/2006/relationships/hyperlink" Target="/content/act/12d1659a-3d77-4373-aaf4-7aece8eaf4d5.doc" TargetMode="External"/><Relationship Id="rId70" Type="http://schemas.openxmlformats.org/officeDocument/2006/relationships/hyperlink" Target="/content/act/35ef3ef8-320a-4db9-b308-e02bb33a154f.doc" TargetMode="External"/><Relationship Id="rId75" Type="http://schemas.openxmlformats.org/officeDocument/2006/relationships/hyperlink" Target="/content/act/d7303154-726c-4473-bddb-cf0cee54ad42.doc" TargetMode="External"/><Relationship Id="rId91" Type="http://schemas.openxmlformats.org/officeDocument/2006/relationships/hyperlink" Target="/content/act/0b94ed50-a319-4f27-a99c-cc5c2c4ce506.doc" TargetMode="External"/><Relationship Id="rId96" Type="http://schemas.openxmlformats.org/officeDocument/2006/relationships/hyperlink" Target="http://zakon.scli.ru/" TargetMode="External"/><Relationship Id="rId140" Type="http://schemas.openxmlformats.org/officeDocument/2006/relationships/hyperlink" Target="http://zakon.scli.ru/" TargetMode="External"/><Relationship Id="rId145" Type="http://schemas.openxmlformats.org/officeDocument/2006/relationships/hyperlink" Target="http://zakon.scli.ru/" TargetMode="External"/><Relationship Id="rId161" Type="http://schemas.openxmlformats.org/officeDocument/2006/relationships/hyperlink" Target="http://zakon.scli.ru/" TargetMode="External"/><Relationship Id="rId166" Type="http://schemas.openxmlformats.org/officeDocument/2006/relationships/hyperlink" Target="http://zakon.scli.ru/" TargetMode="External"/><Relationship Id="rId182" Type="http://schemas.openxmlformats.org/officeDocument/2006/relationships/hyperlink" Target="/content/act/9dbe0659-827b-4e66-9a0f-81a9449986e3.doc" TargetMode="External"/><Relationship Id="rId187" Type="http://schemas.openxmlformats.org/officeDocument/2006/relationships/hyperlink" Target="http://zakon.scli.ru/" TargetMode="External"/><Relationship Id="rId217" Type="http://schemas.openxmlformats.org/officeDocument/2006/relationships/hyperlink" Target="http://zakon.scli.ru/" TargetMode="External"/><Relationship Id="rId1" Type="http://schemas.openxmlformats.org/officeDocument/2006/relationships/styles" Target="styles.xml"/><Relationship Id="rId6" Type="http://schemas.openxmlformats.org/officeDocument/2006/relationships/hyperlink" Target="http://zakon.scli.ru/" TargetMode="External"/><Relationship Id="rId212" Type="http://schemas.openxmlformats.org/officeDocument/2006/relationships/hyperlink" Target="/content/act/c351fa7f-3731-467c-9a38-00ce2ecbe619.html" TargetMode="External"/><Relationship Id="rId233" Type="http://schemas.openxmlformats.org/officeDocument/2006/relationships/hyperlink" Target="http://zakon.scli.ru/" TargetMode="External"/><Relationship Id="rId238" Type="http://schemas.openxmlformats.org/officeDocument/2006/relationships/hyperlink" Target="http://zakon.scli.ru/" TargetMode="External"/><Relationship Id="rId254" Type="http://schemas.microsoft.com/office/2007/relationships/stylesWithEffects" Target="stylesWithEffects.xml"/><Relationship Id="rId23" Type="http://schemas.openxmlformats.org/officeDocument/2006/relationships/hyperlink" Target="/content/act/d636850c-f8df-40aa-b08a-804270dc01f2.doc" TargetMode="External"/><Relationship Id="rId28" Type="http://schemas.openxmlformats.org/officeDocument/2006/relationships/hyperlink" Target="/content/act/25ff98bd-c556-4cc8-b003-42fad0aa016e.doc" TargetMode="External"/><Relationship Id="rId49" Type="http://schemas.openxmlformats.org/officeDocument/2006/relationships/hyperlink" Target="/content/act/43187f2a-7c2f-4594-b95f-7967dcc15e8c.doc" TargetMode="External"/><Relationship Id="rId114" Type="http://schemas.openxmlformats.org/officeDocument/2006/relationships/hyperlink" Target="http://zakon.scli.ru/" TargetMode="External"/><Relationship Id="rId119" Type="http://schemas.openxmlformats.org/officeDocument/2006/relationships/hyperlink" Target="/content/act/0b94ed50-a319-4f27-a99c-cc5c2c4ce506.doc" TargetMode="External"/><Relationship Id="rId44" Type="http://schemas.openxmlformats.org/officeDocument/2006/relationships/hyperlink" Target="/content/act/2cd55dc2-0995-4db3-b3bf-ead35576e13a.doc" TargetMode="External"/><Relationship Id="rId60" Type="http://schemas.openxmlformats.org/officeDocument/2006/relationships/hyperlink" Target="/content/act/21a038e7-e381-4cfd-b954-ff66fedb0af0.doc" TargetMode="External"/><Relationship Id="rId65" Type="http://schemas.openxmlformats.org/officeDocument/2006/relationships/hyperlink" Target="http://zakon.scli.ru/" TargetMode="External"/><Relationship Id="rId81" Type="http://schemas.openxmlformats.org/officeDocument/2006/relationships/hyperlink" Target="/content/act/3747a64f-2286-4514-a6a5-bfcb99599e1e.doc" TargetMode="External"/><Relationship Id="rId86" Type="http://schemas.openxmlformats.org/officeDocument/2006/relationships/hyperlink" Target="/content/act/c066aa57-4a07-4609-84cd-53ad82b323e8.doc" TargetMode="External"/><Relationship Id="rId130" Type="http://schemas.openxmlformats.org/officeDocument/2006/relationships/hyperlink" Target="http://zakon.scli.ru/" TargetMode="External"/><Relationship Id="rId135" Type="http://schemas.openxmlformats.org/officeDocument/2006/relationships/hyperlink" Target="/content/act/d7303154-726c-4473-bddb-cf0cee54ad42.doc" TargetMode="External"/><Relationship Id="rId151" Type="http://schemas.openxmlformats.org/officeDocument/2006/relationships/hyperlink" Target="http://zakon.scli.ru/" TargetMode="External"/><Relationship Id="rId156" Type="http://schemas.openxmlformats.org/officeDocument/2006/relationships/hyperlink" Target="/content/act/9dbe0659-827b-4e66-9a0f-81a9449986e3.doc" TargetMode="External"/><Relationship Id="rId177" Type="http://schemas.openxmlformats.org/officeDocument/2006/relationships/hyperlink" Target="/content/act/171a5c54-01d0-4dba-bc50-ae6e655692f5.doc" TargetMode="External"/><Relationship Id="rId198" Type="http://schemas.openxmlformats.org/officeDocument/2006/relationships/hyperlink" Target="/content/act/ae3a074f-03a4-46a0-970a-01c6a9183a2f.doc" TargetMode="External"/><Relationship Id="rId172" Type="http://schemas.openxmlformats.org/officeDocument/2006/relationships/hyperlink" Target="/content/act/d7303154-726c-4473-bddb-cf0cee54ad42.doc" TargetMode="External"/><Relationship Id="rId193" Type="http://schemas.openxmlformats.org/officeDocument/2006/relationships/hyperlink" Target="http://zakon.scli.ru/" TargetMode="External"/><Relationship Id="rId202" Type="http://schemas.openxmlformats.org/officeDocument/2006/relationships/hyperlink" Target="/content/act/a661234c-ff7a-445b-8857-fdc46aa0a908.doc" TargetMode="External"/><Relationship Id="rId207" Type="http://schemas.openxmlformats.org/officeDocument/2006/relationships/hyperlink" Target="/content/act/2cd55dc2-0995-4db3-b3bf-ead35576e13a.doc" TargetMode="External"/><Relationship Id="rId223" Type="http://schemas.openxmlformats.org/officeDocument/2006/relationships/hyperlink" Target="http://zakon.scli.ru/" TargetMode="External"/><Relationship Id="rId228" Type="http://schemas.openxmlformats.org/officeDocument/2006/relationships/hyperlink" Target="/content/act/78f02dcb-d31c-4e38-bafe-6cc43a3248d5.doc" TargetMode="External"/><Relationship Id="rId244" Type="http://schemas.openxmlformats.org/officeDocument/2006/relationships/hyperlink" Target="http://zakon.scli.ru/" TargetMode="External"/><Relationship Id="rId249" Type="http://schemas.openxmlformats.org/officeDocument/2006/relationships/hyperlink" Target="http://zakon.scli.ru/"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content/act/756bb6e3-dde7-4fa8-988f-4a99b5abd25a.doc" TargetMode="External"/><Relationship Id="rId109" Type="http://schemas.openxmlformats.org/officeDocument/2006/relationships/hyperlink" Target="/content/act/12d1659a-3d77-4373-aaf4-7aece8eaf4d5.doc" TargetMode="External"/><Relationship Id="rId34" Type="http://schemas.openxmlformats.org/officeDocument/2006/relationships/hyperlink" Target="/content/act/d7303154-726c-4473-bddb-cf0cee54ad42.doc" TargetMode="External"/><Relationship Id="rId50" Type="http://schemas.openxmlformats.org/officeDocument/2006/relationships/hyperlink" Target="/content/act/78ddf89b-b940-44b2-812f-ded1637c7e4e.doc" TargetMode="External"/><Relationship Id="rId55" Type="http://schemas.openxmlformats.org/officeDocument/2006/relationships/hyperlink" Target="/content/act/ae3a074f-03a4-46a0-970a-01c6a9183a2f.doc" TargetMode="External"/><Relationship Id="rId76" Type="http://schemas.openxmlformats.org/officeDocument/2006/relationships/hyperlink" Target="http://zakon.scli.ru/" TargetMode="External"/><Relationship Id="rId97" Type="http://schemas.openxmlformats.org/officeDocument/2006/relationships/hyperlink" Target="/content/act/0b94ed50-a319-4f27-a99c-cc5c2c4ce506.doc" TargetMode="External"/><Relationship Id="rId104" Type="http://schemas.openxmlformats.org/officeDocument/2006/relationships/hyperlink" Target="/content/act/6d0de27a-bd96-4fe9-8296-a5ef0cdadb25.doc" TargetMode="External"/><Relationship Id="rId120" Type="http://schemas.openxmlformats.org/officeDocument/2006/relationships/hyperlink" Target="/content/act/d7303154-726c-4473-bddb-cf0cee54ad42.doc" TargetMode="External"/><Relationship Id="rId125" Type="http://schemas.openxmlformats.org/officeDocument/2006/relationships/hyperlink" Target="http://zakon.scli.ru/" TargetMode="External"/><Relationship Id="rId141" Type="http://schemas.openxmlformats.org/officeDocument/2006/relationships/hyperlink" Target="http://zakon.scli.ru/" TargetMode="External"/><Relationship Id="rId146" Type="http://schemas.openxmlformats.org/officeDocument/2006/relationships/hyperlink" Target="http://zakon.scli.ru/" TargetMode="External"/><Relationship Id="rId167" Type="http://schemas.openxmlformats.org/officeDocument/2006/relationships/hyperlink" Target="/content/act/d7303154-726c-4473-bddb-cf0cee54ad42.doc" TargetMode="External"/><Relationship Id="rId188" Type="http://schemas.openxmlformats.org/officeDocument/2006/relationships/hyperlink" Target="http://zakon.scli.ru/" TargetMode="External"/><Relationship Id="rId7" Type="http://schemas.openxmlformats.org/officeDocument/2006/relationships/hyperlink" Target="http://zakon.scli.ru/" TargetMode="External"/><Relationship Id="rId71" Type="http://schemas.openxmlformats.org/officeDocument/2006/relationships/hyperlink" Target="/content/act/c351fa7f-3731-467c-9a38-00ce2ecbe619.html" TargetMode="External"/><Relationship Id="rId92" Type="http://schemas.openxmlformats.org/officeDocument/2006/relationships/hyperlink" Target="http://zakon.scli.ru/" TargetMode="External"/><Relationship Id="rId162" Type="http://schemas.openxmlformats.org/officeDocument/2006/relationships/hyperlink" Target="http://zakon.scli.ru/" TargetMode="External"/><Relationship Id="rId183" Type="http://schemas.openxmlformats.org/officeDocument/2006/relationships/hyperlink" Target="http://zakon.scli.ru/" TargetMode="External"/><Relationship Id="rId213" Type="http://schemas.openxmlformats.org/officeDocument/2006/relationships/hyperlink" Target="/content/act/35ef3ef8-320a-4db9-b308-e02bb33a154f.doc" TargetMode="External"/><Relationship Id="rId218" Type="http://schemas.openxmlformats.org/officeDocument/2006/relationships/hyperlink" Target="/content/act/ae3a074f-03a4-46a0-970a-01c6a9183a2f.doc" TargetMode="External"/><Relationship Id="rId234" Type="http://schemas.openxmlformats.org/officeDocument/2006/relationships/hyperlink" Target="http://zakon.scli.ru/" TargetMode="External"/><Relationship Id="rId239" Type="http://schemas.openxmlformats.org/officeDocument/2006/relationships/hyperlink" Target="http://zakon.scli.ru/" TargetMode="External"/><Relationship Id="rId2" Type="http://schemas.openxmlformats.org/officeDocument/2006/relationships/settings" Target="settings.xml"/><Relationship Id="rId29" Type="http://schemas.openxmlformats.org/officeDocument/2006/relationships/hyperlink" Target="/content/act/6d0de27a-bd96-4fe9-8296-a5ef0cdadb25.doc" TargetMode="External"/><Relationship Id="rId250" Type="http://schemas.openxmlformats.org/officeDocument/2006/relationships/hyperlink" Target="/content/act/d7303154-726c-4473-bddb-cf0cee54ad42.doc" TargetMode="External"/><Relationship Id="rId24" Type="http://schemas.openxmlformats.org/officeDocument/2006/relationships/hyperlink" Target="/content/act/0a10d3ea-e942-40d4-8f05-c424ac8fc46d.doc" TargetMode="External"/><Relationship Id="rId40" Type="http://schemas.openxmlformats.org/officeDocument/2006/relationships/hyperlink" Target="/content/act/9dbe0659-827b-4e66-9a0f-81a9449986e3.doc" TargetMode="External"/><Relationship Id="rId45" Type="http://schemas.openxmlformats.org/officeDocument/2006/relationships/hyperlink" Target="/content/act/93e25f8f-5f73-4b28-96bc-ad7b29da0f9e.doc" TargetMode="External"/><Relationship Id="rId66" Type="http://schemas.openxmlformats.org/officeDocument/2006/relationships/hyperlink" Target="/content/act/d7303154-726c-4473-bddb-cf0cee54ad42.doc" TargetMode="External"/><Relationship Id="rId87" Type="http://schemas.openxmlformats.org/officeDocument/2006/relationships/hyperlink" Target="http://zakon.scli.ru/" TargetMode="External"/><Relationship Id="rId110" Type="http://schemas.openxmlformats.org/officeDocument/2006/relationships/hyperlink" Target="/content/act/a661234c-ff7a-445b-8857-fdc46aa0a908.doc" TargetMode="External"/><Relationship Id="rId115" Type="http://schemas.openxmlformats.org/officeDocument/2006/relationships/hyperlink" Target="/content/act/638e2b7c-c595-487d-8d58-dfcaf1f14263.doc" TargetMode="External"/><Relationship Id="rId131" Type="http://schemas.openxmlformats.org/officeDocument/2006/relationships/hyperlink" Target="http://zakon.scli.ru/" TargetMode="External"/><Relationship Id="rId136" Type="http://schemas.openxmlformats.org/officeDocument/2006/relationships/hyperlink" Target="/content/act/d7303154-726c-4473-bddb-cf0cee54ad42.doc" TargetMode="External"/><Relationship Id="rId157" Type="http://schemas.openxmlformats.org/officeDocument/2006/relationships/hyperlink" Target="http://zakon.scli.ru/" TargetMode="External"/><Relationship Id="rId178" Type="http://schemas.openxmlformats.org/officeDocument/2006/relationships/hyperlink" Target="http://zakon.scli.ru/" TargetMode="External"/><Relationship Id="rId61" Type="http://schemas.openxmlformats.org/officeDocument/2006/relationships/hyperlink" Target="/content/act/35ef3ef8-320a-4db9-b308-e02bb33a154f.doc" TargetMode="External"/><Relationship Id="rId82" Type="http://schemas.openxmlformats.org/officeDocument/2006/relationships/hyperlink" Target="/content/act/74d8e8de-871c-410a-befa-11b540cc8cab.doc" TargetMode="External"/><Relationship Id="rId152" Type="http://schemas.openxmlformats.org/officeDocument/2006/relationships/hyperlink" Target="http://zakon.scli.ru/" TargetMode="External"/><Relationship Id="rId173" Type="http://schemas.openxmlformats.org/officeDocument/2006/relationships/hyperlink" Target="http://zakon.scli.ru/" TargetMode="External"/><Relationship Id="rId194" Type="http://schemas.openxmlformats.org/officeDocument/2006/relationships/hyperlink" Target="/content/act/9dbe0659-827b-4e66-9a0f-81a9449986e3.doc" TargetMode="External"/><Relationship Id="rId199" Type="http://schemas.openxmlformats.org/officeDocument/2006/relationships/hyperlink" Target="/content/act/171a5c54-01d0-4dba-bc50-ae6e655692f5.doc" TargetMode="External"/><Relationship Id="rId203" Type="http://schemas.openxmlformats.org/officeDocument/2006/relationships/hyperlink" Target="/content/act/21a038e7-e381-4cfd-b954-ff66fedb0af0.doc" TargetMode="External"/><Relationship Id="rId208" Type="http://schemas.openxmlformats.org/officeDocument/2006/relationships/hyperlink" Target="/content/act/2b6d4025-dd6b-4536-8d15-b43898667548.doc" TargetMode="External"/><Relationship Id="rId229" Type="http://schemas.openxmlformats.org/officeDocument/2006/relationships/hyperlink" Target="/content/act/e3b9426c-e051-4f6a-9da2-94aa2b15f25d.doc" TargetMode="External"/><Relationship Id="rId19" Type="http://schemas.openxmlformats.org/officeDocument/2006/relationships/hyperlink" Target="http://zakon.scli.ru/" TargetMode="External"/><Relationship Id="rId224" Type="http://schemas.openxmlformats.org/officeDocument/2006/relationships/hyperlink" Target="http://zakon.scli.ru/" TargetMode="External"/><Relationship Id="rId240" Type="http://schemas.openxmlformats.org/officeDocument/2006/relationships/hyperlink" Target="/content/act/e3b9426c-e051-4f6a-9da2-94aa2b15f25d.doc" TargetMode="External"/><Relationship Id="rId245"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content/act/3747a64f-2286-4514-a6a5-bfcb99599e1e.doc" TargetMode="External"/><Relationship Id="rId35" Type="http://schemas.openxmlformats.org/officeDocument/2006/relationships/hyperlink" Target="/content/act/8eb9999c-c069-42c6-a15e-fd2dc4e6e7d4.doc" TargetMode="External"/><Relationship Id="rId56" Type="http://schemas.openxmlformats.org/officeDocument/2006/relationships/hyperlink" Target="/content/act/171a5c54-01d0-4dba-bc50-ae6e655692f5.doc" TargetMode="External"/><Relationship Id="rId77" Type="http://schemas.openxmlformats.org/officeDocument/2006/relationships/hyperlink" Target="/content/act/d7303154-726c-4473-bddb-cf0cee54ad42.doc" TargetMode="External"/><Relationship Id="rId100" Type="http://schemas.openxmlformats.org/officeDocument/2006/relationships/hyperlink" Target="/content/act/9dbe0659-827b-4e66-9a0f-81a9449986e3.doc" TargetMode="External"/><Relationship Id="rId105" Type="http://schemas.openxmlformats.org/officeDocument/2006/relationships/hyperlink" Target="/content/act/e3b9426c-e051-4f6a-9da2-94aa2b15f25d.doc" TargetMode="External"/><Relationship Id="rId126" Type="http://schemas.openxmlformats.org/officeDocument/2006/relationships/hyperlink" Target="http://zakon.scli.ru/" TargetMode="External"/><Relationship Id="rId147" Type="http://schemas.openxmlformats.org/officeDocument/2006/relationships/hyperlink" Target="/content/act/d7303154-726c-4473-bddb-cf0cee54ad42.doc" TargetMode="External"/><Relationship Id="rId168" Type="http://schemas.openxmlformats.org/officeDocument/2006/relationships/hyperlink" Target="/content/act/e3b9426c-e051-4f6a-9da2-94aa2b15f25d.doc" TargetMode="External"/><Relationship Id="rId8" Type="http://schemas.openxmlformats.org/officeDocument/2006/relationships/hyperlink" Target="http://zakon.scli.ru/" TargetMode="External"/><Relationship Id="rId51" Type="http://schemas.openxmlformats.org/officeDocument/2006/relationships/hyperlink" Target="/content/act/339d1bdf-eb19-44ab-bc76-027344a647f3.doc" TargetMode="External"/><Relationship Id="rId72" Type="http://schemas.openxmlformats.org/officeDocument/2006/relationships/hyperlink" Target="/content/act/e0e63db9-af01-4fd3-9bf7-646bd0ace63a.doc" TargetMode="External"/><Relationship Id="rId93" Type="http://schemas.openxmlformats.org/officeDocument/2006/relationships/hyperlink" Target="/content/act/74d8e8de-871c-410a-befa-11b540cc8cab.doc" TargetMode="External"/><Relationship Id="rId98" Type="http://schemas.openxmlformats.org/officeDocument/2006/relationships/hyperlink" Target="/content/act/9dbe0659-827b-4e66-9a0f-81a9449986e3.doc" TargetMode="External"/><Relationship Id="rId121" Type="http://schemas.openxmlformats.org/officeDocument/2006/relationships/hyperlink" Target="/content/act/d7303154-726c-4473-bddb-cf0cee54ad42.doc" TargetMode="External"/><Relationship Id="rId142" Type="http://schemas.openxmlformats.org/officeDocument/2006/relationships/hyperlink" Target="http://zakon.scli.ru/" TargetMode="External"/><Relationship Id="rId163" Type="http://schemas.openxmlformats.org/officeDocument/2006/relationships/hyperlink" Target="http://zakon.scli.ru/" TargetMode="External"/><Relationship Id="rId184" Type="http://schemas.openxmlformats.org/officeDocument/2006/relationships/hyperlink" Target="/content/act/d7303154-726c-4473-bddb-cf0cee54ad42.doc" TargetMode="External"/><Relationship Id="rId189" Type="http://schemas.openxmlformats.org/officeDocument/2006/relationships/hyperlink" Target="http://zakon.scli.ru/" TargetMode="External"/><Relationship Id="rId219" Type="http://schemas.openxmlformats.org/officeDocument/2006/relationships/hyperlink" Target="/content/act/a661234c-ff7a-445b-8857-fdc46aa0a908.doc" TargetMode="External"/><Relationship Id="rId3" Type="http://schemas.openxmlformats.org/officeDocument/2006/relationships/webSettings" Target="webSettings.xml"/><Relationship Id="rId214" Type="http://schemas.openxmlformats.org/officeDocument/2006/relationships/hyperlink" Target="/content/act/35ef3ef8-320a-4db9-b308-e02bb33a154f.doc" TargetMode="External"/><Relationship Id="rId230" Type="http://schemas.openxmlformats.org/officeDocument/2006/relationships/hyperlink" Target="/content/act/d7303154-726c-4473-bddb-cf0cee54ad42.doc" TargetMode="External"/><Relationship Id="rId235" Type="http://schemas.openxmlformats.org/officeDocument/2006/relationships/hyperlink" Target="/content/act/07f62e8a-f79e-434d-aa22-d20a0b26804c.doc" TargetMode="External"/><Relationship Id="rId251" Type="http://schemas.openxmlformats.org/officeDocument/2006/relationships/hyperlink" Target="http://zakon.scli.ru/" TargetMode="External"/><Relationship Id="rId25" Type="http://schemas.openxmlformats.org/officeDocument/2006/relationships/hyperlink" Target="/content/act/34e9d765-a394-4d50-8301-682691470e75.doc" TargetMode="External"/><Relationship Id="rId46" Type="http://schemas.openxmlformats.org/officeDocument/2006/relationships/hyperlink" Target="/content/act/b0f61e36-b02d-4f23-84a0-18b81eaccd1c.doc" TargetMode="External"/><Relationship Id="rId67" Type="http://schemas.openxmlformats.org/officeDocument/2006/relationships/hyperlink" Target="http://zakon.scli.ru/" TargetMode="External"/><Relationship Id="rId116" Type="http://schemas.openxmlformats.org/officeDocument/2006/relationships/hyperlink" Target="http://zakon.scli.ru/" TargetMode="External"/><Relationship Id="rId137" Type="http://schemas.openxmlformats.org/officeDocument/2006/relationships/hyperlink" Target="http://zakon.scli.ru/" TargetMode="External"/><Relationship Id="rId158" Type="http://schemas.openxmlformats.org/officeDocument/2006/relationships/hyperlink" Target="/content/act/d7303154-726c-4473-bddb-cf0cee54ad42.doc" TargetMode="External"/><Relationship Id="rId20" Type="http://schemas.openxmlformats.org/officeDocument/2006/relationships/hyperlink" Target="http://zakon.scli.ru/" TargetMode="External"/><Relationship Id="rId41" Type="http://schemas.openxmlformats.org/officeDocument/2006/relationships/hyperlink" Target="/content/act/e3b9426c-e051-4f6a-9da2-94aa2b15f25d.doc" TargetMode="External"/><Relationship Id="rId62" Type="http://schemas.openxmlformats.org/officeDocument/2006/relationships/hyperlink" Target="/content/act/d7303154-726c-4473-bddb-cf0cee54ad42.doc" TargetMode="External"/><Relationship Id="rId83" Type="http://schemas.openxmlformats.org/officeDocument/2006/relationships/hyperlink" Target="/content/act/93e25f8f-5f73-4b28-96bc-ad7b29da0f9e.doc" TargetMode="External"/><Relationship Id="rId88" Type="http://schemas.openxmlformats.org/officeDocument/2006/relationships/hyperlink" Target="http://zakon.scli.ru/" TargetMode="External"/><Relationship Id="rId111" Type="http://schemas.openxmlformats.org/officeDocument/2006/relationships/hyperlink" Target="/content/act/39dc20f4-8e63-447f-a557-3356c8157804.doc" TargetMode="External"/><Relationship Id="rId132" Type="http://schemas.openxmlformats.org/officeDocument/2006/relationships/hyperlink" Target="http://zakon.scli.ru/" TargetMode="External"/><Relationship Id="rId153" Type="http://schemas.openxmlformats.org/officeDocument/2006/relationships/hyperlink" Target="http://zakon.scli.ru/" TargetMode="External"/><Relationship Id="rId174" Type="http://schemas.openxmlformats.org/officeDocument/2006/relationships/hyperlink" Target="http://zakon.scli.ru/" TargetMode="External"/><Relationship Id="rId179" Type="http://schemas.openxmlformats.org/officeDocument/2006/relationships/hyperlink" Target="/content/act/ae3a074f-03a4-46a0-970a-01c6a9183a2f.doc" TargetMode="External"/><Relationship Id="rId195" Type="http://schemas.openxmlformats.org/officeDocument/2006/relationships/hyperlink" Target="http://zakon.scli.ru/" TargetMode="External"/><Relationship Id="rId209" Type="http://schemas.openxmlformats.org/officeDocument/2006/relationships/hyperlink" Target="/content/act/c351fa7f-3731-467c-9a38-00ce2ecbe619.html" TargetMode="External"/><Relationship Id="rId190" Type="http://schemas.openxmlformats.org/officeDocument/2006/relationships/hyperlink" Target="http://zakon.scli.ru/" TargetMode="External"/><Relationship Id="rId204" Type="http://schemas.openxmlformats.org/officeDocument/2006/relationships/hyperlink" Target="/content/act/d7303154-726c-4473-bddb-cf0cee54ad42.doc" TargetMode="External"/><Relationship Id="rId220" Type="http://schemas.openxmlformats.org/officeDocument/2006/relationships/hyperlink" Target="/content/act/21a038e7-e381-4cfd-b954-ff66fedb0af0.doc" TargetMode="External"/><Relationship Id="rId225" Type="http://schemas.openxmlformats.org/officeDocument/2006/relationships/hyperlink" Target="http://zakon.scli.ru/" TargetMode="External"/><Relationship Id="rId241" Type="http://schemas.openxmlformats.org/officeDocument/2006/relationships/hyperlink" Target="/content/act/d7303154-726c-4473-bddb-cf0cee54ad42.doc" TargetMode="External"/><Relationship Id="rId246" Type="http://schemas.openxmlformats.org/officeDocument/2006/relationships/hyperlink" Target="/content/act/e2299574-38bf-4861-ae78-513a591445b1.doc" TargetMode="External"/><Relationship Id="rId15" Type="http://schemas.openxmlformats.org/officeDocument/2006/relationships/hyperlink" Target="http://zakon.scli.ru/" TargetMode="External"/><Relationship Id="rId36" Type="http://schemas.openxmlformats.org/officeDocument/2006/relationships/hyperlink" Target="/content/act/5315116f-9ade-4914-b32a-69d8086d35ad.doc" TargetMode="External"/><Relationship Id="rId57" Type="http://schemas.openxmlformats.org/officeDocument/2006/relationships/hyperlink" Target="/content/act/638e2b7c-c595-487d-8d58-dfcaf1f14263.doc" TargetMode="External"/><Relationship Id="rId106" Type="http://schemas.openxmlformats.org/officeDocument/2006/relationships/hyperlink" Target="/content/act/9dbe0659-827b-4e66-9a0f-81a9449986e3.doc" TargetMode="External"/><Relationship Id="rId127" Type="http://schemas.openxmlformats.org/officeDocument/2006/relationships/hyperlink" Target="http://zakon.scli.ru/" TargetMode="External"/><Relationship Id="rId10" Type="http://schemas.openxmlformats.org/officeDocument/2006/relationships/hyperlink" Target="http://zakon.scli.ru/" TargetMode="External"/><Relationship Id="rId31" Type="http://schemas.openxmlformats.org/officeDocument/2006/relationships/hyperlink" Target="/content/act/b9cc610e-d4ca-4157-b3a0-da6124475d3f.doc" TargetMode="External"/><Relationship Id="rId52" Type="http://schemas.openxmlformats.org/officeDocument/2006/relationships/hyperlink" Target="/content/act/2b6d4025-dd6b-4536-8d15-b43898667548.doc" TargetMode="External"/><Relationship Id="rId73" Type="http://schemas.openxmlformats.org/officeDocument/2006/relationships/hyperlink" Target="/content/act/339d1bdf-eb19-44ab-bc76-027344a647f3.doc" TargetMode="External"/><Relationship Id="rId78" Type="http://schemas.openxmlformats.org/officeDocument/2006/relationships/hyperlink" Target="/content/act/d7303154-726c-4473-bddb-cf0cee54ad42.doc" TargetMode="External"/><Relationship Id="rId94" Type="http://schemas.openxmlformats.org/officeDocument/2006/relationships/hyperlink" Target="http://zakon.scli.ru/" TargetMode="External"/><Relationship Id="rId99" Type="http://schemas.openxmlformats.org/officeDocument/2006/relationships/hyperlink" Target="/content/act/e0e63db9-af01-4fd3-9bf7-646bd0ace63a.doc" TargetMode="External"/><Relationship Id="rId101" Type="http://schemas.openxmlformats.org/officeDocument/2006/relationships/hyperlink" Target="/content/act/78f02dcb-d31c-4e38-bafe-6cc43a3248d5.doc" TargetMode="External"/><Relationship Id="rId122" Type="http://schemas.openxmlformats.org/officeDocument/2006/relationships/hyperlink" Target="http://zakon.scli.ru/" TargetMode="External"/><Relationship Id="rId143" Type="http://schemas.openxmlformats.org/officeDocument/2006/relationships/hyperlink" Target="http://zakon.scli.ru/" TargetMode="External"/><Relationship Id="rId148" Type="http://schemas.openxmlformats.org/officeDocument/2006/relationships/hyperlink" Target="/content/act/3747a64f-2286-4514-a6a5-bfcb99599e1e.doc" TargetMode="External"/><Relationship Id="rId164" Type="http://schemas.openxmlformats.org/officeDocument/2006/relationships/hyperlink" Target="/content/act/d7303154-726c-4473-bddb-cf0cee54ad42.doc" TargetMode="External"/><Relationship Id="rId169" Type="http://schemas.openxmlformats.org/officeDocument/2006/relationships/hyperlink" Target="http://zakon.scli.ru/" TargetMode="External"/><Relationship Id="rId185" Type="http://schemas.openxmlformats.org/officeDocument/2006/relationships/hyperlink" Target="http://zakon.scli.ru/" TargetMode="External"/><Relationship Id="rId4" Type="http://schemas.openxmlformats.org/officeDocument/2006/relationships/hyperlink" Target="http://zakon.scli.ru/" TargetMode="External"/><Relationship Id="rId9" Type="http://schemas.openxmlformats.org/officeDocument/2006/relationships/hyperlink" Target="http://zakon.scli.ru/" TargetMode="External"/><Relationship Id="rId180" Type="http://schemas.openxmlformats.org/officeDocument/2006/relationships/hyperlink" Target="/content/act/e3b9426c-e051-4f6a-9da2-94aa2b15f25d.doc" TargetMode="External"/><Relationship Id="rId210" Type="http://schemas.openxmlformats.org/officeDocument/2006/relationships/hyperlink" Target="/content/act/35ef3ef8-320a-4db9-b308-e02bb33a154f.doc" TargetMode="External"/><Relationship Id="rId215" Type="http://schemas.openxmlformats.org/officeDocument/2006/relationships/hyperlink" Target="/content/act/e0e63db9-af01-4fd3-9bf7-646bd0ace63a.doc" TargetMode="External"/><Relationship Id="rId236" Type="http://schemas.openxmlformats.org/officeDocument/2006/relationships/hyperlink" Target="/content/act/ae3a074f-03a4-46a0-970a-01c6a9183a2f.doc" TargetMode="External"/><Relationship Id="rId26" Type="http://schemas.openxmlformats.org/officeDocument/2006/relationships/hyperlink" Target="/content/act/3f97f536-73fa-499b-82b3-cd4267f1ff0c.doc" TargetMode="External"/><Relationship Id="rId231" Type="http://schemas.openxmlformats.org/officeDocument/2006/relationships/hyperlink" Target="http://zakon.scli.ru/" TargetMode="External"/><Relationship Id="rId252" Type="http://schemas.openxmlformats.org/officeDocument/2006/relationships/fontTable" Target="fontTable.xml"/><Relationship Id="rId47" Type="http://schemas.openxmlformats.org/officeDocument/2006/relationships/hyperlink" Target="/content/act/e2299574-38bf-4861-ae78-513a591445b1.doc" TargetMode="External"/><Relationship Id="rId68" Type="http://schemas.openxmlformats.org/officeDocument/2006/relationships/hyperlink" Target="/content/act/2cd55dc2-0995-4db3-b3bf-ead35576e13a.doc" TargetMode="External"/><Relationship Id="rId89" Type="http://schemas.openxmlformats.org/officeDocument/2006/relationships/hyperlink" Target="/content/act/78f02dcb-d31c-4e38-bafe-6cc43a3248d5.doc" TargetMode="External"/><Relationship Id="rId112" Type="http://schemas.openxmlformats.org/officeDocument/2006/relationships/hyperlink" Target="/content/act/39dc20f4-8e63-447f-a557-3356c8157804.doc" TargetMode="External"/><Relationship Id="rId133" Type="http://schemas.openxmlformats.org/officeDocument/2006/relationships/hyperlink" Target="http://zakon.scli.ru/" TargetMode="External"/><Relationship Id="rId154" Type="http://schemas.openxmlformats.org/officeDocument/2006/relationships/hyperlink" Target="http://zakon.scli.ru/" TargetMode="External"/><Relationship Id="rId175" Type="http://schemas.openxmlformats.org/officeDocument/2006/relationships/hyperlink" Target="/content/act/07f62e8a-f79e-434d-aa22-d20a0b26804c.doc" TargetMode="External"/><Relationship Id="rId196" Type="http://schemas.openxmlformats.org/officeDocument/2006/relationships/hyperlink" Target="/content/act/d7303154-726c-4473-bddb-cf0cee54ad42.doc" TargetMode="External"/><Relationship Id="rId200" Type="http://schemas.openxmlformats.org/officeDocument/2006/relationships/hyperlink" Target="/content/act/a661234c-ff7a-445b-8857-fdc46aa0a908.doc" TargetMode="External"/><Relationship Id="rId16" Type="http://schemas.openxmlformats.org/officeDocument/2006/relationships/hyperlink" Target="http://zakon.scli.ru/" TargetMode="External"/><Relationship Id="rId221" Type="http://schemas.openxmlformats.org/officeDocument/2006/relationships/hyperlink" Target="/content/act/ae3a074f-03a4-46a0-970a-01c6a9183a2f.doc" TargetMode="External"/><Relationship Id="rId242" Type="http://schemas.openxmlformats.org/officeDocument/2006/relationships/hyperlink" Target="http://zakon.scli.ru/" TargetMode="External"/><Relationship Id="rId37" Type="http://schemas.openxmlformats.org/officeDocument/2006/relationships/hyperlink" Target="/content/act/74d8e8de-871c-410a-befa-11b540cc8cab.doc" TargetMode="External"/><Relationship Id="rId58" Type="http://schemas.openxmlformats.org/officeDocument/2006/relationships/hyperlink" Target="/content/act/f8e0ebbc-a940-4694-adfd-1f9cc1cc50a0.doc" TargetMode="External"/><Relationship Id="rId79" Type="http://schemas.openxmlformats.org/officeDocument/2006/relationships/hyperlink" Target="http://zakon.scli.ru/" TargetMode="External"/><Relationship Id="rId102" Type="http://schemas.openxmlformats.org/officeDocument/2006/relationships/hyperlink" Target="/content/act/78f02dcb-d31c-4e38-bafe-6cc43a3248d5.doc" TargetMode="External"/><Relationship Id="rId123" Type="http://schemas.openxmlformats.org/officeDocument/2006/relationships/hyperlink" Target="http://zakon.scli.ru/" TargetMode="External"/><Relationship Id="rId144" Type="http://schemas.openxmlformats.org/officeDocument/2006/relationships/hyperlink" Target="http://zakon.scli.ru/" TargetMode="External"/><Relationship Id="rId90" Type="http://schemas.openxmlformats.org/officeDocument/2006/relationships/hyperlink" Target="http://zakon.scli.ru/" TargetMode="External"/><Relationship Id="rId165" Type="http://schemas.openxmlformats.org/officeDocument/2006/relationships/hyperlink" Target="/content/act/e3b9426c-e051-4f6a-9da2-94aa2b15f25d.doc" TargetMode="External"/><Relationship Id="rId186" Type="http://schemas.openxmlformats.org/officeDocument/2006/relationships/hyperlink" Target="/content/act/4224482f-5cb6-4efa-972f-8b329b460d53.doc" TargetMode="External"/><Relationship Id="rId211" Type="http://schemas.openxmlformats.org/officeDocument/2006/relationships/hyperlink" Target="/content/act/339d1bdf-eb19-44ab-bc76-027344a647f3.doc" TargetMode="External"/><Relationship Id="rId232" Type="http://schemas.openxmlformats.org/officeDocument/2006/relationships/hyperlink" Target="http://zakon.scli.ru/" TargetMode="External"/><Relationship Id="rId253" Type="http://schemas.openxmlformats.org/officeDocument/2006/relationships/theme" Target="theme/theme1.xml"/><Relationship Id="rId27" Type="http://schemas.openxmlformats.org/officeDocument/2006/relationships/hyperlink" Target="/content/act/0b94ed50-a319-4f27-a99c-cc5c2c4ce506.doc" TargetMode="External"/><Relationship Id="rId48" Type="http://schemas.openxmlformats.org/officeDocument/2006/relationships/hyperlink" Target="/content/act/e0e63db9-af01-4fd3-9bf7-646bd0ace63a.doc" TargetMode="External"/><Relationship Id="rId69" Type="http://schemas.openxmlformats.org/officeDocument/2006/relationships/hyperlink" Target="/content/act/2b6d4025-dd6b-4536-8d15-b43898667548.doc" TargetMode="External"/><Relationship Id="rId113" Type="http://schemas.openxmlformats.org/officeDocument/2006/relationships/hyperlink" Target="/content/act/21a038e7-e381-4cfd-b954-ff66fedb0af0.doc" TargetMode="External"/><Relationship Id="rId134" Type="http://schemas.openxmlformats.org/officeDocument/2006/relationships/hyperlink" Target="http://zakon.scli.ru/" TargetMode="External"/><Relationship Id="rId80" Type="http://schemas.openxmlformats.org/officeDocument/2006/relationships/hyperlink" Target="/content/act/d7303154-726c-4473-bddb-cf0cee54ad42.doc" TargetMode="External"/><Relationship Id="rId155" Type="http://schemas.openxmlformats.org/officeDocument/2006/relationships/hyperlink" Target="/content/act/9dbe0659-827b-4e66-9a0f-81a9449986e3.doc" TargetMode="External"/><Relationship Id="rId176" Type="http://schemas.openxmlformats.org/officeDocument/2006/relationships/hyperlink" Target="http://zakon.scli.ru/" TargetMode="External"/><Relationship Id="rId197" Type="http://schemas.openxmlformats.org/officeDocument/2006/relationships/hyperlink" Target="/content/act/d7303154-726c-4473-bddb-cf0cee54ad42.doc" TargetMode="External"/><Relationship Id="rId201" Type="http://schemas.openxmlformats.org/officeDocument/2006/relationships/hyperlink" Target="/content/act/21a038e7-e381-4cfd-b954-ff66fedb0af0.doc" TargetMode="External"/><Relationship Id="rId222" Type="http://schemas.openxmlformats.org/officeDocument/2006/relationships/hyperlink" Target="/content/act/171a5c54-01d0-4dba-bc50-ae6e655692f5.doc" TargetMode="External"/><Relationship Id="rId243" Type="http://schemas.openxmlformats.org/officeDocument/2006/relationships/hyperlink" Target="http://zakon.scli.ru/" TargetMode="External"/><Relationship Id="rId17" Type="http://schemas.openxmlformats.org/officeDocument/2006/relationships/hyperlink" Target="http://zakon.scli.ru/" TargetMode="External"/><Relationship Id="rId38" Type="http://schemas.openxmlformats.org/officeDocument/2006/relationships/hyperlink" Target="/content/act/50c08b4b-05b8-42c9-be08-ff23584df546.doc" TargetMode="External"/><Relationship Id="rId59" Type="http://schemas.openxmlformats.org/officeDocument/2006/relationships/hyperlink" Target="/content/act/a661234c-ff7a-445b-8857-fdc46aa0a908.doc" TargetMode="External"/><Relationship Id="rId103" Type="http://schemas.openxmlformats.org/officeDocument/2006/relationships/hyperlink" Target="/content/act/78f02dcb-d31c-4e38-bafe-6cc43a3248d5.doc" TargetMode="External"/><Relationship Id="rId124" Type="http://schemas.openxmlformats.org/officeDocument/2006/relationships/hyperlink" Target="/content/act/d7303154-726c-4473-bddb-cf0cee54ad42.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25</Pages>
  <Words>10487</Words>
  <Characters>59777</Characters>
  <Application>Microsoft Office Word</Application>
  <DocSecurity>0</DocSecurity>
  <Lines>498</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70124</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minjust29</dc:creator>
  <cp:keywords/>
  <dc:description/>
  <cp:lastModifiedBy>minjust29</cp:lastModifiedBy>
  <cp:revision>2</cp:revision>
  <dcterms:created xsi:type="dcterms:W3CDTF">2017-05-10T00:40:00Z</dcterms:created>
  <dcterms:modified xsi:type="dcterms:W3CDTF">2017-05-10T00:40:00Z</dcterms:modified>
</cp:coreProperties>
</file>