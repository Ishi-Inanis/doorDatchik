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46" w:rsidRPr="00C710B1" w:rsidRDefault="00AD5CC8" w:rsidP="00AD5CC8">
      <w:pPr>
        <w:pStyle w:val="11"/>
        <w:spacing w:before="0" w:after="0"/>
        <w:ind w:firstLine="709"/>
        <w:rPr>
          <w:bCs w:val="0"/>
        </w:rPr>
      </w:pPr>
      <w:r w:rsidRPr="00C710B1">
        <w:rPr>
          <w:bCs w:val="0"/>
        </w:rPr>
        <w:t>МАГАДАНСКАЯ ОБЛАСТНАЯ ДУМА</w:t>
      </w:r>
    </w:p>
    <w:p w:rsidR="005C4246" w:rsidRPr="00C710B1" w:rsidRDefault="005C4246" w:rsidP="00AD5CC8">
      <w:pPr>
        <w:pStyle w:val="11"/>
        <w:spacing w:before="0" w:after="0"/>
        <w:ind w:firstLine="709"/>
        <w:rPr>
          <w:bCs w:val="0"/>
        </w:rPr>
      </w:pPr>
    </w:p>
    <w:p w:rsidR="005C4246" w:rsidRPr="00C710B1" w:rsidRDefault="00AD5CC8" w:rsidP="00AD5CC8">
      <w:pPr>
        <w:pStyle w:val="11"/>
        <w:spacing w:before="0" w:after="0"/>
        <w:ind w:firstLine="709"/>
        <w:rPr>
          <w:bCs w:val="0"/>
        </w:rPr>
      </w:pPr>
      <w:r w:rsidRPr="00C710B1">
        <w:rPr>
          <w:bCs w:val="0"/>
        </w:rPr>
        <w:t>ЗАКОН МАГАДАНСКОЙ ОБЛАСТИ</w:t>
      </w:r>
    </w:p>
    <w:p w:rsidR="005C4246" w:rsidRPr="00C710B1" w:rsidRDefault="00AD5CC8" w:rsidP="00AD5CC8">
      <w:pPr>
        <w:pStyle w:val="11"/>
        <w:spacing w:before="0" w:after="0"/>
        <w:ind w:firstLine="709"/>
        <w:rPr>
          <w:bCs w:val="0"/>
        </w:rPr>
      </w:pPr>
      <w:r w:rsidRPr="00C710B1">
        <w:rPr>
          <w:bCs w:val="0"/>
        </w:rPr>
        <w:t>от 15 марта 2005 №583-оз</w:t>
      </w:r>
    </w:p>
    <w:p w:rsidR="005C4246" w:rsidRPr="00C710B1" w:rsidRDefault="005C4246" w:rsidP="00AD5CC8">
      <w:pPr>
        <w:pStyle w:val="11"/>
        <w:spacing w:before="0" w:after="0"/>
        <w:ind w:firstLine="709"/>
        <w:rPr>
          <w:bCs w:val="0"/>
        </w:rPr>
      </w:pPr>
    </w:p>
    <w:p w:rsidR="005C4246" w:rsidRPr="00C710B1" w:rsidRDefault="00AD5CC8" w:rsidP="00C710B1">
      <w:pPr>
        <w:pStyle w:val="11"/>
        <w:spacing w:before="0" w:after="0"/>
        <w:ind w:firstLine="709"/>
        <w:rPr>
          <w:kern w:val="28"/>
        </w:rPr>
      </w:pPr>
      <w:r w:rsidRPr="00C710B1">
        <w:rPr>
          <w:kern w:val="28"/>
        </w:rPr>
        <w:t>ОБ АДМИНИСТРАТИВНЫХ ПРАВОНАРУШЕНИЯХ В МАГАДАНСКОЙ ОБЛАСТИ</w:t>
      </w:r>
    </w:p>
    <w:p w:rsidR="005C4246" w:rsidRPr="00C710B1" w:rsidRDefault="005C4246" w:rsidP="00AD5CC8">
      <w:pPr>
        <w:pStyle w:val="11"/>
        <w:spacing w:before="0" w:after="0"/>
        <w:ind w:firstLine="709"/>
        <w:rPr>
          <w:bCs w:val="0"/>
        </w:rPr>
      </w:pPr>
    </w:p>
    <w:p w:rsidR="005C4246" w:rsidRPr="00C710B1" w:rsidRDefault="005C4246" w:rsidP="00AD5CC8">
      <w:pPr>
        <w:pStyle w:val="11"/>
        <w:spacing w:before="0" w:after="0"/>
        <w:ind w:firstLine="709"/>
        <w:rPr>
          <w:b w:val="0"/>
          <w:bCs w:val="0"/>
          <w:sz w:val="24"/>
          <w:szCs w:val="24"/>
        </w:rPr>
      </w:pPr>
      <w:r w:rsidRPr="00C710B1">
        <w:rPr>
          <w:b w:val="0"/>
          <w:bCs w:val="0"/>
          <w:sz w:val="24"/>
          <w:szCs w:val="24"/>
        </w:rPr>
        <w:t>Принят Магаданской областной Думой 2 марта 2005 года</w:t>
      </w:r>
    </w:p>
    <w:p w:rsidR="005C4246" w:rsidRPr="00C710B1" w:rsidRDefault="005C4246" w:rsidP="00AD5CC8">
      <w:pPr>
        <w:pStyle w:val="text"/>
        <w:ind w:firstLine="709"/>
      </w:pPr>
      <w:bookmarkStart w:id="0" w:name="_GoBack"/>
      <w:bookmarkEnd w:id="0"/>
    </w:p>
    <w:p w:rsidR="003C39EE" w:rsidRPr="009B66DD" w:rsidRDefault="00FD1A3F" w:rsidP="00AD5CC8">
      <w:pPr>
        <w:pStyle w:val="text"/>
        <w:ind w:firstLine="709"/>
        <w:rPr>
          <w:rStyle w:val="a4"/>
          <w:rFonts w:eastAsia="Calibri"/>
          <w:lang w:eastAsia="en-US"/>
        </w:rPr>
      </w:pPr>
      <w:hyperlink r:id="rId6" w:history="1">
        <w:r w:rsidR="00A5102E" w:rsidRPr="00C710B1">
          <w:rPr>
            <w:rStyle w:val="a4"/>
          </w:rPr>
          <w:t>(в редакции Законов</w:t>
        </w:r>
        <w:r w:rsidR="005C4246" w:rsidRPr="00C710B1">
          <w:rPr>
            <w:rStyle w:val="a4"/>
          </w:rPr>
          <w:t xml:space="preserve"> Магаданской области от 24.10. 2005 №616-ОЗ</w:t>
        </w:r>
        <w:r w:rsidR="00A5102E" w:rsidRPr="00C710B1">
          <w:rPr>
            <w:rStyle w:val="a4"/>
          </w:rPr>
          <w:t>,</w:t>
        </w:r>
      </w:hyperlink>
      <w:hyperlink r:id="rId7" w:history="1">
        <w:r w:rsidR="005C4246" w:rsidRPr="00C710B1">
          <w:rPr>
            <w:rStyle w:val="a4"/>
          </w:rPr>
          <w:t xml:space="preserve"> от 24.10. 2005 №617-ОЗ</w:t>
        </w:r>
        <w:r w:rsidR="00A5102E" w:rsidRPr="00C710B1">
          <w:rPr>
            <w:rStyle w:val="a4"/>
          </w:rPr>
          <w:t>,</w:t>
        </w:r>
      </w:hyperlink>
      <w:hyperlink r:id="rId8" w:history="1">
        <w:r w:rsidR="005C4246" w:rsidRPr="00C710B1">
          <w:rPr>
            <w:rStyle w:val="a4"/>
          </w:rPr>
          <w:t xml:space="preserve"> от 23.12.2005 №658-ОЗ</w:t>
        </w:r>
        <w:r w:rsidR="00A5102E" w:rsidRPr="00C710B1">
          <w:rPr>
            <w:rStyle w:val="a4"/>
          </w:rPr>
          <w:t>,</w:t>
        </w:r>
      </w:hyperlink>
      <w:r w:rsidR="00A5102E" w:rsidRPr="00C710B1">
        <w:t xml:space="preserve"> </w:t>
      </w:r>
      <w:hyperlink r:id="rId9" w:history="1">
        <w:r w:rsidR="005C4246" w:rsidRPr="00C710B1">
          <w:rPr>
            <w:rStyle w:val="a4"/>
          </w:rPr>
          <w:t xml:space="preserve"> от 23.12.2005 №660-ОЗ</w:t>
        </w:r>
        <w:r w:rsidR="00A5102E" w:rsidRPr="00C710B1">
          <w:rPr>
            <w:rStyle w:val="a4"/>
          </w:rPr>
          <w:t>,</w:t>
        </w:r>
      </w:hyperlink>
      <w:hyperlink r:id="rId10" w:history="1">
        <w:r w:rsidR="005C4246" w:rsidRPr="00C710B1">
          <w:rPr>
            <w:rStyle w:val="a4"/>
          </w:rPr>
          <w:t xml:space="preserve"> от 14.07.2006 №741-ОЗ</w:t>
        </w:r>
        <w:r w:rsidR="00A5102E" w:rsidRPr="00C710B1">
          <w:rPr>
            <w:rStyle w:val="a4"/>
          </w:rPr>
          <w:t>,</w:t>
        </w:r>
      </w:hyperlink>
      <w:r w:rsidR="00A5102E" w:rsidRPr="00C710B1">
        <w:rPr>
          <w:rStyle w:val="a4"/>
        </w:rPr>
        <w:t xml:space="preserve"> </w:t>
      </w:r>
      <w:hyperlink r:id="rId11" w:history="1">
        <w:r w:rsidR="005C4246" w:rsidRPr="00C710B1">
          <w:rPr>
            <w:rStyle w:val="a4"/>
          </w:rPr>
          <w:t>от 02.05.2007 №842-ОЗ</w:t>
        </w:r>
      </w:hyperlink>
      <w:r w:rsidR="00A5102E" w:rsidRPr="00C710B1">
        <w:t xml:space="preserve">, </w:t>
      </w:r>
      <w:hyperlink r:id="rId12" w:history="1">
        <w:r w:rsidR="005C4246" w:rsidRPr="00C710B1">
          <w:rPr>
            <w:rStyle w:val="a4"/>
          </w:rPr>
          <w:t>от 13.06.2007 №860-ОЗ</w:t>
        </w:r>
      </w:hyperlink>
      <w:r w:rsidR="00A5102E" w:rsidRPr="00C710B1">
        <w:t xml:space="preserve">, </w:t>
      </w:r>
      <w:hyperlink r:id="rId13" w:history="1">
        <w:r w:rsidR="005C4246" w:rsidRPr="00C710B1">
          <w:rPr>
            <w:rStyle w:val="a4"/>
          </w:rPr>
          <w:t>от 02.08.2007 №878-ОЗ</w:t>
        </w:r>
      </w:hyperlink>
      <w:r w:rsidR="00A5102E" w:rsidRPr="00C710B1">
        <w:t xml:space="preserve">, </w:t>
      </w:r>
      <w:hyperlink r:id="rId14" w:history="1">
        <w:r w:rsidR="005C4246" w:rsidRPr="00C710B1">
          <w:rPr>
            <w:rStyle w:val="a4"/>
          </w:rPr>
          <w:t>от 08.08.2007 №889-ОЗ</w:t>
        </w:r>
      </w:hyperlink>
      <w:r w:rsidR="00A5102E" w:rsidRPr="00C710B1">
        <w:t xml:space="preserve">, </w:t>
      </w:r>
      <w:hyperlink r:id="rId15" w:history="1">
        <w:r w:rsidR="005C4246" w:rsidRPr="00C710B1">
          <w:rPr>
            <w:rStyle w:val="a4"/>
          </w:rPr>
          <w:t>от 02.11.2007 №907-ОЗ</w:t>
        </w:r>
      </w:hyperlink>
      <w:r w:rsidR="00A5102E" w:rsidRPr="00C710B1">
        <w:t xml:space="preserve">, </w:t>
      </w:r>
      <w:hyperlink r:id="rId16" w:history="1">
        <w:r w:rsidR="005C4246" w:rsidRPr="00C710B1">
          <w:rPr>
            <w:rStyle w:val="a4"/>
          </w:rPr>
          <w:t>от 09.01.2008 №968-ОЗ</w:t>
        </w:r>
      </w:hyperlink>
      <w:r w:rsidR="00A5102E" w:rsidRPr="00C710B1">
        <w:t xml:space="preserve">, </w:t>
      </w:r>
      <w:hyperlink r:id="rId17" w:history="1">
        <w:r w:rsidR="005C4246" w:rsidRPr="00C710B1">
          <w:rPr>
            <w:rStyle w:val="a4"/>
          </w:rPr>
          <w:t>от 11.06.2008 №1009-ОЗ</w:t>
        </w:r>
      </w:hyperlink>
      <w:r w:rsidR="00A5102E" w:rsidRPr="00C710B1">
        <w:t xml:space="preserve">, </w:t>
      </w:r>
      <w:hyperlink r:id="rId18" w:history="1">
        <w:r w:rsidR="005C4246" w:rsidRPr="00C710B1">
          <w:rPr>
            <w:rStyle w:val="a4"/>
          </w:rPr>
          <w:t>от 05.08.2008 №1032-ОЗ</w:t>
        </w:r>
      </w:hyperlink>
      <w:r w:rsidR="00A5102E" w:rsidRPr="00C710B1">
        <w:t xml:space="preserve">, </w:t>
      </w:r>
      <w:hyperlink r:id="rId19" w:history="1">
        <w:r w:rsidR="005C4246" w:rsidRPr="00C710B1">
          <w:rPr>
            <w:rStyle w:val="a4"/>
          </w:rPr>
          <w:t>от 24.11.2008 №1057-ОЗ</w:t>
        </w:r>
      </w:hyperlink>
      <w:r w:rsidR="00A5102E" w:rsidRPr="00C710B1">
        <w:t xml:space="preserve">, </w:t>
      </w:r>
      <w:hyperlink r:id="rId20" w:history="1">
        <w:r w:rsidR="005C4246" w:rsidRPr="00C710B1">
          <w:rPr>
            <w:rStyle w:val="a4"/>
          </w:rPr>
          <w:t>от 24.11.2008 №1059-ОЗ</w:t>
        </w:r>
      </w:hyperlink>
      <w:r w:rsidR="00A5102E" w:rsidRPr="00C710B1">
        <w:t xml:space="preserve">, </w:t>
      </w:r>
      <w:hyperlink r:id="rId21" w:history="1">
        <w:r w:rsidR="005C4246" w:rsidRPr="00C710B1">
          <w:rPr>
            <w:rStyle w:val="a4"/>
          </w:rPr>
          <w:t>от 24.11.2008 №1062-ОЗ</w:t>
        </w:r>
      </w:hyperlink>
      <w:r w:rsidR="00A5102E" w:rsidRPr="00C710B1">
        <w:t xml:space="preserve">, </w:t>
      </w:r>
      <w:hyperlink r:id="rId22" w:history="1">
        <w:r w:rsidR="005C4246" w:rsidRPr="00C710B1">
          <w:rPr>
            <w:rStyle w:val="a4"/>
          </w:rPr>
          <w:t>от 17.03.2009 №1110-ОЗ</w:t>
        </w:r>
      </w:hyperlink>
      <w:r w:rsidR="00A5102E" w:rsidRPr="00C710B1">
        <w:t xml:space="preserve">, </w:t>
      </w:r>
      <w:hyperlink r:id="rId23" w:history="1">
        <w:r w:rsidR="005C4246" w:rsidRPr="00C710B1">
          <w:rPr>
            <w:rStyle w:val="a4"/>
          </w:rPr>
          <w:t>от 28.04.2009 №1118-ОЗ</w:t>
        </w:r>
      </w:hyperlink>
      <w:r w:rsidR="00A5102E" w:rsidRPr="00C710B1">
        <w:t xml:space="preserve">, </w:t>
      </w:r>
      <w:hyperlink r:id="rId24" w:history="1">
        <w:r w:rsidR="005C4246" w:rsidRPr="00C710B1">
          <w:rPr>
            <w:rStyle w:val="a4"/>
          </w:rPr>
          <w:t>от 27.07.2009 №1167-ОЗ</w:t>
        </w:r>
      </w:hyperlink>
      <w:r w:rsidR="00A5102E" w:rsidRPr="00C710B1">
        <w:t xml:space="preserve">, </w:t>
      </w:r>
      <w:hyperlink r:id="rId25" w:tooltip="Новый документ" w:history="1">
        <w:r w:rsidR="005C4246" w:rsidRPr="00C710B1">
          <w:rPr>
            <w:rStyle w:val="a4"/>
          </w:rPr>
          <w:t>от 20.11.2009 №1201-ОЗ</w:t>
        </w:r>
      </w:hyperlink>
      <w:r w:rsidR="00A5102E" w:rsidRPr="00C710B1">
        <w:t xml:space="preserve">, </w:t>
      </w:r>
      <w:hyperlink r:id="rId26" w:tooltip="Новый документ" w:history="1">
        <w:r w:rsidR="005C4246" w:rsidRPr="00C710B1">
          <w:rPr>
            <w:rStyle w:val="a4"/>
          </w:rPr>
          <w:t>от 25.12.2009 №1211-ОЗ</w:t>
        </w:r>
      </w:hyperlink>
      <w:r w:rsidR="00A5102E" w:rsidRPr="00C710B1">
        <w:t xml:space="preserve">, </w:t>
      </w:r>
      <w:hyperlink r:id="rId27" w:tooltip="Новый документ" w:history="1">
        <w:r w:rsidR="005C4246" w:rsidRPr="00C710B1">
          <w:rPr>
            <w:rStyle w:val="a4"/>
          </w:rPr>
          <w:t>от 03.03.2010 №1231-ОЗ</w:t>
        </w:r>
      </w:hyperlink>
      <w:r w:rsidR="00A5102E" w:rsidRPr="00C710B1">
        <w:t xml:space="preserve">, </w:t>
      </w:r>
      <w:hyperlink r:id="rId28" w:history="1">
        <w:r w:rsidR="005C4246" w:rsidRPr="00C710B1">
          <w:rPr>
            <w:rStyle w:val="a4"/>
          </w:rPr>
          <w:t>от 26.07.2010 №1304-ОЗ</w:t>
        </w:r>
      </w:hyperlink>
      <w:r w:rsidR="00A5102E" w:rsidRPr="00C710B1">
        <w:t xml:space="preserve">, </w:t>
      </w:r>
      <w:hyperlink r:id="rId29" w:history="1">
        <w:r w:rsidR="005C4246" w:rsidRPr="00C710B1">
          <w:rPr>
            <w:rStyle w:val="a4"/>
          </w:rPr>
          <w:t>от 26.07.2010 №1308-ОЗ</w:t>
        </w:r>
      </w:hyperlink>
      <w:r w:rsidR="00A5102E" w:rsidRPr="00C710B1">
        <w:t xml:space="preserve">, </w:t>
      </w:r>
      <w:hyperlink r:id="rId30" w:history="1">
        <w:r w:rsidR="005C4246" w:rsidRPr="00C710B1">
          <w:rPr>
            <w:rStyle w:val="a4"/>
          </w:rPr>
          <w:t>от 26.07.2010 №1311-ОЗ</w:t>
        </w:r>
      </w:hyperlink>
      <w:r w:rsidR="00A5102E" w:rsidRPr="00C710B1">
        <w:t xml:space="preserve">, </w:t>
      </w:r>
      <w:hyperlink r:id="rId31" w:tgtFrame="ChangingDocument" w:history="1">
        <w:r w:rsidR="005C4246" w:rsidRPr="00C710B1">
          <w:rPr>
            <w:rStyle w:val="a4"/>
          </w:rPr>
          <w:t>от 08.12.2010 №1332-ОЗ</w:t>
        </w:r>
      </w:hyperlink>
      <w:r w:rsidR="00A5102E" w:rsidRPr="00C710B1">
        <w:t xml:space="preserve">, </w:t>
      </w:r>
      <w:hyperlink r:id="rId32" w:tgtFrame="Logical" w:history="1">
        <w:r w:rsidR="005C4246" w:rsidRPr="00C710B1">
          <w:rPr>
            <w:rStyle w:val="a4"/>
          </w:rPr>
          <w:t>от 04.03.2011 №1365-ОЗ</w:t>
        </w:r>
      </w:hyperlink>
      <w:r w:rsidR="00A5102E" w:rsidRPr="00C710B1">
        <w:t xml:space="preserve">, </w:t>
      </w:r>
      <w:hyperlink r:id="rId33" w:tgtFrame="Logical" w:history="1">
        <w:r w:rsidR="005C4246" w:rsidRPr="00C710B1">
          <w:rPr>
            <w:rStyle w:val="a4"/>
          </w:rPr>
          <w:t>от 04.03.2011 №1366-ОЗ</w:t>
        </w:r>
      </w:hyperlink>
      <w:r w:rsidR="00A5102E" w:rsidRPr="00C710B1">
        <w:t>,</w:t>
      </w:r>
      <w:hyperlink r:id="rId34" w:tgtFrame="ChangingDocument" w:history="1">
        <w:r w:rsidR="005C4246" w:rsidRPr="00C710B1">
          <w:rPr>
            <w:rStyle w:val="a4"/>
          </w:rPr>
          <w:t>от 09.06.2011 №1397-ОЗ</w:t>
        </w:r>
      </w:hyperlink>
      <w:r w:rsidR="00A5102E" w:rsidRPr="00C710B1">
        <w:t xml:space="preserve">, </w:t>
      </w:r>
      <w:hyperlink r:id="rId35" w:tgtFrame="ChangingDocument" w:history="1">
        <w:r w:rsidR="005C4246" w:rsidRPr="00C710B1">
          <w:rPr>
            <w:rStyle w:val="a4"/>
          </w:rPr>
          <w:t>от 18.07.2011 №1400-ОЗ</w:t>
        </w:r>
      </w:hyperlink>
      <w:r w:rsidR="00A5102E" w:rsidRPr="00C710B1">
        <w:t xml:space="preserve">, </w:t>
      </w:r>
      <w:hyperlink r:id="rId36" w:tgtFrame="ChangingDocument" w:history="1">
        <w:r w:rsidR="005C4246" w:rsidRPr="00C710B1">
          <w:rPr>
            <w:rStyle w:val="a4"/>
          </w:rPr>
          <w:t>от 02.12.2011 №1446-ОЗ</w:t>
        </w:r>
      </w:hyperlink>
      <w:r w:rsidR="00A5102E" w:rsidRPr="00C710B1">
        <w:t xml:space="preserve">, </w:t>
      </w:r>
      <w:hyperlink r:id="rId37" w:tgtFrame="ChangingDocument" w:history="1">
        <w:r w:rsidR="005C4246" w:rsidRPr="00C710B1">
          <w:rPr>
            <w:rStyle w:val="a4"/>
          </w:rPr>
          <w:t>от 23.04.2012 №1489-ОЗ</w:t>
        </w:r>
      </w:hyperlink>
      <w:r w:rsidR="00A5102E" w:rsidRPr="00C710B1">
        <w:t xml:space="preserve">, </w:t>
      </w:r>
      <w:hyperlink r:id="rId38" w:tgtFrame="ChangingDocument" w:history="1">
        <w:r w:rsidR="005C4246" w:rsidRPr="00C710B1">
          <w:rPr>
            <w:rStyle w:val="a4"/>
          </w:rPr>
          <w:t>от 09.06.2012 №1507-ОЗ</w:t>
        </w:r>
      </w:hyperlink>
      <w:r w:rsidR="00A5102E" w:rsidRPr="00C710B1">
        <w:t xml:space="preserve">, </w:t>
      </w:r>
      <w:hyperlink r:id="rId39" w:tgtFrame="ChangingDocument" w:history="1">
        <w:r w:rsidR="005C4246" w:rsidRPr="00C710B1">
          <w:rPr>
            <w:rStyle w:val="a4"/>
          </w:rPr>
          <w:t>от 25.07.2012 №1514-ОЗ</w:t>
        </w:r>
      </w:hyperlink>
      <w:r w:rsidR="00A5102E" w:rsidRPr="00C710B1">
        <w:t xml:space="preserve">, </w:t>
      </w:r>
      <w:hyperlink r:id="rId40" w:tgtFrame="ChangingDocument" w:history="1">
        <w:r w:rsidR="005C4246" w:rsidRPr="00C710B1">
          <w:rPr>
            <w:rStyle w:val="a4"/>
          </w:rPr>
          <w:t>от 25.10.2012 №1536-ОЗ</w:t>
        </w:r>
      </w:hyperlink>
      <w:r w:rsidR="00A5102E" w:rsidRPr="00C710B1">
        <w:t xml:space="preserve">, </w:t>
      </w:r>
      <w:hyperlink r:id="rId41" w:tgtFrame="ChangingDocument" w:history="1">
        <w:r w:rsidR="005C4246" w:rsidRPr="00C710B1">
          <w:rPr>
            <w:rStyle w:val="a4"/>
          </w:rPr>
          <w:t>от 25.10.2012 №1537-ОЗ</w:t>
        </w:r>
      </w:hyperlink>
      <w:r w:rsidR="00A5102E" w:rsidRPr="00C710B1">
        <w:t xml:space="preserve">, </w:t>
      </w:r>
      <w:hyperlink r:id="rId42" w:tgtFrame="ChangingDocument" w:history="1">
        <w:r w:rsidR="005C4246" w:rsidRPr="00C710B1">
          <w:rPr>
            <w:rStyle w:val="a4"/>
          </w:rPr>
          <w:t>от 18.03.2013 №1595-ОЗ</w:t>
        </w:r>
      </w:hyperlink>
      <w:r w:rsidR="00A5102E" w:rsidRPr="00C710B1">
        <w:t xml:space="preserve">, </w:t>
      </w:r>
      <w:hyperlink r:id="rId43" w:tgtFrame="ChangingDocument" w:history="1">
        <w:r w:rsidR="005C4246" w:rsidRPr="00C710B1">
          <w:rPr>
            <w:rStyle w:val="a4"/>
          </w:rPr>
          <w:t>от 25.10.2013 №1650-ОЗ</w:t>
        </w:r>
      </w:hyperlink>
      <w:r w:rsidR="00A5102E" w:rsidRPr="00C710B1">
        <w:t xml:space="preserve">, </w:t>
      </w:r>
      <w:hyperlink r:id="rId44" w:tgtFrame="ChangingDocument" w:history="1">
        <w:r w:rsidR="005C4246" w:rsidRPr="00C710B1">
          <w:rPr>
            <w:rStyle w:val="a4"/>
          </w:rPr>
          <w:t>от 25.10.2013 №1653-ОЗ</w:t>
        </w:r>
      </w:hyperlink>
      <w:r w:rsidR="00A5102E" w:rsidRPr="00C710B1">
        <w:t xml:space="preserve">, </w:t>
      </w:r>
      <w:hyperlink r:id="rId45" w:tgtFrame="ChangingDocument" w:history="1">
        <w:r w:rsidR="005C4246" w:rsidRPr="00C710B1">
          <w:rPr>
            <w:rStyle w:val="a4"/>
          </w:rPr>
          <w:t>от 28.04.2014 №1741-ОЗ</w:t>
        </w:r>
      </w:hyperlink>
      <w:r w:rsidR="00A5102E" w:rsidRPr="00C710B1">
        <w:t xml:space="preserve">, </w:t>
      </w:r>
      <w:r w:rsidR="005C4246" w:rsidRPr="00C710B1">
        <w:t xml:space="preserve">от </w:t>
      </w:r>
      <w:hyperlink r:id="rId46" w:tgtFrame="Logical" w:history="1">
        <w:r w:rsidR="005C4246" w:rsidRPr="00C710B1">
          <w:rPr>
            <w:rStyle w:val="a4"/>
          </w:rPr>
          <w:t>20.10.2014 № 1794-ОЗ</w:t>
        </w:r>
      </w:hyperlink>
      <w:r w:rsidR="00A5102E" w:rsidRPr="00C710B1">
        <w:t xml:space="preserve">, </w:t>
      </w:r>
      <w:hyperlink r:id="rId47" w:tgtFrame="Logical" w:history="1">
        <w:r w:rsidR="005C4246" w:rsidRPr="00C710B1">
          <w:rPr>
            <w:rStyle w:val="a4"/>
          </w:rPr>
          <w:t>от 22.11.2014 № 1812-ОЗ</w:t>
        </w:r>
      </w:hyperlink>
      <w:r w:rsidR="00A5102E" w:rsidRPr="00C710B1">
        <w:t xml:space="preserve">, </w:t>
      </w:r>
      <w:hyperlink r:id="rId48" w:tgtFrame="Logical" w:history="1">
        <w:r w:rsidR="005C4246" w:rsidRPr="00C710B1">
          <w:rPr>
            <w:rStyle w:val="a4"/>
          </w:rPr>
          <w:t>от 27.12.2014 № 1841-ОЗ</w:t>
        </w:r>
      </w:hyperlink>
      <w:r w:rsidR="00A5102E" w:rsidRPr="00C710B1">
        <w:t xml:space="preserve">, </w:t>
      </w:r>
      <w:hyperlink r:id="rId49" w:tgtFrame="ChangingDocument" w:history="1">
        <w:r w:rsidR="005C4246" w:rsidRPr="00C710B1">
          <w:rPr>
            <w:rStyle w:val="a4"/>
          </w:rPr>
          <w:t>от 24.04.2015 №1890-ОЗ</w:t>
        </w:r>
      </w:hyperlink>
      <w:r w:rsidR="00A5102E" w:rsidRPr="00C710B1">
        <w:t xml:space="preserve">, </w:t>
      </w:r>
      <w:hyperlink r:id="rId50" w:tgtFrame="ChangingDocument" w:history="1">
        <w:r w:rsidR="005C4246" w:rsidRPr="00C710B1">
          <w:rPr>
            <w:rStyle w:val="a4"/>
          </w:rPr>
          <w:t>от 16.06.2015 №1916-ОЗ</w:t>
        </w:r>
      </w:hyperlink>
      <w:r w:rsidR="00A5102E" w:rsidRPr="00C710B1">
        <w:t xml:space="preserve">, </w:t>
      </w:r>
      <w:hyperlink r:id="rId51" w:tgtFrame="ChangingDocument" w:history="1">
        <w:r w:rsidR="005C4246" w:rsidRPr="00C710B1">
          <w:rPr>
            <w:rStyle w:val="a4"/>
          </w:rPr>
          <w:t>от 08.10.2015 №1948-ОЗ</w:t>
        </w:r>
      </w:hyperlink>
      <w:r w:rsidR="00A5102E" w:rsidRPr="00C710B1">
        <w:t xml:space="preserve">, </w:t>
      </w:r>
      <w:hyperlink r:id="rId52" w:tgtFrame="ChangingDocument" w:history="1">
        <w:r w:rsidR="005C4246" w:rsidRPr="00C710B1">
          <w:rPr>
            <w:rStyle w:val="a4"/>
          </w:rPr>
          <w:t>от 04.12.2015 №1960-ОЗ</w:t>
        </w:r>
      </w:hyperlink>
      <w:r w:rsidR="00A5102E" w:rsidRPr="00C710B1">
        <w:t xml:space="preserve">, </w:t>
      </w:r>
      <w:hyperlink r:id="rId53" w:tgtFrame="ChangingDocument" w:history="1">
        <w:r w:rsidR="005C4246" w:rsidRPr="00C710B1">
          <w:rPr>
            <w:rStyle w:val="a4"/>
          </w:rPr>
          <w:t>от 04.12.2015 №1961-ОЗ</w:t>
        </w:r>
      </w:hyperlink>
      <w:r w:rsidR="00A5102E" w:rsidRPr="00C710B1">
        <w:t xml:space="preserve">, </w:t>
      </w:r>
      <w:hyperlink r:id="rId54" w:tgtFrame="ChangingDocument" w:history="1">
        <w:r w:rsidR="005C4246" w:rsidRPr="00C710B1">
          <w:rPr>
            <w:rStyle w:val="a4"/>
          </w:rPr>
          <w:t>от 25.12.2015 №1982-ОЗ</w:t>
        </w:r>
      </w:hyperlink>
      <w:r w:rsidR="00A5102E" w:rsidRPr="00C710B1">
        <w:t xml:space="preserve">, </w:t>
      </w:r>
      <w:hyperlink r:id="rId55" w:tgtFrame="ChangingDocument" w:history="1">
        <w:r w:rsidR="005C4246" w:rsidRPr="00C710B1">
          <w:rPr>
            <w:rStyle w:val="a4"/>
          </w:rPr>
          <w:t>от 03.03.2016 №2006-ОЗ</w:t>
        </w:r>
      </w:hyperlink>
      <w:r w:rsidR="00A5102E" w:rsidRPr="00C710B1">
        <w:t xml:space="preserve">, </w:t>
      </w:r>
      <w:hyperlink r:id="rId56" w:tgtFrame="ChangingDocument" w:history="1">
        <w:r w:rsidR="005C4246" w:rsidRPr="00C710B1">
          <w:rPr>
            <w:rStyle w:val="a4"/>
          </w:rPr>
          <w:t>от 03.03.2016 №2007-ОЗ</w:t>
        </w:r>
      </w:hyperlink>
      <w:r w:rsidR="00A5102E" w:rsidRPr="00C710B1">
        <w:t xml:space="preserve">, </w:t>
      </w:r>
      <w:hyperlink r:id="rId57" w:tgtFrame="ChangingDocument" w:history="1">
        <w:r w:rsidR="005C4246" w:rsidRPr="00C710B1">
          <w:rPr>
            <w:rStyle w:val="a4"/>
          </w:rPr>
          <w:t>от 30.03.2016 №2019-ОЗ</w:t>
        </w:r>
      </w:hyperlink>
      <w:r w:rsidR="00A5102E" w:rsidRPr="00C710B1">
        <w:rPr>
          <w:rStyle w:val="a4"/>
        </w:rPr>
        <w:t xml:space="preserve">, </w:t>
      </w:r>
      <w:hyperlink r:id="rId58" w:tgtFrame="Logical" w:history="1">
        <w:r w:rsidR="005C4246" w:rsidRPr="00C710B1">
          <w:rPr>
            <w:rStyle w:val="a4"/>
          </w:rPr>
          <w:t>от 29.07.2016 №2067-ОЗ</w:t>
        </w:r>
      </w:hyperlink>
      <w:r w:rsidR="00A5102E" w:rsidRPr="00C710B1">
        <w:t xml:space="preserve">, </w:t>
      </w:r>
      <w:hyperlink r:id="rId59" w:tgtFrame="ChangingDocument" w:history="1">
        <w:r w:rsidR="008E11B6" w:rsidRPr="00C710B1">
          <w:rPr>
            <w:rStyle w:val="a4"/>
          </w:rPr>
          <w:t>от 29.07.2016 №2078-ОЗ</w:t>
        </w:r>
      </w:hyperlink>
      <w:r w:rsidR="00A5102E" w:rsidRPr="00C710B1">
        <w:t xml:space="preserve">, </w:t>
      </w:r>
      <w:hyperlink r:id="rId60" w:tgtFrame="ChangingDocument" w:history="1">
        <w:r w:rsidR="005C4246" w:rsidRPr="00C710B1">
          <w:rPr>
            <w:rStyle w:val="a4"/>
          </w:rPr>
          <w:t>от 28.10.2016 №2096-ОЗ</w:t>
        </w:r>
      </w:hyperlink>
      <w:r w:rsidR="00A5102E" w:rsidRPr="00C710B1">
        <w:t xml:space="preserve">, </w:t>
      </w:r>
      <w:hyperlink r:id="rId61" w:tgtFrame="ChangingDocument" w:history="1">
        <w:r w:rsidR="005C4246" w:rsidRPr="00C710B1">
          <w:rPr>
            <w:rStyle w:val="a4"/>
          </w:rPr>
          <w:t>от 28.10.2016 №2103-ОЗ</w:t>
        </w:r>
      </w:hyperlink>
      <w:r w:rsidR="00A5102E" w:rsidRPr="00C710B1">
        <w:t xml:space="preserve">, </w:t>
      </w:r>
      <w:hyperlink r:id="rId62" w:tgtFrame="ChangingDocument" w:history="1">
        <w:r w:rsidR="005C4246" w:rsidRPr="00C710B1">
          <w:rPr>
            <w:rFonts w:eastAsia="Calibri"/>
            <w:color w:val="0000FF"/>
            <w:lang w:eastAsia="en-US"/>
          </w:rPr>
          <w:t>от 02.12.2016 №2114-ОЗ</w:t>
        </w:r>
      </w:hyperlink>
      <w:r w:rsidR="00A5102E" w:rsidRPr="00C710B1">
        <w:rPr>
          <w:rFonts w:eastAsia="Calibri"/>
          <w:lang w:eastAsia="en-US"/>
        </w:rPr>
        <w:t xml:space="preserve">, </w:t>
      </w:r>
      <w:hyperlink r:id="rId63" w:tgtFrame="ChangingDocument" w:history="1">
        <w:r w:rsidR="00344FD5" w:rsidRPr="00C710B1">
          <w:rPr>
            <w:rStyle w:val="a4"/>
            <w:rFonts w:eastAsia="Calibri"/>
            <w:lang w:eastAsia="en-US"/>
          </w:rPr>
          <w:t>от 26.04.2017 №2169-ОЗ</w:t>
        </w:r>
      </w:hyperlink>
      <w:r w:rsidR="00A5102E" w:rsidRPr="00C710B1">
        <w:rPr>
          <w:rFonts w:eastAsia="Calibri"/>
          <w:lang w:eastAsia="en-US"/>
        </w:rPr>
        <w:t xml:space="preserve">, </w:t>
      </w:r>
      <w:hyperlink r:id="rId64" w:tgtFrame="ChangingDocument" w:history="1">
        <w:r w:rsidR="00364BA4" w:rsidRPr="00C710B1">
          <w:rPr>
            <w:rStyle w:val="a4"/>
            <w:rFonts w:eastAsia="Calibri"/>
            <w:lang w:eastAsia="en-US"/>
          </w:rPr>
          <w:t>от 16.03.2018 №2253-ОЗ</w:t>
        </w:r>
      </w:hyperlink>
      <w:r w:rsidR="00A5102E" w:rsidRPr="00C710B1">
        <w:rPr>
          <w:rStyle w:val="a4"/>
          <w:rFonts w:eastAsia="Calibri"/>
          <w:lang w:eastAsia="en-US"/>
        </w:rPr>
        <w:t xml:space="preserve">, </w:t>
      </w:r>
      <w:hyperlink r:id="rId65" w:tgtFrame="ChangingDocument" w:history="1">
        <w:r w:rsidR="00A5102E" w:rsidRPr="00C710B1">
          <w:rPr>
            <w:rStyle w:val="a4"/>
            <w:rFonts w:eastAsia="Calibri"/>
            <w:lang w:eastAsia="en-US"/>
          </w:rPr>
          <w:t>от 19.06.2018 №2280-ОЗ</w:t>
        </w:r>
      </w:hyperlink>
      <w:r w:rsidR="008335CC" w:rsidRPr="00C710B1">
        <w:rPr>
          <w:rStyle w:val="a4"/>
          <w:rFonts w:eastAsia="Calibri"/>
          <w:lang w:eastAsia="en-US"/>
        </w:rPr>
        <w:t xml:space="preserve">, </w:t>
      </w:r>
      <w:hyperlink r:id="rId66" w:tgtFrame="ChangingDocument" w:history="1">
        <w:r w:rsidR="008335CC" w:rsidRPr="00C710B1">
          <w:rPr>
            <w:rStyle w:val="a4"/>
            <w:rFonts w:eastAsia="Calibri"/>
            <w:lang w:eastAsia="en-US"/>
          </w:rPr>
          <w:t>от 19.06.2018 №2283-ОЗ</w:t>
        </w:r>
      </w:hyperlink>
      <w:r w:rsidR="00BF7889" w:rsidRPr="00C710B1">
        <w:rPr>
          <w:rStyle w:val="a4"/>
          <w:rFonts w:eastAsia="Calibri"/>
          <w:lang w:eastAsia="en-US"/>
        </w:rPr>
        <w:t xml:space="preserve">, </w:t>
      </w:r>
      <w:hyperlink r:id="rId67" w:tgtFrame="ChangingDocument" w:history="1">
        <w:r w:rsidR="00BF7889" w:rsidRPr="00C710B1">
          <w:rPr>
            <w:rStyle w:val="a4"/>
            <w:rFonts w:eastAsia="Calibri"/>
            <w:lang w:eastAsia="en-US"/>
          </w:rPr>
          <w:t>от 11.12.2018 №2323-ОЗ</w:t>
        </w:r>
      </w:hyperlink>
      <w:r w:rsidR="001E12D3" w:rsidRPr="00C710B1">
        <w:rPr>
          <w:rStyle w:val="a4"/>
          <w:rFonts w:eastAsia="Calibri"/>
          <w:lang w:eastAsia="en-US"/>
        </w:rPr>
        <w:t xml:space="preserve">, </w:t>
      </w:r>
      <w:hyperlink r:id="rId68" w:tgtFrame="ChangingDocument" w:history="1">
        <w:r w:rsidR="001E12D3" w:rsidRPr="00C710B1">
          <w:rPr>
            <w:rStyle w:val="a4"/>
            <w:rFonts w:eastAsia="Calibri"/>
            <w:lang w:eastAsia="en-US"/>
          </w:rPr>
          <w:t>от 26.12.2018 №2329-ОЗ</w:t>
        </w:r>
      </w:hyperlink>
      <w:r w:rsidR="00E012A7" w:rsidRPr="00C710B1">
        <w:rPr>
          <w:rStyle w:val="a4"/>
          <w:rFonts w:eastAsia="Calibri"/>
          <w:lang w:eastAsia="en-US"/>
        </w:rPr>
        <w:t xml:space="preserve">, </w:t>
      </w:r>
      <w:hyperlink r:id="rId69" w:tgtFrame="ChangingDocument" w:history="1">
        <w:r w:rsidR="00E012A7" w:rsidRPr="00C710B1">
          <w:rPr>
            <w:rStyle w:val="a4"/>
            <w:rFonts w:eastAsia="Calibri"/>
            <w:lang w:eastAsia="en-US"/>
          </w:rPr>
          <w:t>от 18.03.2019 №2360-ОЗ</w:t>
        </w:r>
      </w:hyperlink>
      <w:r w:rsidR="003C39EE" w:rsidRPr="00C710B1">
        <w:rPr>
          <w:rStyle w:val="a4"/>
          <w:rFonts w:eastAsia="Calibri"/>
          <w:lang w:eastAsia="en-US"/>
        </w:rPr>
        <w:t xml:space="preserve">, </w:t>
      </w:r>
      <w:hyperlink r:id="rId70" w:tgtFrame="ChangingDocument" w:history="1">
        <w:r w:rsidR="003C39EE" w:rsidRPr="00C710B1">
          <w:rPr>
            <w:rStyle w:val="a4"/>
            <w:rFonts w:eastAsia="Calibri"/>
            <w:lang w:eastAsia="en-US"/>
          </w:rPr>
          <w:t>от 26.03.2019 №2363-ОЗ</w:t>
        </w:r>
      </w:hyperlink>
      <w:r w:rsidR="00C97A62" w:rsidRPr="00C710B1">
        <w:rPr>
          <w:rStyle w:val="a4"/>
          <w:rFonts w:eastAsia="Calibri"/>
          <w:lang w:eastAsia="en-US"/>
        </w:rPr>
        <w:t xml:space="preserve">, </w:t>
      </w:r>
      <w:hyperlink r:id="rId71" w:tgtFrame="ChangingDocument" w:history="1">
        <w:r w:rsidR="00C97A62" w:rsidRPr="00C710B1">
          <w:rPr>
            <w:rStyle w:val="a4"/>
            <w:rFonts w:eastAsia="Calibri"/>
            <w:lang w:eastAsia="en-US"/>
          </w:rPr>
          <w:t>от 25.04.2019 №2369-ОЗ</w:t>
        </w:r>
      </w:hyperlink>
      <w:r w:rsidR="0012164F" w:rsidRPr="00C710B1">
        <w:rPr>
          <w:rStyle w:val="a4"/>
          <w:rFonts w:eastAsia="Calibri"/>
          <w:lang w:eastAsia="en-US"/>
        </w:rPr>
        <w:t xml:space="preserve">, </w:t>
      </w:r>
      <w:r w:rsidR="009B66DD">
        <w:rPr>
          <w:rStyle w:val="a4"/>
          <w:rFonts w:eastAsia="Calibri"/>
          <w:lang w:eastAsia="en-US"/>
        </w:rPr>
        <w:fldChar w:fldCharType="begin"/>
      </w:r>
      <w:r>
        <w:rPr>
          <w:rStyle w:val="a4"/>
          <w:rFonts w:eastAsia="Calibri"/>
          <w:lang w:eastAsia="en-US"/>
        </w:rPr>
        <w:instrText>HYPERLINK "http://192.168.1.39:8080/content/act/f170c1a2-1739-44d2-bb37-044a97719d3e.doc" \t "ChangingDocument"</w:instrText>
      </w:r>
      <w:r>
        <w:rPr>
          <w:rStyle w:val="a4"/>
          <w:rFonts w:eastAsia="Calibri"/>
          <w:lang w:eastAsia="en-US"/>
        </w:rPr>
      </w:r>
      <w:r w:rsidR="009B66DD">
        <w:rPr>
          <w:rStyle w:val="a4"/>
          <w:rFonts w:eastAsia="Calibri"/>
          <w:lang w:eastAsia="en-US"/>
        </w:rPr>
        <w:fldChar w:fldCharType="separate"/>
      </w:r>
      <w:r w:rsidR="0012164F" w:rsidRPr="009B66DD">
        <w:rPr>
          <w:rStyle w:val="a4"/>
          <w:rFonts w:eastAsia="Calibri"/>
          <w:lang w:eastAsia="en-US"/>
        </w:rPr>
        <w:t>от 14.06.2019 №2381-ОЗ</w:t>
      </w:r>
      <w:r w:rsidR="00F41E82" w:rsidRPr="009B66DD">
        <w:rPr>
          <w:rStyle w:val="a4"/>
          <w:rFonts w:eastAsia="Calibri"/>
          <w:lang w:eastAsia="en-US"/>
        </w:rPr>
        <w:t>, от 06.03.2020 №2464-ОЗ</w:t>
      </w:r>
      <w:r w:rsidR="006248DE" w:rsidRPr="009B66DD">
        <w:rPr>
          <w:rStyle w:val="a4"/>
          <w:rFonts w:eastAsia="Calibri"/>
          <w:lang w:eastAsia="en-US"/>
        </w:rPr>
        <w:t>, от 23.04.2020 №2484-ОЗ</w:t>
      </w:r>
      <w:r w:rsidR="00953E36" w:rsidRPr="009B66DD">
        <w:rPr>
          <w:rStyle w:val="a4"/>
          <w:rFonts w:eastAsia="Calibri"/>
          <w:lang w:eastAsia="en-US"/>
        </w:rPr>
        <w:t>, от 18.06.2020 №2507-ОЗ</w:t>
      </w:r>
      <w:r w:rsidR="009B66DD" w:rsidRPr="009B66DD">
        <w:rPr>
          <w:rStyle w:val="a4"/>
          <w:rFonts w:eastAsia="Calibri"/>
          <w:lang w:eastAsia="en-US"/>
        </w:rPr>
        <w:t>, от 04.12.2020 №2545-ОЗ</w:t>
      </w:r>
      <w:r w:rsidR="00C97A62" w:rsidRPr="009B66DD">
        <w:rPr>
          <w:rStyle w:val="a4"/>
          <w:rFonts w:eastAsia="Calibri"/>
          <w:lang w:eastAsia="en-US"/>
        </w:rPr>
        <w:t>)</w:t>
      </w:r>
    </w:p>
    <w:p w:rsidR="00C97A62" w:rsidRPr="009B66DD" w:rsidRDefault="00C97A62" w:rsidP="00AD5CC8">
      <w:pPr>
        <w:pStyle w:val="text"/>
        <w:ind w:firstLine="709"/>
        <w:rPr>
          <w:rStyle w:val="a4"/>
        </w:rPr>
      </w:pPr>
    </w:p>
    <w:p w:rsidR="005C4246" w:rsidRPr="00C710B1" w:rsidRDefault="009B66DD" w:rsidP="00AD5CC8">
      <w:pPr>
        <w:autoSpaceDE w:val="0"/>
        <w:autoSpaceDN w:val="0"/>
        <w:adjustRightInd w:val="0"/>
        <w:ind w:firstLine="709"/>
        <w:outlineLvl w:val="1"/>
        <w:rPr>
          <w:rFonts w:cs="Arial"/>
          <w:iCs/>
        </w:rPr>
      </w:pPr>
      <w:r>
        <w:rPr>
          <w:rStyle w:val="a4"/>
          <w:rFonts w:eastAsia="Calibri" w:cs="Arial"/>
          <w:lang w:eastAsia="en-US"/>
        </w:rPr>
        <w:fldChar w:fldCharType="end"/>
      </w:r>
      <w:r w:rsidR="005C4246" w:rsidRPr="00C710B1">
        <w:rPr>
          <w:rFonts w:cs="Arial"/>
        </w:rPr>
        <w:t xml:space="preserve">(слова исключены Законом Магаданской области </w:t>
      </w:r>
      <w:hyperlink r:id="rId72" w:tgtFrame="ChangingDocument" w:history="1">
        <w:r w:rsidR="005C4246" w:rsidRPr="00C710B1">
          <w:rPr>
            <w:rStyle w:val="a4"/>
            <w:rFonts w:cs="Arial"/>
          </w:rPr>
          <w:t>от 02.12.2011 №1446-ОЗ</w:t>
        </w:r>
      </w:hyperlink>
      <w:r w:rsidR="005C4246" w:rsidRPr="00C710B1">
        <w:rPr>
          <w:rFonts w:cs="Arial"/>
        </w:rPr>
        <w:t>)</w:t>
      </w:r>
    </w:p>
    <w:p w:rsidR="005C4246" w:rsidRPr="00C710B1" w:rsidRDefault="005C4246" w:rsidP="00AD5CC8">
      <w:pPr>
        <w:autoSpaceDE w:val="0"/>
        <w:autoSpaceDN w:val="0"/>
        <w:adjustRightInd w:val="0"/>
        <w:ind w:firstLine="709"/>
        <w:rPr>
          <w:rFonts w:cs="Arial"/>
        </w:rPr>
      </w:pPr>
    </w:p>
    <w:p w:rsidR="005C4246" w:rsidRPr="00C710B1" w:rsidRDefault="005C4246" w:rsidP="00AD5CC8">
      <w:pPr>
        <w:pStyle w:val="chapter"/>
        <w:ind w:firstLine="709"/>
        <w:rPr>
          <w:b/>
          <w:bCs/>
          <w:sz w:val="24"/>
          <w:szCs w:val="24"/>
        </w:rPr>
      </w:pPr>
      <w:r w:rsidRPr="00C710B1">
        <w:rPr>
          <w:b/>
          <w:bCs/>
          <w:sz w:val="24"/>
          <w:szCs w:val="24"/>
        </w:rPr>
        <w:t>Глава 1. ОБЩИЕ ПОЛОЖЕНИЯ</w:t>
      </w:r>
    </w:p>
    <w:p w:rsidR="005C4246" w:rsidRPr="00C710B1" w:rsidRDefault="005C4246" w:rsidP="00AD5CC8">
      <w:pPr>
        <w:pStyle w:val="article"/>
        <w:ind w:firstLine="709"/>
        <w:rPr>
          <w:sz w:val="24"/>
          <w:szCs w:val="24"/>
        </w:rPr>
      </w:pPr>
    </w:p>
    <w:p w:rsidR="005C4246" w:rsidRPr="00C710B1" w:rsidRDefault="005C4246" w:rsidP="00AD5CC8">
      <w:pPr>
        <w:pStyle w:val="article"/>
        <w:ind w:firstLine="709"/>
        <w:rPr>
          <w:b/>
          <w:bCs/>
          <w:sz w:val="24"/>
          <w:szCs w:val="24"/>
        </w:rPr>
      </w:pPr>
      <w:r w:rsidRPr="00C710B1">
        <w:rPr>
          <w:b/>
          <w:bCs/>
          <w:sz w:val="24"/>
          <w:szCs w:val="24"/>
        </w:rPr>
        <w:t>Статья 1.1. Предмет регулирования настоящего Закона</w:t>
      </w:r>
    </w:p>
    <w:p w:rsidR="005C4246" w:rsidRPr="00C710B1" w:rsidRDefault="005C4246" w:rsidP="00AD5CC8">
      <w:pPr>
        <w:pStyle w:val="text"/>
        <w:ind w:firstLine="709"/>
      </w:pPr>
      <w:r w:rsidRPr="00C710B1">
        <w:t>(в ред</w:t>
      </w:r>
      <w:r w:rsidR="00AD5CC8" w:rsidRPr="00C710B1">
        <w:t>акции</w:t>
      </w:r>
      <w:r w:rsidRPr="00C710B1">
        <w:t xml:space="preserve"> Закона Магаданской области </w:t>
      </w:r>
      <w:hyperlink r:id="rId73" w:history="1">
        <w:r w:rsidRPr="00C710B1">
          <w:rPr>
            <w:rStyle w:val="a4"/>
          </w:rPr>
          <w:t>от 24.10.2005 № 616-ОЗ</w:t>
        </w:r>
      </w:hyperlink>
      <w:r w:rsidRPr="00C710B1">
        <w:t xml:space="preserve"> (ред. 23.12.2005))</w:t>
      </w:r>
    </w:p>
    <w:p w:rsidR="005C4246" w:rsidRPr="00C710B1" w:rsidRDefault="005C4246" w:rsidP="00AD5CC8">
      <w:pPr>
        <w:pStyle w:val="text"/>
        <w:ind w:firstLine="709"/>
      </w:pPr>
      <w:r w:rsidRPr="00C710B1">
        <w:t xml:space="preserve">В соответствии с </w:t>
      </w:r>
      <w:hyperlink r:id="rId74" w:history="1">
        <w:r w:rsidRPr="00C710B1">
          <w:rPr>
            <w:rStyle w:val="a4"/>
          </w:rPr>
          <w:t>Кодексом Российской Федерации об административных правонарушениях</w:t>
        </w:r>
      </w:hyperlink>
      <w:r w:rsidRPr="00C710B1">
        <w:t xml:space="preserve"> настоящий Закон устанавливает:</w:t>
      </w:r>
    </w:p>
    <w:p w:rsidR="005C4246" w:rsidRPr="00C710B1" w:rsidRDefault="005C4246" w:rsidP="00AD5CC8">
      <w:pPr>
        <w:pStyle w:val="text"/>
        <w:ind w:firstLine="709"/>
      </w:pPr>
      <w:r w:rsidRPr="00C710B1">
        <w:lastRenderedPageBreak/>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00AD5CC8" w:rsidRPr="00C710B1">
        <w:t xml:space="preserve"> </w:t>
      </w:r>
      <w:r w:rsidRPr="00C710B1">
        <w:t>нормативными правовыми актами органов местного самоуправления;</w:t>
      </w:r>
    </w:p>
    <w:p w:rsidR="005C4246" w:rsidRPr="00C710B1" w:rsidRDefault="005C4246" w:rsidP="00AD5CC8">
      <w:pPr>
        <w:pStyle w:val="text"/>
        <w:ind w:firstLine="709"/>
      </w:pPr>
      <w:r w:rsidRPr="00C710B1">
        <w:t>(в ред</w:t>
      </w:r>
      <w:r w:rsidR="00AD5CC8" w:rsidRPr="00C710B1">
        <w:t>акции</w:t>
      </w:r>
      <w:r w:rsidRPr="00C710B1">
        <w:t xml:space="preserve"> Закона Магаданской области </w:t>
      </w:r>
      <w:hyperlink r:id="rId75" w:history="1">
        <w:r w:rsidRPr="00C710B1">
          <w:rPr>
            <w:rStyle w:val="a4"/>
          </w:rPr>
          <w:t>от 09.01.2008 № 968-ОЗ</w:t>
        </w:r>
      </w:hyperlink>
      <w:r w:rsidRPr="00C710B1">
        <w:t>)</w:t>
      </w:r>
    </w:p>
    <w:p w:rsidR="005C4246" w:rsidRPr="00C710B1" w:rsidRDefault="005C4246" w:rsidP="00AD5CC8">
      <w:pPr>
        <w:pStyle w:val="text"/>
        <w:ind w:firstLine="709"/>
      </w:pPr>
      <w:r w:rsidRPr="00C710B1">
        <w:t>(</w:t>
      </w:r>
      <w:r w:rsidR="00AD5CC8" w:rsidRPr="00C710B1">
        <w:t xml:space="preserve">подпункт </w:t>
      </w:r>
      <w:r w:rsidRPr="00C710B1">
        <w:t xml:space="preserve">1 </w:t>
      </w:r>
      <w:r w:rsidR="00AD5CC8" w:rsidRPr="00C710B1">
        <w:t xml:space="preserve">изложен </w:t>
      </w:r>
      <w:r w:rsidRPr="00C710B1">
        <w:t>в ред</w:t>
      </w:r>
      <w:r w:rsidR="00AD5CC8" w:rsidRPr="00C710B1">
        <w:t xml:space="preserve">акции </w:t>
      </w:r>
      <w:r w:rsidRPr="00C710B1">
        <w:t xml:space="preserve">Закона Магаданской области </w:t>
      </w:r>
      <w:hyperlink r:id="rId76"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2) перечень должностных лиц, уполномоченных составлять протоколы об административных правонарушениях, предусмотренных настоящим Законом;</w:t>
      </w:r>
    </w:p>
    <w:p w:rsidR="005C4246" w:rsidRPr="00C710B1" w:rsidRDefault="005C4246" w:rsidP="00AD5CC8">
      <w:pPr>
        <w:pStyle w:val="text"/>
        <w:ind w:firstLine="709"/>
      </w:pPr>
      <w:r w:rsidRPr="00C710B1">
        <w:t>3) подведомственность дел об административных правонарушениях, предусмотренных настоящим Законом.</w:t>
      </w:r>
    </w:p>
    <w:p w:rsidR="005C4246" w:rsidRPr="00C710B1" w:rsidRDefault="005C4246" w:rsidP="00AD5CC8">
      <w:pPr>
        <w:pStyle w:val="text"/>
        <w:ind w:firstLine="709"/>
      </w:pPr>
      <w:r w:rsidRPr="00C710B1">
        <w:t xml:space="preserve">Статьи 1.2 - 1.3. </w:t>
      </w:r>
      <w:r w:rsidR="00AD5CC8" w:rsidRPr="00C710B1">
        <w:t xml:space="preserve">утратили силу </w:t>
      </w:r>
      <w:r w:rsidRPr="00C710B1">
        <w:t>Закон</w:t>
      </w:r>
      <w:r w:rsidR="00AD5CC8" w:rsidRPr="00C710B1">
        <w:t>ом</w:t>
      </w:r>
      <w:r w:rsidRPr="00C710B1">
        <w:t xml:space="preserve"> Магаданской области </w:t>
      </w:r>
      <w:hyperlink r:id="rId77" w:history="1">
        <w:r w:rsidRPr="00C710B1">
          <w:rPr>
            <w:rStyle w:val="a4"/>
          </w:rPr>
          <w:t>от 09.01.2008 № 968-ОЗ</w:t>
        </w:r>
      </w:hyperlink>
      <w:r w:rsidRPr="00C710B1">
        <w:t>.</w:t>
      </w:r>
    </w:p>
    <w:p w:rsidR="005C4246" w:rsidRPr="00C710B1" w:rsidRDefault="005C4246" w:rsidP="00AD5CC8">
      <w:pPr>
        <w:pStyle w:val="text"/>
        <w:ind w:firstLine="709"/>
      </w:pPr>
      <w:r w:rsidRPr="00C710B1">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статьей 19.4.1, </w:t>
      </w:r>
      <w:r w:rsidR="008335CC" w:rsidRPr="00C710B1">
        <w:t>частями 1, 31, 32 статьи 19.5</w:t>
      </w:r>
      <w:r w:rsidRPr="00C710B1">
        <w:t xml:space="preserve">, статьей 19.7 </w:t>
      </w:r>
      <w:hyperlink r:id="rId78" w:history="1">
        <w:r w:rsidRPr="00C710B1">
          <w:rPr>
            <w:rStyle w:val="a4"/>
          </w:rPr>
          <w:t>Кодекса Российской Федерации об административных правонарушениях</w:t>
        </w:r>
      </w:hyperlink>
      <w:r w:rsidRPr="00C710B1">
        <w:t xml:space="preserve">, при осуществлении муниципального контроля и об административных правонарушениях, предусмотренных </w:t>
      </w:r>
      <w:r w:rsidRPr="00C710B1">
        <w:rPr>
          <w:spacing w:val="-2"/>
        </w:rPr>
        <w:t>статьями 5.21, 15.1, 15.11, 15.14-15.15</w:t>
      </w:r>
      <w:r w:rsidRPr="00C710B1">
        <w:rPr>
          <w:spacing w:val="-2"/>
          <w:vertAlign w:val="superscript"/>
        </w:rPr>
        <w:t>16</w:t>
      </w:r>
      <w:r w:rsidRPr="00C710B1">
        <w:rPr>
          <w:spacing w:val="-2"/>
        </w:rPr>
        <w:t>, частью 1 статьи 19.4, статьей 19.4</w:t>
      </w:r>
      <w:r w:rsidRPr="00C710B1">
        <w:rPr>
          <w:spacing w:val="-2"/>
          <w:vertAlign w:val="superscript"/>
        </w:rPr>
        <w:t>1</w:t>
      </w:r>
      <w:r w:rsidRPr="00C710B1">
        <w:rPr>
          <w:spacing w:val="-2"/>
        </w:rPr>
        <w:t>, част</w:t>
      </w:r>
      <w:r w:rsidR="00344FD5" w:rsidRPr="00C710B1">
        <w:rPr>
          <w:spacing w:val="-2"/>
        </w:rPr>
        <w:t>ями</w:t>
      </w:r>
      <w:r w:rsidRPr="00C710B1">
        <w:rPr>
          <w:spacing w:val="-2"/>
        </w:rPr>
        <w:t xml:space="preserve"> 20</w:t>
      </w:r>
      <w:r w:rsidR="00344FD5" w:rsidRPr="00C710B1">
        <w:rPr>
          <w:spacing w:val="-2"/>
        </w:rPr>
        <w:t xml:space="preserve"> и 20.1 </w:t>
      </w:r>
      <w:r w:rsidRPr="00C710B1">
        <w:rPr>
          <w:spacing w:val="-2"/>
        </w:rPr>
        <w:t xml:space="preserve"> статьи 19.5, статьями 19.6 и 19.7 </w:t>
      </w:r>
      <w:hyperlink r:id="rId79" w:history="1">
        <w:r w:rsidRPr="00C710B1">
          <w:rPr>
            <w:rStyle w:val="a4"/>
          </w:rPr>
          <w:t>Кодекса Российской Федерации об административных правонарушениях</w:t>
        </w:r>
      </w:hyperlink>
      <w:r w:rsidRPr="00C710B1">
        <w:rPr>
          <w:spacing w:val="-2"/>
        </w:rPr>
        <w:t>, при осуществлении муниципального финансового контроля</w:t>
      </w:r>
      <w:r w:rsidRPr="00C710B1">
        <w:t>.</w:t>
      </w:r>
    </w:p>
    <w:p w:rsidR="008335CC" w:rsidRPr="00C710B1" w:rsidRDefault="008335CC" w:rsidP="00AD5CC8">
      <w:pPr>
        <w:autoSpaceDE w:val="0"/>
        <w:autoSpaceDN w:val="0"/>
        <w:adjustRightInd w:val="0"/>
        <w:ind w:firstLine="709"/>
        <w:outlineLvl w:val="1"/>
        <w:rPr>
          <w:rFonts w:cs="Arial"/>
        </w:rPr>
      </w:pPr>
      <w:r w:rsidRPr="00C710B1">
        <w:rPr>
          <w:rFonts w:cs="Arial"/>
        </w:rPr>
        <w:t xml:space="preserve">(в редакции Закона Магаданской области </w:t>
      </w:r>
      <w:hyperlink r:id="rId80" w:tgtFrame="Logical" w:history="1">
        <w:r w:rsidRPr="00C710B1">
          <w:rPr>
            <w:rStyle w:val="a4"/>
            <w:rFonts w:cs="Arial"/>
          </w:rPr>
          <w:t>от 19.06.2018 №2283-ОЗ</w:t>
        </w:r>
      </w:hyperlink>
      <w:r w:rsidRPr="00C710B1">
        <w:rPr>
          <w:rFonts w:cs="Arial"/>
        </w:rPr>
        <w:t>)</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(п.п. 4 введен Законом Магаданской области </w:t>
      </w:r>
      <w:hyperlink r:id="rId81" w:tgtFrame="Logical" w:history="1">
        <w:r w:rsidRPr="00C710B1">
          <w:rPr>
            <w:rStyle w:val="a4"/>
            <w:rFonts w:cs="Arial"/>
          </w:rPr>
          <w:t>20.10.2014 № 1794-ОЗ</w:t>
        </w:r>
      </w:hyperlink>
      <w:r w:rsidRPr="00C710B1">
        <w:rPr>
          <w:rFonts w:cs="Arial"/>
        </w:rPr>
        <w:t>)</w:t>
      </w:r>
    </w:p>
    <w:p w:rsidR="005C4246" w:rsidRPr="00C710B1" w:rsidRDefault="005C4246" w:rsidP="00AD5CC8">
      <w:pPr>
        <w:autoSpaceDE w:val="0"/>
        <w:autoSpaceDN w:val="0"/>
        <w:adjustRightInd w:val="0"/>
        <w:ind w:firstLine="709"/>
        <w:outlineLvl w:val="1"/>
        <w:rPr>
          <w:rFonts w:cs="Arial"/>
        </w:rPr>
      </w:pPr>
      <w:r w:rsidRPr="00C710B1">
        <w:rPr>
          <w:rFonts w:cs="Arial"/>
        </w:rPr>
        <w:t>(в ред</w:t>
      </w:r>
      <w:r w:rsidR="00AD5CC8" w:rsidRPr="00C710B1">
        <w:rPr>
          <w:rFonts w:cs="Arial"/>
        </w:rPr>
        <w:t>акции</w:t>
      </w:r>
      <w:r w:rsidRPr="00C710B1">
        <w:rPr>
          <w:rFonts w:cs="Arial"/>
        </w:rPr>
        <w:t xml:space="preserve"> Закона Магаданской области </w:t>
      </w:r>
      <w:hyperlink r:id="rId82" w:tgtFrame="ChangingDocument" w:history="1">
        <w:r w:rsidRPr="00C710B1">
          <w:rPr>
            <w:rStyle w:val="a4"/>
            <w:rFonts w:cs="Arial"/>
          </w:rPr>
          <w:t>от 25.12.2015 №1982-ОЗ</w:t>
        </w:r>
      </w:hyperlink>
      <w:r w:rsidRPr="00C710B1">
        <w:rPr>
          <w:rFonts w:cs="Arial"/>
        </w:rPr>
        <w:t>)</w:t>
      </w:r>
    </w:p>
    <w:p w:rsidR="00344FD5" w:rsidRPr="00C710B1" w:rsidRDefault="00344FD5" w:rsidP="00AD5CC8">
      <w:pPr>
        <w:autoSpaceDE w:val="0"/>
        <w:autoSpaceDN w:val="0"/>
        <w:adjustRightInd w:val="0"/>
        <w:ind w:firstLine="709"/>
        <w:outlineLvl w:val="1"/>
        <w:rPr>
          <w:rFonts w:cs="Arial"/>
        </w:rPr>
      </w:pPr>
      <w:r w:rsidRPr="00C710B1">
        <w:rPr>
          <w:rFonts w:eastAsia="Calibri" w:cs="Arial"/>
          <w:lang w:eastAsia="en-US"/>
        </w:rPr>
        <w:t>(</w:t>
      </w:r>
      <w:r w:rsidR="00AD5CC8" w:rsidRPr="00C710B1">
        <w:rPr>
          <w:rFonts w:cs="Arial"/>
        </w:rPr>
        <w:t xml:space="preserve">в редакции </w:t>
      </w:r>
      <w:r w:rsidRPr="00C710B1">
        <w:rPr>
          <w:rFonts w:eastAsia="Calibri" w:cs="Arial"/>
          <w:lang w:eastAsia="en-US"/>
        </w:rPr>
        <w:t xml:space="preserve">Закона Магаданской области </w:t>
      </w:r>
      <w:hyperlink r:id="rId83" w:tgtFrame="ChangingDocument" w:history="1">
        <w:r w:rsidRPr="00C710B1">
          <w:rPr>
            <w:rStyle w:val="a4"/>
            <w:rFonts w:eastAsia="Calibri" w:cs="Arial"/>
            <w:lang w:eastAsia="en-US"/>
          </w:rPr>
          <w:t>от 26.04.2017 №2169-ОЗ</w:t>
        </w:r>
      </w:hyperlink>
      <w:r w:rsidRPr="00C710B1">
        <w:rPr>
          <w:rFonts w:eastAsia="Calibri" w:cs="Arial"/>
          <w:lang w:eastAsia="en-US"/>
        </w:rPr>
        <w:t>)</w:t>
      </w:r>
    </w:p>
    <w:p w:rsidR="005C4246" w:rsidRPr="00C710B1" w:rsidRDefault="005C4246" w:rsidP="00AD5CC8">
      <w:pPr>
        <w:autoSpaceDE w:val="0"/>
        <w:autoSpaceDN w:val="0"/>
        <w:adjustRightInd w:val="0"/>
        <w:ind w:firstLine="709"/>
        <w:outlineLvl w:val="1"/>
        <w:rPr>
          <w:rFonts w:cs="Arial"/>
        </w:rPr>
      </w:pPr>
      <w:r w:rsidRPr="00C710B1">
        <w:rPr>
          <w:rFonts w:cs="Arial"/>
        </w:rPr>
        <w:t>5) 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sidRPr="00C710B1">
        <w:rPr>
          <w:rFonts w:cs="Arial"/>
        </w:rPr>
        <w:t>ей</w:t>
      </w:r>
      <w:r w:rsidRPr="00C710B1">
        <w:rPr>
          <w:rFonts w:cs="Arial"/>
        </w:rPr>
        <w:t xml:space="preserve"> 19.4.1, част</w:t>
      </w:r>
      <w:r w:rsidR="00344FD5" w:rsidRPr="00C710B1">
        <w:rPr>
          <w:rFonts w:cs="Arial"/>
        </w:rPr>
        <w:t>ями</w:t>
      </w:r>
      <w:r w:rsidRPr="00C710B1">
        <w:rPr>
          <w:rFonts w:cs="Arial"/>
        </w:rPr>
        <w:t xml:space="preserve"> 1 </w:t>
      </w:r>
      <w:r w:rsidR="00344FD5" w:rsidRPr="00C710B1">
        <w:rPr>
          <w:rFonts w:cs="Arial"/>
        </w:rPr>
        <w:t xml:space="preserve">и 20.1 </w:t>
      </w:r>
      <w:r w:rsidRPr="00C710B1">
        <w:rPr>
          <w:rFonts w:cs="Arial"/>
        </w:rPr>
        <w:t xml:space="preserve">статьи 19.5, статьей 19.7 </w:t>
      </w:r>
      <w:hyperlink r:id="rId84" w:history="1">
        <w:r w:rsidRPr="00C710B1">
          <w:rPr>
            <w:rStyle w:val="a4"/>
            <w:rFonts w:cs="Arial"/>
          </w:rPr>
          <w:t>Кодекса Российской Федерации об административных правонарушениях</w:t>
        </w:r>
      </w:hyperlink>
      <w:r w:rsidRPr="00C710B1">
        <w:rPr>
          <w:rFonts w:cs="Arial"/>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C4246" w:rsidRPr="00C710B1" w:rsidRDefault="005C4246" w:rsidP="00AD5CC8">
      <w:pPr>
        <w:autoSpaceDE w:val="0"/>
        <w:autoSpaceDN w:val="0"/>
        <w:adjustRightInd w:val="0"/>
        <w:ind w:firstLine="709"/>
        <w:rPr>
          <w:rFonts w:cs="Arial"/>
        </w:rPr>
      </w:pPr>
      <w:r w:rsidRPr="00C710B1">
        <w:rPr>
          <w:rFonts w:cs="Arial"/>
        </w:rPr>
        <w:t xml:space="preserve">(п.п. 5 введен Законом Магаданской области </w:t>
      </w:r>
      <w:hyperlink r:id="rId85" w:tgtFrame="ChangingDocument" w:history="1">
        <w:r w:rsidRPr="00C710B1">
          <w:rPr>
            <w:rStyle w:val="a4"/>
            <w:rFonts w:cs="Arial"/>
          </w:rPr>
          <w:t>от 16.06.2015 №1916-ОЗ</w:t>
        </w:r>
      </w:hyperlink>
      <w:r w:rsidRPr="00C710B1">
        <w:rPr>
          <w:rFonts w:cs="Arial"/>
        </w:rPr>
        <w:t>)</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(п.п. 5 в ред. Закона Магаданской области </w:t>
      </w:r>
      <w:hyperlink r:id="rId86" w:tgtFrame="ChangingDocument" w:history="1">
        <w:r w:rsidRPr="00C710B1">
          <w:rPr>
            <w:rStyle w:val="a4"/>
            <w:rFonts w:cs="Arial"/>
          </w:rPr>
          <w:t>от 04.12.2015 №1961-ОЗ</w:t>
        </w:r>
      </w:hyperlink>
      <w:r w:rsidRPr="00C710B1">
        <w:rPr>
          <w:rFonts w:cs="Arial"/>
        </w:rPr>
        <w:t>)</w:t>
      </w:r>
    </w:p>
    <w:p w:rsidR="005C4246" w:rsidRPr="00C710B1" w:rsidRDefault="00344FD5" w:rsidP="00AD5CC8">
      <w:pPr>
        <w:autoSpaceDE w:val="0"/>
        <w:autoSpaceDN w:val="0"/>
        <w:adjustRightInd w:val="0"/>
        <w:ind w:firstLine="709"/>
        <w:outlineLvl w:val="1"/>
        <w:rPr>
          <w:rFonts w:eastAsia="Calibri" w:cs="Arial"/>
          <w:lang w:eastAsia="en-US"/>
        </w:rPr>
      </w:pPr>
      <w:r w:rsidRPr="00C710B1">
        <w:rPr>
          <w:rFonts w:eastAsia="Calibri" w:cs="Arial"/>
          <w:lang w:eastAsia="en-US"/>
        </w:rPr>
        <w:t>(</w:t>
      </w:r>
      <w:r w:rsidR="00AD5CC8" w:rsidRPr="00C710B1">
        <w:rPr>
          <w:rFonts w:cs="Arial"/>
        </w:rPr>
        <w:t xml:space="preserve">в редакции </w:t>
      </w:r>
      <w:r w:rsidRPr="00C710B1">
        <w:rPr>
          <w:rFonts w:eastAsia="Calibri" w:cs="Arial"/>
          <w:lang w:eastAsia="en-US"/>
        </w:rPr>
        <w:t xml:space="preserve">Закона Магаданской области </w:t>
      </w:r>
      <w:hyperlink r:id="rId87" w:tgtFrame="ChangingDocument" w:history="1">
        <w:r w:rsidRPr="00C710B1">
          <w:rPr>
            <w:rStyle w:val="a4"/>
            <w:rFonts w:eastAsia="Calibri" w:cs="Arial"/>
            <w:lang w:eastAsia="en-US"/>
          </w:rPr>
          <w:t>от 26.04.2017 №2169-ОЗ</w:t>
        </w:r>
      </w:hyperlink>
      <w:r w:rsidRPr="00C710B1">
        <w:rPr>
          <w:rFonts w:eastAsia="Calibri" w:cs="Arial"/>
          <w:lang w:eastAsia="en-US"/>
        </w:rPr>
        <w:t>)</w:t>
      </w:r>
    </w:p>
    <w:p w:rsidR="00344FD5" w:rsidRPr="00C710B1" w:rsidRDefault="00344FD5" w:rsidP="00AD5CC8">
      <w:pPr>
        <w:autoSpaceDE w:val="0"/>
        <w:autoSpaceDN w:val="0"/>
        <w:adjustRightInd w:val="0"/>
        <w:ind w:firstLine="709"/>
        <w:outlineLvl w:val="1"/>
        <w:rPr>
          <w:rFonts w:cs="Arial"/>
        </w:rPr>
      </w:pPr>
    </w:p>
    <w:p w:rsidR="005C4246" w:rsidRPr="00C710B1" w:rsidRDefault="005C4246" w:rsidP="00AD5CC8">
      <w:pPr>
        <w:autoSpaceDE w:val="0"/>
        <w:autoSpaceDN w:val="0"/>
        <w:adjustRightInd w:val="0"/>
        <w:ind w:firstLine="709"/>
        <w:outlineLvl w:val="1"/>
        <w:rPr>
          <w:rFonts w:cs="Arial"/>
          <w:iCs/>
        </w:rPr>
      </w:pPr>
      <w:r w:rsidRPr="00C710B1">
        <w:rPr>
          <w:rFonts w:cs="Arial"/>
        </w:rPr>
        <w:t xml:space="preserve">(слова исключены Законом Магаданской области </w:t>
      </w:r>
      <w:hyperlink r:id="rId88" w:tgtFrame="ChangingDocument" w:history="1">
        <w:r w:rsidRPr="00C710B1">
          <w:rPr>
            <w:rStyle w:val="a4"/>
            <w:rFonts w:cs="Arial"/>
          </w:rPr>
          <w:t>от 02.12.2011 №1446-ОЗ</w:t>
        </w:r>
      </w:hyperlink>
      <w:r w:rsidRPr="00C710B1">
        <w:rPr>
          <w:rFonts w:cs="Arial"/>
        </w:rPr>
        <w:t>)</w:t>
      </w:r>
    </w:p>
    <w:p w:rsidR="005C4246" w:rsidRPr="00C710B1" w:rsidRDefault="005C4246" w:rsidP="00AD5CC8">
      <w:pPr>
        <w:autoSpaceDE w:val="0"/>
        <w:autoSpaceDN w:val="0"/>
        <w:adjustRightInd w:val="0"/>
        <w:ind w:firstLine="709"/>
        <w:rPr>
          <w:rFonts w:cs="Arial"/>
        </w:rPr>
      </w:pPr>
    </w:p>
    <w:p w:rsidR="005C4246" w:rsidRPr="00C710B1" w:rsidRDefault="005C4246" w:rsidP="00AD5CC8">
      <w:pPr>
        <w:pStyle w:val="chapter"/>
        <w:ind w:firstLine="709"/>
        <w:rPr>
          <w:b/>
          <w:bCs/>
          <w:sz w:val="24"/>
          <w:szCs w:val="24"/>
        </w:rPr>
      </w:pPr>
      <w:r w:rsidRPr="00C710B1">
        <w:rPr>
          <w:b/>
          <w:bCs/>
          <w:sz w:val="24"/>
          <w:szCs w:val="24"/>
        </w:rPr>
        <w:t>Глава 2. АДМИНИСТРАТИВНЫЕ ПРАВОНАРУШЕНИЯ, ПОСЯГАЮЩИЕ НА ПРАВА ГРАЖДАН</w:t>
      </w:r>
    </w:p>
    <w:p w:rsidR="005C4246" w:rsidRPr="00C710B1" w:rsidRDefault="005C4246" w:rsidP="00AD5CC8">
      <w:pPr>
        <w:pStyle w:val="text"/>
        <w:ind w:firstLine="709"/>
      </w:pPr>
    </w:p>
    <w:p w:rsidR="005C4246" w:rsidRPr="00C710B1" w:rsidRDefault="005C4246" w:rsidP="00AD5CC8">
      <w:pPr>
        <w:pStyle w:val="text"/>
        <w:ind w:firstLine="709"/>
      </w:pPr>
      <w:r w:rsidRPr="00C710B1">
        <w:rPr>
          <w:b/>
          <w:bCs/>
        </w:rPr>
        <w:t>Статья 2.1</w:t>
      </w:r>
      <w:r w:rsidR="00AD5CC8" w:rsidRPr="00C710B1">
        <w:t xml:space="preserve">. </w:t>
      </w:r>
      <w:r w:rsidR="00AD5CC8" w:rsidRPr="00C710B1">
        <w:rPr>
          <w:bCs/>
        </w:rPr>
        <w:t>(статья 2.1..</w:t>
      </w:r>
      <w:r w:rsidR="00AD5CC8" w:rsidRPr="00C710B1">
        <w:rPr>
          <w:b/>
          <w:bCs/>
        </w:rPr>
        <w:t xml:space="preserve"> </w:t>
      </w:r>
      <w:r w:rsidR="00AD5CC8" w:rsidRPr="00C710B1">
        <w:t xml:space="preserve">утратила силу </w:t>
      </w:r>
      <w:r w:rsidRPr="00C710B1">
        <w:t>Закон</w:t>
      </w:r>
      <w:r w:rsidR="00AD5CC8" w:rsidRPr="00C710B1">
        <w:t>ом</w:t>
      </w:r>
      <w:r w:rsidRPr="00C710B1">
        <w:t xml:space="preserve"> Магаданской области </w:t>
      </w:r>
      <w:hyperlink r:id="rId89" w:history="1">
        <w:r w:rsidRPr="00C710B1">
          <w:rPr>
            <w:rStyle w:val="a4"/>
          </w:rPr>
          <w:t>от 02.05.2007 № 842-ОЗ</w:t>
        </w:r>
      </w:hyperlink>
      <w:r w:rsidR="00AD5CC8" w:rsidRPr="00C710B1">
        <w:t>)</w:t>
      </w:r>
    </w:p>
    <w:p w:rsidR="005C4246" w:rsidRPr="00C710B1" w:rsidRDefault="005C4246" w:rsidP="00AD5CC8">
      <w:pPr>
        <w:pStyle w:val="text"/>
        <w:ind w:firstLine="709"/>
      </w:pPr>
    </w:p>
    <w:p w:rsidR="005C4246" w:rsidRPr="00C710B1" w:rsidRDefault="00AD5CC8" w:rsidP="00AD5CC8">
      <w:pPr>
        <w:pStyle w:val="article"/>
        <w:ind w:firstLine="709"/>
        <w:rPr>
          <w:sz w:val="24"/>
          <w:szCs w:val="24"/>
        </w:rPr>
      </w:pPr>
      <w:r w:rsidRPr="00C710B1">
        <w:rPr>
          <w:b/>
          <w:bCs/>
          <w:sz w:val="24"/>
          <w:szCs w:val="24"/>
        </w:rPr>
        <w:t>С</w:t>
      </w:r>
      <w:r w:rsidR="005C4246" w:rsidRPr="00C710B1">
        <w:rPr>
          <w:b/>
          <w:bCs/>
          <w:sz w:val="24"/>
          <w:szCs w:val="24"/>
        </w:rPr>
        <w:t xml:space="preserve">татья 2.2 </w:t>
      </w:r>
      <w:r w:rsidRPr="00C710B1">
        <w:rPr>
          <w:bCs/>
          <w:sz w:val="24"/>
          <w:szCs w:val="24"/>
        </w:rPr>
        <w:t>(статья 2.2.</w:t>
      </w:r>
      <w:r w:rsidRPr="00C710B1">
        <w:rPr>
          <w:b/>
          <w:bCs/>
          <w:sz w:val="24"/>
          <w:szCs w:val="24"/>
        </w:rPr>
        <w:t xml:space="preserve"> </w:t>
      </w:r>
      <w:r w:rsidRPr="00C710B1">
        <w:rPr>
          <w:sz w:val="24"/>
          <w:szCs w:val="24"/>
        </w:rPr>
        <w:t xml:space="preserve">утратила силу </w:t>
      </w:r>
      <w:r w:rsidR="005C4246" w:rsidRPr="00C710B1">
        <w:rPr>
          <w:sz w:val="24"/>
          <w:szCs w:val="24"/>
        </w:rPr>
        <w:t xml:space="preserve">Законом Магаданской области </w:t>
      </w:r>
      <w:hyperlink r:id="rId90" w:tgtFrame="ChangingDocument" w:history="1">
        <w:r w:rsidR="005C4246" w:rsidRPr="00C710B1">
          <w:rPr>
            <w:rStyle w:val="a4"/>
            <w:sz w:val="24"/>
            <w:szCs w:val="24"/>
          </w:rPr>
          <w:t>от 02.12.2011 №1446-ОЗ</w:t>
        </w:r>
      </w:hyperlink>
      <w:r w:rsidR="005C4246" w:rsidRPr="00C710B1">
        <w:rPr>
          <w:sz w:val="24"/>
          <w:szCs w:val="24"/>
        </w:rPr>
        <w:t>)</w:t>
      </w:r>
    </w:p>
    <w:p w:rsidR="005C4246" w:rsidRPr="00C710B1" w:rsidRDefault="005C4246" w:rsidP="00AD5CC8">
      <w:pPr>
        <w:pStyle w:val="text"/>
        <w:ind w:firstLine="709"/>
      </w:pPr>
    </w:p>
    <w:p w:rsidR="005C4246" w:rsidRPr="00C710B1" w:rsidRDefault="00AD5CC8" w:rsidP="00AD5CC8">
      <w:pPr>
        <w:pStyle w:val="text"/>
        <w:ind w:firstLine="709"/>
      </w:pPr>
      <w:r w:rsidRPr="00C710B1">
        <w:rPr>
          <w:b/>
          <w:bCs/>
        </w:rPr>
        <w:t>С</w:t>
      </w:r>
      <w:r w:rsidR="005C4246" w:rsidRPr="00C710B1">
        <w:rPr>
          <w:b/>
          <w:bCs/>
        </w:rPr>
        <w:t xml:space="preserve">татья 2.3 </w:t>
      </w:r>
      <w:r w:rsidRPr="00C710B1">
        <w:rPr>
          <w:bCs/>
        </w:rPr>
        <w:t>(статья 2.3.</w:t>
      </w:r>
      <w:r w:rsidRPr="00C710B1">
        <w:rPr>
          <w:b/>
          <w:bCs/>
        </w:rPr>
        <w:t xml:space="preserve"> </w:t>
      </w:r>
      <w:r w:rsidRPr="00C710B1">
        <w:t xml:space="preserve">утратила силу </w:t>
      </w:r>
      <w:r w:rsidR="005C4246" w:rsidRPr="00C710B1">
        <w:t xml:space="preserve">Законом Магаданской области </w:t>
      </w:r>
      <w:hyperlink r:id="rId91"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AD5CC8">
      <w:pPr>
        <w:pStyle w:val="article"/>
        <w:ind w:firstLine="709"/>
        <w:rPr>
          <w:b/>
          <w:bCs/>
          <w:sz w:val="24"/>
          <w:szCs w:val="24"/>
        </w:rPr>
      </w:pPr>
      <w:r w:rsidRPr="00C710B1">
        <w:rPr>
          <w:b/>
          <w:bCs/>
          <w:sz w:val="24"/>
          <w:szCs w:val="24"/>
        </w:rPr>
        <w:t xml:space="preserve">Статья 2.4. Непредставление в органы местного самоуправления сведений (информации) </w:t>
      </w:r>
    </w:p>
    <w:p w:rsidR="005C4246" w:rsidRPr="00C710B1" w:rsidRDefault="005C4246" w:rsidP="00AD5CC8">
      <w:pPr>
        <w:pStyle w:val="text"/>
        <w:ind w:firstLine="709"/>
      </w:pPr>
      <w:r w:rsidRPr="00C710B1">
        <w:t>(</w:t>
      </w:r>
      <w:r w:rsidR="00AD5CC8" w:rsidRPr="00C710B1">
        <w:t>с</w:t>
      </w:r>
      <w:r w:rsidRPr="00C710B1">
        <w:t xml:space="preserve">татья 2.4. </w:t>
      </w:r>
      <w:r w:rsidR="00AD5CC8" w:rsidRPr="00C710B1">
        <w:t xml:space="preserve">изложена </w:t>
      </w:r>
      <w:r w:rsidRPr="00C710B1">
        <w:t>в ред</w:t>
      </w:r>
      <w:r w:rsidR="00AD5CC8" w:rsidRPr="00C710B1">
        <w:t>акции</w:t>
      </w:r>
      <w:r w:rsidRPr="00C710B1">
        <w:t xml:space="preserve"> Закона Магаданской области </w:t>
      </w:r>
      <w:hyperlink r:id="rId92" w:history="1">
        <w:r w:rsidRPr="00C710B1">
          <w:rPr>
            <w:rStyle w:val="a4"/>
          </w:rPr>
          <w:t>от 28.04.2009 №1118-ОЗ</w:t>
        </w:r>
      </w:hyperlink>
      <w:r w:rsidRPr="00C710B1">
        <w:t>)</w:t>
      </w:r>
    </w:p>
    <w:p w:rsidR="005C4246" w:rsidRPr="00C710B1" w:rsidRDefault="005C4246" w:rsidP="00AD5CC8">
      <w:pPr>
        <w:pStyle w:val="text"/>
        <w:ind w:firstLine="709"/>
      </w:pPr>
      <w:r w:rsidRPr="00C710B1">
        <w:t>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нормативными правовыми актами органов местного самоуправленияи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неполном объеме или искаженном виде,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5C4246" w:rsidRPr="00C710B1" w:rsidRDefault="005C4246" w:rsidP="00AD5CC8">
      <w:pPr>
        <w:pStyle w:val="text"/>
        <w:ind w:firstLine="709"/>
      </w:pPr>
      <w:r w:rsidRPr="00C710B1">
        <w:t xml:space="preserve">(абзац </w:t>
      </w:r>
      <w:r w:rsidR="00AD5CC8" w:rsidRPr="00C710B1">
        <w:t xml:space="preserve">изложен в редакции </w:t>
      </w:r>
      <w:r w:rsidRPr="00C710B1">
        <w:t xml:space="preserve">Закона Магаданской области </w:t>
      </w:r>
      <w:hyperlink r:id="rId93"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5C4246" w:rsidRPr="00C710B1" w:rsidRDefault="005C4246" w:rsidP="00AD5CC8">
      <w:pPr>
        <w:pStyle w:val="text"/>
        <w:ind w:firstLine="709"/>
      </w:pPr>
      <w:r w:rsidRPr="00C710B1">
        <w:t>(</w:t>
      </w:r>
      <w:r w:rsidR="00AD5CC8" w:rsidRPr="00C710B1">
        <w:t xml:space="preserve">в редакции </w:t>
      </w:r>
      <w:r w:rsidRPr="00C710B1">
        <w:t xml:space="preserve">Закона Магаданской области </w:t>
      </w:r>
      <w:hyperlink r:id="rId94" w:tgtFrame="Logical" w:history="1">
        <w:r w:rsidRPr="00C710B1">
          <w:rPr>
            <w:rStyle w:val="a4"/>
          </w:rPr>
          <w:t>от 04.03.2011 №1365-ОЗ</w:t>
        </w:r>
      </w:hyperlink>
      <w:r w:rsidRPr="00C710B1">
        <w:t>).</w:t>
      </w:r>
    </w:p>
    <w:p w:rsidR="005C4246" w:rsidRPr="00C710B1" w:rsidRDefault="005C4246" w:rsidP="00AD5CC8">
      <w:pPr>
        <w:pStyle w:val="text"/>
        <w:ind w:firstLine="709"/>
      </w:pPr>
    </w:p>
    <w:p w:rsidR="005C4246" w:rsidRPr="00C710B1" w:rsidRDefault="005C4246" w:rsidP="00AD5CC8">
      <w:pPr>
        <w:pStyle w:val="article"/>
        <w:ind w:firstLine="709"/>
        <w:rPr>
          <w:sz w:val="24"/>
          <w:szCs w:val="24"/>
        </w:rPr>
      </w:pPr>
      <w:r w:rsidRPr="00C710B1">
        <w:rPr>
          <w:b/>
          <w:bCs/>
          <w:sz w:val="24"/>
          <w:szCs w:val="24"/>
        </w:rPr>
        <w:t>Статья 2.5.</w:t>
      </w:r>
      <w:r w:rsidR="00AD5CC8" w:rsidRPr="00C710B1">
        <w:rPr>
          <w:b/>
          <w:bCs/>
          <w:sz w:val="24"/>
          <w:szCs w:val="24"/>
        </w:rPr>
        <w:t xml:space="preserve"> </w:t>
      </w:r>
      <w:r w:rsidR="00AD5CC8" w:rsidRPr="00C710B1">
        <w:rPr>
          <w:bCs/>
          <w:sz w:val="24"/>
          <w:szCs w:val="24"/>
        </w:rPr>
        <w:t>(статья 2.5.</w:t>
      </w:r>
      <w:r w:rsidR="00AD5CC8" w:rsidRPr="00C710B1">
        <w:rPr>
          <w:b/>
          <w:bCs/>
          <w:sz w:val="24"/>
          <w:szCs w:val="24"/>
        </w:rPr>
        <w:t xml:space="preserve"> </w:t>
      </w:r>
      <w:r w:rsidR="00AD5CC8" w:rsidRPr="00C710B1">
        <w:rPr>
          <w:sz w:val="24"/>
          <w:szCs w:val="24"/>
        </w:rPr>
        <w:t>у</w:t>
      </w:r>
      <w:r w:rsidRPr="00C710B1">
        <w:rPr>
          <w:sz w:val="24"/>
          <w:szCs w:val="24"/>
        </w:rPr>
        <w:t>тратила силу Законом Магаданской области</w:t>
      </w:r>
      <w:r w:rsidR="00AD5CC8" w:rsidRPr="00C710B1">
        <w:rPr>
          <w:sz w:val="24"/>
          <w:szCs w:val="24"/>
        </w:rPr>
        <w:t xml:space="preserve"> </w:t>
      </w:r>
      <w:hyperlink r:id="rId95" w:tgtFrame="ChangingDocument" w:history="1">
        <w:r w:rsidRPr="00C710B1">
          <w:rPr>
            <w:rStyle w:val="a4"/>
            <w:sz w:val="24"/>
            <w:szCs w:val="24"/>
          </w:rPr>
          <w:t>от 25.07.2012 №1514-ОЗ</w:t>
        </w:r>
      </w:hyperlink>
    </w:p>
    <w:p w:rsidR="005C4246" w:rsidRPr="00C710B1" w:rsidRDefault="005C4246" w:rsidP="00AD5CC8">
      <w:pPr>
        <w:pStyle w:val="article"/>
        <w:ind w:firstLine="709"/>
        <w:rPr>
          <w:sz w:val="24"/>
          <w:szCs w:val="24"/>
        </w:rPr>
      </w:pPr>
    </w:p>
    <w:p w:rsidR="005C4246" w:rsidRPr="00C710B1" w:rsidRDefault="005C4246" w:rsidP="00AD5CC8">
      <w:pPr>
        <w:tabs>
          <w:tab w:val="left" w:pos="1134"/>
        </w:tabs>
        <w:autoSpaceDE w:val="0"/>
        <w:autoSpaceDN w:val="0"/>
        <w:adjustRightInd w:val="0"/>
        <w:ind w:firstLine="709"/>
        <w:outlineLvl w:val="0"/>
        <w:rPr>
          <w:rFonts w:cs="Arial"/>
          <w:b/>
          <w:bCs/>
        </w:rPr>
      </w:pPr>
      <w:r w:rsidRPr="00C710B1">
        <w:rPr>
          <w:rFonts w:cs="Arial"/>
          <w:b/>
          <w:bCs/>
        </w:rPr>
        <w:t>Статья 2.6.Нарушение порядка организации предоставления государственных и муниципальных услуг</w:t>
      </w:r>
    </w:p>
    <w:p w:rsidR="005C4246" w:rsidRPr="00C710B1" w:rsidRDefault="005C4246" w:rsidP="00AD5CC8">
      <w:pPr>
        <w:tabs>
          <w:tab w:val="left" w:pos="1134"/>
        </w:tabs>
        <w:autoSpaceDE w:val="0"/>
        <w:autoSpaceDN w:val="0"/>
        <w:adjustRightInd w:val="0"/>
        <w:ind w:firstLine="709"/>
        <w:outlineLvl w:val="0"/>
        <w:rPr>
          <w:rFonts w:cs="Arial"/>
        </w:rPr>
      </w:pPr>
    </w:p>
    <w:p w:rsidR="005C4246" w:rsidRPr="00C710B1" w:rsidRDefault="005C4246" w:rsidP="00AD5CC8">
      <w:pPr>
        <w:tabs>
          <w:tab w:val="left" w:pos="1134"/>
        </w:tabs>
        <w:autoSpaceDE w:val="0"/>
        <w:autoSpaceDN w:val="0"/>
        <w:adjustRightInd w:val="0"/>
        <w:ind w:firstLine="709"/>
        <w:rPr>
          <w:rFonts w:cs="Arial"/>
        </w:rPr>
      </w:pPr>
      <w:bookmarkStart w:id="1" w:name="Par3"/>
      <w:bookmarkEnd w:id="1"/>
      <w:r w:rsidRPr="00C710B1">
        <w:rPr>
          <w:rFonts w:cs="Arial"/>
        </w:rPr>
        <w:t xml:space="preserve">(статья введена Законом Магаданской области </w:t>
      </w:r>
      <w:hyperlink r:id="rId96" w:tgtFrame="Logical" w:history="1">
        <w:r w:rsidRPr="00C710B1">
          <w:rPr>
            <w:rStyle w:val="a4"/>
            <w:rFonts w:cs="Arial"/>
          </w:rPr>
          <w:t>от 22.11.2014 № 1812-ОЗ</w:t>
        </w:r>
      </w:hyperlink>
      <w:r w:rsidRPr="00C710B1">
        <w:rPr>
          <w:rFonts w:cs="Arial"/>
        </w:rPr>
        <w:t>)</w:t>
      </w:r>
    </w:p>
    <w:p w:rsidR="005C4246" w:rsidRPr="00C710B1" w:rsidRDefault="005C4246" w:rsidP="00AD5CC8">
      <w:pPr>
        <w:tabs>
          <w:tab w:val="left" w:pos="1134"/>
        </w:tabs>
        <w:autoSpaceDE w:val="0"/>
        <w:autoSpaceDN w:val="0"/>
        <w:adjustRightInd w:val="0"/>
        <w:ind w:firstLine="709"/>
        <w:rPr>
          <w:rFonts w:cs="Arial"/>
        </w:rPr>
      </w:pPr>
    </w:p>
    <w:p w:rsidR="005C4246" w:rsidRPr="00C710B1" w:rsidRDefault="005C4246" w:rsidP="00AD5CC8">
      <w:pPr>
        <w:tabs>
          <w:tab w:val="left" w:pos="1134"/>
        </w:tabs>
        <w:autoSpaceDE w:val="0"/>
        <w:autoSpaceDN w:val="0"/>
        <w:adjustRightInd w:val="0"/>
        <w:ind w:firstLine="709"/>
        <w:rPr>
          <w:rFonts w:cs="Arial"/>
        </w:rPr>
      </w:pPr>
      <w:r w:rsidRPr="00C710B1">
        <w:rPr>
          <w:rFonts w:cs="Arial"/>
        </w:rPr>
        <w:t>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C710B1" w:rsidRDefault="005C4246" w:rsidP="00AD5CC8">
      <w:pPr>
        <w:tabs>
          <w:tab w:val="left" w:pos="1134"/>
        </w:tabs>
        <w:autoSpaceDE w:val="0"/>
        <w:autoSpaceDN w:val="0"/>
        <w:adjustRightInd w:val="0"/>
        <w:ind w:firstLine="709"/>
        <w:rPr>
          <w:rFonts w:cs="Arial"/>
        </w:rPr>
      </w:pPr>
      <w:r w:rsidRPr="00C710B1">
        <w:rPr>
          <w:rFonts w:cs="Arial"/>
        </w:rPr>
        <w:t>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w:t>
      </w:r>
      <w:r w:rsidR="00917F29" w:rsidRPr="00C710B1">
        <w:rPr>
          <w:rFonts w:cs="Arial"/>
        </w:rPr>
        <w:t xml:space="preserve"> </w:t>
      </w:r>
      <w:r w:rsidRPr="00C710B1">
        <w:rPr>
          <w:rFonts w:cs="Arial"/>
        </w:rPr>
        <w:t>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C710B1" w:rsidRDefault="005C4246" w:rsidP="00AD5CC8">
      <w:pPr>
        <w:tabs>
          <w:tab w:val="left" w:pos="1134"/>
        </w:tabs>
        <w:autoSpaceDE w:val="0"/>
        <w:autoSpaceDN w:val="0"/>
        <w:adjustRightInd w:val="0"/>
        <w:ind w:firstLine="709"/>
        <w:rPr>
          <w:rFonts w:cs="Arial"/>
        </w:rPr>
      </w:pPr>
      <w:r w:rsidRPr="00C710B1">
        <w:rPr>
          <w:rFonts w:cs="Arial"/>
        </w:rPr>
        <w:lastRenderedPageBreak/>
        <w:t>3.Требование лицами, указанными в пунктах 1, 2 настоящей статьи, для предоставления государственных илимуниципальных услуг документов</w:t>
      </w:r>
      <w:r w:rsidR="00917F29" w:rsidRPr="00C710B1">
        <w:rPr>
          <w:rFonts w:cs="Arial"/>
        </w:rPr>
        <w:t xml:space="preserve"> </w:t>
      </w:r>
      <w:r w:rsidRPr="00C710B1">
        <w:rPr>
          <w:rFonts w:cs="Arial"/>
        </w:rPr>
        <w:t xml:space="preserve">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5C4246" w:rsidRPr="00C710B1" w:rsidRDefault="005C4246" w:rsidP="00AD5CC8">
      <w:pPr>
        <w:pStyle w:val="article"/>
        <w:ind w:firstLine="709"/>
        <w:rPr>
          <w:sz w:val="24"/>
          <w:szCs w:val="24"/>
        </w:rPr>
      </w:pPr>
      <w:bookmarkStart w:id="2" w:name="Par5"/>
      <w:bookmarkEnd w:id="2"/>
      <w:r w:rsidRPr="00C710B1">
        <w:rPr>
          <w:sz w:val="24"/>
          <w:szCs w:val="24"/>
        </w:rPr>
        <w:t>4. Совершение административного правонарушения, предусмотренного пунктами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p>
    <w:p w:rsidR="005C4246" w:rsidRPr="00C710B1" w:rsidRDefault="005C4246" w:rsidP="00AD5CC8">
      <w:pPr>
        <w:pStyle w:val="text"/>
        <w:ind w:firstLine="709"/>
      </w:pPr>
    </w:p>
    <w:p w:rsidR="005C4246" w:rsidRPr="00C710B1" w:rsidRDefault="005C4246" w:rsidP="00917F29">
      <w:pPr>
        <w:pStyle w:val="chapter"/>
        <w:ind w:firstLine="709"/>
        <w:rPr>
          <w:b/>
          <w:bCs/>
          <w:sz w:val="24"/>
          <w:szCs w:val="24"/>
        </w:rPr>
      </w:pPr>
      <w:r w:rsidRPr="00C710B1">
        <w:rPr>
          <w:b/>
          <w:bCs/>
          <w:sz w:val="24"/>
          <w:szCs w:val="24"/>
        </w:rPr>
        <w:t xml:space="preserve">Глава 3. </w:t>
      </w:r>
      <w:r w:rsidR="00953E36" w:rsidRPr="00953E36">
        <w:rPr>
          <w:b/>
          <w:sz w:val="24"/>
          <w:szCs w:val="24"/>
        </w:rPr>
        <w:t>ПОРЯДОК, ОБЩЕСТВЕННУЮ БЕЗОПАСНОСТЬ И ЗДОРОВЬЕ ГРАЖДАН</w:t>
      </w:r>
    </w:p>
    <w:p w:rsidR="005C4246" w:rsidRPr="00C710B1" w:rsidRDefault="005C4246" w:rsidP="00AD5CC8">
      <w:pPr>
        <w:pStyle w:val="text"/>
        <w:ind w:firstLine="709"/>
      </w:pPr>
      <w:r w:rsidRPr="00C710B1">
        <w:t>(</w:t>
      </w:r>
      <w:r w:rsidR="00917F29" w:rsidRPr="00C710B1">
        <w:t>н</w:t>
      </w:r>
      <w:r w:rsidRPr="00C710B1">
        <w:t xml:space="preserve">аименование главы </w:t>
      </w:r>
      <w:r w:rsidR="00917F29" w:rsidRPr="00C710B1">
        <w:t xml:space="preserve">изложено </w:t>
      </w:r>
      <w:r w:rsidRPr="00C710B1">
        <w:t>в ред</w:t>
      </w:r>
      <w:r w:rsidR="00917F29" w:rsidRPr="00C710B1">
        <w:t>акции</w:t>
      </w:r>
      <w:r w:rsidRPr="00C710B1">
        <w:t xml:space="preserve"> Закона Магаданской области </w:t>
      </w:r>
      <w:hyperlink r:id="rId97" w:tgtFrame="ChangingDocument" w:history="1">
        <w:r w:rsidRPr="00C710B1">
          <w:rPr>
            <w:rStyle w:val="a4"/>
          </w:rPr>
          <w:t>от 08.12.2010 №1332-ОЗ</w:t>
        </w:r>
      </w:hyperlink>
      <w:r w:rsidRPr="00C710B1">
        <w:t>)</w:t>
      </w:r>
    </w:p>
    <w:p w:rsidR="005C4246" w:rsidRPr="00C710B1" w:rsidRDefault="00953E36" w:rsidP="00AD5CC8">
      <w:pPr>
        <w:pStyle w:val="article"/>
        <w:ind w:firstLine="709"/>
        <w:rPr>
          <w:sz w:val="24"/>
          <w:szCs w:val="24"/>
        </w:rPr>
      </w:pPr>
      <w:r w:rsidRPr="00C710B1">
        <w:t xml:space="preserve">(наименование главы изложено в редакции </w:t>
      </w:r>
      <w:hyperlink r:id="rId98" w:tgtFrame="ChangingDocument" w:history="1">
        <w:r w:rsidRPr="00953E36">
          <w:rPr>
            <w:rStyle w:val="a4"/>
          </w:rPr>
          <w:t xml:space="preserve">Закона Магаданской области </w:t>
        </w:r>
        <w:r w:rsidRPr="00953E36">
          <w:rPr>
            <w:rStyle w:val="a4"/>
            <w:sz w:val="24"/>
            <w:szCs w:val="24"/>
          </w:rPr>
          <w:t>18.06.2020 №2507-ОЗ</w:t>
        </w:r>
      </w:hyperlink>
      <w:r>
        <w:rPr>
          <w:sz w:val="24"/>
          <w:szCs w:val="24"/>
        </w:rPr>
        <w:t>)</w:t>
      </w:r>
    </w:p>
    <w:p w:rsidR="005C4246" w:rsidRPr="00C710B1" w:rsidRDefault="005C4246" w:rsidP="00917F29">
      <w:pPr>
        <w:autoSpaceDE w:val="0"/>
        <w:autoSpaceDN w:val="0"/>
        <w:adjustRightInd w:val="0"/>
        <w:ind w:firstLine="708"/>
        <w:rPr>
          <w:rFonts w:cs="Arial"/>
          <w:b/>
          <w:bCs/>
        </w:rPr>
      </w:pPr>
      <w:r w:rsidRPr="00C710B1">
        <w:rPr>
          <w:rFonts w:cs="Arial"/>
          <w:b/>
          <w:bCs/>
        </w:rPr>
        <w:t>Статья 3.1. Нарушение тишины и покоя граждан</w:t>
      </w:r>
    </w:p>
    <w:p w:rsidR="005C4246" w:rsidRPr="00C710B1" w:rsidRDefault="005C4246" w:rsidP="00AD5CC8">
      <w:pPr>
        <w:autoSpaceDE w:val="0"/>
        <w:autoSpaceDN w:val="0"/>
        <w:adjustRightInd w:val="0"/>
        <w:ind w:firstLine="709"/>
        <w:outlineLvl w:val="1"/>
        <w:rPr>
          <w:rFonts w:cs="Arial"/>
        </w:rPr>
      </w:pPr>
    </w:p>
    <w:p w:rsidR="005C4246" w:rsidRPr="00C710B1" w:rsidRDefault="005C4246" w:rsidP="00AD5CC8">
      <w:pPr>
        <w:autoSpaceDE w:val="0"/>
        <w:autoSpaceDN w:val="0"/>
        <w:adjustRightInd w:val="0"/>
        <w:ind w:firstLine="709"/>
        <w:outlineLvl w:val="1"/>
        <w:rPr>
          <w:rFonts w:cs="Arial"/>
        </w:rPr>
      </w:pPr>
      <w:r w:rsidRPr="00C710B1">
        <w:rPr>
          <w:rFonts w:cs="Arial"/>
        </w:rPr>
        <w:t xml:space="preserve">(статья 3.1 </w:t>
      </w:r>
      <w:r w:rsidR="00917F29" w:rsidRPr="00C710B1">
        <w:rPr>
          <w:rFonts w:cs="Arial"/>
        </w:rPr>
        <w:t xml:space="preserve">изложена </w:t>
      </w:r>
      <w:r w:rsidRPr="00C710B1">
        <w:rPr>
          <w:rFonts w:cs="Arial"/>
        </w:rPr>
        <w:t>в ред</w:t>
      </w:r>
      <w:r w:rsidR="00917F29" w:rsidRPr="00C710B1">
        <w:rPr>
          <w:rFonts w:cs="Arial"/>
        </w:rPr>
        <w:t xml:space="preserve">акции </w:t>
      </w:r>
      <w:r w:rsidRPr="00C710B1">
        <w:rPr>
          <w:rFonts w:cs="Arial"/>
        </w:rPr>
        <w:t>Закона Магаданской области</w:t>
      </w:r>
      <w:r w:rsidR="00917F29" w:rsidRPr="00C710B1">
        <w:rPr>
          <w:rFonts w:cs="Arial"/>
        </w:rPr>
        <w:t xml:space="preserve"> </w:t>
      </w:r>
      <w:hyperlink r:id="rId99" w:tgtFrame="ChangingDocument" w:history="1">
        <w:r w:rsidRPr="00C710B1">
          <w:rPr>
            <w:rStyle w:val="a4"/>
            <w:rFonts w:cs="Arial"/>
          </w:rPr>
          <w:t>от 28.10.2016 №2103-ОЗ</w:t>
        </w:r>
      </w:hyperlink>
      <w:r w:rsidRPr="00C710B1">
        <w:rPr>
          <w:rFonts w:cs="Arial"/>
        </w:rPr>
        <w:t>)</w:t>
      </w:r>
    </w:p>
    <w:p w:rsidR="00BF7889" w:rsidRPr="00C710B1" w:rsidRDefault="00BF7889" w:rsidP="00AD5CC8">
      <w:pPr>
        <w:autoSpaceDE w:val="0"/>
        <w:autoSpaceDN w:val="0"/>
        <w:adjustRightInd w:val="0"/>
        <w:ind w:firstLine="709"/>
        <w:rPr>
          <w:rFonts w:cs="Arial"/>
        </w:rPr>
      </w:pPr>
    </w:p>
    <w:p w:rsidR="005C4246" w:rsidRPr="00C710B1" w:rsidRDefault="005C4246" w:rsidP="00AD5CC8">
      <w:pPr>
        <w:pStyle w:val="ConsPlusNonformat"/>
        <w:ind w:firstLine="709"/>
        <w:jc w:val="both"/>
        <w:rPr>
          <w:rFonts w:ascii="Arial" w:hAnsi="Arial" w:cs="Arial"/>
          <w:snapToGrid/>
          <w:sz w:val="24"/>
          <w:szCs w:val="24"/>
        </w:rPr>
      </w:pPr>
      <w:r w:rsidRPr="00C710B1">
        <w:rPr>
          <w:rFonts w:ascii="Arial" w:hAnsi="Arial" w:cs="Arial"/>
          <w:snapToGrid/>
          <w:sz w:val="24"/>
          <w:szCs w:val="24"/>
        </w:rPr>
        <w:t>1. Совершение действий (бездействия), повлекших нарушение тишины</w:t>
      </w:r>
      <w:r w:rsidR="00917F29" w:rsidRPr="00C710B1">
        <w:rPr>
          <w:rFonts w:ascii="Arial" w:hAnsi="Arial" w:cs="Arial"/>
          <w:snapToGrid/>
          <w:sz w:val="24"/>
          <w:szCs w:val="24"/>
        </w:rPr>
        <w:t xml:space="preserve"> </w:t>
      </w:r>
      <w:r w:rsidRPr="00C710B1">
        <w:rPr>
          <w:rFonts w:ascii="Arial" w:hAnsi="Arial" w:cs="Arial"/>
          <w:snapToGrid/>
          <w:sz w:val="24"/>
          <w:szCs w:val="24"/>
        </w:rPr>
        <w:t>и покоя граждан, за исключением действий, указанных в пунктах 2 и 3 настоящей статьи, в периоды с 21 часа до 07 часов местного времени в рабочие дни, с 21 часа до 11 часов местного времени в выходные дни, ‒</w:t>
      </w:r>
    </w:p>
    <w:p w:rsidR="005C4246" w:rsidRPr="00C710B1" w:rsidRDefault="005C4246" w:rsidP="00AD5CC8">
      <w:pPr>
        <w:pStyle w:val="ConsPlusNonformat"/>
        <w:ind w:firstLine="709"/>
        <w:jc w:val="both"/>
        <w:rPr>
          <w:rFonts w:ascii="Arial" w:hAnsi="Arial" w:cs="Arial"/>
          <w:snapToGrid/>
          <w:sz w:val="24"/>
          <w:szCs w:val="24"/>
        </w:rPr>
      </w:pPr>
      <w:r w:rsidRPr="00C710B1">
        <w:rPr>
          <w:rFonts w:ascii="Arial" w:hAnsi="Arial" w:cs="Arial"/>
          <w:snapToGrid/>
          <w:sz w:val="24"/>
          <w:szCs w:val="24"/>
        </w:rPr>
        <w:t xml:space="preserve">влекут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пятнадцати тысяч до пятидесяти тысяч рублей. </w:t>
      </w:r>
    </w:p>
    <w:p w:rsidR="005C4246" w:rsidRPr="00C710B1" w:rsidRDefault="005C4246" w:rsidP="00AD5CC8">
      <w:pPr>
        <w:pStyle w:val="ConsPlusNonformat"/>
        <w:ind w:firstLine="709"/>
        <w:jc w:val="both"/>
        <w:rPr>
          <w:rFonts w:ascii="Arial" w:hAnsi="Arial" w:cs="Arial"/>
          <w:snapToGrid/>
          <w:sz w:val="24"/>
          <w:szCs w:val="24"/>
        </w:rPr>
      </w:pPr>
      <w:r w:rsidRPr="00C710B1">
        <w:rPr>
          <w:rFonts w:ascii="Arial" w:hAnsi="Arial" w:cs="Arial"/>
          <w:snapToGrid/>
          <w:sz w:val="24"/>
          <w:szCs w:val="24"/>
        </w:rPr>
        <w:t xml:space="preserve">2. Проведение </w:t>
      </w:r>
      <w:r w:rsidRPr="00C710B1">
        <w:rPr>
          <w:rFonts w:ascii="Arial" w:hAnsi="Arial" w:cs="Arial"/>
          <w:sz w:val="24"/>
          <w:szCs w:val="24"/>
        </w:rPr>
        <w:t>строительно-монтажных, ремонтных и (или) разгрузочно-погрузочных работ, переустройства и (или) перепланировки жилых помещений</w:t>
      </w:r>
      <w:r w:rsidR="00917F29" w:rsidRPr="00C710B1">
        <w:rPr>
          <w:rFonts w:ascii="Arial" w:hAnsi="Arial" w:cs="Arial"/>
          <w:sz w:val="24"/>
          <w:szCs w:val="24"/>
        </w:rPr>
        <w:t xml:space="preserve"> </w:t>
      </w:r>
      <w:r w:rsidRPr="00C710B1">
        <w:rPr>
          <w:rFonts w:ascii="Arial" w:hAnsi="Arial" w:cs="Arial"/>
          <w:snapToGrid/>
          <w:sz w:val="24"/>
          <w:szCs w:val="24"/>
        </w:rPr>
        <w:t>в многоквартирных домах в периоды с 19 часов до 09 часов местного времени в рабочие дни, с 19 часов до 12 часов местного времени в выходные дни, повлекшее нарушение тишины и покоя граждан, ‒влечет наложение административного штрафа на граждан в размере от</w:t>
      </w:r>
      <w:r w:rsidR="00917F29" w:rsidRPr="00C710B1">
        <w:rPr>
          <w:rFonts w:ascii="Arial" w:hAnsi="Arial" w:cs="Arial"/>
          <w:snapToGrid/>
          <w:sz w:val="24"/>
          <w:szCs w:val="24"/>
        </w:rPr>
        <w:t xml:space="preserve"> </w:t>
      </w:r>
      <w:r w:rsidRPr="00C710B1">
        <w:rPr>
          <w:rFonts w:ascii="Arial" w:hAnsi="Arial" w:cs="Arial"/>
          <w:snapToGrid/>
          <w:sz w:val="24"/>
          <w:szCs w:val="24"/>
        </w:rPr>
        <w:t>трех тысяч до четырех тысяч рублей, на должностных лиц – от пятнадцати</w:t>
      </w:r>
      <w:r w:rsidR="00917F29" w:rsidRPr="00C710B1">
        <w:rPr>
          <w:rFonts w:ascii="Arial" w:hAnsi="Arial" w:cs="Arial"/>
          <w:snapToGrid/>
          <w:sz w:val="24"/>
          <w:szCs w:val="24"/>
        </w:rPr>
        <w:t xml:space="preserve"> </w:t>
      </w:r>
      <w:r w:rsidRPr="00C710B1">
        <w:rPr>
          <w:rFonts w:ascii="Arial" w:hAnsi="Arial" w:cs="Arial"/>
          <w:snapToGrid/>
          <w:sz w:val="24"/>
          <w:szCs w:val="24"/>
        </w:rPr>
        <w:t>тысяч</w:t>
      </w:r>
      <w:r w:rsidR="00917F29" w:rsidRPr="00C710B1">
        <w:rPr>
          <w:rFonts w:ascii="Arial" w:hAnsi="Arial" w:cs="Arial"/>
          <w:snapToGrid/>
          <w:sz w:val="24"/>
          <w:szCs w:val="24"/>
        </w:rPr>
        <w:t xml:space="preserve"> </w:t>
      </w:r>
      <w:r w:rsidRPr="00C710B1">
        <w:rPr>
          <w:rFonts w:ascii="Arial" w:hAnsi="Arial" w:cs="Arial"/>
          <w:snapToGrid/>
          <w:sz w:val="24"/>
          <w:szCs w:val="24"/>
        </w:rPr>
        <w:t>до двадцати пяти тысяч рублей, на юридических лиц – от пятидесяти тысяч</w:t>
      </w:r>
      <w:r w:rsidR="00917F29" w:rsidRPr="00C710B1">
        <w:rPr>
          <w:rFonts w:ascii="Arial" w:hAnsi="Arial" w:cs="Arial"/>
          <w:snapToGrid/>
          <w:sz w:val="24"/>
          <w:szCs w:val="24"/>
        </w:rPr>
        <w:t xml:space="preserve"> </w:t>
      </w:r>
      <w:r w:rsidRPr="00C710B1">
        <w:rPr>
          <w:rFonts w:ascii="Arial" w:hAnsi="Arial" w:cs="Arial"/>
          <w:snapToGrid/>
          <w:sz w:val="24"/>
          <w:szCs w:val="24"/>
        </w:rPr>
        <w:t>до семидесяти пяти тысяч рублей.</w:t>
      </w:r>
    </w:p>
    <w:p w:rsidR="005C4246" w:rsidRPr="00C710B1" w:rsidRDefault="005C4246" w:rsidP="00AD5CC8">
      <w:pPr>
        <w:pStyle w:val="ConsPlusNonformat"/>
        <w:widowControl/>
        <w:ind w:firstLine="709"/>
        <w:jc w:val="both"/>
        <w:rPr>
          <w:rFonts w:ascii="Arial" w:hAnsi="Arial" w:cs="Arial"/>
          <w:snapToGrid/>
          <w:sz w:val="24"/>
          <w:szCs w:val="24"/>
        </w:rPr>
      </w:pPr>
      <w:r w:rsidRPr="00C710B1">
        <w:rPr>
          <w:rFonts w:ascii="Arial" w:hAnsi="Arial" w:cs="Arial"/>
          <w:snapToGrid/>
          <w:sz w:val="24"/>
          <w:szCs w:val="24"/>
        </w:rPr>
        <w:t>3. Применение пиротехнических изделий развлекательного характера в периоды с 21 часа до 07 часов местного времени в рабочие дни, с 21 часа</w:t>
      </w:r>
      <w:r w:rsidR="00917F29" w:rsidRPr="00C710B1">
        <w:rPr>
          <w:rFonts w:ascii="Arial" w:hAnsi="Arial" w:cs="Arial"/>
          <w:snapToGrid/>
          <w:sz w:val="24"/>
          <w:szCs w:val="24"/>
        </w:rPr>
        <w:t xml:space="preserve"> </w:t>
      </w:r>
      <w:r w:rsidRPr="00C710B1">
        <w:rPr>
          <w:rFonts w:ascii="Arial" w:hAnsi="Arial" w:cs="Arial"/>
          <w:snapToGrid/>
          <w:sz w:val="24"/>
          <w:szCs w:val="24"/>
        </w:rPr>
        <w:t>до 11 часов местного времени в выходные дни, повлекшее нарушение тишины и покоя граждан, ‒</w:t>
      </w:r>
    </w:p>
    <w:p w:rsidR="005C4246" w:rsidRPr="00C710B1" w:rsidRDefault="005C4246" w:rsidP="00AD5CC8">
      <w:pPr>
        <w:pStyle w:val="ConsPlusNonformat"/>
        <w:ind w:firstLine="709"/>
        <w:jc w:val="both"/>
        <w:rPr>
          <w:rFonts w:ascii="Arial" w:hAnsi="Arial" w:cs="Arial"/>
          <w:snapToGrid/>
          <w:sz w:val="24"/>
          <w:szCs w:val="24"/>
        </w:rPr>
      </w:pPr>
      <w:r w:rsidRPr="00C710B1">
        <w:rPr>
          <w:rFonts w:ascii="Arial" w:hAnsi="Arial" w:cs="Arial"/>
          <w:snapToGrid/>
          <w:sz w:val="24"/>
          <w:szCs w:val="24"/>
        </w:rPr>
        <w:t>влечет наложение административного штрафа на граждан в размере от</w:t>
      </w:r>
      <w:r w:rsidR="00917F29" w:rsidRPr="00C710B1">
        <w:rPr>
          <w:rFonts w:ascii="Arial" w:hAnsi="Arial" w:cs="Arial"/>
          <w:snapToGrid/>
          <w:sz w:val="24"/>
          <w:szCs w:val="24"/>
        </w:rPr>
        <w:t xml:space="preserve"> </w:t>
      </w:r>
      <w:r w:rsidRPr="00C710B1">
        <w:rPr>
          <w:rFonts w:ascii="Arial" w:hAnsi="Arial" w:cs="Arial"/>
          <w:snapToGrid/>
          <w:sz w:val="24"/>
          <w:szCs w:val="24"/>
        </w:rPr>
        <w:t>трех тысяч до четырех тысяч рублей, на должностных лиц – от пятнадцати тысяч</w:t>
      </w:r>
      <w:r w:rsidR="00917F29" w:rsidRPr="00C710B1">
        <w:rPr>
          <w:rFonts w:ascii="Arial" w:hAnsi="Arial" w:cs="Arial"/>
          <w:snapToGrid/>
          <w:sz w:val="24"/>
          <w:szCs w:val="24"/>
        </w:rPr>
        <w:t xml:space="preserve"> </w:t>
      </w:r>
      <w:r w:rsidRPr="00C710B1">
        <w:rPr>
          <w:rFonts w:ascii="Arial" w:hAnsi="Arial" w:cs="Arial"/>
          <w:snapToGrid/>
          <w:sz w:val="24"/>
          <w:szCs w:val="24"/>
        </w:rPr>
        <w:t>до двадцати пяти тысяч рублей, на юридических лиц – от пятидесяти тысяч</w:t>
      </w:r>
      <w:r w:rsidR="00917F29" w:rsidRPr="00C710B1">
        <w:rPr>
          <w:rFonts w:ascii="Arial" w:hAnsi="Arial" w:cs="Arial"/>
          <w:snapToGrid/>
          <w:sz w:val="24"/>
          <w:szCs w:val="24"/>
        </w:rPr>
        <w:t xml:space="preserve"> </w:t>
      </w:r>
      <w:r w:rsidRPr="00C710B1">
        <w:rPr>
          <w:rFonts w:ascii="Arial" w:hAnsi="Arial" w:cs="Arial"/>
          <w:snapToGrid/>
          <w:sz w:val="24"/>
          <w:szCs w:val="24"/>
        </w:rPr>
        <w:t>до семидесяти пяти тысяч рублей.</w:t>
      </w:r>
    </w:p>
    <w:p w:rsidR="005C4246" w:rsidRPr="00C710B1" w:rsidRDefault="005C4246" w:rsidP="00AD5CC8">
      <w:pPr>
        <w:pStyle w:val="ConsPlusNonformat"/>
        <w:ind w:firstLine="709"/>
        <w:jc w:val="both"/>
        <w:rPr>
          <w:rFonts w:ascii="Arial" w:hAnsi="Arial" w:cs="Arial"/>
          <w:sz w:val="24"/>
          <w:szCs w:val="24"/>
        </w:rPr>
      </w:pPr>
      <w:r w:rsidRPr="00C710B1">
        <w:rPr>
          <w:rFonts w:ascii="Arial" w:hAnsi="Arial" w:cs="Arial"/>
          <w:sz w:val="24"/>
          <w:szCs w:val="24"/>
        </w:rPr>
        <w:t>4. Действия(безд</w:t>
      </w:r>
      <w:r w:rsidR="003C39EE" w:rsidRPr="00C710B1">
        <w:rPr>
          <w:rFonts w:ascii="Arial" w:hAnsi="Arial" w:cs="Arial"/>
          <w:sz w:val="24"/>
          <w:szCs w:val="24"/>
        </w:rPr>
        <w:t xml:space="preserve">ействие), указанные в пунктах 1 и </w:t>
      </w:r>
      <w:r w:rsidRPr="00C710B1">
        <w:rPr>
          <w:rFonts w:ascii="Arial" w:hAnsi="Arial" w:cs="Arial"/>
          <w:sz w:val="24"/>
          <w:szCs w:val="24"/>
        </w:rPr>
        <w:t xml:space="preserve"> 2 настоящей статьи, совершенные повторно, ‒</w:t>
      </w:r>
    </w:p>
    <w:p w:rsidR="005C4246" w:rsidRPr="00C710B1" w:rsidRDefault="005C4246" w:rsidP="00AD5CC8">
      <w:pPr>
        <w:pStyle w:val="ConsPlusNonformat"/>
        <w:widowControl/>
        <w:ind w:firstLine="709"/>
        <w:jc w:val="both"/>
        <w:rPr>
          <w:rFonts w:ascii="Arial" w:hAnsi="Arial" w:cs="Arial"/>
          <w:sz w:val="24"/>
          <w:szCs w:val="24"/>
        </w:rPr>
      </w:pPr>
      <w:r w:rsidRPr="00C710B1">
        <w:rPr>
          <w:rFonts w:ascii="Arial" w:hAnsi="Arial" w:cs="Arial"/>
          <w:sz w:val="24"/>
          <w:szCs w:val="24"/>
        </w:rPr>
        <w:t>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3C39EE" w:rsidRPr="00C710B1" w:rsidRDefault="003C39EE" w:rsidP="00AD5CC8">
      <w:pPr>
        <w:pStyle w:val="ConsPlusNonformat"/>
        <w:ind w:firstLine="709"/>
        <w:jc w:val="both"/>
        <w:rPr>
          <w:rFonts w:ascii="Arial" w:hAnsi="Arial" w:cs="Arial"/>
          <w:sz w:val="24"/>
          <w:szCs w:val="24"/>
        </w:rPr>
      </w:pPr>
      <w:r w:rsidRPr="00C710B1">
        <w:rPr>
          <w:rFonts w:ascii="Arial" w:hAnsi="Arial" w:cs="Arial"/>
          <w:sz w:val="24"/>
          <w:szCs w:val="24"/>
        </w:rPr>
        <w:lastRenderedPageBreak/>
        <w:t xml:space="preserve">(в редакции </w:t>
      </w:r>
      <w:hyperlink r:id="rId100" w:tgtFrame="ChangingDocument" w:history="1">
        <w:r w:rsidRPr="00C710B1">
          <w:rPr>
            <w:rStyle w:val="a4"/>
            <w:rFonts w:ascii="Arial" w:hAnsi="Arial" w:cs="Arial"/>
            <w:sz w:val="24"/>
            <w:szCs w:val="24"/>
          </w:rPr>
          <w:t>Закона Магаданской области от 26.03.2019 №2363-ОЗ</w:t>
        </w:r>
      </w:hyperlink>
      <w:r w:rsidRPr="00C710B1">
        <w:rPr>
          <w:rFonts w:ascii="Arial" w:hAnsi="Arial" w:cs="Arial"/>
          <w:sz w:val="24"/>
          <w:szCs w:val="24"/>
        </w:rPr>
        <w:t>)</w:t>
      </w:r>
    </w:p>
    <w:p w:rsidR="005C4246" w:rsidRPr="00C710B1" w:rsidRDefault="003C39EE" w:rsidP="00AD5CC8">
      <w:pPr>
        <w:pStyle w:val="ConsPlusNonformat"/>
        <w:widowControl/>
        <w:ind w:firstLine="709"/>
        <w:jc w:val="both"/>
        <w:rPr>
          <w:rFonts w:ascii="Arial" w:hAnsi="Arial" w:cs="Arial"/>
          <w:sz w:val="24"/>
          <w:szCs w:val="24"/>
        </w:rPr>
      </w:pPr>
      <w:r w:rsidRPr="00C710B1">
        <w:rPr>
          <w:rFonts w:ascii="Arial" w:hAnsi="Arial" w:cs="Arial"/>
          <w:sz w:val="24"/>
          <w:szCs w:val="24"/>
        </w:rPr>
        <w:t xml:space="preserve">5. Действия (бездействие), указанные в пункте </w:t>
      </w:r>
      <w:hyperlink r:id="rId101" w:history="1">
        <w:r w:rsidRPr="00C710B1">
          <w:rPr>
            <w:rStyle w:val="a4"/>
            <w:rFonts w:ascii="Arial" w:hAnsi="Arial" w:cs="Arial"/>
            <w:sz w:val="24"/>
            <w:szCs w:val="24"/>
          </w:rPr>
          <w:t>3</w:t>
        </w:r>
      </w:hyperlink>
      <w:r w:rsidRPr="00C710B1">
        <w:rPr>
          <w:rFonts w:ascii="Arial" w:hAnsi="Arial" w:cs="Arial"/>
          <w:sz w:val="24"/>
          <w:szCs w:val="24"/>
        </w:rPr>
        <w:t xml:space="preserve"> настоящей статьи, совершенные повторно, – 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3C39EE" w:rsidRPr="00C710B1" w:rsidRDefault="003C39EE" w:rsidP="00AD5CC8">
      <w:pPr>
        <w:pStyle w:val="ConsPlusNonformat"/>
        <w:ind w:firstLine="709"/>
        <w:jc w:val="both"/>
        <w:rPr>
          <w:rFonts w:ascii="Arial" w:hAnsi="Arial" w:cs="Arial"/>
          <w:sz w:val="24"/>
          <w:szCs w:val="24"/>
        </w:rPr>
      </w:pPr>
      <w:r w:rsidRPr="00C710B1">
        <w:rPr>
          <w:rFonts w:ascii="Arial" w:hAnsi="Arial" w:cs="Arial"/>
          <w:sz w:val="24"/>
          <w:szCs w:val="24"/>
        </w:rPr>
        <w:t xml:space="preserve">(пп.6 введен </w:t>
      </w:r>
      <w:hyperlink r:id="rId102" w:tgtFrame="ChangingDocument" w:history="1">
        <w:r w:rsidRPr="00C710B1">
          <w:rPr>
            <w:rStyle w:val="a4"/>
            <w:rFonts w:ascii="Arial" w:hAnsi="Arial" w:cs="Arial"/>
            <w:sz w:val="24"/>
            <w:szCs w:val="24"/>
          </w:rPr>
          <w:t>Законом Магаданской области от 26.03.2019 №2363-ОЗ</w:t>
        </w:r>
      </w:hyperlink>
      <w:r w:rsidRPr="00C710B1">
        <w:rPr>
          <w:rFonts w:ascii="Arial" w:hAnsi="Arial" w:cs="Arial"/>
          <w:sz w:val="24"/>
          <w:szCs w:val="24"/>
        </w:rPr>
        <w:t>)</w:t>
      </w:r>
    </w:p>
    <w:p w:rsidR="003C39EE" w:rsidRPr="00C710B1" w:rsidRDefault="003C39EE" w:rsidP="00AD5CC8">
      <w:pPr>
        <w:pStyle w:val="ConsPlusNonformat"/>
        <w:widowControl/>
        <w:ind w:firstLine="709"/>
        <w:jc w:val="both"/>
        <w:rPr>
          <w:rFonts w:ascii="Arial" w:hAnsi="Arial" w:cs="Arial"/>
          <w:sz w:val="24"/>
          <w:szCs w:val="24"/>
        </w:rPr>
      </w:pPr>
    </w:p>
    <w:p w:rsidR="005C4246" w:rsidRPr="00C710B1" w:rsidRDefault="005C4246" w:rsidP="00AD5CC8">
      <w:pPr>
        <w:pStyle w:val="ConsPlusNonformat"/>
        <w:ind w:firstLine="709"/>
        <w:jc w:val="both"/>
        <w:rPr>
          <w:rFonts w:ascii="Arial" w:hAnsi="Arial" w:cs="Arial"/>
          <w:sz w:val="24"/>
          <w:szCs w:val="24"/>
        </w:rPr>
      </w:pPr>
      <w:r w:rsidRPr="00C710B1">
        <w:rPr>
          <w:rFonts w:ascii="Arial" w:hAnsi="Arial" w:cs="Arial"/>
          <w:sz w:val="24"/>
          <w:szCs w:val="24"/>
        </w:rPr>
        <w:t>Примечания:</w:t>
      </w:r>
    </w:p>
    <w:p w:rsidR="005C4246" w:rsidRPr="00C710B1" w:rsidRDefault="005C4246" w:rsidP="00AD5CC8">
      <w:pPr>
        <w:pStyle w:val="ConsPlusNonformat"/>
        <w:ind w:firstLine="709"/>
        <w:jc w:val="both"/>
        <w:rPr>
          <w:rFonts w:ascii="Arial" w:hAnsi="Arial" w:cs="Arial"/>
          <w:sz w:val="24"/>
          <w:szCs w:val="24"/>
        </w:rPr>
      </w:pPr>
    </w:p>
    <w:p w:rsidR="005C4246" w:rsidRPr="00C710B1" w:rsidRDefault="005C4246" w:rsidP="00AD5CC8">
      <w:pPr>
        <w:pStyle w:val="ConsPlusNonformat"/>
        <w:ind w:firstLine="709"/>
        <w:jc w:val="both"/>
        <w:rPr>
          <w:rFonts w:ascii="Arial" w:hAnsi="Arial" w:cs="Arial"/>
          <w:sz w:val="24"/>
          <w:szCs w:val="24"/>
        </w:rPr>
      </w:pPr>
      <w:r w:rsidRPr="00C710B1">
        <w:rPr>
          <w:rFonts w:ascii="Arial" w:hAnsi="Arial" w:cs="Arial"/>
          <w:sz w:val="24"/>
          <w:szCs w:val="24"/>
        </w:rPr>
        <w:t>1. Под действиями (бездействием), повлекшими нарушение тишины</w:t>
      </w:r>
      <w:r w:rsidR="00917F29" w:rsidRPr="00C710B1">
        <w:rPr>
          <w:rFonts w:ascii="Arial" w:hAnsi="Arial" w:cs="Arial"/>
          <w:sz w:val="24"/>
          <w:szCs w:val="24"/>
        </w:rPr>
        <w:t xml:space="preserve"> </w:t>
      </w:r>
      <w:r w:rsidRPr="00C710B1">
        <w:rPr>
          <w:rFonts w:ascii="Arial" w:hAnsi="Arial" w:cs="Arial"/>
          <w:sz w:val="24"/>
          <w:szCs w:val="24"/>
        </w:rPr>
        <w:t>и покоя граждан, в настоящей статье понимаются действия (бездействие), предусмотренные Законом Магаданской области</w:t>
      </w:r>
      <w:r w:rsidR="00917F29" w:rsidRPr="00C710B1">
        <w:rPr>
          <w:rFonts w:ascii="Arial" w:hAnsi="Arial" w:cs="Arial"/>
          <w:sz w:val="24"/>
          <w:szCs w:val="24"/>
        </w:rPr>
        <w:t xml:space="preserve"> </w:t>
      </w:r>
      <w:hyperlink r:id="rId103" w:tgtFrame="Logical" w:history="1">
        <w:r w:rsidRPr="00C710B1">
          <w:rPr>
            <w:rStyle w:val="a4"/>
            <w:rFonts w:ascii="Arial" w:hAnsi="Arial" w:cs="Arial"/>
            <w:sz w:val="24"/>
            <w:szCs w:val="24"/>
          </w:rPr>
          <w:t>от 29 июля 2016 года № 2072-ОЗ</w:t>
        </w:r>
      </w:hyperlink>
      <w:r w:rsidRPr="00C710B1">
        <w:rPr>
          <w:rFonts w:ascii="Arial" w:hAnsi="Arial" w:cs="Arial"/>
          <w:sz w:val="24"/>
          <w:szCs w:val="24"/>
        </w:rPr>
        <w:t>«Об отдельных вопросах обеспечения тишины и покоя граждан на территории Магаданской области», совершенные на объектах, на которых обеспечивается тишина и покой граждан</w:t>
      </w:r>
      <w:r w:rsidR="00917F29" w:rsidRPr="00C710B1">
        <w:rPr>
          <w:rFonts w:ascii="Arial" w:hAnsi="Arial" w:cs="Arial"/>
          <w:sz w:val="24"/>
          <w:szCs w:val="24"/>
        </w:rPr>
        <w:t xml:space="preserve"> </w:t>
      </w:r>
      <w:r w:rsidRPr="00C710B1">
        <w:rPr>
          <w:rFonts w:ascii="Arial" w:hAnsi="Arial" w:cs="Arial"/>
          <w:sz w:val="24"/>
          <w:szCs w:val="24"/>
        </w:rPr>
        <w:t>в соответствии с указанным Законом.</w:t>
      </w:r>
    </w:p>
    <w:p w:rsidR="005C4246" w:rsidRPr="00C710B1" w:rsidRDefault="005C4246" w:rsidP="00AD5CC8">
      <w:pPr>
        <w:ind w:firstLine="709"/>
        <w:rPr>
          <w:rFonts w:cs="Arial"/>
        </w:rPr>
      </w:pPr>
      <w:r w:rsidRPr="00C710B1">
        <w:rPr>
          <w:rFonts w:cs="Arial"/>
        </w:rPr>
        <w:t>2. Под рабочими днями в настоящей статье понимаются дни недели с понедельника по пятницу включительно (если эти дни не относятся к нерабочим праздничным дням и дням, на которые в установленном федеральным законодательством порядке перенесены выходные дни), а также суббота и воскресенье, если они объявлены в установленном федеральным законодательством порядке рабочими днями.</w:t>
      </w:r>
    </w:p>
    <w:p w:rsidR="005C4246" w:rsidRPr="00C710B1" w:rsidRDefault="005C4246" w:rsidP="00AD5CC8">
      <w:pPr>
        <w:pStyle w:val="ConsPlusNonformat"/>
        <w:widowControl/>
        <w:ind w:firstLine="709"/>
        <w:jc w:val="both"/>
        <w:rPr>
          <w:rFonts w:ascii="Arial" w:hAnsi="Arial" w:cs="Arial"/>
          <w:sz w:val="24"/>
          <w:szCs w:val="24"/>
        </w:rPr>
      </w:pPr>
      <w:r w:rsidRPr="00C710B1">
        <w:rPr>
          <w:rFonts w:ascii="Arial" w:hAnsi="Arial" w:cs="Arial"/>
          <w:sz w:val="24"/>
          <w:szCs w:val="24"/>
        </w:rPr>
        <w:t>3. Под выходными днями в настоящей статье понимаются суббота и воскресенье (если эти дни не объявлены в установленном федеральным законодательством порядке рабочими днями), а также нерабочие праздничные дни.</w:t>
      </w:r>
    </w:p>
    <w:p w:rsidR="005C4246" w:rsidRPr="00C710B1" w:rsidRDefault="005C4246" w:rsidP="00AD5CC8">
      <w:pPr>
        <w:pStyle w:val="ConsPlusNonformat"/>
        <w:ind w:firstLine="709"/>
        <w:jc w:val="both"/>
        <w:rPr>
          <w:rFonts w:ascii="Arial" w:hAnsi="Arial" w:cs="Arial"/>
          <w:sz w:val="24"/>
          <w:szCs w:val="24"/>
        </w:rPr>
      </w:pPr>
      <w:r w:rsidRPr="00C710B1">
        <w:rPr>
          <w:rFonts w:ascii="Arial" w:hAnsi="Arial" w:cs="Arial"/>
          <w:sz w:val="24"/>
          <w:szCs w:val="24"/>
        </w:rPr>
        <w:t>4. Не являются административным правонарушением действия, предусмотренные пунктами 1-3 настоящей статьи, направленные напредотвращение противоправных деяний, предотвращение и ликвидацию последствий аварий, стихийных бедствий, иных чрезвычайных ситуаций,</w:t>
      </w:r>
      <w:r w:rsidR="00917F29" w:rsidRPr="00C710B1">
        <w:rPr>
          <w:rFonts w:ascii="Arial" w:hAnsi="Arial" w:cs="Arial"/>
          <w:sz w:val="24"/>
          <w:szCs w:val="24"/>
        </w:rPr>
        <w:t xml:space="preserve"> </w:t>
      </w:r>
      <w:r w:rsidRPr="00C710B1">
        <w:rPr>
          <w:rFonts w:ascii="Arial" w:hAnsi="Arial" w:cs="Arial"/>
          <w:sz w:val="24"/>
          <w:szCs w:val="24"/>
        </w:rPr>
        <w:t>выполнение неотложных работ, связанных с обеспечением личной и общественной безопасности граждан либо функционирования объектов жизнеобеспечения населения, проведение по решению органов государственной власти Магаданской области и (или) органов местного самоуправления праздничных салютов и фейерверков, проведение массовых публичных мероприятий, в том числе официальных физкультурных, спортивных и культурных мероприятий, религиозных обрядов и церемоний.</w:t>
      </w:r>
    </w:p>
    <w:p w:rsidR="005C4246" w:rsidRPr="00C710B1" w:rsidRDefault="005C4246" w:rsidP="00AD5CC8">
      <w:pPr>
        <w:pStyle w:val="text"/>
        <w:ind w:firstLine="709"/>
      </w:pPr>
      <w:r w:rsidRPr="00C710B1">
        <w:t>5. Не являются административным правонарушением действия (бездействие), предусмотренные пунктами 1 и 3 настоящей статьи, совершенные в период с 21 часа</w:t>
      </w:r>
      <w:r w:rsidR="00917F29" w:rsidRPr="00C710B1">
        <w:t xml:space="preserve"> </w:t>
      </w:r>
      <w:r w:rsidRPr="00C710B1">
        <w:t>местного времени 31 декабря до 05 часов местного времени01 января.</w:t>
      </w:r>
    </w:p>
    <w:p w:rsidR="005C4246" w:rsidRPr="00C710B1" w:rsidRDefault="005C4246" w:rsidP="00AD5CC8">
      <w:pPr>
        <w:pStyle w:val="text"/>
        <w:ind w:firstLine="709"/>
      </w:pPr>
    </w:p>
    <w:p w:rsidR="005C4246" w:rsidRPr="00C710B1" w:rsidRDefault="005C4246" w:rsidP="00917F29">
      <w:pPr>
        <w:pStyle w:val="text"/>
        <w:ind w:firstLine="709"/>
      </w:pPr>
      <w:r w:rsidRPr="00C710B1">
        <w:rPr>
          <w:b/>
          <w:bCs/>
        </w:rPr>
        <w:t>Статья 3.2</w:t>
      </w:r>
      <w:r w:rsidR="00917F29" w:rsidRPr="00C710B1">
        <w:t xml:space="preserve">. (статья 3.2. утратила силу </w:t>
      </w:r>
      <w:r w:rsidRPr="00C710B1">
        <w:t>Закон</w:t>
      </w:r>
      <w:r w:rsidR="00917F29" w:rsidRPr="00C710B1">
        <w:t>ом</w:t>
      </w:r>
      <w:r w:rsidRPr="00C710B1">
        <w:t xml:space="preserve"> Магаданской области </w:t>
      </w:r>
      <w:hyperlink r:id="rId104" w:history="1">
        <w:r w:rsidRPr="00C710B1">
          <w:rPr>
            <w:rStyle w:val="a4"/>
          </w:rPr>
          <w:t>от 23.12.2005 № 660-ОЗ</w:t>
        </w:r>
      </w:hyperlink>
      <w:r w:rsidRPr="00C710B1">
        <w:t>.</w:t>
      </w:r>
    </w:p>
    <w:p w:rsidR="005C4246" w:rsidRPr="00C710B1" w:rsidRDefault="005C4246" w:rsidP="00AD5CC8">
      <w:pPr>
        <w:pStyle w:val="text"/>
        <w:ind w:firstLine="709"/>
      </w:pPr>
    </w:p>
    <w:p w:rsidR="005C4246" w:rsidRPr="00C710B1" w:rsidRDefault="005C4246" w:rsidP="00917F29">
      <w:pPr>
        <w:pStyle w:val="article"/>
        <w:ind w:firstLine="709"/>
        <w:rPr>
          <w:sz w:val="24"/>
          <w:szCs w:val="24"/>
        </w:rPr>
      </w:pPr>
      <w:r w:rsidRPr="00C710B1">
        <w:rPr>
          <w:b/>
          <w:bCs/>
          <w:sz w:val="24"/>
          <w:szCs w:val="24"/>
        </w:rPr>
        <w:t xml:space="preserve">Статья 3.3. </w:t>
      </w:r>
      <w:r w:rsidRPr="00C710B1">
        <w:rPr>
          <w:sz w:val="24"/>
          <w:szCs w:val="24"/>
        </w:rPr>
        <w:t>Приставание к гражданам</w:t>
      </w:r>
    </w:p>
    <w:p w:rsidR="005C4246" w:rsidRPr="00C710B1" w:rsidRDefault="005C4246" w:rsidP="00AD5CC8">
      <w:pPr>
        <w:pStyle w:val="text"/>
        <w:ind w:firstLine="709"/>
      </w:pPr>
      <w:r w:rsidRPr="00C710B1">
        <w:t>Приставание к гражданам с целью попрошайничества или гадания, при отсутствии признаков правонарушения, предусмотренного статьей 20</w:t>
      </w:r>
      <w:r w:rsidRPr="00C710B1">
        <w:rPr>
          <w:vertAlign w:val="superscript"/>
        </w:rPr>
        <w:t>1</w:t>
      </w:r>
      <w:r w:rsidRPr="00C710B1">
        <w:t xml:space="preserve"> </w:t>
      </w:r>
      <w:hyperlink r:id="rId105" w:history="1">
        <w:r w:rsidRPr="00C710B1">
          <w:rPr>
            <w:rStyle w:val="a4"/>
          </w:rPr>
          <w:t>Кодекса Российской Федерации об административных правонарушениях</w:t>
        </w:r>
      </w:hyperlink>
      <w:r w:rsidRPr="00C710B1">
        <w:t>,-</w:t>
      </w:r>
    </w:p>
    <w:p w:rsidR="005C4246" w:rsidRPr="00C710B1" w:rsidRDefault="005C4246" w:rsidP="00AD5CC8">
      <w:pPr>
        <w:pStyle w:val="text"/>
        <w:ind w:firstLine="709"/>
      </w:pPr>
      <w:r w:rsidRPr="00C710B1">
        <w:t>(в ред</w:t>
      </w:r>
      <w:r w:rsidR="00917F29" w:rsidRPr="00C710B1">
        <w:t>акции</w:t>
      </w:r>
      <w:r w:rsidRPr="00C710B1">
        <w:t xml:space="preserve"> Закона Магаданской области </w:t>
      </w:r>
      <w:hyperlink r:id="rId106" w:history="1">
        <w:r w:rsidRPr="00C710B1">
          <w:rPr>
            <w:rStyle w:val="a4"/>
          </w:rPr>
          <w:t>от 09.01.2008 № 968-ОЗ</w:t>
        </w:r>
      </w:hyperlink>
      <w:r w:rsidRPr="00C710B1">
        <w:t>)</w:t>
      </w:r>
    </w:p>
    <w:p w:rsidR="005C4246" w:rsidRPr="00C710B1" w:rsidRDefault="005C4246" w:rsidP="00AD5CC8">
      <w:pPr>
        <w:pStyle w:val="text"/>
        <w:ind w:firstLine="709"/>
      </w:pPr>
      <w:r w:rsidRPr="00C710B1">
        <w:lastRenderedPageBreak/>
        <w:t>(</w:t>
      </w:r>
      <w:r w:rsidR="00917F29" w:rsidRPr="00C710B1">
        <w:t xml:space="preserve">в редакции </w:t>
      </w:r>
      <w:r w:rsidRPr="00C710B1">
        <w:t xml:space="preserve">Закона Магаданской области </w:t>
      </w:r>
      <w:hyperlink r:id="rId107" w:tgtFrame="ChangingDocument" w:history="1">
        <w:r w:rsidRPr="00C710B1">
          <w:rPr>
            <w:rStyle w:val="a4"/>
          </w:rPr>
          <w:t>от 03.03.2016 №2006-ОЗ</w:t>
        </w:r>
      </w:hyperlink>
      <w:r w:rsidRPr="00C710B1">
        <w:t>)</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ста до пятисот рулей.</w:t>
      </w:r>
    </w:p>
    <w:p w:rsidR="005C4246" w:rsidRPr="00C710B1" w:rsidRDefault="005C4246" w:rsidP="00AD5CC8">
      <w:pPr>
        <w:pStyle w:val="text"/>
        <w:ind w:firstLine="709"/>
      </w:pPr>
      <w:r w:rsidRPr="00C710B1">
        <w:t>(</w:t>
      </w:r>
      <w:r w:rsidR="00917F29" w:rsidRPr="00C710B1">
        <w:t xml:space="preserve">в редакции </w:t>
      </w:r>
      <w:r w:rsidRPr="00C710B1">
        <w:t xml:space="preserve">Закона Магаданской области </w:t>
      </w:r>
      <w:hyperlink r:id="rId108" w:history="1">
        <w:r w:rsidRPr="00C710B1">
          <w:rPr>
            <w:rStyle w:val="a4"/>
          </w:rPr>
          <w:t>от 08.08.2007 № 889-ОЗ</w:t>
        </w:r>
      </w:hyperlink>
      <w:r w:rsidRPr="00C710B1">
        <w:t>)</w:t>
      </w:r>
    </w:p>
    <w:p w:rsidR="005C4246" w:rsidRPr="00C710B1" w:rsidRDefault="005C4246" w:rsidP="00AD5CC8">
      <w:pPr>
        <w:pStyle w:val="article"/>
        <w:ind w:firstLine="709"/>
        <w:rPr>
          <w:sz w:val="24"/>
          <w:szCs w:val="24"/>
        </w:rPr>
      </w:pPr>
    </w:p>
    <w:p w:rsidR="005C4246" w:rsidRPr="00C710B1" w:rsidRDefault="005C4246" w:rsidP="00917F29">
      <w:pPr>
        <w:pStyle w:val="article"/>
        <w:ind w:firstLine="709"/>
        <w:rPr>
          <w:sz w:val="24"/>
          <w:szCs w:val="24"/>
        </w:rPr>
      </w:pPr>
      <w:r w:rsidRPr="00C710B1">
        <w:rPr>
          <w:b/>
          <w:bCs/>
          <w:sz w:val="24"/>
          <w:szCs w:val="24"/>
        </w:rPr>
        <w:t xml:space="preserve">Статья 3.4. </w:t>
      </w:r>
      <w:r w:rsidR="00917F29" w:rsidRPr="00C710B1">
        <w:rPr>
          <w:bCs/>
          <w:sz w:val="24"/>
          <w:szCs w:val="24"/>
        </w:rPr>
        <w:t xml:space="preserve">(статья 3.4. </w:t>
      </w:r>
      <w:r w:rsidR="00917F29" w:rsidRPr="00C710B1">
        <w:rPr>
          <w:sz w:val="24"/>
          <w:szCs w:val="24"/>
        </w:rPr>
        <w:t>утратила силу</w:t>
      </w:r>
      <w:r w:rsidRPr="00C710B1">
        <w:rPr>
          <w:sz w:val="24"/>
          <w:szCs w:val="24"/>
        </w:rPr>
        <w:t xml:space="preserve"> Законом Магаданской области </w:t>
      </w:r>
      <w:hyperlink r:id="rId109" w:history="1">
        <w:r w:rsidRPr="00C710B1">
          <w:rPr>
            <w:rStyle w:val="a4"/>
            <w:sz w:val="24"/>
            <w:szCs w:val="24"/>
          </w:rPr>
          <w:t>от 26.07.2010 №1308-ОЗ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917F29" w:rsidP="00917F29">
      <w:pPr>
        <w:pStyle w:val="text"/>
        <w:ind w:firstLine="709"/>
      </w:pPr>
      <w:r w:rsidRPr="00C710B1">
        <w:rPr>
          <w:b/>
          <w:bCs/>
        </w:rPr>
        <w:t xml:space="preserve">Статьи 3.5 - 3.6. </w:t>
      </w:r>
      <w:r w:rsidRPr="00C710B1">
        <w:t>(</w:t>
      </w:r>
      <w:r w:rsidR="005C4246" w:rsidRPr="00C710B1">
        <w:t>Ста</w:t>
      </w:r>
      <w:r w:rsidRPr="00C710B1">
        <w:t xml:space="preserve">тьи 3.5 - 3.6. утратили силу </w:t>
      </w:r>
      <w:r w:rsidR="005C4246" w:rsidRPr="00C710B1">
        <w:t>Закон</w:t>
      </w:r>
      <w:r w:rsidRPr="00C710B1">
        <w:t>ом</w:t>
      </w:r>
      <w:r w:rsidR="005C4246" w:rsidRPr="00C710B1">
        <w:t xml:space="preserve"> Магаданской области </w:t>
      </w:r>
      <w:hyperlink r:id="rId110" w:history="1">
        <w:r w:rsidR="005C4246" w:rsidRPr="00C710B1">
          <w:rPr>
            <w:rStyle w:val="a4"/>
          </w:rPr>
          <w:t>от 09.01.2008 № 968-ОЗ</w:t>
        </w:r>
      </w:hyperlink>
      <w:r w:rsidRPr="00C710B1">
        <w:t>)</w:t>
      </w:r>
    </w:p>
    <w:p w:rsidR="005C4246" w:rsidRPr="00C710B1" w:rsidRDefault="005C4246" w:rsidP="00AD5CC8">
      <w:pPr>
        <w:pStyle w:val="text"/>
        <w:ind w:firstLine="709"/>
      </w:pPr>
    </w:p>
    <w:p w:rsidR="005C4246" w:rsidRPr="00C710B1" w:rsidRDefault="005C4246" w:rsidP="00917F29">
      <w:pPr>
        <w:pStyle w:val="article"/>
        <w:ind w:firstLine="709"/>
        <w:rPr>
          <w:sz w:val="24"/>
          <w:szCs w:val="24"/>
        </w:rPr>
      </w:pPr>
      <w:r w:rsidRPr="00C710B1">
        <w:rPr>
          <w:b/>
          <w:bCs/>
          <w:sz w:val="24"/>
          <w:szCs w:val="24"/>
        </w:rPr>
        <w:t xml:space="preserve">Статья 3.7. </w:t>
      </w:r>
      <w:r w:rsidR="00917F29" w:rsidRPr="00C710B1">
        <w:rPr>
          <w:bCs/>
          <w:sz w:val="24"/>
          <w:szCs w:val="24"/>
        </w:rPr>
        <w:t xml:space="preserve">(статья 3.7. </w:t>
      </w:r>
      <w:r w:rsidR="00917F29" w:rsidRPr="00C710B1">
        <w:rPr>
          <w:sz w:val="24"/>
          <w:szCs w:val="24"/>
        </w:rPr>
        <w:t>у</w:t>
      </w:r>
      <w:r w:rsidRPr="00C710B1">
        <w:rPr>
          <w:sz w:val="24"/>
          <w:szCs w:val="24"/>
        </w:rPr>
        <w:t xml:space="preserve">тратила силу Законом Магаданской области </w:t>
      </w:r>
      <w:hyperlink r:id="rId111" w:tgtFrame="ChangingDocument" w:history="1">
        <w:r w:rsidRPr="00C710B1">
          <w:rPr>
            <w:rStyle w:val="a4"/>
            <w:sz w:val="24"/>
            <w:szCs w:val="24"/>
          </w:rPr>
          <w:t>от 25.07.2012 №1514-ОЗ</w:t>
        </w:r>
      </w:hyperlink>
      <w:r w:rsidR="00917F29" w:rsidRPr="00C710B1">
        <w:rPr>
          <w:rStyle w:val="a4"/>
          <w:sz w:val="24"/>
          <w:szCs w:val="24"/>
        </w:rPr>
        <w:t>)</w:t>
      </w:r>
    </w:p>
    <w:p w:rsidR="005C4246" w:rsidRPr="00C710B1" w:rsidRDefault="005C4246" w:rsidP="00AD5CC8">
      <w:pPr>
        <w:pStyle w:val="text"/>
        <w:ind w:firstLine="709"/>
      </w:pPr>
    </w:p>
    <w:p w:rsidR="005C4246" w:rsidRPr="00C710B1" w:rsidRDefault="005C4246" w:rsidP="00917F29">
      <w:pPr>
        <w:pStyle w:val="article"/>
        <w:ind w:firstLine="709"/>
        <w:rPr>
          <w:sz w:val="24"/>
          <w:szCs w:val="24"/>
        </w:rPr>
      </w:pPr>
      <w:r w:rsidRPr="00C710B1">
        <w:rPr>
          <w:b/>
          <w:bCs/>
          <w:sz w:val="24"/>
          <w:szCs w:val="24"/>
        </w:rPr>
        <w:t xml:space="preserve">Статья 3.8. Организация и проведение азартных игр в общественных местах </w:t>
      </w:r>
      <w:r w:rsidR="00917F29" w:rsidRPr="00C710B1">
        <w:rPr>
          <w:sz w:val="24"/>
          <w:szCs w:val="24"/>
        </w:rPr>
        <w:t xml:space="preserve">(статья 3.8. утратила силу </w:t>
      </w:r>
      <w:r w:rsidRPr="00C710B1">
        <w:rPr>
          <w:sz w:val="24"/>
          <w:szCs w:val="24"/>
        </w:rPr>
        <w:t>Закон</w:t>
      </w:r>
      <w:r w:rsidR="00917F29" w:rsidRPr="00C710B1">
        <w:rPr>
          <w:sz w:val="24"/>
          <w:szCs w:val="24"/>
        </w:rPr>
        <w:t>ом</w:t>
      </w:r>
      <w:r w:rsidRPr="00C710B1">
        <w:rPr>
          <w:sz w:val="24"/>
          <w:szCs w:val="24"/>
        </w:rPr>
        <w:t xml:space="preserve"> Магаданской области </w:t>
      </w:r>
      <w:hyperlink r:id="rId112" w:history="1">
        <w:r w:rsidRPr="00C710B1">
          <w:rPr>
            <w:rStyle w:val="a4"/>
            <w:sz w:val="24"/>
            <w:szCs w:val="24"/>
          </w:rPr>
          <w:t>от 28.04.2009 №1118-ОЗ</w:t>
        </w:r>
      </w:hyperlink>
      <w:r w:rsidR="00917F29" w:rsidRPr="00C710B1">
        <w:rPr>
          <w:sz w:val="24"/>
          <w:szCs w:val="24"/>
        </w:rPr>
        <w:t>)</w:t>
      </w:r>
    </w:p>
    <w:p w:rsidR="005C4246" w:rsidRPr="00C710B1" w:rsidRDefault="005C4246" w:rsidP="00AD5CC8">
      <w:pPr>
        <w:pStyle w:val="text"/>
        <w:ind w:firstLine="709"/>
      </w:pPr>
      <w:r w:rsidRPr="00C710B1">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5C4246" w:rsidRPr="00C710B1" w:rsidRDefault="005C4246" w:rsidP="00AD5CC8">
      <w:pPr>
        <w:pStyle w:val="text"/>
        <w:ind w:firstLine="709"/>
      </w:pPr>
      <w:r w:rsidRPr="00C710B1">
        <w:t>влечет наложение на граждан административного штрафа в размере от одной тысячи до двух тысяч рублей.</w:t>
      </w:r>
    </w:p>
    <w:p w:rsidR="005C4246" w:rsidRPr="00C710B1" w:rsidRDefault="005C4246" w:rsidP="00AD5CC8">
      <w:pPr>
        <w:pStyle w:val="text"/>
        <w:ind w:firstLine="709"/>
      </w:pPr>
      <w:r w:rsidRPr="00C710B1">
        <w:t>(в ред</w:t>
      </w:r>
      <w:r w:rsidR="00917F29" w:rsidRPr="00C710B1">
        <w:t xml:space="preserve">акции </w:t>
      </w:r>
      <w:r w:rsidRPr="00C710B1">
        <w:t xml:space="preserve">Законов Магаданской области </w:t>
      </w:r>
      <w:hyperlink r:id="rId113" w:history="1">
        <w:r w:rsidRPr="00C710B1">
          <w:rPr>
            <w:rStyle w:val="a4"/>
          </w:rPr>
          <w:t>от 24.10.2005 № 616-ОЗ</w:t>
        </w:r>
      </w:hyperlink>
      <w:r w:rsidRPr="00C710B1">
        <w:t xml:space="preserve"> (ред. 23.12.2005), </w:t>
      </w:r>
      <w:hyperlink r:id="rId114" w:history="1">
        <w:r w:rsidRPr="00C710B1">
          <w:rPr>
            <w:rStyle w:val="a4"/>
          </w:rPr>
          <w:t>от 08.08.2007 № 889-ОЗ</w:t>
        </w:r>
      </w:hyperlink>
      <w:r w:rsidRPr="00C710B1">
        <w:t>)</w:t>
      </w:r>
    </w:p>
    <w:p w:rsidR="005C4246" w:rsidRPr="00C710B1" w:rsidRDefault="005C4246" w:rsidP="00AD5CC8">
      <w:pPr>
        <w:pStyle w:val="text"/>
        <w:ind w:firstLine="709"/>
      </w:pPr>
    </w:p>
    <w:p w:rsidR="005C4246" w:rsidRPr="00C710B1" w:rsidRDefault="005C4246" w:rsidP="00917F29">
      <w:pPr>
        <w:pStyle w:val="article"/>
        <w:ind w:firstLine="709"/>
        <w:rPr>
          <w:sz w:val="24"/>
          <w:szCs w:val="24"/>
        </w:rPr>
      </w:pPr>
      <w:r w:rsidRPr="00C710B1">
        <w:rPr>
          <w:b/>
          <w:bCs/>
          <w:sz w:val="24"/>
          <w:szCs w:val="24"/>
        </w:rPr>
        <w:t xml:space="preserve">Статья 3.9. </w:t>
      </w:r>
      <w:r w:rsidRPr="00C710B1">
        <w:rPr>
          <w:sz w:val="24"/>
          <w:szCs w:val="24"/>
        </w:rPr>
        <w:t xml:space="preserve">Утратила силу.- Законом Магаданской области </w:t>
      </w:r>
      <w:hyperlink r:id="rId115" w:history="1">
        <w:r w:rsidRPr="00C710B1">
          <w:rPr>
            <w:rStyle w:val="a4"/>
            <w:sz w:val="24"/>
            <w:szCs w:val="24"/>
          </w:rPr>
          <w:t>от 26.07.2010 №1308-ОЗ</w:t>
        </w:r>
      </w:hyperlink>
      <w:r w:rsidRPr="00C710B1">
        <w:rPr>
          <w:sz w:val="24"/>
          <w:szCs w:val="24"/>
        </w:rPr>
        <w:t>.</w:t>
      </w:r>
    </w:p>
    <w:p w:rsidR="005C4246" w:rsidRPr="00C710B1" w:rsidRDefault="005C4246" w:rsidP="00AD5CC8">
      <w:pPr>
        <w:ind w:firstLine="709"/>
        <w:rPr>
          <w:rFonts w:cs="Arial"/>
        </w:rPr>
      </w:pPr>
    </w:p>
    <w:p w:rsidR="00BF7889" w:rsidRPr="00C710B1" w:rsidRDefault="005C4246" w:rsidP="00AD5CC8">
      <w:pPr>
        <w:ind w:firstLine="709"/>
        <w:rPr>
          <w:rFonts w:cs="Arial"/>
        </w:rPr>
      </w:pPr>
      <w:r w:rsidRPr="00C710B1">
        <w:rPr>
          <w:rFonts w:cs="Arial"/>
          <w:b/>
        </w:rPr>
        <w:t>Статья 3.10</w:t>
      </w:r>
      <w:r w:rsidRPr="00C710B1">
        <w:rPr>
          <w:rFonts w:cs="Arial"/>
        </w:rPr>
        <w:t>.</w:t>
      </w:r>
      <w:r w:rsidR="00BF7889" w:rsidRPr="00C710B1">
        <w:rPr>
          <w:rFonts w:cs="Arial"/>
        </w:rPr>
        <w:t xml:space="preserve"> </w:t>
      </w:r>
      <w:r w:rsidR="00C97A62" w:rsidRPr="00C710B1">
        <w:rPr>
          <w:rFonts w:cs="Arial"/>
        </w:rPr>
        <w:t xml:space="preserve">(статья </w:t>
      </w:r>
      <w:r w:rsidR="00917F29" w:rsidRPr="00C710B1">
        <w:rPr>
          <w:rFonts w:cs="Arial"/>
        </w:rPr>
        <w:t xml:space="preserve">3.10. </w:t>
      </w:r>
      <w:r w:rsidR="00C97A62" w:rsidRPr="00C710B1">
        <w:rPr>
          <w:rFonts w:cs="Arial"/>
        </w:rPr>
        <w:t xml:space="preserve">исключена </w:t>
      </w:r>
      <w:hyperlink r:id="rId116" w:tgtFrame="ChangingDocument" w:history="1">
        <w:r w:rsidR="00C97A62" w:rsidRPr="00C710B1">
          <w:rPr>
            <w:rStyle w:val="a4"/>
            <w:rFonts w:cs="Arial"/>
          </w:rPr>
          <w:t>Законом Магаданской области 25.04.2019 №2369-ОЗ</w:t>
        </w:r>
      </w:hyperlink>
      <w:r w:rsidR="00C97A62" w:rsidRPr="00C710B1">
        <w:rPr>
          <w:rFonts w:cs="Arial"/>
        </w:rPr>
        <w:t>)</w:t>
      </w:r>
    </w:p>
    <w:p w:rsidR="00BF7889" w:rsidRPr="00C710B1" w:rsidRDefault="00BF7889" w:rsidP="00AD5CC8">
      <w:pPr>
        <w:autoSpaceDE w:val="0"/>
        <w:autoSpaceDN w:val="0"/>
        <w:adjustRightInd w:val="0"/>
        <w:ind w:left="567" w:firstLine="709"/>
        <w:rPr>
          <w:rFonts w:cs="Arial"/>
        </w:rPr>
      </w:pPr>
    </w:p>
    <w:p w:rsidR="005C4246" w:rsidRPr="00C710B1" w:rsidRDefault="005C4246" w:rsidP="00AD5CC8">
      <w:pPr>
        <w:pStyle w:val="text"/>
        <w:ind w:firstLine="709"/>
      </w:pPr>
      <w:r w:rsidRPr="00C710B1">
        <w:rPr>
          <w:b/>
        </w:rPr>
        <w:t>Статья 3.11.</w:t>
      </w:r>
      <w:r w:rsidRPr="00C710B1">
        <w:t xml:space="preserve"> </w:t>
      </w:r>
      <w:r w:rsidR="00917F29" w:rsidRPr="00C710B1">
        <w:t>(статья 3.11.</w:t>
      </w:r>
      <w:r w:rsidRPr="00C710B1">
        <w:t xml:space="preserve">исключена Законом Магаданской области </w:t>
      </w:r>
      <w:hyperlink r:id="rId117" w:tgtFrame="ChangingDocument" w:history="1">
        <w:r w:rsidRPr="00C710B1">
          <w:rPr>
            <w:rStyle w:val="a4"/>
          </w:rPr>
          <w:t>от 18.03.2013 №1595-ОЗ</w:t>
        </w:r>
      </w:hyperlink>
    </w:p>
    <w:p w:rsidR="005C4246" w:rsidRPr="00C710B1" w:rsidRDefault="005C4246" w:rsidP="00AD5CC8">
      <w:pPr>
        <w:pStyle w:val="text"/>
        <w:ind w:firstLine="709"/>
      </w:pPr>
    </w:p>
    <w:p w:rsidR="005C4246" w:rsidRPr="00C710B1" w:rsidRDefault="005C4246" w:rsidP="00AD5CC8">
      <w:pPr>
        <w:pStyle w:val="text"/>
        <w:ind w:firstLine="709"/>
        <w:rPr>
          <w:b/>
        </w:rPr>
      </w:pPr>
      <w:r w:rsidRPr="00C710B1">
        <w:rPr>
          <w:b/>
        </w:rPr>
        <w:t xml:space="preserve">Статья 3.12. </w:t>
      </w:r>
      <w:r w:rsidR="00917F29" w:rsidRPr="00C710B1">
        <w:t>(статья 3.12. у</w:t>
      </w:r>
      <w:r w:rsidRPr="00C710B1">
        <w:t>тратил</w:t>
      </w:r>
      <w:r w:rsidR="00917F29" w:rsidRPr="00C710B1">
        <w:t>а</w:t>
      </w:r>
      <w:r w:rsidRPr="00C710B1">
        <w:t xml:space="preserve"> силу Законом Магаданской области</w:t>
      </w:r>
      <w:r w:rsidRPr="00C710B1">
        <w:rPr>
          <w:b/>
        </w:rPr>
        <w:t xml:space="preserve"> </w:t>
      </w:r>
      <w:hyperlink r:id="rId118" w:tgtFrame="ChangingDocument" w:history="1">
        <w:r w:rsidRPr="00C710B1">
          <w:rPr>
            <w:rStyle w:val="a4"/>
          </w:rPr>
          <w:t>от 03.03.2016 №2006-ОЗ</w:t>
        </w:r>
      </w:hyperlink>
      <w:r w:rsidR="00917F29" w:rsidRPr="00C710B1">
        <w:t>)</w:t>
      </w:r>
    </w:p>
    <w:p w:rsidR="005C4246" w:rsidRPr="00C710B1" w:rsidRDefault="005C4246" w:rsidP="00AD5CC8">
      <w:pPr>
        <w:ind w:firstLine="709"/>
        <w:rPr>
          <w:rFonts w:cs="Arial"/>
        </w:rPr>
      </w:pPr>
    </w:p>
    <w:p w:rsidR="005C4246" w:rsidRPr="00C710B1" w:rsidRDefault="005C4246" w:rsidP="00917F29">
      <w:pPr>
        <w:pStyle w:val="4"/>
        <w:ind w:firstLine="709"/>
        <w:rPr>
          <w:rFonts w:cs="Arial"/>
          <w:b w:val="0"/>
          <w:bCs w:val="0"/>
          <w:sz w:val="24"/>
          <w:szCs w:val="24"/>
        </w:rPr>
      </w:pPr>
      <w:r w:rsidRPr="00C710B1">
        <w:rPr>
          <w:rFonts w:cs="Arial"/>
          <w:sz w:val="24"/>
          <w:szCs w:val="24"/>
        </w:rPr>
        <w:t>Статья 3.13. </w:t>
      </w:r>
      <w:r w:rsidR="00D17AFC" w:rsidRPr="00C710B1">
        <w:rPr>
          <w:rFonts w:cs="Arial"/>
          <w:b w:val="0"/>
          <w:sz w:val="24"/>
          <w:szCs w:val="24"/>
        </w:rPr>
        <w:t>(статья 3.13.</w:t>
      </w:r>
      <w:r w:rsidR="00D17AFC" w:rsidRPr="00C710B1">
        <w:rPr>
          <w:rFonts w:cs="Arial"/>
          <w:sz w:val="24"/>
          <w:szCs w:val="24"/>
        </w:rPr>
        <w:t> </w:t>
      </w:r>
      <w:r w:rsidR="00D17AFC" w:rsidRPr="00C710B1">
        <w:rPr>
          <w:rFonts w:cs="Arial"/>
          <w:b w:val="0"/>
          <w:bCs w:val="0"/>
          <w:sz w:val="24"/>
          <w:szCs w:val="24"/>
        </w:rPr>
        <w:t>у</w:t>
      </w:r>
      <w:r w:rsidRPr="00C710B1">
        <w:rPr>
          <w:rFonts w:cs="Arial"/>
          <w:b w:val="0"/>
          <w:bCs w:val="0"/>
          <w:sz w:val="24"/>
          <w:szCs w:val="24"/>
        </w:rPr>
        <w:t>тратил</w:t>
      </w:r>
      <w:r w:rsidR="00D17AFC" w:rsidRPr="00C710B1">
        <w:rPr>
          <w:rFonts w:cs="Arial"/>
          <w:b w:val="0"/>
          <w:bCs w:val="0"/>
          <w:sz w:val="24"/>
          <w:szCs w:val="24"/>
        </w:rPr>
        <w:t>а</w:t>
      </w:r>
      <w:r w:rsidRPr="00C710B1">
        <w:rPr>
          <w:rFonts w:cs="Arial"/>
          <w:b w:val="0"/>
          <w:bCs w:val="0"/>
          <w:sz w:val="24"/>
          <w:szCs w:val="24"/>
        </w:rPr>
        <w:t xml:space="preserve"> силу Законом Магаданской области </w:t>
      </w:r>
      <w:hyperlink r:id="rId119" w:tgtFrame="ChangingDocument" w:history="1">
        <w:r w:rsidRPr="00C710B1">
          <w:rPr>
            <w:rStyle w:val="a4"/>
            <w:rFonts w:cs="Arial"/>
            <w:b w:val="0"/>
            <w:bCs w:val="0"/>
            <w:sz w:val="24"/>
            <w:szCs w:val="24"/>
          </w:rPr>
          <w:t>от 03.03.2016 №2006-ОЗ</w:t>
        </w:r>
      </w:hyperlink>
      <w:r w:rsidRPr="00C710B1">
        <w:rPr>
          <w:rFonts w:cs="Arial"/>
          <w:b w:val="0"/>
          <w:bCs w:val="0"/>
          <w:sz w:val="24"/>
          <w:szCs w:val="24"/>
        </w:rPr>
        <w:t>.</w:t>
      </w:r>
    </w:p>
    <w:p w:rsidR="005C4246" w:rsidRPr="00C710B1" w:rsidRDefault="005C4246" w:rsidP="00917F29">
      <w:pPr>
        <w:pStyle w:val="4"/>
        <w:ind w:firstLine="709"/>
        <w:rPr>
          <w:rFonts w:cs="Arial"/>
          <w:b w:val="0"/>
          <w:bCs w:val="0"/>
          <w:sz w:val="24"/>
          <w:szCs w:val="24"/>
        </w:rPr>
      </w:pPr>
      <w:r w:rsidRPr="00C710B1">
        <w:rPr>
          <w:rFonts w:cs="Arial"/>
          <w:sz w:val="24"/>
          <w:szCs w:val="24"/>
        </w:rPr>
        <w:t>Статья 3.14</w:t>
      </w:r>
      <w:r w:rsidRPr="00C710B1">
        <w:rPr>
          <w:rFonts w:cs="Arial"/>
          <w:b w:val="0"/>
          <w:bCs w:val="0"/>
          <w:sz w:val="24"/>
          <w:szCs w:val="24"/>
        </w:rPr>
        <w:t>. </w:t>
      </w:r>
      <w:r w:rsidR="00D17AFC" w:rsidRPr="00C710B1">
        <w:rPr>
          <w:rFonts w:cs="Arial"/>
          <w:b w:val="0"/>
          <w:bCs w:val="0"/>
          <w:sz w:val="24"/>
          <w:szCs w:val="24"/>
        </w:rPr>
        <w:t>(статья 3.14.у</w:t>
      </w:r>
      <w:r w:rsidRPr="00C710B1">
        <w:rPr>
          <w:rFonts w:cs="Arial"/>
          <w:b w:val="0"/>
          <w:bCs w:val="0"/>
          <w:sz w:val="24"/>
          <w:szCs w:val="24"/>
        </w:rPr>
        <w:t>тратил</w:t>
      </w:r>
      <w:r w:rsidR="00D17AFC" w:rsidRPr="00C710B1">
        <w:rPr>
          <w:rFonts w:cs="Arial"/>
          <w:b w:val="0"/>
          <w:bCs w:val="0"/>
          <w:sz w:val="24"/>
          <w:szCs w:val="24"/>
        </w:rPr>
        <w:t>а</w:t>
      </w:r>
      <w:r w:rsidRPr="00C710B1">
        <w:rPr>
          <w:rFonts w:cs="Arial"/>
          <w:b w:val="0"/>
          <w:bCs w:val="0"/>
          <w:sz w:val="24"/>
          <w:szCs w:val="24"/>
        </w:rPr>
        <w:t xml:space="preserve"> силу Законом Магаданской области </w:t>
      </w:r>
      <w:hyperlink r:id="rId120" w:tgtFrame="ChangingDocument" w:history="1">
        <w:r w:rsidRPr="00C710B1">
          <w:rPr>
            <w:rStyle w:val="a4"/>
            <w:rFonts w:cs="Arial"/>
            <w:b w:val="0"/>
            <w:bCs w:val="0"/>
            <w:sz w:val="24"/>
            <w:szCs w:val="24"/>
          </w:rPr>
          <w:t>от 03.03.2016 №2006-ОЗ</w:t>
        </w:r>
      </w:hyperlink>
      <w:r w:rsidRPr="00C710B1">
        <w:rPr>
          <w:rFonts w:cs="Arial"/>
          <w:b w:val="0"/>
          <w:bCs w:val="0"/>
          <w:sz w:val="24"/>
          <w:szCs w:val="24"/>
        </w:rPr>
        <w:t>.</w:t>
      </w:r>
    </w:p>
    <w:p w:rsidR="005C4246" w:rsidRPr="00C710B1" w:rsidRDefault="005C4246" w:rsidP="00917F29">
      <w:pPr>
        <w:autoSpaceDE w:val="0"/>
        <w:autoSpaceDN w:val="0"/>
        <w:adjustRightInd w:val="0"/>
        <w:ind w:firstLine="709"/>
        <w:outlineLvl w:val="1"/>
        <w:rPr>
          <w:rFonts w:cs="Arial"/>
          <w:b/>
        </w:rPr>
      </w:pPr>
      <w:r w:rsidRPr="00C710B1">
        <w:rPr>
          <w:rFonts w:cs="Arial"/>
          <w:b/>
          <w:bCs/>
        </w:rPr>
        <w:t xml:space="preserve">Статья 3.15. </w:t>
      </w:r>
      <w:r w:rsidRPr="00C710B1">
        <w:rPr>
          <w:rFonts w:cs="Arial"/>
          <w:b/>
        </w:rPr>
        <w:t>Нарушение правил охраны жизни людей на водных объектах</w:t>
      </w:r>
    </w:p>
    <w:p w:rsidR="005C4246" w:rsidRPr="00C710B1" w:rsidRDefault="005C4246" w:rsidP="00AD5CC8">
      <w:pPr>
        <w:autoSpaceDE w:val="0"/>
        <w:autoSpaceDN w:val="0"/>
        <w:adjustRightInd w:val="0"/>
        <w:ind w:firstLine="709"/>
        <w:outlineLvl w:val="1"/>
        <w:rPr>
          <w:rFonts w:cs="Arial"/>
          <w:b/>
        </w:rPr>
      </w:pPr>
    </w:p>
    <w:p w:rsidR="005C4246" w:rsidRPr="00C710B1" w:rsidRDefault="005C4246" w:rsidP="00AD5CC8">
      <w:pPr>
        <w:autoSpaceDE w:val="0"/>
        <w:autoSpaceDN w:val="0"/>
        <w:adjustRightInd w:val="0"/>
        <w:ind w:firstLine="709"/>
        <w:outlineLvl w:val="1"/>
        <w:rPr>
          <w:rFonts w:cs="Arial"/>
        </w:rPr>
      </w:pPr>
      <w:r w:rsidRPr="00C710B1">
        <w:rPr>
          <w:rFonts w:cs="Arial"/>
        </w:rPr>
        <w:t>1. Выезд на ледовое покрытие водных объектов общего пользования</w:t>
      </w:r>
      <w:r w:rsidR="006E6298" w:rsidRPr="00C710B1">
        <w:rPr>
          <w:rFonts w:cs="Arial"/>
        </w:rPr>
        <w:t xml:space="preserve"> </w:t>
      </w:r>
      <w:r w:rsidRPr="00C710B1">
        <w:rPr>
          <w:rFonts w:cs="Arial"/>
        </w:rPr>
        <w:t>всех видов автотранспорта, за исключением спецтранспорта оперативных служб, в местах,</w:t>
      </w:r>
      <w:r w:rsidR="006E6298" w:rsidRPr="00C710B1">
        <w:rPr>
          <w:rFonts w:cs="Arial"/>
        </w:rPr>
        <w:t xml:space="preserve"> </w:t>
      </w:r>
      <w:r w:rsidRPr="00C710B1">
        <w:rPr>
          <w:rFonts w:cs="Arial"/>
        </w:rPr>
        <w:t>где это запрещено</w:t>
      </w:r>
      <w:r w:rsidR="006E6298" w:rsidRPr="00C710B1">
        <w:rPr>
          <w:rFonts w:cs="Arial"/>
        </w:rPr>
        <w:t xml:space="preserve"> </w:t>
      </w:r>
      <w:r w:rsidRPr="00C710B1">
        <w:rPr>
          <w:rFonts w:cs="Arial"/>
        </w:rPr>
        <w:t>нормативными правовыми актами органов местного самоуправления,</w:t>
      </w:r>
      <w:r w:rsidR="006E6298" w:rsidRPr="00C710B1">
        <w:rPr>
          <w:rFonts w:cs="Arial"/>
        </w:rPr>
        <w:t xml:space="preserve"> </w:t>
      </w:r>
      <w:r w:rsidRPr="00C710B1">
        <w:rPr>
          <w:rFonts w:cs="Arial"/>
        </w:rPr>
        <w:t>в период действия этого запрета –</w:t>
      </w:r>
    </w:p>
    <w:p w:rsidR="005C4246" w:rsidRPr="00C710B1" w:rsidRDefault="005C4246" w:rsidP="00AD5CC8">
      <w:pPr>
        <w:autoSpaceDE w:val="0"/>
        <w:autoSpaceDN w:val="0"/>
        <w:adjustRightInd w:val="0"/>
        <w:ind w:firstLine="709"/>
        <w:outlineLvl w:val="3"/>
        <w:rPr>
          <w:rFonts w:cs="Arial"/>
        </w:rPr>
      </w:pPr>
      <w:r w:rsidRPr="00C710B1">
        <w:rPr>
          <w:rFonts w:cs="Arial"/>
        </w:rPr>
        <w:lastRenderedPageBreak/>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5C4246" w:rsidRPr="00C710B1" w:rsidRDefault="005C4246" w:rsidP="00AD5CC8">
      <w:pPr>
        <w:autoSpaceDE w:val="0"/>
        <w:autoSpaceDN w:val="0"/>
        <w:adjustRightInd w:val="0"/>
        <w:ind w:firstLine="709"/>
        <w:outlineLvl w:val="2"/>
        <w:rPr>
          <w:rFonts w:cs="Arial"/>
        </w:rPr>
      </w:pPr>
      <w:r w:rsidRPr="00C710B1">
        <w:rPr>
          <w:rFonts w:cs="Arial"/>
        </w:rPr>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5C4246" w:rsidRPr="00C710B1" w:rsidRDefault="005C4246" w:rsidP="00AD5CC8">
      <w:pPr>
        <w:ind w:firstLine="709"/>
        <w:rPr>
          <w:rFonts w:cs="Arial"/>
        </w:rPr>
      </w:pPr>
      <w:r w:rsidRPr="00C710B1">
        <w:rPr>
          <w:rFonts w:cs="Arial"/>
        </w:rPr>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5C4246" w:rsidRPr="00C710B1" w:rsidRDefault="005C4246" w:rsidP="00AD5CC8">
      <w:pPr>
        <w:pStyle w:val="text"/>
        <w:ind w:firstLine="709"/>
      </w:pPr>
      <w:r w:rsidRPr="00C710B1">
        <w:t>(</w:t>
      </w:r>
      <w:r w:rsidR="006E6298" w:rsidRPr="00C710B1">
        <w:t>с</w:t>
      </w:r>
      <w:r w:rsidRPr="00C710B1">
        <w:t xml:space="preserve">татья 3.15 введена Законом Магаданской области </w:t>
      </w:r>
      <w:hyperlink r:id="rId121" w:tgtFrame="ChangingDocument" w:history="1">
        <w:r w:rsidRPr="00C710B1">
          <w:t>от 08.12.2010 №1332-ОЗ</w:t>
        </w:r>
      </w:hyperlink>
      <w:r w:rsidRPr="00C710B1">
        <w:t>)</w:t>
      </w:r>
    </w:p>
    <w:p w:rsidR="005C4246" w:rsidRPr="00C710B1" w:rsidRDefault="006E6298" w:rsidP="006E6298">
      <w:pPr>
        <w:pStyle w:val="text"/>
        <w:ind w:firstLine="709"/>
      </w:pPr>
      <w:r w:rsidRPr="00C710B1">
        <w:rPr>
          <w:b/>
          <w:bCs/>
        </w:rPr>
        <w:t xml:space="preserve">3.16. </w:t>
      </w:r>
      <w:r w:rsidRPr="00C710B1">
        <w:t xml:space="preserve">(статья 3.16 Утратила силу. - Законом Магаданской области </w:t>
      </w:r>
      <w:hyperlink r:id="rId122" w:tgtFrame="ChangingDocument" w:history="1">
        <w:r w:rsidRPr="00C710B1">
          <w:t>от 25.10.2013 №1650-ОЗ</w:t>
        </w:r>
      </w:hyperlink>
      <w:r w:rsidRPr="00C710B1">
        <w:t>)</w:t>
      </w:r>
    </w:p>
    <w:p w:rsidR="005C4246" w:rsidRPr="00C710B1" w:rsidRDefault="005C4246" w:rsidP="006E6298">
      <w:pPr>
        <w:autoSpaceDE w:val="0"/>
        <w:autoSpaceDN w:val="0"/>
        <w:adjustRightInd w:val="0"/>
        <w:ind w:firstLine="709"/>
        <w:rPr>
          <w:rFonts w:cs="Arial"/>
          <w:b/>
          <w:bCs/>
        </w:rPr>
      </w:pPr>
      <w:r w:rsidRPr="00C710B1">
        <w:rPr>
          <w:rFonts w:cs="Arial"/>
          <w:b/>
          <w:bCs/>
        </w:rPr>
        <w:t>Статья 3.17.Надругательство над официальными символами  Магаданской области, муниципального образования</w:t>
      </w:r>
    </w:p>
    <w:p w:rsidR="005C4246" w:rsidRPr="00C710B1" w:rsidRDefault="005C4246" w:rsidP="00AD5CC8">
      <w:pPr>
        <w:pStyle w:val="text"/>
        <w:ind w:firstLine="709"/>
      </w:pPr>
      <w:r w:rsidRPr="00C710B1">
        <w:t xml:space="preserve">(статья 3.17 введена  Законом Магаданской области </w:t>
      </w:r>
      <w:hyperlink r:id="rId123" w:tgtFrame="ChangingDocument" w:history="1">
        <w:r w:rsidRPr="00C710B1">
          <w:rPr>
            <w:rStyle w:val="a4"/>
          </w:rPr>
          <w:t>от 18.03.2013 №1595-ОЗ</w:t>
        </w:r>
      </w:hyperlink>
      <w:r w:rsidRPr="00C710B1">
        <w:t>)</w:t>
      </w:r>
    </w:p>
    <w:p w:rsidR="005C4246" w:rsidRPr="00C710B1" w:rsidRDefault="005C4246" w:rsidP="00AD5CC8">
      <w:pPr>
        <w:autoSpaceDE w:val="0"/>
        <w:autoSpaceDN w:val="0"/>
        <w:adjustRightInd w:val="0"/>
        <w:ind w:left="1620" w:firstLine="709"/>
        <w:rPr>
          <w:rFonts w:cs="Arial"/>
        </w:rPr>
      </w:pPr>
    </w:p>
    <w:p w:rsidR="005C4246" w:rsidRPr="00C710B1" w:rsidRDefault="005C4246" w:rsidP="00AD5CC8">
      <w:pPr>
        <w:autoSpaceDE w:val="0"/>
        <w:autoSpaceDN w:val="0"/>
        <w:adjustRightInd w:val="0"/>
        <w:ind w:firstLine="709"/>
        <w:rPr>
          <w:rFonts w:cs="Arial"/>
        </w:rPr>
      </w:pPr>
      <w:r w:rsidRPr="00C710B1">
        <w:rPr>
          <w:rFonts w:cs="Arial"/>
        </w:rPr>
        <w:t>1.Нарушение общественного порядка посредством публичного надругательства над официальными символами Магаданской области –</w:t>
      </w:r>
    </w:p>
    <w:p w:rsidR="005C4246" w:rsidRPr="00C710B1" w:rsidRDefault="005C4246" w:rsidP="00AD5CC8">
      <w:pPr>
        <w:autoSpaceDE w:val="0"/>
        <w:autoSpaceDN w:val="0"/>
        <w:adjustRightInd w:val="0"/>
        <w:ind w:firstLine="709"/>
        <w:rPr>
          <w:rFonts w:cs="Arial"/>
        </w:rPr>
      </w:pPr>
      <w:r w:rsidRPr="00C710B1">
        <w:rPr>
          <w:rFonts w:cs="Arial"/>
        </w:rPr>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C710B1" w:rsidRDefault="005C4246" w:rsidP="00AD5CC8">
      <w:pPr>
        <w:autoSpaceDE w:val="0"/>
        <w:autoSpaceDN w:val="0"/>
        <w:adjustRightInd w:val="0"/>
        <w:ind w:firstLine="709"/>
        <w:rPr>
          <w:rFonts w:cs="Arial"/>
        </w:rPr>
      </w:pPr>
      <w:r w:rsidRPr="00C710B1">
        <w:rPr>
          <w:rFonts w:cs="Arial"/>
        </w:rPr>
        <w:t>2. Нарушение общественного порядка посредством публичного надругательства над официальными символами муниципального образования –</w:t>
      </w:r>
    </w:p>
    <w:p w:rsidR="005C4246" w:rsidRPr="00C710B1" w:rsidRDefault="005C4246" w:rsidP="00AD5CC8">
      <w:pPr>
        <w:ind w:firstLine="709"/>
        <w:rPr>
          <w:rFonts w:cs="Arial"/>
        </w:rPr>
      </w:pPr>
      <w:r w:rsidRPr="00C710B1">
        <w:rPr>
          <w:rFonts w:cs="Arial"/>
        </w:rPr>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C710B1" w:rsidRDefault="005C4246" w:rsidP="00AD5CC8">
      <w:pPr>
        <w:ind w:firstLine="709"/>
        <w:rPr>
          <w:rFonts w:cs="Arial"/>
        </w:rPr>
      </w:pPr>
    </w:p>
    <w:p w:rsidR="005C4246" w:rsidRPr="00C710B1" w:rsidRDefault="005C4246" w:rsidP="006E6298">
      <w:pPr>
        <w:autoSpaceDE w:val="0"/>
        <w:autoSpaceDN w:val="0"/>
        <w:adjustRightInd w:val="0"/>
        <w:ind w:firstLine="709"/>
        <w:outlineLvl w:val="0"/>
        <w:rPr>
          <w:rFonts w:cs="Arial"/>
          <w:b/>
          <w:bCs/>
        </w:rPr>
      </w:pPr>
      <w:r w:rsidRPr="00C710B1">
        <w:rPr>
          <w:rFonts w:cs="Arial"/>
          <w:b/>
          <w:bCs/>
        </w:rPr>
        <w:t>Статья 3.18.Нестационарное осуществление торговли, оказание услуг</w:t>
      </w:r>
      <w:r w:rsidR="006E6298" w:rsidRPr="00C710B1">
        <w:rPr>
          <w:rFonts w:cs="Arial"/>
          <w:b/>
          <w:bCs/>
        </w:rPr>
        <w:t xml:space="preserve"> </w:t>
      </w:r>
      <w:r w:rsidRPr="00C710B1">
        <w:rPr>
          <w:rFonts w:cs="Arial"/>
          <w:b/>
          <w:bCs/>
        </w:rPr>
        <w:t>общественного питания и бытовых услуг вне мест, установленных органами местного самоуправления</w:t>
      </w:r>
    </w:p>
    <w:p w:rsidR="005C4246" w:rsidRPr="00C710B1" w:rsidRDefault="006E6298" w:rsidP="00AD5CC8">
      <w:pPr>
        <w:pStyle w:val="text"/>
        <w:ind w:firstLine="709"/>
      </w:pPr>
      <w:r w:rsidRPr="00C710B1">
        <w:t xml:space="preserve">(статья 3.18 введена </w:t>
      </w:r>
      <w:r w:rsidR="005C4246" w:rsidRPr="00C710B1">
        <w:t xml:space="preserve">Законом Магаданской области </w:t>
      </w:r>
      <w:hyperlink r:id="rId124" w:tgtFrame="ChangingDocument" w:history="1">
        <w:r w:rsidR="005C4246" w:rsidRPr="00C710B1">
          <w:rPr>
            <w:rStyle w:val="a4"/>
          </w:rPr>
          <w:t>от 18.03.2013 №1595-ОЗ</w:t>
        </w:r>
      </w:hyperlink>
      <w:r w:rsidR="005C4246" w:rsidRPr="00C710B1">
        <w:t>)</w:t>
      </w:r>
    </w:p>
    <w:p w:rsidR="006248DE" w:rsidRPr="00F87DCC" w:rsidRDefault="006248DE" w:rsidP="006248DE">
      <w:pPr>
        <w:autoSpaceDE w:val="0"/>
        <w:autoSpaceDN w:val="0"/>
        <w:adjustRightInd w:val="0"/>
        <w:ind w:firstLine="709"/>
      </w:pPr>
      <w:r>
        <w:t xml:space="preserve">(статья 3.18 изложена в редакции </w:t>
      </w:r>
      <w:hyperlink r:id="rId125" w:tgtFrame="ChangingDocument" w:history="1">
        <w:r w:rsidRPr="006248DE">
          <w:rPr>
            <w:rStyle w:val="a4"/>
          </w:rPr>
          <w:t>Закона Магаданской области от 23.04.2020 №2484-ОЗ</w:t>
        </w:r>
      </w:hyperlink>
      <w:r>
        <w:t>)</w:t>
      </w:r>
    </w:p>
    <w:p w:rsidR="006248DE" w:rsidRPr="00F87DCC" w:rsidRDefault="006248DE" w:rsidP="006248DE">
      <w:pPr>
        <w:autoSpaceDE w:val="0"/>
        <w:autoSpaceDN w:val="0"/>
        <w:adjustRightInd w:val="0"/>
        <w:ind w:firstLine="709"/>
      </w:pPr>
      <w:r w:rsidRPr="00F87DCC">
        <w:t>1. 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за исключением случаев, предусмотренных пунктом 2 настоящей статьи, –</w:t>
      </w:r>
    </w:p>
    <w:p w:rsidR="006248DE" w:rsidRPr="00F87DCC" w:rsidRDefault="006248DE" w:rsidP="006248DE">
      <w:pPr>
        <w:autoSpaceDE w:val="0"/>
        <w:autoSpaceDN w:val="0"/>
        <w:adjustRightInd w:val="0"/>
        <w:ind w:firstLine="709"/>
      </w:pPr>
      <w:r w:rsidRPr="00F87DCC">
        <w:t>влечет предупреждение или наложение административного штрафа 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p>
    <w:p w:rsidR="006248DE" w:rsidRDefault="006248DE" w:rsidP="006248DE">
      <w:pPr>
        <w:autoSpaceDE w:val="0"/>
        <w:autoSpaceDN w:val="0"/>
        <w:adjustRightInd w:val="0"/>
        <w:ind w:firstLine="709"/>
      </w:pPr>
      <w:r w:rsidRPr="00F87DCC">
        <w:t>2. Действия, предусмотренные пунктом 1 настоящей статьи и совершенные в границах полос отвода автомобильных дорог федерального, регионального, межмуниципального или местного значения, если эти действия не содержат признаков административного правонарушения, предусмотренного статьей 11</w:t>
      </w:r>
      <w:r w:rsidRPr="00F87DCC">
        <w:rPr>
          <w:vertAlign w:val="superscript"/>
        </w:rPr>
        <w:t>21</w:t>
      </w:r>
      <w:r w:rsidRPr="00F87DCC">
        <w:t xml:space="preserve"> Кодекса Российской Федерации об административных правонарушениях, </w:t>
      </w:r>
    </w:p>
    <w:p w:rsidR="006248DE" w:rsidRPr="00F87DCC" w:rsidRDefault="006248DE" w:rsidP="006248DE">
      <w:pPr>
        <w:autoSpaceDE w:val="0"/>
        <w:autoSpaceDN w:val="0"/>
        <w:adjustRightInd w:val="0"/>
        <w:ind w:firstLine="709"/>
      </w:pPr>
      <w:r w:rsidRPr="00F87DCC">
        <w:lastRenderedPageBreak/>
        <w:t>–влекут предупреждение или наложение административного штрафа на граждан в размере от трех тысяч до пяти тысяч рублей; на должностных лиц – от пятнадцати тысяч до двадцати тысяч рублей; на юридических лиц – от двадцати тысяч до тридцати тысяч рублей.</w:t>
      </w:r>
    </w:p>
    <w:p w:rsidR="006248DE" w:rsidRPr="00F87DCC" w:rsidRDefault="006248DE" w:rsidP="006248DE">
      <w:pPr>
        <w:autoSpaceDE w:val="0"/>
        <w:autoSpaceDN w:val="0"/>
        <w:adjustRightInd w:val="0"/>
        <w:ind w:firstLine="709"/>
      </w:pPr>
      <w:r w:rsidRPr="00F87DCC">
        <w:t xml:space="preserve">3. Повторное совершение административного правонарушения, предусмотренного пунктами </w:t>
      </w:r>
      <w:hyperlink r:id="rId126" w:history="1">
        <w:r w:rsidRPr="00F87DCC">
          <w:rPr>
            <w:color w:val="0000FF"/>
            <w:u w:val="single"/>
          </w:rPr>
          <w:t>1</w:t>
        </w:r>
      </w:hyperlink>
      <w:r w:rsidRPr="00F87DCC">
        <w:t xml:space="preserve"> и </w:t>
      </w:r>
      <w:hyperlink r:id="rId127" w:history="1">
        <w:r w:rsidRPr="00F87DCC">
          <w:rPr>
            <w:color w:val="0000FF"/>
            <w:u w:val="single"/>
          </w:rPr>
          <w:t>2</w:t>
        </w:r>
      </w:hyperlink>
      <w:r w:rsidRPr="00F87DCC">
        <w:t xml:space="preserve"> настоящей статьи, –</w:t>
      </w:r>
    </w:p>
    <w:p w:rsidR="006248DE" w:rsidRPr="00F87DCC" w:rsidRDefault="006248DE" w:rsidP="006248DE">
      <w:pPr>
        <w:autoSpaceDE w:val="0"/>
        <w:autoSpaceDN w:val="0"/>
        <w:adjustRightInd w:val="0"/>
        <w:ind w:firstLine="709"/>
      </w:pPr>
      <w:r w:rsidRPr="00F87DCC">
        <w:t>влечет наложение административного штрафа на граждан в размере пяти тысяч рублей; на должностных лиц – от двадцати тысяч до тридцати тысяч рублей; на юридических лиц – от тридцати тысяч до сорока тысяч рублей.».</w:t>
      </w:r>
    </w:p>
    <w:p w:rsidR="006248DE" w:rsidRDefault="006248DE" w:rsidP="006E6298">
      <w:pPr>
        <w:autoSpaceDE w:val="0"/>
        <w:autoSpaceDN w:val="0"/>
        <w:adjustRightInd w:val="0"/>
        <w:ind w:firstLine="709"/>
        <w:rPr>
          <w:rFonts w:cs="Arial"/>
          <w:b/>
          <w:bCs/>
        </w:rPr>
      </w:pPr>
    </w:p>
    <w:p w:rsidR="005C4246" w:rsidRPr="00C710B1" w:rsidRDefault="005C4246" w:rsidP="006E6298">
      <w:pPr>
        <w:autoSpaceDE w:val="0"/>
        <w:autoSpaceDN w:val="0"/>
        <w:adjustRightInd w:val="0"/>
        <w:ind w:firstLine="709"/>
        <w:rPr>
          <w:rFonts w:cs="Arial"/>
        </w:rPr>
      </w:pPr>
      <w:r w:rsidRPr="00C710B1">
        <w:rPr>
          <w:rFonts w:cs="Arial"/>
          <w:b/>
          <w:bCs/>
        </w:rPr>
        <w:t xml:space="preserve">Статья 3.19. </w:t>
      </w:r>
      <w:r w:rsidR="006E6298" w:rsidRPr="00C710B1">
        <w:rPr>
          <w:rFonts w:cs="Arial"/>
          <w:bCs/>
        </w:rPr>
        <w:t>(статья 3.19</w:t>
      </w:r>
      <w:r w:rsidR="006E6298" w:rsidRPr="00C710B1">
        <w:rPr>
          <w:rFonts w:cs="Arial"/>
          <w:b/>
          <w:bCs/>
        </w:rPr>
        <w:t xml:space="preserve"> </w:t>
      </w:r>
      <w:r w:rsidR="006E6298" w:rsidRPr="00C710B1">
        <w:rPr>
          <w:rFonts w:cs="Arial"/>
        </w:rPr>
        <w:t>у</w:t>
      </w:r>
      <w:r w:rsidRPr="00C710B1">
        <w:rPr>
          <w:rFonts w:cs="Arial"/>
        </w:rPr>
        <w:t xml:space="preserve">тратила силу Законом Магаданской области </w:t>
      </w:r>
      <w:hyperlink r:id="rId128" w:tgtFrame="ChangingDocument" w:history="1">
        <w:r w:rsidRPr="00C710B1">
          <w:rPr>
            <w:rStyle w:val="a4"/>
            <w:rFonts w:cs="Arial"/>
          </w:rPr>
          <w:t>от 03.03.2016 №2007-ОЗ</w:t>
        </w:r>
      </w:hyperlink>
    </w:p>
    <w:p w:rsidR="005C4246" w:rsidRPr="00C710B1" w:rsidRDefault="005C4246" w:rsidP="00AD5CC8">
      <w:pPr>
        <w:ind w:firstLine="709"/>
        <w:rPr>
          <w:rFonts w:cs="Arial"/>
        </w:rPr>
      </w:pPr>
    </w:p>
    <w:p w:rsidR="005C4246" w:rsidRPr="00C710B1" w:rsidRDefault="005C4246" w:rsidP="006E6298">
      <w:pPr>
        <w:autoSpaceDE w:val="0"/>
        <w:autoSpaceDN w:val="0"/>
        <w:adjustRightInd w:val="0"/>
        <w:ind w:firstLine="709"/>
        <w:rPr>
          <w:rFonts w:cs="Arial"/>
          <w:b/>
          <w:bCs/>
        </w:rPr>
      </w:pPr>
      <w:r w:rsidRPr="00C710B1">
        <w:rPr>
          <w:rFonts w:cs="Arial"/>
          <w:b/>
          <w:bCs/>
        </w:rPr>
        <w:t>Статья 3.20. Нарушение общественного порядка, выразившееся</w:t>
      </w:r>
      <w:r w:rsidR="006E6298" w:rsidRPr="00C710B1">
        <w:rPr>
          <w:rFonts w:cs="Arial"/>
          <w:b/>
          <w:bCs/>
        </w:rPr>
        <w:t xml:space="preserve"> </w:t>
      </w:r>
      <w:r w:rsidRPr="00C710B1">
        <w:rPr>
          <w:rFonts w:cs="Arial"/>
          <w:b/>
          <w:bCs/>
        </w:rPr>
        <w:t>в отправлении естественных надобностей человека в общественных местах вне специально отведенных для этого мест</w:t>
      </w:r>
    </w:p>
    <w:p w:rsidR="005C4246" w:rsidRPr="00C710B1" w:rsidRDefault="005C4246" w:rsidP="00AD5CC8">
      <w:pPr>
        <w:autoSpaceDE w:val="0"/>
        <w:autoSpaceDN w:val="0"/>
        <w:adjustRightInd w:val="0"/>
        <w:ind w:firstLine="709"/>
        <w:outlineLvl w:val="1"/>
        <w:rPr>
          <w:rFonts w:cs="Arial"/>
        </w:rPr>
      </w:pPr>
      <w:r w:rsidRPr="00C710B1">
        <w:rPr>
          <w:rFonts w:cs="Arial"/>
        </w:rPr>
        <w:t>(статья 3.20 введена Законом Магаданской области</w:t>
      </w:r>
      <w:r w:rsidR="006E6298" w:rsidRPr="00C710B1">
        <w:rPr>
          <w:rFonts w:cs="Arial"/>
        </w:rPr>
        <w:t xml:space="preserve"> </w:t>
      </w:r>
      <w:hyperlink r:id="rId129" w:tgtFrame="ChangingDocument" w:history="1">
        <w:r w:rsidRPr="00C710B1">
          <w:rPr>
            <w:rStyle w:val="a4"/>
            <w:rFonts w:cs="Arial"/>
          </w:rPr>
          <w:t>от 28.10.2016 №2103-ОЗ</w:t>
        </w:r>
      </w:hyperlink>
      <w:r w:rsidRPr="00C710B1">
        <w:rPr>
          <w:rFonts w:cs="Arial"/>
        </w:rPr>
        <w:t>)</w:t>
      </w:r>
    </w:p>
    <w:p w:rsidR="005C4246" w:rsidRPr="00C710B1" w:rsidRDefault="005C4246" w:rsidP="00AD5CC8">
      <w:pPr>
        <w:autoSpaceDE w:val="0"/>
        <w:autoSpaceDN w:val="0"/>
        <w:adjustRightInd w:val="0"/>
        <w:ind w:firstLine="709"/>
        <w:rPr>
          <w:rFonts w:cs="Arial"/>
        </w:rPr>
      </w:pPr>
    </w:p>
    <w:p w:rsidR="005C4246" w:rsidRPr="00C710B1" w:rsidRDefault="005C4246" w:rsidP="00AD5CC8">
      <w:pPr>
        <w:autoSpaceDE w:val="0"/>
        <w:autoSpaceDN w:val="0"/>
        <w:adjustRightInd w:val="0"/>
        <w:ind w:firstLine="709"/>
        <w:rPr>
          <w:rFonts w:cs="Arial"/>
        </w:rPr>
      </w:pPr>
      <w:r w:rsidRPr="00C710B1">
        <w:rPr>
          <w:rFonts w:cs="Arial"/>
        </w:rPr>
        <w:t>Нарушение общественного порядка,</w:t>
      </w:r>
      <w:r w:rsidR="006E6298" w:rsidRPr="00C710B1">
        <w:rPr>
          <w:rFonts w:cs="Arial"/>
        </w:rPr>
        <w:t xml:space="preserve"> </w:t>
      </w:r>
      <w:r w:rsidRPr="00C710B1">
        <w:rPr>
          <w:rFonts w:cs="Arial"/>
        </w:rPr>
        <w:t>в том числе общественной нравственности, выразившееся в отправлении естественных надобностей человека</w:t>
      </w:r>
      <w:r w:rsidR="006E6298" w:rsidRPr="00C710B1">
        <w:rPr>
          <w:rFonts w:cs="Arial"/>
        </w:rPr>
        <w:t xml:space="preserve"> </w:t>
      </w:r>
      <w:r w:rsidRPr="00C710B1">
        <w:rPr>
          <w:rFonts w:cs="Arial"/>
        </w:rPr>
        <w:t xml:space="preserve">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w:t>
      </w:r>
      <w:hyperlink r:id="rId130" w:history="1">
        <w:r w:rsidRPr="00C710B1">
          <w:rPr>
            <w:rStyle w:val="a4"/>
            <w:rFonts w:cs="Arial"/>
          </w:rPr>
          <w:t>Кодекса Российской Федерации об административных правонарушениях</w:t>
        </w:r>
      </w:hyperlink>
      <w:r w:rsidRPr="00C710B1">
        <w:rPr>
          <w:rFonts w:cs="Arial"/>
        </w:rPr>
        <w:t>,‒</w:t>
      </w:r>
    </w:p>
    <w:p w:rsidR="005C4246" w:rsidRPr="00C710B1" w:rsidRDefault="005C4246" w:rsidP="00AD5CC8">
      <w:pPr>
        <w:autoSpaceDE w:val="0"/>
        <w:autoSpaceDN w:val="0"/>
        <w:adjustRightInd w:val="0"/>
        <w:ind w:firstLine="709"/>
        <w:rPr>
          <w:rFonts w:cs="Arial"/>
        </w:rPr>
      </w:pPr>
      <w:r w:rsidRPr="00C710B1">
        <w:rPr>
          <w:rFonts w:cs="Arial"/>
        </w:rPr>
        <w:t>влечет наложение административного штрафа на граждан в размере от одной тысячи до одной тысячи пятисот рублей.</w:t>
      </w:r>
    </w:p>
    <w:p w:rsidR="005C4246" w:rsidRPr="00C710B1" w:rsidRDefault="005C4246" w:rsidP="00AD5CC8">
      <w:pPr>
        <w:autoSpaceDE w:val="0"/>
        <w:autoSpaceDN w:val="0"/>
        <w:adjustRightInd w:val="0"/>
        <w:ind w:firstLine="709"/>
        <w:rPr>
          <w:rFonts w:cs="Arial"/>
        </w:rPr>
      </w:pPr>
    </w:p>
    <w:p w:rsidR="005C4246" w:rsidRPr="00C710B1" w:rsidRDefault="005C4246" w:rsidP="00AD5CC8">
      <w:pPr>
        <w:autoSpaceDE w:val="0"/>
        <w:autoSpaceDN w:val="0"/>
        <w:adjustRightInd w:val="0"/>
        <w:ind w:firstLine="709"/>
        <w:rPr>
          <w:rFonts w:cs="Arial"/>
        </w:rPr>
      </w:pPr>
      <w:r w:rsidRPr="00C710B1">
        <w:rPr>
          <w:rFonts w:cs="Arial"/>
        </w:rPr>
        <w:t>Примечание:</w:t>
      </w:r>
    </w:p>
    <w:p w:rsidR="005C4246" w:rsidRPr="00C710B1" w:rsidRDefault="005C4246" w:rsidP="00AD5CC8">
      <w:pPr>
        <w:autoSpaceDE w:val="0"/>
        <w:autoSpaceDN w:val="0"/>
        <w:adjustRightInd w:val="0"/>
        <w:ind w:firstLine="709"/>
        <w:rPr>
          <w:rFonts w:cs="Arial"/>
        </w:rPr>
      </w:pPr>
    </w:p>
    <w:p w:rsidR="005C4246" w:rsidRPr="00C710B1" w:rsidRDefault="005C4246" w:rsidP="00AD5CC8">
      <w:pPr>
        <w:ind w:firstLine="709"/>
        <w:rPr>
          <w:rFonts w:cs="Arial"/>
        </w:rPr>
      </w:pPr>
      <w:r w:rsidRPr="00C710B1">
        <w:rPr>
          <w:rFonts w:cs="Arial"/>
        </w:rPr>
        <w:t>К отправлению естественных надобностей относится мочеиспускание и дефекация.</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6E6298">
      <w:pPr>
        <w:autoSpaceDE w:val="0"/>
        <w:autoSpaceDN w:val="0"/>
        <w:adjustRightInd w:val="0"/>
        <w:ind w:firstLine="709"/>
        <w:rPr>
          <w:rFonts w:cs="Arial"/>
          <w:b/>
          <w:bCs/>
        </w:rPr>
      </w:pPr>
      <w:r w:rsidRPr="00C710B1">
        <w:rPr>
          <w:rFonts w:cs="Arial"/>
          <w:b/>
          <w:bCs/>
        </w:rPr>
        <w:t>Статья 3.21. Нарушение ограничений в сфере розничной продажи  безалкогольных тонизирующих напитков</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autoSpaceDE w:val="0"/>
        <w:autoSpaceDN w:val="0"/>
        <w:adjustRightInd w:val="0"/>
        <w:ind w:firstLine="709"/>
        <w:rPr>
          <w:rFonts w:eastAsia="Calibri" w:cs="Arial"/>
          <w:lang w:eastAsia="en-US"/>
        </w:rPr>
      </w:pPr>
      <w:r w:rsidRPr="00C710B1">
        <w:rPr>
          <w:rFonts w:eastAsia="Calibri" w:cs="Arial"/>
          <w:lang w:eastAsia="en-US"/>
        </w:rPr>
        <w:t>1. Розничная продажа безалкогольных тонизирующих напитков несовершеннолетним ‒</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autoSpaceDE w:val="0"/>
        <w:autoSpaceDN w:val="0"/>
        <w:adjustRightInd w:val="0"/>
        <w:ind w:firstLine="709"/>
        <w:rPr>
          <w:rFonts w:eastAsia="Calibri" w:cs="Arial"/>
          <w:lang w:eastAsia="en-US"/>
        </w:rPr>
      </w:pPr>
      <w:r w:rsidRPr="00C710B1">
        <w:rPr>
          <w:rFonts w:eastAsia="Calibri" w:cs="Arial"/>
          <w:lang w:eastAsia="en-US"/>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autoSpaceDE w:val="0"/>
        <w:autoSpaceDN w:val="0"/>
        <w:adjustRightInd w:val="0"/>
        <w:ind w:firstLine="709"/>
        <w:rPr>
          <w:rFonts w:eastAsia="Calibri" w:cs="Arial"/>
          <w:lang w:eastAsia="en-US"/>
        </w:rPr>
      </w:pPr>
      <w:r w:rsidRPr="00C710B1">
        <w:rPr>
          <w:rFonts w:eastAsia="Calibri" w:cs="Arial"/>
          <w:lang w:eastAsia="en-US"/>
        </w:rPr>
        <w:lastRenderedPageBreak/>
        <w:t>2.</w:t>
      </w:r>
      <w:r w:rsidRPr="00C710B1">
        <w:rPr>
          <w:rFonts w:eastAsia="Calibri" w:cs="Arial"/>
          <w:lang w:eastAsia="en-US"/>
        </w:rPr>
        <w:tab/>
        <w:t xml:space="preserve">Розничная продажа безалкогольных тонизирующих напитков в местах, запрещенных Законом Магаданской области </w:t>
      </w:r>
      <w:hyperlink r:id="rId131" w:tgtFrame="Logical" w:history="1">
        <w:r w:rsidRPr="00C710B1">
          <w:rPr>
            <w:rFonts w:eastAsia="Calibri" w:cs="Arial"/>
            <w:color w:val="0000FF"/>
            <w:lang w:eastAsia="en-US"/>
          </w:rPr>
          <w:t>от 29 июля 2016 года № 2076-ОЗ</w:t>
        </w:r>
      </w:hyperlink>
      <w:r w:rsidRPr="00C710B1">
        <w:rPr>
          <w:rFonts w:eastAsia="Calibri" w:cs="Arial"/>
          <w:lang w:eastAsia="en-US"/>
        </w:rPr>
        <w:t xml:space="preserve"> «Об ограничениях в сфере продажи безалкогольных тонизирующих напитков  на территории Магаданской области», ‒</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autoSpaceDE w:val="0"/>
        <w:autoSpaceDN w:val="0"/>
        <w:adjustRightInd w:val="0"/>
        <w:ind w:firstLine="709"/>
        <w:rPr>
          <w:rFonts w:eastAsia="Calibri" w:cs="Arial"/>
          <w:lang w:eastAsia="en-US"/>
        </w:rPr>
      </w:pPr>
      <w:r w:rsidRPr="00C710B1">
        <w:rPr>
          <w:rFonts w:eastAsia="Calibri" w:cs="Arial"/>
          <w:lang w:eastAsia="en-US"/>
        </w:rPr>
        <w:t>влечет наложение административного штрафа на граждан в размере от двух тысяч до трех тысяч рублей, на должностных лиц ‒ от пяти тысяч до десяти тысяч рублей, на юридических лиц ‒ от двадцати тысяч до сорока тысяч рублей.</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ind w:firstLine="709"/>
        <w:rPr>
          <w:rFonts w:eastAsia="Calibri" w:cs="Arial"/>
          <w:lang w:eastAsia="en-US"/>
        </w:rPr>
      </w:pPr>
      <w:r w:rsidRPr="00C710B1">
        <w:rPr>
          <w:rFonts w:eastAsia="Calibri" w:cs="Arial"/>
          <w:lang w:eastAsia="en-US"/>
        </w:rPr>
        <w:t xml:space="preserve">Примечание. Под безалкогольными тонизирующими напитками в настоящей статье понимаются напитки, предусмотренные статьей 2 Закона Магаданской области </w:t>
      </w:r>
      <w:hyperlink r:id="rId132" w:tgtFrame="Logical" w:history="1">
        <w:r w:rsidRPr="00C710B1">
          <w:rPr>
            <w:rFonts w:eastAsia="Calibri" w:cs="Arial"/>
            <w:color w:val="0000FF"/>
            <w:lang w:eastAsia="en-US"/>
          </w:rPr>
          <w:t>от 29 июля 2016 года № 2076-ОЗ</w:t>
        </w:r>
      </w:hyperlink>
      <w:r w:rsidRPr="00C710B1">
        <w:rPr>
          <w:rFonts w:eastAsia="Calibri" w:cs="Arial"/>
          <w:lang w:eastAsia="en-US"/>
        </w:rPr>
        <w:t xml:space="preserve"> «Об ограничениях в сфере продажи безалкогольных тонизирующих напитков на территории Магаданской области».</w:t>
      </w:r>
    </w:p>
    <w:p w:rsidR="005C4246" w:rsidRPr="00C710B1" w:rsidRDefault="005C4246" w:rsidP="00AD5CC8">
      <w:pPr>
        <w:ind w:firstLine="709"/>
        <w:rPr>
          <w:rFonts w:eastAsia="Calibri" w:cs="Arial"/>
          <w:lang w:eastAsia="en-US"/>
        </w:rPr>
      </w:pPr>
      <w:r w:rsidRPr="00C710B1">
        <w:rPr>
          <w:rFonts w:eastAsia="Calibri" w:cs="Arial"/>
          <w:lang w:eastAsia="en-US"/>
        </w:rPr>
        <w:t xml:space="preserve">(статья введена Законом Магаданской области </w:t>
      </w:r>
      <w:hyperlink r:id="rId133" w:tgtFrame="ChangingDocument" w:history="1">
        <w:r w:rsidRPr="00C710B1">
          <w:rPr>
            <w:rFonts w:eastAsia="Calibri" w:cs="Arial"/>
            <w:color w:val="0000FF"/>
            <w:lang w:eastAsia="en-US"/>
          </w:rPr>
          <w:t>от 02.12.2016 №2114-ОЗ</w:t>
        </w:r>
      </w:hyperlink>
      <w:r w:rsidRPr="00C710B1">
        <w:rPr>
          <w:rFonts w:eastAsia="Calibri" w:cs="Arial"/>
          <w:lang w:eastAsia="en-US"/>
        </w:rPr>
        <w:t>)</w:t>
      </w:r>
    </w:p>
    <w:p w:rsidR="00F41E82" w:rsidRDefault="00F41E82" w:rsidP="006E6298">
      <w:pPr>
        <w:ind w:firstLine="709"/>
        <w:rPr>
          <w:rFonts w:cs="Arial"/>
          <w:b/>
          <w:bCs/>
        </w:rPr>
      </w:pPr>
    </w:p>
    <w:p w:rsidR="005C4246" w:rsidRPr="009B66DD" w:rsidRDefault="006E6298" w:rsidP="009B66DD">
      <w:pPr>
        <w:ind w:firstLine="709"/>
        <w:rPr>
          <w:rFonts w:cs="Arial"/>
        </w:rPr>
      </w:pPr>
      <w:r w:rsidRPr="00C710B1">
        <w:rPr>
          <w:rFonts w:cs="Arial"/>
          <w:b/>
          <w:bCs/>
        </w:rPr>
        <w:t>Статья 3.22. </w:t>
      </w:r>
      <w:r w:rsidR="009B66DD" w:rsidRPr="009B66DD">
        <w:rPr>
          <w:rFonts w:cs="Arial"/>
          <w:bCs/>
        </w:rPr>
        <w:t xml:space="preserve">(статья исключена Законом Магаданской области </w:t>
      </w:r>
      <w:hyperlink r:id="rId134" w:tgtFrame="Cancelling" w:history="1">
        <w:r w:rsidR="009B66DD" w:rsidRPr="009B66DD">
          <w:rPr>
            <w:rStyle w:val="a4"/>
            <w:rFonts w:cs="Arial"/>
            <w:bCs/>
          </w:rPr>
          <w:t>от 04.12.2020 №2545-ОЗ</w:t>
        </w:r>
      </w:hyperlink>
      <w:r w:rsidR="009B66DD">
        <w:rPr>
          <w:rFonts w:cs="Arial"/>
          <w:bCs/>
        </w:rPr>
        <w:t>)</w:t>
      </w:r>
    </w:p>
    <w:p w:rsidR="00E012A7" w:rsidRDefault="00E012A7" w:rsidP="00AD5CC8">
      <w:pPr>
        <w:ind w:firstLine="709"/>
        <w:rPr>
          <w:rFonts w:cs="Arial"/>
        </w:rPr>
      </w:pPr>
    </w:p>
    <w:p w:rsidR="009B66DD" w:rsidRPr="009B66DD" w:rsidRDefault="00F41E82" w:rsidP="009B66DD">
      <w:pPr>
        <w:ind w:firstLine="709"/>
        <w:rPr>
          <w:rFonts w:cs="Arial"/>
        </w:rPr>
      </w:pPr>
      <w:r w:rsidRPr="00B4362F">
        <w:rPr>
          <w:b/>
          <w:bCs/>
          <w:sz w:val="26"/>
          <w:szCs w:val="28"/>
        </w:rPr>
        <w:t>Статья 3</w:t>
      </w:r>
      <w:r w:rsidRPr="00B4362F">
        <w:rPr>
          <w:b/>
          <w:bCs/>
          <w:sz w:val="26"/>
          <w:szCs w:val="28"/>
          <w:vertAlign w:val="superscript"/>
        </w:rPr>
        <w:t>23</w:t>
      </w:r>
      <w:r w:rsidRPr="00B4362F">
        <w:rPr>
          <w:b/>
          <w:bCs/>
          <w:sz w:val="26"/>
          <w:szCs w:val="28"/>
        </w:rPr>
        <w:t>. </w:t>
      </w:r>
      <w:r w:rsidR="009B66DD" w:rsidRPr="009B66DD">
        <w:rPr>
          <w:rFonts w:cs="Arial"/>
          <w:bCs/>
        </w:rPr>
        <w:t xml:space="preserve">(статья исключена Законом Магаданской области </w:t>
      </w:r>
      <w:hyperlink r:id="rId135" w:tgtFrame="Cancelling" w:history="1">
        <w:r w:rsidR="009B66DD" w:rsidRPr="009B66DD">
          <w:rPr>
            <w:rStyle w:val="a4"/>
            <w:rFonts w:cs="Arial"/>
            <w:bCs/>
          </w:rPr>
          <w:t>от 04.12.2020 №2545-ОЗ</w:t>
        </w:r>
      </w:hyperlink>
      <w:r w:rsidR="009B66DD">
        <w:rPr>
          <w:rFonts w:cs="Arial"/>
          <w:bCs/>
        </w:rPr>
        <w:t>)</w:t>
      </w:r>
    </w:p>
    <w:p w:rsidR="00F41E82" w:rsidRDefault="00F41E82" w:rsidP="00AD5CC8">
      <w:pPr>
        <w:ind w:firstLine="709"/>
        <w:rPr>
          <w:rFonts w:cs="Arial"/>
        </w:rPr>
      </w:pPr>
    </w:p>
    <w:p w:rsidR="00953E36" w:rsidRPr="007110C9" w:rsidRDefault="00953E36" w:rsidP="00953E36">
      <w:pPr>
        <w:autoSpaceDE w:val="0"/>
        <w:autoSpaceDN w:val="0"/>
        <w:adjustRightInd w:val="0"/>
        <w:ind w:firstLine="709"/>
        <w:rPr>
          <w:rFonts w:cs="Arial"/>
          <w:b/>
        </w:rPr>
      </w:pPr>
      <w:r w:rsidRPr="007110C9">
        <w:rPr>
          <w:rFonts w:cs="Arial"/>
        </w:rPr>
        <w:t>Статья </w:t>
      </w:r>
      <w:r w:rsidRPr="007110C9">
        <w:rPr>
          <w:b/>
          <w:bCs/>
          <w:sz w:val="26"/>
          <w:szCs w:val="28"/>
        </w:rPr>
        <w:t>3.24. Нарушение ограничений распространения и</w:t>
      </w:r>
      <w:bookmarkStart w:id="3" w:name="_Hlk36728968"/>
      <w:r w:rsidRPr="007110C9">
        <w:rPr>
          <w:b/>
          <w:bCs/>
          <w:sz w:val="26"/>
          <w:szCs w:val="28"/>
        </w:rPr>
        <w:t xml:space="preserve"> использования отдельных товаров, содержащих сжиженный углеводородный газ </w:t>
      </w:r>
      <w:bookmarkEnd w:id="3"/>
    </w:p>
    <w:p w:rsidR="00953E36" w:rsidRPr="00C710B1" w:rsidRDefault="00953E36" w:rsidP="00953E36">
      <w:pPr>
        <w:pStyle w:val="article"/>
        <w:ind w:firstLine="709"/>
        <w:rPr>
          <w:sz w:val="24"/>
          <w:szCs w:val="24"/>
        </w:rPr>
      </w:pPr>
      <w:r w:rsidRPr="00C710B1">
        <w:t>(</w:t>
      </w:r>
      <w:r>
        <w:t>статья введена</w:t>
      </w:r>
      <w:r w:rsidRPr="00C710B1">
        <w:t xml:space="preserve"> </w:t>
      </w:r>
      <w:hyperlink r:id="rId136" w:tgtFrame="ChangingDocument" w:history="1">
        <w:r w:rsidRPr="00953E36">
          <w:rPr>
            <w:rStyle w:val="a4"/>
          </w:rPr>
          <w:t>Закон</w:t>
        </w:r>
        <w:r>
          <w:rPr>
            <w:rStyle w:val="a4"/>
          </w:rPr>
          <w:t>ом</w:t>
        </w:r>
        <w:r w:rsidRPr="00953E36">
          <w:rPr>
            <w:rStyle w:val="a4"/>
          </w:rPr>
          <w:t xml:space="preserve"> Магаданской области </w:t>
        </w:r>
        <w:r w:rsidRPr="00953E36">
          <w:rPr>
            <w:rStyle w:val="a4"/>
            <w:sz w:val="24"/>
            <w:szCs w:val="24"/>
          </w:rPr>
          <w:t>18.06.2020 №2507-ОЗ</w:t>
        </w:r>
      </w:hyperlink>
      <w:r>
        <w:rPr>
          <w:sz w:val="24"/>
          <w:szCs w:val="24"/>
        </w:rPr>
        <w:t>)</w:t>
      </w:r>
    </w:p>
    <w:p w:rsidR="00953E36" w:rsidRPr="007110C9" w:rsidRDefault="00953E36" w:rsidP="00953E36">
      <w:pPr>
        <w:autoSpaceDE w:val="0"/>
        <w:autoSpaceDN w:val="0"/>
        <w:adjustRightInd w:val="0"/>
        <w:ind w:firstLine="709"/>
        <w:rPr>
          <w:rFonts w:cs="Arial"/>
          <w:b/>
        </w:rPr>
      </w:pPr>
    </w:p>
    <w:p w:rsidR="00953E36" w:rsidRPr="007110C9" w:rsidRDefault="00953E36" w:rsidP="00953E36">
      <w:pPr>
        <w:autoSpaceDE w:val="0"/>
        <w:autoSpaceDN w:val="0"/>
        <w:adjustRightInd w:val="0"/>
        <w:ind w:firstLine="709"/>
        <w:rPr>
          <w:rFonts w:cs="Arial"/>
        </w:rPr>
      </w:pPr>
      <w:r w:rsidRPr="007110C9">
        <w:rPr>
          <w:rFonts w:cs="Arial"/>
        </w:rPr>
        <w:t>1. Продажа несовершеннолетнему товаров, содержащих сжиженный углеводородный газ, ‒</w:t>
      </w:r>
    </w:p>
    <w:p w:rsidR="00953E36" w:rsidRPr="007110C9" w:rsidRDefault="00953E36" w:rsidP="00953E36">
      <w:pPr>
        <w:autoSpaceDE w:val="0"/>
        <w:autoSpaceDN w:val="0"/>
        <w:adjustRightInd w:val="0"/>
        <w:ind w:firstLine="709"/>
        <w:rPr>
          <w:rFonts w:cs="Arial"/>
        </w:rPr>
      </w:pPr>
      <w:r w:rsidRPr="007110C9">
        <w:rPr>
          <w:rFonts w:cs="Arial"/>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953E36" w:rsidRPr="007110C9" w:rsidRDefault="00953E36" w:rsidP="00953E36">
      <w:pPr>
        <w:autoSpaceDE w:val="0"/>
        <w:autoSpaceDN w:val="0"/>
        <w:adjustRightInd w:val="0"/>
        <w:ind w:firstLine="709"/>
        <w:rPr>
          <w:rFonts w:cs="Arial"/>
        </w:rPr>
      </w:pPr>
      <w:r w:rsidRPr="007110C9">
        <w:rPr>
          <w:rFonts w:cs="Arial"/>
        </w:rPr>
        <w:t xml:space="preserve">2. Вовлечение несовершеннолетнего в употребление </w:t>
      </w:r>
      <w:bookmarkStart w:id="4" w:name="_Hlk36731339"/>
      <w:bookmarkStart w:id="5" w:name="_Hlk36729169"/>
      <w:r w:rsidRPr="007110C9">
        <w:rPr>
          <w:rFonts w:cs="Arial"/>
        </w:rPr>
        <w:t xml:space="preserve">сжиженного углеводородного газа </w:t>
      </w:r>
      <w:bookmarkEnd w:id="4"/>
      <w:bookmarkEnd w:id="5"/>
      <w:r w:rsidRPr="007110C9">
        <w:rPr>
          <w:rFonts w:cs="Arial"/>
        </w:rPr>
        <w:t>путем покупки для него либо передачи ему товаров, содержащих сжиженный углеводородный газ, предложения, требования употребить сжиженный углеводородный газ, ‒</w:t>
      </w:r>
    </w:p>
    <w:p w:rsidR="00953E36" w:rsidRPr="007110C9" w:rsidRDefault="00953E36" w:rsidP="00953E36">
      <w:pPr>
        <w:autoSpaceDE w:val="0"/>
        <w:autoSpaceDN w:val="0"/>
        <w:adjustRightInd w:val="0"/>
        <w:ind w:firstLine="709"/>
        <w:rPr>
          <w:rFonts w:cs="Arial"/>
        </w:rPr>
      </w:pPr>
      <w:r w:rsidRPr="007110C9">
        <w:rPr>
          <w:rFonts w:cs="Arial"/>
        </w:rPr>
        <w:t>влечет наложение административного штрафа на граждан в размере от трех тысяч до пяти тысяч рублей.</w:t>
      </w:r>
    </w:p>
    <w:p w:rsidR="00953E36" w:rsidRPr="007110C9" w:rsidRDefault="00953E36" w:rsidP="00953E36">
      <w:pPr>
        <w:autoSpaceDE w:val="0"/>
        <w:autoSpaceDN w:val="0"/>
        <w:adjustRightInd w:val="0"/>
        <w:ind w:firstLine="709"/>
        <w:rPr>
          <w:rFonts w:cs="Arial"/>
        </w:rPr>
      </w:pPr>
      <w:bookmarkStart w:id="6" w:name="_Hlk36732325"/>
      <w:r w:rsidRPr="007110C9">
        <w:rPr>
          <w:rFonts w:cs="Arial"/>
        </w:rPr>
        <w:t>3. Нарушение установленного Законом Магаданской области «Об ограничениях распространения и использования отдельных товаров, содержащих сжиженный углеводородный газ, на территории Магаданской области» запрета употребления сжиженного углеводородного газа на отдельных территориях, в помещениях и на объектах, ‒</w:t>
      </w:r>
    </w:p>
    <w:bookmarkEnd w:id="6"/>
    <w:p w:rsidR="00953E36" w:rsidRPr="007110C9" w:rsidRDefault="00953E36" w:rsidP="00953E36">
      <w:pPr>
        <w:autoSpaceDE w:val="0"/>
        <w:autoSpaceDN w:val="0"/>
        <w:adjustRightInd w:val="0"/>
        <w:ind w:firstLine="709"/>
        <w:rPr>
          <w:rFonts w:cs="Arial"/>
        </w:rPr>
      </w:pPr>
      <w:r w:rsidRPr="007110C9">
        <w:rPr>
          <w:rFonts w:cs="Arial"/>
        </w:rPr>
        <w:t>влечет наложение административного штрафа на граждан в размере от трех тысяч до пяти тысяч рублей.</w:t>
      </w:r>
    </w:p>
    <w:p w:rsidR="00953E36" w:rsidRPr="007110C9" w:rsidRDefault="00953E36" w:rsidP="00953E36">
      <w:pPr>
        <w:autoSpaceDE w:val="0"/>
        <w:autoSpaceDN w:val="0"/>
        <w:adjustRightInd w:val="0"/>
        <w:ind w:firstLine="709"/>
        <w:rPr>
          <w:rFonts w:cs="Arial"/>
        </w:rPr>
      </w:pPr>
    </w:p>
    <w:p w:rsidR="00953E36" w:rsidRDefault="00953E36" w:rsidP="00953E36">
      <w:pPr>
        <w:ind w:firstLine="709"/>
        <w:rPr>
          <w:rFonts w:cs="Arial"/>
        </w:rPr>
      </w:pPr>
      <w:r w:rsidRPr="007110C9">
        <w:rPr>
          <w:rFonts w:cs="Arial"/>
        </w:rPr>
        <w:t xml:space="preserve">Примечание. В настоящей статье понятия «товары, содержащие сжиженный углеводородный газ» и «употребление сжиженного углеводородного газа» используются в значениях, определенных Законом Магаданской области «Об ограничениях </w:t>
      </w:r>
      <w:r w:rsidRPr="007110C9">
        <w:rPr>
          <w:rFonts w:cs="Arial"/>
        </w:rPr>
        <w:lastRenderedPageBreak/>
        <w:t>распространения и использования отдельных товаров, содержащих сжиженный углеводородный газ, на территории Магаданской области».</w:t>
      </w:r>
    </w:p>
    <w:p w:rsidR="00953E36" w:rsidRPr="00C710B1" w:rsidRDefault="00953E36" w:rsidP="00AD5CC8">
      <w:pPr>
        <w:ind w:firstLine="709"/>
        <w:rPr>
          <w:rFonts w:cs="Arial"/>
        </w:rPr>
      </w:pPr>
    </w:p>
    <w:p w:rsidR="005C4246" w:rsidRPr="00C710B1" w:rsidRDefault="005C4246" w:rsidP="006E6298">
      <w:pPr>
        <w:ind w:firstLine="709"/>
        <w:rPr>
          <w:rFonts w:cs="Arial"/>
          <w:b/>
          <w:bCs/>
        </w:rPr>
      </w:pPr>
      <w:r w:rsidRPr="00C710B1">
        <w:rPr>
          <w:rFonts w:cs="Arial"/>
          <w:b/>
          <w:bCs/>
        </w:rPr>
        <w:t>Глава 4. АДМИНИСТРАТИВНЫЕ ПРАВОНАРУШЕНИЯ,</w:t>
      </w:r>
    </w:p>
    <w:p w:rsidR="005C4246" w:rsidRPr="00C710B1" w:rsidRDefault="005C4246" w:rsidP="006E6298">
      <w:pPr>
        <w:ind w:firstLine="709"/>
        <w:rPr>
          <w:rFonts w:cs="Arial"/>
          <w:b/>
          <w:bCs/>
        </w:rPr>
      </w:pPr>
      <w:r w:rsidRPr="00C710B1">
        <w:rPr>
          <w:rFonts w:cs="Arial"/>
          <w:b/>
          <w:bCs/>
        </w:rPr>
        <w:t>ПОСЯГАЮЩИЕ НА ИНСТИТУТЫ ГОСУДАРСТВЕННОЙ ВЛАСТИ И МЕСТНОГО САМОУПРАВЛЕНИЯ В МАГАДАНСКОЙ ОБЛАСТИ</w:t>
      </w:r>
    </w:p>
    <w:p w:rsidR="005C4246" w:rsidRPr="00C710B1" w:rsidRDefault="005C4246" w:rsidP="00AD5CC8">
      <w:pPr>
        <w:ind w:firstLine="709"/>
        <w:rPr>
          <w:rFonts w:cs="Arial"/>
        </w:rPr>
      </w:pPr>
    </w:p>
    <w:p w:rsidR="005C4246" w:rsidRPr="00C710B1" w:rsidRDefault="005C4246" w:rsidP="006E6298">
      <w:pPr>
        <w:pStyle w:val="article"/>
        <w:ind w:firstLine="709"/>
        <w:rPr>
          <w:b/>
          <w:bCs/>
          <w:sz w:val="24"/>
          <w:szCs w:val="24"/>
        </w:rPr>
      </w:pPr>
      <w:r w:rsidRPr="00C710B1">
        <w:rPr>
          <w:b/>
          <w:bCs/>
          <w:sz w:val="24"/>
          <w:szCs w:val="24"/>
        </w:rPr>
        <w:t>Статья 4.1. Нарушение порядка использования символики Магаданской области или муниципального образования</w:t>
      </w:r>
    </w:p>
    <w:p w:rsidR="005C4246" w:rsidRPr="00C710B1" w:rsidRDefault="005C4246" w:rsidP="00AD5CC8">
      <w:pPr>
        <w:pStyle w:val="text"/>
        <w:ind w:firstLine="709"/>
      </w:pPr>
      <w:r w:rsidRPr="00C710B1">
        <w:t>1. Нарушение порядка использования официальной символики Магаданской области -</w:t>
      </w:r>
    </w:p>
    <w:p w:rsidR="005C4246" w:rsidRPr="00C710B1" w:rsidRDefault="005C4246" w:rsidP="00AD5CC8">
      <w:pPr>
        <w:pStyle w:val="text"/>
        <w:ind w:firstLine="709"/>
      </w:pPr>
      <w:r w:rsidRPr="00C710B1">
        <w:t xml:space="preserve">влечет наложение административного штрафа на граждан в размере </w:t>
      </w:r>
      <w:r w:rsidR="008E11B6" w:rsidRPr="00C710B1">
        <w:t>от одной тысячи до трех тысяч рублей, на должностных лиц ‒ от пяти тысяч до семи тысяч рублей, на юридических лиц ‒ от десяти тысяч до тридцати тысяч рублей</w:t>
      </w:r>
      <w:r w:rsidRPr="00C710B1">
        <w:t>.</w:t>
      </w:r>
    </w:p>
    <w:p w:rsidR="005C4246" w:rsidRPr="00C710B1" w:rsidRDefault="005C4246" w:rsidP="00AD5CC8">
      <w:pPr>
        <w:pStyle w:val="text"/>
        <w:ind w:firstLine="709"/>
      </w:pPr>
      <w:r w:rsidRPr="00C710B1">
        <w:t>(в ред</w:t>
      </w:r>
      <w:r w:rsidR="006E6298" w:rsidRPr="00C710B1">
        <w:t xml:space="preserve">акции </w:t>
      </w:r>
      <w:r w:rsidRPr="00C710B1">
        <w:t xml:space="preserve">Закона Магаданской области </w:t>
      </w:r>
      <w:hyperlink r:id="rId137" w:history="1">
        <w:r w:rsidRPr="00C710B1">
          <w:rPr>
            <w:rStyle w:val="a4"/>
          </w:rPr>
          <w:t>от 08.08.2007 № 889-ОЗ</w:t>
        </w:r>
      </w:hyperlink>
      <w:r w:rsidRPr="00C710B1">
        <w:t>)</w:t>
      </w:r>
    </w:p>
    <w:p w:rsidR="008E11B6" w:rsidRPr="00C710B1" w:rsidRDefault="008E11B6" w:rsidP="00AD5CC8">
      <w:pPr>
        <w:ind w:firstLine="709"/>
        <w:rPr>
          <w:rFonts w:cs="Arial"/>
        </w:rPr>
      </w:pPr>
      <w:r w:rsidRPr="00C710B1">
        <w:rPr>
          <w:rFonts w:cs="Arial"/>
        </w:rPr>
        <w:t>(</w:t>
      </w:r>
      <w:r w:rsidR="006E6298" w:rsidRPr="00C710B1">
        <w:rPr>
          <w:rFonts w:cs="Arial"/>
        </w:rPr>
        <w:t xml:space="preserve">в редакции </w:t>
      </w:r>
      <w:r w:rsidRPr="00C710B1">
        <w:rPr>
          <w:rFonts w:cs="Arial"/>
        </w:rPr>
        <w:t xml:space="preserve">Закона Магаданской области </w:t>
      </w:r>
      <w:hyperlink r:id="rId138" w:tgtFrame="ChangingDocument" w:history="1">
        <w:r w:rsidRPr="00C710B1">
          <w:rPr>
            <w:rStyle w:val="a4"/>
            <w:rFonts w:cs="Arial"/>
          </w:rPr>
          <w:t>от 29.07.2016 №2078-ОЗ</w:t>
        </w:r>
      </w:hyperlink>
      <w:r w:rsidRPr="00C710B1">
        <w:rPr>
          <w:rFonts w:cs="Arial"/>
        </w:rPr>
        <w:t>)</w:t>
      </w:r>
    </w:p>
    <w:p w:rsidR="005C4246" w:rsidRPr="00C710B1" w:rsidRDefault="005C4246" w:rsidP="00AD5CC8">
      <w:pPr>
        <w:pStyle w:val="text"/>
        <w:ind w:firstLine="709"/>
      </w:pPr>
      <w:r w:rsidRPr="00C710B1">
        <w:t>2. Использование официальной символики муниципального образования в нарушение правил, установленных органом местного самоуправления, -</w:t>
      </w:r>
    </w:p>
    <w:p w:rsidR="005C4246" w:rsidRPr="00C710B1" w:rsidRDefault="005C4246" w:rsidP="00AD5CC8">
      <w:pPr>
        <w:pStyle w:val="text"/>
        <w:ind w:firstLine="709"/>
      </w:pPr>
      <w:r w:rsidRPr="00C710B1">
        <w:t xml:space="preserve">влечет наложение административного штрафа на граждан в размере </w:t>
      </w:r>
      <w:r w:rsidR="008E11B6" w:rsidRPr="00C710B1">
        <w:t>от одной тысячи до трех тысяч рублей, на должностных лиц ‒ от пяти тысяч до семи тысяч рублей,</w:t>
      </w:r>
      <w:r w:rsidR="008E11B6" w:rsidRPr="00C710B1">
        <w:rPr>
          <w:snapToGrid w:val="0"/>
        </w:rPr>
        <w:t xml:space="preserve"> на юридических лиц ‒ от десяти тысяч до тридцати тысяч рублей.</w:t>
      </w:r>
    </w:p>
    <w:p w:rsidR="005C4246" w:rsidRPr="00C710B1" w:rsidRDefault="005C4246" w:rsidP="00AD5CC8">
      <w:pPr>
        <w:pStyle w:val="text"/>
        <w:ind w:firstLine="709"/>
      </w:pPr>
      <w:r w:rsidRPr="00C710B1">
        <w:t>(</w:t>
      </w:r>
      <w:r w:rsidR="006E6298" w:rsidRPr="00C710B1">
        <w:t xml:space="preserve">в редакции </w:t>
      </w:r>
      <w:r w:rsidRPr="00C710B1">
        <w:t xml:space="preserve">Закона Магаданской области </w:t>
      </w:r>
      <w:hyperlink r:id="rId139" w:history="1">
        <w:r w:rsidRPr="00C710B1">
          <w:rPr>
            <w:rStyle w:val="a4"/>
          </w:rPr>
          <w:t>от 08.08.2007 № 889-ОЗ</w:t>
        </w:r>
      </w:hyperlink>
      <w:r w:rsidRPr="00C710B1">
        <w:t>)</w:t>
      </w:r>
    </w:p>
    <w:p w:rsidR="008E11B6" w:rsidRPr="00C710B1" w:rsidRDefault="008E11B6" w:rsidP="00AD5CC8">
      <w:pPr>
        <w:ind w:firstLine="709"/>
        <w:rPr>
          <w:rFonts w:cs="Arial"/>
        </w:rPr>
      </w:pPr>
      <w:r w:rsidRPr="00C710B1">
        <w:rPr>
          <w:rFonts w:cs="Arial"/>
        </w:rPr>
        <w:t>(</w:t>
      </w:r>
      <w:r w:rsidR="006E6298" w:rsidRPr="00C710B1">
        <w:rPr>
          <w:rFonts w:cs="Arial"/>
        </w:rPr>
        <w:t xml:space="preserve">в редакции </w:t>
      </w:r>
      <w:r w:rsidRPr="00C710B1">
        <w:rPr>
          <w:rFonts w:cs="Arial"/>
        </w:rPr>
        <w:t xml:space="preserve">Закона Магаданской области </w:t>
      </w:r>
      <w:hyperlink r:id="rId140" w:tgtFrame="ChangingDocument" w:history="1">
        <w:r w:rsidRPr="00C710B1">
          <w:rPr>
            <w:rStyle w:val="a4"/>
            <w:rFonts w:cs="Arial"/>
          </w:rPr>
          <w:t>от 29.07.2016 №2078-ОЗ</w:t>
        </w:r>
      </w:hyperlink>
      <w:r w:rsidRPr="00C710B1">
        <w:rPr>
          <w:rFonts w:cs="Arial"/>
        </w:rPr>
        <w:t>)</w:t>
      </w:r>
    </w:p>
    <w:p w:rsidR="005C4246" w:rsidRPr="00C710B1" w:rsidRDefault="005C4246" w:rsidP="00AD5CC8">
      <w:pPr>
        <w:pStyle w:val="text"/>
        <w:ind w:firstLine="709"/>
      </w:pPr>
    </w:p>
    <w:p w:rsidR="005C4246" w:rsidRPr="00C710B1" w:rsidRDefault="006E6298" w:rsidP="006E6298">
      <w:pPr>
        <w:pStyle w:val="text"/>
        <w:ind w:firstLine="709"/>
      </w:pPr>
      <w:r w:rsidRPr="00C710B1">
        <w:rPr>
          <w:b/>
          <w:bCs/>
        </w:rPr>
        <w:t xml:space="preserve">Статья 4.2. </w:t>
      </w:r>
      <w:r w:rsidRPr="00C710B1">
        <w:rPr>
          <w:bCs/>
        </w:rPr>
        <w:t>(</w:t>
      </w:r>
      <w:r w:rsidRPr="00C710B1">
        <w:t>с</w:t>
      </w:r>
      <w:r w:rsidR="005C4246" w:rsidRPr="00C710B1">
        <w:t xml:space="preserve">татья 4.2. </w:t>
      </w:r>
      <w:r w:rsidR="009C224C" w:rsidRPr="00C710B1">
        <w:t>и</w:t>
      </w:r>
      <w:r w:rsidR="005C4246" w:rsidRPr="00C710B1">
        <w:t xml:space="preserve">сключена Законом Магаданской области </w:t>
      </w:r>
      <w:hyperlink r:id="rId141" w:tgtFrame="ChangingDocument" w:history="1">
        <w:r w:rsidR="005C4246" w:rsidRPr="00C710B1">
          <w:rPr>
            <w:rStyle w:val="a4"/>
          </w:rPr>
          <w:t>от 18.03.2013 №1595-ОЗ</w:t>
        </w:r>
      </w:hyperlink>
    </w:p>
    <w:p w:rsidR="000E6E8E" w:rsidRPr="00C710B1" w:rsidRDefault="000E6E8E" w:rsidP="00AD5CC8">
      <w:pPr>
        <w:autoSpaceDE w:val="0"/>
        <w:autoSpaceDN w:val="0"/>
        <w:adjustRightInd w:val="0"/>
        <w:ind w:left="1620" w:firstLine="709"/>
        <w:rPr>
          <w:rFonts w:cs="Arial"/>
        </w:rPr>
      </w:pPr>
    </w:p>
    <w:p w:rsidR="005C4246" w:rsidRPr="00C710B1" w:rsidRDefault="006E6298" w:rsidP="006E6298">
      <w:pPr>
        <w:pStyle w:val="article"/>
        <w:ind w:firstLine="709"/>
        <w:rPr>
          <w:sz w:val="24"/>
          <w:szCs w:val="24"/>
        </w:rPr>
      </w:pPr>
      <w:r w:rsidRPr="00C710B1">
        <w:rPr>
          <w:b/>
          <w:bCs/>
          <w:sz w:val="24"/>
          <w:szCs w:val="24"/>
        </w:rPr>
        <w:t xml:space="preserve">Статья 4.3. </w:t>
      </w:r>
      <w:r w:rsidRPr="00C710B1">
        <w:rPr>
          <w:bCs/>
          <w:sz w:val="24"/>
          <w:szCs w:val="24"/>
        </w:rPr>
        <w:t>(</w:t>
      </w:r>
      <w:r w:rsidRPr="00C710B1">
        <w:rPr>
          <w:sz w:val="24"/>
          <w:szCs w:val="24"/>
        </w:rPr>
        <w:t>с</w:t>
      </w:r>
      <w:r w:rsidR="005C4246" w:rsidRPr="00C710B1">
        <w:rPr>
          <w:sz w:val="24"/>
          <w:szCs w:val="24"/>
        </w:rPr>
        <w:t xml:space="preserve">татья 4.3. </w:t>
      </w:r>
      <w:r w:rsidRPr="00C710B1">
        <w:rPr>
          <w:sz w:val="24"/>
          <w:szCs w:val="24"/>
        </w:rPr>
        <w:t xml:space="preserve">утратила силу </w:t>
      </w:r>
      <w:r w:rsidR="005C4246" w:rsidRPr="00C710B1">
        <w:rPr>
          <w:sz w:val="24"/>
          <w:szCs w:val="24"/>
        </w:rPr>
        <w:t xml:space="preserve">Законом Магаданской области </w:t>
      </w:r>
      <w:hyperlink r:id="rId142" w:history="1">
        <w:r w:rsidR="005C4246" w:rsidRPr="00C710B1">
          <w:rPr>
            <w:rStyle w:val="a4"/>
            <w:sz w:val="24"/>
            <w:szCs w:val="24"/>
          </w:rPr>
          <w:t>от 26.07.2010 №1308-ОЗ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5C4246" w:rsidP="006E6298">
      <w:pPr>
        <w:pStyle w:val="article"/>
        <w:ind w:firstLine="709"/>
        <w:rPr>
          <w:b/>
          <w:bCs/>
          <w:sz w:val="24"/>
          <w:szCs w:val="24"/>
        </w:rPr>
      </w:pPr>
      <w:r w:rsidRPr="00C710B1">
        <w:rPr>
          <w:b/>
          <w:bCs/>
          <w:sz w:val="24"/>
          <w:szCs w:val="24"/>
        </w:rPr>
        <w:t>Статья 4.4. Воспрепятствование осуществлению депутатской деятельности депутатами Магаданской областной Думы и депутатами представительных органов местного самоуправления</w:t>
      </w:r>
    </w:p>
    <w:p w:rsidR="005C4246" w:rsidRPr="00C710B1" w:rsidRDefault="005C4246" w:rsidP="00AD5CC8">
      <w:pPr>
        <w:pStyle w:val="text"/>
        <w:ind w:firstLine="709"/>
      </w:pPr>
      <w:r w:rsidRPr="00C710B1">
        <w:t xml:space="preserve">(наименование </w:t>
      </w:r>
      <w:r w:rsidR="006E6298" w:rsidRPr="00C710B1">
        <w:t xml:space="preserve">изложено </w:t>
      </w:r>
      <w:r w:rsidRPr="00C710B1">
        <w:t>в ред</w:t>
      </w:r>
      <w:r w:rsidR="006E6298" w:rsidRPr="00C710B1">
        <w:t>акции</w:t>
      </w:r>
      <w:r w:rsidRPr="00C710B1">
        <w:t xml:space="preserve"> Закона Магаданской области </w:t>
      </w:r>
      <w:hyperlink r:id="rId143"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1. 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5C4246" w:rsidRPr="00C710B1" w:rsidRDefault="005C4246" w:rsidP="00AD5CC8">
      <w:pPr>
        <w:pStyle w:val="text"/>
        <w:ind w:firstLine="709"/>
      </w:pPr>
      <w:r w:rsidRPr="00C710B1">
        <w:t>(п</w:t>
      </w:r>
      <w:r w:rsidR="009C224C" w:rsidRPr="00C710B1">
        <w:t xml:space="preserve">ункт </w:t>
      </w:r>
      <w:r w:rsidRPr="00C710B1">
        <w:t xml:space="preserve">1 </w:t>
      </w:r>
      <w:r w:rsidR="009C224C" w:rsidRPr="00C710B1">
        <w:t xml:space="preserve">изложен </w:t>
      </w:r>
      <w:r w:rsidRPr="00C710B1">
        <w:t>в ред</w:t>
      </w:r>
      <w:r w:rsidR="009C224C" w:rsidRPr="00C710B1">
        <w:t>акции</w:t>
      </w:r>
      <w:r w:rsidRPr="00C710B1">
        <w:t xml:space="preserve"> Закона Магаданской области </w:t>
      </w:r>
      <w:hyperlink r:id="rId144"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2. Действия, указанные в пункте 1 настоящей статьи, совершенные повторно, -влекут наложение административного штрафа на должностных лиц в размере от одной тысячи до двух тысяч рублей.</w:t>
      </w:r>
    </w:p>
    <w:p w:rsidR="005C4246" w:rsidRPr="00C710B1" w:rsidRDefault="005C4246" w:rsidP="00AD5CC8">
      <w:pPr>
        <w:pStyle w:val="text"/>
        <w:ind w:firstLine="709"/>
      </w:pPr>
      <w:r w:rsidRPr="00C710B1">
        <w:lastRenderedPageBreak/>
        <w:t>(в ред</w:t>
      </w:r>
      <w:r w:rsidR="009C224C" w:rsidRPr="00C710B1">
        <w:t xml:space="preserve">акции </w:t>
      </w:r>
      <w:r w:rsidRPr="00C710B1">
        <w:t xml:space="preserve">Законов Магаданской области </w:t>
      </w:r>
      <w:hyperlink r:id="rId145" w:history="1">
        <w:r w:rsidRPr="00C710B1">
          <w:rPr>
            <w:rStyle w:val="a4"/>
          </w:rPr>
          <w:t>от 24.10.2005 № 616-ОЗ</w:t>
        </w:r>
      </w:hyperlink>
      <w:r w:rsidRPr="00C710B1">
        <w:t xml:space="preserve"> (ред. 23.12.2005), </w:t>
      </w:r>
      <w:hyperlink r:id="rId146" w:history="1">
        <w:r w:rsidRPr="00C710B1">
          <w:rPr>
            <w:rStyle w:val="a4"/>
          </w:rPr>
          <w:t>от 08.08.2007 № 889-ОЗ</w:t>
        </w:r>
      </w:hyperlink>
      <w:r w:rsidRPr="00C710B1">
        <w:t>)</w:t>
      </w:r>
    </w:p>
    <w:p w:rsidR="005C4246" w:rsidRPr="00C710B1" w:rsidRDefault="005C4246" w:rsidP="00AD5CC8">
      <w:pPr>
        <w:pStyle w:val="text"/>
        <w:ind w:firstLine="709"/>
      </w:pPr>
      <w:r w:rsidRPr="00C710B1">
        <w:t>3. 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5C4246" w:rsidRPr="00C710B1" w:rsidRDefault="005C4246" w:rsidP="00AD5CC8">
      <w:pPr>
        <w:pStyle w:val="text"/>
        <w:ind w:firstLine="709"/>
      </w:pPr>
      <w:r w:rsidRPr="00C710B1">
        <w:t xml:space="preserve">(абзац </w:t>
      </w:r>
      <w:r w:rsidR="009C224C" w:rsidRPr="00C710B1">
        <w:t xml:space="preserve">изложен </w:t>
      </w:r>
      <w:r w:rsidRPr="00C710B1">
        <w:t>в ред</w:t>
      </w:r>
      <w:r w:rsidR="009C224C" w:rsidRPr="00C710B1">
        <w:t xml:space="preserve">акции </w:t>
      </w:r>
      <w:r w:rsidRPr="00C710B1">
        <w:t xml:space="preserve">Закона Магаданской области </w:t>
      </w:r>
      <w:hyperlink r:id="rId147"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пятисот до одной тысячи рублей.</w:t>
      </w:r>
    </w:p>
    <w:p w:rsidR="005C4246" w:rsidRPr="00C710B1" w:rsidRDefault="005C4246" w:rsidP="00AD5CC8">
      <w:pPr>
        <w:pStyle w:val="text"/>
        <w:ind w:firstLine="709"/>
      </w:pPr>
      <w:r w:rsidRPr="00C710B1">
        <w:t>(в ред</w:t>
      </w:r>
      <w:r w:rsidR="009C224C" w:rsidRPr="00C710B1">
        <w:t>акции</w:t>
      </w:r>
      <w:r w:rsidRPr="00C710B1">
        <w:t xml:space="preserve"> Закона Магаданской области </w:t>
      </w:r>
      <w:hyperlink r:id="rId148" w:history="1">
        <w:r w:rsidRPr="00C710B1">
          <w:rPr>
            <w:rStyle w:val="a4"/>
          </w:rPr>
          <w:t>от 08.08.2007 № 889-ОЗ</w:t>
        </w:r>
      </w:hyperlink>
      <w:r w:rsidRPr="00C710B1">
        <w:t>)</w:t>
      </w:r>
    </w:p>
    <w:p w:rsidR="005C4246" w:rsidRPr="00C710B1" w:rsidRDefault="005C4246" w:rsidP="00AD5CC8">
      <w:pPr>
        <w:pStyle w:val="text"/>
        <w:ind w:firstLine="709"/>
      </w:pPr>
      <w:r w:rsidRPr="00C710B1">
        <w:t xml:space="preserve">4. Действия, указанные в пункте 3 настоящей статьи, совершенные повторно, </w:t>
      </w:r>
    </w:p>
    <w:p w:rsidR="005C4246" w:rsidRPr="00C710B1" w:rsidRDefault="005C4246" w:rsidP="00AD5CC8">
      <w:pPr>
        <w:pStyle w:val="text"/>
        <w:ind w:firstLine="709"/>
      </w:pPr>
      <w:r w:rsidRPr="00C710B1">
        <w:t>влекут наложение административного штрафа на должностных лиц в размере от одной тысячи до двух тысяч рублей.</w:t>
      </w:r>
    </w:p>
    <w:p w:rsidR="005C4246" w:rsidRPr="00C710B1" w:rsidRDefault="005C4246" w:rsidP="00AD5CC8">
      <w:pPr>
        <w:pStyle w:val="text"/>
        <w:ind w:firstLine="709"/>
      </w:pPr>
      <w:r w:rsidRPr="00C710B1">
        <w:t xml:space="preserve">(в ред. Законов Магаданской области </w:t>
      </w:r>
      <w:hyperlink r:id="rId149" w:history="1">
        <w:r w:rsidRPr="00C710B1">
          <w:rPr>
            <w:rStyle w:val="a4"/>
          </w:rPr>
          <w:t>от 24.10.2005 № 616-ОЗ</w:t>
        </w:r>
      </w:hyperlink>
      <w:r w:rsidRPr="00C710B1">
        <w:t xml:space="preserve"> (ред. 23.12.2005), </w:t>
      </w:r>
      <w:hyperlink r:id="rId150" w:history="1">
        <w:r w:rsidRPr="00C710B1">
          <w:rPr>
            <w:rStyle w:val="a4"/>
          </w:rPr>
          <w:t>от 08.08.2007 № 889-ОЗ</w:t>
        </w:r>
      </w:hyperlink>
      <w:r w:rsidRPr="00C710B1">
        <w:t>)</w:t>
      </w:r>
    </w:p>
    <w:p w:rsidR="005C4246" w:rsidRPr="00C710B1" w:rsidRDefault="005C4246" w:rsidP="00AD5CC8">
      <w:pPr>
        <w:pStyle w:val="text"/>
        <w:ind w:firstLine="709"/>
      </w:pPr>
      <w:r w:rsidRPr="00C710B1">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пятисот до семисот рублей.</w:t>
      </w:r>
    </w:p>
    <w:p w:rsidR="005C4246" w:rsidRPr="00C710B1" w:rsidRDefault="005C4246" w:rsidP="00AD5CC8">
      <w:pPr>
        <w:pStyle w:val="text"/>
        <w:ind w:firstLine="709"/>
      </w:pPr>
      <w:r w:rsidRPr="00C710B1">
        <w:t xml:space="preserve">(в </w:t>
      </w:r>
      <w:r w:rsidR="009C224C" w:rsidRPr="00C710B1">
        <w:t>редакции</w:t>
      </w:r>
      <w:r w:rsidRPr="00C710B1">
        <w:t xml:space="preserve"> Законов Магаданской области </w:t>
      </w:r>
      <w:hyperlink r:id="rId151" w:history="1">
        <w:r w:rsidRPr="00C710B1">
          <w:rPr>
            <w:rStyle w:val="a4"/>
          </w:rPr>
          <w:t>от 24.10.2005 № 616-ОЗ</w:t>
        </w:r>
      </w:hyperlink>
      <w:r w:rsidRPr="00C710B1">
        <w:t xml:space="preserve"> (ред. 23.12.2005), </w:t>
      </w:r>
      <w:hyperlink r:id="rId152" w:history="1">
        <w:r w:rsidRPr="00C710B1">
          <w:rPr>
            <w:rStyle w:val="a4"/>
          </w:rPr>
          <w:t>от 08.08.2007 № 889-ОЗ</w:t>
        </w:r>
      </w:hyperlink>
      <w:r w:rsidRPr="00C710B1">
        <w:t>)</w:t>
      </w:r>
    </w:p>
    <w:p w:rsidR="005C4246" w:rsidRPr="00C710B1" w:rsidRDefault="005C4246" w:rsidP="00AD5CC8">
      <w:pPr>
        <w:pStyle w:val="text"/>
        <w:ind w:firstLine="709"/>
      </w:pPr>
      <w:r w:rsidRPr="00C710B1">
        <w:t xml:space="preserve">5.1. (Утратил силу Законом Магаданской области </w:t>
      </w:r>
      <w:hyperlink r:id="rId153" w:history="1">
        <w:r w:rsidRPr="00C710B1">
          <w:rPr>
            <w:rStyle w:val="a4"/>
          </w:rPr>
          <w:t>от 27.07.2009 №1167-ОЗ</w:t>
        </w:r>
      </w:hyperlink>
      <w:r w:rsidRPr="00C710B1">
        <w:t>)</w:t>
      </w:r>
    </w:p>
    <w:p w:rsidR="005C4246" w:rsidRPr="00C710B1" w:rsidRDefault="005C4246" w:rsidP="00AD5CC8">
      <w:pPr>
        <w:pStyle w:val="text"/>
        <w:ind w:firstLine="709"/>
      </w:pPr>
      <w:r w:rsidRPr="00C710B1">
        <w:t>6. Действия, указанные в пункте 5 настоящей статьи, совершенные повторно, -</w:t>
      </w:r>
    </w:p>
    <w:p w:rsidR="005C4246" w:rsidRPr="00C710B1" w:rsidRDefault="005C4246" w:rsidP="00AD5CC8">
      <w:pPr>
        <w:pStyle w:val="text"/>
        <w:ind w:firstLine="709"/>
      </w:pPr>
      <w:r w:rsidRPr="00C710B1">
        <w:t xml:space="preserve">(в </w:t>
      </w:r>
      <w:r w:rsidR="00A21C73" w:rsidRPr="00C710B1">
        <w:t>редакции</w:t>
      </w:r>
      <w:r w:rsidRPr="00C710B1">
        <w:t xml:space="preserve"> Закона Магаданской области </w:t>
      </w:r>
      <w:hyperlink r:id="rId154" w:history="1">
        <w:r w:rsidRPr="00C710B1">
          <w:rPr>
            <w:rStyle w:val="a4"/>
          </w:rPr>
          <w:t>от 27.07.2009 №1167-ОЗ</w:t>
        </w:r>
      </w:hyperlink>
      <w:r w:rsidRPr="00C710B1">
        <w:t>)</w:t>
      </w:r>
    </w:p>
    <w:p w:rsidR="005C4246" w:rsidRPr="00C710B1" w:rsidRDefault="005C4246" w:rsidP="00AD5CC8">
      <w:pPr>
        <w:pStyle w:val="text"/>
        <w:ind w:firstLine="709"/>
      </w:pPr>
      <w:r w:rsidRPr="00C710B1">
        <w:t>влекут наложение административного штрафа на должностных лиц в размере от семисот до одной тысячи пятисот рублей.</w:t>
      </w:r>
    </w:p>
    <w:p w:rsidR="005C4246" w:rsidRPr="00C710B1" w:rsidRDefault="005C4246" w:rsidP="00AD5CC8">
      <w:pPr>
        <w:pStyle w:val="text"/>
        <w:ind w:firstLine="709"/>
      </w:pPr>
      <w:r w:rsidRPr="00C710B1">
        <w:t xml:space="preserve">(в </w:t>
      </w:r>
      <w:r w:rsidR="00A21C73" w:rsidRPr="00C710B1">
        <w:t xml:space="preserve">редакции </w:t>
      </w:r>
      <w:r w:rsidRPr="00C710B1">
        <w:t xml:space="preserve">Законов Магаданской области </w:t>
      </w:r>
      <w:hyperlink r:id="rId155" w:history="1">
        <w:r w:rsidRPr="00C710B1">
          <w:rPr>
            <w:rStyle w:val="a4"/>
          </w:rPr>
          <w:t>от 24.10.2005 № 616-ОЗ</w:t>
        </w:r>
      </w:hyperlink>
      <w:r w:rsidRPr="00C710B1">
        <w:t xml:space="preserve"> (ред. 23.12.2005), </w:t>
      </w:r>
      <w:hyperlink r:id="rId156" w:history="1">
        <w:r w:rsidRPr="00C710B1">
          <w:rPr>
            <w:rStyle w:val="a4"/>
          </w:rPr>
          <w:t>от 08.08.2007 № 889-ОЗ</w:t>
        </w:r>
      </w:hyperlink>
      <w:r w:rsidRPr="00C710B1">
        <w:t>)</w:t>
      </w:r>
    </w:p>
    <w:p w:rsidR="005C4246" w:rsidRPr="00C710B1" w:rsidRDefault="00A21C73" w:rsidP="00AD5CC8">
      <w:pPr>
        <w:pStyle w:val="text"/>
        <w:ind w:firstLine="709"/>
      </w:pPr>
      <w:r w:rsidRPr="00C710B1">
        <w:t xml:space="preserve">7 - 9. Утратили силу </w:t>
      </w:r>
      <w:r w:rsidR="005C4246" w:rsidRPr="00C710B1">
        <w:t>Закон</w:t>
      </w:r>
      <w:r w:rsidRPr="00C710B1">
        <w:t>ом</w:t>
      </w:r>
      <w:r w:rsidR="005C4246" w:rsidRPr="00C710B1">
        <w:t xml:space="preserve"> Магаданской области </w:t>
      </w:r>
      <w:hyperlink r:id="rId157" w:history="1">
        <w:r w:rsidR="005C4246" w:rsidRPr="00C710B1">
          <w:rPr>
            <w:rStyle w:val="a4"/>
          </w:rPr>
          <w:t>от 09.01.2008 № 968-ОЗ</w:t>
        </w:r>
      </w:hyperlink>
      <w:r w:rsidR="005C4246" w:rsidRPr="00C710B1">
        <w:t>.</w:t>
      </w:r>
    </w:p>
    <w:p w:rsidR="005C4246" w:rsidRPr="00C710B1" w:rsidRDefault="005C4246" w:rsidP="00AD5CC8">
      <w:pPr>
        <w:pStyle w:val="text"/>
        <w:ind w:firstLine="709"/>
      </w:pPr>
      <w:r w:rsidRPr="00C710B1">
        <w:t xml:space="preserve">(исключено Законом Магаданской области </w:t>
      </w:r>
      <w:hyperlink r:id="rId158" w:tgtFrame="ChangingDocument" w:history="1">
        <w:r w:rsidRPr="00C710B1">
          <w:rPr>
            <w:rStyle w:val="a4"/>
          </w:rPr>
          <w:t>от 02.12.2011 №1446-ОЗ</w:t>
        </w:r>
      </w:hyperlink>
      <w:r w:rsidRPr="00C710B1">
        <w:t>)</w:t>
      </w:r>
    </w:p>
    <w:p w:rsidR="005C4246" w:rsidRPr="00C710B1" w:rsidRDefault="005C4246" w:rsidP="00AD5CC8">
      <w:pPr>
        <w:pStyle w:val="text"/>
        <w:ind w:firstLine="709"/>
      </w:pPr>
    </w:p>
    <w:p w:rsidR="005C4246" w:rsidRPr="00C710B1" w:rsidRDefault="00A21C73" w:rsidP="00A21C73">
      <w:pPr>
        <w:pStyle w:val="text"/>
        <w:ind w:firstLine="709"/>
      </w:pPr>
      <w:r w:rsidRPr="00C710B1">
        <w:rPr>
          <w:b/>
          <w:bCs/>
        </w:rPr>
        <w:t>4.5</w:t>
      </w:r>
      <w:r w:rsidRPr="00C710B1">
        <w:rPr>
          <w:bCs/>
        </w:rPr>
        <w:t>.</w:t>
      </w:r>
      <w:r w:rsidR="005C4246" w:rsidRPr="00C710B1">
        <w:rPr>
          <w:bCs/>
        </w:rPr>
        <w:t>(</w:t>
      </w:r>
      <w:r w:rsidR="005C4246" w:rsidRPr="00C710B1">
        <w:t xml:space="preserve">статья 4.5 исключена Законом Магаданской области </w:t>
      </w:r>
      <w:hyperlink r:id="rId159"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A5102E" w:rsidRPr="00C710B1" w:rsidRDefault="00A5102E" w:rsidP="00A21C73">
      <w:pPr>
        <w:autoSpaceDE w:val="0"/>
        <w:autoSpaceDN w:val="0"/>
        <w:adjustRightInd w:val="0"/>
        <w:ind w:firstLine="709"/>
        <w:rPr>
          <w:rFonts w:eastAsiaTheme="minorHAnsi" w:cs="Arial"/>
          <w:b/>
          <w:bCs/>
        </w:rPr>
      </w:pPr>
      <w:r w:rsidRPr="00C710B1">
        <w:rPr>
          <w:rFonts w:cs="Arial"/>
          <w:b/>
          <w:bCs/>
        </w:rPr>
        <w:t xml:space="preserve">Статья 4.6. </w:t>
      </w:r>
      <w:r w:rsidRPr="00C710B1">
        <w:rPr>
          <w:rFonts w:cs="Arial"/>
          <w:b/>
          <w:bCs/>
          <w:lang w:eastAsia="en-US"/>
        </w:rPr>
        <w:t xml:space="preserve">Неисполнение или нарушение решения антитеррористической комиссии Магаданской </w:t>
      </w:r>
      <w:r w:rsidR="00A21C73" w:rsidRPr="00C710B1">
        <w:rPr>
          <w:rFonts w:cs="Arial"/>
          <w:b/>
          <w:bCs/>
          <w:lang w:eastAsia="en-US"/>
        </w:rPr>
        <w:t xml:space="preserve">области, принятого в пределах </w:t>
      </w:r>
      <w:r w:rsidRPr="00C710B1">
        <w:rPr>
          <w:rFonts w:cs="Arial"/>
          <w:b/>
          <w:bCs/>
          <w:lang w:eastAsia="en-US"/>
        </w:rPr>
        <w:t>ее компетенции</w:t>
      </w:r>
    </w:p>
    <w:p w:rsidR="00A5102E" w:rsidRPr="00C710B1" w:rsidRDefault="00A5102E" w:rsidP="00A21C73">
      <w:pPr>
        <w:autoSpaceDE w:val="0"/>
        <w:autoSpaceDN w:val="0"/>
        <w:adjustRightInd w:val="0"/>
        <w:ind w:firstLine="709"/>
        <w:rPr>
          <w:rFonts w:eastAsiaTheme="minorHAnsi" w:cs="Arial"/>
          <w:b/>
          <w:bCs/>
          <w:lang w:eastAsia="en-US"/>
        </w:rPr>
      </w:pPr>
    </w:p>
    <w:p w:rsidR="00A5102E" w:rsidRPr="00C710B1" w:rsidRDefault="00A5102E" w:rsidP="00AD5CC8">
      <w:pPr>
        <w:autoSpaceDE w:val="0"/>
        <w:autoSpaceDN w:val="0"/>
        <w:adjustRightInd w:val="0"/>
        <w:ind w:firstLine="709"/>
        <w:rPr>
          <w:rFonts w:eastAsiaTheme="minorHAnsi" w:cs="Arial"/>
          <w:lang w:eastAsia="en-US"/>
        </w:rPr>
      </w:pPr>
      <w:r w:rsidRPr="00C710B1">
        <w:rPr>
          <w:rFonts w:eastAsiaTheme="minorHAnsi" w:cs="Arial"/>
          <w:lang w:eastAsia="en-US"/>
        </w:rPr>
        <w:t xml:space="preserve">Неисполнение или нарушение решения антитеррористической комиссии Магаданской области, принятого в пределах ее компетенции, –   </w:t>
      </w:r>
    </w:p>
    <w:p w:rsidR="00A5102E" w:rsidRPr="00C710B1" w:rsidRDefault="00A5102E" w:rsidP="00AD5CC8">
      <w:pPr>
        <w:pStyle w:val="text"/>
        <w:ind w:firstLine="709"/>
      </w:pPr>
      <w:r w:rsidRPr="00C710B1">
        <w:rPr>
          <w:rFonts w:eastAsiaTheme="minorHAnsi"/>
          <w:lang w:eastAsia="en-US"/>
        </w:rPr>
        <w:t>влечет предупреждение или наложение административного штрафа на граждан в размере от двух тысяч до четырех тысяч рублей; на должностных лиц – наложение административного штрафа в размере от семи тысяч до десяти тысяч рублей; на юридических лиц – наложение административного штрафа в размере от двадцати тысяч до пятидесяти тысяч рублей.</w:t>
      </w:r>
    </w:p>
    <w:p w:rsidR="00A5102E" w:rsidRPr="00C710B1" w:rsidRDefault="00A5102E" w:rsidP="00AD5CC8">
      <w:pPr>
        <w:pStyle w:val="text"/>
        <w:ind w:firstLine="709"/>
      </w:pPr>
      <w:r w:rsidRPr="00C710B1">
        <w:lastRenderedPageBreak/>
        <w:t xml:space="preserve">(статья введена Законом Магаданской области </w:t>
      </w:r>
      <w:hyperlink r:id="rId160" w:tgtFrame="ChangingDocument" w:history="1">
        <w:r w:rsidRPr="00C710B1">
          <w:rPr>
            <w:rStyle w:val="a4"/>
          </w:rPr>
          <w:t>от 19.06.2018 №2280-оз)</w:t>
        </w:r>
      </w:hyperlink>
    </w:p>
    <w:p w:rsidR="00A5102E" w:rsidRPr="00C710B1" w:rsidRDefault="00A5102E" w:rsidP="00AD5CC8">
      <w:pPr>
        <w:pStyle w:val="chapter"/>
        <w:ind w:firstLine="709"/>
        <w:rPr>
          <w:sz w:val="24"/>
          <w:szCs w:val="24"/>
        </w:rPr>
      </w:pPr>
    </w:p>
    <w:p w:rsidR="005C4246" w:rsidRPr="00C710B1" w:rsidRDefault="005C4246" w:rsidP="00A21C73">
      <w:pPr>
        <w:pStyle w:val="chapter"/>
        <w:ind w:firstLine="709"/>
        <w:rPr>
          <w:b/>
          <w:bCs/>
          <w:sz w:val="24"/>
          <w:szCs w:val="24"/>
        </w:rPr>
      </w:pPr>
      <w:r w:rsidRPr="00C710B1">
        <w:rPr>
          <w:b/>
          <w:bCs/>
          <w:sz w:val="24"/>
          <w:szCs w:val="24"/>
        </w:rPr>
        <w:t>Глава 5. АДМИНИСТРАТИВНЫЕ ПРАВОНАРУШЕНИЯ</w:t>
      </w:r>
    </w:p>
    <w:p w:rsidR="005C4246" w:rsidRPr="00C710B1" w:rsidRDefault="005C4246" w:rsidP="00A21C73">
      <w:pPr>
        <w:pStyle w:val="chapter"/>
        <w:ind w:firstLine="709"/>
        <w:rPr>
          <w:b/>
          <w:bCs/>
          <w:sz w:val="24"/>
          <w:szCs w:val="24"/>
        </w:rPr>
      </w:pPr>
      <w:r w:rsidRPr="00C710B1">
        <w:rPr>
          <w:b/>
          <w:bCs/>
          <w:sz w:val="24"/>
          <w:szCs w:val="24"/>
        </w:rPr>
        <w:t>ПРОТИВ ПОРЯДКА УПРАВЛЕНИЯ</w:t>
      </w:r>
    </w:p>
    <w:p w:rsidR="00A21C73" w:rsidRPr="00C710B1" w:rsidRDefault="00A21C73" w:rsidP="00AD5CC8">
      <w:pPr>
        <w:pStyle w:val="text"/>
        <w:ind w:firstLine="709"/>
      </w:pPr>
    </w:p>
    <w:p w:rsidR="005C4246" w:rsidRPr="00C710B1" w:rsidRDefault="00A21C73" w:rsidP="00FB24E3">
      <w:pPr>
        <w:pStyle w:val="text"/>
        <w:ind w:firstLine="709"/>
      </w:pPr>
      <w:r w:rsidRPr="00C710B1">
        <w:rPr>
          <w:b/>
          <w:bCs/>
        </w:rPr>
        <w:t xml:space="preserve">Статья 5.1. </w:t>
      </w:r>
      <w:r w:rsidRPr="00C710B1">
        <w:t>(с</w:t>
      </w:r>
      <w:r w:rsidR="005C4246" w:rsidRPr="00C710B1">
        <w:t xml:space="preserve">татья 5.1. </w:t>
      </w:r>
      <w:r w:rsidRPr="00C710B1">
        <w:t xml:space="preserve">утратила силу </w:t>
      </w:r>
      <w:r w:rsidR="005C4246" w:rsidRPr="00C710B1">
        <w:t>Закон</w:t>
      </w:r>
      <w:r w:rsidRPr="00C710B1">
        <w:t>ом</w:t>
      </w:r>
      <w:r w:rsidR="005C4246" w:rsidRPr="00C710B1">
        <w:t xml:space="preserve"> Магаданской области </w:t>
      </w:r>
      <w:hyperlink r:id="rId161" w:history="1">
        <w:r w:rsidR="005C4246" w:rsidRPr="00C710B1">
          <w:rPr>
            <w:rStyle w:val="a4"/>
          </w:rPr>
          <w:t>от 14.07.2006 № 741-ОЗ</w:t>
        </w:r>
      </w:hyperlink>
      <w:r w:rsidR="005C4246" w:rsidRPr="00C710B1">
        <w:t>.</w:t>
      </w:r>
    </w:p>
    <w:p w:rsidR="005C4246" w:rsidRPr="00C710B1" w:rsidRDefault="005C4246" w:rsidP="00AD5CC8">
      <w:pPr>
        <w:pStyle w:val="text"/>
        <w:ind w:firstLine="709"/>
      </w:pPr>
    </w:p>
    <w:p w:rsidR="005C4246" w:rsidRPr="00C710B1" w:rsidRDefault="005C4246" w:rsidP="00AD5CC8">
      <w:pPr>
        <w:pStyle w:val="article"/>
        <w:ind w:firstLine="709"/>
        <w:rPr>
          <w:sz w:val="24"/>
          <w:szCs w:val="24"/>
        </w:rPr>
      </w:pPr>
      <w:r w:rsidRPr="00C710B1">
        <w:rPr>
          <w:b/>
          <w:bCs/>
          <w:sz w:val="24"/>
          <w:szCs w:val="24"/>
        </w:rPr>
        <w:t xml:space="preserve">Статья 5.2. </w:t>
      </w:r>
      <w:r w:rsidRPr="00C710B1">
        <w:rPr>
          <w:sz w:val="24"/>
          <w:szCs w:val="24"/>
        </w:rPr>
        <w:t>(</w:t>
      </w:r>
      <w:r w:rsidR="00FB24E3" w:rsidRPr="00C710B1">
        <w:rPr>
          <w:sz w:val="24"/>
          <w:szCs w:val="24"/>
        </w:rPr>
        <w:t>статья 5.2.у</w:t>
      </w:r>
      <w:r w:rsidRPr="00C710B1">
        <w:rPr>
          <w:sz w:val="24"/>
          <w:szCs w:val="24"/>
        </w:rPr>
        <w:t xml:space="preserve">тратила силу Законом Магаданской области </w:t>
      </w:r>
      <w:hyperlink r:id="rId162" w:history="1">
        <w:r w:rsidRPr="00C710B1">
          <w:rPr>
            <w:rStyle w:val="a4"/>
            <w:sz w:val="24"/>
            <w:szCs w:val="24"/>
          </w:rPr>
          <w:t>от 27.07.2009 №1167-ОЗ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FB24E3" w:rsidP="00FB24E3">
      <w:pPr>
        <w:pStyle w:val="article"/>
        <w:ind w:firstLine="709"/>
        <w:rPr>
          <w:sz w:val="24"/>
          <w:szCs w:val="24"/>
        </w:rPr>
      </w:pPr>
      <w:r w:rsidRPr="00C710B1">
        <w:rPr>
          <w:b/>
          <w:bCs/>
          <w:sz w:val="24"/>
          <w:szCs w:val="24"/>
        </w:rPr>
        <w:t xml:space="preserve">Статья 5.3. </w:t>
      </w:r>
      <w:r w:rsidRPr="00C710B1">
        <w:rPr>
          <w:bCs/>
          <w:sz w:val="24"/>
          <w:szCs w:val="24"/>
        </w:rPr>
        <w:t>(</w:t>
      </w:r>
      <w:r w:rsidRPr="00C710B1">
        <w:rPr>
          <w:sz w:val="24"/>
          <w:szCs w:val="24"/>
        </w:rPr>
        <w:t>с</w:t>
      </w:r>
      <w:r w:rsidR="005C4246" w:rsidRPr="00C710B1">
        <w:rPr>
          <w:sz w:val="24"/>
          <w:szCs w:val="24"/>
        </w:rPr>
        <w:t xml:space="preserve">татья 5.3. </w:t>
      </w:r>
      <w:r w:rsidRPr="00C710B1">
        <w:rPr>
          <w:sz w:val="24"/>
          <w:szCs w:val="24"/>
        </w:rPr>
        <w:t xml:space="preserve">утратила силу </w:t>
      </w:r>
      <w:r w:rsidR="005C4246" w:rsidRPr="00C710B1">
        <w:rPr>
          <w:sz w:val="24"/>
          <w:szCs w:val="24"/>
        </w:rPr>
        <w:t xml:space="preserve">Законом Магаданской области </w:t>
      </w:r>
      <w:hyperlink r:id="rId163" w:history="1">
        <w:r w:rsidR="005C4246" w:rsidRPr="00C710B1">
          <w:rPr>
            <w:rStyle w:val="a4"/>
            <w:sz w:val="24"/>
            <w:szCs w:val="24"/>
          </w:rPr>
          <w:t>от 26.07.2010 №1308-ОЗ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FB24E3" w:rsidP="00FB24E3">
      <w:pPr>
        <w:pStyle w:val="text"/>
        <w:ind w:firstLine="709"/>
      </w:pPr>
      <w:r w:rsidRPr="00C710B1">
        <w:rPr>
          <w:b/>
          <w:bCs/>
        </w:rPr>
        <w:t xml:space="preserve">Статья 5.4. </w:t>
      </w:r>
      <w:r w:rsidRPr="00C710B1">
        <w:t>(с</w:t>
      </w:r>
      <w:r w:rsidR="005C4246" w:rsidRPr="00C710B1">
        <w:t xml:space="preserve">татья 5.4. </w:t>
      </w:r>
      <w:r w:rsidRPr="00C710B1">
        <w:t xml:space="preserve">утратила силу </w:t>
      </w:r>
      <w:r w:rsidR="005C4246" w:rsidRPr="00C710B1">
        <w:t>Закон</w:t>
      </w:r>
      <w:r w:rsidRPr="00C710B1">
        <w:t>ом</w:t>
      </w:r>
      <w:r w:rsidR="005C4246" w:rsidRPr="00C710B1">
        <w:t xml:space="preserve"> Магаданской области </w:t>
      </w:r>
      <w:hyperlink r:id="rId164" w:history="1">
        <w:r w:rsidR="005C4246" w:rsidRPr="00C710B1">
          <w:rPr>
            <w:rStyle w:val="a4"/>
          </w:rPr>
          <w:t>от 02.05.2007 № 842-ОЗ</w:t>
        </w:r>
      </w:hyperlink>
      <w:r w:rsidRPr="00C710B1">
        <w:t>)</w:t>
      </w:r>
    </w:p>
    <w:p w:rsidR="005C4246" w:rsidRPr="00C710B1" w:rsidRDefault="005C4246" w:rsidP="00AD5CC8">
      <w:pPr>
        <w:pStyle w:val="text"/>
        <w:ind w:firstLine="709"/>
      </w:pPr>
    </w:p>
    <w:p w:rsidR="005C4246" w:rsidRPr="00C710B1" w:rsidRDefault="005C4246" w:rsidP="00F7203C">
      <w:pPr>
        <w:pStyle w:val="article"/>
        <w:ind w:firstLine="709"/>
        <w:rPr>
          <w:sz w:val="24"/>
          <w:szCs w:val="24"/>
        </w:rPr>
      </w:pPr>
      <w:r w:rsidRPr="00C710B1">
        <w:rPr>
          <w:b/>
          <w:bCs/>
          <w:sz w:val="24"/>
          <w:szCs w:val="24"/>
        </w:rPr>
        <w:t xml:space="preserve">Статья 5.5. </w:t>
      </w:r>
      <w:r w:rsidRPr="00C710B1">
        <w:rPr>
          <w:sz w:val="24"/>
          <w:szCs w:val="24"/>
        </w:rPr>
        <w:t>(</w:t>
      </w:r>
      <w:r w:rsidR="00FB24E3" w:rsidRPr="00C710B1">
        <w:rPr>
          <w:sz w:val="24"/>
          <w:szCs w:val="24"/>
        </w:rPr>
        <w:t>статья 5.5.у</w:t>
      </w:r>
      <w:r w:rsidRPr="00C710B1">
        <w:rPr>
          <w:sz w:val="24"/>
          <w:szCs w:val="24"/>
        </w:rPr>
        <w:t xml:space="preserve">тратила силу Законом Магаданской области </w:t>
      </w:r>
      <w:hyperlink r:id="rId165" w:history="1">
        <w:r w:rsidRPr="00C710B1">
          <w:rPr>
            <w:rStyle w:val="a4"/>
            <w:sz w:val="24"/>
            <w:szCs w:val="24"/>
          </w:rPr>
          <w:t>от 27.07.2009 №1167-ОЗ</w:t>
        </w:r>
      </w:hyperlink>
      <w:r w:rsidRPr="00C710B1">
        <w:rPr>
          <w:sz w:val="24"/>
          <w:szCs w:val="24"/>
        </w:rPr>
        <w:t>)</w:t>
      </w:r>
    </w:p>
    <w:p w:rsidR="005C4246" w:rsidRPr="00C710B1" w:rsidRDefault="005C4246" w:rsidP="00AD5CC8">
      <w:pPr>
        <w:pStyle w:val="text"/>
        <w:ind w:firstLine="709"/>
      </w:pPr>
    </w:p>
    <w:p w:rsidR="005C4246" w:rsidRPr="00C710B1" w:rsidRDefault="005C4246" w:rsidP="00116C79">
      <w:pPr>
        <w:pStyle w:val="chapter"/>
        <w:ind w:firstLine="709"/>
        <w:rPr>
          <w:b/>
          <w:bCs/>
          <w:sz w:val="24"/>
          <w:szCs w:val="24"/>
        </w:rPr>
      </w:pPr>
      <w:r w:rsidRPr="00C710B1">
        <w:rPr>
          <w:b/>
          <w:bCs/>
          <w:sz w:val="24"/>
          <w:szCs w:val="24"/>
        </w:rPr>
        <w:t>Глава 6. АДМИНИСТРАТИВНЫЕ ПРАВОНАРУШЕНИЯ В СФЕРЕ</w:t>
      </w:r>
    </w:p>
    <w:p w:rsidR="005C4246" w:rsidRPr="00C710B1" w:rsidRDefault="005C4246" w:rsidP="00116C79">
      <w:pPr>
        <w:pStyle w:val="chapter"/>
        <w:ind w:firstLine="709"/>
        <w:rPr>
          <w:b/>
          <w:bCs/>
          <w:sz w:val="24"/>
          <w:szCs w:val="24"/>
        </w:rPr>
      </w:pPr>
      <w:r w:rsidRPr="00C710B1">
        <w:rPr>
          <w:b/>
          <w:bCs/>
          <w:sz w:val="24"/>
          <w:szCs w:val="24"/>
        </w:rPr>
        <w:t>БЛАГОУСТРОЙСТВА ТЕРРИТОРИИ НАСЕЛЕННЫХ ПУНКТОВ</w:t>
      </w:r>
    </w:p>
    <w:p w:rsidR="005C4246" w:rsidRPr="00C710B1" w:rsidRDefault="005C4246" w:rsidP="00116C79">
      <w:pPr>
        <w:pStyle w:val="chapter"/>
        <w:ind w:firstLine="709"/>
        <w:rPr>
          <w:b/>
          <w:bCs/>
          <w:sz w:val="24"/>
          <w:szCs w:val="24"/>
        </w:rPr>
      </w:pPr>
      <w:r w:rsidRPr="00C710B1">
        <w:rPr>
          <w:b/>
          <w:bCs/>
          <w:sz w:val="24"/>
          <w:szCs w:val="24"/>
        </w:rPr>
        <w:t>И ЭКСПЛУАТАЦИИ ЖИЛИЩНОГО ФОНДА</w:t>
      </w:r>
    </w:p>
    <w:p w:rsidR="00116C79" w:rsidRPr="00C710B1" w:rsidRDefault="00116C79" w:rsidP="00AD5CC8">
      <w:pPr>
        <w:pStyle w:val="text"/>
        <w:ind w:firstLine="709"/>
      </w:pPr>
    </w:p>
    <w:p w:rsidR="005C4246" w:rsidRPr="00C710B1" w:rsidRDefault="005C4246" w:rsidP="00116C79">
      <w:pPr>
        <w:pStyle w:val="text"/>
        <w:ind w:firstLine="709"/>
      </w:pPr>
      <w:r w:rsidRPr="00C710B1">
        <w:rPr>
          <w:b/>
          <w:bCs/>
        </w:rPr>
        <w:t>Ста</w:t>
      </w:r>
      <w:r w:rsidR="00116C79" w:rsidRPr="00C710B1">
        <w:rPr>
          <w:b/>
          <w:bCs/>
        </w:rPr>
        <w:t xml:space="preserve">тьи 6.1 - 6.2. </w:t>
      </w:r>
      <w:r w:rsidR="00116C79" w:rsidRPr="00C710B1">
        <w:rPr>
          <w:bCs/>
        </w:rPr>
        <w:t xml:space="preserve">(статьи 6.1.-6.2.) </w:t>
      </w:r>
      <w:r w:rsidR="00116C79" w:rsidRPr="00C710B1">
        <w:t xml:space="preserve">утратили силу </w:t>
      </w:r>
      <w:r w:rsidRPr="00C710B1">
        <w:t>Закон</w:t>
      </w:r>
      <w:r w:rsidR="00116C79" w:rsidRPr="00C710B1">
        <w:t>ом</w:t>
      </w:r>
      <w:r w:rsidRPr="00C710B1">
        <w:t xml:space="preserve"> Магаданской области </w:t>
      </w:r>
      <w:hyperlink r:id="rId166" w:history="1">
        <w:r w:rsidRPr="00C710B1">
          <w:rPr>
            <w:rStyle w:val="a4"/>
          </w:rPr>
          <w:t>от 02.05.2007 № 842-ОЗ</w:t>
        </w:r>
      </w:hyperlink>
      <w:r w:rsidRPr="00C710B1">
        <w:t>.</w:t>
      </w:r>
    </w:p>
    <w:p w:rsidR="005C4246" w:rsidRPr="00C710B1" w:rsidRDefault="00116C79" w:rsidP="00116C79">
      <w:pPr>
        <w:pStyle w:val="text"/>
        <w:ind w:firstLine="709"/>
      </w:pPr>
      <w:r w:rsidRPr="00C710B1">
        <w:rPr>
          <w:b/>
          <w:bCs/>
        </w:rPr>
        <w:t xml:space="preserve">Статья 6.3. </w:t>
      </w:r>
      <w:r w:rsidRPr="00C710B1">
        <w:t xml:space="preserve">(статья 6.3. утратила силу </w:t>
      </w:r>
      <w:r w:rsidR="005C4246" w:rsidRPr="00C710B1">
        <w:t>Закон</w:t>
      </w:r>
      <w:r w:rsidRPr="00C710B1">
        <w:t>ом</w:t>
      </w:r>
      <w:r w:rsidR="005C4246" w:rsidRPr="00C710B1">
        <w:t xml:space="preserve"> Магаданской области </w:t>
      </w:r>
      <w:hyperlink r:id="rId167" w:history="1">
        <w:r w:rsidR="005C4246" w:rsidRPr="00C710B1">
          <w:rPr>
            <w:rStyle w:val="a4"/>
          </w:rPr>
          <w:t>от 09.01.2008 № 968-ОЗ</w:t>
        </w:r>
      </w:hyperlink>
      <w:r w:rsidR="005C4246" w:rsidRPr="00C710B1">
        <w:t>.</w:t>
      </w:r>
    </w:p>
    <w:p w:rsidR="005C4246" w:rsidRPr="00C710B1" w:rsidRDefault="005C4246" w:rsidP="00AD5CC8">
      <w:pPr>
        <w:pStyle w:val="text"/>
        <w:ind w:firstLine="709"/>
      </w:pPr>
    </w:p>
    <w:p w:rsidR="005C4246" w:rsidRPr="00C710B1" w:rsidRDefault="005C4246" w:rsidP="00D85EC2">
      <w:pPr>
        <w:pStyle w:val="article"/>
        <w:ind w:firstLine="709"/>
        <w:rPr>
          <w:b/>
          <w:bCs/>
          <w:sz w:val="24"/>
          <w:szCs w:val="24"/>
        </w:rPr>
      </w:pPr>
      <w:r w:rsidRPr="00C710B1">
        <w:rPr>
          <w:b/>
          <w:bCs/>
          <w:sz w:val="24"/>
          <w:szCs w:val="24"/>
        </w:rPr>
        <w:t xml:space="preserve">Статья 6.4. Нарушение правил благоустройства территории </w:t>
      </w:r>
      <w:r w:rsidR="00471D63" w:rsidRPr="00C710B1">
        <w:rPr>
          <w:b/>
          <w:bCs/>
          <w:sz w:val="24"/>
          <w:szCs w:val="24"/>
        </w:rPr>
        <w:t>муниципального образования</w:t>
      </w:r>
    </w:p>
    <w:p w:rsidR="005C4246" w:rsidRPr="00C710B1" w:rsidRDefault="005C4246" w:rsidP="00AD5CC8">
      <w:pPr>
        <w:pStyle w:val="text"/>
        <w:ind w:firstLine="709"/>
      </w:pPr>
      <w:r w:rsidRPr="00C710B1">
        <w:t>(в ред</w:t>
      </w:r>
      <w:r w:rsidR="00D85EC2" w:rsidRPr="00C710B1">
        <w:t>акции</w:t>
      </w:r>
      <w:r w:rsidRPr="00C710B1">
        <w:t xml:space="preserve"> Закона Магаданской области </w:t>
      </w:r>
      <w:hyperlink r:id="rId168" w:history="1">
        <w:r w:rsidRPr="00C710B1">
          <w:rPr>
            <w:rStyle w:val="a4"/>
          </w:rPr>
          <w:t>от 02.05.2007 № 842-ОЗ</w:t>
        </w:r>
      </w:hyperlink>
      <w:r w:rsidRPr="00C710B1">
        <w:t>)</w:t>
      </w:r>
    </w:p>
    <w:p w:rsidR="00471D63" w:rsidRPr="00C710B1" w:rsidRDefault="00471D63" w:rsidP="00AD5CC8">
      <w:pPr>
        <w:ind w:firstLine="709"/>
        <w:rPr>
          <w:rFonts w:cs="Arial"/>
        </w:rPr>
      </w:pPr>
      <w:r w:rsidRPr="00C710B1">
        <w:rPr>
          <w:rFonts w:cs="Arial"/>
        </w:rPr>
        <w:t xml:space="preserve">(наименование </w:t>
      </w:r>
      <w:r w:rsidR="00D85EC2" w:rsidRPr="00C710B1">
        <w:rPr>
          <w:rFonts w:cs="Arial"/>
        </w:rPr>
        <w:t xml:space="preserve">изложено </w:t>
      </w:r>
      <w:r w:rsidRPr="00C710B1">
        <w:rPr>
          <w:rFonts w:cs="Arial"/>
        </w:rPr>
        <w:t xml:space="preserve">в редакции закона Магаданской области </w:t>
      </w:r>
      <w:hyperlink r:id="rId169" w:tgtFrame="ChangingDocument" w:history="1">
        <w:r w:rsidRPr="00C710B1">
          <w:rPr>
            <w:rFonts w:cs="Arial"/>
            <w:color w:val="0000FF"/>
          </w:rPr>
          <w:t>от 26.12.2018 №2329-ОЗ</w:t>
        </w:r>
      </w:hyperlink>
      <w:r w:rsidRPr="00C710B1">
        <w:rPr>
          <w:rFonts w:cs="Arial"/>
          <w:color w:val="0000FF"/>
        </w:rPr>
        <w:t>)</w:t>
      </w:r>
    </w:p>
    <w:p w:rsidR="005C4246" w:rsidRPr="00C710B1" w:rsidRDefault="005C4246" w:rsidP="00AD5CC8">
      <w:pPr>
        <w:autoSpaceDE w:val="0"/>
        <w:autoSpaceDN w:val="0"/>
        <w:adjustRightInd w:val="0"/>
        <w:ind w:firstLine="709"/>
        <w:outlineLvl w:val="3"/>
        <w:rPr>
          <w:rFonts w:cs="Arial"/>
        </w:rPr>
      </w:pPr>
      <w:r w:rsidRPr="00C710B1">
        <w:rPr>
          <w:rFonts w:cs="Arial"/>
        </w:rPr>
        <w:t xml:space="preserve">Нарушение правил благоустройства территории </w:t>
      </w:r>
      <w:r w:rsidR="00471D63" w:rsidRPr="00C710B1">
        <w:rPr>
          <w:rFonts w:cs="Arial"/>
        </w:rPr>
        <w:t>муниципального образования</w:t>
      </w:r>
      <w:r w:rsidRPr="00C710B1">
        <w:rPr>
          <w:rFonts w:cs="Arial"/>
        </w:rPr>
        <w:t xml:space="preserve">, установленных органами местного самоуправления в пределах своих полномочий,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иными статьями настоящего Закона, </w:t>
      </w:r>
    </w:p>
    <w:p w:rsidR="005C4246" w:rsidRPr="00C710B1" w:rsidRDefault="005C4246" w:rsidP="00AD5CC8">
      <w:pPr>
        <w:pStyle w:val="text"/>
        <w:ind w:firstLine="709"/>
      </w:pPr>
      <w:r w:rsidRPr="00C710B1">
        <w:t xml:space="preserve">(в </w:t>
      </w:r>
      <w:r w:rsidR="00D85EC2" w:rsidRPr="00C710B1">
        <w:t xml:space="preserve">редакции </w:t>
      </w:r>
      <w:r w:rsidRPr="00C710B1">
        <w:t xml:space="preserve">Законов Магаданской области </w:t>
      </w:r>
      <w:hyperlink r:id="rId170" w:history="1">
        <w:r w:rsidRPr="00C710B1">
          <w:rPr>
            <w:rStyle w:val="a4"/>
          </w:rPr>
          <w:t>от 02.05.2007 № 842-ОЗ</w:t>
        </w:r>
      </w:hyperlink>
      <w:r w:rsidRPr="00C710B1">
        <w:t xml:space="preserve">, </w:t>
      </w:r>
      <w:hyperlink r:id="rId171" w:history="1">
        <w:r w:rsidRPr="00C710B1">
          <w:rPr>
            <w:rStyle w:val="a4"/>
          </w:rPr>
          <w:t>от 28.04.2009 №1118-ОЗ</w:t>
        </w:r>
      </w:hyperlink>
      <w:r w:rsidRPr="00C710B1">
        <w:t>)</w:t>
      </w:r>
    </w:p>
    <w:p w:rsidR="005C4246" w:rsidRPr="00C710B1" w:rsidRDefault="005C4246" w:rsidP="00AD5CC8">
      <w:pPr>
        <w:pStyle w:val="text"/>
        <w:ind w:firstLine="709"/>
      </w:pPr>
      <w:r w:rsidRPr="00C710B1">
        <w:t xml:space="preserve">(абзац </w:t>
      </w:r>
      <w:r w:rsidR="00D85EC2" w:rsidRPr="00C710B1">
        <w:t xml:space="preserve">изложен </w:t>
      </w:r>
      <w:r w:rsidRPr="00C710B1">
        <w:t xml:space="preserve">в </w:t>
      </w:r>
      <w:r w:rsidR="00D85EC2" w:rsidRPr="00C710B1">
        <w:t xml:space="preserve">редакции </w:t>
      </w:r>
      <w:r w:rsidRPr="00C710B1">
        <w:t>Закона</w:t>
      </w:r>
      <w:r w:rsidR="00D85EC2" w:rsidRPr="00C710B1">
        <w:t xml:space="preserve"> </w:t>
      </w:r>
      <w:r w:rsidRPr="00C710B1">
        <w:t xml:space="preserve">Магаданской области </w:t>
      </w:r>
      <w:hyperlink r:id="rId172" w:tgtFrame="ChangingDocument" w:history="1">
        <w:r w:rsidRPr="00C710B1">
          <w:rPr>
            <w:rStyle w:val="a4"/>
          </w:rPr>
          <w:t>от 02.12.2011 №1446-ОЗ</w:t>
        </w:r>
      </w:hyperlink>
      <w:r w:rsidRPr="00C710B1">
        <w:t>)</w:t>
      </w:r>
    </w:p>
    <w:p w:rsidR="00471D63" w:rsidRPr="00C710B1" w:rsidRDefault="00471D63" w:rsidP="00AD5CC8">
      <w:pPr>
        <w:ind w:firstLine="709"/>
        <w:rPr>
          <w:rFonts w:cs="Arial"/>
        </w:rPr>
      </w:pPr>
      <w:r w:rsidRPr="00C710B1">
        <w:rPr>
          <w:rFonts w:cs="Arial"/>
        </w:rPr>
        <w:t>(абзац</w:t>
      </w:r>
      <w:r w:rsidR="00D85EC2" w:rsidRPr="00C710B1">
        <w:rPr>
          <w:rFonts w:cs="Arial"/>
        </w:rPr>
        <w:t xml:space="preserve"> изложен</w:t>
      </w:r>
      <w:r w:rsidRPr="00C710B1">
        <w:rPr>
          <w:rFonts w:cs="Arial"/>
        </w:rPr>
        <w:t xml:space="preserve"> в редакции </w:t>
      </w:r>
      <w:r w:rsidR="00D85EC2" w:rsidRPr="00C710B1">
        <w:rPr>
          <w:rFonts w:cs="Arial"/>
        </w:rPr>
        <w:t>З</w:t>
      </w:r>
      <w:r w:rsidRPr="00C710B1">
        <w:rPr>
          <w:rFonts w:cs="Arial"/>
        </w:rPr>
        <w:t xml:space="preserve">акона Магаданской области </w:t>
      </w:r>
      <w:hyperlink r:id="rId173" w:tgtFrame="ChangingDocument" w:history="1">
        <w:r w:rsidRPr="00C710B1">
          <w:rPr>
            <w:rFonts w:cs="Arial"/>
            <w:color w:val="0000FF"/>
          </w:rPr>
          <w:t>от 26.12.2018 №2329-ОЗ</w:t>
        </w:r>
      </w:hyperlink>
      <w:r w:rsidRPr="00C710B1">
        <w:rPr>
          <w:rFonts w:cs="Arial"/>
          <w:color w:val="0000FF"/>
        </w:rPr>
        <w:t>)</w:t>
      </w:r>
    </w:p>
    <w:p w:rsidR="005C4246" w:rsidRPr="00C710B1" w:rsidRDefault="005C4246" w:rsidP="00AD5CC8">
      <w:pPr>
        <w:pStyle w:val="text"/>
        <w:ind w:firstLine="709"/>
      </w:pPr>
      <w:r w:rsidRPr="00C710B1">
        <w:t>влечет предупреждение или наложение административного штрафа</w:t>
      </w:r>
      <w:r w:rsidR="00D85EC2" w:rsidRPr="00C710B1">
        <w:t xml:space="preserve"> </w:t>
      </w:r>
      <w:r w:rsidRPr="00C710B1">
        <w:t>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p>
    <w:p w:rsidR="005C4246" w:rsidRPr="00C710B1" w:rsidRDefault="005C4246" w:rsidP="00AD5CC8">
      <w:pPr>
        <w:pStyle w:val="text"/>
        <w:ind w:firstLine="709"/>
      </w:pPr>
      <w:r w:rsidRPr="00C710B1">
        <w:lastRenderedPageBreak/>
        <w:t>(</w:t>
      </w:r>
      <w:r w:rsidR="00D85EC2" w:rsidRPr="00C710B1">
        <w:t>в</w:t>
      </w:r>
      <w:r w:rsidRPr="00C710B1">
        <w:t xml:space="preserve"> </w:t>
      </w:r>
      <w:r w:rsidR="00D85EC2" w:rsidRPr="00C710B1">
        <w:t xml:space="preserve">редакции </w:t>
      </w:r>
      <w:r w:rsidRPr="00C710B1">
        <w:t xml:space="preserve">Закона Магаданской области </w:t>
      </w:r>
      <w:hyperlink r:id="rId174" w:tgtFrame="Logical" w:history="1">
        <w:r w:rsidRPr="00C710B1">
          <w:rPr>
            <w:rStyle w:val="a4"/>
          </w:rPr>
          <w:t>от 04.03.2011 №1365-ОЗ</w:t>
        </w:r>
      </w:hyperlink>
      <w:r w:rsidRPr="00C710B1">
        <w:t>).</w:t>
      </w:r>
    </w:p>
    <w:p w:rsidR="005C4246" w:rsidRPr="00C710B1" w:rsidRDefault="005C4246" w:rsidP="00AD5CC8">
      <w:pPr>
        <w:pStyle w:val="text"/>
        <w:ind w:firstLine="709"/>
      </w:pPr>
      <w:r w:rsidRPr="00C710B1">
        <w:t xml:space="preserve">(абзац </w:t>
      </w:r>
      <w:r w:rsidR="00D85EC2" w:rsidRPr="00C710B1">
        <w:t xml:space="preserve">изложен редакции </w:t>
      </w:r>
      <w:r w:rsidRPr="00C710B1">
        <w:t xml:space="preserve">Закона Магаданской области </w:t>
      </w:r>
      <w:hyperlink r:id="rId175" w:tgtFrame="ChangingDocument" w:history="1">
        <w:r w:rsidRPr="00C710B1">
          <w:rPr>
            <w:rStyle w:val="a4"/>
          </w:rPr>
          <w:t>от 25.10.2012 №1537-ОЗ</w:t>
        </w:r>
      </w:hyperlink>
      <w:r w:rsidRPr="00C710B1">
        <w:t>)</w:t>
      </w:r>
    </w:p>
    <w:p w:rsidR="005C4246" w:rsidRPr="00C710B1" w:rsidRDefault="005C4246" w:rsidP="00AD5CC8">
      <w:pPr>
        <w:pStyle w:val="text"/>
        <w:ind w:firstLine="709"/>
      </w:pPr>
    </w:p>
    <w:p w:rsidR="005C4246" w:rsidRPr="00C710B1" w:rsidRDefault="005C4246" w:rsidP="00D85EC2">
      <w:pPr>
        <w:pStyle w:val="article"/>
        <w:ind w:firstLine="709"/>
        <w:rPr>
          <w:sz w:val="24"/>
          <w:szCs w:val="24"/>
        </w:rPr>
      </w:pPr>
      <w:r w:rsidRPr="00C710B1">
        <w:rPr>
          <w:b/>
          <w:bCs/>
          <w:sz w:val="24"/>
          <w:szCs w:val="24"/>
        </w:rPr>
        <w:t xml:space="preserve">Статья 6.5. </w:t>
      </w:r>
      <w:r w:rsidR="00D85EC2" w:rsidRPr="00C710B1">
        <w:rPr>
          <w:sz w:val="24"/>
          <w:szCs w:val="24"/>
        </w:rPr>
        <w:t>(статья 6.5. у</w:t>
      </w:r>
      <w:r w:rsidRPr="00C710B1">
        <w:rPr>
          <w:sz w:val="24"/>
          <w:szCs w:val="24"/>
        </w:rPr>
        <w:t xml:space="preserve">тратила силу: Законом Магаданской области </w:t>
      </w:r>
      <w:hyperlink r:id="rId176" w:history="1">
        <w:r w:rsidRPr="00C710B1">
          <w:rPr>
            <w:rStyle w:val="a4"/>
            <w:sz w:val="24"/>
            <w:szCs w:val="24"/>
          </w:rPr>
          <w:t>от 28.04.2009 №1118-ОЗ</w:t>
        </w:r>
      </w:hyperlink>
      <w:r w:rsidR="00D85EC2" w:rsidRPr="00C710B1">
        <w:rPr>
          <w:rStyle w:val="a4"/>
          <w:sz w:val="24"/>
          <w:szCs w:val="24"/>
        </w:rPr>
        <w:t>)</w:t>
      </w:r>
    </w:p>
    <w:p w:rsidR="005C4246" w:rsidRPr="00C710B1" w:rsidRDefault="005C4246" w:rsidP="00AD5CC8">
      <w:pPr>
        <w:pStyle w:val="text"/>
        <w:ind w:firstLine="709"/>
      </w:pPr>
      <w:r w:rsidRPr="00C710B1">
        <w:t>.</w:t>
      </w:r>
    </w:p>
    <w:p w:rsidR="005C4246" w:rsidRPr="00C710B1" w:rsidRDefault="005C4246" w:rsidP="00D85EC2">
      <w:pPr>
        <w:pStyle w:val="text"/>
        <w:ind w:firstLine="709"/>
      </w:pPr>
      <w:r w:rsidRPr="00C710B1">
        <w:rPr>
          <w:b/>
          <w:bCs/>
        </w:rPr>
        <w:t>Статья 6.6.</w:t>
      </w:r>
      <w:r w:rsidRPr="00C710B1">
        <w:t xml:space="preserve"> </w:t>
      </w:r>
      <w:r w:rsidR="00D85EC2" w:rsidRPr="00C710B1">
        <w:t>(статья 6.6. у</w:t>
      </w:r>
      <w:r w:rsidRPr="00C710B1">
        <w:t>тратила</w:t>
      </w:r>
      <w:r w:rsidR="00D85EC2" w:rsidRPr="00C710B1">
        <w:t xml:space="preserve"> силу</w:t>
      </w:r>
      <w:r w:rsidRPr="00C710B1">
        <w:t xml:space="preserve"> Закон</w:t>
      </w:r>
      <w:r w:rsidR="00D85EC2" w:rsidRPr="00C710B1">
        <w:t>ом</w:t>
      </w:r>
      <w:r w:rsidRPr="00C710B1">
        <w:t xml:space="preserve"> Магаданской области </w:t>
      </w:r>
      <w:hyperlink r:id="rId177" w:history="1">
        <w:r w:rsidRPr="00C710B1">
          <w:rPr>
            <w:rStyle w:val="a4"/>
          </w:rPr>
          <w:t>от 02.05.2007 № 842-ОЗ</w:t>
        </w:r>
      </w:hyperlink>
      <w:r w:rsidR="00D85EC2" w:rsidRPr="00C710B1">
        <w:t>)</w:t>
      </w:r>
    </w:p>
    <w:p w:rsidR="005C4246" w:rsidRPr="00C710B1" w:rsidRDefault="005C4246" w:rsidP="00AD5CC8">
      <w:pPr>
        <w:pStyle w:val="text"/>
        <w:ind w:firstLine="709"/>
      </w:pPr>
    </w:p>
    <w:p w:rsidR="005C4246" w:rsidRPr="00C710B1" w:rsidRDefault="005C4246" w:rsidP="00D85EC2">
      <w:pPr>
        <w:pStyle w:val="article"/>
        <w:ind w:firstLine="709"/>
        <w:rPr>
          <w:b/>
          <w:bCs/>
          <w:sz w:val="24"/>
          <w:szCs w:val="24"/>
        </w:rPr>
      </w:pPr>
      <w:r w:rsidRPr="00C710B1">
        <w:rPr>
          <w:b/>
          <w:bCs/>
          <w:sz w:val="24"/>
          <w:szCs w:val="24"/>
        </w:rPr>
        <w:t>Статья 6.7. Нарушение правил содержания и эксплуатации устройств наружного освещения населенных пунктов</w:t>
      </w:r>
    </w:p>
    <w:p w:rsidR="005C4246" w:rsidRPr="00C710B1" w:rsidRDefault="005C4246" w:rsidP="00AD5CC8">
      <w:pPr>
        <w:pStyle w:val="text"/>
        <w:ind w:firstLine="709"/>
      </w:pPr>
      <w:r w:rsidRPr="00C710B1">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5C4246" w:rsidRPr="00C710B1" w:rsidRDefault="005C4246" w:rsidP="00AD5CC8">
      <w:pPr>
        <w:pStyle w:val="text"/>
        <w:ind w:firstLine="709"/>
      </w:pPr>
      <w:r w:rsidRPr="00C710B1">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5C4246" w:rsidRPr="00C710B1" w:rsidRDefault="005C4246" w:rsidP="00AD5CC8">
      <w:pPr>
        <w:pStyle w:val="text"/>
        <w:ind w:firstLine="709"/>
      </w:pPr>
      <w:r w:rsidRPr="00C710B1">
        <w:t>(п</w:t>
      </w:r>
      <w:r w:rsidR="00D85EC2" w:rsidRPr="00C710B1">
        <w:t xml:space="preserve">ункт </w:t>
      </w:r>
      <w:r w:rsidRPr="00C710B1">
        <w:t xml:space="preserve">1 </w:t>
      </w:r>
      <w:r w:rsidR="00D85EC2" w:rsidRPr="00C710B1">
        <w:t xml:space="preserve">изложен </w:t>
      </w:r>
      <w:r w:rsidRPr="00C710B1">
        <w:t>в ред</w:t>
      </w:r>
      <w:r w:rsidR="00D85EC2" w:rsidRPr="00C710B1">
        <w:t xml:space="preserve">акции </w:t>
      </w:r>
      <w:r w:rsidRPr="00C710B1">
        <w:t xml:space="preserve">Закона Магаданской области </w:t>
      </w:r>
      <w:hyperlink r:id="rId178" w:history="1">
        <w:r w:rsidRPr="00C710B1">
          <w:rPr>
            <w:rStyle w:val="a4"/>
          </w:rPr>
          <w:t>от 02.08.2007 № 878-ОЗ</w:t>
        </w:r>
      </w:hyperlink>
      <w:r w:rsidRPr="00C710B1">
        <w:t>)</w:t>
      </w:r>
    </w:p>
    <w:p w:rsidR="005C4246" w:rsidRPr="00C710B1" w:rsidRDefault="005C4246" w:rsidP="00AD5CC8">
      <w:pPr>
        <w:pStyle w:val="text"/>
        <w:ind w:firstLine="709"/>
      </w:pPr>
      <w:r w:rsidRPr="00C710B1">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5C4246" w:rsidRPr="00C710B1" w:rsidRDefault="005C4246" w:rsidP="00AD5CC8">
      <w:pPr>
        <w:pStyle w:val="text"/>
        <w:ind w:firstLine="709"/>
      </w:pPr>
      <w:r w:rsidRPr="00C710B1">
        <w:t>(в ред</w:t>
      </w:r>
      <w:r w:rsidR="00D85EC2" w:rsidRPr="00C710B1">
        <w:t>акции</w:t>
      </w:r>
      <w:r w:rsidRPr="00C710B1">
        <w:t xml:space="preserve"> Закона Магаданской области </w:t>
      </w:r>
      <w:hyperlink r:id="rId179" w:history="1">
        <w:r w:rsidRPr="00C710B1">
          <w:rPr>
            <w:rStyle w:val="a4"/>
          </w:rPr>
          <w:t>от 08.08.2007 № 889-ОЗ</w:t>
        </w:r>
      </w:hyperlink>
      <w:r w:rsidRPr="00C710B1">
        <w:t>)</w:t>
      </w:r>
    </w:p>
    <w:p w:rsidR="005C4246" w:rsidRPr="00C710B1" w:rsidRDefault="005C4246" w:rsidP="00D85EC2">
      <w:pPr>
        <w:pStyle w:val="text"/>
        <w:ind w:firstLine="709"/>
      </w:pPr>
      <w:r w:rsidRPr="00C710B1">
        <w:rPr>
          <w:b/>
          <w:bCs/>
        </w:rPr>
        <w:t xml:space="preserve">Статья 6.8. </w:t>
      </w:r>
      <w:r w:rsidR="00D85EC2" w:rsidRPr="00C710B1">
        <w:t xml:space="preserve">(статья 6.8. утратила силу </w:t>
      </w:r>
      <w:r w:rsidRPr="00C710B1">
        <w:t>Закон</w:t>
      </w:r>
      <w:r w:rsidR="00D85EC2" w:rsidRPr="00C710B1">
        <w:t>ом</w:t>
      </w:r>
      <w:r w:rsidRPr="00C710B1">
        <w:t xml:space="preserve"> Магаданской области </w:t>
      </w:r>
      <w:hyperlink r:id="rId180" w:history="1">
        <w:r w:rsidRPr="00C710B1">
          <w:rPr>
            <w:rStyle w:val="a4"/>
          </w:rPr>
          <w:t>от 09.01.2008 № 968-ОЗ</w:t>
        </w:r>
      </w:hyperlink>
      <w:r w:rsidR="00D85EC2" w:rsidRPr="00C710B1">
        <w:t>)</w:t>
      </w:r>
    </w:p>
    <w:p w:rsidR="005C4246" w:rsidRPr="00C710B1" w:rsidRDefault="005C4246" w:rsidP="00AD5CC8">
      <w:pPr>
        <w:pStyle w:val="text"/>
        <w:ind w:firstLine="709"/>
      </w:pPr>
    </w:p>
    <w:p w:rsidR="005C4246" w:rsidRPr="00C710B1" w:rsidRDefault="005C4246" w:rsidP="00D85EC2">
      <w:pPr>
        <w:pStyle w:val="text"/>
        <w:ind w:firstLine="709"/>
      </w:pPr>
      <w:r w:rsidRPr="00C710B1">
        <w:rPr>
          <w:b/>
          <w:bCs/>
        </w:rPr>
        <w:t xml:space="preserve">Статья 6.9. </w:t>
      </w:r>
      <w:r w:rsidR="00D85EC2" w:rsidRPr="00C710B1">
        <w:rPr>
          <w:bCs/>
        </w:rPr>
        <w:t>(статья 6.9.</w:t>
      </w:r>
      <w:r w:rsidR="00D85EC2" w:rsidRPr="00C710B1">
        <w:rPr>
          <w:b/>
          <w:bCs/>
        </w:rPr>
        <w:t xml:space="preserve"> </w:t>
      </w:r>
      <w:r w:rsidRPr="00C710B1">
        <w:t xml:space="preserve">исключена Законом Магаданской области </w:t>
      </w:r>
      <w:hyperlink r:id="rId181" w:tgtFrame="ChangingDocument" w:history="1">
        <w:r w:rsidRPr="00C710B1">
          <w:rPr>
            <w:rStyle w:val="a4"/>
          </w:rPr>
          <w:t>от 18.03.2013 №1595-ОЗ</w:t>
        </w:r>
      </w:hyperlink>
      <w:r w:rsidR="00D85EC2" w:rsidRPr="00C710B1">
        <w:rPr>
          <w:rStyle w:val="a4"/>
        </w:rPr>
        <w:t>)</w:t>
      </w:r>
    </w:p>
    <w:p w:rsidR="005C4246" w:rsidRPr="00C710B1" w:rsidRDefault="005C4246" w:rsidP="00AD5CC8">
      <w:pPr>
        <w:autoSpaceDE w:val="0"/>
        <w:autoSpaceDN w:val="0"/>
        <w:adjustRightInd w:val="0"/>
        <w:ind w:left="1620" w:firstLine="709"/>
        <w:rPr>
          <w:rFonts w:cs="Arial"/>
        </w:rPr>
      </w:pPr>
    </w:p>
    <w:p w:rsidR="005C4246" w:rsidRPr="00C710B1" w:rsidRDefault="005C4246" w:rsidP="00D85EC2">
      <w:pPr>
        <w:pStyle w:val="text"/>
        <w:ind w:firstLine="709"/>
      </w:pPr>
      <w:r w:rsidRPr="00C710B1">
        <w:rPr>
          <w:b/>
          <w:bCs/>
        </w:rPr>
        <w:t>Статья 6.12.</w:t>
      </w:r>
      <w:r w:rsidRPr="00C710B1">
        <w:t xml:space="preserve"> </w:t>
      </w:r>
      <w:r w:rsidR="00D85EC2" w:rsidRPr="00C710B1">
        <w:t>(статья 6.12.</w:t>
      </w:r>
      <w:r w:rsidRPr="00C710B1">
        <w:t xml:space="preserve">исключена Законом Магаданской области </w:t>
      </w:r>
      <w:hyperlink r:id="rId182" w:tgtFrame="ChangingDocument" w:history="1">
        <w:r w:rsidRPr="00C710B1">
          <w:rPr>
            <w:rStyle w:val="a4"/>
          </w:rPr>
          <w:t>от 18.03.2013 №1595-ОЗ</w:t>
        </w:r>
      </w:hyperlink>
      <w:r w:rsidR="00D85EC2" w:rsidRPr="00C710B1">
        <w:rPr>
          <w:rStyle w:val="a4"/>
        </w:rPr>
        <w:t>)</w:t>
      </w:r>
    </w:p>
    <w:p w:rsidR="005C4246" w:rsidRPr="00C710B1" w:rsidRDefault="005C4246" w:rsidP="00AD5CC8">
      <w:pPr>
        <w:autoSpaceDE w:val="0"/>
        <w:autoSpaceDN w:val="0"/>
        <w:adjustRightInd w:val="0"/>
        <w:ind w:left="1620" w:firstLine="709"/>
        <w:rPr>
          <w:rFonts w:cs="Arial"/>
        </w:rPr>
      </w:pPr>
    </w:p>
    <w:p w:rsidR="005C4246" w:rsidRPr="00C710B1" w:rsidRDefault="005C4246" w:rsidP="00D85EC2">
      <w:pPr>
        <w:pStyle w:val="article"/>
        <w:ind w:firstLine="709"/>
        <w:rPr>
          <w:sz w:val="24"/>
          <w:szCs w:val="24"/>
        </w:rPr>
      </w:pPr>
      <w:r w:rsidRPr="00C710B1">
        <w:rPr>
          <w:b/>
          <w:bCs/>
          <w:sz w:val="24"/>
          <w:szCs w:val="24"/>
        </w:rPr>
        <w:t>Статья 6.13. Нарушение правил выполнения работ по ремонту, окраске фасадов.</w:t>
      </w:r>
    </w:p>
    <w:p w:rsidR="005C4246" w:rsidRPr="00C710B1" w:rsidRDefault="005C4246" w:rsidP="00AD5CC8">
      <w:pPr>
        <w:pStyle w:val="text"/>
        <w:ind w:firstLine="709"/>
      </w:pPr>
      <w:r w:rsidRPr="00C710B1">
        <w:t>(в ред</w:t>
      </w:r>
      <w:r w:rsidR="00D85EC2" w:rsidRPr="00C710B1">
        <w:t xml:space="preserve">акции </w:t>
      </w:r>
      <w:r w:rsidRPr="00C710B1">
        <w:t xml:space="preserve">Закона Магаданской области </w:t>
      </w:r>
      <w:hyperlink r:id="rId183" w:history="1">
        <w:r w:rsidRPr="00C710B1">
          <w:rPr>
            <w:rStyle w:val="a4"/>
          </w:rPr>
          <w:t>от 27.07.2009 №1167-ОЗ</w:t>
        </w:r>
      </w:hyperlink>
      <w:r w:rsidRPr="00C710B1">
        <w:t>)</w:t>
      </w:r>
    </w:p>
    <w:p w:rsidR="005C4246" w:rsidRPr="00C710B1" w:rsidRDefault="005C4246" w:rsidP="00AD5CC8">
      <w:pPr>
        <w:pStyle w:val="text"/>
        <w:ind w:firstLine="709"/>
      </w:pPr>
      <w:r w:rsidRPr="00C710B1">
        <w:t>Нарушение установленных нормативными правовыми актами органов местного самоуправления</w:t>
      </w:r>
      <w:r w:rsidR="00D85EC2" w:rsidRPr="00C710B1">
        <w:t xml:space="preserve"> </w:t>
      </w:r>
      <w:r w:rsidRPr="00C710B1">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5C4246" w:rsidRPr="00C710B1" w:rsidRDefault="005C4246" w:rsidP="00AD5CC8">
      <w:pPr>
        <w:pStyle w:val="text"/>
        <w:ind w:firstLine="709"/>
      </w:pPr>
      <w:r w:rsidRPr="00C710B1">
        <w:t xml:space="preserve">(абзац в </w:t>
      </w:r>
      <w:r w:rsidR="00C1366A" w:rsidRPr="00C710B1">
        <w:t>редакции</w:t>
      </w:r>
      <w:r w:rsidRPr="00C710B1">
        <w:t xml:space="preserve"> Закона Магаданской области </w:t>
      </w:r>
      <w:hyperlink r:id="rId184"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5C4246" w:rsidRPr="00C710B1" w:rsidRDefault="005C4246" w:rsidP="00AD5CC8">
      <w:pPr>
        <w:pStyle w:val="text"/>
        <w:ind w:firstLine="709"/>
      </w:pPr>
    </w:p>
    <w:p w:rsidR="005C4246" w:rsidRPr="00C710B1" w:rsidRDefault="005C4246" w:rsidP="00C1366A">
      <w:pPr>
        <w:pStyle w:val="article"/>
        <w:ind w:firstLine="709"/>
        <w:rPr>
          <w:b/>
          <w:bCs/>
          <w:sz w:val="24"/>
          <w:szCs w:val="24"/>
        </w:rPr>
      </w:pPr>
      <w:r w:rsidRPr="00C710B1">
        <w:rPr>
          <w:b/>
          <w:bCs/>
          <w:sz w:val="24"/>
          <w:szCs w:val="24"/>
        </w:rPr>
        <w:lastRenderedPageBreak/>
        <w:t>Статья 6.14. Нарушение правил размещения и содержания мест погребения</w:t>
      </w:r>
    </w:p>
    <w:p w:rsidR="005C4246" w:rsidRPr="00C710B1" w:rsidRDefault="005C4246" w:rsidP="00AD5CC8">
      <w:pPr>
        <w:pStyle w:val="text"/>
        <w:ind w:firstLine="709"/>
      </w:pPr>
      <w:r w:rsidRPr="00C710B1">
        <w:t>Нарушение правил размещения и содержания мест погребения, установленных нормативными правовыми актами органов местного самоуправления</w:t>
      </w:r>
    </w:p>
    <w:p w:rsidR="005C4246" w:rsidRPr="00C710B1" w:rsidRDefault="005C4246" w:rsidP="00AD5CC8">
      <w:pPr>
        <w:pStyle w:val="text"/>
        <w:ind w:firstLine="709"/>
      </w:pPr>
      <w:r w:rsidRPr="00C710B1">
        <w:t xml:space="preserve">(в </w:t>
      </w:r>
      <w:r w:rsidR="00C1366A" w:rsidRPr="00C710B1">
        <w:t>редакции</w:t>
      </w:r>
      <w:r w:rsidRPr="00C710B1">
        <w:t xml:space="preserve"> Закона Магаданской области </w:t>
      </w:r>
      <w:hyperlink r:id="rId185" w:history="1">
        <w:r w:rsidRPr="00C710B1">
          <w:rPr>
            <w:rStyle w:val="a4"/>
          </w:rPr>
          <w:t>от 09.01.2008 № 968-ОЗ</w:t>
        </w:r>
      </w:hyperlink>
      <w:r w:rsidRPr="00C710B1">
        <w:t>)</w:t>
      </w:r>
    </w:p>
    <w:p w:rsidR="005C4246" w:rsidRPr="00C710B1" w:rsidRDefault="005C4246" w:rsidP="00AD5CC8">
      <w:pPr>
        <w:pStyle w:val="text"/>
        <w:ind w:firstLine="709"/>
      </w:pPr>
      <w:r w:rsidRPr="00C710B1">
        <w:t xml:space="preserve">(абзац </w:t>
      </w:r>
      <w:r w:rsidR="00C1366A" w:rsidRPr="00C710B1">
        <w:t xml:space="preserve">изложен редакции </w:t>
      </w:r>
      <w:r w:rsidRPr="00C710B1">
        <w:t xml:space="preserve">Закона Магаданской области </w:t>
      </w:r>
      <w:hyperlink r:id="rId186"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5C4246" w:rsidRPr="00C710B1" w:rsidRDefault="005C4246" w:rsidP="00AD5CC8">
      <w:pPr>
        <w:pStyle w:val="text"/>
        <w:ind w:firstLine="709"/>
      </w:pPr>
      <w:r w:rsidRPr="00C710B1">
        <w:t xml:space="preserve">(в </w:t>
      </w:r>
      <w:r w:rsidR="00C1366A" w:rsidRPr="00C710B1">
        <w:t>редакции</w:t>
      </w:r>
      <w:r w:rsidRPr="00C710B1">
        <w:t xml:space="preserve"> Законов Магаданской области </w:t>
      </w:r>
      <w:hyperlink r:id="rId187" w:history="1">
        <w:r w:rsidRPr="00C710B1">
          <w:rPr>
            <w:rStyle w:val="a4"/>
          </w:rPr>
          <w:t>от 24.10.2005 № 616-ОЗ</w:t>
        </w:r>
      </w:hyperlink>
      <w:r w:rsidRPr="00C710B1">
        <w:t xml:space="preserve"> (ред. 23.12.2005), </w:t>
      </w:r>
      <w:hyperlink r:id="rId188" w:history="1">
        <w:r w:rsidRPr="00C710B1">
          <w:rPr>
            <w:rStyle w:val="a4"/>
          </w:rPr>
          <w:t>от 08.08.2007 № 889-ОЗ</w:t>
        </w:r>
      </w:hyperlink>
      <w:r w:rsidRPr="00C710B1">
        <w:t>)</w:t>
      </w:r>
    </w:p>
    <w:p w:rsidR="005C4246" w:rsidRPr="00C710B1" w:rsidRDefault="005C4246" w:rsidP="00AD5CC8">
      <w:pPr>
        <w:pStyle w:val="text"/>
        <w:ind w:firstLine="709"/>
      </w:pPr>
    </w:p>
    <w:p w:rsidR="005C4246" w:rsidRPr="00C710B1" w:rsidRDefault="005C4246" w:rsidP="00C1366A">
      <w:pPr>
        <w:pStyle w:val="article"/>
        <w:ind w:firstLine="709"/>
        <w:rPr>
          <w:b/>
          <w:bCs/>
          <w:sz w:val="24"/>
          <w:szCs w:val="24"/>
        </w:rPr>
      </w:pPr>
      <w:r w:rsidRPr="00C710B1">
        <w:rPr>
          <w:b/>
          <w:bCs/>
          <w:sz w:val="24"/>
          <w:szCs w:val="24"/>
        </w:rPr>
        <w:t>Статья 6.15. Нарушение правил размещения, установки и содержания малых архитектурных форм и элементов внешнего благоустройства</w:t>
      </w:r>
    </w:p>
    <w:p w:rsidR="005C4246" w:rsidRPr="00C710B1" w:rsidRDefault="005C4246" w:rsidP="00AD5CC8">
      <w:pPr>
        <w:pStyle w:val="text"/>
        <w:ind w:firstLine="709"/>
      </w:pPr>
      <w:r w:rsidRPr="00C710B1">
        <w:t>1. Нарушение установленного нормативными правовыми актами органов местного самоуправления</w:t>
      </w:r>
      <w:r w:rsidR="00C1366A" w:rsidRPr="00C710B1">
        <w:t xml:space="preserve"> </w:t>
      </w:r>
      <w:r w:rsidRPr="00C710B1">
        <w:t>порядка размещения, установки и эксплуатации малых архитектурных форм и элементов внешнего благоустройства - киосков, павильонов, палаток, 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w:t>
      </w:r>
    </w:p>
    <w:p w:rsidR="005C4246" w:rsidRPr="00C710B1" w:rsidRDefault="005C4246" w:rsidP="00AD5CC8">
      <w:pPr>
        <w:pStyle w:val="text"/>
        <w:ind w:firstLine="709"/>
      </w:pPr>
      <w:r w:rsidRPr="00C710B1">
        <w:t>(</w:t>
      </w:r>
      <w:r w:rsidR="00C1366A" w:rsidRPr="00C710B1">
        <w:t>в</w:t>
      </w:r>
      <w:r w:rsidRPr="00C710B1">
        <w:t xml:space="preserve"> </w:t>
      </w:r>
      <w:r w:rsidR="00C1366A" w:rsidRPr="00C710B1">
        <w:t>редакции</w:t>
      </w:r>
      <w:r w:rsidRPr="00C710B1">
        <w:t xml:space="preserve"> Закона Магаданской области </w:t>
      </w:r>
      <w:hyperlink r:id="rId189" w:history="1">
        <w:r w:rsidRPr="00C710B1">
          <w:rPr>
            <w:rStyle w:val="a4"/>
          </w:rPr>
          <w:t>от 28.04.2009 №1118-ОЗ</w:t>
        </w:r>
      </w:hyperlink>
      <w:r w:rsidRPr="00C710B1">
        <w:t>)</w:t>
      </w:r>
    </w:p>
    <w:p w:rsidR="005C4246" w:rsidRPr="00C710B1" w:rsidRDefault="005C4246" w:rsidP="00AD5CC8">
      <w:pPr>
        <w:pStyle w:val="text"/>
        <w:ind w:firstLine="709"/>
      </w:pPr>
      <w:r w:rsidRPr="00C710B1">
        <w:t>(абзац</w:t>
      </w:r>
      <w:r w:rsidR="00C1366A" w:rsidRPr="00C710B1">
        <w:t xml:space="preserve"> изложен</w:t>
      </w:r>
      <w:r w:rsidRPr="00C710B1">
        <w:t xml:space="preserve"> в ред</w:t>
      </w:r>
      <w:r w:rsidR="00C1366A" w:rsidRPr="00C710B1">
        <w:t>акции</w:t>
      </w:r>
      <w:r w:rsidRPr="00C710B1">
        <w:t xml:space="preserve"> Закона Магаданской области </w:t>
      </w:r>
      <w:hyperlink r:id="rId190"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 xml:space="preserve">(абзац </w:t>
      </w:r>
      <w:r w:rsidR="00C1366A" w:rsidRPr="00C710B1">
        <w:t xml:space="preserve">изложен в редакции </w:t>
      </w:r>
      <w:r w:rsidRPr="00C710B1">
        <w:t xml:space="preserve">Закона Магаданской области </w:t>
      </w:r>
      <w:hyperlink r:id="rId191" w:tgtFrame="ChangingDocument" w:history="1">
        <w:r w:rsidRPr="00C710B1">
          <w:rPr>
            <w:rStyle w:val="a4"/>
          </w:rPr>
          <w:t>от 25.10.2013 №1650-ОЗ</w:t>
        </w:r>
      </w:hyperlink>
      <w:r w:rsidRPr="00C710B1">
        <w:t>)</w:t>
      </w:r>
    </w:p>
    <w:p w:rsidR="005C4246" w:rsidRPr="00C710B1" w:rsidRDefault="005C4246" w:rsidP="00AD5CC8">
      <w:pPr>
        <w:pStyle w:val="text"/>
        <w:ind w:firstLine="709"/>
      </w:pPr>
      <w:r w:rsidRPr="00C710B1">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5C4246" w:rsidRPr="00C710B1" w:rsidRDefault="00C1366A" w:rsidP="00AD5CC8">
      <w:pPr>
        <w:pStyle w:val="text"/>
        <w:ind w:firstLine="709"/>
      </w:pPr>
      <w:r w:rsidRPr="00C710B1">
        <w:t>(в редакции</w:t>
      </w:r>
      <w:r w:rsidR="005C4246" w:rsidRPr="00C710B1">
        <w:t xml:space="preserve">. Закона Магаданской области </w:t>
      </w:r>
      <w:hyperlink r:id="rId192" w:history="1">
        <w:r w:rsidR="005C4246" w:rsidRPr="00C710B1">
          <w:rPr>
            <w:rStyle w:val="a4"/>
          </w:rPr>
          <w:t>от 02.08.2007 № 878-ОЗ</w:t>
        </w:r>
      </w:hyperlink>
      <w:r w:rsidR="005C4246" w:rsidRPr="00C710B1">
        <w:t>)</w:t>
      </w:r>
    </w:p>
    <w:p w:rsidR="005C4246" w:rsidRPr="00C710B1" w:rsidRDefault="005C4246" w:rsidP="00AD5CC8">
      <w:pPr>
        <w:pStyle w:val="text"/>
        <w:ind w:firstLine="709"/>
      </w:pPr>
      <w:r w:rsidRPr="00C710B1">
        <w:t>2. Размещение афиш, объявлений, листовок, плакатов, не содержащих сведений рекламного характера на фасадах зданий, столбах, деревьях, остановочных павильонах, элементах внешнего благоустройства и на других не предназначенных для этой цели местах в соответствии с правилами, установленными нормативными правовыми актами органов местного самоуправления-</w:t>
      </w:r>
    </w:p>
    <w:p w:rsidR="005C4246" w:rsidRPr="00C710B1" w:rsidRDefault="005C4246" w:rsidP="00AD5CC8">
      <w:pPr>
        <w:pStyle w:val="text"/>
        <w:ind w:firstLine="709"/>
      </w:pPr>
      <w:r w:rsidRPr="00C710B1">
        <w:t xml:space="preserve">(абзац в </w:t>
      </w:r>
      <w:r w:rsidR="00C1366A" w:rsidRPr="00C710B1">
        <w:t>редакции</w:t>
      </w:r>
      <w:r w:rsidRPr="00C710B1">
        <w:t xml:space="preserve"> Закона Магаданской области </w:t>
      </w:r>
      <w:hyperlink r:id="rId193"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 xml:space="preserve">(абзац в </w:t>
      </w:r>
      <w:r w:rsidR="00C1366A" w:rsidRPr="00C710B1">
        <w:t>редакции</w:t>
      </w:r>
      <w:r w:rsidRPr="00C710B1">
        <w:t xml:space="preserve"> Закона Магаданской области </w:t>
      </w:r>
      <w:hyperlink r:id="rId194" w:tgtFrame="ChangingDocument" w:history="1">
        <w:r w:rsidRPr="00C710B1">
          <w:rPr>
            <w:rStyle w:val="a4"/>
          </w:rPr>
          <w:t>от 25.10.2013 №1650-ОЗ</w:t>
        </w:r>
      </w:hyperlink>
      <w:r w:rsidRPr="00C710B1">
        <w:t>)</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5C4246" w:rsidRPr="00C710B1" w:rsidRDefault="005C4246" w:rsidP="00AD5CC8">
      <w:pPr>
        <w:pStyle w:val="text"/>
        <w:ind w:firstLine="709"/>
      </w:pPr>
      <w:r w:rsidRPr="00C710B1">
        <w:t xml:space="preserve">(в </w:t>
      </w:r>
      <w:r w:rsidR="00C1366A" w:rsidRPr="00C710B1">
        <w:t>редакции</w:t>
      </w:r>
      <w:r w:rsidRPr="00C710B1">
        <w:t xml:space="preserve"> Законов Магаданской области </w:t>
      </w:r>
      <w:hyperlink r:id="rId195" w:history="1">
        <w:r w:rsidRPr="00C710B1">
          <w:rPr>
            <w:rStyle w:val="a4"/>
          </w:rPr>
          <w:t>от 24.10.2005 № 616-ОЗ</w:t>
        </w:r>
      </w:hyperlink>
      <w:r w:rsidRPr="00C710B1">
        <w:t xml:space="preserve"> (ред. 23.12.2005), </w:t>
      </w:r>
      <w:hyperlink r:id="rId196" w:history="1">
        <w:r w:rsidRPr="00C710B1">
          <w:rPr>
            <w:rStyle w:val="a4"/>
          </w:rPr>
          <w:t>от 08.08.2007 № 889-ОЗ</w:t>
        </w:r>
      </w:hyperlink>
      <w:r w:rsidRPr="00C710B1">
        <w:t xml:space="preserve">, </w:t>
      </w:r>
      <w:hyperlink r:id="rId197" w:history="1">
        <w:r w:rsidRPr="00C710B1">
          <w:rPr>
            <w:rStyle w:val="a4"/>
          </w:rPr>
          <w:t>от 28.04.2009 №1118-ОЗ</w:t>
        </w:r>
      </w:hyperlink>
      <w:r w:rsidRPr="00C710B1">
        <w:t>)</w:t>
      </w:r>
    </w:p>
    <w:p w:rsidR="005C4246" w:rsidRPr="00C710B1" w:rsidRDefault="005C4246" w:rsidP="00AD5CC8">
      <w:pPr>
        <w:pStyle w:val="text"/>
        <w:ind w:firstLine="709"/>
      </w:pPr>
    </w:p>
    <w:p w:rsidR="005C4246" w:rsidRPr="00C710B1" w:rsidRDefault="005C4246" w:rsidP="00411ECF">
      <w:pPr>
        <w:pStyle w:val="article"/>
        <w:ind w:firstLine="709"/>
        <w:rPr>
          <w:b/>
          <w:bCs/>
          <w:sz w:val="24"/>
          <w:szCs w:val="24"/>
        </w:rPr>
      </w:pPr>
      <w:r w:rsidRPr="00C710B1">
        <w:rPr>
          <w:b/>
          <w:bCs/>
          <w:sz w:val="24"/>
          <w:szCs w:val="24"/>
        </w:rPr>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5C4246" w:rsidRPr="00C710B1" w:rsidRDefault="005C4246" w:rsidP="00AD5CC8">
      <w:pPr>
        <w:pStyle w:val="text"/>
        <w:ind w:firstLine="709"/>
      </w:pPr>
      <w:r w:rsidRPr="00C710B1">
        <w:lastRenderedPageBreak/>
        <w:t>Нарушение установленного нормативными правовыми актами органов местного самоуправления</w:t>
      </w:r>
      <w:r w:rsidR="00411ECF" w:rsidRPr="00C710B1">
        <w:t xml:space="preserve"> </w:t>
      </w:r>
      <w:r w:rsidRPr="00C710B1">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5C4246" w:rsidRPr="00C710B1" w:rsidRDefault="005C4246" w:rsidP="00AD5CC8">
      <w:pPr>
        <w:pStyle w:val="text"/>
        <w:ind w:firstLine="709"/>
      </w:pPr>
      <w:r w:rsidRPr="00C710B1">
        <w:t xml:space="preserve">(абзац </w:t>
      </w:r>
      <w:r w:rsidR="00411ECF" w:rsidRPr="00C710B1">
        <w:t xml:space="preserve">изложен </w:t>
      </w:r>
      <w:r w:rsidRPr="00C710B1">
        <w:t xml:space="preserve">в </w:t>
      </w:r>
      <w:r w:rsidR="00411ECF" w:rsidRPr="00C710B1">
        <w:t>редакции</w:t>
      </w:r>
      <w:r w:rsidRPr="00C710B1">
        <w:t xml:space="preserve"> Закона Магаданской области </w:t>
      </w:r>
      <w:hyperlink r:id="rId198"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двух тысяч пятисот до десяти тысяч рублей, на юридических лиц – от десяти тысяч до пятидесяти тысяч рублей.</w:t>
      </w:r>
    </w:p>
    <w:p w:rsidR="005C4246" w:rsidRPr="00C710B1" w:rsidRDefault="005C4246" w:rsidP="00AD5CC8">
      <w:pPr>
        <w:pStyle w:val="text"/>
        <w:ind w:firstLine="709"/>
      </w:pPr>
      <w:r w:rsidRPr="00C710B1">
        <w:t xml:space="preserve">(в </w:t>
      </w:r>
      <w:r w:rsidR="00411ECF" w:rsidRPr="00C710B1">
        <w:t>редакции</w:t>
      </w:r>
      <w:r w:rsidRPr="00C710B1">
        <w:t xml:space="preserve"> Законов Магаданской области </w:t>
      </w:r>
      <w:hyperlink r:id="rId199" w:history="1">
        <w:r w:rsidRPr="00C710B1">
          <w:rPr>
            <w:rStyle w:val="a4"/>
          </w:rPr>
          <w:t>от 24.10.2005 № 616-ОЗ</w:t>
        </w:r>
      </w:hyperlink>
      <w:r w:rsidRPr="00C710B1">
        <w:t xml:space="preserve"> (ред. 23.12.2005), </w:t>
      </w:r>
      <w:hyperlink r:id="rId200" w:history="1">
        <w:r w:rsidRPr="00C710B1">
          <w:rPr>
            <w:rStyle w:val="a4"/>
          </w:rPr>
          <w:t>от 08.08.2007 № 889-ОЗ</w:t>
        </w:r>
      </w:hyperlink>
      <w:r w:rsidRPr="00C710B1">
        <w:t>)</w:t>
      </w:r>
    </w:p>
    <w:p w:rsidR="005C4246" w:rsidRPr="00C710B1" w:rsidRDefault="005C4246" w:rsidP="00AD5CC8">
      <w:pPr>
        <w:pStyle w:val="text"/>
        <w:ind w:firstLine="709"/>
      </w:pPr>
      <w:r w:rsidRPr="00C710B1">
        <w:t xml:space="preserve">(абзац 2 </w:t>
      </w:r>
      <w:r w:rsidR="00411ECF" w:rsidRPr="00C710B1">
        <w:t xml:space="preserve">изложен </w:t>
      </w:r>
      <w:r w:rsidRPr="00C710B1">
        <w:t xml:space="preserve">в </w:t>
      </w:r>
      <w:r w:rsidR="00411ECF" w:rsidRPr="00C710B1">
        <w:t>редакции</w:t>
      </w:r>
      <w:r w:rsidRPr="00C710B1">
        <w:t xml:space="preserve"> Закона Магаданской области </w:t>
      </w:r>
      <w:hyperlink r:id="rId201" w:tgtFrame="ChangingDocument" w:history="1">
        <w:r w:rsidRPr="00C710B1">
          <w:rPr>
            <w:rStyle w:val="a4"/>
          </w:rPr>
          <w:t>от 09.06.2011 №1397-ОЗ</w:t>
        </w:r>
      </w:hyperlink>
      <w:r w:rsidRPr="00C710B1">
        <w:t>)</w:t>
      </w:r>
    </w:p>
    <w:p w:rsidR="005C4246" w:rsidRPr="00C710B1" w:rsidRDefault="005C4246" w:rsidP="00AD5CC8">
      <w:pPr>
        <w:pStyle w:val="text"/>
        <w:ind w:firstLine="709"/>
      </w:pPr>
    </w:p>
    <w:p w:rsidR="005C4246" w:rsidRPr="00C710B1" w:rsidRDefault="005C4246" w:rsidP="00204828">
      <w:pPr>
        <w:pStyle w:val="text"/>
        <w:ind w:firstLine="709"/>
      </w:pPr>
      <w:r w:rsidRPr="00C710B1">
        <w:rPr>
          <w:b/>
          <w:bCs/>
        </w:rPr>
        <w:t xml:space="preserve">Статья 6.17. </w:t>
      </w:r>
      <w:r w:rsidR="00204828" w:rsidRPr="00C710B1">
        <w:rPr>
          <w:bCs/>
        </w:rPr>
        <w:t>(</w:t>
      </w:r>
      <w:r w:rsidR="00204828" w:rsidRPr="00C710B1">
        <w:t xml:space="preserve">Статья 6.17 утратила силу </w:t>
      </w:r>
      <w:r w:rsidRPr="00C710B1">
        <w:t>Закон</w:t>
      </w:r>
      <w:r w:rsidR="00204828" w:rsidRPr="00C710B1">
        <w:t>ом</w:t>
      </w:r>
      <w:r w:rsidRPr="00C710B1">
        <w:t xml:space="preserve"> Магаданской области </w:t>
      </w:r>
      <w:hyperlink r:id="rId202" w:history="1">
        <w:r w:rsidRPr="00C710B1">
          <w:rPr>
            <w:rStyle w:val="a4"/>
          </w:rPr>
          <w:t>от 24.10.2005 № 616-ОЗ</w:t>
        </w:r>
      </w:hyperlink>
      <w:r w:rsidRPr="00C710B1">
        <w:t xml:space="preserve"> (ред. 23.12.2005).</w:t>
      </w:r>
    </w:p>
    <w:p w:rsidR="005C4246" w:rsidRPr="00C710B1" w:rsidRDefault="005C4246" w:rsidP="00AD5CC8">
      <w:pPr>
        <w:pStyle w:val="text"/>
        <w:ind w:firstLine="709"/>
      </w:pPr>
    </w:p>
    <w:p w:rsidR="005C4246" w:rsidRPr="00C710B1" w:rsidRDefault="005C4246" w:rsidP="00204828">
      <w:pPr>
        <w:pStyle w:val="article"/>
        <w:ind w:firstLine="709"/>
        <w:rPr>
          <w:sz w:val="24"/>
          <w:szCs w:val="24"/>
        </w:rPr>
      </w:pPr>
      <w:r w:rsidRPr="00C710B1">
        <w:rPr>
          <w:b/>
          <w:bCs/>
          <w:sz w:val="24"/>
          <w:szCs w:val="24"/>
        </w:rPr>
        <w:t xml:space="preserve">Статья 6.18. </w:t>
      </w:r>
      <w:r w:rsidR="00204828" w:rsidRPr="00C710B1">
        <w:rPr>
          <w:bCs/>
          <w:sz w:val="24"/>
          <w:szCs w:val="24"/>
        </w:rPr>
        <w:t>(</w:t>
      </w:r>
      <w:r w:rsidR="00204828" w:rsidRPr="00C710B1">
        <w:rPr>
          <w:sz w:val="24"/>
          <w:szCs w:val="24"/>
        </w:rPr>
        <w:t xml:space="preserve">статья 6.18. утратила силу </w:t>
      </w:r>
      <w:r w:rsidRPr="00C710B1">
        <w:rPr>
          <w:sz w:val="24"/>
          <w:szCs w:val="24"/>
        </w:rPr>
        <w:t xml:space="preserve">Законом Магаданской области </w:t>
      </w:r>
      <w:hyperlink r:id="rId203" w:tgtFrame="Logical" w:history="1">
        <w:r w:rsidRPr="00C710B1">
          <w:rPr>
            <w:rStyle w:val="a4"/>
            <w:sz w:val="24"/>
            <w:szCs w:val="24"/>
          </w:rPr>
          <w:t>от 29.07.2016 №2067-ОЗ</w:t>
        </w:r>
      </w:hyperlink>
      <w:r w:rsidR="00204828" w:rsidRPr="00C710B1">
        <w:rPr>
          <w:sz w:val="24"/>
          <w:szCs w:val="24"/>
        </w:rPr>
        <w:t>)</w:t>
      </w:r>
    </w:p>
    <w:p w:rsidR="005C4246" w:rsidRPr="00C710B1" w:rsidRDefault="005C4246" w:rsidP="00AD5CC8">
      <w:pPr>
        <w:pStyle w:val="text"/>
        <w:ind w:firstLine="709"/>
      </w:pPr>
    </w:p>
    <w:p w:rsidR="005C4246" w:rsidRPr="00C710B1" w:rsidRDefault="005C4246" w:rsidP="00204828">
      <w:pPr>
        <w:pStyle w:val="article"/>
        <w:ind w:firstLine="709"/>
        <w:rPr>
          <w:b/>
          <w:bCs/>
          <w:sz w:val="24"/>
          <w:szCs w:val="24"/>
        </w:rPr>
      </w:pPr>
      <w:r w:rsidRPr="00C710B1">
        <w:rPr>
          <w:b/>
          <w:bCs/>
          <w:sz w:val="24"/>
          <w:szCs w:val="24"/>
        </w:rPr>
        <w:t>Статья 6.19. Непринятие мер по установке на фасадах зданий указателей с названиями улиц и номерами домов</w:t>
      </w:r>
    </w:p>
    <w:p w:rsidR="005C4246" w:rsidRPr="00C710B1" w:rsidRDefault="005C4246" w:rsidP="00AD5CC8">
      <w:pPr>
        <w:pStyle w:val="text"/>
        <w:ind w:firstLine="709"/>
      </w:pPr>
      <w:r w:rsidRPr="00C710B1">
        <w:t xml:space="preserve">(введена Законом Магаданской области </w:t>
      </w:r>
      <w:hyperlink r:id="rId204" w:history="1">
        <w:r w:rsidRPr="00C710B1">
          <w:rPr>
            <w:rStyle w:val="a4"/>
          </w:rPr>
          <w:t>от 02.08.2007 № 878-ОЗ</w:t>
        </w:r>
      </w:hyperlink>
      <w:r w:rsidRPr="00C710B1">
        <w:t>)</w:t>
      </w:r>
    </w:p>
    <w:p w:rsidR="005C4246" w:rsidRPr="00C710B1" w:rsidRDefault="005C4246" w:rsidP="00AD5CC8">
      <w:pPr>
        <w:pStyle w:val="text"/>
        <w:ind w:firstLine="709"/>
      </w:pPr>
      <w:r w:rsidRPr="00C710B1">
        <w:t>Непринятие мер по установке и (или) подсветке на фасадах зданий (за исключением жилых домов) указателей с названиями улиц и номерами домов -</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5C4246" w:rsidRPr="00C710B1" w:rsidRDefault="005C4246" w:rsidP="00AD5CC8">
      <w:pPr>
        <w:pStyle w:val="text"/>
        <w:ind w:firstLine="709"/>
      </w:pPr>
    </w:p>
    <w:p w:rsidR="0012164F" w:rsidRPr="00C710B1" w:rsidRDefault="0012164F" w:rsidP="00204828">
      <w:pPr>
        <w:pStyle w:val="aa"/>
        <w:tabs>
          <w:tab w:val="num" w:pos="-7200"/>
        </w:tabs>
        <w:ind w:firstLine="709"/>
        <w:jc w:val="both"/>
        <w:rPr>
          <w:rFonts w:ascii="Arial" w:hAnsi="Arial" w:cs="Arial"/>
          <w:b/>
          <w:bCs/>
          <w:sz w:val="24"/>
          <w:szCs w:val="24"/>
          <w:lang w:eastAsia="ru-RU"/>
        </w:rPr>
      </w:pPr>
      <w:r w:rsidRPr="00C710B1">
        <w:rPr>
          <w:rFonts w:ascii="Arial" w:eastAsia="Times New Roman" w:hAnsi="Arial" w:cs="Arial"/>
          <w:b/>
          <w:bCs/>
          <w:sz w:val="24"/>
          <w:szCs w:val="24"/>
          <w:lang w:eastAsia="ru-RU"/>
        </w:rPr>
        <w:t>Статья 6.20.</w:t>
      </w:r>
      <w:r w:rsidRPr="00C710B1">
        <w:rPr>
          <w:rFonts w:ascii="Arial" w:eastAsia="Times New Roman" w:hAnsi="Arial" w:cs="Arial"/>
          <w:b/>
          <w:bCs/>
          <w:sz w:val="24"/>
          <w:szCs w:val="24"/>
        </w:rPr>
        <w:t> </w:t>
      </w:r>
      <w:r w:rsidR="002D6C18" w:rsidRPr="00C710B1">
        <w:rPr>
          <w:rFonts w:ascii="Arial" w:eastAsia="Times New Roman" w:hAnsi="Arial" w:cs="Arial"/>
          <w:b/>
          <w:bCs/>
          <w:sz w:val="24"/>
          <w:szCs w:val="24"/>
          <w:lang w:eastAsia="ru-RU"/>
        </w:rPr>
        <w:t xml:space="preserve">Размещение транспортных средств на </w:t>
      </w:r>
      <w:r w:rsidRPr="00C710B1">
        <w:rPr>
          <w:rFonts w:ascii="Arial" w:eastAsia="Times New Roman" w:hAnsi="Arial" w:cs="Arial"/>
          <w:b/>
          <w:bCs/>
          <w:sz w:val="24"/>
          <w:szCs w:val="24"/>
          <w:lang w:eastAsia="ru-RU"/>
        </w:rPr>
        <w:t xml:space="preserve">территориях, занятых </w:t>
      </w:r>
      <w:r w:rsidR="00204828" w:rsidRPr="00C710B1">
        <w:rPr>
          <w:rFonts w:ascii="Arial" w:eastAsia="Times New Roman" w:hAnsi="Arial" w:cs="Arial"/>
          <w:b/>
          <w:bCs/>
          <w:sz w:val="24"/>
          <w:szCs w:val="24"/>
          <w:lang w:eastAsia="ru-RU"/>
        </w:rPr>
        <w:t>зелеными на</w:t>
      </w:r>
      <w:r w:rsidR="002D6C18" w:rsidRPr="00C710B1">
        <w:rPr>
          <w:rFonts w:ascii="Arial" w:eastAsia="Times New Roman" w:hAnsi="Arial" w:cs="Arial"/>
          <w:b/>
          <w:bCs/>
          <w:sz w:val="24"/>
          <w:szCs w:val="24"/>
          <w:lang w:eastAsia="ru-RU"/>
        </w:rPr>
        <w:t xml:space="preserve">саждениями, </w:t>
      </w:r>
      <w:r w:rsidR="00204828" w:rsidRPr="00C710B1">
        <w:rPr>
          <w:rFonts w:ascii="Arial" w:eastAsia="Times New Roman" w:hAnsi="Arial" w:cs="Arial"/>
          <w:b/>
          <w:bCs/>
          <w:sz w:val="24"/>
          <w:szCs w:val="24"/>
          <w:lang w:eastAsia="ru-RU"/>
        </w:rPr>
        <w:t xml:space="preserve">на </w:t>
      </w:r>
      <w:r w:rsidRPr="00C710B1">
        <w:rPr>
          <w:rFonts w:ascii="Arial" w:eastAsia="Times New Roman" w:hAnsi="Arial" w:cs="Arial"/>
          <w:b/>
          <w:bCs/>
          <w:sz w:val="24"/>
          <w:szCs w:val="24"/>
          <w:lang w:eastAsia="ru-RU"/>
        </w:rPr>
        <w:t>территориях детских и спортивных площадок</w:t>
      </w:r>
    </w:p>
    <w:p w:rsidR="0012164F" w:rsidRPr="00C710B1" w:rsidRDefault="0012164F" w:rsidP="00AD5CC8">
      <w:pPr>
        <w:pStyle w:val="text"/>
        <w:ind w:firstLine="709"/>
      </w:pPr>
      <w:r w:rsidRPr="00C710B1">
        <w:t xml:space="preserve">(статья введена </w:t>
      </w:r>
      <w:hyperlink r:id="rId205" w:tgtFrame="ChangingDocument" w:history="1">
        <w:r w:rsidRPr="00C710B1">
          <w:rPr>
            <w:rStyle w:val="a4"/>
          </w:rPr>
          <w:t>Законом Магаданской области от 14.06.2019 №2381-ОЗ</w:t>
        </w:r>
      </w:hyperlink>
      <w:r w:rsidRPr="00C710B1">
        <w:t>)</w:t>
      </w:r>
    </w:p>
    <w:p w:rsidR="0012164F" w:rsidRPr="00C710B1" w:rsidRDefault="0012164F" w:rsidP="00AD5CC8">
      <w:pPr>
        <w:pStyle w:val="aa"/>
        <w:tabs>
          <w:tab w:val="num" w:pos="-7200"/>
        </w:tabs>
        <w:ind w:firstLine="709"/>
        <w:jc w:val="both"/>
        <w:rPr>
          <w:rFonts w:ascii="Arial" w:hAnsi="Arial" w:cs="Arial"/>
          <w:sz w:val="24"/>
          <w:szCs w:val="24"/>
          <w:lang w:eastAsia="ru-RU"/>
        </w:rPr>
      </w:pPr>
    </w:p>
    <w:p w:rsidR="0012164F" w:rsidRPr="00C710B1" w:rsidRDefault="0012164F" w:rsidP="00AD5CC8">
      <w:pPr>
        <w:pStyle w:val="aa"/>
        <w:tabs>
          <w:tab w:val="num" w:pos="-7200"/>
        </w:tabs>
        <w:ind w:firstLine="709"/>
        <w:jc w:val="both"/>
        <w:rPr>
          <w:rFonts w:ascii="Arial" w:hAnsi="Arial" w:cs="Arial"/>
          <w:sz w:val="24"/>
          <w:szCs w:val="24"/>
          <w:lang w:eastAsia="ru-RU"/>
        </w:rPr>
      </w:pPr>
      <w:r w:rsidRPr="00C710B1">
        <w:rPr>
          <w:rFonts w:ascii="Arial" w:hAnsi="Arial" w:cs="Arial"/>
          <w:sz w:val="24"/>
          <w:szCs w:val="24"/>
          <w:lang w:eastAsia="ru-RU"/>
        </w:rPr>
        <w:t xml:space="preserve">Размещение транспортных средств (за исключением техники, связанной   с эксплуатацией озелененных территорий и уходом за зелеными насаждениями) на территориях, занятых зелеными насаждениями, в том числе на газонах,  а также на территориях детских и спортивных площадок,  если ответственность за данное правонарушение не предусмотрена федеральным законодательством, – </w:t>
      </w:r>
    </w:p>
    <w:p w:rsidR="0012164F" w:rsidRPr="00C710B1" w:rsidRDefault="0012164F" w:rsidP="00AD5CC8">
      <w:pPr>
        <w:pStyle w:val="text"/>
        <w:ind w:firstLine="709"/>
      </w:pPr>
      <w:r w:rsidRPr="00C710B1">
        <w:t>влечет наложение административного штрафа на граждан в размере от трех тысяч до шести тысяч рублей; на должностных лиц – от шести тысяч до тридцати тысяч рублей; на юридических лиц – от двадцати тысяч   до восьмидесяти тысяч рублей.</w:t>
      </w:r>
    </w:p>
    <w:p w:rsidR="0012164F" w:rsidRPr="00C710B1" w:rsidRDefault="0012164F" w:rsidP="00AD5CC8">
      <w:pPr>
        <w:pStyle w:val="text"/>
        <w:ind w:firstLine="709"/>
      </w:pPr>
    </w:p>
    <w:p w:rsidR="005C4246" w:rsidRPr="00C710B1" w:rsidRDefault="005C4246" w:rsidP="00204828">
      <w:pPr>
        <w:ind w:firstLine="709"/>
        <w:rPr>
          <w:rFonts w:cs="Arial"/>
          <w:b/>
          <w:bCs/>
        </w:rPr>
      </w:pPr>
      <w:r w:rsidRPr="00C710B1">
        <w:rPr>
          <w:rFonts w:cs="Arial"/>
          <w:b/>
          <w:bCs/>
        </w:rPr>
        <w:t>Глава 6.1.АДМИНИСТРАТИВНЫЕ ПРАВОНАРУШЕНИЯВ ОБЛАСТИ ОХРАНЫ ОКРУЖАЮЩЕЙ СРЕДЫ</w:t>
      </w:r>
    </w:p>
    <w:p w:rsidR="005C4246" w:rsidRPr="00C710B1" w:rsidRDefault="005C4246" w:rsidP="00AD5CC8">
      <w:pPr>
        <w:pStyle w:val="text"/>
        <w:ind w:firstLine="709"/>
      </w:pPr>
      <w:r w:rsidRPr="00C710B1">
        <w:t xml:space="preserve">(глава 6.1 введена Законом Магаданской области </w:t>
      </w:r>
      <w:hyperlink r:id="rId206" w:tgtFrame="ChangingDocument" w:history="1">
        <w:r w:rsidRPr="00C710B1">
          <w:rPr>
            <w:rStyle w:val="a4"/>
          </w:rPr>
          <w:t>от 30.03.2016 №2019-ОЗ</w:t>
        </w:r>
      </w:hyperlink>
      <w:r w:rsidRPr="00C710B1">
        <w:t>)</w:t>
      </w:r>
    </w:p>
    <w:p w:rsidR="005C4246" w:rsidRPr="00C710B1" w:rsidRDefault="005C4246" w:rsidP="00AD5CC8">
      <w:pPr>
        <w:ind w:firstLine="709"/>
        <w:rPr>
          <w:rFonts w:cs="Arial"/>
        </w:rPr>
      </w:pPr>
    </w:p>
    <w:p w:rsidR="005C4246" w:rsidRPr="00C710B1" w:rsidRDefault="005C4246" w:rsidP="00204828">
      <w:pPr>
        <w:ind w:firstLine="709"/>
        <w:rPr>
          <w:rFonts w:cs="Arial"/>
          <w:b/>
          <w:bCs/>
        </w:rPr>
      </w:pPr>
      <w:r w:rsidRPr="00C710B1">
        <w:rPr>
          <w:rFonts w:cs="Arial"/>
          <w:b/>
          <w:bCs/>
        </w:rPr>
        <w:lastRenderedPageBreak/>
        <w:t>Статья 6.1.1. 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5C4246" w:rsidRPr="00C710B1" w:rsidRDefault="005C4246" w:rsidP="00AD5CC8">
      <w:pPr>
        <w:ind w:firstLine="709"/>
        <w:rPr>
          <w:rFonts w:cs="Arial"/>
        </w:rPr>
      </w:pPr>
    </w:p>
    <w:p w:rsidR="005C4246" w:rsidRPr="00C710B1" w:rsidRDefault="005C4246" w:rsidP="00AF602C">
      <w:pPr>
        <w:ind w:firstLine="709"/>
        <w:rPr>
          <w:rFonts w:cs="Arial"/>
        </w:rPr>
      </w:pPr>
      <w:r w:rsidRPr="00C710B1">
        <w:rPr>
          <w:rFonts w:cs="Arial"/>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w:t>
      </w:r>
      <w:r w:rsidR="00AF602C" w:rsidRPr="00C710B1">
        <w:rPr>
          <w:rFonts w:cs="Arial"/>
        </w:rPr>
        <w:t xml:space="preserve"> </w:t>
      </w:r>
      <w:r w:rsidRPr="00C710B1">
        <w:rPr>
          <w:rFonts w:cs="Arial"/>
        </w:rPr>
        <w:t>регионального значения, не связанное 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5C4246" w:rsidRPr="00C710B1" w:rsidRDefault="005C4246" w:rsidP="00AD5CC8">
      <w:pPr>
        <w:pStyle w:val="text"/>
        <w:ind w:firstLine="709"/>
      </w:pPr>
    </w:p>
    <w:p w:rsidR="005C4246" w:rsidRPr="00C710B1" w:rsidRDefault="005C4246" w:rsidP="00AF602C">
      <w:pPr>
        <w:pStyle w:val="chapter"/>
        <w:ind w:firstLine="709"/>
        <w:rPr>
          <w:b/>
          <w:bCs/>
          <w:sz w:val="24"/>
          <w:szCs w:val="24"/>
        </w:rPr>
      </w:pPr>
      <w:r w:rsidRPr="00C710B1">
        <w:rPr>
          <w:b/>
          <w:bCs/>
          <w:sz w:val="24"/>
          <w:szCs w:val="24"/>
        </w:rPr>
        <w:t>Глава 7. АДМИНИСТРАТИВНЫЕ ПРАВОНАРУШЕНИЯ</w:t>
      </w:r>
    </w:p>
    <w:p w:rsidR="005C4246" w:rsidRPr="00C710B1" w:rsidRDefault="005C4246" w:rsidP="00AF602C">
      <w:pPr>
        <w:pStyle w:val="chapter"/>
        <w:ind w:firstLine="709"/>
        <w:rPr>
          <w:b/>
          <w:bCs/>
          <w:sz w:val="24"/>
          <w:szCs w:val="24"/>
        </w:rPr>
      </w:pPr>
      <w:r w:rsidRPr="00C710B1">
        <w:rPr>
          <w:b/>
          <w:bCs/>
          <w:sz w:val="24"/>
          <w:szCs w:val="24"/>
        </w:rPr>
        <w:t>В ОБЛАСТИ ОХРАНЫ СОБСТВЕННОСТИ</w:t>
      </w:r>
    </w:p>
    <w:p w:rsidR="005C4246" w:rsidRPr="00C710B1" w:rsidRDefault="005C4246" w:rsidP="00AD5CC8">
      <w:pPr>
        <w:pStyle w:val="text"/>
        <w:ind w:firstLine="709"/>
      </w:pPr>
    </w:p>
    <w:p w:rsidR="005C4246" w:rsidRPr="00C710B1" w:rsidRDefault="005C4246" w:rsidP="00AF602C">
      <w:pPr>
        <w:pStyle w:val="text"/>
        <w:ind w:firstLine="709"/>
      </w:pPr>
      <w:r w:rsidRPr="00C710B1">
        <w:rPr>
          <w:b/>
          <w:bCs/>
        </w:rPr>
        <w:t xml:space="preserve">Статья 7.1. </w:t>
      </w:r>
      <w:r w:rsidR="00AF602C" w:rsidRPr="00C710B1">
        <w:t xml:space="preserve">(статья 7.1. утратила силу </w:t>
      </w:r>
      <w:r w:rsidRPr="00C710B1">
        <w:t xml:space="preserve">Законом Магаданской области </w:t>
      </w:r>
      <w:hyperlink r:id="rId207" w:tgtFrame="ChangingDocument" w:history="1">
        <w:r w:rsidRPr="00C710B1">
          <w:rPr>
            <w:rStyle w:val="a4"/>
          </w:rPr>
          <w:t>от 25.10.2013 №1650-ОЗ</w:t>
        </w:r>
      </w:hyperlink>
    </w:p>
    <w:p w:rsidR="005C4246" w:rsidRPr="00C710B1" w:rsidRDefault="005C4246" w:rsidP="00AD5CC8">
      <w:pPr>
        <w:pStyle w:val="article"/>
        <w:ind w:firstLine="709"/>
        <w:rPr>
          <w:sz w:val="24"/>
          <w:szCs w:val="24"/>
        </w:rPr>
      </w:pPr>
    </w:p>
    <w:p w:rsidR="005C4246" w:rsidRPr="00C710B1" w:rsidRDefault="00AF602C" w:rsidP="00AF602C">
      <w:pPr>
        <w:pStyle w:val="text"/>
        <w:ind w:firstLine="709"/>
      </w:pPr>
      <w:r w:rsidRPr="00C710B1">
        <w:rPr>
          <w:b/>
          <w:bCs/>
        </w:rPr>
        <w:t xml:space="preserve">Статья 7.2. </w:t>
      </w:r>
      <w:r w:rsidR="005C4246" w:rsidRPr="00C710B1">
        <w:t xml:space="preserve">(статья 7.2 исключена Законом Магаданской области </w:t>
      </w:r>
      <w:hyperlink r:id="rId208"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AF602C">
      <w:pPr>
        <w:pStyle w:val="chapter"/>
        <w:ind w:firstLine="709"/>
        <w:rPr>
          <w:b/>
          <w:bCs/>
          <w:sz w:val="24"/>
          <w:szCs w:val="24"/>
        </w:rPr>
      </w:pPr>
      <w:r w:rsidRPr="00C710B1">
        <w:rPr>
          <w:b/>
          <w:bCs/>
          <w:sz w:val="24"/>
          <w:szCs w:val="24"/>
        </w:rPr>
        <w:t>Глава 8. АДМИНИСТРАТИВНЫЕ ПРАВОНАРУШЕНИЯ НА ТРАНСПОРТЕ</w:t>
      </w:r>
    </w:p>
    <w:p w:rsidR="005C4246" w:rsidRPr="00C710B1" w:rsidRDefault="005C4246" w:rsidP="00AD5CC8">
      <w:pPr>
        <w:pStyle w:val="text"/>
        <w:ind w:firstLine="709"/>
      </w:pPr>
    </w:p>
    <w:p w:rsidR="005C4246" w:rsidRPr="00C710B1" w:rsidRDefault="005C4246" w:rsidP="00AF602C">
      <w:pPr>
        <w:pStyle w:val="text"/>
        <w:ind w:firstLine="709"/>
      </w:pPr>
      <w:r w:rsidRPr="00C710B1">
        <w:rPr>
          <w:b/>
          <w:bCs/>
        </w:rPr>
        <w:t xml:space="preserve">Статья 8.1. </w:t>
      </w:r>
      <w:r w:rsidR="00AF602C" w:rsidRPr="00C710B1">
        <w:t xml:space="preserve">(статья 8.1. </w:t>
      </w:r>
      <w:r w:rsidRPr="00C710B1">
        <w:t xml:space="preserve">исключена Законом Магаданской области </w:t>
      </w:r>
      <w:hyperlink r:id="rId209" w:tgtFrame="ChangingDocument" w:history="1">
        <w:r w:rsidRPr="00C710B1">
          <w:rPr>
            <w:rStyle w:val="a4"/>
          </w:rPr>
          <w:t>от 18.03.2013 №1595-ОЗ</w:t>
        </w:r>
      </w:hyperlink>
      <w:r w:rsidR="00AF602C" w:rsidRPr="00C710B1">
        <w:rPr>
          <w:rStyle w:val="a4"/>
        </w:rPr>
        <w:t>)</w:t>
      </w:r>
    </w:p>
    <w:p w:rsidR="005C4246" w:rsidRPr="00C710B1" w:rsidRDefault="005C4246" w:rsidP="00AD5CC8">
      <w:pPr>
        <w:autoSpaceDE w:val="0"/>
        <w:autoSpaceDN w:val="0"/>
        <w:adjustRightInd w:val="0"/>
        <w:ind w:left="1620" w:firstLine="709"/>
        <w:rPr>
          <w:rFonts w:cs="Arial"/>
        </w:rPr>
      </w:pPr>
    </w:p>
    <w:p w:rsidR="005C4246" w:rsidRPr="00C710B1" w:rsidRDefault="00AF602C" w:rsidP="00AF602C">
      <w:pPr>
        <w:pStyle w:val="text"/>
        <w:ind w:firstLine="709"/>
      </w:pPr>
      <w:r w:rsidRPr="00C710B1">
        <w:rPr>
          <w:b/>
          <w:bCs/>
        </w:rPr>
        <w:t>Статья 8.2.</w:t>
      </w:r>
      <w:r w:rsidR="005C4246" w:rsidRPr="00C710B1">
        <w:t>(</w:t>
      </w:r>
      <w:r w:rsidRPr="00C710B1">
        <w:t>с</w:t>
      </w:r>
      <w:r w:rsidR="005C4246" w:rsidRPr="00C710B1">
        <w:t>татья 8.2. Утратила силу</w:t>
      </w:r>
      <w:r w:rsidRPr="00C710B1">
        <w:t xml:space="preserve"> </w:t>
      </w:r>
      <w:r w:rsidR="005C4246" w:rsidRPr="00C710B1">
        <w:t>Закон</w:t>
      </w:r>
      <w:r w:rsidRPr="00C710B1">
        <w:t>ом</w:t>
      </w:r>
      <w:r w:rsidR="005C4246" w:rsidRPr="00C710B1">
        <w:t xml:space="preserve"> Магаданской области </w:t>
      </w:r>
      <w:hyperlink r:id="rId210" w:history="1">
        <w:r w:rsidR="005C4246" w:rsidRPr="00C710B1">
          <w:rPr>
            <w:rStyle w:val="a4"/>
          </w:rPr>
          <w:t>от 23.12.2005 № 660-ОЗ</w:t>
        </w:r>
      </w:hyperlink>
      <w:r w:rsidRPr="00C710B1">
        <w:t>)</w:t>
      </w:r>
    </w:p>
    <w:p w:rsidR="005C4246" w:rsidRPr="00C710B1" w:rsidRDefault="005C4246" w:rsidP="00AD5CC8">
      <w:pPr>
        <w:pStyle w:val="text"/>
        <w:ind w:firstLine="709"/>
      </w:pPr>
    </w:p>
    <w:p w:rsidR="005C4246" w:rsidRPr="00C710B1" w:rsidRDefault="00AF602C" w:rsidP="00AF602C">
      <w:pPr>
        <w:pStyle w:val="text"/>
        <w:ind w:firstLine="709"/>
      </w:pPr>
      <w:r w:rsidRPr="00C710B1">
        <w:rPr>
          <w:b/>
          <w:bCs/>
        </w:rPr>
        <w:t>Статья 8.3.</w:t>
      </w:r>
      <w:r w:rsidR="005C4246" w:rsidRPr="00C710B1">
        <w:t xml:space="preserve">(статья 8.3 исключена Законом Магаданской области </w:t>
      </w:r>
      <w:hyperlink r:id="rId211"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AF602C">
      <w:pPr>
        <w:pStyle w:val="article"/>
        <w:ind w:firstLine="709"/>
        <w:rPr>
          <w:sz w:val="24"/>
          <w:szCs w:val="24"/>
        </w:rPr>
      </w:pPr>
      <w:r w:rsidRPr="00C710B1">
        <w:rPr>
          <w:b/>
          <w:bCs/>
          <w:sz w:val="24"/>
          <w:szCs w:val="24"/>
        </w:rPr>
        <w:t xml:space="preserve">Статья 8.4. </w:t>
      </w:r>
      <w:r w:rsidRPr="00C710B1">
        <w:rPr>
          <w:sz w:val="24"/>
          <w:szCs w:val="24"/>
        </w:rPr>
        <w:t>(</w:t>
      </w:r>
      <w:r w:rsidR="00AF602C" w:rsidRPr="00C710B1">
        <w:rPr>
          <w:sz w:val="24"/>
          <w:szCs w:val="24"/>
        </w:rPr>
        <w:t>статья 8.4. у</w:t>
      </w:r>
      <w:r w:rsidRPr="00C710B1">
        <w:rPr>
          <w:sz w:val="24"/>
          <w:szCs w:val="24"/>
        </w:rPr>
        <w:t xml:space="preserve">тратила силу Законом Магаданской области </w:t>
      </w:r>
      <w:hyperlink r:id="rId212" w:history="1">
        <w:r w:rsidRPr="00C710B1">
          <w:rPr>
            <w:rStyle w:val="a4"/>
            <w:sz w:val="24"/>
            <w:szCs w:val="24"/>
          </w:rPr>
          <w:t>от 27.07.2009 №1167-ОЗ</w:t>
        </w:r>
      </w:hyperlink>
      <w:r w:rsidRPr="00C710B1">
        <w:rPr>
          <w:sz w:val="24"/>
          <w:szCs w:val="24"/>
        </w:rPr>
        <w:t>)</w:t>
      </w:r>
    </w:p>
    <w:p w:rsidR="005C4246" w:rsidRPr="00C710B1" w:rsidRDefault="005C4246" w:rsidP="00AD5CC8">
      <w:pPr>
        <w:pStyle w:val="text"/>
        <w:ind w:firstLine="709"/>
      </w:pPr>
    </w:p>
    <w:p w:rsidR="005C4246" w:rsidRPr="00C710B1" w:rsidRDefault="005C4246" w:rsidP="00AF602C">
      <w:pPr>
        <w:pStyle w:val="article"/>
        <w:ind w:firstLine="709"/>
        <w:rPr>
          <w:sz w:val="24"/>
          <w:szCs w:val="24"/>
        </w:rPr>
      </w:pPr>
      <w:r w:rsidRPr="00C710B1">
        <w:rPr>
          <w:b/>
          <w:bCs/>
          <w:sz w:val="24"/>
          <w:szCs w:val="24"/>
        </w:rPr>
        <w:t xml:space="preserve">Статья 8.5. </w:t>
      </w:r>
      <w:r w:rsidR="00AF602C" w:rsidRPr="00C710B1">
        <w:rPr>
          <w:bCs/>
          <w:sz w:val="24"/>
          <w:szCs w:val="24"/>
        </w:rPr>
        <w:t>(</w:t>
      </w:r>
      <w:r w:rsidR="00AF602C" w:rsidRPr="00C710B1">
        <w:rPr>
          <w:sz w:val="24"/>
          <w:szCs w:val="24"/>
        </w:rPr>
        <w:t>статья 8.5. у</w:t>
      </w:r>
      <w:r w:rsidRPr="00C710B1">
        <w:rPr>
          <w:sz w:val="24"/>
          <w:szCs w:val="24"/>
        </w:rPr>
        <w:t xml:space="preserve">тратила силу Законом Магаданской области </w:t>
      </w:r>
      <w:hyperlink r:id="rId213" w:tgtFrame="ChangingDocument" w:history="1">
        <w:r w:rsidRPr="00C710B1">
          <w:rPr>
            <w:rStyle w:val="a4"/>
            <w:sz w:val="24"/>
            <w:szCs w:val="24"/>
          </w:rPr>
          <w:t>от 18.07.2011 №1400-ОЗ</w:t>
        </w:r>
      </w:hyperlink>
      <w:r w:rsidR="00AF602C" w:rsidRPr="00C710B1">
        <w:rPr>
          <w:rStyle w:val="a4"/>
          <w:sz w:val="24"/>
          <w:szCs w:val="24"/>
        </w:rPr>
        <w:t>)</w:t>
      </w:r>
    </w:p>
    <w:p w:rsidR="005C4246" w:rsidRPr="00C710B1" w:rsidRDefault="005C4246" w:rsidP="00AD5CC8">
      <w:pPr>
        <w:pStyle w:val="text"/>
        <w:ind w:firstLine="709"/>
      </w:pPr>
    </w:p>
    <w:p w:rsidR="005C4246" w:rsidRPr="00C710B1" w:rsidRDefault="005C4246" w:rsidP="00AF602C">
      <w:pPr>
        <w:pStyle w:val="text"/>
        <w:ind w:firstLine="709"/>
      </w:pPr>
      <w:r w:rsidRPr="00C710B1">
        <w:rPr>
          <w:b/>
          <w:bCs/>
        </w:rPr>
        <w:t xml:space="preserve">Статья 8.6. </w:t>
      </w:r>
      <w:r w:rsidR="00AF602C" w:rsidRPr="00C710B1">
        <w:rPr>
          <w:bCs/>
        </w:rPr>
        <w:t>(</w:t>
      </w:r>
      <w:r w:rsidR="00AF602C" w:rsidRPr="00C710B1">
        <w:t>статья 8.6. у</w:t>
      </w:r>
      <w:r w:rsidRPr="00C710B1">
        <w:t>трат</w:t>
      </w:r>
      <w:r w:rsidR="00AF602C" w:rsidRPr="00C710B1">
        <w:t>ила силу</w:t>
      </w:r>
      <w:r w:rsidRPr="00C710B1">
        <w:t xml:space="preserve"> Закон</w:t>
      </w:r>
      <w:r w:rsidR="00AF602C" w:rsidRPr="00C710B1">
        <w:t>ом</w:t>
      </w:r>
      <w:r w:rsidRPr="00C710B1">
        <w:t xml:space="preserve"> Магаданской области </w:t>
      </w:r>
      <w:hyperlink r:id="rId214" w:history="1">
        <w:r w:rsidRPr="00C710B1">
          <w:rPr>
            <w:rStyle w:val="a4"/>
          </w:rPr>
          <w:t>от 02.05.2007 № 842-ОЗ</w:t>
        </w:r>
      </w:hyperlink>
      <w:r w:rsidR="00AF602C" w:rsidRPr="00C710B1">
        <w:t>)</w:t>
      </w:r>
    </w:p>
    <w:p w:rsidR="005C4246" w:rsidRPr="00C710B1" w:rsidRDefault="005C4246" w:rsidP="00AD5CC8">
      <w:pPr>
        <w:pStyle w:val="text"/>
        <w:ind w:firstLine="709"/>
      </w:pPr>
    </w:p>
    <w:p w:rsidR="005C4246" w:rsidRPr="00C710B1" w:rsidRDefault="005C4246" w:rsidP="00AF602C">
      <w:pPr>
        <w:pStyle w:val="chapter"/>
        <w:ind w:firstLine="709"/>
        <w:rPr>
          <w:b/>
          <w:bCs/>
          <w:sz w:val="24"/>
          <w:szCs w:val="24"/>
        </w:rPr>
      </w:pPr>
      <w:r w:rsidRPr="00C710B1">
        <w:rPr>
          <w:b/>
          <w:bCs/>
          <w:sz w:val="24"/>
          <w:szCs w:val="24"/>
        </w:rPr>
        <w:t>Глава 9. АДМИНИСТРАТИВНЫЕ ПРАВОНАРУШЕНИЯ</w:t>
      </w:r>
    </w:p>
    <w:p w:rsidR="005C4246" w:rsidRPr="00C710B1" w:rsidRDefault="005C4246" w:rsidP="00AF602C">
      <w:pPr>
        <w:pStyle w:val="chapter"/>
        <w:ind w:firstLine="709"/>
        <w:rPr>
          <w:b/>
          <w:bCs/>
          <w:sz w:val="24"/>
          <w:szCs w:val="24"/>
        </w:rPr>
      </w:pPr>
      <w:r w:rsidRPr="00C710B1">
        <w:rPr>
          <w:b/>
          <w:bCs/>
          <w:sz w:val="24"/>
          <w:szCs w:val="24"/>
        </w:rPr>
        <w:t>В СФЕРЕ ТОРГОВЛИ И СЕЛЬСКОГО ХОЗЯЙСТВА</w:t>
      </w:r>
    </w:p>
    <w:p w:rsidR="00AF602C" w:rsidRPr="00C710B1" w:rsidRDefault="00AF602C" w:rsidP="00AF602C">
      <w:pPr>
        <w:pStyle w:val="article"/>
        <w:ind w:firstLine="709"/>
        <w:rPr>
          <w:b/>
          <w:bCs/>
          <w:sz w:val="24"/>
          <w:szCs w:val="24"/>
        </w:rPr>
      </w:pPr>
    </w:p>
    <w:p w:rsidR="005C4246" w:rsidRPr="00C710B1" w:rsidRDefault="005C4246" w:rsidP="00AF602C">
      <w:pPr>
        <w:pStyle w:val="article"/>
        <w:ind w:firstLine="709"/>
        <w:rPr>
          <w:b/>
          <w:bCs/>
          <w:sz w:val="24"/>
          <w:szCs w:val="24"/>
        </w:rPr>
      </w:pPr>
      <w:r w:rsidRPr="00C710B1">
        <w:rPr>
          <w:b/>
          <w:bCs/>
          <w:sz w:val="24"/>
          <w:szCs w:val="24"/>
        </w:rPr>
        <w:lastRenderedPageBreak/>
        <w:t>Статья 9.1. Нарушение правил торговли на специально отведенных территориях (рынках)</w:t>
      </w:r>
    </w:p>
    <w:p w:rsidR="005C4246" w:rsidRPr="00C710B1" w:rsidRDefault="005C4246" w:rsidP="00AD5CC8">
      <w:pPr>
        <w:pStyle w:val="text"/>
        <w:ind w:firstLine="709"/>
      </w:pPr>
      <w:r w:rsidRPr="00C710B1">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215" w:history="1">
        <w:r w:rsidRPr="00C710B1">
          <w:rPr>
            <w:rStyle w:val="a4"/>
          </w:rPr>
          <w:t>Кодекса Российской Федерации об административных правонарушениях</w:t>
        </w:r>
      </w:hyperlink>
      <w:r w:rsidRPr="00C710B1">
        <w:t xml:space="preserve"> -</w:t>
      </w:r>
    </w:p>
    <w:p w:rsidR="005C4246" w:rsidRPr="00C710B1" w:rsidRDefault="005C4246" w:rsidP="00AD5CC8">
      <w:pPr>
        <w:pStyle w:val="text"/>
        <w:ind w:firstLine="709"/>
      </w:pPr>
      <w:r w:rsidRPr="00C710B1">
        <w:t xml:space="preserve">(в ред. Законов Магаданской области </w:t>
      </w:r>
      <w:hyperlink r:id="rId216" w:history="1">
        <w:r w:rsidRPr="00C710B1">
          <w:rPr>
            <w:rStyle w:val="a4"/>
          </w:rPr>
          <w:t>от 02.05.2007 № 842-ОЗ</w:t>
        </w:r>
      </w:hyperlink>
      <w:r w:rsidRPr="00C710B1">
        <w:t xml:space="preserve">, </w:t>
      </w:r>
      <w:hyperlink r:id="rId217" w:history="1">
        <w:r w:rsidRPr="00C710B1">
          <w:rPr>
            <w:rStyle w:val="a4"/>
          </w:rPr>
          <w:t>от 09.01.2008 № 968-ОЗ</w:t>
        </w:r>
      </w:hyperlink>
      <w:r w:rsidRPr="00C710B1">
        <w:t>)</w:t>
      </w:r>
    </w:p>
    <w:p w:rsidR="005C4246" w:rsidRPr="00C710B1" w:rsidRDefault="005C4246" w:rsidP="00AD5CC8">
      <w:pPr>
        <w:pStyle w:val="text"/>
        <w:ind w:firstLine="709"/>
      </w:pPr>
      <w:r w:rsidRPr="00C710B1">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5C4246" w:rsidRPr="00C710B1" w:rsidRDefault="005C4246" w:rsidP="00AD5CC8">
      <w:pPr>
        <w:pStyle w:val="text"/>
        <w:ind w:firstLine="709"/>
      </w:pPr>
      <w:r w:rsidRPr="00C710B1">
        <w:t xml:space="preserve">(в ред. Законов Магаданской области </w:t>
      </w:r>
      <w:hyperlink r:id="rId218" w:history="1">
        <w:r w:rsidRPr="00C710B1">
          <w:rPr>
            <w:rStyle w:val="a4"/>
          </w:rPr>
          <w:t>от 24.10.2005 № 616-ОЗ</w:t>
        </w:r>
      </w:hyperlink>
      <w:r w:rsidRPr="00C710B1">
        <w:t xml:space="preserve"> (ред. 23.12.2005), </w:t>
      </w:r>
      <w:hyperlink r:id="rId219" w:history="1">
        <w:r w:rsidRPr="00C710B1">
          <w:rPr>
            <w:rStyle w:val="a4"/>
          </w:rPr>
          <w:t>от 08.08.2007 № 889-ОЗ</w:t>
        </w:r>
      </w:hyperlink>
      <w:r w:rsidRPr="00C710B1">
        <w:t xml:space="preserve">, </w:t>
      </w:r>
      <w:hyperlink r:id="rId220" w:history="1">
        <w:r w:rsidRPr="00C710B1">
          <w:rPr>
            <w:rStyle w:val="a4"/>
          </w:rPr>
          <w:t>от 28.04.2009 №1118-ОЗ</w:t>
        </w:r>
      </w:hyperlink>
      <w:r w:rsidRPr="00C710B1">
        <w:t>)</w:t>
      </w:r>
    </w:p>
    <w:p w:rsidR="005C4246" w:rsidRPr="00C710B1" w:rsidRDefault="005C4246" w:rsidP="00AD5CC8">
      <w:pPr>
        <w:pStyle w:val="text"/>
        <w:ind w:firstLine="709"/>
      </w:pPr>
    </w:p>
    <w:p w:rsidR="005C4246" w:rsidRPr="00C710B1" w:rsidRDefault="005C4246" w:rsidP="00AD5CC8">
      <w:pPr>
        <w:pStyle w:val="text"/>
        <w:ind w:firstLine="709"/>
      </w:pPr>
      <w:r w:rsidRPr="00C710B1">
        <w:t xml:space="preserve">Статья 9.2исключена Законом Магаданской области </w:t>
      </w:r>
      <w:hyperlink r:id="rId221" w:tgtFrame="ChangingDocument" w:history="1">
        <w:r w:rsidRPr="00C710B1">
          <w:rPr>
            <w:rStyle w:val="a4"/>
          </w:rPr>
          <w:t>от 18.03.2013 №1595-ОЗ</w:t>
        </w:r>
      </w:hyperlink>
    </w:p>
    <w:p w:rsidR="005C4246" w:rsidRPr="00C710B1" w:rsidRDefault="005C4246" w:rsidP="00AD5CC8">
      <w:pPr>
        <w:autoSpaceDE w:val="0"/>
        <w:autoSpaceDN w:val="0"/>
        <w:adjustRightInd w:val="0"/>
        <w:ind w:left="1620" w:firstLine="709"/>
        <w:rPr>
          <w:rFonts w:cs="Arial"/>
        </w:rPr>
      </w:pPr>
    </w:p>
    <w:p w:rsidR="005C4246" w:rsidRPr="00C710B1" w:rsidRDefault="005C4246" w:rsidP="00AD5CC8">
      <w:pPr>
        <w:pStyle w:val="text"/>
        <w:ind w:firstLine="709"/>
      </w:pPr>
      <w:r w:rsidRPr="00C710B1">
        <w:t xml:space="preserve">Статья 9.3. Утратила силу. - Закон Магаданской области </w:t>
      </w:r>
      <w:hyperlink r:id="rId222" w:history="1">
        <w:r w:rsidRPr="00C710B1">
          <w:rPr>
            <w:rStyle w:val="a4"/>
          </w:rPr>
          <w:t>от 02.05.2007 № 842-ОЗ</w:t>
        </w:r>
      </w:hyperlink>
      <w:r w:rsidRPr="00C710B1">
        <w:t>.</w:t>
      </w:r>
    </w:p>
    <w:p w:rsidR="005C4246" w:rsidRPr="00C710B1" w:rsidRDefault="005C4246" w:rsidP="00AD5CC8">
      <w:pPr>
        <w:pStyle w:val="text"/>
        <w:ind w:firstLine="709"/>
      </w:pPr>
    </w:p>
    <w:p w:rsidR="005C4246" w:rsidRPr="00C710B1" w:rsidRDefault="005C4246" w:rsidP="00AD5CC8">
      <w:pPr>
        <w:pStyle w:val="chapter"/>
        <w:ind w:firstLine="709"/>
        <w:rPr>
          <w:sz w:val="24"/>
          <w:szCs w:val="24"/>
        </w:rPr>
      </w:pPr>
      <w:r w:rsidRPr="00C710B1">
        <w:rPr>
          <w:sz w:val="24"/>
          <w:szCs w:val="24"/>
        </w:rPr>
        <w:t xml:space="preserve">(слова исключены Законом Магаданской области </w:t>
      </w:r>
      <w:hyperlink r:id="rId223" w:tgtFrame="ChangingDocument" w:history="1">
        <w:r w:rsidRPr="00C710B1">
          <w:rPr>
            <w:rStyle w:val="a4"/>
            <w:sz w:val="24"/>
            <w:szCs w:val="24"/>
          </w:rPr>
          <w:t>от 02.12.2011 №1446-ОЗ</w:t>
        </w:r>
      </w:hyperlink>
      <w:r w:rsidRPr="00C710B1">
        <w:rPr>
          <w:sz w:val="24"/>
          <w:szCs w:val="24"/>
        </w:rPr>
        <w:t>)</w:t>
      </w:r>
    </w:p>
    <w:p w:rsidR="005C4246" w:rsidRPr="00C710B1" w:rsidRDefault="005C4246" w:rsidP="00AD5CC8">
      <w:pPr>
        <w:pStyle w:val="chapter"/>
        <w:ind w:firstLine="709"/>
        <w:rPr>
          <w:sz w:val="24"/>
          <w:szCs w:val="24"/>
        </w:rPr>
      </w:pPr>
    </w:p>
    <w:p w:rsidR="005C4246" w:rsidRPr="00C710B1" w:rsidRDefault="005C4246" w:rsidP="00AD5CC8">
      <w:pPr>
        <w:pStyle w:val="chapter"/>
        <w:ind w:firstLine="709"/>
        <w:rPr>
          <w:sz w:val="24"/>
          <w:szCs w:val="24"/>
        </w:rPr>
      </w:pPr>
      <w:r w:rsidRPr="00C710B1">
        <w:rPr>
          <w:sz w:val="24"/>
          <w:szCs w:val="24"/>
        </w:rPr>
        <w:t>Глава 10. Должностные лица, уполномоченные составлять протоколы об административных правонарушениях</w:t>
      </w:r>
    </w:p>
    <w:p w:rsidR="005C4246" w:rsidRPr="00C710B1" w:rsidRDefault="005C4246" w:rsidP="00AD5CC8">
      <w:pPr>
        <w:pStyle w:val="article"/>
        <w:ind w:firstLine="709"/>
        <w:rPr>
          <w:sz w:val="24"/>
          <w:szCs w:val="24"/>
        </w:rPr>
      </w:pPr>
      <w:r w:rsidRPr="00C710B1">
        <w:rPr>
          <w:sz w:val="24"/>
          <w:szCs w:val="24"/>
        </w:rPr>
        <w:t xml:space="preserve">(наименование в ред. Закона Магаданской области </w:t>
      </w:r>
      <w:hyperlink r:id="rId224" w:tgtFrame="ChangingDocument" w:history="1">
        <w:r w:rsidRPr="00C710B1">
          <w:rPr>
            <w:rStyle w:val="a4"/>
            <w:sz w:val="24"/>
            <w:szCs w:val="24"/>
          </w:rPr>
          <w:t>от 02.12.2011 №1446-ОЗ</w:t>
        </w:r>
      </w:hyperlink>
      <w:r w:rsidRPr="00C710B1">
        <w:rPr>
          <w:sz w:val="24"/>
          <w:szCs w:val="24"/>
        </w:rPr>
        <w:t>)</w:t>
      </w:r>
    </w:p>
    <w:p w:rsidR="005C4246" w:rsidRPr="00C710B1" w:rsidRDefault="005C4246" w:rsidP="00AD5CC8">
      <w:pPr>
        <w:ind w:firstLine="709"/>
        <w:rPr>
          <w:rFonts w:cs="Arial"/>
        </w:rPr>
      </w:pPr>
    </w:p>
    <w:p w:rsidR="005C4246" w:rsidRPr="00C710B1" w:rsidRDefault="005C4246" w:rsidP="00AD5CC8">
      <w:pPr>
        <w:autoSpaceDE w:val="0"/>
        <w:autoSpaceDN w:val="0"/>
        <w:adjustRightInd w:val="0"/>
        <w:ind w:firstLine="709"/>
        <w:rPr>
          <w:rFonts w:cs="Arial"/>
        </w:rPr>
      </w:pPr>
      <w:r w:rsidRPr="00C710B1">
        <w:rPr>
          <w:rFonts w:cs="Arial"/>
        </w:rPr>
        <w:t>Статья 10.1. Должностные лица, уполномоченные составлять протоколы об административных правонарушениях, предусмотренных настоящим Законом</w:t>
      </w:r>
    </w:p>
    <w:p w:rsidR="005C4246" w:rsidRPr="00C710B1" w:rsidRDefault="005C4246" w:rsidP="00AD5CC8">
      <w:pPr>
        <w:pStyle w:val="text"/>
        <w:ind w:firstLine="709"/>
      </w:pPr>
      <w:r w:rsidRPr="00C710B1">
        <w:t xml:space="preserve">(статья 10.1 в ред. Закона Магаданской области </w:t>
      </w:r>
      <w:hyperlink r:id="rId225" w:tgtFrame="ChangingDocument" w:history="1">
        <w:r w:rsidRPr="00C710B1">
          <w:rPr>
            <w:rStyle w:val="a4"/>
          </w:rPr>
          <w:t>от 30.03.2016 №2019-ОЗ</w:t>
        </w:r>
      </w:hyperlink>
      <w:r w:rsidRPr="00C710B1">
        <w:t>)</w:t>
      </w:r>
    </w:p>
    <w:p w:rsidR="005C4246" w:rsidRPr="00C710B1" w:rsidRDefault="005C4246" w:rsidP="00AD5CC8">
      <w:pPr>
        <w:autoSpaceDE w:val="0"/>
        <w:autoSpaceDN w:val="0"/>
        <w:adjustRightInd w:val="0"/>
        <w:ind w:firstLine="709"/>
        <w:rPr>
          <w:rFonts w:cs="Arial"/>
        </w:rPr>
      </w:pPr>
    </w:p>
    <w:p w:rsidR="005C4246" w:rsidRPr="00C710B1" w:rsidRDefault="005C4246" w:rsidP="00AD5CC8">
      <w:pPr>
        <w:widowControl w:val="0"/>
        <w:ind w:firstLine="709"/>
        <w:outlineLvl w:val="0"/>
        <w:rPr>
          <w:rFonts w:cs="Arial"/>
          <w:snapToGrid w:val="0"/>
        </w:rPr>
      </w:pPr>
      <w:r w:rsidRPr="00C710B1">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5C4246" w:rsidRPr="00C710B1" w:rsidRDefault="005C4246" w:rsidP="00AD5CC8">
      <w:pPr>
        <w:ind w:firstLine="709"/>
        <w:rPr>
          <w:rFonts w:cs="Arial"/>
        </w:rPr>
      </w:pPr>
      <w:r w:rsidRPr="00C710B1">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C710B1">
        <w:rPr>
          <w:rFonts w:eastAsia="Calibri" w:cs="Arial"/>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C710B1">
        <w:rPr>
          <w:rFonts w:cs="Arial"/>
        </w:rPr>
        <w:t xml:space="preserve">», ‒ об административных правонарушениях, предусмотренных статьей 2.4, пунктами 2, 3, 4 статьи 2.6(в части предоставления муниципальных услуг), </w:t>
      </w:r>
      <w:r w:rsidR="003C39EE" w:rsidRPr="00C710B1">
        <w:rPr>
          <w:rFonts w:cs="Arial"/>
        </w:rPr>
        <w:t>пун</w:t>
      </w:r>
      <w:r w:rsidR="00C97A62" w:rsidRPr="00C710B1">
        <w:rPr>
          <w:rFonts w:cs="Arial"/>
        </w:rPr>
        <w:t xml:space="preserve">ктами 3 и 5 статьи 3.1, статьей </w:t>
      </w:r>
      <w:r w:rsidRPr="00C710B1">
        <w:rPr>
          <w:rFonts w:cs="Arial"/>
        </w:rPr>
        <w:t xml:space="preserve">3.15, пунктом 2 статьи 3.17, </w:t>
      </w:r>
      <w:r w:rsidR="009B66DD" w:rsidRPr="006F7A48">
        <w:rPr>
          <w:rFonts w:cs="Arial"/>
        </w:rPr>
        <w:t>статьями 3</w:t>
      </w:r>
      <w:r w:rsidR="009B66DD" w:rsidRPr="006F7A48">
        <w:rPr>
          <w:rFonts w:cs="Arial"/>
          <w:vertAlign w:val="superscript"/>
        </w:rPr>
        <w:t>18</w:t>
      </w:r>
      <w:r w:rsidR="009B66DD" w:rsidRPr="006F7A48">
        <w:rPr>
          <w:rFonts w:cs="Arial"/>
        </w:rPr>
        <w:t>, 3</w:t>
      </w:r>
      <w:r w:rsidR="009B66DD" w:rsidRPr="006F7A48">
        <w:rPr>
          <w:rFonts w:cs="Arial"/>
          <w:vertAlign w:val="superscript"/>
        </w:rPr>
        <w:t>24</w:t>
      </w:r>
      <w:r w:rsidR="00F41E82">
        <w:rPr>
          <w:rFonts w:cs="Arial"/>
        </w:rPr>
        <w:t xml:space="preserve"> </w:t>
      </w:r>
      <w:r w:rsidRPr="00C710B1">
        <w:rPr>
          <w:rFonts w:cs="Arial"/>
        </w:rPr>
        <w:t xml:space="preserve"> пунктом 2 статьи 4.1, пунктами 3, 4 статьи 4.4, статьями 6.4, 6.13, 6.14, 6.15, 6.16, 6.19,</w:t>
      </w:r>
      <w:r w:rsidR="0012164F" w:rsidRPr="00C710B1">
        <w:rPr>
          <w:rFonts w:cs="Arial"/>
        </w:rPr>
        <w:t xml:space="preserve"> 6,20,</w:t>
      </w:r>
      <w:r w:rsidRPr="00C710B1">
        <w:rPr>
          <w:rFonts w:cs="Arial"/>
        </w:rPr>
        <w:t xml:space="preserve"> 6.1.1, 9.1 настоящего Закона;</w:t>
      </w:r>
    </w:p>
    <w:p w:rsidR="005C4246" w:rsidRPr="00C710B1" w:rsidRDefault="005C4246" w:rsidP="00AD5CC8">
      <w:pPr>
        <w:ind w:firstLine="709"/>
        <w:rPr>
          <w:rFonts w:cs="Arial"/>
        </w:rPr>
      </w:pPr>
      <w:r w:rsidRPr="00C710B1">
        <w:rPr>
          <w:rFonts w:cs="Arial"/>
        </w:rPr>
        <w:t xml:space="preserve">(в редакции Закона Магаданской области </w:t>
      </w:r>
      <w:hyperlink r:id="rId226" w:tgtFrame="Logical" w:history="1">
        <w:r w:rsidRPr="00C710B1">
          <w:rPr>
            <w:rStyle w:val="a4"/>
            <w:rFonts w:cs="Arial"/>
          </w:rPr>
          <w:t>от 29.07.2016 №2067-ОЗ</w:t>
        </w:r>
      </w:hyperlink>
      <w:r w:rsidRPr="00C710B1">
        <w:rPr>
          <w:rFonts w:cs="Arial"/>
        </w:rPr>
        <w:t>)</w:t>
      </w:r>
    </w:p>
    <w:p w:rsidR="00E012A7" w:rsidRPr="00C710B1" w:rsidRDefault="00E012A7" w:rsidP="00AD5CC8">
      <w:pPr>
        <w:ind w:firstLine="709"/>
        <w:rPr>
          <w:rFonts w:cs="Arial"/>
        </w:rPr>
      </w:pPr>
      <w:r w:rsidRPr="00C710B1">
        <w:rPr>
          <w:rFonts w:cs="Arial"/>
        </w:rPr>
        <w:t>(подпункт</w:t>
      </w:r>
      <w:r w:rsidR="00157BB1" w:rsidRPr="00C710B1">
        <w:rPr>
          <w:rFonts w:cs="Arial"/>
        </w:rPr>
        <w:t xml:space="preserve"> изложен</w:t>
      </w:r>
      <w:r w:rsidRPr="00C710B1">
        <w:rPr>
          <w:rFonts w:cs="Arial"/>
        </w:rPr>
        <w:t xml:space="preserve"> в редакции Закона Магаданской области </w:t>
      </w:r>
      <w:hyperlink r:id="rId227" w:tgtFrame="ChangingDocument" w:history="1">
        <w:r w:rsidRPr="00C710B1">
          <w:rPr>
            <w:rStyle w:val="a4"/>
            <w:rFonts w:cs="Arial"/>
          </w:rPr>
          <w:t>от 18.03.2019 №2360-ОЗ</w:t>
        </w:r>
      </w:hyperlink>
      <w:r w:rsidRPr="00C710B1">
        <w:rPr>
          <w:rFonts w:cs="Arial"/>
        </w:rPr>
        <w:t>)</w:t>
      </w:r>
    </w:p>
    <w:p w:rsidR="003C39EE" w:rsidRPr="00C710B1" w:rsidRDefault="003C39EE" w:rsidP="00AD5CC8">
      <w:pPr>
        <w:pStyle w:val="ConsPlusNonformat"/>
        <w:ind w:firstLine="709"/>
        <w:jc w:val="both"/>
        <w:rPr>
          <w:rFonts w:ascii="Arial" w:hAnsi="Arial" w:cs="Arial"/>
          <w:sz w:val="24"/>
          <w:szCs w:val="24"/>
        </w:rPr>
      </w:pPr>
      <w:r w:rsidRPr="00C710B1">
        <w:rPr>
          <w:rFonts w:ascii="Arial" w:hAnsi="Arial" w:cs="Arial"/>
          <w:sz w:val="24"/>
          <w:szCs w:val="24"/>
        </w:rPr>
        <w:lastRenderedPageBreak/>
        <w:t xml:space="preserve">(в редакции </w:t>
      </w:r>
      <w:hyperlink r:id="rId228" w:tgtFrame="ChangingDocument" w:history="1">
        <w:r w:rsidRPr="00C710B1">
          <w:rPr>
            <w:rStyle w:val="a4"/>
            <w:rFonts w:ascii="Arial" w:hAnsi="Arial" w:cs="Arial"/>
            <w:sz w:val="24"/>
            <w:szCs w:val="24"/>
          </w:rPr>
          <w:t>Закона Магаданской области от 26.03.2019 №2363-ОЗ</w:t>
        </w:r>
      </w:hyperlink>
      <w:r w:rsidRPr="00C710B1">
        <w:rPr>
          <w:rFonts w:ascii="Arial" w:hAnsi="Arial" w:cs="Arial"/>
          <w:sz w:val="24"/>
          <w:szCs w:val="24"/>
        </w:rPr>
        <w:t>)</w:t>
      </w:r>
    </w:p>
    <w:p w:rsidR="0012164F" w:rsidRPr="00C710B1" w:rsidRDefault="0012164F" w:rsidP="00AD5CC8">
      <w:pPr>
        <w:pStyle w:val="text"/>
        <w:ind w:firstLine="709"/>
      </w:pPr>
      <w:r w:rsidRPr="00C710B1">
        <w:t xml:space="preserve">(подпункт 1 </w:t>
      </w:r>
      <w:r w:rsidR="005D2220" w:rsidRPr="00C710B1">
        <w:t xml:space="preserve">изложен </w:t>
      </w:r>
      <w:r w:rsidRPr="00C710B1">
        <w:t xml:space="preserve">в редакции </w:t>
      </w:r>
      <w:hyperlink r:id="rId229" w:tgtFrame="ChangingDocument" w:history="1">
        <w:r w:rsidRPr="00C710B1">
          <w:rPr>
            <w:rStyle w:val="a4"/>
          </w:rPr>
          <w:t>Закона Магаданской области от 14.06.2019 №2381-ОЗ</w:t>
        </w:r>
      </w:hyperlink>
      <w:r w:rsidRPr="00C710B1">
        <w:t>)</w:t>
      </w:r>
    </w:p>
    <w:p w:rsidR="00F41E82" w:rsidRPr="00B4362F" w:rsidRDefault="00F41E82" w:rsidP="00F41E82">
      <w:pPr>
        <w:autoSpaceDE w:val="0"/>
        <w:autoSpaceDN w:val="0"/>
        <w:adjustRightInd w:val="0"/>
        <w:ind w:firstLine="709"/>
        <w:rPr>
          <w:rFonts w:cs="Arial"/>
        </w:rPr>
      </w:pPr>
      <w:r>
        <w:rPr>
          <w:rFonts w:cs="Arial"/>
        </w:rPr>
        <w:t xml:space="preserve">(подпункт 1 изложен в редакции </w:t>
      </w:r>
      <w:hyperlink r:id="rId230" w:tgtFrame="ChangingDocument" w:history="1">
        <w:r>
          <w:rPr>
            <w:rStyle w:val="a4"/>
            <w:rFonts w:cs="Arial"/>
          </w:rPr>
          <w:t>З</w:t>
        </w:r>
        <w:r w:rsidRPr="00F41E82">
          <w:rPr>
            <w:rStyle w:val="a4"/>
            <w:rFonts w:cs="Arial"/>
          </w:rPr>
          <w:t>акон</w:t>
        </w:r>
        <w:r>
          <w:rPr>
            <w:rStyle w:val="a4"/>
            <w:rFonts w:cs="Arial"/>
          </w:rPr>
          <w:t>а</w:t>
        </w:r>
        <w:r w:rsidRPr="00F41E82">
          <w:rPr>
            <w:rStyle w:val="a4"/>
            <w:rFonts w:cs="Arial"/>
          </w:rPr>
          <w:t xml:space="preserve"> Магаданской области от 06.03.2020 №2464-ОЗ</w:t>
        </w:r>
      </w:hyperlink>
      <w:r>
        <w:rPr>
          <w:rFonts w:cs="Arial"/>
        </w:rPr>
        <w:t>)</w:t>
      </w:r>
    </w:p>
    <w:p w:rsidR="00953E36" w:rsidRPr="00C710B1" w:rsidRDefault="00953E36" w:rsidP="00953E36">
      <w:pPr>
        <w:pStyle w:val="article"/>
        <w:ind w:firstLine="709"/>
        <w:rPr>
          <w:sz w:val="24"/>
          <w:szCs w:val="24"/>
        </w:rPr>
      </w:pPr>
      <w:r w:rsidRPr="00C710B1">
        <w:t>(</w:t>
      </w:r>
      <w:r>
        <w:t>подпункт 1</w:t>
      </w:r>
      <w:r w:rsidRPr="00C710B1">
        <w:t xml:space="preserve"> </w:t>
      </w:r>
      <w:r>
        <w:t>изложен</w:t>
      </w:r>
      <w:r w:rsidRPr="00C710B1">
        <w:t xml:space="preserve"> в редакции </w:t>
      </w:r>
      <w:hyperlink r:id="rId231" w:tgtFrame="ChangingDocument" w:history="1">
        <w:r w:rsidRPr="00953E36">
          <w:rPr>
            <w:rStyle w:val="a4"/>
          </w:rPr>
          <w:t xml:space="preserve">Закона Магаданской области </w:t>
        </w:r>
        <w:r w:rsidRPr="00953E36">
          <w:rPr>
            <w:rStyle w:val="a4"/>
            <w:sz w:val="24"/>
            <w:szCs w:val="24"/>
          </w:rPr>
          <w:t>18.06.2020 №2507-ОЗ</w:t>
        </w:r>
      </w:hyperlink>
      <w:r>
        <w:rPr>
          <w:sz w:val="24"/>
          <w:szCs w:val="24"/>
        </w:rPr>
        <w:t>)</w:t>
      </w:r>
    </w:p>
    <w:p w:rsidR="009B66DD" w:rsidRPr="009B66DD" w:rsidRDefault="009B66DD" w:rsidP="009B66DD">
      <w:pPr>
        <w:ind w:firstLine="709"/>
        <w:rPr>
          <w:rFonts w:cs="Arial"/>
        </w:rPr>
      </w:pPr>
      <w:r w:rsidRPr="009B66DD">
        <w:rPr>
          <w:rFonts w:cs="Arial"/>
          <w:bCs/>
        </w:rPr>
        <w:t>(</w:t>
      </w:r>
      <w:r>
        <w:rPr>
          <w:rFonts w:cs="Arial"/>
          <w:bCs/>
        </w:rPr>
        <w:t>подпункт 1 изложен в редакции</w:t>
      </w:r>
      <w:r w:rsidRPr="009B66DD">
        <w:rPr>
          <w:rFonts w:cs="Arial"/>
          <w:bCs/>
        </w:rPr>
        <w:t xml:space="preserve"> Закон</w:t>
      </w:r>
      <w:r>
        <w:rPr>
          <w:rFonts w:cs="Arial"/>
          <w:bCs/>
        </w:rPr>
        <w:t>а</w:t>
      </w:r>
      <w:r w:rsidRPr="009B66DD">
        <w:rPr>
          <w:rFonts w:cs="Arial"/>
          <w:bCs/>
        </w:rPr>
        <w:t xml:space="preserve"> Магаданской области </w:t>
      </w:r>
      <w:hyperlink r:id="rId232" w:tgtFrame="Cancelling" w:history="1">
        <w:r w:rsidRPr="009B66DD">
          <w:rPr>
            <w:rStyle w:val="a4"/>
            <w:rFonts w:cs="Arial"/>
            <w:bCs/>
          </w:rPr>
          <w:t>от 04.12.2020 №2545-ОЗ</w:t>
        </w:r>
      </w:hyperlink>
      <w:r>
        <w:rPr>
          <w:rFonts w:cs="Arial"/>
          <w:bCs/>
        </w:rPr>
        <w:t>)</w:t>
      </w:r>
    </w:p>
    <w:p w:rsidR="005C4246" w:rsidRPr="00C710B1" w:rsidRDefault="005C4246" w:rsidP="00AD5CC8">
      <w:pPr>
        <w:ind w:firstLine="709"/>
        <w:rPr>
          <w:rFonts w:cs="Arial"/>
        </w:rPr>
      </w:pPr>
      <w:r w:rsidRPr="00C710B1">
        <w:rPr>
          <w:rFonts w:cs="Arial"/>
        </w:rPr>
        <w:t xml:space="preserve">2) уполномоченные должностные лица органов внутренних дел (полиции) ‒ об административных правонарушениях, предусмотренных </w:t>
      </w:r>
      <w:r w:rsidR="003C39EE" w:rsidRPr="00C710B1">
        <w:rPr>
          <w:rFonts w:cs="Arial"/>
        </w:rPr>
        <w:t xml:space="preserve">пунктами 1, 2, 4 статьи 3.1, статьями 3.3, 3.20 </w:t>
      </w:r>
      <w:r w:rsidRPr="00C710B1">
        <w:rPr>
          <w:rFonts w:cs="Arial"/>
        </w:rPr>
        <w:t>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5C4246" w:rsidRPr="00C710B1" w:rsidRDefault="005C4246" w:rsidP="00AD5CC8">
      <w:pPr>
        <w:autoSpaceDE w:val="0"/>
        <w:autoSpaceDN w:val="0"/>
        <w:adjustRightInd w:val="0"/>
        <w:ind w:firstLine="709"/>
        <w:outlineLvl w:val="1"/>
        <w:rPr>
          <w:rFonts w:cs="Arial"/>
        </w:rPr>
      </w:pPr>
      <w:r w:rsidRPr="00C710B1">
        <w:rPr>
          <w:rFonts w:cs="Arial"/>
        </w:rPr>
        <w:t>(</w:t>
      </w:r>
      <w:r w:rsidR="00157BB1" w:rsidRPr="00C710B1">
        <w:rPr>
          <w:rFonts w:cs="Arial"/>
        </w:rPr>
        <w:t xml:space="preserve">подпункт </w:t>
      </w:r>
      <w:r w:rsidRPr="00C710B1">
        <w:rPr>
          <w:rFonts w:cs="Arial"/>
        </w:rPr>
        <w:t xml:space="preserve">2 </w:t>
      </w:r>
      <w:r w:rsidR="00157BB1" w:rsidRPr="00C710B1">
        <w:rPr>
          <w:rFonts w:cs="Arial"/>
        </w:rPr>
        <w:t xml:space="preserve">изложен </w:t>
      </w:r>
      <w:r w:rsidRPr="00C710B1">
        <w:rPr>
          <w:rFonts w:cs="Arial"/>
        </w:rPr>
        <w:t>в ред</w:t>
      </w:r>
      <w:r w:rsidR="00157BB1" w:rsidRPr="00C710B1">
        <w:rPr>
          <w:rFonts w:cs="Arial"/>
        </w:rPr>
        <w:t>акции</w:t>
      </w:r>
      <w:r w:rsidRPr="00C710B1">
        <w:rPr>
          <w:rFonts w:cs="Arial"/>
        </w:rPr>
        <w:t xml:space="preserve"> Закона Магаданской области</w:t>
      </w:r>
      <w:r w:rsidR="00157BB1" w:rsidRPr="00C710B1">
        <w:rPr>
          <w:rFonts w:cs="Arial"/>
        </w:rPr>
        <w:t xml:space="preserve"> </w:t>
      </w:r>
      <w:hyperlink r:id="rId233" w:tgtFrame="ChangingDocument" w:history="1">
        <w:r w:rsidRPr="00C710B1">
          <w:rPr>
            <w:rStyle w:val="a4"/>
            <w:rFonts w:cs="Arial"/>
          </w:rPr>
          <w:t>от 28.10.2016 №2103-ОЗ</w:t>
        </w:r>
      </w:hyperlink>
      <w:r w:rsidRPr="00C710B1">
        <w:rPr>
          <w:rFonts w:cs="Arial"/>
        </w:rPr>
        <w:t>)</w:t>
      </w:r>
    </w:p>
    <w:p w:rsidR="00B6600A" w:rsidRPr="00C710B1" w:rsidRDefault="00B6600A" w:rsidP="00AD5CC8">
      <w:pPr>
        <w:ind w:firstLine="709"/>
        <w:rPr>
          <w:rFonts w:eastAsia="Calibri" w:cs="Arial"/>
          <w:lang w:eastAsia="en-US"/>
        </w:rPr>
      </w:pPr>
      <w:r w:rsidRPr="00C710B1">
        <w:rPr>
          <w:rFonts w:eastAsia="Calibri" w:cs="Arial"/>
          <w:lang w:eastAsia="en-US"/>
        </w:rPr>
        <w:t>(</w:t>
      </w:r>
      <w:r w:rsidR="00157BB1" w:rsidRPr="00C710B1">
        <w:rPr>
          <w:rFonts w:cs="Arial"/>
        </w:rPr>
        <w:t xml:space="preserve">подпункт 2 изложен в редакции Закона </w:t>
      </w:r>
      <w:r w:rsidRPr="00C710B1">
        <w:rPr>
          <w:rFonts w:eastAsia="Calibri" w:cs="Arial"/>
          <w:lang w:eastAsia="en-US"/>
        </w:rPr>
        <w:t xml:space="preserve">Магаданской области </w:t>
      </w:r>
      <w:hyperlink r:id="rId234" w:tgtFrame="ChangingDocument" w:history="1">
        <w:r w:rsidRPr="00C710B1">
          <w:rPr>
            <w:rFonts w:eastAsia="Calibri" w:cs="Arial"/>
            <w:color w:val="0000FF"/>
            <w:lang w:eastAsia="en-US"/>
          </w:rPr>
          <w:t>от 02.12.2016 №2114-ОЗ</w:t>
        </w:r>
      </w:hyperlink>
      <w:r w:rsidRPr="00C710B1">
        <w:rPr>
          <w:rFonts w:eastAsia="Calibri" w:cs="Arial"/>
          <w:lang w:eastAsia="en-US"/>
        </w:rPr>
        <w:t>)</w:t>
      </w:r>
    </w:p>
    <w:p w:rsidR="003C39EE" w:rsidRPr="00C710B1" w:rsidRDefault="003C39EE" w:rsidP="00AD5CC8">
      <w:pPr>
        <w:pStyle w:val="ConsPlusNonformat"/>
        <w:ind w:firstLine="709"/>
        <w:jc w:val="both"/>
        <w:rPr>
          <w:rFonts w:ascii="Arial" w:hAnsi="Arial" w:cs="Arial"/>
          <w:sz w:val="24"/>
          <w:szCs w:val="24"/>
        </w:rPr>
      </w:pPr>
      <w:r w:rsidRPr="00C710B1">
        <w:rPr>
          <w:rFonts w:ascii="Arial" w:hAnsi="Arial" w:cs="Arial"/>
          <w:sz w:val="24"/>
          <w:szCs w:val="24"/>
        </w:rPr>
        <w:t xml:space="preserve">(в редакции </w:t>
      </w:r>
      <w:hyperlink r:id="rId235" w:tgtFrame="ChangingDocument" w:history="1">
        <w:r w:rsidRPr="00C710B1">
          <w:rPr>
            <w:rStyle w:val="a4"/>
            <w:rFonts w:ascii="Arial" w:hAnsi="Arial" w:cs="Arial"/>
            <w:sz w:val="24"/>
            <w:szCs w:val="24"/>
          </w:rPr>
          <w:t>Закона Магаданской области от 26.03.2019 №2363-ОЗ</w:t>
        </w:r>
      </w:hyperlink>
      <w:r w:rsidRPr="00C710B1">
        <w:rPr>
          <w:rFonts w:ascii="Arial" w:hAnsi="Arial" w:cs="Arial"/>
          <w:sz w:val="24"/>
          <w:szCs w:val="24"/>
        </w:rPr>
        <w:t>)</w:t>
      </w:r>
    </w:p>
    <w:p w:rsidR="005C4246" w:rsidRPr="00C710B1" w:rsidRDefault="005C4246" w:rsidP="00AD5CC8">
      <w:pPr>
        <w:ind w:firstLine="709"/>
        <w:rPr>
          <w:rFonts w:cs="Arial"/>
        </w:rPr>
      </w:pPr>
      <w:r w:rsidRPr="00C710B1">
        <w:rPr>
          <w:rFonts w:cs="Arial"/>
        </w:rPr>
        <w:t xml:space="preserve">3) </w:t>
      </w:r>
      <w:r w:rsidR="00A5102E" w:rsidRPr="00C710B1">
        <w:rPr>
          <w:rFonts w:eastAsiaTheme="minorHAnsi" w:cs="Arial"/>
        </w:rPr>
        <w:t>руководитель, заместитель руководителя, консультант управления по вопросам региональной безопасности аппарата губернатора Магаданской области</w:t>
      </w:r>
      <w:r w:rsidR="00471D63" w:rsidRPr="00C710B1">
        <w:rPr>
          <w:rFonts w:eastAsiaTheme="minorHAnsi" w:cs="Arial"/>
        </w:rPr>
        <w:t xml:space="preserve"> и Правительства Магаданской области </w:t>
      </w:r>
      <w:r w:rsidR="00A5102E" w:rsidRPr="00C710B1">
        <w:rPr>
          <w:rFonts w:eastAsiaTheme="minorHAnsi" w:cs="Arial"/>
        </w:rPr>
        <w:t xml:space="preserve"> об административных правонарушениях, предусмотренных статьями 3.1, 3.3, пунктом 1 статьи 3.17, </w:t>
      </w:r>
      <w:r w:rsidR="009B66DD" w:rsidRPr="006F7A48">
        <w:rPr>
          <w:rFonts w:cs="Arial"/>
        </w:rPr>
        <w:t>статьями 3</w:t>
      </w:r>
      <w:r w:rsidR="009B66DD" w:rsidRPr="006F7A48">
        <w:rPr>
          <w:rFonts w:cs="Arial"/>
          <w:vertAlign w:val="superscript"/>
        </w:rPr>
        <w:t>20</w:t>
      </w:r>
      <w:r w:rsidR="009B66DD" w:rsidRPr="006F7A48">
        <w:rPr>
          <w:rFonts w:cs="Arial"/>
        </w:rPr>
        <w:t>,</w:t>
      </w:r>
      <w:r w:rsidR="009B66DD" w:rsidRPr="006F7A48">
        <w:rPr>
          <w:rFonts w:cs="Arial"/>
          <w:vertAlign w:val="superscript"/>
        </w:rPr>
        <w:t xml:space="preserve">   </w:t>
      </w:r>
      <w:r w:rsidR="009B66DD" w:rsidRPr="006F7A48">
        <w:rPr>
          <w:rFonts w:cs="Arial"/>
        </w:rPr>
        <w:t xml:space="preserve"> 3</w:t>
      </w:r>
      <w:r w:rsidR="009B66DD" w:rsidRPr="006F7A48">
        <w:rPr>
          <w:rFonts w:cs="Arial"/>
          <w:vertAlign w:val="superscript"/>
        </w:rPr>
        <w:t>21</w:t>
      </w:r>
      <w:r w:rsidR="009B66DD" w:rsidRPr="006F7A48">
        <w:rPr>
          <w:rFonts w:cs="Arial"/>
        </w:rPr>
        <w:t>, 3</w:t>
      </w:r>
      <w:r w:rsidR="009B66DD" w:rsidRPr="006F7A48">
        <w:rPr>
          <w:rFonts w:cs="Arial"/>
          <w:vertAlign w:val="superscript"/>
        </w:rPr>
        <w:t>24</w:t>
      </w:r>
      <w:r w:rsidR="00A5102E" w:rsidRPr="00C710B1">
        <w:rPr>
          <w:rFonts w:eastAsiaTheme="minorHAnsi" w:cs="Arial"/>
        </w:rPr>
        <w:t xml:space="preserve">, пунктом 1 статьи 4.1, </w:t>
      </w:r>
      <w:r w:rsidR="00A5102E" w:rsidRPr="00C710B1">
        <w:rPr>
          <w:rFonts w:eastAsiaTheme="minorHAnsi" w:cs="Arial"/>
          <w:lang w:eastAsia="en-US"/>
        </w:rPr>
        <w:t xml:space="preserve">статьей 4.6 </w:t>
      </w:r>
      <w:r w:rsidR="00A5102E" w:rsidRPr="00C710B1">
        <w:rPr>
          <w:rFonts w:eastAsiaTheme="minorHAnsi" w:cs="Arial"/>
        </w:rPr>
        <w:t>настоящего Закона;</w:t>
      </w:r>
    </w:p>
    <w:p w:rsidR="00A5102E" w:rsidRPr="00C710B1" w:rsidRDefault="00A5102E" w:rsidP="00AD5CC8">
      <w:pPr>
        <w:pStyle w:val="text"/>
        <w:ind w:firstLine="709"/>
      </w:pPr>
      <w:r w:rsidRPr="00C710B1">
        <w:t xml:space="preserve">(в редакции Закона Магаданской области </w:t>
      </w:r>
      <w:hyperlink r:id="rId236" w:tgtFrame="ChangingDocument" w:history="1">
        <w:r w:rsidRPr="00C710B1">
          <w:rPr>
            <w:rStyle w:val="a4"/>
          </w:rPr>
          <w:t>от 19.06.2018 №2280-оз)</w:t>
        </w:r>
      </w:hyperlink>
    </w:p>
    <w:p w:rsidR="005C4246" w:rsidRPr="00C710B1" w:rsidRDefault="005C4246" w:rsidP="00AD5CC8">
      <w:pPr>
        <w:autoSpaceDE w:val="0"/>
        <w:autoSpaceDN w:val="0"/>
        <w:adjustRightInd w:val="0"/>
        <w:ind w:firstLine="709"/>
        <w:outlineLvl w:val="1"/>
        <w:rPr>
          <w:rFonts w:cs="Arial"/>
        </w:rPr>
      </w:pPr>
      <w:r w:rsidRPr="00C710B1">
        <w:rPr>
          <w:rFonts w:cs="Arial"/>
        </w:rPr>
        <w:t>(</w:t>
      </w:r>
      <w:r w:rsidR="00157BB1" w:rsidRPr="00C710B1">
        <w:rPr>
          <w:rFonts w:cs="Arial"/>
        </w:rPr>
        <w:t xml:space="preserve">подпункт </w:t>
      </w:r>
      <w:r w:rsidRPr="00C710B1">
        <w:rPr>
          <w:rFonts w:cs="Arial"/>
        </w:rPr>
        <w:t xml:space="preserve">3 </w:t>
      </w:r>
      <w:r w:rsidR="00157BB1" w:rsidRPr="00C710B1">
        <w:rPr>
          <w:rFonts w:cs="Arial"/>
        </w:rPr>
        <w:t xml:space="preserve">изложен в редакции </w:t>
      </w:r>
      <w:r w:rsidRPr="00C710B1">
        <w:rPr>
          <w:rFonts w:cs="Arial"/>
        </w:rPr>
        <w:t>Закона Магаданской области</w:t>
      </w:r>
      <w:r w:rsidR="00157BB1" w:rsidRPr="00C710B1">
        <w:rPr>
          <w:rFonts w:cs="Arial"/>
        </w:rPr>
        <w:t xml:space="preserve"> </w:t>
      </w:r>
      <w:hyperlink r:id="rId237" w:tgtFrame="ChangingDocument" w:history="1">
        <w:r w:rsidRPr="00C710B1">
          <w:rPr>
            <w:rStyle w:val="a4"/>
            <w:rFonts w:cs="Arial"/>
          </w:rPr>
          <w:t>от 28.10.2016 №2103-ОЗ</w:t>
        </w:r>
      </w:hyperlink>
      <w:r w:rsidRPr="00C710B1">
        <w:rPr>
          <w:rFonts w:cs="Arial"/>
        </w:rPr>
        <w:t>)</w:t>
      </w:r>
    </w:p>
    <w:p w:rsidR="00B6600A" w:rsidRPr="00C710B1" w:rsidRDefault="00B6600A" w:rsidP="00AD5CC8">
      <w:pPr>
        <w:ind w:firstLine="709"/>
        <w:rPr>
          <w:rFonts w:eastAsia="Calibri" w:cs="Arial"/>
          <w:lang w:eastAsia="en-US"/>
        </w:rPr>
      </w:pPr>
      <w:r w:rsidRPr="00C710B1">
        <w:rPr>
          <w:rFonts w:eastAsia="Calibri" w:cs="Arial"/>
          <w:lang w:eastAsia="en-US"/>
        </w:rPr>
        <w:t>(</w:t>
      </w:r>
      <w:r w:rsidR="00157BB1" w:rsidRPr="00C710B1">
        <w:rPr>
          <w:rFonts w:cs="Arial"/>
        </w:rPr>
        <w:t xml:space="preserve">подпункт </w:t>
      </w:r>
      <w:r w:rsidRPr="00C710B1">
        <w:rPr>
          <w:rFonts w:eastAsia="Calibri" w:cs="Arial"/>
          <w:lang w:eastAsia="en-US"/>
        </w:rPr>
        <w:t>3</w:t>
      </w:r>
      <w:r w:rsidR="00157BB1" w:rsidRPr="00C710B1">
        <w:rPr>
          <w:rFonts w:eastAsia="Calibri" w:cs="Arial"/>
          <w:lang w:eastAsia="en-US"/>
        </w:rPr>
        <w:t xml:space="preserve"> </w:t>
      </w:r>
      <w:r w:rsidR="00157BB1" w:rsidRPr="00C710B1">
        <w:rPr>
          <w:rFonts w:cs="Arial"/>
        </w:rPr>
        <w:t xml:space="preserve">изложен в редакции </w:t>
      </w:r>
      <w:r w:rsidRPr="00C710B1">
        <w:rPr>
          <w:rFonts w:eastAsia="Calibri" w:cs="Arial"/>
          <w:lang w:eastAsia="en-US"/>
        </w:rPr>
        <w:t xml:space="preserve">Закона Магаданской области </w:t>
      </w:r>
      <w:hyperlink r:id="rId238" w:tgtFrame="ChangingDocument" w:history="1">
        <w:r w:rsidRPr="00C710B1">
          <w:rPr>
            <w:rFonts w:eastAsia="Calibri" w:cs="Arial"/>
            <w:color w:val="0000FF"/>
            <w:lang w:eastAsia="en-US"/>
          </w:rPr>
          <w:t>от 02.12.2016 №2114-ОЗ</w:t>
        </w:r>
      </w:hyperlink>
      <w:r w:rsidRPr="00C710B1">
        <w:rPr>
          <w:rFonts w:eastAsia="Calibri" w:cs="Arial"/>
          <w:lang w:eastAsia="en-US"/>
        </w:rPr>
        <w:t>)</w:t>
      </w:r>
    </w:p>
    <w:p w:rsidR="00471D63" w:rsidRPr="00C710B1" w:rsidRDefault="00471D63" w:rsidP="00AD5CC8">
      <w:pPr>
        <w:ind w:firstLine="709"/>
        <w:rPr>
          <w:rFonts w:cs="Arial"/>
        </w:rPr>
      </w:pPr>
      <w:r w:rsidRPr="00C710B1">
        <w:rPr>
          <w:rFonts w:cs="Arial"/>
        </w:rPr>
        <w:t>(</w:t>
      </w:r>
      <w:r w:rsidR="00157BB1" w:rsidRPr="00C710B1">
        <w:rPr>
          <w:rFonts w:cs="Arial"/>
        </w:rPr>
        <w:t xml:space="preserve">подпункт </w:t>
      </w:r>
      <w:r w:rsidRPr="00C710B1">
        <w:rPr>
          <w:rFonts w:cs="Arial"/>
        </w:rPr>
        <w:t xml:space="preserve">3 </w:t>
      </w:r>
      <w:r w:rsidR="00157BB1" w:rsidRPr="00C710B1">
        <w:rPr>
          <w:rFonts w:cs="Arial"/>
        </w:rPr>
        <w:t xml:space="preserve">изложен в редакции Закона </w:t>
      </w:r>
      <w:r w:rsidRPr="00C710B1">
        <w:rPr>
          <w:rFonts w:cs="Arial"/>
        </w:rPr>
        <w:t xml:space="preserve">Магаданской области </w:t>
      </w:r>
      <w:hyperlink r:id="rId239" w:tgtFrame="ChangingDocument" w:history="1">
        <w:r w:rsidRPr="00C710B1">
          <w:rPr>
            <w:rFonts w:cs="Arial"/>
            <w:color w:val="0000FF"/>
          </w:rPr>
          <w:t>от 26.12.2018 №2329-ОЗ</w:t>
        </w:r>
      </w:hyperlink>
      <w:r w:rsidRPr="00C710B1">
        <w:rPr>
          <w:rFonts w:cs="Arial"/>
          <w:color w:val="0000FF"/>
        </w:rPr>
        <w:t>)</w:t>
      </w:r>
    </w:p>
    <w:p w:rsidR="00E012A7" w:rsidRPr="00C710B1" w:rsidRDefault="00E012A7" w:rsidP="00AD5CC8">
      <w:pPr>
        <w:ind w:firstLine="709"/>
        <w:rPr>
          <w:rFonts w:cs="Arial"/>
        </w:rPr>
      </w:pPr>
      <w:r w:rsidRPr="00C710B1">
        <w:rPr>
          <w:rFonts w:cs="Arial"/>
        </w:rPr>
        <w:t xml:space="preserve">(подпункт </w:t>
      </w:r>
      <w:r w:rsidR="00157BB1" w:rsidRPr="00C710B1">
        <w:rPr>
          <w:rFonts w:cs="Arial"/>
        </w:rPr>
        <w:t xml:space="preserve">3 изложен </w:t>
      </w:r>
      <w:r w:rsidRPr="00C710B1">
        <w:rPr>
          <w:rFonts w:cs="Arial"/>
        </w:rPr>
        <w:t xml:space="preserve">в редакции Закона Магаданской области </w:t>
      </w:r>
      <w:hyperlink r:id="rId240" w:tgtFrame="ChangingDocument" w:history="1">
        <w:r w:rsidRPr="00C710B1">
          <w:rPr>
            <w:rStyle w:val="a4"/>
            <w:rFonts w:cs="Arial"/>
          </w:rPr>
          <w:t>от 18.03.2019 №2360-ОЗ</w:t>
        </w:r>
      </w:hyperlink>
      <w:r w:rsidRPr="00C710B1">
        <w:rPr>
          <w:rFonts w:cs="Arial"/>
        </w:rPr>
        <w:t>)</w:t>
      </w:r>
    </w:p>
    <w:p w:rsidR="00F41E82" w:rsidRPr="00B4362F" w:rsidRDefault="00F41E82" w:rsidP="00F41E82">
      <w:pPr>
        <w:autoSpaceDE w:val="0"/>
        <w:autoSpaceDN w:val="0"/>
        <w:adjustRightInd w:val="0"/>
        <w:ind w:firstLine="709"/>
        <w:rPr>
          <w:rFonts w:cs="Arial"/>
        </w:rPr>
      </w:pPr>
      <w:r>
        <w:rPr>
          <w:rFonts w:cs="Arial"/>
        </w:rPr>
        <w:t xml:space="preserve">(подпункт 3 изложен в редакции </w:t>
      </w:r>
      <w:hyperlink r:id="rId241" w:tgtFrame="ChangingDocument" w:history="1">
        <w:r>
          <w:rPr>
            <w:rStyle w:val="a4"/>
            <w:rFonts w:cs="Arial"/>
          </w:rPr>
          <w:t>З</w:t>
        </w:r>
        <w:r w:rsidRPr="00F41E82">
          <w:rPr>
            <w:rStyle w:val="a4"/>
            <w:rFonts w:cs="Arial"/>
          </w:rPr>
          <w:t>акон</w:t>
        </w:r>
        <w:r>
          <w:rPr>
            <w:rStyle w:val="a4"/>
            <w:rFonts w:cs="Arial"/>
          </w:rPr>
          <w:t>а</w:t>
        </w:r>
        <w:r w:rsidRPr="00F41E82">
          <w:rPr>
            <w:rStyle w:val="a4"/>
            <w:rFonts w:cs="Arial"/>
          </w:rPr>
          <w:t xml:space="preserve"> Магаданской области от 06.03.2020 №2464-ОЗ</w:t>
        </w:r>
      </w:hyperlink>
      <w:r>
        <w:rPr>
          <w:rFonts w:cs="Arial"/>
        </w:rPr>
        <w:t>)</w:t>
      </w:r>
    </w:p>
    <w:p w:rsidR="00953E36" w:rsidRPr="00C710B1" w:rsidRDefault="00953E36" w:rsidP="00953E36">
      <w:pPr>
        <w:pStyle w:val="article"/>
        <w:ind w:firstLine="709"/>
        <w:rPr>
          <w:sz w:val="24"/>
          <w:szCs w:val="24"/>
        </w:rPr>
      </w:pPr>
      <w:r w:rsidRPr="00C710B1">
        <w:t>(</w:t>
      </w:r>
      <w:r>
        <w:t>подпункт 3</w:t>
      </w:r>
      <w:r w:rsidRPr="00C710B1">
        <w:t xml:space="preserve"> </w:t>
      </w:r>
      <w:r>
        <w:t>изложен</w:t>
      </w:r>
      <w:r w:rsidRPr="00C710B1">
        <w:t xml:space="preserve"> в редакции </w:t>
      </w:r>
      <w:hyperlink r:id="rId242" w:tgtFrame="ChangingDocument" w:history="1">
        <w:r w:rsidRPr="00953E36">
          <w:rPr>
            <w:rStyle w:val="a4"/>
          </w:rPr>
          <w:t xml:space="preserve">Закона Магаданской области </w:t>
        </w:r>
        <w:r w:rsidRPr="00953E36">
          <w:rPr>
            <w:rStyle w:val="a4"/>
            <w:sz w:val="24"/>
            <w:szCs w:val="24"/>
          </w:rPr>
          <w:t>18.06.2020 №2507-ОЗ</w:t>
        </w:r>
      </w:hyperlink>
      <w:r>
        <w:rPr>
          <w:sz w:val="24"/>
          <w:szCs w:val="24"/>
        </w:rPr>
        <w:t>)</w:t>
      </w:r>
    </w:p>
    <w:p w:rsidR="009B66DD" w:rsidRDefault="009B66DD" w:rsidP="00AD5CC8">
      <w:pPr>
        <w:ind w:firstLine="709"/>
        <w:rPr>
          <w:rFonts w:cs="Arial"/>
        </w:rPr>
      </w:pPr>
      <w:r w:rsidRPr="009B66DD">
        <w:rPr>
          <w:rFonts w:cs="Arial"/>
          <w:bCs/>
        </w:rPr>
        <w:t>(</w:t>
      </w:r>
      <w:r>
        <w:rPr>
          <w:rFonts w:cs="Arial"/>
          <w:bCs/>
        </w:rPr>
        <w:t>подпункт 3 изложен в редакции</w:t>
      </w:r>
      <w:r w:rsidRPr="009B66DD">
        <w:rPr>
          <w:rFonts w:cs="Arial"/>
          <w:bCs/>
        </w:rPr>
        <w:t xml:space="preserve"> Закон</w:t>
      </w:r>
      <w:r>
        <w:rPr>
          <w:rFonts w:cs="Arial"/>
          <w:bCs/>
        </w:rPr>
        <w:t>а</w:t>
      </w:r>
      <w:r w:rsidRPr="009B66DD">
        <w:rPr>
          <w:rFonts w:cs="Arial"/>
          <w:bCs/>
        </w:rPr>
        <w:t xml:space="preserve"> Магаданской области </w:t>
      </w:r>
      <w:hyperlink r:id="rId243" w:tgtFrame="Cancelling" w:history="1">
        <w:r w:rsidRPr="009B66DD">
          <w:rPr>
            <w:rStyle w:val="a4"/>
            <w:rFonts w:cs="Arial"/>
            <w:bCs/>
          </w:rPr>
          <w:t>от 04.12.2020 №2545-ОЗ</w:t>
        </w:r>
      </w:hyperlink>
      <w:r>
        <w:rPr>
          <w:rFonts w:cs="Arial"/>
          <w:bCs/>
        </w:rPr>
        <w:t>)</w:t>
      </w:r>
    </w:p>
    <w:p w:rsidR="005C4246" w:rsidRPr="00C710B1" w:rsidRDefault="005C4246" w:rsidP="00AD5CC8">
      <w:pPr>
        <w:ind w:firstLine="709"/>
        <w:rPr>
          <w:rFonts w:cs="Arial"/>
        </w:rPr>
      </w:pPr>
      <w:r w:rsidRPr="00C710B1">
        <w:rPr>
          <w:rFonts w:cs="Arial"/>
        </w:rPr>
        <w:t>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статьи 2.6 (в части предоставления государственных услуг) настоящего Закона;</w:t>
      </w:r>
    </w:p>
    <w:p w:rsidR="005C4246" w:rsidRPr="00C710B1" w:rsidRDefault="005C4246" w:rsidP="00AD5CC8">
      <w:pPr>
        <w:ind w:firstLine="709"/>
        <w:rPr>
          <w:rFonts w:cs="Arial"/>
          <w:color w:val="FF0000"/>
        </w:rPr>
      </w:pPr>
      <w:r w:rsidRPr="00C710B1">
        <w:rPr>
          <w:rFonts w:cs="Arial"/>
        </w:rPr>
        <w:t>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статьи 4.4 настоящего Закона;</w:t>
      </w:r>
    </w:p>
    <w:p w:rsidR="005C4246" w:rsidRPr="00C710B1" w:rsidRDefault="005C4246" w:rsidP="00AD5CC8">
      <w:pPr>
        <w:ind w:firstLine="709"/>
        <w:rPr>
          <w:rFonts w:cs="Arial"/>
        </w:rPr>
      </w:pPr>
      <w:r w:rsidRPr="00C710B1">
        <w:rPr>
          <w:rFonts w:cs="Arial"/>
        </w:rPr>
        <w:lastRenderedPageBreak/>
        <w:t>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стать</w:t>
      </w:r>
      <w:r w:rsidR="0012164F" w:rsidRPr="00C710B1">
        <w:rPr>
          <w:rFonts w:cs="Arial"/>
        </w:rPr>
        <w:t>ями</w:t>
      </w:r>
      <w:r w:rsidRPr="00C710B1">
        <w:rPr>
          <w:rFonts w:cs="Arial"/>
        </w:rPr>
        <w:t xml:space="preserve"> 6.7</w:t>
      </w:r>
      <w:r w:rsidR="0012164F" w:rsidRPr="00C710B1">
        <w:rPr>
          <w:rFonts w:cs="Arial"/>
        </w:rPr>
        <w:t>,6.20</w:t>
      </w:r>
      <w:r w:rsidRPr="00C710B1">
        <w:rPr>
          <w:rFonts w:cs="Arial"/>
        </w:rPr>
        <w:t xml:space="preserve"> настоящего Закона.</w:t>
      </w:r>
    </w:p>
    <w:p w:rsidR="0012164F" w:rsidRPr="00C710B1" w:rsidRDefault="0012164F" w:rsidP="00AD5CC8">
      <w:pPr>
        <w:pStyle w:val="text"/>
        <w:ind w:firstLine="709"/>
      </w:pPr>
      <w:r w:rsidRPr="00C710B1">
        <w:t xml:space="preserve">(подпункт 6 </w:t>
      </w:r>
      <w:r w:rsidR="00157BB1" w:rsidRPr="00C710B1">
        <w:t xml:space="preserve">изложен </w:t>
      </w:r>
      <w:r w:rsidRPr="00C710B1">
        <w:t xml:space="preserve">в редакции </w:t>
      </w:r>
      <w:hyperlink r:id="rId244" w:tgtFrame="ChangingDocument" w:history="1">
        <w:r w:rsidRPr="00C710B1">
          <w:rPr>
            <w:rStyle w:val="a4"/>
          </w:rPr>
          <w:t>Закона Магаданской области от 14.06.2019 №2381-ОЗ</w:t>
        </w:r>
      </w:hyperlink>
      <w:r w:rsidRPr="00C710B1">
        <w:t>)</w:t>
      </w:r>
    </w:p>
    <w:p w:rsidR="005C4246" w:rsidRPr="00C710B1" w:rsidRDefault="005C4246" w:rsidP="00AD5CC8">
      <w:pPr>
        <w:ind w:firstLine="709"/>
        <w:rPr>
          <w:rFonts w:cs="Arial"/>
        </w:rPr>
      </w:pPr>
      <w:r w:rsidRPr="00C710B1">
        <w:rPr>
          <w:rFonts w:cs="Arial"/>
        </w:rPr>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 пункта 1 настоящей статьи, устанавливаются постановлением Правительства Магаданской области.</w:t>
      </w:r>
    </w:p>
    <w:p w:rsidR="005C4246" w:rsidRPr="00C710B1" w:rsidRDefault="005C4246" w:rsidP="00AD5CC8">
      <w:pPr>
        <w:pStyle w:val="article"/>
        <w:ind w:firstLine="709"/>
        <w:rPr>
          <w:sz w:val="24"/>
          <w:szCs w:val="24"/>
        </w:rPr>
      </w:pPr>
      <w:r w:rsidRPr="00C710B1">
        <w:rPr>
          <w:sz w:val="24"/>
          <w:szCs w:val="24"/>
        </w:rPr>
        <w:t>3. Наименования должностей должностных</w:t>
      </w:r>
      <w:r w:rsidR="00157BB1" w:rsidRPr="00C710B1">
        <w:rPr>
          <w:sz w:val="24"/>
          <w:szCs w:val="24"/>
        </w:rPr>
        <w:t xml:space="preserve"> </w:t>
      </w:r>
      <w:r w:rsidRPr="00C710B1">
        <w:rPr>
          <w:sz w:val="24"/>
          <w:szCs w:val="24"/>
        </w:rPr>
        <w:t>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5C4246" w:rsidRPr="00C710B1" w:rsidRDefault="005C4246" w:rsidP="00AD5CC8">
      <w:pPr>
        <w:pStyle w:val="article"/>
        <w:ind w:firstLine="709"/>
        <w:rPr>
          <w:sz w:val="24"/>
          <w:szCs w:val="24"/>
        </w:rPr>
      </w:pPr>
    </w:p>
    <w:p w:rsidR="005C4246" w:rsidRPr="00C710B1" w:rsidRDefault="002C5D9F" w:rsidP="002C5D9F">
      <w:pPr>
        <w:pStyle w:val="text"/>
        <w:ind w:firstLine="709"/>
      </w:pPr>
      <w:r w:rsidRPr="00C710B1">
        <w:rPr>
          <w:b/>
          <w:bCs/>
        </w:rPr>
        <w:t xml:space="preserve">10.2. </w:t>
      </w:r>
      <w:r w:rsidR="005C4246" w:rsidRPr="00C710B1">
        <w:t xml:space="preserve">(статья 10.2 исключена Законом Магаданской области </w:t>
      </w:r>
      <w:hyperlink r:id="rId245" w:tgtFrame="ChangingDocument" w:history="1">
        <w:r w:rsidR="005C4246" w:rsidRPr="00C710B1">
          <w:rPr>
            <w:rStyle w:val="a4"/>
          </w:rPr>
          <w:t>от 02.12.2011 №1446-ОЗ</w:t>
        </w:r>
      </w:hyperlink>
      <w:r w:rsidR="005C4246" w:rsidRPr="00C710B1">
        <w:t>)</w:t>
      </w:r>
    </w:p>
    <w:p w:rsidR="005C4246" w:rsidRPr="00C710B1" w:rsidRDefault="005C4246" w:rsidP="00AD5CC8">
      <w:pPr>
        <w:autoSpaceDE w:val="0"/>
        <w:autoSpaceDN w:val="0"/>
        <w:adjustRightInd w:val="0"/>
        <w:ind w:firstLine="709"/>
        <w:rPr>
          <w:rFonts w:cs="Arial"/>
        </w:rPr>
      </w:pPr>
    </w:p>
    <w:p w:rsidR="005C4246" w:rsidRPr="00C710B1" w:rsidRDefault="005C4246" w:rsidP="002C5D9F">
      <w:pPr>
        <w:pStyle w:val="ConsPlusNormal"/>
        <w:ind w:firstLine="709"/>
        <w:jc w:val="both"/>
        <w:outlineLvl w:val="0"/>
      </w:pPr>
      <w:r w:rsidRPr="00C710B1">
        <w:t>Статья 10.3. </w:t>
      </w:r>
      <w:r w:rsidRPr="00C710B1">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Pr="00C710B1">
        <w:t xml:space="preserve">предусмотренных частью 1 статьи 19.4, статьей 19.4.1, </w:t>
      </w:r>
      <w:r w:rsidR="008335CC" w:rsidRPr="00C710B1">
        <w:t>частями 1, 31, 32 статьи 19.5</w:t>
      </w:r>
      <w:r w:rsidRPr="00C710B1">
        <w:t xml:space="preserve">, статьей 19.7 </w:t>
      </w:r>
      <w:hyperlink r:id="rId246" w:history="1">
        <w:r w:rsidRPr="00C710B1">
          <w:rPr>
            <w:rStyle w:val="a4"/>
          </w:rPr>
          <w:t>Кодекса Российской Федерации об административных правонарушениях</w:t>
        </w:r>
      </w:hyperlink>
      <w:r w:rsidRPr="00C710B1">
        <w:t xml:space="preserve">, при осуществлении муниципального контроля и об административных правонарушениях, предусмотренных </w:t>
      </w:r>
      <w:r w:rsidRPr="00C710B1">
        <w:rPr>
          <w:spacing w:val="-2"/>
        </w:rPr>
        <w:t>статьями 5.21, 15.1, 15.11, 15.14-15.15</w:t>
      </w:r>
      <w:r w:rsidRPr="00C710B1">
        <w:rPr>
          <w:spacing w:val="-2"/>
          <w:vertAlign w:val="superscript"/>
        </w:rPr>
        <w:t>16</w:t>
      </w:r>
      <w:r w:rsidRPr="00C710B1">
        <w:rPr>
          <w:spacing w:val="-2"/>
        </w:rPr>
        <w:t>, частью 1 статьи 19.4, статьей 19.4</w:t>
      </w:r>
      <w:r w:rsidRPr="00C710B1">
        <w:rPr>
          <w:spacing w:val="-2"/>
          <w:vertAlign w:val="superscript"/>
        </w:rPr>
        <w:t>1</w:t>
      </w:r>
      <w:r w:rsidRPr="00C710B1">
        <w:rPr>
          <w:spacing w:val="-2"/>
        </w:rPr>
        <w:t xml:space="preserve">, </w:t>
      </w:r>
      <w:r w:rsidRPr="00C710B1">
        <w:t>частями 20 и 20.1 статьи 19.5</w:t>
      </w:r>
      <w:r w:rsidRPr="00C710B1">
        <w:rPr>
          <w:spacing w:val="-2"/>
        </w:rPr>
        <w:t xml:space="preserve">, статьями 19.6 и 19.7 </w:t>
      </w:r>
      <w:r w:rsidRPr="00C710B1">
        <w:t>Кодекса Российской Федерации об административных правонарушениях</w:t>
      </w:r>
      <w:r w:rsidRPr="00C710B1">
        <w:rPr>
          <w:spacing w:val="-2"/>
        </w:rPr>
        <w:t>, при осуществлении муниципального финансового контроля</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(преамбула </w:t>
      </w:r>
      <w:r w:rsidR="002C5D9F" w:rsidRPr="00C710B1">
        <w:rPr>
          <w:rFonts w:cs="Arial"/>
        </w:rPr>
        <w:t xml:space="preserve">изложена </w:t>
      </w:r>
      <w:r w:rsidRPr="00C710B1">
        <w:rPr>
          <w:rFonts w:cs="Arial"/>
        </w:rPr>
        <w:t>в ред</w:t>
      </w:r>
      <w:r w:rsidR="002C5D9F" w:rsidRPr="00C710B1">
        <w:rPr>
          <w:rFonts w:cs="Arial"/>
        </w:rPr>
        <w:t>кции</w:t>
      </w:r>
      <w:r w:rsidRPr="00C710B1">
        <w:rPr>
          <w:rFonts w:cs="Arial"/>
        </w:rPr>
        <w:t xml:space="preserve"> Закона Магаданской области</w:t>
      </w:r>
      <w:r w:rsidR="002C5D9F" w:rsidRPr="00C710B1">
        <w:rPr>
          <w:rFonts w:cs="Arial"/>
        </w:rPr>
        <w:t xml:space="preserve"> </w:t>
      </w:r>
      <w:hyperlink r:id="rId247" w:tgtFrame="ChangingDocument" w:history="1">
        <w:r w:rsidRPr="00C710B1">
          <w:rPr>
            <w:rStyle w:val="a4"/>
            <w:rFonts w:cs="Arial"/>
          </w:rPr>
          <w:t>от 28.10.2016 №2096-ОЗ</w:t>
        </w:r>
      </w:hyperlink>
      <w:r w:rsidRPr="00C710B1">
        <w:rPr>
          <w:rFonts w:cs="Arial"/>
        </w:rPr>
        <w:t>)</w:t>
      </w:r>
    </w:p>
    <w:p w:rsidR="008335CC" w:rsidRPr="00C710B1" w:rsidRDefault="008335CC" w:rsidP="00AD5CC8">
      <w:pPr>
        <w:autoSpaceDE w:val="0"/>
        <w:autoSpaceDN w:val="0"/>
        <w:adjustRightInd w:val="0"/>
        <w:ind w:firstLine="709"/>
        <w:outlineLvl w:val="1"/>
        <w:rPr>
          <w:rFonts w:cs="Arial"/>
        </w:rPr>
      </w:pPr>
      <w:r w:rsidRPr="00C710B1">
        <w:rPr>
          <w:rFonts w:cs="Arial"/>
        </w:rPr>
        <w:t xml:space="preserve">(в редакции Закона Магаданской области </w:t>
      </w:r>
      <w:hyperlink r:id="rId248" w:tgtFrame="Logical" w:history="1">
        <w:r w:rsidRPr="00C710B1">
          <w:rPr>
            <w:rStyle w:val="a4"/>
            <w:rFonts w:cs="Arial"/>
          </w:rPr>
          <w:t>от 19.06.2018 №2283-ОЗ</w:t>
        </w:r>
      </w:hyperlink>
      <w:r w:rsidRPr="00C710B1">
        <w:rPr>
          <w:rFonts w:cs="Arial"/>
        </w:rPr>
        <w:t>)</w:t>
      </w:r>
    </w:p>
    <w:p w:rsidR="005C4246" w:rsidRPr="00C710B1" w:rsidRDefault="005C4246" w:rsidP="00AD5CC8">
      <w:pPr>
        <w:pStyle w:val="ConsPlusNormal"/>
        <w:ind w:firstLine="709"/>
        <w:jc w:val="both"/>
        <w:outlineLvl w:val="0"/>
        <w:rPr>
          <w:rFonts w:eastAsia="Calibri"/>
          <w:b w:val="0"/>
          <w:bCs w:val="0"/>
        </w:rPr>
      </w:pPr>
    </w:p>
    <w:p w:rsidR="005C4246" w:rsidRPr="00C710B1" w:rsidRDefault="005C4246" w:rsidP="00AD5CC8">
      <w:pPr>
        <w:autoSpaceDE w:val="0"/>
        <w:autoSpaceDN w:val="0"/>
        <w:adjustRightInd w:val="0"/>
        <w:ind w:firstLine="709"/>
        <w:rPr>
          <w:rFonts w:cs="Arial"/>
        </w:rPr>
      </w:pPr>
      <w:r w:rsidRPr="00C710B1">
        <w:rPr>
          <w:rFonts w:cs="Arial"/>
        </w:rPr>
        <w:t xml:space="preserve">1. Протоколы об административных правонарушениях, предусмотренных частью 1 статьи 19.4, статьей 19.4.1, </w:t>
      </w:r>
      <w:r w:rsidR="008335CC" w:rsidRPr="00C710B1">
        <w:rPr>
          <w:rFonts w:cs="Arial"/>
        </w:rPr>
        <w:t>частями 1, 31, 32 статьи 19.5</w:t>
      </w:r>
      <w:r w:rsidRPr="00C710B1">
        <w:rPr>
          <w:rFonts w:cs="Arial"/>
        </w:rPr>
        <w:t xml:space="preserve">, статьей 19.7 </w:t>
      </w:r>
      <w:hyperlink r:id="rId249" w:history="1">
        <w:r w:rsidRPr="00C710B1">
          <w:rPr>
            <w:rStyle w:val="a4"/>
            <w:rFonts w:cs="Arial"/>
          </w:rPr>
          <w:t>Кодекса Российской Федерации об административных правонарушениях</w:t>
        </w:r>
      </w:hyperlink>
      <w:r w:rsidRPr="00C710B1">
        <w:rPr>
          <w:rFonts w:cs="Arial"/>
        </w:rPr>
        <w:t>,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5C4246" w:rsidRPr="00C710B1" w:rsidRDefault="005C4246" w:rsidP="00AD5CC8">
      <w:pPr>
        <w:autoSpaceDE w:val="0"/>
        <w:autoSpaceDN w:val="0"/>
        <w:adjustRightInd w:val="0"/>
        <w:ind w:firstLine="709"/>
        <w:rPr>
          <w:rFonts w:cs="Arial"/>
        </w:rPr>
      </w:pPr>
      <w:r w:rsidRPr="00C710B1">
        <w:rPr>
          <w:rFonts w:cs="Arial"/>
        </w:rPr>
        <w:t>руководитель департамента (комитета, управления), начальник</w:t>
      </w:r>
      <w:r w:rsidR="002C5D9F" w:rsidRPr="00C710B1">
        <w:rPr>
          <w:rFonts w:cs="Arial"/>
        </w:rPr>
        <w:t xml:space="preserve"> отдела </w:t>
      </w:r>
      <w:r w:rsidRPr="00C710B1">
        <w:rPr>
          <w:rFonts w:cs="Arial"/>
        </w:rPr>
        <w:t>администрации городского округа, их</w:t>
      </w:r>
      <w:r w:rsidR="002C5D9F" w:rsidRPr="00C710B1">
        <w:rPr>
          <w:rFonts w:cs="Arial"/>
        </w:rPr>
        <w:t xml:space="preserve"> </w:t>
      </w:r>
      <w:r w:rsidRPr="00C710B1">
        <w:rPr>
          <w:rFonts w:cs="Arial"/>
        </w:rPr>
        <w:t>заместители;</w:t>
      </w:r>
    </w:p>
    <w:p w:rsidR="005C4246" w:rsidRPr="00C710B1" w:rsidRDefault="005C4246" w:rsidP="00AD5CC8">
      <w:pPr>
        <w:autoSpaceDE w:val="0"/>
        <w:autoSpaceDN w:val="0"/>
        <w:adjustRightInd w:val="0"/>
        <w:ind w:firstLine="709"/>
        <w:rPr>
          <w:rFonts w:cs="Arial"/>
        </w:rPr>
      </w:pPr>
      <w:r w:rsidRPr="00C710B1">
        <w:rPr>
          <w:rFonts w:cs="Arial"/>
        </w:rPr>
        <w:t>руководитель управления в составе департамента администрации городского округа;</w:t>
      </w:r>
    </w:p>
    <w:p w:rsidR="005C4246" w:rsidRPr="00C710B1" w:rsidRDefault="005C4246" w:rsidP="00AD5CC8">
      <w:pPr>
        <w:autoSpaceDE w:val="0"/>
        <w:autoSpaceDN w:val="0"/>
        <w:adjustRightInd w:val="0"/>
        <w:ind w:firstLine="709"/>
        <w:rPr>
          <w:rFonts w:cs="Arial"/>
        </w:rPr>
      </w:pPr>
      <w:r w:rsidRPr="00C710B1">
        <w:rPr>
          <w:rFonts w:cs="Arial"/>
        </w:rPr>
        <w:t>начальник отдела департамента (комитета, управления) администрации городского округа, их заместители;</w:t>
      </w:r>
    </w:p>
    <w:p w:rsidR="005C4246" w:rsidRPr="00C710B1" w:rsidRDefault="005C4246" w:rsidP="00AD5CC8">
      <w:pPr>
        <w:autoSpaceDE w:val="0"/>
        <w:autoSpaceDN w:val="0"/>
        <w:adjustRightInd w:val="0"/>
        <w:ind w:firstLine="709"/>
        <w:rPr>
          <w:rFonts w:cs="Arial"/>
        </w:rPr>
      </w:pPr>
      <w:r w:rsidRPr="00C710B1">
        <w:rPr>
          <w:rFonts w:cs="Arial"/>
        </w:rPr>
        <w:t xml:space="preserve">консультант, главный специалист, ведущий специалист. </w:t>
      </w:r>
    </w:p>
    <w:p w:rsidR="00364BA4" w:rsidRPr="00C710B1" w:rsidRDefault="00364BA4" w:rsidP="00AD5CC8">
      <w:pPr>
        <w:autoSpaceDE w:val="0"/>
        <w:autoSpaceDN w:val="0"/>
        <w:adjustRightInd w:val="0"/>
        <w:ind w:firstLine="709"/>
        <w:outlineLvl w:val="1"/>
        <w:rPr>
          <w:rFonts w:eastAsia="Calibri" w:cs="Arial"/>
          <w:lang w:eastAsia="en-US"/>
        </w:rPr>
      </w:pPr>
      <w:r w:rsidRPr="00C710B1">
        <w:rPr>
          <w:rFonts w:eastAsia="Calibri" w:cs="Arial"/>
          <w:lang w:eastAsia="en-US"/>
        </w:rPr>
        <w:t>(в ред</w:t>
      </w:r>
      <w:r w:rsidR="002C5D9F" w:rsidRPr="00C710B1">
        <w:rPr>
          <w:rFonts w:eastAsia="Calibri" w:cs="Arial"/>
          <w:lang w:eastAsia="en-US"/>
        </w:rPr>
        <w:t>акции</w:t>
      </w:r>
      <w:r w:rsidRPr="00C710B1">
        <w:rPr>
          <w:rFonts w:eastAsia="Calibri" w:cs="Arial"/>
          <w:lang w:eastAsia="en-US"/>
        </w:rPr>
        <w:t xml:space="preserve"> Закона Магаданской области </w:t>
      </w:r>
      <w:hyperlink r:id="rId250" w:tgtFrame="ChangingDocument" w:history="1">
        <w:r w:rsidRPr="00C710B1">
          <w:rPr>
            <w:rStyle w:val="a4"/>
            <w:rFonts w:eastAsia="Calibri" w:cs="Arial"/>
            <w:lang w:eastAsia="en-US"/>
          </w:rPr>
          <w:t>от 16.03.2018 №2253-ОЗ</w:t>
        </w:r>
      </w:hyperlink>
      <w:r w:rsidRPr="00C710B1">
        <w:rPr>
          <w:rFonts w:eastAsia="Calibri" w:cs="Arial"/>
          <w:lang w:eastAsia="en-US"/>
        </w:rPr>
        <w:t>)</w:t>
      </w:r>
    </w:p>
    <w:p w:rsidR="008335CC" w:rsidRPr="00C710B1" w:rsidRDefault="008335CC" w:rsidP="00AD5CC8">
      <w:pPr>
        <w:autoSpaceDE w:val="0"/>
        <w:autoSpaceDN w:val="0"/>
        <w:adjustRightInd w:val="0"/>
        <w:ind w:firstLine="709"/>
        <w:outlineLvl w:val="1"/>
        <w:rPr>
          <w:rFonts w:cs="Arial"/>
        </w:rPr>
      </w:pPr>
      <w:r w:rsidRPr="00C710B1">
        <w:rPr>
          <w:rFonts w:cs="Arial"/>
        </w:rPr>
        <w:t xml:space="preserve">(в редакции Закона Магаданской области </w:t>
      </w:r>
      <w:hyperlink r:id="rId251" w:tgtFrame="Logical" w:history="1">
        <w:r w:rsidRPr="00C710B1">
          <w:rPr>
            <w:rStyle w:val="a4"/>
            <w:rFonts w:cs="Arial"/>
          </w:rPr>
          <w:t>от 19.06.2018 №2283-ОЗ</w:t>
        </w:r>
      </w:hyperlink>
      <w:r w:rsidRPr="00C710B1">
        <w:rPr>
          <w:rFonts w:cs="Arial"/>
        </w:rPr>
        <w:t>)</w:t>
      </w:r>
    </w:p>
    <w:p w:rsidR="008335CC" w:rsidRPr="00C710B1" w:rsidRDefault="008335CC" w:rsidP="00AD5CC8">
      <w:pPr>
        <w:autoSpaceDE w:val="0"/>
        <w:autoSpaceDN w:val="0"/>
        <w:adjustRightInd w:val="0"/>
        <w:ind w:firstLine="709"/>
        <w:outlineLvl w:val="1"/>
        <w:rPr>
          <w:rFonts w:eastAsia="Calibri" w:cs="Arial"/>
          <w:lang w:eastAsia="en-US"/>
        </w:rPr>
      </w:pPr>
    </w:p>
    <w:p w:rsidR="00364BA4" w:rsidRPr="00C710B1" w:rsidRDefault="00364BA4" w:rsidP="002C5D9F">
      <w:pPr>
        <w:numPr>
          <w:ilvl w:val="1"/>
          <w:numId w:val="1"/>
        </w:numPr>
        <w:autoSpaceDE w:val="0"/>
        <w:autoSpaceDN w:val="0"/>
        <w:adjustRightInd w:val="0"/>
        <w:ind w:left="0" w:firstLine="709"/>
        <w:outlineLvl w:val="0"/>
        <w:rPr>
          <w:rFonts w:cs="Arial"/>
        </w:rPr>
      </w:pPr>
      <w:r w:rsidRPr="00C710B1">
        <w:rPr>
          <w:rFonts w:cs="Arial"/>
        </w:rPr>
        <w:lastRenderedPageBreak/>
        <w:t xml:space="preserve">Протоколы об административных правонарушениях, предусмотренных </w:t>
      </w:r>
      <w:hyperlink r:id="rId252" w:history="1">
        <w:r w:rsidRPr="00C710B1">
          <w:rPr>
            <w:rStyle w:val="a4"/>
            <w:rFonts w:cs="Arial"/>
          </w:rPr>
          <w:t>частью 1 статьи 19.4</w:t>
        </w:r>
      </w:hyperlink>
      <w:r w:rsidRPr="00C710B1">
        <w:rPr>
          <w:rFonts w:cs="Arial"/>
        </w:rPr>
        <w:t xml:space="preserve">, </w:t>
      </w:r>
      <w:hyperlink r:id="rId253" w:history="1">
        <w:r w:rsidRPr="00C710B1">
          <w:rPr>
            <w:rStyle w:val="a4"/>
            <w:rFonts w:cs="Arial"/>
          </w:rPr>
          <w:t>статьей 19.4.1</w:t>
        </w:r>
      </w:hyperlink>
      <w:r w:rsidRPr="00C710B1">
        <w:rPr>
          <w:rFonts w:cs="Arial"/>
        </w:rPr>
        <w:t xml:space="preserve">, </w:t>
      </w:r>
      <w:hyperlink r:id="rId254" w:history="1">
        <w:r w:rsidRPr="00C710B1">
          <w:rPr>
            <w:rStyle w:val="a4"/>
            <w:rFonts w:cs="Arial"/>
          </w:rPr>
          <w:t>частью 1 статьи 19.5</w:t>
        </w:r>
      </w:hyperlink>
      <w:r w:rsidRPr="00C710B1">
        <w:rPr>
          <w:rFonts w:cs="Arial"/>
        </w:rPr>
        <w:t xml:space="preserve">, </w:t>
      </w:r>
      <w:hyperlink r:id="rId255" w:history="1">
        <w:r w:rsidRPr="00C710B1">
          <w:rPr>
            <w:rStyle w:val="a4"/>
            <w:rFonts w:cs="Arial"/>
          </w:rPr>
          <w:t>статьей 19.7</w:t>
        </w:r>
      </w:hyperlink>
      <w:r w:rsidRPr="00C710B1">
        <w:rPr>
          <w:rFonts w:cs="Arial"/>
        </w:rPr>
        <w:t xml:space="preserve"> </w:t>
      </w:r>
      <w:hyperlink r:id="rId256" w:history="1">
        <w:r w:rsidRPr="00C710B1">
          <w:rPr>
            <w:rStyle w:val="a4"/>
            <w:rFonts w:cs="Arial"/>
          </w:rPr>
          <w:t>Кодекса Российской Федерации об административных правонарушениях</w:t>
        </w:r>
      </w:hyperlink>
      <w:r w:rsidRPr="00C710B1">
        <w:rPr>
          <w:rFonts w:cs="Arial"/>
        </w:rPr>
        <w:t>, вправе составлять должностные лица органов местного самоуправления – муниципальные жилищные инспекторы при осуществлении муниципального жилищного контроля.</w:t>
      </w:r>
    </w:p>
    <w:p w:rsidR="00364BA4" w:rsidRPr="00C710B1" w:rsidRDefault="00364BA4" w:rsidP="002C5D9F">
      <w:pPr>
        <w:autoSpaceDE w:val="0"/>
        <w:autoSpaceDN w:val="0"/>
        <w:adjustRightInd w:val="0"/>
        <w:ind w:firstLine="709"/>
        <w:outlineLvl w:val="1"/>
        <w:rPr>
          <w:rFonts w:eastAsia="Calibri" w:cs="Arial"/>
          <w:lang w:eastAsia="en-US"/>
        </w:rPr>
      </w:pPr>
      <w:r w:rsidRPr="00C710B1">
        <w:rPr>
          <w:rFonts w:eastAsia="Calibri" w:cs="Arial"/>
          <w:lang w:eastAsia="en-US"/>
        </w:rPr>
        <w:t xml:space="preserve">(введен Законом Магаданской области </w:t>
      </w:r>
      <w:hyperlink r:id="rId257" w:tgtFrame="ChangingDocument" w:history="1">
        <w:r w:rsidRPr="00C710B1">
          <w:rPr>
            <w:rStyle w:val="a4"/>
            <w:rFonts w:eastAsia="Calibri" w:cs="Arial"/>
            <w:lang w:eastAsia="en-US"/>
          </w:rPr>
          <w:t>от 16.03.2018 №2253-ОЗ</w:t>
        </w:r>
      </w:hyperlink>
      <w:r w:rsidRPr="00C710B1">
        <w:rPr>
          <w:rFonts w:eastAsia="Calibri" w:cs="Arial"/>
          <w:lang w:eastAsia="en-US"/>
        </w:rPr>
        <w:t>)</w:t>
      </w:r>
    </w:p>
    <w:p w:rsidR="00364BA4" w:rsidRPr="00C710B1" w:rsidRDefault="00364BA4" w:rsidP="00AD5CC8">
      <w:pPr>
        <w:autoSpaceDE w:val="0"/>
        <w:autoSpaceDN w:val="0"/>
        <w:adjustRightInd w:val="0"/>
        <w:ind w:left="1834" w:firstLine="709"/>
        <w:outlineLvl w:val="0"/>
        <w:rPr>
          <w:rFonts w:cs="Arial"/>
        </w:rPr>
      </w:pPr>
    </w:p>
    <w:p w:rsidR="005C4246" w:rsidRPr="00C710B1" w:rsidRDefault="005C4246" w:rsidP="00AD5CC8">
      <w:pPr>
        <w:autoSpaceDE w:val="0"/>
        <w:autoSpaceDN w:val="0"/>
        <w:adjustRightInd w:val="0"/>
        <w:ind w:firstLine="709"/>
        <w:outlineLvl w:val="0"/>
        <w:rPr>
          <w:rFonts w:cs="Arial"/>
        </w:rPr>
      </w:pPr>
      <w:r w:rsidRPr="00C710B1">
        <w:rPr>
          <w:rFonts w:cs="Arial"/>
        </w:rPr>
        <w:t xml:space="preserve">2. Протоколы об административных правонарушениях, предусмотренных статьями 5.21, 15.1, 15.11, 15.14 - 15.15.16, частью 1 статьи 19.4, статьей 19.4.1, частями 20 и 20.1 статьи 19.5, статьями 19.6 и 19.7 </w:t>
      </w:r>
      <w:hyperlink r:id="rId258" w:history="1">
        <w:r w:rsidRPr="00C710B1">
          <w:rPr>
            <w:rStyle w:val="a4"/>
            <w:rFonts w:cs="Arial"/>
          </w:rPr>
          <w:t>Кодекса Российской Федерации об административных правонарушениях</w:t>
        </w:r>
      </w:hyperlink>
      <w:r w:rsidRPr="00C710B1">
        <w:rPr>
          <w:rFonts w:cs="Arial"/>
        </w:rPr>
        <w:t>, при осуществлении муниципального финансового контроля вправе составлять:</w:t>
      </w:r>
    </w:p>
    <w:p w:rsidR="005C4246" w:rsidRPr="00C710B1" w:rsidRDefault="005C4246" w:rsidP="00AD5CC8">
      <w:pPr>
        <w:autoSpaceDE w:val="0"/>
        <w:autoSpaceDN w:val="0"/>
        <w:adjustRightInd w:val="0"/>
        <w:ind w:firstLine="709"/>
        <w:outlineLvl w:val="0"/>
        <w:rPr>
          <w:rFonts w:cs="Arial"/>
        </w:rPr>
      </w:pPr>
      <w:r w:rsidRPr="00C710B1">
        <w:rPr>
          <w:rFonts w:cs="Arial"/>
        </w:rPr>
        <w:t xml:space="preserve"> председатель, заместитель председателя, аудитор, инспектор контрольно-счетного органа городского округа;</w:t>
      </w:r>
    </w:p>
    <w:p w:rsidR="005C4246" w:rsidRPr="00C710B1" w:rsidRDefault="005C4246" w:rsidP="00AD5CC8">
      <w:pPr>
        <w:pStyle w:val="ConsPlusNormal"/>
        <w:ind w:firstLine="709"/>
        <w:jc w:val="both"/>
        <w:rPr>
          <w:b w:val="0"/>
          <w:bCs w:val="0"/>
        </w:rPr>
      </w:pPr>
      <w:r w:rsidRPr="00C710B1">
        <w:rPr>
          <w:b w:val="0"/>
          <w:bCs w:val="0"/>
        </w:rPr>
        <w:t>руководитель департамента (комитета, управления), начальник отдела администрации городского округа, их заместители;</w:t>
      </w:r>
    </w:p>
    <w:p w:rsidR="005C4246" w:rsidRPr="00C710B1" w:rsidRDefault="005C4246" w:rsidP="00AD5CC8">
      <w:pPr>
        <w:pStyle w:val="ConsPlusNormal"/>
        <w:ind w:firstLine="709"/>
        <w:jc w:val="both"/>
        <w:rPr>
          <w:b w:val="0"/>
          <w:bCs w:val="0"/>
        </w:rPr>
      </w:pPr>
      <w:r w:rsidRPr="00C710B1">
        <w:rPr>
          <w:b w:val="0"/>
          <w:bCs w:val="0"/>
        </w:rPr>
        <w:t>руководитель управления в составе департамента администрации городского округа;</w:t>
      </w:r>
    </w:p>
    <w:p w:rsidR="005C4246" w:rsidRPr="00C710B1" w:rsidRDefault="005C4246" w:rsidP="00AD5CC8">
      <w:pPr>
        <w:pStyle w:val="ConsPlusNormal"/>
        <w:ind w:firstLine="709"/>
        <w:jc w:val="both"/>
        <w:rPr>
          <w:b w:val="0"/>
          <w:bCs w:val="0"/>
        </w:rPr>
      </w:pPr>
      <w:r w:rsidRPr="00C710B1">
        <w:rPr>
          <w:b w:val="0"/>
          <w:bCs w:val="0"/>
        </w:rPr>
        <w:t>начальник отдела департамента (комитета, управления) администрации городского округа, их заместители;</w:t>
      </w:r>
    </w:p>
    <w:p w:rsidR="005C4246" w:rsidRPr="00C710B1" w:rsidRDefault="005C4246" w:rsidP="00AD5CC8">
      <w:pPr>
        <w:autoSpaceDE w:val="0"/>
        <w:autoSpaceDN w:val="0"/>
        <w:adjustRightInd w:val="0"/>
        <w:ind w:firstLine="709"/>
        <w:rPr>
          <w:rFonts w:cs="Arial"/>
        </w:rPr>
      </w:pPr>
      <w:r w:rsidRPr="00C710B1">
        <w:rPr>
          <w:rFonts w:cs="Arial"/>
        </w:rPr>
        <w:t>консультант, главный специалист, ведущий специалист.</w:t>
      </w:r>
    </w:p>
    <w:p w:rsidR="00364BA4" w:rsidRPr="00C710B1" w:rsidRDefault="00364BA4" w:rsidP="00AD5CC8">
      <w:pPr>
        <w:autoSpaceDE w:val="0"/>
        <w:autoSpaceDN w:val="0"/>
        <w:adjustRightInd w:val="0"/>
        <w:ind w:firstLine="709"/>
        <w:outlineLvl w:val="1"/>
        <w:rPr>
          <w:rFonts w:eastAsia="Calibri" w:cs="Arial"/>
          <w:lang w:eastAsia="en-US"/>
        </w:rPr>
      </w:pPr>
      <w:r w:rsidRPr="00C710B1">
        <w:rPr>
          <w:rFonts w:eastAsia="Calibri" w:cs="Arial"/>
          <w:lang w:eastAsia="en-US"/>
        </w:rPr>
        <w:t>(в ред</w:t>
      </w:r>
      <w:r w:rsidR="002C5D9F" w:rsidRPr="00C710B1">
        <w:rPr>
          <w:rFonts w:eastAsia="Calibri" w:cs="Arial"/>
          <w:lang w:eastAsia="en-US"/>
        </w:rPr>
        <w:t xml:space="preserve">акции </w:t>
      </w:r>
      <w:r w:rsidRPr="00C710B1">
        <w:rPr>
          <w:rFonts w:eastAsia="Calibri" w:cs="Arial"/>
          <w:lang w:eastAsia="en-US"/>
        </w:rPr>
        <w:t xml:space="preserve">Закона Магаданской области </w:t>
      </w:r>
      <w:hyperlink r:id="rId259" w:tgtFrame="ChangingDocument" w:history="1">
        <w:r w:rsidRPr="00C710B1">
          <w:rPr>
            <w:rStyle w:val="a4"/>
            <w:rFonts w:eastAsia="Calibri" w:cs="Arial"/>
            <w:lang w:eastAsia="en-US"/>
          </w:rPr>
          <w:t>от 16.03.2018 №2253-ОЗ</w:t>
        </w:r>
      </w:hyperlink>
      <w:r w:rsidRPr="00C710B1">
        <w:rPr>
          <w:rFonts w:eastAsia="Calibri" w:cs="Arial"/>
          <w:lang w:eastAsia="en-US"/>
        </w:rPr>
        <w:t>)</w:t>
      </w:r>
    </w:p>
    <w:p w:rsidR="005C4246" w:rsidRPr="00C710B1" w:rsidRDefault="005C4246" w:rsidP="00AD5CC8">
      <w:pPr>
        <w:autoSpaceDE w:val="0"/>
        <w:autoSpaceDN w:val="0"/>
        <w:adjustRightInd w:val="0"/>
        <w:ind w:firstLine="709"/>
        <w:outlineLvl w:val="1"/>
        <w:rPr>
          <w:rFonts w:cs="Arial"/>
        </w:rPr>
      </w:pPr>
      <w:r w:rsidRPr="00C710B1">
        <w:rPr>
          <w:rFonts w:cs="Arial"/>
        </w:rPr>
        <w:t>(п</w:t>
      </w:r>
      <w:r w:rsidR="002C5D9F" w:rsidRPr="00C710B1">
        <w:rPr>
          <w:rFonts w:cs="Arial"/>
        </w:rPr>
        <w:t xml:space="preserve">ункт </w:t>
      </w:r>
      <w:r w:rsidRPr="00C710B1">
        <w:rPr>
          <w:rFonts w:cs="Arial"/>
        </w:rPr>
        <w:t xml:space="preserve">2 </w:t>
      </w:r>
      <w:r w:rsidR="002C5D9F" w:rsidRPr="00C710B1">
        <w:rPr>
          <w:rFonts w:cs="Arial"/>
        </w:rPr>
        <w:t xml:space="preserve">изложен </w:t>
      </w:r>
      <w:r w:rsidRPr="00C710B1">
        <w:rPr>
          <w:rFonts w:cs="Arial"/>
        </w:rPr>
        <w:t>в ред</w:t>
      </w:r>
      <w:r w:rsidR="002C5D9F" w:rsidRPr="00C710B1">
        <w:rPr>
          <w:rFonts w:cs="Arial"/>
        </w:rPr>
        <w:t xml:space="preserve">акции </w:t>
      </w:r>
      <w:r w:rsidRPr="00C710B1">
        <w:rPr>
          <w:rFonts w:cs="Arial"/>
        </w:rPr>
        <w:t>Закона Магаданской области</w:t>
      </w:r>
      <w:r w:rsidR="002C5D9F" w:rsidRPr="00C710B1">
        <w:rPr>
          <w:rFonts w:cs="Arial"/>
        </w:rPr>
        <w:t xml:space="preserve"> </w:t>
      </w:r>
      <w:hyperlink r:id="rId260" w:tgtFrame="ChangingDocument" w:history="1">
        <w:r w:rsidRPr="00C710B1">
          <w:rPr>
            <w:rStyle w:val="a4"/>
            <w:rFonts w:cs="Arial"/>
          </w:rPr>
          <w:t>от 28.10.2016 №2096-ОЗ</w:t>
        </w:r>
      </w:hyperlink>
      <w:r w:rsidRPr="00C710B1">
        <w:rPr>
          <w:rFonts w:cs="Arial"/>
        </w:rPr>
        <w:t>)</w:t>
      </w:r>
    </w:p>
    <w:p w:rsidR="005C4246" w:rsidRPr="00C710B1" w:rsidRDefault="005C4246" w:rsidP="00AD5CC8">
      <w:pPr>
        <w:autoSpaceDE w:val="0"/>
        <w:autoSpaceDN w:val="0"/>
        <w:adjustRightInd w:val="0"/>
        <w:ind w:firstLine="709"/>
        <w:rPr>
          <w:rFonts w:cs="Arial"/>
        </w:rPr>
      </w:pPr>
      <w:r w:rsidRPr="00C710B1">
        <w:rPr>
          <w:rFonts w:cs="Arial"/>
        </w:rPr>
        <w:t xml:space="preserve">(статья 10.3. введена Законом Магаданской области </w:t>
      </w:r>
      <w:hyperlink r:id="rId261" w:tgtFrame="Logical" w:history="1">
        <w:r w:rsidRPr="00C710B1">
          <w:rPr>
            <w:rStyle w:val="a4"/>
            <w:rFonts w:cs="Arial"/>
          </w:rPr>
          <w:t>от 20.10.2014№ 1794-ОЗ</w:t>
        </w:r>
      </w:hyperlink>
      <w:r w:rsidRPr="00C710B1">
        <w:rPr>
          <w:rFonts w:cs="Arial"/>
        </w:rPr>
        <w:t>)</w:t>
      </w:r>
    </w:p>
    <w:p w:rsidR="005C4246" w:rsidRPr="00C710B1" w:rsidRDefault="005C4246" w:rsidP="00AD5CC8">
      <w:pPr>
        <w:pStyle w:val="text"/>
        <w:ind w:firstLine="709"/>
      </w:pPr>
      <w:r w:rsidRPr="00C710B1">
        <w:t>(в ред</w:t>
      </w:r>
      <w:r w:rsidR="002C5D9F" w:rsidRPr="00C710B1">
        <w:t xml:space="preserve">акции </w:t>
      </w:r>
      <w:r w:rsidRPr="00C710B1">
        <w:t xml:space="preserve">Закона Магаданской области </w:t>
      </w:r>
      <w:hyperlink r:id="rId262" w:tgtFrame="ChangingDocument" w:history="1">
        <w:r w:rsidRPr="00C710B1">
          <w:rPr>
            <w:rStyle w:val="a4"/>
          </w:rPr>
          <w:t>от 25.12.2015 №1982-ОЗ</w:t>
        </w:r>
      </w:hyperlink>
      <w:r w:rsidRPr="00C710B1">
        <w:t>)</w:t>
      </w:r>
    </w:p>
    <w:p w:rsidR="005C4246" w:rsidRPr="00C710B1" w:rsidRDefault="005C4246" w:rsidP="00AD5CC8">
      <w:pPr>
        <w:pStyle w:val="text"/>
        <w:ind w:firstLine="709"/>
      </w:pPr>
      <w:r w:rsidRPr="00C710B1">
        <w:tab/>
      </w:r>
    </w:p>
    <w:p w:rsidR="005C4246" w:rsidRPr="00C710B1" w:rsidRDefault="005C4246" w:rsidP="002C5D9F">
      <w:pPr>
        <w:ind w:firstLine="709"/>
        <w:rPr>
          <w:rFonts w:cs="Arial"/>
          <w:b/>
          <w:bCs/>
        </w:rPr>
      </w:pPr>
      <w:r w:rsidRPr="00C710B1">
        <w:rPr>
          <w:rFonts w:cs="Arial"/>
          <w:b/>
          <w:bCs/>
        </w:rPr>
        <w:t>Статья 10.4</w:t>
      </w:r>
      <w:r w:rsidR="00344FD5" w:rsidRPr="00C710B1">
        <w:rPr>
          <w:rFonts w:cs="Arial"/>
          <w:b/>
          <w:bCs/>
        </w:rPr>
        <w:t xml:space="preserve"> </w:t>
      </w:r>
      <w:r w:rsidRPr="00C710B1">
        <w:rPr>
          <w:rFonts w:cs="Arial"/>
          <w:b/>
          <w:bCs/>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sidRPr="00C710B1">
        <w:rPr>
          <w:rFonts w:cs="Arial"/>
          <w:b/>
          <w:bCs/>
        </w:rPr>
        <w:t>ей</w:t>
      </w:r>
      <w:r w:rsidRPr="00C710B1">
        <w:rPr>
          <w:rFonts w:cs="Arial"/>
          <w:b/>
          <w:bCs/>
        </w:rPr>
        <w:t xml:space="preserve"> 19.4.1, </w:t>
      </w:r>
      <w:r w:rsidR="00344FD5" w:rsidRPr="00C710B1">
        <w:rPr>
          <w:rFonts w:cs="Arial"/>
          <w:b/>
          <w:bCs/>
        </w:rPr>
        <w:t>частями 1 и 20.1 статьи 19.5</w:t>
      </w:r>
      <w:r w:rsidRPr="00C710B1">
        <w:rPr>
          <w:rFonts w:cs="Arial"/>
          <w:b/>
          <w:bCs/>
        </w:rPr>
        <w:t xml:space="preserve">, статьей 19.7 </w:t>
      </w:r>
      <w:hyperlink r:id="rId263" w:history="1">
        <w:r w:rsidRPr="00C710B1">
          <w:rPr>
            <w:rStyle w:val="a4"/>
            <w:rFonts w:cs="Arial"/>
            <w:b/>
            <w:bCs/>
          </w:rPr>
          <w:t>Кодекса Российской Федерации об административных правонарушениях</w:t>
        </w:r>
      </w:hyperlink>
      <w:r w:rsidRPr="00C710B1">
        <w:rPr>
          <w:rFonts w:cs="Arial"/>
          <w:b/>
          <w:bCs/>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344FD5" w:rsidRPr="00C710B1" w:rsidRDefault="00344FD5" w:rsidP="00AD5CC8">
      <w:pPr>
        <w:autoSpaceDE w:val="0"/>
        <w:autoSpaceDN w:val="0"/>
        <w:adjustRightInd w:val="0"/>
        <w:ind w:firstLine="709"/>
        <w:outlineLvl w:val="1"/>
        <w:rPr>
          <w:rFonts w:cs="Arial"/>
        </w:rPr>
      </w:pPr>
      <w:r w:rsidRPr="00C710B1">
        <w:rPr>
          <w:rFonts w:eastAsia="Calibri" w:cs="Arial"/>
          <w:lang w:eastAsia="en-US"/>
        </w:rPr>
        <w:t>(в ред</w:t>
      </w:r>
      <w:r w:rsidR="002C5D9F" w:rsidRPr="00C710B1">
        <w:rPr>
          <w:rFonts w:eastAsia="Calibri" w:cs="Arial"/>
          <w:lang w:eastAsia="en-US"/>
        </w:rPr>
        <w:t>акции</w:t>
      </w:r>
      <w:r w:rsidRPr="00C710B1">
        <w:rPr>
          <w:rFonts w:eastAsia="Calibri" w:cs="Arial"/>
          <w:lang w:eastAsia="en-US"/>
        </w:rPr>
        <w:t xml:space="preserve"> Закона Магаданской области </w:t>
      </w:r>
      <w:hyperlink r:id="rId264" w:tgtFrame="ChangingDocument" w:history="1">
        <w:r w:rsidRPr="00C710B1">
          <w:rPr>
            <w:rStyle w:val="a4"/>
            <w:rFonts w:eastAsia="Calibri" w:cs="Arial"/>
            <w:lang w:eastAsia="en-US"/>
          </w:rPr>
          <w:t>от 26.04.2017 №2169-ОЗ</w:t>
        </w:r>
      </w:hyperlink>
      <w:r w:rsidRPr="00C710B1">
        <w:rPr>
          <w:rFonts w:eastAsia="Calibri" w:cs="Arial"/>
          <w:lang w:eastAsia="en-US"/>
        </w:rPr>
        <w:t>)</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(статья 10. 4 </w:t>
      </w:r>
      <w:r w:rsidR="002C5D9F" w:rsidRPr="00C710B1">
        <w:rPr>
          <w:rFonts w:cs="Arial"/>
        </w:rPr>
        <w:t xml:space="preserve">изложена в редакции </w:t>
      </w:r>
      <w:r w:rsidRPr="00C710B1">
        <w:rPr>
          <w:rFonts w:cs="Arial"/>
        </w:rPr>
        <w:t xml:space="preserve">Закона Магаданской области </w:t>
      </w:r>
      <w:hyperlink r:id="rId265" w:tgtFrame="ChangingDocument" w:history="1">
        <w:r w:rsidRPr="00C710B1">
          <w:rPr>
            <w:rStyle w:val="a4"/>
            <w:rFonts w:cs="Arial"/>
          </w:rPr>
          <w:t>от 04.12.2015 №1961-ОЗ</w:t>
        </w:r>
      </w:hyperlink>
      <w:r w:rsidRPr="00C710B1">
        <w:rPr>
          <w:rFonts w:cs="Arial"/>
        </w:rPr>
        <w:t>)</w:t>
      </w:r>
    </w:p>
    <w:p w:rsidR="005C4246" w:rsidRPr="00C710B1" w:rsidRDefault="005C4246" w:rsidP="00AD5CC8">
      <w:pPr>
        <w:ind w:firstLine="709"/>
        <w:rPr>
          <w:rFonts w:cs="Arial"/>
        </w:rPr>
      </w:pPr>
    </w:p>
    <w:p w:rsidR="005C4246" w:rsidRPr="00C710B1" w:rsidRDefault="005C4246" w:rsidP="00AD5CC8">
      <w:pPr>
        <w:ind w:firstLine="709"/>
        <w:rPr>
          <w:rFonts w:cs="Arial"/>
        </w:rPr>
      </w:pPr>
      <w:r w:rsidRPr="00C710B1">
        <w:rPr>
          <w:rFonts w:cs="Arial"/>
        </w:rPr>
        <w:t>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стать</w:t>
      </w:r>
      <w:r w:rsidR="00344FD5" w:rsidRPr="00C710B1">
        <w:rPr>
          <w:rFonts w:cs="Arial"/>
        </w:rPr>
        <w:t>ей</w:t>
      </w:r>
      <w:r w:rsidRPr="00C710B1">
        <w:rPr>
          <w:rFonts w:cs="Arial"/>
        </w:rPr>
        <w:t xml:space="preserve"> 19.4.1, </w:t>
      </w:r>
      <w:r w:rsidR="00344FD5" w:rsidRPr="00C710B1">
        <w:rPr>
          <w:rFonts w:cs="Arial"/>
        </w:rPr>
        <w:t>частями 1 и 20.1 статьи 19.5</w:t>
      </w:r>
      <w:r w:rsidRPr="00C710B1">
        <w:rPr>
          <w:rFonts w:cs="Arial"/>
        </w:rPr>
        <w:t xml:space="preserve">, статьей 19.7 </w:t>
      </w:r>
      <w:hyperlink r:id="rId266" w:history="1">
        <w:r w:rsidRPr="00C710B1">
          <w:rPr>
            <w:rStyle w:val="a4"/>
            <w:rFonts w:cs="Arial"/>
          </w:rPr>
          <w:t>Кодекса Российской Федерации об административных правонарушениях</w:t>
        </w:r>
      </w:hyperlink>
      <w:r w:rsidRPr="00C710B1">
        <w:rPr>
          <w:rFonts w:cs="Arial"/>
        </w:rPr>
        <w:t>, вправе составлять следующие должностные лица органов исполнительной власти Магаданской области:</w:t>
      </w:r>
    </w:p>
    <w:p w:rsidR="00344FD5" w:rsidRPr="00C710B1" w:rsidRDefault="00344FD5" w:rsidP="00AD5CC8">
      <w:pPr>
        <w:ind w:firstLine="709"/>
        <w:rPr>
          <w:rFonts w:cs="Arial"/>
        </w:rPr>
      </w:pPr>
      <w:r w:rsidRPr="00C710B1">
        <w:rPr>
          <w:rFonts w:eastAsia="Calibri" w:cs="Arial"/>
          <w:lang w:eastAsia="en-US"/>
        </w:rPr>
        <w:t>(в ред</w:t>
      </w:r>
      <w:r w:rsidR="002C5D9F" w:rsidRPr="00C710B1">
        <w:rPr>
          <w:rFonts w:eastAsia="Calibri" w:cs="Arial"/>
          <w:lang w:eastAsia="en-US"/>
        </w:rPr>
        <w:t>акции</w:t>
      </w:r>
      <w:r w:rsidRPr="00C710B1">
        <w:rPr>
          <w:rFonts w:eastAsia="Calibri" w:cs="Arial"/>
          <w:lang w:eastAsia="en-US"/>
        </w:rPr>
        <w:t xml:space="preserve"> Закона Магаданской области </w:t>
      </w:r>
      <w:hyperlink r:id="rId267" w:tgtFrame="ChangingDocument" w:history="1">
        <w:r w:rsidRPr="00C710B1">
          <w:rPr>
            <w:rStyle w:val="a4"/>
            <w:rFonts w:eastAsia="Calibri" w:cs="Arial"/>
            <w:lang w:eastAsia="en-US"/>
          </w:rPr>
          <w:t>от 26.04.2017 №2169-ОЗ</w:t>
        </w:r>
      </w:hyperlink>
      <w:r w:rsidRPr="00C710B1">
        <w:rPr>
          <w:rFonts w:eastAsia="Calibri" w:cs="Arial"/>
          <w:lang w:eastAsia="en-US"/>
        </w:rPr>
        <w:t>)</w:t>
      </w:r>
    </w:p>
    <w:p w:rsidR="005C4246" w:rsidRPr="00C710B1" w:rsidRDefault="005C4246" w:rsidP="00AD5CC8">
      <w:pPr>
        <w:ind w:firstLine="709"/>
        <w:rPr>
          <w:rFonts w:cs="Arial"/>
        </w:rPr>
      </w:pPr>
      <w:r w:rsidRPr="00C710B1">
        <w:rPr>
          <w:rFonts w:cs="Arial"/>
        </w:rPr>
        <w:lastRenderedPageBreak/>
        <w:t>руководитель органа исполнительной власти Магаданской области (министерства, департамента, управления, администрации Особой экономической зоны</w:t>
      </w:r>
      <w:r w:rsidR="002C5D9F" w:rsidRPr="00C710B1">
        <w:rPr>
          <w:rFonts w:cs="Arial"/>
        </w:rPr>
        <w:t xml:space="preserve"> </w:t>
      </w:r>
      <w:r w:rsidRPr="00C710B1">
        <w:rPr>
          <w:rFonts w:cs="Arial"/>
        </w:rPr>
        <w:t>Магаданской области, инспекции);</w:t>
      </w:r>
    </w:p>
    <w:p w:rsidR="005C4246" w:rsidRPr="00C710B1" w:rsidRDefault="005C4246" w:rsidP="00AD5CC8">
      <w:pPr>
        <w:ind w:firstLine="709"/>
        <w:rPr>
          <w:rFonts w:cs="Arial"/>
        </w:rPr>
      </w:pPr>
      <w:r w:rsidRPr="00C710B1">
        <w:rPr>
          <w:rFonts w:cs="Arial"/>
        </w:rPr>
        <w:t>первый заместитель руководителя органа исполнительной власти Магаданской области (министерства, департамента);</w:t>
      </w:r>
    </w:p>
    <w:p w:rsidR="005C4246" w:rsidRPr="00C710B1" w:rsidRDefault="005C4246" w:rsidP="00AD5CC8">
      <w:pPr>
        <w:ind w:firstLine="709"/>
        <w:rPr>
          <w:rFonts w:cs="Arial"/>
        </w:rPr>
      </w:pPr>
      <w:r w:rsidRPr="00C710B1">
        <w:rPr>
          <w:rFonts w:cs="Arial"/>
        </w:rPr>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5C4246" w:rsidRPr="00C710B1" w:rsidRDefault="005C4246" w:rsidP="00AD5CC8">
      <w:pPr>
        <w:ind w:firstLine="709"/>
        <w:rPr>
          <w:rFonts w:cs="Arial"/>
        </w:rPr>
      </w:pPr>
      <w:r w:rsidRPr="00C710B1">
        <w:rPr>
          <w:rFonts w:cs="Arial"/>
        </w:rPr>
        <w:t>руководитель агентства в составе министерства;</w:t>
      </w:r>
    </w:p>
    <w:p w:rsidR="005C4246" w:rsidRPr="00C710B1" w:rsidRDefault="005C4246" w:rsidP="00AD5CC8">
      <w:pPr>
        <w:ind w:firstLine="709"/>
        <w:rPr>
          <w:rFonts w:cs="Arial"/>
        </w:rPr>
      </w:pPr>
      <w:r w:rsidRPr="00C710B1">
        <w:rPr>
          <w:rFonts w:cs="Arial"/>
        </w:rPr>
        <w:t>руководитель управления в составе министерства;</w:t>
      </w:r>
    </w:p>
    <w:p w:rsidR="005C4246" w:rsidRPr="00C710B1" w:rsidRDefault="005C4246" w:rsidP="00AD5CC8">
      <w:pPr>
        <w:ind w:firstLine="709"/>
        <w:rPr>
          <w:rFonts w:cs="Arial"/>
        </w:rPr>
      </w:pPr>
      <w:r w:rsidRPr="00C710B1">
        <w:rPr>
          <w:rFonts w:cs="Arial"/>
        </w:rPr>
        <w:t>заместитель руководителя агентства в составе министерства;</w:t>
      </w:r>
    </w:p>
    <w:p w:rsidR="005C4246" w:rsidRPr="00C710B1" w:rsidRDefault="005C4246" w:rsidP="00AD5CC8">
      <w:pPr>
        <w:ind w:firstLine="709"/>
        <w:rPr>
          <w:rFonts w:cs="Arial"/>
        </w:rPr>
      </w:pPr>
      <w:r w:rsidRPr="00C710B1">
        <w:rPr>
          <w:rFonts w:cs="Arial"/>
        </w:rPr>
        <w:t>заместитель руководителя управления в составе министерства;</w:t>
      </w:r>
    </w:p>
    <w:p w:rsidR="00344FD5" w:rsidRPr="00C710B1" w:rsidRDefault="00344FD5" w:rsidP="00AD5CC8">
      <w:pPr>
        <w:autoSpaceDE w:val="0"/>
        <w:autoSpaceDN w:val="0"/>
        <w:adjustRightInd w:val="0"/>
        <w:ind w:firstLine="709"/>
        <w:rPr>
          <w:rFonts w:cs="Arial"/>
        </w:rPr>
      </w:pPr>
      <w:r w:rsidRPr="00C710B1">
        <w:rPr>
          <w:rFonts w:cs="Arial"/>
        </w:rPr>
        <w:t xml:space="preserve">начальник отдела в структуре Правительства Магаданской области; </w:t>
      </w:r>
    </w:p>
    <w:p w:rsidR="00344FD5" w:rsidRPr="00C710B1" w:rsidRDefault="00344FD5" w:rsidP="00AD5CC8">
      <w:pPr>
        <w:autoSpaceDE w:val="0"/>
        <w:autoSpaceDN w:val="0"/>
        <w:adjustRightInd w:val="0"/>
        <w:ind w:firstLine="709"/>
        <w:rPr>
          <w:rFonts w:cs="Arial"/>
        </w:rPr>
      </w:pPr>
      <w:r w:rsidRPr="00C710B1">
        <w:rPr>
          <w:rFonts w:cs="Arial"/>
        </w:rPr>
        <w:t>главный специалист отдела в структуре Правительства Магаданской области;</w:t>
      </w:r>
    </w:p>
    <w:p w:rsidR="00344FD5" w:rsidRPr="00C710B1" w:rsidRDefault="00344FD5" w:rsidP="00AD5CC8">
      <w:pPr>
        <w:ind w:firstLine="709"/>
        <w:rPr>
          <w:rFonts w:cs="Arial"/>
        </w:rPr>
      </w:pPr>
      <w:r w:rsidRPr="00C710B1">
        <w:rPr>
          <w:rFonts w:cs="Arial"/>
        </w:rPr>
        <w:t>начальник отдела в составе управления аппарата губернатора Магаданской области</w:t>
      </w:r>
      <w:r w:rsidR="00471D63" w:rsidRPr="00C710B1">
        <w:rPr>
          <w:rFonts w:cs="Arial"/>
        </w:rPr>
        <w:t xml:space="preserve"> и Правительства Магаданской области</w:t>
      </w:r>
      <w:r w:rsidRPr="00C710B1">
        <w:rPr>
          <w:rFonts w:cs="Arial"/>
        </w:rPr>
        <w:t>;</w:t>
      </w:r>
    </w:p>
    <w:p w:rsidR="00471D63" w:rsidRPr="00C710B1" w:rsidRDefault="00471D63" w:rsidP="00AD5CC8">
      <w:pPr>
        <w:ind w:firstLine="709"/>
        <w:rPr>
          <w:rFonts w:cs="Arial"/>
        </w:rPr>
      </w:pPr>
      <w:r w:rsidRPr="00C710B1">
        <w:rPr>
          <w:rFonts w:cs="Arial"/>
        </w:rPr>
        <w:t>(абз</w:t>
      </w:r>
      <w:r w:rsidR="002C5D9F" w:rsidRPr="00C710B1">
        <w:rPr>
          <w:rFonts w:cs="Arial"/>
        </w:rPr>
        <w:t xml:space="preserve">ац </w:t>
      </w:r>
      <w:r w:rsidRPr="00C710B1">
        <w:rPr>
          <w:rFonts w:cs="Arial"/>
        </w:rPr>
        <w:t>11</w:t>
      </w:r>
      <w:r w:rsidR="002C5D9F" w:rsidRPr="00C710B1">
        <w:rPr>
          <w:rFonts w:cs="Arial"/>
        </w:rPr>
        <w:t xml:space="preserve"> изложен </w:t>
      </w:r>
      <w:r w:rsidRPr="00C710B1">
        <w:rPr>
          <w:rFonts w:cs="Arial"/>
        </w:rPr>
        <w:t xml:space="preserve">в редакции закона Магаданской области </w:t>
      </w:r>
      <w:hyperlink r:id="rId268" w:tgtFrame="ChangingDocument" w:history="1">
        <w:r w:rsidRPr="00C710B1">
          <w:rPr>
            <w:rFonts w:cs="Arial"/>
            <w:color w:val="0000FF"/>
          </w:rPr>
          <w:t>от 26.12.2018 №2329-ОЗ</w:t>
        </w:r>
      </w:hyperlink>
      <w:r w:rsidRPr="00C710B1">
        <w:rPr>
          <w:rFonts w:cs="Arial"/>
          <w:color w:val="0000FF"/>
        </w:rPr>
        <w:t>)</w:t>
      </w:r>
    </w:p>
    <w:p w:rsidR="00344FD5" w:rsidRPr="00C710B1" w:rsidRDefault="00471D63" w:rsidP="00AD5CC8">
      <w:pPr>
        <w:autoSpaceDE w:val="0"/>
        <w:autoSpaceDN w:val="0"/>
        <w:adjustRightInd w:val="0"/>
        <w:ind w:firstLine="709"/>
        <w:outlineLvl w:val="1"/>
        <w:rPr>
          <w:rFonts w:cs="Arial"/>
        </w:rPr>
      </w:pPr>
      <w:r w:rsidRPr="00C710B1">
        <w:rPr>
          <w:rFonts w:eastAsia="Calibri" w:cs="Arial"/>
          <w:lang w:eastAsia="en-US"/>
        </w:rPr>
        <w:t xml:space="preserve"> </w:t>
      </w:r>
      <w:r w:rsidR="00344FD5" w:rsidRPr="00C710B1">
        <w:rPr>
          <w:rFonts w:eastAsia="Calibri" w:cs="Arial"/>
          <w:lang w:eastAsia="en-US"/>
        </w:rPr>
        <w:t>(абз</w:t>
      </w:r>
      <w:r w:rsidR="002C5D9F" w:rsidRPr="00C710B1">
        <w:rPr>
          <w:rFonts w:eastAsia="Calibri" w:cs="Arial"/>
          <w:lang w:eastAsia="en-US"/>
        </w:rPr>
        <w:t xml:space="preserve">ацы </w:t>
      </w:r>
      <w:r w:rsidR="00344FD5" w:rsidRPr="00C710B1">
        <w:rPr>
          <w:rFonts w:eastAsia="Calibri" w:cs="Arial"/>
          <w:lang w:eastAsia="en-US"/>
        </w:rPr>
        <w:t>9-11 введен</w:t>
      </w:r>
      <w:r w:rsidR="002C5D9F" w:rsidRPr="00C710B1">
        <w:rPr>
          <w:rFonts w:eastAsia="Calibri" w:cs="Arial"/>
          <w:lang w:eastAsia="en-US"/>
        </w:rPr>
        <w:t>ы</w:t>
      </w:r>
      <w:r w:rsidR="00344FD5" w:rsidRPr="00C710B1">
        <w:rPr>
          <w:rFonts w:eastAsia="Calibri" w:cs="Arial"/>
          <w:lang w:eastAsia="en-US"/>
        </w:rPr>
        <w:t xml:space="preserve"> Законом Магаданской области </w:t>
      </w:r>
      <w:hyperlink r:id="rId269" w:tgtFrame="ChangingDocument" w:history="1">
        <w:r w:rsidR="00344FD5" w:rsidRPr="00C710B1">
          <w:rPr>
            <w:rStyle w:val="a4"/>
            <w:rFonts w:eastAsia="Calibri" w:cs="Arial"/>
            <w:lang w:eastAsia="en-US"/>
          </w:rPr>
          <w:t>от 26.04.2017 №2169-ОЗ</w:t>
        </w:r>
      </w:hyperlink>
      <w:r w:rsidR="00344FD5" w:rsidRPr="00C710B1">
        <w:rPr>
          <w:rFonts w:eastAsia="Calibri" w:cs="Arial"/>
          <w:lang w:eastAsia="en-US"/>
        </w:rPr>
        <w:t>)</w:t>
      </w:r>
    </w:p>
    <w:p w:rsidR="00344FD5" w:rsidRPr="00C710B1" w:rsidRDefault="00344FD5" w:rsidP="00AD5CC8">
      <w:pPr>
        <w:ind w:firstLine="709"/>
        <w:rPr>
          <w:rFonts w:cs="Arial"/>
        </w:rPr>
      </w:pPr>
    </w:p>
    <w:p w:rsidR="005C4246" w:rsidRPr="00C710B1" w:rsidRDefault="005C4246" w:rsidP="00AD5CC8">
      <w:pPr>
        <w:ind w:firstLine="709"/>
        <w:rPr>
          <w:rFonts w:cs="Arial"/>
        </w:rPr>
      </w:pPr>
      <w:r w:rsidRPr="00C710B1">
        <w:rPr>
          <w:rFonts w:cs="Arial"/>
        </w:rPr>
        <w:t>начальник отдела в составе органа исполнительной власти Магаданской области (министерства, департамента, инспекции);</w:t>
      </w:r>
    </w:p>
    <w:p w:rsidR="005C4246" w:rsidRPr="00C710B1" w:rsidRDefault="005C4246" w:rsidP="00AD5CC8">
      <w:pPr>
        <w:ind w:firstLine="709"/>
        <w:rPr>
          <w:rFonts w:cs="Arial"/>
        </w:rPr>
      </w:pPr>
      <w:r w:rsidRPr="00C710B1">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5C4246" w:rsidRPr="00C710B1" w:rsidRDefault="005C4246" w:rsidP="00AD5CC8">
      <w:pPr>
        <w:ind w:firstLine="709"/>
        <w:rPr>
          <w:rFonts w:cs="Arial"/>
        </w:rPr>
      </w:pPr>
      <w:r w:rsidRPr="00C710B1">
        <w:rPr>
          <w:rFonts w:cs="Arial"/>
        </w:rPr>
        <w:t>начальник отдела в составе управления министерства;</w:t>
      </w:r>
    </w:p>
    <w:p w:rsidR="005C4246" w:rsidRPr="00C710B1" w:rsidRDefault="005C4246" w:rsidP="00AD5CC8">
      <w:pPr>
        <w:ind w:firstLine="709"/>
        <w:rPr>
          <w:rFonts w:cs="Arial"/>
        </w:rPr>
      </w:pPr>
      <w:r w:rsidRPr="00C710B1">
        <w:rPr>
          <w:rFonts w:cs="Arial"/>
        </w:rPr>
        <w:t>консультант;</w:t>
      </w:r>
    </w:p>
    <w:p w:rsidR="005C4246" w:rsidRPr="00C710B1" w:rsidRDefault="005C4246" w:rsidP="00AD5CC8">
      <w:pPr>
        <w:ind w:firstLine="709"/>
        <w:rPr>
          <w:rFonts w:cs="Arial"/>
        </w:rPr>
      </w:pPr>
      <w:r w:rsidRPr="00C710B1">
        <w:rPr>
          <w:rFonts w:cs="Arial"/>
        </w:rPr>
        <w:t>консультант-юрист;</w:t>
      </w:r>
    </w:p>
    <w:p w:rsidR="005C4246" w:rsidRPr="00C710B1" w:rsidRDefault="005C4246" w:rsidP="00AD5CC8">
      <w:pPr>
        <w:ind w:firstLine="709"/>
        <w:rPr>
          <w:rFonts w:cs="Arial"/>
        </w:rPr>
      </w:pPr>
      <w:r w:rsidRPr="00C710B1">
        <w:rPr>
          <w:rFonts w:cs="Arial"/>
        </w:rPr>
        <w:t>главный специалист;</w:t>
      </w:r>
    </w:p>
    <w:p w:rsidR="005C4246" w:rsidRPr="00C710B1" w:rsidRDefault="005C4246" w:rsidP="00AD5CC8">
      <w:pPr>
        <w:ind w:firstLine="709"/>
        <w:rPr>
          <w:rFonts w:cs="Arial"/>
        </w:rPr>
      </w:pPr>
      <w:r w:rsidRPr="00C710B1">
        <w:rPr>
          <w:rFonts w:cs="Arial"/>
        </w:rPr>
        <w:t>ведущий специалист;</w:t>
      </w:r>
    </w:p>
    <w:p w:rsidR="005C4246" w:rsidRPr="00C710B1" w:rsidRDefault="005C4246" w:rsidP="00AD5CC8">
      <w:pPr>
        <w:widowControl w:val="0"/>
        <w:autoSpaceDE w:val="0"/>
        <w:autoSpaceDN w:val="0"/>
        <w:adjustRightInd w:val="0"/>
        <w:ind w:right="282" w:firstLine="709"/>
        <w:outlineLvl w:val="2"/>
        <w:rPr>
          <w:rFonts w:cs="Arial"/>
        </w:rPr>
      </w:pPr>
      <w:r w:rsidRPr="00C710B1">
        <w:rPr>
          <w:rFonts w:cs="Arial"/>
        </w:rPr>
        <w:t>специалист первой категории.</w:t>
      </w:r>
    </w:p>
    <w:p w:rsidR="005C4246" w:rsidRPr="00C710B1" w:rsidRDefault="005C4246" w:rsidP="00AD5CC8">
      <w:pPr>
        <w:widowControl w:val="0"/>
        <w:autoSpaceDE w:val="0"/>
        <w:autoSpaceDN w:val="0"/>
        <w:adjustRightInd w:val="0"/>
        <w:ind w:right="282" w:firstLine="709"/>
        <w:outlineLvl w:val="2"/>
        <w:rPr>
          <w:rFonts w:cs="Arial"/>
        </w:rPr>
      </w:pPr>
      <w:r w:rsidRPr="00C710B1">
        <w:rPr>
          <w:rFonts w:cs="Arial"/>
        </w:rPr>
        <w:t>(ст</w:t>
      </w:r>
      <w:r w:rsidR="002C5D9F" w:rsidRPr="00C710B1">
        <w:rPr>
          <w:rFonts w:cs="Arial"/>
        </w:rPr>
        <w:t>атья</w:t>
      </w:r>
      <w:r w:rsidRPr="00C710B1">
        <w:rPr>
          <w:rFonts w:cs="Arial"/>
        </w:rPr>
        <w:t xml:space="preserve"> 10.4. введена Закон</w:t>
      </w:r>
      <w:r w:rsidR="002C5D9F" w:rsidRPr="00C710B1">
        <w:rPr>
          <w:rFonts w:cs="Arial"/>
        </w:rPr>
        <w:t>ом</w:t>
      </w:r>
      <w:r w:rsidRPr="00C710B1">
        <w:rPr>
          <w:rFonts w:cs="Arial"/>
        </w:rPr>
        <w:t xml:space="preserve"> Магаданской области </w:t>
      </w:r>
      <w:hyperlink r:id="rId270" w:tgtFrame="ChangingDocument" w:history="1">
        <w:r w:rsidRPr="00C710B1">
          <w:rPr>
            <w:rStyle w:val="a4"/>
            <w:rFonts w:cs="Arial"/>
          </w:rPr>
          <w:t>от 16.06.2015 №1916-ОЗ</w:t>
        </w:r>
      </w:hyperlink>
      <w:r w:rsidRPr="00C710B1">
        <w:rPr>
          <w:rFonts w:cs="Arial"/>
        </w:rPr>
        <w:t>)</w:t>
      </w:r>
    </w:p>
    <w:p w:rsidR="000B676E" w:rsidRPr="00C710B1" w:rsidRDefault="000B676E" w:rsidP="00AD5CC8">
      <w:pPr>
        <w:pStyle w:val="text"/>
        <w:ind w:firstLine="709"/>
      </w:pPr>
      <w:r w:rsidRPr="00C710B1">
        <w:tab/>
      </w:r>
    </w:p>
    <w:p w:rsidR="005C4246" w:rsidRPr="00C710B1" w:rsidRDefault="005C4246" w:rsidP="002C5D9F">
      <w:pPr>
        <w:pStyle w:val="chapter"/>
        <w:ind w:firstLine="709"/>
        <w:rPr>
          <w:b/>
          <w:bCs/>
          <w:sz w:val="24"/>
          <w:szCs w:val="24"/>
        </w:rPr>
      </w:pPr>
      <w:r w:rsidRPr="00C710B1">
        <w:rPr>
          <w:b/>
          <w:bCs/>
          <w:sz w:val="24"/>
          <w:szCs w:val="24"/>
        </w:rPr>
        <w:t>Глава 11. ПОДВЕДОМСТВЕННОСТЬ ДЕЛ ОБ АДМИНИСТРАТИВНЫХ ПРАВОНАРУШЕНИЯХ</w:t>
      </w:r>
    </w:p>
    <w:p w:rsidR="005C4246" w:rsidRPr="00C710B1" w:rsidRDefault="005C4246" w:rsidP="00AD5CC8">
      <w:pPr>
        <w:pStyle w:val="text"/>
        <w:ind w:firstLine="709"/>
      </w:pPr>
      <w:r w:rsidRPr="00C710B1">
        <w:t xml:space="preserve">(Дополнена Законом Магаданской области </w:t>
      </w:r>
      <w:hyperlink r:id="rId271" w:history="1">
        <w:r w:rsidRPr="00C710B1">
          <w:rPr>
            <w:rStyle w:val="a4"/>
          </w:rPr>
          <w:t>от 17.03.2009 № 1110-ОЗ</w:t>
        </w:r>
      </w:hyperlink>
      <w:r w:rsidRPr="00C710B1">
        <w:t xml:space="preserve"> )</w:t>
      </w:r>
    </w:p>
    <w:p w:rsidR="005C4246" w:rsidRPr="00C710B1" w:rsidRDefault="005C4246" w:rsidP="00AD5CC8">
      <w:pPr>
        <w:pStyle w:val="text"/>
        <w:ind w:firstLine="709"/>
      </w:pPr>
    </w:p>
    <w:p w:rsidR="005C4246" w:rsidRPr="00C710B1" w:rsidRDefault="002C5D9F" w:rsidP="002C5D9F">
      <w:pPr>
        <w:pStyle w:val="article"/>
        <w:ind w:firstLine="709"/>
        <w:rPr>
          <w:sz w:val="24"/>
          <w:szCs w:val="24"/>
        </w:rPr>
      </w:pPr>
      <w:r w:rsidRPr="00C710B1">
        <w:rPr>
          <w:b/>
          <w:bCs/>
          <w:sz w:val="24"/>
          <w:szCs w:val="24"/>
        </w:rPr>
        <w:t>Статья 11.1.</w:t>
      </w:r>
      <w:r w:rsidRPr="00C710B1">
        <w:rPr>
          <w:sz w:val="24"/>
          <w:szCs w:val="24"/>
        </w:rPr>
        <w:t xml:space="preserve"> (с</w:t>
      </w:r>
      <w:r w:rsidR="005C4246" w:rsidRPr="00C710B1">
        <w:rPr>
          <w:sz w:val="24"/>
          <w:szCs w:val="24"/>
        </w:rPr>
        <w:t xml:space="preserve">татья 11.1. </w:t>
      </w:r>
      <w:r w:rsidRPr="00C710B1">
        <w:rPr>
          <w:sz w:val="24"/>
          <w:szCs w:val="24"/>
        </w:rPr>
        <w:t>утратила силу</w:t>
      </w:r>
      <w:r w:rsidR="005C4246" w:rsidRPr="00C710B1">
        <w:rPr>
          <w:sz w:val="24"/>
          <w:szCs w:val="24"/>
        </w:rPr>
        <w:t xml:space="preserve"> Закон</w:t>
      </w:r>
      <w:r w:rsidRPr="00C710B1">
        <w:rPr>
          <w:sz w:val="24"/>
          <w:szCs w:val="24"/>
        </w:rPr>
        <w:t>ом</w:t>
      </w:r>
      <w:r w:rsidR="005C4246" w:rsidRPr="00C710B1">
        <w:rPr>
          <w:sz w:val="24"/>
          <w:szCs w:val="24"/>
        </w:rPr>
        <w:t xml:space="preserve"> Магаданской области </w:t>
      </w:r>
      <w:hyperlink r:id="rId272" w:history="1">
        <w:r w:rsidR="005C4246" w:rsidRPr="00C710B1">
          <w:rPr>
            <w:rStyle w:val="a4"/>
            <w:sz w:val="24"/>
            <w:szCs w:val="24"/>
          </w:rPr>
          <w:t>от 09.01.2008 № 968-ОЗ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5C4246" w:rsidP="002C5D9F">
      <w:pPr>
        <w:autoSpaceDE w:val="0"/>
        <w:autoSpaceDN w:val="0"/>
        <w:adjustRightInd w:val="0"/>
        <w:ind w:firstLine="709"/>
        <w:rPr>
          <w:rFonts w:cs="Arial"/>
          <w:b/>
          <w:bCs/>
        </w:rPr>
      </w:pPr>
      <w:r w:rsidRPr="00C710B1">
        <w:rPr>
          <w:rFonts w:cs="Arial"/>
          <w:b/>
          <w:bCs/>
        </w:rPr>
        <w:t>Статья 11.2. Рассмотрение дел об административных правонарушениях мировыми судьями</w:t>
      </w:r>
    </w:p>
    <w:p w:rsidR="005C4246" w:rsidRPr="00C710B1" w:rsidRDefault="005C4246" w:rsidP="00AD5CC8">
      <w:pPr>
        <w:pStyle w:val="text"/>
        <w:ind w:firstLine="709"/>
      </w:pPr>
      <w:r w:rsidRPr="00C710B1">
        <w:t xml:space="preserve">(статья 11.2 </w:t>
      </w:r>
      <w:r w:rsidR="002C5D9F" w:rsidRPr="00C710B1">
        <w:t xml:space="preserve">изложена </w:t>
      </w:r>
      <w:r w:rsidRPr="00C710B1">
        <w:t>в ред</w:t>
      </w:r>
      <w:r w:rsidR="002C5D9F" w:rsidRPr="00C710B1">
        <w:t xml:space="preserve">акции </w:t>
      </w:r>
      <w:r w:rsidRPr="00C710B1">
        <w:t xml:space="preserve">Закона Магаданской области </w:t>
      </w:r>
      <w:hyperlink r:id="rId273" w:tgtFrame="ChangingDocument" w:history="1">
        <w:r w:rsidRPr="00C710B1">
          <w:rPr>
            <w:rStyle w:val="a4"/>
          </w:rPr>
          <w:t>от 30.03.2016 №2019-ОЗ</w:t>
        </w:r>
      </w:hyperlink>
      <w:r w:rsidRPr="00C710B1">
        <w:t>)</w:t>
      </w:r>
    </w:p>
    <w:p w:rsidR="005C4246" w:rsidRPr="00C710B1" w:rsidRDefault="005C4246" w:rsidP="00AD5CC8">
      <w:pPr>
        <w:pStyle w:val="article"/>
        <w:ind w:firstLine="709"/>
        <w:rPr>
          <w:sz w:val="24"/>
          <w:szCs w:val="24"/>
        </w:rPr>
      </w:pPr>
      <w:r w:rsidRPr="00C710B1">
        <w:rPr>
          <w:sz w:val="24"/>
          <w:szCs w:val="24"/>
        </w:rPr>
        <w:lastRenderedPageBreak/>
        <w:t>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3.1, 3.3, пунктом 1 статьи 3.17,</w:t>
      </w:r>
      <w:r w:rsidR="00B6600A" w:rsidRPr="00C710B1">
        <w:rPr>
          <w:sz w:val="24"/>
          <w:szCs w:val="24"/>
        </w:rPr>
        <w:t xml:space="preserve"> </w:t>
      </w:r>
      <w:r w:rsidR="009B66DD" w:rsidRPr="006F7A48">
        <w:rPr>
          <w:sz w:val="24"/>
          <w:szCs w:val="24"/>
        </w:rPr>
        <w:t>статьями 3</w:t>
      </w:r>
      <w:r w:rsidR="009B66DD" w:rsidRPr="006F7A48">
        <w:rPr>
          <w:sz w:val="24"/>
          <w:szCs w:val="24"/>
          <w:vertAlign w:val="superscript"/>
        </w:rPr>
        <w:t>20</w:t>
      </w:r>
      <w:r w:rsidR="009B66DD" w:rsidRPr="006F7A48">
        <w:rPr>
          <w:sz w:val="24"/>
          <w:szCs w:val="24"/>
        </w:rPr>
        <w:t>,</w:t>
      </w:r>
      <w:r w:rsidR="009B66DD" w:rsidRPr="006F7A48">
        <w:rPr>
          <w:sz w:val="24"/>
          <w:szCs w:val="24"/>
          <w:vertAlign w:val="superscript"/>
        </w:rPr>
        <w:t xml:space="preserve">   </w:t>
      </w:r>
      <w:r w:rsidR="009B66DD" w:rsidRPr="006F7A48">
        <w:rPr>
          <w:sz w:val="24"/>
          <w:szCs w:val="24"/>
        </w:rPr>
        <w:t xml:space="preserve"> 3</w:t>
      </w:r>
      <w:r w:rsidR="009B66DD" w:rsidRPr="006F7A48">
        <w:rPr>
          <w:sz w:val="24"/>
          <w:szCs w:val="24"/>
          <w:vertAlign w:val="superscript"/>
        </w:rPr>
        <w:t>21</w:t>
      </w:r>
      <w:r w:rsidR="009B66DD" w:rsidRPr="006F7A48">
        <w:rPr>
          <w:sz w:val="24"/>
          <w:szCs w:val="24"/>
        </w:rPr>
        <w:t>, 3</w:t>
      </w:r>
      <w:r w:rsidR="009B66DD" w:rsidRPr="006F7A48">
        <w:rPr>
          <w:sz w:val="24"/>
          <w:szCs w:val="24"/>
          <w:vertAlign w:val="superscript"/>
        </w:rPr>
        <w:t>24</w:t>
      </w:r>
      <w:r w:rsidR="00B6600A" w:rsidRPr="00C710B1">
        <w:rPr>
          <w:sz w:val="24"/>
          <w:szCs w:val="24"/>
        </w:rPr>
        <w:t xml:space="preserve"> </w:t>
      </w:r>
      <w:r w:rsidRPr="00C710B1">
        <w:rPr>
          <w:sz w:val="24"/>
          <w:szCs w:val="24"/>
        </w:rPr>
        <w:t xml:space="preserve">пунктом 1 статьи 4.1, пунктами 1, 2, 5, 6 статьи 4.4, </w:t>
      </w:r>
      <w:r w:rsidR="00A5102E" w:rsidRPr="00C710B1">
        <w:rPr>
          <w:rFonts w:eastAsiaTheme="minorHAnsi"/>
          <w:sz w:val="24"/>
          <w:szCs w:val="24"/>
          <w:lang w:eastAsia="en-US"/>
        </w:rPr>
        <w:t xml:space="preserve">статьями 4.6, 6.1.1 </w:t>
      </w:r>
      <w:r w:rsidRPr="00C710B1">
        <w:rPr>
          <w:sz w:val="24"/>
          <w:szCs w:val="24"/>
        </w:rPr>
        <w:t>настоящего Закона.</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(в </w:t>
      </w:r>
      <w:r w:rsidR="002C5D9F" w:rsidRPr="00C710B1">
        <w:rPr>
          <w:rFonts w:cs="Arial"/>
        </w:rPr>
        <w:t xml:space="preserve">редакции </w:t>
      </w:r>
      <w:r w:rsidRPr="00C710B1">
        <w:rPr>
          <w:rFonts w:cs="Arial"/>
        </w:rPr>
        <w:t>Закона Магаданской области</w:t>
      </w:r>
      <w:r w:rsidR="002C5D9F" w:rsidRPr="00C710B1">
        <w:rPr>
          <w:rFonts w:cs="Arial"/>
        </w:rPr>
        <w:t xml:space="preserve"> </w:t>
      </w:r>
      <w:hyperlink r:id="rId274" w:tgtFrame="ChangingDocument" w:history="1">
        <w:r w:rsidRPr="00C710B1">
          <w:rPr>
            <w:rStyle w:val="a4"/>
            <w:rFonts w:cs="Arial"/>
          </w:rPr>
          <w:t>от 28.10.2016 №2103-ОЗ</w:t>
        </w:r>
      </w:hyperlink>
      <w:r w:rsidRPr="00C710B1">
        <w:rPr>
          <w:rFonts w:cs="Arial"/>
        </w:rPr>
        <w:t>)</w:t>
      </w:r>
    </w:p>
    <w:p w:rsidR="005C4246" w:rsidRPr="00C710B1" w:rsidRDefault="00B6600A" w:rsidP="00AD5CC8">
      <w:pPr>
        <w:pStyle w:val="article"/>
        <w:ind w:firstLine="709"/>
        <w:rPr>
          <w:sz w:val="24"/>
          <w:szCs w:val="24"/>
        </w:rPr>
      </w:pPr>
      <w:r w:rsidRPr="00C710B1">
        <w:rPr>
          <w:rFonts w:eastAsia="Calibri"/>
          <w:sz w:val="24"/>
          <w:szCs w:val="24"/>
          <w:lang w:eastAsia="en-US"/>
        </w:rPr>
        <w:t xml:space="preserve">(в </w:t>
      </w:r>
      <w:r w:rsidR="002C5D9F" w:rsidRPr="00C710B1">
        <w:rPr>
          <w:sz w:val="24"/>
          <w:szCs w:val="24"/>
        </w:rPr>
        <w:t xml:space="preserve">редакции </w:t>
      </w:r>
      <w:r w:rsidRPr="00C710B1">
        <w:rPr>
          <w:rFonts w:eastAsia="Calibri"/>
          <w:sz w:val="24"/>
          <w:szCs w:val="24"/>
          <w:lang w:eastAsia="en-US"/>
        </w:rPr>
        <w:t xml:space="preserve">Закона Магаданской области </w:t>
      </w:r>
      <w:hyperlink r:id="rId275" w:tgtFrame="ChangingDocument" w:history="1">
        <w:r w:rsidRPr="00C710B1">
          <w:rPr>
            <w:rFonts w:eastAsia="Calibri"/>
            <w:color w:val="0000FF"/>
            <w:sz w:val="24"/>
            <w:szCs w:val="24"/>
            <w:lang w:eastAsia="en-US"/>
          </w:rPr>
          <w:t>от 02.12.2016 №2114-ОЗ</w:t>
        </w:r>
      </w:hyperlink>
      <w:r w:rsidRPr="00C710B1">
        <w:rPr>
          <w:rFonts w:eastAsia="Calibri"/>
          <w:sz w:val="24"/>
          <w:szCs w:val="24"/>
          <w:lang w:eastAsia="en-US"/>
        </w:rPr>
        <w:t>)</w:t>
      </w:r>
    </w:p>
    <w:p w:rsidR="005C4246" w:rsidRPr="00C710B1" w:rsidRDefault="00A5102E" w:rsidP="00AD5CC8">
      <w:pPr>
        <w:pStyle w:val="article"/>
        <w:ind w:firstLine="709"/>
        <w:rPr>
          <w:sz w:val="24"/>
          <w:szCs w:val="24"/>
        </w:rPr>
      </w:pPr>
      <w:r w:rsidRPr="00C710B1">
        <w:rPr>
          <w:sz w:val="24"/>
          <w:szCs w:val="24"/>
        </w:rPr>
        <w:t xml:space="preserve">(статья в редакции Закона Магаданской области </w:t>
      </w:r>
      <w:hyperlink r:id="rId276" w:tgtFrame="ChangingDocument" w:history="1">
        <w:r w:rsidRPr="00C710B1">
          <w:rPr>
            <w:rStyle w:val="a4"/>
            <w:sz w:val="24"/>
            <w:szCs w:val="24"/>
          </w:rPr>
          <w:t>от 19.06.2018 №2280-оз)</w:t>
        </w:r>
      </w:hyperlink>
    </w:p>
    <w:p w:rsidR="00E012A7" w:rsidRPr="00C710B1" w:rsidRDefault="00E012A7" w:rsidP="00AD5CC8">
      <w:pPr>
        <w:ind w:firstLine="709"/>
        <w:rPr>
          <w:rFonts w:cs="Arial"/>
        </w:rPr>
      </w:pPr>
      <w:r w:rsidRPr="00C710B1">
        <w:rPr>
          <w:rFonts w:cs="Arial"/>
        </w:rPr>
        <w:t xml:space="preserve">(статья в редакции Закона Магаданской области </w:t>
      </w:r>
      <w:hyperlink r:id="rId277" w:tgtFrame="ChangingDocument" w:history="1">
        <w:r w:rsidRPr="00C710B1">
          <w:rPr>
            <w:rStyle w:val="a4"/>
            <w:rFonts w:cs="Arial"/>
          </w:rPr>
          <w:t>от 18.03.2019 №2360-ОЗ</w:t>
        </w:r>
      </w:hyperlink>
      <w:r w:rsidRPr="00C710B1">
        <w:rPr>
          <w:rFonts w:cs="Arial"/>
        </w:rPr>
        <w:t>)</w:t>
      </w:r>
    </w:p>
    <w:p w:rsidR="00F41E82" w:rsidRPr="00B4362F" w:rsidRDefault="00F41E82" w:rsidP="00F41E82">
      <w:pPr>
        <w:autoSpaceDE w:val="0"/>
        <w:autoSpaceDN w:val="0"/>
        <w:adjustRightInd w:val="0"/>
        <w:ind w:firstLine="709"/>
        <w:rPr>
          <w:rFonts w:cs="Arial"/>
        </w:rPr>
      </w:pPr>
      <w:r>
        <w:rPr>
          <w:rFonts w:cs="Arial"/>
        </w:rPr>
        <w:t xml:space="preserve">(статья изложен в редакции </w:t>
      </w:r>
      <w:hyperlink r:id="rId278" w:tgtFrame="ChangingDocument" w:history="1">
        <w:r>
          <w:rPr>
            <w:rStyle w:val="a4"/>
            <w:rFonts w:cs="Arial"/>
          </w:rPr>
          <w:t>З</w:t>
        </w:r>
        <w:r w:rsidRPr="00F41E82">
          <w:rPr>
            <w:rStyle w:val="a4"/>
            <w:rFonts w:cs="Arial"/>
          </w:rPr>
          <w:t>акон</w:t>
        </w:r>
        <w:r>
          <w:rPr>
            <w:rStyle w:val="a4"/>
            <w:rFonts w:cs="Arial"/>
          </w:rPr>
          <w:t>а</w:t>
        </w:r>
        <w:r w:rsidRPr="00F41E82">
          <w:rPr>
            <w:rStyle w:val="a4"/>
            <w:rFonts w:cs="Arial"/>
          </w:rPr>
          <w:t xml:space="preserve"> Магаданской области от 06.03.2020 №2464-ОЗ</w:t>
        </w:r>
      </w:hyperlink>
      <w:r>
        <w:rPr>
          <w:rFonts w:cs="Arial"/>
        </w:rPr>
        <w:t>)</w:t>
      </w:r>
    </w:p>
    <w:p w:rsidR="00953E36" w:rsidRPr="00C710B1" w:rsidRDefault="00953E36" w:rsidP="00953E36">
      <w:pPr>
        <w:pStyle w:val="article"/>
        <w:ind w:firstLine="709"/>
        <w:rPr>
          <w:sz w:val="24"/>
          <w:szCs w:val="24"/>
        </w:rPr>
      </w:pPr>
      <w:r w:rsidRPr="00C710B1">
        <w:t>(</w:t>
      </w:r>
      <w:r>
        <w:t>статья 11.2</w:t>
      </w:r>
      <w:r w:rsidRPr="00C710B1">
        <w:t xml:space="preserve"> </w:t>
      </w:r>
      <w:r>
        <w:t>изложена</w:t>
      </w:r>
      <w:r w:rsidRPr="00C710B1">
        <w:t xml:space="preserve"> в редакции </w:t>
      </w:r>
      <w:hyperlink r:id="rId279" w:tgtFrame="ChangingDocument" w:history="1">
        <w:r w:rsidRPr="00953E36">
          <w:rPr>
            <w:rStyle w:val="a4"/>
          </w:rPr>
          <w:t xml:space="preserve">Закона Магаданской области </w:t>
        </w:r>
        <w:r w:rsidRPr="00953E36">
          <w:rPr>
            <w:rStyle w:val="a4"/>
            <w:sz w:val="24"/>
            <w:szCs w:val="24"/>
          </w:rPr>
          <w:t>18.06.2020 №2507-ОЗ</w:t>
        </w:r>
      </w:hyperlink>
      <w:r>
        <w:rPr>
          <w:sz w:val="24"/>
          <w:szCs w:val="24"/>
        </w:rPr>
        <w:t>)</w:t>
      </w:r>
    </w:p>
    <w:p w:rsidR="009B66DD" w:rsidRDefault="009B66DD" w:rsidP="009B66DD">
      <w:pPr>
        <w:ind w:firstLine="709"/>
        <w:rPr>
          <w:rFonts w:cs="Arial"/>
        </w:rPr>
      </w:pPr>
      <w:r w:rsidRPr="009B66DD">
        <w:rPr>
          <w:rFonts w:cs="Arial"/>
          <w:bCs/>
        </w:rPr>
        <w:t>(</w:t>
      </w:r>
      <w:r>
        <w:rPr>
          <w:rFonts w:cs="Arial"/>
          <w:bCs/>
        </w:rPr>
        <w:t>статья 11.2  изложена в редакции</w:t>
      </w:r>
      <w:r w:rsidRPr="009B66DD">
        <w:rPr>
          <w:rFonts w:cs="Arial"/>
          <w:bCs/>
        </w:rPr>
        <w:t xml:space="preserve"> Закон</w:t>
      </w:r>
      <w:r>
        <w:rPr>
          <w:rFonts w:cs="Arial"/>
          <w:bCs/>
        </w:rPr>
        <w:t>а</w:t>
      </w:r>
      <w:r w:rsidRPr="009B66DD">
        <w:rPr>
          <w:rFonts w:cs="Arial"/>
          <w:bCs/>
        </w:rPr>
        <w:t xml:space="preserve"> Магаданской области </w:t>
      </w:r>
      <w:hyperlink r:id="rId280" w:tgtFrame="Cancelling" w:history="1">
        <w:r w:rsidRPr="009B66DD">
          <w:rPr>
            <w:rStyle w:val="a4"/>
            <w:rFonts w:cs="Arial"/>
            <w:bCs/>
          </w:rPr>
          <w:t>от 04.12.2020 №2545-ОЗ</w:t>
        </w:r>
      </w:hyperlink>
      <w:r>
        <w:rPr>
          <w:rFonts w:cs="Arial"/>
          <w:bCs/>
        </w:rPr>
        <w:t>)</w:t>
      </w:r>
    </w:p>
    <w:p w:rsidR="00A5102E" w:rsidRPr="00C710B1" w:rsidRDefault="00A5102E" w:rsidP="00AD5CC8">
      <w:pPr>
        <w:pStyle w:val="article"/>
        <w:ind w:firstLine="709"/>
        <w:rPr>
          <w:sz w:val="24"/>
          <w:szCs w:val="24"/>
        </w:rPr>
      </w:pPr>
    </w:p>
    <w:p w:rsidR="005C4246" w:rsidRPr="00C710B1" w:rsidRDefault="005C4246" w:rsidP="007735EB">
      <w:pPr>
        <w:ind w:firstLine="709"/>
        <w:rPr>
          <w:rFonts w:cs="Arial"/>
          <w:b/>
          <w:bCs/>
        </w:rPr>
      </w:pPr>
      <w:r w:rsidRPr="00C710B1">
        <w:rPr>
          <w:rFonts w:cs="Arial"/>
          <w:b/>
          <w:bCs/>
        </w:rPr>
        <w:t>Статья 11.3.Рассмотрение дел об административных правонарушениях административными комиссиями</w:t>
      </w:r>
    </w:p>
    <w:p w:rsidR="005C4246" w:rsidRPr="00C710B1" w:rsidRDefault="005C4246" w:rsidP="00AD5CC8">
      <w:pPr>
        <w:pStyle w:val="text"/>
        <w:ind w:firstLine="709"/>
      </w:pPr>
      <w:r w:rsidRPr="00C710B1">
        <w:t xml:space="preserve">(статья 11.3 </w:t>
      </w:r>
      <w:r w:rsidR="007735EB" w:rsidRPr="00C710B1">
        <w:t xml:space="preserve">изложена </w:t>
      </w:r>
      <w:r w:rsidRPr="00C710B1">
        <w:t>в ред</w:t>
      </w:r>
      <w:r w:rsidR="007735EB" w:rsidRPr="00C710B1">
        <w:t>акции</w:t>
      </w:r>
      <w:r w:rsidRPr="00C710B1">
        <w:t xml:space="preserve"> Закона Магаданской области </w:t>
      </w:r>
      <w:hyperlink r:id="rId281" w:tgtFrame="ChangingDocument" w:history="1">
        <w:r w:rsidRPr="00C710B1">
          <w:rPr>
            <w:rStyle w:val="a4"/>
          </w:rPr>
          <w:t>от 30.03.2016 №2019-ОЗ</w:t>
        </w:r>
      </w:hyperlink>
      <w:r w:rsidRPr="00C710B1">
        <w:t>)</w:t>
      </w:r>
    </w:p>
    <w:p w:rsidR="005C4246" w:rsidRPr="00C710B1" w:rsidRDefault="005C4246" w:rsidP="00AD5CC8">
      <w:pPr>
        <w:pStyle w:val="text"/>
        <w:ind w:firstLine="709"/>
      </w:pPr>
      <w:r w:rsidRPr="00C710B1">
        <w:t>Административные комиссии рассматривают дела об административных правонарушениях, предусмотренных статьей 2.4, пунктами 2, 3, 4 статьи 2.6(в части предоставления муни</w:t>
      </w:r>
      <w:r w:rsidR="00C97A62" w:rsidRPr="00C710B1">
        <w:t>ципальных услуг), статьей</w:t>
      </w:r>
      <w:r w:rsidRPr="00C710B1">
        <w:t xml:space="preserve"> 3.15, пунктом 2 статьи 3.17, статьей 3.18, пунктом 2 статьи 4.1, пунктами 3, 4 статьи 4.4, статьями 6.4, 6.13, 6.14, 6.15, 6.16, 6.19, </w:t>
      </w:r>
      <w:r w:rsidR="0012164F" w:rsidRPr="00C710B1">
        <w:t xml:space="preserve">6,20, </w:t>
      </w:r>
      <w:r w:rsidRPr="00C710B1">
        <w:t>9.1 настоящего Закона.</w:t>
      </w:r>
    </w:p>
    <w:p w:rsidR="005C4246" w:rsidRPr="00C710B1" w:rsidRDefault="005C4246" w:rsidP="00AD5CC8">
      <w:pPr>
        <w:pStyle w:val="text"/>
        <w:ind w:firstLine="709"/>
      </w:pPr>
      <w:r w:rsidRPr="00C710B1">
        <w:t xml:space="preserve">(в редакции Закона Магаданской области </w:t>
      </w:r>
      <w:hyperlink r:id="rId282" w:tgtFrame="Logical" w:history="1">
        <w:r w:rsidRPr="00C710B1">
          <w:rPr>
            <w:rStyle w:val="a4"/>
          </w:rPr>
          <w:t>от 29.07.2016 №2067-ОЗ</w:t>
        </w:r>
      </w:hyperlink>
      <w:r w:rsidRPr="00C710B1">
        <w:t>)</w:t>
      </w:r>
    </w:p>
    <w:p w:rsidR="00C97A62" w:rsidRPr="00C710B1" w:rsidRDefault="00C97A62" w:rsidP="00AD5CC8">
      <w:pPr>
        <w:ind w:firstLine="709"/>
        <w:rPr>
          <w:rFonts w:cs="Arial"/>
        </w:rPr>
      </w:pPr>
      <w:r w:rsidRPr="00C710B1">
        <w:rPr>
          <w:rFonts w:cs="Arial"/>
        </w:rPr>
        <w:t xml:space="preserve">(статья в редакции </w:t>
      </w:r>
      <w:hyperlink r:id="rId283" w:tgtFrame="ChangingDocument" w:history="1">
        <w:r w:rsidRPr="00C710B1">
          <w:rPr>
            <w:rStyle w:val="a4"/>
            <w:rFonts w:cs="Arial"/>
          </w:rPr>
          <w:t>Закона Магаданской области 25.04.2019 №2369-ОЗ</w:t>
        </w:r>
      </w:hyperlink>
      <w:r w:rsidRPr="00C710B1">
        <w:rPr>
          <w:rFonts w:cs="Arial"/>
        </w:rPr>
        <w:t>)</w:t>
      </w:r>
    </w:p>
    <w:p w:rsidR="0012164F" w:rsidRPr="00C710B1" w:rsidRDefault="0012164F" w:rsidP="00AD5CC8">
      <w:pPr>
        <w:pStyle w:val="text"/>
        <w:ind w:firstLine="709"/>
      </w:pPr>
      <w:r w:rsidRPr="00C710B1">
        <w:t xml:space="preserve">(статья в редакции </w:t>
      </w:r>
      <w:hyperlink r:id="rId284" w:tgtFrame="ChangingDocument" w:history="1">
        <w:r w:rsidRPr="00C710B1">
          <w:rPr>
            <w:rStyle w:val="a4"/>
          </w:rPr>
          <w:t>Закона Магаданской области от 14.06.2019 №2381-ОЗ</w:t>
        </w:r>
      </w:hyperlink>
      <w:r w:rsidRPr="00C710B1">
        <w:t>)</w:t>
      </w:r>
    </w:p>
    <w:p w:rsidR="005C4246" w:rsidRPr="00C710B1" w:rsidRDefault="005C4246" w:rsidP="00AD5CC8">
      <w:pPr>
        <w:pStyle w:val="text"/>
        <w:ind w:firstLine="709"/>
      </w:pPr>
    </w:p>
    <w:p w:rsidR="005C4246" w:rsidRPr="00C710B1" w:rsidRDefault="005C4246" w:rsidP="003333F7">
      <w:pPr>
        <w:pStyle w:val="article"/>
        <w:ind w:firstLine="709"/>
        <w:rPr>
          <w:b/>
          <w:bCs/>
          <w:sz w:val="24"/>
          <w:szCs w:val="24"/>
        </w:rPr>
      </w:pPr>
      <w:r w:rsidRPr="00C710B1">
        <w:rPr>
          <w:b/>
          <w:bCs/>
          <w:sz w:val="24"/>
          <w:szCs w:val="24"/>
        </w:rPr>
        <w:t>Статья 11.4. Рассмотрение дел об административных правонарушениях комиссиями по делам несовершеннолетних и защите их прав.</w:t>
      </w:r>
    </w:p>
    <w:p w:rsidR="005C4246" w:rsidRPr="00C710B1" w:rsidRDefault="005C4246" w:rsidP="00AD5CC8">
      <w:pPr>
        <w:pStyle w:val="text"/>
        <w:ind w:firstLine="709"/>
      </w:pPr>
      <w:r w:rsidRPr="00C710B1">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восемнадцати лет.</w:t>
      </w:r>
    </w:p>
    <w:p w:rsidR="005C4246" w:rsidRPr="00C710B1" w:rsidRDefault="005C4246" w:rsidP="00AD5CC8">
      <w:pPr>
        <w:pStyle w:val="text"/>
        <w:ind w:firstLine="709"/>
      </w:pPr>
      <w:r w:rsidRPr="00C710B1">
        <w:t>(в ред</w:t>
      </w:r>
      <w:r w:rsidR="003333F7" w:rsidRPr="00C710B1">
        <w:t xml:space="preserve">акции </w:t>
      </w:r>
      <w:r w:rsidRPr="00C710B1">
        <w:t xml:space="preserve">Законов Магаданской области </w:t>
      </w:r>
      <w:hyperlink r:id="rId285" w:history="1">
        <w:r w:rsidRPr="00C710B1">
          <w:rPr>
            <w:rStyle w:val="a4"/>
          </w:rPr>
          <w:t>от 24.10.2005 № 616-ОЗ</w:t>
        </w:r>
      </w:hyperlink>
      <w:r w:rsidRPr="00C710B1">
        <w:t xml:space="preserve"> (ред. 23.12.2005), </w:t>
      </w:r>
      <w:hyperlink r:id="rId286" w:history="1">
        <w:r w:rsidRPr="00C710B1">
          <w:rPr>
            <w:rStyle w:val="a4"/>
          </w:rPr>
          <w:t>от 23.12.2005 № 660-ОЗ</w:t>
        </w:r>
      </w:hyperlink>
      <w:r w:rsidRPr="00C710B1">
        <w:t xml:space="preserve">, </w:t>
      </w:r>
      <w:hyperlink r:id="rId287" w:history="1">
        <w:r w:rsidRPr="00C710B1">
          <w:rPr>
            <w:rStyle w:val="a4"/>
          </w:rPr>
          <w:t>от 09.01.2008 № 968-ОЗ</w:t>
        </w:r>
      </w:hyperlink>
      <w:r w:rsidRPr="00C710B1">
        <w:t>)</w:t>
      </w:r>
    </w:p>
    <w:p w:rsidR="005C4246" w:rsidRPr="00C710B1" w:rsidRDefault="003333F7" w:rsidP="00AD5CC8">
      <w:pPr>
        <w:pStyle w:val="text"/>
        <w:ind w:firstLine="709"/>
      </w:pPr>
      <w:r w:rsidRPr="00C710B1">
        <w:t xml:space="preserve">(статья изложена </w:t>
      </w:r>
      <w:r w:rsidR="005C4246" w:rsidRPr="00C710B1">
        <w:t>в ред</w:t>
      </w:r>
      <w:r w:rsidRPr="00C710B1">
        <w:t xml:space="preserve">акции </w:t>
      </w:r>
      <w:r w:rsidR="005C4246" w:rsidRPr="00C710B1">
        <w:t xml:space="preserve">Закона Магаданской области </w:t>
      </w:r>
      <w:hyperlink r:id="rId288"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r w:rsidRPr="00C710B1">
        <w:t xml:space="preserve">(статья </w:t>
      </w:r>
      <w:r w:rsidR="003333F7" w:rsidRPr="00C710B1">
        <w:t xml:space="preserve">изложена в редакции </w:t>
      </w:r>
      <w:r w:rsidRPr="00C710B1">
        <w:t xml:space="preserve">Закона Магаданской области </w:t>
      </w:r>
      <w:hyperlink r:id="rId289" w:tgtFrame="ChangingDocument" w:history="1">
        <w:r w:rsidRPr="00C710B1">
          <w:rPr>
            <w:rStyle w:val="a4"/>
          </w:rPr>
          <w:t>от 25.07.2012 №1514-ОЗ</w:t>
        </w:r>
      </w:hyperlink>
      <w:r w:rsidRPr="00C710B1">
        <w:t>)</w:t>
      </w:r>
    </w:p>
    <w:p w:rsidR="005C4246" w:rsidRPr="00C710B1" w:rsidRDefault="005C4246" w:rsidP="00AD5CC8">
      <w:pPr>
        <w:pStyle w:val="text"/>
        <w:ind w:firstLine="709"/>
      </w:pPr>
      <w:r w:rsidRPr="00C710B1">
        <w:t xml:space="preserve">(статья 11.4 </w:t>
      </w:r>
      <w:r w:rsidR="003333F7" w:rsidRPr="00C710B1">
        <w:t xml:space="preserve">изложена в редакции </w:t>
      </w:r>
      <w:r w:rsidRPr="00C710B1">
        <w:t xml:space="preserve">Закона Магаданской области </w:t>
      </w:r>
      <w:hyperlink r:id="rId290" w:tgtFrame="ChangingDocument" w:history="1">
        <w:r w:rsidRPr="00C710B1">
          <w:rPr>
            <w:rStyle w:val="a4"/>
          </w:rPr>
          <w:t>от 03.03.2016 №2006-ОЗ</w:t>
        </w:r>
      </w:hyperlink>
      <w:r w:rsidRPr="00C710B1">
        <w:t>)</w:t>
      </w:r>
    </w:p>
    <w:p w:rsidR="005C4246" w:rsidRPr="00C710B1" w:rsidRDefault="005C4246" w:rsidP="00AD5CC8">
      <w:pPr>
        <w:pStyle w:val="text"/>
        <w:ind w:firstLine="709"/>
      </w:pPr>
    </w:p>
    <w:p w:rsidR="005C4246" w:rsidRPr="00C710B1" w:rsidRDefault="003333F7" w:rsidP="003333F7">
      <w:pPr>
        <w:pStyle w:val="article"/>
        <w:ind w:firstLine="709"/>
        <w:rPr>
          <w:sz w:val="24"/>
          <w:szCs w:val="24"/>
        </w:rPr>
      </w:pPr>
      <w:r w:rsidRPr="00C710B1">
        <w:rPr>
          <w:b/>
          <w:bCs/>
          <w:sz w:val="24"/>
          <w:szCs w:val="24"/>
        </w:rPr>
        <w:t>Статья 11.5. (</w:t>
      </w:r>
      <w:r w:rsidRPr="00C710B1">
        <w:rPr>
          <w:sz w:val="24"/>
          <w:szCs w:val="24"/>
        </w:rPr>
        <w:t xml:space="preserve">статья 11.5. </w:t>
      </w:r>
      <w:r w:rsidR="005C4246" w:rsidRPr="00C710B1">
        <w:rPr>
          <w:sz w:val="24"/>
          <w:szCs w:val="24"/>
        </w:rPr>
        <w:t xml:space="preserve">утратила силу. - Законом Магаданской области </w:t>
      </w:r>
      <w:hyperlink r:id="rId291" w:tgtFrame="ChangingDocument" w:history="1">
        <w:r w:rsidR="005C4246" w:rsidRPr="00C710B1">
          <w:rPr>
            <w:rStyle w:val="a4"/>
            <w:sz w:val="24"/>
            <w:szCs w:val="24"/>
          </w:rPr>
          <w:t>от 25.10.2013 №1650-ОЗ</w:t>
        </w:r>
      </w:hyperlink>
      <w:r w:rsidRPr="00C710B1">
        <w:rPr>
          <w:rStyle w:val="a4"/>
          <w:sz w:val="24"/>
          <w:szCs w:val="24"/>
        </w:rPr>
        <w:t>)</w:t>
      </w:r>
    </w:p>
    <w:p w:rsidR="005C4246" w:rsidRPr="00C710B1" w:rsidRDefault="005C4246" w:rsidP="00AD5CC8">
      <w:pPr>
        <w:pStyle w:val="text"/>
        <w:ind w:firstLine="709"/>
      </w:pPr>
    </w:p>
    <w:p w:rsidR="005C4246" w:rsidRPr="00C710B1" w:rsidRDefault="003333F7" w:rsidP="003333F7">
      <w:pPr>
        <w:pStyle w:val="text"/>
        <w:ind w:firstLine="709"/>
      </w:pPr>
      <w:r w:rsidRPr="00C710B1">
        <w:rPr>
          <w:b/>
          <w:bCs/>
        </w:rPr>
        <w:t xml:space="preserve">Статья 11.6 </w:t>
      </w:r>
      <w:r w:rsidR="005C4246" w:rsidRPr="00C710B1">
        <w:t xml:space="preserve">(статья 11.6 исключена Законом Магаданской области </w:t>
      </w:r>
      <w:hyperlink r:id="rId292"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3333F7">
      <w:pPr>
        <w:pStyle w:val="article"/>
        <w:ind w:firstLine="709"/>
        <w:rPr>
          <w:b/>
          <w:bCs/>
          <w:sz w:val="24"/>
          <w:szCs w:val="24"/>
        </w:rPr>
      </w:pPr>
      <w:r w:rsidRPr="00C710B1">
        <w:rPr>
          <w:b/>
          <w:bCs/>
          <w:sz w:val="24"/>
          <w:szCs w:val="24"/>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5C4246" w:rsidRPr="00C710B1" w:rsidRDefault="005C4246" w:rsidP="00AD5CC8">
      <w:pPr>
        <w:pStyle w:val="text"/>
        <w:ind w:firstLine="709"/>
      </w:pPr>
      <w:r w:rsidRPr="00C710B1">
        <w:t xml:space="preserve">(введена Законом Магаданской области </w:t>
      </w:r>
      <w:hyperlink r:id="rId293" w:history="1">
        <w:r w:rsidRPr="00C710B1">
          <w:rPr>
            <w:rStyle w:val="a4"/>
          </w:rPr>
          <w:t>от 24.10.2005 № 616-ОЗ</w:t>
        </w:r>
      </w:hyperlink>
      <w:r w:rsidRPr="00C710B1">
        <w:t xml:space="preserve"> (ред. 23.12.2005))</w:t>
      </w:r>
    </w:p>
    <w:p w:rsidR="005C4246" w:rsidRPr="00C710B1" w:rsidRDefault="005C4246" w:rsidP="00AD5CC8">
      <w:pPr>
        <w:pStyle w:val="text"/>
        <w:ind w:firstLine="709"/>
      </w:pPr>
      <w:r w:rsidRPr="00C710B1">
        <w:t>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5C4246" w:rsidRPr="00C710B1" w:rsidRDefault="005C4246" w:rsidP="00AD5CC8">
      <w:pPr>
        <w:pStyle w:val="text"/>
        <w:ind w:firstLine="709"/>
      </w:pPr>
      <w:r w:rsidRPr="00C710B1">
        <w:t>(в ред</w:t>
      </w:r>
      <w:r w:rsidR="003333F7" w:rsidRPr="00C710B1">
        <w:t>акции</w:t>
      </w:r>
      <w:r w:rsidRPr="00C710B1">
        <w:t xml:space="preserve"> Законов Магаданской области </w:t>
      </w:r>
      <w:hyperlink r:id="rId294" w:history="1">
        <w:r w:rsidRPr="00C710B1">
          <w:rPr>
            <w:rStyle w:val="a4"/>
          </w:rPr>
          <w:t>от 02.05.2007 № 842-ОЗ</w:t>
        </w:r>
      </w:hyperlink>
      <w:r w:rsidRPr="00C710B1">
        <w:t xml:space="preserve">, </w:t>
      </w:r>
      <w:hyperlink r:id="rId295" w:history="1">
        <w:r w:rsidRPr="00C710B1">
          <w:rPr>
            <w:rStyle w:val="a4"/>
          </w:rPr>
          <w:t>от 02.08.2007 № 878-ОЗ</w:t>
        </w:r>
      </w:hyperlink>
      <w:r w:rsidRPr="00C710B1">
        <w:t xml:space="preserve">, </w:t>
      </w:r>
      <w:hyperlink r:id="rId296" w:history="1">
        <w:r w:rsidRPr="00C710B1">
          <w:rPr>
            <w:rStyle w:val="a4"/>
          </w:rPr>
          <w:t>от 09.01.2008 № 968-ОЗ</w:t>
        </w:r>
      </w:hyperlink>
      <w:r w:rsidRPr="00C710B1">
        <w:t>)</w:t>
      </w:r>
    </w:p>
    <w:p w:rsidR="005C4246" w:rsidRPr="00C710B1" w:rsidRDefault="005C4246" w:rsidP="00AD5CC8">
      <w:pPr>
        <w:pStyle w:val="text"/>
        <w:ind w:firstLine="709"/>
      </w:pPr>
      <w:r w:rsidRPr="00C710B1">
        <w:t xml:space="preserve">(абзац 2 </w:t>
      </w:r>
      <w:r w:rsidR="003333F7" w:rsidRPr="00C710B1">
        <w:t xml:space="preserve">изложен </w:t>
      </w:r>
      <w:r w:rsidRPr="00C710B1">
        <w:t>в ред</w:t>
      </w:r>
      <w:r w:rsidR="003333F7" w:rsidRPr="00C710B1">
        <w:t>акции</w:t>
      </w:r>
      <w:r w:rsidRPr="00C710B1">
        <w:t xml:space="preserve"> Закона Магаданской области </w:t>
      </w:r>
      <w:hyperlink r:id="rId297" w:tgtFrame="ChangingDocument" w:history="1">
        <w:r w:rsidRPr="00C710B1">
          <w:rPr>
            <w:rStyle w:val="a4"/>
          </w:rPr>
          <w:t>от 09.06.2011 №1397-ОЗ</w:t>
        </w:r>
      </w:hyperlink>
      <w:r w:rsidRPr="00C710B1">
        <w:t>)</w:t>
      </w:r>
    </w:p>
    <w:p w:rsidR="005C4246" w:rsidRPr="00C710B1" w:rsidRDefault="005C4246" w:rsidP="00AD5CC8">
      <w:pPr>
        <w:pStyle w:val="text"/>
        <w:ind w:firstLine="709"/>
      </w:pPr>
      <w:r w:rsidRPr="00C710B1">
        <w:t xml:space="preserve">(статья 11.6.1 </w:t>
      </w:r>
      <w:r w:rsidR="003333F7" w:rsidRPr="00C710B1">
        <w:t xml:space="preserve">изложена </w:t>
      </w:r>
      <w:r w:rsidRPr="00C710B1">
        <w:t>в ред</w:t>
      </w:r>
      <w:r w:rsidR="003333F7" w:rsidRPr="00C710B1">
        <w:t>акции</w:t>
      </w:r>
      <w:r w:rsidRPr="00C710B1">
        <w:t xml:space="preserve"> Закона Магаданской области </w:t>
      </w:r>
      <w:hyperlink r:id="rId298" w:tgtFrame="ChangingDocument" w:history="1">
        <w:r w:rsidRPr="00C710B1">
          <w:rPr>
            <w:rStyle w:val="a4"/>
          </w:rPr>
          <w:t>от 30.03.2016 №2019-ОЗ</w:t>
        </w:r>
      </w:hyperlink>
      <w:r w:rsidRPr="00C710B1">
        <w:t>)</w:t>
      </w:r>
    </w:p>
    <w:p w:rsidR="005C4246" w:rsidRPr="00C710B1" w:rsidRDefault="005C4246" w:rsidP="00AD5CC8">
      <w:pPr>
        <w:pStyle w:val="text"/>
        <w:ind w:firstLine="709"/>
      </w:pPr>
    </w:p>
    <w:p w:rsidR="005C4246" w:rsidRPr="00C710B1" w:rsidRDefault="005C4246" w:rsidP="00AD5CC8">
      <w:pPr>
        <w:pStyle w:val="text"/>
        <w:ind w:firstLine="709"/>
      </w:pPr>
      <w:r w:rsidRPr="00C710B1">
        <w:t xml:space="preserve">Статьи 11.6.2 - 11.6.3. </w:t>
      </w:r>
      <w:r w:rsidR="003333F7" w:rsidRPr="00C710B1">
        <w:t>у</w:t>
      </w:r>
      <w:r w:rsidRPr="00C710B1">
        <w:t>тратили силу</w:t>
      </w:r>
      <w:r w:rsidR="003333F7" w:rsidRPr="00C710B1">
        <w:t xml:space="preserve"> </w:t>
      </w:r>
      <w:r w:rsidRPr="00C710B1">
        <w:t>Закон</w:t>
      </w:r>
      <w:r w:rsidR="003333F7" w:rsidRPr="00C710B1">
        <w:t>ом</w:t>
      </w:r>
      <w:r w:rsidRPr="00C710B1">
        <w:t xml:space="preserve"> Магаданской области </w:t>
      </w:r>
      <w:hyperlink r:id="rId299" w:history="1">
        <w:r w:rsidRPr="00C710B1">
          <w:rPr>
            <w:rStyle w:val="a4"/>
          </w:rPr>
          <w:t>от 11.06.2008 № 1009-ОЗ</w:t>
        </w:r>
      </w:hyperlink>
    </w:p>
    <w:p w:rsidR="005C4246" w:rsidRPr="00C710B1" w:rsidRDefault="003333F7" w:rsidP="003333F7">
      <w:pPr>
        <w:pStyle w:val="text"/>
        <w:ind w:firstLine="709"/>
      </w:pPr>
      <w:r w:rsidRPr="00C710B1">
        <w:rPr>
          <w:b/>
          <w:bCs/>
        </w:rPr>
        <w:t xml:space="preserve">Статья 11.6.4. </w:t>
      </w:r>
      <w:r w:rsidRPr="00C710B1">
        <w:t xml:space="preserve">(статья 11.6.4 утратила силу </w:t>
      </w:r>
      <w:r w:rsidR="005C4246" w:rsidRPr="00C710B1">
        <w:t>Закон</w:t>
      </w:r>
      <w:r w:rsidRPr="00C710B1">
        <w:t>ом</w:t>
      </w:r>
      <w:r w:rsidR="005C4246" w:rsidRPr="00C710B1">
        <w:t xml:space="preserve"> Магаданской области </w:t>
      </w:r>
      <w:hyperlink r:id="rId300" w:history="1">
        <w:r w:rsidR="005C4246" w:rsidRPr="00C710B1">
          <w:rPr>
            <w:rStyle w:val="a4"/>
          </w:rPr>
          <w:t>от 02.11.2007 № 907-ОЗ</w:t>
        </w:r>
      </w:hyperlink>
      <w:r w:rsidRPr="00C710B1">
        <w:t>)</w:t>
      </w:r>
    </w:p>
    <w:p w:rsidR="005C4246" w:rsidRPr="00C710B1" w:rsidRDefault="005C4246" w:rsidP="00AD5CC8">
      <w:pPr>
        <w:pStyle w:val="text"/>
        <w:ind w:firstLine="709"/>
      </w:pPr>
      <w:r w:rsidRPr="00C710B1">
        <w:t>Статьи 11.7 - 11.9. Утратили силу</w:t>
      </w:r>
      <w:r w:rsidR="003333F7" w:rsidRPr="00C710B1">
        <w:t xml:space="preserve"> </w:t>
      </w:r>
      <w:r w:rsidRPr="00C710B1">
        <w:t>Закон</w:t>
      </w:r>
      <w:r w:rsidR="003333F7" w:rsidRPr="00C710B1">
        <w:t>ом</w:t>
      </w:r>
      <w:r w:rsidRPr="00C710B1">
        <w:t xml:space="preserve"> Магаданской области </w:t>
      </w:r>
      <w:hyperlink r:id="rId301" w:history="1">
        <w:r w:rsidRPr="00C710B1">
          <w:rPr>
            <w:rStyle w:val="a4"/>
          </w:rPr>
          <w:t>от 09.01.2008 № 968-ОЗ</w:t>
        </w:r>
      </w:hyperlink>
      <w:r w:rsidRPr="00C710B1">
        <w:t>.</w:t>
      </w:r>
    </w:p>
    <w:p w:rsidR="005C4246" w:rsidRPr="00C710B1" w:rsidRDefault="005C4246" w:rsidP="00AD5CC8">
      <w:pPr>
        <w:pStyle w:val="text"/>
        <w:ind w:firstLine="709"/>
      </w:pPr>
    </w:p>
    <w:p w:rsidR="005C4246" w:rsidRPr="00C710B1" w:rsidRDefault="005C4246" w:rsidP="003333F7">
      <w:pPr>
        <w:pStyle w:val="article"/>
        <w:ind w:firstLine="709"/>
        <w:rPr>
          <w:sz w:val="24"/>
          <w:szCs w:val="24"/>
        </w:rPr>
      </w:pPr>
      <w:r w:rsidRPr="00C710B1">
        <w:rPr>
          <w:b/>
          <w:bCs/>
          <w:sz w:val="24"/>
          <w:szCs w:val="24"/>
        </w:rPr>
        <w:t xml:space="preserve">Статья 11.10 </w:t>
      </w:r>
      <w:r w:rsidR="003333F7" w:rsidRPr="00C710B1">
        <w:rPr>
          <w:bCs/>
          <w:sz w:val="24"/>
          <w:szCs w:val="24"/>
        </w:rPr>
        <w:t>(статья 11.10.</w:t>
      </w:r>
      <w:r w:rsidRPr="00C710B1">
        <w:rPr>
          <w:sz w:val="24"/>
          <w:szCs w:val="24"/>
        </w:rPr>
        <w:t xml:space="preserve">Утратила силу. - Законом Магаданской области </w:t>
      </w:r>
      <w:hyperlink r:id="rId302" w:tgtFrame="ChangingDocument" w:history="1">
        <w:r w:rsidRPr="00C710B1">
          <w:rPr>
            <w:rStyle w:val="a4"/>
            <w:sz w:val="24"/>
            <w:szCs w:val="24"/>
          </w:rPr>
          <w:t>от 25.10.2013 №1650-ОЗ</w:t>
        </w:r>
      </w:hyperlink>
    </w:p>
    <w:p w:rsidR="005C4246" w:rsidRPr="00C710B1" w:rsidRDefault="005C4246" w:rsidP="00AD5CC8">
      <w:pPr>
        <w:pStyle w:val="text"/>
        <w:ind w:firstLine="709"/>
      </w:pPr>
    </w:p>
    <w:p w:rsidR="005C4246" w:rsidRPr="00C710B1" w:rsidRDefault="005C4246" w:rsidP="00AD5CC8">
      <w:pPr>
        <w:pStyle w:val="chapter"/>
        <w:ind w:firstLine="709"/>
        <w:rPr>
          <w:sz w:val="24"/>
          <w:szCs w:val="24"/>
        </w:rPr>
      </w:pPr>
      <w:r w:rsidRPr="00C710B1">
        <w:rPr>
          <w:sz w:val="24"/>
          <w:szCs w:val="24"/>
        </w:rPr>
        <w:t>(слова исключены</w:t>
      </w:r>
      <w:r w:rsidR="003333F7" w:rsidRPr="00C710B1">
        <w:rPr>
          <w:sz w:val="24"/>
          <w:szCs w:val="24"/>
        </w:rPr>
        <w:t xml:space="preserve"> </w:t>
      </w:r>
      <w:r w:rsidRPr="00C710B1">
        <w:rPr>
          <w:sz w:val="24"/>
          <w:szCs w:val="24"/>
        </w:rPr>
        <w:t xml:space="preserve">Законом Магаданской области </w:t>
      </w:r>
      <w:hyperlink r:id="rId303" w:tgtFrame="ChangingDocument" w:history="1">
        <w:r w:rsidRPr="00C710B1">
          <w:rPr>
            <w:rStyle w:val="a4"/>
            <w:sz w:val="24"/>
            <w:szCs w:val="24"/>
          </w:rPr>
          <w:t>от 02.12.2011 №1446-ОЗ</w:t>
        </w:r>
      </w:hyperlink>
      <w:r w:rsidRPr="00C710B1">
        <w:rPr>
          <w:sz w:val="24"/>
          <w:szCs w:val="24"/>
        </w:rPr>
        <w:t>)</w:t>
      </w:r>
    </w:p>
    <w:p w:rsidR="005C4246" w:rsidRPr="00C710B1" w:rsidRDefault="005C4246" w:rsidP="00AD5CC8">
      <w:pPr>
        <w:pStyle w:val="chapter"/>
        <w:ind w:firstLine="709"/>
        <w:rPr>
          <w:sz w:val="24"/>
          <w:szCs w:val="24"/>
        </w:rPr>
      </w:pPr>
    </w:p>
    <w:p w:rsidR="005C4246" w:rsidRPr="00C710B1" w:rsidRDefault="005C4246" w:rsidP="003333F7">
      <w:pPr>
        <w:pStyle w:val="chapter"/>
        <w:ind w:firstLine="709"/>
        <w:rPr>
          <w:b/>
          <w:bCs/>
          <w:sz w:val="24"/>
          <w:szCs w:val="24"/>
        </w:rPr>
      </w:pPr>
      <w:r w:rsidRPr="00C710B1">
        <w:rPr>
          <w:b/>
          <w:bCs/>
          <w:sz w:val="24"/>
          <w:szCs w:val="24"/>
        </w:rPr>
        <w:t>Глава 12. ЗАКЛЮЧИТЕЛЬНЫЕ ПОЛОЖЕНИЯ</w:t>
      </w:r>
    </w:p>
    <w:p w:rsidR="003333F7" w:rsidRPr="00C710B1" w:rsidRDefault="003333F7" w:rsidP="003333F7">
      <w:pPr>
        <w:pStyle w:val="article"/>
        <w:ind w:firstLine="709"/>
        <w:rPr>
          <w:b/>
          <w:bCs/>
          <w:sz w:val="24"/>
          <w:szCs w:val="24"/>
        </w:rPr>
      </w:pPr>
    </w:p>
    <w:p w:rsidR="005C4246" w:rsidRPr="00C710B1" w:rsidRDefault="005C4246" w:rsidP="003333F7">
      <w:pPr>
        <w:pStyle w:val="article"/>
        <w:ind w:firstLine="709"/>
        <w:rPr>
          <w:b/>
          <w:bCs/>
          <w:sz w:val="24"/>
          <w:szCs w:val="24"/>
        </w:rPr>
      </w:pPr>
      <w:r w:rsidRPr="00C710B1">
        <w:rPr>
          <w:b/>
          <w:bCs/>
          <w:sz w:val="24"/>
          <w:szCs w:val="24"/>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5C4246" w:rsidRPr="00C710B1" w:rsidRDefault="005C4246" w:rsidP="00AD5CC8">
      <w:pPr>
        <w:pStyle w:val="text"/>
        <w:ind w:firstLine="709"/>
      </w:pPr>
      <w:r w:rsidRPr="00C710B1">
        <w:t>Со дня вступления в силу настоящего Закона внести следующие изменения в отдельные законы Магаданской области:</w:t>
      </w:r>
    </w:p>
    <w:p w:rsidR="005C4246" w:rsidRPr="00C710B1" w:rsidRDefault="005C4246" w:rsidP="00AD5CC8">
      <w:pPr>
        <w:pStyle w:val="text"/>
        <w:ind w:firstLine="709"/>
      </w:pPr>
      <w:r w:rsidRPr="00C710B1">
        <w:t>1. Утратил силу. Закон</w:t>
      </w:r>
      <w:r w:rsidR="003333F7" w:rsidRPr="00C710B1">
        <w:t>ом</w:t>
      </w:r>
      <w:r w:rsidRPr="00C710B1">
        <w:t xml:space="preserve"> Магаданской области </w:t>
      </w:r>
      <w:hyperlink r:id="rId304" w:history="1">
        <w:r w:rsidRPr="00C710B1">
          <w:rPr>
            <w:rStyle w:val="a4"/>
          </w:rPr>
          <w:t>от 02.05.2007 № 842-ОЗ</w:t>
        </w:r>
      </w:hyperlink>
      <w:r w:rsidRPr="00C710B1">
        <w:t>.</w:t>
      </w:r>
    </w:p>
    <w:p w:rsidR="005C4246" w:rsidRPr="00C710B1" w:rsidRDefault="005C4246" w:rsidP="00AD5CC8">
      <w:pPr>
        <w:pStyle w:val="text"/>
        <w:ind w:firstLine="709"/>
      </w:pPr>
      <w:r w:rsidRPr="00C710B1">
        <w:t xml:space="preserve">2. В Законе Магаданской области </w:t>
      </w:r>
      <w:hyperlink r:id="rId305" w:history="1">
        <w:r w:rsidRPr="00C710B1">
          <w:rPr>
            <w:rStyle w:val="a4"/>
          </w:rPr>
          <w:t>от 28 декабря 2001 года № 219-ОЗ</w:t>
        </w:r>
      </w:hyperlink>
      <w:r w:rsidRPr="00C710B1">
        <w:t xml:space="preserve"> "О флаге и гербе Магаданской области" ("Магаданская правда", 2001 г., 29 декабря № 201; 2003 г., 16 июля № 80):</w:t>
      </w:r>
    </w:p>
    <w:p w:rsidR="005C4246" w:rsidRPr="00C710B1" w:rsidRDefault="005C4246" w:rsidP="00AD5CC8">
      <w:pPr>
        <w:pStyle w:val="text"/>
        <w:ind w:firstLine="709"/>
      </w:pPr>
      <w:r w:rsidRPr="00C710B1">
        <w:t>статью 14 изложить в следующей редакции:</w:t>
      </w:r>
    </w:p>
    <w:p w:rsidR="005C4246" w:rsidRPr="00C710B1" w:rsidRDefault="005C4246" w:rsidP="00AD5CC8">
      <w:pPr>
        <w:pStyle w:val="text"/>
        <w:ind w:firstLine="709"/>
      </w:pPr>
      <w:r w:rsidRPr="00C710B1">
        <w:t>"Статья 14. Ответственность за нарушение порядка использования, осквернение официальной символики Магаданской области</w:t>
      </w:r>
    </w:p>
    <w:p w:rsidR="005C4246" w:rsidRPr="00C710B1" w:rsidRDefault="005C4246" w:rsidP="00AD5CC8">
      <w:pPr>
        <w:pStyle w:val="text"/>
        <w:ind w:firstLine="709"/>
      </w:pPr>
      <w:r w:rsidRPr="00C710B1">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Pr="00C710B1" w:rsidRDefault="005C4246" w:rsidP="00AD5CC8">
      <w:pPr>
        <w:pStyle w:val="text"/>
        <w:ind w:firstLine="709"/>
      </w:pPr>
      <w:r w:rsidRPr="00C710B1">
        <w:lastRenderedPageBreak/>
        <w:t xml:space="preserve">3. В Законе Магаданской области </w:t>
      </w:r>
      <w:hyperlink r:id="rId306" w:history="1">
        <w:r w:rsidRPr="00C710B1">
          <w:rPr>
            <w:rStyle w:val="a4"/>
          </w:rPr>
          <w:t>от 01 июля 1996 года № 10-ОЗ</w:t>
        </w:r>
      </w:hyperlink>
      <w:r w:rsidRPr="00C710B1">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5C4246" w:rsidRPr="00C710B1" w:rsidRDefault="005C4246" w:rsidP="00AD5CC8">
      <w:pPr>
        <w:pStyle w:val="text"/>
        <w:ind w:firstLine="709"/>
      </w:pPr>
      <w:r w:rsidRPr="00C710B1">
        <w:t>статью 19 изложить в следующей редакции:</w:t>
      </w:r>
    </w:p>
    <w:p w:rsidR="005C4246" w:rsidRPr="00C710B1" w:rsidRDefault="005C4246" w:rsidP="00AD5CC8">
      <w:pPr>
        <w:pStyle w:val="text"/>
        <w:ind w:firstLine="709"/>
        <w:rPr>
          <w:b/>
          <w:bCs/>
        </w:rPr>
      </w:pPr>
      <w:r w:rsidRPr="00C710B1">
        <w:rPr>
          <w:b/>
          <w:bCs/>
        </w:rPr>
        <w:t>"Статья 19. Ответственность за нарушение настоящего Закона</w:t>
      </w:r>
    </w:p>
    <w:p w:rsidR="005C4246" w:rsidRPr="00C710B1" w:rsidRDefault="005C4246" w:rsidP="00AD5CC8">
      <w:pPr>
        <w:pStyle w:val="text"/>
        <w:ind w:firstLine="709"/>
      </w:pPr>
      <w:r w:rsidRPr="00C710B1">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Pr="00C710B1" w:rsidRDefault="005C4246" w:rsidP="00AD5CC8">
      <w:pPr>
        <w:pStyle w:val="text"/>
        <w:ind w:firstLine="709"/>
      </w:pPr>
      <w:r w:rsidRPr="00C710B1">
        <w:t>статьи 20-26-1 исключить.</w:t>
      </w:r>
    </w:p>
    <w:p w:rsidR="005C4246" w:rsidRPr="00C710B1" w:rsidRDefault="003333F7" w:rsidP="00AD5CC8">
      <w:pPr>
        <w:pStyle w:val="text"/>
        <w:ind w:firstLine="709"/>
      </w:pPr>
      <w:r w:rsidRPr="00C710B1">
        <w:t>4. Утратил силу.</w:t>
      </w:r>
      <w:r w:rsidR="005C4246" w:rsidRPr="00C710B1">
        <w:t>Закон</w:t>
      </w:r>
      <w:r w:rsidRPr="00C710B1">
        <w:t>ом</w:t>
      </w:r>
      <w:r w:rsidR="005C4246" w:rsidRPr="00C710B1">
        <w:t xml:space="preserve"> Магаданской области </w:t>
      </w:r>
      <w:hyperlink r:id="rId307" w:history="1">
        <w:r w:rsidR="005C4246" w:rsidRPr="00C710B1">
          <w:rPr>
            <w:rStyle w:val="a4"/>
          </w:rPr>
          <w:t>от 23.12.2005 № 658-ОЗ</w:t>
        </w:r>
      </w:hyperlink>
      <w:r w:rsidR="005C4246" w:rsidRPr="00C710B1">
        <w:t>.</w:t>
      </w:r>
    </w:p>
    <w:p w:rsidR="005C4246" w:rsidRPr="00C710B1" w:rsidRDefault="005C4246" w:rsidP="00AD5CC8">
      <w:pPr>
        <w:pStyle w:val="text"/>
        <w:ind w:firstLine="709"/>
      </w:pPr>
      <w:r w:rsidRPr="00C710B1">
        <w:t xml:space="preserve">5. Утратил силу Законом Магаданской области </w:t>
      </w:r>
      <w:hyperlink r:id="rId308" w:tgtFrame="ChangingDocument" w:history="1">
        <w:r w:rsidRPr="00C710B1">
          <w:rPr>
            <w:rStyle w:val="a4"/>
          </w:rPr>
          <w:t>от 24.04.2015 №1890-ОЗ</w:t>
        </w:r>
      </w:hyperlink>
    </w:p>
    <w:p w:rsidR="005C4246" w:rsidRPr="00C710B1" w:rsidRDefault="005C4246" w:rsidP="00AD5CC8">
      <w:pPr>
        <w:pStyle w:val="text"/>
        <w:ind w:firstLine="709"/>
      </w:pPr>
      <w:r w:rsidRPr="00C710B1">
        <w:t xml:space="preserve">6. В Законе Магаданской области </w:t>
      </w:r>
      <w:hyperlink r:id="rId309" w:history="1">
        <w:r w:rsidRPr="00C710B1">
          <w:rPr>
            <w:rStyle w:val="a4"/>
          </w:rPr>
          <w:t>от 07 июля 2003 года № 366-ОЗ</w:t>
        </w:r>
      </w:hyperlink>
      <w:r w:rsidRPr="00C710B1">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5C4246" w:rsidRPr="00C710B1" w:rsidRDefault="005C4246" w:rsidP="00AD5CC8">
      <w:pPr>
        <w:pStyle w:val="text"/>
        <w:ind w:firstLine="709"/>
      </w:pPr>
      <w:r w:rsidRPr="00C710B1">
        <w:t>пункты 1, 2, 4, 5 статьи 1 исключить.</w:t>
      </w:r>
    </w:p>
    <w:p w:rsidR="005C4246" w:rsidRPr="00C710B1" w:rsidRDefault="005C4246" w:rsidP="00AD5CC8">
      <w:pPr>
        <w:pStyle w:val="text"/>
        <w:ind w:firstLine="709"/>
      </w:pPr>
      <w:r w:rsidRPr="00C710B1">
        <w:t xml:space="preserve">7. В Законе Магаданской области </w:t>
      </w:r>
      <w:hyperlink r:id="rId310" w:history="1">
        <w:r w:rsidRPr="00C710B1">
          <w:rPr>
            <w:rStyle w:val="a4"/>
          </w:rPr>
          <w:t>от 10 июля 2002 года № 258-ОЗ</w:t>
        </w:r>
      </w:hyperlink>
      <w:r w:rsidRPr="00C710B1">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5C4246" w:rsidRPr="00C710B1" w:rsidRDefault="005C4246" w:rsidP="00AD5CC8">
      <w:pPr>
        <w:pStyle w:val="text"/>
        <w:ind w:firstLine="709"/>
      </w:pPr>
      <w:r w:rsidRPr="00C710B1">
        <w:t>главу 10 исключить.</w:t>
      </w:r>
    </w:p>
    <w:p w:rsidR="005C4246" w:rsidRPr="00C710B1" w:rsidRDefault="005C4246" w:rsidP="00AD5CC8">
      <w:pPr>
        <w:pStyle w:val="text"/>
        <w:ind w:firstLine="709"/>
      </w:pPr>
      <w:r w:rsidRPr="00C710B1">
        <w:t xml:space="preserve">8. Признать утратившим силу Закон Магаданской области </w:t>
      </w:r>
      <w:hyperlink r:id="rId311" w:history="1">
        <w:r w:rsidRPr="00C710B1">
          <w:rPr>
            <w:rStyle w:val="a4"/>
          </w:rPr>
          <w:t>от 07 июля 2004 года № 461-ОЗ</w:t>
        </w:r>
      </w:hyperlink>
      <w:r w:rsidRPr="00C710B1">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5C4246" w:rsidRPr="00C710B1" w:rsidRDefault="005C4246" w:rsidP="00AD5CC8">
      <w:pPr>
        <w:pStyle w:val="text"/>
        <w:ind w:firstLine="709"/>
      </w:pPr>
    </w:p>
    <w:p w:rsidR="005C4246" w:rsidRPr="00C710B1" w:rsidRDefault="005C4246" w:rsidP="003333F7">
      <w:pPr>
        <w:pStyle w:val="article"/>
        <w:ind w:firstLine="709"/>
        <w:rPr>
          <w:b/>
          <w:bCs/>
          <w:sz w:val="24"/>
          <w:szCs w:val="24"/>
        </w:rPr>
      </w:pPr>
      <w:r w:rsidRPr="00C710B1">
        <w:rPr>
          <w:b/>
          <w:bCs/>
          <w:sz w:val="24"/>
          <w:szCs w:val="24"/>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5C4246" w:rsidRPr="00C710B1" w:rsidRDefault="005C4246" w:rsidP="00AD5CC8">
      <w:pPr>
        <w:pStyle w:val="text"/>
        <w:ind w:firstLine="709"/>
      </w:pPr>
      <w:r w:rsidRPr="00C710B1">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5C4246" w:rsidRPr="00C710B1" w:rsidRDefault="005C4246" w:rsidP="00AD5CC8">
      <w:pPr>
        <w:pStyle w:val="text"/>
        <w:ind w:firstLine="709"/>
      </w:pPr>
      <w:r w:rsidRPr="00C710B1">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5C4246" w:rsidRPr="00C710B1" w:rsidRDefault="005C4246" w:rsidP="00AD5CC8">
      <w:pPr>
        <w:pStyle w:val="text"/>
        <w:ind w:firstLine="709"/>
      </w:pPr>
    </w:p>
    <w:p w:rsidR="005C4246" w:rsidRPr="00C710B1" w:rsidRDefault="003333F7" w:rsidP="00AD5CC8">
      <w:pPr>
        <w:pStyle w:val="text"/>
        <w:ind w:firstLine="709"/>
      </w:pPr>
      <w:r w:rsidRPr="00C710B1">
        <w:t>Статья 12.2.1.</w:t>
      </w:r>
      <w:r w:rsidR="005C4246" w:rsidRPr="00C710B1">
        <w:t xml:space="preserve">(статья 12.2.1 исключена Законом Магаданской области </w:t>
      </w:r>
      <w:hyperlink r:id="rId312"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3333F7">
      <w:pPr>
        <w:pStyle w:val="article"/>
        <w:ind w:firstLine="709"/>
        <w:rPr>
          <w:b/>
          <w:bCs/>
          <w:sz w:val="24"/>
          <w:szCs w:val="24"/>
        </w:rPr>
      </w:pPr>
      <w:r w:rsidRPr="00C710B1">
        <w:rPr>
          <w:b/>
          <w:bCs/>
          <w:sz w:val="24"/>
          <w:szCs w:val="24"/>
        </w:rPr>
        <w:t>Статья 12.3. Вступление в силу настоящего Закона</w:t>
      </w:r>
    </w:p>
    <w:p w:rsidR="005C4246" w:rsidRPr="00C710B1" w:rsidRDefault="005C4246" w:rsidP="00AD5CC8">
      <w:pPr>
        <w:pStyle w:val="text"/>
        <w:ind w:firstLine="709"/>
      </w:pPr>
      <w:r w:rsidRPr="00C710B1">
        <w:t>Настоящий Закон вступает в силу через 10 дней со дня его официального опубликования.</w:t>
      </w:r>
    </w:p>
    <w:p w:rsidR="003333F7" w:rsidRPr="00C710B1" w:rsidRDefault="003333F7" w:rsidP="00AD5CC8">
      <w:pPr>
        <w:pStyle w:val="text"/>
        <w:ind w:firstLine="709"/>
      </w:pPr>
    </w:p>
    <w:p w:rsidR="003333F7" w:rsidRPr="00C710B1" w:rsidRDefault="003333F7" w:rsidP="00AD5CC8">
      <w:pPr>
        <w:pStyle w:val="text"/>
        <w:ind w:firstLine="709"/>
      </w:pPr>
    </w:p>
    <w:p w:rsidR="003333F7" w:rsidRPr="00C710B1" w:rsidRDefault="003333F7" w:rsidP="00AD5CC8">
      <w:pPr>
        <w:pStyle w:val="text"/>
        <w:ind w:firstLine="709"/>
      </w:pPr>
    </w:p>
    <w:p w:rsidR="005C4246" w:rsidRPr="00C710B1" w:rsidRDefault="005C4246" w:rsidP="003333F7">
      <w:pPr>
        <w:pStyle w:val="text"/>
        <w:ind w:firstLine="709"/>
        <w:jc w:val="right"/>
      </w:pPr>
      <w:r w:rsidRPr="00C710B1">
        <w:t>Губернатор</w:t>
      </w:r>
    </w:p>
    <w:p w:rsidR="005C4246" w:rsidRPr="00C710B1" w:rsidRDefault="005C4246" w:rsidP="003333F7">
      <w:pPr>
        <w:pStyle w:val="text"/>
        <w:ind w:firstLine="709"/>
        <w:jc w:val="right"/>
      </w:pPr>
      <w:r w:rsidRPr="00C710B1">
        <w:t>Магаданской области</w:t>
      </w:r>
    </w:p>
    <w:p w:rsidR="005C4246" w:rsidRPr="00C710B1" w:rsidRDefault="005C4246" w:rsidP="003333F7">
      <w:pPr>
        <w:pStyle w:val="text"/>
        <w:ind w:firstLine="709"/>
        <w:jc w:val="right"/>
      </w:pPr>
      <w:r w:rsidRPr="00C710B1">
        <w:t>Н.Н.ДУДОВ</w:t>
      </w:r>
    </w:p>
    <w:p w:rsidR="003333F7" w:rsidRPr="00C710B1" w:rsidRDefault="003333F7" w:rsidP="003333F7">
      <w:pPr>
        <w:pStyle w:val="text"/>
        <w:ind w:firstLine="709"/>
        <w:jc w:val="right"/>
      </w:pPr>
    </w:p>
    <w:p w:rsidR="003333F7" w:rsidRPr="00C710B1" w:rsidRDefault="003333F7" w:rsidP="00AD5CC8">
      <w:pPr>
        <w:pStyle w:val="text"/>
        <w:ind w:firstLine="709"/>
      </w:pPr>
    </w:p>
    <w:p w:rsidR="003333F7" w:rsidRPr="00C710B1" w:rsidRDefault="003333F7" w:rsidP="00AD5CC8">
      <w:pPr>
        <w:pStyle w:val="text"/>
        <w:ind w:firstLine="709"/>
      </w:pPr>
    </w:p>
    <w:p w:rsidR="005C4246" w:rsidRPr="00C710B1" w:rsidRDefault="005C4246" w:rsidP="00AD5CC8">
      <w:pPr>
        <w:pStyle w:val="text"/>
        <w:ind w:firstLine="709"/>
      </w:pPr>
      <w:r w:rsidRPr="00C710B1">
        <w:t>Приложение</w:t>
      </w:r>
    </w:p>
    <w:p w:rsidR="005C4246" w:rsidRPr="00C710B1" w:rsidRDefault="005C4246" w:rsidP="00AD5CC8">
      <w:pPr>
        <w:pStyle w:val="text"/>
        <w:ind w:firstLine="709"/>
      </w:pPr>
      <w:r w:rsidRPr="00C710B1">
        <w:t>к Закону</w:t>
      </w:r>
    </w:p>
    <w:p w:rsidR="005C4246" w:rsidRPr="00C710B1" w:rsidRDefault="005C4246" w:rsidP="00AD5CC8">
      <w:pPr>
        <w:pStyle w:val="text"/>
        <w:ind w:firstLine="709"/>
      </w:pPr>
      <w:r w:rsidRPr="00C710B1">
        <w:t>Магаданской области</w:t>
      </w:r>
    </w:p>
    <w:p w:rsidR="005C4246" w:rsidRPr="00C710B1" w:rsidRDefault="005C4246" w:rsidP="00AD5CC8">
      <w:pPr>
        <w:pStyle w:val="text"/>
        <w:ind w:firstLine="709"/>
      </w:pPr>
      <w:r w:rsidRPr="00C710B1">
        <w:t>"Об административных правонарушениях</w:t>
      </w:r>
    </w:p>
    <w:p w:rsidR="005C4246" w:rsidRPr="00C710B1" w:rsidRDefault="005C4246" w:rsidP="00AD5CC8">
      <w:pPr>
        <w:pStyle w:val="text"/>
        <w:ind w:firstLine="709"/>
      </w:pPr>
      <w:r w:rsidRPr="00C710B1">
        <w:t>в Магаданской области"</w:t>
      </w:r>
    </w:p>
    <w:p w:rsidR="005C4246" w:rsidRPr="00C710B1" w:rsidRDefault="005C4246" w:rsidP="00AD5CC8">
      <w:pPr>
        <w:pStyle w:val="text"/>
        <w:ind w:firstLine="709"/>
      </w:pPr>
      <w:r w:rsidRPr="00C710B1">
        <w:t>от 15.03.2005 № 583-ОЗ</w:t>
      </w:r>
    </w:p>
    <w:p w:rsidR="005C4246" w:rsidRPr="00C710B1" w:rsidRDefault="005C4246" w:rsidP="00AD5CC8">
      <w:pPr>
        <w:pStyle w:val="text"/>
        <w:ind w:firstLine="709"/>
      </w:pPr>
      <w:r w:rsidRPr="00C710B1">
        <w:t xml:space="preserve">{Утратило силу: Законом Магаданской области </w:t>
      </w:r>
      <w:hyperlink r:id="rId313" w:history="1">
        <w:r w:rsidRPr="00C710B1">
          <w:rPr>
            <w:rStyle w:val="a4"/>
          </w:rPr>
          <w:t>от 24.11.2008 №1059-ОЗ</w:t>
        </w:r>
      </w:hyperlink>
      <w:r w:rsidRPr="00C710B1">
        <w:t>}</w:t>
      </w:r>
    </w:p>
    <w:p w:rsidR="005C4246" w:rsidRPr="00C710B1" w:rsidRDefault="005C4246" w:rsidP="00AD5CC8">
      <w:pPr>
        <w:ind w:firstLine="709"/>
        <w:rPr>
          <w:rFonts w:cs="Arial"/>
        </w:rPr>
      </w:pPr>
    </w:p>
    <w:p w:rsidR="00180D7E" w:rsidRPr="00C710B1" w:rsidRDefault="00180D7E" w:rsidP="00AD5CC8">
      <w:pPr>
        <w:ind w:firstLine="709"/>
        <w:rPr>
          <w:rFonts w:cs="Arial"/>
        </w:rPr>
      </w:pPr>
    </w:p>
    <w:sectPr w:rsidR="00180D7E" w:rsidRPr="00C710B1" w:rsidSect="00AD5CC8">
      <w:pgSz w:w="16838" w:h="11906" w:orient="landscape"/>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264E1"/>
    <w:multiLevelType w:val="multilevel"/>
    <w:tmpl w:val="A7388300"/>
    <w:lvl w:ilvl="0">
      <w:start w:val="1"/>
      <w:numFmt w:val="decimal"/>
      <w:lvlText w:val="%1."/>
      <w:lvlJc w:val="left"/>
      <w:pPr>
        <w:ind w:left="1125" w:hanging="1125"/>
      </w:pPr>
      <w:rPr>
        <w:rFonts w:hint="default"/>
      </w:rPr>
    </w:lvl>
    <w:lvl w:ilvl="1">
      <w:start w:val="1"/>
      <w:numFmt w:val="decimal"/>
      <w:lvlText w:val="%1.%2."/>
      <w:lvlJc w:val="left"/>
      <w:pPr>
        <w:ind w:left="1834" w:hanging="1125"/>
      </w:pPr>
      <w:rPr>
        <w:rFonts w:hint="default"/>
      </w:rPr>
    </w:lvl>
    <w:lvl w:ilvl="2">
      <w:start w:val="1"/>
      <w:numFmt w:val="decimal"/>
      <w:lvlText w:val="%1.%2.%3."/>
      <w:lvlJc w:val="left"/>
      <w:pPr>
        <w:ind w:left="2543" w:hanging="1125"/>
      </w:pPr>
      <w:rPr>
        <w:rFonts w:hint="default"/>
      </w:rPr>
    </w:lvl>
    <w:lvl w:ilvl="3">
      <w:start w:val="1"/>
      <w:numFmt w:val="decimal"/>
      <w:lvlText w:val="%1.%2.%3.%4."/>
      <w:lvlJc w:val="left"/>
      <w:pPr>
        <w:ind w:left="3252" w:hanging="1125"/>
      </w:pPr>
      <w:rPr>
        <w:rFonts w:hint="default"/>
      </w:rPr>
    </w:lvl>
    <w:lvl w:ilvl="4">
      <w:start w:val="1"/>
      <w:numFmt w:val="decimal"/>
      <w:lvlText w:val="%1.%2.%3.%4.%5."/>
      <w:lvlJc w:val="left"/>
      <w:pPr>
        <w:ind w:left="3961" w:hanging="112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0D7E"/>
    <w:rsid w:val="00007CFA"/>
    <w:rsid w:val="00010C8E"/>
    <w:rsid w:val="000323F3"/>
    <w:rsid w:val="000329A6"/>
    <w:rsid w:val="00043322"/>
    <w:rsid w:val="000466B9"/>
    <w:rsid w:val="00064819"/>
    <w:rsid w:val="00080765"/>
    <w:rsid w:val="00080FC6"/>
    <w:rsid w:val="00093674"/>
    <w:rsid w:val="000B676E"/>
    <w:rsid w:val="000B6828"/>
    <w:rsid w:val="000C3257"/>
    <w:rsid w:val="000C3F97"/>
    <w:rsid w:val="000C47BE"/>
    <w:rsid w:val="000E6E8E"/>
    <w:rsid w:val="000F0713"/>
    <w:rsid w:val="001045B4"/>
    <w:rsid w:val="0011047F"/>
    <w:rsid w:val="00116C79"/>
    <w:rsid w:val="0012164F"/>
    <w:rsid w:val="00121CCD"/>
    <w:rsid w:val="0014487C"/>
    <w:rsid w:val="001575E2"/>
    <w:rsid w:val="00157BB1"/>
    <w:rsid w:val="00172660"/>
    <w:rsid w:val="00180D7E"/>
    <w:rsid w:val="00184F26"/>
    <w:rsid w:val="001A305A"/>
    <w:rsid w:val="001A6A22"/>
    <w:rsid w:val="001D03A0"/>
    <w:rsid w:val="001D52BF"/>
    <w:rsid w:val="001E12D3"/>
    <w:rsid w:val="00204828"/>
    <w:rsid w:val="00205022"/>
    <w:rsid w:val="002164AC"/>
    <w:rsid w:val="00224B64"/>
    <w:rsid w:val="0023298F"/>
    <w:rsid w:val="00233C39"/>
    <w:rsid w:val="0024139E"/>
    <w:rsid w:val="002467A7"/>
    <w:rsid w:val="002A120A"/>
    <w:rsid w:val="002C00D2"/>
    <w:rsid w:val="002C0AAD"/>
    <w:rsid w:val="002C5D9F"/>
    <w:rsid w:val="002D6C18"/>
    <w:rsid w:val="002E04F3"/>
    <w:rsid w:val="002E72C4"/>
    <w:rsid w:val="00312C84"/>
    <w:rsid w:val="00315EA8"/>
    <w:rsid w:val="00316A9C"/>
    <w:rsid w:val="0032398D"/>
    <w:rsid w:val="003333F7"/>
    <w:rsid w:val="00344FD5"/>
    <w:rsid w:val="00364BA4"/>
    <w:rsid w:val="00365615"/>
    <w:rsid w:val="003A2DC5"/>
    <w:rsid w:val="003A73FE"/>
    <w:rsid w:val="003B7EEF"/>
    <w:rsid w:val="003C3215"/>
    <w:rsid w:val="003C39EE"/>
    <w:rsid w:val="003D02F4"/>
    <w:rsid w:val="003E62B8"/>
    <w:rsid w:val="003F60D8"/>
    <w:rsid w:val="004027B1"/>
    <w:rsid w:val="00411ECF"/>
    <w:rsid w:val="00413C25"/>
    <w:rsid w:val="004251DB"/>
    <w:rsid w:val="00425D99"/>
    <w:rsid w:val="0043319E"/>
    <w:rsid w:val="004368BB"/>
    <w:rsid w:val="00444E2B"/>
    <w:rsid w:val="00471D63"/>
    <w:rsid w:val="00477225"/>
    <w:rsid w:val="00490524"/>
    <w:rsid w:val="0049195F"/>
    <w:rsid w:val="0049395D"/>
    <w:rsid w:val="004A0CAE"/>
    <w:rsid w:val="004B5EFD"/>
    <w:rsid w:val="004C0132"/>
    <w:rsid w:val="004C3F1E"/>
    <w:rsid w:val="004C7738"/>
    <w:rsid w:val="004D3CF0"/>
    <w:rsid w:val="004E3256"/>
    <w:rsid w:val="004E711E"/>
    <w:rsid w:val="004F6FD1"/>
    <w:rsid w:val="004F7861"/>
    <w:rsid w:val="005276E6"/>
    <w:rsid w:val="0054202C"/>
    <w:rsid w:val="0055509F"/>
    <w:rsid w:val="005605AD"/>
    <w:rsid w:val="00581BD7"/>
    <w:rsid w:val="00585799"/>
    <w:rsid w:val="005A0762"/>
    <w:rsid w:val="005C4246"/>
    <w:rsid w:val="005C685C"/>
    <w:rsid w:val="005D2220"/>
    <w:rsid w:val="005D515C"/>
    <w:rsid w:val="005F7B31"/>
    <w:rsid w:val="00606B3C"/>
    <w:rsid w:val="006248DE"/>
    <w:rsid w:val="006606C6"/>
    <w:rsid w:val="006C45CB"/>
    <w:rsid w:val="006E6298"/>
    <w:rsid w:val="00706ACA"/>
    <w:rsid w:val="007155D3"/>
    <w:rsid w:val="00716686"/>
    <w:rsid w:val="007579E6"/>
    <w:rsid w:val="00762AF7"/>
    <w:rsid w:val="00771B5F"/>
    <w:rsid w:val="007735EB"/>
    <w:rsid w:val="0078279F"/>
    <w:rsid w:val="007A358F"/>
    <w:rsid w:val="007A7779"/>
    <w:rsid w:val="007B51EF"/>
    <w:rsid w:val="00800AC5"/>
    <w:rsid w:val="00802530"/>
    <w:rsid w:val="00807066"/>
    <w:rsid w:val="00827160"/>
    <w:rsid w:val="0082790F"/>
    <w:rsid w:val="008335CC"/>
    <w:rsid w:val="00833F8F"/>
    <w:rsid w:val="00841C46"/>
    <w:rsid w:val="00841E96"/>
    <w:rsid w:val="008543B2"/>
    <w:rsid w:val="00863D3D"/>
    <w:rsid w:val="008720C1"/>
    <w:rsid w:val="008767AA"/>
    <w:rsid w:val="008C290B"/>
    <w:rsid w:val="008D62C2"/>
    <w:rsid w:val="008E11B6"/>
    <w:rsid w:val="008F043E"/>
    <w:rsid w:val="0090215D"/>
    <w:rsid w:val="00917F29"/>
    <w:rsid w:val="0092535B"/>
    <w:rsid w:val="00925C58"/>
    <w:rsid w:val="00953E36"/>
    <w:rsid w:val="0095762C"/>
    <w:rsid w:val="00961530"/>
    <w:rsid w:val="00962DF6"/>
    <w:rsid w:val="009631F6"/>
    <w:rsid w:val="0097457F"/>
    <w:rsid w:val="0098175D"/>
    <w:rsid w:val="009949B2"/>
    <w:rsid w:val="009B09F7"/>
    <w:rsid w:val="009B6164"/>
    <w:rsid w:val="009B66DD"/>
    <w:rsid w:val="009C088E"/>
    <w:rsid w:val="009C224C"/>
    <w:rsid w:val="009E0031"/>
    <w:rsid w:val="009E6A7E"/>
    <w:rsid w:val="00A044B6"/>
    <w:rsid w:val="00A21C73"/>
    <w:rsid w:val="00A26142"/>
    <w:rsid w:val="00A454D1"/>
    <w:rsid w:val="00A5102E"/>
    <w:rsid w:val="00A60BAA"/>
    <w:rsid w:val="00A61871"/>
    <w:rsid w:val="00AA15F6"/>
    <w:rsid w:val="00AA441C"/>
    <w:rsid w:val="00AC1446"/>
    <w:rsid w:val="00AC2F7E"/>
    <w:rsid w:val="00AD5CC8"/>
    <w:rsid w:val="00AD7FA1"/>
    <w:rsid w:val="00AE670A"/>
    <w:rsid w:val="00AF4CAA"/>
    <w:rsid w:val="00AF602C"/>
    <w:rsid w:val="00AF778D"/>
    <w:rsid w:val="00B11F5A"/>
    <w:rsid w:val="00B436DD"/>
    <w:rsid w:val="00B46BE1"/>
    <w:rsid w:val="00B57CA7"/>
    <w:rsid w:val="00B634E0"/>
    <w:rsid w:val="00B6600A"/>
    <w:rsid w:val="00B71CC7"/>
    <w:rsid w:val="00B83648"/>
    <w:rsid w:val="00B83DF1"/>
    <w:rsid w:val="00B843BE"/>
    <w:rsid w:val="00B84401"/>
    <w:rsid w:val="00BC5881"/>
    <w:rsid w:val="00BE1055"/>
    <w:rsid w:val="00BE411A"/>
    <w:rsid w:val="00BE4131"/>
    <w:rsid w:val="00BF0DD2"/>
    <w:rsid w:val="00BF2110"/>
    <w:rsid w:val="00BF7889"/>
    <w:rsid w:val="00C027EC"/>
    <w:rsid w:val="00C1366A"/>
    <w:rsid w:val="00C505DF"/>
    <w:rsid w:val="00C710B1"/>
    <w:rsid w:val="00C73483"/>
    <w:rsid w:val="00C8772A"/>
    <w:rsid w:val="00C97A62"/>
    <w:rsid w:val="00CA729E"/>
    <w:rsid w:val="00CD04B4"/>
    <w:rsid w:val="00D10F7F"/>
    <w:rsid w:val="00D17AFC"/>
    <w:rsid w:val="00D23EA3"/>
    <w:rsid w:val="00D26BC7"/>
    <w:rsid w:val="00D31AD5"/>
    <w:rsid w:val="00D35308"/>
    <w:rsid w:val="00D354D3"/>
    <w:rsid w:val="00D6639B"/>
    <w:rsid w:val="00D6680B"/>
    <w:rsid w:val="00D85EC2"/>
    <w:rsid w:val="00D947D6"/>
    <w:rsid w:val="00DA0655"/>
    <w:rsid w:val="00DA216A"/>
    <w:rsid w:val="00DA3533"/>
    <w:rsid w:val="00DA361B"/>
    <w:rsid w:val="00DB121F"/>
    <w:rsid w:val="00DB5706"/>
    <w:rsid w:val="00DD3AF8"/>
    <w:rsid w:val="00DE29A3"/>
    <w:rsid w:val="00DF3F12"/>
    <w:rsid w:val="00E001F6"/>
    <w:rsid w:val="00E012A7"/>
    <w:rsid w:val="00E25C90"/>
    <w:rsid w:val="00E37063"/>
    <w:rsid w:val="00E43A00"/>
    <w:rsid w:val="00E47165"/>
    <w:rsid w:val="00E71B31"/>
    <w:rsid w:val="00E81004"/>
    <w:rsid w:val="00E842C4"/>
    <w:rsid w:val="00E86585"/>
    <w:rsid w:val="00E9105B"/>
    <w:rsid w:val="00E96DDF"/>
    <w:rsid w:val="00EA0E68"/>
    <w:rsid w:val="00EA6844"/>
    <w:rsid w:val="00EB0B5D"/>
    <w:rsid w:val="00EB2676"/>
    <w:rsid w:val="00ED0549"/>
    <w:rsid w:val="00EE6005"/>
    <w:rsid w:val="00EF1E64"/>
    <w:rsid w:val="00F10274"/>
    <w:rsid w:val="00F41E82"/>
    <w:rsid w:val="00F7203C"/>
    <w:rsid w:val="00FA26E6"/>
    <w:rsid w:val="00FB24E3"/>
    <w:rsid w:val="00FD1A3F"/>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FD1A3F"/>
    <w:pPr>
      <w:ind w:firstLine="567"/>
      <w:jc w:val="both"/>
    </w:pPr>
    <w:rPr>
      <w:rFonts w:ascii="Arial" w:hAnsi="Arial"/>
      <w:sz w:val="24"/>
      <w:szCs w:val="24"/>
    </w:rPr>
  </w:style>
  <w:style w:type="paragraph" w:styleId="1">
    <w:name w:val="heading 1"/>
    <w:aliases w:val="!Части документа"/>
    <w:basedOn w:val="a"/>
    <w:next w:val="a"/>
    <w:link w:val="10"/>
    <w:qFormat/>
    <w:rsid w:val="00FD1A3F"/>
    <w:pPr>
      <w:jc w:val="center"/>
      <w:outlineLvl w:val="0"/>
    </w:pPr>
    <w:rPr>
      <w:rFonts w:cs="Arial"/>
      <w:b/>
      <w:bCs/>
      <w:kern w:val="32"/>
      <w:sz w:val="32"/>
      <w:szCs w:val="32"/>
    </w:rPr>
  </w:style>
  <w:style w:type="paragraph" w:styleId="2">
    <w:name w:val="heading 2"/>
    <w:aliases w:val="!Разделы документа"/>
    <w:basedOn w:val="a"/>
    <w:link w:val="20"/>
    <w:qFormat/>
    <w:rsid w:val="00FD1A3F"/>
    <w:pPr>
      <w:jc w:val="center"/>
      <w:outlineLvl w:val="1"/>
    </w:pPr>
    <w:rPr>
      <w:rFonts w:cs="Arial"/>
      <w:b/>
      <w:bCs/>
      <w:iCs/>
      <w:sz w:val="30"/>
      <w:szCs w:val="28"/>
    </w:rPr>
  </w:style>
  <w:style w:type="paragraph" w:styleId="3">
    <w:name w:val="heading 3"/>
    <w:aliases w:val="!Главы документа"/>
    <w:basedOn w:val="a"/>
    <w:link w:val="30"/>
    <w:qFormat/>
    <w:rsid w:val="00FD1A3F"/>
    <w:pPr>
      <w:outlineLvl w:val="2"/>
    </w:pPr>
    <w:rPr>
      <w:rFonts w:cs="Arial"/>
      <w:b/>
      <w:bCs/>
      <w:sz w:val="28"/>
      <w:szCs w:val="26"/>
    </w:rPr>
  </w:style>
  <w:style w:type="paragraph" w:styleId="4">
    <w:name w:val="heading 4"/>
    <w:aliases w:val="!Параграфы/Статьи документа"/>
    <w:basedOn w:val="a"/>
    <w:link w:val="40"/>
    <w:qFormat/>
    <w:rsid w:val="00FD1A3F"/>
    <w:pPr>
      <w:outlineLvl w:val="3"/>
    </w:pPr>
    <w:rPr>
      <w:b/>
      <w:bCs/>
      <w:sz w:val="26"/>
      <w:szCs w:val="28"/>
    </w:rPr>
  </w:style>
  <w:style w:type="character" w:default="1" w:styleId="a0">
    <w:name w:val="Default Paragraph Font"/>
    <w:semiHidden/>
    <w:rsid w:val="00FD1A3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FD1A3F"/>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basedOn w:val="a0"/>
    <w:rsid w:val="00FD1A3F"/>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basedOn w:val="a0"/>
    <w:rsid w:val="00FD1A3F"/>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FD1A3F"/>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FD1A3F"/>
    <w:pPr>
      <w:spacing w:before="240" w:after="60"/>
      <w:jc w:val="center"/>
      <w:outlineLvl w:val="0"/>
    </w:pPr>
    <w:rPr>
      <w:rFonts w:cs="Arial"/>
      <w:b/>
      <w:bCs/>
      <w:kern w:val="28"/>
      <w:sz w:val="32"/>
      <w:szCs w:val="32"/>
    </w:rPr>
  </w:style>
  <w:style w:type="paragraph" w:customStyle="1" w:styleId="Application">
    <w:name w:val="Application!Приложение"/>
    <w:rsid w:val="00FD1A3F"/>
    <w:pPr>
      <w:spacing w:before="120" w:after="120"/>
      <w:jc w:val="right"/>
    </w:pPr>
    <w:rPr>
      <w:rFonts w:ascii="Arial" w:hAnsi="Arial" w:cs="Arial"/>
      <w:b/>
      <w:bCs/>
      <w:kern w:val="28"/>
      <w:sz w:val="32"/>
      <w:szCs w:val="32"/>
    </w:rPr>
  </w:style>
  <w:style w:type="paragraph" w:customStyle="1" w:styleId="Table">
    <w:name w:val="Table!Таблица"/>
    <w:rsid w:val="00FD1A3F"/>
    <w:rPr>
      <w:rFonts w:ascii="Arial" w:hAnsi="Arial" w:cs="Arial"/>
      <w:bCs/>
      <w:kern w:val="28"/>
      <w:sz w:val="24"/>
      <w:szCs w:val="32"/>
    </w:rPr>
  </w:style>
  <w:style w:type="paragraph" w:customStyle="1" w:styleId="Table0">
    <w:name w:val="Table!"/>
    <w:next w:val="Table"/>
    <w:rsid w:val="00FD1A3F"/>
    <w:pPr>
      <w:jc w:val="center"/>
    </w:pPr>
    <w:rPr>
      <w:rFonts w:ascii="Arial" w:hAnsi="Arial" w:cs="Arial"/>
      <w:b/>
      <w:bCs/>
      <w:kern w:val="28"/>
      <w:sz w:val="24"/>
      <w:szCs w:val="32"/>
    </w:rPr>
  </w:style>
  <w:style w:type="paragraph" w:customStyle="1" w:styleId="NumberAndDate">
    <w:name w:val="NumberAndDate"/>
    <w:aliases w:val="!Дата и Номер"/>
    <w:qFormat/>
    <w:rsid w:val="00FD1A3F"/>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FD1A3F"/>
    <w:rPr>
      <w:sz w:val="28"/>
    </w:rPr>
  </w:style>
  <w:style w:type="table" w:styleId="a9">
    <w:name w:val="Table Grid"/>
    <w:basedOn w:val="a1"/>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 w:type="paragraph" w:styleId="aa">
    <w:name w:val="No Spacing"/>
    <w:qFormat/>
    <w:rsid w:val="0012164F"/>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192.168.1.39:8080/content/act/9dbe0659-827b-4e66-9a0f-81a9449986e3.doc" TargetMode="External"/><Relationship Id="rId299" Type="http://schemas.openxmlformats.org/officeDocument/2006/relationships/hyperlink" Target="http://zakon.scli.ru/" TargetMode="External"/><Relationship Id="rId303" Type="http://schemas.openxmlformats.org/officeDocument/2006/relationships/hyperlink" Target="http://192.168.1.39:8080/content/act/d7303154-726c-4473-bddb-cf0cee54ad42.doc" TargetMode="External"/><Relationship Id="rId21" Type="http://schemas.openxmlformats.org/officeDocument/2006/relationships/hyperlink" Target="http://zakon.scli.ru/" TargetMode="External"/><Relationship Id="rId42" Type="http://schemas.openxmlformats.org/officeDocument/2006/relationships/hyperlink" Target="http://192.168.1.39:8080/content/act/9dbe0659-827b-4e66-9a0f-81a9449986e3.doc" TargetMode="External"/><Relationship Id="rId63" Type="http://schemas.openxmlformats.org/officeDocument/2006/relationships/hyperlink" Target="http://192.168.1.39:8080/content/act/35ef3ef8-320a-4db9-b308-e02bb33a154f.doc" TargetMode="External"/><Relationship Id="rId84" Type="http://schemas.openxmlformats.org/officeDocument/2006/relationships/hyperlink" Target="http://vsrv065-app10.ru99-loc.minjust.ru/content/act/c351fa7f-3731-467c-9a38-00ce2ecbe619.html" TargetMode="External"/><Relationship Id="rId138" Type="http://schemas.openxmlformats.org/officeDocument/2006/relationships/hyperlink" Target="http://192.168.1.39:8080/content/act/638e2b7c-c595-487d-8d58-dfcaf1f14263.doc" TargetMode="External"/><Relationship Id="rId159" Type="http://schemas.openxmlformats.org/officeDocument/2006/relationships/hyperlink" Target="http://192.168.1.39:8080/content/act/d7303154-726c-4473-bddb-cf0cee54ad42.doc" TargetMode="External"/><Relationship Id="rId170" Type="http://schemas.openxmlformats.org/officeDocument/2006/relationships/hyperlink" Target="http://zakon.scli.ru/" TargetMode="External"/><Relationship Id="rId191" Type="http://schemas.openxmlformats.org/officeDocument/2006/relationships/hyperlink" Target="http://192.168.1.39:8080/content/act/e3b9426c-e051-4f6a-9da2-94aa2b15f25d.doc" TargetMode="External"/><Relationship Id="rId205" Type="http://schemas.openxmlformats.org/officeDocument/2006/relationships/hyperlink" Target="http://192.168.1.39:8080/content/act/a22bf703-7561-40e2-a4f8-ba8e7caffd53.doc" TargetMode="External"/><Relationship Id="rId226" Type="http://schemas.openxmlformats.org/officeDocument/2006/relationships/hyperlink" Target="http://192.168.1.39:8080/content/act/171a5c54-01d0-4dba-bc50-ae6e655692f5.doc" TargetMode="External"/><Relationship Id="rId247" Type="http://schemas.openxmlformats.org/officeDocument/2006/relationships/hyperlink" Target="http://192.168.1.39:8080/content/act/f8e0ebbc-a940-4694-adfd-1f9cc1cc50a0.doc" TargetMode="External"/><Relationship Id="rId107" Type="http://schemas.openxmlformats.org/officeDocument/2006/relationships/hyperlink" Target="http://192.168.1.39:8080/content/act/78f02dcb-d31c-4e38-bafe-6cc43a3248d5.doc" TargetMode="External"/><Relationship Id="rId268" Type="http://schemas.openxmlformats.org/officeDocument/2006/relationships/hyperlink" Target="http://192.168.1.39:8080/content/act/fa2ce40a-8fcd-4564-b03b-bc0cd19efa28.doc" TargetMode="External"/><Relationship Id="rId289" Type="http://schemas.openxmlformats.org/officeDocument/2006/relationships/hyperlink" Target="http://192.168.1.39:8080/content/act/74d8e8de-871c-410a-befa-11b540cc8cab.doc" TargetMode="External"/><Relationship Id="rId11" Type="http://schemas.openxmlformats.org/officeDocument/2006/relationships/hyperlink" Target="http://zakon.scli.ru/" TargetMode="External"/><Relationship Id="rId32" Type="http://schemas.openxmlformats.org/officeDocument/2006/relationships/hyperlink" Target="http://192.168.1.39:8080/content/act/3747a64f-2286-4514-a6a5-bfcb99599e1e.doc" TargetMode="External"/><Relationship Id="rId53" Type="http://schemas.openxmlformats.org/officeDocument/2006/relationships/hyperlink" Target="http://192.168.1.39:8080/content/act/339d1bdf-eb19-44ab-bc76-027344a647f3.doc" TargetMode="External"/><Relationship Id="rId74" Type="http://schemas.openxmlformats.org/officeDocument/2006/relationships/hyperlink" Target="http://vsrv065-app10.ru99-loc.minjust.ru/content/act/c351fa7f-3731-467c-9a38-00ce2ecbe619.html" TargetMode="External"/><Relationship Id="rId128" Type="http://schemas.openxmlformats.org/officeDocument/2006/relationships/hyperlink" Target="http://192.168.1.39:8080/content/act/12d1659a-3d77-4373-aaf4-7aece8eaf4d5.doc" TargetMode="External"/><Relationship Id="rId149" Type="http://schemas.openxmlformats.org/officeDocument/2006/relationships/hyperlink" Target="http://zakon.scli.ru/" TargetMode="External"/><Relationship Id="rId314"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192.168.1.39:8080/content/act/74d8e8de-871c-410a-befa-11b540cc8cab.doc" TargetMode="External"/><Relationship Id="rId160" Type="http://schemas.openxmlformats.org/officeDocument/2006/relationships/hyperlink" Target="http://192.168.1.39:8080/content/act/8ecac218-fd1a-4667-b5fa-51a039b2374d.doc" TargetMode="External"/><Relationship Id="rId181" Type="http://schemas.openxmlformats.org/officeDocument/2006/relationships/hyperlink" Target="http://192.168.1.39:8080/content/act/9dbe0659-827b-4e66-9a0f-81a9449986e3.doc" TargetMode="External"/><Relationship Id="rId216" Type="http://schemas.openxmlformats.org/officeDocument/2006/relationships/hyperlink" Target="http://zakon.scli.ru/" TargetMode="External"/><Relationship Id="rId237" Type="http://schemas.openxmlformats.org/officeDocument/2006/relationships/hyperlink" Target="http://192.168.1.39:8080/content/act/a661234c-ff7a-445b-8857-fdc46aa0a908.doc" TargetMode="External"/><Relationship Id="rId258" Type="http://schemas.openxmlformats.org/officeDocument/2006/relationships/hyperlink" Target="http://vsrv065-app10.ru99-loc.minjust.ru/content/act/c351fa7f-3731-467c-9a38-00ce2ecbe619.html" TargetMode="External"/><Relationship Id="rId279" Type="http://schemas.openxmlformats.org/officeDocument/2006/relationships/hyperlink" Target="http://192.168.1.39:8080/content/act/3e9f2f1f-5435-4c95-ae06-c813c2df0957.doc" TargetMode="External"/><Relationship Id="rId22" Type="http://schemas.openxmlformats.org/officeDocument/2006/relationships/hyperlink" Target="http://zakon.scli.ru/" TargetMode="External"/><Relationship Id="rId43" Type="http://schemas.openxmlformats.org/officeDocument/2006/relationships/hyperlink" Target="http://192.168.1.39:8080/content/act/e3b9426c-e051-4f6a-9da2-94aa2b15f25d.doc" TargetMode="External"/><Relationship Id="rId64" Type="http://schemas.openxmlformats.org/officeDocument/2006/relationships/hyperlink" Target="http://192.168.1.39:8080/content/act/5a481163-55fd-4e9f-841e-6dedd3fa5192.doc" TargetMode="External"/><Relationship Id="rId118" Type="http://schemas.openxmlformats.org/officeDocument/2006/relationships/hyperlink" Target="http://192.168.1.39:8080/content/act/78f02dcb-d31c-4e38-bafe-6cc43a3248d5.doc" TargetMode="External"/><Relationship Id="rId139" Type="http://schemas.openxmlformats.org/officeDocument/2006/relationships/hyperlink" Target="http://zakon.scli.ru/" TargetMode="External"/><Relationship Id="rId290" Type="http://schemas.openxmlformats.org/officeDocument/2006/relationships/hyperlink" Target="http://192.168.1.39:8080/content/act/78f02dcb-d31c-4e38-bafe-6cc43a3248d5.doc" TargetMode="External"/><Relationship Id="rId304" Type="http://schemas.openxmlformats.org/officeDocument/2006/relationships/hyperlink" Target="http://zakon.scli.ru/" TargetMode="External"/><Relationship Id="rId85" Type="http://schemas.openxmlformats.org/officeDocument/2006/relationships/hyperlink" Target="http://192.168.1.39:8080/content/act/e0e63db9-af01-4fd3-9bf7-646bd0ace63a.doc" TargetMode="External"/><Relationship Id="rId150" Type="http://schemas.openxmlformats.org/officeDocument/2006/relationships/hyperlink" Target="http://zakon.scli.ru/" TargetMode="External"/><Relationship Id="rId171" Type="http://schemas.openxmlformats.org/officeDocument/2006/relationships/hyperlink" Target="http://zakon.scli.ru/" TargetMode="External"/><Relationship Id="rId192" Type="http://schemas.openxmlformats.org/officeDocument/2006/relationships/hyperlink" Target="http://zakon.scli.ru/" TargetMode="External"/><Relationship Id="rId206" Type="http://schemas.openxmlformats.org/officeDocument/2006/relationships/hyperlink" Target="http://192.168.1.39:8080/content/act/ae3a074f-03a4-46a0-970a-01c6a9183a2f.doc" TargetMode="External"/><Relationship Id="rId227" Type="http://schemas.openxmlformats.org/officeDocument/2006/relationships/hyperlink" Target="http://192.168.1.39:8080/content/act/d0bee567-b5a5-4cec-ba1c-b26c8e80512f.doc" TargetMode="External"/><Relationship Id="rId248" Type="http://schemas.openxmlformats.org/officeDocument/2006/relationships/hyperlink" Target="http://192.168.1.39:8080/content/act/c64b4be4-0879-4897-9099-4b3dfc9da9e9.doc" TargetMode="External"/><Relationship Id="rId269" Type="http://schemas.openxmlformats.org/officeDocument/2006/relationships/hyperlink" Target="http://192.168.1.39:8080/content/act/35ef3ef8-320a-4db9-b308-e02bb33a154f.doc" TargetMode="External"/><Relationship Id="rId12" Type="http://schemas.openxmlformats.org/officeDocument/2006/relationships/hyperlink" Target="http://zakon.scli.ru/" TargetMode="External"/><Relationship Id="rId33" Type="http://schemas.openxmlformats.org/officeDocument/2006/relationships/hyperlink" Target="http://192.168.1.39:8080/content/act/b9cc610e-d4ca-4157-b3a0-da6124475d3f.doc" TargetMode="External"/><Relationship Id="rId108" Type="http://schemas.openxmlformats.org/officeDocument/2006/relationships/hyperlink" Target="http://zakon.scli.ru/" TargetMode="External"/><Relationship Id="rId129" Type="http://schemas.openxmlformats.org/officeDocument/2006/relationships/hyperlink" Target="http://192.168.1.39:8080/content/act/a661234c-ff7a-445b-8857-fdc46aa0a908.doc" TargetMode="External"/><Relationship Id="rId280" Type="http://schemas.openxmlformats.org/officeDocument/2006/relationships/hyperlink" Target="http://192.168.1.39:8080/content/act/f170c1a2-1739-44d2-bb37-044a97719d3e.doc" TargetMode="External"/><Relationship Id="rId315" Type="http://schemas.openxmlformats.org/officeDocument/2006/relationships/theme" Target="theme/theme1.xml"/><Relationship Id="rId54" Type="http://schemas.openxmlformats.org/officeDocument/2006/relationships/hyperlink" Target="http://192.168.1.39:8080/content/act/2b6d4025-dd6b-4536-8d15-b43898667548.doc" TargetMode="External"/><Relationship Id="rId75" Type="http://schemas.openxmlformats.org/officeDocument/2006/relationships/hyperlink" Target="http://zakon.scli.ru/" TargetMode="External"/><Relationship Id="rId96" Type="http://schemas.openxmlformats.org/officeDocument/2006/relationships/hyperlink" Target="http://192.168.1.39:8080/content/act/93e25f8f-5f73-4b28-96bc-ad7b29da0f9e.doc" TargetMode="External"/><Relationship Id="rId140" Type="http://schemas.openxmlformats.org/officeDocument/2006/relationships/hyperlink" Target="http://192.168.1.39:8080/content/act/638e2b7c-c595-487d-8d58-dfcaf1f14263.doc" TargetMode="External"/><Relationship Id="rId161" Type="http://schemas.openxmlformats.org/officeDocument/2006/relationships/hyperlink" Target="http://zakon.scli.ru/" TargetMode="External"/><Relationship Id="rId182" Type="http://schemas.openxmlformats.org/officeDocument/2006/relationships/hyperlink" Target="http://192.168.1.39:8080/content/act/9dbe0659-827b-4e66-9a0f-81a9449986e3.doc" TargetMode="External"/><Relationship Id="rId217" Type="http://schemas.openxmlformats.org/officeDocument/2006/relationships/hyperlink" Target="http://zakon.scli.ru/" TargetMode="External"/><Relationship Id="rId6" Type="http://schemas.openxmlformats.org/officeDocument/2006/relationships/hyperlink" Target="http://zakon.scli.ru/" TargetMode="External"/><Relationship Id="rId238" Type="http://schemas.openxmlformats.org/officeDocument/2006/relationships/hyperlink" Target="http://192.168.1.39:8080/content/act/21a038e7-e381-4cfd-b954-ff66fedb0af0.doc" TargetMode="External"/><Relationship Id="rId259" Type="http://schemas.openxmlformats.org/officeDocument/2006/relationships/hyperlink" Target="http://192.168.1.39:8080/content/act/5a481163-55fd-4e9f-841e-6dedd3fa5192.doc" TargetMode="External"/><Relationship Id="rId23" Type="http://schemas.openxmlformats.org/officeDocument/2006/relationships/hyperlink" Target="http://zakon.scli.ru/" TargetMode="External"/><Relationship Id="rId119" Type="http://schemas.openxmlformats.org/officeDocument/2006/relationships/hyperlink" Target="http://192.168.1.39:8080/content/act/78f02dcb-d31c-4e38-bafe-6cc43a3248d5.doc" TargetMode="External"/><Relationship Id="rId270" Type="http://schemas.openxmlformats.org/officeDocument/2006/relationships/hyperlink" Target="http://192.168.1.39:8080/content/act/e0e63db9-af01-4fd3-9bf7-646bd0ace63a.doc" TargetMode="External"/><Relationship Id="rId291" Type="http://schemas.openxmlformats.org/officeDocument/2006/relationships/hyperlink" Target="http://192.168.1.39:8080/content/act/e3b9426c-e051-4f6a-9da2-94aa2b15f25d.doc" TargetMode="External"/><Relationship Id="rId305" Type="http://schemas.openxmlformats.org/officeDocument/2006/relationships/hyperlink" Target="http://zakon.scli.ru/" TargetMode="External"/><Relationship Id="rId44" Type="http://schemas.openxmlformats.org/officeDocument/2006/relationships/hyperlink" Target="http://192.168.1.39:8080/content/act/0c740c03-80d5-4f49-ade4-64e4b08665c4.doc" TargetMode="External"/><Relationship Id="rId65" Type="http://schemas.openxmlformats.org/officeDocument/2006/relationships/hyperlink" Target="http://192.168.1.39:8080/content/act/8ecac218-fd1a-4667-b5fa-51a039b2374d.doc" TargetMode="External"/><Relationship Id="rId86" Type="http://schemas.openxmlformats.org/officeDocument/2006/relationships/hyperlink" Target="http://192.168.1.39:8080/content/act/339d1bdf-eb19-44ab-bc76-027344a647f3.doc" TargetMode="External"/><Relationship Id="rId130" Type="http://schemas.openxmlformats.org/officeDocument/2006/relationships/hyperlink" Target="http://vsrv065-app10.ru99-loc.minjust.ru/content/act/c351fa7f-3731-467c-9a38-00ce2ecbe619.html" TargetMode="External"/><Relationship Id="rId151" Type="http://schemas.openxmlformats.org/officeDocument/2006/relationships/hyperlink" Target="http://zakon.scli.ru/" TargetMode="External"/><Relationship Id="rId172" Type="http://schemas.openxmlformats.org/officeDocument/2006/relationships/hyperlink" Target="http://192.168.1.39:8080/content/act/d7303154-726c-4473-bddb-cf0cee54ad42.doc" TargetMode="External"/><Relationship Id="rId193" Type="http://schemas.openxmlformats.org/officeDocument/2006/relationships/hyperlink" Target="http://192.168.1.39:8080/content/act/d7303154-726c-4473-bddb-cf0cee54ad42.doc" TargetMode="External"/><Relationship Id="rId207" Type="http://schemas.openxmlformats.org/officeDocument/2006/relationships/hyperlink" Target="http://192.168.1.39:8080/content/act/e3b9426c-e051-4f6a-9da2-94aa2b15f25d.doc" TargetMode="External"/><Relationship Id="rId228" Type="http://schemas.openxmlformats.org/officeDocument/2006/relationships/hyperlink" Target="http://192.168.1.39:8080/content/act/ce556f5f-09f3-418c-9f91-a26ec81bd885.doc" TargetMode="External"/><Relationship Id="rId249" Type="http://schemas.openxmlformats.org/officeDocument/2006/relationships/hyperlink" Target="http://vsrv065-app10.ru99-loc.minjust.ru/content/act/c351fa7f-3731-467c-9a38-00ce2ecbe619.html" TargetMode="External"/><Relationship Id="rId13" Type="http://schemas.openxmlformats.org/officeDocument/2006/relationships/hyperlink" Target="http://zakon.scli.ru/" TargetMode="External"/><Relationship Id="rId109" Type="http://schemas.openxmlformats.org/officeDocument/2006/relationships/hyperlink" Target="http://192.168.1.39:8080/content/act/0b94ed50-a319-4f27-a99c-cc5c2c4ce506.doc" TargetMode="External"/><Relationship Id="rId260" Type="http://schemas.openxmlformats.org/officeDocument/2006/relationships/hyperlink" Target="http://192.168.1.39:8080/content/act/f8e0ebbc-a940-4694-adfd-1f9cc1cc50a0.doc" TargetMode="External"/><Relationship Id="rId281" Type="http://schemas.openxmlformats.org/officeDocument/2006/relationships/hyperlink" Target="http://192.168.1.39:8080/content/act/ae3a074f-03a4-46a0-970a-01c6a9183a2f.doc" TargetMode="External"/><Relationship Id="rId34" Type="http://schemas.openxmlformats.org/officeDocument/2006/relationships/hyperlink" Target="http://192.168.1.39:8080/content/act/07f62e8a-f79e-434d-aa22-d20a0b26804c.doc" TargetMode="External"/><Relationship Id="rId55" Type="http://schemas.openxmlformats.org/officeDocument/2006/relationships/hyperlink" Target="http://192.168.1.39:8080/content/act/78f02dcb-d31c-4e38-bafe-6cc43a3248d5.doc" TargetMode="External"/><Relationship Id="rId76" Type="http://schemas.openxmlformats.org/officeDocument/2006/relationships/hyperlink" Target="http://192.168.1.39:8080/content/act/d7303154-726c-4473-bddb-cf0cee54ad42.doc" TargetMode="External"/><Relationship Id="rId97" Type="http://schemas.openxmlformats.org/officeDocument/2006/relationships/hyperlink" Target="http://192.168.1.39:8080/content/act/6d0de27a-bd96-4fe9-8296-a5ef0cdadb25.doc" TargetMode="External"/><Relationship Id="rId120" Type="http://schemas.openxmlformats.org/officeDocument/2006/relationships/hyperlink" Target="http://192.168.1.39:8080/content/act/78f02dcb-d31c-4e38-bafe-6cc43a3248d5.doc" TargetMode="External"/><Relationship Id="rId141" Type="http://schemas.openxmlformats.org/officeDocument/2006/relationships/hyperlink" Target="http://192.168.1.39:8080/content/act/9dbe0659-827b-4e66-9a0f-81a9449986e3.doc" TargetMode="External"/><Relationship Id="rId7" Type="http://schemas.openxmlformats.org/officeDocument/2006/relationships/hyperlink" Target="http://zakon.scli.ru/" TargetMode="External"/><Relationship Id="rId162" Type="http://schemas.openxmlformats.org/officeDocument/2006/relationships/hyperlink" Target="http://zakon.scli.ru/" TargetMode="External"/><Relationship Id="rId183" Type="http://schemas.openxmlformats.org/officeDocument/2006/relationships/hyperlink" Target="http://zakon.scli.ru/" TargetMode="External"/><Relationship Id="rId218" Type="http://schemas.openxmlformats.org/officeDocument/2006/relationships/hyperlink" Target="http://zakon.scli.ru/" TargetMode="External"/><Relationship Id="rId239" Type="http://schemas.openxmlformats.org/officeDocument/2006/relationships/hyperlink" Target="http://192.168.1.39:8080/content/act/fa2ce40a-8fcd-4564-b03b-bc0cd19efa28.doc" TargetMode="External"/><Relationship Id="rId250" Type="http://schemas.openxmlformats.org/officeDocument/2006/relationships/hyperlink" Target="http://192.168.1.39:8080/content/act/5a481163-55fd-4e9f-841e-6dedd3fa5192.doc" TargetMode="External"/><Relationship Id="rId271" Type="http://schemas.openxmlformats.org/officeDocument/2006/relationships/hyperlink" Target="http://zakon.scli.ru/" TargetMode="External"/><Relationship Id="rId292" Type="http://schemas.openxmlformats.org/officeDocument/2006/relationships/hyperlink" Target="http://192.168.1.39:8080/content/act/d7303154-726c-4473-bddb-cf0cee54ad42.doc" TargetMode="External"/><Relationship Id="rId306" Type="http://schemas.openxmlformats.org/officeDocument/2006/relationships/hyperlink" Target="http://zakon.scli.ru/" TargetMode="External"/><Relationship Id="rId24" Type="http://schemas.openxmlformats.org/officeDocument/2006/relationships/hyperlink" Target="http://zakon.scli.ru/" TargetMode="External"/><Relationship Id="rId45" Type="http://schemas.openxmlformats.org/officeDocument/2006/relationships/hyperlink" Target="http://192.168.1.39:8080/content/act/f5927cce-1623-4175-9ab7-6cb0da32b8af.doc" TargetMode="External"/><Relationship Id="rId66" Type="http://schemas.openxmlformats.org/officeDocument/2006/relationships/hyperlink" Target="http://192.168.1.39:8080/content/act/c64b4be4-0879-4897-9099-4b3dfc9da9e9.doc" TargetMode="External"/><Relationship Id="rId87" Type="http://schemas.openxmlformats.org/officeDocument/2006/relationships/hyperlink" Target="http://192.168.1.39:8080/content/act/35ef3ef8-320a-4db9-b308-e02bb33a154f.doc" TargetMode="External"/><Relationship Id="rId110" Type="http://schemas.openxmlformats.org/officeDocument/2006/relationships/hyperlink" Target="http://zakon.scli.ru/" TargetMode="External"/><Relationship Id="rId131" Type="http://schemas.openxmlformats.org/officeDocument/2006/relationships/hyperlink" Target="http://192.168.1.39:8080/content/act/39dc20f4-8e63-447f-a557-3356c8157804.doc" TargetMode="External"/><Relationship Id="rId61" Type="http://schemas.openxmlformats.org/officeDocument/2006/relationships/hyperlink" Target="http://192.168.1.39:8080/content/act/a661234c-ff7a-445b-8857-fdc46aa0a908.doc" TargetMode="External"/><Relationship Id="rId82" Type="http://schemas.openxmlformats.org/officeDocument/2006/relationships/hyperlink" Target="http://192.168.1.39:8080/content/act/2b6d4025-dd6b-4536-8d15-b43898667548.doc" TargetMode="External"/><Relationship Id="rId152" Type="http://schemas.openxmlformats.org/officeDocument/2006/relationships/hyperlink" Target="http://zakon.scli.ru/" TargetMode="External"/><Relationship Id="rId173" Type="http://schemas.openxmlformats.org/officeDocument/2006/relationships/hyperlink" Target="http://192.168.1.39:8080/content/act/fa2ce40a-8fcd-4564-b03b-bc0cd19efa28.doc" TargetMode="External"/><Relationship Id="rId194" Type="http://schemas.openxmlformats.org/officeDocument/2006/relationships/hyperlink" Target="http://192.168.1.39:8080/content/act/e3b9426c-e051-4f6a-9da2-94aa2b15f25d.doc" TargetMode="External"/><Relationship Id="rId199" Type="http://schemas.openxmlformats.org/officeDocument/2006/relationships/hyperlink" Target="http://zakon.scli.ru/" TargetMode="External"/><Relationship Id="rId203" Type="http://schemas.openxmlformats.org/officeDocument/2006/relationships/hyperlink" Target="http://192.168.1.39:8080/content/act/171a5c54-01d0-4dba-bc50-ae6e655692f5.doc" TargetMode="External"/><Relationship Id="rId208" Type="http://schemas.openxmlformats.org/officeDocument/2006/relationships/hyperlink" Target="http://192.168.1.39:8080/content/act/d7303154-726c-4473-bddb-cf0cee54ad42.doc" TargetMode="External"/><Relationship Id="rId229" Type="http://schemas.openxmlformats.org/officeDocument/2006/relationships/hyperlink" Target="http://192.168.1.39:8080/content/act/a22bf703-7561-40e2-a4f8-ba8e7caffd53.doc" TargetMode="External"/><Relationship Id="rId19" Type="http://schemas.openxmlformats.org/officeDocument/2006/relationships/hyperlink" Target="http://zakon.scli.ru/" TargetMode="External"/><Relationship Id="rId224" Type="http://schemas.openxmlformats.org/officeDocument/2006/relationships/hyperlink" Target="http://192.168.1.39:8080/content/act/d7303154-726c-4473-bddb-cf0cee54ad42.doc" TargetMode="External"/><Relationship Id="rId240" Type="http://schemas.openxmlformats.org/officeDocument/2006/relationships/hyperlink" Target="http://192.168.1.39:8080/content/act/d0bee567-b5a5-4cec-ba1c-b26c8e80512f.doc" TargetMode="External"/><Relationship Id="rId245" Type="http://schemas.openxmlformats.org/officeDocument/2006/relationships/hyperlink" Target="http://192.168.1.39:8080/content/act/d7303154-726c-4473-bddb-cf0cee54ad42.doc" TargetMode="External"/><Relationship Id="rId261" Type="http://schemas.openxmlformats.org/officeDocument/2006/relationships/hyperlink" Target="http://192.168.1.39:8080/content/act/2cd55dc2-0995-4db3-b3bf-ead35576e13a.doc" TargetMode="External"/><Relationship Id="rId266" Type="http://schemas.openxmlformats.org/officeDocument/2006/relationships/hyperlink" Target="http://vsrv065-app10.ru99-loc.minjust.ru/content/act/c351fa7f-3731-467c-9a38-00ce2ecbe619.html" TargetMode="External"/><Relationship Id="rId287" Type="http://schemas.openxmlformats.org/officeDocument/2006/relationships/hyperlink" Target="http://zakon.scli.ru/" TargetMode="External"/><Relationship Id="rId14" Type="http://schemas.openxmlformats.org/officeDocument/2006/relationships/hyperlink" Target="http://zakon.scli.ru/" TargetMode="External"/><Relationship Id="rId30" Type="http://schemas.openxmlformats.org/officeDocument/2006/relationships/hyperlink" Target="http://192.168.1.39:8080/content/act/25ff98bd-c556-4cc8-b003-42fad0aa016e.doc" TargetMode="External"/><Relationship Id="rId35" Type="http://schemas.openxmlformats.org/officeDocument/2006/relationships/hyperlink" Target="http://192.168.1.39:8080/content/act/4224482f-5cb6-4efa-972f-8b329b460d53.doc" TargetMode="External"/><Relationship Id="rId56" Type="http://schemas.openxmlformats.org/officeDocument/2006/relationships/hyperlink" Target="http://192.168.1.39:8080/content/act/12d1659a-3d77-4373-aaf4-7aece8eaf4d5.doc" TargetMode="External"/><Relationship Id="rId77" Type="http://schemas.openxmlformats.org/officeDocument/2006/relationships/hyperlink" Target="http://zakon.scli.ru/" TargetMode="External"/><Relationship Id="rId100" Type="http://schemas.openxmlformats.org/officeDocument/2006/relationships/hyperlink" Target="http://192.168.1.39:8080/content/act/ce556f5f-09f3-418c-9f91-a26ec81bd885.doc" TargetMode="External"/><Relationship Id="rId105" Type="http://schemas.openxmlformats.org/officeDocument/2006/relationships/hyperlink" Target="http://vsrv065-app10.ru99-loc.minjust.ru/content/act/c351fa7f-3731-467c-9a38-00ce2ecbe619.html" TargetMode="External"/><Relationship Id="rId126" Type="http://schemas.openxmlformats.org/officeDocument/2006/relationships/hyperlink" Target="zakon.scli.ru" TargetMode="External"/><Relationship Id="rId147" Type="http://schemas.openxmlformats.org/officeDocument/2006/relationships/hyperlink" Target="http://192.168.1.39:8080/content/act/d7303154-726c-4473-bddb-cf0cee54ad42.doc" TargetMode="External"/><Relationship Id="rId168" Type="http://schemas.openxmlformats.org/officeDocument/2006/relationships/hyperlink" Target="http://zakon.scli.ru/" TargetMode="External"/><Relationship Id="rId282" Type="http://schemas.openxmlformats.org/officeDocument/2006/relationships/hyperlink" Target="http://192.168.1.39:8080/content/act/171a5c54-01d0-4dba-bc50-ae6e655692f5.doc" TargetMode="External"/><Relationship Id="rId312" Type="http://schemas.openxmlformats.org/officeDocument/2006/relationships/hyperlink" Target="http://192.168.1.39:8080/content/act/d7303154-726c-4473-bddb-cf0cee54ad42.doc" TargetMode="External"/><Relationship Id="rId8" Type="http://schemas.openxmlformats.org/officeDocument/2006/relationships/hyperlink" Target="http://zakon.scli.ru/" TargetMode="External"/><Relationship Id="rId51" Type="http://schemas.openxmlformats.org/officeDocument/2006/relationships/hyperlink" Target="http://192.168.1.39:8080/content/act/43187f2a-7c2f-4594-b95f-7967dcc15e8c.doc" TargetMode="External"/><Relationship Id="rId72" Type="http://schemas.openxmlformats.org/officeDocument/2006/relationships/hyperlink" Target="http://192.168.1.39:8080/content/act/d7303154-726c-4473-bddb-cf0cee54ad42.doc" TargetMode="External"/><Relationship Id="rId93" Type="http://schemas.openxmlformats.org/officeDocument/2006/relationships/hyperlink" Target="http://192.168.1.39:8080/content/act/d7303154-726c-4473-bddb-cf0cee54ad42.doc" TargetMode="External"/><Relationship Id="rId98" Type="http://schemas.openxmlformats.org/officeDocument/2006/relationships/hyperlink" Target="http://192.168.1.39:8080/content/act/3e9f2f1f-5435-4c95-ae06-c813c2df0957.doc" TargetMode="External"/><Relationship Id="rId121" Type="http://schemas.openxmlformats.org/officeDocument/2006/relationships/hyperlink" Target="http://192.168.1.39:8080/content/act/6d0de27a-bd96-4fe9-8296-a5ef0cdadb25.doc" TargetMode="External"/><Relationship Id="rId142" Type="http://schemas.openxmlformats.org/officeDocument/2006/relationships/hyperlink" Target="http://192.168.1.39:8080/content/act/0b94ed50-a319-4f27-a99c-cc5c2c4ce506.doc" TargetMode="External"/><Relationship Id="rId163" Type="http://schemas.openxmlformats.org/officeDocument/2006/relationships/hyperlink" Target="http://192.168.1.39:8080/content/act/0b94ed50-a319-4f27-a99c-cc5c2c4ce506.doc" TargetMode="External"/><Relationship Id="rId184" Type="http://schemas.openxmlformats.org/officeDocument/2006/relationships/hyperlink" Target="http://192.168.1.39:8080/content/act/d7303154-726c-4473-bddb-cf0cee54ad42.doc" TargetMode="External"/><Relationship Id="rId189" Type="http://schemas.openxmlformats.org/officeDocument/2006/relationships/hyperlink" Target="http://zakon.scli.ru/" TargetMode="External"/><Relationship Id="rId219" Type="http://schemas.openxmlformats.org/officeDocument/2006/relationships/hyperlink" Target="http://zakon.scli.ru/" TargetMode="External"/><Relationship Id="rId3" Type="http://schemas.microsoft.com/office/2007/relationships/stylesWithEffects" Target="stylesWithEffects.xml"/><Relationship Id="rId214" Type="http://schemas.openxmlformats.org/officeDocument/2006/relationships/hyperlink" Target="http://zakon.scli.ru/" TargetMode="External"/><Relationship Id="rId230" Type="http://schemas.openxmlformats.org/officeDocument/2006/relationships/hyperlink" Target="http://192.168.1.39:8080/content/act/cfbcc74b-4881-413c-aa36-03354897a64d.doc" TargetMode="External"/><Relationship Id="rId235" Type="http://schemas.openxmlformats.org/officeDocument/2006/relationships/hyperlink" Target="http://192.168.1.39:8080/content/act/ce556f5f-09f3-418c-9f91-a26ec81bd885.doc" TargetMode="External"/><Relationship Id="rId251" Type="http://schemas.openxmlformats.org/officeDocument/2006/relationships/hyperlink" Target="http://192.168.1.39:8080/content/act/c64b4be4-0879-4897-9099-4b3dfc9da9e9.doc" TargetMode="External"/><Relationship Id="rId256" Type="http://schemas.openxmlformats.org/officeDocument/2006/relationships/hyperlink" Target="http://vsrv065-app10.ru99-loc.minjust.ru/content/act/c351fa7f-3731-467c-9a38-00ce2ecbe619.html" TargetMode="External"/><Relationship Id="rId277" Type="http://schemas.openxmlformats.org/officeDocument/2006/relationships/hyperlink" Target="http://192.168.1.39:8080/content/act/d0bee567-b5a5-4cec-ba1c-b26c8e80512f.doc" TargetMode="External"/><Relationship Id="rId298" Type="http://schemas.openxmlformats.org/officeDocument/2006/relationships/hyperlink" Target="http://192.168.1.39:8080/content/act/ae3a074f-03a4-46a0-970a-01c6a9183a2f.doc" TargetMode="External"/><Relationship Id="rId25" Type="http://schemas.openxmlformats.org/officeDocument/2006/relationships/hyperlink" Target="http://192.168.1.39:8080/content/act/d636850c-f8df-40aa-b08a-804270dc01f2.doc" TargetMode="External"/><Relationship Id="rId46" Type="http://schemas.openxmlformats.org/officeDocument/2006/relationships/hyperlink" Target="http://192.168.1.39:8080/content/act/2cd55dc2-0995-4db3-b3bf-ead35576e13a.doc" TargetMode="External"/><Relationship Id="rId67" Type="http://schemas.openxmlformats.org/officeDocument/2006/relationships/hyperlink" Target="http://192.168.1.39:8080/content/act/93b1cebe-2bd4-403c-ad24-18942e178f8b.doc" TargetMode="External"/><Relationship Id="rId116" Type="http://schemas.openxmlformats.org/officeDocument/2006/relationships/hyperlink" Target="http://192.168.1.39:8080/content/act/d01933b7-5ec5-4095-82d3-a6663faa3e6e.doc" TargetMode="External"/><Relationship Id="rId137" Type="http://schemas.openxmlformats.org/officeDocument/2006/relationships/hyperlink" Target="http://zakon.scli.ru/" TargetMode="External"/><Relationship Id="rId158" Type="http://schemas.openxmlformats.org/officeDocument/2006/relationships/hyperlink" Target="http://192.168.1.39:8080/content/act/d7303154-726c-4473-bddb-cf0cee54ad42.doc" TargetMode="External"/><Relationship Id="rId272" Type="http://schemas.openxmlformats.org/officeDocument/2006/relationships/hyperlink" Target="http://zakon.scli.ru/" TargetMode="External"/><Relationship Id="rId293" Type="http://schemas.openxmlformats.org/officeDocument/2006/relationships/hyperlink" Target="http://zakon.scli.ru/" TargetMode="External"/><Relationship Id="rId302" Type="http://schemas.openxmlformats.org/officeDocument/2006/relationships/hyperlink" Target="http://192.168.1.39:8080/content/act/e3b9426c-e051-4f6a-9da2-94aa2b15f25d.doc" TargetMode="External"/><Relationship Id="rId307" Type="http://schemas.openxmlformats.org/officeDocument/2006/relationships/hyperlink" Target="http://zakon.scli.ru/" TargetMode="External"/><Relationship Id="rId20" Type="http://schemas.openxmlformats.org/officeDocument/2006/relationships/hyperlink" Target="http://zakon.scli.ru/" TargetMode="External"/><Relationship Id="rId41" Type="http://schemas.openxmlformats.org/officeDocument/2006/relationships/hyperlink" Target="http://192.168.1.39:8080/content/act/756bb6e3-dde7-4fa8-988f-4a99b5abd25a.doc" TargetMode="External"/><Relationship Id="rId62" Type="http://schemas.openxmlformats.org/officeDocument/2006/relationships/hyperlink" Target="http://192.168.1.39:8080/content/act/21a038e7-e381-4cfd-b954-ff66fedb0af0.doc" TargetMode="External"/><Relationship Id="rId83" Type="http://schemas.openxmlformats.org/officeDocument/2006/relationships/hyperlink" Target="http://192.168.1.39:8080/content/act/35ef3ef8-320a-4db9-b308-e02bb33a154f.doc" TargetMode="External"/><Relationship Id="rId88" Type="http://schemas.openxmlformats.org/officeDocument/2006/relationships/hyperlink" Target="http://192.168.1.39:8080/content/act/d7303154-726c-4473-bddb-cf0cee54ad42.doc" TargetMode="External"/><Relationship Id="rId111" Type="http://schemas.openxmlformats.org/officeDocument/2006/relationships/hyperlink" Target="http://192.168.1.39:8080/content/act/74d8e8de-871c-410a-befa-11b540cc8cab.doc" TargetMode="External"/><Relationship Id="rId132" Type="http://schemas.openxmlformats.org/officeDocument/2006/relationships/hyperlink" Target="http://192.168.1.39:8080/content/act/39dc20f4-8e63-447f-a557-3356c8157804.doc" TargetMode="External"/><Relationship Id="rId153" Type="http://schemas.openxmlformats.org/officeDocument/2006/relationships/hyperlink" Target="http://zakon.scli.ru/" TargetMode="External"/><Relationship Id="rId174" Type="http://schemas.openxmlformats.org/officeDocument/2006/relationships/hyperlink" Target="http://192.168.1.39:8080/content/act/3747a64f-2286-4514-a6a5-bfcb99599e1e.doc" TargetMode="External"/><Relationship Id="rId179" Type="http://schemas.openxmlformats.org/officeDocument/2006/relationships/hyperlink" Target="http://zakon.scli.ru/" TargetMode="External"/><Relationship Id="rId195" Type="http://schemas.openxmlformats.org/officeDocument/2006/relationships/hyperlink" Target="http://zakon.scli.ru/" TargetMode="External"/><Relationship Id="rId209" Type="http://schemas.openxmlformats.org/officeDocument/2006/relationships/hyperlink" Target="http://192.168.1.39:8080/content/act/9dbe0659-827b-4e66-9a0f-81a9449986e3.doc" TargetMode="External"/><Relationship Id="rId190" Type="http://schemas.openxmlformats.org/officeDocument/2006/relationships/hyperlink" Target="http://192.168.1.39:8080/content/act/d7303154-726c-4473-bddb-cf0cee54ad42.doc" TargetMode="External"/><Relationship Id="rId204" Type="http://schemas.openxmlformats.org/officeDocument/2006/relationships/hyperlink" Target="http://zakon.scli.ru/" TargetMode="External"/><Relationship Id="rId220" Type="http://schemas.openxmlformats.org/officeDocument/2006/relationships/hyperlink" Target="http://zakon.scli.ru/" TargetMode="External"/><Relationship Id="rId225" Type="http://schemas.openxmlformats.org/officeDocument/2006/relationships/hyperlink" Target="http://192.168.1.39:8080/content/act/ae3a074f-03a4-46a0-970a-01c6a9183a2f.doc" TargetMode="External"/><Relationship Id="rId241" Type="http://schemas.openxmlformats.org/officeDocument/2006/relationships/hyperlink" Target="http://192.168.1.39:8080/content/act/cfbcc74b-4881-413c-aa36-03354897a64d.doc" TargetMode="External"/><Relationship Id="rId246" Type="http://schemas.openxmlformats.org/officeDocument/2006/relationships/hyperlink" Target="http://vsrv065-app10.ru99-loc.minjust.ru/content/act/c351fa7f-3731-467c-9a38-00ce2ecbe619.html" TargetMode="External"/><Relationship Id="rId267" Type="http://schemas.openxmlformats.org/officeDocument/2006/relationships/hyperlink" Target="http://192.168.1.39:8080/content/act/35ef3ef8-320a-4db9-b308-e02bb33a154f.doc" TargetMode="External"/><Relationship Id="rId288" Type="http://schemas.openxmlformats.org/officeDocument/2006/relationships/hyperlink" Target="http://192.168.1.39:8080/content/act/d7303154-726c-4473-bddb-cf0cee54ad42.doc" TargetMode="External"/><Relationship Id="rId15" Type="http://schemas.openxmlformats.org/officeDocument/2006/relationships/hyperlink" Target="http://zakon.scli.ru/" TargetMode="External"/><Relationship Id="rId36" Type="http://schemas.openxmlformats.org/officeDocument/2006/relationships/hyperlink" Target="http://192.168.1.39:8080/content/act/d7303154-726c-4473-bddb-cf0cee54ad42.doc" TargetMode="External"/><Relationship Id="rId57" Type="http://schemas.openxmlformats.org/officeDocument/2006/relationships/hyperlink" Target="http://192.168.1.39:8080/content/act/ae3a074f-03a4-46a0-970a-01c6a9183a2f.doc" TargetMode="External"/><Relationship Id="rId106" Type="http://schemas.openxmlformats.org/officeDocument/2006/relationships/hyperlink" Target="http://zakon.scli.ru/" TargetMode="External"/><Relationship Id="rId127" Type="http://schemas.openxmlformats.org/officeDocument/2006/relationships/hyperlink" Target="zakon.scli.ru" TargetMode="External"/><Relationship Id="rId262" Type="http://schemas.openxmlformats.org/officeDocument/2006/relationships/hyperlink" Target="http://192.168.1.39:8080/content/act/2b6d4025-dd6b-4536-8d15-b43898667548.doc" TargetMode="External"/><Relationship Id="rId283" Type="http://schemas.openxmlformats.org/officeDocument/2006/relationships/hyperlink" Target="http://192.168.1.39:8080/content/act/d01933b7-5ec5-4095-82d3-a6663faa3e6e.doc" TargetMode="External"/><Relationship Id="rId313" Type="http://schemas.openxmlformats.org/officeDocument/2006/relationships/hyperlink" Target="http://zakon.scli.ru/" TargetMode="External"/><Relationship Id="rId10" Type="http://schemas.openxmlformats.org/officeDocument/2006/relationships/hyperlink" Target="http://zakon.scli.ru/" TargetMode="External"/><Relationship Id="rId31" Type="http://schemas.openxmlformats.org/officeDocument/2006/relationships/hyperlink" Target="http://192.168.1.39:8080/content/act/6d0de27a-bd96-4fe9-8296-a5ef0cdadb25.doc" TargetMode="External"/><Relationship Id="rId52" Type="http://schemas.openxmlformats.org/officeDocument/2006/relationships/hyperlink" Target="http://192.168.1.39:8080/content/act/78ddf89b-b940-44b2-812f-ded1637c7e4e.doc" TargetMode="External"/><Relationship Id="rId73" Type="http://schemas.openxmlformats.org/officeDocument/2006/relationships/hyperlink" Target="http://zakon.scli.ru/" TargetMode="External"/><Relationship Id="rId78" Type="http://schemas.openxmlformats.org/officeDocument/2006/relationships/hyperlink" Target="http://vsrv065-app10.ru99-loc.minjust.ru/content/act/c351fa7f-3731-467c-9a38-00ce2ecbe619.html" TargetMode="External"/><Relationship Id="rId94" Type="http://schemas.openxmlformats.org/officeDocument/2006/relationships/hyperlink" Target="http://192.168.1.39:8080/content/act/3747a64f-2286-4514-a6a5-bfcb99599e1e.doc" TargetMode="External"/><Relationship Id="rId99" Type="http://schemas.openxmlformats.org/officeDocument/2006/relationships/hyperlink" Target="http://192.168.1.39:8080/content/act/a661234c-ff7a-445b-8857-fdc46aa0a908.doc" TargetMode="External"/><Relationship Id="rId101" Type="http://schemas.openxmlformats.org/officeDocument/2006/relationships/hyperlink" Target="zakon.scli.ru" TargetMode="External"/><Relationship Id="rId122" Type="http://schemas.openxmlformats.org/officeDocument/2006/relationships/hyperlink" Target="http://192.168.1.39:8080/content/act/e3b9426c-e051-4f6a-9da2-94aa2b15f25d.doc" TargetMode="External"/><Relationship Id="rId143" Type="http://schemas.openxmlformats.org/officeDocument/2006/relationships/hyperlink" Target="http://192.168.1.39:8080/content/act/d7303154-726c-4473-bddb-cf0cee54ad42.doc" TargetMode="External"/><Relationship Id="rId148" Type="http://schemas.openxmlformats.org/officeDocument/2006/relationships/hyperlink" Target="http://zakon.scli.ru/" TargetMode="External"/><Relationship Id="rId164" Type="http://schemas.openxmlformats.org/officeDocument/2006/relationships/hyperlink" Target="http://zakon.scli.ru/" TargetMode="External"/><Relationship Id="rId169" Type="http://schemas.openxmlformats.org/officeDocument/2006/relationships/hyperlink" Target="http://192.168.1.39:8080/content/act/fa2ce40a-8fcd-4564-b03b-bc0cd19efa28.doc" TargetMode="External"/><Relationship Id="rId185" Type="http://schemas.openxmlformats.org/officeDocument/2006/relationships/hyperlink" Target="http://zakon.scli.ru/" TargetMode="External"/><Relationship Id="rId4" Type="http://schemas.openxmlformats.org/officeDocument/2006/relationships/settings" Target="settings.xml"/><Relationship Id="rId9" Type="http://schemas.openxmlformats.org/officeDocument/2006/relationships/hyperlink" Target="http://zakon.scli.ru/" TargetMode="External"/><Relationship Id="rId180" Type="http://schemas.openxmlformats.org/officeDocument/2006/relationships/hyperlink" Target="http://zakon.scli.ru/" TargetMode="External"/><Relationship Id="rId210" Type="http://schemas.openxmlformats.org/officeDocument/2006/relationships/hyperlink" Target="http://zakon.scli.ru/" TargetMode="External"/><Relationship Id="rId215" Type="http://schemas.openxmlformats.org/officeDocument/2006/relationships/hyperlink" Target="http://zakon.scli.ru/" TargetMode="External"/><Relationship Id="rId236" Type="http://schemas.openxmlformats.org/officeDocument/2006/relationships/hyperlink" Target="http://192.168.1.39:8080/content/act/8ecac218-fd1a-4667-b5fa-51a039b2374d.doc" TargetMode="External"/><Relationship Id="rId257" Type="http://schemas.openxmlformats.org/officeDocument/2006/relationships/hyperlink" Target="http://192.168.1.39:8080/content/act/5a481163-55fd-4e9f-841e-6dedd3fa5192.doc" TargetMode="External"/><Relationship Id="rId278" Type="http://schemas.openxmlformats.org/officeDocument/2006/relationships/hyperlink" Target="http://192.168.1.39:8080/content/act/cfbcc74b-4881-413c-aa36-03354897a64d.doc" TargetMode="External"/><Relationship Id="rId26" Type="http://schemas.openxmlformats.org/officeDocument/2006/relationships/hyperlink" Target="http://192.168.1.39:8080/content/act/0a10d3ea-e942-40d4-8f05-c424ac8fc46d.doc" TargetMode="External"/><Relationship Id="rId231" Type="http://schemas.openxmlformats.org/officeDocument/2006/relationships/hyperlink" Target="http://192.168.1.39:8080/content/act/3e9f2f1f-5435-4c95-ae06-c813c2df0957.doc" TargetMode="External"/><Relationship Id="rId252" Type="http://schemas.openxmlformats.org/officeDocument/2006/relationships/hyperlink" Target="zakon.scli.ru" TargetMode="External"/><Relationship Id="rId273" Type="http://schemas.openxmlformats.org/officeDocument/2006/relationships/hyperlink" Target="http://192.168.1.39:8080/content/act/ae3a074f-03a4-46a0-970a-01c6a9183a2f.doc" TargetMode="External"/><Relationship Id="rId294" Type="http://schemas.openxmlformats.org/officeDocument/2006/relationships/hyperlink" Target="http://zakon.scli.ru/" TargetMode="External"/><Relationship Id="rId308" Type="http://schemas.openxmlformats.org/officeDocument/2006/relationships/hyperlink" Target="http://192.168.1.39:8080/content/act/e2299574-38bf-4861-ae78-513a591445b1.doc" TargetMode="External"/><Relationship Id="rId47" Type="http://schemas.openxmlformats.org/officeDocument/2006/relationships/hyperlink" Target="http://192.168.1.39:8080/content/act/93e25f8f-5f73-4b28-96bc-ad7b29da0f9e.doc" TargetMode="External"/><Relationship Id="rId68" Type="http://schemas.openxmlformats.org/officeDocument/2006/relationships/hyperlink" Target="http://192.168.1.39:8080/content/act/fa2ce40a-8fcd-4564-b03b-bc0cd19efa28.doc" TargetMode="External"/><Relationship Id="rId89" Type="http://schemas.openxmlformats.org/officeDocument/2006/relationships/hyperlink" Target="http://zakon.scli.ru/" TargetMode="External"/><Relationship Id="rId112" Type="http://schemas.openxmlformats.org/officeDocument/2006/relationships/hyperlink" Target="http://zakon.scli.ru/" TargetMode="External"/><Relationship Id="rId133" Type="http://schemas.openxmlformats.org/officeDocument/2006/relationships/hyperlink" Target="http://192.168.1.39:8080/content/act/21a038e7-e381-4cfd-b954-ff66fedb0af0.doc" TargetMode="External"/><Relationship Id="rId154" Type="http://schemas.openxmlformats.org/officeDocument/2006/relationships/hyperlink" Target="http://zakon.scli.ru/" TargetMode="External"/><Relationship Id="rId175" Type="http://schemas.openxmlformats.org/officeDocument/2006/relationships/hyperlink" Target="http://192.168.1.39:8080/content/act/756bb6e3-dde7-4fa8-988f-4a99b5abd25a.doc" TargetMode="External"/><Relationship Id="rId196" Type="http://schemas.openxmlformats.org/officeDocument/2006/relationships/hyperlink" Target="http://zakon.scli.ru/" TargetMode="External"/><Relationship Id="rId200" Type="http://schemas.openxmlformats.org/officeDocument/2006/relationships/hyperlink" Target="http://zakon.scli.ru/" TargetMode="External"/><Relationship Id="rId16" Type="http://schemas.openxmlformats.org/officeDocument/2006/relationships/hyperlink" Target="http://zakon.scli.ru/" TargetMode="External"/><Relationship Id="rId221" Type="http://schemas.openxmlformats.org/officeDocument/2006/relationships/hyperlink" Target="http://192.168.1.39:8080/content/act/9dbe0659-827b-4e66-9a0f-81a9449986e3.doc" TargetMode="External"/><Relationship Id="rId242" Type="http://schemas.openxmlformats.org/officeDocument/2006/relationships/hyperlink" Target="http://192.168.1.39:8080/content/act/3e9f2f1f-5435-4c95-ae06-c813c2df0957.doc" TargetMode="External"/><Relationship Id="rId263" Type="http://schemas.openxmlformats.org/officeDocument/2006/relationships/hyperlink" Target="http://vsrv065-app10.ru99-loc.minjust.ru/content/act/c351fa7f-3731-467c-9a38-00ce2ecbe619.html" TargetMode="External"/><Relationship Id="rId284" Type="http://schemas.openxmlformats.org/officeDocument/2006/relationships/hyperlink" Target="http://192.168.1.39:8080/content/act/a22bf703-7561-40e2-a4f8-ba8e7caffd53.doc" TargetMode="External"/><Relationship Id="rId37" Type="http://schemas.openxmlformats.org/officeDocument/2006/relationships/hyperlink" Target="http://192.168.1.39:8080/content/act/8eb9999c-c069-42c6-a15e-fd2dc4e6e7d4.doc" TargetMode="External"/><Relationship Id="rId58" Type="http://schemas.openxmlformats.org/officeDocument/2006/relationships/hyperlink" Target="http://192.168.1.39:8080/content/act/171a5c54-01d0-4dba-bc50-ae6e655692f5.doc" TargetMode="External"/><Relationship Id="rId79" Type="http://schemas.openxmlformats.org/officeDocument/2006/relationships/hyperlink" Target="http://vsrv065-app10.ru99-loc.minjust.ru/content/act/c351fa7f-3731-467c-9a38-00ce2ecbe619.html" TargetMode="External"/><Relationship Id="rId102" Type="http://schemas.openxmlformats.org/officeDocument/2006/relationships/hyperlink" Target="http://192.168.1.39:8080/content/act/ce556f5f-09f3-418c-9f91-a26ec81bd885.doc" TargetMode="External"/><Relationship Id="rId123" Type="http://schemas.openxmlformats.org/officeDocument/2006/relationships/hyperlink" Target="http://192.168.1.39:8080/content/act/9dbe0659-827b-4e66-9a0f-81a9449986e3.doc" TargetMode="External"/><Relationship Id="rId144" Type="http://schemas.openxmlformats.org/officeDocument/2006/relationships/hyperlink" Target="http://192.168.1.39:8080/content/act/d7303154-726c-4473-bddb-cf0cee54ad42.doc" TargetMode="External"/><Relationship Id="rId90" Type="http://schemas.openxmlformats.org/officeDocument/2006/relationships/hyperlink" Target="http://192.168.1.39:8080/content/act/d7303154-726c-4473-bddb-cf0cee54ad42.doc" TargetMode="External"/><Relationship Id="rId165" Type="http://schemas.openxmlformats.org/officeDocument/2006/relationships/hyperlink" Target="http://zakon.scli.ru/" TargetMode="External"/><Relationship Id="rId186" Type="http://schemas.openxmlformats.org/officeDocument/2006/relationships/hyperlink" Target="http://192.168.1.39:8080/content/act/d7303154-726c-4473-bddb-cf0cee54ad42.doc" TargetMode="External"/><Relationship Id="rId211" Type="http://schemas.openxmlformats.org/officeDocument/2006/relationships/hyperlink" Target="http://192.168.1.39:8080/content/act/d7303154-726c-4473-bddb-cf0cee54ad42.doc" TargetMode="External"/><Relationship Id="rId232" Type="http://schemas.openxmlformats.org/officeDocument/2006/relationships/hyperlink" Target="http://192.168.1.39:8080/content/act/f170c1a2-1739-44d2-bb37-044a97719d3e.doc" TargetMode="External"/><Relationship Id="rId253" Type="http://schemas.openxmlformats.org/officeDocument/2006/relationships/hyperlink" Target="zakon.scli.ru" TargetMode="External"/><Relationship Id="rId274" Type="http://schemas.openxmlformats.org/officeDocument/2006/relationships/hyperlink" Target="http://192.168.1.39:8080/content/act/a661234c-ff7a-445b-8857-fdc46aa0a908.doc" TargetMode="External"/><Relationship Id="rId295" Type="http://schemas.openxmlformats.org/officeDocument/2006/relationships/hyperlink" Target="http://zakon.scli.ru/" TargetMode="External"/><Relationship Id="rId309" Type="http://schemas.openxmlformats.org/officeDocument/2006/relationships/hyperlink" Target="http://zakon.scli.ru/" TargetMode="External"/><Relationship Id="rId27" Type="http://schemas.openxmlformats.org/officeDocument/2006/relationships/hyperlink" Target="http://192.168.1.39:8080/content/act/34e9d765-a394-4d50-8301-682691470e75.doc" TargetMode="External"/><Relationship Id="rId48" Type="http://schemas.openxmlformats.org/officeDocument/2006/relationships/hyperlink" Target="http://192.168.1.39:8080/content/act/b0f61e36-b02d-4f23-84a0-18b81eaccd1c.doc" TargetMode="External"/><Relationship Id="rId69" Type="http://schemas.openxmlformats.org/officeDocument/2006/relationships/hyperlink" Target="http://192.168.1.39:8080/content/act/d0bee567-b5a5-4cec-ba1c-b26c8e80512f.doc" TargetMode="External"/><Relationship Id="rId113" Type="http://schemas.openxmlformats.org/officeDocument/2006/relationships/hyperlink" Target="http://zakon.scli.ru/" TargetMode="External"/><Relationship Id="rId134" Type="http://schemas.openxmlformats.org/officeDocument/2006/relationships/hyperlink" Target="http://192.168.1.39:8080/content/act/f170c1a2-1739-44d2-bb37-044a97719d3e.doc" TargetMode="External"/><Relationship Id="rId80" Type="http://schemas.openxmlformats.org/officeDocument/2006/relationships/hyperlink" Target="http://192.168.1.39:8080/content/act/c64b4be4-0879-4897-9099-4b3dfc9da9e9.doc" TargetMode="External"/><Relationship Id="rId155" Type="http://schemas.openxmlformats.org/officeDocument/2006/relationships/hyperlink" Target="http://zakon.scli.ru/" TargetMode="External"/><Relationship Id="rId176" Type="http://schemas.openxmlformats.org/officeDocument/2006/relationships/hyperlink" Target="http://zakon.scli.ru/" TargetMode="External"/><Relationship Id="rId197" Type="http://schemas.openxmlformats.org/officeDocument/2006/relationships/hyperlink" Target="http://zakon.scli.ru/" TargetMode="External"/><Relationship Id="rId201" Type="http://schemas.openxmlformats.org/officeDocument/2006/relationships/hyperlink" Target="http://192.168.1.39:8080/content/act/07f62e8a-f79e-434d-aa22-d20a0b26804c.doc" TargetMode="External"/><Relationship Id="rId222" Type="http://schemas.openxmlformats.org/officeDocument/2006/relationships/hyperlink" Target="http://zakon.scli.ru/" TargetMode="External"/><Relationship Id="rId243" Type="http://schemas.openxmlformats.org/officeDocument/2006/relationships/hyperlink" Target="http://192.168.1.39:8080/content/act/f170c1a2-1739-44d2-bb37-044a97719d3e.doc" TargetMode="External"/><Relationship Id="rId264" Type="http://schemas.openxmlformats.org/officeDocument/2006/relationships/hyperlink" Target="http://192.168.1.39:8080/content/act/35ef3ef8-320a-4db9-b308-e02bb33a154f.doc" TargetMode="External"/><Relationship Id="rId285" Type="http://schemas.openxmlformats.org/officeDocument/2006/relationships/hyperlink" Target="http://zakon.scli.ru/" TargetMode="External"/><Relationship Id="rId17" Type="http://schemas.openxmlformats.org/officeDocument/2006/relationships/hyperlink" Target="http://zakon.scli.ru/" TargetMode="External"/><Relationship Id="rId38" Type="http://schemas.openxmlformats.org/officeDocument/2006/relationships/hyperlink" Target="http://192.168.1.39:8080/content/act/5315116f-9ade-4914-b32a-69d8086d35ad.doc" TargetMode="External"/><Relationship Id="rId59" Type="http://schemas.openxmlformats.org/officeDocument/2006/relationships/hyperlink" Target="http://192.168.1.39:8080/content/act/638e2b7c-c595-487d-8d58-dfcaf1f14263.doc" TargetMode="External"/><Relationship Id="rId103" Type="http://schemas.openxmlformats.org/officeDocument/2006/relationships/hyperlink" Target="http://192.168.1.39:8080/content/act/c066aa57-4a07-4609-84cd-53ad82b323e8.doc" TargetMode="External"/><Relationship Id="rId124" Type="http://schemas.openxmlformats.org/officeDocument/2006/relationships/hyperlink" Target="http://192.168.1.39:8080/content/act/9dbe0659-827b-4e66-9a0f-81a9449986e3.doc" TargetMode="External"/><Relationship Id="rId310" Type="http://schemas.openxmlformats.org/officeDocument/2006/relationships/hyperlink" Target="http://zakon.scli.ru/" TargetMode="External"/><Relationship Id="rId70" Type="http://schemas.openxmlformats.org/officeDocument/2006/relationships/hyperlink" Target="http://192.168.1.39:8080/content/act/ce556f5f-09f3-418c-9f91-a26ec81bd885.doc" TargetMode="External"/><Relationship Id="rId91" Type="http://schemas.openxmlformats.org/officeDocument/2006/relationships/hyperlink" Target="http://192.168.1.39:8080/content/act/d7303154-726c-4473-bddb-cf0cee54ad42.doc" TargetMode="External"/><Relationship Id="rId145" Type="http://schemas.openxmlformats.org/officeDocument/2006/relationships/hyperlink" Target="http://zakon.scli.ru/" TargetMode="External"/><Relationship Id="rId166" Type="http://schemas.openxmlformats.org/officeDocument/2006/relationships/hyperlink" Target="http://zakon.scli.ru/" TargetMode="External"/><Relationship Id="rId187" Type="http://schemas.openxmlformats.org/officeDocument/2006/relationships/hyperlink" Target="http://zakon.scli.ru/" TargetMode="External"/><Relationship Id="rId1" Type="http://schemas.openxmlformats.org/officeDocument/2006/relationships/numbering" Target="numbering.xml"/><Relationship Id="rId212" Type="http://schemas.openxmlformats.org/officeDocument/2006/relationships/hyperlink" Target="http://zakon.scli.ru/" TargetMode="External"/><Relationship Id="rId233" Type="http://schemas.openxmlformats.org/officeDocument/2006/relationships/hyperlink" Target="http://192.168.1.39:8080/content/act/a661234c-ff7a-445b-8857-fdc46aa0a908.doc" TargetMode="External"/><Relationship Id="rId254" Type="http://schemas.openxmlformats.org/officeDocument/2006/relationships/hyperlink" Target="zakon.scli.ru" TargetMode="External"/><Relationship Id="rId28" Type="http://schemas.openxmlformats.org/officeDocument/2006/relationships/hyperlink" Target="http://192.168.1.39:8080/content/act/3f97f536-73fa-499b-82b3-cd4267f1ff0c.doc" TargetMode="External"/><Relationship Id="rId49" Type="http://schemas.openxmlformats.org/officeDocument/2006/relationships/hyperlink" Target="http://192.168.1.39:8080/content/act/e2299574-38bf-4861-ae78-513a591445b1.doc" TargetMode="External"/><Relationship Id="rId114" Type="http://schemas.openxmlformats.org/officeDocument/2006/relationships/hyperlink" Target="http://zakon.scli.ru/" TargetMode="External"/><Relationship Id="rId275" Type="http://schemas.openxmlformats.org/officeDocument/2006/relationships/hyperlink" Target="http://192.168.1.39:8080/content/act/21a038e7-e381-4cfd-b954-ff66fedb0af0.doc" TargetMode="External"/><Relationship Id="rId296" Type="http://schemas.openxmlformats.org/officeDocument/2006/relationships/hyperlink" Target="http://zakon.scli.ru/" TargetMode="External"/><Relationship Id="rId300" Type="http://schemas.openxmlformats.org/officeDocument/2006/relationships/hyperlink" Target="http://zakon.scli.ru/" TargetMode="External"/><Relationship Id="rId60" Type="http://schemas.openxmlformats.org/officeDocument/2006/relationships/hyperlink" Target="http://192.168.1.39:8080/content/act/f8e0ebbc-a940-4694-adfd-1f9cc1cc50a0.doc" TargetMode="External"/><Relationship Id="rId81" Type="http://schemas.openxmlformats.org/officeDocument/2006/relationships/hyperlink" Target="http://192.168.1.39:8080/content/act/2cd55dc2-0995-4db3-b3bf-ead35576e13a.doc" TargetMode="External"/><Relationship Id="rId135" Type="http://schemas.openxmlformats.org/officeDocument/2006/relationships/hyperlink" Target="http://192.168.1.39:8080/content/act/f170c1a2-1739-44d2-bb37-044a97719d3e.doc" TargetMode="External"/><Relationship Id="rId156" Type="http://schemas.openxmlformats.org/officeDocument/2006/relationships/hyperlink" Target="http://zakon.scli.ru/" TargetMode="External"/><Relationship Id="rId177" Type="http://schemas.openxmlformats.org/officeDocument/2006/relationships/hyperlink" Target="http://zakon.scli.ru/" TargetMode="External"/><Relationship Id="rId198" Type="http://schemas.openxmlformats.org/officeDocument/2006/relationships/hyperlink" Target="http://192.168.1.39:8080/content/act/d7303154-726c-4473-bddb-cf0cee54ad42.doc" TargetMode="External"/><Relationship Id="rId202" Type="http://schemas.openxmlformats.org/officeDocument/2006/relationships/hyperlink" Target="http://zakon.scli.ru/" TargetMode="External"/><Relationship Id="rId223" Type="http://schemas.openxmlformats.org/officeDocument/2006/relationships/hyperlink" Target="http://192.168.1.39:8080/content/act/d7303154-726c-4473-bddb-cf0cee54ad42.doc" TargetMode="External"/><Relationship Id="rId244" Type="http://schemas.openxmlformats.org/officeDocument/2006/relationships/hyperlink" Target="http://192.168.1.39:8080/content/act/a22bf703-7561-40e2-a4f8-ba8e7caffd53.doc" TargetMode="External"/><Relationship Id="rId18" Type="http://schemas.openxmlformats.org/officeDocument/2006/relationships/hyperlink" Target="http://zakon.scli.ru/" TargetMode="External"/><Relationship Id="rId39" Type="http://schemas.openxmlformats.org/officeDocument/2006/relationships/hyperlink" Target="http://192.168.1.39:8080/content/act/74d8e8de-871c-410a-befa-11b540cc8cab.doc" TargetMode="External"/><Relationship Id="rId265" Type="http://schemas.openxmlformats.org/officeDocument/2006/relationships/hyperlink" Target="http://192.168.1.39:8080/content/act/339d1bdf-eb19-44ab-bc76-027344a647f3.doc" TargetMode="External"/><Relationship Id="rId286" Type="http://schemas.openxmlformats.org/officeDocument/2006/relationships/hyperlink" Target="http://zakon.scli.ru/" TargetMode="External"/><Relationship Id="rId50" Type="http://schemas.openxmlformats.org/officeDocument/2006/relationships/hyperlink" Target="http://192.168.1.39:8080/content/act/e0e63db9-af01-4fd3-9bf7-646bd0ace63a.doc" TargetMode="External"/><Relationship Id="rId104" Type="http://schemas.openxmlformats.org/officeDocument/2006/relationships/hyperlink" Target="http://zakon.scli.ru/" TargetMode="External"/><Relationship Id="rId125" Type="http://schemas.openxmlformats.org/officeDocument/2006/relationships/hyperlink" Target="http://192.168.1.39:8080/content/act/fca0e103-0ced-47f4-8907-003dbfc626ba.doc" TargetMode="External"/><Relationship Id="rId146" Type="http://schemas.openxmlformats.org/officeDocument/2006/relationships/hyperlink" Target="http://zakon.scli.ru/" TargetMode="External"/><Relationship Id="rId167" Type="http://schemas.openxmlformats.org/officeDocument/2006/relationships/hyperlink" Target="http://zakon.scli.ru/" TargetMode="External"/><Relationship Id="rId188" Type="http://schemas.openxmlformats.org/officeDocument/2006/relationships/hyperlink" Target="http://zakon.scli.ru/" TargetMode="External"/><Relationship Id="rId311" Type="http://schemas.openxmlformats.org/officeDocument/2006/relationships/hyperlink" Target="http://zakon.scli.ru/" TargetMode="External"/><Relationship Id="rId71" Type="http://schemas.openxmlformats.org/officeDocument/2006/relationships/hyperlink" Target="http://192.168.1.39:8080/content/act/d01933b7-5ec5-4095-82d3-a6663faa3e6e.doc" TargetMode="External"/><Relationship Id="rId92" Type="http://schemas.openxmlformats.org/officeDocument/2006/relationships/hyperlink" Target="http://zakon.scli.ru/" TargetMode="External"/><Relationship Id="rId213" Type="http://schemas.openxmlformats.org/officeDocument/2006/relationships/hyperlink" Target="http://192.168.1.39:8080/content/act/4224482f-5cb6-4efa-972f-8b329b460d53.doc" TargetMode="External"/><Relationship Id="rId234" Type="http://schemas.openxmlformats.org/officeDocument/2006/relationships/hyperlink" Target="http://192.168.1.39:8080/content/act/21a038e7-e381-4cfd-b954-ff66fedb0af0.doc" TargetMode="External"/><Relationship Id="rId2" Type="http://schemas.openxmlformats.org/officeDocument/2006/relationships/styles" Target="styles.xml"/><Relationship Id="rId29" Type="http://schemas.openxmlformats.org/officeDocument/2006/relationships/hyperlink" Target="http://192.168.1.39:8080/content/act/0b94ed50-a319-4f27-a99c-cc5c2c4ce506.doc" TargetMode="External"/><Relationship Id="rId255" Type="http://schemas.openxmlformats.org/officeDocument/2006/relationships/hyperlink" Target="zakon.scli.ru" TargetMode="External"/><Relationship Id="rId276" Type="http://schemas.openxmlformats.org/officeDocument/2006/relationships/hyperlink" Target="http://192.168.1.39:8080/content/act/8ecac218-fd1a-4667-b5fa-51a039b2374d.doc" TargetMode="External"/><Relationship Id="rId297" Type="http://schemas.openxmlformats.org/officeDocument/2006/relationships/hyperlink" Target="http://192.168.1.39:8080/content/act/07f62e8a-f79e-434d-aa22-d20a0b26804c.doc" TargetMode="External"/><Relationship Id="rId40" Type="http://schemas.openxmlformats.org/officeDocument/2006/relationships/hyperlink" Target="http://192.168.1.39:8080/content/act/50c08b4b-05b8-42c9-be08-ff23584df546.doc" TargetMode="External"/><Relationship Id="rId115" Type="http://schemas.openxmlformats.org/officeDocument/2006/relationships/hyperlink" Target="http://192.168.1.39:8080/content/act/0b94ed50-a319-4f27-a99c-cc5c2c4ce506.doc" TargetMode="External"/><Relationship Id="rId136" Type="http://schemas.openxmlformats.org/officeDocument/2006/relationships/hyperlink" Target="http://192.168.1.39:8080/content/act/3e9f2f1f-5435-4c95-ae06-c813c2df0957.doc" TargetMode="External"/><Relationship Id="rId157" Type="http://schemas.openxmlformats.org/officeDocument/2006/relationships/hyperlink" Target="http://zakon.scli.ru/" TargetMode="External"/><Relationship Id="rId178" Type="http://schemas.openxmlformats.org/officeDocument/2006/relationships/hyperlink" Target="http://zakon.scli.ru/" TargetMode="External"/><Relationship Id="rId301" Type="http://schemas.openxmlformats.org/officeDocument/2006/relationships/hyperlink" Target="http://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4</TotalTime>
  <Pages>25</Pages>
  <Words>10018</Words>
  <Characters>76039</Characters>
  <Application>Microsoft Office Word</Application>
  <DocSecurity>0</DocSecurity>
  <Lines>1462</Lines>
  <Paragraphs>288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85769</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Буняк Екатерина Александровна</dc:creator>
  <cp:keywords/>
  <dc:description/>
  <cp:lastModifiedBy>Буняк Екатерина Александровна</cp:lastModifiedBy>
  <cp:revision>1</cp:revision>
  <dcterms:created xsi:type="dcterms:W3CDTF">2021-02-08T00:19:00Z</dcterms:created>
  <dcterms:modified xsi:type="dcterms:W3CDTF">2021-02-08T00:26:00Z</dcterms:modified>
</cp:coreProperties>
</file>