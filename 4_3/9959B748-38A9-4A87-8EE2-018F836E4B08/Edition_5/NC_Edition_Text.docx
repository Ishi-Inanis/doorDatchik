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72" w:rsidRPr="00834472" w:rsidRDefault="00CD4372" w:rsidP="00CD4372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  <w:r w:rsidRPr="00834472">
        <w:rPr>
          <w:rFonts w:ascii="Arial" w:hAnsi="Arial"/>
          <w:color w:val="auto"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:rsidR="00CD4372" w:rsidRPr="00834472" w:rsidRDefault="00CD4372" w:rsidP="00CD4372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</w:p>
    <w:p w:rsidR="00CD4372" w:rsidRPr="00834472" w:rsidRDefault="00CD4372" w:rsidP="00CD4372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  <w:r w:rsidRPr="00834472">
        <w:rPr>
          <w:rFonts w:ascii="Arial" w:hAnsi="Arial"/>
          <w:color w:val="auto"/>
          <w:sz w:val="26"/>
          <w:szCs w:val="26"/>
        </w:rPr>
        <w:t>ПРИКАЗ</w:t>
      </w:r>
    </w:p>
    <w:p w:rsidR="00CD4372" w:rsidRPr="00834472" w:rsidRDefault="00CD4372" w:rsidP="00CD4372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</w:p>
    <w:p w:rsidR="00CD4372" w:rsidRPr="00834472" w:rsidRDefault="00CD4372" w:rsidP="00CD4372">
      <w:pPr>
        <w:ind w:firstLine="709"/>
        <w:jc w:val="center"/>
        <w:rPr>
          <w:b/>
          <w:sz w:val="26"/>
          <w:szCs w:val="26"/>
        </w:rPr>
      </w:pPr>
      <w:r w:rsidRPr="00834472">
        <w:rPr>
          <w:b/>
          <w:sz w:val="26"/>
          <w:szCs w:val="26"/>
        </w:rPr>
        <w:t>от 11 мая 2012 года № 291</w:t>
      </w:r>
    </w:p>
    <w:p w:rsidR="00CD4372" w:rsidRPr="00834472" w:rsidRDefault="00CD4372" w:rsidP="00CD4372">
      <w:pPr>
        <w:ind w:firstLine="709"/>
        <w:jc w:val="center"/>
        <w:rPr>
          <w:b/>
          <w:sz w:val="26"/>
          <w:szCs w:val="26"/>
        </w:rPr>
      </w:pPr>
    </w:p>
    <w:p w:rsidR="00CD4372" w:rsidRPr="00834472" w:rsidRDefault="00CD4372" w:rsidP="00CD4372">
      <w:pPr>
        <w:ind w:firstLine="709"/>
        <w:jc w:val="center"/>
        <w:rPr>
          <w:b/>
          <w:sz w:val="26"/>
          <w:szCs w:val="26"/>
        </w:rPr>
      </w:pPr>
      <w:r w:rsidRPr="00834472">
        <w:rPr>
          <w:b/>
          <w:sz w:val="26"/>
          <w:szCs w:val="26"/>
        </w:rPr>
        <w:t>г. Кострома</w:t>
      </w:r>
    </w:p>
    <w:p w:rsidR="00C351B4" w:rsidRDefault="00C351B4" w:rsidP="00CD4372">
      <w:pPr>
        <w:ind w:firstLine="709"/>
        <w:jc w:val="center"/>
        <w:rPr>
          <w:rFonts w:cs="Arial"/>
        </w:rPr>
      </w:pPr>
    </w:p>
    <w:p w:rsidR="00CD4372" w:rsidRPr="00834472" w:rsidRDefault="00C351B4" w:rsidP="00C351B4">
      <w:pPr>
        <w:ind w:firstLine="709"/>
        <w:jc w:val="center"/>
        <w:rPr>
          <w:b/>
          <w:szCs w:val="28"/>
        </w:rPr>
      </w:pPr>
      <w:r w:rsidRPr="00C351B4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ЕЖЕМЕСЯЧНОГО ПОСОБИЯ НА РЕБЕНКА В КОСТРОМСКОЙ ОБЛАСТИ, В ТОМ ЧИСЛЕ В ЭЛЕКТРОННОМ ВИДЕ</w:t>
      </w:r>
    </w:p>
    <w:p w:rsidR="00CD4372" w:rsidRPr="00936056" w:rsidRDefault="00CD4372" w:rsidP="00CD4372">
      <w:pPr>
        <w:ind w:firstLine="709"/>
        <w:rPr>
          <w:szCs w:val="28"/>
        </w:rPr>
      </w:pPr>
    </w:p>
    <w:p w:rsidR="00CD4372" w:rsidRPr="00C351B4" w:rsidRDefault="00C351B4" w:rsidP="00C351B4">
      <w:pPr>
        <w:ind w:firstLine="709"/>
        <w:jc w:val="center"/>
        <w:rPr>
          <w:szCs w:val="28"/>
        </w:rPr>
      </w:pPr>
      <w:r w:rsidRPr="00C351B4">
        <w:rPr>
          <w:szCs w:val="28"/>
        </w:rPr>
        <w:t>(</w:t>
      </w:r>
      <w:r>
        <w:rPr>
          <w:szCs w:val="28"/>
        </w:rPr>
        <w:t xml:space="preserve">наименование в новой редакции 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7B7E56">
          <w:rPr>
            <w:rStyle w:val="a5"/>
            <w:szCs w:val="28"/>
          </w:rPr>
          <w:t xml:space="preserve">№ 249 от 21.05.2015 года (НГР </w:t>
        </w:r>
        <w:r w:rsidRPr="007B7E56">
          <w:rPr>
            <w:rStyle w:val="a5"/>
            <w:szCs w:val="28"/>
            <w:lang w:val="en-US"/>
          </w:rPr>
          <w:t>RU</w:t>
        </w:r>
        <w:r w:rsidRPr="007B7E56">
          <w:rPr>
            <w:rStyle w:val="a5"/>
            <w:szCs w:val="28"/>
          </w:rPr>
          <w:t>44000201500548)</w:t>
        </w:r>
      </w:hyperlink>
      <w:r>
        <w:rPr>
          <w:szCs w:val="28"/>
        </w:rPr>
        <w:t>)</w:t>
      </w:r>
    </w:p>
    <w:p w:rsidR="00C351B4" w:rsidRPr="00C351B4" w:rsidRDefault="00C351B4" w:rsidP="00CD4372">
      <w:pPr>
        <w:ind w:firstLine="709"/>
        <w:rPr>
          <w:szCs w:val="28"/>
        </w:rPr>
      </w:pPr>
    </w:p>
    <w:p w:rsidR="00C351B4" w:rsidRPr="00C351B4" w:rsidRDefault="00C351B4" w:rsidP="00CD4372">
      <w:pPr>
        <w:ind w:firstLine="709"/>
        <w:rPr>
          <w:szCs w:val="28"/>
        </w:rPr>
      </w:pPr>
    </w:p>
    <w:p w:rsidR="00C351B4" w:rsidRPr="00C351B4" w:rsidRDefault="00C351B4" w:rsidP="00CD4372">
      <w:pPr>
        <w:ind w:firstLine="709"/>
        <w:rPr>
          <w:szCs w:val="28"/>
        </w:rPr>
      </w:pPr>
    </w:p>
    <w:p w:rsidR="00CD4372" w:rsidRPr="00F113DE" w:rsidRDefault="00CD4372" w:rsidP="00CD4372">
      <w:pPr>
        <w:tabs>
          <w:tab w:val="left" w:pos="993"/>
        </w:tabs>
        <w:ind w:firstLine="709"/>
        <w:rPr>
          <w:b/>
          <w:szCs w:val="28"/>
        </w:rPr>
      </w:pPr>
      <w:r>
        <w:rPr>
          <w:b/>
          <w:szCs w:val="28"/>
        </w:rPr>
        <w:t>В редакции</w:t>
      </w:r>
      <w:r w:rsidRPr="00F113DE">
        <w:rPr>
          <w:b/>
          <w:szCs w:val="28"/>
        </w:rPr>
        <w:t xml:space="preserve">: </w:t>
      </w:r>
    </w:p>
    <w:p w:rsidR="00CD4372" w:rsidRDefault="00CD4372" w:rsidP="00CD4372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F113DE">
          <w:rPr>
            <w:rStyle w:val="a5"/>
            <w:szCs w:val="28"/>
          </w:rPr>
          <w:t xml:space="preserve">№ 480 от 06.07.2012 года (НГР </w:t>
        </w:r>
        <w:proofErr w:type="spellStart"/>
        <w:r w:rsidRPr="00F113DE">
          <w:rPr>
            <w:rStyle w:val="a5"/>
            <w:szCs w:val="28"/>
            <w:lang w:val="en-US"/>
          </w:rPr>
          <w:t>ru</w:t>
        </w:r>
        <w:proofErr w:type="spellEnd"/>
        <w:r w:rsidRPr="00F113DE">
          <w:rPr>
            <w:rStyle w:val="a5"/>
            <w:szCs w:val="28"/>
          </w:rPr>
          <w:t>44000201200632)</w:t>
        </w:r>
      </w:hyperlink>
    </w:p>
    <w:p w:rsidR="00CD4372" w:rsidRDefault="00502B87" w:rsidP="00CD4372">
      <w:pPr>
        <w:tabs>
          <w:tab w:val="left" w:pos="993"/>
        </w:tabs>
        <w:ind w:firstLine="709"/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502B87" w:rsidRDefault="003745B5" w:rsidP="00CD4372">
      <w:pPr>
        <w:tabs>
          <w:tab w:val="left" w:pos="993"/>
        </w:tabs>
        <w:ind w:firstLine="709"/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3745B5">
          <w:rPr>
            <w:rStyle w:val="a5"/>
          </w:rPr>
          <w:t xml:space="preserve">№ 427 от 13.08.2013 года (НГР </w:t>
        </w:r>
        <w:r w:rsidRPr="003745B5">
          <w:rPr>
            <w:rStyle w:val="a5"/>
            <w:lang w:val="en-US"/>
          </w:rPr>
          <w:t>RU</w:t>
        </w:r>
        <w:r w:rsidRPr="003745B5">
          <w:rPr>
            <w:rStyle w:val="a5"/>
          </w:rPr>
          <w:t>44000201300674)</w:t>
        </w:r>
      </w:hyperlink>
    </w:p>
    <w:p w:rsidR="003745B5" w:rsidRDefault="003A3DE5" w:rsidP="00CD4372">
      <w:pPr>
        <w:tabs>
          <w:tab w:val="left" w:pos="993"/>
        </w:tabs>
        <w:ind w:firstLine="709"/>
        <w:rPr>
          <w:szCs w:val="28"/>
        </w:rPr>
      </w:pP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</w:p>
    <w:p w:rsidR="00CD4372" w:rsidRDefault="007B7E56" w:rsidP="00CD4372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12" w:tgtFrame="ChangingDocument" w:history="1">
        <w:r w:rsidRPr="007B7E56">
          <w:rPr>
            <w:rStyle w:val="a5"/>
            <w:szCs w:val="28"/>
          </w:rPr>
          <w:t xml:space="preserve">№ 249 от 21.05.2015 года (НГР </w:t>
        </w:r>
        <w:r w:rsidRPr="007B7E56">
          <w:rPr>
            <w:rStyle w:val="a5"/>
            <w:szCs w:val="28"/>
            <w:lang w:val="en-US"/>
          </w:rPr>
          <w:t>RU</w:t>
        </w:r>
        <w:r w:rsidRPr="007B7E56">
          <w:rPr>
            <w:rStyle w:val="a5"/>
            <w:szCs w:val="28"/>
          </w:rPr>
          <w:t>44000201500548)</w:t>
        </w:r>
      </w:hyperlink>
    </w:p>
    <w:p w:rsidR="004E56C8" w:rsidRDefault="004E56C8" w:rsidP="004E56C8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4E56C8">
          <w:rPr>
            <w:rStyle w:val="a5"/>
            <w:szCs w:val="28"/>
          </w:rPr>
          <w:t xml:space="preserve">№ 595 от 16.10.2015 года (НГР </w:t>
        </w:r>
        <w:r w:rsidRPr="004E56C8">
          <w:rPr>
            <w:rStyle w:val="a5"/>
            <w:szCs w:val="28"/>
            <w:lang w:val="en-US"/>
          </w:rPr>
          <w:t>RU</w:t>
        </w:r>
        <w:r w:rsidRPr="004E56C8">
          <w:rPr>
            <w:rStyle w:val="a5"/>
            <w:szCs w:val="28"/>
          </w:rPr>
          <w:t>44000201501003)</w:t>
        </w:r>
      </w:hyperlink>
    </w:p>
    <w:p w:rsidR="00D455D6" w:rsidRDefault="00D455D6" w:rsidP="00CD4372">
      <w:pPr>
        <w:tabs>
          <w:tab w:val="left" w:pos="993"/>
        </w:tabs>
        <w:ind w:firstLine="709"/>
        <w:rPr>
          <w:szCs w:val="28"/>
        </w:rPr>
      </w:pPr>
    </w:p>
    <w:p w:rsidR="002D397A" w:rsidRDefault="002D397A" w:rsidP="002D397A">
      <w:pPr>
        <w:tabs>
          <w:tab w:val="left" w:pos="993"/>
        </w:tabs>
        <w:ind w:firstLine="709"/>
        <w:rPr>
          <w:szCs w:val="28"/>
        </w:rPr>
      </w:pPr>
      <w:proofErr w:type="gramStart"/>
      <w:r w:rsidRPr="000E2291">
        <w:rPr>
          <w:szCs w:val="28"/>
        </w:rPr>
        <w:t xml:space="preserve">В целях реализации Федерального закона </w:t>
      </w:r>
      <w:hyperlink r:id="rId14" w:tgtFrame="Logical" w:history="1">
        <w:r w:rsidRPr="009E1765">
          <w:rPr>
            <w:rStyle w:val="a5"/>
            <w:szCs w:val="28"/>
          </w:rPr>
          <w:t>от 27 июля 2010 года  № 210-ФЗ</w:t>
        </w:r>
      </w:hyperlink>
      <w:r w:rsidRPr="000E2291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5" w:tgtFrame="Logical" w:history="1">
        <w:r w:rsidRPr="007A6815">
          <w:rPr>
            <w:rStyle w:val="a5"/>
            <w:szCs w:val="28"/>
          </w:rPr>
          <w:t>от 11 мая 2012 года № 175-а</w:t>
        </w:r>
      </w:hyperlink>
      <w:r w:rsidRPr="000E2291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2D397A" w:rsidRPr="00936056" w:rsidRDefault="002D397A" w:rsidP="002D397A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lastRenderedPageBreak/>
        <w:t xml:space="preserve">(преамбула в новой редакции приказа департамента социальной защиты населения, опеки и попечительства Костромской области </w:t>
      </w:r>
      <w:hyperlink r:id="rId16" w:tgtFrame="ChangingDocument" w:history="1">
        <w:r w:rsidRPr="00F113DE">
          <w:rPr>
            <w:rStyle w:val="a5"/>
            <w:szCs w:val="28"/>
          </w:rPr>
          <w:t xml:space="preserve">№ 480 от 06.07.2012 года (НГР </w:t>
        </w:r>
        <w:proofErr w:type="spellStart"/>
        <w:r w:rsidRPr="00F113DE">
          <w:rPr>
            <w:rStyle w:val="a5"/>
            <w:szCs w:val="28"/>
            <w:lang w:val="en-US"/>
          </w:rPr>
          <w:t>ru</w:t>
        </w:r>
        <w:proofErr w:type="spellEnd"/>
        <w:r w:rsidRPr="00F113DE">
          <w:rPr>
            <w:rStyle w:val="a5"/>
            <w:szCs w:val="28"/>
          </w:rPr>
          <w:t>44000201200632)</w:t>
        </w:r>
      </w:hyperlink>
      <w:r>
        <w:rPr>
          <w:szCs w:val="28"/>
        </w:rPr>
        <w:t>)</w:t>
      </w:r>
    </w:p>
    <w:p w:rsidR="002D397A" w:rsidRPr="00936056" w:rsidRDefault="002D397A" w:rsidP="002D397A">
      <w:pPr>
        <w:tabs>
          <w:tab w:val="left" w:pos="993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936056">
        <w:rPr>
          <w:rStyle w:val="TimesNewRoman14"/>
          <w:rFonts w:ascii="Arial" w:hAnsi="Arial"/>
          <w:sz w:val="24"/>
          <w:szCs w:val="28"/>
        </w:rPr>
        <w:t>ПРИКАЗЫВАЮ:</w:t>
      </w:r>
    </w:p>
    <w:p w:rsidR="003D0396" w:rsidRDefault="003D0396" w:rsidP="002D397A">
      <w:pPr>
        <w:tabs>
          <w:tab w:val="left" w:pos="720"/>
        </w:tabs>
        <w:ind w:firstLine="709"/>
        <w:rPr>
          <w:szCs w:val="28"/>
        </w:rPr>
      </w:pPr>
      <w:r w:rsidRPr="00C1109E">
        <w:rPr>
          <w:rFonts w:cs="Arial"/>
        </w:rPr>
        <w:t xml:space="preserve">1) Утвердить прилагаемый административный </w:t>
      </w:r>
      <w:hyperlink r:id="rId17" w:history="1">
        <w:r w:rsidRPr="00C1109E">
          <w:rPr>
            <w:rFonts w:cs="Arial"/>
          </w:rPr>
          <w:t>регламент</w:t>
        </w:r>
      </w:hyperlink>
      <w:r w:rsidRPr="00C1109E">
        <w:rPr>
          <w:rFonts w:cs="Arial"/>
        </w:rPr>
        <w:t xml:space="preserve">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ежемесячного пособия на ребенка в Костромской области, в том числе в электронном виде</w:t>
      </w:r>
      <w:r>
        <w:rPr>
          <w:szCs w:val="28"/>
        </w:rPr>
        <w:t>.</w:t>
      </w:r>
    </w:p>
    <w:p w:rsidR="003D0396" w:rsidRDefault="003D0396" w:rsidP="002D397A">
      <w:pPr>
        <w:tabs>
          <w:tab w:val="left" w:pos="720"/>
        </w:tabs>
        <w:ind w:firstLine="709"/>
        <w:rPr>
          <w:szCs w:val="28"/>
        </w:rPr>
      </w:pPr>
      <w:r w:rsidRPr="00C351B4">
        <w:rPr>
          <w:szCs w:val="28"/>
        </w:rPr>
        <w:t>(</w:t>
      </w:r>
      <w:r>
        <w:rPr>
          <w:szCs w:val="28"/>
        </w:rPr>
        <w:t xml:space="preserve">п. 1 в новой редакции 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7B7E56">
          <w:rPr>
            <w:rStyle w:val="a5"/>
            <w:szCs w:val="28"/>
          </w:rPr>
          <w:t xml:space="preserve">№ 249 от 21.05.2015 года (НГР </w:t>
        </w:r>
        <w:r w:rsidRPr="007B7E56">
          <w:rPr>
            <w:rStyle w:val="a5"/>
            <w:szCs w:val="28"/>
            <w:lang w:val="en-US"/>
          </w:rPr>
          <w:t>RU</w:t>
        </w:r>
        <w:r w:rsidRPr="007B7E56">
          <w:rPr>
            <w:rStyle w:val="a5"/>
            <w:szCs w:val="28"/>
          </w:rPr>
          <w:t>44000201500548)</w:t>
        </w:r>
      </w:hyperlink>
      <w:r>
        <w:rPr>
          <w:szCs w:val="28"/>
        </w:rPr>
        <w:t>)</w:t>
      </w:r>
    </w:p>
    <w:p w:rsidR="002D397A" w:rsidRPr="00936056" w:rsidRDefault="002D397A" w:rsidP="002D397A">
      <w:pPr>
        <w:tabs>
          <w:tab w:val="left" w:pos="720"/>
        </w:tabs>
        <w:ind w:firstLine="709"/>
        <w:rPr>
          <w:szCs w:val="28"/>
        </w:rPr>
      </w:pPr>
      <w:r w:rsidRPr="00936056">
        <w:rPr>
          <w:szCs w:val="28"/>
        </w:rPr>
        <w:t xml:space="preserve">2. Признать утратившим силу приказ департамента социальной защиты населения, опеки и попечительства Костромской области </w:t>
      </w:r>
      <w:hyperlink r:id="rId19" w:tgtFrame="Logical" w:history="1">
        <w:r w:rsidRPr="00834472">
          <w:rPr>
            <w:rStyle w:val="a5"/>
            <w:szCs w:val="28"/>
          </w:rPr>
          <w:t>от 04 августа 2011 года № 390</w:t>
        </w:r>
      </w:hyperlink>
      <w:r w:rsidRPr="00936056">
        <w:rPr>
          <w:szCs w:val="28"/>
        </w:rPr>
        <w:t xml:space="preserve"> «Об утверждении административного регламента».</w:t>
      </w:r>
    </w:p>
    <w:p w:rsidR="002D397A" w:rsidRPr="00936056" w:rsidRDefault="002D397A" w:rsidP="002D397A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936056">
        <w:rPr>
          <w:rStyle w:val="TimesNewRoman14"/>
          <w:rFonts w:ascii="Arial" w:hAnsi="Arial"/>
          <w:sz w:val="24"/>
          <w:szCs w:val="28"/>
        </w:rPr>
        <w:t>3. Настоящий приказ вступает в силу со дня его официального опубликования.</w:t>
      </w:r>
    </w:p>
    <w:p w:rsidR="002D397A" w:rsidRPr="00936056" w:rsidRDefault="002D397A" w:rsidP="002D397A">
      <w:pPr>
        <w:ind w:firstLine="709"/>
        <w:rPr>
          <w:rStyle w:val="TimesNewRoman14"/>
          <w:rFonts w:ascii="Arial" w:hAnsi="Arial"/>
          <w:sz w:val="24"/>
          <w:szCs w:val="28"/>
        </w:rPr>
      </w:pPr>
    </w:p>
    <w:p w:rsidR="002D397A" w:rsidRPr="00936056" w:rsidRDefault="002D397A" w:rsidP="002D397A">
      <w:pPr>
        <w:ind w:firstLine="709"/>
        <w:rPr>
          <w:rStyle w:val="TimesNewRoman14"/>
          <w:rFonts w:ascii="Arial" w:hAnsi="Arial"/>
          <w:sz w:val="24"/>
          <w:szCs w:val="28"/>
        </w:rPr>
      </w:pPr>
    </w:p>
    <w:p w:rsidR="002D397A" w:rsidRPr="00936056" w:rsidRDefault="002D397A" w:rsidP="002D397A">
      <w:pPr>
        <w:ind w:firstLine="709"/>
        <w:rPr>
          <w:szCs w:val="28"/>
        </w:rPr>
      </w:pPr>
      <w:r w:rsidRPr="00936056">
        <w:rPr>
          <w:szCs w:val="28"/>
        </w:rPr>
        <w:t xml:space="preserve">Директор департамента                                                        </w:t>
      </w:r>
      <w:proofErr w:type="spellStart"/>
      <w:r w:rsidRPr="00936056">
        <w:rPr>
          <w:szCs w:val="28"/>
        </w:rPr>
        <w:t>И.В.Прудников</w:t>
      </w:r>
      <w:proofErr w:type="spellEnd"/>
    </w:p>
    <w:p w:rsidR="002D397A" w:rsidRPr="00936056" w:rsidRDefault="002D397A" w:rsidP="002D397A">
      <w:pPr>
        <w:ind w:firstLine="709"/>
        <w:rPr>
          <w:szCs w:val="28"/>
        </w:rPr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936056">
        <w:rPr>
          <w:rStyle w:val="TimesNewRoman14"/>
          <w:rFonts w:ascii="Arial" w:hAnsi="Arial" w:cs="Times New Roman"/>
          <w:sz w:val="24"/>
        </w:rPr>
        <w:t>Приложение</w:t>
      </w:r>
    </w:p>
    <w:p w:rsidR="002D397A" w:rsidRPr="00936056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936056">
        <w:rPr>
          <w:rStyle w:val="TimesNewRoman14"/>
          <w:rFonts w:ascii="Arial" w:hAnsi="Arial" w:cs="Times New Roman"/>
          <w:sz w:val="24"/>
        </w:rPr>
        <w:t xml:space="preserve">Утвержден </w:t>
      </w:r>
    </w:p>
    <w:p w:rsidR="002D397A" w:rsidRPr="00936056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936056">
        <w:rPr>
          <w:rStyle w:val="TimesNewRoman14"/>
          <w:rFonts w:ascii="Arial" w:hAnsi="Arial" w:cs="Times New Roman"/>
          <w:sz w:val="24"/>
        </w:rPr>
        <w:t xml:space="preserve">приказом департамента социальной защиты населения, опеки и попечительства Костромской области </w:t>
      </w:r>
    </w:p>
    <w:p w:rsidR="002D397A" w:rsidRPr="00936056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936056">
        <w:rPr>
          <w:rStyle w:val="TimesNewRoman14"/>
          <w:rFonts w:ascii="Arial" w:hAnsi="Arial" w:cs="Times New Roman"/>
          <w:sz w:val="24"/>
        </w:rPr>
        <w:t>от 11 мая  2012г. № 291</w:t>
      </w:r>
    </w:p>
    <w:p w:rsidR="002D397A" w:rsidRDefault="002D397A" w:rsidP="002D397A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2D397A" w:rsidRPr="00936056" w:rsidRDefault="002D397A" w:rsidP="002D397A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2D397A" w:rsidRPr="00834472" w:rsidRDefault="002D397A" w:rsidP="002D397A">
      <w:pPr>
        <w:pStyle w:val="ConsPlusTitle"/>
        <w:widowControl/>
        <w:ind w:firstLine="709"/>
        <w:jc w:val="center"/>
        <w:rPr>
          <w:rStyle w:val="TimesNewRoman14"/>
          <w:rFonts w:ascii="Arial" w:hAnsi="Arial"/>
          <w:kern w:val="32"/>
          <w:sz w:val="32"/>
          <w:szCs w:val="32"/>
        </w:rPr>
      </w:pPr>
      <w:r w:rsidRPr="00834472">
        <w:rPr>
          <w:rStyle w:val="TimesNewRoman14"/>
          <w:rFonts w:ascii="Arial" w:hAnsi="Arial"/>
          <w:kern w:val="32"/>
          <w:sz w:val="32"/>
          <w:szCs w:val="32"/>
        </w:rPr>
        <w:t>Административный регламент</w:t>
      </w:r>
    </w:p>
    <w:p w:rsidR="002D397A" w:rsidRPr="00936056" w:rsidRDefault="002D397A" w:rsidP="002D397A">
      <w:pPr>
        <w:pStyle w:val="ConsPlusTitle"/>
        <w:widowControl/>
        <w:ind w:firstLine="709"/>
        <w:jc w:val="center"/>
        <w:rPr>
          <w:sz w:val="24"/>
        </w:rPr>
      </w:pPr>
      <w:r w:rsidRPr="00834472">
        <w:rPr>
          <w:rStyle w:val="TimesNewRoman14"/>
          <w:rFonts w:ascii="Arial" w:hAnsi="Arial"/>
          <w:kern w:val="32"/>
          <w:sz w:val="32"/>
          <w:szCs w:val="32"/>
        </w:rPr>
        <w:t xml:space="preserve">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834472">
        <w:rPr>
          <w:kern w:val="32"/>
          <w:sz w:val="32"/>
          <w:szCs w:val="32"/>
        </w:rPr>
        <w:t>ежемесячного пособия на ребенка в Костромской области</w:t>
      </w:r>
      <w:r w:rsidR="003D0396">
        <w:rPr>
          <w:kern w:val="32"/>
          <w:sz w:val="32"/>
          <w:szCs w:val="32"/>
        </w:rPr>
        <w:t xml:space="preserve">, в том числе </w:t>
      </w:r>
      <w:proofErr w:type="gramStart"/>
      <w:r w:rsidR="003D0396">
        <w:rPr>
          <w:kern w:val="32"/>
          <w:sz w:val="32"/>
          <w:szCs w:val="32"/>
        </w:rPr>
        <w:t>в</w:t>
      </w:r>
      <w:proofErr w:type="gramEnd"/>
      <w:r w:rsidR="003D0396">
        <w:rPr>
          <w:kern w:val="32"/>
          <w:sz w:val="32"/>
          <w:szCs w:val="32"/>
        </w:rPr>
        <w:t xml:space="preserve"> электронном </w:t>
      </w:r>
      <w:proofErr w:type="gramStart"/>
      <w:r w:rsidR="003D0396">
        <w:rPr>
          <w:kern w:val="32"/>
          <w:sz w:val="32"/>
          <w:szCs w:val="32"/>
        </w:rPr>
        <w:t>виде</w:t>
      </w:r>
      <w:proofErr w:type="gramEnd"/>
    </w:p>
    <w:p w:rsidR="003D0396" w:rsidRDefault="003D0396" w:rsidP="003D0396">
      <w:pPr>
        <w:tabs>
          <w:tab w:val="left" w:pos="720"/>
        </w:tabs>
        <w:ind w:firstLine="709"/>
        <w:jc w:val="center"/>
        <w:rPr>
          <w:szCs w:val="28"/>
        </w:rPr>
      </w:pPr>
      <w:r w:rsidRPr="00C351B4">
        <w:rPr>
          <w:szCs w:val="28"/>
        </w:rPr>
        <w:t>(</w:t>
      </w:r>
      <w:r>
        <w:rPr>
          <w:szCs w:val="28"/>
        </w:rPr>
        <w:t xml:space="preserve">наименование в редакции 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7B7E56">
          <w:rPr>
            <w:rStyle w:val="a5"/>
            <w:szCs w:val="28"/>
          </w:rPr>
          <w:t xml:space="preserve">№ 249 от 21.05.2015 года (НГР </w:t>
        </w:r>
        <w:r w:rsidRPr="007B7E56">
          <w:rPr>
            <w:rStyle w:val="a5"/>
            <w:szCs w:val="28"/>
            <w:lang w:val="en-US"/>
          </w:rPr>
          <w:t>RU</w:t>
        </w:r>
        <w:r w:rsidRPr="007B7E56">
          <w:rPr>
            <w:rStyle w:val="a5"/>
            <w:szCs w:val="28"/>
          </w:rPr>
          <w:t>44000201500548)</w:t>
        </w:r>
      </w:hyperlink>
      <w:r>
        <w:rPr>
          <w:szCs w:val="28"/>
        </w:rPr>
        <w:t>)</w:t>
      </w:r>
    </w:p>
    <w:p w:rsidR="002D397A" w:rsidRPr="00936056" w:rsidRDefault="002D397A" w:rsidP="002D397A">
      <w:pPr>
        <w:ind w:firstLine="709"/>
        <w:rPr>
          <w:szCs w:val="28"/>
        </w:rPr>
      </w:pPr>
    </w:p>
    <w:p w:rsidR="002D397A" w:rsidRDefault="002D397A" w:rsidP="002D397A">
      <w:pPr>
        <w:ind w:firstLine="709"/>
        <w:rPr>
          <w:rFonts w:cs="Arial"/>
          <w:b/>
          <w:bCs/>
          <w:sz w:val="28"/>
          <w:szCs w:val="26"/>
        </w:rPr>
      </w:pPr>
      <w:r w:rsidRPr="00834472">
        <w:rPr>
          <w:rFonts w:cs="Arial"/>
          <w:b/>
          <w:bCs/>
          <w:sz w:val="28"/>
          <w:szCs w:val="26"/>
        </w:rPr>
        <w:t>Глава 1. Общие положения</w:t>
      </w:r>
    </w:p>
    <w:p w:rsidR="00D03F59" w:rsidRDefault="00D03F59" w:rsidP="00D03F59">
      <w:pPr>
        <w:tabs>
          <w:tab w:val="left" w:pos="720"/>
        </w:tabs>
        <w:ind w:firstLine="709"/>
        <w:rPr>
          <w:szCs w:val="28"/>
        </w:rPr>
      </w:pPr>
      <w:r w:rsidRPr="00C1109E">
        <w:rPr>
          <w:rFonts w:cs="Arial"/>
        </w:rPr>
        <w:t xml:space="preserve">1. </w:t>
      </w:r>
      <w:proofErr w:type="gramStart"/>
      <w:r w:rsidRPr="00C1109E">
        <w:rPr>
          <w:rFonts w:cs="Arial"/>
        </w:rPr>
        <w:t xml:space="preserve">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C1109E">
        <w:rPr>
          <w:rFonts w:cs="Arial"/>
          <w:bCs/>
        </w:rPr>
        <w:t xml:space="preserve">по назначению ежемесячного пособия на ребенка в Костромской области, </w:t>
      </w:r>
      <w:r w:rsidRPr="00C1109E">
        <w:rPr>
          <w:rFonts w:cs="Arial"/>
        </w:rPr>
        <w:t xml:space="preserve">«, в том числе в электронном виде» (далее – административный регламент) регулирует отношения, связанные с </w:t>
      </w:r>
      <w:r w:rsidRPr="00C1109E">
        <w:rPr>
          <w:rFonts w:cs="Arial"/>
          <w:bCs/>
        </w:rPr>
        <w:t xml:space="preserve">назначением ежемесячного пособия на ребенка </w:t>
      </w:r>
      <w:r w:rsidRPr="00C1109E">
        <w:rPr>
          <w:rFonts w:cs="Arial"/>
          <w:bCs/>
        </w:rPr>
        <w:lastRenderedPageBreak/>
        <w:t>в Костромской области</w:t>
      </w:r>
      <w:r w:rsidRPr="00C1109E">
        <w:rPr>
          <w:rFonts w:cs="Arial"/>
        </w:rPr>
        <w:t>, устанавливает сроки и последовательность административных процедур (действий) (в том числе в электронном виде)</w:t>
      </w:r>
      <w:r>
        <w:rPr>
          <w:rFonts w:cs="Arial"/>
        </w:rPr>
        <w:t xml:space="preserve"> </w:t>
      </w:r>
      <w:r w:rsidRPr="00C1109E">
        <w:rPr>
          <w:rFonts w:cs="Arial"/>
        </w:rPr>
        <w:t>при осуществлении полномочий</w:t>
      </w:r>
      <w:proofErr w:type="gramEnd"/>
      <w:r w:rsidRPr="00C1109E">
        <w:rPr>
          <w:rFonts w:cs="Arial"/>
          <w:i/>
        </w:rPr>
        <w:t xml:space="preserve"> </w:t>
      </w:r>
      <w:proofErr w:type="gramStart"/>
      <w:r w:rsidRPr="00C1109E">
        <w:rPr>
          <w:rFonts w:cs="Arial"/>
        </w:rPr>
        <w:t>по</w:t>
      </w:r>
      <w:r w:rsidRPr="00C1109E">
        <w:rPr>
          <w:rFonts w:cs="Arial"/>
          <w:i/>
        </w:rPr>
        <w:t xml:space="preserve"> </w:t>
      </w:r>
      <w:r w:rsidRPr="00C1109E">
        <w:rPr>
          <w:rFonts w:cs="Arial"/>
          <w:bCs/>
        </w:rPr>
        <w:t>назначению ежемесячного пособия на ребенка в Костромской области</w:t>
      </w:r>
      <w:r w:rsidRPr="00C1109E">
        <w:rPr>
          <w:rFonts w:cs="Arial"/>
        </w:rPr>
        <w:t>, порядок взаимодействия департамента социальной защиты населения, опеки и попечительства Костромской области (далее – департамент), областного государственного казенного учреждения «Центр социальных выплат» (далее — уполномоченный орган), его филиалов, областного государственного казенного учреждения «Многофункциональный центр предоставления государственных и муниципальных услуг населения» и его филиалов (далее – МФЦ) с заявителями, иными органами государственной власти и местного самоуправления</w:t>
      </w:r>
      <w:proofErr w:type="gramEnd"/>
      <w:r w:rsidRPr="00C1109E">
        <w:rPr>
          <w:rFonts w:cs="Arial"/>
        </w:rPr>
        <w:t>, учреждениями и организациями.</w:t>
      </w:r>
    </w:p>
    <w:p w:rsidR="00D03F59" w:rsidRDefault="00D03F59" w:rsidP="00D03F59">
      <w:pPr>
        <w:tabs>
          <w:tab w:val="left" w:pos="720"/>
        </w:tabs>
        <w:ind w:firstLine="709"/>
        <w:rPr>
          <w:szCs w:val="28"/>
        </w:rPr>
      </w:pPr>
      <w:r w:rsidRPr="00C351B4">
        <w:rPr>
          <w:szCs w:val="28"/>
        </w:rPr>
        <w:t>(</w:t>
      </w:r>
      <w:r>
        <w:rPr>
          <w:szCs w:val="28"/>
        </w:rPr>
        <w:t xml:space="preserve">п. 1 в новой редакции приказа департамента социальной защиты населения, опеки и попечительства Костромской области </w:t>
      </w:r>
      <w:hyperlink r:id="rId21" w:tgtFrame="ChangingDocument" w:history="1">
        <w:r w:rsidRPr="007B7E56">
          <w:rPr>
            <w:rStyle w:val="a5"/>
            <w:szCs w:val="28"/>
          </w:rPr>
          <w:t xml:space="preserve">№ 249 от 21.05.2015 года (НГР </w:t>
        </w:r>
        <w:r w:rsidRPr="007B7E56">
          <w:rPr>
            <w:rStyle w:val="a5"/>
            <w:szCs w:val="28"/>
            <w:lang w:val="en-US"/>
          </w:rPr>
          <w:t>RU</w:t>
        </w:r>
        <w:r w:rsidRPr="007B7E56">
          <w:rPr>
            <w:rStyle w:val="a5"/>
            <w:szCs w:val="28"/>
          </w:rPr>
          <w:t>44000201500548)</w:t>
        </w:r>
      </w:hyperlink>
      <w:r>
        <w:rPr>
          <w:szCs w:val="28"/>
        </w:rPr>
        <w:t>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2. </w:t>
      </w:r>
      <w:proofErr w:type="gramStart"/>
      <w:r w:rsidRPr="00C10B47">
        <w:rPr>
          <w:rStyle w:val="TimesNewRoman14"/>
          <w:rFonts w:ascii="Arial" w:hAnsi="Arial" w:cs="Times New Roman"/>
          <w:sz w:val="24"/>
        </w:rPr>
        <w:t>Заявителями, которы</w:t>
      </w:r>
      <w:r>
        <w:rPr>
          <w:rStyle w:val="TimesNewRoman14"/>
          <w:rFonts w:ascii="Arial" w:hAnsi="Arial" w:cs="Times New Roman"/>
          <w:sz w:val="24"/>
        </w:rPr>
        <w:t>м</w:t>
      </w:r>
      <w:r w:rsidRPr="00C10B47">
        <w:rPr>
          <w:rStyle w:val="TimesNewRoman14"/>
          <w:rFonts w:ascii="Arial" w:hAnsi="Arial" w:cs="Times New Roman"/>
          <w:sz w:val="24"/>
        </w:rPr>
        <w:t xml:space="preserve"> предоставляется государственная услуга, являются </w:t>
      </w:r>
      <w:r>
        <w:rPr>
          <w:rStyle w:val="TimesNewRoman14"/>
          <w:rFonts w:ascii="Arial" w:hAnsi="Arial" w:cs="Times New Roman"/>
          <w:sz w:val="24"/>
        </w:rPr>
        <w:t xml:space="preserve">один из родителей (усыновителей, опекунов, попечителей) на каждого рожденного, усыновленного, принятого под опеку (попечительство), совместно проживающего с ним ребенка до достижения им возраста шестнадцати лет (на </w:t>
      </w:r>
      <w:r w:rsidR="004E56C8" w:rsidRPr="004E56C8">
        <w:rPr>
          <w:rFonts w:cs="Times New Roman"/>
          <w:sz w:val="24"/>
        </w:rPr>
        <w:t>обучающегося общеобразовательной организации</w:t>
      </w:r>
      <w:r>
        <w:rPr>
          <w:rStyle w:val="TimesNewRoman14"/>
          <w:rFonts w:ascii="Arial" w:hAnsi="Arial" w:cs="Times New Roman"/>
          <w:sz w:val="24"/>
        </w:rPr>
        <w:t xml:space="preserve"> до окончания им обучения, но не более чем до достижении им возраста восемнадцати лет) в семьях со среднедушевым доходом, размер которого не превышает величину прожиточного</w:t>
      </w:r>
      <w:proofErr w:type="gramEnd"/>
      <w:r>
        <w:rPr>
          <w:rStyle w:val="TimesNewRoman14"/>
          <w:rFonts w:ascii="Arial" w:hAnsi="Arial" w:cs="Times New Roman"/>
          <w:sz w:val="24"/>
        </w:rPr>
        <w:t xml:space="preserve"> минимума в Костромской области, усыновленного на момент обращения за назначением ежемесячного пособия на ребенка из числа</w:t>
      </w:r>
      <w:r w:rsidRPr="00C10B47">
        <w:rPr>
          <w:rStyle w:val="TimesNewRoman14"/>
          <w:rFonts w:ascii="Arial" w:hAnsi="Arial"/>
          <w:sz w:val="24"/>
        </w:rPr>
        <w:t xml:space="preserve">: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1)</w:t>
      </w:r>
      <w:r>
        <w:rPr>
          <w:rStyle w:val="TimesNewRoman14"/>
          <w:rFonts w:ascii="Arial" w:hAnsi="Arial"/>
          <w:sz w:val="24"/>
        </w:rPr>
        <w:t xml:space="preserve"> граждан Российской Федерации, проживающих на территории Костромской области</w:t>
      </w:r>
      <w:r w:rsidRPr="00C10B47">
        <w:rPr>
          <w:rStyle w:val="TimesNewRoman14"/>
          <w:rFonts w:ascii="Arial" w:hAnsi="Arial"/>
          <w:sz w:val="24"/>
        </w:rPr>
        <w:t>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2)</w:t>
      </w:r>
      <w:r>
        <w:rPr>
          <w:rStyle w:val="TimesNewRoman14"/>
          <w:rFonts w:ascii="Arial" w:hAnsi="Arial"/>
          <w:sz w:val="24"/>
        </w:rPr>
        <w:t xml:space="preserve"> иностранных граждан и лиц без гражданства, в том числе беженцев, постоянно проживающих на территории Костромской области</w:t>
      </w:r>
      <w:r w:rsidRPr="00C10B47">
        <w:rPr>
          <w:rStyle w:val="TimesNewRoman14"/>
          <w:rFonts w:ascii="Arial" w:hAnsi="Arial"/>
          <w:sz w:val="24"/>
        </w:rPr>
        <w:t>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/>
          <w:sz w:val="24"/>
        </w:rPr>
        <w:t>3)</w:t>
      </w:r>
      <w:r w:rsidRPr="001E586A">
        <w:rPr>
          <w:rStyle w:val="TimesNewRoman14"/>
          <w:rFonts w:ascii="Arial" w:hAnsi="Arial"/>
          <w:sz w:val="24"/>
        </w:rPr>
        <w:t xml:space="preserve"> </w:t>
      </w:r>
      <w:r>
        <w:rPr>
          <w:rStyle w:val="TimesNewRoman14"/>
          <w:rFonts w:ascii="Arial" w:hAnsi="Arial"/>
          <w:sz w:val="24"/>
        </w:rPr>
        <w:t>иностранных граждан и лиц без гражданства, временно проживающих на территории Костромской области и подлежащих обязательному социальному страхованию на случай временной нетрудоспособности и в связи с материнством</w:t>
      </w:r>
      <w:r w:rsidR="004E56C8">
        <w:rPr>
          <w:rStyle w:val="TimesNewRoman14"/>
          <w:rFonts w:ascii="Arial" w:hAnsi="Arial"/>
          <w:sz w:val="24"/>
        </w:rPr>
        <w:t xml:space="preserve"> </w:t>
      </w:r>
      <w:r w:rsidRPr="00C10B47">
        <w:rPr>
          <w:rStyle w:val="TimesNewRoman14"/>
          <w:rFonts w:ascii="Arial" w:hAnsi="Arial" w:cs="Times New Roman"/>
          <w:sz w:val="24"/>
        </w:rPr>
        <w:t>(далее - заявители).</w:t>
      </w:r>
    </w:p>
    <w:p w:rsidR="004E56C8" w:rsidRDefault="004E56C8" w:rsidP="004E56C8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 xml:space="preserve">(п. 2 в редакции приказа департамента социальной защиты населения, опеки и попечительства Костромской области </w:t>
      </w:r>
      <w:hyperlink r:id="rId22" w:tgtFrame="ChangingDocument" w:history="1">
        <w:r w:rsidRPr="004E56C8">
          <w:rPr>
            <w:rStyle w:val="a5"/>
            <w:szCs w:val="28"/>
          </w:rPr>
          <w:t xml:space="preserve">№ 595 от 16.10.2015 года (НГР </w:t>
        </w:r>
        <w:r w:rsidRPr="004E56C8">
          <w:rPr>
            <w:rStyle w:val="a5"/>
            <w:szCs w:val="28"/>
            <w:lang w:val="en-US"/>
          </w:rPr>
          <w:t>RU</w:t>
        </w:r>
        <w:r w:rsidRPr="004E56C8">
          <w:rPr>
            <w:rStyle w:val="a5"/>
            <w:szCs w:val="28"/>
          </w:rPr>
          <w:t>44000201501003)</w:t>
        </w:r>
      </w:hyperlink>
      <w:r>
        <w:rPr>
          <w:szCs w:val="28"/>
        </w:rPr>
        <w:t>)</w:t>
      </w:r>
    </w:p>
    <w:p w:rsidR="009E6C8D" w:rsidRDefault="009E6C8D" w:rsidP="009E6C8D">
      <w:pPr>
        <w:tabs>
          <w:tab w:val="left" w:pos="720"/>
        </w:tabs>
        <w:ind w:firstLine="709"/>
        <w:rPr>
          <w:szCs w:val="28"/>
        </w:rPr>
      </w:pPr>
      <w:r w:rsidRPr="009E6C8D">
        <w:rPr>
          <w:rStyle w:val="TimesNewRoman14"/>
          <w:rFonts w:ascii="Arial" w:hAnsi="Arial" w:cs="Arial"/>
          <w:sz w:val="24"/>
        </w:rPr>
        <w:t>3.</w:t>
      </w:r>
      <w:r w:rsidRPr="00C1109E">
        <w:rPr>
          <w:rStyle w:val="TimesNewRoman14"/>
          <w:rFonts w:cs="Arial"/>
        </w:rPr>
        <w:t xml:space="preserve"> </w:t>
      </w:r>
      <w:r w:rsidRPr="00C1109E">
        <w:rPr>
          <w:rFonts w:cs="Arial"/>
        </w:rPr>
        <w:t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 обращение от имени заявителя.</w:t>
      </w:r>
    </w:p>
    <w:p w:rsidR="009E6C8D" w:rsidRDefault="009E6C8D" w:rsidP="009E6C8D">
      <w:pPr>
        <w:tabs>
          <w:tab w:val="left" w:pos="720"/>
        </w:tabs>
        <w:ind w:firstLine="709"/>
        <w:rPr>
          <w:szCs w:val="28"/>
        </w:rPr>
      </w:pPr>
      <w:r w:rsidRPr="00C351B4"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 3 в новой редакции приказа департамента социальной защиты населения, опеки и попечительства Костромской области </w:t>
      </w:r>
      <w:hyperlink r:id="rId23" w:tgtFrame="ChangingDocument" w:history="1">
        <w:r w:rsidRPr="007B7E56">
          <w:rPr>
            <w:rStyle w:val="a5"/>
            <w:szCs w:val="28"/>
          </w:rPr>
          <w:t xml:space="preserve">№ 249 от 21.05.2015 года (НГР </w:t>
        </w:r>
        <w:r w:rsidRPr="007B7E56">
          <w:rPr>
            <w:rStyle w:val="a5"/>
            <w:szCs w:val="28"/>
            <w:lang w:val="en-US"/>
          </w:rPr>
          <w:t>RU</w:t>
        </w:r>
        <w:r w:rsidRPr="007B7E56">
          <w:rPr>
            <w:rStyle w:val="a5"/>
            <w:szCs w:val="28"/>
          </w:rPr>
          <w:t>44000201500548)</w:t>
        </w:r>
      </w:hyperlink>
      <w:r>
        <w:rPr>
          <w:szCs w:val="28"/>
        </w:rPr>
        <w:t>)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 xml:space="preserve">4. </w:t>
      </w:r>
      <w:proofErr w:type="gramStart"/>
      <w:r w:rsidRPr="00C1109E">
        <w:rPr>
          <w:rFonts w:cs="Arial"/>
        </w:rPr>
        <w:t>Информация о месте нахождения, графике работы, справочных телефонах (в том числе номере телефона - автоинформатора при наличии) департамента, уполномоченного органа и его филиалов, МФЦ, организаций,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услуги, адреса электронной почты приведены в приложении № 1 к настоящему административному регламенту.</w:t>
      </w:r>
      <w:proofErr w:type="gramEnd"/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proofErr w:type="gramStart"/>
      <w:r w:rsidRPr="00C1109E">
        <w:rPr>
          <w:rFonts w:cs="Arial"/>
        </w:rPr>
        <w:t>Информацию о месте нахождения, графиках работы, справочных телефонах (в том числе номере телефона – автоинформатора (при наличии),</w:t>
      </w:r>
      <w:r>
        <w:rPr>
          <w:rFonts w:cs="Arial"/>
        </w:rPr>
        <w:t xml:space="preserve"> </w:t>
      </w:r>
      <w:r w:rsidRPr="00C1109E">
        <w:rPr>
          <w:rFonts w:cs="Arial"/>
        </w:rPr>
        <w:t>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МФЦ предоставляется по справочным телефонам, на официальном сайте департамента (socdep.adm44.ru) в сети Интернет, непосредственно</w:t>
      </w:r>
      <w:proofErr w:type="gramEnd"/>
      <w:r w:rsidRPr="00C1109E">
        <w:rPr>
          <w:rFonts w:cs="Arial"/>
        </w:rPr>
        <w:t xml:space="preserve"> в департаменте, </w:t>
      </w:r>
      <w:r w:rsidRPr="00C1109E">
        <w:rPr>
          <w:rFonts w:cs="Arial"/>
        </w:rPr>
        <w:lastRenderedPageBreak/>
        <w:t>в федеральной государственной информационной системе «Единый портал государственных и муниципальных услуг (функций)» и региональной информационной системе</w:t>
      </w:r>
      <w:r>
        <w:rPr>
          <w:rFonts w:cs="Arial"/>
        </w:rPr>
        <w:t xml:space="preserve"> </w:t>
      </w:r>
      <w:r w:rsidRPr="00C1109E">
        <w:rPr>
          <w:rFonts w:cs="Arial"/>
        </w:rPr>
        <w:t>«Единый портал Костромской области».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proofErr w:type="gramStart"/>
      <w:r w:rsidRPr="00C1109E">
        <w:rPr>
          <w:rFonts w:cs="Arial"/>
        </w:rPr>
        <w:t>Для получения информации по вопросам предоставления государственной услуги заявитель обращается лично, письменно, по телефону, по электронной почте в уполномоченный орган или его филиалы, МФЦ,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 или региональную информационную систему</w:t>
      </w:r>
      <w:r>
        <w:rPr>
          <w:rFonts w:cs="Arial"/>
        </w:rPr>
        <w:t xml:space="preserve"> </w:t>
      </w:r>
      <w:r w:rsidRPr="00C1109E">
        <w:rPr>
          <w:rFonts w:cs="Arial"/>
        </w:rPr>
        <w:t>«Единый портал Костромской области».</w:t>
      </w:r>
      <w:proofErr w:type="gramEnd"/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Для получения сведений о ходе предоставления государственной услуги заявитель обращается лично, письменно, по телефону, по электронной почте в уполномоченный орган или его филиалы, через федеральную государственную информационную систему «Единый портал государственных и муниципальных услуг (функций)» или региональную информационную систему</w:t>
      </w:r>
      <w:r>
        <w:rPr>
          <w:rFonts w:cs="Arial"/>
        </w:rPr>
        <w:t xml:space="preserve"> </w:t>
      </w:r>
      <w:r w:rsidRPr="00C1109E">
        <w:rPr>
          <w:rFonts w:cs="Arial"/>
        </w:rPr>
        <w:t>«Единый портал Костромской области».</w:t>
      </w:r>
    </w:p>
    <w:p w:rsidR="00D67CB3" w:rsidRPr="00CF2753" w:rsidRDefault="00D67CB3" w:rsidP="00D67CB3">
      <w:pPr>
        <w:pStyle w:val="ac"/>
        <w:tabs>
          <w:tab w:val="left" w:pos="0"/>
        </w:tabs>
        <w:spacing w:after="0"/>
        <w:ind w:left="0" w:firstLine="709"/>
        <w:rPr>
          <w:rFonts w:ascii="Arial" w:hAnsi="Arial" w:cs="Arial"/>
        </w:rPr>
      </w:pPr>
      <w:proofErr w:type="gramStart"/>
      <w:r w:rsidRPr="00CF2753">
        <w:rPr>
          <w:rFonts w:ascii="Arial" w:hAnsi="Arial" w:cs="Arial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 или через региональную информационную систему</w:t>
      </w:r>
      <w:proofErr w:type="gramEnd"/>
      <w:r w:rsidRPr="00CF2753">
        <w:rPr>
          <w:rFonts w:ascii="Arial" w:hAnsi="Arial" w:cs="Arial"/>
        </w:rPr>
        <w:t xml:space="preserve"> «Единый портал Костромской области» после прохождения процедур авторизации.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 xml:space="preserve">Информирование (консультирование) по вопросам предоставления государственной услуги предоставляются специалистами уполномоченного органа или его филиалов, МФЦ, в том числе специально выделенными для предоставления консультаций. 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Консультации предоставляются по следующим вопросам: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содержание и ход предоставления государственной услуги;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 xml:space="preserve">время приема и выдачи документов специалистами уполномоченного органа или его филиалов, МФЦ; 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срок принятия уполномоченным органом решения о предоставлении государственной услуги;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Информация по вопросам предоставления государственной услуги размещается: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на информационных стендах уполномоченного органа и его филиалов, МФЦ, общественных организаций, органов территориального общественного самоуправления (по согласованию);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на официальном сайте департамента (socdep.adm44.ru) в сети Интернет;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в федеральной государственной информационной системе «Единый портал государственных и муниципальных услуг (функций)» (44.gosuslugi.ru);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в региональной информационной системе «Единый портал Костромской области»</w:t>
      </w:r>
      <w:r>
        <w:rPr>
          <w:rFonts w:cs="Arial"/>
        </w:rPr>
        <w:t xml:space="preserve"> </w:t>
      </w:r>
      <w:r w:rsidRPr="00C1109E">
        <w:rPr>
          <w:rFonts w:cs="Arial"/>
        </w:rPr>
        <w:t>(http://44gosuslugi.ru);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в средствах массовой информации, в информационных материалах (брошюрах, буклетах и т.д.).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Размещаемая информация содержит в том числе: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 xml:space="preserve">извлечения из нормативных правовых актов, устанавливающих порядок и </w:t>
      </w:r>
      <w:r w:rsidRPr="00C1109E">
        <w:rPr>
          <w:rFonts w:cs="Arial"/>
        </w:rPr>
        <w:lastRenderedPageBreak/>
        <w:t>условия предоставления государственной услуги;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текст настоящего административного регламента с приложениями;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блок-схему (согласно приложению № 2 к настоящему административному регламенту);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D67CB3" w:rsidRPr="00C1109E" w:rsidRDefault="00D67CB3" w:rsidP="00D67CB3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C1109E">
        <w:rPr>
          <w:rFonts w:cs="Arial"/>
        </w:rPr>
        <w:t>порядок информирования о ходе предоставления государственной услуги;</w:t>
      </w:r>
    </w:p>
    <w:p w:rsidR="00D67CB3" w:rsidRDefault="00D67CB3" w:rsidP="00D67CB3">
      <w:pPr>
        <w:tabs>
          <w:tab w:val="left" w:pos="720"/>
        </w:tabs>
        <w:ind w:firstLine="709"/>
        <w:rPr>
          <w:szCs w:val="28"/>
        </w:rPr>
      </w:pPr>
      <w:r w:rsidRPr="00C1109E">
        <w:rPr>
          <w:rFonts w:cs="Arial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D67CB3" w:rsidRDefault="00D67CB3" w:rsidP="00D67CB3">
      <w:pPr>
        <w:tabs>
          <w:tab w:val="left" w:pos="720"/>
        </w:tabs>
        <w:ind w:firstLine="709"/>
        <w:rPr>
          <w:szCs w:val="28"/>
        </w:rPr>
      </w:pPr>
      <w:r w:rsidRPr="00C351B4">
        <w:rPr>
          <w:szCs w:val="28"/>
        </w:rPr>
        <w:t>(</w:t>
      </w:r>
      <w:r>
        <w:rPr>
          <w:szCs w:val="28"/>
        </w:rPr>
        <w:t xml:space="preserve">п. 4 в новой редакции приказа департамента социальной защиты населения, опеки и попечительства Костромской области </w:t>
      </w:r>
      <w:hyperlink r:id="rId24" w:tgtFrame="ChangingDocument" w:history="1">
        <w:r w:rsidRPr="007B7E56">
          <w:rPr>
            <w:rStyle w:val="a5"/>
            <w:szCs w:val="28"/>
          </w:rPr>
          <w:t xml:space="preserve">№ 249 от 21.05.2015 года (НГР </w:t>
        </w:r>
        <w:r w:rsidRPr="007B7E56">
          <w:rPr>
            <w:rStyle w:val="a5"/>
            <w:szCs w:val="28"/>
            <w:lang w:val="en-US"/>
          </w:rPr>
          <w:t>RU</w:t>
        </w:r>
        <w:r w:rsidRPr="007B7E56">
          <w:rPr>
            <w:rStyle w:val="a5"/>
            <w:szCs w:val="28"/>
          </w:rPr>
          <w:t>44000201500548)</w:t>
        </w:r>
      </w:hyperlink>
      <w:r>
        <w:rPr>
          <w:szCs w:val="28"/>
        </w:rPr>
        <w:t>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5. Наименование государственной услуги – назначение </w:t>
      </w:r>
      <w:r w:rsidRPr="00C10B47">
        <w:rPr>
          <w:rStyle w:val="TimesNewRoman14"/>
          <w:rFonts w:ascii="Arial" w:hAnsi="Arial"/>
          <w:sz w:val="24"/>
        </w:rPr>
        <w:t>ежемесячно</w:t>
      </w:r>
      <w:r>
        <w:rPr>
          <w:rStyle w:val="TimesNewRoman14"/>
          <w:rFonts w:ascii="Arial" w:hAnsi="Arial"/>
          <w:sz w:val="24"/>
        </w:rPr>
        <w:t>го</w:t>
      </w:r>
      <w:r w:rsidRPr="00C10B47">
        <w:rPr>
          <w:rStyle w:val="TimesNewRoman14"/>
          <w:rFonts w:ascii="Arial" w:hAnsi="Arial"/>
          <w:sz w:val="24"/>
        </w:rPr>
        <w:t xml:space="preserve"> </w:t>
      </w:r>
      <w:r>
        <w:rPr>
          <w:rStyle w:val="TimesNewRoman14"/>
          <w:rFonts w:ascii="Arial" w:hAnsi="Arial"/>
          <w:sz w:val="24"/>
        </w:rPr>
        <w:t>пособия на ребенка</w:t>
      </w:r>
      <w:r w:rsidRPr="00C10B47">
        <w:rPr>
          <w:rStyle w:val="TimesNewRoman14"/>
          <w:rFonts w:ascii="Arial" w:hAnsi="Arial"/>
          <w:sz w:val="24"/>
        </w:rPr>
        <w:t xml:space="preserve"> в Костромской области</w:t>
      </w:r>
      <w:r w:rsidRPr="00C10B47">
        <w:rPr>
          <w:rStyle w:val="TimesNewRoman14"/>
          <w:rFonts w:ascii="Arial" w:hAnsi="Arial" w:cs="Times New Roman"/>
          <w:sz w:val="24"/>
        </w:rPr>
        <w:t xml:space="preserve"> (далее – государственная услуга).</w:t>
      </w:r>
    </w:p>
    <w:p w:rsidR="00D67CB3" w:rsidRPr="00D67CB3" w:rsidRDefault="002D397A" w:rsidP="00D67CB3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D67CB3">
        <w:rPr>
          <w:rStyle w:val="TimesNewRoman14"/>
          <w:rFonts w:ascii="Arial" w:hAnsi="Arial" w:cs="Times New Roman"/>
          <w:sz w:val="24"/>
          <w:szCs w:val="24"/>
        </w:rPr>
        <w:t xml:space="preserve">6. </w:t>
      </w:r>
      <w:r w:rsidR="00D67CB3" w:rsidRPr="00D67CB3">
        <w:rPr>
          <w:sz w:val="24"/>
          <w:szCs w:val="24"/>
        </w:rPr>
        <w:t xml:space="preserve">Государственная услуга предоставляется департаментом через филиалы уполномоченного органа, МФЦ в части приема документов от заявителей, через уполномоченный орган в части принятия решения о назначении (отказе в назначении) </w:t>
      </w:r>
      <w:r w:rsidR="00D67CB3" w:rsidRPr="00D67CB3">
        <w:rPr>
          <w:bCs/>
          <w:sz w:val="24"/>
          <w:szCs w:val="24"/>
        </w:rPr>
        <w:t>ежемесячного пособия на ребенка в Костромской области</w:t>
      </w:r>
      <w:r w:rsidR="00D67CB3" w:rsidRPr="00D67CB3">
        <w:rPr>
          <w:sz w:val="24"/>
          <w:szCs w:val="24"/>
        </w:rPr>
        <w:t>.</w:t>
      </w:r>
    </w:p>
    <w:p w:rsidR="00D67CB3" w:rsidRPr="00D67CB3" w:rsidRDefault="00D67CB3" w:rsidP="00D67CB3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D67CB3">
        <w:rPr>
          <w:sz w:val="24"/>
          <w:szCs w:val="24"/>
        </w:rPr>
        <w:t>(</w:t>
      </w:r>
      <w:proofErr w:type="gramStart"/>
      <w:r w:rsidRPr="00D67CB3">
        <w:rPr>
          <w:sz w:val="24"/>
          <w:szCs w:val="24"/>
        </w:rPr>
        <w:t>п</w:t>
      </w:r>
      <w:proofErr w:type="gramEnd"/>
      <w:r w:rsidRPr="00D67CB3">
        <w:rPr>
          <w:sz w:val="24"/>
          <w:szCs w:val="24"/>
        </w:rPr>
        <w:t xml:space="preserve">. 6 в новой редакции приказа департамента социальной защиты населения, опеки и попечительства Костромской области </w:t>
      </w:r>
      <w:hyperlink r:id="rId25" w:tgtFrame="ChangingDocument" w:history="1">
        <w:r w:rsidRPr="00D67CB3">
          <w:rPr>
            <w:rStyle w:val="a5"/>
            <w:sz w:val="24"/>
            <w:szCs w:val="24"/>
          </w:rPr>
          <w:t xml:space="preserve">№ 249 от 21.05.2015 года (НГР </w:t>
        </w:r>
        <w:r w:rsidRPr="00D67CB3">
          <w:rPr>
            <w:rStyle w:val="a5"/>
            <w:sz w:val="24"/>
            <w:szCs w:val="24"/>
            <w:lang w:val="en-US"/>
          </w:rPr>
          <w:t>RU</w:t>
        </w:r>
        <w:r w:rsidRPr="00D67CB3">
          <w:rPr>
            <w:rStyle w:val="a5"/>
            <w:sz w:val="24"/>
            <w:szCs w:val="24"/>
          </w:rPr>
          <w:t>44000201500548)</w:t>
        </w:r>
      </w:hyperlink>
      <w:r w:rsidRPr="00D67CB3">
        <w:rPr>
          <w:sz w:val="24"/>
          <w:szCs w:val="24"/>
        </w:rPr>
        <w:t>)</w:t>
      </w:r>
    </w:p>
    <w:p w:rsidR="00D67CB3" w:rsidRPr="00C1109E" w:rsidRDefault="00D67CB3" w:rsidP="00D67CB3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7. Результатом предоставления государственной услуги является принятие решения:</w:t>
      </w:r>
    </w:p>
    <w:p w:rsidR="00D67CB3" w:rsidRPr="00C1109E" w:rsidRDefault="00D67CB3" w:rsidP="00D67CB3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о назначении ежемесячного пособия на ребенка в Костромской области;</w:t>
      </w:r>
    </w:p>
    <w:p w:rsidR="00D67CB3" w:rsidRPr="00C1109E" w:rsidRDefault="00D67CB3" w:rsidP="00D67CB3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об отказе в назначении ежемесячного пособия на ребенка в Костромской области.</w:t>
      </w:r>
    </w:p>
    <w:p w:rsidR="00D67CB3" w:rsidRPr="00C1109E" w:rsidRDefault="00D67CB3" w:rsidP="00D67CB3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D67CB3" w:rsidRPr="00C1109E" w:rsidRDefault="00D67CB3" w:rsidP="00D67CB3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уведомления о предоставлении государственной услуги;</w:t>
      </w:r>
    </w:p>
    <w:p w:rsidR="00D67CB3" w:rsidRPr="00D67CB3" w:rsidRDefault="00D67CB3" w:rsidP="00D67CB3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уведомления об отказе в предоставлении государственной услуги.</w:t>
      </w:r>
    </w:p>
    <w:p w:rsidR="00D67CB3" w:rsidRPr="00D67CB3" w:rsidRDefault="00D67CB3" w:rsidP="00D67CB3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D67CB3">
        <w:rPr>
          <w:sz w:val="24"/>
          <w:szCs w:val="24"/>
        </w:rPr>
        <w:t xml:space="preserve">(п. </w:t>
      </w:r>
      <w:r>
        <w:rPr>
          <w:sz w:val="24"/>
          <w:szCs w:val="24"/>
        </w:rPr>
        <w:t>7</w:t>
      </w:r>
      <w:r w:rsidRPr="00D67CB3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6" w:tgtFrame="ChangingDocument" w:history="1">
        <w:r w:rsidRPr="00D67CB3">
          <w:rPr>
            <w:rStyle w:val="a5"/>
            <w:sz w:val="24"/>
            <w:szCs w:val="24"/>
          </w:rPr>
          <w:t xml:space="preserve">№ 249 от 21.05.2015 года (НГР </w:t>
        </w:r>
        <w:r w:rsidRPr="00D67CB3">
          <w:rPr>
            <w:rStyle w:val="a5"/>
            <w:sz w:val="24"/>
            <w:szCs w:val="24"/>
            <w:lang w:val="en-US"/>
          </w:rPr>
          <w:t>RU</w:t>
        </w:r>
        <w:r w:rsidRPr="00D67CB3">
          <w:rPr>
            <w:rStyle w:val="a5"/>
            <w:sz w:val="24"/>
            <w:szCs w:val="24"/>
          </w:rPr>
          <w:t>44000201500548)</w:t>
        </w:r>
      </w:hyperlink>
      <w:r w:rsidRPr="00D67CB3">
        <w:rPr>
          <w:sz w:val="24"/>
          <w:szCs w:val="24"/>
        </w:rPr>
        <w:t>)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 xml:space="preserve">8. Срок предоставления государственной услуги – 10 дней со дня обращения за назначением пособия. 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При необходимости проведения дополнительной проверки сведений о доходах семьи</w:t>
      </w:r>
      <w:r>
        <w:rPr>
          <w:rFonts w:cs="Arial"/>
        </w:rPr>
        <w:t xml:space="preserve"> </w:t>
      </w:r>
      <w:r w:rsidRPr="00C1109E">
        <w:rPr>
          <w:rFonts w:cs="Arial"/>
        </w:rPr>
        <w:t>заявитель, в указанный выше срок, уведомляется о проведении такой проверки.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В случае проведения дополнительной проверки уведомление о предоставлении (об отказе в предоставлении) государственной услуги должно быть направлено заявителю не позднее, чем через 30 дней со дня обращения.</w:t>
      </w:r>
    </w:p>
    <w:p w:rsidR="007B7A0B" w:rsidRPr="007B7A0B" w:rsidRDefault="007B7A0B" w:rsidP="007B7A0B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t>В случае представления (направления) гражданином заявления и документов, необходимых для назначения ежемесячного пособия на ребенка, через МФЦ сроки направления уведомлений, указанных в настоящем пункте, исчисляются со дня передачи МФЦ заявления и документов в уполномоченный орган.</w:t>
      </w:r>
    </w:p>
    <w:p w:rsidR="007B7A0B" w:rsidRPr="00D67CB3" w:rsidRDefault="007B7A0B" w:rsidP="007B7A0B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D67CB3">
        <w:rPr>
          <w:sz w:val="24"/>
          <w:szCs w:val="24"/>
        </w:rPr>
        <w:t xml:space="preserve">(п. </w:t>
      </w:r>
      <w:r>
        <w:rPr>
          <w:sz w:val="24"/>
          <w:szCs w:val="24"/>
        </w:rPr>
        <w:t>8</w:t>
      </w:r>
      <w:r w:rsidRPr="00D67CB3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7" w:tgtFrame="ChangingDocument" w:history="1">
        <w:r w:rsidRPr="00D67CB3">
          <w:rPr>
            <w:rStyle w:val="a5"/>
            <w:sz w:val="24"/>
            <w:szCs w:val="24"/>
          </w:rPr>
          <w:t xml:space="preserve">№ 249 от 21.05.2015 года (НГР </w:t>
        </w:r>
        <w:r w:rsidRPr="00D67CB3">
          <w:rPr>
            <w:rStyle w:val="a5"/>
            <w:sz w:val="24"/>
            <w:szCs w:val="24"/>
            <w:lang w:val="en-US"/>
          </w:rPr>
          <w:t>RU</w:t>
        </w:r>
        <w:r w:rsidRPr="00D67CB3">
          <w:rPr>
            <w:rStyle w:val="a5"/>
            <w:sz w:val="24"/>
            <w:szCs w:val="24"/>
          </w:rPr>
          <w:t>44000201500548)</w:t>
        </w:r>
      </w:hyperlink>
      <w:r w:rsidRPr="00D67CB3">
        <w:rPr>
          <w:sz w:val="24"/>
          <w:szCs w:val="24"/>
        </w:rPr>
        <w:t>)</w:t>
      </w:r>
    </w:p>
    <w:p w:rsidR="007B7A0B" w:rsidRPr="007B7A0B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7B7A0B">
        <w:rPr>
          <w:rFonts w:cs="Arial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7B7A0B" w:rsidRPr="007B7A0B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7B7A0B">
        <w:rPr>
          <w:rFonts w:cs="Arial"/>
        </w:rPr>
        <w:t xml:space="preserve">1) Федеральным </w:t>
      </w:r>
      <w:hyperlink r:id="rId28" w:history="1">
        <w:r w:rsidRPr="007B7A0B">
          <w:rPr>
            <w:rFonts w:cs="Arial"/>
          </w:rPr>
          <w:t>законом</w:t>
        </w:r>
      </w:hyperlink>
      <w:r w:rsidRPr="007B7A0B">
        <w:rPr>
          <w:rFonts w:cs="Arial"/>
        </w:rPr>
        <w:t xml:space="preserve"> </w:t>
      </w:r>
      <w:hyperlink r:id="rId29" w:tgtFrame="Logical" w:history="1">
        <w:r w:rsidRPr="00785F6F">
          <w:rPr>
            <w:rStyle w:val="a5"/>
            <w:rFonts w:cs="Arial"/>
          </w:rPr>
          <w:t>от 19 мая 1995 года № 81-ФЗ</w:t>
        </w:r>
      </w:hyperlink>
      <w:r w:rsidRPr="007B7A0B">
        <w:rPr>
          <w:rFonts w:cs="Arial"/>
        </w:rPr>
        <w:t xml:space="preserve"> «О государственных пособиях гражданам, имеющим детей» («Российская газета», № 99, 24.05.1995);</w:t>
      </w:r>
    </w:p>
    <w:p w:rsidR="007B7A0B" w:rsidRPr="007B7A0B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7B7A0B">
        <w:rPr>
          <w:rFonts w:cs="Arial"/>
        </w:rPr>
        <w:t xml:space="preserve">2) Федеральным законом </w:t>
      </w:r>
      <w:hyperlink r:id="rId30" w:tgtFrame="Logical" w:history="1">
        <w:r w:rsidRPr="00C435A2">
          <w:rPr>
            <w:rStyle w:val="a5"/>
            <w:rFonts w:cs="Arial"/>
          </w:rPr>
          <w:t>от 27 июля 2010 года № 210-ФЗ</w:t>
        </w:r>
      </w:hyperlink>
      <w:r w:rsidRPr="007B7A0B">
        <w:rPr>
          <w:rFonts w:cs="Arial"/>
        </w:rPr>
        <w:t xml:space="preserve"> «Об организации предоставления государственных и муниципальных услуг» («Российская газета», № 168, 30.07.2010);</w:t>
      </w:r>
    </w:p>
    <w:p w:rsidR="007B7A0B" w:rsidRPr="007B7A0B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7B7A0B">
        <w:rPr>
          <w:rFonts w:cs="Arial"/>
        </w:rPr>
        <w:lastRenderedPageBreak/>
        <w:t xml:space="preserve">3) </w:t>
      </w:r>
      <w:hyperlink r:id="rId31" w:history="1">
        <w:r w:rsidRPr="007B7A0B">
          <w:rPr>
            <w:rFonts w:cs="Arial"/>
          </w:rPr>
          <w:t>Законом</w:t>
        </w:r>
      </w:hyperlink>
      <w:r w:rsidRPr="007B7A0B">
        <w:rPr>
          <w:rFonts w:cs="Arial"/>
        </w:rPr>
        <w:t xml:space="preserve"> Костромской области </w:t>
      </w:r>
      <w:hyperlink r:id="rId32" w:tgtFrame="Logical" w:history="1">
        <w:r w:rsidRPr="007B7A0B">
          <w:rPr>
            <w:rStyle w:val="a5"/>
            <w:rFonts w:cs="Arial"/>
          </w:rPr>
          <w:t>от 27 декабря 2004 года № 228-ЗКО</w:t>
        </w:r>
      </w:hyperlink>
      <w:r w:rsidRPr="007B7A0B">
        <w:rPr>
          <w:rFonts w:cs="Arial"/>
        </w:rPr>
        <w:t xml:space="preserve"> «О ежемесячном пособии на ребенка в Костромской области» («</w:t>
      </w:r>
      <w:proofErr w:type="gramStart"/>
      <w:r w:rsidRPr="007B7A0B">
        <w:rPr>
          <w:rFonts w:cs="Arial"/>
        </w:rPr>
        <w:t>Северная</w:t>
      </w:r>
      <w:proofErr w:type="gramEnd"/>
      <w:r w:rsidRPr="007B7A0B">
        <w:rPr>
          <w:rFonts w:cs="Arial"/>
        </w:rPr>
        <w:t xml:space="preserve"> правда. Документы: </w:t>
      </w:r>
      <w:proofErr w:type="spellStart"/>
      <w:r w:rsidRPr="007B7A0B">
        <w:rPr>
          <w:rFonts w:cs="Arial"/>
        </w:rPr>
        <w:t>Спецвыпуск</w:t>
      </w:r>
      <w:proofErr w:type="spellEnd"/>
      <w:r w:rsidRPr="007B7A0B">
        <w:rPr>
          <w:rFonts w:cs="Arial"/>
        </w:rPr>
        <w:t>», № 175, 30.12.2004 и № 176, 31.12.2004);</w:t>
      </w:r>
    </w:p>
    <w:p w:rsidR="007B7A0B" w:rsidRPr="007B7A0B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7B7A0B">
        <w:rPr>
          <w:rFonts w:cs="Arial"/>
        </w:rPr>
        <w:t xml:space="preserve">4) </w:t>
      </w:r>
      <w:hyperlink r:id="rId33" w:history="1">
        <w:r w:rsidRPr="007B7A0B">
          <w:rPr>
            <w:rFonts w:cs="Arial"/>
          </w:rPr>
          <w:t>постановлением</w:t>
        </w:r>
      </w:hyperlink>
      <w:r w:rsidRPr="007B7A0B">
        <w:rPr>
          <w:rFonts w:cs="Arial"/>
        </w:rPr>
        <w:t xml:space="preserve"> администрации Костромской области </w:t>
      </w:r>
      <w:hyperlink r:id="rId34" w:tgtFrame="Logical" w:history="1">
        <w:r w:rsidRPr="007B7A0B">
          <w:rPr>
            <w:rStyle w:val="a5"/>
            <w:rFonts w:cs="Arial"/>
          </w:rPr>
          <w:t>от 27 января 2009 года № 22-а</w:t>
        </w:r>
      </w:hyperlink>
      <w:r w:rsidRPr="007B7A0B">
        <w:rPr>
          <w:rFonts w:cs="Arial"/>
        </w:rPr>
        <w:t xml:space="preserve"> «Об утверждении Порядка назначения и выплаты ежемесячного пособия на ребенка в Костромской области» («</w:t>
      </w:r>
      <w:proofErr w:type="gramStart"/>
      <w:r w:rsidRPr="007B7A0B">
        <w:rPr>
          <w:rFonts w:cs="Arial"/>
        </w:rPr>
        <w:t>Северная</w:t>
      </w:r>
      <w:proofErr w:type="gramEnd"/>
      <w:r w:rsidRPr="007B7A0B">
        <w:rPr>
          <w:rFonts w:cs="Arial"/>
        </w:rPr>
        <w:t xml:space="preserve"> правда. </w:t>
      </w:r>
      <w:proofErr w:type="gramStart"/>
      <w:r w:rsidRPr="007B7A0B">
        <w:rPr>
          <w:rFonts w:cs="Arial"/>
        </w:rPr>
        <w:t>Нормативные документы», № 4, 06.02.2009);</w:t>
      </w:r>
      <w:proofErr w:type="gramEnd"/>
    </w:p>
    <w:p w:rsidR="007B7A0B" w:rsidRPr="007B7A0B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7B7A0B">
        <w:rPr>
          <w:rFonts w:cs="Arial"/>
        </w:rPr>
        <w:t xml:space="preserve">5) </w:t>
      </w:r>
      <w:hyperlink r:id="rId35" w:history="1">
        <w:r w:rsidRPr="007B7A0B">
          <w:rPr>
            <w:rFonts w:cs="Arial"/>
          </w:rPr>
          <w:t>постановлением</w:t>
        </w:r>
      </w:hyperlink>
      <w:r w:rsidRPr="007B7A0B">
        <w:rPr>
          <w:rFonts w:cs="Arial"/>
        </w:rPr>
        <w:t xml:space="preserve"> губернатора Костромской области </w:t>
      </w:r>
      <w:hyperlink r:id="rId36" w:tgtFrame="Logical" w:history="1">
        <w:r w:rsidRPr="007B7A0B">
          <w:rPr>
            <w:rStyle w:val="a5"/>
            <w:rFonts w:cs="Arial"/>
          </w:rPr>
          <w:t>от 20 декабря 2007 года № 532</w:t>
        </w:r>
      </w:hyperlink>
      <w:r w:rsidRPr="007B7A0B">
        <w:rPr>
          <w:rFonts w:cs="Arial"/>
        </w:rPr>
        <w:t xml:space="preserve"> «О департаменте социальной защиты населения, опеки и попечительства Костромской области» («СП - нормативные документы», 26.12.2007, № 62 (122);</w:t>
      </w:r>
    </w:p>
    <w:p w:rsidR="007B7A0B" w:rsidRPr="007B7A0B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7B7A0B">
        <w:rPr>
          <w:rFonts w:cs="Arial"/>
        </w:rPr>
        <w:t xml:space="preserve">6) </w:t>
      </w:r>
      <w:hyperlink r:id="rId37" w:history="1">
        <w:r w:rsidRPr="007B7A0B">
          <w:rPr>
            <w:rFonts w:cs="Arial"/>
          </w:rPr>
          <w:t>постановлением</w:t>
        </w:r>
      </w:hyperlink>
      <w:r w:rsidRPr="007B7A0B">
        <w:rPr>
          <w:rFonts w:cs="Arial"/>
        </w:rPr>
        <w:t xml:space="preserve"> администрации Костромской области от 29 января 2008 года № 23-а «О создании областного государственного учреждения «Центр социальных выплат» («СП - нормативные документы», № 4 (128), 06.02.2008);</w:t>
      </w:r>
    </w:p>
    <w:p w:rsidR="007B7A0B" w:rsidRPr="007B7A0B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7B7A0B">
        <w:rPr>
          <w:rFonts w:cs="Arial"/>
        </w:rPr>
        <w:t xml:space="preserve">7) </w:t>
      </w:r>
      <w:hyperlink r:id="rId38" w:history="1">
        <w:r w:rsidRPr="007B7A0B">
          <w:rPr>
            <w:rFonts w:cs="Arial"/>
          </w:rPr>
          <w:t>постановлением</w:t>
        </w:r>
      </w:hyperlink>
      <w:r w:rsidRPr="007B7A0B">
        <w:rPr>
          <w:rFonts w:cs="Arial"/>
        </w:rPr>
        <w:t xml:space="preserve">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01.07.2011);</w:t>
      </w:r>
    </w:p>
    <w:p w:rsidR="007B7A0B" w:rsidRDefault="007B7A0B" w:rsidP="007B7A0B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t xml:space="preserve">8) постановлением администрации Костромской области </w:t>
      </w:r>
      <w:hyperlink r:id="rId39" w:tgtFrame="Logical" w:history="1">
        <w:r w:rsidRPr="007B7A0B">
          <w:rPr>
            <w:rStyle w:val="a5"/>
            <w:sz w:val="24"/>
            <w:szCs w:val="24"/>
          </w:rPr>
          <w:t>от 11 мая 2012 года № 175-а</w:t>
        </w:r>
      </w:hyperlink>
      <w:r w:rsidRPr="007B7A0B">
        <w:rPr>
          <w:sz w:val="24"/>
          <w:szCs w:val="24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(</w:t>
      </w:r>
      <w:proofErr w:type="gramStart"/>
      <w:r w:rsidRPr="007B7A0B">
        <w:rPr>
          <w:sz w:val="24"/>
          <w:szCs w:val="24"/>
        </w:rPr>
        <w:t>СП-нормативные</w:t>
      </w:r>
      <w:proofErr w:type="gramEnd"/>
      <w:r w:rsidRPr="007B7A0B">
        <w:rPr>
          <w:sz w:val="24"/>
          <w:szCs w:val="24"/>
        </w:rPr>
        <w:t xml:space="preserve"> документы, 18.05.2012, № 19).</w:t>
      </w:r>
    </w:p>
    <w:p w:rsidR="007B7A0B" w:rsidRPr="007B7A0B" w:rsidRDefault="007B7A0B" w:rsidP="007B7A0B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t xml:space="preserve">(п. 9 в новой редакции приказа департамента социальной защиты населения, опеки и попечительства Костромской области </w:t>
      </w:r>
      <w:hyperlink r:id="rId40" w:tgtFrame="ChangingDocument" w:history="1">
        <w:r w:rsidRPr="007B7A0B">
          <w:rPr>
            <w:rStyle w:val="a5"/>
            <w:sz w:val="24"/>
            <w:szCs w:val="24"/>
          </w:rPr>
          <w:t xml:space="preserve">№ 249 от 21.05.2015 года (НГР </w:t>
        </w:r>
        <w:r w:rsidRPr="007B7A0B">
          <w:rPr>
            <w:rStyle w:val="a5"/>
            <w:sz w:val="24"/>
            <w:szCs w:val="24"/>
            <w:lang w:val="en-US"/>
          </w:rPr>
          <w:t>RU</w:t>
        </w:r>
        <w:r w:rsidRPr="007B7A0B">
          <w:rPr>
            <w:rStyle w:val="a5"/>
            <w:sz w:val="24"/>
            <w:szCs w:val="24"/>
          </w:rPr>
          <w:t>44000201500548)</w:t>
        </w:r>
      </w:hyperlink>
      <w:r w:rsidRPr="007B7A0B">
        <w:rPr>
          <w:sz w:val="24"/>
          <w:szCs w:val="24"/>
        </w:rPr>
        <w:t>)</w:t>
      </w:r>
    </w:p>
    <w:p w:rsidR="007B7A0B" w:rsidRPr="00C1109E" w:rsidRDefault="002D397A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0B47">
        <w:rPr>
          <w:rStyle w:val="TimesNewRoman14"/>
          <w:rFonts w:ascii="Arial" w:hAnsi="Arial"/>
          <w:sz w:val="24"/>
        </w:rPr>
        <w:t xml:space="preserve">10. </w:t>
      </w:r>
      <w:r w:rsidR="007B7A0B" w:rsidRPr="00C1109E">
        <w:rPr>
          <w:rFonts w:cs="Arial"/>
        </w:rPr>
        <w:t>В Перечень документов, необходимых для предоставления государственной услуги, входят: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 xml:space="preserve">1) </w:t>
      </w:r>
      <w:hyperlink r:id="rId41" w:history="1">
        <w:r w:rsidRPr="00C1109E">
          <w:rPr>
            <w:rFonts w:cs="Arial"/>
          </w:rPr>
          <w:t>заявление</w:t>
        </w:r>
      </w:hyperlink>
      <w:r w:rsidRPr="00C1109E">
        <w:rPr>
          <w:rFonts w:cs="Arial"/>
        </w:rPr>
        <w:t xml:space="preserve"> о назначении ежемесячного пособия на ребенка в Костромской области по форме согласно приложению № 3 к настоящему административному регламенту;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2) документ (для обозрения при личном обращении заявителя), удостоверяющий личность, в частности, один из следующих: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7B7A0B" w:rsidRPr="007B7A0B" w:rsidRDefault="007B7A0B" w:rsidP="007B7A0B">
      <w:pPr>
        <w:autoSpaceDE w:val="0"/>
        <w:autoSpaceDN w:val="0"/>
        <w:adjustRightInd w:val="0"/>
        <w:ind w:firstLine="709"/>
      </w:pPr>
      <w:r w:rsidRPr="007B7A0B">
        <w:t>временное удостоверение личности гражданина Российской Федерации по форме № 2П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7B7A0B" w:rsidRPr="007B7A0B" w:rsidRDefault="007B7A0B" w:rsidP="007B7A0B">
      <w:pPr>
        <w:autoSpaceDE w:val="0"/>
        <w:autoSpaceDN w:val="0"/>
        <w:adjustRightInd w:val="0"/>
        <w:ind w:firstLine="709"/>
      </w:pPr>
      <w:r w:rsidRPr="00C1109E">
        <w:rPr>
          <w:rFonts w:cs="Arial"/>
        </w:rPr>
        <w:t>удостоверение личности моряка;</w:t>
      </w:r>
    </w:p>
    <w:p w:rsidR="007B7A0B" w:rsidRPr="007B7A0B" w:rsidRDefault="007B7A0B" w:rsidP="007B7A0B">
      <w:pPr>
        <w:autoSpaceDE w:val="0"/>
        <w:autoSpaceDN w:val="0"/>
        <w:adjustRightInd w:val="0"/>
        <w:ind w:firstLine="709"/>
      </w:pPr>
      <w:r w:rsidRPr="007B7A0B">
        <w:t>дипломатический паспорт;</w:t>
      </w:r>
    </w:p>
    <w:p w:rsidR="007B7A0B" w:rsidRPr="007B7A0B" w:rsidRDefault="007B7A0B" w:rsidP="007B7A0B">
      <w:pPr>
        <w:autoSpaceDE w:val="0"/>
        <w:autoSpaceDN w:val="0"/>
        <w:adjustRightInd w:val="0"/>
        <w:ind w:firstLine="709"/>
      </w:pPr>
      <w:r w:rsidRPr="007B7A0B">
        <w:t>служебный паспорт;</w:t>
      </w:r>
    </w:p>
    <w:p w:rsidR="007B7A0B" w:rsidRPr="007B7A0B" w:rsidRDefault="007B7A0B" w:rsidP="007B7A0B">
      <w:pPr>
        <w:autoSpaceDE w:val="0"/>
        <w:autoSpaceDN w:val="0"/>
        <w:adjustRightInd w:val="0"/>
        <w:ind w:firstLine="709"/>
      </w:pPr>
      <w:r w:rsidRPr="007B7A0B">
        <w:t>военный билет;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Для иностранных граждан и лиц без гражданства, в том числе беженцев, постоянно проживающих на территории Костромской области, иностранных граждан и лиц без гражданства, временно проживающих на территории Костромской области и подлежащих обязательному социальному страхованию: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документ, удостоверяющего личность, в том числе с отметкой о выдаче вида на жительство;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разрешение на временное проживание;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удостоверение беженца;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3) свидетельство о рождении ребенка (детей);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4) свидетельство о регистрации брака или свидетельство о расторжении брака (при наличии);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5) справки обо всех видах имеющихся доходов семьи за три календарных месяца, предшествующих дате подачи заявления;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6) документы, подтверждающие состав семьи и степень родства заявителя с членами его семьи: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lastRenderedPageBreak/>
        <w:t>6.1) свидетельство об установлении отцовства;</w:t>
      </w:r>
    </w:p>
    <w:p w:rsidR="007B7A0B" w:rsidRPr="007B7A0B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 xml:space="preserve">6.2) </w:t>
      </w:r>
      <w:r w:rsidRPr="007B7A0B">
        <w:rPr>
          <w:rFonts w:cs="Arial"/>
        </w:rPr>
        <w:t>судебное решение о признании членом семьи;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6.3) свидетельство о перемене имени;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6.4) свидетельство о смерти супруга (супруги) для вдов и вдовцов;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6.5) паспорта членов семьи;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6.6) справка о факте записи акта гражданского состояния;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C1109E">
        <w:rPr>
          <w:rFonts w:cs="Arial"/>
        </w:rPr>
        <w:t>6.7) свидетельство об усыновлении (удочерении) представляется заявителем с его согласия в случае отсутствия на момент обращения свидетельства о рождении ребенка или когда из представленных документов невозможно достоверно установить наличие родственных отношений между ребенком и заявителем);</w:t>
      </w:r>
      <w:proofErr w:type="gramEnd"/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6.8) выписка из приказа территориального органа опеки и попечительства об установлении опеки (попечительства) над несовершеннолетним (на детей, находящихся под опекой (попечительством) и на воспитании в приемных семьях) – для лиц, заменяющего родителей (опекуна, усыновителя, приемного родителя);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 xml:space="preserve">6.9) судебный акт о юридическом факте родства; </w:t>
      </w:r>
    </w:p>
    <w:p w:rsidR="004E56C8" w:rsidRDefault="004E56C8" w:rsidP="004E56C8">
      <w:pPr>
        <w:tabs>
          <w:tab w:val="left" w:pos="993"/>
        </w:tabs>
        <w:ind w:firstLine="709"/>
        <w:rPr>
          <w:szCs w:val="28"/>
        </w:rPr>
      </w:pPr>
      <w:r w:rsidRPr="0077238A">
        <w:rPr>
          <w:szCs w:val="28"/>
        </w:rPr>
        <w:t xml:space="preserve">6.10) выписки из домовой или </w:t>
      </w:r>
      <w:proofErr w:type="spellStart"/>
      <w:r w:rsidRPr="0077238A">
        <w:rPr>
          <w:szCs w:val="28"/>
        </w:rPr>
        <w:t>похозяйственной</w:t>
      </w:r>
      <w:proofErr w:type="spellEnd"/>
      <w:r w:rsidRPr="0077238A">
        <w:rPr>
          <w:szCs w:val="28"/>
        </w:rPr>
        <w:t xml:space="preserve"> книги или иного документа (в том числе копии финансового лицевого счета), подтверждающего количество или степень родства граждан, зарегистрированных в жилом помещении (в случаях, когда информация отсутствует в распоряжении органов государственной власти Костромской области, органов местного самоуправления Костромской области).</w:t>
      </w:r>
    </w:p>
    <w:p w:rsidR="004E56C8" w:rsidRDefault="004E56C8" w:rsidP="004E56C8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>(</w:t>
      </w:r>
      <w:proofErr w:type="spellStart"/>
      <w:r>
        <w:rPr>
          <w:szCs w:val="28"/>
        </w:rPr>
        <w:t>п.п</w:t>
      </w:r>
      <w:proofErr w:type="spellEnd"/>
      <w:r>
        <w:rPr>
          <w:szCs w:val="28"/>
        </w:rPr>
        <w:t xml:space="preserve">. 6.10 </w:t>
      </w:r>
      <w:proofErr w:type="gramStart"/>
      <w:r>
        <w:rPr>
          <w:szCs w:val="28"/>
        </w:rPr>
        <w:t>дополнен</w:t>
      </w:r>
      <w:proofErr w:type="gramEnd"/>
      <w:r>
        <w:rPr>
          <w:szCs w:val="28"/>
        </w:rPr>
        <w:t xml:space="preserve"> приказом департамента социальной защиты населения, опеки и попечительства Костромской области </w:t>
      </w:r>
      <w:hyperlink r:id="rId42" w:tgtFrame="ChangingDocument" w:history="1">
        <w:r w:rsidRPr="004E56C8">
          <w:rPr>
            <w:rStyle w:val="a5"/>
            <w:szCs w:val="28"/>
          </w:rPr>
          <w:t xml:space="preserve">№ 595 от 16.10.2015 года (НГР </w:t>
        </w:r>
        <w:r w:rsidRPr="004E56C8">
          <w:rPr>
            <w:rStyle w:val="a5"/>
            <w:szCs w:val="28"/>
            <w:lang w:val="en-US"/>
          </w:rPr>
          <w:t>RU</w:t>
        </w:r>
        <w:r w:rsidRPr="004E56C8">
          <w:rPr>
            <w:rStyle w:val="a5"/>
            <w:szCs w:val="28"/>
          </w:rPr>
          <w:t>44000201501003)</w:t>
        </w:r>
      </w:hyperlink>
      <w:r>
        <w:rPr>
          <w:szCs w:val="28"/>
        </w:rPr>
        <w:t>)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 xml:space="preserve">7) справка об обучении </w:t>
      </w:r>
      <w:r w:rsidR="004E56C8" w:rsidRPr="0077238A">
        <w:rPr>
          <w:szCs w:val="28"/>
        </w:rPr>
        <w:t>в общеобразовательной организации</w:t>
      </w:r>
      <w:r w:rsidR="004E56C8" w:rsidRPr="00C1109E">
        <w:rPr>
          <w:rFonts w:cs="Arial"/>
        </w:rPr>
        <w:t xml:space="preserve"> </w:t>
      </w:r>
      <w:r w:rsidRPr="00C1109E">
        <w:rPr>
          <w:rFonts w:cs="Arial"/>
        </w:rPr>
        <w:t>ребенка старше шестнадцати лет (для продления выплаты ежемесячного пособия на ребенка, достигшего шестнадцатилетнего возраста);</w:t>
      </w:r>
    </w:p>
    <w:p w:rsidR="004E56C8" w:rsidRDefault="004E56C8" w:rsidP="004E56C8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>(</w:t>
      </w:r>
      <w:proofErr w:type="spellStart"/>
      <w:r>
        <w:rPr>
          <w:szCs w:val="28"/>
        </w:rPr>
        <w:t>п.п</w:t>
      </w:r>
      <w:proofErr w:type="spellEnd"/>
      <w:r>
        <w:rPr>
          <w:szCs w:val="28"/>
        </w:rPr>
        <w:t xml:space="preserve">. 7 в редакции приказа департамента социальной защиты населения, опеки и попечительства Костромской области </w:t>
      </w:r>
      <w:hyperlink r:id="rId43" w:tgtFrame="ChangingDocument" w:history="1">
        <w:r w:rsidRPr="004E56C8">
          <w:rPr>
            <w:rStyle w:val="a5"/>
            <w:szCs w:val="28"/>
          </w:rPr>
          <w:t xml:space="preserve">№ 595 от 16.10.2015 года (НГР </w:t>
        </w:r>
        <w:r w:rsidRPr="004E56C8">
          <w:rPr>
            <w:rStyle w:val="a5"/>
            <w:szCs w:val="28"/>
            <w:lang w:val="en-US"/>
          </w:rPr>
          <w:t>RU</w:t>
        </w:r>
        <w:r w:rsidRPr="004E56C8">
          <w:rPr>
            <w:rStyle w:val="a5"/>
            <w:szCs w:val="28"/>
          </w:rPr>
          <w:t>44000201501003)</w:t>
        </w:r>
      </w:hyperlink>
      <w:r>
        <w:rPr>
          <w:szCs w:val="28"/>
        </w:rPr>
        <w:t>)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8) справка о неполучении ежемесячного пособия на ребенка другого родителя, законного представителя в случае проживания его отдельно от ребенка;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9) справка о сроках прекращения выплаты ежемесячного пособия на ребенка по прежнему месту проживания - в случае смены места проживания;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10) на ребенка, находящегося под опекой (попечительством), законный представитель дополнительно представляет справку из органов опеки и попечительства о неполучении денежного содержания на ребенка.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Для получения ежемесячного пособия на ребенка в повышенном размере необходимо дополнительно: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C1109E">
        <w:rPr>
          <w:rFonts w:cs="Arial"/>
        </w:rPr>
        <w:t xml:space="preserve">11) на детей одиноких матерей - </w:t>
      </w:r>
      <w:hyperlink r:id="rId44" w:history="1">
        <w:r w:rsidRPr="00C1109E">
          <w:rPr>
            <w:rFonts w:cs="Arial"/>
          </w:rPr>
          <w:t>справку</w:t>
        </w:r>
      </w:hyperlink>
      <w:r w:rsidRPr="00C1109E">
        <w:rPr>
          <w:rFonts w:cs="Arial"/>
        </w:rPr>
        <w:t xml:space="preserve"> о рождении по форме № 25, установленной постановлением Правительства Российской Федерации </w:t>
      </w:r>
      <w:hyperlink r:id="rId45" w:tgtFrame="Logical" w:history="1">
        <w:r w:rsidRPr="00056D2D">
          <w:rPr>
            <w:rStyle w:val="a5"/>
            <w:rFonts w:cs="Arial"/>
          </w:rPr>
          <w:t>от 31 октября 1998 года № 1274</w:t>
        </w:r>
      </w:hyperlink>
      <w:r w:rsidRPr="00C1109E">
        <w:rPr>
          <w:rFonts w:cs="Arial"/>
        </w:rPr>
        <w:t xml:space="preserve"> «Об утверждении форм бланков заявлений о государственной регистрации актов гражданского состояния, справок и иных документов, подтверждающих государственную регистрацию актов гражданского состояния», выданную органом записей актов гражданского состояния по месту жительства».</w:t>
      </w:r>
      <w:proofErr w:type="gramEnd"/>
      <w:r w:rsidRPr="00C1109E">
        <w:rPr>
          <w:rFonts w:cs="Arial"/>
        </w:rPr>
        <w:t xml:space="preserve"> В случае если в свидетельстве о рождении ребенка в графе «Отец» стоит прочерк, указанная в настоящем пункте справка не требуется.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На детей, родители которых уклоняются от уплаты алиментов, либо когда взыскание алиментов невозможно в соответствии с действующим законодательством, в зависимости от оснований назначения пособий - один из следующих документов: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12) документ от территориальных органов Федеральной службы судебных приставов по Костромской области о том, что в месячный срок место нахождения разыскиваемого должника не установлено;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lastRenderedPageBreak/>
        <w:t xml:space="preserve">13) справку из соответствующего учреждения о месте нахождения должника (отбывает наказание, находится под арестом, на принудительном лечении, </w:t>
      </w:r>
      <w:proofErr w:type="gramStart"/>
      <w:r w:rsidRPr="00C1109E">
        <w:rPr>
          <w:rFonts w:cs="Arial"/>
        </w:rPr>
        <w:t>направлен</w:t>
      </w:r>
      <w:proofErr w:type="gramEnd"/>
      <w:r w:rsidRPr="00C1109E">
        <w:rPr>
          <w:rFonts w:cs="Arial"/>
        </w:rPr>
        <w:t xml:space="preserve"> для прохождения судебно-медицинской экспертизы);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C1109E">
        <w:rPr>
          <w:rFonts w:cs="Arial"/>
        </w:rPr>
        <w:t>14) справку из Управления Федеральной миграционной службы по Костромской области о выезде гражданина на постоянное место жительства за пределы Российской Федерации, а также сообщение Министерства юстиции Российской Федерации о неисполнении решения суда о взыскании алиментов в случае проживания должника в иностранном государстве, с которым у Российской Федерации заключен договор о правовой помощи.</w:t>
      </w:r>
      <w:proofErr w:type="gramEnd"/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На детей военнослужащих, проходящих военную службу по призыву: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15) справку из военного комиссариата о призыве родителя ребенка на военную службу;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16) справку из военной профессиональной образовательной организации или военной образовательной организации высшего образования о прохождении обучения в ней родителя ребенка.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Для назначения пособия иностранным гражданам и лицам без гражданства, постоянно проживающим на территории Костромской области, временно проживающим на территории Костромской области и подлежащим обязательному социальному страхованию на случай временной нетрудоспособности и в связи с материнством, а также беженцам необходимо дополнительно:</w:t>
      </w:r>
    </w:p>
    <w:p w:rsidR="007B7A0B" w:rsidRPr="00C1109E" w:rsidRDefault="007B7A0B" w:rsidP="007B7A0B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17) справку из территориального органа Фонда социального страхования Российской Федерации о регистрации в территориальных органах Фонда социального страхования Российской Федерации в качестве страхователя на случай временной нетрудоспособности и в связи с материнством;</w:t>
      </w:r>
    </w:p>
    <w:p w:rsidR="004E56C8" w:rsidRDefault="004E56C8" w:rsidP="004E56C8">
      <w:pPr>
        <w:tabs>
          <w:tab w:val="left" w:pos="993"/>
        </w:tabs>
        <w:ind w:firstLine="709"/>
        <w:rPr>
          <w:rFonts w:cs="Arial"/>
        </w:rPr>
      </w:pPr>
      <w:proofErr w:type="gramStart"/>
      <w:r w:rsidRPr="004E56C8">
        <w:rPr>
          <w:rFonts w:cs="Arial"/>
        </w:rPr>
        <w:t xml:space="preserve">Перечень указанных в настоящем пункте административного регламента документов является исчерпывающим, из них документы, указанные в подпунктах 1, 2, 5 (за исключением документов, находящихся в распоряжении других органов и организаций и подлежащих истребованию в порядке межведомственного взаимодействия), 6.2, 6.5, 6.7, 6.9, 6.10, 7, 16 настоящего пункта, представляются заявителем любым из способов, указанных в пункте 26 настоящего административного регламента. </w:t>
      </w:r>
      <w:proofErr w:type="gramEnd"/>
    </w:p>
    <w:p w:rsidR="004E56C8" w:rsidRDefault="004E56C8" w:rsidP="004E56C8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 xml:space="preserve">(абзац 42 в новой редакции приказа департамента социальной защиты населения, опеки и попечительства Костромской области </w:t>
      </w:r>
      <w:hyperlink r:id="rId46" w:tgtFrame="ChangingDocument" w:history="1">
        <w:r w:rsidRPr="004E56C8">
          <w:rPr>
            <w:rStyle w:val="a5"/>
            <w:szCs w:val="28"/>
          </w:rPr>
          <w:t xml:space="preserve">№ 595 от 16.10.2015 года (НГР </w:t>
        </w:r>
        <w:r w:rsidRPr="004E56C8">
          <w:rPr>
            <w:rStyle w:val="a5"/>
            <w:szCs w:val="28"/>
            <w:lang w:val="en-US"/>
          </w:rPr>
          <w:t>RU</w:t>
        </w:r>
        <w:r w:rsidRPr="004E56C8">
          <w:rPr>
            <w:rStyle w:val="a5"/>
            <w:szCs w:val="28"/>
          </w:rPr>
          <w:t>44000201501003)</w:t>
        </w:r>
      </w:hyperlink>
      <w:r>
        <w:rPr>
          <w:szCs w:val="28"/>
        </w:rPr>
        <w:t>)</w:t>
      </w:r>
    </w:p>
    <w:p w:rsidR="007B7A0B" w:rsidRPr="00C1109E" w:rsidRDefault="007B7A0B" w:rsidP="007B7A0B">
      <w:pPr>
        <w:tabs>
          <w:tab w:val="left" w:pos="993"/>
        </w:tabs>
        <w:spacing w:line="0" w:lineRule="atLeast"/>
        <w:ind w:firstLine="709"/>
        <w:rPr>
          <w:rFonts w:cs="Arial"/>
        </w:rPr>
      </w:pPr>
      <w:r w:rsidRPr="00C1109E">
        <w:rPr>
          <w:rFonts w:cs="Arial"/>
        </w:rPr>
        <w:t>Документы, указанные в подпунктах 3, 4, 5 (за исключением документов, подлежащих предоставлению лично заявителем) , 6.1,</w:t>
      </w:r>
      <w:r>
        <w:rPr>
          <w:rFonts w:cs="Arial"/>
        </w:rPr>
        <w:t xml:space="preserve"> </w:t>
      </w:r>
      <w:r w:rsidRPr="00C1109E">
        <w:rPr>
          <w:rFonts w:cs="Arial"/>
        </w:rPr>
        <w:t>6.3,</w:t>
      </w:r>
      <w:r>
        <w:rPr>
          <w:rFonts w:cs="Arial"/>
        </w:rPr>
        <w:t xml:space="preserve"> </w:t>
      </w:r>
      <w:r w:rsidRPr="00C1109E">
        <w:rPr>
          <w:rFonts w:cs="Arial"/>
        </w:rPr>
        <w:t>6.4,</w:t>
      </w:r>
      <w:r>
        <w:rPr>
          <w:rFonts w:cs="Arial"/>
        </w:rPr>
        <w:t xml:space="preserve"> </w:t>
      </w:r>
      <w:r w:rsidRPr="00C1109E">
        <w:rPr>
          <w:rFonts w:cs="Arial"/>
        </w:rPr>
        <w:t>6.6,</w:t>
      </w:r>
      <w:r>
        <w:rPr>
          <w:rFonts w:cs="Arial"/>
        </w:rPr>
        <w:t xml:space="preserve"> </w:t>
      </w:r>
      <w:r w:rsidRPr="00C1109E">
        <w:rPr>
          <w:rFonts w:cs="Arial"/>
        </w:rPr>
        <w:t>6.8,</w:t>
      </w:r>
      <w:r>
        <w:rPr>
          <w:rFonts w:cs="Arial"/>
        </w:rPr>
        <w:t xml:space="preserve"> </w:t>
      </w:r>
      <w:r w:rsidRPr="00C1109E">
        <w:rPr>
          <w:rFonts w:cs="Arial"/>
        </w:rPr>
        <w:t>8 - 15, 17 настоящего пункта, запрашиваются уполномоченным органом самостоятельно, посредством межведомственного взаимодействия.</w:t>
      </w:r>
    </w:p>
    <w:p w:rsidR="007B7A0B" w:rsidRPr="00C1109E" w:rsidRDefault="007B7A0B" w:rsidP="007B7A0B">
      <w:pPr>
        <w:tabs>
          <w:tab w:val="left" w:pos="993"/>
        </w:tabs>
        <w:spacing w:line="0" w:lineRule="atLeast"/>
        <w:ind w:firstLine="709"/>
        <w:rPr>
          <w:rFonts w:cs="Arial"/>
        </w:rPr>
      </w:pPr>
      <w:r w:rsidRPr="00C1109E">
        <w:rPr>
          <w:rFonts w:cs="Arial"/>
        </w:rPr>
        <w:t>Заявитель вправе по собственной инициативе представить</w:t>
      </w:r>
      <w:r>
        <w:rPr>
          <w:rFonts w:cs="Arial"/>
        </w:rPr>
        <w:t xml:space="preserve"> </w:t>
      </w:r>
      <w:r w:rsidRPr="00C1109E">
        <w:rPr>
          <w:rFonts w:cs="Arial"/>
        </w:rPr>
        <w:t>документы, указанные в подпунктах 3, 4, 5 (в виде документов, находящихся в распоряжении других органов и организаций и подлежащих истребованию в порядке межведомственного взаимодействия),</w:t>
      </w:r>
      <w:r>
        <w:rPr>
          <w:rFonts w:cs="Arial"/>
        </w:rPr>
        <w:t xml:space="preserve"> </w:t>
      </w:r>
      <w:r w:rsidRPr="00C1109E">
        <w:rPr>
          <w:rFonts w:cs="Arial"/>
        </w:rPr>
        <w:t>6.1,</w:t>
      </w:r>
      <w:r>
        <w:rPr>
          <w:rFonts w:cs="Arial"/>
        </w:rPr>
        <w:t xml:space="preserve"> </w:t>
      </w:r>
      <w:r w:rsidRPr="00C1109E">
        <w:rPr>
          <w:rFonts w:cs="Arial"/>
        </w:rPr>
        <w:t>6.3,</w:t>
      </w:r>
      <w:r>
        <w:rPr>
          <w:rFonts w:cs="Arial"/>
        </w:rPr>
        <w:t xml:space="preserve"> </w:t>
      </w:r>
      <w:r w:rsidRPr="00C1109E">
        <w:rPr>
          <w:rFonts w:cs="Arial"/>
        </w:rPr>
        <w:t>6.4,</w:t>
      </w:r>
      <w:r>
        <w:rPr>
          <w:rFonts w:cs="Arial"/>
        </w:rPr>
        <w:t xml:space="preserve"> </w:t>
      </w:r>
      <w:r w:rsidRPr="00C1109E">
        <w:rPr>
          <w:rFonts w:cs="Arial"/>
        </w:rPr>
        <w:t>6.6,</w:t>
      </w:r>
      <w:r>
        <w:rPr>
          <w:rFonts w:cs="Arial"/>
        </w:rPr>
        <w:t xml:space="preserve"> </w:t>
      </w:r>
      <w:r w:rsidRPr="00C1109E">
        <w:rPr>
          <w:rFonts w:cs="Arial"/>
        </w:rPr>
        <w:t>6.8,</w:t>
      </w:r>
      <w:r>
        <w:rPr>
          <w:rFonts w:cs="Arial"/>
        </w:rPr>
        <w:t xml:space="preserve"> </w:t>
      </w:r>
      <w:r w:rsidRPr="00C1109E">
        <w:rPr>
          <w:rFonts w:cs="Arial"/>
        </w:rPr>
        <w:t>8 - 15, 17.</w:t>
      </w:r>
    </w:p>
    <w:p w:rsidR="007B7A0B" w:rsidRPr="00C1109E" w:rsidRDefault="007B7A0B" w:rsidP="007B7A0B">
      <w:pPr>
        <w:tabs>
          <w:tab w:val="left" w:pos="993"/>
        </w:tabs>
        <w:spacing w:line="0" w:lineRule="atLeast"/>
        <w:ind w:firstLine="709"/>
        <w:rPr>
          <w:rFonts w:cs="Arial"/>
        </w:rPr>
      </w:pPr>
      <w:r w:rsidRPr="00C1109E">
        <w:rPr>
          <w:rFonts w:cs="Arial"/>
        </w:rPr>
        <w:t>Запрещается требовать от заявителя:</w:t>
      </w:r>
    </w:p>
    <w:p w:rsidR="007B7A0B" w:rsidRPr="00C1109E" w:rsidRDefault="007B7A0B" w:rsidP="007B7A0B">
      <w:pPr>
        <w:tabs>
          <w:tab w:val="left" w:pos="993"/>
        </w:tabs>
        <w:spacing w:line="0" w:lineRule="atLeast"/>
        <w:ind w:firstLine="709"/>
        <w:rPr>
          <w:rFonts w:cs="Arial"/>
        </w:rPr>
      </w:pPr>
      <w:proofErr w:type="gramStart"/>
      <w:r w:rsidRPr="00C1109E">
        <w:rPr>
          <w:rFonts w:cs="Arial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услуги, за исключением получения услуг, включенных в Перечень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</w:t>
      </w:r>
      <w:proofErr w:type="gramEnd"/>
      <w:r w:rsidRPr="00C1109E">
        <w:rPr>
          <w:rFonts w:cs="Arial"/>
        </w:rPr>
        <w:t xml:space="preserve"> </w:t>
      </w:r>
      <w:proofErr w:type="gramStart"/>
      <w:r w:rsidRPr="00C1109E">
        <w:rPr>
          <w:rFonts w:cs="Arial"/>
        </w:rPr>
        <w:t xml:space="preserve">области </w:t>
      </w:r>
      <w:hyperlink r:id="rId47" w:tgtFrame="Logical" w:history="1">
        <w:r w:rsidRPr="000731B0">
          <w:rPr>
            <w:rStyle w:val="a5"/>
            <w:rFonts w:cs="Arial"/>
          </w:rPr>
          <w:t>от 15 августа 2011 года № 301-а</w:t>
        </w:r>
      </w:hyperlink>
      <w:r w:rsidRPr="00C1109E">
        <w:rPr>
          <w:rFonts w:cs="Arial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</w:t>
      </w:r>
      <w:r w:rsidRPr="00C1109E">
        <w:rPr>
          <w:rFonts w:cs="Arial"/>
        </w:rPr>
        <w:lastRenderedPageBreak/>
        <w:t>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</w:t>
      </w:r>
      <w:proofErr w:type="gramEnd"/>
      <w:r w:rsidRPr="00C1109E">
        <w:rPr>
          <w:rFonts w:cs="Arial"/>
        </w:rPr>
        <w:t xml:space="preserve"> предоставлению в электронном виде, и определении размера платы за их оказание» (далее - Перечень необходимых и обязательных услуг);</w:t>
      </w:r>
    </w:p>
    <w:p w:rsidR="007B7A0B" w:rsidRPr="00C1109E" w:rsidRDefault="007B7A0B" w:rsidP="007B7A0B">
      <w:pPr>
        <w:tabs>
          <w:tab w:val="left" w:pos="993"/>
        </w:tabs>
        <w:spacing w:line="0" w:lineRule="atLeast"/>
        <w:ind w:firstLine="709"/>
        <w:rPr>
          <w:rFonts w:cs="Arial"/>
        </w:rPr>
      </w:pPr>
      <w:r w:rsidRPr="00C1109E">
        <w:rPr>
          <w:rFonts w:cs="Arial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</w:t>
      </w:r>
    </w:p>
    <w:p w:rsidR="002D397A" w:rsidRPr="007B7A0B" w:rsidRDefault="007B7A0B" w:rsidP="007B7A0B">
      <w:pPr>
        <w:pStyle w:val="ConsPlusNormal"/>
        <w:widowControl/>
        <w:tabs>
          <w:tab w:val="left" w:pos="4536"/>
        </w:tabs>
        <w:ind w:firstLine="709"/>
        <w:jc w:val="both"/>
        <w:rPr>
          <w:rFonts w:eastAsia="Times New Roman"/>
          <w:szCs w:val="24"/>
          <w:lang w:eastAsia="ru-RU"/>
        </w:rPr>
      </w:pPr>
      <w:r w:rsidRPr="007B7A0B">
        <w:rPr>
          <w:rFonts w:eastAsia="Times New Roman"/>
          <w:sz w:val="24"/>
          <w:szCs w:val="24"/>
          <w:lang w:eastAsia="ru-RU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органы, органы местного самоуправления, организации, за исключением получения услуг и получения документов и информации, предоставляемых в результате предоставления таких услуг, включенных в Перечень необходимых и обязательных услуг.</w:t>
      </w:r>
    </w:p>
    <w:p w:rsidR="007B7A0B" w:rsidRPr="007B7A0B" w:rsidRDefault="007B7A0B" w:rsidP="007B7A0B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t xml:space="preserve">(п. </w:t>
      </w:r>
      <w:r>
        <w:rPr>
          <w:sz w:val="24"/>
          <w:szCs w:val="24"/>
        </w:rPr>
        <w:t>10</w:t>
      </w:r>
      <w:r w:rsidRPr="007B7A0B">
        <w:rPr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48" w:tgtFrame="ChangingDocument" w:history="1">
        <w:r w:rsidRPr="007B7A0B">
          <w:rPr>
            <w:rStyle w:val="a5"/>
            <w:sz w:val="24"/>
            <w:szCs w:val="24"/>
          </w:rPr>
          <w:t xml:space="preserve">№ 249 от 21.05.2015 года (НГР </w:t>
        </w:r>
        <w:r w:rsidRPr="007B7A0B">
          <w:rPr>
            <w:rStyle w:val="a5"/>
            <w:sz w:val="24"/>
            <w:szCs w:val="24"/>
            <w:lang w:val="en-US"/>
          </w:rPr>
          <w:t>RU</w:t>
        </w:r>
        <w:r w:rsidRPr="007B7A0B">
          <w:rPr>
            <w:rStyle w:val="a5"/>
            <w:sz w:val="24"/>
            <w:szCs w:val="24"/>
          </w:rPr>
          <w:t>44000201500548)</w:t>
        </w:r>
      </w:hyperlink>
      <w:r w:rsidRPr="007B7A0B">
        <w:rPr>
          <w:sz w:val="24"/>
          <w:szCs w:val="24"/>
        </w:rPr>
        <w:t>)</w:t>
      </w:r>
    </w:p>
    <w:p w:rsidR="002D397A" w:rsidRPr="00C10B47" w:rsidRDefault="002D397A" w:rsidP="007B7A0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11. Документы, предоставляемые заявителем, должны соответствовать следующим требованиям:</w:t>
      </w:r>
    </w:p>
    <w:p w:rsidR="002D397A" w:rsidRPr="00C10B47" w:rsidRDefault="002D397A" w:rsidP="007B7A0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тексты документов должны быть написаны разборчиво;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фамилия, имя и отчества (при наличии) заявителя, его адрес места жительства, телефон (если есть) должны быть написаны полностью;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документы не должны содержать подчисток, приписок, зачеркнутых слов и иных неоговоренных исправлений;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документы не должны быть исполнены карандашом;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Копии предоставленных документов заверяются специалистом </w:t>
      </w:r>
      <w:r w:rsidR="00F57D1A">
        <w:rPr>
          <w:rStyle w:val="TimesNewRoman14"/>
          <w:rFonts w:ascii="Arial" w:hAnsi="Arial" w:cs="Times New Roman"/>
          <w:sz w:val="24"/>
        </w:rPr>
        <w:t xml:space="preserve">филиала </w:t>
      </w:r>
      <w:r w:rsidRPr="00C10B47">
        <w:rPr>
          <w:rStyle w:val="TimesNewRoman14"/>
          <w:rFonts w:ascii="Arial" w:hAnsi="Arial" w:cs="Times New Roman"/>
          <w:sz w:val="24"/>
        </w:rPr>
        <w:t>уполномоченного органа</w:t>
      </w:r>
      <w:r w:rsidR="00F57D1A">
        <w:rPr>
          <w:rStyle w:val="TimesNewRoman14"/>
          <w:rFonts w:ascii="Arial" w:hAnsi="Arial" w:cs="Times New Roman"/>
          <w:sz w:val="24"/>
        </w:rPr>
        <w:t>, МФЦ</w:t>
      </w:r>
      <w:r w:rsidRPr="00C10B47">
        <w:rPr>
          <w:rStyle w:val="TimesNewRoman14"/>
          <w:rFonts w:ascii="Arial" w:hAnsi="Arial" w:cs="Times New Roman"/>
          <w:sz w:val="24"/>
        </w:rPr>
        <w:t xml:space="preserve"> на основании предоставленного подлинника этого документа.</w:t>
      </w:r>
    </w:p>
    <w:p w:rsidR="00F57D1A" w:rsidRPr="007B7A0B" w:rsidRDefault="00F57D1A" w:rsidP="00F57D1A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t>(</w:t>
      </w:r>
      <w:r>
        <w:rPr>
          <w:sz w:val="24"/>
          <w:szCs w:val="24"/>
        </w:rPr>
        <w:t>абзац 8 в</w:t>
      </w:r>
      <w:r w:rsidRPr="007B7A0B">
        <w:rPr>
          <w:sz w:val="24"/>
          <w:szCs w:val="24"/>
        </w:rPr>
        <w:t xml:space="preserve"> редакции приказа департамента социальной защиты населения, опеки и попечительства Костромской области </w:t>
      </w:r>
      <w:hyperlink r:id="rId49" w:tgtFrame="ChangingDocument" w:history="1">
        <w:r w:rsidRPr="007B7A0B">
          <w:rPr>
            <w:rStyle w:val="a5"/>
            <w:sz w:val="24"/>
            <w:szCs w:val="24"/>
          </w:rPr>
          <w:t xml:space="preserve">№ 249 от 21.05.2015 года (НГР </w:t>
        </w:r>
        <w:r w:rsidRPr="007B7A0B">
          <w:rPr>
            <w:rStyle w:val="a5"/>
            <w:sz w:val="24"/>
            <w:szCs w:val="24"/>
            <w:lang w:val="en-US"/>
          </w:rPr>
          <w:t>RU</w:t>
        </w:r>
        <w:r w:rsidRPr="007B7A0B">
          <w:rPr>
            <w:rStyle w:val="a5"/>
            <w:sz w:val="24"/>
            <w:szCs w:val="24"/>
          </w:rPr>
          <w:t>44000201500548)</w:t>
        </w:r>
      </w:hyperlink>
      <w:r w:rsidRPr="007B7A0B">
        <w:rPr>
          <w:sz w:val="24"/>
          <w:szCs w:val="24"/>
        </w:rPr>
        <w:t>)</w:t>
      </w:r>
    </w:p>
    <w:p w:rsidR="00F57D1A" w:rsidRPr="00C1109E" w:rsidRDefault="00F57D1A" w:rsidP="00F57D1A">
      <w:pPr>
        <w:autoSpaceDE w:val="0"/>
        <w:autoSpaceDN w:val="0"/>
        <w:adjustRightInd w:val="0"/>
        <w:ind w:firstLine="709"/>
        <w:outlineLvl w:val="1"/>
        <w:rPr>
          <w:rFonts w:cs="Arial"/>
          <w:b/>
          <w:i/>
        </w:rPr>
      </w:pPr>
      <w:r w:rsidRPr="00C1109E">
        <w:rPr>
          <w:rFonts w:cs="Arial"/>
        </w:rPr>
        <w:t>Заявитель может подать заявление о получении государственной услуги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(функций)» и региональной информационной системы «Единый портал Костромской области».</w:t>
      </w:r>
    </w:p>
    <w:p w:rsidR="00F57D1A" w:rsidRPr="007B7A0B" w:rsidRDefault="00F57D1A" w:rsidP="00F57D1A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t>(</w:t>
      </w:r>
      <w:r>
        <w:rPr>
          <w:sz w:val="24"/>
          <w:szCs w:val="24"/>
        </w:rPr>
        <w:t xml:space="preserve">абзац 9 </w:t>
      </w:r>
      <w:r w:rsidR="00746857">
        <w:rPr>
          <w:sz w:val="24"/>
          <w:szCs w:val="24"/>
        </w:rPr>
        <w:t>дополнен</w:t>
      </w:r>
      <w:r w:rsidRPr="007B7A0B">
        <w:rPr>
          <w:sz w:val="24"/>
          <w:szCs w:val="24"/>
        </w:rPr>
        <w:t xml:space="preserve"> при</w:t>
      </w:r>
      <w:r w:rsidR="00746857">
        <w:rPr>
          <w:sz w:val="24"/>
          <w:szCs w:val="24"/>
        </w:rPr>
        <w:t>казом</w:t>
      </w:r>
      <w:r w:rsidRPr="007B7A0B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50" w:tgtFrame="ChangingDocument" w:history="1">
        <w:r w:rsidRPr="007B7A0B">
          <w:rPr>
            <w:rStyle w:val="a5"/>
            <w:sz w:val="24"/>
            <w:szCs w:val="24"/>
          </w:rPr>
          <w:t xml:space="preserve">№ 249 от 21.05.2015 года (НГР </w:t>
        </w:r>
        <w:r w:rsidRPr="007B7A0B">
          <w:rPr>
            <w:rStyle w:val="a5"/>
            <w:sz w:val="24"/>
            <w:szCs w:val="24"/>
            <w:lang w:val="en-US"/>
          </w:rPr>
          <w:t>RU</w:t>
        </w:r>
        <w:r w:rsidRPr="007B7A0B">
          <w:rPr>
            <w:rStyle w:val="a5"/>
            <w:sz w:val="24"/>
            <w:szCs w:val="24"/>
          </w:rPr>
          <w:t>44000201500548)</w:t>
        </w:r>
      </w:hyperlink>
      <w:r w:rsidRPr="007B7A0B">
        <w:rPr>
          <w:sz w:val="24"/>
          <w:szCs w:val="24"/>
        </w:rPr>
        <w:t>)</w:t>
      </w:r>
    </w:p>
    <w:p w:rsidR="00F57D1A" w:rsidRPr="00C1109E" w:rsidRDefault="00F57D1A" w:rsidP="00F57D1A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C1109E">
        <w:rPr>
          <w:rFonts w:cs="Arial"/>
        </w:rPr>
        <w:t xml:space="preserve">В соответствии со ст. 6 Федерального закона </w:t>
      </w:r>
      <w:hyperlink r:id="rId51" w:tgtFrame="Logical" w:history="1">
        <w:r w:rsidRPr="00056D2D">
          <w:rPr>
            <w:rStyle w:val="a5"/>
            <w:rFonts w:cs="Arial"/>
          </w:rPr>
          <w:t>от 06 апреля 2011 года № 63-ФЗ</w:t>
        </w:r>
      </w:hyperlink>
      <w:r w:rsidRPr="00C1109E">
        <w:rPr>
          <w:rFonts w:cs="Arial"/>
        </w:rPr>
        <w:t xml:space="preserve"> «Об электронной подписи» информация в электронной форме, подписанная 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кроме случая,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носителе. </w:t>
      </w:r>
      <w:proofErr w:type="gramEnd"/>
    </w:p>
    <w:p w:rsidR="00F57D1A" w:rsidRPr="007B7A0B" w:rsidRDefault="00F57D1A" w:rsidP="00F57D1A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lastRenderedPageBreak/>
        <w:t>(</w:t>
      </w:r>
      <w:r>
        <w:rPr>
          <w:sz w:val="24"/>
          <w:szCs w:val="24"/>
        </w:rPr>
        <w:t>абзац 10</w:t>
      </w:r>
      <w:r w:rsidR="00746857">
        <w:rPr>
          <w:sz w:val="24"/>
          <w:szCs w:val="24"/>
        </w:rPr>
        <w:t xml:space="preserve"> дополнен</w:t>
      </w:r>
      <w:r w:rsidR="00746857" w:rsidRPr="007B7A0B">
        <w:rPr>
          <w:sz w:val="24"/>
          <w:szCs w:val="24"/>
        </w:rPr>
        <w:t xml:space="preserve"> при</w:t>
      </w:r>
      <w:r w:rsidR="00746857">
        <w:rPr>
          <w:sz w:val="24"/>
          <w:szCs w:val="24"/>
        </w:rPr>
        <w:t>казом</w:t>
      </w:r>
      <w:r w:rsidR="00746857" w:rsidRPr="007B7A0B">
        <w:rPr>
          <w:sz w:val="24"/>
          <w:szCs w:val="24"/>
        </w:rPr>
        <w:t xml:space="preserve"> </w:t>
      </w:r>
      <w:r w:rsidRPr="007B7A0B">
        <w:rPr>
          <w:sz w:val="24"/>
          <w:szCs w:val="24"/>
        </w:rPr>
        <w:t xml:space="preserve">департамента социальной защиты населения, опеки и попечительства Костромской области </w:t>
      </w:r>
      <w:hyperlink r:id="rId52" w:tgtFrame="ChangingDocument" w:history="1">
        <w:r w:rsidRPr="007B7A0B">
          <w:rPr>
            <w:rStyle w:val="a5"/>
            <w:sz w:val="24"/>
            <w:szCs w:val="24"/>
          </w:rPr>
          <w:t xml:space="preserve">№ 249 от 21.05.2015 года (НГР </w:t>
        </w:r>
        <w:r w:rsidRPr="007B7A0B">
          <w:rPr>
            <w:rStyle w:val="a5"/>
            <w:sz w:val="24"/>
            <w:szCs w:val="24"/>
            <w:lang w:val="en-US"/>
          </w:rPr>
          <w:t>RU</w:t>
        </w:r>
        <w:r w:rsidRPr="007B7A0B">
          <w:rPr>
            <w:rStyle w:val="a5"/>
            <w:sz w:val="24"/>
            <w:szCs w:val="24"/>
          </w:rPr>
          <w:t>44000201500548)</w:t>
        </w:r>
      </w:hyperlink>
      <w:r w:rsidRPr="007B7A0B">
        <w:rPr>
          <w:sz w:val="24"/>
          <w:szCs w:val="24"/>
        </w:rPr>
        <w:t>)</w:t>
      </w:r>
    </w:p>
    <w:p w:rsidR="00F57D1A" w:rsidRPr="00C1109E" w:rsidRDefault="00F57D1A" w:rsidP="00F57D1A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C1109E">
        <w:rPr>
          <w:rFonts w:cs="Arial"/>
        </w:rPr>
        <w:t>Заявление и необходимые для получения государственной услуги документы, предусмотренные пунктом 10 настоящего административного регламента, предоставленные заявителем в электронном виде, удостоверяются электронной подписью:</w:t>
      </w:r>
    </w:p>
    <w:p w:rsidR="00F57D1A" w:rsidRPr="007B7A0B" w:rsidRDefault="00F57D1A" w:rsidP="00F57D1A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t>(</w:t>
      </w:r>
      <w:r>
        <w:rPr>
          <w:sz w:val="24"/>
          <w:szCs w:val="24"/>
        </w:rPr>
        <w:t xml:space="preserve">абзац 11 </w:t>
      </w:r>
      <w:r w:rsidR="00746857">
        <w:rPr>
          <w:sz w:val="24"/>
          <w:szCs w:val="24"/>
        </w:rPr>
        <w:t>дополнен</w:t>
      </w:r>
      <w:r w:rsidR="00746857" w:rsidRPr="007B7A0B">
        <w:rPr>
          <w:sz w:val="24"/>
          <w:szCs w:val="24"/>
        </w:rPr>
        <w:t xml:space="preserve"> при</w:t>
      </w:r>
      <w:r w:rsidR="00746857">
        <w:rPr>
          <w:sz w:val="24"/>
          <w:szCs w:val="24"/>
        </w:rPr>
        <w:t>казом</w:t>
      </w:r>
      <w:r w:rsidR="00746857" w:rsidRPr="007B7A0B">
        <w:rPr>
          <w:sz w:val="24"/>
          <w:szCs w:val="24"/>
        </w:rPr>
        <w:t xml:space="preserve"> </w:t>
      </w:r>
      <w:r w:rsidRPr="007B7A0B">
        <w:rPr>
          <w:sz w:val="24"/>
          <w:szCs w:val="24"/>
        </w:rPr>
        <w:t xml:space="preserve">департамента социальной защиты населения, опеки и попечительства Костромской области </w:t>
      </w:r>
      <w:hyperlink r:id="rId53" w:tgtFrame="ChangingDocument" w:history="1">
        <w:r w:rsidRPr="007B7A0B">
          <w:rPr>
            <w:rStyle w:val="a5"/>
            <w:sz w:val="24"/>
            <w:szCs w:val="24"/>
          </w:rPr>
          <w:t xml:space="preserve">№ 249 от 21.05.2015 года (НГР </w:t>
        </w:r>
        <w:r w:rsidRPr="007B7A0B">
          <w:rPr>
            <w:rStyle w:val="a5"/>
            <w:sz w:val="24"/>
            <w:szCs w:val="24"/>
            <w:lang w:val="en-US"/>
          </w:rPr>
          <w:t>RU</w:t>
        </w:r>
        <w:r w:rsidRPr="007B7A0B">
          <w:rPr>
            <w:rStyle w:val="a5"/>
            <w:sz w:val="24"/>
            <w:szCs w:val="24"/>
          </w:rPr>
          <w:t>44000201500548)</w:t>
        </w:r>
      </w:hyperlink>
      <w:r w:rsidRPr="007B7A0B">
        <w:rPr>
          <w:sz w:val="24"/>
          <w:szCs w:val="24"/>
        </w:rPr>
        <w:t>)</w:t>
      </w:r>
    </w:p>
    <w:p w:rsidR="00F57D1A" w:rsidRPr="00C1109E" w:rsidRDefault="00F57D1A" w:rsidP="00F57D1A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C1109E">
        <w:rPr>
          <w:rFonts w:cs="Arial"/>
        </w:rPr>
        <w:t xml:space="preserve">- заявление удостоверяется </w:t>
      </w:r>
      <w:r w:rsidRPr="00C1109E">
        <w:rPr>
          <w:rFonts w:cs="Arial"/>
          <w:iCs/>
        </w:rPr>
        <w:t>простой электронной подписью</w:t>
      </w:r>
      <w:r w:rsidRPr="00C1109E">
        <w:rPr>
          <w:rFonts w:cs="Arial"/>
        </w:rPr>
        <w:t xml:space="preserve"> заявителя;</w:t>
      </w:r>
    </w:p>
    <w:p w:rsidR="00F57D1A" w:rsidRPr="007B7A0B" w:rsidRDefault="00F57D1A" w:rsidP="00F57D1A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t>(</w:t>
      </w:r>
      <w:r>
        <w:rPr>
          <w:sz w:val="24"/>
          <w:szCs w:val="24"/>
        </w:rPr>
        <w:t xml:space="preserve">абзац 12 </w:t>
      </w:r>
      <w:r w:rsidR="00746857">
        <w:rPr>
          <w:sz w:val="24"/>
          <w:szCs w:val="24"/>
        </w:rPr>
        <w:t>дополнен</w:t>
      </w:r>
      <w:r w:rsidR="00746857" w:rsidRPr="007B7A0B">
        <w:rPr>
          <w:sz w:val="24"/>
          <w:szCs w:val="24"/>
        </w:rPr>
        <w:t xml:space="preserve"> при</w:t>
      </w:r>
      <w:r w:rsidR="00746857">
        <w:rPr>
          <w:sz w:val="24"/>
          <w:szCs w:val="24"/>
        </w:rPr>
        <w:t>казом</w:t>
      </w:r>
      <w:r w:rsidR="00746857" w:rsidRPr="007B7A0B">
        <w:rPr>
          <w:sz w:val="24"/>
          <w:szCs w:val="24"/>
        </w:rPr>
        <w:t xml:space="preserve"> </w:t>
      </w:r>
      <w:r w:rsidRPr="007B7A0B">
        <w:rPr>
          <w:sz w:val="24"/>
          <w:szCs w:val="24"/>
        </w:rPr>
        <w:t xml:space="preserve">департамента социальной защиты населения, опеки и попечительства Костромской области </w:t>
      </w:r>
      <w:hyperlink r:id="rId54" w:tgtFrame="ChangingDocument" w:history="1">
        <w:r w:rsidRPr="007B7A0B">
          <w:rPr>
            <w:rStyle w:val="a5"/>
            <w:sz w:val="24"/>
            <w:szCs w:val="24"/>
          </w:rPr>
          <w:t xml:space="preserve">№ 249 от 21.05.2015 года (НГР </w:t>
        </w:r>
        <w:r w:rsidRPr="007B7A0B">
          <w:rPr>
            <w:rStyle w:val="a5"/>
            <w:sz w:val="24"/>
            <w:szCs w:val="24"/>
            <w:lang w:val="en-US"/>
          </w:rPr>
          <w:t>RU</w:t>
        </w:r>
        <w:r w:rsidRPr="007B7A0B">
          <w:rPr>
            <w:rStyle w:val="a5"/>
            <w:sz w:val="24"/>
            <w:szCs w:val="24"/>
          </w:rPr>
          <w:t>44000201500548)</w:t>
        </w:r>
      </w:hyperlink>
      <w:r w:rsidRPr="007B7A0B">
        <w:rPr>
          <w:sz w:val="24"/>
          <w:szCs w:val="24"/>
        </w:rPr>
        <w:t>)</w:t>
      </w:r>
    </w:p>
    <w:p w:rsidR="00F57D1A" w:rsidRPr="00C1109E" w:rsidRDefault="00F57D1A" w:rsidP="00F57D1A">
      <w:pPr>
        <w:autoSpaceDE w:val="0"/>
        <w:autoSpaceDN w:val="0"/>
        <w:adjustRightInd w:val="0"/>
        <w:ind w:firstLine="709"/>
        <w:outlineLvl w:val="1"/>
        <w:rPr>
          <w:rFonts w:cs="Arial"/>
          <w:iCs/>
        </w:rPr>
      </w:pPr>
      <w:r w:rsidRPr="00C1109E">
        <w:rPr>
          <w:rFonts w:cs="Arial"/>
        </w:rPr>
        <w:t xml:space="preserve">- доверенность, подтверждающая правомочие на обращение за получением государственной услуги, выданная организацией, удостоверяется </w:t>
      </w:r>
      <w:r w:rsidRPr="00C1109E">
        <w:rPr>
          <w:rFonts w:cs="Arial"/>
          <w:iCs/>
        </w:rPr>
        <w:t>усиленной квалифицированной электронной подписью</w:t>
      </w:r>
      <w:r w:rsidRPr="00C1109E">
        <w:rPr>
          <w:rFonts w:cs="Arial"/>
        </w:rPr>
        <w:t xml:space="preserve"> правомочного должностного лица организации, а доверенность, выданная физическим лицом, - </w:t>
      </w:r>
      <w:r w:rsidRPr="00C1109E">
        <w:rPr>
          <w:rFonts w:cs="Arial"/>
          <w:iCs/>
        </w:rPr>
        <w:t xml:space="preserve">усиленной квалифицированной электронной подписью </w:t>
      </w:r>
      <w:r w:rsidRPr="00C1109E">
        <w:rPr>
          <w:rFonts w:cs="Arial"/>
        </w:rPr>
        <w:t>нотариуса</w:t>
      </w:r>
      <w:r w:rsidRPr="00C1109E">
        <w:rPr>
          <w:rFonts w:cs="Arial"/>
          <w:iCs/>
        </w:rPr>
        <w:t>;</w:t>
      </w:r>
    </w:p>
    <w:p w:rsidR="00F57D1A" w:rsidRPr="007B7A0B" w:rsidRDefault="00F57D1A" w:rsidP="00F57D1A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t>(</w:t>
      </w:r>
      <w:r>
        <w:rPr>
          <w:sz w:val="24"/>
          <w:szCs w:val="24"/>
        </w:rPr>
        <w:t xml:space="preserve">абзац 13 </w:t>
      </w:r>
      <w:r w:rsidR="00746857">
        <w:rPr>
          <w:sz w:val="24"/>
          <w:szCs w:val="24"/>
        </w:rPr>
        <w:t>дополнен</w:t>
      </w:r>
      <w:r w:rsidR="00746857" w:rsidRPr="007B7A0B">
        <w:rPr>
          <w:sz w:val="24"/>
          <w:szCs w:val="24"/>
        </w:rPr>
        <w:t xml:space="preserve"> при</w:t>
      </w:r>
      <w:r w:rsidR="00746857">
        <w:rPr>
          <w:sz w:val="24"/>
          <w:szCs w:val="24"/>
        </w:rPr>
        <w:t>казом</w:t>
      </w:r>
      <w:r w:rsidR="00746857" w:rsidRPr="007B7A0B">
        <w:rPr>
          <w:sz w:val="24"/>
          <w:szCs w:val="24"/>
        </w:rPr>
        <w:t xml:space="preserve"> </w:t>
      </w:r>
      <w:r w:rsidRPr="007B7A0B">
        <w:rPr>
          <w:sz w:val="24"/>
          <w:szCs w:val="24"/>
        </w:rPr>
        <w:t xml:space="preserve">департамента социальной защиты населения, опеки и попечительства Костромской области </w:t>
      </w:r>
      <w:hyperlink r:id="rId55" w:tgtFrame="ChangingDocument" w:history="1">
        <w:r w:rsidRPr="007B7A0B">
          <w:rPr>
            <w:rStyle w:val="a5"/>
            <w:sz w:val="24"/>
            <w:szCs w:val="24"/>
          </w:rPr>
          <w:t xml:space="preserve">№ 249 от 21.05.2015 года (НГР </w:t>
        </w:r>
        <w:r w:rsidRPr="007B7A0B">
          <w:rPr>
            <w:rStyle w:val="a5"/>
            <w:sz w:val="24"/>
            <w:szCs w:val="24"/>
            <w:lang w:val="en-US"/>
          </w:rPr>
          <w:t>RU</w:t>
        </w:r>
        <w:r w:rsidRPr="007B7A0B">
          <w:rPr>
            <w:rStyle w:val="a5"/>
            <w:sz w:val="24"/>
            <w:szCs w:val="24"/>
          </w:rPr>
          <w:t>44000201500548)</w:t>
        </w:r>
      </w:hyperlink>
      <w:r w:rsidRPr="007B7A0B">
        <w:rPr>
          <w:sz w:val="24"/>
          <w:szCs w:val="24"/>
        </w:rPr>
        <w:t>)</w:t>
      </w:r>
    </w:p>
    <w:p w:rsidR="00F57D1A" w:rsidRPr="00C1109E" w:rsidRDefault="00F57D1A" w:rsidP="00F57D1A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C1109E">
        <w:rPr>
          <w:rFonts w:cs="Arial"/>
          <w:iCs/>
        </w:rPr>
        <w:t xml:space="preserve">- иные документы, прилагаемые к заявлению в форме электронных образов бумажных документов (сканированных копий), удостоверяются электронной подписью </w:t>
      </w:r>
      <w:r w:rsidRPr="00C1109E">
        <w:rPr>
          <w:rFonts w:cs="Arial"/>
        </w:rPr>
        <w:t xml:space="preserve">в соответствии с требованиями постановления Правительства Российской Федерации </w:t>
      </w:r>
      <w:hyperlink r:id="rId56" w:tgtFrame="Logical" w:history="1">
        <w:r w:rsidRPr="00514D93">
          <w:rPr>
            <w:rStyle w:val="a5"/>
            <w:rFonts w:cs="Arial"/>
          </w:rPr>
          <w:t>от 25 июня 2012 года № 634</w:t>
        </w:r>
      </w:hyperlink>
      <w:r w:rsidRPr="00C1109E">
        <w:rPr>
          <w:rFonts w:cs="Arial"/>
        </w:rPr>
        <w:t xml:space="preserve"> «О видах электронной подписи, использование которых допускается при обращении за получением государственных и муниципальных услуг».</w:t>
      </w:r>
    </w:p>
    <w:p w:rsidR="00F57D1A" w:rsidRPr="007B7A0B" w:rsidRDefault="00F57D1A" w:rsidP="00F57D1A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t>(</w:t>
      </w:r>
      <w:r>
        <w:rPr>
          <w:sz w:val="24"/>
          <w:szCs w:val="24"/>
        </w:rPr>
        <w:t xml:space="preserve">абзац 14 </w:t>
      </w:r>
      <w:r w:rsidR="00746857">
        <w:rPr>
          <w:sz w:val="24"/>
          <w:szCs w:val="24"/>
        </w:rPr>
        <w:t>дополнен</w:t>
      </w:r>
      <w:r w:rsidR="00746857" w:rsidRPr="007B7A0B">
        <w:rPr>
          <w:sz w:val="24"/>
          <w:szCs w:val="24"/>
        </w:rPr>
        <w:t xml:space="preserve"> при</w:t>
      </w:r>
      <w:r w:rsidR="00746857">
        <w:rPr>
          <w:sz w:val="24"/>
          <w:szCs w:val="24"/>
        </w:rPr>
        <w:t>казом</w:t>
      </w:r>
      <w:r w:rsidR="00746857" w:rsidRPr="007B7A0B">
        <w:rPr>
          <w:sz w:val="24"/>
          <w:szCs w:val="24"/>
        </w:rPr>
        <w:t xml:space="preserve"> </w:t>
      </w:r>
      <w:r w:rsidRPr="007B7A0B">
        <w:rPr>
          <w:sz w:val="24"/>
          <w:szCs w:val="24"/>
        </w:rPr>
        <w:t xml:space="preserve">департамента социальной защиты населения, опеки и попечительства Костромской области </w:t>
      </w:r>
      <w:hyperlink r:id="rId57" w:tgtFrame="ChangingDocument" w:history="1">
        <w:r w:rsidRPr="007B7A0B">
          <w:rPr>
            <w:rStyle w:val="a5"/>
            <w:sz w:val="24"/>
            <w:szCs w:val="24"/>
          </w:rPr>
          <w:t xml:space="preserve">№ 249 от 21.05.2015 года (НГР </w:t>
        </w:r>
        <w:r w:rsidRPr="007B7A0B">
          <w:rPr>
            <w:rStyle w:val="a5"/>
            <w:sz w:val="24"/>
            <w:szCs w:val="24"/>
            <w:lang w:val="en-US"/>
          </w:rPr>
          <w:t>RU</w:t>
        </w:r>
        <w:r w:rsidRPr="007B7A0B">
          <w:rPr>
            <w:rStyle w:val="a5"/>
            <w:sz w:val="24"/>
            <w:szCs w:val="24"/>
          </w:rPr>
          <w:t>44000201500548)</w:t>
        </w:r>
      </w:hyperlink>
      <w:r w:rsidRPr="007B7A0B">
        <w:rPr>
          <w:sz w:val="24"/>
          <w:szCs w:val="24"/>
        </w:rPr>
        <w:t>)</w:t>
      </w:r>
    </w:p>
    <w:p w:rsidR="00F57D1A" w:rsidRPr="00F57D1A" w:rsidRDefault="00F57D1A" w:rsidP="00F57D1A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F57D1A">
        <w:rPr>
          <w:sz w:val="24"/>
          <w:szCs w:val="24"/>
        </w:rPr>
        <w:t>При личном обращении за государственной услугой и при обращении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(функций)», региональной информационной системы «Единый портал Костромской области» заявитель - физическое лицо имеет возможность получения государственной услуги с использованием универсальной электронной карты.</w:t>
      </w:r>
    </w:p>
    <w:p w:rsidR="00F57D1A" w:rsidRPr="007B7A0B" w:rsidRDefault="00F57D1A" w:rsidP="00F57D1A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t>(</w:t>
      </w:r>
      <w:r>
        <w:rPr>
          <w:sz w:val="24"/>
          <w:szCs w:val="24"/>
        </w:rPr>
        <w:t xml:space="preserve">абзац 15 </w:t>
      </w:r>
      <w:r w:rsidR="00746857">
        <w:rPr>
          <w:sz w:val="24"/>
          <w:szCs w:val="24"/>
        </w:rPr>
        <w:t>дополнен</w:t>
      </w:r>
      <w:r w:rsidR="00746857" w:rsidRPr="007B7A0B">
        <w:rPr>
          <w:sz w:val="24"/>
          <w:szCs w:val="24"/>
        </w:rPr>
        <w:t xml:space="preserve"> при</w:t>
      </w:r>
      <w:r w:rsidR="00746857">
        <w:rPr>
          <w:sz w:val="24"/>
          <w:szCs w:val="24"/>
        </w:rPr>
        <w:t>казом</w:t>
      </w:r>
      <w:r w:rsidR="00746857" w:rsidRPr="007B7A0B">
        <w:rPr>
          <w:sz w:val="24"/>
          <w:szCs w:val="24"/>
        </w:rPr>
        <w:t xml:space="preserve"> </w:t>
      </w:r>
      <w:r w:rsidRPr="007B7A0B">
        <w:rPr>
          <w:sz w:val="24"/>
          <w:szCs w:val="24"/>
        </w:rPr>
        <w:t xml:space="preserve">департамента социальной защиты населения, опеки и попечительства Костромской области </w:t>
      </w:r>
      <w:hyperlink r:id="rId58" w:tgtFrame="ChangingDocument" w:history="1">
        <w:r w:rsidRPr="007B7A0B">
          <w:rPr>
            <w:rStyle w:val="a5"/>
            <w:sz w:val="24"/>
            <w:szCs w:val="24"/>
          </w:rPr>
          <w:t xml:space="preserve">№ 249 от 21.05.2015 года (НГР </w:t>
        </w:r>
        <w:r w:rsidRPr="007B7A0B">
          <w:rPr>
            <w:rStyle w:val="a5"/>
            <w:sz w:val="24"/>
            <w:szCs w:val="24"/>
            <w:lang w:val="en-US"/>
          </w:rPr>
          <w:t>RU</w:t>
        </w:r>
        <w:r w:rsidRPr="007B7A0B">
          <w:rPr>
            <w:rStyle w:val="a5"/>
            <w:sz w:val="24"/>
            <w:szCs w:val="24"/>
          </w:rPr>
          <w:t>44000201500548)</w:t>
        </w:r>
      </w:hyperlink>
      <w:r w:rsidRPr="007B7A0B">
        <w:rPr>
          <w:sz w:val="24"/>
          <w:szCs w:val="24"/>
        </w:rPr>
        <w:t>)</w:t>
      </w:r>
    </w:p>
    <w:p w:rsidR="00506323" w:rsidRPr="00C1109E" w:rsidRDefault="002D397A" w:rsidP="00506323">
      <w:pPr>
        <w:autoSpaceDE w:val="0"/>
        <w:autoSpaceDN w:val="0"/>
        <w:adjustRightInd w:val="0"/>
        <w:ind w:firstLine="709"/>
        <w:rPr>
          <w:rFonts w:cs="Arial"/>
        </w:rPr>
      </w:pPr>
      <w:r w:rsidRPr="00C10B47">
        <w:rPr>
          <w:rStyle w:val="TimesNewRoman14"/>
          <w:rFonts w:ascii="Arial" w:hAnsi="Arial"/>
          <w:sz w:val="24"/>
        </w:rPr>
        <w:t>12.</w:t>
      </w:r>
      <w:r w:rsidR="00506323">
        <w:rPr>
          <w:rStyle w:val="TimesNewRoman14"/>
          <w:rFonts w:ascii="Arial" w:hAnsi="Arial"/>
          <w:sz w:val="24"/>
        </w:rPr>
        <w:t xml:space="preserve"> </w:t>
      </w:r>
      <w:r w:rsidR="00506323" w:rsidRPr="00C1109E">
        <w:rPr>
          <w:rFonts w:cs="Arial"/>
        </w:rPr>
        <w:t>В перечень необходимых и обязательных услуг для предоставления государственной услуги входят:</w:t>
      </w:r>
    </w:p>
    <w:p w:rsidR="00506323" w:rsidRPr="00C1109E" w:rsidRDefault="00506323" w:rsidP="00506323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подготовка справки о</w:t>
      </w:r>
      <w:r w:rsidR="004E56C8">
        <w:rPr>
          <w:rFonts w:cs="Arial"/>
        </w:rPr>
        <w:t>б обучении в общеобразовательной организации</w:t>
      </w:r>
      <w:r w:rsidRPr="00C1109E">
        <w:rPr>
          <w:rFonts w:cs="Arial"/>
        </w:rPr>
        <w:t xml:space="preserve"> ребенка старше шестнадцати лет;</w:t>
      </w:r>
    </w:p>
    <w:p w:rsidR="004E56C8" w:rsidRDefault="004E56C8" w:rsidP="004E56C8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 xml:space="preserve">(абзац 2 в редакции приказа департамента социальной защиты населения, опеки и попечительства Костромской области </w:t>
      </w:r>
      <w:hyperlink r:id="rId59" w:tgtFrame="ChangingDocument" w:history="1">
        <w:r w:rsidRPr="004E56C8">
          <w:rPr>
            <w:rStyle w:val="a5"/>
            <w:szCs w:val="28"/>
          </w:rPr>
          <w:t xml:space="preserve">№ 595 от 16.10.2015 года (НГР </w:t>
        </w:r>
        <w:r w:rsidRPr="004E56C8">
          <w:rPr>
            <w:rStyle w:val="a5"/>
            <w:szCs w:val="28"/>
            <w:lang w:val="en-US"/>
          </w:rPr>
          <w:t>RU</w:t>
        </w:r>
        <w:r w:rsidRPr="004E56C8">
          <w:rPr>
            <w:rStyle w:val="a5"/>
            <w:szCs w:val="28"/>
          </w:rPr>
          <w:t>44000201501003)</w:t>
        </w:r>
      </w:hyperlink>
      <w:r>
        <w:rPr>
          <w:szCs w:val="28"/>
        </w:rPr>
        <w:t>)</w:t>
      </w:r>
    </w:p>
    <w:p w:rsidR="00506323" w:rsidRPr="00C1109E" w:rsidRDefault="00506323" w:rsidP="00506323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подготовка справки из военной профессиональной образовательной организации или военной образовательной организации высшего образования о прохождении обучения в ней родителя ребенка;</w:t>
      </w:r>
    </w:p>
    <w:p w:rsidR="00506323" w:rsidRPr="00C1109E" w:rsidRDefault="00506323" w:rsidP="00506323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подготовка справки с места работы заявителя и членов его семьи обо всех видах имеющихся доходов</w:t>
      </w:r>
      <w:r>
        <w:rPr>
          <w:rFonts w:cs="Arial"/>
        </w:rPr>
        <w:t xml:space="preserve"> </w:t>
      </w:r>
      <w:r w:rsidRPr="00C1109E">
        <w:rPr>
          <w:rFonts w:cs="Arial"/>
        </w:rPr>
        <w:t>за три календарных месяца, предшествующих дате подачи заявления;</w:t>
      </w:r>
    </w:p>
    <w:p w:rsidR="00746857" w:rsidRPr="00506323" w:rsidRDefault="00506323" w:rsidP="00506323">
      <w:pPr>
        <w:pStyle w:val="ConsPlusNormal"/>
        <w:widowControl/>
        <w:tabs>
          <w:tab w:val="left" w:pos="4536"/>
        </w:tabs>
        <w:ind w:firstLine="709"/>
        <w:jc w:val="both"/>
        <w:rPr>
          <w:szCs w:val="24"/>
        </w:rPr>
      </w:pPr>
      <w:r w:rsidRPr="00506323">
        <w:rPr>
          <w:sz w:val="24"/>
          <w:szCs w:val="24"/>
        </w:rPr>
        <w:t xml:space="preserve">подготовка выписки из домовой или </w:t>
      </w:r>
      <w:proofErr w:type="spellStart"/>
      <w:r w:rsidRPr="00506323">
        <w:rPr>
          <w:sz w:val="24"/>
          <w:szCs w:val="24"/>
        </w:rPr>
        <w:t>похозяйственной</w:t>
      </w:r>
      <w:proofErr w:type="spellEnd"/>
      <w:r w:rsidRPr="00506323">
        <w:rPr>
          <w:sz w:val="24"/>
          <w:szCs w:val="24"/>
        </w:rPr>
        <w:t xml:space="preserve"> книги или иного документа (в том числе копии финансового лицевого счета), подтверждающего количество или степень родства граждан, зарегистрированных в жилом помещении </w:t>
      </w:r>
      <w:r w:rsidRPr="00506323">
        <w:rPr>
          <w:sz w:val="24"/>
          <w:szCs w:val="24"/>
        </w:rPr>
        <w:lastRenderedPageBreak/>
        <w:t>(в случаях, когда информация отсутствует в распоряжении органов государственной власти Костромской области, органов местного самоуправления Костромской области).</w:t>
      </w:r>
    </w:p>
    <w:p w:rsidR="00746857" w:rsidRPr="007B7A0B" w:rsidRDefault="00746857" w:rsidP="00506323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t>(</w:t>
      </w:r>
      <w:r w:rsidR="00506323">
        <w:rPr>
          <w:sz w:val="24"/>
          <w:szCs w:val="24"/>
        </w:rPr>
        <w:t>п. 12 в новой</w:t>
      </w:r>
      <w:r w:rsidRPr="007B7A0B">
        <w:rPr>
          <w:sz w:val="24"/>
          <w:szCs w:val="24"/>
        </w:rPr>
        <w:t xml:space="preserve"> редакции приказа департамента социальной защиты населения, опеки и попечительства Костромской области </w:t>
      </w:r>
      <w:hyperlink r:id="rId60" w:tgtFrame="ChangingDocument" w:history="1">
        <w:r w:rsidRPr="007B7A0B">
          <w:rPr>
            <w:rStyle w:val="a5"/>
            <w:sz w:val="24"/>
            <w:szCs w:val="24"/>
          </w:rPr>
          <w:t xml:space="preserve">№ 249 от 21.05.2015 года (НГР </w:t>
        </w:r>
        <w:r w:rsidRPr="007B7A0B">
          <w:rPr>
            <w:rStyle w:val="a5"/>
            <w:sz w:val="24"/>
            <w:szCs w:val="24"/>
            <w:lang w:val="en-US"/>
          </w:rPr>
          <w:t>RU</w:t>
        </w:r>
        <w:r w:rsidRPr="007B7A0B">
          <w:rPr>
            <w:rStyle w:val="a5"/>
            <w:sz w:val="24"/>
            <w:szCs w:val="24"/>
          </w:rPr>
          <w:t>44000201500548)</w:t>
        </w:r>
      </w:hyperlink>
      <w:r w:rsidRPr="007B7A0B">
        <w:rPr>
          <w:sz w:val="24"/>
          <w:szCs w:val="24"/>
        </w:rPr>
        <w:t>)</w:t>
      </w:r>
    </w:p>
    <w:p w:rsidR="00506323" w:rsidRPr="00C1109E" w:rsidRDefault="002D397A" w:rsidP="00506323">
      <w:pPr>
        <w:autoSpaceDE w:val="0"/>
        <w:autoSpaceDN w:val="0"/>
        <w:adjustRightInd w:val="0"/>
        <w:ind w:firstLine="709"/>
        <w:rPr>
          <w:rFonts w:cs="Arial"/>
        </w:rPr>
      </w:pPr>
      <w:r w:rsidRPr="00C10B47">
        <w:rPr>
          <w:rStyle w:val="TimesNewRoman14"/>
          <w:rFonts w:ascii="Arial" w:hAnsi="Arial"/>
          <w:sz w:val="24"/>
        </w:rPr>
        <w:t xml:space="preserve">13. </w:t>
      </w:r>
      <w:r w:rsidR="00506323" w:rsidRPr="00C1109E">
        <w:rPr>
          <w:rFonts w:cs="Arial"/>
        </w:rPr>
        <w:t>Необходимая и обязательная услуга:</w:t>
      </w:r>
    </w:p>
    <w:p w:rsidR="00506323" w:rsidRPr="00C1109E" w:rsidRDefault="00506323" w:rsidP="00506323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подготовка справки об обучении в общеобразовательно</w:t>
      </w:r>
      <w:r w:rsidR="004E56C8">
        <w:rPr>
          <w:rFonts w:cs="Arial"/>
        </w:rPr>
        <w:t>й</w:t>
      </w:r>
      <w:r w:rsidRPr="00C1109E">
        <w:rPr>
          <w:rFonts w:cs="Arial"/>
        </w:rPr>
        <w:t xml:space="preserve"> </w:t>
      </w:r>
      <w:r w:rsidR="004E56C8">
        <w:rPr>
          <w:rFonts w:cs="Arial"/>
        </w:rPr>
        <w:t>организации</w:t>
      </w:r>
      <w:r w:rsidRPr="00C1109E">
        <w:rPr>
          <w:rFonts w:cs="Arial"/>
        </w:rPr>
        <w:t xml:space="preserve"> ребенка старше шестнадцати лет осуществляется общеобразовательной организацией бесплатно;</w:t>
      </w:r>
    </w:p>
    <w:p w:rsidR="004E56C8" w:rsidRDefault="004E56C8" w:rsidP="004E56C8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 xml:space="preserve">(абзац 2 в редакции приказа департамента социальной защиты населения, опеки и попечительства Костромской области </w:t>
      </w:r>
      <w:hyperlink r:id="rId61" w:tgtFrame="ChangingDocument" w:history="1">
        <w:r w:rsidRPr="004E56C8">
          <w:rPr>
            <w:rStyle w:val="a5"/>
            <w:szCs w:val="28"/>
          </w:rPr>
          <w:t xml:space="preserve">№ 595 от 16.10.2015 года (НГР </w:t>
        </w:r>
        <w:r w:rsidRPr="004E56C8">
          <w:rPr>
            <w:rStyle w:val="a5"/>
            <w:szCs w:val="28"/>
            <w:lang w:val="en-US"/>
          </w:rPr>
          <w:t>RU</w:t>
        </w:r>
        <w:r w:rsidRPr="004E56C8">
          <w:rPr>
            <w:rStyle w:val="a5"/>
            <w:szCs w:val="28"/>
          </w:rPr>
          <w:t>44000201501003)</w:t>
        </w:r>
      </w:hyperlink>
      <w:r>
        <w:rPr>
          <w:szCs w:val="28"/>
        </w:rPr>
        <w:t>)</w:t>
      </w:r>
    </w:p>
    <w:p w:rsidR="00506323" w:rsidRPr="00C1109E" w:rsidRDefault="00506323" w:rsidP="00506323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подготовка справки из военной профессиональной образовательной организации или военной образовательной организации высшего образования о прохождении обучения в ней родителя ребенка осуществляется военной профессиональной образовательной организацией или военной образовательной организацией высшего образования бесплатно</w:t>
      </w:r>
      <w:proofErr w:type="gramStart"/>
      <w:r w:rsidRPr="00C1109E">
        <w:rPr>
          <w:rFonts w:cs="Arial"/>
        </w:rPr>
        <w:t xml:space="preserve"> ;</w:t>
      </w:r>
      <w:proofErr w:type="gramEnd"/>
    </w:p>
    <w:p w:rsidR="00506323" w:rsidRPr="00C1109E" w:rsidRDefault="00506323" w:rsidP="00506323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подготовка справки с места работы заявителя и членов его семьи обо всех видах имеющихся доходов</w:t>
      </w:r>
      <w:r>
        <w:rPr>
          <w:rFonts w:cs="Arial"/>
        </w:rPr>
        <w:t xml:space="preserve"> </w:t>
      </w:r>
      <w:r w:rsidRPr="00C1109E">
        <w:rPr>
          <w:rFonts w:cs="Arial"/>
        </w:rPr>
        <w:t>за три календарных месяца, предшествующих дате подачи заявления осуществляется по месту работы заявителя</w:t>
      </w:r>
      <w:r>
        <w:rPr>
          <w:rFonts w:cs="Arial"/>
        </w:rPr>
        <w:t xml:space="preserve"> </w:t>
      </w:r>
      <w:r w:rsidRPr="00C1109E">
        <w:rPr>
          <w:rFonts w:cs="Arial"/>
        </w:rPr>
        <w:t>и членов его семьи бесплатно;</w:t>
      </w:r>
    </w:p>
    <w:p w:rsidR="002D397A" w:rsidRPr="00506323" w:rsidRDefault="00506323" w:rsidP="00506323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 xml:space="preserve">подготовка выписки из домовой или </w:t>
      </w:r>
      <w:proofErr w:type="spellStart"/>
      <w:r w:rsidRPr="00C1109E">
        <w:rPr>
          <w:rFonts w:cs="Arial"/>
        </w:rPr>
        <w:t>похозяйственной</w:t>
      </w:r>
      <w:proofErr w:type="spellEnd"/>
      <w:r w:rsidRPr="00C1109E">
        <w:rPr>
          <w:rFonts w:cs="Arial"/>
        </w:rPr>
        <w:t xml:space="preserve"> книги или иного документа (в том числе копии финансового лицевого счета), подтверждающего количество или степень родства граждан, зарегистрированных в жилом помещении (в случаях, когда информация отсутствует в распоряжении органов государственной власти Костромской области, органов местного самоуправления Костромской области) осуществляется компетентными организациями бесплатно</w:t>
      </w:r>
      <w:r w:rsidRPr="00506323">
        <w:rPr>
          <w:rFonts w:cs="Arial"/>
        </w:rPr>
        <w:t>.</w:t>
      </w:r>
    </w:p>
    <w:p w:rsidR="00506323" w:rsidRPr="007B7A0B" w:rsidRDefault="00506323" w:rsidP="00506323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t>(</w:t>
      </w:r>
      <w:r>
        <w:rPr>
          <w:sz w:val="24"/>
          <w:szCs w:val="24"/>
        </w:rPr>
        <w:t>п. 13 в новой</w:t>
      </w:r>
      <w:r w:rsidRPr="007B7A0B">
        <w:rPr>
          <w:sz w:val="24"/>
          <w:szCs w:val="24"/>
        </w:rPr>
        <w:t xml:space="preserve"> редакции приказа департамента социальной защиты населения, опеки и попечительства Костромской области </w:t>
      </w:r>
      <w:hyperlink r:id="rId62" w:tgtFrame="ChangingDocument" w:history="1">
        <w:r w:rsidRPr="007B7A0B">
          <w:rPr>
            <w:rStyle w:val="a5"/>
            <w:sz w:val="24"/>
            <w:szCs w:val="24"/>
          </w:rPr>
          <w:t xml:space="preserve">№ 249 от 21.05.2015 года (НГР </w:t>
        </w:r>
        <w:r w:rsidRPr="007B7A0B">
          <w:rPr>
            <w:rStyle w:val="a5"/>
            <w:sz w:val="24"/>
            <w:szCs w:val="24"/>
            <w:lang w:val="en-US"/>
          </w:rPr>
          <w:t>RU</w:t>
        </w:r>
        <w:r w:rsidRPr="007B7A0B">
          <w:rPr>
            <w:rStyle w:val="a5"/>
            <w:sz w:val="24"/>
            <w:szCs w:val="24"/>
          </w:rPr>
          <w:t>44000201500548)</w:t>
        </w:r>
      </w:hyperlink>
      <w:r w:rsidRPr="007B7A0B">
        <w:rPr>
          <w:sz w:val="24"/>
          <w:szCs w:val="24"/>
        </w:rPr>
        <w:t>)</w:t>
      </w:r>
    </w:p>
    <w:p w:rsidR="005A1CCA" w:rsidRPr="005A1CCA" w:rsidRDefault="002D397A" w:rsidP="005A1CCA">
      <w:pPr>
        <w:autoSpaceDE w:val="0"/>
        <w:autoSpaceDN w:val="0"/>
        <w:adjustRightInd w:val="0"/>
        <w:ind w:firstLine="709"/>
        <w:rPr>
          <w:rFonts w:cs="Arial"/>
        </w:rPr>
      </w:pPr>
      <w:r w:rsidRPr="005A1CCA">
        <w:rPr>
          <w:rStyle w:val="TimesNewRoman14"/>
          <w:rFonts w:ascii="Arial" w:hAnsi="Arial" w:cs="Arial"/>
          <w:sz w:val="24"/>
        </w:rPr>
        <w:t>14.</w:t>
      </w:r>
      <w:r w:rsidR="005A1CCA" w:rsidRPr="005A1CCA">
        <w:rPr>
          <w:rStyle w:val="TimesNewRoman14"/>
          <w:rFonts w:ascii="Arial" w:hAnsi="Arial" w:cs="Arial"/>
          <w:sz w:val="24"/>
        </w:rPr>
        <w:t xml:space="preserve"> </w:t>
      </w:r>
      <w:r w:rsidR="005A1CCA" w:rsidRPr="005A1CCA">
        <w:rPr>
          <w:rFonts w:cs="Arial"/>
        </w:rPr>
        <w:t xml:space="preserve">При предоставлении государственной услуги: </w:t>
      </w:r>
    </w:p>
    <w:p w:rsidR="005A1CCA" w:rsidRPr="005A1CCA" w:rsidRDefault="005A1CCA" w:rsidP="000C7F35">
      <w:pPr>
        <w:pStyle w:val="ad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5A1CCA">
        <w:rPr>
          <w:rFonts w:ascii="Arial" w:hAnsi="Arial" w:cs="Arial"/>
        </w:rPr>
        <w:t>заявитель взаимодействует:</w:t>
      </w:r>
    </w:p>
    <w:p w:rsidR="005A1CCA" w:rsidRPr="00C1109E" w:rsidRDefault="005A1CCA" w:rsidP="005A1CCA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с общеобразовательн</w:t>
      </w:r>
      <w:r w:rsidR="004E56C8">
        <w:rPr>
          <w:rFonts w:cs="Arial"/>
        </w:rPr>
        <w:t>ой</w:t>
      </w:r>
      <w:r w:rsidRPr="00C1109E">
        <w:rPr>
          <w:rFonts w:cs="Arial"/>
        </w:rPr>
        <w:t xml:space="preserve"> </w:t>
      </w:r>
      <w:r w:rsidR="004E56C8">
        <w:rPr>
          <w:rFonts w:cs="Arial"/>
        </w:rPr>
        <w:t>организацией</w:t>
      </w:r>
      <w:r w:rsidRPr="00C1109E">
        <w:rPr>
          <w:rFonts w:cs="Arial"/>
        </w:rPr>
        <w:t xml:space="preserve"> для получения справки об обучении в общеобразовательно</w:t>
      </w:r>
      <w:r w:rsidR="004E56C8">
        <w:rPr>
          <w:rFonts w:cs="Arial"/>
        </w:rPr>
        <w:t>й</w:t>
      </w:r>
      <w:r w:rsidRPr="00C1109E">
        <w:rPr>
          <w:rFonts w:cs="Arial"/>
        </w:rPr>
        <w:t xml:space="preserve"> </w:t>
      </w:r>
      <w:r w:rsidR="004E56C8">
        <w:rPr>
          <w:rFonts w:cs="Arial"/>
        </w:rPr>
        <w:t>организации</w:t>
      </w:r>
      <w:r w:rsidRPr="00C1109E">
        <w:rPr>
          <w:rFonts w:cs="Arial"/>
        </w:rPr>
        <w:t xml:space="preserve"> ребенка старше шестнадцати лет;</w:t>
      </w:r>
    </w:p>
    <w:p w:rsidR="004E56C8" w:rsidRDefault="004E56C8" w:rsidP="004E56C8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 xml:space="preserve">(абзац 2 в редакции приказа департамента социальной защиты населения, опеки и попечительства Костромской области </w:t>
      </w:r>
      <w:hyperlink r:id="rId63" w:tgtFrame="ChangingDocument" w:history="1">
        <w:r w:rsidRPr="004E56C8">
          <w:rPr>
            <w:rStyle w:val="a5"/>
            <w:szCs w:val="28"/>
          </w:rPr>
          <w:t xml:space="preserve">№ 595 от 16.10.2015 года (НГР </w:t>
        </w:r>
        <w:r w:rsidRPr="004E56C8">
          <w:rPr>
            <w:rStyle w:val="a5"/>
            <w:szCs w:val="28"/>
            <w:lang w:val="en-US"/>
          </w:rPr>
          <w:t>RU</w:t>
        </w:r>
        <w:r w:rsidRPr="004E56C8">
          <w:rPr>
            <w:rStyle w:val="a5"/>
            <w:szCs w:val="28"/>
          </w:rPr>
          <w:t>44000201501003)</w:t>
        </w:r>
      </w:hyperlink>
      <w:r>
        <w:rPr>
          <w:szCs w:val="28"/>
        </w:rPr>
        <w:t>)</w:t>
      </w:r>
    </w:p>
    <w:p w:rsidR="005A1CCA" w:rsidRPr="00C1109E" w:rsidRDefault="005A1CCA" w:rsidP="005A1CCA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с военной профессиональной образовательной организацией или военной образовательной организацией высшего образования для получения справки о прохождении обучения родителя ребенка;</w:t>
      </w:r>
    </w:p>
    <w:p w:rsidR="005A1CCA" w:rsidRPr="00C1109E" w:rsidRDefault="005A1CCA" w:rsidP="005A1CCA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с работодателем заявителя и членов его семьи для получения справки обо всех видах имеющихся доходов за три календарных месяца, предшествующих дате подачи заявления;</w:t>
      </w:r>
    </w:p>
    <w:p w:rsidR="005A1CCA" w:rsidRPr="00C1109E" w:rsidRDefault="005A1CCA" w:rsidP="005A1CCA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 xml:space="preserve">жилищно-эксплуатационными и </w:t>
      </w:r>
      <w:proofErr w:type="spellStart"/>
      <w:r w:rsidRPr="00C1109E">
        <w:rPr>
          <w:rFonts w:cs="Arial"/>
        </w:rPr>
        <w:t>ресурсоснабжающими</w:t>
      </w:r>
      <w:proofErr w:type="spellEnd"/>
      <w:r w:rsidRPr="00C1109E">
        <w:rPr>
          <w:rFonts w:cs="Arial"/>
        </w:rPr>
        <w:t xml:space="preserve"> организациями для получения выписки из домовой или </w:t>
      </w:r>
      <w:proofErr w:type="spellStart"/>
      <w:r w:rsidRPr="00C1109E">
        <w:rPr>
          <w:rFonts w:cs="Arial"/>
        </w:rPr>
        <w:t>похозяйственной</w:t>
      </w:r>
      <w:proofErr w:type="spellEnd"/>
      <w:r w:rsidRPr="00C1109E">
        <w:rPr>
          <w:rFonts w:cs="Arial"/>
        </w:rPr>
        <w:t xml:space="preserve"> книги или иного документа (в том числе копии финансового лицевого счета), подтверждающего количество или степень родства граждан, зарегистрированных в жилом помещении (в случаях, когда информация отсутствует в распоряжении органов государственной власти Костромской области, органов местного самоуправления Костромской области)</w:t>
      </w:r>
    </w:p>
    <w:p w:rsidR="005A1CCA" w:rsidRPr="00C1109E" w:rsidRDefault="005A1CCA" w:rsidP="005A1CCA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2) уполномоченный орган взаимодействует:</w:t>
      </w:r>
    </w:p>
    <w:p w:rsidR="005A1CCA" w:rsidRPr="00C1109E" w:rsidRDefault="005A1CCA" w:rsidP="005A1CCA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с органом записей актов гражданского состояния для получения документов (сведений) о рождении ребенка (детей), об установлении отцовства, о регистрации (расторжении) брака,</w:t>
      </w:r>
      <w:r>
        <w:rPr>
          <w:rFonts w:cs="Arial"/>
        </w:rPr>
        <w:t xml:space="preserve"> </w:t>
      </w:r>
      <w:r w:rsidRPr="00C1109E">
        <w:rPr>
          <w:rFonts w:cs="Arial"/>
        </w:rPr>
        <w:t>о перемене имени, о смерти супруг</w:t>
      </w:r>
      <w:proofErr w:type="gramStart"/>
      <w:r w:rsidRPr="00C1109E">
        <w:rPr>
          <w:rFonts w:cs="Arial"/>
        </w:rPr>
        <w:t>а(</w:t>
      </w:r>
      <w:proofErr w:type="gramEnd"/>
      <w:r w:rsidRPr="00C1109E">
        <w:rPr>
          <w:rFonts w:cs="Arial"/>
        </w:rPr>
        <w:t>и), о факте записи акта гражданского состояния,</w:t>
      </w:r>
      <w:r>
        <w:rPr>
          <w:rFonts w:cs="Arial"/>
        </w:rPr>
        <w:t xml:space="preserve"> </w:t>
      </w:r>
      <w:r w:rsidRPr="00C1109E">
        <w:rPr>
          <w:rFonts w:cs="Arial"/>
        </w:rPr>
        <w:t>справки по форме № 25 на детей одиноких матерей;</w:t>
      </w:r>
    </w:p>
    <w:p w:rsidR="005A1CCA" w:rsidRPr="00C1109E" w:rsidRDefault="005A1CCA" w:rsidP="005A1CCA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lastRenderedPageBreak/>
        <w:t>с органами социальной защиты для получения документов (сведений) о неполучении ежемесячного пособия на ребенка другого родителя, законного представителя в случае проживания его отдельно от ребенка, о сроках прекращения выплаты ежемесячного пособия на ребенка по прежнему месту проживания,</w:t>
      </w:r>
      <w:r>
        <w:rPr>
          <w:rFonts w:cs="Arial"/>
        </w:rPr>
        <w:t xml:space="preserve"> </w:t>
      </w:r>
      <w:r w:rsidRPr="00C1109E">
        <w:rPr>
          <w:rFonts w:cs="Arial"/>
        </w:rPr>
        <w:t xml:space="preserve">о неполучении денежного содержания на ребенка, о получении социальных выплат; </w:t>
      </w:r>
    </w:p>
    <w:p w:rsidR="005A1CCA" w:rsidRPr="00C1109E" w:rsidRDefault="005A1CCA" w:rsidP="005A1CCA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с</w:t>
      </w:r>
      <w:r>
        <w:rPr>
          <w:rFonts w:cs="Arial"/>
        </w:rPr>
        <w:t xml:space="preserve"> </w:t>
      </w:r>
      <w:r w:rsidRPr="00C1109E">
        <w:rPr>
          <w:rFonts w:cs="Arial"/>
        </w:rPr>
        <w:t>Федеральной службой судебных приставов</w:t>
      </w:r>
      <w:r>
        <w:rPr>
          <w:rFonts w:cs="Arial"/>
        </w:rPr>
        <w:t xml:space="preserve"> </w:t>
      </w:r>
      <w:r w:rsidRPr="00C1109E">
        <w:rPr>
          <w:rFonts w:cs="Arial"/>
        </w:rPr>
        <w:t>для получения документов (сведений) о том, что в месячный срок место нахождения разыскиваемого должника не установлено, о размере полученных алиментов;</w:t>
      </w:r>
    </w:p>
    <w:p w:rsidR="005A1CCA" w:rsidRPr="00C1109E" w:rsidRDefault="005A1CCA" w:rsidP="005A1CCA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C1109E">
        <w:rPr>
          <w:rFonts w:cs="Arial"/>
        </w:rPr>
        <w:t>с Федеральной службой исполнения наказаний для получения документов (сведений) о месте нахождения должника (отбывает наказание, находится под арестом, на принудительном лечении, направлен для прохождения судебно-медицинской экспертизы) и об отсутствии у него заработка;</w:t>
      </w:r>
      <w:proofErr w:type="gramEnd"/>
    </w:p>
    <w:p w:rsidR="005A1CCA" w:rsidRPr="00C1109E" w:rsidRDefault="005A1CCA" w:rsidP="005A1CCA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с</w:t>
      </w:r>
      <w:r>
        <w:rPr>
          <w:rFonts w:cs="Arial"/>
        </w:rPr>
        <w:t xml:space="preserve"> </w:t>
      </w:r>
      <w:r w:rsidRPr="00C1109E">
        <w:rPr>
          <w:rFonts w:cs="Arial"/>
        </w:rPr>
        <w:t>Федеральной миграционной службой для получения документов (сведений) о выезде гражданина на постоянное место жительства за пределы Российской Федерации;</w:t>
      </w:r>
    </w:p>
    <w:p w:rsidR="005A1CCA" w:rsidRPr="00C1109E" w:rsidRDefault="005A1CCA" w:rsidP="005A1CCA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с</w:t>
      </w:r>
      <w:r>
        <w:rPr>
          <w:rFonts w:cs="Arial"/>
        </w:rPr>
        <w:t xml:space="preserve"> </w:t>
      </w:r>
      <w:r w:rsidRPr="00C1109E">
        <w:rPr>
          <w:rFonts w:cs="Arial"/>
        </w:rPr>
        <w:t>Министерством юстиции Российской Федерации для получения документов (сведений) о неисполнении решения суда о взыскании алиментов в случае проживания должника в иностранном государстве, с которым у Российской Федерации заключен договор о правовой помощи;</w:t>
      </w:r>
    </w:p>
    <w:p w:rsidR="005A1CCA" w:rsidRPr="00C1109E" w:rsidRDefault="005A1CCA" w:rsidP="005A1CCA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с Министерством обороны Российской Федерации для получения документов (сведений) о прохождении родителем ребенка военной службы;</w:t>
      </w:r>
    </w:p>
    <w:p w:rsidR="005A1CCA" w:rsidRPr="00C1109E" w:rsidRDefault="005A1CCA" w:rsidP="005A1CCA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с Федеральной налоговой службой Российской Федерации для получения</w:t>
      </w:r>
      <w:r>
        <w:rPr>
          <w:rFonts w:cs="Arial"/>
        </w:rPr>
        <w:t xml:space="preserve"> </w:t>
      </w:r>
      <w:r w:rsidRPr="00C1109E">
        <w:rPr>
          <w:rFonts w:cs="Arial"/>
        </w:rPr>
        <w:t>документов (сведений) о доходах лиц, являющихся индивидуальными предпринимателями;</w:t>
      </w:r>
    </w:p>
    <w:p w:rsidR="005A1CCA" w:rsidRPr="00C1109E" w:rsidRDefault="005A1CCA" w:rsidP="005A1CCA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с</w:t>
      </w:r>
      <w:r>
        <w:rPr>
          <w:rFonts w:cs="Arial"/>
        </w:rPr>
        <w:t xml:space="preserve"> </w:t>
      </w:r>
      <w:r w:rsidRPr="00C1109E">
        <w:rPr>
          <w:rFonts w:cs="Arial"/>
        </w:rPr>
        <w:t>Фондом социального страхования Российской Федерации для получения документов (сведений) о регистрации в качестве страхователя на случай временной нетрудоспособности и в связи с материнством, о размере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:rsidR="005A1CCA" w:rsidRPr="00C1109E" w:rsidRDefault="005A1CCA" w:rsidP="005A1CCA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с органами, осуществляющими пенсионное обеспечение, для получения документов (сведений) о размере пенсии заявителя или членов его семьи;</w:t>
      </w:r>
    </w:p>
    <w:p w:rsidR="005A1CCA" w:rsidRPr="00C1109E" w:rsidRDefault="005A1CCA" w:rsidP="005A1CCA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 xml:space="preserve">с департаментом по труду и занятости Костромской области для получения документов (сведений) о получении или </w:t>
      </w:r>
      <w:proofErr w:type="gramStart"/>
      <w:r w:rsidRPr="00C1109E">
        <w:rPr>
          <w:rFonts w:cs="Arial"/>
        </w:rPr>
        <w:t>не получении</w:t>
      </w:r>
      <w:proofErr w:type="gramEnd"/>
      <w:r w:rsidRPr="00C1109E">
        <w:rPr>
          <w:rFonts w:cs="Arial"/>
        </w:rPr>
        <w:t xml:space="preserve"> денежных выплат безработным гражданином;</w:t>
      </w:r>
    </w:p>
    <w:p w:rsidR="005A1CCA" w:rsidRPr="005A1CCA" w:rsidRDefault="005A1CCA" w:rsidP="005A1CC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5A1CCA">
        <w:rPr>
          <w:sz w:val="24"/>
          <w:szCs w:val="24"/>
        </w:rPr>
        <w:t xml:space="preserve">с органами местного самоуправления для получения документов (сведений, содержащихся в реестре </w:t>
      </w:r>
      <w:proofErr w:type="spellStart"/>
      <w:r w:rsidRPr="005A1CCA">
        <w:rPr>
          <w:sz w:val="24"/>
          <w:szCs w:val="24"/>
        </w:rPr>
        <w:t>похозяйственных</w:t>
      </w:r>
      <w:proofErr w:type="spellEnd"/>
      <w:r w:rsidRPr="005A1CCA">
        <w:rPr>
          <w:sz w:val="24"/>
          <w:szCs w:val="24"/>
        </w:rPr>
        <w:t xml:space="preserve"> книг;</w:t>
      </w:r>
    </w:p>
    <w:p w:rsidR="005A1CCA" w:rsidRPr="007B7A0B" w:rsidRDefault="005A1CCA" w:rsidP="005A1CCA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t>(</w:t>
      </w:r>
      <w:r>
        <w:rPr>
          <w:sz w:val="24"/>
          <w:szCs w:val="24"/>
        </w:rPr>
        <w:t>п. 14 в новой</w:t>
      </w:r>
      <w:r w:rsidRPr="007B7A0B">
        <w:rPr>
          <w:sz w:val="24"/>
          <w:szCs w:val="24"/>
        </w:rPr>
        <w:t xml:space="preserve"> редакции приказа департамента социальной защиты населения, опеки и попечительства Костромской области </w:t>
      </w:r>
      <w:hyperlink r:id="rId64" w:tgtFrame="ChangingDocument" w:history="1">
        <w:r w:rsidRPr="007B7A0B">
          <w:rPr>
            <w:rStyle w:val="a5"/>
            <w:sz w:val="24"/>
            <w:szCs w:val="24"/>
          </w:rPr>
          <w:t xml:space="preserve">№ 249 от 21.05.2015 года (НГР </w:t>
        </w:r>
        <w:r w:rsidRPr="007B7A0B">
          <w:rPr>
            <w:rStyle w:val="a5"/>
            <w:sz w:val="24"/>
            <w:szCs w:val="24"/>
            <w:lang w:val="en-US"/>
          </w:rPr>
          <w:t>RU</w:t>
        </w:r>
        <w:r w:rsidRPr="007B7A0B">
          <w:rPr>
            <w:rStyle w:val="a5"/>
            <w:sz w:val="24"/>
            <w:szCs w:val="24"/>
          </w:rPr>
          <w:t>44000201500548)</w:t>
        </w:r>
      </w:hyperlink>
      <w:r w:rsidRPr="007B7A0B">
        <w:rPr>
          <w:sz w:val="24"/>
          <w:szCs w:val="24"/>
        </w:rPr>
        <w:t>)</w:t>
      </w:r>
    </w:p>
    <w:p w:rsidR="004E56C8" w:rsidRPr="004E56C8" w:rsidRDefault="00B0262F" w:rsidP="004E56C8">
      <w:pPr>
        <w:pStyle w:val="ConsPlusNormal"/>
        <w:tabs>
          <w:tab w:val="left" w:pos="4536"/>
        </w:tabs>
        <w:ind w:firstLine="709"/>
        <w:jc w:val="both"/>
        <w:rPr>
          <w:sz w:val="24"/>
          <w:szCs w:val="24"/>
        </w:rPr>
      </w:pPr>
      <w:r w:rsidRPr="00B0262F">
        <w:rPr>
          <w:sz w:val="24"/>
          <w:szCs w:val="24"/>
        </w:rPr>
        <w:t xml:space="preserve">15. </w:t>
      </w:r>
      <w:r w:rsidR="004E56C8" w:rsidRPr="004E56C8">
        <w:rPr>
          <w:sz w:val="24"/>
          <w:szCs w:val="24"/>
        </w:rPr>
        <w:t>В регистрации заявления, полученного от заявителя в форме электронного документа (в случае возможности получения государственной услуги в электронной форме), отказывается в случае, если:</w:t>
      </w:r>
    </w:p>
    <w:p w:rsidR="004E56C8" w:rsidRPr="004E56C8" w:rsidRDefault="004E56C8" w:rsidP="004E56C8">
      <w:pPr>
        <w:pStyle w:val="ConsPlusNormal"/>
        <w:tabs>
          <w:tab w:val="left" w:pos="4536"/>
        </w:tabs>
        <w:ind w:firstLine="709"/>
        <w:jc w:val="both"/>
        <w:rPr>
          <w:sz w:val="24"/>
          <w:szCs w:val="24"/>
        </w:rPr>
      </w:pPr>
      <w:r w:rsidRPr="004E56C8">
        <w:rPr>
          <w:sz w:val="24"/>
          <w:szCs w:val="24"/>
        </w:rPr>
        <w:t>1) если заявление в электронной форме подписано с использованием электронной подписи, не принадлежащей заявителю;</w:t>
      </w:r>
    </w:p>
    <w:p w:rsidR="004E56C8" w:rsidRPr="004E56C8" w:rsidRDefault="004E56C8" w:rsidP="004E56C8">
      <w:pPr>
        <w:pStyle w:val="ConsPlusNormal"/>
        <w:tabs>
          <w:tab w:val="left" w:pos="4536"/>
        </w:tabs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4E56C8">
        <w:rPr>
          <w:sz w:val="24"/>
          <w:szCs w:val="24"/>
        </w:rPr>
        <w:t>если заявление поступило с пустыми полями;</w:t>
      </w:r>
    </w:p>
    <w:p w:rsidR="00B0262F" w:rsidRPr="00B0262F" w:rsidRDefault="004E56C8" w:rsidP="004E56C8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4E56C8">
        <w:rPr>
          <w:sz w:val="24"/>
          <w:szCs w:val="24"/>
        </w:rPr>
        <w:t>3) 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предусмотренному пунктом 10 настоящего административного регламента.</w:t>
      </w:r>
    </w:p>
    <w:p w:rsidR="004E56C8" w:rsidRDefault="00B0262F" w:rsidP="004E56C8">
      <w:pPr>
        <w:tabs>
          <w:tab w:val="left" w:pos="993"/>
        </w:tabs>
        <w:ind w:firstLine="709"/>
        <w:rPr>
          <w:szCs w:val="28"/>
        </w:rPr>
      </w:pPr>
      <w:r w:rsidRPr="007B7A0B">
        <w:t>(</w:t>
      </w:r>
      <w:r>
        <w:t>п. 15 в новой</w:t>
      </w:r>
      <w:r w:rsidRPr="007B7A0B">
        <w:t xml:space="preserve"> </w:t>
      </w:r>
      <w:r w:rsidR="004E56C8">
        <w:rPr>
          <w:szCs w:val="28"/>
        </w:rPr>
        <w:t xml:space="preserve">редакции приказа департамента социальной защиты населения, опеки и попечительства Костромской области </w:t>
      </w:r>
      <w:hyperlink r:id="rId65" w:tgtFrame="ChangingDocument" w:history="1">
        <w:r w:rsidR="004E56C8" w:rsidRPr="004E56C8">
          <w:rPr>
            <w:rStyle w:val="a5"/>
            <w:szCs w:val="28"/>
          </w:rPr>
          <w:t xml:space="preserve">№ 595 от 16.10.2015 года (НГР </w:t>
        </w:r>
        <w:r w:rsidR="004E56C8" w:rsidRPr="004E56C8">
          <w:rPr>
            <w:rStyle w:val="a5"/>
            <w:szCs w:val="28"/>
            <w:lang w:val="en-US"/>
          </w:rPr>
          <w:t>RU</w:t>
        </w:r>
        <w:r w:rsidR="004E56C8" w:rsidRPr="004E56C8">
          <w:rPr>
            <w:rStyle w:val="a5"/>
            <w:szCs w:val="28"/>
          </w:rPr>
          <w:t>44000201501003)</w:t>
        </w:r>
      </w:hyperlink>
      <w:r w:rsidR="004E56C8">
        <w:rPr>
          <w:szCs w:val="28"/>
        </w:rPr>
        <w:t>)</w:t>
      </w:r>
    </w:p>
    <w:p w:rsidR="002D397A" w:rsidRPr="007515A4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7515A4">
        <w:rPr>
          <w:rStyle w:val="TimesNewRoman14"/>
          <w:rFonts w:ascii="Arial" w:hAnsi="Arial"/>
          <w:sz w:val="24"/>
        </w:rPr>
        <w:t>16. Основаниями для отказа в предоставлении государственной услуги является:</w:t>
      </w:r>
    </w:p>
    <w:p w:rsidR="002D397A" w:rsidRPr="007515A4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7515A4">
        <w:rPr>
          <w:rStyle w:val="TimesNewRoman14"/>
          <w:rFonts w:ascii="Arial" w:hAnsi="Arial"/>
          <w:sz w:val="24"/>
        </w:rPr>
        <w:lastRenderedPageBreak/>
        <w:t xml:space="preserve">1) непредставление указанных в </w:t>
      </w:r>
      <w:hyperlink r:id="rId66" w:history="1">
        <w:r w:rsidRPr="007515A4">
          <w:rPr>
            <w:rStyle w:val="TimesNewRoman14"/>
            <w:rFonts w:ascii="Arial" w:hAnsi="Arial"/>
            <w:sz w:val="24"/>
          </w:rPr>
          <w:t xml:space="preserve">пункте </w:t>
        </w:r>
      </w:hyperlink>
      <w:r w:rsidRPr="007515A4">
        <w:rPr>
          <w:rStyle w:val="TimesNewRoman14"/>
          <w:rFonts w:ascii="Arial" w:hAnsi="Arial"/>
          <w:sz w:val="24"/>
        </w:rPr>
        <w:t xml:space="preserve">10 настоящего административного регламента документов, </w:t>
      </w:r>
      <w:r w:rsidR="00150C53">
        <w:rPr>
          <w:rStyle w:val="TimesNewRoman14"/>
          <w:rFonts w:ascii="Arial" w:hAnsi="Arial"/>
          <w:sz w:val="24"/>
        </w:rPr>
        <w:t xml:space="preserve">подлежащих предоставлению заявителем лично, </w:t>
      </w:r>
      <w:r w:rsidRPr="007515A4">
        <w:rPr>
          <w:rStyle w:val="TimesNewRoman14"/>
          <w:rFonts w:ascii="Arial" w:hAnsi="Arial"/>
          <w:sz w:val="24"/>
        </w:rPr>
        <w:t>а также представление недостоверных сведений;</w:t>
      </w:r>
    </w:p>
    <w:p w:rsidR="00150C53" w:rsidRPr="007B7A0B" w:rsidRDefault="00150C53" w:rsidP="00150C53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пп</w:t>
      </w:r>
      <w:proofErr w:type="spellEnd"/>
      <w:r>
        <w:rPr>
          <w:sz w:val="24"/>
          <w:szCs w:val="24"/>
        </w:rPr>
        <w:t xml:space="preserve">. 1 в </w:t>
      </w:r>
      <w:r w:rsidRPr="007B7A0B">
        <w:rPr>
          <w:sz w:val="24"/>
          <w:szCs w:val="24"/>
        </w:rPr>
        <w:t xml:space="preserve">редакции приказа департамента социальной защиты населения, опеки и попечительства Костромской области </w:t>
      </w:r>
      <w:hyperlink r:id="rId67" w:tgtFrame="ChangingDocument" w:history="1">
        <w:r w:rsidRPr="007B7A0B">
          <w:rPr>
            <w:rStyle w:val="a5"/>
            <w:sz w:val="24"/>
            <w:szCs w:val="24"/>
          </w:rPr>
          <w:t xml:space="preserve">№ 249 от 21.05.2015 года (НГР </w:t>
        </w:r>
        <w:r w:rsidRPr="007B7A0B">
          <w:rPr>
            <w:rStyle w:val="a5"/>
            <w:sz w:val="24"/>
            <w:szCs w:val="24"/>
            <w:lang w:val="en-US"/>
          </w:rPr>
          <w:t>RU</w:t>
        </w:r>
        <w:r w:rsidRPr="007B7A0B">
          <w:rPr>
            <w:rStyle w:val="a5"/>
            <w:sz w:val="24"/>
            <w:szCs w:val="24"/>
          </w:rPr>
          <w:t>44000201500548)</w:t>
        </w:r>
      </w:hyperlink>
      <w:r w:rsidRPr="007B7A0B">
        <w:rPr>
          <w:sz w:val="24"/>
          <w:szCs w:val="24"/>
        </w:rPr>
        <w:t>)</w:t>
      </w:r>
    </w:p>
    <w:p w:rsidR="008953AD" w:rsidRPr="00444B30" w:rsidRDefault="008953AD" w:rsidP="008953AD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444B30">
        <w:rPr>
          <w:sz w:val="24"/>
          <w:szCs w:val="24"/>
        </w:rPr>
        <w:t>2) лишение родительских прав либо ограничение в родительских правах;</w:t>
      </w:r>
    </w:p>
    <w:p w:rsidR="008953AD" w:rsidRPr="007B7A0B" w:rsidRDefault="008953AD" w:rsidP="008953AD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7B7A0B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пп</w:t>
      </w:r>
      <w:proofErr w:type="spellEnd"/>
      <w:r>
        <w:rPr>
          <w:sz w:val="24"/>
          <w:szCs w:val="24"/>
        </w:rPr>
        <w:t xml:space="preserve">. 2 в новой </w:t>
      </w:r>
      <w:r w:rsidRPr="007B7A0B">
        <w:rPr>
          <w:sz w:val="24"/>
          <w:szCs w:val="24"/>
        </w:rPr>
        <w:t xml:space="preserve">редакции приказа департамента социальной защиты населения, опеки и попечительства Костромской области </w:t>
      </w:r>
      <w:hyperlink r:id="rId68" w:tgtFrame="ChangingDocument" w:history="1">
        <w:r w:rsidRPr="007B7A0B">
          <w:rPr>
            <w:rStyle w:val="a5"/>
            <w:sz w:val="24"/>
            <w:szCs w:val="24"/>
          </w:rPr>
          <w:t xml:space="preserve">№ 249 от 21.05.2015 года (НГР </w:t>
        </w:r>
        <w:r w:rsidRPr="007B7A0B">
          <w:rPr>
            <w:rStyle w:val="a5"/>
            <w:sz w:val="24"/>
            <w:szCs w:val="24"/>
            <w:lang w:val="en-US"/>
          </w:rPr>
          <w:t>RU</w:t>
        </w:r>
        <w:r w:rsidRPr="007B7A0B">
          <w:rPr>
            <w:rStyle w:val="a5"/>
            <w:sz w:val="24"/>
            <w:szCs w:val="24"/>
          </w:rPr>
          <w:t>44000201500548)</w:t>
        </w:r>
      </w:hyperlink>
      <w:r w:rsidRPr="007B7A0B">
        <w:rPr>
          <w:sz w:val="24"/>
          <w:szCs w:val="24"/>
        </w:rPr>
        <w:t>)</w:t>
      </w:r>
    </w:p>
    <w:p w:rsidR="002D397A" w:rsidRPr="007515A4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7515A4">
        <w:rPr>
          <w:rStyle w:val="TimesNewRoman14"/>
          <w:rFonts w:ascii="Arial" w:hAnsi="Arial"/>
          <w:sz w:val="24"/>
        </w:rPr>
        <w:t>3) нахождение детей на полном государственном обеспечении;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7515A4">
        <w:rPr>
          <w:rStyle w:val="TimesNewRoman14"/>
          <w:rFonts w:ascii="Arial" w:hAnsi="Arial"/>
          <w:sz w:val="24"/>
        </w:rPr>
        <w:t>4) выезд заявителя на постоянное место жительства за пределы Костромской области.</w:t>
      </w:r>
    </w:p>
    <w:p w:rsidR="001D1B48" w:rsidRPr="001D1B48" w:rsidRDefault="001D1B48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1D1B48">
        <w:rPr>
          <w:sz w:val="24"/>
          <w:szCs w:val="24"/>
        </w:rPr>
        <w:t>Основания для приостановления предоставления государственной услуги нормативными правовыми актами не предусмотрены.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(</w:t>
      </w:r>
      <w:r w:rsidR="001D1B48">
        <w:rPr>
          <w:rStyle w:val="TimesNewRoman14"/>
          <w:rFonts w:ascii="Arial" w:hAnsi="Arial"/>
          <w:sz w:val="24"/>
        </w:rPr>
        <w:t xml:space="preserve">абзац дополнен </w:t>
      </w:r>
      <w:r w:rsidR="001D1B48">
        <w:rPr>
          <w:sz w:val="24"/>
          <w:szCs w:val="24"/>
        </w:rPr>
        <w:t>приказом</w:t>
      </w:r>
      <w:r w:rsidRPr="007515A4">
        <w:rPr>
          <w:sz w:val="24"/>
          <w:szCs w:val="24"/>
        </w:rPr>
        <w:t xml:space="preserve"> департамента социальной защиты населения, </w:t>
      </w:r>
      <w:r w:rsidRPr="00CF2753">
        <w:rPr>
          <w:sz w:val="24"/>
          <w:szCs w:val="24"/>
        </w:rPr>
        <w:t xml:space="preserve">опеки и попечительства Костромской области </w:t>
      </w:r>
      <w:hyperlink r:id="rId69" w:tgtFrame="ChangingDocument" w:history="1">
        <w:r w:rsidR="00CF2753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CF2753" w:rsidRPr="00CF2753">
          <w:rPr>
            <w:rStyle w:val="a5"/>
            <w:sz w:val="24"/>
            <w:szCs w:val="24"/>
            <w:lang w:val="en-US"/>
          </w:rPr>
          <w:t>RU</w:t>
        </w:r>
        <w:r w:rsidR="00CF2753" w:rsidRPr="00CF2753">
          <w:rPr>
            <w:rStyle w:val="a5"/>
            <w:sz w:val="24"/>
            <w:szCs w:val="24"/>
          </w:rPr>
          <w:t>44000201500548)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17.  Государственная услуга предоставляется бесплатно.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237371" w:rsidRPr="00C1109E" w:rsidRDefault="00237371" w:rsidP="00237371">
      <w:pPr>
        <w:pStyle w:val="ConsPlusNormal"/>
        <w:ind w:firstLine="709"/>
        <w:jc w:val="both"/>
        <w:rPr>
          <w:sz w:val="24"/>
          <w:szCs w:val="24"/>
        </w:rPr>
      </w:pPr>
      <w:r w:rsidRPr="00AD3132">
        <w:rPr>
          <w:sz w:val="24"/>
          <w:szCs w:val="24"/>
          <w:highlight w:val="yellow"/>
        </w:rPr>
        <w:t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приложение № 1 к настоящему административному регламенту, а также посредством записи с использованием федеральной государственной информационной системы «Единый портал государственных и муниципальных услуг (функций)» и региональной информационной системы «Единый портал Костромской области».</w:t>
      </w:r>
      <w:bookmarkStart w:id="0" w:name="_GoBack"/>
      <w:bookmarkEnd w:id="0"/>
    </w:p>
    <w:p w:rsidR="00CF2753" w:rsidRDefault="00237371" w:rsidP="00CF2753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(</w:t>
      </w:r>
      <w:proofErr w:type="gramStart"/>
      <w:r>
        <w:rPr>
          <w:rStyle w:val="TimesNewRoman14"/>
          <w:rFonts w:ascii="Arial" w:hAnsi="Arial"/>
          <w:sz w:val="24"/>
        </w:rPr>
        <w:t>а</w:t>
      </w:r>
      <w:proofErr w:type="gramEnd"/>
      <w:r>
        <w:rPr>
          <w:rStyle w:val="TimesNewRoman14"/>
          <w:rFonts w:ascii="Arial" w:hAnsi="Arial"/>
          <w:sz w:val="24"/>
        </w:rPr>
        <w:t xml:space="preserve">бзац в новой редакции </w:t>
      </w:r>
      <w:r w:rsidR="00CF2753">
        <w:rPr>
          <w:rStyle w:val="TimesNewRoman14"/>
          <w:rFonts w:ascii="Arial" w:hAnsi="Arial"/>
          <w:sz w:val="24"/>
        </w:rPr>
        <w:t xml:space="preserve">приказа </w:t>
      </w:r>
      <w:r w:rsidR="00CF2753" w:rsidRPr="007515A4">
        <w:rPr>
          <w:sz w:val="24"/>
          <w:szCs w:val="24"/>
        </w:rPr>
        <w:t xml:space="preserve">департамента социальной защиты населения, </w:t>
      </w:r>
      <w:r w:rsidR="00CF2753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70" w:tgtFrame="ChangingDocument" w:history="1">
        <w:r w:rsidR="00CF2753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CF2753" w:rsidRPr="00CF2753">
          <w:rPr>
            <w:rStyle w:val="a5"/>
            <w:sz w:val="24"/>
            <w:szCs w:val="24"/>
            <w:lang w:val="en-US"/>
          </w:rPr>
          <w:t>RU</w:t>
        </w:r>
        <w:r w:rsidR="00CF2753" w:rsidRPr="00CF2753">
          <w:rPr>
            <w:rStyle w:val="a5"/>
            <w:sz w:val="24"/>
            <w:szCs w:val="24"/>
          </w:rPr>
          <w:t>44000201500548)</w:t>
        </w:r>
      </w:hyperlink>
      <w:r w:rsidR="00CF2753">
        <w:rPr>
          <w:rStyle w:val="TimesNewRoman14"/>
          <w:rFonts w:ascii="Arial" w:hAnsi="Arial"/>
          <w:sz w:val="24"/>
        </w:rPr>
        <w:t>)</w:t>
      </w:r>
    </w:p>
    <w:p w:rsidR="00237371" w:rsidRDefault="00237371" w:rsidP="00237371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109E">
        <w:rPr>
          <w:sz w:val="24"/>
          <w:szCs w:val="24"/>
        </w:rPr>
        <w:t xml:space="preserve"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Предварительная запись осуществляется путем внесения информации в Журнал предварительной записи заявителей, который ведется на бумажном или электронном носителях.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 в который следует обратиться. </w:t>
      </w:r>
      <w:proofErr w:type="gramStart"/>
      <w:r w:rsidRPr="00C1109E">
        <w:rPr>
          <w:sz w:val="24"/>
          <w:szCs w:val="24"/>
        </w:rPr>
        <w:t>В случае если заявителем используется возможность предварительной записи на представление документов для получения государственной услуги и (или) для получения</w:t>
      </w:r>
      <w:r>
        <w:rPr>
          <w:sz w:val="24"/>
          <w:szCs w:val="24"/>
        </w:rPr>
        <w:t xml:space="preserve"> </w:t>
      </w:r>
      <w:r w:rsidRPr="00C1109E">
        <w:rPr>
          <w:sz w:val="24"/>
          <w:szCs w:val="24"/>
        </w:rPr>
        <w:t>результата государственной услуги с использованием федеральной государственной информационной системы «Единый портал государственных и муниципальных услуг (функций или региональной информационной системы «Единый портал Костромской области»)» ему направляется уведомление о приближении даты подачи документов и (или) получения результата государственной услуги.»</w:t>
      </w:r>
      <w:proofErr w:type="gramEnd"/>
    </w:p>
    <w:p w:rsidR="00CF2753" w:rsidRDefault="00237371" w:rsidP="00CF2753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(абзац в новой редакции </w:t>
      </w:r>
      <w:r>
        <w:rPr>
          <w:sz w:val="24"/>
          <w:szCs w:val="24"/>
        </w:rPr>
        <w:t>приказа</w:t>
      </w:r>
      <w:r w:rsidRPr="007515A4">
        <w:rPr>
          <w:sz w:val="24"/>
          <w:szCs w:val="24"/>
        </w:rPr>
        <w:t xml:space="preserve"> </w:t>
      </w:r>
      <w:r w:rsidR="00CF2753" w:rsidRPr="007515A4">
        <w:rPr>
          <w:sz w:val="24"/>
          <w:szCs w:val="24"/>
        </w:rPr>
        <w:t xml:space="preserve">департамента социальной защиты населения, </w:t>
      </w:r>
      <w:r w:rsidR="00CF2753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71" w:tgtFrame="ChangingDocument" w:history="1">
        <w:r w:rsidR="00CF2753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CF2753" w:rsidRPr="00CF2753">
          <w:rPr>
            <w:rStyle w:val="a5"/>
            <w:sz w:val="24"/>
            <w:szCs w:val="24"/>
            <w:lang w:val="en-US"/>
          </w:rPr>
          <w:t>RU</w:t>
        </w:r>
        <w:r w:rsidR="00CF2753" w:rsidRPr="00CF2753">
          <w:rPr>
            <w:rStyle w:val="a5"/>
            <w:sz w:val="24"/>
            <w:szCs w:val="24"/>
          </w:rPr>
          <w:t>44000201500548)</w:t>
        </w:r>
      </w:hyperlink>
      <w:r w:rsidR="00CF2753">
        <w:rPr>
          <w:rStyle w:val="TimesNewRoman14"/>
          <w:rFonts w:ascii="Arial" w:hAnsi="Arial"/>
          <w:sz w:val="24"/>
        </w:rPr>
        <w:t>)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19. Максимальный срок ожидания в очереди при получении результата предоставления государственной услуги составляет  </w:t>
      </w:r>
      <w:r>
        <w:rPr>
          <w:rStyle w:val="TimesNewRoman14"/>
          <w:rFonts w:ascii="Arial" w:hAnsi="Arial"/>
          <w:sz w:val="24"/>
        </w:rPr>
        <w:t>15</w:t>
      </w:r>
      <w:r w:rsidRPr="00C10B47">
        <w:rPr>
          <w:rStyle w:val="TimesNewRoman14"/>
          <w:rFonts w:ascii="Arial" w:hAnsi="Arial"/>
          <w:sz w:val="24"/>
        </w:rPr>
        <w:t xml:space="preserve"> минут.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lastRenderedPageBreak/>
        <w:t>(</w:t>
      </w:r>
      <w:proofErr w:type="gramStart"/>
      <w:r>
        <w:rPr>
          <w:rStyle w:val="TimesNewRoman14"/>
          <w:rFonts w:ascii="Arial" w:hAnsi="Arial"/>
          <w:sz w:val="24"/>
        </w:rPr>
        <w:t>в</w:t>
      </w:r>
      <w:proofErr w:type="gramEnd"/>
      <w:r>
        <w:rPr>
          <w:rStyle w:val="TimesNewRoman14"/>
          <w:rFonts w:ascii="Arial" w:hAnsi="Arial"/>
          <w:sz w:val="24"/>
        </w:rPr>
        <w:t xml:space="preserve"> редакции </w:t>
      </w:r>
      <w:r w:rsidRPr="002D397A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72" w:tgtFrame="ChangingDocument" w:history="1">
        <w:r w:rsidRPr="002D397A">
          <w:rPr>
            <w:rStyle w:val="a5"/>
            <w:sz w:val="24"/>
            <w:szCs w:val="24"/>
          </w:rPr>
          <w:t xml:space="preserve">№ 338 от 01.07.2013 года (НГР </w:t>
        </w:r>
        <w:r w:rsidRPr="002D397A">
          <w:rPr>
            <w:rStyle w:val="a5"/>
            <w:sz w:val="24"/>
            <w:szCs w:val="24"/>
            <w:lang w:val="en-US"/>
          </w:rPr>
          <w:t>RU</w:t>
        </w:r>
        <w:r w:rsidRPr="002D397A">
          <w:rPr>
            <w:rStyle w:val="a5"/>
            <w:sz w:val="24"/>
            <w:szCs w:val="24"/>
          </w:rPr>
          <w:t>44000201300539)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20. Срок регистрации заявления заявителя о предоставлении государственной услуги составляет 40 минут.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 xml:space="preserve">21. Помещения, в которых предоставляется государственная </w:t>
      </w:r>
      <w:proofErr w:type="gramStart"/>
      <w:r w:rsidRPr="00C1109E">
        <w:rPr>
          <w:rFonts w:cs="Arial"/>
        </w:rPr>
        <w:t>услуга</w:t>
      </w:r>
      <w:proofErr w:type="gramEnd"/>
      <w:r w:rsidRPr="00C1109E">
        <w:rPr>
          <w:rFonts w:cs="Arial"/>
        </w:rPr>
        <w:t xml:space="preserve"> соответствуют следующим требованиям: 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1) здания, в котором, непосредственно предоставляется государственная услуга, располагаются с учетом транспортной доступности (время пути для граждан от остановок общественного транспорта составляло не более 15 минут пешим ходом),</w:t>
      </w:r>
      <w:r>
        <w:rPr>
          <w:rFonts w:cs="Arial"/>
        </w:rPr>
        <w:t xml:space="preserve"> </w:t>
      </w:r>
      <w:r w:rsidRPr="00C1109E">
        <w:rPr>
          <w:rFonts w:cs="Arial"/>
        </w:rPr>
        <w:t xml:space="preserve">оборудованы отдельными входами для свободного доступа заявителей в помещение. 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 xml:space="preserve"> Прилегающая территория оборудована местами для парковки автотранспортных средств. На стоянке должно быть не менее 5 мест, из них не менее 10 процентов мест (но не менее одного)</w:t>
      </w:r>
      <w:r>
        <w:rPr>
          <w:rFonts w:cs="Arial"/>
        </w:rPr>
        <w:t xml:space="preserve"> </w:t>
      </w:r>
      <w:r w:rsidRPr="00C1109E">
        <w:rPr>
          <w:rFonts w:cs="Arial"/>
        </w:rPr>
        <w:t>для</w:t>
      </w:r>
      <w:r>
        <w:rPr>
          <w:rFonts w:cs="Arial"/>
        </w:rPr>
        <w:t xml:space="preserve"> </w:t>
      </w:r>
      <w:r w:rsidRPr="00C1109E">
        <w:rPr>
          <w:rFonts w:cs="Arial"/>
        </w:rPr>
        <w:t>парковки специальных транспортных средств</w:t>
      </w:r>
      <w:r>
        <w:rPr>
          <w:rFonts w:cs="Arial"/>
        </w:rPr>
        <w:t xml:space="preserve"> </w:t>
      </w:r>
      <w:r w:rsidRPr="00C1109E">
        <w:rPr>
          <w:rFonts w:cs="Arial"/>
        </w:rPr>
        <w:t>лиц с ограниченными возможностями, которые не должны занимать иные транспортные средства. Доступ заявителей к парковочным местам является бесплатным;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4E56C8" w:rsidRPr="004E56C8" w:rsidRDefault="00034992" w:rsidP="004E56C8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 xml:space="preserve">3) </w:t>
      </w:r>
      <w:r w:rsidR="004E56C8" w:rsidRPr="004E56C8">
        <w:rPr>
          <w:rFonts w:cs="Arial"/>
        </w:rPr>
        <w:t>в целях обеспечения доступности государственной услуги инвалидам оказывается помощь в преодолении различных барьеров, мешающих в получении ими государственной услуги наравне с другими лицами.</w:t>
      </w:r>
    </w:p>
    <w:p w:rsidR="004E56C8" w:rsidRPr="004E56C8" w:rsidRDefault="004E56C8" w:rsidP="004E56C8">
      <w:pPr>
        <w:autoSpaceDE w:val="0"/>
        <w:ind w:firstLine="709"/>
        <w:rPr>
          <w:rFonts w:cs="Arial"/>
        </w:rPr>
      </w:pPr>
      <w:r w:rsidRPr="004E56C8">
        <w:rPr>
          <w:rFonts w:cs="Arial"/>
        </w:rPr>
        <w:t>Входы в помещения, в которых предоставляется государственная услуга, оборудуются пандусами, расширенными проходами, позволяющими обеспечить беспрепятственный доступ лиц с ограниченными возможностями передвижения, включая лиц, использующих кресла-коляски.</w:t>
      </w:r>
    </w:p>
    <w:p w:rsidR="004E56C8" w:rsidRDefault="004E56C8" w:rsidP="004E56C8">
      <w:pPr>
        <w:autoSpaceDE w:val="0"/>
        <w:ind w:firstLine="709"/>
        <w:rPr>
          <w:rFonts w:cs="Arial"/>
        </w:rPr>
      </w:pPr>
      <w:r w:rsidRPr="004E56C8">
        <w:rPr>
          <w:rFonts w:cs="Arial"/>
        </w:rPr>
        <w:t xml:space="preserve">В случаях, если существующие помещения невозможно полностью приспособить с учетом потребностей инвалидов, собственники этих помещений до их реконструкции или капитального ремонта должны принимать согласованные с одним из общественных объединений инвалидов  меры для обеспечения доступа инвалидов к месту предоставления государственной услуги либо, когда </w:t>
      </w:r>
      <w:proofErr w:type="gramStart"/>
      <w:r w:rsidRPr="004E56C8">
        <w:rPr>
          <w:rFonts w:cs="Arial"/>
        </w:rPr>
        <w:t>это</w:t>
      </w:r>
      <w:proofErr w:type="gramEnd"/>
      <w:r w:rsidRPr="004E56C8">
        <w:rPr>
          <w:rFonts w:cs="Arial"/>
        </w:rPr>
        <w:t xml:space="preserve"> возможно, обеспечить предоставление государственной  услуги по месту жительства инвалида или в дистанционном режиме; </w:t>
      </w:r>
    </w:p>
    <w:p w:rsidR="004E56C8" w:rsidRDefault="004E56C8" w:rsidP="004E56C8">
      <w:pPr>
        <w:autoSpaceDE w:val="0"/>
        <w:ind w:firstLine="709"/>
        <w:rPr>
          <w:szCs w:val="28"/>
        </w:rPr>
      </w:pPr>
      <w:r w:rsidRPr="007B7A0B">
        <w:t>(</w:t>
      </w:r>
      <w:proofErr w:type="spellStart"/>
      <w:r>
        <w:t>п.п</w:t>
      </w:r>
      <w:proofErr w:type="spellEnd"/>
      <w:r>
        <w:t>. 3 в новой</w:t>
      </w:r>
      <w:r w:rsidRPr="007B7A0B">
        <w:t xml:space="preserve"> </w:t>
      </w:r>
      <w:r>
        <w:rPr>
          <w:szCs w:val="28"/>
        </w:rPr>
        <w:t xml:space="preserve">редакции приказа департамента социальной защиты населения, опеки и попечительства Костромской области </w:t>
      </w:r>
      <w:hyperlink r:id="rId73" w:tgtFrame="ChangingDocument" w:history="1">
        <w:r w:rsidRPr="004E56C8">
          <w:rPr>
            <w:rStyle w:val="a5"/>
            <w:szCs w:val="28"/>
          </w:rPr>
          <w:t xml:space="preserve">№ 595 от 16.10.2015 года (НГР </w:t>
        </w:r>
        <w:r w:rsidRPr="004E56C8">
          <w:rPr>
            <w:rStyle w:val="a5"/>
            <w:szCs w:val="28"/>
            <w:lang w:val="en-US"/>
          </w:rPr>
          <w:t>RU</w:t>
        </w:r>
        <w:r w:rsidRPr="004E56C8">
          <w:rPr>
            <w:rStyle w:val="a5"/>
            <w:szCs w:val="28"/>
          </w:rPr>
          <w:t>44000201501003)</w:t>
        </w:r>
      </w:hyperlink>
      <w:r>
        <w:rPr>
          <w:szCs w:val="28"/>
        </w:rPr>
        <w:t>)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4) места ожидания в очереди на представление или получение документов являются комфортными для граждан, оборудованы стульями (кресельными секциями, скамьями), местами общественного пользования;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5) помещения приема граждан оборудованы информационными табличками с указанием: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номера помещения;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фамилии, имени, отчества и должности специалиста;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технического перерыва (при наличии);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6) прием граждан осуществляется в специально выделенных для этих целей помещениях, включающих в себя места для заполнения документов и информирования граждан;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7) помещения соответствуют установленным санитарно-эпидемиологическим правилам и оборудованы</w:t>
      </w:r>
      <w:r>
        <w:rPr>
          <w:rFonts w:cs="Arial"/>
        </w:rPr>
        <w:t xml:space="preserve"> </w:t>
      </w:r>
      <w:r w:rsidRPr="00C1109E">
        <w:rPr>
          <w:rFonts w:cs="Arial"/>
        </w:rPr>
        <w:t>средствами пожаротушения и оповещения о возникновении чрезвычайной ситуации;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9) на информационных стендах размещается следующая информация: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текст настоящего административного регламента;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lastRenderedPageBreak/>
        <w:t>блок-схема порядка предоставления государственной услуги или описание порядка предоставления государственной услуги, в том числе в электронном виде;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перечень документов, необходимых для получения государственной услуги;</w:t>
      </w:r>
    </w:p>
    <w:p w:rsidR="00034992" w:rsidRPr="00C1109E" w:rsidRDefault="00034992" w:rsidP="0003499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формы документов, необходимых для заполнения заявителем или образцы их заполнения;</w:t>
      </w:r>
    </w:p>
    <w:p w:rsidR="00034992" w:rsidRPr="00034992" w:rsidRDefault="00034992" w:rsidP="00034992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034992">
        <w:rPr>
          <w:sz w:val="24"/>
          <w:szCs w:val="24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4E56C8" w:rsidRDefault="004E56C8" w:rsidP="004E56C8">
      <w:pPr>
        <w:autoSpaceDE w:val="0"/>
        <w:ind w:firstLine="709"/>
      </w:pPr>
      <w:r w:rsidRPr="0077238A">
        <w:rPr>
          <w:szCs w:val="28"/>
        </w:rPr>
        <w:t>Размещаемая на стендах информация должна быть доступна инвалидам и лицам с ограниченными возможностями наравне с другими лицами.</w:t>
      </w:r>
    </w:p>
    <w:p w:rsidR="004E56C8" w:rsidRDefault="004E56C8" w:rsidP="004E56C8">
      <w:pPr>
        <w:autoSpaceDE w:val="0"/>
        <w:ind w:firstLine="709"/>
        <w:rPr>
          <w:szCs w:val="28"/>
        </w:rPr>
      </w:pPr>
      <w:r w:rsidRPr="007B7A0B">
        <w:t>(</w:t>
      </w:r>
      <w:r>
        <w:t>абзац дополнен</w:t>
      </w:r>
      <w:r>
        <w:rPr>
          <w:szCs w:val="28"/>
        </w:rPr>
        <w:t xml:space="preserve"> приказом департамента социальной защиты населения, опеки и попечительства Костромской области </w:t>
      </w:r>
      <w:hyperlink r:id="rId74" w:tgtFrame="ChangingDocument" w:history="1">
        <w:r w:rsidRPr="004E56C8">
          <w:rPr>
            <w:rStyle w:val="a5"/>
            <w:szCs w:val="28"/>
          </w:rPr>
          <w:t xml:space="preserve">№ 595 от 16.10.2015 года (НГР </w:t>
        </w:r>
        <w:r w:rsidRPr="004E56C8">
          <w:rPr>
            <w:rStyle w:val="a5"/>
            <w:szCs w:val="28"/>
            <w:lang w:val="en-US"/>
          </w:rPr>
          <w:t>RU</w:t>
        </w:r>
        <w:r w:rsidRPr="004E56C8">
          <w:rPr>
            <w:rStyle w:val="a5"/>
            <w:szCs w:val="28"/>
          </w:rPr>
          <w:t>44000201501003)</w:t>
        </w:r>
      </w:hyperlink>
      <w:r>
        <w:rPr>
          <w:szCs w:val="28"/>
        </w:rPr>
        <w:t>)</w:t>
      </w:r>
    </w:p>
    <w:p w:rsidR="0019218B" w:rsidRPr="00CF2753" w:rsidRDefault="0019218B" w:rsidP="00CF2753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CF2753">
        <w:rPr>
          <w:sz w:val="24"/>
          <w:szCs w:val="24"/>
        </w:rPr>
        <w:t>22. Показатели доступности и качества предоставления государственной услуги:</w:t>
      </w:r>
    </w:p>
    <w:p w:rsidR="0019218B" w:rsidRPr="00C1109E" w:rsidRDefault="0019218B" w:rsidP="0019218B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 xml:space="preserve">1) количество необходимых и достаточных посещений заявителем филиала уполномоченного органа, МФЦ для получения государственной услуги не должно превышать двух раз. </w:t>
      </w:r>
    </w:p>
    <w:p w:rsidR="0019218B" w:rsidRPr="00C1109E" w:rsidRDefault="0019218B" w:rsidP="0019218B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Время общения с должностными лицами при предоставлении государственной услуги не должно превышать 40 минут.</w:t>
      </w:r>
      <w:r>
        <w:rPr>
          <w:rFonts w:cs="Arial"/>
        </w:rPr>
        <w:t xml:space="preserve"> </w:t>
      </w:r>
    </w:p>
    <w:p w:rsidR="0019218B" w:rsidRPr="00C1109E" w:rsidRDefault="0019218B" w:rsidP="0019218B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 xml:space="preserve"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 </w:t>
      </w:r>
    </w:p>
    <w:p w:rsidR="0019218B" w:rsidRPr="00C1109E" w:rsidRDefault="0019218B" w:rsidP="0019218B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 xml:space="preserve"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 или региональной информационной системы «Единый портал Костромской области»)». </w:t>
      </w:r>
    </w:p>
    <w:p w:rsidR="0019218B" w:rsidRPr="00C1109E" w:rsidRDefault="0019218B" w:rsidP="0019218B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 xml:space="preserve">4) заявителю предоставляется информация о ходе предоставления государственной услуги. </w:t>
      </w:r>
    </w:p>
    <w:p w:rsidR="0019218B" w:rsidRPr="00C1109E" w:rsidRDefault="0019218B" w:rsidP="0019218B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Для получения сведений о ходе процедуры предоставления государственной услуги:</w:t>
      </w:r>
    </w:p>
    <w:p w:rsidR="0019218B" w:rsidRPr="00C1109E" w:rsidRDefault="0019218B" w:rsidP="0019218B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при личном обращении заявителем указывается (называется) дата и регистрационный номер заявления, обозначенный в расписке о приеме документов, полученной от филиала уполномоченного органа, МФЦ</w:t>
      </w:r>
      <w:r>
        <w:rPr>
          <w:rFonts w:cs="Arial"/>
        </w:rPr>
        <w:t xml:space="preserve"> </w:t>
      </w:r>
      <w:r w:rsidRPr="00C1109E">
        <w:rPr>
          <w:rFonts w:cs="Arial"/>
        </w:rPr>
        <w:t>при подаче документов;</w:t>
      </w:r>
    </w:p>
    <w:p w:rsidR="0019218B" w:rsidRPr="0019218B" w:rsidRDefault="0019218B" w:rsidP="0019218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19218B">
        <w:rPr>
          <w:sz w:val="24"/>
          <w:szCs w:val="24"/>
        </w:rPr>
        <w:t>при обращении через федеральную государственную информационную систему «Единый портал государственных и муниципальных услуг (функций или региональную информационную систему «Единый портал Костромской области»)» заявление и документы представляются заявителем по электронным каналам связи. Информирование о предоставлении государственной услуги в данном случае осуществляется путем отправления статусов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</w:t>
      </w:r>
      <w:proofErr w:type="gramStart"/>
      <w:r w:rsidRPr="0019218B">
        <w:rPr>
          <w:sz w:val="24"/>
          <w:szCs w:val="24"/>
        </w:rPr>
        <w:t>.»</w:t>
      </w:r>
      <w:proofErr w:type="gramEnd"/>
    </w:p>
    <w:p w:rsidR="000655BB" w:rsidRDefault="0019218B" w:rsidP="000655B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(п. 22 в новой редакции </w:t>
      </w:r>
      <w:r>
        <w:rPr>
          <w:sz w:val="24"/>
          <w:szCs w:val="24"/>
        </w:rPr>
        <w:t>приказа</w:t>
      </w:r>
      <w:r w:rsidRPr="007515A4">
        <w:rPr>
          <w:sz w:val="24"/>
          <w:szCs w:val="24"/>
        </w:rPr>
        <w:t xml:space="preserve"> </w:t>
      </w:r>
      <w:r w:rsidR="000655BB" w:rsidRPr="007515A4">
        <w:rPr>
          <w:sz w:val="24"/>
          <w:szCs w:val="24"/>
        </w:rPr>
        <w:t xml:space="preserve">департамента социальной защиты населения, </w:t>
      </w:r>
      <w:r w:rsidR="000655BB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75" w:tgtFrame="ChangingDocument" w:history="1">
        <w:r w:rsidR="000655BB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0655BB" w:rsidRPr="00CF2753">
          <w:rPr>
            <w:rStyle w:val="a5"/>
            <w:sz w:val="24"/>
            <w:szCs w:val="24"/>
            <w:lang w:val="en-US"/>
          </w:rPr>
          <w:t>RU</w:t>
        </w:r>
        <w:r w:rsidR="000655BB" w:rsidRPr="00CF2753">
          <w:rPr>
            <w:rStyle w:val="a5"/>
            <w:sz w:val="24"/>
            <w:szCs w:val="24"/>
          </w:rPr>
          <w:t>44000201500548)</w:t>
        </w:r>
      </w:hyperlink>
      <w:r w:rsidR="000655BB">
        <w:rPr>
          <w:rStyle w:val="TimesNewRoman14"/>
          <w:rFonts w:ascii="Arial" w:hAnsi="Arial"/>
          <w:sz w:val="24"/>
        </w:rPr>
        <w:t>)</w:t>
      </w:r>
    </w:p>
    <w:p w:rsidR="0019218B" w:rsidRPr="00C1109E" w:rsidRDefault="0019218B" w:rsidP="0019218B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19218B" w:rsidRPr="00C1109E" w:rsidRDefault="0019218B" w:rsidP="0019218B">
      <w:pPr>
        <w:autoSpaceDE w:val="0"/>
        <w:ind w:firstLine="709"/>
        <w:rPr>
          <w:rFonts w:cs="Arial"/>
        </w:rPr>
      </w:pPr>
      <w:r>
        <w:rPr>
          <w:rFonts w:cs="Arial"/>
        </w:rPr>
        <w:t xml:space="preserve"> </w:t>
      </w:r>
      <w:r w:rsidRPr="00C1109E">
        <w:rPr>
          <w:rFonts w:cs="Arial"/>
        </w:rPr>
        <w:t>информирование и консультирование заявителей по вопросу предоставления государственной услуги;</w:t>
      </w:r>
    </w:p>
    <w:p w:rsidR="0019218B" w:rsidRPr="00C1109E" w:rsidRDefault="0019218B" w:rsidP="0019218B">
      <w:pPr>
        <w:autoSpaceDE w:val="0"/>
        <w:ind w:firstLine="709"/>
        <w:rPr>
          <w:rFonts w:cs="Arial"/>
        </w:rPr>
      </w:pPr>
      <w:r>
        <w:rPr>
          <w:rFonts w:cs="Arial"/>
        </w:rPr>
        <w:t xml:space="preserve"> </w:t>
      </w:r>
      <w:r w:rsidRPr="00C1109E">
        <w:rPr>
          <w:rFonts w:cs="Arial"/>
        </w:rPr>
        <w:t>прием заявления и документов в соответствии с настоящим административным регламентом;</w:t>
      </w:r>
    </w:p>
    <w:p w:rsidR="0019218B" w:rsidRPr="0019218B" w:rsidRDefault="0019218B" w:rsidP="0019218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19218B">
        <w:rPr>
          <w:sz w:val="24"/>
          <w:szCs w:val="24"/>
        </w:rPr>
        <w:lastRenderedPageBreak/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F1472B" w:rsidRDefault="0019218B" w:rsidP="00F1472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(п. 23 в новой редакции </w:t>
      </w:r>
      <w:r>
        <w:rPr>
          <w:sz w:val="24"/>
          <w:szCs w:val="24"/>
        </w:rPr>
        <w:t>приказа</w:t>
      </w:r>
      <w:r w:rsidRPr="007515A4">
        <w:rPr>
          <w:sz w:val="24"/>
          <w:szCs w:val="24"/>
        </w:rPr>
        <w:t xml:space="preserve"> </w:t>
      </w:r>
      <w:r w:rsidR="00F1472B" w:rsidRPr="007515A4">
        <w:rPr>
          <w:sz w:val="24"/>
          <w:szCs w:val="24"/>
        </w:rPr>
        <w:t xml:space="preserve">департамента социальной защиты населения, </w:t>
      </w:r>
      <w:r w:rsidR="00F1472B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76" w:tgtFrame="ChangingDocument" w:history="1">
        <w:r w:rsidR="00F1472B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F1472B" w:rsidRPr="00CF2753">
          <w:rPr>
            <w:rStyle w:val="a5"/>
            <w:sz w:val="24"/>
            <w:szCs w:val="24"/>
            <w:lang w:val="en-US"/>
          </w:rPr>
          <w:t>RU</w:t>
        </w:r>
        <w:r w:rsidR="00F1472B" w:rsidRPr="00CF2753">
          <w:rPr>
            <w:rStyle w:val="a5"/>
            <w:sz w:val="24"/>
            <w:szCs w:val="24"/>
          </w:rPr>
          <w:t>44000201500548)</w:t>
        </w:r>
      </w:hyperlink>
      <w:r w:rsidR="00F1472B">
        <w:rPr>
          <w:rStyle w:val="TimesNewRoman14"/>
          <w:rFonts w:ascii="Arial" w:hAnsi="Arial"/>
          <w:sz w:val="24"/>
        </w:rPr>
        <w:t>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24. Получение заявителем результата предоставления государственной услуги в электронной форме, заверенной электронной цифровой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C10B47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3. Административные процедуры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b/>
          <w:sz w:val="24"/>
        </w:rPr>
      </w:pPr>
      <w:r w:rsidRPr="00C10B47">
        <w:rPr>
          <w:rStyle w:val="TimesNewRoman14"/>
          <w:rFonts w:ascii="Arial" w:hAnsi="Arial" w:cs="Times New Roman"/>
          <w:b/>
          <w:sz w:val="24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19218B" w:rsidRPr="00C1109E" w:rsidRDefault="0019218B" w:rsidP="0019218B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25. Предоставление государственной услуги включает в себя следующие административные процедуры:</w:t>
      </w:r>
    </w:p>
    <w:p w:rsidR="0019218B" w:rsidRPr="00C1109E" w:rsidRDefault="0019218B" w:rsidP="0019218B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 xml:space="preserve">1) приём и регистрация </w:t>
      </w:r>
      <w:proofErr w:type="gramStart"/>
      <w:r w:rsidRPr="00C1109E">
        <w:rPr>
          <w:rFonts w:cs="Arial"/>
        </w:rPr>
        <w:t>документов</w:t>
      </w:r>
      <w:proofErr w:type="gramEnd"/>
      <w:r w:rsidRPr="00C1109E">
        <w:rPr>
          <w:rFonts w:cs="Arial"/>
        </w:rPr>
        <w:t xml:space="preserve"> и их передача в уполномоченный орган;</w:t>
      </w:r>
    </w:p>
    <w:p w:rsidR="0019218B" w:rsidRPr="00C1109E" w:rsidRDefault="0019218B" w:rsidP="0019218B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2) истребование документов, необходимых для предоставления государственной услуги, и находящихся в распоряжении других органов и организаций (в случае ее необходимости);</w:t>
      </w:r>
    </w:p>
    <w:p w:rsidR="0019218B" w:rsidRPr="00C1109E" w:rsidRDefault="0019218B" w:rsidP="0019218B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3) экспертиза документов;</w:t>
      </w:r>
    </w:p>
    <w:p w:rsidR="0019218B" w:rsidRPr="00C1109E" w:rsidRDefault="0019218B" w:rsidP="0019218B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4) принятие решения о предоставлении (отказе в предоставлении) государственной услуги;</w:t>
      </w:r>
    </w:p>
    <w:p w:rsidR="0019218B" w:rsidRPr="00C1109E" w:rsidRDefault="0019218B" w:rsidP="0019218B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 xml:space="preserve">5) выдача документов по результатам предоставления государственной услуги. </w:t>
      </w:r>
    </w:p>
    <w:p w:rsidR="0019218B" w:rsidRPr="0019218B" w:rsidRDefault="0019218B" w:rsidP="0019218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19218B">
        <w:rPr>
          <w:sz w:val="24"/>
          <w:szCs w:val="24"/>
        </w:rPr>
        <w:t>Блок-схема предоставления государственной услуги приведена в приложении № 2 к настоящему административному регламенту.</w:t>
      </w:r>
    </w:p>
    <w:p w:rsidR="001157BF" w:rsidRDefault="0019218B" w:rsidP="001157BF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(п. 25 в новой редакции </w:t>
      </w:r>
      <w:r>
        <w:rPr>
          <w:sz w:val="24"/>
          <w:szCs w:val="24"/>
        </w:rPr>
        <w:t>приказа</w:t>
      </w:r>
      <w:r w:rsidRPr="007515A4">
        <w:rPr>
          <w:sz w:val="24"/>
          <w:szCs w:val="24"/>
        </w:rPr>
        <w:t xml:space="preserve"> </w:t>
      </w:r>
      <w:r w:rsidR="001157BF" w:rsidRPr="007515A4">
        <w:rPr>
          <w:sz w:val="24"/>
          <w:szCs w:val="24"/>
        </w:rPr>
        <w:t xml:space="preserve">департамента социальной защиты населения, </w:t>
      </w:r>
      <w:r w:rsidR="001157BF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77" w:tgtFrame="ChangingDocument" w:history="1">
        <w:r w:rsidR="001157BF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1157BF" w:rsidRPr="00CF2753">
          <w:rPr>
            <w:rStyle w:val="a5"/>
            <w:sz w:val="24"/>
            <w:szCs w:val="24"/>
            <w:lang w:val="en-US"/>
          </w:rPr>
          <w:t>RU</w:t>
        </w:r>
        <w:r w:rsidR="001157BF" w:rsidRPr="00CF2753">
          <w:rPr>
            <w:rStyle w:val="a5"/>
            <w:sz w:val="24"/>
            <w:szCs w:val="24"/>
          </w:rPr>
          <w:t>44000201500548)</w:t>
        </w:r>
      </w:hyperlink>
      <w:r w:rsidR="001157BF">
        <w:rPr>
          <w:rStyle w:val="TimesNewRoman14"/>
          <w:rFonts w:ascii="Arial" w:hAnsi="Arial"/>
          <w:sz w:val="24"/>
        </w:rPr>
        <w:t>)</w:t>
      </w:r>
    </w:p>
    <w:p w:rsidR="005C46B3" w:rsidRPr="005C46B3" w:rsidRDefault="005C46B3" w:rsidP="005C46B3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5C46B3">
        <w:rPr>
          <w:bCs/>
          <w:sz w:val="24"/>
          <w:szCs w:val="24"/>
        </w:rPr>
        <w:t>26. Основанием для начала административной процедуры приема и регистрации документов и их передачи в уполномоченный орган является обращение гражданина в филиал уполномоченного органа или в МФЦ по месту жительства посредством:</w:t>
      </w:r>
    </w:p>
    <w:p w:rsidR="00F967AC" w:rsidRDefault="005C46B3" w:rsidP="00F967AC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(абзац 1 в новой редакции </w:t>
      </w:r>
      <w:r>
        <w:rPr>
          <w:sz w:val="24"/>
          <w:szCs w:val="24"/>
        </w:rPr>
        <w:t>приказа</w:t>
      </w:r>
      <w:r w:rsidRPr="007515A4">
        <w:rPr>
          <w:sz w:val="24"/>
          <w:szCs w:val="24"/>
        </w:rPr>
        <w:t xml:space="preserve"> </w:t>
      </w:r>
      <w:r w:rsidR="00F967AC" w:rsidRPr="007515A4">
        <w:rPr>
          <w:sz w:val="24"/>
          <w:szCs w:val="24"/>
        </w:rPr>
        <w:t xml:space="preserve">департамента социальной защиты населения, </w:t>
      </w:r>
      <w:r w:rsidR="00F967AC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78" w:tgtFrame="ChangingDocument" w:history="1">
        <w:r w:rsidR="00F967AC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F967AC" w:rsidRPr="00CF2753">
          <w:rPr>
            <w:rStyle w:val="a5"/>
            <w:sz w:val="24"/>
            <w:szCs w:val="24"/>
            <w:lang w:val="en-US"/>
          </w:rPr>
          <w:t>RU</w:t>
        </w:r>
        <w:r w:rsidR="00F967AC" w:rsidRPr="00CF2753">
          <w:rPr>
            <w:rStyle w:val="a5"/>
            <w:sz w:val="24"/>
            <w:szCs w:val="24"/>
          </w:rPr>
          <w:t>44000201500548)</w:t>
        </w:r>
      </w:hyperlink>
      <w:r w:rsidR="00F967AC">
        <w:rPr>
          <w:rStyle w:val="TimesNewRoman14"/>
          <w:rFonts w:ascii="Arial" w:hAnsi="Arial"/>
          <w:sz w:val="24"/>
        </w:rPr>
        <w:t>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2) почтового отправления заявления и документов, необходимых для предоставления государственной услуги; </w:t>
      </w:r>
    </w:p>
    <w:p w:rsidR="00CB59ED" w:rsidRPr="00CB59ED" w:rsidRDefault="00CB59ED" w:rsidP="00CB59ED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CB59ED">
        <w:rPr>
          <w:sz w:val="24"/>
          <w:szCs w:val="24"/>
        </w:rPr>
        <w:t>3) направления заявления и документов по информационно-телекоммуникационным сетям общего доступа, включая федеральную государственную информационную систему «Единый портал государственных и муниципальных услуг (функций)» и региональную информационную систему «Единый портал Костромской области» в виде электронных документов, подписанных электронной подписью.</w:t>
      </w:r>
    </w:p>
    <w:p w:rsidR="00777282" w:rsidRDefault="00CB59ED" w:rsidP="00777282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(</w:t>
      </w:r>
      <w:proofErr w:type="spellStart"/>
      <w:r>
        <w:rPr>
          <w:rStyle w:val="TimesNewRoman14"/>
          <w:rFonts w:ascii="Arial" w:hAnsi="Arial"/>
          <w:sz w:val="24"/>
        </w:rPr>
        <w:t>пп</w:t>
      </w:r>
      <w:proofErr w:type="spellEnd"/>
      <w:r>
        <w:rPr>
          <w:rStyle w:val="TimesNewRoman14"/>
          <w:rFonts w:ascii="Arial" w:hAnsi="Arial"/>
          <w:sz w:val="24"/>
        </w:rPr>
        <w:t xml:space="preserve">. 3 в новой редакции </w:t>
      </w:r>
      <w:r>
        <w:rPr>
          <w:sz w:val="24"/>
          <w:szCs w:val="24"/>
        </w:rPr>
        <w:t>приказа</w:t>
      </w:r>
      <w:r w:rsidRPr="007515A4">
        <w:rPr>
          <w:sz w:val="24"/>
          <w:szCs w:val="24"/>
        </w:rPr>
        <w:t xml:space="preserve"> </w:t>
      </w:r>
      <w:r w:rsidR="00777282" w:rsidRPr="007515A4">
        <w:rPr>
          <w:sz w:val="24"/>
          <w:szCs w:val="24"/>
        </w:rPr>
        <w:t xml:space="preserve">департамента социальной защиты населения, </w:t>
      </w:r>
      <w:r w:rsidR="00777282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79" w:tgtFrame="ChangingDocument" w:history="1">
        <w:r w:rsidR="00777282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777282" w:rsidRPr="00CF2753">
          <w:rPr>
            <w:rStyle w:val="a5"/>
            <w:sz w:val="24"/>
            <w:szCs w:val="24"/>
            <w:lang w:val="en-US"/>
          </w:rPr>
          <w:t>RU</w:t>
        </w:r>
        <w:r w:rsidR="00777282" w:rsidRPr="00CF2753">
          <w:rPr>
            <w:rStyle w:val="a5"/>
            <w:sz w:val="24"/>
            <w:szCs w:val="24"/>
          </w:rPr>
          <w:t>44000201500548)</w:t>
        </w:r>
      </w:hyperlink>
      <w:r w:rsidR="00777282">
        <w:rPr>
          <w:rStyle w:val="TimesNewRoman14"/>
          <w:rFonts w:ascii="Arial" w:hAnsi="Arial"/>
          <w:sz w:val="24"/>
        </w:rPr>
        <w:t>)</w:t>
      </w:r>
    </w:p>
    <w:p w:rsidR="00777282" w:rsidRDefault="002D397A" w:rsidP="00777282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27. </w:t>
      </w:r>
      <w:r w:rsidR="00695591">
        <w:rPr>
          <w:rStyle w:val="TimesNewRoman14"/>
          <w:rFonts w:ascii="Arial" w:hAnsi="Arial"/>
          <w:sz w:val="24"/>
        </w:rPr>
        <w:t xml:space="preserve">утратил силу </w:t>
      </w:r>
      <w:r w:rsidR="00695591">
        <w:rPr>
          <w:sz w:val="24"/>
          <w:szCs w:val="24"/>
        </w:rPr>
        <w:t>приказом</w:t>
      </w:r>
      <w:r w:rsidR="00695591" w:rsidRPr="007515A4">
        <w:rPr>
          <w:sz w:val="24"/>
          <w:szCs w:val="24"/>
        </w:rPr>
        <w:t xml:space="preserve"> </w:t>
      </w:r>
      <w:r w:rsidR="00777282" w:rsidRPr="007515A4">
        <w:rPr>
          <w:sz w:val="24"/>
          <w:szCs w:val="24"/>
        </w:rPr>
        <w:t xml:space="preserve">департамента социальной защиты населения, </w:t>
      </w:r>
      <w:r w:rsidR="00777282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80" w:tgtFrame="ChangingDocument" w:history="1">
        <w:r w:rsidR="00777282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777282" w:rsidRPr="00CF2753">
          <w:rPr>
            <w:rStyle w:val="a5"/>
            <w:sz w:val="24"/>
            <w:szCs w:val="24"/>
            <w:lang w:val="en-US"/>
          </w:rPr>
          <w:t>RU</w:t>
        </w:r>
        <w:r w:rsidR="00777282" w:rsidRPr="00CF2753">
          <w:rPr>
            <w:rStyle w:val="a5"/>
            <w:sz w:val="24"/>
            <w:szCs w:val="24"/>
          </w:rPr>
          <w:t>44000201500548)</w:t>
        </w:r>
      </w:hyperlink>
      <w:r w:rsidR="00777282">
        <w:rPr>
          <w:rStyle w:val="TimesNewRoman14"/>
          <w:rFonts w:ascii="Arial" w:hAnsi="Arial"/>
          <w:sz w:val="24"/>
        </w:rPr>
        <w:t>.</w:t>
      </w:r>
    </w:p>
    <w:p w:rsidR="00695591" w:rsidRDefault="002D397A" w:rsidP="00777282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28. </w:t>
      </w:r>
      <w:r w:rsidR="00695591">
        <w:rPr>
          <w:rStyle w:val="TimesNewRoman14"/>
          <w:rFonts w:ascii="Arial" w:hAnsi="Arial"/>
          <w:sz w:val="24"/>
        </w:rPr>
        <w:t xml:space="preserve">утратил силу </w:t>
      </w:r>
      <w:r w:rsidR="00695591">
        <w:rPr>
          <w:sz w:val="24"/>
          <w:szCs w:val="24"/>
        </w:rPr>
        <w:t>приказом</w:t>
      </w:r>
      <w:r w:rsidR="00695591" w:rsidRPr="007515A4">
        <w:rPr>
          <w:sz w:val="24"/>
          <w:szCs w:val="24"/>
        </w:rPr>
        <w:t xml:space="preserve"> </w:t>
      </w:r>
      <w:r w:rsidR="00777282" w:rsidRPr="007515A4">
        <w:rPr>
          <w:sz w:val="24"/>
          <w:szCs w:val="24"/>
        </w:rPr>
        <w:t xml:space="preserve">департамента социальной защиты населения, </w:t>
      </w:r>
      <w:r w:rsidR="00777282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81" w:tgtFrame="ChangingDocument" w:history="1">
        <w:r w:rsidR="00777282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777282" w:rsidRPr="00CF2753">
          <w:rPr>
            <w:rStyle w:val="a5"/>
            <w:sz w:val="24"/>
            <w:szCs w:val="24"/>
            <w:lang w:val="en-US"/>
          </w:rPr>
          <w:t>RU</w:t>
        </w:r>
        <w:r w:rsidR="00777282" w:rsidRPr="00CF2753">
          <w:rPr>
            <w:rStyle w:val="a5"/>
            <w:sz w:val="24"/>
            <w:szCs w:val="24"/>
          </w:rPr>
          <w:t>44000201500548)</w:t>
        </w:r>
      </w:hyperlink>
      <w:r w:rsidR="00695591">
        <w:rPr>
          <w:rStyle w:val="TimesNewRoman14"/>
          <w:rFonts w:ascii="Arial" w:hAnsi="Arial"/>
          <w:sz w:val="24"/>
        </w:rPr>
        <w:t>.</w:t>
      </w:r>
    </w:p>
    <w:p w:rsidR="00BE635D" w:rsidRPr="00C1109E" w:rsidRDefault="00BE635D" w:rsidP="00BE635D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lastRenderedPageBreak/>
        <w:t>29. Специалист филиала уполномоченного органа, МФЦ,</w:t>
      </w:r>
      <w:r>
        <w:rPr>
          <w:rFonts w:cs="Arial"/>
        </w:rPr>
        <w:t xml:space="preserve"> </w:t>
      </w:r>
      <w:r w:rsidRPr="00C1109E">
        <w:rPr>
          <w:rFonts w:cs="Arial"/>
        </w:rPr>
        <w:t>ответственный за прием и регистрацию документов:</w:t>
      </w:r>
    </w:p>
    <w:p w:rsidR="00BE635D" w:rsidRPr="00C1109E" w:rsidRDefault="00BE635D" w:rsidP="00BE635D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1) устанавливает предмет обращения заявителя;</w:t>
      </w:r>
    </w:p>
    <w:p w:rsidR="00BE635D" w:rsidRPr="00C1109E" w:rsidRDefault="00BE635D" w:rsidP="00BE635D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2) производит копирование документов (если заявителем не представлены копии документов, необходимых для предоставления государственной услуги), удостоверяя копии представленных документов на основании их оригиналов личной подписью;</w:t>
      </w:r>
    </w:p>
    <w:p w:rsidR="00BE635D" w:rsidRPr="00C1109E" w:rsidRDefault="00BE635D" w:rsidP="00BE635D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3)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заявителю;</w:t>
      </w:r>
    </w:p>
    <w:p w:rsidR="00BE635D" w:rsidRPr="00C1109E" w:rsidRDefault="00BE635D" w:rsidP="00BE635D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4) регистрирует поступление заявления в журнале регистрации заявлений согласно приложению № 5 к настоящему административному регламенту;</w:t>
      </w:r>
    </w:p>
    <w:p w:rsidR="00BE635D" w:rsidRPr="00C1109E" w:rsidRDefault="00BE635D" w:rsidP="00BE635D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5) оформляет расписку о приеме документов по форме согласно приложению № 6 к настоящему административному регламенту и передает</w:t>
      </w:r>
      <w:r>
        <w:rPr>
          <w:rFonts w:cs="Arial"/>
        </w:rPr>
        <w:t xml:space="preserve"> </w:t>
      </w:r>
      <w:r w:rsidRPr="00C1109E">
        <w:rPr>
          <w:rFonts w:cs="Arial"/>
        </w:rPr>
        <w:t>(направляет)</w:t>
      </w:r>
      <w:r>
        <w:rPr>
          <w:rFonts w:cs="Arial"/>
        </w:rPr>
        <w:t xml:space="preserve"> </w:t>
      </w:r>
      <w:r w:rsidRPr="00C1109E">
        <w:rPr>
          <w:rFonts w:cs="Arial"/>
        </w:rPr>
        <w:t>её заявителю (представителю заявителя);</w:t>
      </w:r>
    </w:p>
    <w:p w:rsidR="00BE635D" w:rsidRPr="00C1109E" w:rsidRDefault="00BE635D" w:rsidP="00BE635D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6) информирует заявителя о сроках и способах получения государственной услуги;</w:t>
      </w:r>
    </w:p>
    <w:p w:rsidR="00BE635D" w:rsidRPr="00C1109E" w:rsidRDefault="00BE635D" w:rsidP="00BE635D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7) составляет опись документов, содержащихся в комплекте документов заявителя, и подшивает ее к комплекту документов заявителя;</w:t>
      </w:r>
    </w:p>
    <w:p w:rsidR="00BE635D" w:rsidRPr="00C1109E" w:rsidRDefault="00BE635D" w:rsidP="00BE635D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8) составляет акт приема-передачи комплектов документов заявителей в уполномоченный орган;</w:t>
      </w:r>
    </w:p>
    <w:p w:rsidR="00BE635D" w:rsidRPr="00C1109E" w:rsidRDefault="00BE635D" w:rsidP="00BE635D">
      <w:pPr>
        <w:ind w:firstLine="709"/>
        <w:rPr>
          <w:rFonts w:cs="Arial"/>
        </w:rPr>
      </w:pPr>
      <w:r w:rsidRPr="00C1109E">
        <w:rPr>
          <w:rFonts w:cs="Arial"/>
        </w:rPr>
        <w:t>9) передает комплекты документов заявителей</w:t>
      </w:r>
      <w:r>
        <w:rPr>
          <w:rFonts w:cs="Arial"/>
        </w:rPr>
        <w:t xml:space="preserve"> </w:t>
      </w:r>
      <w:r w:rsidRPr="00C1109E">
        <w:rPr>
          <w:rFonts w:cs="Arial"/>
        </w:rPr>
        <w:t>в установленном порядке в уполномоченный орган.</w:t>
      </w:r>
    </w:p>
    <w:p w:rsidR="00EA2F38" w:rsidRDefault="00BE635D" w:rsidP="00EA2F38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(п. 29 в новой редакции </w:t>
      </w:r>
      <w:r>
        <w:rPr>
          <w:sz w:val="24"/>
          <w:szCs w:val="24"/>
        </w:rPr>
        <w:t>приказа</w:t>
      </w:r>
      <w:r w:rsidRPr="007515A4">
        <w:rPr>
          <w:sz w:val="24"/>
          <w:szCs w:val="24"/>
        </w:rPr>
        <w:t xml:space="preserve"> </w:t>
      </w:r>
      <w:r w:rsidR="00EA2F38" w:rsidRPr="007515A4">
        <w:rPr>
          <w:sz w:val="24"/>
          <w:szCs w:val="24"/>
        </w:rPr>
        <w:t xml:space="preserve">департамента социальной защиты населения, </w:t>
      </w:r>
      <w:r w:rsidR="00EA2F38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82" w:tgtFrame="ChangingDocument" w:history="1">
        <w:r w:rsidR="00EA2F38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EA2F38" w:rsidRPr="00CF2753">
          <w:rPr>
            <w:rStyle w:val="a5"/>
            <w:sz w:val="24"/>
            <w:szCs w:val="24"/>
            <w:lang w:val="en-US"/>
          </w:rPr>
          <w:t>RU</w:t>
        </w:r>
        <w:r w:rsidR="00EA2F38" w:rsidRPr="00CF2753">
          <w:rPr>
            <w:rStyle w:val="a5"/>
            <w:sz w:val="24"/>
            <w:szCs w:val="24"/>
          </w:rPr>
          <w:t>44000201500548)</w:t>
        </w:r>
      </w:hyperlink>
      <w:r w:rsidR="00EA2F38">
        <w:rPr>
          <w:rStyle w:val="TimesNewRoman14"/>
          <w:rFonts w:ascii="Arial" w:hAnsi="Arial"/>
          <w:sz w:val="24"/>
        </w:rPr>
        <w:t>)</w:t>
      </w:r>
    </w:p>
    <w:p w:rsidR="00DE5A84" w:rsidRPr="00EA2F38" w:rsidRDefault="00DE5A84" w:rsidP="00EA2F38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EA2F38">
        <w:rPr>
          <w:sz w:val="24"/>
          <w:szCs w:val="24"/>
        </w:rPr>
        <w:t>29.1. Особенности приема запроса и документов (сведений) полученных от заявителя в форме электронного документа.</w:t>
      </w:r>
    </w:p>
    <w:p w:rsidR="00DE5A84" w:rsidRPr="006D1BBC" w:rsidRDefault="00DE5A84" w:rsidP="00DE5A84">
      <w:pPr>
        <w:pStyle w:val="ac"/>
        <w:spacing w:after="0"/>
        <w:ind w:left="0" w:firstLine="709"/>
        <w:rPr>
          <w:rFonts w:ascii="Arial" w:hAnsi="Arial" w:cs="Arial"/>
        </w:rPr>
      </w:pPr>
      <w:r w:rsidRPr="006D1BBC">
        <w:rPr>
          <w:rFonts w:ascii="Arial" w:hAnsi="Arial" w:cs="Arial"/>
        </w:rPr>
        <w:t xml:space="preserve">1) в случае возможности получения государственной услуги в электронной форме заявитель формирует заявление посредством заполнения электронной формы в федеральной государственной информационной системе «Единый портал государственных и муниципальных услуг (функций)» или региональной информационной системе «Единый портал Костромской области». В случае если предусмотрена личная идентификация гражданина, то запрос и прилагаемые документы должны быть подписаны электронной подписью заявителя. </w:t>
      </w:r>
    </w:p>
    <w:p w:rsidR="00DE5A84" w:rsidRPr="00C1109E" w:rsidRDefault="00DE5A84" w:rsidP="00DE5A84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C1109E">
        <w:rPr>
          <w:rFonts w:cs="Arial"/>
        </w:rPr>
        <w:t xml:space="preserve">2) При поступлении </w:t>
      </w:r>
      <w:r w:rsidRPr="00C1109E">
        <w:rPr>
          <w:rFonts w:cs="Arial"/>
          <w:iCs/>
        </w:rPr>
        <w:t>заявления</w:t>
      </w:r>
      <w:r w:rsidRPr="00C1109E">
        <w:rPr>
          <w:rFonts w:cs="Arial"/>
        </w:rPr>
        <w:t xml:space="preserve"> в электронной форме через федеральную государственную информационную систему «Единый портал государственных и муниципальных услуг (функций)»</w:t>
      </w:r>
      <w:r>
        <w:rPr>
          <w:rFonts w:cs="Arial"/>
        </w:rPr>
        <w:t xml:space="preserve"> </w:t>
      </w:r>
      <w:r w:rsidRPr="00C1109E">
        <w:rPr>
          <w:rFonts w:cs="Arial"/>
        </w:rPr>
        <w:t>или</w:t>
      </w:r>
      <w:r>
        <w:rPr>
          <w:rFonts w:cs="Arial"/>
        </w:rPr>
        <w:t xml:space="preserve"> </w:t>
      </w:r>
      <w:r w:rsidRPr="00C1109E">
        <w:rPr>
          <w:rFonts w:cs="Arial"/>
        </w:rPr>
        <w:t xml:space="preserve">региональную информационную систему «Единый портал Костромской области» </w:t>
      </w:r>
      <w:r w:rsidRPr="00C1109E">
        <w:rPr>
          <w:rFonts w:cs="Arial"/>
          <w:iCs/>
        </w:rPr>
        <w:t xml:space="preserve">специалист, ответственный за прием и регистрацию документов осуществляет </w:t>
      </w:r>
      <w:r w:rsidRPr="00C1109E">
        <w:rPr>
          <w:rFonts w:cs="Arial"/>
        </w:rPr>
        <w:t xml:space="preserve">прием </w:t>
      </w:r>
      <w:r w:rsidRPr="00C1109E">
        <w:rPr>
          <w:rFonts w:cs="Arial"/>
          <w:iCs/>
        </w:rPr>
        <w:t>заявления</w:t>
      </w:r>
      <w:r w:rsidRPr="00C1109E">
        <w:rPr>
          <w:rFonts w:cs="Arial"/>
        </w:rPr>
        <w:t xml:space="preserve"> и документов (сведений) с учетом следующих особенностей:</w:t>
      </w:r>
    </w:p>
    <w:p w:rsidR="00DE5A84" w:rsidRPr="00C1109E" w:rsidRDefault="00DE5A84" w:rsidP="00DE5A84">
      <w:pPr>
        <w:numPr>
          <w:ilvl w:val="1"/>
          <w:numId w:val="6"/>
        </w:numPr>
        <w:tabs>
          <w:tab w:val="num" w:pos="0"/>
          <w:tab w:val="left" w:pos="426"/>
        </w:tabs>
        <w:ind w:left="0" w:firstLine="709"/>
        <w:rPr>
          <w:rFonts w:cs="Arial"/>
        </w:rPr>
      </w:pPr>
      <w:r w:rsidRPr="00C1109E">
        <w:rPr>
          <w:rFonts w:cs="Arial"/>
        </w:rPr>
        <w:t xml:space="preserve">оформляет </w:t>
      </w:r>
      <w:r w:rsidRPr="00C1109E">
        <w:rPr>
          <w:rFonts w:cs="Arial"/>
          <w:iCs/>
        </w:rPr>
        <w:t>заявление</w:t>
      </w:r>
      <w:r w:rsidRPr="00C1109E">
        <w:rPr>
          <w:rFonts w:cs="Arial"/>
        </w:rPr>
        <w:t xml:space="preserve"> и электронные образы полученных от заявителя документов (сведений) на бумажных носителях, заверяет их надписью «копия верна», датой,</w:t>
      </w:r>
      <w:r>
        <w:rPr>
          <w:rFonts w:cs="Arial"/>
        </w:rPr>
        <w:t xml:space="preserve"> </w:t>
      </w:r>
      <w:r w:rsidRPr="00C1109E">
        <w:rPr>
          <w:rFonts w:cs="Arial"/>
        </w:rPr>
        <w:t>подписью и печатью;</w:t>
      </w:r>
    </w:p>
    <w:p w:rsidR="00DE5A84" w:rsidRPr="00C1109E" w:rsidRDefault="00DE5A84" w:rsidP="00DE5A84">
      <w:pPr>
        <w:numPr>
          <w:ilvl w:val="1"/>
          <w:numId w:val="6"/>
        </w:numPr>
        <w:tabs>
          <w:tab w:val="num" w:pos="0"/>
          <w:tab w:val="left" w:pos="426"/>
        </w:tabs>
        <w:ind w:left="0" w:firstLine="709"/>
        <w:rPr>
          <w:rFonts w:cs="Arial"/>
        </w:rPr>
      </w:pPr>
      <w:r w:rsidRPr="00C1109E">
        <w:rPr>
          <w:rFonts w:cs="Arial"/>
        </w:rPr>
        <w:t xml:space="preserve">регистрирует </w:t>
      </w:r>
      <w:r w:rsidRPr="00C1109E">
        <w:rPr>
          <w:rFonts w:cs="Arial"/>
          <w:iCs/>
        </w:rPr>
        <w:t>заявление</w:t>
      </w:r>
      <w:r w:rsidRPr="00C1109E">
        <w:rPr>
          <w:rFonts w:cs="Arial"/>
        </w:rPr>
        <w:t xml:space="preserve"> в журнале регистрации заявлений.</w:t>
      </w:r>
      <w:r w:rsidRPr="00C1109E">
        <w:rPr>
          <w:rFonts w:cs="Arial"/>
          <w:b/>
          <w:bCs/>
        </w:rPr>
        <w:t xml:space="preserve"> </w:t>
      </w:r>
      <w:r w:rsidRPr="00C1109E">
        <w:rPr>
          <w:rFonts w:cs="Arial"/>
        </w:rPr>
        <w:t xml:space="preserve">Регистрация </w:t>
      </w:r>
      <w:r w:rsidRPr="00C1109E">
        <w:rPr>
          <w:rFonts w:cs="Arial"/>
          <w:iCs/>
        </w:rPr>
        <w:t>заявления</w:t>
      </w:r>
      <w:r w:rsidRPr="00C1109E">
        <w:rPr>
          <w:rFonts w:cs="Arial"/>
        </w:rPr>
        <w:t>, сформированного и отправленного через федеральную государственную информационную систему «Единый портал государственных и муниципальных услуг (функций)» или региональную информационную систему «Единый портал Костромской области» в выходные дни, праздничные дни, после окончания рабочего дня согласно графику работы производится в следующий рабочий день;</w:t>
      </w:r>
    </w:p>
    <w:p w:rsidR="00DE5A84" w:rsidRPr="00C1109E" w:rsidRDefault="00DE5A84" w:rsidP="00DE5A84">
      <w:pPr>
        <w:widowControl w:val="0"/>
        <w:numPr>
          <w:ilvl w:val="1"/>
          <w:numId w:val="6"/>
        </w:numPr>
        <w:autoSpaceDE w:val="0"/>
        <w:autoSpaceDN w:val="0"/>
        <w:adjustRightInd w:val="0"/>
        <w:ind w:left="0" w:firstLine="709"/>
        <w:rPr>
          <w:rFonts w:cs="Arial"/>
          <w:iCs/>
        </w:rPr>
      </w:pPr>
      <w:r w:rsidRPr="00C1109E">
        <w:rPr>
          <w:rFonts w:cs="Arial"/>
        </w:rPr>
        <w:t xml:space="preserve">отказывает в регистрации </w:t>
      </w:r>
      <w:r w:rsidRPr="00C1109E">
        <w:rPr>
          <w:rFonts w:cs="Arial"/>
          <w:iCs/>
        </w:rPr>
        <w:t xml:space="preserve">заявления в случаях: </w:t>
      </w:r>
    </w:p>
    <w:p w:rsidR="00DE5A84" w:rsidRPr="00C1109E" w:rsidRDefault="00DE5A84" w:rsidP="00DE5A84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если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форме);</w:t>
      </w:r>
    </w:p>
    <w:p w:rsidR="00DE5A84" w:rsidRPr="00C1109E" w:rsidRDefault="00DE5A84" w:rsidP="00DE5A84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если заявление поступило с пустыми полями</w:t>
      </w:r>
    </w:p>
    <w:p w:rsidR="00DE5A84" w:rsidRPr="00C1109E" w:rsidRDefault="00DE5A84" w:rsidP="00DE5A84">
      <w:pPr>
        <w:widowControl w:val="0"/>
        <w:autoSpaceDE w:val="0"/>
        <w:autoSpaceDN w:val="0"/>
        <w:adjustRightInd w:val="0"/>
        <w:ind w:firstLine="709"/>
        <w:rPr>
          <w:rFonts w:cs="Arial"/>
          <w:iCs/>
        </w:rPr>
      </w:pPr>
      <w:r w:rsidRPr="00C1109E">
        <w:rPr>
          <w:rFonts w:cs="Arial"/>
        </w:rPr>
        <w:lastRenderedPageBreak/>
        <w:t xml:space="preserve">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</w:t>
      </w:r>
      <w:r w:rsidRPr="00C1109E">
        <w:rPr>
          <w:rFonts w:cs="Arial"/>
          <w:iCs/>
        </w:rPr>
        <w:t>предусмотренному пунктом 10 настоящего административного регламента.</w:t>
      </w:r>
    </w:p>
    <w:p w:rsidR="00DE5A84" w:rsidRPr="00C1109E" w:rsidRDefault="00DE5A84" w:rsidP="00DE5A84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 xml:space="preserve">4) уведомляет заявителя путем направления электронной расписки в получении </w:t>
      </w:r>
      <w:r w:rsidRPr="00C1109E">
        <w:rPr>
          <w:rFonts w:cs="Arial"/>
          <w:iCs/>
        </w:rPr>
        <w:t>заявления</w:t>
      </w:r>
      <w:r w:rsidRPr="00C1109E">
        <w:rPr>
          <w:rFonts w:cs="Arial"/>
        </w:rPr>
        <w:t xml:space="preserve"> и документов</w:t>
      </w:r>
      <w:r>
        <w:rPr>
          <w:rFonts w:cs="Arial"/>
        </w:rPr>
        <w:t xml:space="preserve"> </w:t>
      </w:r>
      <w:r w:rsidRPr="00C1109E">
        <w:rPr>
          <w:rFonts w:cs="Arial"/>
        </w:rPr>
        <w:t>в форме электронного документа, подписанного электронной подписью уполномоченного лица (далее - электронная расписка). В электронной расписке указываются входящий регистрационный номер заявления, дата получения заявления и перечень представленных заявителем документов в электронном виде. Электронная расписка выдается посредством отправки соответствующего статуса услуги;</w:t>
      </w:r>
    </w:p>
    <w:p w:rsidR="00DE5A84" w:rsidRPr="00C1109E" w:rsidRDefault="00DE5A84" w:rsidP="00DE5A84">
      <w:pPr>
        <w:ind w:firstLine="709"/>
        <w:rPr>
          <w:rFonts w:cs="Arial"/>
        </w:rPr>
      </w:pPr>
      <w:r w:rsidRPr="00C1109E">
        <w:rPr>
          <w:rFonts w:cs="Arial"/>
        </w:rPr>
        <w:t>5) передает комплекты документов заявителей</w:t>
      </w:r>
      <w:r>
        <w:rPr>
          <w:rFonts w:cs="Arial"/>
        </w:rPr>
        <w:t xml:space="preserve"> </w:t>
      </w:r>
      <w:r w:rsidRPr="00C1109E">
        <w:rPr>
          <w:rFonts w:cs="Arial"/>
        </w:rPr>
        <w:t>специалисту, ответственному за их передачу в установленном порядке в уполномоченный орган.</w:t>
      </w:r>
    </w:p>
    <w:p w:rsidR="00DE5A84" w:rsidRPr="00DE5A84" w:rsidRDefault="00DE5A84" w:rsidP="00DE5A84">
      <w:pPr>
        <w:pStyle w:val="ac"/>
        <w:tabs>
          <w:tab w:val="left" w:pos="-3119"/>
        </w:tabs>
        <w:spacing w:after="0"/>
        <w:ind w:left="0" w:firstLine="709"/>
        <w:rPr>
          <w:rFonts w:ascii="Arial" w:hAnsi="Arial" w:cs="Arial"/>
        </w:rPr>
      </w:pPr>
      <w:r w:rsidRPr="00DE5A84">
        <w:rPr>
          <w:rFonts w:ascii="Arial" w:hAnsi="Arial" w:cs="Arial"/>
        </w:rPr>
        <w:t>Срок исполнения административной процедуры – не позднее 1 рабочего дня, следующего за днем получения заявления.</w:t>
      </w:r>
    </w:p>
    <w:p w:rsidR="00DE5A84" w:rsidRDefault="00DE5A84" w:rsidP="002E14FF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(п. 29.1 </w:t>
      </w:r>
      <w:proofErr w:type="gramStart"/>
      <w:r>
        <w:rPr>
          <w:rStyle w:val="TimesNewRoman14"/>
          <w:rFonts w:ascii="Arial" w:hAnsi="Arial"/>
          <w:sz w:val="24"/>
        </w:rPr>
        <w:t>дополнен</w:t>
      </w:r>
      <w:proofErr w:type="gramEnd"/>
      <w:r>
        <w:rPr>
          <w:rStyle w:val="TimesNewRoman14"/>
          <w:rFonts w:ascii="Arial" w:hAnsi="Arial"/>
          <w:sz w:val="24"/>
        </w:rPr>
        <w:t xml:space="preserve"> </w:t>
      </w:r>
      <w:r>
        <w:rPr>
          <w:sz w:val="24"/>
          <w:szCs w:val="24"/>
        </w:rPr>
        <w:t>приказом</w:t>
      </w:r>
      <w:r w:rsidRPr="007515A4">
        <w:rPr>
          <w:sz w:val="24"/>
          <w:szCs w:val="24"/>
        </w:rPr>
        <w:t xml:space="preserve"> </w:t>
      </w:r>
      <w:r w:rsidR="002E14FF" w:rsidRPr="007515A4">
        <w:rPr>
          <w:sz w:val="24"/>
          <w:szCs w:val="24"/>
        </w:rPr>
        <w:t xml:space="preserve">департамента социальной защиты населения, </w:t>
      </w:r>
      <w:r w:rsidR="002E14FF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83" w:tgtFrame="ChangingDocument" w:history="1">
        <w:r w:rsidR="002E14FF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2E14FF" w:rsidRPr="00CF2753">
          <w:rPr>
            <w:rStyle w:val="a5"/>
            <w:sz w:val="24"/>
            <w:szCs w:val="24"/>
            <w:lang w:val="en-US"/>
          </w:rPr>
          <w:t>RU</w:t>
        </w:r>
        <w:r w:rsidR="002E14FF" w:rsidRPr="00CF2753">
          <w:rPr>
            <w:rStyle w:val="a5"/>
            <w:sz w:val="24"/>
            <w:szCs w:val="24"/>
          </w:rPr>
          <w:t>44000201500548)</w:t>
        </w:r>
      </w:hyperlink>
      <w:r w:rsidR="002E14FF">
        <w:rPr>
          <w:rStyle w:val="TimesNewRoman14"/>
          <w:rFonts w:ascii="Arial" w:hAnsi="Arial"/>
          <w:sz w:val="24"/>
        </w:rPr>
        <w:t>)</w:t>
      </w:r>
    </w:p>
    <w:p w:rsidR="00D41A68" w:rsidRPr="00C1109E" w:rsidRDefault="00D41A68" w:rsidP="00D41A68">
      <w:pPr>
        <w:autoSpaceDE w:val="0"/>
        <w:ind w:firstLine="709"/>
        <w:rPr>
          <w:rFonts w:cs="Arial"/>
        </w:rPr>
      </w:pPr>
      <w:r>
        <w:rPr>
          <w:rFonts w:cs="Arial"/>
        </w:rPr>
        <w:t xml:space="preserve">30. </w:t>
      </w:r>
      <w:r w:rsidRPr="00C1109E">
        <w:rPr>
          <w:rFonts w:cs="Arial"/>
        </w:rPr>
        <w:t>Максимальный срок выполнения административных действий составляет 15 минут.</w:t>
      </w:r>
    </w:p>
    <w:p w:rsidR="00D41A68" w:rsidRPr="00C1109E" w:rsidRDefault="00D41A68" w:rsidP="00D41A68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Максимальный срок выполнения административной процедуры составляет 2 дня.</w:t>
      </w:r>
    </w:p>
    <w:p w:rsidR="00D41A68" w:rsidRPr="00D41A68" w:rsidRDefault="00D41A68" w:rsidP="00D41A68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D41A68">
        <w:rPr>
          <w:sz w:val="24"/>
          <w:szCs w:val="24"/>
        </w:rPr>
        <w:t>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их передача в уполномоченный орган.</w:t>
      </w:r>
    </w:p>
    <w:p w:rsidR="00B278F1" w:rsidRDefault="00D41A68" w:rsidP="00B278F1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(</w:t>
      </w:r>
      <w:proofErr w:type="gramStart"/>
      <w:r>
        <w:rPr>
          <w:rStyle w:val="TimesNewRoman14"/>
          <w:rFonts w:ascii="Arial" w:hAnsi="Arial"/>
          <w:sz w:val="24"/>
        </w:rPr>
        <w:t>п</w:t>
      </w:r>
      <w:proofErr w:type="gramEnd"/>
      <w:r>
        <w:rPr>
          <w:rStyle w:val="TimesNewRoman14"/>
          <w:rFonts w:ascii="Arial" w:hAnsi="Arial"/>
          <w:sz w:val="24"/>
        </w:rPr>
        <w:t xml:space="preserve">. 30 в новой редакции </w:t>
      </w:r>
      <w:r>
        <w:rPr>
          <w:sz w:val="24"/>
          <w:szCs w:val="24"/>
        </w:rPr>
        <w:t>приказа</w:t>
      </w:r>
      <w:r w:rsidRPr="007515A4">
        <w:rPr>
          <w:sz w:val="24"/>
          <w:szCs w:val="24"/>
        </w:rPr>
        <w:t xml:space="preserve"> </w:t>
      </w:r>
      <w:r w:rsidR="00B278F1" w:rsidRPr="007515A4">
        <w:rPr>
          <w:sz w:val="24"/>
          <w:szCs w:val="24"/>
        </w:rPr>
        <w:t xml:space="preserve">департамента социальной защиты населения, </w:t>
      </w:r>
      <w:r w:rsidR="00B278F1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84" w:tgtFrame="ChangingDocument" w:history="1">
        <w:r w:rsidR="00B278F1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B278F1" w:rsidRPr="00CF2753">
          <w:rPr>
            <w:rStyle w:val="a5"/>
            <w:sz w:val="24"/>
            <w:szCs w:val="24"/>
            <w:lang w:val="en-US"/>
          </w:rPr>
          <w:t>RU</w:t>
        </w:r>
        <w:r w:rsidR="00B278F1" w:rsidRPr="00CF2753">
          <w:rPr>
            <w:rStyle w:val="a5"/>
            <w:sz w:val="24"/>
            <w:szCs w:val="24"/>
          </w:rPr>
          <w:t>44000201500548)</w:t>
        </w:r>
      </w:hyperlink>
      <w:r w:rsidR="00B278F1">
        <w:rPr>
          <w:rStyle w:val="TimesNewRoman14"/>
          <w:rFonts w:ascii="Arial" w:hAnsi="Arial"/>
          <w:sz w:val="24"/>
        </w:rPr>
        <w:t>)</w:t>
      </w:r>
    </w:p>
    <w:p w:rsidR="00662718" w:rsidRPr="00B278F1" w:rsidRDefault="00662718" w:rsidP="00B278F1">
      <w:pPr>
        <w:pStyle w:val="ConsPlusNormal"/>
        <w:widowControl/>
        <w:tabs>
          <w:tab w:val="left" w:pos="4536"/>
        </w:tabs>
        <w:ind w:firstLine="709"/>
        <w:jc w:val="both"/>
        <w:rPr>
          <w:bCs/>
          <w:sz w:val="24"/>
          <w:szCs w:val="24"/>
        </w:rPr>
      </w:pPr>
      <w:r w:rsidRPr="00B278F1">
        <w:rPr>
          <w:sz w:val="24"/>
          <w:szCs w:val="24"/>
        </w:rPr>
        <w:t xml:space="preserve">31. </w:t>
      </w:r>
      <w:r w:rsidRPr="00B278F1">
        <w:rPr>
          <w:bCs/>
          <w:sz w:val="24"/>
          <w:szCs w:val="24"/>
        </w:rPr>
        <w:t>Основанием для начала административной процедуры истребования документов, необходимых для предоставления государственной услуги, и находящихся в распоряжении других органов и организаций является получение специалистом уполномоченного органа, ответственным за истребование документов, неполного комплекта документов заявителя.</w:t>
      </w:r>
    </w:p>
    <w:p w:rsidR="00662718" w:rsidRPr="00C1109E" w:rsidRDefault="00662718" w:rsidP="00662718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 xml:space="preserve">Специалист, ответственный за истребование документов: </w:t>
      </w:r>
    </w:p>
    <w:p w:rsidR="00662718" w:rsidRPr="00C1109E" w:rsidRDefault="00662718" w:rsidP="00662718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 xml:space="preserve">1) оформляет и направляет в соответствии с установленным порядком межведомственного взаимодействия запросы </w:t>
      </w:r>
      <w:proofErr w:type="gramStart"/>
      <w:r w:rsidRPr="00C1109E">
        <w:rPr>
          <w:rFonts w:cs="Arial"/>
        </w:rPr>
        <w:t>в</w:t>
      </w:r>
      <w:proofErr w:type="gramEnd"/>
      <w:r w:rsidRPr="00C1109E">
        <w:rPr>
          <w:rFonts w:cs="Arial"/>
        </w:rPr>
        <w:t xml:space="preserve">: </w:t>
      </w:r>
    </w:p>
    <w:p w:rsidR="00662718" w:rsidRPr="00C1109E" w:rsidRDefault="00662718" w:rsidP="00662718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органы записи актов гражданского состояния для получения документов (сведений) о рождении ребенка (детей), об установлении отцовства, о регистрации (расторжении) брака,</w:t>
      </w:r>
      <w:r>
        <w:rPr>
          <w:rFonts w:cs="Arial"/>
        </w:rPr>
        <w:t xml:space="preserve"> </w:t>
      </w:r>
      <w:r w:rsidRPr="00C1109E">
        <w:rPr>
          <w:rFonts w:cs="Arial"/>
        </w:rPr>
        <w:t>о перемене имени, о смерти супруг</w:t>
      </w:r>
      <w:proofErr w:type="gramStart"/>
      <w:r w:rsidRPr="00C1109E">
        <w:rPr>
          <w:rFonts w:cs="Arial"/>
        </w:rPr>
        <w:t>а(</w:t>
      </w:r>
      <w:proofErr w:type="gramEnd"/>
      <w:r w:rsidRPr="00C1109E">
        <w:rPr>
          <w:rFonts w:cs="Arial"/>
        </w:rPr>
        <w:t>и), о факте записи акта гражданского состояния,</w:t>
      </w:r>
      <w:r>
        <w:rPr>
          <w:rFonts w:cs="Arial"/>
        </w:rPr>
        <w:t xml:space="preserve"> </w:t>
      </w:r>
      <w:r w:rsidRPr="00C1109E">
        <w:rPr>
          <w:rFonts w:cs="Arial"/>
        </w:rPr>
        <w:t>справки по форме № 25 на детей одиноких матерей;</w:t>
      </w:r>
    </w:p>
    <w:p w:rsidR="00662718" w:rsidRPr="00C1109E" w:rsidRDefault="00662718" w:rsidP="00662718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органы социальной защиты для получения документов (сведений) о неполучении ежемесячного пособия на ребенка другого родителя, законного представителя в случае проживания его отдельно от ребенка, о сроках прекращения выплаты ежемесячного пособия на ребенка по прежнему месту проживания,</w:t>
      </w:r>
      <w:r>
        <w:rPr>
          <w:rFonts w:cs="Arial"/>
        </w:rPr>
        <w:t xml:space="preserve"> </w:t>
      </w:r>
      <w:r w:rsidRPr="00C1109E">
        <w:rPr>
          <w:rFonts w:cs="Arial"/>
        </w:rPr>
        <w:t xml:space="preserve">о неполучении денежного содержания на ребенка, о получении социальных выплат; </w:t>
      </w:r>
    </w:p>
    <w:p w:rsidR="00662718" w:rsidRPr="00C1109E" w:rsidRDefault="00662718" w:rsidP="00662718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Федеральную службу судебных приставов</w:t>
      </w:r>
      <w:r>
        <w:rPr>
          <w:rFonts w:cs="Arial"/>
        </w:rPr>
        <w:t xml:space="preserve"> </w:t>
      </w:r>
      <w:r w:rsidRPr="00C1109E">
        <w:rPr>
          <w:rFonts w:cs="Arial"/>
        </w:rPr>
        <w:t>для получения документов (сведений) о том, что в месячный срок место нахождения разыскиваемого должника не установлено, о размере полученных алиментов;</w:t>
      </w:r>
    </w:p>
    <w:p w:rsidR="00662718" w:rsidRPr="00C1109E" w:rsidRDefault="00662718" w:rsidP="00662718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C1109E">
        <w:rPr>
          <w:rFonts w:cs="Arial"/>
        </w:rPr>
        <w:t>Федеральную службу исполнения наказаний для получения документов (сведений) о месте нахождения должника (отбывает наказание, находится под арестом, на принудительном лечении, направлен для прохождения судебно-медицинской экспертизы) и об отсутствии у него заработка;</w:t>
      </w:r>
      <w:proofErr w:type="gramEnd"/>
    </w:p>
    <w:p w:rsidR="00662718" w:rsidRPr="00C1109E" w:rsidRDefault="00662718" w:rsidP="00662718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Федеральную миграционную службу для получения документов (сведений) о выезде гражданина на постоянное место жительства за пределы Российской Федерации;</w:t>
      </w:r>
    </w:p>
    <w:p w:rsidR="00662718" w:rsidRPr="00C1109E" w:rsidRDefault="00662718" w:rsidP="00662718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lastRenderedPageBreak/>
        <w:t>Министерство юстиции Российской Федерации для получения документов (сведений) о неисполнении решения суда о взыскании алиментов в случае проживания должника в иностранном государстве, с которым у Российской Федерации заключен договор о правовой помощи;</w:t>
      </w:r>
    </w:p>
    <w:p w:rsidR="00662718" w:rsidRPr="00C1109E" w:rsidRDefault="00662718" w:rsidP="00662718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Министерство обороны Российской Федерации для получения документов (сведений) о прохождении родителем ребенка военной службы;</w:t>
      </w:r>
    </w:p>
    <w:p w:rsidR="00662718" w:rsidRPr="00C1109E" w:rsidRDefault="00662718" w:rsidP="00662718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Федеральную налоговую службу Российской Федерации для получения</w:t>
      </w:r>
      <w:r>
        <w:rPr>
          <w:rFonts w:cs="Arial"/>
        </w:rPr>
        <w:t xml:space="preserve"> </w:t>
      </w:r>
      <w:r w:rsidRPr="00C1109E">
        <w:rPr>
          <w:rFonts w:cs="Arial"/>
        </w:rPr>
        <w:t>документов (сведений) о доходах лиц, являющихся индивидуальными предпринимателями;</w:t>
      </w:r>
    </w:p>
    <w:p w:rsidR="00662718" w:rsidRPr="00C1109E" w:rsidRDefault="00662718" w:rsidP="00662718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Фонд социального страхования Российской Федерации для получения документов (сведений) о регистрации в качестве страхователя на случай временной нетрудоспособности и в связи с материнством, о размере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:rsidR="00662718" w:rsidRPr="00C1109E" w:rsidRDefault="00662718" w:rsidP="00662718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органы, осуществляющие пенсионное обеспечение, для получения документов (сведений) о размере пенсии заявителя или членов его семьи;</w:t>
      </w:r>
    </w:p>
    <w:p w:rsidR="00662718" w:rsidRPr="00C1109E" w:rsidRDefault="00662718" w:rsidP="00662718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 xml:space="preserve">департамент по труду и занятости Костромской области для получения документов (сведений) о получении или </w:t>
      </w:r>
      <w:proofErr w:type="gramStart"/>
      <w:r w:rsidRPr="00C1109E">
        <w:rPr>
          <w:rFonts w:cs="Arial"/>
        </w:rPr>
        <w:t>не получении</w:t>
      </w:r>
      <w:proofErr w:type="gramEnd"/>
      <w:r w:rsidRPr="00C1109E">
        <w:rPr>
          <w:rFonts w:cs="Arial"/>
        </w:rPr>
        <w:t xml:space="preserve"> денежных выплат безработным гражданином;</w:t>
      </w:r>
    </w:p>
    <w:p w:rsidR="00662718" w:rsidRPr="00C1109E" w:rsidRDefault="00662718" w:rsidP="00662718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C1109E">
        <w:rPr>
          <w:rFonts w:cs="Arial"/>
        </w:rPr>
        <w:t xml:space="preserve">органы местного самоуправления для получения документов (сведений, содержащихся в реестре </w:t>
      </w:r>
      <w:proofErr w:type="spellStart"/>
      <w:r w:rsidRPr="00C1109E">
        <w:rPr>
          <w:rFonts w:cs="Arial"/>
        </w:rPr>
        <w:t>похозяйственных</w:t>
      </w:r>
      <w:proofErr w:type="spellEnd"/>
      <w:r w:rsidRPr="00C1109E">
        <w:rPr>
          <w:rFonts w:cs="Arial"/>
        </w:rPr>
        <w:t xml:space="preserve"> книг.</w:t>
      </w:r>
      <w:proofErr w:type="gramEnd"/>
    </w:p>
    <w:p w:rsidR="00662718" w:rsidRPr="00C1109E" w:rsidRDefault="00662718" w:rsidP="00662718">
      <w:pPr>
        <w:autoSpaceDE w:val="0"/>
        <w:autoSpaceDN w:val="0"/>
        <w:adjustRightInd w:val="0"/>
        <w:ind w:firstLine="709"/>
        <w:rPr>
          <w:rFonts w:eastAsia="Arial" w:cs="Arial"/>
        </w:rPr>
      </w:pPr>
      <w:r w:rsidRPr="00C1109E">
        <w:rPr>
          <w:rFonts w:eastAsia="Arial" w:cs="Arial"/>
        </w:rPr>
        <w:t>Межведомственный запрос должен содержать:</w:t>
      </w:r>
    </w:p>
    <w:p w:rsidR="00662718" w:rsidRPr="00C1109E" w:rsidRDefault="00662718" w:rsidP="00662718">
      <w:pPr>
        <w:autoSpaceDE w:val="0"/>
        <w:ind w:right="-1" w:firstLine="709"/>
        <w:rPr>
          <w:rFonts w:eastAsia="Arial" w:cs="Arial"/>
        </w:rPr>
      </w:pPr>
      <w:r w:rsidRPr="00C1109E">
        <w:rPr>
          <w:rFonts w:eastAsia="Arial" w:cs="Arial"/>
        </w:rPr>
        <w:t>наименование органа, предоставляющего государственную услугу и направляющего межведомственный запрос;</w:t>
      </w:r>
    </w:p>
    <w:p w:rsidR="00662718" w:rsidRPr="00C1109E" w:rsidRDefault="00662718" w:rsidP="00662718">
      <w:pPr>
        <w:autoSpaceDE w:val="0"/>
        <w:ind w:right="-1" w:firstLine="709"/>
        <w:rPr>
          <w:rFonts w:eastAsia="Arial" w:cs="Arial"/>
        </w:rPr>
      </w:pPr>
      <w:r w:rsidRPr="00C1109E">
        <w:rPr>
          <w:rFonts w:eastAsia="Arial" w:cs="Arial"/>
        </w:rPr>
        <w:t>наименование органа, организации, в адрес которых направляется межведомственный запрос;</w:t>
      </w:r>
    </w:p>
    <w:p w:rsidR="00662718" w:rsidRPr="00C1109E" w:rsidRDefault="00662718" w:rsidP="00662718">
      <w:pPr>
        <w:autoSpaceDE w:val="0"/>
        <w:ind w:right="-1" w:firstLine="709"/>
        <w:rPr>
          <w:rFonts w:eastAsia="Arial" w:cs="Arial"/>
        </w:rPr>
      </w:pPr>
      <w:r w:rsidRPr="00C1109E">
        <w:rPr>
          <w:rFonts w:eastAsia="Arial" w:cs="Arial"/>
        </w:rPr>
        <w:t>наименование государственной услуги, для предоставления которой необходимо представление документа;</w:t>
      </w:r>
    </w:p>
    <w:p w:rsidR="00662718" w:rsidRPr="00C1109E" w:rsidRDefault="00662718" w:rsidP="00662718">
      <w:pPr>
        <w:autoSpaceDE w:val="0"/>
        <w:ind w:right="-1" w:firstLine="709"/>
        <w:rPr>
          <w:rFonts w:eastAsia="Arial" w:cs="Arial"/>
        </w:rPr>
      </w:pPr>
      <w:r w:rsidRPr="00C1109E">
        <w:rPr>
          <w:rFonts w:eastAsia="Arial" w:cs="Arial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C1109E">
        <w:rPr>
          <w:rFonts w:eastAsia="Arial" w:cs="Arial"/>
        </w:rPr>
        <w:t>необходимых</w:t>
      </w:r>
      <w:proofErr w:type="gramEnd"/>
      <w:r w:rsidRPr="00C1109E">
        <w:rPr>
          <w:rFonts w:eastAsia="Arial" w:cs="Arial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662718" w:rsidRPr="00C1109E" w:rsidRDefault="00662718" w:rsidP="00662718">
      <w:pPr>
        <w:autoSpaceDE w:val="0"/>
        <w:ind w:right="-1" w:firstLine="709"/>
        <w:rPr>
          <w:rFonts w:eastAsia="Arial" w:cs="Arial"/>
        </w:rPr>
      </w:pPr>
      <w:r w:rsidRPr="00C1109E">
        <w:rPr>
          <w:rFonts w:eastAsia="Arial" w:cs="Arial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662718" w:rsidRPr="00C1109E" w:rsidRDefault="00662718" w:rsidP="00662718">
      <w:pPr>
        <w:autoSpaceDE w:val="0"/>
        <w:ind w:right="-1" w:firstLine="709"/>
        <w:rPr>
          <w:rFonts w:eastAsia="Arial" w:cs="Arial"/>
        </w:rPr>
      </w:pPr>
      <w:r w:rsidRPr="00C1109E">
        <w:rPr>
          <w:rFonts w:eastAsia="Arial" w:cs="Arial"/>
        </w:rPr>
        <w:t>контактную информацию для направления ответа на межведомственный запрос;</w:t>
      </w:r>
    </w:p>
    <w:p w:rsidR="00662718" w:rsidRPr="00C1109E" w:rsidRDefault="00662718" w:rsidP="00662718">
      <w:pPr>
        <w:autoSpaceDE w:val="0"/>
        <w:ind w:right="-1" w:firstLine="709"/>
        <w:rPr>
          <w:rFonts w:eastAsia="Arial" w:cs="Arial"/>
        </w:rPr>
      </w:pPr>
      <w:r w:rsidRPr="00C1109E">
        <w:rPr>
          <w:rFonts w:eastAsia="Arial" w:cs="Arial"/>
        </w:rPr>
        <w:t>дату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662718" w:rsidRPr="00C1109E" w:rsidRDefault="00662718" w:rsidP="00662718">
      <w:pPr>
        <w:autoSpaceDE w:val="0"/>
        <w:ind w:right="-1" w:firstLine="709"/>
        <w:rPr>
          <w:rFonts w:eastAsia="Arial" w:cs="Arial"/>
        </w:rPr>
      </w:pPr>
      <w:r w:rsidRPr="00C1109E">
        <w:rPr>
          <w:rFonts w:eastAsia="Arial" w:cs="Arial"/>
        </w:rPr>
        <w:t>фамилию,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662718" w:rsidRPr="00C1109E" w:rsidRDefault="00662718" w:rsidP="00662718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Порядок направления межведомственного запроса, а также состав сведений, которые необходимы для предоставления государственной услуги, определяются технологической картой межведомственного взаимодействия.</w:t>
      </w:r>
    </w:p>
    <w:p w:rsidR="00662718" w:rsidRPr="00C1109E" w:rsidRDefault="00662718" w:rsidP="00662718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 xml:space="preserve">Направление межведомственного запроса осуществляется в электронной форме посредством единой системы межведомственного электронного взаимодействия и подключенных к ней региональных систем межведомственного электронного взаимодействия. </w:t>
      </w:r>
    </w:p>
    <w:p w:rsidR="00662718" w:rsidRPr="00C1109E" w:rsidRDefault="00662718" w:rsidP="00662718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 xml:space="preserve">Направление межведомственного запроса в бумажном виде допускается только в случае невозможности направления межведомственных запросов в электронной форме в связи с подтвержденной технической недоступностью или неработоспособностью в течение суток сервисов органа, в который направляется межведомственный запрос, по адресу, зарегистрированному в единой системе </w:t>
      </w:r>
      <w:r w:rsidRPr="00C1109E">
        <w:rPr>
          <w:rFonts w:cs="Arial"/>
        </w:rPr>
        <w:lastRenderedPageBreak/>
        <w:t>межведомственного электронного взаимодействия.</w:t>
      </w:r>
    </w:p>
    <w:p w:rsidR="00662718" w:rsidRPr="00C1109E" w:rsidRDefault="00662718" w:rsidP="00662718">
      <w:pPr>
        <w:shd w:val="clear" w:color="auto" w:fill="FFFFFF"/>
        <w:tabs>
          <w:tab w:val="left" w:pos="898"/>
        </w:tabs>
        <w:ind w:firstLine="709"/>
        <w:rPr>
          <w:rFonts w:cs="Arial"/>
          <w:spacing w:val="-1"/>
        </w:rPr>
      </w:pPr>
      <w:r w:rsidRPr="00C1109E">
        <w:rPr>
          <w:rFonts w:cs="Arial"/>
          <w:spacing w:val="-1"/>
        </w:rPr>
        <w:t>В случае если ответ на межведомственный запрос не был получен в установленный срок, специалист,</w:t>
      </w:r>
      <w:r>
        <w:rPr>
          <w:rFonts w:cs="Arial"/>
          <w:spacing w:val="-1"/>
        </w:rPr>
        <w:t xml:space="preserve"> </w:t>
      </w:r>
      <w:r w:rsidRPr="00C1109E">
        <w:rPr>
          <w:rFonts w:cs="Arial"/>
          <w:spacing w:val="-1"/>
        </w:rPr>
        <w:t xml:space="preserve">ответственный </w:t>
      </w:r>
      <w:r w:rsidRPr="00C1109E">
        <w:rPr>
          <w:rFonts w:cs="Arial"/>
          <w:iCs/>
        </w:rPr>
        <w:t>за истребование документов,</w:t>
      </w:r>
      <w:r w:rsidRPr="00C1109E">
        <w:rPr>
          <w:rFonts w:cs="Arial"/>
          <w:spacing w:val="-1"/>
        </w:rPr>
        <w:t xml:space="preserve"> направляет повторный межведомственный запрос.</w:t>
      </w:r>
    </w:p>
    <w:p w:rsidR="00662718" w:rsidRPr="00C1109E" w:rsidRDefault="00662718" w:rsidP="00662718">
      <w:pPr>
        <w:shd w:val="clear" w:color="auto" w:fill="FFFFFF"/>
        <w:tabs>
          <w:tab w:val="left" w:pos="898"/>
        </w:tabs>
        <w:ind w:firstLine="709"/>
        <w:rPr>
          <w:rFonts w:cs="Arial"/>
          <w:spacing w:val="-1"/>
        </w:rPr>
      </w:pPr>
      <w:r w:rsidRPr="00C1109E">
        <w:rPr>
          <w:rFonts w:cs="Arial"/>
          <w:spacing w:val="-1"/>
        </w:rPr>
        <w:t>Повторный запрос может содержать слова «направляется повторно», дату направления и регистрационный номер первого запроса.</w:t>
      </w:r>
    </w:p>
    <w:p w:rsidR="00662718" w:rsidRPr="00C1109E" w:rsidRDefault="00662718" w:rsidP="00662718">
      <w:pPr>
        <w:shd w:val="clear" w:color="auto" w:fill="FFFFFF"/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В случае обращения заявителя за получением государственной услуги посредством федеральной государственной информационной системы «Единый портал государственных и муниципальных услуг (функций)»</w:t>
      </w:r>
      <w:r>
        <w:rPr>
          <w:rFonts w:cs="Arial"/>
        </w:rPr>
        <w:t xml:space="preserve"> </w:t>
      </w:r>
      <w:r w:rsidRPr="00C1109E">
        <w:rPr>
          <w:rFonts w:cs="Arial"/>
        </w:rPr>
        <w:t>или региональной информационной системы «Единый портал Костромской области» ему направляется уведомление о факте отправки межведомственных запросов</w:t>
      </w:r>
      <w:r w:rsidRPr="00C1109E">
        <w:rPr>
          <w:rFonts w:cs="Arial"/>
          <w:spacing w:val="-1"/>
        </w:rPr>
        <w:t>;</w:t>
      </w:r>
    </w:p>
    <w:p w:rsidR="00662718" w:rsidRPr="00C1109E" w:rsidRDefault="00662718" w:rsidP="00662718">
      <w:pPr>
        <w:ind w:firstLine="709"/>
        <w:rPr>
          <w:rFonts w:cs="Arial"/>
        </w:rPr>
      </w:pPr>
      <w:r w:rsidRPr="00C1109E">
        <w:rPr>
          <w:rFonts w:cs="Arial"/>
        </w:rPr>
        <w:t>2) доукомплектовывает комплект документов заявителя полученными ответами на запросы, оформленными на бумажном носителе;</w:t>
      </w:r>
    </w:p>
    <w:p w:rsidR="00662718" w:rsidRPr="00C1109E" w:rsidRDefault="00662718" w:rsidP="00662718">
      <w:pPr>
        <w:ind w:firstLine="709"/>
        <w:rPr>
          <w:rFonts w:cs="Arial"/>
        </w:rPr>
      </w:pPr>
      <w:r w:rsidRPr="00C1109E">
        <w:rPr>
          <w:rFonts w:cs="Arial"/>
        </w:rPr>
        <w:t>3) формирует личное дело заявителя;</w:t>
      </w:r>
    </w:p>
    <w:p w:rsidR="00662718" w:rsidRPr="00C1109E" w:rsidRDefault="00662718" w:rsidP="00662718">
      <w:pPr>
        <w:ind w:firstLine="709"/>
        <w:rPr>
          <w:rFonts w:cs="Arial"/>
        </w:rPr>
      </w:pPr>
      <w:r w:rsidRPr="00C1109E">
        <w:rPr>
          <w:rFonts w:cs="Arial"/>
        </w:rPr>
        <w:t>4) передает личное дело заявителя специалисту, ответственному за экспертизу документов.</w:t>
      </w:r>
    </w:p>
    <w:p w:rsidR="00662718" w:rsidRPr="00C1109E" w:rsidRDefault="00662718" w:rsidP="00662718">
      <w:pPr>
        <w:ind w:firstLine="709"/>
        <w:rPr>
          <w:rFonts w:cs="Arial"/>
          <w:spacing w:val="-1"/>
        </w:rPr>
      </w:pPr>
      <w:r w:rsidRPr="00C1109E">
        <w:rPr>
          <w:rFonts w:cs="Arial"/>
          <w:spacing w:val="-1"/>
        </w:rPr>
        <w:t xml:space="preserve">В случае не поступления ответа по межведомственному запросу об отсутствии запрашиваемых документов (сведений) специалист филиала уполномоченного органа, ответственный за истребование документов, готовит уведомление согласно приложению № 5 к настоящему административному регламенту с предложением представить необходимые документы (сведения) самостоятельно и направляет заявителю. </w:t>
      </w:r>
    </w:p>
    <w:p w:rsidR="00662718" w:rsidRDefault="00662718" w:rsidP="00FB256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(п. 31 в новой редакции </w:t>
      </w:r>
      <w:r>
        <w:rPr>
          <w:sz w:val="24"/>
          <w:szCs w:val="24"/>
        </w:rPr>
        <w:t>приказа</w:t>
      </w:r>
      <w:r w:rsidRPr="007515A4">
        <w:rPr>
          <w:sz w:val="24"/>
          <w:szCs w:val="24"/>
        </w:rPr>
        <w:t xml:space="preserve"> </w:t>
      </w:r>
      <w:r w:rsidR="00FB256B" w:rsidRPr="007515A4">
        <w:rPr>
          <w:sz w:val="24"/>
          <w:szCs w:val="24"/>
        </w:rPr>
        <w:t xml:space="preserve">департамента социальной защиты населения, </w:t>
      </w:r>
      <w:r w:rsidR="00FB256B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85" w:tgtFrame="ChangingDocument" w:history="1">
        <w:r w:rsidR="00FB256B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FB256B" w:rsidRPr="00CF2753">
          <w:rPr>
            <w:rStyle w:val="a5"/>
            <w:sz w:val="24"/>
            <w:szCs w:val="24"/>
            <w:lang w:val="en-US"/>
          </w:rPr>
          <w:t>RU</w:t>
        </w:r>
        <w:r w:rsidR="00FB256B" w:rsidRPr="00CF2753">
          <w:rPr>
            <w:rStyle w:val="a5"/>
            <w:sz w:val="24"/>
            <w:szCs w:val="24"/>
          </w:rPr>
          <w:t>44000201500548)</w:t>
        </w:r>
      </w:hyperlink>
      <w:r w:rsidR="00FB256B">
        <w:rPr>
          <w:rStyle w:val="TimesNewRoman14"/>
          <w:rFonts w:ascii="Arial" w:hAnsi="Arial"/>
          <w:sz w:val="24"/>
        </w:rPr>
        <w:t>)</w:t>
      </w:r>
    </w:p>
    <w:p w:rsidR="006D4EA7" w:rsidRPr="006D4EA7" w:rsidRDefault="006D4EA7" w:rsidP="006D4EA7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D4EA7">
        <w:rPr>
          <w:rFonts w:cs="Arial"/>
        </w:rPr>
        <w:t xml:space="preserve">32. Максимальный срок выполнения административных действий два часа. </w:t>
      </w:r>
    </w:p>
    <w:p w:rsidR="006D4EA7" w:rsidRPr="006D4EA7" w:rsidRDefault="006D4EA7" w:rsidP="006D4EA7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6D4EA7">
        <w:rPr>
          <w:rFonts w:cs="Arial"/>
        </w:rPr>
        <w:t>Максимальный срок исполнения административной процедуры 5 дней.</w:t>
      </w:r>
    </w:p>
    <w:p w:rsidR="006D4EA7" w:rsidRPr="006D4EA7" w:rsidRDefault="006D4EA7" w:rsidP="006D4EA7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6D4EA7">
        <w:rPr>
          <w:sz w:val="24"/>
          <w:szCs w:val="24"/>
        </w:rPr>
        <w:t>Результатом административной процедуры является истребование документов посредством системы межведомственного взаимодействия необходимых документов и передача личных дел заявителей специалисту, ответственному за экспертизу документов.</w:t>
      </w:r>
    </w:p>
    <w:p w:rsidR="00FB256B" w:rsidRDefault="006D4EA7" w:rsidP="00FB256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(</w:t>
      </w:r>
      <w:proofErr w:type="gramStart"/>
      <w:r>
        <w:rPr>
          <w:rStyle w:val="TimesNewRoman14"/>
          <w:rFonts w:ascii="Arial" w:hAnsi="Arial"/>
          <w:sz w:val="24"/>
        </w:rPr>
        <w:t>п</w:t>
      </w:r>
      <w:proofErr w:type="gramEnd"/>
      <w:r>
        <w:rPr>
          <w:rStyle w:val="TimesNewRoman14"/>
          <w:rFonts w:ascii="Arial" w:hAnsi="Arial"/>
          <w:sz w:val="24"/>
        </w:rPr>
        <w:t xml:space="preserve">. 32 в новой редакции </w:t>
      </w:r>
      <w:r>
        <w:rPr>
          <w:sz w:val="24"/>
          <w:szCs w:val="24"/>
        </w:rPr>
        <w:t>приказа</w:t>
      </w:r>
      <w:r w:rsidRPr="007515A4">
        <w:rPr>
          <w:sz w:val="24"/>
          <w:szCs w:val="24"/>
        </w:rPr>
        <w:t xml:space="preserve"> </w:t>
      </w:r>
      <w:r w:rsidR="00FB256B" w:rsidRPr="007515A4">
        <w:rPr>
          <w:sz w:val="24"/>
          <w:szCs w:val="24"/>
        </w:rPr>
        <w:t xml:space="preserve">департамента социальной защиты населения, </w:t>
      </w:r>
      <w:r w:rsidR="00FB256B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86" w:tgtFrame="ChangingDocument" w:history="1">
        <w:r w:rsidR="00FB256B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FB256B" w:rsidRPr="00CF2753">
          <w:rPr>
            <w:rStyle w:val="a5"/>
            <w:sz w:val="24"/>
            <w:szCs w:val="24"/>
            <w:lang w:val="en-US"/>
          </w:rPr>
          <w:t>RU</w:t>
        </w:r>
        <w:r w:rsidR="00FB256B" w:rsidRPr="00CF2753">
          <w:rPr>
            <w:rStyle w:val="a5"/>
            <w:sz w:val="24"/>
            <w:szCs w:val="24"/>
          </w:rPr>
          <w:t>44000201500548)</w:t>
        </w:r>
      </w:hyperlink>
      <w:r w:rsidR="00FB256B">
        <w:rPr>
          <w:rStyle w:val="TimesNewRoman14"/>
          <w:rFonts w:ascii="Arial" w:hAnsi="Arial"/>
          <w:sz w:val="24"/>
        </w:rPr>
        <w:t>)</w:t>
      </w:r>
    </w:p>
    <w:p w:rsidR="002D397A" w:rsidRPr="00344CAE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344CAE">
        <w:rPr>
          <w:rStyle w:val="TimesNewRoman14"/>
          <w:rFonts w:ascii="Arial" w:hAnsi="Arial" w:cs="Times New Roman"/>
          <w:sz w:val="24"/>
          <w:szCs w:val="24"/>
        </w:rPr>
        <w:t xml:space="preserve">33.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личного дела  заявителя </w:t>
      </w:r>
    </w:p>
    <w:p w:rsidR="00344CAE" w:rsidRPr="00344CAE" w:rsidRDefault="00344CAE" w:rsidP="00344CAE">
      <w:pPr>
        <w:autoSpaceDE w:val="0"/>
        <w:autoSpaceDN w:val="0"/>
        <w:adjustRightInd w:val="0"/>
        <w:ind w:firstLine="709"/>
        <w:rPr>
          <w:rFonts w:cs="Arial"/>
        </w:rPr>
      </w:pPr>
      <w:r w:rsidRPr="00344CAE">
        <w:rPr>
          <w:rFonts w:cs="Arial"/>
        </w:rPr>
        <w:t>34. Специалист, ответственный за экспертизу документов:</w:t>
      </w:r>
    </w:p>
    <w:p w:rsidR="00344CAE" w:rsidRPr="00344CAE" w:rsidRDefault="00344CAE" w:rsidP="00344CA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344CAE">
        <w:rPr>
          <w:rFonts w:cs="Arial"/>
        </w:rPr>
        <w:t xml:space="preserve">1) проверяет комплектность предоставленных документов и соответствие их требованиям законодательства; </w:t>
      </w:r>
    </w:p>
    <w:p w:rsidR="00344CAE" w:rsidRPr="00344CAE" w:rsidRDefault="00344CAE" w:rsidP="00344CAE">
      <w:pPr>
        <w:widowControl w:val="0"/>
        <w:autoSpaceDE w:val="0"/>
        <w:autoSpaceDN w:val="0"/>
        <w:adjustRightInd w:val="0"/>
        <w:ind w:firstLine="709"/>
        <w:rPr>
          <w:rFonts w:cs="Arial"/>
          <w:b/>
        </w:rPr>
      </w:pPr>
      <w:r w:rsidRPr="00344CAE">
        <w:rPr>
          <w:rFonts w:cs="Arial"/>
        </w:rPr>
        <w:t>2) устанавливает принадлежность заявителя к категории граждан, имеющих право на получение государственной услуги</w:t>
      </w:r>
      <w:r w:rsidRPr="00344CAE">
        <w:rPr>
          <w:rFonts w:cs="Arial"/>
          <w:b/>
        </w:rPr>
        <w:t>;</w:t>
      </w:r>
    </w:p>
    <w:p w:rsidR="00344CAE" w:rsidRPr="00344CAE" w:rsidRDefault="00344CAE" w:rsidP="00344CAE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344CAE">
        <w:rPr>
          <w:rFonts w:cs="Arial"/>
        </w:rPr>
        <w:t>3) проверяет наличие полномочий на право обращения с заявлением о предоставлении государственной услуги и их оформление.</w:t>
      </w:r>
    </w:p>
    <w:p w:rsidR="00344CAE" w:rsidRPr="00344CAE" w:rsidRDefault="00344CAE" w:rsidP="00344CAE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344CAE">
        <w:rPr>
          <w:sz w:val="24"/>
          <w:szCs w:val="24"/>
        </w:rPr>
        <w:t>На основании анализа представленных документов (в том числе полученных в результате межведомственного взаимодействия) устанавливает отсутствие (наличие) оснований для отказа в предоставлении государственной услуги.</w:t>
      </w:r>
    </w:p>
    <w:p w:rsidR="00344CAE" w:rsidRPr="00DA201D" w:rsidRDefault="00344CAE" w:rsidP="00DA201D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44CAE">
        <w:rPr>
          <w:rStyle w:val="TimesNewRoman14"/>
          <w:rFonts w:ascii="Arial" w:hAnsi="Arial"/>
          <w:sz w:val="24"/>
          <w:szCs w:val="24"/>
        </w:rPr>
        <w:t xml:space="preserve">(п. 34 в новой редакции </w:t>
      </w:r>
      <w:r w:rsidRPr="00344CAE">
        <w:rPr>
          <w:sz w:val="24"/>
          <w:szCs w:val="24"/>
        </w:rPr>
        <w:t xml:space="preserve">приказа </w:t>
      </w:r>
      <w:r w:rsidR="00DA201D" w:rsidRPr="007515A4">
        <w:rPr>
          <w:sz w:val="24"/>
          <w:szCs w:val="24"/>
        </w:rPr>
        <w:t xml:space="preserve">департамента социальной защиты населения, </w:t>
      </w:r>
      <w:r w:rsidR="00DA201D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87" w:tgtFrame="ChangingDocument" w:history="1">
        <w:r w:rsidR="00DA201D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DA201D" w:rsidRPr="00CF2753">
          <w:rPr>
            <w:rStyle w:val="a5"/>
            <w:sz w:val="24"/>
            <w:szCs w:val="24"/>
            <w:lang w:val="en-US"/>
          </w:rPr>
          <w:t>RU</w:t>
        </w:r>
        <w:r w:rsidR="00DA201D" w:rsidRPr="00CF2753">
          <w:rPr>
            <w:rStyle w:val="a5"/>
            <w:sz w:val="24"/>
            <w:szCs w:val="24"/>
          </w:rPr>
          <w:t>44000201500548)</w:t>
        </w:r>
      </w:hyperlink>
      <w:r w:rsidR="00DA201D">
        <w:rPr>
          <w:rStyle w:val="TimesNewRoman14"/>
          <w:rFonts w:ascii="Arial" w:hAnsi="Arial"/>
          <w:sz w:val="24"/>
        </w:rPr>
        <w:t>)</w:t>
      </w:r>
    </w:p>
    <w:p w:rsidR="002D397A" w:rsidRPr="00C10B47" w:rsidRDefault="002D397A" w:rsidP="00EA75C1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35. При отсутствии оснований для отказа в предоставлении государственной услуги, предусмотренных </w:t>
      </w:r>
      <w:hyperlink r:id="rId88" w:history="1">
        <w:r w:rsidRPr="00C10B47">
          <w:rPr>
            <w:rStyle w:val="TimesNewRoman14"/>
            <w:rFonts w:ascii="Arial" w:hAnsi="Arial" w:cs="Times New Roman"/>
            <w:sz w:val="24"/>
          </w:rPr>
          <w:t>пунктом 1</w:t>
        </w:r>
      </w:hyperlink>
      <w:r w:rsidRPr="00C10B47">
        <w:rPr>
          <w:rStyle w:val="TimesNewRoman14"/>
          <w:rFonts w:ascii="Arial" w:hAnsi="Arial" w:cs="Times New Roman"/>
          <w:sz w:val="24"/>
        </w:rPr>
        <w:t>6 настоящего административного регламента, специалист, ответственный за экспертизу документов, осуществляет подготовку:</w:t>
      </w:r>
    </w:p>
    <w:p w:rsidR="00EA75C1" w:rsidRPr="00C1109E" w:rsidRDefault="00EA75C1" w:rsidP="00EA75C1">
      <w:pPr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1) проекта распоряжения о предоставлении государственной услуги;</w:t>
      </w:r>
    </w:p>
    <w:p w:rsidR="00DA201D" w:rsidRDefault="00EA75C1" w:rsidP="00DA201D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lastRenderedPageBreak/>
        <w:t>(</w:t>
      </w:r>
      <w:proofErr w:type="spellStart"/>
      <w:r>
        <w:rPr>
          <w:rStyle w:val="TimesNewRoman14"/>
          <w:rFonts w:ascii="Arial" w:hAnsi="Arial"/>
          <w:sz w:val="24"/>
          <w:szCs w:val="24"/>
        </w:rPr>
        <w:t>пп</w:t>
      </w:r>
      <w:proofErr w:type="spellEnd"/>
      <w:r>
        <w:rPr>
          <w:rStyle w:val="TimesNewRoman14"/>
          <w:rFonts w:ascii="Arial" w:hAnsi="Arial"/>
          <w:sz w:val="24"/>
          <w:szCs w:val="24"/>
        </w:rPr>
        <w:t xml:space="preserve">. 1 </w:t>
      </w:r>
      <w:r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Pr="00344CAE">
        <w:rPr>
          <w:sz w:val="24"/>
          <w:szCs w:val="24"/>
        </w:rPr>
        <w:t xml:space="preserve">приказа </w:t>
      </w:r>
      <w:r w:rsidR="00DA201D" w:rsidRPr="007515A4">
        <w:rPr>
          <w:sz w:val="24"/>
          <w:szCs w:val="24"/>
        </w:rPr>
        <w:t xml:space="preserve">департамента социальной защиты населения, </w:t>
      </w:r>
      <w:r w:rsidR="00DA201D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89" w:tgtFrame="ChangingDocument" w:history="1">
        <w:r w:rsidR="00DA201D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DA201D" w:rsidRPr="00CF2753">
          <w:rPr>
            <w:rStyle w:val="a5"/>
            <w:sz w:val="24"/>
            <w:szCs w:val="24"/>
            <w:lang w:val="en-US"/>
          </w:rPr>
          <w:t>RU</w:t>
        </w:r>
        <w:r w:rsidR="00DA201D" w:rsidRPr="00CF2753">
          <w:rPr>
            <w:rStyle w:val="a5"/>
            <w:sz w:val="24"/>
            <w:szCs w:val="24"/>
          </w:rPr>
          <w:t>44000201500548)</w:t>
        </w:r>
      </w:hyperlink>
      <w:r w:rsidR="00DA201D">
        <w:rPr>
          <w:rStyle w:val="TimesNewRoman14"/>
          <w:rFonts w:ascii="Arial" w:hAnsi="Arial"/>
          <w:sz w:val="24"/>
        </w:rPr>
        <w:t>)</w:t>
      </w:r>
    </w:p>
    <w:p w:rsidR="00EA75C1" w:rsidRPr="00EA75C1" w:rsidRDefault="00EA75C1" w:rsidP="00EA75C1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EA75C1">
        <w:rPr>
          <w:sz w:val="24"/>
          <w:szCs w:val="24"/>
        </w:rPr>
        <w:t>2) проекта уведомления о предоставлении государственной услуги согласно приложению № 7 к настоящему административному регламенту.</w:t>
      </w:r>
    </w:p>
    <w:p w:rsidR="00DA201D" w:rsidRDefault="00EA75C1" w:rsidP="00DA201D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>(</w:t>
      </w:r>
      <w:proofErr w:type="spellStart"/>
      <w:r>
        <w:rPr>
          <w:rStyle w:val="TimesNewRoman14"/>
          <w:rFonts w:ascii="Arial" w:hAnsi="Arial"/>
          <w:sz w:val="24"/>
          <w:szCs w:val="24"/>
        </w:rPr>
        <w:t>пп</w:t>
      </w:r>
      <w:proofErr w:type="spellEnd"/>
      <w:r>
        <w:rPr>
          <w:rStyle w:val="TimesNewRoman14"/>
          <w:rFonts w:ascii="Arial" w:hAnsi="Arial"/>
          <w:sz w:val="24"/>
          <w:szCs w:val="24"/>
        </w:rPr>
        <w:t xml:space="preserve">. 2 </w:t>
      </w:r>
      <w:r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Pr="00344CAE">
        <w:rPr>
          <w:sz w:val="24"/>
          <w:szCs w:val="24"/>
        </w:rPr>
        <w:t xml:space="preserve">приказа </w:t>
      </w:r>
      <w:r w:rsidR="00DA201D" w:rsidRPr="007515A4">
        <w:rPr>
          <w:sz w:val="24"/>
          <w:szCs w:val="24"/>
        </w:rPr>
        <w:t xml:space="preserve">департамента социальной защиты населения, </w:t>
      </w:r>
      <w:r w:rsidR="00DA201D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90" w:tgtFrame="ChangingDocument" w:history="1">
        <w:r w:rsidR="00DA201D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DA201D" w:rsidRPr="00CF2753">
          <w:rPr>
            <w:rStyle w:val="a5"/>
            <w:sz w:val="24"/>
            <w:szCs w:val="24"/>
            <w:lang w:val="en-US"/>
          </w:rPr>
          <w:t>RU</w:t>
        </w:r>
        <w:r w:rsidR="00DA201D" w:rsidRPr="00CF2753">
          <w:rPr>
            <w:rStyle w:val="a5"/>
            <w:sz w:val="24"/>
            <w:szCs w:val="24"/>
          </w:rPr>
          <w:t>44000201500548)</w:t>
        </w:r>
      </w:hyperlink>
      <w:r w:rsidR="00DA201D">
        <w:rPr>
          <w:rStyle w:val="TimesNewRoman14"/>
          <w:rFonts w:ascii="Arial" w:hAnsi="Arial"/>
          <w:sz w:val="24"/>
        </w:rPr>
        <w:t>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36. При наличии оснований для отказа в предоставлении государственной услуги, предусмотренных </w:t>
      </w:r>
      <w:hyperlink r:id="rId91" w:history="1">
        <w:r w:rsidRPr="00C10B47">
          <w:rPr>
            <w:rStyle w:val="TimesNewRoman14"/>
            <w:rFonts w:ascii="Arial" w:hAnsi="Arial" w:cs="Times New Roman"/>
            <w:sz w:val="24"/>
          </w:rPr>
          <w:t>пунктом 1</w:t>
        </w:r>
      </w:hyperlink>
      <w:r w:rsidRPr="00C10B47">
        <w:rPr>
          <w:rStyle w:val="TimesNewRoman14"/>
          <w:rFonts w:ascii="Arial" w:hAnsi="Arial" w:cs="Times New Roman"/>
          <w:sz w:val="24"/>
        </w:rPr>
        <w:t>6 настоящего административного регламента, специалист, ответственный за экспертизу документов, осуществляет подготовку:</w:t>
      </w:r>
    </w:p>
    <w:p w:rsidR="00EC744C" w:rsidRPr="00C1109E" w:rsidRDefault="00EC744C" w:rsidP="00EC744C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1) проекта распоряжения об отказе предоставлении государственной услуги;</w:t>
      </w:r>
    </w:p>
    <w:p w:rsidR="00DB3CEB" w:rsidRDefault="00EC744C" w:rsidP="00DB3CE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>(</w:t>
      </w:r>
      <w:proofErr w:type="spellStart"/>
      <w:r>
        <w:rPr>
          <w:rStyle w:val="TimesNewRoman14"/>
          <w:rFonts w:ascii="Arial" w:hAnsi="Arial"/>
          <w:sz w:val="24"/>
          <w:szCs w:val="24"/>
        </w:rPr>
        <w:t>пп</w:t>
      </w:r>
      <w:proofErr w:type="spellEnd"/>
      <w:r>
        <w:rPr>
          <w:rStyle w:val="TimesNewRoman14"/>
          <w:rFonts w:ascii="Arial" w:hAnsi="Arial"/>
          <w:sz w:val="24"/>
          <w:szCs w:val="24"/>
        </w:rPr>
        <w:t xml:space="preserve">. 1 </w:t>
      </w:r>
      <w:r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Pr="00344CAE">
        <w:rPr>
          <w:sz w:val="24"/>
          <w:szCs w:val="24"/>
        </w:rPr>
        <w:t xml:space="preserve">приказа </w:t>
      </w:r>
      <w:r w:rsidR="00DB3CEB" w:rsidRPr="007515A4">
        <w:rPr>
          <w:sz w:val="24"/>
          <w:szCs w:val="24"/>
        </w:rPr>
        <w:t xml:space="preserve">департамента социальной защиты населения, </w:t>
      </w:r>
      <w:r w:rsidR="00DB3CEB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92" w:tgtFrame="ChangingDocument" w:history="1">
        <w:r w:rsidR="00DB3CEB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DB3CEB" w:rsidRPr="00CF2753">
          <w:rPr>
            <w:rStyle w:val="a5"/>
            <w:sz w:val="24"/>
            <w:szCs w:val="24"/>
            <w:lang w:val="en-US"/>
          </w:rPr>
          <w:t>RU</w:t>
        </w:r>
        <w:r w:rsidR="00DB3CEB" w:rsidRPr="00CF2753">
          <w:rPr>
            <w:rStyle w:val="a5"/>
            <w:sz w:val="24"/>
            <w:szCs w:val="24"/>
          </w:rPr>
          <w:t>44000201500548)</w:t>
        </w:r>
      </w:hyperlink>
      <w:r w:rsidR="00DB3CEB">
        <w:rPr>
          <w:rStyle w:val="TimesNewRoman14"/>
          <w:rFonts w:ascii="Arial" w:hAnsi="Arial"/>
          <w:sz w:val="24"/>
        </w:rPr>
        <w:t>)</w:t>
      </w:r>
    </w:p>
    <w:p w:rsidR="00EC744C" w:rsidRPr="00EC744C" w:rsidRDefault="00EC744C" w:rsidP="00EC744C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EC744C">
        <w:rPr>
          <w:sz w:val="24"/>
          <w:szCs w:val="24"/>
        </w:rPr>
        <w:t>2) проекта уведомления об отказе в предоставлении государственной услуги согласно приложению № 8 к настоящему административному регламенту).</w:t>
      </w:r>
      <w:proofErr w:type="gramEnd"/>
    </w:p>
    <w:p w:rsidR="00DB3CEB" w:rsidRDefault="00EC744C" w:rsidP="00DB3CE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>(</w:t>
      </w:r>
      <w:proofErr w:type="spellStart"/>
      <w:r>
        <w:rPr>
          <w:rStyle w:val="TimesNewRoman14"/>
          <w:rFonts w:ascii="Arial" w:hAnsi="Arial"/>
          <w:sz w:val="24"/>
          <w:szCs w:val="24"/>
        </w:rPr>
        <w:t>пп</w:t>
      </w:r>
      <w:proofErr w:type="spellEnd"/>
      <w:r>
        <w:rPr>
          <w:rStyle w:val="TimesNewRoman14"/>
          <w:rFonts w:ascii="Arial" w:hAnsi="Arial"/>
          <w:sz w:val="24"/>
          <w:szCs w:val="24"/>
        </w:rPr>
        <w:t xml:space="preserve">. 2 </w:t>
      </w:r>
      <w:r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Pr="00344CAE">
        <w:rPr>
          <w:sz w:val="24"/>
          <w:szCs w:val="24"/>
        </w:rPr>
        <w:t xml:space="preserve">приказа </w:t>
      </w:r>
      <w:r w:rsidR="00DB3CEB" w:rsidRPr="007515A4">
        <w:rPr>
          <w:sz w:val="24"/>
          <w:szCs w:val="24"/>
        </w:rPr>
        <w:t xml:space="preserve">департамента социальной защиты населения, </w:t>
      </w:r>
      <w:r w:rsidR="00DB3CEB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93" w:tgtFrame="ChangingDocument" w:history="1">
        <w:r w:rsidR="00DB3CEB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DB3CEB" w:rsidRPr="00CF2753">
          <w:rPr>
            <w:rStyle w:val="a5"/>
            <w:sz w:val="24"/>
            <w:szCs w:val="24"/>
            <w:lang w:val="en-US"/>
          </w:rPr>
          <w:t>RU</w:t>
        </w:r>
        <w:r w:rsidR="00DB3CEB" w:rsidRPr="00CF2753">
          <w:rPr>
            <w:rStyle w:val="a5"/>
            <w:sz w:val="24"/>
            <w:szCs w:val="24"/>
          </w:rPr>
          <w:t>44000201500548)</w:t>
        </w:r>
      </w:hyperlink>
      <w:r w:rsidR="00DB3CEB">
        <w:rPr>
          <w:rStyle w:val="TimesNewRoman14"/>
          <w:rFonts w:ascii="Arial" w:hAnsi="Arial"/>
          <w:sz w:val="24"/>
        </w:rPr>
        <w:t>)</w:t>
      </w:r>
    </w:p>
    <w:p w:rsidR="00DE5FC4" w:rsidRPr="00DB3CEB" w:rsidRDefault="00DE5FC4" w:rsidP="00DB3CEB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DB3CEB">
        <w:rPr>
          <w:sz w:val="24"/>
          <w:szCs w:val="24"/>
        </w:rPr>
        <w:t xml:space="preserve">37. Специалист, ответственный за экспертизу документов, проводит согласование соответствующего проекта распоряжения в порядке </w:t>
      </w:r>
      <w:proofErr w:type="gramStart"/>
      <w:r w:rsidRPr="00DB3CEB">
        <w:rPr>
          <w:sz w:val="24"/>
          <w:szCs w:val="24"/>
        </w:rPr>
        <w:t>делопроизводства, установленного в уполномоченном органе и передает</w:t>
      </w:r>
      <w:proofErr w:type="gramEnd"/>
      <w:r w:rsidRPr="00DB3CEB">
        <w:rPr>
          <w:sz w:val="24"/>
          <w:szCs w:val="24"/>
        </w:rPr>
        <w:t xml:space="preserve"> проекты распоряжения и уведомления о предоставлении (об отказе в предоставлении) государственной услуги и личное дело заявителя директору уполномоченного органа для принятия решения.</w:t>
      </w:r>
    </w:p>
    <w:p w:rsidR="008A5220" w:rsidRDefault="00DE5FC4" w:rsidP="008A5220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>(</w:t>
      </w:r>
      <w:proofErr w:type="gramStart"/>
      <w:r>
        <w:rPr>
          <w:rStyle w:val="TimesNewRoman14"/>
          <w:rFonts w:ascii="Arial" w:hAnsi="Arial"/>
          <w:sz w:val="24"/>
          <w:szCs w:val="24"/>
        </w:rPr>
        <w:t>п</w:t>
      </w:r>
      <w:proofErr w:type="gramEnd"/>
      <w:r>
        <w:rPr>
          <w:rStyle w:val="TimesNewRoman14"/>
          <w:rFonts w:ascii="Arial" w:hAnsi="Arial"/>
          <w:sz w:val="24"/>
          <w:szCs w:val="24"/>
        </w:rPr>
        <w:t xml:space="preserve">. 37 </w:t>
      </w:r>
      <w:r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Pr="00344CAE">
        <w:rPr>
          <w:sz w:val="24"/>
          <w:szCs w:val="24"/>
        </w:rPr>
        <w:t xml:space="preserve">приказа </w:t>
      </w:r>
      <w:r w:rsidR="008A5220" w:rsidRPr="007515A4">
        <w:rPr>
          <w:sz w:val="24"/>
          <w:szCs w:val="24"/>
        </w:rPr>
        <w:t xml:space="preserve">департамента социальной защиты населения, </w:t>
      </w:r>
      <w:r w:rsidR="008A5220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94" w:tgtFrame="ChangingDocument" w:history="1">
        <w:r w:rsidR="008A5220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8A5220" w:rsidRPr="00CF2753">
          <w:rPr>
            <w:rStyle w:val="a5"/>
            <w:sz w:val="24"/>
            <w:szCs w:val="24"/>
            <w:lang w:val="en-US"/>
          </w:rPr>
          <w:t>RU</w:t>
        </w:r>
        <w:r w:rsidR="008A5220" w:rsidRPr="00CF2753">
          <w:rPr>
            <w:rStyle w:val="a5"/>
            <w:sz w:val="24"/>
            <w:szCs w:val="24"/>
          </w:rPr>
          <w:t>44000201500548)</w:t>
        </w:r>
      </w:hyperlink>
      <w:r w:rsidR="008A5220">
        <w:rPr>
          <w:rStyle w:val="TimesNewRoman14"/>
          <w:rFonts w:ascii="Arial" w:hAnsi="Arial"/>
          <w:sz w:val="24"/>
        </w:rPr>
        <w:t>)</w:t>
      </w:r>
    </w:p>
    <w:p w:rsidR="00DE5FC4" w:rsidRPr="008A5220" w:rsidRDefault="00DE5FC4" w:rsidP="008A5220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8A5220">
        <w:rPr>
          <w:sz w:val="24"/>
          <w:szCs w:val="24"/>
        </w:rPr>
        <w:t>38. Максимальный срок выполнения административных действий двадцать минут.</w:t>
      </w:r>
    </w:p>
    <w:p w:rsidR="00DE5FC4" w:rsidRPr="00C1109E" w:rsidRDefault="00DE5FC4" w:rsidP="00DE5FC4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 xml:space="preserve"> Максимальный срок выполнения административной процедуры составляет 1 день. </w:t>
      </w:r>
    </w:p>
    <w:p w:rsidR="00DE5FC4" w:rsidRPr="00C1109E" w:rsidRDefault="00DE5FC4" w:rsidP="00DE5FC4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Результатом административной процедуры является подготовка</w:t>
      </w:r>
      <w:r>
        <w:rPr>
          <w:rFonts w:cs="Arial"/>
        </w:rPr>
        <w:t xml:space="preserve"> </w:t>
      </w:r>
      <w:r w:rsidRPr="00C1109E">
        <w:rPr>
          <w:rFonts w:cs="Arial"/>
        </w:rPr>
        <w:t>проекта распоряжения и уведомления о предоставлении (об отказе в предоставлении) государственной услуги и передача их с личным делом заявителя директору уполномоченного органа.</w:t>
      </w:r>
    </w:p>
    <w:p w:rsidR="008A5220" w:rsidRDefault="008A5220" w:rsidP="008A5220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>(</w:t>
      </w:r>
      <w:proofErr w:type="gramStart"/>
      <w:r>
        <w:rPr>
          <w:rStyle w:val="TimesNewRoman14"/>
          <w:rFonts w:ascii="Arial" w:hAnsi="Arial"/>
          <w:sz w:val="24"/>
          <w:szCs w:val="24"/>
        </w:rPr>
        <w:t>п</w:t>
      </w:r>
      <w:proofErr w:type="gramEnd"/>
      <w:r>
        <w:rPr>
          <w:rStyle w:val="TimesNewRoman14"/>
          <w:rFonts w:ascii="Arial" w:hAnsi="Arial"/>
          <w:sz w:val="24"/>
          <w:szCs w:val="24"/>
        </w:rPr>
        <w:t xml:space="preserve">. 38 </w:t>
      </w:r>
      <w:r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Pr="00344CAE">
        <w:rPr>
          <w:sz w:val="24"/>
          <w:szCs w:val="24"/>
        </w:rPr>
        <w:t xml:space="preserve">приказа </w:t>
      </w:r>
      <w:r w:rsidRPr="007515A4">
        <w:rPr>
          <w:sz w:val="24"/>
          <w:szCs w:val="24"/>
        </w:rPr>
        <w:t xml:space="preserve">департамента социальной защиты населения, </w:t>
      </w:r>
      <w:r w:rsidRPr="00CF2753">
        <w:rPr>
          <w:sz w:val="24"/>
          <w:szCs w:val="24"/>
        </w:rPr>
        <w:t xml:space="preserve">опеки и попечительства Костромской области </w:t>
      </w:r>
      <w:hyperlink r:id="rId95" w:tgtFrame="ChangingDocument" w:history="1">
        <w:r w:rsidRPr="00CF2753">
          <w:rPr>
            <w:rStyle w:val="a5"/>
            <w:sz w:val="24"/>
            <w:szCs w:val="24"/>
          </w:rPr>
          <w:t xml:space="preserve">№ 249 от 21.05.2015 года (НГР </w:t>
        </w:r>
        <w:r w:rsidRPr="00CF2753">
          <w:rPr>
            <w:rStyle w:val="a5"/>
            <w:sz w:val="24"/>
            <w:szCs w:val="24"/>
            <w:lang w:val="en-US"/>
          </w:rPr>
          <w:t>RU</w:t>
        </w:r>
        <w:r w:rsidRPr="00CF2753">
          <w:rPr>
            <w:rStyle w:val="a5"/>
            <w:sz w:val="24"/>
            <w:szCs w:val="24"/>
          </w:rPr>
          <w:t>44000201500548)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DE5FC4" w:rsidRPr="00C1109E" w:rsidRDefault="00DE5FC4" w:rsidP="00DE5FC4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39. Основанием для начала административной процедуры принятия решения о предоставлении (об отказе в предоставлении) государственной услуги</w:t>
      </w:r>
      <w:r>
        <w:rPr>
          <w:rFonts w:cs="Arial"/>
        </w:rPr>
        <w:t xml:space="preserve"> </w:t>
      </w:r>
      <w:r w:rsidRPr="00C1109E">
        <w:rPr>
          <w:rFonts w:cs="Arial"/>
        </w:rPr>
        <w:t xml:space="preserve">является получение директором уполномоченного органа проектов распоряжения и уведомления о предоставлении (об отказе в предоставлении) государственной услуги и личного дела заявителя. </w:t>
      </w:r>
    </w:p>
    <w:p w:rsidR="008A5220" w:rsidRDefault="008A5220" w:rsidP="008A5220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>(</w:t>
      </w:r>
      <w:proofErr w:type="gramStart"/>
      <w:r>
        <w:rPr>
          <w:rStyle w:val="TimesNewRoman14"/>
          <w:rFonts w:ascii="Arial" w:hAnsi="Arial"/>
          <w:sz w:val="24"/>
          <w:szCs w:val="24"/>
        </w:rPr>
        <w:t>п</w:t>
      </w:r>
      <w:proofErr w:type="gramEnd"/>
      <w:r>
        <w:rPr>
          <w:rStyle w:val="TimesNewRoman14"/>
          <w:rFonts w:ascii="Arial" w:hAnsi="Arial"/>
          <w:sz w:val="24"/>
          <w:szCs w:val="24"/>
        </w:rPr>
        <w:t xml:space="preserve">. 39 </w:t>
      </w:r>
      <w:r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Pr="00344CAE">
        <w:rPr>
          <w:sz w:val="24"/>
          <w:szCs w:val="24"/>
        </w:rPr>
        <w:t xml:space="preserve">приказа </w:t>
      </w:r>
      <w:r w:rsidRPr="007515A4">
        <w:rPr>
          <w:sz w:val="24"/>
          <w:szCs w:val="24"/>
        </w:rPr>
        <w:t xml:space="preserve">департамента социальной защиты населения, </w:t>
      </w:r>
      <w:r w:rsidRPr="00CF2753">
        <w:rPr>
          <w:sz w:val="24"/>
          <w:szCs w:val="24"/>
        </w:rPr>
        <w:t xml:space="preserve">опеки и попечительства Костромской области </w:t>
      </w:r>
      <w:hyperlink r:id="rId96" w:tgtFrame="ChangingDocument" w:history="1">
        <w:r w:rsidRPr="00CF2753">
          <w:rPr>
            <w:rStyle w:val="a5"/>
            <w:sz w:val="24"/>
            <w:szCs w:val="24"/>
          </w:rPr>
          <w:t xml:space="preserve">№ 249 от 21.05.2015 года (НГР </w:t>
        </w:r>
        <w:r w:rsidRPr="00CF2753">
          <w:rPr>
            <w:rStyle w:val="a5"/>
            <w:sz w:val="24"/>
            <w:szCs w:val="24"/>
            <w:lang w:val="en-US"/>
          </w:rPr>
          <w:t>RU</w:t>
        </w:r>
        <w:r w:rsidRPr="00CF2753">
          <w:rPr>
            <w:rStyle w:val="a5"/>
            <w:sz w:val="24"/>
            <w:szCs w:val="24"/>
          </w:rPr>
          <w:t>44000201500548)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DE5FC4" w:rsidRPr="00C1109E" w:rsidRDefault="00DE5FC4" w:rsidP="00DE5FC4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40. Директор уполномоченного органа определяет правомерность назначения (отказа в назначении) ежемесячного пособия на ребенка в Костромской области.</w:t>
      </w:r>
    </w:p>
    <w:p w:rsidR="002403B5" w:rsidRDefault="00DE5FC4" w:rsidP="002403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>(</w:t>
      </w:r>
      <w:proofErr w:type="gramStart"/>
      <w:r>
        <w:rPr>
          <w:rStyle w:val="TimesNewRoman14"/>
          <w:rFonts w:ascii="Arial" w:hAnsi="Arial"/>
          <w:sz w:val="24"/>
          <w:szCs w:val="24"/>
        </w:rPr>
        <w:t>п</w:t>
      </w:r>
      <w:proofErr w:type="gramEnd"/>
      <w:r>
        <w:rPr>
          <w:rStyle w:val="TimesNewRoman14"/>
          <w:rFonts w:ascii="Arial" w:hAnsi="Arial"/>
          <w:sz w:val="24"/>
          <w:szCs w:val="24"/>
        </w:rPr>
        <w:t xml:space="preserve">. 40 </w:t>
      </w:r>
      <w:r w:rsidR="002403B5"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="002403B5" w:rsidRPr="00344CAE">
        <w:rPr>
          <w:sz w:val="24"/>
          <w:szCs w:val="24"/>
        </w:rPr>
        <w:t xml:space="preserve">приказа </w:t>
      </w:r>
      <w:r w:rsidR="002403B5" w:rsidRPr="007515A4">
        <w:rPr>
          <w:sz w:val="24"/>
          <w:szCs w:val="24"/>
        </w:rPr>
        <w:t xml:space="preserve">департамента социальной защиты населения, </w:t>
      </w:r>
      <w:r w:rsidR="002403B5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97" w:tgtFrame="ChangingDocument" w:history="1">
        <w:r w:rsidR="002403B5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2403B5" w:rsidRPr="00CF2753">
          <w:rPr>
            <w:rStyle w:val="a5"/>
            <w:sz w:val="24"/>
            <w:szCs w:val="24"/>
            <w:lang w:val="en-US"/>
          </w:rPr>
          <w:t>RU</w:t>
        </w:r>
        <w:r w:rsidR="002403B5" w:rsidRPr="00CF2753">
          <w:rPr>
            <w:rStyle w:val="a5"/>
            <w:sz w:val="24"/>
            <w:szCs w:val="24"/>
          </w:rPr>
          <w:t>44000201500548)</w:t>
        </w:r>
      </w:hyperlink>
      <w:r w:rsidR="002403B5">
        <w:rPr>
          <w:rStyle w:val="TimesNewRoman14"/>
          <w:rFonts w:ascii="Arial" w:hAnsi="Arial"/>
          <w:sz w:val="24"/>
        </w:rPr>
        <w:t>)</w:t>
      </w:r>
    </w:p>
    <w:p w:rsidR="00DE5FC4" w:rsidRPr="002403B5" w:rsidRDefault="00DE5FC4" w:rsidP="002403B5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2403B5">
        <w:rPr>
          <w:sz w:val="24"/>
          <w:szCs w:val="24"/>
        </w:rPr>
        <w:t xml:space="preserve">41. Если проекты распоряжения и уведомления не соответствуют законодательству, директор уполномоченного органа возвращает их специалисту, </w:t>
      </w:r>
      <w:r w:rsidRPr="002403B5">
        <w:rPr>
          <w:sz w:val="24"/>
          <w:szCs w:val="24"/>
        </w:rPr>
        <w:lastRenderedPageBreak/>
        <w:t xml:space="preserve">подготовившему проекты, для приведения их в соответствие с требованиями законодательства с указанием причины возврата. </w:t>
      </w:r>
    </w:p>
    <w:p w:rsidR="002403B5" w:rsidRDefault="00DE5FC4" w:rsidP="002403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>(</w:t>
      </w:r>
      <w:proofErr w:type="gramStart"/>
      <w:r>
        <w:rPr>
          <w:rStyle w:val="TimesNewRoman14"/>
          <w:rFonts w:ascii="Arial" w:hAnsi="Arial"/>
          <w:sz w:val="24"/>
          <w:szCs w:val="24"/>
        </w:rPr>
        <w:t>п</w:t>
      </w:r>
      <w:proofErr w:type="gramEnd"/>
      <w:r>
        <w:rPr>
          <w:rStyle w:val="TimesNewRoman14"/>
          <w:rFonts w:ascii="Arial" w:hAnsi="Arial"/>
          <w:sz w:val="24"/>
          <w:szCs w:val="24"/>
        </w:rPr>
        <w:t xml:space="preserve">. 41 </w:t>
      </w:r>
      <w:r w:rsidR="002403B5"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="002403B5" w:rsidRPr="00344CAE">
        <w:rPr>
          <w:sz w:val="24"/>
          <w:szCs w:val="24"/>
        </w:rPr>
        <w:t xml:space="preserve">приказа </w:t>
      </w:r>
      <w:r w:rsidR="002403B5" w:rsidRPr="007515A4">
        <w:rPr>
          <w:sz w:val="24"/>
          <w:szCs w:val="24"/>
        </w:rPr>
        <w:t xml:space="preserve">департамента социальной защиты населения, </w:t>
      </w:r>
      <w:r w:rsidR="002403B5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98" w:tgtFrame="ChangingDocument" w:history="1">
        <w:r w:rsidR="002403B5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2403B5" w:rsidRPr="00CF2753">
          <w:rPr>
            <w:rStyle w:val="a5"/>
            <w:sz w:val="24"/>
            <w:szCs w:val="24"/>
            <w:lang w:val="en-US"/>
          </w:rPr>
          <w:t>RU</w:t>
        </w:r>
        <w:r w:rsidR="002403B5" w:rsidRPr="00CF2753">
          <w:rPr>
            <w:rStyle w:val="a5"/>
            <w:sz w:val="24"/>
            <w:szCs w:val="24"/>
          </w:rPr>
          <w:t>44000201500548)</w:t>
        </w:r>
      </w:hyperlink>
      <w:r w:rsidR="002403B5">
        <w:rPr>
          <w:rStyle w:val="TimesNewRoman14"/>
          <w:rFonts w:ascii="Arial" w:hAnsi="Arial"/>
          <w:sz w:val="24"/>
        </w:rPr>
        <w:t>)</w:t>
      </w:r>
    </w:p>
    <w:p w:rsidR="00DE5FC4" w:rsidRPr="002403B5" w:rsidRDefault="00DE5FC4" w:rsidP="002403B5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2403B5">
        <w:rPr>
          <w:sz w:val="24"/>
          <w:szCs w:val="24"/>
        </w:rPr>
        <w:t xml:space="preserve">42. В случае соответствия действующему законодательству проектов распоряжения и уведомления о предоставлении (об отказе в предоставлении) государственной услуги директор уполномоченного органа: </w:t>
      </w:r>
    </w:p>
    <w:p w:rsidR="00DE5FC4" w:rsidRPr="00C1109E" w:rsidRDefault="00DE5FC4" w:rsidP="00DE5FC4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1)</w:t>
      </w:r>
      <w:r>
        <w:rPr>
          <w:rFonts w:cs="Arial"/>
        </w:rPr>
        <w:t xml:space="preserve"> </w:t>
      </w:r>
      <w:r w:rsidRPr="00C1109E">
        <w:rPr>
          <w:rFonts w:cs="Arial"/>
        </w:rPr>
        <w:t>подписывает их и заверяет печатью уполномоченного органа;</w:t>
      </w:r>
    </w:p>
    <w:p w:rsidR="00DE5FC4" w:rsidRPr="00C1109E" w:rsidRDefault="00DE5FC4" w:rsidP="00DE5FC4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2) передает личное дело заявителя, распоряжение и уведомление о предоставлении (об отказе в предоставлении) государственной услуги специалисту, ответственному за выдачу документов.</w:t>
      </w:r>
    </w:p>
    <w:p w:rsidR="002403B5" w:rsidRDefault="00DE5FC4" w:rsidP="002403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>(</w:t>
      </w:r>
      <w:proofErr w:type="gramStart"/>
      <w:r>
        <w:rPr>
          <w:rStyle w:val="TimesNewRoman14"/>
          <w:rFonts w:ascii="Arial" w:hAnsi="Arial"/>
          <w:sz w:val="24"/>
          <w:szCs w:val="24"/>
        </w:rPr>
        <w:t>п</w:t>
      </w:r>
      <w:proofErr w:type="gramEnd"/>
      <w:r>
        <w:rPr>
          <w:rStyle w:val="TimesNewRoman14"/>
          <w:rFonts w:ascii="Arial" w:hAnsi="Arial"/>
          <w:sz w:val="24"/>
          <w:szCs w:val="24"/>
        </w:rPr>
        <w:t xml:space="preserve">. 42 </w:t>
      </w:r>
      <w:r w:rsidR="002403B5"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="002403B5" w:rsidRPr="00344CAE">
        <w:rPr>
          <w:sz w:val="24"/>
          <w:szCs w:val="24"/>
        </w:rPr>
        <w:t xml:space="preserve">приказа </w:t>
      </w:r>
      <w:r w:rsidR="002403B5" w:rsidRPr="007515A4">
        <w:rPr>
          <w:sz w:val="24"/>
          <w:szCs w:val="24"/>
        </w:rPr>
        <w:t xml:space="preserve">департамента социальной защиты населения, </w:t>
      </w:r>
      <w:r w:rsidR="002403B5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99" w:tgtFrame="ChangingDocument" w:history="1">
        <w:r w:rsidR="002403B5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2403B5" w:rsidRPr="00CF2753">
          <w:rPr>
            <w:rStyle w:val="a5"/>
            <w:sz w:val="24"/>
            <w:szCs w:val="24"/>
            <w:lang w:val="en-US"/>
          </w:rPr>
          <w:t>RU</w:t>
        </w:r>
        <w:r w:rsidR="002403B5" w:rsidRPr="00CF2753">
          <w:rPr>
            <w:rStyle w:val="a5"/>
            <w:sz w:val="24"/>
            <w:szCs w:val="24"/>
          </w:rPr>
          <w:t>44000201500548)</w:t>
        </w:r>
      </w:hyperlink>
      <w:r w:rsidR="002403B5">
        <w:rPr>
          <w:rStyle w:val="TimesNewRoman14"/>
          <w:rFonts w:ascii="Arial" w:hAnsi="Arial"/>
          <w:sz w:val="24"/>
        </w:rPr>
        <w:t>)</w:t>
      </w:r>
    </w:p>
    <w:p w:rsidR="00DE5FC4" w:rsidRPr="002403B5" w:rsidRDefault="00DE5FC4" w:rsidP="002403B5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2403B5">
        <w:rPr>
          <w:sz w:val="24"/>
          <w:szCs w:val="24"/>
        </w:rPr>
        <w:t>43. Максимальный срок выполнения административных действий два часа.</w:t>
      </w:r>
    </w:p>
    <w:p w:rsidR="00DE5FC4" w:rsidRPr="00C1109E" w:rsidRDefault="00DE5FC4" w:rsidP="00DE5FC4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 xml:space="preserve">Максимальный срок выполнения административной процедуры составляет 1 день. </w:t>
      </w:r>
    </w:p>
    <w:p w:rsidR="00DE5FC4" w:rsidRPr="00C1109E" w:rsidRDefault="00DE5FC4" w:rsidP="00DE5FC4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Результатом административной процедуры является принятие решения о предоставлении (об отказе в предоставлении) государственной услуги и передача распоряжения и уведомления о предоставлении государственной услуги или распоряжения и уведомления об отказе в предоставлении государственной услуги и личного дела заявителя специалисту, ответственному за выдачу документов.</w:t>
      </w:r>
    </w:p>
    <w:p w:rsidR="002403B5" w:rsidRDefault="00DE5FC4" w:rsidP="002403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>(</w:t>
      </w:r>
      <w:proofErr w:type="gramStart"/>
      <w:r>
        <w:rPr>
          <w:rStyle w:val="TimesNewRoman14"/>
          <w:rFonts w:ascii="Arial" w:hAnsi="Arial"/>
          <w:sz w:val="24"/>
          <w:szCs w:val="24"/>
        </w:rPr>
        <w:t>п</w:t>
      </w:r>
      <w:proofErr w:type="gramEnd"/>
      <w:r>
        <w:rPr>
          <w:rStyle w:val="TimesNewRoman14"/>
          <w:rFonts w:ascii="Arial" w:hAnsi="Arial"/>
          <w:sz w:val="24"/>
          <w:szCs w:val="24"/>
        </w:rPr>
        <w:t xml:space="preserve">. 43 </w:t>
      </w:r>
      <w:r w:rsidR="002403B5"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="002403B5" w:rsidRPr="00344CAE">
        <w:rPr>
          <w:sz w:val="24"/>
          <w:szCs w:val="24"/>
        </w:rPr>
        <w:t xml:space="preserve">приказа </w:t>
      </w:r>
      <w:r w:rsidR="002403B5" w:rsidRPr="007515A4">
        <w:rPr>
          <w:sz w:val="24"/>
          <w:szCs w:val="24"/>
        </w:rPr>
        <w:t xml:space="preserve">департамента социальной защиты населения, </w:t>
      </w:r>
      <w:r w:rsidR="002403B5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100" w:tgtFrame="ChangingDocument" w:history="1">
        <w:r w:rsidR="002403B5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2403B5" w:rsidRPr="00CF2753">
          <w:rPr>
            <w:rStyle w:val="a5"/>
            <w:sz w:val="24"/>
            <w:szCs w:val="24"/>
            <w:lang w:val="en-US"/>
          </w:rPr>
          <w:t>RU</w:t>
        </w:r>
        <w:r w:rsidR="002403B5" w:rsidRPr="00CF2753">
          <w:rPr>
            <w:rStyle w:val="a5"/>
            <w:sz w:val="24"/>
            <w:szCs w:val="24"/>
          </w:rPr>
          <w:t>44000201500548)</w:t>
        </w:r>
      </w:hyperlink>
      <w:r w:rsidR="002403B5">
        <w:rPr>
          <w:rStyle w:val="TimesNewRoman14"/>
          <w:rFonts w:ascii="Arial" w:hAnsi="Arial"/>
          <w:sz w:val="24"/>
        </w:rPr>
        <w:t>)</w:t>
      </w:r>
    </w:p>
    <w:p w:rsidR="00DE5FC4" w:rsidRPr="002403B5" w:rsidRDefault="00DE5FC4" w:rsidP="002403B5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2403B5">
        <w:rPr>
          <w:sz w:val="24"/>
          <w:szCs w:val="24"/>
        </w:rPr>
        <w:t>44. Основанием для начала процедуры выдачи документов является получение специалистом, ответственным за выдачу документов, личного дела заявителя, распоряжения и уведомления о предоставлении (об отказе в предоставлении) государственной услуги.</w:t>
      </w:r>
    </w:p>
    <w:p w:rsidR="002403B5" w:rsidRDefault="00DE5FC4" w:rsidP="002403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>(</w:t>
      </w:r>
      <w:proofErr w:type="gramStart"/>
      <w:r>
        <w:rPr>
          <w:rStyle w:val="TimesNewRoman14"/>
          <w:rFonts w:ascii="Arial" w:hAnsi="Arial"/>
          <w:sz w:val="24"/>
          <w:szCs w:val="24"/>
        </w:rPr>
        <w:t>п</w:t>
      </w:r>
      <w:proofErr w:type="gramEnd"/>
      <w:r>
        <w:rPr>
          <w:rStyle w:val="TimesNewRoman14"/>
          <w:rFonts w:ascii="Arial" w:hAnsi="Arial"/>
          <w:sz w:val="24"/>
          <w:szCs w:val="24"/>
        </w:rPr>
        <w:t xml:space="preserve">. 44 </w:t>
      </w:r>
      <w:r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="002403B5"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="002403B5" w:rsidRPr="00344CAE">
        <w:rPr>
          <w:sz w:val="24"/>
          <w:szCs w:val="24"/>
        </w:rPr>
        <w:t xml:space="preserve">приказа </w:t>
      </w:r>
      <w:r w:rsidR="002403B5" w:rsidRPr="007515A4">
        <w:rPr>
          <w:sz w:val="24"/>
          <w:szCs w:val="24"/>
        </w:rPr>
        <w:t xml:space="preserve">департамента социальной защиты населения, </w:t>
      </w:r>
      <w:r w:rsidR="002403B5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101" w:tgtFrame="ChangingDocument" w:history="1">
        <w:r w:rsidR="002403B5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2403B5" w:rsidRPr="00CF2753">
          <w:rPr>
            <w:rStyle w:val="a5"/>
            <w:sz w:val="24"/>
            <w:szCs w:val="24"/>
            <w:lang w:val="en-US"/>
          </w:rPr>
          <w:t>RU</w:t>
        </w:r>
        <w:r w:rsidR="002403B5" w:rsidRPr="00CF2753">
          <w:rPr>
            <w:rStyle w:val="a5"/>
            <w:sz w:val="24"/>
            <w:szCs w:val="24"/>
          </w:rPr>
          <w:t>44000201500548)</w:t>
        </w:r>
      </w:hyperlink>
      <w:r w:rsidR="002403B5">
        <w:rPr>
          <w:rStyle w:val="TimesNewRoman14"/>
          <w:rFonts w:ascii="Arial" w:hAnsi="Arial"/>
          <w:sz w:val="24"/>
        </w:rPr>
        <w:t>)</w:t>
      </w:r>
    </w:p>
    <w:p w:rsidR="00DE5FC4" w:rsidRPr="002403B5" w:rsidRDefault="00DE5FC4" w:rsidP="002403B5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2403B5">
        <w:rPr>
          <w:sz w:val="24"/>
          <w:szCs w:val="24"/>
        </w:rPr>
        <w:t>45. Специалист, ответственный,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DE5FC4" w:rsidRPr="00C1109E" w:rsidRDefault="00DE5FC4" w:rsidP="00DE5FC4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1) регистрирует уведомление о предоставлении государственной услуги (об отказе в предоставлении государственной услуги) в журнале регистрации заявлений;</w:t>
      </w:r>
    </w:p>
    <w:p w:rsidR="00DE5FC4" w:rsidRPr="00C1109E" w:rsidRDefault="00DE5FC4" w:rsidP="00DE5FC4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2) уведомляет заявителя об окончании хода предоставления государственной услуги посредством направления заявителю любым из способов (телефон, факс или посредством отправки соответствующего статуса услуги через федеральную государственную информационную систему «Единый портал государственных и муниципальных услуг (функций)»</w:t>
      </w:r>
      <w:r>
        <w:rPr>
          <w:rFonts w:cs="Arial"/>
        </w:rPr>
        <w:t xml:space="preserve"> </w:t>
      </w:r>
      <w:r w:rsidRPr="00C1109E">
        <w:rPr>
          <w:rFonts w:cs="Arial"/>
        </w:rPr>
        <w:t>или региональную информационную систему «Единый портал Костромской области») указанных в заявлении;</w:t>
      </w:r>
    </w:p>
    <w:p w:rsidR="00DE5FC4" w:rsidRPr="00C1109E" w:rsidRDefault="00DE5FC4" w:rsidP="00DE5FC4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 xml:space="preserve"> </w:t>
      </w:r>
      <w:proofErr w:type="gramStart"/>
      <w:r w:rsidRPr="00C1109E">
        <w:rPr>
          <w:rFonts w:cs="Arial"/>
        </w:rPr>
        <w:t>3) вручает (направляет по почте) заявителю уведомление, о предоставлении (об отказе в предоставлении) государственной услуги, а в случае получения государственной услуги в электронном виде уведомление о предоставлении (об отказе в предоставлении) государственной услуги направляется в виде электронного образа документа, подписанного уполномоченным лицом с использованием электронной подписи через федеральную государственную информационную систему «Единый портал государственных и муниципальных услуг (функций)»</w:t>
      </w:r>
      <w:r>
        <w:rPr>
          <w:rFonts w:cs="Arial"/>
        </w:rPr>
        <w:t xml:space="preserve"> </w:t>
      </w:r>
      <w:r w:rsidRPr="00C1109E">
        <w:rPr>
          <w:rFonts w:cs="Arial"/>
        </w:rPr>
        <w:t>или региональную</w:t>
      </w:r>
      <w:proofErr w:type="gramEnd"/>
      <w:r w:rsidRPr="00C1109E">
        <w:rPr>
          <w:rFonts w:cs="Arial"/>
        </w:rPr>
        <w:t xml:space="preserve"> информационную систему «Единый портал Костромской области»;</w:t>
      </w:r>
    </w:p>
    <w:p w:rsidR="00DE5FC4" w:rsidRPr="00C1109E" w:rsidRDefault="00DE5FC4" w:rsidP="00DE5FC4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4) передает дело специалисту, ответственному за делопроизводство, для последующей его регистрации и передачи в архив.</w:t>
      </w:r>
    </w:p>
    <w:p w:rsidR="002403B5" w:rsidRDefault="00672AA2" w:rsidP="002403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lastRenderedPageBreak/>
        <w:t xml:space="preserve">(п. 45 </w:t>
      </w:r>
      <w:r w:rsidR="002403B5"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="002403B5" w:rsidRPr="00344CAE">
        <w:rPr>
          <w:sz w:val="24"/>
          <w:szCs w:val="24"/>
        </w:rPr>
        <w:t xml:space="preserve">приказа </w:t>
      </w:r>
      <w:r w:rsidR="002403B5" w:rsidRPr="007515A4">
        <w:rPr>
          <w:sz w:val="24"/>
          <w:szCs w:val="24"/>
        </w:rPr>
        <w:t xml:space="preserve">департамента социальной защиты населения, </w:t>
      </w:r>
      <w:r w:rsidR="002403B5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102" w:tgtFrame="ChangingDocument" w:history="1">
        <w:r w:rsidR="002403B5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2403B5" w:rsidRPr="00CF2753">
          <w:rPr>
            <w:rStyle w:val="a5"/>
            <w:sz w:val="24"/>
            <w:szCs w:val="24"/>
            <w:lang w:val="en-US"/>
          </w:rPr>
          <w:t>RU</w:t>
        </w:r>
        <w:r w:rsidR="002403B5" w:rsidRPr="00CF2753">
          <w:rPr>
            <w:rStyle w:val="a5"/>
            <w:sz w:val="24"/>
            <w:szCs w:val="24"/>
          </w:rPr>
          <w:t>44000201500548)</w:t>
        </w:r>
      </w:hyperlink>
      <w:r w:rsidR="002403B5">
        <w:rPr>
          <w:rStyle w:val="TimesNewRoman14"/>
          <w:rFonts w:ascii="Arial" w:hAnsi="Arial"/>
          <w:sz w:val="24"/>
        </w:rPr>
        <w:t>)</w:t>
      </w:r>
    </w:p>
    <w:p w:rsidR="00DE5FC4" w:rsidRPr="002403B5" w:rsidRDefault="00DE5FC4" w:rsidP="002403B5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2403B5">
        <w:rPr>
          <w:sz w:val="24"/>
          <w:szCs w:val="24"/>
        </w:rPr>
        <w:t>46. Максимальный срок исполнения административных действий 20 минут.</w:t>
      </w:r>
    </w:p>
    <w:p w:rsidR="00DE5FC4" w:rsidRPr="00C1109E" w:rsidRDefault="00DE5FC4" w:rsidP="00DE5FC4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Максимальный срок исполнения административной процедуры 1 день.</w:t>
      </w:r>
    </w:p>
    <w:p w:rsidR="00DE5FC4" w:rsidRPr="00DE5FC4" w:rsidRDefault="00DE5FC4" w:rsidP="00DE5FC4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DE5FC4">
        <w:rPr>
          <w:sz w:val="24"/>
          <w:szCs w:val="24"/>
        </w:rPr>
        <w:t>Результатом административной процедуры является вручение уведомления о предоставлении (об отказе в предоставлении) государственной услуги лично либо направление его почтовым отправлением с уведомлением о доставке или через федеральную государственную информационную систему «Единый портал государственных и муниципальных услуг (функций)</w:t>
      </w:r>
      <w:proofErr w:type="gramStart"/>
      <w:r w:rsidRPr="00DE5FC4">
        <w:rPr>
          <w:sz w:val="24"/>
          <w:szCs w:val="24"/>
        </w:rPr>
        <w:t>»и</w:t>
      </w:r>
      <w:proofErr w:type="gramEnd"/>
      <w:r w:rsidRPr="00DE5FC4">
        <w:rPr>
          <w:sz w:val="24"/>
          <w:szCs w:val="24"/>
        </w:rPr>
        <w:t>ли региональную информационную систему «Единый портал Костромской области».</w:t>
      </w:r>
    </w:p>
    <w:p w:rsidR="00F624E9" w:rsidRDefault="00672AA2" w:rsidP="00F624E9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 xml:space="preserve">(п. 46 </w:t>
      </w:r>
      <w:r w:rsidR="00F624E9"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="00F624E9" w:rsidRPr="00344CAE">
        <w:rPr>
          <w:sz w:val="24"/>
          <w:szCs w:val="24"/>
        </w:rPr>
        <w:t xml:space="preserve">приказа </w:t>
      </w:r>
      <w:r w:rsidR="00F624E9" w:rsidRPr="007515A4">
        <w:rPr>
          <w:sz w:val="24"/>
          <w:szCs w:val="24"/>
        </w:rPr>
        <w:t xml:space="preserve">департамента социальной защиты населения, </w:t>
      </w:r>
      <w:r w:rsidR="00F624E9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103" w:tgtFrame="ChangingDocument" w:history="1">
        <w:r w:rsidR="00F624E9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F624E9" w:rsidRPr="00CF2753">
          <w:rPr>
            <w:rStyle w:val="a5"/>
            <w:sz w:val="24"/>
            <w:szCs w:val="24"/>
            <w:lang w:val="en-US"/>
          </w:rPr>
          <w:t>RU</w:t>
        </w:r>
        <w:r w:rsidR="00F624E9" w:rsidRPr="00CF2753">
          <w:rPr>
            <w:rStyle w:val="a5"/>
            <w:sz w:val="24"/>
            <w:szCs w:val="24"/>
          </w:rPr>
          <w:t>44000201500548)</w:t>
        </w:r>
      </w:hyperlink>
      <w:r w:rsidR="00F624E9">
        <w:rPr>
          <w:rStyle w:val="TimesNewRoman14"/>
          <w:rFonts w:ascii="Arial" w:hAnsi="Arial"/>
          <w:sz w:val="24"/>
        </w:rPr>
        <w:t>)</w:t>
      </w:r>
    </w:p>
    <w:p w:rsidR="00F624E9" w:rsidRDefault="002D397A" w:rsidP="00F624E9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40. </w:t>
      </w:r>
      <w:r w:rsidR="00672AA2">
        <w:rPr>
          <w:rStyle w:val="TimesNewRoman14"/>
          <w:rFonts w:ascii="Arial" w:hAnsi="Arial"/>
          <w:sz w:val="24"/>
          <w:szCs w:val="24"/>
        </w:rPr>
        <w:t>утратил силу</w:t>
      </w:r>
      <w:r w:rsidR="00672AA2" w:rsidRPr="00344CAE">
        <w:rPr>
          <w:rStyle w:val="TimesNewRoman14"/>
          <w:rFonts w:ascii="Arial" w:hAnsi="Arial"/>
          <w:sz w:val="24"/>
          <w:szCs w:val="24"/>
        </w:rPr>
        <w:t xml:space="preserve"> </w:t>
      </w:r>
      <w:r w:rsidR="00672AA2">
        <w:rPr>
          <w:sz w:val="24"/>
          <w:szCs w:val="24"/>
        </w:rPr>
        <w:t>приказом</w:t>
      </w:r>
      <w:r w:rsidR="00672AA2" w:rsidRPr="00344CAE">
        <w:rPr>
          <w:sz w:val="24"/>
          <w:szCs w:val="24"/>
        </w:rPr>
        <w:t xml:space="preserve"> </w:t>
      </w:r>
      <w:r w:rsidR="00F624E9" w:rsidRPr="007515A4">
        <w:rPr>
          <w:sz w:val="24"/>
          <w:szCs w:val="24"/>
        </w:rPr>
        <w:t xml:space="preserve">департамента социальной защиты населения, </w:t>
      </w:r>
      <w:r w:rsidR="00F624E9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104" w:tgtFrame="ChangingDocument" w:history="1">
        <w:r w:rsidR="00F624E9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F624E9" w:rsidRPr="00CF2753">
          <w:rPr>
            <w:rStyle w:val="a5"/>
            <w:sz w:val="24"/>
            <w:szCs w:val="24"/>
            <w:lang w:val="en-US"/>
          </w:rPr>
          <w:t>RU</w:t>
        </w:r>
        <w:r w:rsidR="00F624E9" w:rsidRPr="00CF2753">
          <w:rPr>
            <w:rStyle w:val="a5"/>
            <w:sz w:val="24"/>
            <w:szCs w:val="24"/>
          </w:rPr>
          <w:t>44000201500548)</w:t>
        </w:r>
      </w:hyperlink>
      <w:r w:rsidR="00F624E9">
        <w:rPr>
          <w:rStyle w:val="TimesNewRoman14"/>
          <w:rFonts w:ascii="Arial" w:hAnsi="Arial"/>
          <w:sz w:val="24"/>
        </w:rPr>
        <w:t>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672AA2" w:rsidRPr="000B1BEB" w:rsidRDefault="00672AA2" w:rsidP="00672AA2">
      <w:pPr>
        <w:autoSpaceDE w:val="0"/>
        <w:ind w:firstLine="709"/>
        <w:rPr>
          <w:rFonts w:cs="Arial"/>
          <w:b/>
          <w:bCs/>
          <w:sz w:val="28"/>
          <w:szCs w:val="26"/>
        </w:rPr>
      </w:pPr>
      <w:r w:rsidRPr="000B1BEB">
        <w:rPr>
          <w:rFonts w:cs="Arial"/>
          <w:b/>
          <w:bCs/>
          <w:sz w:val="28"/>
          <w:szCs w:val="26"/>
        </w:rPr>
        <w:t xml:space="preserve">Глава 4. Порядок и формы </w:t>
      </w:r>
      <w:proofErr w:type="gramStart"/>
      <w:r w:rsidRPr="000B1BEB">
        <w:rPr>
          <w:rFonts w:cs="Arial"/>
          <w:b/>
          <w:bCs/>
          <w:sz w:val="28"/>
          <w:szCs w:val="26"/>
        </w:rPr>
        <w:t>контроля за</w:t>
      </w:r>
      <w:proofErr w:type="gramEnd"/>
      <w:r w:rsidRPr="000B1BEB">
        <w:rPr>
          <w:rFonts w:cs="Arial"/>
          <w:b/>
          <w:bCs/>
          <w:sz w:val="28"/>
          <w:szCs w:val="26"/>
        </w:rPr>
        <w:t xml:space="preserve"> предоставлением</w:t>
      </w:r>
    </w:p>
    <w:p w:rsidR="00672AA2" w:rsidRPr="000B1BEB" w:rsidRDefault="00672AA2" w:rsidP="00672AA2">
      <w:pPr>
        <w:autoSpaceDE w:val="0"/>
        <w:ind w:firstLine="709"/>
        <w:rPr>
          <w:rFonts w:cs="Arial"/>
          <w:b/>
          <w:bCs/>
          <w:sz w:val="28"/>
          <w:szCs w:val="26"/>
        </w:rPr>
      </w:pPr>
      <w:r w:rsidRPr="000B1BEB">
        <w:rPr>
          <w:rFonts w:cs="Arial"/>
          <w:b/>
          <w:bCs/>
          <w:sz w:val="28"/>
          <w:szCs w:val="26"/>
        </w:rPr>
        <w:t>государственной услуги</w:t>
      </w:r>
    </w:p>
    <w:p w:rsidR="00672AA2" w:rsidRDefault="00672AA2" w:rsidP="00672AA2">
      <w:pPr>
        <w:autoSpaceDE w:val="0"/>
        <w:ind w:firstLine="709"/>
        <w:rPr>
          <w:rFonts w:cs="Arial"/>
        </w:rPr>
      </w:pPr>
    </w:p>
    <w:p w:rsidR="00672AA2" w:rsidRPr="00C1109E" w:rsidRDefault="00672AA2" w:rsidP="00672AA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47.</w:t>
      </w:r>
      <w:r w:rsidRPr="00C1109E">
        <w:rPr>
          <w:rFonts w:eastAsia="Calibri" w:cs="Arial"/>
          <w:lang w:eastAsia="en-US"/>
        </w:rPr>
        <w:t xml:space="preserve"> Текущий контроль соблюдения и исполнения ответственными должностными лицами уполномоченного органа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директором уполномоченного органа (в случае его отсутствия - исполняющим обязанности директора </w:t>
      </w:r>
      <w:r w:rsidRPr="00C1109E">
        <w:rPr>
          <w:rFonts w:cs="Arial"/>
        </w:rPr>
        <w:t>уполномоченного органа</w:t>
      </w:r>
      <w:r w:rsidRPr="00C1109E">
        <w:rPr>
          <w:rFonts w:eastAsia="Calibri" w:cs="Arial"/>
          <w:lang w:eastAsia="en-US"/>
        </w:rPr>
        <w:t>).</w:t>
      </w:r>
    </w:p>
    <w:p w:rsidR="00672AA2" w:rsidRPr="00C1109E" w:rsidRDefault="00672AA2" w:rsidP="00672AA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48. Текущий контроль осуществляется путем проведения проверок с целью выявления и устранения нарушений прав заявителей, а также иных</w:t>
      </w:r>
      <w:r>
        <w:rPr>
          <w:rFonts w:cs="Arial"/>
        </w:rPr>
        <w:t xml:space="preserve"> </w:t>
      </w:r>
      <w:r w:rsidRPr="00C1109E">
        <w:rPr>
          <w:rFonts w:cs="Arial"/>
        </w:rPr>
        <w:t>заинтересованных лиц (граждан, их объединений и организаций, чьи права и законные интересы нарушены</w:t>
      </w:r>
      <w:r>
        <w:rPr>
          <w:rFonts w:cs="Arial"/>
        </w:rPr>
        <w:t xml:space="preserve"> </w:t>
      </w:r>
      <w:r w:rsidRPr="00C1109E">
        <w:rPr>
          <w:rFonts w:cs="Arial"/>
        </w:rPr>
        <w:t>при предоставлении государственной услуги) (далее – заинтересованные лица), рассмотрения, подготовки ответов на обращения заявителей и заинтересованных лиц.</w:t>
      </w:r>
    </w:p>
    <w:p w:rsidR="00672AA2" w:rsidRPr="00C1109E" w:rsidRDefault="00672AA2" w:rsidP="00672AA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 xml:space="preserve">48.1.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</w:t>
      </w:r>
    </w:p>
    <w:p w:rsidR="00672AA2" w:rsidRPr="00C1109E" w:rsidRDefault="00672AA2" w:rsidP="00672AA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Внеплановая проверка проводится в связи с конкретным обращением заявителя, заинтересованных лиц о нарушении действующего законодательства при предоставлении государственной услуги.</w:t>
      </w:r>
    </w:p>
    <w:p w:rsidR="00672AA2" w:rsidRPr="00C1109E" w:rsidRDefault="00672AA2" w:rsidP="00672AA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 xml:space="preserve">49. </w:t>
      </w:r>
      <w:proofErr w:type="gramStart"/>
      <w:r w:rsidRPr="00C1109E">
        <w:rPr>
          <w:rFonts w:cs="Arial"/>
        </w:rPr>
        <w:t>Контроль за</w:t>
      </w:r>
      <w:proofErr w:type="gramEnd"/>
      <w:r w:rsidRPr="00C1109E">
        <w:rPr>
          <w:rFonts w:cs="Arial"/>
        </w:rPr>
        <w:t xml:space="preserve"> полнотой и качеством предоставления государственной услуги включает в себя:</w:t>
      </w:r>
    </w:p>
    <w:p w:rsidR="00672AA2" w:rsidRPr="00C1109E" w:rsidRDefault="00672AA2" w:rsidP="00672AA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672AA2" w:rsidRPr="00C1109E" w:rsidRDefault="00672AA2" w:rsidP="00672AA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- выявление и устранение нарушений прав граждан, юридических лиц, индивидуальных предпринимателей.</w:t>
      </w:r>
    </w:p>
    <w:p w:rsidR="00672AA2" w:rsidRPr="00C1109E" w:rsidRDefault="00672AA2" w:rsidP="00672AA2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49.1.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уполномоченного органа.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672AA2" w:rsidRPr="00C1109E" w:rsidRDefault="00672AA2" w:rsidP="00672AA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50. Персональная ответственность должностных лиц уполномоченного органа закрепляется в их должностных регламентах в соответствии с требованиями законодательства.</w:t>
      </w:r>
    </w:p>
    <w:p w:rsidR="00672AA2" w:rsidRPr="00C1109E" w:rsidRDefault="00672AA2" w:rsidP="00672AA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lastRenderedPageBreak/>
        <w:t>50.1. Должностные лица уполномоченного органа в случае ненадлежащих предоставления государственной услуги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672AA2" w:rsidRPr="00C1109E" w:rsidRDefault="00672AA2" w:rsidP="00672AA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50.2 Уполномоченный орган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672AA2" w:rsidRPr="00C1109E" w:rsidRDefault="00672AA2" w:rsidP="00672AA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 xml:space="preserve">51. </w:t>
      </w:r>
      <w:proofErr w:type="gramStart"/>
      <w:r w:rsidRPr="00C1109E">
        <w:rPr>
          <w:rFonts w:cs="Arial"/>
        </w:rPr>
        <w:t>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департамента или директора уполномоченного органа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</w:t>
      </w:r>
      <w:proofErr w:type="gramEnd"/>
      <w:r w:rsidRPr="00C1109E">
        <w:rPr>
          <w:rFonts w:cs="Arial"/>
        </w:rPr>
        <w:t xml:space="preserve"> и законных интересов при предоставлении государственной услуги.</w:t>
      </w:r>
    </w:p>
    <w:p w:rsidR="00672AA2" w:rsidRPr="00C1109E" w:rsidRDefault="00672AA2" w:rsidP="00672AA2">
      <w:pPr>
        <w:autoSpaceDE w:val="0"/>
        <w:ind w:firstLine="709"/>
        <w:rPr>
          <w:rFonts w:cs="Arial"/>
        </w:rPr>
      </w:pPr>
      <w:proofErr w:type="gramStart"/>
      <w:r w:rsidRPr="00C1109E">
        <w:rPr>
          <w:rFonts w:cs="Arial"/>
        </w:rPr>
        <w:t>Обращение заинтересованных лиц, поступившее в департамент или уполномоченный орган рассматривается</w:t>
      </w:r>
      <w:proofErr w:type="gramEnd"/>
      <w:r w:rsidRPr="00C1109E">
        <w:rPr>
          <w:rFonts w:cs="Arial"/>
        </w:rPr>
        <w:t xml:space="preserve"> в течение 30 дней со дня его регистрации. </w:t>
      </w:r>
    </w:p>
    <w:p w:rsidR="00672AA2" w:rsidRPr="00C1109E" w:rsidRDefault="00672AA2" w:rsidP="00672AA2">
      <w:pPr>
        <w:autoSpaceDE w:val="0"/>
        <w:ind w:firstLine="709"/>
        <w:rPr>
          <w:rFonts w:cs="Arial"/>
        </w:rPr>
      </w:pPr>
      <w:r w:rsidRPr="00C1109E">
        <w:rPr>
          <w:rFonts w:cs="Arial"/>
        </w:rPr>
        <w:t>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672AA2" w:rsidRPr="00672AA2" w:rsidRDefault="00672AA2" w:rsidP="00672AA2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672AA2">
        <w:rPr>
          <w:sz w:val="24"/>
          <w:szCs w:val="24"/>
        </w:rPr>
        <w:t>Жалоба заявителя рассматривается в порядке, установленном главой 5 настоящего административного регламента.</w:t>
      </w:r>
    </w:p>
    <w:p w:rsidR="00D81006" w:rsidRDefault="00D81006" w:rsidP="00D81006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 xml:space="preserve">(глава 4 </w:t>
      </w:r>
      <w:r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Pr="00344CAE">
        <w:rPr>
          <w:sz w:val="24"/>
          <w:szCs w:val="24"/>
        </w:rPr>
        <w:t xml:space="preserve">приказа </w:t>
      </w:r>
      <w:r w:rsidRPr="007515A4">
        <w:rPr>
          <w:sz w:val="24"/>
          <w:szCs w:val="24"/>
        </w:rPr>
        <w:t xml:space="preserve">департамента социальной защиты населения, </w:t>
      </w:r>
      <w:r w:rsidRPr="00CF2753">
        <w:rPr>
          <w:sz w:val="24"/>
          <w:szCs w:val="24"/>
        </w:rPr>
        <w:t xml:space="preserve">опеки и попечительства Костромской области </w:t>
      </w:r>
      <w:hyperlink r:id="rId105" w:tgtFrame="ChangingDocument" w:history="1">
        <w:r w:rsidRPr="00CF2753">
          <w:rPr>
            <w:rStyle w:val="a5"/>
            <w:sz w:val="24"/>
            <w:szCs w:val="24"/>
          </w:rPr>
          <w:t xml:space="preserve">№ 249 от 21.05.2015 года (НГР </w:t>
        </w:r>
        <w:r w:rsidRPr="00CF2753">
          <w:rPr>
            <w:rStyle w:val="a5"/>
            <w:sz w:val="24"/>
            <w:szCs w:val="24"/>
            <w:lang w:val="en-US"/>
          </w:rPr>
          <w:t>RU</w:t>
        </w:r>
        <w:r w:rsidRPr="00CF2753">
          <w:rPr>
            <w:rStyle w:val="a5"/>
            <w:sz w:val="24"/>
            <w:szCs w:val="24"/>
          </w:rPr>
          <w:t>44000201500548)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B5307F" w:rsidRPr="008C36F9" w:rsidRDefault="00B5307F" w:rsidP="00B5307F">
      <w:pPr>
        <w:autoSpaceDE w:val="0"/>
        <w:autoSpaceDN w:val="0"/>
        <w:adjustRightInd w:val="0"/>
        <w:ind w:firstLine="540"/>
        <w:rPr>
          <w:rFonts w:cs="Arial"/>
          <w:b/>
          <w:sz w:val="28"/>
          <w:szCs w:val="26"/>
        </w:rPr>
      </w:pPr>
      <w:r w:rsidRPr="008C36F9">
        <w:rPr>
          <w:rFonts w:cs="Arial"/>
          <w:b/>
          <w:bCs/>
          <w:sz w:val="28"/>
          <w:szCs w:val="26"/>
        </w:rPr>
        <w:t xml:space="preserve">Глава 5. </w:t>
      </w:r>
      <w:r w:rsidRPr="008C36F9">
        <w:rPr>
          <w:rFonts w:eastAsia="Calibri" w:cs="Arial"/>
          <w:b/>
          <w:sz w:val="28"/>
          <w:szCs w:val="26"/>
          <w:lang w:eastAsia="en-US"/>
        </w:rPr>
        <w:t xml:space="preserve">Порядок досудебного (внесудебного) обжалования заявителем решений и действий (бездействия) </w:t>
      </w:r>
      <w:r w:rsidRPr="008C36F9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B5307F" w:rsidRPr="00C1109E" w:rsidRDefault="00B5307F" w:rsidP="00B5307F">
      <w:pPr>
        <w:autoSpaceDE w:val="0"/>
        <w:autoSpaceDN w:val="0"/>
        <w:adjustRightInd w:val="0"/>
        <w:ind w:firstLine="540"/>
        <w:outlineLvl w:val="0"/>
        <w:rPr>
          <w:rFonts w:cs="Arial"/>
        </w:rPr>
      </w:pPr>
    </w:p>
    <w:p w:rsidR="00B5307F" w:rsidRPr="00C1109E" w:rsidRDefault="00B5307F" w:rsidP="00B5307F">
      <w:pPr>
        <w:autoSpaceDE w:val="0"/>
        <w:autoSpaceDN w:val="0"/>
        <w:adjustRightInd w:val="0"/>
        <w:ind w:firstLine="770"/>
        <w:rPr>
          <w:rFonts w:cs="Arial"/>
        </w:rPr>
      </w:pPr>
      <w:r w:rsidRPr="00C1109E">
        <w:rPr>
          <w:rFonts w:cs="Arial"/>
        </w:rPr>
        <w:t>52.</w:t>
      </w:r>
      <w:r>
        <w:rPr>
          <w:rFonts w:cs="Arial"/>
        </w:rPr>
        <w:t xml:space="preserve"> </w:t>
      </w:r>
      <w:r w:rsidRPr="00C1109E">
        <w:rPr>
          <w:rFonts w:cs="Arial"/>
        </w:rPr>
        <w:t>Заявители</w:t>
      </w:r>
      <w:r>
        <w:rPr>
          <w:rFonts w:cs="Arial"/>
        </w:rPr>
        <w:t xml:space="preserve"> </w:t>
      </w:r>
      <w:r w:rsidRPr="00C1109E">
        <w:rPr>
          <w:rFonts w:cs="Arial"/>
        </w:rPr>
        <w:t>имеют право на обжалование, оспаривание решений, действий (бездействия) должностных лиц уполномоченного органа при предоставлении государственной услуги в судебном или в досудебном (внесудебном) порядке.</w:t>
      </w:r>
    </w:p>
    <w:p w:rsidR="00B5307F" w:rsidRPr="00C1109E" w:rsidRDefault="00B5307F" w:rsidP="00B5307F">
      <w:pPr>
        <w:autoSpaceDE w:val="0"/>
        <w:autoSpaceDN w:val="0"/>
        <w:adjustRightInd w:val="0"/>
        <w:ind w:firstLine="770"/>
        <w:rPr>
          <w:rFonts w:cs="Arial"/>
        </w:rPr>
      </w:pPr>
      <w:r w:rsidRPr="00C1109E">
        <w:rPr>
          <w:rFonts w:cs="Arial"/>
        </w:rPr>
        <w:t>53. Обжалование решений, действий (бездействия) должностных лиц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r w:rsidRPr="00C1109E">
        <w:rPr>
          <w:rFonts w:eastAsia="Calibri" w:cs="Arial"/>
          <w:lang w:eastAsia="en-US"/>
        </w:rPr>
        <w:t>54. Заявитель может обратиться с жалобой, в том числе в следующих случаях: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r w:rsidRPr="00C1109E">
        <w:rPr>
          <w:rFonts w:eastAsia="Calibri" w:cs="Arial"/>
          <w:lang w:eastAsia="en-US"/>
        </w:rPr>
        <w:t xml:space="preserve"> 1) нарушение срока регистрации заявления заявителя о предоставлении государственной услуги;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r w:rsidRPr="00C1109E">
        <w:rPr>
          <w:rFonts w:eastAsia="Calibri" w:cs="Arial"/>
          <w:lang w:eastAsia="en-US"/>
        </w:rPr>
        <w:t xml:space="preserve"> 2)</w:t>
      </w:r>
      <w:r>
        <w:rPr>
          <w:rFonts w:eastAsia="Calibri" w:cs="Arial"/>
          <w:lang w:eastAsia="en-US"/>
        </w:rPr>
        <w:t xml:space="preserve"> </w:t>
      </w:r>
      <w:r w:rsidRPr="00C1109E">
        <w:rPr>
          <w:rFonts w:eastAsia="Calibri" w:cs="Arial"/>
          <w:lang w:eastAsia="en-US"/>
        </w:rPr>
        <w:t>нарушение срока предоставления государственной услуги;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r w:rsidRPr="00C1109E">
        <w:rPr>
          <w:rFonts w:eastAsia="Calibri" w:cs="Arial"/>
          <w:lang w:eastAsia="en-US"/>
        </w:rPr>
        <w:t xml:space="preserve"> 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r w:rsidRPr="00C1109E">
        <w:rPr>
          <w:rFonts w:eastAsia="Calibri" w:cs="Arial"/>
          <w:lang w:eastAsia="en-US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</w:t>
      </w:r>
      <w:r>
        <w:rPr>
          <w:rFonts w:eastAsia="Calibri" w:cs="Arial"/>
          <w:lang w:eastAsia="en-US"/>
        </w:rPr>
        <w:t xml:space="preserve"> </w:t>
      </w:r>
      <w:r w:rsidRPr="00C1109E">
        <w:rPr>
          <w:rFonts w:eastAsia="Calibri" w:cs="Arial"/>
          <w:lang w:eastAsia="en-US"/>
        </w:rPr>
        <w:t>услуги заявителю;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r w:rsidRPr="00C1109E">
        <w:rPr>
          <w:rFonts w:eastAsia="Calibri" w:cs="Arial"/>
          <w:lang w:eastAsia="en-US"/>
        </w:rPr>
        <w:lastRenderedPageBreak/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r w:rsidRPr="00C1109E">
        <w:rPr>
          <w:rFonts w:eastAsia="Calibri" w:cs="Arial"/>
          <w:lang w:eastAsia="en-US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proofErr w:type="gramStart"/>
      <w:r w:rsidRPr="00C1109E">
        <w:rPr>
          <w:rFonts w:eastAsia="Calibri" w:cs="Arial"/>
          <w:lang w:eastAsia="en-US"/>
        </w:rPr>
        <w:t xml:space="preserve">7) отказ </w:t>
      </w:r>
      <w:r w:rsidRPr="00C1109E">
        <w:rPr>
          <w:rFonts w:cs="Arial"/>
        </w:rPr>
        <w:t>уполномоченного органа</w:t>
      </w:r>
      <w:r w:rsidRPr="00C1109E">
        <w:rPr>
          <w:rFonts w:eastAsia="Calibri" w:cs="Arial"/>
          <w:lang w:eastAsia="en-US"/>
        </w:rPr>
        <w:t xml:space="preserve">, должностного лица </w:t>
      </w:r>
      <w:r w:rsidRPr="00C1109E">
        <w:rPr>
          <w:rFonts w:cs="Arial"/>
        </w:rPr>
        <w:t>уполномоченного органа</w:t>
      </w:r>
      <w:r w:rsidRPr="00C1109E">
        <w:rPr>
          <w:rFonts w:eastAsia="Calibri" w:cs="Arial"/>
          <w:lang w:eastAsia="en-US"/>
        </w:rPr>
        <w:t>,</w:t>
      </w:r>
      <w:r w:rsidRPr="00C1109E">
        <w:rPr>
          <w:rFonts w:eastAsia="Calibri" w:cs="Arial"/>
          <w:b/>
          <w:lang w:eastAsia="en-US"/>
        </w:rPr>
        <w:t xml:space="preserve"> </w:t>
      </w:r>
      <w:r w:rsidRPr="00C1109E">
        <w:rPr>
          <w:rFonts w:eastAsia="Calibri" w:cs="Arial"/>
          <w:lang w:eastAsia="en-US"/>
        </w:rPr>
        <w:t>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B5307F" w:rsidRPr="00C1109E" w:rsidRDefault="00B5307F" w:rsidP="00B5307F">
      <w:pPr>
        <w:ind w:firstLine="770"/>
        <w:rPr>
          <w:rFonts w:cs="Arial"/>
        </w:rPr>
      </w:pPr>
      <w:r w:rsidRPr="00C1109E">
        <w:rPr>
          <w:rFonts w:eastAsia="Calibri" w:cs="Arial"/>
          <w:lang w:eastAsia="en-US"/>
        </w:rPr>
        <w:t xml:space="preserve">55. Жалоба подается в письменной форме на бумажном носителе, в электронной форме в </w:t>
      </w:r>
      <w:r w:rsidRPr="00C1109E">
        <w:rPr>
          <w:rFonts w:cs="Arial"/>
        </w:rPr>
        <w:t>уполномоченный орган</w:t>
      </w:r>
      <w:r w:rsidRPr="00C1109E">
        <w:rPr>
          <w:rFonts w:eastAsia="Calibri" w:cs="Arial"/>
          <w:lang w:eastAsia="en-US"/>
        </w:rPr>
        <w:t>. Жалобы на решения, принятые директором уполномоченного органа, рассматриваются директором департамента социальной защиты населения, опеки и попечительства Костромской области.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r w:rsidRPr="00C1109E">
        <w:rPr>
          <w:rFonts w:eastAsia="Calibri" w:cs="Arial"/>
          <w:lang w:eastAsia="en-US"/>
        </w:rPr>
        <w:t>56. Жалоба может быть направлена по почте, через МФЦ, с использованием информационно-телекоммуникационной сети «Интернет», федеральной государственной информационной системы «Единый портал государственных и муниципальных</w:t>
      </w:r>
      <w:r>
        <w:rPr>
          <w:rFonts w:eastAsia="Calibri" w:cs="Arial"/>
          <w:lang w:eastAsia="en-US"/>
        </w:rPr>
        <w:t xml:space="preserve"> </w:t>
      </w:r>
      <w:r w:rsidRPr="00C1109E">
        <w:rPr>
          <w:rFonts w:eastAsia="Calibri" w:cs="Arial"/>
          <w:lang w:eastAsia="en-US"/>
        </w:rPr>
        <w:t xml:space="preserve">услуг (функций), </w:t>
      </w:r>
      <w:r w:rsidRPr="00C1109E">
        <w:rPr>
          <w:rFonts w:cs="Arial"/>
        </w:rPr>
        <w:t>региональной информационной системы «Единый портал Костромской области»</w:t>
      </w:r>
      <w:r w:rsidRPr="00C1109E">
        <w:rPr>
          <w:rFonts w:eastAsia="Calibri" w:cs="Arial"/>
          <w:lang w:eastAsia="en-US"/>
        </w:rPr>
        <w:t>, а также может быть принята при личном приеме заявителя.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r w:rsidRPr="00C1109E">
        <w:rPr>
          <w:rFonts w:eastAsia="Calibri" w:cs="Arial"/>
          <w:lang w:eastAsia="en-US"/>
        </w:rPr>
        <w:t>57. Жалоба должна содержать: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r w:rsidRPr="00C1109E">
        <w:rPr>
          <w:rFonts w:eastAsia="Calibri" w:cs="Arial"/>
          <w:lang w:eastAsia="en-US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proofErr w:type="gramStart"/>
      <w:r w:rsidRPr="00C1109E">
        <w:rPr>
          <w:rFonts w:eastAsia="Calibri" w:cs="Arial"/>
          <w:lang w:eastAsia="en-US"/>
        </w:rPr>
        <w:t>2) фамилию, имя, отчество (последнее - при наличии), сведения о месте жительства заявителя - физического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r w:rsidRPr="00C1109E">
        <w:rPr>
          <w:rFonts w:eastAsia="Calibri" w:cs="Arial"/>
          <w:lang w:eastAsia="en-US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r w:rsidRPr="00C1109E">
        <w:rPr>
          <w:rFonts w:eastAsia="Calibri" w:cs="Arial"/>
          <w:lang w:eastAsia="en-US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B5307F" w:rsidRPr="00C1109E" w:rsidRDefault="00B5307F" w:rsidP="00B5307F">
      <w:pPr>
        <w:autoSpaceDE w:val="0"/>
        <w:ind w:firstLine="770"/>
        <w:rPr>
          <w:rFonts w:cs="Arial"/>
        </w:rPr>
      </w:pPr>
      <w:r w:rsidRPr="00C1109E">
        <w:rPr>
          <w:rFonts w:eastAsia="Calibri" w:cs="Arial"/>
          <w:lang w:eastAsia="en-US"/>
        </w:rPr>
        <w:t xml:space="preserve">58. </w:t>
      </w:r>
      <w:r w:rsidRPr="00C1109E">
        <w:rPr>
          <w:rFonts w:cs="Arial"/>
        </w:rPr>
        <w:t>При рассмотрении жалобы заявитель имеет право:</w:t>
      </w:r>
    </w:p>
    <w:p w:rsidR="00B5307F" w:rsidRPr="00C1109E" w:rsidRDefault="00B5307F" w:rsidP="00B5307F">
      <w:pPr>
        <w:autoSpaceDE w:val="0"/>
        <w:ind w:firstLine="770"/>
        <w:rPr>
          <w:rFonts w:cs="Arial"/>
        </w:rPr>
      </w:pPr>
      <w:r w:rsidRPr="00C1109E">
        <w:rPr>
          <w:rFonts w:cs="Arial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B5307F" w:rsidRPr="00C1109E" w:rsidRDefault="00B5307F" w:rsidP="00B5307F">
      <w:pPr>
        <w:autoSpaceDE w:val="0"/>
        <w:ind w:firstLine="770"/>
        <w:rPr>
          <w:rFonts w:cs="Arial"/>
        </w:rPr>
      </w:pPr>
      <w:r w:rsidRPr="00C1109E">
        <w:rPr>
          <w:rFonts w:cs="Arial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B5307F" w:rsidRPr="00C1109E" w:rsidRDefault="00B5307F" w:rsidP="00B5307F">
      <w:pPr>
        <w:autoSpaceDE w:val="0"/>
        <w:ind w:firstLine="770"/>
        <w:rPr>
          <w:rFonts w:cs="Arial"/>
        </w:rPr>
      </w:pPr>
      <w:r w:rsidRPr="00C1109E">
        <w:rPr>
          <w:rFonts w:cs="Arial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B5307F" w:rsidRPr="00C1109E" w:rsidRDefault="00B5307F" w:rsidP="00B5307F">
      <w:pPr>
        <w:autoSpaceDE w:val="0"/>
        <w:ind w:firstLine="770"/>
        <w:rPr>
          <w:rFonts w:cs="Arial"/>
        </w:rPr>
      </w:pPr>
      <w:r w:rsidRPr="00C1109E">
        <w:rPr>
          <w:rFonts w:cs="Arial"/>
        </w:rPr>
        <w:t>4) обращаться с заявлением о прекращении рассмотрения жалобы.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r w:rsidRPr="00C1109E">
        <w:rPr>
          <w:rFonts w:eastAsia="Calibri" w:cs="Arial"/>
          <w:lang w:eastAsia="en-US"/>
        </w:rPr>
        <w:t xml:space="preserve">59. </w:t>
      </w:r>
      <w:proofErr w:type="gramStart"/>
      <w:r w:rsidRPr="00C1109E">
        <w:rPr>
          <w:rFonts w:eastAsia="Calibri" w:cs="Arial"/>
          <w:lang w:eastAsia="en-US"/>
        </w:rPr>
        <w:t xml:space="preserve">Жалоба, поступившая в </w:t>
      </w:r>
      <w:r w:rsidRPr="00C1109E">
        <w:rPr>
          <w:rFonts w:cs="Arial"/>
        </w:rPr>
        <w:t>уполномоченный орган</w:t>
      </w:r>
      <w:r w:rsidRPr="00C1109E">
        <w:rPr>
          <w:rFonts w:eastAsia="Calibri" w:cs="Arial"/>
          <w:lang w:eastAsia="en-US"/>
        </w:rPr>
        <w:t xml:space="preserve">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</w:t>
      </w:r>
      <w:r w:rsidRPr="00C1109E">
        <w:rPr>
          <w:rFonts w:cs="Arial"/>
        </w:rPr>
        <w:t>уполномоченного органа</w:t>
      </w:r>
      <w:r w:rsidRPr="00C1109E">
        <w:rPr>
          <w:rFonts w:eastAsia="Calibri" w:cs="Arial"/>
          <w:lang w:eastAsia="en-US"/>
        </w:rPr>
        <w:t xml:space="preserve">, должностного лица </w:t>
      </w:r>
      <w:r w:rsidRPr="00C1109E">
        <w:rPr>
          <w:rFonts w:cs="Arial"/>
        </w:rPr>
        <w:t>уполномоченного органа</w:t>
      </w:r>
      <w:r w:rsidRPr="00C1109E">
        <w:rPr>
          <w:rFonts w:eastAsia="Calibri" w:cs="Arial"/>
          <w:lang w:eastAsia="en-US"/>
        </w:rPr>
        <w:t>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</w:t>
      </w:r>
      <w:proofErr w:type="gramEnd"/>
      <w:r w:rsidRPr="00C1109E">
        <w:rPr>
          <w:rFonts w:eastAsia="Calibri" w:cs="Arial"/>
          <w:lang w:eastAsia="en-US"/>
        </w:rPr>
        <w:t xml:space="preserve"> со дня ее регистрации. 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r w:rsidRPr="00C1109E">
        <w:rPr>
          <w:rFonts w:eastAsia="Calibri" w:cs="Arial"/>
          <w:lang w:eastAsia="en-US"/>
        </w:rPr>
        <w:t>60. По результатам рассмотрения жалобы, принимается одно из следующих решений: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proofErr w:type="gramStart"/>
      <w:r w:rsidRPr="00C1109E">
        <w:rPr>
          <w:rFonts w:eastAsia="Calibri" w:cs="Arial"/>
          <w:lang w:eastAsia="en-US"/>
        </w:rPr>
        <w:lastRenderedPageBreak/>
        <w:t>1) удовлетворяется жалоба, в том числе в форме отмены принятого решения, исправления допущенных уполномоченным органом,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r w:rsidRPr="00C1109E">
        <w:rPr>
          <w:rFonts w:eastAsia="Calibri" w:cs="Arial"/>
          <w:lang w:eastAsia="en-US"/>
        </w:rPr>
        <w:t>2) отказывается в удовлетворении жалобы.</w:t>
      </w:r>
    </w:p>
    <w:p w:rsidR="00B5307F" w:rsidRPr="00C1109E" w:rsidRDefault="00B5307F" w:rsidP="00B5307F">
      <w:pPr>
        <w:adjustRightInd w:val="0"/>
        <w:ind w:firstLine="770"/>
        <w:outlineLvl w:val="1"/>
        <w:rPr>
          <w:rFonts w:eastAsia="Calibri" w:cs="Arial"/>
          <w:lang w:eastAsia="en-US"/>
        </w:rPr>
      </w:pPr>
      <w:r w:rsidRPr="00C1109E">
        <w:rPr>
          <w:rFonts w:eastAsia="Calibri" w:cs="Arial"/>
          <w:lang w:eastAsia="en-US"/>
        </w:rPr>
        <w:t>61. Не позднее дня, следующего за днем принятия решения, указанного в пункте 60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B5307F" w:rsidRPr="00B5307F" w:rsidRDefault="00B5307F" w:rsidP="00B5307F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B5307F">
        <w:rPr>
          <w:rFonts w:eastAsia="Calibri"/>
          <w:sz w:val="24"/>
          <w:szCs w:val="24"/>
          <w:lang w:eastAsia="en-US"/>
        </w:rPr>
        <w:t xml:space="preserve">62. В случае установления в ходе или по результатам </w:t>
      </w:r>
      <w:proofErr w:type="gramStart"/>
      <w:r w:rsidRPr="00B5307F">
        <w:rPr>
          <w:rFonts w:eastAsia="Calibri"/>
          <w:sz w:val="24"/>
          <w:szCs w:val="24"/>
          <w:lang w:eastAsia="en-US"/>
        </w:rPr>
        <w:t>рассмотрения жалобы признаков состава административного правонарушения</w:t>
      </w:r>
      <w:proofErr w:type="gramEnd"/>
      <w:r w:rsidRPr="00B5307F">
        <w:rPr>
          <w:rFonts w:eastAsia="Calibri"/>
          <w:sz w:val="24"/>
          <w:szCs w:val="24"/>
          <w:lang w:eastAsia="en-US"/>
        </w:rP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</w:t>
      </w:r>
      <w:r w:rsidRPr="00B5307F">
        <w:rPr>
          <w:sz w:val="24"/>
          <w:szCs w:val="24"/>
        </w:rPr>
        <w:t xml:space="preserve"> и в органы, уполномоченные составлять протоколы об административных правонарушениях в соответствии с </w:t>
      </w:r>
      <w:hyperlink r:id="rId106" w:tgtFrame="Logical" w:history="1">
        <w:r w:rsidRPr="00B5307F">
          <w:rPr>
            <w:rStyle w:val="a5"/>
            <w:sz w:val="24"/>
            <w:szCs w:val="24"/>
          </w:rPr>
          <w:t>Кодексом Костромской области об административных правонарушениях.</w:t>
        </w:r>
      </w:hyperlink>
    </w:p>
    <w:p w:rsidR="00BD04DE" w:rsidRDefault="00BD04DE" w:rsidP="00BD04DE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 xml:space="preserve">(глава 5 </w:t>
      </w:r>
      <w:r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Pr="00344CAE">
        <w:rPr>
          <w:sz w:val="24"/>
          <w:szCs w:val="24"/>
        </w:rPr>
        <w:t xml:space="preserve">приказа </w:t>
      </w:r>
      <w:r w:rsidRPr="007515A4">
        <w:rPr>
          <w:sz w:val="24"/>
          <w:szCs w:val="24"/>
        </w:rPr>
        <w:t xml:space="preserve">департамента социальной защиты населения, </w:t>
      </w:r>
      <w:r w:rsidRPr="00CF2753">
        <w:rPr>
          <w:sz w:val="24"/>
          <w:szCs w:val="24"/>
        </w:rPr>
        <w:t xml:space="preserve">опеки и попечительства Костромской области </w:t>
      </w:r>
      <w:hyperlink r:id="rId107" w:tgtFrame="ChangingDocument" w:history="1">
        <w:r w:rsidRPr="00CF2753">
          <w:rPr>
            <w:rStyle w:val="a5"/>
            <w:sz w:val="24"/>
            <w:szCs w:val="24"/>
          </w:rPr>
          <w:t xml:space="preserve">№ 249 от 21.05.2015 года (НГР </w:t>
        </w:r>
        <w:r w:rsidRPr="00CF2753">
          <w:rPr>
            <w:rStyle w:val="a5"/>
            <w:sz w:val="24"/>
            <w:szCs w:val="24"/>
            <w:lang w:val="en-US"/>
          </w:rPr>
          <w:t>RU</w:t>
        </w:r>
        <w:r w:rsidRPr="00CF2753">
          <w:rPr>
            <w:rStyle w:val="a5"/>
            <w:sz w:val="24"/>
            <w:szCs w:val="24"/>
          </w:rPr>
          <w:t>44000201500548)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B5307F" w:rsidRPr="00C10B47" w:rsidRDefault="00B5307F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  <w:sectPr w:rsidR="002D397A" w:rsidRPr="00C10B47" w:rsidSect="00E7307E">
          <w:pgSz w:w="11906" w:h="16838"/>
          <w:pgMar w:top="567" w:right="851" w:bottom="567" w:left="1474" w:header="720" w:footer="720" w:gutter="0"/>
          <w:cols w:space="720"/>
          <w:docGrid w:linePitch="360"/>
        </w:sectPr>
      </w:pPr>
    </w:p>
    <w:p w:rsidR="007602D6" w:rsidRPr="00C1109E" w:rsidRDefault="007602D6" w:rsidP="007602D6">
      <w:pPr>
        <w:pStyle w:val="ConsPlusNormal"/>
        <w:ind w:left="8505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lastRenderedPageBreak/>
        <w:t>Приложение № 1</w:t>
      </w:r>
    </w:p>
    <w:p w:rsidR="007602D6" w:rsidRPr="00C1109E" w:rsidRDefault="007602D6" w:rsidP="007602D6">
      <w:pPr>
        <w:pStyle w:val="ConsPlusNormal"/>
        <w:ind w:left="8505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 к административному регламенту</w:t>
      </w:r>
    </w:p>
    <w:p w:rsidR="007602D6" w:rsidRPr="00C1109E" w:rsidRDefault="007602D6" w:rsidP="007602D6">
      <w:pPr>
        <w:pStyle w:val="ConsPlusNormal"/>
        <w:ind w:left="8505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предоставления департаментом</w:t>
      </w:r>
    </w:p>
    <w:p w:rsidR="007602D6" w:rsidRPr="00C1109E" w:rsidRDefault="007602D6" w:rsidP="007602D6">
      <w:pPr>
        <w:pStyle w:val="ConsPlusNormal"/>
        <w:ind w:left="8505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социальной защиты населения,</w:t>
      </w:r>
    </w:p>
    <w:p w:rsidR="007602D6" w:rsidRPr="00C1109E" w:rsidRDefault="007602D6" w:rsidP="007602D6">
      <w:pPr>
        <w:pStyle w:val="ConsPlusNormal"/>
        <w:ind w:left="8505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опеки и попечительства</w:t>
      </w:r>
    </w:p>
    <w:p w:rsidR="007602D6" w:rsidRPr="00C1109E" w:rsidRDefault="007602D6" w:rsidP="007602D6">
      <w:pPr>
        <w:pStyle w:val="ConsPlusNormal"/>
        <w:ind w:left="8505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Костромской области</w:t>
      </w:r>
    </w:p>
    <w:p w:rsidR="007602D6" w:rsidRPr="00C1109E" w:rsidRDefault="007602D6" w:rsidP="007602D6">
      <w:pPr>
        <w:pStyle w:val="ConsPlusNormal"/>
        <w:ind w:left="8505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государственной услуги</w:t>
      </w:r>
    </w:p>
    <w:p w:rsidR="007602D6" w:rsidRPr="00C1109E" w:rsidRDefault="007602D6" w:rsidP="007602D6">
      <w:pPr>
        <w:pStyle w:val="ConsPlusNormal"/>
        <w:ind w:left="8505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по назначению по назначению </w:t>
      </w:r>
      <w:proofErr w:type="gramStart"/>
      <w:r w:rsidRPr="00C1109E">
        <w:rPr>
          <w:rFonts w:eastAsia="Times New Roman"/>
          <w:sz w:val="24"/>
          <w:szCs w:val="24"/>
        </w:rPr>
        <w:t>ежемесячного</w:t>
      </w:r>
      <w:proofErr w:type="gramEnd"/>
    </w:p>
    <w:p w:rsidR="007602D6" w:rsidRPr="00C1109E" w:rsidRDefault="007602D6" w:rsidP="007602D6">
      <w:pPr>
        <w:pStyle w:val="ConsPlusNormal"/>
        <w:ind w:left="8505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пособия на ребенка</w:t>
      </w:r>
    </w:p>
    <w:p w:rsidR="007602D6" w:rsidRPr="00C1109E" w:rsidRDefault="007602D6" w:rsidP="007602D6">
      <w:pPr>
        <w:pStyle w:val="ConsPlusNormal"/>
        <w:ind w:left="8505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в Костромской области,</w:t>
      </w:r>
    </w:p>
    <w:p w:rsidR="007602D6" w:rsidRDefault="007602D6" w:rsidP="007602D6">
      <w:pPr>
        <w:pStyle w:val="ConsPlusNormal"/>
        <w:widowControl/>
        <w:tabs>
          <w:tab w:val="left" w:pos="4536"/>
        </w:tabs>
        <w:ind w:firstLine="709"/>
        <w:jc w:val="right"/>
        <w:rPr>
          <w:rStyle w:val="TimesNewRoman14"/>
          <w:rFonts w:ascii="Arial" w:hAnsi="Arial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в том числе в электронном виде</w:t>
      </w:r>
    </w:p>
    <w:p w:rsidR="007602D6" w:rsidRDefault="00CF2753" w:rsidP="007602D6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 xml:space="preserve">(приложение </w:t>
      </w:r>
      <w:r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="007602D6" w:rsidRPr="00344CAE">
        <w:rPr>
          <w:sz w:val="24"/>
          <w:szCs w:val="24"/>
        </w:rPr>
        <w:t xml:space="preserve">приказа </w:t>
      </w:r>
      <w:r w:rsidR="007602D6" w:rsidRPr="007515A4">
        <w:rPr>
          <w:sz w:val="24"/>
          <w:szCs w:val="24"/>
        </w:rPr>
        <w:t xml:space="preserve">департамента социальной защиты населения, </w:t>
      </w:r>
      <w:r w:rsidR="007602D6" w:rsidRPr="00CF2753">
        <w:rPr>
          <w:sz w:val="24"/>
          <w:szCs w:val="24"/>
        </w:rPr>
        <w:t xml:space="preserve">опеки и попечительства Костромской области </w:t>
      </w:r>
      <w:hyperlink r:id="rId108" w:tgtFrame="ChangingDocument" w:history="1">
        <w:r w:rsidR="007602D6" w:rsidRPr="00CF2753">
          <w:rPr>
            <w:rStyle w:val="a5"/>
            <w:sz w:val="24"/>
            <w:szCs w:val="24"/>
          </w:rPr>
          <w:t xml:space="preserve">№ 249 от 21.05.2015 года (НГР </w:t>
        </w:r>
        <w:r w:rsidR="007602D6" w:rsidRPr="00CF2753">
          <w:rPr>
            <w:rStyle w:val="a5"/>
            <w:sz w:val="24"/>
            <w:szCs w:val="24"/>
            <w:lang w:val="en-US"/>
          </w:rPr>
          <w:t>RU</w:t>
        </w:r>
        <w:r w:rsidR="007602D6" w:rsidRPr="00CF2753">
          <w:rPr>
            <w:rStyle w:val="a5"/>
            <w:sz w:val="24"/>
            <w:szCs w:val="24"/>
          </w:rPr>
          <w:t>44000201500548)</w:t>
        </w:r>
      </w:hyperlink>
      <w:r w:rsidR="007602D6">
        <w:rPr>
          <w:rStyle w:val="TimesNewRoman14"/>
          <w:rFonts w:ascii="Arial" w:hAnsi="Arial"/>
          <w:sz w:val="24"/>
        </w:rPr>
        <w:t>)</w:t>
      </w:r>
    </w:p>
    <w:p w:rsidR="00CF2753" w:rsidRPr="00344CAE" w:rsidRDefault="00CF2753" w:rsidP="00CF2753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7602D6" w:rsidRPr="00C1109E" w:rsidRDefault="007602D6" w:rsidP="007602D6">
      <w:pPr>
        <w:tabs>
          <w:tab w:val="left" w:pos="720"/>
        </w:tabs>
        <w:jc w:val="center"/>
        <w:rPr>
          <w:rFonts w:cs="Arial"/>
        </w:rPr>
      </w:pPr>
      <w:r w:rsidRPr="00C1109E">
        <w:rPr>
          <w:rFonts w:cs="Arial"/>
        </w:rPr>
        <w:t>Информация о месте нахождения, графике работы, справочных телефонах, адресах электронной почты</w:t>
      </w:r>
    </w:p>
    <w:p w:rsidR="007602D6" w:rsidRPr="00C1109E" w:rsidRDefault="007602D6" w:rsidP="007602D6">
      <w:pPr>
        <w:tabs>
          <w:tab w:val="left" w:pos="720"/>
        </w:tabs>
        <w:jc w:val="center"/>
        <w:rPr>
          <w:rFonts w:cs="Arial"/>
        </w:rPr>
      </w:pPr>
      <w:r w:rsidRPr="00C1109E">
        <w:rPr>
          <w:rFonts w:cs="Arial"/>
        </w:rPr>
        <w:t>органов и организаций, участвующих в предоставлении государственной услуги</w:t>
      </w:r>
    </w:p>
    <w:p w:rsidR="007602D6" w:rsidRPr="00C1109E" w:rsidRDefault="007602D6" w:rsidP="007602D6">
      <w:pPr>
        <w:tabs>
          <w:tab w:val="left" w:pos="720"/>
        </w:tabs>
        <w:jc w:val="center"/>
        <w:rPr>
          <w:rFonts w:cs="Arial"/>
        </w:rPr>
      </w:pPr>
    </w:p>
    <w:p w:rsidR="007602D6" w:rsidRPr="00C1109E" w:rsidRDefault="007602D6" w:rsidP="007602D6">
      <w:pPr>
        <w:tabs>
          <w:tab w:val="left" w:pos="720"/>
        </w:tabs>
        <w:jc w:val="center"/>
        <w:rPr>
          <w:rFonts w:cs="Arial"/>
        </w:rPr>
      </w:pPr>
    </w:p>
    <w:tbl>
      <w:tblPr>
        <w:tblW w:w="15315" w:type="dxa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240"/>
        <w:gridCol w:w="6239"/>
        <w:gridCol w:w="2836"/>
      </w:tblGrid>
      <w:tr w:rsidR="007602D6" w:rsidRPr="00C1109E" w:rsidTr="00410975">
        <w:trPr>
          <w:trHeight w:val="744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>Наименование органа, организации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>Юридический адрес, контактный телефон, адрес официального сайта (адрес электронной почты)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>График работы</w:t>
            </w:r>
          </w:p>
        </w:tc>
      </w:tr>
      <w:tr w:rsidR="007602D6" w:rsidRPr="00C1109E" w:rsidTr="00410975">
        <w:trPr>
          <w:trHeight w:val="744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г. Кострома, ул. Свердлова, д. 129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55-90-62 </w:t>
            </w:r>
            <w:proofErr w:type="spellStart"/>
            <w:r w:rsidRPr="00C1109E">
              <w:rPr>
                <w:rFonts w:cs="Arial"/>
              </w:rPr>
              <w:t>socdep</w:t>
            </w:r>
            <w:proofErr w:type="spellEnd"/>
            <w:r w:rsidRPr="00C1109E">
              <w:rPr>
                <w:rFonts w:cs="Arial"/>
              </w:rPr>
              <w:t>.</w:t>
            </w:r>
            <w:proofErr w:type="spellStart"/>
            <w:r w:rsidRPr="00C1109E">
              <w:rPr>
                <w:rFonts w:cs="Arial"/>
                <w:lang w:val="en-US"/>
              </w:rPr>
              <w:t>adm</w:t>
            </w:r>
            <w:proofErr w:type="spellEnd"/>
            <w:r w:rsidRPr="00C1109E">
              <w:rPr>
                <w:rFonts w:cs="Arial"/>
              </w:rPr>
              <w:t>44.</w:t>
            </w:r>
            <w:proofErr w:type="spellStart"/>
            <w:r w:rsidRPr="00C1109E">
              <w:rPr>
                <w:rFonts w:cs="Arial"/>
                <w:lang w:val="en-US"/>
              </w:rPr>
              <w:t>ru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Пн.-пт.: 9.00-18.00</w:t>
            </w:r>
          </w:p>
        </w:tc>
      </w:tr>
      <w:tr w:rsidR="007602D6" w:rsidRPr="00C1109E" w:rsidTr="00410975">
        <w:trPr>
          <w:trHeight w:val="575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ОГКУ «Центр социальных выплат»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г. Кострома, ул. Советская, д. 123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42-96-01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Пн.-чт.: 8.00-17.00,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Пт.: 8.00-16.00</w:t>
            </w:r>
          </w:p>
        </w:tc>
      </w:tr>
      <w:tr w:rsidR="007602D6" w:rsidRPr="00C1109E" w:rsidTr="00410975">
        <w:trPr>
          <w:trHeight w:val="549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ОГКУ «МФЦ»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г. Кострома ул. Калиновская, д. 38,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62-05-50, 62-05-00</w:t>
            </w:r>
            <w:r>
              <w:rPr>
                <w:rFonts w:cs="Arial"/>
              </w:rPr>
              <w:t xml:space="preserve"> </w:t>
            </w:r>
            <w:r w:rsidRPr="00C1109E">
              <w:rPr>
                <w:rFonts w:cs="Arial"/>
              </w:rPr>
              <w:t>www.mfc44.ru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>Пн.-пт.: 8.00-19.00,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Сб.: 8.00-13.00</w:t>
            </w:r>
          </w:p>
        </w:tc>
      </w:tr>
      <w:tr w:rsidR="007602D6" w:rsidRPr="00C1109E" w:rsidTr="00410975">
        <w:trPr>
          <w:trHeight w:val="535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«ЦСВ» по </w:t>
            </w:r>
            <w:proofErr w:type="spellStart"/>
            <w:r w:rsidRPr="00C1109E">
              <w:rPr>
                <w:rFonts w:cs="Arial"/>
              </w:rPr>
              <w:t>Антроповскому</w:t>
            </w:r>
            <w:proofErr w:type="spellEnd"/>
            <w:r w:rsidRPr="00C1109E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157260, п. Антропово, ул. </w:t>
            </w:r>
            <w:proofErr w:type="gramStart"/>
            <w:r w:rsidRPr="00C1109E">
              <w:rPr>
                <w:rFonts w:cs="Arial"/>
              </w:rPr>
              <w:t>Октябрьская</w:t>
            </w:r>
            <w:proofErr w:type="gramEnd"/>
            <w:r w:rsidRPr="00C1109E">
              <w:rPr>
                <w:rFonts w:cs="Arial"/>
              </w:rPr>
              <w:t>, д.12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8 (49430) 3-53-06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>Пн.-чт.: 9.00-17.00,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Пт.: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«ЦСВ» по </w:t>
            </w:r>
            <w:proofErr w:type="spellStart"/>
            <w:r w:rsidRPr="00C1109E">
              <w:rPr>
                <w:rFonts w:cs="Arial"/>
              </w:rPr>
              <w:t>Вохомскому</w:t>
            </w:r>
            <w:proofErr w:type="spellEnd"/>
            <w:r w:rsidRPr="00C1109E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157760, п. Вохма ул. Советская, д. 39а,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8 (49450) 2-22-68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>Пн.-чт.: 9.00-17.00,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Пт.: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«ЦСВ» по </w:t>
            </w:r>
            <w:proofErr w:type="spellStart"/>
            <w:r w:rsidRPr="00C1109E">
              <w:rPr>
                <w:rFonts w:cs="Arial"/>
              </w:rPr>
              <w:t>Кадыйскому</w:t>
            </w:r>
            <w:proofErr w:type="spellEnd"/>
            <w:r w:rsidRPr="00C1109E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157980, п. </w:t>
            </w:r>
            <w:proofErr w:type="spellStart"/>
            <w:r w:rsidRPr="00C1109E">
              <w:rPr>
                <w:rFonts w:cs="Arial"/>
              </w:rPr>
              <w:t>Кадый</w:t>
            </w:r>
            <w:proofErr w:type="spellEnd"/>
            <w:r w:rsidRPr="00C1109E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  <w:r w:rsidRPr="00C1109E">
              <w:rPr>
                <w:rFonts w:cs="Arial"/>
              </w:rPr>
              <w:t>ул. Центральная, д. 3,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8 (49442) 3-95-31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lastRenderedPageBreak/>
              <w:t xml:space="preserve">Филиал ОГКУ «ЦСВ» по </w:t>
            </w:r>
            <w:proofErr w:type="spellStart"/>
            <w:r w:rsidRPr="00C1109E">
              <w:rPr>
                <w:rFonts w:cs="Arial"/>
              </w:rPr>
              <w:t>Кологривскому</w:t>
            </w:r>
            <w:proofErr w:type="spellEnd"/>
            <w:r w:rsidRPr="00C1109E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157440, г. Кологрив,</w:t>
            </w:r>
            <w:r>
              <w:rPr>
                <w:rFonts w:cs="Arial"/>
              </w:rPr>
              <w:t xml:space="preserve"> </w:t>
            </w:r>
            <w:r w:rsidRPr="00C1109E">
              <w:rPr>
                <w:rFonts w:cs="Arial"/>
              </w:rPr>
              <w:t>ул. Куйбышева, д.7,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8 (49443) 4-04-02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«ЦСВ» по </w:t>
            </w:r>
            <w:proofErr w:type="spellStart"/>
            <w:r w:rsidRPr="00C1109E">
              <w:rPr>
                <w:rFonts w:cs="Arial"/>
              </w:rPr>
              <w:t>Межевскому</w:t>
            </w:r>
            <w:proofErr w:type="spellEnd"/>
            <w:r w:rsidRPr="00C1109E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157420, с. Георгиевское,</w:t>
            </w:r>
            <w:r>
              <w:rPr>
                <w:rFonts w:cs="Arial"/>
              </w:rPr>
              <w:t xml:space="preserve"> </w:t>
            </w:r>
            <w:r w:rsidRPr="00C1109E">
              <w:rPr>
                <w:rFonts w:cs="Arial"/>
              </w:rPr>
              <w:t xml:space="preserve">ул. </w:t>
            </w:r>
            <w:proofErr w:type="spellStart"/>
            <w:r w:rsidRPr="00C1109E">
              <w:rPr>
                <w:rFonts w:cs="Arial"/>
              </w:rPr>
              <w:t>Крупинова</w:t>
            </w:r>
            <w:proofErr w:type="spellEnd"/>
            <w:r w:rsidRPr="00C1109E">
              <w:rPr>
                <w:rFonts w:cs="Arial"/>
              </w:rPr>
              <w:t>, д.33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8 (49447) 5-40-20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>Пн.-чт.: 9.00-17.00,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Пт.: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«ЦСВ» по городу </w:t>
            </w:r>
            <w:proofErr w:type="spellStart"/>
            <w:r w:rsidRPr="00C1109E">
              <w:rPr>
                <w:rFonts w:cs="Arial"/>
              </w:rPr>
              <w:t>Нея</w:t>
            </w:r>
            <w:proofErr w:type="spellEnd"/>
            <w:r w:rsidRPr="00C1109E">
              <w:rPr>
                <w:rFonts w:cs="Arial"/>
              </w:rPr>
              <w:t xml:space="preserve"> и </w:t>
            </w:r>
            <w:proofErr w:type="spellStart"/>
            <w:r w:rsidRPr="00C1109E">
              <w:rPr>
                <w:rFonts w:cs="Arial"/>
              </w:rPr>
              <w:t>Нейскому</w:t>
            </w:r>
            <w:proofErr w:type="spellEnd"/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157330, г. </w:t>
            </w:r>
            <w:proofErr w:type="spellStart"/>
            <w:r w:rsidRPr="00C1109E">
              <w:rPr>
                <w:rFonts w:cs="Arial"/>
              </w:rPr>
              <w:t>Нея</w:t>
            </w:r>
            <w:proofErr w:type="spellEnd"/>
            <w:r w:rsidRPr="00C1109E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  <w:r w:rsidRPr="00C1109E">
              <w:rPr>
                <w:rFonts w:cs="Arial"/>
              </w:rPr>
              <w:t>ул. Любимова, д. 3а,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8 (49444) 2-15-98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Филиал ОГКУ «ЦСВ» по Островскому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157960, п. Островское,</w:t>
            </w:r>
            <w:r>
              <w:rPr>
                <w:rFonts w:cs="Arial"/>
              </w:rPr>
              <w:t xml:space="preserve"> </w:t>
            </w:r>
            <w:r w:rsidRPr="00C1109E">
              <w:rPr>
                <w:rFonts w:cs="Arial"/>
              </w:rPr>
              <w:t>ул. Советская, д. 97,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8 (49438) 2-71-40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>Пн.: 8.00-17.00,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Вт.-пт.: 8.00-16.00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«ЦСВ» по </w:t>
            </w:r>
            <w:proofErr w:type="spellStart"/>
            <w:r w:rsidRPr="00C1109E">
              <w:rPr>
                <w:rFonts w:cs="Arial"/>
              </w:rPr>
              <w:t>Павинскому</w:t>
            </w:r>
            <w:proofErr w:type="spellEnd"/>
            <w:r w:rsidRPr="00C1109E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157650, с. Павино,</w:t>
            </w:r>
            <w:r>
              <w:rPr>
                <w:rFonts w:cs="Arial"/>
              </w:rPr>
              <w:t xml:space="preserve"> </w:t>
            </w:r>
            <w:r w:rsidRPr="00C1109E">
              <w:rPr>
                <w:rFonts w:cs="Arial"/>
              </w:rPr>
              <w:t xml:space="preserve">ул. </w:t>
            </w:r>
            <w:proofErr w:type="gramStart"/>
            <w:r w:rsidRPr="00C1109E">
              <w:rPr>
                <w:rFonts w:cs="Arial"/>
              </w:rPr>
              <w:t>Октябрьская</w:t>
            </w:r>
            <w:proofErr w:type="gramEnd"/>
            <w:r w:rsidRPr="00C1109E">
              <w:rPr>
                <w:rFonts w:cs="Arial"/>
              </w:rPr>
              <w:t>, д. 15,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8 (49439) 2-12-52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 xml:space="preserve">Пн., вт., чт., пт.: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>9.00-17.00,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Ср.: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«ЦСВ» по </w:t>
            </w:r>
            <w:proofErr w:type="spellStart"/>
            <w:r w:rsidRPr="00C1109E">
              <w:rPr>
                <w:rFonts w:cs="Arial"/>
              </w:rPr>
              <w:t>Парфеньевскому</w:t>
            </w:r>
            <w:proofErr w:type="spellEnd"/>
            <w:r w:rsidRPr="00C1109E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157270, с. </w:t>
            </w:r>
            <w:proofErr w:type="spellStart"/>
            <w:r w:rsidRPr="00C1109E">
              <w:rPr>
                <w:rFonts w:cs="Arial"/>
              </w:rPr>
              <w:t>Парфеньево</w:t>
            </w:r>
            <w:proofErr w:type="spellEnd"/>
            <w:r w:rsidRPr="00C1109E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ул. Ленина, д. 40,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8 (49440) 5-13-32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>Пн.: 8.00-17.00,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Вт.-пт.: 9.00-17.00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«ЦСВ» по </w:t>
            </w:r>
            <w:proofErr w:type="spellStart"/>
            <w:r w:rsidRPr="00C1109E">
              <w:rPr>
                <w:rFonts w:cs="Arial"/>
              </w:rPr>
              <w:t>Поназыревскому</w:t>
            </w:r>
            <w:proofErr w:type="spellEnd"/>
            <w:r w:rsidRPr="00C1109E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157580, с. Поназырево, ул. Свободы, д. 1,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8 (49448) 2-16-51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  <w:tr w:rsidR="007602D6" w:rsidRPr="00C1109E" w:rsidTr="00410975">
        <w:trPr>
          <w:trHeight w:val="329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ОГУ «ЦСВ» по </w:t>
            </w:r>
            <w:proofErr w:type="spellStart"/>
            <w:r w:rsidRPr="00C1109E">
              <w:rPr>
                <w:rFonts w:cs="Arial"/>
              </w:rPr>
              <w:t>Пыщугскому</w:t>
            </w:r>
            <w:proofErr w:type="spellEnd"/>
            <w:r w:rsidRPr="00C1109E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157630, с. Пыщуг, ул. </w:t>
            </w:r>
            <w:proofErr w:type="gramStart"/>
            <w:r w:rsidRPr="00C1109E">
              <w:rPr>
                <w:rFonts w:cs="Arial"/>
              </w:rPr>
              <w:t>Первомайская</w:t>
            </w:r>
            <w:proofErr w:type="gramEnd"/>
            <w:r w:rsidRPr="00C1109E">
              <w:rPr>
                <w:rFonts w:cs="Arial"/>
              </w:rPr>
              <w:t>, д. 4,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8 (49452) 2-78-39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>Пн.-чт.: 9.00-17.00,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Пт.: 8.00-17.00</w:t>
            </w:r>
          </w:p>
        </w:tc>
      </w:tr>
      <w:tr w:rsidR="007602D6" w:rsidRPr="00C1109E" w:rsidTr="00410975">
        <w:trPr>
          <w:trHeight w:val="892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«ЦСВ» по </w:t>
            </w:r>
            <w:proofErr w:type="spellStart"/>
            <w:r w:rsidRPr="00C1109E">
              <w:rPr>
                <w:rFonts w:cs="Arial"/>
              </w:rPr>
              <w:t>Солигаличскому</w:t>
            </w:r>
            <w:proofErr w:type="spellEnd"/>
            <w:r w:rsidRPr="00C1109E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157170, г. Солигалич,</w:t>
            </w:r>
            <w:r>
              <w:rPr>
                <w:rFonts w:cs="Arial"/>
              </w:rPr>
              <w:t xml:space="preserve"> </w:t>
            </w:r>
            <w:r w:rsidRPr="00C1109E">
              <w:rPr>
                <w:rFonts w:cs="Arial"/>
              </w:rPr>
              <w:t>пр. Свободы, д. 6,</w:t>
            </w:r>
            <w:r>
              <w:rPr>
                <w:rFonts w:cs="Arial"/>
              </w:rPr>
              <w:t xml:space="preserve"> </w:t>
            </w:r>
            <w:r w:rsidRPr="00C1109E">
              <w:rPr>
                <w:rFonts w:cs="Arial"/>
              </w:rPr>
              <w:t>8 (49436) 3-43-47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«ЦСВ» по </w:t>
            </w:r>
            <w:proofErr w:type="spellStart"/>
            <w:r w:rsidRPr="00C1109E">
              <w:rPr>
                <w:rFonts w:cs="Arial"/>
              </w:rPr>
              <w:t>Сусанинскому</w:t>
            </w:r>
            <w:proofErr w:type="spellEnd"/>
            <w:r w:rsidRPr="00C1109E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157080, п. Сусанино, ул. </w:t>
            </w:r>
            <w:proofErr w:type="gramStart"/>
            <w:r w:rsidRPr="00C1109E">
              <w:rPr>
                <w:rFonts w:cs="Arial"/>
              </w:rPr>
              <w:t>Советская</w:t>
            </w:r>
            <w:proofErr w:type="gramEnd"/>
            <w:r w:rsidRPr="00C1109E">
              <w:rPr>
                <w:rFonts w:cs="Arial"/>
              </w:rPr>
              <w:t>, д. 2а,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8 (49434) 9-74-43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Филиал ОГКУ «ЦСВ» по Чухломскому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157130, г. Чухлома,</w:t>
            </w:r>
            <w:r>
              <w:rPr>
                <w:rFonts w:cs="Arial"/>
              </w:rPr>
              <w:t xml:space="preserve"> </w:t>
            </w:r>
            <w:r w:rsidRPr="00C1109E">
              <w:rPr>
                <w:rFonts w:cs="Arial"/>
              </w:rPr>
              <w:t>ул. Советская, д. 1,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8 (49441) 2-29-20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«МФЦ» по городу Буй и Буйскому району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>157000 г. Буй, ул. Ленина, д.3, 8 (49435)3-15-11</w:t>
            </w:r>
          </w:p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7602D6">
              <w:rPr>
                <w:rFonts w:cs="Arial"/>
              </w:rPr>
              <w:t>byi@mfc44.ru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  <w:tr w:rsidR="007602D6" w:rsidRPr="00C1109E" w:rsidTr="00410975">
        <w:trPr>
          <w:trHeight w:val="414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«МФЦ» по городу Волгореченск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156019, г. Волгореченск,</w:t>
            </w:r>
            <w:r w:rsidRPr="00C1109E">
              <w:rPr>
                <w:rFonts w:cs="Arial"/>
              </w:rPr>
              <w:br/>
              <w:t>ул. Им. 50-летия Ленинского Комсомола, 17а,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8 (49453) 21-735 volgorechensk@mfc44.ru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lastRenderedPageBreak/>
              <w:t xml:space="preserve">Филиал ОГКУ «МФЦ» по городу Галич и Галичскому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157201 г. Галич, пл. Революции,</w:t>
            </w:r>
            <w:r w:rsidRPr="00C1109E">
              <w:rPr>
                <w:rFonts w:cs="Arial"/>
              </w:rPr>
              <w:br/>
              <w:t>Гостиный двор, верхний корпус № 4,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8 (49437)2-19-31 </w:t>
            </w:r>
            <w:r w:rsidRPr="007602D6">
              <w:rPr>
                <w:rFonts w:cs="Arial"/>
              </w:rPr>
              <w:t>galich@mfc44.ru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«МФЦ» по городу </w:t>
            </w:r>
            <w:proofErr w:type="spellStart"/>
            <w:r w:rsidRPr="00C1109E">
              <w:rPr>
                <w:rFonts w:cs="Arial"/>
              </w:rPr>
              <w:t>Мантурово</w:t>
            </w:r>
            <w:proofErr w:type="spellEnd"/>
            <w:r w:rsidRPr="00C1109E">
              <w:rPr>
                <w:rFonts w:cs="Arial"/>
              </w:rPr>
              <w:t xml:space="preserve"> и </w:t>
            </w:r>
            <w:proofErr w:type="spellStart"/>
            <w:r w:rsidRPr="00C1109E">
              <w:rPr>
                <w:rFonts w:cs="Arial"/>
              </w:rPr>
              <w:t>Мантуровскому</w:t>
            </w:r>
            <w:proofErr w:type="spellEnd"/>
            <w:r w:rsidRPr="00C1109E">
              <w:rPr>
                <w:rFonts w:cs="Arial"/>
              </w:rPr>
              <w:t xml:space="preserve"> району </w:t>
            </w:r>
          </w:p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157302 </w:t>
            </w:r>
            <w:proofErr w:type="spellStart"/>
            <w:r w:rsidRPr="00C1109E">
              <w:rPr>
                <w:rFonts w:cs="Arial"/>
              </w:rPr>
              <w:t>г</w:t>
            </w:r>
            <w:proofErr w:type="gramStart"/>
            <w:r w:rsidRPr="00C1109E">
              <w:rPr>
                <w:rFonts w:cs="Arial"/>
              </w:rPr>
              <w:t>.М</w:t>
            </w:r>
            <w:proofErr w:type="gramEnd"/>
            <w:r w:rsidRPr="00C1109E">
              <w:rPr>
                <w:rFonts w:cs="Arial"/>
              </w:rPr>
              <w:t>антурово</w:t>
            </w:r>
            <w:proofErr w:type="spellEnd"/>
            <w:r w:rsidRPr="00C1109E">
              <w:rPr>
                <w:rFonts w:cs="Arial"/>
              </w:rPr>
              <w:t>, ул. Нагорная, д.19,</w:t>
            </w:r>
          </w:p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 xml:space="preserve">8 (49446)21-0-90 manturovo@mfc44.ru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«МФЦ» по </w:t>
            </w:r>
            <w:proofErr w:type="spellStart"/>
            <w:r w:rsidRPr="00C1109E">
              <w:rPr>
                <w:rFonts w:cs="Arial"/>
              </w:rPr>
              <w:t>Макарьевскому</w:t>
            </w:r>
            <w:proofErr w:type="spellEnd"/>
            <w:r w:rsidRPr="00C1109E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157460, г. Макарьев, ул. </w:t>
            </w:r>
            <w:proofErr w:type="gramStart"/>
            <w:r w:rsidRPr="00C1109E">
              <w:rPr>
                <w:rFonts w:cs="Arial"/>
              </w:rPr>
              <w:t>Большая</w:t>
            </w:r>
            <w:proofErr w:type="gramEnd"/>
            <w:r w:rsidRPr="00C1109E">
              <w:rPr>
                <w:rFonts w:cs="Arial"/>
              </w:rPr>
              <w:t xml:space="preserve"> Советская, д. 6,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8 (49445) 55-805 makariev@mfc44.ru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«МФЦ» по городу Нерехта и </w:t>
            </w:r>
            <w:proofErr w:type="spellStart"/>
            <w:r w:rsidRPr="00C1109E">
              <w:rPr>
                <w:rFonts w:cs="Arial"/>
              </w:rPr>
              <w:t>Нерехтскому</w:t>
            </w:r>
            <w:proofErr w:type="spellEnd"/>
            <w:r w:rsidRPr="00C1109E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>157800, г. Нерехта, улица Красноармейская, 25,</w:t>
            </w:r>
          </w:p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 xml:space="preserve"> 8 (49431) 75-035 </w:t>
            </w:r>
            <w:r w:rsidRPr="007602D6">
              <w:rPr>
                <w:rFonts w:cs="Arial"/>
              </w:rPr>
              <w:t>nerehta@mfc44.ru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Филиал ОГКУ «МФЦ» по Красносельскому</w:t>
            </w:r>
            <w:r>
              <w:rPr>
                <w:rFonts w:cs="Arial"/>
              </w:rPr>
              <w:t xml:space="preserve">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 xml:space="preserve">157940, Костромская область, </w:t>
            </w:r>
            <w:proofErr w:type="spellStart"/>
            <w:r w:rsidRPr="00C1109E">
              <w:rPr>
                <w:rFonts w:cs="Arial"/>
              </w:rPr>
              <w:t>Красносельский</w:t>
            </w:r>
            <w:proofErr w:type="spellEnd"/>
            <w:r w:rsidRPr="00C1109E">
              <w:rPr>
                <w:rFonts w:cs="Arial"/>
              </w:rPr>
              <w:t xml:space="preserve"> район, поселок Красное-на-Волге, ул. Садовая, д. 1</w:t>
            </w:r>
          </w:p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>8 (49432)22-486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«МФЦ» по Октябрьскому району 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157780, с. Боговарово, ул. Чапаева, д. 2,</w:t>
            </w:r>
          </w:p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8 (49451) 21-044 bogovarovo@mfc44.ru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  <w:tr w:rsidR="007602D6" w:rsidRPr="00C1109E" w:rsidTr="00410975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«МФЦ» по </w:t>
            </w:r>
            <w:proofErr w:type="spellStart"/>
            <w:r w:rsidRPr="00C1109E">
              <w:rPr>
                <w:rFonts w:cs="Arial"/>
              </w:rPr>
              <w:t>Судиславскому</w:t>
            </w:r>
            <w:proofErr w:type="spellEnd"/>
            <w:r w:rsidRPr="00C1109E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 xml:space="preserve">157860 </w:t>
            </w:r>
            <w:proofErr w:type="spellStart"/>
            <w:r w:rsidRPr="00C1109E">
              <w:rPr>
                <w:rFonts w:cs="Arial"/>
              </w:rPr>
              <w:t>пгт</w:t>
            </w:r>
            <w:proofErr w:type="spellEnd"/>
            <w:r w:rsidRPr="00C1109E">
              <w:rPr>
                <w:rFonts w:cs="Arial"/>
              </w:rPr>
              <w:t xml:space="preserve">. </w:t>
            </w:r>
            <w:proofErr w:type="spellStart"/>
            <w:r w:rsidRPr="00C1109E">
              <w:rPr>
                <w:rFonts w:cs="Arial"/>
              </w:rPr>
              <w:t>Судиславль</w:t>
            </w:r>
            <w:proofErr w:type="gramStart"/>
            <w:r w:rsidRPr="00C1109E">
              <w:rPr>
                <w:rFonts w:cs="Arial"/>
              </w:rPr>
              <w:t>,у</w:t>
            </w:r>
            <w:proofErr w:type="gramEnd"/>
            <w:r w:rsidRPr="00C1109E">
              <w:rPr>
                <w:rFonts w:cs="Arial"/>
              </w:rPr>
              <w:t>л</w:t>
            </w:r>
            <w:proofErr w:type="spellEnd"/>
            <w:r w:rsidRPr="00C1109E">
              <w:rPr>
                <w:rFonts w:cs="Arial"/>
              </w:rPr>
              <w:t xml:space="preserve">. Советская, д. 2а, </w:t>
            </w:r>
          </w:p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 xml:space="preserve">8 (49433)9-74-43 </w:t>
            </w:r>
            <w:r w:rsidRPr="007602D6">
              <w:rPr>
                <w:rFonts w:cs="Arial"/>
              </w:rPr>
              <w:t>sydislavl@mfc44.ru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  <w:tr w:rsidR="007602D6" w:rsidRPr="00C1109E" w:rsidTr="00410975">
        <w:trPr>
          <w:trHeight w:val="13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  <w:r w:rsidRPr="00C1109E">
              <w:rPr>
                <w:rFonts w:cs="Arial"/>
              </w:rPr>
              <w:t xml:space="preserve">Филиал ОГКУ «МФЦ» по городу Шарья и </w:t>
            </w:r>
            <w:proofErr w:type="spellStart"/>
            <w:r w:rsidRPr="00C1109E">
              <w:rPr>
                <w:rFonts w:cs="Arial"/>
              </w:rPr>
              <w:t>Шарьинскому</w:t>
            </w:r>
            <w:proofErr w:type="spellEnd"/>
            <w:r w:rsidRPr="00C1109E">
              <w:rPr>
                <w:rFonts w:cs="Arial"/>
              </w:rPr>
              <w:t xml:space="preserve"> району </w:t>
            </w:r>
          </w:p>
          <w:p w:rsidR="007602D6" w:rsidRPr="00C1109E" w:rsidRDefault="007602D6" w:rsidP="00410975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157505 г. Шарья, ул. 50 лет Советской власти, д.4а, 8 (49449)3-33-07 sharya@mfc44.ru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D6" w:rsidRPr="00C1109E" w:rsidRDefault="007602D6" w:rsidP="0041097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1109E">
              <w:rPr>
                <w:rFonts w:cs="Arial"/>
              </w:rPr>
              <w:t>Пн.-пт.: 8.00-17.00</w:t>
            </w:r>
          </w:p>
        </w:tc>
      </w:tr>
    </w:tbl>
    <w:p w:rsidR="007602D6" w:rsidRPr="00C1109E" w:rsidRDefault="007602D6" w:rsidP="007602D6">
      <w:pPr>
        <w:jc w:val="center"/>
        <w:rPr>
          <w:rFonts w:cs="Arial"/>
          <w:b/>
        </w:rPr>
      </w:pPr>
    </w:p>
    <w:p w:rsidR="00CF2753" w:rsidRDefault="00CF2753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CF2753" w:rsidRDefault="00CF2753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CF2753" w:rsidRDefault="00CF2753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CF2753" w:rsidRDefault="00CF2753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CF2753" w:rsidRDefault="00CF2753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CF2753" w:rsidRDefault="00CF2753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CF2753" w:rsidRPr="00C10B47" w:rsidRDefault="00CF2753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  <w:sectPr w:rsidR="00CF2753" w:rsidRPr="00C10B47" w:rsidSect="00CA269D">
          <w:pgSz w:w="16838" w:h="11906" w:orient="landscape"/>
          <w:pgMar w:top="1134" w:right="851" w:bottom="567" w:left="851" w:header="720" w:footer="720" w:gutter="0"/>
          <w:cols w:space="720"/>
          <w:docGrid w:linePitch="360"/>
        </w:sectPr>
      </w:pPr>
    </w:p>
    <w:p w:rsidR="00E755B7" w:rsidRPr="00C1109E" w:rsidRDefault="00E755B7" w:rsidP="00E755B7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lastRenderedPageBreak/>
        <w:t xml:space="preserve">Приложение № </w:t>
      </w:r>
      <w:r>
        <w:rPr>
          <w:rFonts w:eastAsia="Times New Roman"/>
          <w:sz w:val="24"/>
          <w:szCs w:val="24"/>
        </w:rPr>
        <w:t>2</w:t>
      </w:r>
    </w:p>
    <w:p w:rsidR="00E755B7" w:rsidRPr="00C1109E" w:rsidRDefault="00E755B7" w:rsidP="00E755B7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 к административному регламенту</w:t>
      </w:r>
    </w:p>
    <w:p w:rsidR="00E755B7" w:rsidRPr="00C1109E" w:rsidRDefault="00E755B7" w:rsidP="00E755B7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предоставления департаментом</w:t>
      </w:r>
    </w:p>
    <w:p w:rsidR="00E755B7" w:rsidRPr="00C1109E" w:rsidRDefault="00E755B7" w:rsidP="00E755B7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социальной защиты населения,</w:t>
      </w:r>
    </w:p>
    <w:p w:rsidR="00E755B7" w:rsidRPr="00C1109E" w:rsidRDefault="00E755B7" w:rsidP="00E755B7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опеки и попечительства</w:t>
      </w:r>
    </w:p>
    <w:p w:rsidR="00E755B7" w:rsidRPr="00C1109E" w:rsidRDefault="00E755B7" w:rsidP="00E755B7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Костромской области</w:t>
      </w:r>
    </w:p>
    <w:p w:rsidR="00E755B7" w:rsidRPr="00C1109E" w:rsidRDefault="00E755B7" w:rsidP="00E755B7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государственной услуги</w:t>
      </w:r>
    </w:p>
    <w:p w:rsidR="00E755B7" w:rsidRPr="00C1109E" w:rsidRDefault="00E755B7" w:rsidP="00E755B7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по назначению по назначению </w:t>
      </w:r>
      <w:proofErr w:type="gramStart"/>
      <w:r w:rsidRPr="00C1109E">
        <w:rPr>
          <w:rFonts w:eastAsia="Times New Roman"/>
          <w:sz w:val="24"/>
          <w:szCs w:val="24"/>
        </w:rPr>
        <w:t>ежемесячного</w:t>
      </w:r>
      <w:proofErr w:type="gramEnd"/>
    </w:p>
    <w:p w:rsidR="00E755B7" w:rsidRPr="00C1109E" w:rsidRDefault="00E755B7" w:rsidP="00E755B7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пособия на ребенка</w:t>
      </w:r>
    </w:p>
    <w:p w:rsidR="00E755B7" w:rsidRPr="00C1109E" w:rsidRDefault="00E755B7" w:rsidP="00E755B7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в Костромской области,</w:t>
      </w:r>
    </w:p>
    <w:p w:rsidR="00E755B7" w:rsidRDefault="00E755B7" w:rsidP="00E755B7">
      <w:pPr>
        <w:pStyle w:val="ConsPlusNormal"/>
        <w:widowControl/>
        <w:tabs>
          <w:tab w:val="left" w:pos="4536"/>
        </w:tabs>
        <w:ind w:left="3969" w:firstLine="709"/>
        <w:jc w:val="right"/>
        <w:rPr>
          <w:rStyle w:val="TimesNewRoman14"/>
          <w:rFonts w:ascii="Arial" w:hAnsi="Arial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в том числе в электронном виде</w:t>
      </w:r>
    </w:p>
    <w:p w:rsidR="00E755B7" w:rsidRDefault="00E755B7" w:rsidP="00E755B7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 xml:space="preserve">(приложение </w:t>
      </w:r>
      <w:r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Pr="00344CAE">
        <w:rPr>
          <w:sz w:val="24"/>
          <w:szCs w:val="24"/>
        </w:rPr>
        <w:t xml:space="preserve">приказа </w:t>
      </w:r>
      <w:r w:rsidRPr="007515A4">
        <w:rPr>
          <w:sz w:val="24"/>
          <w:szCs w:val="24"/>
        </w:rPr>
        <w:t xml:space="preserve">департамента социальной защиты населения, </w:t>
      </w:r>
      <w:r w:rsidRPr="00CF2753">
        <w:rPr>
          <w:sz w:val="24"/>
          <w:szCs w:val="24"/>
        </w:rPr>
        <w:t xml:space="preserve">опеки и попечительства Костромской области </w:t>
      </w:r>
      <w:hyperlink r:id="rId109" w:tgtFrame="ChangingDocument" w:history="1">
        <w:r w:rsidRPr="00CF2753">
          <w:rPr>
            <w:rStyle w:val="a5"/>
            <w:sz w:val="24"/>
            <w:szCs w:val="24"/>
          </w:rPr>
          <w:t xml:space="preserve">№ 249 от 21.05.2015 года (НГР </w:t>
        </w:r>
        <w:r w:rsidRPr="00CF2753">
          <w:rPr>
            <w:rStyle w:val="a5"/>
            <w:sz w:val="24"/>
            <w:szCs w:val="24"/>
            <w:lang w:val="en-US"/>
          </w:rPr>
          <w:t>RU</w:t>
        </w:r>
        <w:r w:rsidRPr="00CF2753">
          <w:rPr>
            <w:rStyle w:val="a5"/>
            <w:sz w:val="24"/>
            <w:szCs w:val="24"/>
          </w:rPr>
          <w:t>44000201500548)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E755B7" w:rsidRPr="00C1109E" w:rsidRDefault="00E755B7" w:rsidP="00E755B7">
      <w:pPr>
        <w:autoSpaceDE w:val="0"/>
        <w:jc w:val="center"/>
        <w:rPr>
          <w:rFonts w:eastAsia="Arial" w:cs="Arial"/>
        </w:rPr>
      </w:pPr>
      <w:r w:rsidRPr="00C1109E">
        <w:rPr>
          <w:rFonts w:eastAsia="Arial" w:cs="Arial"/>
        </w:rPr>
        <w:t>БЛОК-СХЕМА</w:t>
      </w:r>
    </w:p>
    <w:p w:rsidR="00E755B7" w:rsidRPr="00C1109E" w:rsidRDefault="00E755B7" w:rsidP="00E755B7">
      <w:pPr>
        <w:autoSpaceDE w:val="0"/>
        <w:jc w:val="center"/>
        <w:rPr>
          <w:rFonts w:eastAsia="Arial" w:cs="Arial"/>
        </w:rPr>
      </w:pPr>
      <w:r w:rsidRPr="00C1109E">
        <w:rPr>
          <w:rFonts w:eastAsia="Arial" w:cs="Arial"/>
        </w:rPr>
        <w:t>порядка предоставления государственной услуги</w:t>
      </w:r>
    </w:p>
    <w:p w:rsidR="00E755B7" w:rsidRPr="00C1109E" w:rsidRDefault="00AD3132" w:rsidP="00E755B7">
      <w:pPr>
        <w:autoSpaceDE w:val="0"/>
        <w:rPr>
          <w:rFonts w:eastAsia="Courier New" w:cs="Arial"/>
          <w:lang w:eastAsia="hi-IN" w:bidi="hi-IN"/>
        </w:rPr>
      </w:pPr>
      <w:r>
        <w:rPr>
          <w:rFonts w:eastAsia="Courier New" w:cs="Arial"/>
          <w:lang w:eastAsia="hi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style="position:absolute;left:0;text-align:left;margin-left:173.65pt;margin-top:15.25pt;width:162.5pt;height:40.5pt;z-index:1;mso-wrap-distance-left:9.05pt;mso-wrap-distance-right:9.05pt" strokeweight=".5pt">
            <v:fill color2="black"/>
            <v:textbox style="mso-next-textbox:#_x0000_s1116" inset="7.45pt,3.85pt,7.45pt,3.85pt">
              <w:txbxContent>
                <w:p w:rsidR="00410975" w:rsidRPr="001A6AA4" w:rsidRDefault="00410975" w:rsidP="00E755B7">
                  <w:pPr>
                    <w:jc w:val="center"/>
                    <w:rPr>
                      <w:rStyle w:val="TimesNewRoman14"/>
                    </w:rPr>
                  </w:pPr>
                  <w:r w:rsidRPr="00E755B7">
                    <w:rPr>
                      <w:rStyle w:val="TimesNewRoman14"/>
                      <w:rFonts w:ascii="Arial" w:hAnsi="Arial" w:cs="Arial"/>
                      <w:sz w:val="24"/>
                    </w:rPr>
                    <w:t>Заявление и документы для</w:t>
                  </w:r>
                  <w:r w:rsidRPr="00833851">
                    <w:rPr>
                      <w:rStyle w:val="TimesNewRoman14"/>
                    </w:rPr>
                    <w:t xml:space="preserve"> </w:t>
                  </w:r>
                  <w:r>
                    <w:rPr>
                      <w:rStyle w:val="TimesNewRoman14"/>
                    </w:rPr>
                    <w:t>предоставления государственной услуги</w:t>
                  </w:r>
                </w:p>
              </w:txbxContent>
            </v:textbox>
          </v:shape>
        </w:pict>
      </w:r>
      <w:r w:rsidR="00E755B7">
        <w:rPr>
          <w:rFonts w:eastAsia="Courier New" w:cs="Arial"/>
          <w:lang w:eastAsia="hi-IN" w:bidi="hi-IN"/>
        </w:rPr>
        <w:t xml:space="preserve"> </w:t>
      </w:r>
    </w:p>
    <w:p w:rsidR="00E755B7" w:rsidRPr="00C1109E" w:rsidRDefault="00E755B7" w:rsidP="00E755B7">
      <w:pPr>
        <w:widowControl w:val="0"/>
        <w:autoSpaceDE w:val="0"/>
        <w:jc w:val="center"/>
        <w:rPr>
          <w:rFonts w:cs="Arial"/>
        </w:rPr>
      </w:pPr>
    </w:p>
    <w:p w:rsidR="00E755B7" w:rsidRPr="00C1109E" w:rsidRDefault="00E755B7" w:rsidP="00E755B7">
      <w:pPr>
        <w:widowControl w:val="0"/>
        <w:autoSpaceDE w:val="0"/>
        <w:jc w:val="center"/>
        <w:rPr>
          <w:rFonts w:cs="Arial"/>
        </w:rPr>
      </w:pPr>
    </w:p>
    <w:p w:rsidR="00E755B7" w:rsidRPr="00C1109E" w:rsidRDefault="00AD3132" w:rsidP="00E755B7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 id="_x0000_s1124" style="position:absolute;left:0;text-align:left;margin-left:301.55pt;margin-top:14.6pt;width:39.15pt;height:44.7pt;z-index:9" coordsize="1148,1941" path="m,l1110,1860r38,81e" filled="f">
            <v:stroke endarrow="block"/>
            <v:path arrowok="t"/>
          </v:shape>
        </w:pict>
      </w:r>
      <w:r>
        <w:rPr>
          <w:rFonts w:cs="Arial"/>
          <w:lang w:eastAsia="ar-SA"/>
        </w:rPr>
        <w:pict>
          <v:shape id="_x0000_s1121" style="position:absolute;left:0;text-align:left;margin-left:152.45pt;margin-top:14.6pt;width:53.25pt;height:44.7pt;z-index:6" coordsize="2440,2139" path="m2440,l,2139e" filled="f" strokeweight=".26mm">
            <v:stroke endarrow="block" joinstyle="miter"/>
            <v:path arrowok="t"/>
          </v:shape>
        </w:pict>
      </w:r>
    </w:p>
    <w:p w:rsidR="00E755B7" w:rsidRPr="00C1109E" w:rsidRDefault="00E755B7" w:rsidP="00E755B7">
      <w:pPr>
        <w:widowControl w:val="0"/>
        <w:autoSpaceDE w:val="0"/>
        <w:rPr>
          <w:rFonts w:cs="Arial"/>
        </w:rPr>
      </w:pPr>
    </w:p>
    <w:p w:rsidR="00E755B7" w:rsidRPr="00C1109E" w:rsidRDefault="00E755B7" w:rsidP="00E755B7">
      <w:pPr>
        <w:widowControl w:val="0"/>
        <w:autoSpaceDE w:val="0"/>
        <w:jc w:val="center"/>
        <w:rPr>
          <w:rFonts w:cs="Arial"/>
        </w:rPr>
      </w:pPr>
    </w:p>
    <w:p w:rsidR="00E755B7" w:rsidRPr="00C1109E" w:rsidRDefault="00E755B7" w:rsidP="00E755B7">
      <w:pPr>
        <w:widowControl w:val="0"/>
        <w:autoSpaceDE w:val="0"/>
        <w:jc w:val="center"/>
        <w:rPr>
          <w:rFonts w:cs="Arial"/>
        </w:rPr>
      </w:pPr>
    </w:p>
    <w:p w:rsidR="00E755B7" w:rsidRPr="00C1109E" w:rsidRDefault="00AD3132" w:rsidP="00E755B7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rect id="_x0000_s1122" style="position:absolute;left:0;text-align:left;margin-left:301.55pt;margin-top:-.6pt;width:174.15pt;height:24pt;z-index:7">
            <v:textbox style="mso-next-textbox:#_x0000_s1122">
              <w:txbxContent>
                <w:p w:rsidR="00410975" w:rsidRPr="001E26C3" w:rsidRDefault="00410975" w:rsidP="00E755B7">
                  <w:pPr>
                    <w:pStyle w:val="22"/>
                    <w:jc w:val="center"/>
                    <w:rPr>
                      <w:b/>
                    </w:rPr>
                  </w:pPr>
                  <w:r w:rsidRPr="00C1109E">
                    <w:t>ОГКУ «МФЦ» и его</w:t>
                  </w:r>
                  <w:r w:rsidRPr="001E26C3">
                    <w:rPr>
                      <w:b/>
                    </w:rPr>
                    <w:t xml:space="preserve"> </w:t>
                  </w:r>
                  <w:r w:rsidRPr="00D5401A">
                    <w:rPr>
                      <w:b/>
                      <w:sz w:val="20"/>
                      <w:szCs w:val="20"/>
                    </w:rPr>
                    <w:t>филиалы</w:t>
                  </w:r>
                </w:p>
              </w:txbxContent>
            </v:textbox>
          </v:rect>
        </w:pict>
      </w:r>
      <w:r>
        <w:rPr>
          <w:rFonts w:cs="Arial"/>
          <w:noProof/>
          <w:lang w:eastAsia="ar-SA"/>
        </w:rPr>
        <w:pict>
          <v:rect id="_x0000_s1126" style="position:absolute;left:0;text-align:left;margin-left:56.8pt;margin-top:-.6pt;width:170.5pt;height:24pt;z-index:11">
            <v:textbox>
              <w:txbxContent>
                <w:p w:rsidR="00410975" w:rsidRPr="00C1109E" w:rsidRDefault="00410975" w:rsidP="00E755B7">
                  <w:pPr>
                    <w:jc w:val="center"/>
                  </w:pPr>
                  <w:r w:rsidRPr="00C1109E">
                    <w:t>Филиал ОГКУ «ЦСВ»</w:t>
                  </w:r>
                </w:p>
              </w:txbxContent>
            </v:textbox>
          </v:rect>
        </w:pict>
      </w:r>
    </w:p>
    <w:p w:rsidR="00E755B7" w:rsidRPr="00C1109E" w:rsidRDefault="00AD3132" w:rsidP="00E755B7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9" type="#_x0000_t32" style="position:absolute;left:0;text-align:left;margin-left:358.05pt;margin-top:7.3pt;width:1pt;height:17.55pt;z-index:14" o:connectortype="straight">
            <v:stroke endarrow="block"/>
          </v:shape>
        </w:pict>
      </w:r>
      <w:r>
        <w:rPr>
          <w:rFonts w:cs="Arial"/>
          <w:noProof/>
          <w:lang w:eastAsia="ar-SA"/>
        </w:rPr>
        <w:pict>
          <v:shape id="_x0000_s1127" type="#_x0000_t32" style="position:absolute;left:0;text-align:left;margin-left:156.95pt;margin-top:7.3pt;width:0;height:17.55pt;z-index:12" o:connectortype="straight">
            <v:stroke endarrow="block"/>
          </v:shape>
        </w:pict>
      </w:r>
    </w:p>
    <w:p w:rsidR="00E755B7" w:rsidRPr="00C1109E" w:rsidRDefault="00AD3132" w:rsidP="00E755B7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117" type="#_x0000_t202" style="position:absolute;left:0;text-align:left;margin-left:129.95pt;margin-top:8.75pt;width:249.75pt;height:21pt;z-index:2;mso-wrap-distance-left:9.05pt;mso-wrap-distance-right:9.05pt" strokeweight=".5pt">
            <v:fill color2="black"/>
            <v:textbox style="mso-next-textbox:#_x0000_s1117" inset="7.45pt,3.85pt,7.45pt,3.85pt">
              <w:txbxContent>
                <w:p w:rsidR="00410975" w:rsidRPr="00E755B7" w:rsidRDefault="00410975" w:rsidP="00E755B7">
                  <w:pPr>
                    <w:jc w:val="center"/>
                    <w:rPr>
                      <w:rStyle w:val="TimesNewRoman14"/>
                      <w:rFonts w:ascii="Arial" w:hAnsi="Arial" w:cs="Arial"/>
                      <w:sz w:val="24"/>
                    </w:rPr>
                  </w:pPr>
                  <w:r w:rsidRPr="00E755B7">
                    <w:rPr>
                      <w:rStyle w:val="TimesNewRoman14"/>
                      <w:rFonts w:ascii="Arial" w:hAnsi="Arial" w:cs="Arial"/>
                      <w:sz w:val="24"/>
                    </w:rPr>
                    <w:t xml:space="preserve">Прием и регистрация </w:t>
                  </w:r>
                </w:p>
                <w:p w:rsidR="00410975" w:rsidRPr="005D2144" w:rsidRDefault="00410975" w:rsidP="00E755B7">
                  <w:pPr>
                    <w:jc w:val="center"/>
                    <w:rPr>
                      <w:rStyle w:val="TimesNewRoman14"/>
                    </w:rPr>
                  </w:pPr>
                  <w:r w:rsidRPr="005D2144"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E755B7" w:rsidRPr="00C1109E" w:rsidRDefault="00AD3132" w:rsidP="00E755B7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line id="_x0000_s1119" style="position:absolute;left:0;text-align:left;z-index:4" from="251.45pt,13.65pt" to="251.45pt,36.85pt" strokeweight=".26mm">
            <v:stroke endarrow="block" joinstyle="miter"/>
          </v:line>
        </w:pict>
      </w:r>
    </w:p>
    <w:p w:rsidR="00E755B7" w:rsidRPr="00C1109E" w:rsidRDefault="00E755B7" w:rsidP="00E755B7">
      <w:pPr>
        <w:widowControl w:val="0"/>
        <w:autoSpaceDE w:val="0"/>
        <w:jc w:val="center"/>
        <w:rPr>
          <w:rFonts w:cs="Arial"/>
        </w:rPr>
      </w:pPr>
    </w:p>
    <w:p w:rsidR="00E755B7" w:rsidRPr="00C1109E" w:rsidRDefault="00AD3132" w:rsidP="00E755B7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rect id="_x0000_s1128" style="position:absolute;left:0;text-align:left;margin-left:66.65pt;margin-top:8.85pt;width:368.55pt;height:38.6pt;z-index:13">
            <v:textbox>
              <w:txbxContent>
                <w:p w:rsidR="00410975" w:rsidRPr="001E26C3" w:rsidRDefault="00410975" w:rsidP="00E755B7">
                  <w:pPr>
                    <w:jc w:val="center"/>
                  </w:pPr>
                  <w:r w:rsidRPr="001E26C3">
                    <w:t xml:space="preserve">Истребование документов (сведений) находящихся в распоряжении других органов и организаций, и необходимых для предоставления услуг </w:t>
                  </w:r>
                </w:p>
                <w:p w:rsidR="00410975" w:rsidRDefault="00410975" w:rsidP="00E755B7"/>
              </w:txbxContent>
            </v:textbox>
          </v:rect>
        </w:pict>
      </w:r>
    </w:p>
    <w:p w:rsidR="00E755B7" w:rsidRPr="00C1109E" w:rsidRDefault="00E755B7" w:rsidP="00E755B7">
      <w:pPr>
        <w:widowControl w:val="0"/>
        <w:autoSpaceDE w:val="0"/>
        <w:jc w:val="center"/>
        <w:rPr>
          <w:rFonts w:cs="Arial"/>
        </w:rPr>
      </w:pPr>
    </w:p>
    <w:p w:rsidR="00E755B7" w:rsidRPr="00C1109E" w:rsidRDefault="00AD3132" w:rsidP="00E755B7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 id="_x0000_s1130" type="#_x0000_t32" style="position:absolute;left:0;text-align:left;margin-left:251.45pt;margin-top:15.25pt;width:.15pt;height:29.15pt;z-index:15" o:connectortype="straight">
            <v:stroke endarrow="block"/>
          </v:shape>
        </w:pict>
      </w:r>
    </w:p>
    <w:p w:rsidR="00E755B7" w:rsidRPr="00C1109E" w:rsidRDefault="00E755B7" w:rsidP="00E755B7">
      <w:pPr>
        <w:widowControl w:val="0"/>
        <w:autoSpaceDE w:val="0"/>
        <w:jc w:val="center"/>
        <w:rPr>
          <w:rFonts w:cs="Arial"/>
        </w:rPr>
      </w:pPr>
    </w:p>
    <w:p w:rsidR="00E755B7" w:rsidRPr="00C1109E" w:rsidRDefault="00AD3132" w:rsidP="00E755B7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118" type="#_x0000_t202" style="position:absolute;left:0;text-align:left;margin-left:167.2pt;margin-top:12.2pt;width:177.25pt;height:23.4pt;z-index:3;mso-wrap-distance-left:9.05pt;mso-wrap-distance-right:9.05pt" strokeweight=".5pt">
            <v:fill color2="black"/>
            <v:textbox style="mso-next-textbox:#_x0000_s1118" inset="7.45pt,3.85pt,7.45pt,3.85pt">
              <w:txbxContent>
                <w:p w:rsidR="00410975" w:rsidRPr="00C1109E" w:rsidRDefault="00410975" w:rsidP="00E755B7">
                  <w:pPr>
                    <w:jc w:val="center"/>
                    <w:rPr>
                      <w:rStyle w:val="TimesNewRoman14"/>
                      <w:rFonts w:cs="Arial"/>
                    </w:rPr>
                  </w:pPr>
                  <w:r w:rsidRPr="00E755B7">
                    <w:rPr>
                      <w:rStyle w:val="TimesNewRoman14"/>
                      <w:rFonts w:ascii="Arial" w:hAnsi="Arial" w:cs="Arial"/>
                      <w:sz w:val="24"/>
                    </w:rPr>
                    <w:t>Экспертиза</w:t>
                  </w:r>
                  <w:r w:rsidRPr="00C1109E">
                    <w:rPr>
                      <w:rStyle w:val="TimesNewRoman14"/>
                      <w:rFonts w:cs="Arial"/>
                    </w:rPr>
                    <w:t xml:space="preserve"> документов</w:t>
                  </w:r>
                </w:p>
              </w:txbxContent>
            </v:textbox>
          </v:shape>
        </w:pict>
      </w:r>
    </w:p>
    <w:p w:rsidR="00E755B7" w:rsidRPr="00C1109E" w:rsidRDefault="00E755B7" w:rsidP="00E755B7">
      <w:pPr>
        <w:widowControl w:val="0"/>
        <w:autoSpaceDE w:val="0"/>
        <w:jc w:val="center"/>
        <w:rPr>
          <w:rFonts w:cs="Arial"/>
        </w:rPr>
      </w:pPr>
    </w:p>
    <w:p w:rsidR="00E755B7" w:rsidRPr="00C1109E" w:rsidRDefault="00AD3132" w:rsidP="00E755B7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line id="_x0000_s1123" style="position:absolute;left:0;text-align:left;flip:x;z-index:8" from="251.6pt,3.4pt" to="251.9pt,29.2pt">
            <v:stroke endarrow="block"/>
          </v:line>
        </w:pict>
      </w:r>
    </w:p>
    <w:p w:rsidR="00E755B7" w:rsidRPr="00C1109E" w:rsidRDefault="00AD3132" w:rsidP="00E755B7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120" type="#_x0000_t202" style="position:absolute;left:0;text-align:left;margin-left:112.1pt;margin-top:13.1pt;width:285.2pt;height:35.7pt;z-index:5;mso-wrap-distance-left:9.05pt;mso-wrap-distance-right:9.05pt" strokeweight=".5pt">
            <v:fill color2="black"/>
            <v:textbox style="mso-next-textbox:#_x0000_s1120" inset="7.45pt,3.85pt,7.45pt,3.85pt">
              <w:txbxContent>
                <w:p w:rsidR="00410975" w:rsidRPr="00C1109E" w:rsidRDefault="00410975" w:rsidP="00E755B7">
                  <w:pPr>
                    <w:jc w:val="center"/>
                    <w:rPr>
                      <w:rFonts w:cs="Arial"/>
                    </w:rPr>
                  </w:pPr>
                  <w:r w:rsidRPr="00E755B7">
                    <w:rPr>
                      <w:rStyle w:val="TimesNewRoman14"/>
                      <w:rFonts w:ascii="Arial" w:hAnsi="Arial" w:cs="Arial"/>
                      <w:sz w:val="24"/>
                    </w:rPr>
                    <w:t>Принятие решения о предоставлении (об отказе в предоставлении) государственной</w:t>
                  </w:r>
                  <w:r w:rsidRPr="00C1109E">
                    <w:rPr>
                      <w:rStyle w:val="TimesNewRoman14"/>
                      <w:rFonts w:cs="Arial"/>
                    </w:rPr>
                    <w:t xml:space="preserve"> услуги </w:t>
                  </w:r>
                </w:p>
              </w:txbxContent>
            </v:textbox>
          </v:shape>
        </w:pict>
      </w:r>
    </w:p>
    <w:p w:rsidR="00E755B7" w:rsidRPr="00C1109E" w:rsidRDefault="00E755B7" w:rsidP="00E755B7">
      <w:pPr>
        <w:widowControl w:val="0"/>
        <w:autoSpaceDE w:val="0"/>
        <w:jc w:val="center"/>
        <w:rPr>
          <w:rFonts w:cs="Arial"/>
        </w:rPr>
      </w:pPr>
    </w:p>
    <w:p w:rsidR="00E755B7" w:rsidRPr="00C1109E" w:rsidRDefault="00AD3132" w:rsidP="00E755B7">
      <w:pPr>
        <w:widowControl w:val="0"/>
        <w:autoSpaceDE w:val="0"/>
        <w:rPr>
          <w:rFonts w:cs="Arial"/>
        </w:rPr>
      </w:pPr>
      <w:r>
        <w:rPr>
          <w:rFonts w:cs="Arial"/>
          <w:noProof/>
          <w:lang w:eastAsia="ar-SA"/>
        </w:rPr>
        <w:pict>
          <v:line id="_x0000_s1125" style="position:absolute;left:0;text-align:left;z-index:10" from="251.45pt,14pt" to="251.45pt,40.85pt">
            <v:stroke endarrow="block"/>
          </v:line>
        </w:pict>
      </w:r>
    </w:p>
    <w:p w:rsidR="00E755B7" w:rsidRPr="00C1109E" w:rsidRDefault="00E755B7" w:rsidP="00E755B7">
      <w:pPr>
        <w:widowControl w:val="0"/>
        <w:autoSpaceDE w:val="0"/>
        <w:jc w:val="center"/>
        <w:rPr>
          <w:rFonts w:cs="Arial"/>
        </w:rPr>
      </w:pPr>
    </w:p>
    <w:tbl>
      <w:tblPr>
        <w:tblpPr w:leftFromText="180" w:rightFromText="180" w:vertAnchor="text" w:horzAnchor="margin" w:tblpXSpec="center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7"/>
      </w:tblGrid>
      <w:tr w:rsidR="00E755B7" w:rsidRPr="00C1109E" w:rsidTr="00410975">
        <w:tc>
          <w:tcPr>
            <w:tcW w:w="5137" w:type="dxa"/>
            <w:shd w:val="clear" w:color="auto" w:fill="auto"/>
          </w:tcPr>
          <w:p w:rsidR="00E755B7" w:rsidRPr="00C1109E" w:rsidRDefault="00E755B7" w:rsidP="00410975">
            <w:pPr>
              <w:widowControl w:val="0"/>
              <w:autoSpaceDE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>Выдача документов</w:t>
            </w:r>
          </w:p>
        </w:tc>
      </w:tr>
    </w:tbl>
    <w:p w:rsidR="00E755B7" w:rsidRPr="00C1109E" w:rsidRDefault="00E755B7" w:rsidP="00E755B7">
      <w:pPr>
        <w:widowControl w:val="0"/>
        <w:autoSpaceDE w:val="0"/>
        <w:jc w:val="center"/>
        <w:rPr>
          <w:rFonts w:cs="Arial"/>
        </w:rPr>
      </w:pPr>
    </w:p>
    <w:p w:rsidR="00E755B7" w:rsidRPr="00C1109E" w:rsidRDefault="00AD3132" w:rsidP="00E755B7">
      <w:pPr>
        <w:widowControl w:val="0"/>
        <w:tabs>
          <w:tab w:val="left" w:pos="975"/>
          <w:tab w:val="center" w:pos="1175"/>
        </w:tabs>
        <w:autoSpaceDE w:val="0"/>
        <w:rPr>
          <w:rFonts w:cs="Arial"/>
        </w:rPr>
      </w:pPr>
      <w:r>
        <w:rPr>
          <w:rFonts w:cs="Arial"/>
          <w:noProof/>
        </w:rPr>
        <w:pict>
          <v:shape id="_x0000_s1131" type="#_x0000_t32" style="position:absolute;left:0;text-align:left;margin-left:163.2pt;margin-top:7.7pt;width:21.2pt;height:23.25pt;flip:x;z-index:16" o:connectortype="straight">
            <v:stroke endarrow="block"/>
          </v:shape>
        </w:pict>
      </w:r>
      <w:r>
        <w:rPr>
          <w:rFonts w:cs="Arial"/>
          <w:noProof/>
        </w:rPr>
        <w:pict>
          <v:shape id="_x0000_s1132" type="#_x0000_t32" style="position:absolute;left:0;text-align:left;margin-left:328.7pt;margin-top:8.45pt;width:24pt;height:22.5pt;z-index:17" o:connectortype="straight">
            <v:stroke endarrow="block"/>
          </v:shape>
        </w:pict>
      </w:r>
      <w:r w:rsidR="00E755B7" w:rsidRPr="00C1109E">
        <w:rPr>
          <w:rFonts w:cs="Arial"/>
        </w:rPr>
        <w:tab/>
      </w:r>
      <w:r w:rsidR="00E755B7">
        <w:rPr>
          <w:rFonts w:cs="Arial"/>
        </w:rPr>
        <w:t xml:space="preserve"> </w:t>
      </w:r>
      <w:r w:rsidR="00E755B7" w:rsidRPr="00C1109E">
        <w:rPr>
          <w:rFonts w:cs="Arial"/>
        </w:rPr>
        <w:tab/>
      </w:r>
    </w:p>
    <w:p w:rsidR="00E755B7" w:rsidRPr="00C1109E" w:rsidRDefault="00E755B7" w:rsidP="00E755B7">
      <w:pPr>
        <w:widowControl w:val="0"/>
        <w:tabs>
          <w:tab w:val="left" w:pos="3345"/>
          <w:tab w:val="center" w:pos="5103"/>
        </w:tabs>
        <w:autoSpaceDE w:val="0"/>
        <w:rPr>
          <w:rFonts w:cs="Arial"/>
        </w:rPr>
      </w:pPr>
      <w:r>
        <w:rPr>
          <w:rFonts w:cs="Arial"/>
        </w:rPr>
        <w:t xml:space="preserve"> </w:t>
      </w:r>
    </w:p>
    <w:tbl>
      <w:tblPr>
        <w:tblpPr w:leftFromText="180" w:rightFromText="180" w:vertAnchor="text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2"/>
      </w:tblGrid>
      <w:tr w:rsidR="00E755B7" w:rsidRPr="00C1109E" w:rsidTr="00410975">
        <w:trPr>
          <w:trHeight w:val="838"/>
        </w:trPr>
        <w:tc>
          <w:tcPr>
            <w:tcW w:w="4112" w:type="dxa"/>
          </w:tcPr>
          <w:p w:rsidR="00E755B7" w:rsidRPr="00C1109E" w:rsidRDefault="00E755B7" w:rsidP="00410975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>Уведомление об отказе в предоставлении государственной услуги</w:t>
            </w:r>
          </w:p>
        </w:tc>
      </w:tr>
    </w:tbl>
    <w:p w:rsidR="00E755B7" w:rsidRPr="00C1109E" w:rsidRDefault="00E755B7" w:rsidP="00E755B7">
      <w:pPr>
        <w:spacing w:line="276" w:lineRule="auto"/>
        <w:rPr>
          <w:rFonts w:cs="Arial"/>
          <w:vanish/>
        </w:rPr>
      </w:pPr>
    </w:p>
    <w:tbl>
      <w:tblPr>
        <w:tblW w:w="0" w:type="auto"/>
        <w:tblInd w:w="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6"/>
      </w:tblGrid>
      <w:tr w:rsidR="00E755B7" w:rsidRPr="00C1109E" w:rsidTr="00410975">
        <w:trPr>
          <w:trHeight w:val="900"/>
        </w:trPr>
        <w:tc>
          <w:tcPr>
            <w:tcW w:w="4446" w:type="dxa"/>
          </w:tcPr>
          <w:p w:rsidR="00E755B7" w:rsidRPr="00C1109E" w:rsidRDefault="00E755B7" w:rsidP="00410975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>Уведомление о предоставлении государственной услуги</w:t>
            </w:r>
          </w:p>
        </w:tc>
      </w:tr>
    </w:tbl>
    <w:p w:rsidR="00E755B7" w:rsidRPr="00C1109E" w:rsidRDefault="00E755B7" w:rsidP="00E755B7">
      <w:pPr>
        <w:widowControl w:val="0"/>
        <w:tabs>
          <w:tab w:val="left" w:pos="3345"/>
          <w:tab w:val="center" w:pos="5103"/>
        </w:tabs>
        <w:autoSpaceDE w:val="0"/>
        <w:rPr>
          <w:rFonts w:cs="Arial"/>
        </w:rPr>
      </w:pPr>
    </w:p>
    <w:p w:rsidR="00E755B7" w:rsidRPr="00C1109E" w:rsidRDefault="00E755B7" w:rsidP="00E755B7">
      <w:pPr>
        <w:pStyle w:val="a8"/>
        <w:tabs>
          <w:tab w:val="left" w:pos="9639"/>
        </w:tabs>
        <w:spacing w:after="0"/>
        <w:ind w:left="4536"/>
        <w:jc w:val="right"/>
        <w:rPr>
          <w:rFonts w:cs="Arial"/>
        </w:rPr>
      </w:pPr>
    </w:p>
    <w:p w:rsidR="00E755B7" w:rsidRDefault="00E755B7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E755B7" w:rsidRDefault="00E755B7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E755B7" w:rsidRDefault="00E755B7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3649B0" w:rsidRPr="00C1109E" w:rsidRDefault="003649B0" w:rsidP="003649B0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Приложение № </w:t>
      </w:r>
      <w:r>
        <w:rPr>
          <w:rFonts w:eastAsia="Times New Roman"/>
          <w:sz w:val="24"/>
          <w:szCs w:val="24"/>
        </w:rPr>
        <w:t>3</w:t>
      </w:r>
    </w:p>
    <w:p w:rsidR="003649B0" w:rsidRPr="00C1109E" w:rsidRDefault="003649B0" w:rsidP="003649B0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 к административному регламенту</w:t>
      </w:r>
    </w:p>
    <w:p w:rsidR="003649B0" w:rsidRPr="00C1109E" w:rsidRDefault="003649B0" w:rsidP="003649B0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предоставления департаментом</w:t>
      </w:r>
    </w:p>
    <w:p w:rsidR="003649B0" w:rsidRPr="00C1109E" w:rsidRDefault="003649B0" w:rsidP="003649B0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социальной защиты населения,</w:t>
      </w:r>
    </w:p>
    <w:p w:rsidR="003649B0" w:rsidRPr="00C1109E" w:rsidRDefault="003649B0" w:rsidP="003649B0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опеки и попечительства</w:t>
      </w:r>
    </w:p>
    <w:p w:rsidR="003649B0" w:rsidRPr="00C1109E" w:rsidRDefault="003649B0" w:rsidP="003649B0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Костромской области</w:t>
      </w:r>
    </w:p>
    <w:p w:rsidR="003649B0" w:rsidRPr="00C1109E" w:rsidRDefault="003649B0" w:rsidP="003649B0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государственной услуги</w:t>
      </w:r>
    </w:p>
    <w:p w:rsidR="003649B0" w:rsidRPr="00C1109E" w:rsidRDefault="003649B0" w:rsidP="003649B0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по назначению по назначению </w:t>
      </w:r>
      <w:proofErr w:type="gramStart"/>
      <w:r w:rsidRPr="00C1109E">
        <w:rPr>
          <w:rFonts w:eastAsia="Times New Roman"/>
          <w:sz w:val="24"/>
          <w:szCs w:val="24"/>
        </w:rPr>
        <w:t>ежемесячного</w:t>
      </w:r>
      <w:proofErr w:type="gramEnd"/>
    </w:p>
    <w:p w:rsidR="003649B0" w:rsidRPr="00C1109E" w:rsidRDefault="003649B0" w:rsidP="003649B0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пособия на ребенка</w:t>
      </w:r>
    </w:p>
    <w:p w:rsidR="003649B0" w:rsidRPr="00C1109E" w:rsidRDefault="003649B0" w:rsidP="003649B0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в Костромской области,</w:t>
      </w:r>
    </w:p>
    <w:p w:rsidR="003649B0" w:rsidRDefault="003649B0" w:rsidP="003649B0">
      <w:pPr>
        <w:pStyle w:val="ConsPlusNormal"/>
        <w:widowControl/>
        <w:tabs>
          <w:tab w:val="left" w:pos="4536"/>
        </w:tabs>
        <w:ind w:left="3969" w:firstLine="709"/>
        <w:jc w:val="right"/>
        <w:rPr>
          <w:rStyle w:val="TimesNewRoman14"/>
          <w:rFonts w:ascii="Arial" w:hAnsi="Arial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в том числе в электронном виде</w:t>
      </w:r>
    </w:p>
    <w:p w:rsidR="003649B0" w:rsidRDefault="003649B0" w:rsidP="003649B0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 xml:space="preserve">(приложение </w:t>
      </w:r>
      <w:r w:rsidRPr="00344CAE">
        <w:rPr>
          <w:rStyle w:val="TimesNewRoman14"/>
          <w:rFonts w:ascii="Arial" w:hAnsi="Arial"/>
          <w:sz w:val="24"/>
          <w:szCs w:val="24"/>
        </w:rPr>
        <w:t xml:space="preserve">в новой редакции </w:t>
      </w:r>
      <w:r w:rsidRPr="00344CAE">
        <w:rPr>
          <w:sz w:val="24"/>
          <w:szCs w:val="24"/>
        </w:rPr>
        <w:t xml:space="preserve">приказа </w:t>
      </w:r>
      <w:r w:rsidRPr="007515A4">
        <w:rPr>
          <w:sz w:val="24"/>
          <w:szCs w:val="24"/>
        </w:rPr>
        <w:t xml:space="preserve">департамента социальной защиты населения, </w:t>
      </w:r>
      <w:r w:rsidRPr="00CF2753">
        <w:rPr>
          <w:sz w:val="24"/>
          <w:szCs w:val="24"/>
        </w:rPr>
        <w:t xml:space="preserve">опеки и попечительства Костромской области </w:t>
      </w:r>
      <w:hyperlink r:id="rId110" w:tgtFrame="ChangingDocument" w:history="1">
        <w:r w:rsidRPr="00CF2753">
          <w:rPr>
            <w:rStyle w:val="a5"/>
            <w:sz w:val="24"/>
            <w:szCs w:val="24"/>
          </w:rPr>
          <w:t xml:space="preserve">№ 249 от 21.05.2015 года (НГР </w:t>
        </w:r>
        <w:r w:rsidRPr="00CF2753">
          <w:rPr>
            <w:rStyle w:val="a5"/>
            <w:sz w:val="24"/>
            <w:szCs w:val="24"/>
            <w:lang w:val="en-US"/>
          </w:rPr>
          <w:t>RU</w:t>
        </w:r>
        <w:r w:rsidRPr="00CF2753">
          <w:rPr>
            <w:rStyle w:val="a5"/>
            <w:sz w:val="24"/>
            <w:szCs w:val="24"/>
          </w:rPr>
          <w:t>44000201500548)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3649B0" w:rsidRDefault="003649B0" w:rsidP="003649B0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3745B5" w:rsidRPr="003745B5" w:rsidRDefault="003745B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</w:p>
    <w:p w:rsidR="003649B0" w:rsidRPr="00C1109E" w:rsidRDefault="003649B0" w:rsidP="003649B0">
      <w:pPr>
        <w:autoSpaceDE w:val="0"/>
        <w:autoSpaceDN w:val="0"/>
        <w:adjustRightInd w:val="0"/>
        <w:jc w:val="right"/>
        <w:rPr>
          <w:rFonts w:cs="Arial"/>
          <w:bCs/>
        </w:rPr>
      </w:pPr>
      <w:r w:rsidRPr="00C1109E">
        <w:rPr>
          <w:rFonts w:cs="Arial"/>
          <w:bCs/>
        </w:rPr>
        <w:t>В ОГКУ «Центр социальных выплат»</w:t>
      </w:r>
    </w:p>
    <w:p w:rsidR="003649B0" w:rsidRPr="00C1109E" w:rsidRDefault="003649B0" w:rsidP="003649B0">
      <w:pPr>
        <w:autoSpaceDE w:val="0"/>
        <w:autoSpaceDN w:val="0"/>
        <w:adjustRightInd w:val="0"/>
        <w:jc w:val="right"/>
        <w:rPr>
          <w:rFonts w:cs="Arial"/>
          <w:bCs/>
        </w:rPr>
      </w:pPr>
      <w:r w:rsidRPr="00C1109E">
        <w:rPr>
          <w:rFonts w:cs="Arial"/>
          <w:bCs/>
        </w:rPr>
        <w:t>от ________________________________</w:t>
      </w:r>
    </w:p>
    <w:p w:rsidR="003649B0" w:rsidRPr="00C1109E" w:rsidRDefault="003649B0" w:rsidP="003649B0">
      <w:pPr>
        <w:autoSpaceDE w:val="0"/>
        <w:autoSpaceDN w:val="0"/>
        <w:adjustRightInd w:val="0"/>
        <w:jc w:val="right"/>
        <w:rPr>
          <w:rFonts w:cs="Arial"/>
          <w:bCs/>
        </w:rPr>
      </w:pPr>
      <w:r w:rsidRPr="00C1109E">
        <w:rPr>
          <w:rFonts w:cs="Arial"/>
          <w:bCs/>
        </w:rPr>
        <w:t>___________________________________</w:t>
      </w:r>
    </w:p>
    <w:p w:rsidR="003649B0" w:rsidRPr="00C1109E" w:rsidRDefault="003649B0" w:rsidP="003649B0">
      <w:pPr>
        <w:autoSpaceDE w:val="0"/>
        <w:autoSpaceDN w:val="0"/>
        <w:adjustRightInd w:val="0"/>
        <w:jc w:val="right"/>
        <w:rPr>
          <w:rFonts w:cs="Arial"/>
          <w:bCs/>
        </w:rPr>
      </w:pPr>
      <w:proofErr w:type="gramStart"/>
      <w:r w:rsidRPr="00C1109E">
        <w:rPr>
          <w:rFonts w:cs="Arial"/>
          <w:bCs/>
        </w:rPr>
        <w:t>место жительства (место пребывания,</w:t>
      </w:r>
      <w:proofErr w:type="gramEnd"/>
    </w:p>
    <w:p w:rsidR="003649B0" w:rsidRPr="00C1109E" w:rsidRDefault="003649B0" w:rsidP="003649B0">
      <w:pPr>
        <w:autoSpaceDE w:val="0"/>
        <w:autoSpaceDN w:val="0"/>
        <w:adjustRightInd w:val="0"/>
        <w:jc w:val="right"/>
        <w:rPr>
          <w:rFonts w:cs="Arial"/>
          <w:bCs/>
        </w:rPr>
      </w:pPr>
      <w:r w:rsidRPr="00C1109E">
        <w:rPr>
          <w:rFonts w:cs="Arial"/>
          <w:bCs/>
        </w:rPr>
        <w:t>фактического проживания) __________</w:t>
      </w:r>
    </w:p>
    <w:p w:rsidR="003649B0" w:rsidRPr="00C1109E" w:rsidRDefault="003649B0" w:rsidP="003649B0">
      <w:pPr>
        <w:autoSpaceDE w:val="0"/>
        <w:autoSpaceDN w:val="0"/>
        <w:adjustRightInd w:val="0"/>
        <w:jc w:val="right"/>
        <w:rPr>
          <w:rFonts w:cs="Arial"/>
          <w:bCs/>
        </w:rPr>
      </w:pPr>
      <w:r w:rsidRPr="00C1109E">
        <w:rPr>
          <w:rFonts w:cs="Arial"/>
          <w:bCs/>
        </w:rPr>
        <w:t>___________________________________</w:t>
      </w:r>
    </w:p>
    <w:p w:rsidR="003649B0" w:rsidRPr="00C1109E" w:rsidRDefault="003649B0" w:rsidP="003649B0">
      <w:pPr>
        <w:autoSpaceDE w:val="0"/>
        <w:autoSpaceDN w:val="0"/>
        <w:adjustRightInd w:val="0"/>
        <w:jc w:val="right"/>
        <w:outlineLvl w:val="0"/>
        <w:rPr>
          <w:rFonts w:cs="Arial"/>
          <w:bCs/>
        </w:rPr>
      </w:pPr>
    </w:p>
    <w:p w:rsidR="003649B0" w:rsidRPr="00C1109E" w:rsidRDefault="003649B0" w:rsidP="003649B0">
      <w:pPr>
        <w:autoSpaceDE w:val="0"/>
        <w:autoSpaceDN w:val="0"/>
        <w:adjustRightInd w:val="0"/>
        <w:jc w:val="center"/>
        <w:rPr>
          <w:rFonts w:cs="Arial"/>
          <w:bCs/>
        </w:rPr>
      </w:pPr>
      <w:r w:rsidRPr="00C1109E">
        <w:rPr>
          <w:rFonts w:cs="Arial"/>
          <w:bCs/>
        </w:rPr>
        <w:t>Заявление</w:t>
      </w:r>
    </w:p>
    <w:p w:rsidR="003649B0" w:rsidRPr="00C1109E" w:rsidRDefault="003649B0" w:rsidP="003649B0">
      <w:pPr>
        <w:autoSpaceDE w:val="0"/>
        <w:autoSpaceDN w:val="0"/>
        <w:adjustRightInd w:val="0"/>
        <w:jc w:val="center"/>
        <w:rPr>
          <w:rFonts w:cs="Arial"/>
          <w:bCs/>
        </w:rPr>
      </w:pPr>
      <w:r w:rsidRPr="00C1109E">
        <w:rPr>
          <w:rFonts w:cs="Arial"/>
          <w:bCs/>
        </w:rPr>
        <w:t>о назначении ежемесячного пособия на ребенка</w:t>
      </w:r>
    </w:p>
    <w:p w:rsidR="003649B0" w:rsidRPr="00C1109E" w:rsidRDefault="003649B0" w:rsidP="003649B0">
      <w:pPr>
        <w:autoSpaceDE w:val="0"/>
        <w:autoSpaceDN w:val="0"/>
        <w:adjustRightInd w:val="0"/>
        <w:jc w:val="center"/>
        <w:rPr>
          <w:rFonts w:cs="Arial"/>
          <w:b/>
          <w:bCs/>
        </w:rPr>
      </w:pP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</w:t>
      </w:r>
      <w:r w:rsidRPr="00C1109E">
        <w:rPr>
          <w:rFonts w:cs="Arial"/>
        </w:rPr>
        <w:t>Я, ___________________________________________________________________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</w:t>
      </w:r>
      <w:r w:rsidRPr="00C1109E">
        <w:rPr>
          <w:rFonts w:cs="Arial"/>
        </w:rPr>
        <w:t>(фамилия, имя, отчество)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наименование документа, удостоверяющего личность _________________________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___________________________ номер документа ______________________________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 xml:space="preserve">дата выдачи ___________________ кем </w:t>
      </w:r>
      <w:proofErr w:type="gramStart"/>
      <w:r w:rsidRPr="00C1109E">
        <w:rPr>
          <w:rFonts w:cs="Arial"/>
        </w:rPr>
        <w:t>выдан</w:t>
      </w:r>
      <w:proofErr w:type="gramEnd"/>
      <w:r w:rsidRPr="00C1109E">
        <w:rPr>
          <w:rFonts w:cs="Arial"/>
        </w:rPr>
        <w:t xml:space="preserve"> ________________________________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прошу назначить мне ежемесячное пособие на ребенка _______________________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_________________________________________________________________________.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</w:t>
      </w:r>
      <w:r w:rsidRPr="00C1109E">
        <w:rPr>
          <w:rFonts w:cs="Arial"/>
        </w:rPr>
        <w:t>(фамилия, имя, отчество; год рождения)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</w:t>
      </w:r>
      <w:r w:rsidRPr="00C1109E">
        <w:rPr>
          <w:rFonts w:cs="Arial"/>
        </w:rPr>
        <w:t>Обязуюсь своевременно</w:t>
      </w:r>
      <w:r>
        <w:rPr>
          <w:rFonts w:cs="Arial"/>
        </w:rPr>
        <w:t xml:space="preserve"> </w:t>
      </w:r>
      <w:r w:rsidRPr="00C1109E">
        <w:rPr>
          <w:rFonts w:cs="Arial"/>
        </w:rPr>
        <w:t>извещать филиал ОГКУ «Центр социальных</w:t>
      </w:r>
      <w:r>
        <w:rPr>
          <w:rFonts w:cs="Arial"/>
        </w:rPr>
        <w:t xml:space="preserve"> </w:t>
      </w:r>
      <w:r w:rsidRPr="00C1109E">
        <w:rPr>
          <w:rFonts w:cs="Arial"/>
        </w:rPr>
        <w:t>выплат»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обо</w:t>
      </w:r>
      <w:r>
        <w:rPr>
          <w:rFonts w:cs="Arial"/>
        </w:rPr>
        <w:t xml:space="preserve"> </w:t>
      </w:r>
      <w:r w:rsidRPr="00C1109E">
        <w:rPr>
          <w:rFonts w:cs="Arial"/>
        </w:rPr>
        <w:t>всех</w:t>
      </w:r>
      <w:r>
        <w:rPr>
          <w:rFonts w:cs="Arial"/>
        </w:rPr>
        <w:t xml:space="preserve"> </w:t>
      </w:r>
      <w:r w:rsidRPr="00C1109E">
        <w:rPr>
          <w:rFonts w:cs="Arial"/>
        </w:rPr>
        <w:t>обстоятельствах,</w:t>
      </w:r>
      <w:r>
        <w:rPr>
          <w:rFonts w:cs="Arial"/>
        </w:rPr>
        <w:t xml:space="preserve"> </w:t>
      </w:r>
      <w:r w:rsidRPr="00C1109E">
        <w:rPr>
          <w:rFonts w:cs="Arial"/>
        </w:rPr>
        <w:t>влекущих</w:t>
      </w:r>
      <w:r>
        <w:rPr>
          <w:rFonts w:cs="Arial"/>
        </w:rPr>
        <w:t xml:space="preserve"> </w:t>
      </w:r>
      <w:r w:rsidRPr="00C1109E">
        <w:rPr>
          <w:rFonts w:cs="Arial"/>
        </w:rPr>
        <w:t>изменение</w:t>
      </w:r>
      <w:r>
        <w:rPr>
          <w:rFonts w:cs="Arial"/>
        </w:rPr>
        <w:t xml:space="preserve"> </w:t>
      </w:r>
      <w:r w:rsidRPr="00C1109E">
        <w:rPr>
          <w:rFonts w:cs="Arial"/>
        </w:rPr>
        <w:t>размеров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ежемесячного пособия на ребенка</w:t>
      </w:r>
      <w:r>
        <w:rPr>
          <w:rFonts w:cs="Arial"/>
        </w:rPr>
        <w:t xml:space="preserve"> </w:t>
      </w:r>
      <w:r w:rsidRPr="00C1109E">
        <w:rPr>
          <w:rFonts w:cs="Arial"/>
        </w:rPr>
        <w:t>или</w:t>
      </w:r>
      <w:r>
        <w:rPr>
          <w:rFonts w:cs="Arial"/>
        </w:rPr>
        <w:t xml:space="preserve"> </w:t>
      </w:r>
      <w:r w:rsidRPr="00C1109E">
        <w:rPr>
          <w:rFonts w:cs="Arial"/>
        </w:rPr>
        <w:t>прекращение</w:t>
      </w:r>
      <w:r>
        <w:rPr>
          <w:rFonts w:cs="Arial"/>
        </w:rPr>
        <w:t xml:space="preserve"> </w:t>
      </w:r>
      <w:r w:rsidRPr="00C1109E">
        <w:rPr>
          <w:rFonts w:cs="Arial"/>
        </w:rPr>
        <w:t>выплаты.</w:t>
      </w:r>
      <w:r>
        <w:rPr>
          <w:rFonts w:cs="Arial"/>
        </w:rPr>
        <w:t xml:space="preserve"> </w:t>
      </w:r>
      <w:r w:rsidRPr="00C1109E">
        <w:rPr>
          <w:rFonts w:cs="Arial"/>
        </w:rPr>
        <w:t>При изменении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дохода семьи, дающего право на</w:t>
      </w:r>
      <w:r>
        <w:rPr>
          <w:rFonts w:cs="Arial"/>
        </w:rPr>
        <w:t xml:space="preserve"> </w:t>
      </w:r>
      <w:r w:rsidRPr="00C1109E">
        <w:rPr>
          <w:rFonts w:cs="Arial"/>
        </w:rPr>
        <w:t>получение</w:t>
      </w:r>
      <w:r>
        <w:rPr>
          <w:rFonts w:cs="Arial"/>
        </w:rPr>
        <w:t xml:space="preserve"> </w:t>
      </w:r>
      <w:r w:rsidRPr="00C1109E">
        <w:rPr>
          <w:rFonts w:cs="Arial"/>
        </w:rPr>
        <w:t>указанного пособия,</w:t>
      </w:r>
      <w:r>
        <w:rPr>
          <w:rFonts w:cs="Arial"/>
        </w:rPr>
        <w:t xml:space="preserve"> </w:t>
      </w:r>
      <w:r w:rsidRPr="00C1109E">
        <w:rPr>
          <w:rFonts w:cs="Arial"/>
        </w:rPr>
        <w:t>в</w:t>
      </w:r>
      <w:r>
        <w:rPr>
          <w:rFonts w:cs="Arial"/>
        </w:rPr>
        <w:t xml:space="preserve"> </w:t>
      </w:r>
      <w:r w:rsidRPr="00C1109E">
        <w:rPr>
          <w:rFonts w:cs="Arial"/>
        </w:rPr>
        <w:t>течение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трех месяцев.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</w:t>
      </w:r>
      <w:r w:rsidRPr="00C1109E">
        <w:rPr>
          <w:rFonts w:cs="Arial"/>
        </w:rPr>
        <w:t>Уведомление о назначении пособия прошу выслать по адресу: ____________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_________________________________________________________________________.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 xml:space="preserve">Пособие прошу перечислять </w:t>
      </w:r>
      <w:proofErr w:type="gramStart"/>
      <w:r w:rsidRPr="00C1109E">
        <w:rPr>
          <w:rFonts w:cs="Arial"/>
        </w:rPr>
        <w:t>через</w:t>
      </w:r>
      <w:proofErr w:type="gramEnd"/>
      <w:r w:rsidRPr="00C1109E">
        <w:rPr>
          <w:rFonts w:cs="Arial"/>
        </w:rPr>
        <w:t>: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- почтовую организацию (отделение связи) ________________________________,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lastRenderedPageBreak/>
        <w:t>- кредитную организацию (наименование) ___________________________________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на счет N _______________________________________________________________.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</w:t>
      </w:r>
      <w:r w:rsidRPr="00C1109E">
        <w:rPr>
          <w:rFonts w:cs="Arial"/>
        </w:rPr>
        <w:t>К заявлению прилагаются: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1) ______________________________________________________________________;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2) ______________________________________________________________________;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3) ______________________________________________________________________;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4) ______________________________________________________________________;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5) ______________________________________________________________________.</w:t>
      </w:r>
    </w:p>
    <w:p w:rsidR="003649B0" w:rsidRPr="00C1109E" w:rsidRDefault="003649B0" w:rsidP="003649B0">
      <w:pPr>
        <w:autoSpaceDE w:val="0"/>
        <w:autoSpaceDN w:val="0"/>
        <w:adjustRightInd w:val="0"/>
        <w:ind w:firstLine="540"/>
        <w:rPr>
          <w:rFonts w:cs="Arial"/>
          <w:b/>
          <w:bCs/>
        </w:rPr>
      </w:pPr>
    </w:p>
    <w:p w:rsidR="003649B0" w:rsidRPr="00C1109E" w:rsidRDefault="003649B0" w:rsidP="003649B0">
      <w:pPr>
        <w:autoSpaceDE w:val="0"/>
        <w:autoSpaceDN w:val="0"/>
        <w:adjustRightInd w:val="0"/>
        <w:ind w:firstLine="540"/>
        <w:rPr>
          <w:rFonts w:cs="Arial"/>
          <w:b/>
          <w:bCs/>
        </w:rPr>
      </w:pPr>
    </w:p>
    <w:p w:rsidR="003649B0" w:rsidRPr="00C1109E" w:rsidRDefault="003649B0" w:rsidP="003649B0">
      <w:pPr>
        <w:autoSpaceDE w:val="0"/>
        <w:autoSpaceDN w:val="0"/>
        <w:adjustRightInd w:val="0"/>
        <w:ind w:firstLine="540"/>
        <w:rPr>
          <w:rFonts w:cs="Arial"/>
          <w:b/>
          <w:bCs/>
        </w:rPr>
      </w:pPr>
    </w:p>
    <w:p w:rsidR="003649B0" w:rsidRPr="00C1109E" w:rsidRDefault="003649B0" w:rsidP="003649B0">
      <w:pPr>
        <w:autoSpaceDE w:val="0"/>
        <w:autoSpaceDN w:val="0"/>
        <w:adjustRightInd w:val="0"/>
        <w:ind w:firstLine="540"/>
        <w:rPr>
          <w:rFonts w:cs="Arial"/>
          <w:b/>
          <w:bCs/>
        </w:rPr>
      </w:pP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┌──────────────────┬─────────────────────────────────────────────────────┐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 xml:space="preserve">│Заполняется </w:t>
      </w:r>
      <w:proofErr w:type="gramStart"/>
      <w:r w:rsidRPr="00C1109E">
        <w:rPr>
          <w:rFonts w:cs="Arial"/>
        </w:rPr>
        <w:t>в</w:t>
      </w:r>
      <w:proofErr w:type="gramEnd"/>
      <w:r>
        <w:rPr>
          <w:rFonts w:cs="Arial"/>
        </w:rPr>
        <w:t xml:space="preserve"> </w:t>
      </w:r>
      <w:r w:rsidRPr="00C1109E">
        <w:rPr>
          <w:rFonts w:cs="Arial"/>
        </w:rPr>
        <w:t>│</w:t>
      </w:r>
      <w:proofErr w:type="gramStart"/>
      <w:r w:rsidRPr="00C1109E">
        <w:rPr>
          <w:rFonts w:cs="Arial"/>
        </w:rPr>
        <w:t>Законный</w:t>
      </w:r>
      <w:proofErr w:type="gramEnd"/>
      <w:r w:rsidRPr="00C1109E">
        <w:rPr>
          <w:rFonts w:cs="Arial"/>
        </w:rPr>
        <w:t xml:space="preserve"> представитель (доверенное лицо):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│</w:t>
      </w:r>
      <w:proofErr w:type="gramStart"/>
      <w:r w:rsidRPr="00C1109E">
        <w:rPr>
          <w:rFonts w:cs="Arial"/>
        </w:rPr>
        <w:t>случае</w:t>
      </w:r>
      <w:proofErr w:type="gramEnd"/>
      <w:r w:rsidRPr="00C1109E">
        <w:rPr>
          <w:rFonts w:cs="Arial"/>
        </w:rPr>
        <w:t xml:space="preserve"> подачи</w:t>
      </w:r>
      <w:r>
        <w:rPr>
          <w:rFonts w:cs="Arial"/>
        </w:rPr>
        <w:t xml:space="preserve"> </w:t>
      </w:r>
      <w:r w:rsidRPr="00C1109E">
        <w:rPr>
          <w:rFonts w:cs="Arial"/>
        </w:rPr>
        <w:t>│____________________________________________________ │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proofErr w:type="gramStart"/>
      <w:r w:rsidRPr="00C1109E">
        <w:rPr>
          <w:rFonts w:cs="Arial"/>
        </w:rPr>
        <w:t>│заявления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  <w:r>
        <w:rPr>
          <w:rFonts w:cs="Arial"/>
        </w:rPr>
        <w:t xml:space="preserve"> </w:t>
      </w:r>
      <w:r w:rsidRPr="00C1109E">
        <w:rPr>
          <w:rFonts w:cs="Arial"/>
        </w:rPr>
        <w:t>(фамилия, имя, отчество законного представителя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  <w:proofErr w:type="gramEnd"/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│</w:t>
      </w:r>
      <w:proofErr w:type="gramStart"/>
      <w:r w:rsidRPr="00C1109E">
        <w:rPr>
          <w:rFonts w:cs="Arial"/>
        </w:rPr>
        <w:t>законным</w:t>
      </w:r>
      <w:proofErr w:type="gramEnd"/>
      <w:r>
        <w:rPr>
          <w:rFonts w:cs="Arial"/>
        </w:rPr>
        <w:t xml:space="preserve"> </w:t>
      </w:r>
      <w:r w:rsidRPr="00C1109E">
        <w:rPr>
          <w:rFonts w:cs="Arial"/>
        </w:rPr>
        <w:t>│</w:t>
      </w:r>
      <w:r>
        <w:rPr>
          <w:rFonts w:cs="Arial"/>
        </w:rPr>
        <w:t xml:space="preserve"> </w:t>
      </w:r>
      <w:r w:rsidRPr="00C1109E">
        <w:rPr>
          <w:rFonts w:cs="Arial"/>
        </w:rPr>
        <w:t>или доверенного лица)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│представителем</w:t>
      </w:r>
      <w:r>
        <w:rPr>
          <w:rFonts w:cs="Arial"/>
        </w:rPr>
        <w:t xml:space="preserve"> </w:t>
      </w:r>
      <w:r w:rsidRPr="00C1109E">
        <w:rPr>
          <w:rFonts w:cs="Arial"/>
        </w:rPr>
        <w:t>│Паспорт (иной документ удостоверяющий личность):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│или доверенным</w:t>
      </w:r>
      <w:r>
        <w:rPr>
          <w:rFonts w:cs="Arial"/>
        </w:rPr>
        <w:t xml:space="preserve"> </w:t>
      </w:r>
      <w:r w:rsidRPr="00C1109E">
        <w:rPr>
          <w:rFonts w:cs="Arial"/>
        </w:rPr>
        <w:t>│серия, номер _______________ дата выдачи _________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│лицом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  <w:proofErr w:type="gramStart"/>
      <w:r w:rsidRPr="00C1109E">
        <w:rPr>
          <w:rFonts w:cs="Arial"/>
        </w:rPr>
        <w:t>выдан</w:t>
      </w:r>
      <w:proofErr w:type="gramEnd"/>
      <w:r w:rsidRPr="00C1109E">
        <w:rPr>
          <w:rFonts w:cs="Arial"/>
        </w:rPr>
        <w:t xml:space="preserve"> ____________________________________________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│</w:t>
      </w:r>
      <w:r>
        <w:rPr>
          <w:rFonts w:cs="Arial"/>
        </w:rPr>
        <w:t xml:space="preserve"> </w:t>
      </w:r>
      <w:r w:rsidRPr="00C1109E">
        <w:rPr>
          <w:rFonts w:cs="Arial"/>
        </w:rPr>
        <w:t>│Адрес места жительства: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│</w:t>
      </w:r>
      <w:r>
        <w:rPr>
          <w:rFonts w:cs="Arial"/>
        </w:rPr>
        <w:t xml:space="preserve"> </w:t>
      </w:r>
      <w:r w:rsidRPr="00C1109E">
        <w:rPr>
          <w:rFonts w:cs="Arial"/>
        </w:rPr>
        <w:t>│__________________________________________________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│</w:t>
      </w:r>
      <w:r>
        <w:rPr>
          <w:rFonts w:cs="Arial"/>
        </w:rPr>
        <w:t xml:space="preserve"> </w:t>
      </w:r>
      <w:r w:rsidRPr="00C1109E">
        <w:rPr>
          <w:rFonts w:cs="Arial"/>
        </w:rPr>
        <w:t>│__________________________________________________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proofErr w:type="gramStart"/>
      <w:r w:rsidRPr="00C1109E">
        <w:rPr>
          <w:rFonts w:cs="Arial"/>
        </w:rPr>
        <w:t>│</w:t>
      </w:r>
      <w:r>
        <w:rPr>
          <w:rFonts w:cs="Arial"/>
        </w:rPr>
        <w:t xml:space="preserve"> </w:t>
      </w:r>
      <w:r w:rsidRPr="00C1109E">
        <w:rPr>
          <w:rFonts w:cs="Arial"/>
        </w:rPr>
        <w:t>│Полномочия законного представителя (доверенного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  <w:proofErr w:type="gramEnd"/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│</w:t>
      </w:r>
      <w:r>
        <w:rPr>
          <w:rFonts w:cs="Arial"/>
        </w:rPr>
        <w:t xml:space="preserve"> </w:t>
      </w:r>
      <w:r w:rsidRPr="00C1109E">
        <w:rPr>
          <w:rFonts w:cs="Arial"/>
        </w:rPr>
        <w:t>│лица) подтверждены: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│</w:t>
      </w:r>
      <w:r>
        <w:rPr>
          <w:rFonts w:cs="Arial"/>
        </w:rPr>
        <w:t xml:space="preserve"> </w:t>
      </w:r>
      <w:r w:rsidRPr="00C1109E">
        <w:rPr>
          <w:rFonts w:cs="Arial"/>
        </w:rPr>
        <w:t>│__________________________________________________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proofErr w:type="gramStart"/>
      <w:r w:rsidRPr="00C1109E">
        <w:rPr>
          <w:rFonts w:cs="Arial"/>
        </w:rPr>
        <w:t>│</w:t>
      </w:r>
      <w:r>
        <w:rPr>
          <w:rFonts w:cs="Arial"/>
        </w:rPr>
        <w:t xml:space="preserve"> </w:t>
      </w:r>
      <w:r w:rsidRPr="00C1109E">
        <w:rPr>
          <w:rFonts w:cs="Arial"/>
        </w:rPr>
        <w:t>│(указать наименование и реквизиты документа,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  <w:proofErr w:type="gramEnd"/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│</w:t>
      </w:r>
      <w:r>
        <w:rPr>
          <w:rFonts w:cs="Arial"/>
        </w:rPr>
        <w:t xml:space="preserve"> </w:t>
      </w:r>
      <w:r w:rsidRPr="00C1109E">
        <w:rPr>
          <w:rFonts w:cs="Arial"/>
        </w:rPr>
        <w:t>│подтверждающего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│</w:t>
      </w:r>
      <w:r>
        <w:rPr>
          <w:rFonts w:cs="Arial"/>
        </w:rPr>
        <w:t xml:space="preserve"> </w:t>
      </w:r>
      <w:r w:rsidRPr="00C1109E">
        <w:rPr>
          <w:rFonts w:cs="Arial"/>
        </w:rPr>
        <w:t>│__________________________________________________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│</w:t>
      </w:r>
      <w:r>
        <w:rPr>
          <w:rFonts w:cs="Arial"/>
        </w:rPr>
        <w:t xml:space="preserve"> </w:t>
      </w:r>
      <w:r w:rsidRPr="00C1109E">
        <w:rPr>
          <w:rFonts w:cs="Arial"/>
        </w:rPr>
        <w:t>│полномочия законного представителя или доверенного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│</w:t>
      </w:r>
      <w:r>
        <w:rPr>
          <w:rFonts w:cs="Arial"/>
        </w:rPr>
        <w:t xml:space="preserve"> </w:t>
      </w:r>
      <w:r w:rsidRPr="00C1109E">
        <w:rPr>
          <w:rFonts w:cs="Arial"/>
        </w:rPr>
        <w:t>│лица)</w:t>
      </w:r>
      <w:r>
        <w:rPr>
          <w:rFonts w:cs="Arial"/>
        </w:rPr>
        <w:t xml:space="preserve"> </w:t>
      </w:r>
      <w:r w:rsidRPr="00C1109E">
        <w:rPr>
          <w:rFonts w:cs="Arial"/>
        </w:rPr>
        <w:t>│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└──────────────────┴─────────────────────────────────────────────────────┘</w:t>
      </w:r>
    </w:p>
    <w:p w:rsidR="003649B0" w:rsidRPr="00C1109E" w:rsidRDefault="003649B0" w:rsidP="003649B0">
      <w:pPr>
        <w:autoSpaceDE w:val="0"/>
        <w:autoSpaceDN w:val="0"/>
        <w:adjustRightInd w:val="0"/>
        <w:ind w:firstLine="540"/>
        <w:rPr>
          <w:rFonts w:cs="Arial"/>
          <w:b/>
          <w:bCs/>
        </w:rPr>
      </w:pP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"____" _____________ 20___ г.</w:t>
      </w:r>
      <w:r>
        <w:rPr>
          <w:rFonts w:cs="Arial"/>
        </w:rPr>
        <w:t xml:space="preserve"> </w:t>
      </w:r>
      <w:r w:rsidRPr="00C1109E">
        <w:rPr>
          <w:rFonts w:cs="Arial"/>
        </w:rPr>
        <w:t>Подпись _________________</w:t>
      </w:r>
    </w:p>
    <w:p w:rsidR="003649B0" w:rsidRPr="00C1109E" w:rsidRDefault="003649B0" w:rsidP="003649B0">
      <w:pPr>
        <w:autoSpaceDE w:val="0"/>
        <w:autoSpaceDN w:val="0"/>
        <w:adjustRightInd w:val="0"/>
        <w:ind w:firstLine="540"/>
        <w:rPr>
          <w:rFonts w:cs="Arial"/>
          <w:bCs/>
        </w:rPr>
      </w:pPr>
    </w:p>
    <w:p w:rsidR="003649B0" w:rsidRPr="00C1109E" w:rsidRDefault="003649B0" w:rsidP="003649B0">
      <w:pPr>
        <w:autoSpaceDE w:val="0"/>
        <w:autoSpaceDN w:val="0"/>
        <w:adjustRightInd w:val="0"/>
        <w:ind w:firstLine="540"/>
        <w:rPr>
          <w:rFonts w:cs="Arial"/>
          <w:bCs/>
        </w:rPr>
      </w:pPr>
      <w:proofErr w:type="gramStart"/>
      <w:r w:rsidRPr="00C1109E">
        <w:rPr>
          <w:rFonts w:cs="Arial"/>
          <w:bCs/>
        </w:rPr>
        <w:t xml:space="preserve">Даю согласие на обработку содержащихся в настоящем заявлении </w:t>
      </w:r>
      <w:r w:rsidRPr="00C1109E">
        <w:rPr>
          <w:rFonts w:cs="Arial"/>
        </w:rPr>
        <w:t>моих</w:t>
      </w:r>
      <w:r>
        <w:rPr>
          <w:rFonts w:cs="Arial"/>
        </w:rPr>
        <w:t xml:space="preserve"> </w:t>
      </w:r>
      <w:r w:rsidRPr="00C1109E">
        <w:rPr>
          <w:rFonts w:cs="Arial"/>
        </w:rPr>
        <w:t>персональных данных, и персональных данных моего ребенка (детей),</w:t>
      </w:r>
      <w:r w:rsidRPr="00C1109E">
        <w:rPr>
          <w:rFonts w:cs="Arial"/>
          <w:bCs/>
        </w:rPr>
        <w:t xml:space="preserve">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3649B0" w:rsidRPr="00C1109E" w:rsidRDefault="003649B0" w:rsidP="003649B0">
      <w:pPr>
        <w:autoSpaceDE w:val="0"/>
        <w:autoSpaceDN w:val="0"/>
        <w:adjustRightInd w:val="0"/>
        <w:ind w:firstLine="540"/>
        <w:rPr>
          <w:rFonts w:cs="Arial"/>
          <w:bCs/>
        </w:rPr>
      </w:pPr>
      <w:r w:rsidRPr="00C1109E">
        <w:rPr>
          <w:rFonts w:cs="Arial"/>
          <w:bCs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Согласия на обработку персональных данных членов семьи ____________ (шт.)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lastRenderedPageBreak/>
        <w:t>прилагаю.</w:t>
      </w:r>
    </w:p>
    <w:p w:rsidR="003649B0" w:rsidRPr="00C1109E" w:rsidRDefault="003649B0" w:rsidP="003649B0">
      <w:pPr>
        <w:autoSpaceDE w:val="0"/>
        <w:autoSpaceDN w:val="0"/>
        <w:adjustRightInd w:val="0"/>
        <w:ind w:firstLine="540"/>
        <w:rPr>
          <w:rFonts w:cs="Arial"/>
          <w:bCs/>
        </w:rPr>
      </w:pP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_____________</w:t>
      </w:r>
      <w:r>
        <w:rPr>
          <w:rFonts w:cs="Arial"/>
        </w:rPr>
        <w:t xml:space="preserve"> </w:t>
      </w:r>
      <w:r w:rsidRPr="00C1109E">
        <w:rPr>
          <w:rFonts w:cs="Arial"/>
        </w:rPr>
        <w:t>_______________________________</w:t>
      </w:r>
      <w:r>
        <w:rPr>
          <w:rFonts w:cs="Arial"/>
        </w:rPr>
        <w:t xml:space="preserve"> </w:t>
      </w:r>
      <w:r w:rsidRPr="00C1109E">
        <w:rPr>
          <w:rFonts w:cs="Arial"/>
        </w:rPr>
        <w:t>___________________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</w:t>
      </w:r>
      <w:r w:rsidRPr="00C1109E">
        <w:rPr>
          <w:rFonts w:cs="Arial"/>
        </w:rPr>
        <w:t>(дата)</w:t>
      </w:r>
      <w:r>
        <w:rPr>
          <w:rFonts w:cs="Arial"/>
        </w:rPr>
        <w:t xml:space="preserve"> </w:t>
      </w:r>
      <w:r w:rsidRPr="00C1109E">
        <w:rPr>
          <w:rFonts w:cs="Arial"/>
        </w:rPr>
        <w:t>(фамилия, инициалы заявителя)</w:t>
      </w:r>
      <w:r>
        <w:rPr>
          <w:rFonts w:cs="Arial"/>
        </w:rPr>
        <w:t xml:space="preserve"> </w:t>
      </w:r>
      <w:r w:rsidRPr="00C1109E">
        <w:rPr>
          <w:rFonts w:cs="Arial"/>
        </w:rPr>
        <w:t>(подпись заявителя)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</w:t>
      </w:r>
      <w:r w:rsidRPr="00C1109E">
        <w:rPr>
          <w:rFonts w:cs="Arial"/>
        </w:rPr>
        <w:t>Регистрационный номер заявления: _________________________________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</w:t>
      </w:r>
      <w:r w:rsidRPr="00C1109E">
        <w:rPr>
          <w:rFonts w:cs="Arial"/>
        </w:rPr>
        <w:t>Дата приема заявления: "___" __________ 20__ г.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</w:t>
      </w:r>
      <w:r w:rsidRPr="00C1109E">
        <w:rPr>
          <w:rFonts w:cs="Arial"/>
        </w:rPr>
        <w:t>Подпись специалиста ____________________ _________________________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--------------------------------------------------------------------------</w:t>
      </w:r>
    </w:p>
    <w:p w:rsidR="003649B0" w:rsidRPr="00C1109E" w:rsidRDefault="003649B0" w:rsidP="003649B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</w:t>
      </w:r>
      <w:r w:rsidRPr="00C1109E">
        <w:rPr>
          <w:rFonts w:cs="Arial"/>
        </w:rPr>
        <w:t>(линия отреза)</w:t>
      </w:r>
    </w:p>
    <w:p w:rsidR="003649B0" w:rsidRPr="00C1109E" w:rsidRDefault="003649B0" w:rsidP="003649B0">
      <w:pPr>
        <w:autoSpaceDE w:val="0"/>
        <w:autoSpaceDN w:val="0"/>
        <w:adjustRightInd w:val="0"/>
        <w:jc w:val="center"/>
        <w:rPr>
          <w:rFonts w:cs="Arial"/>
          <w:b/>
          <w:bCs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Приложение </w:t>
      </w:r>
      <w:r w:rsidR="003745B5">
        <w:rPr>
          <w:rStyle w:val="TimesNewRoman14"/>
          <w:rFonts w:ascii="Arial" w:hAnsi="Arial" w:cs="Times New Roman"/>
          <w:sz w:val="24"/>
        </w:rPr>
        <w:t>№</w:t>
      </w:r>
      <w:r w:rsidRPr="00C10B47">
        <w:rPr>
          <w:rStyle w:val="TimesNewRoman14"/>
          <w:rFonts w:ascii="Arial" w:hAnsi="Arial" w:cs="Times New Roman"/>
          <w:sz w:val="24"/>
        </w:rPr>
        <w:t xml:space="preserve"> </w:t>
      </w:r>
      <w:r>
        <w:rPr>
          <w:rStyle w:val="TimesNewRoman14"/>
          <w:rFonts w:ascii="Arial" w:hAnsi="Arial" w:cs="Times New Roman"/>
          <w:sz w:val="24"/>
        </w:rPr>
        <w:t>4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к административному регламенту предоставления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государственной услуги по назначению </w:t>
      </w:r>
      <w:proofErr w:type="gramStart"/>
      <w:r w:rsidRPr="00C10B47">
        <w:rPr>
          <w:rStyle w:val="TimesNewRoman14"/>
          <w:rFonts w:ascii="Arial" w:hAnsi="Arial"/>
          <w:sz w:val="24"/>
        </w:rPr>
        <w:t>ежемесячно</w:t>
      </w:r>
      <w:r>
        <w:rPr>
          <w:rStyle w:val="TimesNewRoman14"/>
          <w:rFonts w:ascii="Arial" w:hAnsi="Arial"/>
          <w:sz w:val="24"/>
        </w:rPr>
        <w:t>го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t>пособия на ребенка</w:t>
      </w:r>
      <w:r w:rsidRPr="00C10B47">
        <w:rPr>
          <w:rStyle w:val="TimesNewRoman14"/>
          <w:rFonts w:ascii="Arial" w:hAnsi="Arial"/>
          <w:sz w:val="24"/>
        </w:rPr>
        <w:t xml:space="preserve"> в Костромской области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B465FB" w:rsidRDefault="00B465FB" w:rsidP="00B465FB">
      <w:pPr>
        <w:pStyle w:val="ConsPlusNormal"/>
        <w:widowControl/>
        <w:tabs>
          <w:tab w:val="left" w:pos="4536"/>
        </w:tabs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Утратило силу</w:t>
      </w:r>
    </w:p>
    <w:p w:rsidR="00B465FB" w:rsidRDefault="00B465FB" w:rsidP="00B465FB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/>
          <w:sz w:val="24"/>
        </w:rPr>
      </w:pPr>
      <w:r>
        <w:rPr>
          <w:sz w:val="24"/>
          <w:szCs w:val="24"/>
        </w:rPr>
        <w:t>приказом</w:t>
      </w:r>
      <w:r w:rsidRPr="00344CAE">
        <w:rPr>
          <w:sz w:val="24"/>
          <w:szCs w:val="24"/>
        </w:rPr>
        <w:t xml:space="preserve"> </w:t>
      </w:r>
      <w:r w:rsidRPr="007515A4">
        <w:rPr>
          <w:sz w:val="24"/>
          <w:szCs w:val="24"/>
        </w:rPr>
        <w:t xml:space="preserve">департамента социальной защиты населения, </w:t>
      </w:r>
      <w:r w:rsidRPr="00CF2753">
        <w:rPr>
          <w:sz w:val="24"/>
          <w:szCs w:val="24"/>
        </w:rPr>
        <w:t xml:space="preserve">опеки и попечительства Костромской области </w:t>
      </w:r>
      <w:hyperlink r:id="rId111" w:tgtFrame="ChangingDocument" w:history="1">
        <w:r w:rsidRPr="00CF2753">
          <w:rPr>
            <w:rStyle w:val="a5"/>
            <w:sz w:val="24"/>
            <w:szCs w:val="24"/>
          </w:rPr>
          <w:t xml:space="preserve">№ 249 от 21.05.2015 года (НГР </w:t>
        </w:r>
        <w:r w:rsidRPr="00CF2753">
          <w:rPr>
            <w:rStyle w:val="a5"/>
            <w:sz w:val="24"/>
            <w:szCs w:val="24"/>
            <w:lang w:val="en-US"/>
          </w:rPr>
          <w:t>RU</w:t>
        </w:r>
        <w:r w:rsidRPr="00CF2753">
          <w:rPr>
            <w:rStyle w:val="a5"/>
            <w:sz w:val="24"/>
            <w:szCs w:val="24"/>
          </w:rPr>
          <w:t>44000201500548)</w:t>
        </w:r>
      </w:hyperlink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  <w:sectPr w:rsidR="002D397A" w:rsidRPr="00C10B47" w:rsidSect="00056446">
          <w:pgSz w:w="11906" w:h="16838"/>
          <w:pgMar w:top="851" w:right="851" w:bottom="851" w:left="1474" w:header="720" w:footer="720" w:gutter="0"/>
          <w:cols w:space="720"/>
          <w:docGrid w:linePitch="360"/>
        </w:sectPr>
      </w:pP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lastRenderedPageBreak/>
        <w:t xml:space="preserve">Приложение № </w:t>
      </w:r>
      <w:r>
        <w:rPr>
          <w:rFonts w:eastAsia="Times New Roman"/>
          <w:sz w:val="24"/>
          <w:szCs w:val="24"/>
        </w:rPr>
        <w:t>5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 к административному регламенту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предоставления департаментом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социальной защиты населения,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опеки и попечительства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Костромской области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государственной услуги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по назначению по назначению </w:t>
      </w:r>
      <w:proofErr w:type="gramStart"/>
      <w:r w:rsidRPr="00C1109E">
        <w:rPr>
          <w:rFonts w:eastAsia="Times New Roman"/>
          <w:sz w:val="24"/>
          <w:szCs w:val="24"/>
        </w:rPr>
        <w:t>ежемесячного</w:t>
      </w:r>
      <w:proofErr w:type="gramEnd"/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пособия на ребенка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в Костромской области,</w:t>
      </w:r>
    </w:p>
    <w:p w:rsidR="00B465FB" w:rsidRDefault="00B465FB" w:rsidP="00B465FB">
      <w:pPr>
        <w:pStyle w:val="ConsPlusNormal"/>
        <w:widowControl/>
        <w:tabs>
          <w:tab w:val="left" w:pos="4536"/>
        </w:tabs>
        <w:ind w:left="3969" w:firstLine="709"/>
        <w:jc w:val="right"/>
        <w:rPr>
          <w:rStyle w:val="TimesNewRoman14"/>
          <w:rFonts w:ascii="Arial" w:hAnsi="Arial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в том числе в электронном виде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b/>
          <w:sz w:val="24"/>
        </w:rPr>
      </w:pPr>
      <w:r w:rsidRPr="00C10B47">
        <w:rPr>
          <w:rStyle w:val="TimesNewRoman14"/>
          <w:rFonts w:ascii="Arial" w:hAnsi="Arial" w:cs="Times New Roman"/>
          <w:b/>
          <w:sz w:val="24"/>
        </w:rPr>
        <w:t>ЖУРНАЛ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b/>
          <w:sz w:val="24"/>
        </w:rPr>
      </w:pPr>
      <w:r w:rsidRPr="00C10B47">
        <w:rPr>
          <w:rStyle w:val="TimesNewRoman14"/>
          <w:rFonts w:ascii="Arial" w:hAnsi="Arial" w:cs="Times New Roman"/>
          <w:b/>
          <w:sz w:val="24"/>
        </w:rPr>
        <w:t>регистрации заявлений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3"/>
        <w:gridCol w:w="1560"/>
        <w:gridCol w:w="2963"/>
        <w:gridCol w:w="2964"/>
        <w:gridCol w:w="3106"/>
        <w:gridCol w:w="1983"/>
        <w:gridCol w:w="1701"/>
      </w:tblGrid>
      <w:tr w:rsidR="002D397A" w:rsidRPr="00C10B47" w:rsidTr="000C7F35">
        <w:tc>
          <w:tcPr>
            <w:tcW w:w="540" w:type="dxa"/>
            <w:vAlign w:val="center"/>
          </w:tcPr>
          <w:p w:rsidR="002D397A" w:rsidRPr="00C10B47" w:rsidRDefault="002D397A" w:rsidP="000C7F35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№</w:t>
            </w:r>
          </w:p>
          <w:p w:rsidR="002D397A" w:rsidRPr="00C10B47" w:rsidRDefault="002D397A" w:rsidP="000C7F35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proofErr w:type="gramStart"/>
            <w:r w:rsidRPr="00C10B47">
              <w:rPr>
                <w:rStyle w:val="TimesNewRoman14"/>
                <w:rFonts w:ascii="Arial" w:hAnsi="Arial" w:cs="Times New Roman"/>
                <w:sz w:val="24"/>
              </w:rPr>
              <w:t>п</w:t>
            </w:r>
            <w:proofErr w:type="gramEnd"/>
            <w:r w:rsidRPr="00C10B47">
              <w:rPr>
                <w:rStyle w:val="TimesNewRoman14"/>
                <w:rFonts w:ascii="Arial" w:hAnsi="Arial" w:cs="Times New Roman"/>
                <w:sz w:val="24"/>
              </w:rPr>
              <w:t>/п</w:t>
            </w:r>
          </w:p>
        </w:tc>
        <w:tc>
          <w:tcPr>
            <w:tcW w:w="1559" w:type="dxa"/>
            <w:vAlign w:val="center"/>
          </w:tcPr>
          <w:p w:rsidR="002D397A" w:rsidRPr="00C10B47" w:rsidRDefault="002D397A" w:rsidP="000C7F35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Дата</w:t>
            </w:r>
          </w:p>
          <w:p w:rsidR="002D397A" w:rsidRPr="00C10B47" w:rsidRDefault="002D397A" w:rsidP="000C7F35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обращения</w:t>
            </w:r>
          </w:p>
          <w:p w:rsidR="002D397A" w:rsidRPr="00C10B47" w:rsidRDefault="002D397A" w:rsidP="000C7F35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заявителя</w:t>
            </w:r>
          </w:p>
        </w:tc>
        <w:tc>
          <w:tcPr>
            <w:tcW w:w="2975" w:type="dxa"/>
            <w:vAlign w:val="center"/>
          </w:tcPr>
          <w:p w:rsidR="002D397A" w:rsidRPr="00C10B47" w:rsidRDefault="002D397A" w:rsidP="000C7F35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Ф.И.О.</w:t>
            </w:r>
          </w:p>
          <w:p w:rsidR="002D397A" w:rsidRPr="00C10B47" w:rsidRDefault="002D397A" w:rsidP="000C7F35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заявителя</w:t>
            </w:r>
          </w:p>
        </w:tc>
        <w:tc>
          <w:tcPr>
            <w:tcW w:w="2974" w:type="dxa"/>
            <w:vAlign w:val="center"/>
          </w:tcPr>
          <w:p w:rsidR="002D397A" w:rsidRPr="00C10B47" w:rsidRDefault="002D397A" w:rsidP="000C7F35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Адрес проживания заявителя</w:t>
            </w:r>
          </w:p>
        </w:tc>
        <w:tc>
          <w:tcPr>
            <w:tcW w:w="3117" w:type="dxa"/>
            <w:vAlign w:val="center"/>
          </w:tcPr>
          <w:p w:rsidR="002D397A" w:rsidRPr="00C10B47" w:rsidRDefault="002D397A" w:rsidP="000C7F35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Цель обращения</w:t>
            </w:r>
          </w:p>
          <w:p w:rsidR="002D397A" w:rsidRPr="00C10B47" w:rsidRDefault="002D397A" w:rsidP="000C7F35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(мера социальной поддержки)</w:t>
            </w:r>
          </w:p>
        </w:tc>
        <w:tc>
          <w:tcPr>
            <w:tcW w:w="1984" w:type="dxa"/>
            <w:vAlign w:val="center"/>
          </w:tcPr>
          <w:p w:rsidR="002D397A" w:rsidRPr="00C10B47" w:rsidRDefault="002D397A" w:rsidP="000C7F35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Подпись специалиста,</w:t>
            </w:r>
          </w:p>
          <w:p w:rsidR="002D397A" w:rsidRPr="00C10B47" w:rsidRDefault="002D397A" w:rsidP="000C7F35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proofErr w:type="gramStart"/>
            <w:r w:rsidRPr="00C10B47">
              <w:rPr>
                <w:rStyle w:val="TimesNewRoman14"/>
                <w:rFonts w:ascii="Arial" w:hAnsi="Arial" w:cs="Times New Roman"/>
                <w:sz w:val="24"/>
              </w:rPr>
              <w:t>принявшего</w:t>
            </w:r>
            <w:proofErr w:type="gramEnd"/>
            <w:r w:rsidRPr="00C10B47">
              <w:rPr>
                <w:rStyle w:val="TimesNewRoman14"/>
                <w:rFonts w:ascii="Arial" w:hAnsi="Arial" w:cs="Times New Roman"/>
                <w:sz w:val="24"/>
              </w:rPr>
              <w:t xml:space="preserve"> заявление</w:t>
            </w:r>
          </w:p>
        </w:tc>
        <w:tc>
          <w:tcPr>
            <w:tcW w:w="1701" w:type="dxa"/>
            <w:vAlign w:val="center"/>
          </w:tcPr>
          <w:p w:rsidR="002D397A" w:rsidRPr="00C10B47" w:rsidRDefault="002D397A" w:rsidP="000C7F35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Примечание</w:t>
            </w:r>
          </w:p>
        </w:tc>
      </w:tr>
      <w:tr w:rsidR="002D397A" w:rsidRPr="00C10B47" w:rsidTr="000C7F35">
        <w:tc>
          <w:tcPr>
            <w:tcW w:w="540" w:type="dxa"/>
            <w:vAlign w:val="center"/>
          </w:tcPr>
          <w:p w:rsidR="002D397A" w:rsidRPr="00C10B47" w:rsidRDefault="002D397A" w:rsidP="000C7F35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D397A" w:rsidRPr="00C10B47" w:rsidRDefault="002D397A" w:rsidP="000C7F35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2</w:t>
            </w:r>
          </w:p>
        </w:tc>
        <w:tc>
          <w:tcPr>
            <w:tcW w:w="2975" w:type="dxa"/>
            <w:vAlign w:val="center"/>
          </w:tcPr>
          <w:p w:rsidR="002D397A" w:rsidRPr="00C10B47" w:rsidRDefault="002D397A" w:rsidP="000C7F35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3</w:t>
            </w:r>
          </w:p>
        </w:tc>
        <w:tc>
          <w:tcPr>
            <w:tcW w:w="2974" w:type="dxa"/>
            <w:vAlign w:val="center"/>
          </w:tcPr>
          <w:p w:rsidR="002D397A" w:rsidRPr="00C10B47" w:rsidRDefault="002D397A" w:rsidP="000C7F35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4</w:t>
            </w:r>
          </w:p>
        </w:tc>
        <w:tc>
          <w:tcPr>
            <w:tcW w:w="3117" w:type="dxa"/>
            <w:vAlign w:val="center"/>
          </w:tcPr>
          <w:p w:rsidR="002D397A" w:rsidRPr="00C10B47" w:rsidRDefault="002D397A" w:rsidP="000C7F35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5</w:t>
            </w:r>
          </w:p>
        </w:tc>
        <w:tc>
          <w:tcPr>
            <w:tcW w:w="1984" w:type="dxa"/>
            <w:vAlign w:val="center"/>
          </w:tcPr>
          <w:p w:rsidR="002D397A" w:rsidRPr="00C10B47" w:rsidRDefault="002D397A" w:rsidP="000C7F35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D397A" w:rsidRPr="00C10B47" w:rsidRDefault="002D397A" w:rsidP="000C7F35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7</w:t>
            </w:r>
          </w:p>
        </w:tc>
      </w:tr>
    </w:tbl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  <w:sectPr w:rsidR="002D397A" w:rsidRPr="00C10B47" w:rsidSect="00BC1E28">
          <w:pgSz w:w="16838" w:h="11906" w:orient="landscape"/>
          <w:pgMar w:top="1418" w:right="851" w:bottom="851" w:left="851" w:header="720" w:footer="720" w:gutter="0"/>
          <w:cols w:space="720"/>
          <w:docGrid w:linePitch="360"/>
        </w:sectPr>
      </w:pP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lastRenderedPageBreak/>
        <w:t xml:space="preserve">Приложение № </w:t>
      </w:r>
      <w:r>
        <w:rPr>
          <w:rFonts w:eastAsia="Times New Roman"/>
          <w:sz w:val="24"/>
          <w:szCs w:val="24"/>
        </w:rPr>
        <w:t>6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 к административному регламенту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предоставления департаментом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социальной защиты населения,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опеки и попечительства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Костромской области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государственной услуги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по назначению по назначению </w:t>
      </w:r>
      <w:proofErr w:type="gramStart"/>
      <w:r w:rsidRPr="00C1109E">
        <w:rPr>
          <w:rFonts w:eastAsia="Times New Roman"/>
          <w:sz w:val="24"/>
          <w:szCs w:val="24"/>
        </w:rPr>
        <w:t>ежемесячного</w:t>
      </w:r>
      <w:proofErr w:type="gramEnd"/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пособия на ребенка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в Костромской области,</w:t>
      </w:r>
    </w:p>
    <w:p w:rsidR="00B465FB" w:rsidRDefault="00B465FB" w:rsidP="00B465FB">
      <w:pPr>
        <w:pStyle w:val="ConsPlusNormal"/>
        <w:widowControl/>
        <w:tabs>
          <w:tab w:val="left" w:pos="4536"/>
        </w:tabs>
        <w:ind w:left="3969" w:firstLine="709"/>
        <w:jc w:val="right"/>
        <w:rPr>
          <w:rStyle w:val="TimesNewRoman14"/>
          <w:rFonts w:ascii="Arial" w:hAnsi="Arial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в том числе в электронном виде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(ФИО)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адрес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b/>
          <w:sz w:val="24"/>
        </w:rPr>
      </w:pPr>
      <w:r w:rsidRPr="00C10B47">
        <w:rPr>
          <w:rStyle w:val="TimesNewRoman14"/>
          <w:rFonts w:ascii="Arial" w:hAnsi="Arial" w:cs="Times New Roman"/>
          <w:b/>
          <w:sz w:val="24"/>
        </w:rPr>
        <w:t>Расписка-уведомление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Областное государственное казенное учреждение «Центр социальных выплат» сообщает Вам, что ваше заявление о 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____________________________________________________________________________________________________________________________________ 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с документами: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1) _____________________________________________________________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2) ______________________________________________________________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3) ______________________________________________________________ 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4) ______________________________________________________________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5)  ______________________________________________________________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Зарегистрировано при поступлении </w:t>
      </w:r>
      <w:proofErr w:type="gramStart"/>
      <w:r w:rsidRPr="00C10B47">
        <w:rPr>
          <w:rStyle w:val="TimesNewRoman14"/>
          <w:rFonts w:ascii="Arial" w:hAnsi="Arial" w:cs="Times New Roman"/>
          <w:sz w:val="24"/>
        </w:rPr>
        <w:t>за</w:t>
      </w:r>
      <w:proofErr w:type="gramEnd"/>
      <w:r w:rsidRPr="00C10B47">
        <w:rPr>
          <w:rStyle w:val="TimesNewRoman14"/>
          <w:rFonts w:ascii="Arial" w:hAnsi="Arial" w:cs="Times New Roman"/>
          <w:sz w:val="24"/>
        </w:rPr>
        <w:t xml:space="preserve"> № ____________ от _____________ г.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Контактный телефон 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Директор        ________________                 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Приложение № </w:t>
      </w:r>
      <w:r>
        <w:rPr>
          <w:rFonts w:eastAsia="Times New Roman"/>
          <w:sz w:val="24"/>
          <w:szCs w:val="24"/>
        </w:rPr>
        <w:t>7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 к административному регламенту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предоставления департаментом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социальной защиты населения,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опеки и попечительства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Костромской области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lastRenderedPageBreak/>
        <w:t>государственной услуги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по назначению по назначению </w:t>
      </w:r>
      <w:proofErr w:type="gramStart"/>
      <w:r w:rsidRPr="00C1109E">
        <w:rPr>
          <w:rFonts w:eastAsia="Times New Roman"/>
          <w:sz w:val="24"/>
          <w:szCs w:val="24"/>
        </w:rPr>
        <w:t>ежемесячного</w:t>
      </w:r>
      <w:proofErr w:type="gramEnd"/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пособия на ребенка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в Костромской области,</w:t>
      </w:r>
    </w:p>
    <w:p w:rsidR="00B465FB" w:rsidRDefault="00B465FB" w:rsidP="00B465FB">
      <w:pPr>
        <w:pStyle w:val="ConsPlusNormal"/>
        <w:widowControl/>
        <w:tabs>
          <w:tab w:val="left" w:pos="4536"/>
        </w:tabs>
        <w:ind w:left="3969" w:firstLine="709"/>
        <w:jc w:val="right"/>
        <w:rPr>
          <w:rStyle w:val="TimesNewRoman14"/>
          <w:rFonts w:ascii="Arial" w:hAnsi="Arial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в том числе в электронном виде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(ФИО)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адрес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УВЕДОМЛЕНИЕ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о предоставлении государственной услуги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от_____________                                    № 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Областным государственным казенным учреждением «Центр социальных выплат» 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Принято решение назначить Вам выплату  с «____» _________20___ г. в размере __________________________________________________________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Директор                                                                   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Приложение № </w:t>
      </w:r>
      <w:r>
        <w:rPr>
          <w:rFonts w:eastAsia="Times New Roman"/>
          <w:sz w:val="24"/>
          <w:szCs w:val="24"/>
        </w:rPr>
        <w:t>8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 к административному регламенту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предоставления департаментом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социальной защиты населения,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опеки и попечительства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Костромской области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государственной услуги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по назначению по назначению </w:t>
      </w:r>
      <w:proofErr w:type="gramStart"/>
      <w:r w:rsidRPr="00C1109E">
        <w:rPr>
          <w:rFonts w:eastAsia="Times New Roman"/>
          <w:sz w:val="24"/>
          <w:szCs w:val="24"/>
        </w:rPr>
        <w:t>ежемесячного</w:t>
      </w:r>
      <w:proofErr w:type="gramEnd"/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пособия на ребенка</w:t>
      </w:r>
    </w:p>
    <w:p w:rsidR="00B465FB" w:rsidRPr="00C1109E" w:rsidRDefault="00B465FB" w:rsidP="00B465FB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в Костромской области,</w:t>
      </w:r>
    </w:p>
    <w:p w:rsidR="00B465FB" w:rsidRDefault="00B465FB" w:rsidP="00B465FB">
      <w:pPr>
        <w:pStyle w:val="ConsPlusNormal"/>
        <w:widowControl/>
        <w:tabs>
          <w:tab w:val="left" w:pos="4536"/>
        </w:tabs>
        <w:ind w:left="3969" w:firstLine="709"/>
        <w:jc w:val="right"/>
        <w:rPr>
          <w:rStyle w:val="TimesNewRoman14"/>
          <w:rFonts w:ascii="Arial" w:hAnsi="Arial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в том числе в электронном виде</w:t>
      </w:r>
    </w:p>
    <w:p w:rsidR="002D397A" w:rsidRPr="00C10B47" w:rsidRDefault="002D397A" w:rsidP="00B465FB">
      <w:pPr>
        <w:pStyle w:val="ConsPlusNormal"/>
        <w:widowControl/>
        <w:tabs>
          <w:tab w:val="left" w:pos="4536"/>
        </w:tabs>
        <w:ind w:firstLine="709"/>
        <w:jc w:val="right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__________________________________</w:t>
      </w:r>
    </w:p>
    <w:p w:rsidR="002D397A" w:rsidRPr="00C10B47" w:rsidRDefault="002D397A" w:rsidP="00B465FB">
      <w:pPr>
        <w:pStyle w:val="ConsPlusNormal"/>
        <w:widowControl/>
        <w:tabs>
          <w:tab w:val="left" w:pos="4536"/>
        </w:tabs>
        <w:ind w:firstLine="709"/>
        <w:jc w:val="right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(ФИО)</w:t>
      </w:r>
    </w:p>
    <w:p w:rsidR="002D397A" w:rsidRPr="00C10B47" w:rsidRDefault="002D397A" w:rsidP="00B465FB">
      <w:pPr>
        <w:pStyle w:val="ConsPlusNormal"/>
        <w:widowControl/>
        <w:tabs>
          <w:tab w:val="left" w:pos="4536"/>
        </w:tabs>
        <w:ind w:firstLine="709"/>
        <w:jc w:val="right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__________________________________ </w:t>
      </w:r>
    </w:p>
    <w:p w:rsidR="002D397A" w:rsidRPr="00C10B47" w:rsidRDefault="002D397A" w:rsidP="00B465FB">
      <w:pPr>
        <w:pStyle w:val="ConsPlusNormal"/>
        <w:widowControl/>
        <w:tabs>
          <w:tab w:val="left" w:pos="4536"/>
        </w:tabs>
        <w:ind w:firstLine="709"/>
        <w:jc w:val="right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lastRenderedPageBreak/>
        <w:t xml:space="preserve">__________________________________ </w:t>
      </w:r>
    </w:p>
    <w:p w:rsidR="002D397A" w:rsidRPr="00C10B47" w:rsidRDefault="002D397A" w:rsidP="00B465FB">
      <w:pPr>
        <w:pStyle w:val="ConsPlusNormal"/>
        <w:widowControl/>
        <w:tabs>
          <w:tab w:val="left" w:pos="4536"/>
        </w:tabs>
        <w:ind w:firstLine="709"/>
        <w:jc w:val="right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адрес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УВЕДОМЛЕНИЕ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об отказе в предоставлении государственной услуги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от________________                           № 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Областным государственным казенным учреждением «Центр социальных выплат» принято решение об отказе в предоставлении Вам мер социальной поддержки в виде 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____________________________________________________________________________________________________________________________________ 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Решение об отказе в назначении выплаты может быть обжаловано в установленном законом порядке.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Директор                                                                  ______________________</w:t>
      </w:r>
    </w:p>
    <w:p w:rsidR="00812ACA" w:rsidRDefault="00812AC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812ACA" w:rsidRDefault="00812AC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812ACA" w:rsidRDefault="00812AC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812ACA" w:rsidRPr="00C1109E" w:rsidRDefault="00812ACA" w:rsidP="00812ACA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Приложение № </w:t>
      </w:r>
      <w:r>
        <w:rPr>
          <w:rFonts w:eastAsia="Times New Roman"/>
          <w:sz w:val="24"/>
          <w:szCs w:val="24"/>
        </w:rPr>
        <w:t>9</w:t>
      </w:r>
    </w:p>
    <w:p w:rsidR="00812ACA" w:rsidRPr="00C1109E" w:rsidRDefault="00812ACA" w:rsidP="00812ACA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 к административному регламенту</w:t>
      </w:r>
    </w:p>
    <w:p w:rsidR="00812ACA" w:rsidRPr="00C1109E" w:rsidRDefault="00812ACA" w:rsidP="00812ACA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предоставления департаментом</w:t>
      </w:r>
    </w:p>
    <w:p w:rsidR="00812ACA" w:rsidRPr="00C1109E" w:rsidRDefault="00812ACA" w:rsidP="00812ACA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социальной защиты населения,</w:t>
      </w:r>
    </w:p>
    <w:p w:rsidR="00812ACA" w:rsidRPr="00C1109E" w:rsidRDefault="00812ACA" w:rsidP="00812ACA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опеки и попечительства</w:t>
      </w:r>
    </w:p>
    <w:p w:rsidR="00812ACA" w:rsidRPr="00C1109E" w:rsidRDefault="00812ACA" w:rsidP="00812ACA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Костромской области</w:t>
      </w:r>
    </w:p>
    <w:p w:rsidR="00812ACA" w:rsidRPr="00C1109E" w:rsidRDefault="00812ACA" w:rsidP="00812ACA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государственной услуги</w:t>
      </w:r>
    </w:p>
    <w:p w:rsidR="00812ACA" w:rsidRPr="00C1109E" w:rsidRDefault="00812ACA" w:rsidP="00812ACA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 xml:space="preserve">по назначению по назначению </w:t>
      </w:r>
      <w:proofErr w:type="gramStart"/>
      <w:r w:rsidRPr="00C1109E">
        <w:rPr>
          <w:rFonts w:eastAsia="Times New Roman"/>
          <w:sz w:val="24"/>
          <w:szCs w:val="24"/>
        </w:rPr>
        <w:t>ежемесячного</w:t>
      </w:r>
      <w:proofErr w:type="gramEnd"/>
    </w:p>
    <w:p w:rsidR="00812ACA" w:rsidRPr="00C1109E" w:rsidRDefault="00812ACA" w:rsidP="00812ACA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пособия на ребенка</w:t>
      </w:r>
    </w:p>
    <w:p w:rsidR="00812ACA" w:rsidRPr="00C1109E" w:rsidRDefault="00812ACA" w:rsidP="00812ACA">
      <w:pPr>
        <w:pStyle w:val="ConsPlusNormal"/>
        <w:ind w:left="3969"/>
        <w:jc w:val="right"/>
        <w:rPr>
          <w:rFonts w:eastAsia="Times New Roman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в Костромской области,</w:t>
      </w:r>
    </w:p>
    <w:p w:rsidR="00812ACA" w:rsidRDefault="00812ACA" w:rsidP="00812ACA">
      <w:pPr>
        <w:pStyle w:val="ConsPlusNormal"/>
        <w:widowControl/>
        <w:tabs>
          <w:tab w:val="left" w:pos="4536"/>
        </w:tabs>
        <w:ind w:left="3969" w:firstLine="709"/>
        <w:jc w:val="right"/>
        <w:rPr>
          <w:rStyle w:val="TimesNewRoman14"/>
          <w:rFonts w:ascii="Arial" w:hAnsi="Arial"/>
          <w:sz w:val="24"/>
          <w:szCs w:val="24"/>
        </w:rPr>
      </w:pPr>
      <w:r w:rsidRPr="00C1109E">
        <w:rPr>
          <w:rFonts w:eastAsia="Times New Roman"/>
          <w:sz w:val="24"/>
          <w:szCs w:val="24"/>
        </w:rPr>
        <w:t>в том числе в электронном виде</w:t>
      </w:r>
    </w:p>
    <w:p w:rsidR="00812ACA" w:rsidRDefault="00812ACA" w:rsidP="00812AC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  <w:szCs w:val="24"/>
        </w:rPr>
        <w:t>(приложение дополнено</w:t>
      </w:r>
      <w:r w:rsidRPr="00344CAE">
        <w:rPr>
          <w:rStyle w:val="TimesNewRoman14"/>
          <w:rFonts w:ascii="Arial" w:hAnsi="Arial"/>
          <w:sz w:val="24"/>
          <w:szCs w:val="24"/>
        </w:rPr>
        <w:t xml:space="preserve"> </w:t>
      </w:r>
      <w:r>
        <w:rPr>
          <w:sz w:val="24"/>
          <w:szCs w:val="24"/>
        </w:rPr>
        <w:t>приказом</w:t>
      </w:r>
      <w:r w:rsidRPr="00344CAE">
        <w:rPr>
          <w:sz w:val="24"/>
          <w:szCs w:val="24"/>
        </w:rPr>
        <w:t xml:space="preserve"> </w:t>
      </w:r>
      <w:r w:rsidRPr="007515A4">
        <w:rPr>
          <w:sz w:val="24"/>
          <w:szCs w:val="24"/>
        </w:rPr>
        <w:t xml:space="preserve">департамента социальной защиты населения, </w:t>
      </w:r>
      <w:r w:rsidRPr="00CF2753">
        <w:rPr>
          <w:sz w:val="24"/>
          <w:szCs w:val="24"/>
        </w:rPr>
        <w:t xml:space="preserve">опеки и попечительства Костромской области </w:t>
      </w:r>
      <w:hyperlink r:id="rId112" w:tgtFrame="ChangingDocument" w:history="1">
        <w:r w:rsidRPr="00CF2753">
          <w:rPr>
            <w:rStyle w:val="a5"/>
            <w:sz w:val="24"/>
            <w:szCs w:val="24"/>
          </w:rPr>
          <w:t xml:space="preserve">№ 249 от 21.05.2015 года (НГР </w:t>
        </w:r>
        <w:r w:rsidRPr="00CF2753">
          <w:rPr>
            <w:rStyle w:val="a5"/>
            <w:sz w:val="24"/>
            <w:szCs w:val="24"/>
            <w:lang w:val="en-US"/>
          </w:rPr>
          <w:t>RU</w:t>
        </w:r>
        <w:r w:rsidRPr="00CF2753">
          <w:rPr>
            <w:rStyle w:val="a5"/>
            <w:sz w:val="24"/>
            <w:szCs w:val="24"/>
          </w:rPr>
          <w:t>44000201500548)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812ACA" w:rsidRDefault="00812ACA" w:rsidP="00812AC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812ACA" w:rsidRPr="00C1109E" w:rsidRDefault="00812ACA" w:rsidP="00812ACA">
      <w:pPr>
        <w:rPr>
          <w:rFonts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78"/>
        <w:gridCol w:w="4793"/>
      </w:tblGrid>
      <w:tr w:rsidR="00812ACA" w:rsidRPr="00C1109E" w:rsidTr="00410975">
        <w:tc>
          <w:tcPr>
            <w:tcW w:w="4778" w:type="dxa"/>
            <w:shd w:val="clear" w:color="auto" w:fill="auto"/>
          </w:tcPr>
          <w:p w:rsidR="00812ACA" w:rsidRPr="00C1109E" w:rsidRDefault="00812ACA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  <w:p w:rsidR="00812ACA" w:rsidRPr="00C1109E" w:rsidRDefault="00812ACA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 xml:space="preserve">Штамп </w:t>
            </w:r>
          </w:p>
          <w:p w:rsidR="00812ACA" w:rsidRPr="00C1109E" w:rsidRDefault="00812ACA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4793" w:type="dxa"/>
            <w:shd w:val="clear" w:color="auto" w:fill="auto"/>
          </w:tcPr>
          <w:p w:rsidR="00812ACA" w:rsidRPr="00C1109E" w:rsidRDefault="00812ACA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  <w:p w:rsidR="00812ACA" w:rsidRPr="00C1109E" w:rsidRDefault="00812ACA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>ФИО заявителя</w:t>
            </w:r>
          </w:p>
          <w:p w:rsidR="00812ACA" w:rsidRPr="00C1109E" w:rsidRDefault="00812ACA" w:rsidP="004109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C1109E">
              <w:rPr>
                <w:rFonts w:cs="Arial"/>
              </w:rPr>
              <w:t>(адрес)</w:t>
            </w:r>
          </w:p>
        </w:tc>
      </w:tr>
    </w:tbl>
    <w:p w:rsidR="00812ACA" w:rsidRPr="00C1109E" w:rsidRDefault="00812ACA" w:rsidP="00812ACA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812ACA" w:rsidRPr="00C1109E" w:rsidRDefault="00812ACA" w:rsidP="00812ACA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C1109E">
        <w:rPr>
          <w:rFonts w:cs="Arial"/>
        </w:rPr>
        <w:t>УВЕДОМЛЕНИЕ</w:t>
      </w:r>
    </w:p>
    <w:p w:rsidR="00812ACA" w:rsidRPr="00C1109E" w:rsidRDefault="00812ACA" w:rsidP="00812AC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Областным государственным казенным учреждением «Центр социальных выплат» рассмотрено Ваше</w:t>
      </w:r>
      <w:r>
        <w:rPr>
          <w:rFonts w:cs="Arial"/>
        </w:rPr>
        <w:t xml:space="preserve"> </w:t>
      </w:r>
      <w:r w:rsidRPr="00C1109E">
        <w:rPr>
          <w:rFonts w:cs="Arial"/>
        </w:rPr>
        <w:t>заявление от «___» ________ 20___ года № ______ по назначению ежемесячного пособия на ребенка в Костромской области ____________________________________________.</w:t>
      </w:r>
    </w:p>
    <w:p w:rsidR="00812ACA" w:rsidRPr="00C1109E" w:rsidRDefault="00812ACA" w:rsidP="00812AC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C1109E">
        <w:rPr>
          <w:rFonts w:cs="Arial"/>
        </w:rPr>
        <w:t>В рамках межведомственного информационного взаимодействия областным государственным казенным учреждением «Центр социальных выплат»</w:t>
      </w:r>
      <w:r>
        <w:rPr>
          <w:rFonts w:cs="Arial"/>
        </w:rPr>
        <w:t xml:space="preserve"> </w:t>
      </w:r>
      <w:r w:rsidRPr="00C1109E">
        <w:rPr>
          <w:rFonts w:cs="Arial"/>
        </w:rPr>
        <w:t>были</w:t>
      </w:r>
      <w:r>
        <w:rPr>
          <w:rFonts w:cs="Arial"/>
        </w:rPr>
        <w:t xml:space="preserve"> </w:t>
      </w:r>
      <w:r w:rsidRPr="00C1109E">
        <w:rPr>
          <w:rFonts w:cs="Arial"/>
        </w:rPr>
        <w:lastRenderedPageBreak/>
        <w:t>запрошены</w:t>
      </w:r>
      <w:r>
        <w:rPr>
          <w:rFonts w:cs="Arial"/>
        </w:rPr>
        <w:t xml:space="preserve"> </w:t>
      </w:r>
      <w:r w:rsidRPr="00C1109E">
        <w:rPr>
          <w:rFonts w:cs="Arial"/>
        </w:rPr>
        <w:t>следующие</w:t>
      </w:r>
      <w:r>
        <w:rPr>
          <w:rFonts w:cs="Arial"/>
        </w:rPr>
        <w:t xml:space="preserve"> </w:t>
      </w:r>
      <w:r w:rsidRPr="00C1109E">
        <w:rPr>
          <w:rFonts w:cs="Arial"/>
        </w:rPr>
        <w:t>документы _________________________________________________________________</w:t>
      </w:r>
    </w:p>
    <w:p w:rsidR="00812ACA" w:rsidRPr="00C1109E" w:rsidRDefault="00812ACA" w:rsidP="00812ACA">
      <w:pPr>
        <w:widowControl w:val="0"/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______________________________________________________________________________________________________________________________________</w:t>
      </w:r>
    </w:p>
    <w:p w:rsidR="00812ACA" w:rsidRPr="00C1109E" w:rsidRDefault="00812ACA" w:rsidP="00812ACA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C1109E">
        <w:rPr>
          <w:rFonts w:cs="Arial"/>
        </w:rPr>
        <w:t>(указываются документы (информация), запрошенные по межведомственным запросам)</w:t>
      </w:r>
    </w:p>
    <w:p w:rsidR="00812ACA" w:rsidRPr="00C1109E" w:rsidRDefault="00812ACA" w:rsidP="00812ACA">
      <w:pPr>
        <w:widowControl w:val="0"/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от ________________________________________________________________</w:t>
      </w:r>
    </w:p>
    <w:p w:rsidR="00812ACA" w:rsidRPr="00C1109E" w:rsidRDefault="00812ACA" w:rsidP="00812ACA">
      <w:pPr>
        <w:widowControl w:val="0"/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__________________________________________________________________</w:t>
      </w:r>
    </w:p>
    <w:p w:rsidR="00812ACA" w:rsidRPr="00C1109E" w:rsidRDefault="00812ACA" w:rsidP="00812ACA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C1109E">
        <w:rPr>
          <w:rFonts w:cs="Arial"/>
        </w:rPr>
        <w:t>(указывается орган подготовивший ответ на межведомственный запрос)</w:t>
      </w:r>
    </w:p>
    <w:p w:rsidR="00812ACA" w:rsidRPr="00C1109E" w:rsidRDefault="00812ACA" w:rsidP="00812ACA">
      <w:pPr>
        <w:widowControl w:val="0"/>
        <w:autoSpaceDE w:val="0"/>
        <w:autoSpaceDN w:val="0"/>
        <w:adjustRightInd w:val="0"/>
        <w:rPr>
          <w:rFonts w:cs="Arial"/>
        </w:rPr>
      </w:pPr>
      <w:r w:rsidRPr="00C1109E">
        <w:rPr>
          <w:rFonts w:cs="Arial"/>
        </w:rPr>
        <w:t>поступил ответ на межведомственный запрос, свидетельствующий об отсутствии запрашиваемого документа.</w:t>
      </w:r>
    </w:p>
    <w:p w:rsidR="00812ACA" w:rsidRPr="00C1109E" w:rsidRDefault="00812ACA" w:rsidP="00812ACA">
      <w:pPr>
        <w:widowControl w:val="0"/>
        <w:autoSpaceDE w:val="0"/>
        <w:ind w:firstLine="709"/>
        <w:rPr>
          <w:rFonts w:eastAsia="Arial" w:cs="Arial"/>
        </w:rPr>
      </w:pPr>
      <w:proofErr w:type="gramStart"/>
      <w:r w:rsidRPr="00C1109E">
        <w:rPr>
          <w:rFonts w:eastAsia="Arial" w:cs="Arial"/>
        </w:rPr>
        <w:t>В</w:t>
      </w:r>
      <w:r>
        <w:rPr>
          <w:rFonts w:eastAsia="Arial" w:cs="Arial"/>
        </w:rPr>
        <w:t xml:space="preserve"> </w:t>
      </w:r>
      <w:r w:rsidRPr="00C1109E">
        <w:rPr>
          <w:rFonts w:eastAsia="Arial" w:cs="Arial"/>
        </w:rPr>
        <w:t xml:space="preserve">связи с тем, что указанные документы (сведения) необходимы для предоставления государственной услуги, предлагаем Вам в соответствии с административным регламентом предоставления государственной услуги </w:t>
      </w:r>
      <w:r w:rsidRPr="00C1109E">
        <w:rPr>
          <w:rFonts w:eastAsia="Arial" w:cs="Arial"/>
          <w:spacing w:val="-2"/>
        </w:rPr>
        <w:t>по назначению ежемесячного пособия на ребенка в Костромской области</w:t>
      </w:r>
      <w:r w:rsidRPr="00C1109E">
        <w:rPr>
          <w:rFonts w:eastAsia="Arial" w:cs="Arial"/>
        </w:rPr>
        <w:t xml:space="preserve">, утвержденного приказом департамента социальной защиты населения, опеки и попечительства в Костромской области от «__»_____20___ года представить их самостоятельно в двухдневный срок. </w:t>
      </w:r>
      <w:proofErr w:type="gramEnd"/>
    </w:p>
    <w:p w:rsidR="00812ACA" w:rsidRPr="00C1109E" w:rsidRDefault="00812ACA" w:rsidP="00812ACA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812ACA" w:rsidRPr="00C1109E" w:rsidRDefault="00812ACA" w:rsidP="00812ACA">
      <w:pPr>
        <w:rPr>
          <w:rFonts w:cs="Arial"/>
        </w:rPr>
      </w:pPr>
      <w:r w:rsidRPr="00C1109E">
        <w:rPr>
          <w:rFonts w:cs="Arial"/>
        </w:rPr>
        <w:t>Директор</w:t>
      </w:r>
      <w:r>
        <w:rPr>
          <w:rFonts w:cs="Arial"/>
        </w:rPr>
        <w:t xml:space="preserve"> </w:t>
      </w:r>
      <w:r w:rsidRPr="00C1109E">
        <w:rPr>
          <w:rFonts w:cs="Arial"/>
        </w:rPr>
        <w:t>______________________</w:t>
      </w:r>
    </w:p>
    <w:p w:rsidR="00812ACA" w:rsidRPr="00C1109E" w:rsidRDefault="00812ACA" w:rsidP="00812ACA">
      <w:pPr>
        <w:jc w:val="center"/>
        <w:rPr>
          <w:rFonts w:cs="Arial"/>
          <w:b/>
        </w:rPr>
      </w:pPr>
    </w:p>
    <w:p w:rsidR="00812ACA" w:rsidRPr="00C1109E" w:rsidRDefault="00812ACA" w:rsidP="00812ACA">
      <w:pPr>
        <w:jc w:val="center"/>
        <w:rPr>
          <w:rFonts w:cs="Arial"/>
          <w:b/>
        </w:rPr>
      </w:pPr>
    </w:p>
    <w:p w:rsidR="00812ACA" w:rsidRPr="00C1109E" w:rsidRDefault="00812ACA" w:rsidP="00812ACA">
      <w:pPr>
        <w:jc w:val="center"/>
        <w:rPr>
          <w:rFonts w:cs="Arial"/>
          <w:b/>
        </w:rPr>
      </w:pPr>
    </w:p>
    <w:p w:rsidR="00812ACA" w:rsidRPr="00C10B47" w:rsidRDefault="00812AC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</w:p>
    <w:sectPr w:rsidR="00812ACA" w:rsidRPr="00C10B47" w:rsidSect="002D397A">
      <w:pgSz w:w="11906" w:h="16838"/>
      <w:pgMar w:top="567" w:right="851" w:bottom="567" w:left="14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G_Souvenir">
    <w:altName w:val="Courier New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8"/>
    <w:lvl w:ilvl="0">
      <w:start w:val="1"/>
      <w:numFmt w:val="decimal"/>
      <w:lvlText w:val="%1)"/>
      <w:lvlJc w:val="left"/>
      <w:pPr>
        <w:tabs>
          <w:tab w:val="num" w:pos="0"/>
        </w:tabs>
        <w:ind w:left="1099" w:hanging="390"/>
      </w:pPr>
      <w:rPr>
        <w:rFonts w:ascii="Times New Roman" w:hAnsi="Times New Roman"/>
        <w:i w:val="0"/>
        <w:color w:val="000000"/>
        <w:sz w:val="28"/>
        <w:u w:val="none"/>
      </w:rPr>
    </w:lvl>
  </w:abstractNum>
  <w:abstractNum w:abstractNumId="2">
    <w:nsid w:val="14007FD4"/>
    <w:multiLevelType w:val="hybridMultilevel"/>
    <w:tmpl w:val="9E629108"/>
    <w:lvl w:ilvl="0" w:tplc="C98C7890">
      <w:start w:val="1"/>
      <w:numFmt w:val="decimal"/>
      <w:lvlText w:val="%1."/>
      <w:lvlJc w:val="left"/>
      <w:pPr>
        <w:tabs>
          <w:tab w:val="num" w:pos="1968"/>
        </w:tabs>
        <w:ind w:left="1968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8431222"/>
    <w:multiLevelType w:val="hybridMultilevel"/>
    <w:tmpl w:val="B5B09E02"/>
    <w:lvl w:ilvl="0" w:tplc="ED0EBA9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63D83062"/>
    <w:multiLevelType w:val="hybridMultilevel"/>
    <w:tmpl w:val="FEF24AF2"/>
    <w:lvl w:ilvl="0" w:tplc="78E2E7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F8505D"/>
    <w:multiLevelType w:val="hybridMultilevel"/>
    <w:tmpl w:val="4D02A512"/>
    <w:lvl w:ilvl="0" w:tplc="72405BB0">
      <w:start w:val="48"/>
      <w:numFmt w:val="decimal"/>
      <w:lvlText w:val="%1."/>
      <w:lvlJc w:val="left"/>
      <w:pPr>
        <w:ind w:left="1084" w:hanging="375"/>
      </w:pPr>
      <w:rPr>
        <w:rFonts w:cs="Times New Roman"/>
      </w:rPr>
    </w:lvl>
    <w:lvl w:ilvl="1" w:tplc="F0E66D94">
      <w:start w:val="1"/>
      <w:numFmt w:val="decimal"/>
      <w:lvlText w:val="%2)"/>
      <w:lvlJc w:val="left"/>
      <w:pPr>
        <w:ind w:left="2539" w:hanging="111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689"/>
        </w:tabs>
        <w:ind w:left="2689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  <w:lvlOverride w:ilvl="0">
      <w:startOverride w:val="4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51C4"/>
    <w:rsid w:val="00013E3C"/>
    <w:rsid w:val="00034992"/>
    <w:rsid w:val="000513CF"/>
    <w:rsid w:val="00056446"/>
    <w:rsid w:val="00056D2D"/>
    <w:rsid w:val="000655BB"/>
    <w:rsid w:val="000C7F35"/>
    <w:rsid w:val="000E42B4"/>
    <w:rsid w:val="000F3801"/>
    <w:rsid w:val="00111DE8"/>
    <w:rsid w:val="00113751"/>
    <w:rsid w:val="001157BF"/>
    <w:rsid w:val="0011638F"/>
    <w:rsid w:val="0014247C"/>
    <w:rsid w:val="00150C53"/>
    <w:rsid w:val="00161390"/>
    <w:rsid w:val="001857A2"/>
    <w:rsid w:val="0019218B"/>
    <w:rsid w:val="00193BEE"/>
    <w:rsid w:val="001B4524"/>
    <w:rsid w:val="001D1B48"/>
    <w:rsid w:val="001D48D0"/>
    <w:rsid w:val="001E201E"/>
    <w:rsid w:val="001E59C9"/>
    <w:rsid w:val="001E636B"/>
    <w:rsid w:val="001F423C"/>
    <w:rsid w:val="002033E7"/>
    <w:rsid w:val="002110E6"/>
    <w:rsid w:val="0022428E"/>
    <w:rsid w:val="00233DDF"/>
    <w:rsid w:val="00237371"/>
    <w:rsid w:val="002403B5"/>
    <w:rsid w:val="002435CA"/>
    <w:rsid w:val="00256B99"/>
    <w:rsid w:val="00261D5A"/>
    <w:rsid w:val="00275567"/>
    <w:rsid w:val="002C363C"/>
    <w:rsid w:val="002C4D6B"/>
    <w:rsid w:val="002C5270"/>
    <w:rsid w:val="002C5B00"/>
    <w:rsid w:val="002D397A"/>
    <w:rsid w:val="002E14FF"/>
    <w:rsid w:val="00324F26"/>
    <w:rsid w:val="003346DB"/>
    <w:rsid w:val="0034385A"/>
    <w:rsid w:val="00344CAE"/>
    <w:rsid w:val="00346A9D"/>
    <w:rsid w:val="00353EAF"/>
    <w:rsid w:val="003649B0"/>
    <w:rsid w:val="003745B5"/>
    <w:rsid w:val="00396E46"/>
    <w:rsid w:val="003A3DE5"/>
    <w:rsid w:val="003A681A"/>
    <w:rsid w:val="003A7F2B"/>
    <w:rsid w:val="003B02C0"/>
    <w:rsid w:val="003C7102"/>
    <w:rsid w:val="003D0396"/>
    <w:rsid w:val="003F334A"/>
    <w:rsid w:val="003F4D9E"/>
    <w:rsid w:val="00404DBD"/>
    <w:rsid w:val="00410975"/>
    <w:rsid w:val="00416AEE"/>
    <w:rsid w:val="00444B30"/>
    <w:rsid w:val="00446EF8"/>
    <w:rsid w:val="00456C2E"/>
    <w:rsid w:val="00464D73"/>
    <w:rsid w:val="0049725D"/>
    <w:rsid w:val="004C21E6"/>
    <w:rsid w:val="004C2E6F"/>
    <w:rsid w:val="004E21B5"/>
    <w:rsid w:val="004E56C8"/>
    <w:rsid w:val="00502B87"/>
    <w:rsid w:val="00506323"/>
    <w:rsid w:val="00507DF2"/>
    <w:rsid w:val="00514D93"/>
    <w:rsid w:val="00537471"/>
    <w:rsid w:val="00542ACD"/>
    <w:rsid w:val="00543409"/>
    <w:rsid w:val="00544487"/>
    <w:rsid w:val="00590249"/>
    <w:rsid w:val="005A1CCA"/>
    <w:rsid w:val="005A7FF7"/>
    <w:rsid w:val="005B1175"/>
    <w:rsid w:val="005C2DA5"/>
    <w:rsid w:val="005C46B3"/>
    <w:rsid w:val="005D6324"/>
    <w:rsid w:val="005D7D03"/>
    <w:rsid w:val="005F00CB"/>
    <w:rsid w:val="005F420D"/>
    <w:rsid w:val="0060545A"/>
    <w:rsid w:val="006078BE"/>
    <w:rsid w:val="00610EC2"/>
    <w:rsid w:val="0063624F"/>
    <w:rsid w:val="00640E90"/>
    <w:rsid w:val="00662718"/>
    <w:rsid w:val="0066568E"/>
    <w:rsid w:val="00670E63"/>
    <w:rsid w:val="00672AA2"/>
    <w:rsid w:val="00676BBA"/>
    <w:rsid w:val="0069094C"/>
    <w:rsid w:val="00695591"/>
    <w:rsid w:val="006B4168"/>
    <w:rsid w:val="006C3E90"/>
    <w:rsid w:val="006D1BBC"/>
    <w:rsid w:val="006D4EA7"/>
    <w:rsid w:val="007061FC"/>
    <w:rsid w:val="00715DC8"/>
    <w:rsid w:val="00746857"/>
    <w:rsid w:val="007602D6"/>
    <w:rsid w:val="00770379"/>
    <w:rsid w:val="00777282"/>
    <w:rsid w:val="00785F6F"/>
    <w:rsid w:val="007A4AA2"/>
    <w:rsid w:val="007B7A0B"/>
    <w:rsid w:val="007B7E56"/>
    <w:rsid w:val="007C0B02"/>
    <w:rsid w:val="007C715C"/>
    <w:rsid w:val="007C7272"/>
    <w:rsid w:val="007E6BFD"/>
    <w:rsid w:val="00811C04"/>
    <w:rsid w:val="00811F6E"/>
    <w:rsid w:val="00812ACA"/>
    <w:rsid w:val="008221F5"/>
    <w:rsid w:val="00825226"/>
    <w:rsid w:val="00834472"/>
    <w:rsid w:val="00836F9E"/>
    <w:rsid w:val="00887B58"/>
    <w:rsid w:val="00887F6D"/>
    <w:rsid w:val="0089323A"/>
    <w:rsid w:val="008953AD"/>
    <w:rsid w:val="008A5220"/>
    <w:rsid w:val="008C4058"/>
    <w:rsid w:val="008C70E3"/>
    <w:rsid w:val="008D59B1"/>
    <w:rsid w:val="008F343B"/>
    <w:rsid w:val="008F36CF"/>
    <w:rsid w:val="008F7E70"/>
    <w:rsid w:val="00923BA0"/>
    <w:rsid w:val="00936056"/>
    <w:rsid w:val="00941E70"/>
    <w:rsid w:val="00941F4E"/>
    <w:rsid w:val="00942B39"/>
    <w:rsid w:val="009456BB"/>
    <w:rsid w:val="00964271"/>
    <w:rsid w:val="0096632D"/>
    <w:rsid w:val="009766ED"/>
    <w:rsid w:val="009A04E7"/>
    <w:rsid w:val="009A5DB4"/>
    <w:rsid w:val="009B3DEF"/>
    <w:rsid w:val="009C064C"/>
    <w:rsid w:val="009D15D5"/>
    <w:rsid w:val="009E6C8D"/>
    <w:rsid w:val="009F4E86"/>
    <w:rsid w:val="00A14959"/>
    <w:rsid w:val="00A4058F"/>
    <w:rsid w:val="00A76F7E"/>
    <w:rsid w:val="00AD3132"/>
    <w:rsid w:val="00AE70D3"/>
    <w:rsid w:val="00B0262F"/>
    <w:rsid w:val="00B278F1"/>
    <w:rsid w:val="00B374B6"/>
    <w:rsid w:val="00B465FB"/>
    <w:rsid w:val="00B5307F"/>
    <w:rsid w:val="00B61584"/>
    <w:rsid w:val="00B75483"/>
    <w:rsid w:val="00B927ED"/>
    <w:rsid w:val="00BC1E28"/>
    <w:rsid w:val="00BD04DE"/>
    <w:rsid w:val="00BD1DCB"/>
    <w:rsid w:val="00BE635D"/>
    <w:rsid w:val="00C351B4"/>
    <w:rsid w:val="00C435A2"/>
    <w:rsid w:val="00C6628C"/>
    <w:rsid w:val="00C707FF"/>
    <w:rsid w:val="00CA269D"/>
    <w:rsid w:val="00CA676D"/>
    <w:rsid w:val="00CA7159"/>
    <w:rsid w:val="00CB59ED"/>
    <w:rsid w:val="00CC38C7"/>
    <w:rsid w:val="00CC51C4"/>
    <w:rsid w:val="00CD4372"/>
    <w:rsid w:val="00CE29BB"/>
    <w:rsid w:val="00CF2753"/>
    <w:rsid w:val="00CF7D36"/>
    <w:rsid w:val="00D03F59"/>
    <w:rsid w:val="00D1745A"/>
    <w:rsid w:val="00D41A68"/>
    <w:rsid w:val="00D455D6"/>
    <w:rsid w:val="00D472F8"/>
    <w:rsid w:val="00D6184D"/>
    <w:rsid w:val="00D6461D"/>
    <w:rsid w:val="00D67CB3"/>
    <w:rsid w:val="00D67FFA"/>
    <w:rsid w:val="00D772FA"/>
    <w:rsid w:val="00D81006"/>
    <w:rsid w:val="00D85029"/>
    <w:rsid w:val="00DA1FC5"/>
    <w:rsid w:val="00DA201D"/>
    <w:rsid w:val="00DB2DD0"/>
    <w:rsid w:val="00DB3CEB"/>
    <w:rsid w:val="00DE5A84"/>
    <w:rsid w:val="00DE5FC4"/>
    <w:rsid w:val="00E376F9"/>
    <w:rsid w:val="00E65294"/>
    <w:rsid w:val="00E7307E"/>
    <w:rsid w:val="00E755B7"/>
    <w:rsid w:val="00E849A6"/>
    <w:rsid w:val="00E92EFF"/>
    <w:rsid w:val="00EA2F38"/>
    <w:rsid w:val="00EA5C11"/>
    <w:rsid w:val="00EA75C1"/>
    <w:rsid w:val="00EB369E"/>
    <w:rsid w:val="00EC744C"/>
    <w:rsid w:val="00EE0134"/>
    <w:rsid w:val="00F05E74"/>
    <w:rsid w:val="00F113DE"/>
    <w:rsid w:val="00F1472B"/>
    <w:rsid w:val="00F34BF7"/>
    <w:rsid w:val="00F57D1A"/>
    <w:rsid w:val="00F61099"/>
    <w:rsid w:val="00F624E9"/>
    <w:rsid w:val="00F967AC"/>
    <w:rsid w:val="00FA133C"/>
    <w:rsid w:val="00FB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3"/>
    <o:shapelayout v:ext="edit">
      <o:idmap v:ext="edit" data="1"/>
      <o:rules v:ext="edit">
        <o:r id="V:Rule1" type="connector" idref="#_x0000_s1130"/>
        <o:r id="V:Rule2" type="connector" idref="#_x0000_s1127"/>
        <o:r id="V:Rule3" type="connector" idref="#_x0000_s1129"/>
        <o:r id="V:Rule4" type="connector" idref="#_x0000_s1131"/>
        <o:r id="V:Rule5" type="connector" idref="#_x0000_s1132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CA676D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CA676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CA676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CA676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CA676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sid w:val="00B61584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B61584"/>
    <w:rPr>
      <w:b w:val="0"/>
    </w:rPr>
  </w:style>
  <w:style w:type="character" w:customStyle="1" w:styleId="WW8Num6z0">
    <w:name w:val="WW8Num6z0"/>
    <w:rsid w:val="00B61584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B61584"/>
    <w:rPr>
      <w:color w:val="auto"/>
    </w:rPr>
  </w:style>
  <w:style w:type="character" w:customStyle="1" w:styleId="WW8Num9z0">
    <w:name w:val="WW8Num9z0"/>
    <w:rsid w:val="00B61584"/>
    <w:rPr>
      <w:color w:val="000000"/>
    </w:rPr>
  </w:style>
  <w:style w:type="character" w:customStyle="1" w:styleId="WW8Num12z0">
    <w:name w:val="WW8Num12z0"/>
    <w:rsid w:val="00B61584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B61584"/>
    <w:rPr>
      <w:sz w:val="28"/>
    </w:rPr>
  </w:style>
  <w:style w:type="character" w:customStyle="1" w:styleId="WW8Num17z0">
    <w:name w:val="WW8Num17z0"/>
    <w:rsid w:val="00B61584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B61584"/>
    <w:rPr>
      <w:b w:val="0"/>
      <w:color w:val="000000"/>
    </w:rPr>
  </w:style>
  <w:style w:type="character" w:customStyle="1" w:styleId="WW8Num20z0">
    <w:name w:val="WW8Num20z0"/>
    <w:rsid w:val="00B61584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0z1">
    <w:name w:val="WW8Num20z1"/>
    <w:rsid w:val="00B61584"/>
    <w:rPr>
      <w:rFonts w:ascii="Symbol" w:hAnsi="Symbol" w:cs="Symbol"/>
    </w:rPr>
  </w:style>
  <w:style w:type="character" w:customStyle="1" w:styleId="WW8Num22z0">
    <w:name w:val="WW8Num22z0"/>
    <w:rsid w:val="00B61584"/>
    <w:rPr>
      <w:rFonts w:ascii="Times New Roman" w:eastAsia="Times New Roman" w:hAnsi="Times New Roman" w:cs="Times New Roman"/>
      <w:b w:val="0"/>
    </w:rPr>
  </w:style>
  <w:style w:type="character" w:customStyle="1" w:styleId="WW8Num23z0">
    <w:name w:val="WW8Num23z0"/>
    <w:rsid w:val="00B61584"/>
    <w:rPr>
      <w:rFonts w:ascii="Times New Roman" w:eastAsia="Times New Roman" w:hAnsi="Times New Roman" w:cs="Times New Roman"/>
    </w:rPr>
  </w:style>
  <w:style w:type="character" w:customStyle="1" w:styleId="WW8Num28z0">
    <w:name w:val="WW8Num28z0"/>
    <w:rsid w:val="00B61584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B61584"/>
  </w:style>
  <w:style w:type="character" w:customStyle="1" w:styleId="30">
    <w:name w:val="Заголовок 3 Знак"/>
    <w:rsid w:val="00B61584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B61584"/>
    <w:rPr>
      <w:b/>
      <w:bCs/>
    </w:rPr>
  </w:style>
  <w:style w:type="character" w:customStyle="1" w:styleId="a4">
    <w:name w:val="Основной текст с отступом Знак"/>
    <w:rsid w:val="00B61584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CA676D"/>
    <w:rPr>
      <w:color w:val="0000FF"/>
      <w:u w:val="none"/>
    </w:rPr>
  </w:style>
  <w:style w:type="character" w:styleId="a6">
    <w:name w:val="FollowedHyperlink"/>
    <w:rsid w:val="00B61584"/>
    <w:rPr>
      <w:color w:val="800080"/>
      <w:u w:val="single"/>
    </w:rPr>
  </w:style>
  <w:style w:type="paragraph" w:customStyle="1" w:styleId="a7">
    <w:name w:val="Заголовок"/>
    <w:basedOn w:val="a"/>
    <w:next w:val="a8"/>
    <w:rsid w:val="00B61584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8">
    <w:name w:val="Body Text"/>
    <w:basedOn w:val="a"/>
    <w:link w:val="a9"/>
    <w:rsid w:val="00B61584"/>
    <w:pPr>
      <w:spacing w:after="120"/>
    </w:pPr>
  </w:style>
  <w:style w:type="paragraph" w:styleId="aa">
    <w:name w:val="List"/>
    <w:basedOn w:val="a8"/>
    <w:rsid w:val="00B61584"/>
    <w:rPr>
      <w:rFonts w:cs="Mangal"/>
    </w:rPr>
  </w:style>
  <w:style w:type="paragraph" w:customStyle="1" w:styleId="12">
    <w:name w:val="Название1"/>
    <w:basedOn w:val="a"/>
    <w:rsid w:val="00B61584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3">
    <w:name w:val="Указатель1"/>
    <w:basedOn w:val="a"/>
    <w:rsid w:val="00B61584"/>
    <w:pPr>
      <w:suppressLineNumbers/>
    </w:pPr>
    <w:rPr>
      <w:rFonts w:cs="Mangal"/>
    </w:rPr>
  </w:style>
  <w:style w:type="paragraph" w:styleId="ab">
    <w:name w:val="No Spacing"/>
    <w:qFormat/>
    <w:rsid w:val="00B61584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4">
    <w:name w:val="Знак1 Знак Знак Знак"/>
    <w:basedOn w:val="a"/>
    <w:rsid w:val="00B61584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c">
    <w:name w:val="Body Text Indent"/>
    <w:basedOn w:val="a"/>
    <w:rsid w:val="00B61584"/>
    <w:pPr>
      <w:spacing w:after="120"/>
      <w:ind w:left="283" w:firstLine="0"/>
    </w:pPr>
    <w:rPr>
      <w:rFonts w:ascii="Times New Roman" w:hAnsi="Times New Roman"/>
    </w:rPr>
  </w:style>
  <w:style w:type="paragraph" w:styleId="ad">
    <w:name w:val="List Paragraph"/>
    <w:basedOn w:val="a"/>
    <w:uiPriority w:val="34"/>
    <w:qFormat/>
    <w:rsid w:val="00B61584"/>
    <w:pPr>
      <w:ind w:left="720" w:firstLine="0"/>
    </w:pPr>
    <w:rPr>
      <w:rFonts w:ascii="Calibri" w:hAnsi="Calibri"/>
    </w:rPr>
  </w:style>
  <w:style w:type="paragraph" w:customStyle="1" w:styleId="ConsPlusNormal">
    <w:name w:val="ConsPlusNormal"/>
    <w:link w:val="ConsPlusNormal0"/>
    <w:uiPriority w:val="99"/>
    <w:rsid w:val="00B61584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e">
    <w:name w:val="Normal (Web)"/>
    <w:basedOn w:val="a"/>
    <w:rsid w:val="00B61584"/>
    <w:pPr>
      <w:spacing w:before="280" w:after="280"/>
    </w:pPr>
    <w:rPr>
      <w:rFonts w:ascii="Verdana" w:hAnsi="Verdana" w:cs="Verdana"/>
      <w:color w:val="333333"/>
    </w:rPr>
  </w:style>
  <w:style w:type="paragraph" w:styleId="af">
    <w:name w:val="Title"/>
    <w:basedOn w:val="a"/>
    <w:next w:val="af0"/>
    <w:qFormat/>
    <w:rsid w:val="00CC51C4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0">
    <w:name w:val="Subtitle"/>
    <w:basedOn w:val="a"/>
    <w:qFormat/>
    <w:rsid w:val="00CC51C4"/>
    <w:pPr>
      <w:spacing w:after="60"/>
      <w:jc w:val="center"/>
      <w:outlineLvl w:val="1"/>
    </w:pPr>
    <w:rPr>
      <w:rFonts w:cs="Arial"/>
    </w:rPr>
  </w:style>
  <w:style w:type="character" w:customStyle="1" w:styleId="TimesNewRoman14">
    <w:name w:val="Стиль Times New Roman 14 пт"/>
    <w:rsid w:val="00CC51C4"/>
    <w:rPr>
      <w:rFonts w:ascii="Times New Roman" w:hAnsi="Times New Roman"/>
      <w:sz w:val="28"/>
    </w:rPr>
  </w:style>
  <w:style w:type="paragraph" w:customStyle="1" w:styleId="21">
    <w:name w:val="Знак Знак Знак2 Знак"/>
    <w:basedOn w:val="a"/>
    <w:autoRedefine/>
    <w:rsid w:val="00CC51C4"/>
    <w:pPr>
      <w:spacing w:before="100" w:beforeAutospacing="1" w:after="100" w:afterAutospacing="1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ConsPlusTitle">
    <w:name w:val="ConsPlusTitle"/>
    <w:rsid w:val="00CC51C4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31">
    <w:name w:val="Body Text 3"/>
    <w:basedOn w:val="a"/>
    <w:rsid w:val="00542ACD"/>
    <w:pPr>
      <w:spacing w:after="120"/>
    </w:pPr>
    <w:rPr>
      <w:sz w:val="16"/>
      <w:szCs w:val="16"/>
    </w:rPr>
  </w:style>
  <w:style w:type="table" w:styleId="af1">
    <w:name w:val="Table Grid"/>
    <w:basedOn w:val="a1"/>
    <w:rsid w:val="008D59B1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uiPriority w:val="99"/>
    <w:rsid w:val="00404DBD"/>
    <w:pPr>
      <w:spacing w:after="120" w:line="480" w:lineRule="auto"/>
      <w:ind w:left="283"/>
    </w:pPr>
  </w:style>
  <w:style w:type="paragraph" w:customStyle="1" w:styleId="ConsPlusNonformat">
    <w:name w:val="ConsPlusNonformat"/>
    <w:rsid w:val="00404DBD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ConsPlusNormal0">
    <w:name w:val="ConsPlusNormal Знак"/>
    <w:link w:val="ConsPlusNormal"/>
    <w:rsid w:val="002C4D6B"/>
    <w:rPr>
      <w:rFonts w:ascii="Arial" w:eastAsia="Arial" w:hAnsi="Arial" w:cs="Arial"/>
      <w:lang w:val="ru-RU" w:eastAsia="ar-SA" w:bidi="ar-SA"/>
    </w:rPr>
  </w:style>
  <w:style w:type="character" w:customStyle="1" w:styleId="10">
    <w:name w:val="Заголовок 1 Знак"/>
    <w:aliases w:val="!Части документа Знак"/>
    <w:link w:val="1"/>
    <w:rsid w:val="00834472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834472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834472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CA676D"/>
    <w:rPr>
      <w:rFonts w:ascii="Arial" w:hAnsi="Arial"/>
      <w:b w:val="0"/>
      <w:i w:val="0"/>
      <w:iCs/>
      <w:color w:val="0000FF"/>
      <w:sz w:val="24"/>
      <w:u w:val="none"/>
    </w:rPr>
  </w:style>
  <w:style w:type="paragraph" w:styleId="af2">
    <w:name w:val="annotation text"/>
    <w:aliases w:val="!Равноширинный текст документа"/>
    <w:basedOn w:val="a"/>
    <w:link w:val="af3"/>
    <w:rsid w:val="00CA676D"/>
    <w:rPr>
      <w:rFonts w:ascii="Courier" w:hAnsi="Courier"/>
      <w:sz w:val="22"/>
      <w:szCs w:val="20"/>
    </w:rPr>
  </w:style>
  <w:style w:type="character" w:customStyle="1" w:styleId="af3">
    <w:name w:val="Текст примечания Знак"/>
    <w:aliases w:val="!Равноширинный текст документа Знак"/>
    <w:link w:val="af2"/>
    <w:rsid w:val="00834472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CA676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CA676D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CA676D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CA676D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CA676D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a9">
    <w:name w:val="Основной текст Знак"/>
    <w:link w:val="a8"/>
    <w:rsid w:val="00E755B7"/>
    <w:rPr>
      <w:rFonts w:ascii="Arial" w:hAnsi="Arial"/>
      <w:sz w:val="24"/>
      <w:szCs w:val="24"/>
    </w:rPr>
  </w:style>
  <w:style w:type="character" w:customStyle="1" w:styleId="23">
    <w:name w:val="Основной текст с отступом 2 Знак"/>
    <w:link w:val="22"/>
    <w:uiPriority w:val="99"/>
    <w:rsid w:val="00E755B7"/>
    <w:rPr>
      <w:rFonts w:ascii="Arial" w:hAnsi="Arial"/>
      <w:sz w:val="24"/>
      <w:szCs w:val="24"/>
    </w:rPr>
  </w:style>
  <w:style w:type="paragraph" w:customStyle="1" w:styleId="Institution">
    <w:name w:val="Institution!Орган принятия"/>
    <w:basedOn w:val="NumberAndDate"/>
    <w:next w:val="a"/>
    <w:rsid w:val="00CA676D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IN-26WS0HUMI0X:8111/content/act/cb80a51e-661d-4e07-bde8-fe6167e0705c.doc" TargetMode="External"/><Relationship Id="rId21" Type="http://schemas.openxmlformats.org/officeDocument/2006/relationships/hyperlink" Target="http://WIN-26WS0HUMI0X:8111/content/act/cb80a51e-661d-4e07-bde8-fe6167e0705c.doc" TargetMode="External"/><Relationship Id="rId42" Type="http://schemas.openxmlformats.org/officeDocument/2006/relationships/hyperlink" Target="http://WIN-26WS0HUMI0X:8111/content/act/33134909-e7fc-43d4-afd2-1da45011bba9.doc" TargetMode="External"/><Relationship Id="rId47" Type="http://schemas.openxmlformats.org/officeDocument/2006/relationships/hyperlink" Target="http://WIN-26WS0HUMI0X:8111/content/act/49b4c136-67f7-46ed-9280-e8e92e5031ca.doc" TargetMode="External"/><Relationship Id="rId63" Type="http://schemas.openxmlformats.org/officeDocument/2006/relationships/hyperlink" Target="http://WIN-26WS0HUMI0X:8111/content/act/33134909-e7fc-43d4-afd2-1da45011bba9.doc" TargetMode="External"/><Relationship Id="rId68" Type="http://schemas.openxmlformats.org/officeDocument/2006/relationships/hyperlink" Target="http://WIN-26WS0HUMI0X:8111/content/act/cb80a51e-661d-4e07-bde8-fe6167e0705c.doc" TargetMode="External"/><Relationship Id="rId84" Type="http://schemas.openxmlformats.org/officeDocument/2006/relationships/hyperlink" Target="http://WIN-26WS0HUMI0X:8111/content/act/cb80a51e-661d-4e07-bde8-fe6167e0705c.doc" TargetMode="External"/><Relationship Id="rId89" Type="http://schemas.openxmlformats.org/officeDocument/2006/relationships/hyperlink" Target="http://WIN-26WS0HUMI0X:8111/content/act/cb80a51e-661d-4e07-bde8-fe6167e0705c.doc" TargetMode="External"/><Relationship Id="rId112" Type="http://schemas.openxmlformats.org/officeDocument/2006/relationships/hyperlink" Target="http://WIN-26WS0HUMI0X:8111/content/act/cb80a51e-661d-4e07-bde8-fe6167e0705c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N-26WS0HUMI0X:8111/content/act/9163abfd-e587-483b-8f41-7e7c9ce1f826.doc" TargetMode="External"/><Relationship Id="rId29" Type="http://schemas.openxmlformats.org/officeDocument/2006/relationships/hyperlink" Target="http://vsrv065-app10.ru99-loc.minjust.ru/content/act/3d91f9f6-5377-4947-b7c5-dc36b6eb985c.html" TargetMode="External"/><Relationship Id="rId107" Type="http://schemas.openxmlformats.org/officeDocument/2006/relationships/hyperlink" Target="http://WIN-26WS0HUMI0X:8111/content/act/cb80a51e-661d-4e07-bde8-fe6167e0705c.doc" TargetMode="External"/><Relationship Id="rId11" Type="http://schemas.openxmlformats.org/officeDocument/2006/relationships/hyperlink" Target="http://WIN-26WS0HUMI0X:8111/content/act/398fcf9f-6b47-4e87-9f56-a1dfdf90fe89.doc" TargetMode="External"/><Relationship Id="rId24" Type="http://schemas.openxmlformats.org/officeDocument/2006/relationships/hyperlink" Target="http://WIN-26WS0HUMI0X:8111/content/act/cb80a51e-661d-4e07-bde8-fe6167e0705c.doc" TargetMode="External"/><Relationship Id="rId32" Type="http://schemas.openxmlformats.org/officeDocument/2006/relationships/hyperlink" Target="http://WIN-26WS0HUMI0X:8111/content/act/cff06677-1e72-4069-b627-0039de20d820.doc" TargetMode="External"/><Relationship Id="rId37" Type="http://schemas.openxmlformats.org/officeDocument/2006/relationships/hyperlink" Target="zakon.scli.ru" TargetMode="External"/><Relationship Id="rId40" Type="http://schemas.openxmlformats.org/officeDocument/2006/relationships/hyperlink" Target="http://WIN-26WS0HUMI0X:8111/content/act/cb80a51e-661d-4e07-bde8-fe6167e0705c.doc" TargetMode="External"/><Relationship Id="rId45" Type="http://schemas.openxmlformats.org/officeDocument/2006/relationships/hyperlink" Target="http://vsrv065-app10.ru99-loc.minjust.ru/content/act/fdc051ca-20f7-4da0-a301-af085184c191.html" TargetMode="External"/><Relationship Id="rId53" Type="http://schemas.openxmlformats.org/officeDocument/2006/relationships/hyperlink" Target="http://WIN-26WS0HUMI0X:8111/content/act/cb80a51e-661d-4e07-bde8-fe6167e0705c.doc" TargetMode="External"/><Relationship Id="rId58" Type="http://schemas.openxmlformats.org/officeDocument/2006/relationships/hyperlink" Target="http://WIN-26WS0HUMI0X:8111/content/act/cb80a51e-661d-4e07-bde8-fe6167e0705c.doc" TargetMode="External"/><Relationship Id="rId66" Type="http://schemas.openxmlformats.org/officeDocument/2006/relationships/hyperlink" Target="zakon.scli.ru" TargetMode="External"/><Relationship Id="rId74" Type="http://schemas.openxmlformats.org/officeDocument/2006/relationships/hyperlink" Target="http://WIN-26WS0HUMI0X:8111/content/act/33134909-e7fc-43d4-afd2-1da45011bba9.doc" TargetMode="External"/><Relationship Id="rId79" Type="http://schemas.openxmlformats.org/officeDocument/2006/relationships/hyperlink" Target="http://WIN-26WS0HUMI0X:8111/content/act/cb80a51e-661d-4e07-bde8-fe6167e0705c.doc" TargetMode="External"/><Relationship Id="rId87" Type="http://schemas.openxmlformats.org/officeDocument/2006/relationships/hyperlink" Target="http://WIN-26WS0HUMI0X:8111/content/act/cb80a51e-661d-4e07-bde8-fe6167e0705c.doc" TargetMode="External"/><Relationship Id="rId102" Type="http://schemas.openxmlformats.org/officeDocument/2006/relationships/hyperlink" Target="http://WIN-26WS0HUMI0X:8111/content/act/cb80a51e-661d-4e07-bde8-fe6167e0705c.doc" TargetMode="External"/><Relationship Id="rId110" Type="http://schemas.openxmlformats.org/officeDocument/2006/relationships/hyperlink" Target="http://WIN-26WS0HUMI0X:8111/content/act/cb80a51e-661d-4e07-bde8-fe6167e0705c.doc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WIN-26WS0HUMI0X:8111/content/act/33134909-e7fc-43d4-afd2-1da45011bba9.doc" TargetMode="External"/><Relationship Id="rId82" Type="http://schemas.openxmlformats.org/officeDocument/2006/relationships/hyperlink" Target="http://WIN-26WS0HUMI0X:8111/content/act/cb80a51e-661d-4e07-bde8-fe6167e0705c.doc" TargetMode="External"/><Relationship Id="rId90" Type="http://schemas.openxmlformats.org/officeDocument/2006/relationships/hyperlink" Target="http://WIN-26WS0HUMI0X:8111/content/act/cb80a51e-661d-4e07-bde8-fe6167e0705c.doc" TargetMode="External"/><Relationship Id="rId95" Type="http://schemas.openxmlformats.org/officeDocument/2006/relationships/hyperlink" Target="http://WIN-26WS0HUMI0X:8111/content/act/cb80a51e-661d-4e07-bde8-fe6167e0705c.doc" TargetMode="External"/><Relationship Id="rId19" Type="http://schemas.openxmlformats.org/officeDocument/2006/relationships/hyperlink" Target="http://WIN-26WS0HUMI0X:8111/content/act/6fdd8653-a204-4647-812a-d351ea0cc33d.doc" TargetMode="External"/><Relationship Id="rId14" Type="http://schemas.openxmlformats.org/officeDocument/2006/relationships/hyperlink" Target="http://vsrv065-app10.ru99-loc.minjust.ru/content/act/bba0bfb1-06c7-4e50-a8d3-fe1045784bf1.html" TargetMode="External"/><Relationship Id="rId22" Type="http://schemas.openxmlformats.org/officeDocument/2006/relationships/hyperlink" Target="http://WIN-26WS0HUMI0X:8111/content/act/33134909-e7fc-43d4-afd2-1da45011bba9.doc" TargetMode="External"/><Relationship Id="rId27" Type="http://schemas.openxmlformats.org/officeDocument/2006/relationships/hyperlink" Target="http://WIN-26WS0HUMI0X:8111/content/act/cb80a51e-661d-4e07-bde8-fe6167e0705c.doc" TargetMode="External"/><Relationship Id="rId30" Type="http://schemas.openxmlformats.org/officeDocument/2006/relationships/hyperlink" Target="http://vsrv065-app10.ru99-loc.minjust.ru/content/act/bba0bfb1-06c7-4e50-a8d3-fe1045784bf1.html" TargetMode="External"/><Relationship Id="rId35" Type="http://schemas.openxmlformats.org/officeDocument/2006/relationships/hyperlink" Target="zakon.scli.ru" TargetMode="External"/><Relationship Id="rId43" Type="http://schemas.openxmlformats.org/officeDocument/2006/relationships/hyperlink" Target="http://WIN-26WS0HUMI0X:8111/content/act/33134909-e7fc-43d4-afd2-1da45011bba9.doc" TargetMode="External"/><Relationship Id="rId48" Type="http://schemas.openxmlformats.org/officeDocument/2006/relationships/hyperlink" Target="http://WIN-26WS0HUMI0X:8111/content/act/cb80a51e-661d-4e07-bde8-fe6167e0705c.doc" TargetMode="External"/><Relationship Id="rId56" Type="http://schemas.openxmlformats.org/officeDocument/2006/relationships/hyperlink" Target="http://vsrv065-app10.ru99-loc.minjust.ru/content/act/4b713a73-14de-4295-929d-9283dcc04e68.html" TargetMode="External"/><Relationship Id="rId64" Type="http://schemas.openxmlformats.org/officeDocument/2006/relationships/hyperlink" Target="http://WIN-26WS0HUMI0X:8111/content/act/cb80a51e-661d-4e07-bde8-fe6167e0705c.doc" TargetMode="External"/><Relationship Id="rId69" Type="http://schemas.openxmlformats.org/officeDocument/2006/relationships/hyperlink" Target="http://WIN-26WS0HUMI0X:8111/content/act/cb80a51e-661d-4e07-bde8-fe6167e0705c.doc" TargetMode="External"/><Relationship Id="rId77" Type="http://schemas.openxmlformats.org/officeDocument/2006/relationships/hyperlink" Target="http://WIN-26WS0HUMI0X:8111/content/act/cb80a51e-661d-4e07-bde8-fe6167e0705c.doc" TargetMode="External"/><Relationship Id="rId100" Type="http://schemas.openxmlformats.org/officeDocument/2006/relationships/hyperlink" Target="http://WIN-26WS0HUMI0X:8111/content/act/cb80a51e-661d-4e07-bde8-fe6167e0705c.doc" TargetMode="External"/><Relationship Id="rId105" Type="http://schemas.openxmlformats.org/officeDocument/2006/relationships/hyperlink" Target="http://WIN-26WS0HUMI0X:8111/content/act/cb80a51e-661d-4e07-bde8-fe6167e0705c.doc" TargetMode="External"/><Relationship Id="rId113" Type="http://schemas.openxmlformats.org/officeDocument/2006/relationships/fontTable" Target="fontTable.xml"/><Relationship Id="rId8" Type="http://schemas.openxmlformats.org/officeDocument/2006/relationships/hyperlink" Target="http://WIN-26WS0HUMI0X:8111/content/act/9163abfd-e587-483b-8f41-7e7c9ce1f826.doc" TargetMode="External"/><Relationship Id="rId51" Type="http://schemas.openxmlformats.org/officeDocument/2006/relationships/hyperlink" Target="http://vsrv065-app10.ru99-loc.minjust.ru/content/act/03cf0fb8-17d5-46f6-a5ec-d1642676534b.html" TargetMode="External"/><Relationship Id="rId72" Type="http://schemas.openxmlformats.org/officeDocument/2006/relationships/hyperlink" Target="http://WIN-26WS0HUMI0X:8111/content/act/bcfb09a1-4941-4ee9-afc8-90c51bbc410b.doc" TargetMode="External"/><Relationship Id="rId80" Type="http://schemas.openxmlformats.org/officeDocument/2006/relationships/hyperlink" Target="http://WIN-26WS0HUMI0X:8111/content/act/cb80a51e-661d-4e07-bde8-fe6167e0705c.doc" TargetMode="External"/><Relationship Id="rId85" Type="http://schemas.openxmlformats.org/officeDocument/2006/relationships/hyperlink" Target="http://WIN-26WS0HUMI0X:8111/content/act/cb80a51e-661d-4e07-bde8-fe6167e0705c.doc" TargetMode="External"/><Relationship Id="rId93" Type="http://schemas.openxmlformats.org/officeDocument/2006/relationships/hyperlink" Target="http://WIN-26WS0HUMI0X:8111/content/act/cb80a51e-661d-4e07-bde8-fe6167e0705c.doc" TargetMode="External"/><Relationship Id="rId98" Type="http://schemas.openxmlformats.org/officeDocument/2006/relationships/hyperlink" Target="http://WIN-26WS0HUMI0X:8111/content/act/cb80a51e-661d-4e07-bde8-fe6167e0705c.doc" TargetMode="External"/><Relationship Id="rId3" Type="http://schemas.openxmlformats.org/officeDocument/2006/relationships/styles" Target="styles.xml"/><Relationship Id="rId12" Type="http://schemas.openxmlformats.org/officeDocument/2006/relationships/hyperlink" Target="http://WIN-26WS0HUMI0X:8111/content/act/cb80a51e-661d-4e07-bde8-fe6167e0705c.doc" TargetMode="External"/><Relationship Id="rId17" Type="http://schemas.openxmlformats.org/officeDocument/2006/relationships/hyperlink" Target="zakon.scli.ru" TargetMode="External"/><Relationship Id="rId25" Type="http://schemas.openxmlformats.org/officeDocument/2006/relationships/hyperlink" Target="http://WIN-26WS0HUMI0X:8111/content/act/cb80a51e-661d-4e07-bde8-fe6167e0705c.doc" TargetMode="External"/><Relationship Id="rId33" Type="http://schemas.openxmlformats.org/officeDocument/2006/relationships/hyperlink" Target="zakon.scli.ru" TargetMode="External"/><Relationship Id="rId38" Type="http://schemas.openxmlformats.org/officeDocument/2006/relationships/hyperlink" Target="zakon.scli.ru" TargetMode="External"/><Relationship Id="rId46" Type="http://schemas.openxmlformats.org/officeDocument/2006/relationships/hyperlink" Target="http://WIN-26WS0HUMI0X:8111/content/act/33134909-e7fc-43d4-afd2-1da45011bba9.doc" TargetMode="External"/><Relationship Id="rId59" Type="http://schemas.openxmlformats.org/officeDocument/2006/relationships/hyperlink" Target="http://WIN-26WS0HUMI0X:8111/content/act/33134909-e7fc-43d4-afd2-1da45011bba9.doc" TargetMode="External"/><Relationship Id="rId67" Type="http://schemas.openxmlformats.org/officeDocument/2006/relationships/hyperlink" Target="http://WIN-26WS0HUMI0X:8111/content/act/cb80a51e-661d-4e07-bde8-fe6167e0705c.doc" TargetMode="External"/><Relationship Id="rId103" Type="http://schemas.openxmlformats.org/officeDocument/2006/relationships/hyperlink" Target="http://WIN-26WS0HUMI0X:8111/content/act/cb80a51e-661d-4e07-bde8-fe6167e0705c.doc" TargetMode="External"/><Relationship Id="rId108" Type="http://schemas.openxmlformats.org/officeDocument/2006/relationships/hyperlink" Target="http://WIN-26WS0HUMI0X:8111/content/act/cb80a51e-661d-4e07-bde8-fe6167e0705c.doc" TargetMode="External"/><Relationship Id="rId20" Type="http://schemas.openxmlformats.org/officeDocument/2006/relationships/hyperlink" Target="http://WIN-26WS0HUMI0X:8111/content/act/cb80a51e-661d-4e07-bde8-fe6167e0705c.doc" TargetMode="External"/><Relationship Id="rId41" Type="http://schemas.openxmlformats.org/officeDocument/2006/relationships/hyperlink" Target="zakon.scli.ru" TargetMode="External"/><Relationship Id="rId54" Type="http://schemas.openxmlformats.org/officeDocument/2006/relationships/hyperlink" Target="http://WIN-26WS0HUMI0X:8111/content/act/cb80a51e-661d-4e07-bde8-fe6167e0705c.doc" TargetMode="External"/><Relationship Id="rId62" Type="http://schemas.openxmlformats.org/officeDocument/2006/relationships/hyperlink" Target="http://WIN-26WS0HUMI0X:8111/content/act/cb80a51e-661d-4e07-bde8-fe6167e0705c.doc" TargetMode="External"/><Relationship Id="rId70" Type="http://schemas.openxmlformats.org/officeDocument/2006/relationships/hyperlink" Target="http://WIN-26WS0HUMI0X:8111/content/act/cb80a51e-661d-4e07-bde8-fe6167e0705c.doc" TargetMode="External"/><Relationship Id="rId75" Type="http://schemas.openxmlformats.org/officeDocument/2006/relationships/hyperlink" Target="http://WIN-26WS0HUMI0X:8111/content/act/cb80a51e-661d-4e07-bde8-fe6167e0705c.doc" TargetMode="External"/><Relationship Id="rId83" Type="http://schemas.openxmlformats.org/officeDocument/2006/relationships/hyperlink" Target="http://WIN-26WS0HUMI0X:8111/content/act/cb80a51e-661d-4e07-bde8-fe6167e0705c.doc" TargetMode="External"/><Relationship Id="rId88" Type="http://schemas.openxmlformats.org/officeDocument/2006/relationships/hyperlink" Target="zakon.scli.ru" TargetMode="External"/><Relationship Id="rId91" Type="http://schemas.openxmlformats.org/officeDocument/2006/relationships/hyperlink" Target="zakon.scli.ru" TargetMode="External"/><Relationship Id="rId96" Type="http://schemas.openxmlformats.org/officeDocument/2006/relationships/hyperlink" Target="http://WIN-26WS0HUMI0X:8111/content/act/cb80a51e-661d-4e07-bde8-fe6167e0705c.doc" TargetMode="External"/><Relationship Id="rId111" Type="http://schemas.openxmlformats.org/officeDocument/2006/relationships/hyperlink" Target="http://WIN-26WS0HUMI0X:8111/content/act/cb80a51e-661d-4e07-bde8-fe6167e0705c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IN-26WS0HUMI0X:8111/content/act/16c3e4cc-fcd6-4137-9ed5-ad1df26b8648.doc" TargetMode="External"/><Relationship Id="rId23" Type="http://schemas.openxmlformats.org/officeDocument/2006/relationships/hyperlink" Target="http://WIN-26WS0HUMI0X:8111/content/act/cb80a51e-661d-4e07-bde8-fe6167e0705c.doc" TargetMode="External"/><Relationship Id="rId28" Type="http://schemas.openxmlformats.org/officeDocument/2006/relationships/hyperlink" Target="zakon.scli.ru" TargetMode="External"/><Relationship Id="rId36" Type="http://schemas.openxmlformats.org/officeDocument/2006/relationships/hyperlink" Target="http://WIN-26WS0HUMI0X:8111/content/act/dec12efc-e3e3-4a8c-beb1-4448217d6713.doc" TargetMode="External"/><Relationship Id="rId49" Type="http://schemas.openxmlformats.org/officeDocument/2006/relationships/hyperlink" Target="http://WIN-26WS0HUMI0X:8111/content/act/cb80a51e-661d-4e07-bde8-fe6167e0705c.doc" TargetMode="External"/><Relationship Id="rId57" Type="http://schemas.openxmlformats.org/officeDocument/2006/relationships/hyperlink" Target="http://WIN-26WS0HUMI0X:8111/content/act/cb80a51e-661d-4e07-bde8-fe6167e0705c.doc" TargetMode="External"/><Relationship Id="rId106" Type="http://schemas.openxmlformats.org/officeDocument/2006/relationships/hyperlink" Target="http://WIN-26WS0HUMI0X:8111/content/act/621a88ec-e9cf-4164-919b-91ea27312b18.doc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://WIN-26WS0HUMI0X:8111/content/act/d3b8a635-50f6-4470-91f0-f7d69a1eda68.doc" TargetMode="External"/><Relationship Id="rId31" Type="http://schemas.openxmlformats.org/officeDocument/2006/relationships/hyperlink" Target="zakon.scli.ru" TargetMode="External"/><Relationship Id="rId44" Type="http://schemas.openxmlformats.org/officeDocument/2006/relationships/hyperlink" Target="zakon.scli.ru" TargetMode="External"/><Relationship Id="rId52" Type="http://schemas.openxmlformats.org/officeDocument/2006/relationships/hyperlink" Target="http://WIN-26WS0HUMI0X:8111/content/act/cb80a51e-661d-4e07-bde8-fe6167e0705c.doc" TargetMode="External"/><Relationship Id="rId60" Type="http://schemas.openxmlformats.org/officeDocument/2006/relationships/hyperlink" Target="http://WIN-26WS0HUMI0X:8111/content/act/cb80a51e-661d-4e07-bde8-fe6167e0705c.doc" TargetMode="External"/><Relationship Id="rId65" Type="http://schemas.openxmlformats.org/officeDocument/2006/relationships/hyperlink" Target="http://WIN-26WS0HUMI0X:8111/content/act/33134909-e7fc-43d4-afd2-1da45011bba9.doc" TargetMode="External"/><Relationship Id="rId73" Type="http://schemas.openxmlformats.org/officeDocument/2006/relationships/hyperlink" Target="http://WIN-26WS0HUMI0X:8111/content/act/33134909-e7fc-43d4-afd2-1da45011bba9.doc" TargetMode="External"/><Relationship Id="rId78" Type="http://schemas.openxmlformats.org/officeDocument/2006/relationships/hyperlink" Target="http://WIN-26WS0HUMI0X:8111/content/act/cb80a51e-661d-4e07-bde8-fe6167e0705c.doc" TargetMode="External"/><Relationship Id="rId81" Type="http://schemas.openxmlformats.org/officeDocument/2006/relationships/hyperlink" Target="http://WIN-26WS0HUMI0X:8111/content/act/cb80a51e-661d-4e07-bde8-fe6167e0705c.doc" TargetMode="External"/><Relationship Id="rId86" Type="http://schemas.openxmlformats.org/officeDocument/2006/relationships/hyperlink" Target="http://WIN-26WS0HUMI0X:8111/content/act/cb80a51e-661d-4e07-bde8-fe6167e0705c.doc" TargetMode="External"/><Relationship Id="rId94" Type="http://schemas.openxmlformats.org/officeDocument/2006/relationships/hyperlink" Target="http://WIN-26WS0HUMI0X:8111/content/act/cb80a51e-661d-4e07-bde8-fe6167e0705c.doc" TargetMode="External"/><Relationship Id="rId99" Type="http://schemas.openxmlformats.org/officeDocument/2006/relationships/hyperlink" Target="http://WIN-26WS0HUMI0X:8111/content/act/cb80a51e-661d-4e07-bde8-fe6167e0705c.doc" TargetMode="External"/><Relationship Id="rId101" Type="http://schemas.openxmlformats.org/officeDocument/2006/relationships/hyperlink" Target="http://WIN-26WS0HUMI0X:8111/content/act/cb80a51e-661d-4e07-bde8-fe6167e0705c.do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IN-26WS0HUMI0X:8111/content/act/bcfb09a1-4941-4ee9-afc8-90c51bbc410b.doc" TargetMode="External"/><Relationship Id="rId13" Type="http://schemas.openxmlformats.org/officeDocument/2006/relationships/hyperlink" Target="http://WIN-26WS0HUMI0X:8111/content/act/33134909-e7fc-43d4-afd2-1da45011bba9.doc" TargetMode="External"/><Relationship Id="rId18" Type="http://schemas.openxmlformats.org/officeDocument/2006/relationships/hyperlink" Target="http://WIN-26WS0HUMI0X:8111/content/act/cb80a51e-661d-4e07-bde8-fe6167e0705c.doc" TargetMode="External"/><Relationship Id="rId39" Type="http://schemas.openxmlformats.org/officeDocument/2006/relationships/hyperlink" Target="http://WIN-26WS0HUMI0X:8111/content/act/16c3e4cc-fcd6-4137-9ed5-ad1df26b8648.doc" TargetMode="External"/><Relationship Id="rId109" Type="http://schemas.openxmlformats.org/officeDocument/2006/relationships/hyperlink" Target="http://WIN-26WS0HUMI0X:8111/content/act/cb80a51e-661d-4e07-bde8-fe6167e0705c.doc" TargetMode="External"/><Relationship Id="rId34" Type="http://schemas.openxmlformats.org/officeDocument/2006/relationships/hyperlink" Target="http://WIN-26WS0HUMI0X:8111/content/act/20b48900-6f4e-47d9-912b-653f1e85409c.doc" TargetMode="External"/><Relationship Id="rId50" Type="http://schemas.openxmlformats.org/officeDocument/2006/relationships/hyperlink" Target="http://WIN-26WS0HUMI0X:8111/content/act/cb80a51e-661d-4e07-bde8-fe6167e0705c.doc" TargetMode="External"/><Relationship Id="rId55" Type="http://schemas.openxmlformats.org/officeDocument/2006/relationships/hyperlink" Target="http://WIN-26WS0HUMI0X:8111/content/act/cb80a51e-661d-4e07-bde8-fe6167e0705c.doc" TargetMode="External"/><Relationship Id="rId76" Type="http://schemas.openxmlformats.org/officeDocument/2006/relationships/hyperlink" Target="http://WIN-26WS0HUMI0X:8111/content/act/cb80a51e-661d-4e07-bde8-fe6167e0705c.doc" TargetMode="External"/><Relationship Id="rId97" Type="http://schemas.openxmlformats.org/officeDocument/2006/relationships/hyperlink" Target="http://WIN-26WS0HUMI0X:8111/content/act/cb80a51e-661d-4e07-bde8-fe6167e0705c.doc" TargetMode="External"/><Relationship Id="rId104" Type="http://schemas.openxmlformats.org/officeDocument/2006/relationships/hyperlink" Target="http://WIN-26WS0HUMI0X:8111/content/act/cb80a51e-661d-4e07-bde8-fe6167e0705c.doc" TargetMode="External"/><Relationship Id="rId7" Type="http://schemas.openxmlformats.org/officeDocument/2006/relationships/hyperlink" Target="http://WIN-26WS0HUMI0X:8111/content/act/cb80a51e-661d-4e07-bde8-fe6167e0705c.doc" TargetMode="External"/><Relationship Id="rId71" Type="http://schemas.openxmlformats.org/officeDocument/2006/relationships/hyperlink" Target="http://WIN-26WS0HUMI0X:8111/content/act/cb80a51e-661d-4e07-bde8-fe6167e0705c.doc" TargetMode="External"/><Relationship Id="rId92" Type="http://schemas.openxmlformats.org/officeDocument/2006/relationships/hyperlink" Target="http://WIN-26WS0HUMI0X:8111/content/act/cb80a51e-661d-4e07-bde8-fe6167e0705c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EE01-169B-4D90-BBD3-24FF5EE0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38</Pages>
  <Words>16453</Words>
  <Characters>93786</Characters>
  <Application>Microsoft Office Word</Application>
  <DocSecurity>0</DocSecurity>
  <Lines>781</Lines>
  <Paragraphs>220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 "CSV"</Company>
  <LinksUpToDate>false</LinksUpToDate>
  <CharactersWithSpaces>110019</CharactersWithSpaces>
  <SharedDoc>false</SharedDoc>
  <HLinks>
    <vt:vector size="204" baseType="variant">
      <vt:variant>
        <vt:i4>4980736</vt:i4>
      </vt:variant>
      <vt:variant>
        <vt:i4>99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7209015</vt:i4>
      </vt:variant>
      <vt:variant>
        <vt:i4>96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393241</vt:i4>
      </vt:variant>
      <vt:variant>
        <vt:i4>93</vt:i4>
      </vt:variant>
      <vt:variant>
        <vt:i4>0</vt:i4>
      </vt:variant>
      <vt:variant>
        <vt:i4>5</vt:i4>
      </vt:variant>
      <vt:variant>
        <vt:lpwstr>consultantplus://offline/main?base=RLAW265;n=35331;fld=134;dst=100241</vt:lpwstr>
      </vt:variant>
      <vt:variant>
        <vt:lpwstr/>
      </vt:variant>
      <vt:variant>
        <vt:i4>65561</vt:i4>
      </vt:variant>
      <vt:variant>
        <vt:i4>90</vt:i4>
      </vt:variant>
      <vt:variant>
        <vt:i4>0</vt:i4>
      </vt:variant>
      <vt:variant>
        <vt:i4>5</vt:i4>
      </vt:variant>
      <vt:variant>
        <vt:lpwstr>consultantplus://offline/main?base=RLAW265;n=35331;fld=134;dst=100239</vt:lpwstr>
      </vt:variant>
      <vt:variant>
        <vt:lpwstr/>
      </vt:variant>
      <vt:variant>
        <vt:i4>327707</vt:i4>
      </vt:variant>
      <vt:variant>
        <vt:i4>87</vt:i4>
      </vt:variant>
      <vt:variant>
        <vt:i4>0</vt:i4>
      </vt:variant>
      <vt:variant>
        <vt:i4>5</vt:i4>
      </vt:variant>
      <vt:variant>
        <vt:lpwstr>consultantplus://offline/main?base=RLAW265;n=35331;fld=134;dst=100073</vt:lpwstr>
      </vt:variant>
      <vt:variant>
        <vt:lpwstr/>
      </vt:variant>
      <vt:variant>
        <vt:i4>327707</vt:i4>
      </vt:variant>
      <vt:variant>
        <vt:i4>84</vt:i4>
      </vt:variant>
      <vt:variant>
        <vt:i4>0</vt:i4>
      </vt:variant>
      <vt:variant>
        <vt:i4>5</vt:i4>
      </vt:variant>
      <vt:variant>
        <vt:lpwstr>consultantplus://offline/main?base=RLAW265;n=35331;fld=134;dst=100073</vt:lpwstr>
      </vt:variant>
      <vt:variant>
        <vt:lpwstr/>
      </vt:variant>
      <vt:variant>
        <vt:i4>458779</vt:i4>
      </vt:variant>
      <vt:variant>
        <vt:i4>81</vt:i4>
      </vt:variant>
      <vt:variant>
        <vt:i4>0</vt:i4>
      </vt:variant>
      <vt:variant>
        <vt:i4>5</vt:i4>
      </vt:variant>
      <vt:variant>
        <vt:lpwstr>consultantplus://offline/main?base=RLAW265;n=35331;fld=134;dst=100053</vt:lpwstr>
      </vt:variant>
      <vt:variant>
        <vt:lpwstr/>
      </vt:variant>
      <vt:variant>
        <vt:i4>458779</vt:i4>
      </vt:variant>
      <vt:variant>
        <vt:i4>78</vt:i4>
      </vt:variant>
      <vt:variant>
        <vt:i4>0</vt:i4>
      </vt:variant>
      <vt:variant>
        <vt:i4>5</vt:i4>
      </vt:variant>
      <vt:variant>
        <vt:lpwstr>consultantplus://offline/main?base=RLAW265;n=35331;fld=134;dst=100053</vt:lpwstr>
      </vt:variant>
      <vt:variant>
        <vt:lpwstr/>
      </vt:variant>
      <vt:variant>
        <vt:i4>327696</vt:i4>
      </vt:variant>
      <vt:variant>
        <vt:i4>75</vt:i4>
      </vt:variant>
      <vt:variant>
        <vt:i4>0</vt:i4>
      </vt:variant>
      <vt:variant>
        <vt:i4>5</vt:i4>
      </vt:variant>
      <vt:variant>
        <vt:lpwstr>consultantplus://offline/main?base=RLAW265;n=29742;fld=134;dst=100018</vt:lpwstr>
      </vt:variant>
      <vt:variant>
        <vt:lpwstr/>
      </vt:variant>
      <vt:variant>
        <vt:i4>7274548</vt:i4>
      </vt:variant>
      <vt:variant>
        <vt:i4>72</vt:i4>
      </vt:variant>
      <vt:variant>
        <vt:i4>0</vt:i4>
      </vt:variant>
      <vt:variant>
        <vt:i4>5</vt:i4>
      </vt:variant>
      <vt:variant>
        <vt:lpwstr>/content/act/fbd412f2-903a-460e-9d61-01f9bd66abf0.html</vt:lpwstr>
      </vt:variant>
      <vt:variant>
        <vt:lpwstr/>
      </vt:variant>
      <vt:variant>
        <vt:i4>26</vt:i4>
      </vt:variant>
      <vt:variant>
        <vt:i4>69</vt:i4>
      </vt:variant>
      <vt:variant>
        <vt:i4>0</vt:i4>
      </vt:variant>
      <vt:variant>
        <vt:i4>5</vt:i4>
      </vt:variant>
      <vt:variant>
        <vt:lpwstr>consultantplus://offline/main?base=RLAW265;n=33841;fld=134;dst=100090</vt:lpwstr>
      </vt:variant>
      <vt:variant>
        <vt:lpwstr/>
      </vt:variant>
      <vt:variant>
        <vt:i4>7274548</vt:i4>
      </vt:variant>
      <vt:variant>
        <vt:i4>66</vt:i4>
      </vt:variant>
      <vt:variant>
        <vt:i4>0</vt:i4>
      </vt:variant>
      <vt:variant>
        <vt:i4>5</vt:i4>
      </vt:variant>
      <vt:variant>
        <vt:lpwstr>/content/act/fbd412f2-903a-460e-9d61-01f9bd66abf0.html</vt:lpwstr>
      </vt:variant>
      <vt:variant>
        <vt:lpwstr/>
      </vt:variant>
      <vt:variant>
        <vt:i4>3604581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consultantplus://offline/main?base=LAW;n=107866;fld=134;dst=114</vt:lpwstr>
      </vt:variant>
      <vt:variant>
        <vt:lpwstr/>
      </vt:variant>
      <vt:variant>
        <vt:i4>7274548</vt:i4>
      </vt:variant>
      <vt:variant>
        <vt:i4>60</vt:i4>
      </vt:variant>
      <vt:variant>
        <vt:i4>0</vt:i4>
      </vt:variant>
      <vt:variant>
        <vt:i4>5</vt:i4>
      </vt:variant>
      <vt:variant>
        <vt:lpwstr>/content/act/fbd412f2-903a-460e-9d61-01f9bd66abf0.html</vt:lpwstr>
      </vt:variant>
      <vt:variant>
        <vt:lpwstr/>
      </vt:variant>
      <vt:variant>
        <vt:i4>26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consultantplus://offline/main?base=RLAW265;n=33841;fld=134;dst=100090</vt:lpwstr>
      </vt:variant>
      <vt:variant>
        <vt:lpwstr/>
      </vt:variant>
      <vt:variant>
        <vt:i4>7274548</vt:i4>
      </vt:variant>
      <vt:variant>
        <vt:i4>54</vt:i4>
      </vt:variant>
      <vt:variant>
        <vt:i4>0</vt:i4>
      </vt:variant>
      <vt:variant>
        <vt:i4>5</vt:i4>
      </vt:variant>
      <vt:variant>
        <vt:lpwstr>/content/act/fbd412f2-903a-460e-9d61-01f9bd66abf0.html</vt:lpwstr>
      </vt:variant>
      <vt:variant>
        <vt:lpwstr/>
      </vt:variant>
      <vt:variant>
        <vt:i4>26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consultantplus://offline/main?base=RLAW265;n=33841;fld=134;dst=100090</vt:lpwstr>
      </vt:variant>
      <vt:variant>
        <vt:lpwstr/>
      </vt:variant>
      <vt:variant>
        <vt:i4>4849744</vt:i4>
      </vt:variant>
      <vt:variant>
        <vt:i4>48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26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consultantplus://offline/main?base=RLAW265;n=33841;fld=134;dst=100090</vt:lpwstr>
      </vt:variant>
      <vt:variant>
        <vt:lpwstr/>
      </vt:variant>
      <vt:variant>
        <vt:i4>7274548</vt:i4>
      </vt:variant>
      <vt:variant>
        <vt:i4>42</vt:i4>
      </vt:variant>
      <vt:variant>
        <vt:i4>0</vt:i4>
      </vt:variant>
      <vt:variant>
        <vt:i4>5</vt:i4>
      </vt:variant>
      <vt:variant>
        <vt:lpwstr>/content/act/fbd412f2-903a-460e-9d61-01f9bd66abf0.html</vt:lpwstr>
      </vt:variant>
      <vt:variant>
        <vt:lpwstr/>
      </vt:variant>
      <vt:variant>
        <vt:i4>25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consultantplus://offline/main?base=RLAW265;n=35331;fld=134;dst=100227</vt:lpwstr>
      </vt:variant>
      <vt:variant>
        <vt:lpwstr/>
      </vt:variant>
      <vt:variant>
        <vt:i4>4259920</vt:i4>
      </vt:variant>
      <vt:variant>
        <vt:i4>36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2424932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consultantplus://offline/main?base=RLAW265;n=34480;fld=134</vt:lpwstr>
      </vt:variant>
      <vt:variant>
        <vt:lpwstr/>
      </vt:variant>
      <vt:variant>
        <vt:i4>1245186</vt:i4>
      </vt:variant>
      <vt:variant>
        <vt:i4>30</vt:i4>
      </vt:variant>
      <vt:variant>
        <vt:i4>0</vt:i4>
      </vt:variant>
      <vt:variant>
        <vt:i4>5</vt:i4>
      </vt:variant>
      <vt:variant>
        <vt:lpwstr>/content/act/52c6aef6-4004-4f88-b47d-a32637b721b3.doc</vt:lpwstr>
      </vt:variant>
      <vt:variant>
        <vt:lpwstr/>
      </vt:variant>
      <vt:variant>
        <vt:i4>1769556</vt:i4>
      </vt:variant>
      <vt:variant>
        <vt:i4>27</vt:i4>
      </vt:variant>
      <vt:variant>
        <vt:i4>0</vt:i4>
      </vt:variant>
      <vt:variant>
        <vt:i4>5</vt:i4>
      </vt:variant>
      <vt:variant>
        <vt:lpwstr>/content/act/010ff5c3-c554-4179-9642-ac003b5f295e.doc</vt:lpwstr>
      </vt:variant>
      <vt:variant>
        <vt:lpwstr/>
      </vt:variant>
      <vt:variant>
        <vt:i4>4259935</vt:i4>
      </vt:variant>
      <vt:variant>
        <vt:i4>24</vt:i4>
      </vt:variant>
      <vt:variant>
        <vt:i4>0</vt:i4>
      </vt:variant>
      <vt:variant>
        <vt:i4>5</vt:i4>
      </vt:variant>
      <vt:variant>
        <vt:lpwstr>/content/act/31e4b756-35e2-4282-ab31-b1c263c25010.doc</vt:lpwstr>
      </vt:variant>
      <vt:variant>
        <vt:lpwstr/>
      </vt:variant>
      <vt:variant>
        <vt:i4>1572947</vt:i4>
      </vt:variant>
      <vt:variant>
        <vt:i4>21</vt:i4>
      </vt:variant>
      <vt:variant>
        <vt:i4>0</vt:i4>
      </vt:variant>
      <vt:variant>
        <vt:i4>5</vt:i4>
      </vt:variant>
      <vt:variant>
        <vt:lpwstr>/content/act/504031d8-aab1-4a44-954b-1197a5e7895a.doc</vt:lpwstr>
      </vt:variant>
      <vt:variant>
        <vt:lpwstr/>
      </vt:variant>
      <vt:variant>
        <vt:i4>851994</vt:i4>
      </vt:variant>
      <vt:variant>
        <vt:i4>18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15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1376343</vt:i4>
      </vt:variant>
      <vt:variant>
        <vt:i4>12</vt:i4>
      </vt:variant>
      <vt:variant>
        <vt:i4>0</vt:i4>
      </vt:variant>
      <vt:variant>
        <vt:i4>5</vt:i4>
      </vt:variant>
      <vt:variant>
        <vt:lpwstr>/content/act/6fdd8653-a204-4647-812a-d351ea0cc33d.doc</vt:lpwstr>
      </vt:variant>
      <vt:variant>
        <vt:lpwstr/>
      </vt:variant>
      <vt:variant>
        <vt:i4>1703944</vt:i4>
      </vt:variant>
      <vt:variant>
        <vt:i4>9</vt:i4>
      </vt:variant>
      <vt:variant>
        <vt:i4>0</vt:i4>
      </vt:variant>
      <vt:variant>
        <vt:i4>5</vt:i4>
      </vt:variant>
      <vt:variant>
        <vt:lpwstr>/content/act/9163abfd-e587-483b-8f41-7e7c9ce1f826.doc</vt:lpwstr>
      </vt:variant>
      <vt:variant>
        <vt:lpwstr/>
      </vt:variant>
      <vt:variant>
        <vt:i4>1179656</vt:i4>
      </vt:variant>
      <vt:variant>
        <vt:i4>6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3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1703944</vt:i4>
      </vt:variant>
      <vt:variant>
        <vt:i4>0</vt:i4>
      </vt:variant>
      <vt:variant>
        <vt:i4>0</vt:i4>
      </vt:variant>
      <vt:variant>
        <vt:i4>5</vt:i4>
      </vt:variant>
      <vt:variant>
        <vt:lpwstr>/content/act/9163abfd-e587-483b-8f41-7e7c9ce1f826.doc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Ворошилова Анна Владимировна</dc:creator>
  <cp:keywords/>
  <cp:lastModifiedBy>IT Support</cp:lastModifiedBy>
  <cp:revision>2</cp:revision>
  <cp:lastPrinted>2012-05-04T07:06:00Z</cp:lastPrinted>
  <dcterms:created xsi:type="dcterms:W3CDTF">2019-10-25T07:08:00Z</dcterms:created>
  <dcterms:modified xsi:type="dcterms:W3CDTF">2021-07-30T07:35:00Z</dcterms:modified>
</cp:coreProperties>
</file>