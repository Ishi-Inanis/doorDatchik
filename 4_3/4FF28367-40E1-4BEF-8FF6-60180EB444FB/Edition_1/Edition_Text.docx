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DCD04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bookmarkStart w:id="0" w:name="Par1"/>
      <w:bookmarkEnd w:id="0"/>
      <w:r w:rsidRPr="00080F69">
        <w:rPr>
          <w:rFonts w:cs="Arial"/>
          <w:b/>
          <w:bCs/>
          <w:kern w:val="28"/>
          <w:sz w:val="32"/>
          <w:szCs w:val="32"/>
        </w:rPr>
        <w:t>ПРИКАЗ</w:t>
      </w:r>
    </w:p>
    <w:p w14:paraId="4F0EF97B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080F69">
        <w:rPr>
          <w:rFonts w:cs="Arial"/>
          <w:b/>
          <w:bCs/>
          <w:kern w:val="28"/>
          <w:sz w:val="32"/>
          <w:szCs w:val="32"/>
        </w:rPr>
        <w:t>МИНИСТЕРСТВО ОБРАЗОВАНИЯ, НАУКИ И ИННОВАЦИОННОЙ</w:t>
      </w:r>
    </w:p>
    <w:p w14:paraId="0C85B429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080F69">
        <w:rPr>
          <w:rFonts w:cs="Arial"/>
          <w:b/>
          <w:bCs/>
          <w:kern w:val="28"/>
          <w:sz w:val="32"/>
          <w:szCs w:val="32"/>
        </w:rPr>
        <w:t>ПОЛИТИКИ НОВОСИБИРСКОЙ ОБЛАСТИ</w:t>
      </w:r>
    </w:p>
    <w:p w14:paraId="005D3F85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  <w:bCs/>
          <w:kern w:val="28"/>
          <w:szCs w:val="32"/>
        </w:rPr>
      </w:pPr>
      <w:r w:rsidRPr="00080F69">
        <w:rPr>
          <w:rFonts w:cs="Arial"/>
          <w:bCs/>
          <w:kern w:val="28"/>
          <w:szCs w:val="32"/>
        </w:rPr>
        <w:t>от 5.05. 2015 г. № 1282</w:t>
      </w:r>
    </w:p>
    <w:p w14:paraId="145A94C1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080F69">
        <w:rPr>
          <w:rFonts w:cs="Arial"/>
          <w:b/>
          <w:bCs/>
          <w:kern w:val="28"/>
          <w:sz w:val="32"/>
          <w:szCs w:val="32"/>
        </w:rPr>
        <w:t>ОБ ОРГАНИЗАЦИИ ЦЕЛЕВОГО ОБУЧЕНИЯ ГРАЖДАН, В ТОМ ЧИСЛЕ НА</w:t>
      </w:r>
      <w:r w:rsidR="007D0424" w:rsidRPr="007D0424">
        <w:rPr>
          <w:rFonts w:cs="Arial"/>
          <w:b/>
          <w:bCs/>
          <w:kern w:val="28"/>
          <w:sz w:val="32"/>
          <w:szCs w:val="32"/>
        </w:rPr>
        <w:t xml:space="preserve"> </w:t>
      </w:r>
      <w:r w:rsidRPr="00080F69">
        <w:rPr>
          <w:rFonts w:cs="Arial"/>
          <w:b/>
          <w:bCs/>
          <w:kern w:val="28"/>
          <w:sz w:val="32"/>
          <w:szCs w:val="32"/>
        </w:rPr>
        <w:t>УСЛОВИЯХ ЦЕЛЕВОГО ПРИЕМА, ПО ОБРАЗОВАТЕЛЬНЫМ ПРОГРАММАМ</w:t>
      </w:r>
    </w:p>
    <w:p w14:paraId="720975DF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080F69">
        <w:rPr>
          <w:rFonts w:cs="Arial"/>
          <w:b/>
          <w:bCs/>
          <w:kern w:val="28"/>
          <w:sz w:val="32"/>
          <w:szCs w:val="32"/>
        </w:rPr>
        <w:t>ВЫСШЕГО ОБРАЗОВАНИЯ ДЛЯ ОБЕСПЕЧЕНИЯ ВЫСОКОКВАЛИФИЦИРОВАННЫМИ</w:t>
      </w:r>
      <w:r w:rsidR="007D0424" w:rsidRPr="007D0424">
        <w:rPr>
          <w:rFonts w:cs="Arial"/>
          <w:b/>
          <w:bCs/>
          <w:kern w:val="28"/>
          <w:sz w:val="32"/>
          <w:szCs w:val="32"/>
        </w:rPr>
        <w:t xml:space="preserve"> </w:t>
      </w:r>
      <w:r w:rsidRPr="00080F69">
        <w:rPr>
          <w:rFonts w:cs="Arial"/>
          <w:b/>
          <w:bCs/>
          <w:kern w:val="28"/>
          <w:sz w:val="32"/>
          <w:szCs w:val="32"/>
        </w:rPr>
        <w:t>ПЕДАГОГИЧЕСКИМИ КАДРАМИ ГОСУДАРСТВЕННЫХ ОБРАЗОВАТЕЛЬНЫХ</w:t>
      </w:r>
      <w:r w:rsidR="007D0424" w:rsidRPr="007D0424">
        <w:rPr>
          <w:rFonts w:cs="Arial"/>
          <w:b/>
          <w:bCs/>
          <w:kern w:val="28"/>
          <w:sz w:val="32"/>
          <w:szCs w:val="32"/>
        </w:rPr>
        <w:t xml:space="preserve"> </w:t>
      </w:r>
      <w:r w:rsidRPr="00080F69">
        <w:rPr>
          <w:rFonts w:cs="Arial"/>
          <w:b/>
          <w:bCs/>
          <w:kern w:val="28"/>
          <w:sz w:val="32"/>
          <w:szCs w:val="32"/>
        </w:rPr>
        <w:t>ОРГАНИЗАЦИЙ НОВОСИБИРСКОЙ ОБЛАСТИ, ПОДВЕДОМСТВЕННЫХ</w:t>
      </w:r>
      <w:r w:rsidR="007D0424" w:rsidRPr="007D0424">
        <w:rPr>
          <w:rFonts w:cs="Arial"/>
          <w:b/>
          <w:bCs/>
          <w:kern w:val="28"/>
          <w:sz w:val="32"/>
          <w:szCs w:val="32"/>
        </w:rPr>
        <w:t xml:space="preserve"> </w:t>
      </w:r>
      <w:r w:rsidRPr="00080F69">
        <w:rPr>
          <w:rFonts w:cs="Arial"/>
          <w:b/>
          <w:bCs/>
          <w:kern w:val="28"/>
          <w:sz w:val="32"/>
          <w:szCs w:val="32"/>
        </w:rPr>
        <w:t>МИНИСТЕРСТВУ ОБРАЗОВАНИЯ, НАУКИ И ИННОВАЦИОННОЙ ПОЛИТИКИ</w:t>
      </w:r>
    </w:p>
    <w:p w14:paraId="6FFBD856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080F69">
        <w:rPr>
          <w:rFonts w:cs="Arial"/>
          <w:b/>
          <w:bCs/>
          <w:kern w:val="28"/>
          <w:sz w:val="32"/>
          <w:szCs w:val="32"/>
        </w:rPr>
        <w:t>НОВОСИБИРСКОЙ ОБЛАСТИ, И МУНИЦИПАЛЬНЫХ ОБРАЗОВАТЕЛЬНЫХ</w:t>
      </w:r>
      <w:r w:rsidR="007D0424" w:rsidRPr="007D0424">
        <w:rPr>
          <w:rFonts w:cs="Arial"/>
          <w:b/>
          <w:bCs/>
          <w:kern w:val="28"/>
          <w:sz w:val="32"/>
          <w:szCs w:val="32"/>
        </w:rPr>
        <w:t xml:space="preserve"> </w:t>
      </w:r>
      <w:r w:rsidRPr="00080F69">
        <w:rPr>
          <w:rFonts w:cs="Arial"/>
          <w:b/>
          <w:bCs/>
          <w:kern w:val="28"/>
          <w:sz w:val="32"/>
          <w:szCs w:val="32"/>
        </w:rPr>
        <w:t>ОРГАНИЗАЦИЙ, РАСПОЛОЖЕННЫХ НА ТЕРРИТОРИИ</w:t>
      </w:r>
      <w:r w:rsidR="007D0424" w:rsidRPr="007D0424">
        <w:rPr>
          <w:rFonts w:cs="Arial"/>
          <w:b/>
          <w:bCs/>
          <w:kern w:val="28"/>
          <w:sz w:val="32"/>
          <w:szCs w:val="32"/>
        </w:rPr>
        <w:t xml:space="preserve"> </w:t>
      </w:r>
      <w:r w:rsidRPr="00080F69">
        <w:rPr>
          <w:rFonts w:cs="Arial"/>
          <w:b/>
          <w:bCs/>
          <w:kern w:val="28"/>
          <w:sz w:val="32"/>
          <w:szCs w:val="32"/>
        </w:rPr>
        <w:t>НОВОСИБИРСКОЙ ОБЛАСТИ</w:t>
      </w:r>
    </w:p>
    <w:p w14:paraId="2BA7560D" w14:textId="77777777" w:rsidR="00C6499A" w:rsidRPr="00C6499A" w:rsidRDefault="00C6499A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</w:p>
    <w:p w14:paraId="4D9CFF79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 xml:space="preserve">В соответствии с Федеральным законом от 29.12.2012 № 273-ФЗ "Об образовании в Российской Федерации", Постановлением Правительства Российской Федерации от 27.11.2013 № 1076 "О Порядке заключения и расторжения договора о целевом приеме и договора о целевом обучении", постановлением Правительства Новосибирской области </w:t>
      </w:r>
      <w:hyperlink r:id="rId4" w:tgtFrame="Logical" w:history="1">
        <w:r w:rsidRPr="00080F69">
          <w:rPr>
            <w:rStyle w:val="a5"/>
            <w:rFonts w:cs="Arial"/>
          </w:rPr>
          <w:t>от 29.07.2014 № 305-п</w:t>
        </w:r>
      </w:hyperlink>
      <w:r w:rsidRPr="00080F69">
        <w:rPr>
          <w:rFonts w:cs="Arial"/>
        </w:rPr>
        <w:t xml:space="preserve"> "Об установлении размеров и Порядка предоставления органами государственной власти Новосибирской области, государственными учреждениями Новосибирской области мер социальной поддержки, установленных частью 2 статьи 13 Закона Новосибирской области </w:t>
      </w:r>
      <w:hyperlink r:id="rId5" w:tgtFrame="Logical" w:history="1">
        <w:r w:rsidRPr="00080F69">
          <w:rPr>
            <w:rStyle w:val="a5"/>
            <w:rFonts w:cs="Arial"/>
          </w:rPr>
          <w:t>от 05.07.2013 № 361-ОЗ</w:t>
        </w:r>
      </w:hyperlink>
      <w:r w:rsidRPr="00080F69">
        <w:rPr>
          <w:rFonts w:cs="Arial"/>
        </w:rPr>
        <w:t xml:space="preserve"> "О регулировании отношений в сфере образования в Новосибирской области", распоряжением Правительства Новосибирской области от 05.06.2014 № 179-рп "О взаимодействии областных исполнительных органов государственной власти Новосибирской области при организации целевого обучения граждан в организациях, осуществляющих образовательную деятельность по образовательным программам высшего образования на территории Новосибирской области", в целях обеспечения потребности государственных образовательных организаций Новосибирской области, подведомственных министерству образования, науки и инновационной политики Новосибирской области (далее - Министерство), и муниципальных образовательных организаций, расположенных на территории Новосибирской области, в высококвалифицированных педагогических кадрах в сфере образования, приказываю:</w:t>
      </w:r>
    </w:p>
    <w:p w14:paraId="1B019B21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1. Утвердить прилагаемый порядок организации целевого обучения граждан, в том числе на условиях целевого приема, по образовательным программам высшего образования для обеспечения высококвалифицированными педагогическими кадрами государственных образовательных организаций Новосибирской области, подведомственных министерству образования, науки и инновационной политики Новосибирской области, и муниципальных образовательных организаций, расположенных на территории Новосибирской области (далее - Порядок).</w:t>
      </w:r>
    </w:p>
    <w:p w14:paraId="27A8F01F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2. Создать комиссию по отбору граждан для заключения договора о целевом обучении, в том числе на условиях целевого приема (далее - Комиссия).</w:t>
      </w:r>
    </w:p>
    <w:p w14:paraId="17109268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3. Утвердить прилагаемые:</w:t>
      </w:r>
    </w:p>
    <w:p w14:paraId="71CD5BA5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1) положение о Комиссии;</w:t>
      </w:r>
    </w:p>
    <w:p w14:paraId="6E41CE29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lastRenderedPageBreak/>
        <w:t>2) состав Комиссии.</w:t>
      </w:r>
    </w:p>
    <w:p w14:paraId="6D8EF999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4. Управлению образовательной политики министерства образования, науки и инновационной политики Новосибирской области (Щукин В.Н.) обеспечить ежегодную реализацию мероприятий по организации целевого обучения граждан, в том числе на условиях целевого приема, по образовательным программам высшего образования для обеспечения высококвалифицированными педагогическими кадрами государственных образовательных организаций Новосибирской области, подведомственных министерству образования, науки и инновационной политики Новосибирской области, и муниципальных образовательных организаций, расположенных на территории Новосибирской области, в соответствии с Порядком.</w:t>
      </w:r>
    </w:p>
    <w:p w14:paraId="210A426B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5. Контроль за исполнением настоящего приказа оставляю за собой.</w:t>
      </w:r>
    </w:p>
    <w:p w14:paraId="21A2C2A3" w14:textId="77777777" w:rsidR="00C6499A" w:rsidRPr="00C6499A" w:rsidRDefault="00C6499A" w:rsidP="00080F69">
      <w:pPr>
        <w:widowControl w:val="0"/>
        <w:autoSpaceDE w:val="0"/>
        <w:autoSpaceDN w:val="0"/>
        <w:adjustRightInd w:val="0"/>
        <w:ind w:firstLine="0"/>
        <w:rPr>
          <w:rFonts w:ascii="Calibri" w:hAnsi="Calibri" w:cs="Calibri"/>
        </w:rPr>
      </w:pPr>
    </w:p>
    <w:p w14:paraId="7C11B0CB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0"/>
        <w:rPr>
          <w:rFonts w:cs="Arial"/>
        </w:rPr>
      </w:pPr>
      <w:r w:rsidRPr="00080F69">
        <w:rPr>
          <w:rFonts w:cs="Arial"/>
        </w:rPr>
        <w:t>Министр</w:t>
      </w:r>
    </w:p>
    <w:p w14:paraId="4DB843D2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0"/>
        <w:jc w:val="right"/>
        <w:rPr>
          <w:rFonts w:cs="Arial"/>
        </w:rPr>
      </w:pPr>
      <w:r w:rsidRPr="00080F69">
        <w:rPr>
          <w:rFonts w:cs="Arial"/>
        </w:rPr>
        <w:t>С.А.НЕЛЮБОВ</w:t>
      </w:r>
    </w:p>
    <w:p w14:paraId="310EB4AB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0"/>
        <w:rPr>
          <w:rFonts w:cs="Arial"/>
        </w:rPr>
      </w:pPr>
    </w:p>
    <w:p w14:paraId="1C35D4BF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0"/>
        <w:jc w:val="right"/>
        <w:outlineLvl w:val="0"/>
        <w:rPr>
          <w:rFonts w:cs="Arial"/>
        </w:rPr>
      </w:pPr>
      <w:bookmarkStart w:id="1" w:name="Par33"/>
      <w:bookmarkEnd w:id="1"/>
      <w:r w:rsidRPr="00080F69">
        <w:rPr>
          <w:b/>
          <w:bCs/>
          <w:sz w:val="26"/>
          <w:szCs w:val="28"/>
        </w:rPr>
        <w:t>Приложение № 1</w:t>
      </w:r>
    </w:p>
    <w:p w14:paraId="582F67F2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0"/>
        <w:jc w:val="right"/>
        <w:rPr>
          <w:rFonts w:cs="Arial"/>
        </w:rPr>
      </w:pPr>
      <w:r w:rsidRPr="00080F69">
        <w:rPr>
          <w:rFonts w:cs="Arial"/>
        </w:rPr>
        <w:t>к приказу</w:t>
      </w:r>
    </w:p>
    <w:p w14:paraId="2DB39079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0"/>
        <w:jc w:val="right"/>
        <w:rPr>
          <w:rFonts w:cs="Arial"/>
        </w:rPr>
      </w:pPr>
      <w:r w:rsidRPr="00080F69">
        <w:rPr>
          <w:rFonts w:cs="Arial"/>
        </w:rPr>
        <w:t>Минобрнауки</w:t>
      </w:r>
    </w:p>
    <w:p w14:paraId="5CBA3877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0"/>
        <w:jc w:val="right"/>
        <w:rPr>
          <w:rFonts w:cs="Arial"/>
        </w:rPr>
      </w:pPr>
      <w:r w:rsidRPr="00080F69">
        <w:rPr>
          <w:rFonts w:cs="Arial"/>
        </w:rPr>
        <w:t>Новосибирской области</w:t>
      </w:r>
    </w:p>
    <w:p w14:paraId="6F150425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0"/>
        <w:jc w:val="right"/>
        <w:rPr>
          <w:rFonts w:cs="Arial"/>
        </w:rPr>
      </w:pPr>
      <w:r w:rsidRPr="00080F69">
        <w:rPr>
          <w:rFonts w:cs="Arial"/>
        </w:rPr>
        <w:t>от 05.05.2015 № 1282</w:t>
      </w:r>
    </w:p>
    <w:p w14:paraId="144CF442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0"/>
        <w:rPr>
          <w:rFonts w:cs="Arial"/>
        </w:rPr>
      </w:pPr>
    </w:p>
    <w:p w14:paraId="67434258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0"/>
        <w:rPr>
          <w:rFonts w:cs="Arial"/>
        </w:rPr>
      </w:pPr>
      <w:r w:rsidRPr="00080F69">
        <w:rPr>
          <w:rFonts w:cs="Arial"/>
        </w:rPr>
        <w:t>Форма</w:t>
      </w:r>
    </w:p>
    <w:p w14:paraId="1A5516EB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0"/>
        <w:rPr>
          <w:rFonts w:cs="Arial"/>
        </w:rPr>
      </w:pPr>
    </w:p>
    <w:p w14:paraId="4D5CECE4" w14:textId="77777777" w:rsidR="00C6499A" w:rsidRPr="00080F69" w:rsidRDefault="00C6499A" w:rsidP="009E618B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(бланк администрации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="009E618B">
        <w:rPr>
          <w:rFonts w:ascii="Arial" w:hAnsi="Arial" w:cs="Arial"/>
          <w:sz w:val="24"/>
          <w:szCs w:val="24"/>
        </w:rPr>
        <w:tab/>
      </w:r>
      <w:r w:rsidR="009E618B">
        <w:rPr>
          <w:rFonts w:ascii="Arial" w:hAnsi="Arial" w:cs="Arial"/>
          <w:sz w:val="24"/>
          <w:szCs w:val="24"/>
        </w:rPr>
        <w:tab/>
      </w:r>
      <w:r w:rsidR="009E618B">
        <w:rPr>
          <w:rFonts w:ascii="Arial" w:hAnsi="Arial" w:cs="Arial"/>
          <w:sz w:val="24"/>
          <w:szCs w:val="24"/>
        </w:rPr>
        <w:tab/>
      </w:r>
      <w:r w:rsidR="009E618B">
        <w:rPr>
          <w:rFonts w:ascii="Arial" w:hAnsi="Arial" w:cs="Arial"/>
          <w:sz w:val="24"/>
          <w:szCs w:val="24"/>
        </w:rPr>
        <w:tab/>
      </w:r>
      <w:r w:rsidR="009E618B">
        <w:rPr>
          <w:rFonts w:ascii="Arial" w:hAnsi="Arial" w:cs="Arial"/>
          <w:sz w:val="24"/>
          <w:szCs w:val="24"/>
        </w:rPr>
        <w:tab/>
      </w:r>
      <w:r w:rsidR="009E618B">
        <w:rPr>
          <w:rFonts w:ascii="Arial" w:hAnsi="Arial" w:cs="Arial"/>
          <w:sz w:val="24"/>
          <w:szCs w:val="24"/>
        </w:rPr>
        <w:tab/>
      </w:r>
      <w:r w:rsidR="009E618B">
        <w:rPr>
          <w:rFonts w:ascii="Arial" w:hAnsi="Arial" w:cs="Arial"/>
          <w:sz w:val="24"/>
          <w:szCs w:val="24"/>
        </w:rPr>
        <w:tab/>
      </w:r>
      <w:r w:rsidRPr="00080F69">
        <w:rPr>
          <w:rFonts w:ascii="Arial" w:hAnsi="Arial" w:cs="Arial"/>
          <w:sz w:val="24"/>
          <w:szCs w:val="24"/>
        </w:rPr>
        <w:t>Министру образования,</w:t>
      </w:r>
    </w:p>
    <w:p w14:paraId="00F8D786" w14:textId="77777777" w:rsidR="00C6499A" w:rsidRPr="00080F69" w:rsidRDefault="00C6499A" w:rsidP="009E618B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муниципального района (городского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="009E618B">
        <w:rPr>
          <w:rFonts w:ascii="Arial" w:hAnsi="Arial" w:cs="Arial"/>
          <w:sz w:val="24"/>
          <w:szCs w:val="24"/>
        </w:rPr>
        <w:tab/>
      </w:r>
      <w:r w:rsidR="009E618B">
        <w:rPr>
          <w:rFonts w:ascii="Arial" w:hAnsi="Arial" w:cs="Arial"/>
          <w:sz w:val="24"/>
          <w:szCs w:val="24"/>
        </w:rPr>
        <w:tab/>
      </w:r>
      <w:r w:rsidR="009E618B">
        <w:rPr>
          <w:rFonts w:ascii="Arial" w:hAnsi="Arial" w:cs="Arial"/>
          <w:sz w:val="24"/>
          <w:szCs w:val="24"/>
        </w:rPr>
        <w:tab/>
      </w:r>
      <w:r w:rsidR="009E618B">
        <w:rPr>
          <w:rFonts w:ascii="Arial" w:hAnsi="Arial" w:cs="Arial"/>
          <w:sz w:val="24"/>
          <w:szCs w:val="24"/>
        </w:rPr>
        <w:tab/>
      </w:r>
      <w:r w:rsidR="009E618B">
        <w:rPr>
          <w:rFonts w:ascii="Arial" w:hAnsi="Arial" w:cs="Arial"/>
          <w:sz w:val="24"/>
          <w:szCs w:val="24"/>
        </w:rPr>
        <w:tab/>
      </w:r>
      <w:r w:rsidRPr="00080F69">
        <w:rPr>
          <w:rFonts w:ascii="Arial" w:hAnsi="Arial" w:cs="Arial"/>
          <w:sz w:val="24"/>
          <w:szCs w:val="24"/>
        </w:rPr>
        <w:t>науки и инновационной</w:t>
      </w:r>
    </w:p>
    <w:p w14:paraId="6570EA59" w14:textId="77777777" w:rsidR="00C6499A" w:rsidRPr="00080F69" w:rsidRDefault="00C6499A" w:rsidP="009E618B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округа) Новосибирской области,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="009E618B">
        <w:rPr>
          <w:rFonts w:ascii="Arial" w:hAnsi="Arial" w:cs="Arial"/>
          <w:sz w:val="24"/>
          <w:szCs w:val="24"/>
        </w:rPr>
        <w:tab/>
      </w:r>
      <w:r w:rsidR="009E618B">
        <w:rPr>
          <w:rFonts w:ascii="Arial" w:hAnsi="Arial" w:cs="Arial"/>
          <w:sz w:val="24"/>
          <w:szCs w:val="24"/>
        </w:rPr>
        <w:tab/>
      </w:r>
      <w:r w:rsidR="009E618B">
        <w:rPr>
          <w:rFonts w:ascii="Arial" w:hAnsi="Arial" w:cs="Arial"/>
          <w:sz w:val="24"/>
          <w:szCs w:val="24"/>
        </w:rPr>
        <w:tab/>
      </w:r>
      <w:r w:rsidR="009E618B">
        <w:rPr>
          <w:rFonts w:ascii="Arial" w:hAnsi="Arial" w:cs="Arial"/>
          <w:sz w:val="24"/>
          <w:szCs w:val="24"/>
        </w:rPr>
        <w:tab/>
      </w:r>
      <w:r w:rsidRPr="00080F69">
        <w:rPr>
          <w:rFonts w:ascii="Arial" w:hAnsi="Arial" w:cs="Arial"/>
          <w:sz w:val="24"/>
          <w:szCs w:val="24"/>
        </w:rPr>
        <w:t>политики</w:t>
      </w:r>
      <w:r w:rsidR="009E618B" w:rsidRPr="009E618B">
        <w:rPr>
          <w:rFonts w:ascii="Arial" w:hAnsi="Arial" w:cs="Arial"/>
          <w:sz w:val="24"/>
          <w:szCs w:val="24"/>
        </w:rPr>
        <w:t xml:space="preserve"> </w:t>
      </w:r>
      <w:r w:rsidR="009E618B" w:rsidRPr="00080F69">
        <w:rPr>
          <w:rFonts w:ascii="Arial" w:hAnsi="Arial" w:cs="Arial"/>
          <w:sz w:val="24"/>
          <w:szCs w:val="24"/>
        </w:rPr>
        <w:t>Новосибирской области</w:t>
      </w:r>
    </w:p>
    <w:p w14:paraId="37DB3ACA" w14:textId="77777777" w:rsidR="00C6499A" w:rsidRPr="00080F69" w:rsidRDefault="00C6499A" w:rsidP="009E618B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государственной образовательной</w:t>
      </w:r>
      <w:r w:rsidR="009E618B">
        <w:rPr>
          <w:rFonts w:ascii="Arial" w:hAnsi="Arial" w:cs="Arial"/>
          <w:sz w:val="24"/>
          <w:szCs w:val="24"/>
        </w:rPr>
        <w:t xml:space="preserve"> </w:t>
      </w:r>
    </w:p>
    <w:p w14:paraId="706B303F" w14:textId="77777777" w:rsidR="00C6499A" w:rsidRPr="00080F69" w:rsidRDefault="00C6499A" w:rsidP="009E618B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организации Новосибирской области,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="009E618B">
        <w:rPr>
          <w:rFonts w:ascii="Arial" w:hAnsi="Arial" w:cs="Arial"/>
          <w:sz w:val="24"/>
          <w:szCs w:val="24"/>
        </w:rPr>
        <w:tab/>
      </w:r>
      <w:r w:rsidR="009E618B">
        <w:rPr>
          <w:rFonts w:ascii="Arial" w:hAnsi="Arial" w:cs="Arial"/>
          <w:sz w:val="24"/>
          <w:szCs w:val="24"/>
        </w:rPr>
        <w:tab/>
      </w:r>
      <w:r w:rsidR="009E618B">
        <w:rPr>
          <w:rFonts w:ascii="Arial" w:hAnsi="Arial" w:cs="Arial"/>
          <w:sz w:val="24"/>
          <w:szCs w:val="24"/>
        </w:rPr>
        <w:tab/>
      </w:r>
      <w:r w:rsidR="009E618B">
        <w:rPr>
          <w:rFonts w:ascii="Arial" w:hAnsi="Arial" w:cs="Arial"/>
          <w:sz w:val="24"/>
          <w:szCs w:val="24"/>
        </w:rPr>
        <w:tab/>
      </w:r>
      <w:r w:rsidR="009E618B">
        <w:rPr>
          <w:rFonts w:ascii="Arial" w:hAnsi="Arial" w:cs="Arial"/>
          <w:sz w:val="24"/>
          <w:szCs w:val="24"/>
        </w:rPr>
        <w:tab/>
      </w:r>
      <w:r w:rsidR="009E618B" w:rsidRPr="00080F69">
        <w:rPr>
          <w:rFonts w:ascii="Arial" w:hAnsi="Arial" w:cs="Arial"/>
          <w:sz w:val="24"/>
          <w:szCs w:val="24"/>
        </w:rPr>
        <w:t>С.А. Нелюбову</w:t>
      </w:r>
      <w:r w:rsidR="009E618B">
        <w:rPr>
          <w:rFonts w:ascii="Arial" w:hAnsi="Arial" w:cs="Arial"/>
          <w:sz w:val="24"/>
          <w:szCs w:val="24"/>
        </w:rPr>
        <w:t xml:space="preserve"> </w:t>
      </w:r>
    </w:p>
    <w:p w14:paraId="5B26CB0F" w14:textId="77777777" w:rsidR="00C6499A" w:rsidRPr="00080F69" w:rsidRDefault="00C6499A" w:rsidP="009E618B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подведомственной министерству</w:t>
      </w:r>
      <w:r w:rsidR="009E618B">
        <w:rPr>
          <w:rFonts w:ascii="Arial" w:hAnsi="Arial" w:cs="Arial"/>
          <w:sz w:val="24"/>
          <w:szCs w:val="24"/>
        </w:rPr>
        <w:t xml:space="preserve"> </w:t>
      </w:r>
    </w:p>
    <w:p w14:paraId="7A48E71F" w14:textId="77777777" w:rsidR="00C6499A" w:rsidRPr="00080F69" w:rsidRDefault="00C6499A" w:rsidP="00080F69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образования, науки</w:t>
      </w:r>
    </w:p>
    <w:p w14:paraId="59D786F2" w14:textId="77777777" w:rsidR="00C6499A" w:rsidRPr="00080F69" w:rsidRDefault="00C6499A" w:rsidP="00080F69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и инновационной политики</w:t>
      </w:r>
    </w:p>
    <w:p w14:paraId="3C60E754" w14:textId="77777777" w:rsidR="00C6499A" w:rsidRPr="00080F69" w:rsidRDefault="00C6499A" w:rsidP="00080F69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Новосибирской области</w:t>
      </w:r>
    </w:p>
    <w:p w14:paraId="6C974D31" w14:textId="77777777" w:rsidR="00C6499A" w:rsidRPr="00080F69" w:rsidRDefault="00C6499A" w:rsidP="00080F69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(далее - образовательная</w:t>
      </w:r>
    </w:p>
    <w:p w14:paraId="03793C2D" w14:textId="77777777" w:rsidR="00C6499A" w:rsidRPr="00080F69" w:rsidRDefault="00C6499A" w:rsidP="00080F69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организация))</w:t>
      </w:r>
    </w:p>
    <w:p w14:paraId="5D064910" w14:textId="77777777" w:rsidR="00C6499A" w:rsidRPr="00080F69" w:rsidRDefault="00C6499A" w:rsidP="00080F69">
      <w:pPr>
        <w:pStyle w:val="ConsPlusNonformat"/>
        <w:jc w:val="both"/>
        <w:rPr>
          <w:rFonts w:ascii="Arial" w:hAnsi="Arial" w:cs="Arial"/>
          <w:sz w:val="24"/>
          <w:szCs w:val="24"/>
        </w:rPr>
      </w:pPr>
    </w:p>
    <w:p w14:paraId="552DC5ED" w14:textId="77777777" w:rsidR="00C6499A" w:rsidRPr="009E618B" w:rsidRDefault="00C6499A" w:rsidP="009E618B">
      <w:pPr>
        <w:pStyle w:val="ConsPlusNonformat"/>
        <w:jc w:val="center"/>
        <w:rPr>
          <w:rFonts w:ascii="Arial" w:hAnsi="Arial" w:cs="Arial"/>
          <w:b/>
          <w:bCs/>
          <w:iCs/>
          <w:sz w:val="30"/>
          <w:szCs w:val="28"/>
        </w:rPr>
      </w:pPr>
      <w:bookmarkStart w:id="2" w:name="Par53"/>
      <w:bookmarkEnd w:id="2"/>
      <w:r w:rsidRPr="009E618B">
        <w:rPr>
          <w:rFonts w:ascii="Arial" w:hAnsi="Arial" w:cs="Arial"/>
          <w:b/>
          <w:bCs/>
          <w:iCs/>
          <w:sz w:val="30"/>
          <w:szCs w:val="28"/>
        </w:rPr>
        <w:t>Заявка</w:t>
      </w:r>
    </w:p>
    <w:p w14:paraId="580EEA24" w14:textId="77777777" w:rsidR="00C6499A" w:rsidRPr="00080F69" w:rsidRDefault="00C6499A" w:rsidP="009E618B">
      <w:pPr>
        <w:pStyle w:val="ConsPlusNonformat"/>
        <w:jc w:val="center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на подготовку педагогических кадров с высшим образованием</w:t>
      </w:r>
    </w:p>
    <w:p w14:paraId="4F394723" w14:textId="77777777" w:rsidR="00C6499A" w:rsidRPr="00080F69" w:rsidRDefault="00C6499A" w:rsidP="009E618B">
      <w:pPr>
        <w:pStyle w:val="ConsPlusNonformat"/>
        <w:jc w:val="center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на основе целевого обучения, в том числе</w:t>
      </w:r>
    </w:p>
    <w:p w14:paraId="636ADE4F" w14:textId="77777777" w:rsidR="00C6499A" w:rsidRPr="00080F69" w:rsidRDefault="00C6499A" w:rsidP="009E618B">
      <w:pPr>
        <w:pStyle w:val="ConsPlusNonformat"/>
        <w:jc w:val="center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на условиях целевого приема,</w:t>
      </w:r>
    </w:p>
    <w:p w14:paraId="15DF5950" w14:textId="77777777" w:rsidR="00C6499A" w:rsidRPr="00080F69" w:rsidRDefault="00C6499A" w:rsidP="009E618B">
      <w:pPr>
        <w:pStyle w:val="ConsPlusNonformat"/>
        <w:jc w:val="center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для __________________________________________________</w:t>
      </w:r>
    </w:p>
    <w:p w14:paraId="34721905" w14:textId="77777777" w:rsidR="00C6499A" w:rsidRPr="009E618B" w:rsidRDefault="00C6499A" w:rsidP="009E618B">
      <w:pPr>
        <w:pStyle w:val="ConsPlusNonformat"/>
        <w:jc w:val="center"/>
        <w:rPr>
          <w:rFonts w:ascii="Arial" w:hAnsi="Arial" w:cs="Arial"/>
          <w:sz w:val="24"/>
          <w:szCs w:val="24"/>
          <w:vertAlign w:val="superscript"/>
        </w:rPr>
      </w:pPr>
      <w:r w:rsidRPr="009E618B">
        <w:rPr>
          <w:rFonts w:ascii="Arial" w:hAnsi="Arial" w:cs="Arial"/>
          <w:sz w:val="24"/>
          <w:szCs w:val="24"/>
          <w:vertAlign w:val="superscript"/>
        </w:rPr>
        <w:t>(наименование образовательной организации,</w:t>
      </w:r>
    </w:p>
    <w:p w14:paraId="1836AF2F" w14:textId="77777777" w:rsidR="00C6499A" w:rsidRPr="00080F69" w:rsidRDefault="00C6499A" w:rsidP="009E618B">
      <w:pPr>
        <w:pStyle w:val="ConsPlusNonformat"/>
        <w:jc w:val="center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______________________________________________________</w:t>
      </w:r>
    </w:p>
    <w:p w14:paraId="04EB53CD" w14:textId="77777777" w:rsidR="00C6499A" w:rsidRPr="009E618B" w:rsidRDefault="00C6499A" w:rsidP="009E618B">
      <w:pPr>
        <w:pStyle w:val="ConsPlusNonformat"/>
        <w:jc w:val="center"/>
        <w:rPr>
          <w:rFonts w:ascii="Arial" w:hAnsi="Arial" w:cs="Arial"/>
          <w:sz w:val="24"/>
          <w:szCs w:val="24"/>
          <w:vertAlign w:val="superscript"/>
        </w:rPr>
      </w:pPr>
      <w:r w:rsidRPr="009E618B">
        <w:rPr>
          <w:rFonts w:ascii="Arial" w:hAnsi="Arial" w:cs="Arial"/>
          <w:sz w:val="24"/>
          <w:szCs w:val="24"/>
          <w:vertAlign w:val="superscript"/>
        </w:rPr>
        <w:t>муниципального района (городского округа)</w:t>
      </w:r>
      <w:r w:rsidR="009E618B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Pr="009E618B">
        <w:rPr>
          <w:rFonts w:ascii="Arial" w:hAnsi="Arial" w:cs="Arial"/>
          <w:sz w:val="24"/>
          <w:szCs w:val="24"/>
          <w:vertAlign w:val="superscript"/>
        </w:rPr>
        <w:t>Новосибирской области)</w:t>
      </w:r>
    </w:p>
    <w:p w14:paraId="52FA9C04" w14:textId="77777777" w:rsidR="00C6499A" w:rsidRPr="00080F69" w:rsidRDefault="00C6499A" w:rsidP="009E618B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</w:rPr>
      </w:pPr>
    </w:p>
    <w:tbl>
      <w:tblPr>
        <w:tblW w:w="0" w:type="auto"/>
        <w:tblInd w:w="6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624"/>
        <w:gridCol w:w="3005"/>
        <w:gridCol w:w="2891"/>
        <w:gridCol w:w="3061"/>
      </w:tblGrid>
      <w:tr w:rsidR="00C6499A" w:rsidRPr="00080F69" w14:paraId="5C4FC74D" w14:textId="77777777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340164C" w14:textId="77777777" w:rsidR="00C6499A" w:rsidRPr="00080F69" w:rsidRDefault="00C6499A" w:rsidP="00080F69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080F69">
              <w:rPr>
                <w:rFonts w:cs="Arial"/>
              </w:rPr>
              <w:t>№ п/п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CA4616F" w14:textId="77777777" w:rsidR="00C6499A" w:rsidRPr="00080F69" w:rsidRDefault="00C6499A" w:rsidP="00080F69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080F69">
              <w:rPr>
                <w:rFonts w:cs="Arial"/>
              </w:rPr>
              <w:t>Ф.И.О. гражданина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93ADB08" w14:textId="77777777" w:rsidR="00C6499A" w:rsidRPr="00080F69" w:rsidRDefault="00C6499A" w:rsidP="00080F69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080F69">
              <w:rPr>
                <w:rFonts w:cs="Arial"/>
              </w:rPr>
              <w:t>Наименование профессии, специальности и направления подготовки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1F1978C" w14:textId="77777777" w:rsidR="00C6499A" w:rsidRPr="00080F69" w:rsidRDefault="00C6499A" w:rsidP="00080F69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080F69">
              <w:rPr>
                <w:rFonts w:cs="Arial"/>
              </w:rPr>
              <w:t>Количество баллов, набранных гражданином по результатам сдачи единого государственного экзамена</w:t>
            </w:r>
          </w:p>
        </w:tc>
      </w:tr>
      <w:tr w:rsidR="00C6499A" w:rsidRPr="00080F69" w14:paraId="3678C7A4" w14:textId="77777777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B9DAF1C" w14:textId="77777777" w:rsidR="00C6499A" w:rsidRPr="00080F69" w:rsidRDefault="00C6499A" w:rsidP="00080F69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B53B2B7" w14:textId="77777777" w:rsidR="00C6499A" w:rsidRPr="00080F69" w:rsidRDefault="00C6499A" w:rsidP="00080F69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4FC05E7" w14:textId="77777777" w:rsidR="00C6499A" w:rsidRPr="00080F69" w:rsidRDefault="00C6499A" w:rsidP="00080F69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37B264A" w14:textId="77777777" w:rsidR="00C6499A" w:rsidRPr="00080F69" w:rsidRDefault="00C6499A" w:rsidP="00080F69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</w:tbl>
    <w:p w14:paraId="528FA17D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0"/>
        <w:rPr>
          <w:rFonts w:cs="Arial"/>
        </w:rPr>
      </w:pPr>
    </w:p>
    <w:p w14:paraId="6B331A1D" w14:textId="77777777" w:rsidR="00C6499A" w:rsidRPr="00080F69" w:rsidRDefault="00C6499A" w:rsidP="00080F69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Глава администрации</w:t>
      </w:r>
    </w:p>
    <w:p w14:paraId="227DC558" w14:textId="77777777" w:rsidR="00C6499A" w:rsidRPr="00080F69" w:rsidRDefault="00C6499A" w:rsidP="00080F69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__________________________________________</w:t>
      </w:r>
    </w:p>
    <w:p w14:paraId="4E088FB8" w14:textId="77777777" w:rsidR="00C6499A" w:rsidRPr="009E618B" w:rsidRDefault="009E618B" w:rsidP="00080F69">
      <w:pPr>
        <w:pStyle w:val="ConsPlusNonformat"/>
        <w:jc w:val="both"/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C6499A" w:rsidRPr="009E618B">
        <w:rPr>
          <w:rFonts w:ascii="Arial" w:hAnsi="Arial" w:cs="Arial"/>
          <w:sz w:val="24"/>
          <w:szCs w:val="24"/>
          <w:vertAlign w:val="superscript"/>
        </w:rPr>
        <w:t>(наименование муниципального района</w:t>
      </w:r>
    </w:p>
    <w:p w14:paraId="397E5C03" w14:textId="77777777" w:rsidR="00C6499A" w:rsidRPr="00080F69" w:rsidRDefault="00C6499A" w:rsidP="00080F69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9E618B">
        <w:rPr>
          <w:rFonts w:ascii="Arial" w:hAnsi="Arial" w:cs="Arial"/>
          <w:sz w:val="24"/>
          <w:szCs w:val="24"/>
          <w:vertAlign w:val="superscript"/>
        </w:rPr>
        <w:t>(городского округа) Новосибирской области)</w:t>
      </w:r>
      <w:r w:rsidRPr="00080F69">
        <w:rPr>
          <w:rFonts w:ascii="Arial" w:hAnsi="Arial" w:cs="Arial"/>
          <w:sz w:val="24"/>
          <w:szCs w:val="24"/>
        </w:rPr>
        <w:t xml:space="preserve"> ___________ (__________________)</w:t>
      </w:r>
    </w:p>
    <w:p w14:paraId="3F9CB495" w14:textId="77777777" w:rsidR="00C6499A" w:rsidRPr="00080F69" w:rsidRDefault="00C6499A" w:rsidP="00080F69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М.П.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(Ф.И.О.)</w:t>
      </w:r>
    </w:p>
    <w:p w14:paraId="79C89BA1" w14:textId="77777777" w:rsidR="00C6499A" w:rsidRPr="00080F69" w:rsidRDefault="00C6499A" w:rsidP="00080F69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Руководитель образовательной организации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___________ (__________________)</w:t>
      </w:r>
    </w:p>
    <w:p w14:paraId="20077816" w14:textId="77777777" w:rsidR="00C6499A" w:rsidRPr="00080F69" w:rsidRDefault="00C6499A" w:rsidP="00080F69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М.П.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(Ф.И.О.)</w:t>
      </w:r>
    </w:p>
    <w:p w14:paraId="59969C90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0"/>
        <w:rPr>
          <w:rFonts w:cs="Arial"/>
        </w:rPr>
      </w:pPr>
    </w:p>
    <w:p w14:paraId="02011F7A" w14:textId="77777777" w:rsidR="00C6499A" w:rsidRPr="009E618B" w:rsidRDefault="00C6499A" w:rsidP="009E618B">
      <w:pPr>
        <w:widowControl w:val="0"/>
        <w:autoSpaceDE w:val="0"/>
        <w:autoSpaceDN w:val="0"/>
        <w:adjustRightInd w:val="0"/>
        <w:ind w:firstLine="0"/>
        <w:jc w:val="right"/>
        <w:outlineLvl w:val="0"/>
        <w:rPr>
          <w:rFonts w:cs="Arial"/>
          <w:b/>
          <w:bCs/>
          <w:kern w:val="28"/>
          <w:sz w:val="26"/>
          <w:szCs w:val="26"/>
        </w:rPr>
      </w:pPr>
      <w:bookmarkStart w:id="3" w:name="Par84"/>
      <w:bookmarkEnd w:id="3"/>
      <w:r w:rsidRPr="009E618B">
        <w:rPr>
          <w:rFonts w:cs="Arial"/>
          <w:b/>
          <w:bCs/>
          <w:kern w:val="28"/>
          <w:sz w:val="26"/>
          <w:szCs w:val="26"/>
        </w:rPr>
        <w:t>Приложение № 2</w:t>
      </w:r>
    </w:p>
    <w:p w14:paraId="002132A9" w14:textId="77777777" w:rsidR="00C6499A" w:rsidRPr="00080F69" w:rsidRDefault="00C6499A" w:rsidP="009E618B">
      <w:pPr>
        <w:widowControl w:val="0"/>
        <w:autoSpaceDE w:val="0"/>
        <w:autoSpaceDN w:val="0"/>
        <w:adjustRightInd w:val="0"/>
        <w:ind w:firstLine="0"/>
        <w:jc w:val="right"/>
        <w:rPr>
          <w:rFonts w:cs="Arial"/>
        </w:rPr>
      </w:pPr>
      <w:r w:rsidRPr="00080F69">
        <w:rPr>
          <w:rFonts w:cs="Arial"/>
        </w:rPr>
        <w:t>к приказу</w:t>
      </w:r>
    </w:p>
    <w:p w14:paraId="14A13EBD" w14:textId="77777777" w:rsidR="00C6499A" w:rsidRPr="00080F69" w:rsidRDefault="00C6499A" w:rsidP="009E618B">
      <w:pPr>
        <w:widowControl w:val="0"/>
        <w:autoSpaceDE w:val="0"/>
        <w:autoSpaceDN w:val="0"/>
        <w:adjustRightInd w:val="0"/>
        <w:ind w:firstLine="0"/>
        <w:jc w:val="right"/>
        <w:rPr>
          <w:rFonts w:cs="Arial"/>
        </w:rPr>
      </w:pPr>
      <w:r w:rsidRPr="00080F69">
        <w:rPr>
          <w:rFonts w:cs="Arial"/>
        </w:rPr>
        <w:t>Минобрнауки</w:t>
      </w:r>
    </w:p>
    <w:p w14:paraId="08F08BC2" w14:textId="77777777" w:rsidR="00C6499A" w:rsidRPr="00080F69" w:rsidRDefault="00C6499A" w:rsidP="009E618B">
      <w:pPr>
        <w:widowControl w:val="0"/>
        <w:autoSpaceDE w:val="0"/>
        <w:autoSpaceDN w:val="0"/>
        <w:adjustRightInd w:val="0"/>
        <w:ind w:firstLine="0"/>
        <w:jc w:val="right"/>
        <w:rPr>
          <w:rFonts w:cs="Arial"/>
        </w:rPr>
      </w:pPr>
      <w:r w:rsidRPr="00080F69">
        <w:rPr>
          <w:rFonts w:cs="Arial"/>
        </w:rPr>
        <w:t>Новосибирской области</w:t>
      </w:r>
    </w:p>
    <w:p w14:paraId="0F2E566A" w14:textId="77777777" w:rsidR="00C6499A" w:rsidRPr="00080F69" w:rsidRDefault="00C6499A" w:rsidP="009E618B">
      <w:pPr>
        <w:widowControl w:val="0"/>
        <w:autoSpaceDE w:val="0"/>
        <w:autoSpaceDN w:val="0"/>
        <w:adjustRightInd w:val="0"/>
        <w:ind w:firstLine="0"/>
        <w:jc w:val="right"/>
        <w:rPr>
          <w:rFonts w:cs="Arial"/>
        </w:rPr>
      </w:pPr>
      <w:r w:rsidRPr="00080F69">
        <w:rPr>
          <w:rFonts w:cs="Arial"/>
        </w:rPr>
        <w:t>от 05.05.2015 № 1282</w:t>
      </w:r>
    </w:p>
    <w:p w14:paraId="7FB5D82D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0"/>
        <w:rPr>
          <w:rFonts w:cs="Arial"/>
        </w:rPr>
      </w:pPr>
    </w:p>
    <w:p w14:paraId="7E3334F9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0"/>
        <w:rPr>
          <w:rFonts w:cs="Arial"/>
        </w:rPr>
      </w:pPr>
      <w:r w:rsidRPr="00080F69">
        <w:rPr>
          <w:rFonts w:cs="Arial"/>
        </w:rPr>
        <w:t>Форма</w:t>
      </w:r>
    </w:p>
    <w:p w14:paraId="0D8433C3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0"/>
        <w:rPr>
          <w:rFonts w:cs="Arial"/>
        </w:rPr>
      </w:pPr>
    </w:p>
    <w:p w14:paraId="23C28AB2" w14:textId="77777777" w:rsidR="00C6499A" w:rsidRPr="00080F69" w:rsidRDefault="00C6499A" w:rsidP="00080F69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(бланк министерства образования,</w:t>
      </w:r>
    </w:p>
    <w:p w14:paraId="794F93BF" w14:textId="77777777" w:rsidR="00C6499A" w:rsidRPr="00080F69" w:rsidRDefault="00C6499A" w:rsidP="00080F69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науки и инновационной политики</w:t>
      </w:r>
    </w:p>
    <w:p w14:paraId="7CE3F25B" w14:textId="77777777" w:rsidR="00C6499A" w:rsidRPr="00080F69" w:rsidRDefault="00C6499A" w:rsidP="00080F69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Новосибирской области)</w:t>
      </w:r>
    </w:p>
    <w:p w14:paraId="4FD58385" w14:textId="77777777" w:rsidR="00C6499A" w:rsidRPr="00080F69" w:rsidRDefault="00C6499A" w:rsidP="00080F69">
      <w:pPr>
        <w:pStyle w:val="ConsPlusNonformat"/>
        <w:jc w:val="both"/>
        <w:rPr>
          <w:rFonts w:ascii="Arial" w:hAnsi="Arial" w:cs="Arial"/>
          <w:sz w:val="24"/>
          <w:szCs w:val="24"/>
        </w:rPr>
      </w:pPr>
    </w:p>
    <w:p w14:paraId="4D2365E6" w14:textId="77777777" w:rsidR="00C6499A" w:rsidRPr="009E618B" w:rsidRDefault="00C6499A" w:rsidP="009E618B">
      <w:pPr>
        <w:pStyle w:val="ConsPlusNonformat"/>
        <w:jc w:val="center"/>
        <w:rPr>
          <w:rFonts w:ascii="Arial" w:hAnsi="Arial" w:cs="Arial"/>
          <w:b/>
          <w:bCs/>
          <w:iCs/>
          <w:sz w:val="30"/>
          <w:szCs w:val="28"/>
        </w:rPr>
      </w:pPr>
      <w:bookmarkStart w:id="4" w:name="Par96"/>
      <w:bookmarkEnd w:id="4"/>
      <w:r w:rsidRPr="009E618B">
        <w:rPr>
          <w:rFonts w:ascii="Arial" w:hAnsi="Arial" w:cs="Arial"/>
          <w:b/>
          <w:bCs/>
          <w:iCs/>
          <w:sz w:val="30"/>
          <w:szCs w:val="28"/>
        </w:rPr>
        <w:t>О заключении договора о целевом приеме</w:t>
      </w:r>
    </w:p>
    <w:p w14:paraId="62090790" w14:textId="77777777" w:rsidR="00C6499A" w:rsidRPr="00080F69" w:rsidRDefault="00C6499A" w:rsidP="00080F69">
      <w:pPr>
        <w:pStyle w:val="ConsPlusNonformat"/>
        <w:jc w:val="both"/>
        <w:rPr>
          <w:rFonts w:ascii="Arial" w:hAnsi="Arial" w:cs="Arial"/>
          <w:sz w:val="24"/>
          <w:szCs w:val="24"/>
        </w:rPr>
      </w:pPr>
    </w:p>
    <w:p w14:paraId="0F740571" w14:textId="77777777" w:rsidR="00C6499A" w:rsidRPr="00080F69" w:rsidRDefault="009E618B" w:rsidP="009E618B">
      <w:pPr>
        <w:pStyle w:val="ConsPlusNonformat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6499A" w:rsidRPr="00080F69">
        <w:rPr>
          <w:rFonts w:ascii="Arial" w:hAnsi="Arial" w:cs="Arial"/>
          <w:sz w:val="24"/>
          <w:szCs w:val="24"/>
        </w:rPr>
        <w:t>Ректору</w:t>
      </w:r>
    </w:p>
    <w:p w14:paraId="710189A1" w14:textId="77777777" w:rsidR="00C6499A" w:rsidRPr="00080F69" w:rsidRDefault="009E618B" w:rsidP="009E618B">
      <w:pPr>
        <w:pStyle w:val="ConsPlusNonformat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6499A" w:rsidRPr="00080F69">
        <w:rPr>
          <w:rFonts w:ascii="Arial" w:hAnsi="Arial" w:cs="Arial"/>
          <w:sz w:val="24"/>
          <w:szCs w:val="24"/>
        </w:rPr>
        <w:t>________________________________</w:t>
      </w:r>
    </w:p>
    <w:p w14:paraId="6309CD90" w14:textId="77777777" w:rsidR="00C6499A" w:rsidRPr="00080F69" w:rsidRDefault="009E618B" w:rsidP="009E618B">
      <w:pPr>
        <w:pStyle w:val="ConsPlusNonformat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6499A" w:rsidRPr="00080F69">
        <w:rPr>
          <w:rFonts w:ascii="Arial" w:hAnsi="Arial" w:cs="Arial"/>
          <w:sz w:val="24"/>
          <w:szCs w:val="24"/>
        </w:rPr>
        <w:t>(наименование образовательной</w:t>
      </w:r>
    </w:p>
    <w:p w14:paraId="0A1FF2B2" w14:textId="77777777" w:rsidR="00C6499A" w:rsidRPr="00080F69" w:rsidRDefault="009E618B" w:rsidP="009E618B">
      <w:pPr>
        <w:pStyle w:val="ConsPlusNonformat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6499A" w:rsidRPr="00080F69">
        <w:rPr>
          <w:rFonts w:ascii="Arial" w:hAnsi="Arial" w:cs="Arial"/>
          <w:sz w:val="24"/>
          <w:szCs w:val="24"/>
        </w:rPr>
        <w:t>________________________________</w:t>
      </w:r>
    </w:p>
    <w:p w14:paraId="06AE40ED" w14:textId="77777777" w:rsidR="00C6499A" w:rsidRPr="00080F69" w:rsidRDefault="009E618B" w:rsidP="009E618B">
      <w:pPr>
        <w:pStyle w:val="ConsPlusNonformat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6499A" w:rsidRPr="00080F69">
        <w:rPr>
          <w:rFonts w:ascii="Arial" w:hAnsi="Arial" w:cs="Arial"/>
          <w:sz w:val="24"/>
          <w:szCs w:val="24"/>
        </w:rPr>
        <w:t>организации высшего образования)</w:t>
      </w:r>
    </w:p>
    <w:p w14:paraId="65FD88A8" w14:textId="77777777" w:rsidR="00C6499A" w:rsidRPr="00080F69" w:rsidRDefault="009E618B" w:rsidP="009E618B">
      <w:pPr>
        <w:pStyle w:val="ConsPlusNonformat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6499A" w:rsidRPr="00080F69">
        <w:rPr>
          <w:rFonts w:ascii="Arial" w:hAnsi="Arial" w:cs="Arial"/>
          <w:sz w:val="24"/>
          <w:szCs w:val="24"/>
        </w:rPr>
        <w:t>________________________________</w:t>
      </w:r>
    </w:p>
    <w:p w14:paraId="4A707696" w14:textId="77777777" w:rsidR="00C6499A" w:rsidRPr="00080F69" w:rsidRDefault="009E618B" w:rsidP="009E618B">
      <w:pPr>
        <w:pStyle w:val="ConsPlusNonformat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6499A" w:rsidRPr="00080F69">
        <w:rPr>
          <w:rFonts w:ascii="Arial" w:hAnsi="Arial" w:cs="Arial"/>
          <w:sz w:val="24"/>
          <w:szCs w:val="24"/>
        </w:rPr>
        <w:t>(Ф.И.О.)</w:t>
      </w:r>
    </w:p>
    <w:p w14:paraId="5782455D" w14:textId="77777777" w:rsidR="00C6499A" w:rsidRPr="00080F69" w:rsidRDefault="00C6499A" w:rsidP="00080F69">
      <w:pPr>
        <w:pStyle w:val="ConsPlusNonformat"/>
        <w:jc w:val="both"/>
        <w:rPr>
          <w:rFonts w:ascii="Arial" w:hAnsi="Arial" w:cs="Arial"/>
          <w:sz w:val="24"/>
          <w:szCs w:val="24"/>
        </w:rPr>
      </w:pPr>
    </w:p>
    <w:p w14:paraId="3BABD7B4" w14:textId="77777777" w:rsidR="00C6499A" w:rsidRPr="00080F69" w:rsidRDefault="00C6499A" w:rsidP="009E618B">
      <w:pPr>
        <w:pStyle w:val="ConsPlusNonformat"/>
        <w:jc w:val="center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Уважаемый ______________________!</w:t>
      </w:r>
    </w:p>
    <w:p w14:paraId="4A7EE2D7" w14:textId="77777777" w:rsidR="00C6499A" w:rsidRPr="00080F69" w:rsidRDefault="00C6499A" w:rsidP="00080F69">
      <w:pPr>
        <w:pStyle w:val="ConsPlusNonformat"/>
        <w:jc w:val="both"/>
        <w:rPr>
          <w:rFonts w:ascii="Arial" w:hAnsi="Arial" w:cs="Arial"/>
          <w:sz w:val="24"/>
          <w:szCs w:val="24"/>
        </w:rPr>
      </w:pPr>
    </w:p>
    <w:p w14:paraId="00D132C4" w14:textId="77777777" w:rsidR="00C6499A" w:rsidRPr="00080F69" w:rsidRDefault="00C6499A" w:rsidP="009E618B">
      <w:pPr>
        <w:pStyle w:val="ConsPlusNonformat"/>
        <w:ind w:firstLine="709"/>
        <w:jc w:val="both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В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соответствии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со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статьей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56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Федерального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закона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от 29.12.2012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№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273-ФЗ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"Об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образовании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в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Российской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Федерации", Постановлением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Правительства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Российской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Федерации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от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27.11.2013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№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1076 "О Порядке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заключения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и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расторжения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договора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о целевом приеме и договора о целевом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обучении" и в целях обеспечения потребности государственных образовательных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организаций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Новосибирской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области,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подведомственных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министерству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образования,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науки и инновационной политики Новосибирской области (далее -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Министерство),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и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муниципальных образовательных организаций, расположенных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на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территории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Новосибирской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области,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в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высококвалифицированных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педагогических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кадрах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в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сфере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образования,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Министерство предлагает Вам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заключить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договор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о целевом приеме граждан, заключивших договор о целевом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обучении с Министерством.</w:t>
      </w:r>
    </w:p>
    <w:p w14:paraId="749548D0" w14:textId="77777777" w:rsidR="00C6499A" w:rsidRPr="00080F69" w:rsidRDefault="00C6499A" w:rsidP="009E618B">
      <w:pPr>
        <w:pStyle w:val="ConsPlusNonformat"/>
        <w:ind w:firstLine="709"/>
        <w:jc w:val="both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Сведения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о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количестве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граждан,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подготовку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которых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необходимо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осуществить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по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профессиям,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специальностям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и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направлениям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подготовки в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рамках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целевого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обучения,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в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том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числе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на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условиях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целевого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приема,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представлены в приложении.</w:t>
      </w:r>
    </w:p>
    <w:p w14:paraId="1E175BF0" w14:textId="77777777" w:rsidR="00C6499A" w:rsidRPr="00080F69" w:rsidRDefault="00C6499A" w:rsidP="009E618B">
      <w:pPr>
        <w:pStyle w:val="ConsPlusNonformat"/>
        <w:ind w:firstLine="709"/>
        <w:jc w:val="both"/>
        <w:rPr>
          <w:rFonts w:ascii="Arial" w:hAnsi="Arial" w:cs="Arial"/>
          <w:sz w:val="24"/>
          <w:szCs w:val="24"/>
        </w:rPr>
      </w:pPr>
    </w:p>
    <w:p w14:paraId="012EB552" w14:textId="77777777" w:rsidR="00080F69" w:rsidRDefault="00C6499A" w:rsidP="00080F69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Министр</w:t>
      </w:r>
      <w:r w:rsidR="00080F69">
        <w:rPr>
          <w:rFonts w:ascii="Arial" w:hAnsi="Arial" w:cs="Arial"/>
          <w:sz w:val="24"/>
          <w:szCs w:val="24"/>
        </w:rPr>
        <w:t xml:space="preserve"> </w:t>
      </w:r>
    </w:p>
    <w:p w14:paraId="77EEC7ED" w14:textId="77777777" w:rsidR="00C6499A" w:rsidRDefault="00080F69" w:rsidP="00080F69">
      <w:pPr>
        <w:pStyle w:val="ConsPlusNonformat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С.А.</w:t>
      </w:r>
      <w:r w:rsidR="00C6499A" w:rsidRPr="00080F69">
        <w:rPr>
          <w:rFonts w:ascii="Arial" w:hAnsi="Arial" w:cs="Arial"/>
          <w:sz w:val="24"/>
          <w:szCs w:val="24"/>
        </w:rPr>
        <w:t>Нелюбов</w:t>
      </w:r>
    </w:p>
    <w:p w14:paraId="1E78D7B2" w14:textId="77777777" w:rsidR="00080F69" w:rsidRPr="00080F69" w:rsidRDefault="00080F69" w:rsidP="00080F69">
      <w:pPr>
        <w:pStyle w:val="ConsPlusNonformat"/>
        <w:jc w:val="right"/>
        <w:rPr>
          <w:rFonts w:ascii="Arial" w:hAnsi="Arial" w:cs="Arial"/>
          <w:sz w:val="24"/>
          <w:szCs w:val="24"/>
        </w:rPr>
      </w:pPr>
    </w:p>
    <w:p w14:paraId="1CF78BC7" w14:textId="77777777" w:rsidR="00C6499A" w:rsidRPr="00080F69" w:rsidRDefault="00C6499A" w:rsidP="007D0424">
      <w:pPr>
        <w:widowControl w:val="0"/>
        <w:autoSpaceDE w:val="0"/>
        <w:autoSpaceDN w:val="0"/>
        <w:adjustRightInd w:val="0"/>
        <w:ind w:firstLine="0"/>
        <w:jc w:val="right"/>
        <w:outlineLvl w:val="1"/>
        <w:rPr>
          <w:rFonts w:cs="Arial"/>
        </w:rPr>
      </w:pPr>
      <w:bookmarkStart w:id="5" w:name="Par131"/>
      <w:bookmarkEnd w:id="5"/>
      <w:r w:rsidRPr="007D0424">
        <w:rPr>
          <w:b/>
          <w:bCs/>
          <w:sz w:val="26"/>
          <w:szCs w:val="28"/>
        </w:rPr>
        <w:t>Приложение</w:t>
      </w:r>
    </w:p>
    <w:p w14:paraId="5FBA090A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0"/>
        <w:jc w:val="right"/>
        <w:rPr>
          <w:rFonts w:cs="Arial"/>
        </w:rPr>
      </w:pPr>
      <w:r w:rsidRPr="00080F69">
        <w:rPr>
          <w:rFonts w:cs="Arial"/>
        </w:rPr>
        <w:t>к письму</w:t>
      </w:r>
    </w:p>
    <w:p w14:paraId="7EF9A3DD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0"/>
        <w:jc w:val="right"/>
        <w:rPr>
          <w:rFonts w:cs="Arial"/>
        </w:rPr>
      </w:pPr>
      <w:r w:rsidRPr="00080F69">
        <w:rPr>
          <w:rFonts w:cs="Arial"/>
        </w:rPr>
        <w:t>Минобрнауки</w:t>
      </w:r>
    </w:p>
    <w:p w14:paraId="4A105051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0"/>
        <w:jc w:val="right"/>
        <w:rPr>
          <w:rFonts w:cs="Arial"/>
        </w:rPr>
      </w:pPr>
      <w:r w:rsidRPr="00080F69">
        <w:rPr>
          <w:rFonts w:cs="Arial"/>
        </w:rPr>
        <w:t>Новосибирской области</w:t>
      </w:r>
    </w:p>
    <w:p w14:paraId="6EE61727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0"/>
        <w:jc w:val="right"/>
        <w:rPr>
          <w:rFonts w:cs="Arial"/>
        </w:rPr>
      </w:pPr>
      <w:r w:rsidRPr="00080F69">
        <w:rPr>
          <w:rFonts w:cs="Arial"/>
        </w:rPr>
        <w:t>от 05.05.2015 № 1282</w:t>
      </w:r>
    </w:p>
    <w:p w14:paraId="0C132A4F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0"/>
        <w:rPr>
          <w:rFonts w:cs="Arial"/>
        </w:rPr>
      </w:pPr>
    </w:p>
    <w:p w14:paraId="564AC4FB" w14:textId="77777777" w:rsidR="00C6499A" w:rsidRPr="009E618B" w:rsidRDefault="00C6499A" w:rsidP="009E618B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  <w:b/>
          <w:bCs/>
          <w:iCs/>
          <w:sz w:val="30"/>
          <w:szCs w:val="28"/>
        </w:rPr>
      </w:pPr>
      <w:bookmarkStart w:id="6" w:name="Par137"/>
      <w:bookmarkEnd w:id="6"/>
      <w:r w:rsidRPr="009E618B">
        <w:rPr>
          <w:rFonts w:cs="Arial"/>
          <w:b/>
          <w:bCs/>
          <w:iCs/>
          <w:sz w:val="30"/>
          <w:szCs w:val="28"/>
        </w:rPr>
        <w:t>Сведения</w:t>
      </w:r>
    </w:p>
    <w:p w14:paraId="0D73B870" w14:textId="77777777" w:rsidR="00C6499A" w:rsidRPr="00080F69" w:rsidRDefault="00C6499A" w:rsidP="009E618B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</w:rPr>
      </w:pPr>
      <w:r w:rsidRPr="00080F69">
        <w:rPr>
          <w:rFonts w:cs="Arial"/>
        </w:rPr>
        <w:t>о количестве граждан, подготовку которых необходимо</w:t>
      </w:r>
    </w:p>
    <w:p w14:paraId="2B775FB4" w14:textId="77777777" w:rsidR="00C6499A" w:rsidRPr="00080F69" w:rsidRDefault="00C6499A" w:rsidP="009E618B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</w:rPr>
      </w:pPr>
      <w:r w:rsidRPr="00080F69">
        <w:rPr>
          <w:rFonts w:cs="Arial"/>
        </w:rPr>
        <w:t>осуществить по профессиям, специальностям и направлениям</w:t>
      </w:r>
    </w:p>
    <w:p w14:paraId="1D9F4D04" w14:textId="77777777" w:rsidR="00C6499A" w:rsidRPr="00080F69" w:rsidRDefault="00C6499A" w:rsidP="009E618B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</w:rPr>
      </w:pPr>
      <w:r w:rsidRPr="00080F69">
        <w:rPr>
          <w:rFonts w:cs="Arial"/>
        </w:rPr>
        <w:t>подготовки в рамках целевого обучения, в том числе на</w:t>
      </w:r>
    </w:p>
    <w:p w14:paraId="035A5704" w14:textId="77777777" w:rsidR="00C6499A" w:rsidRPr="00080F69" w:rsidRDefault="00C6499A" w:rsidP="009E618B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</w:rPr>
      </w:pPr>
      <w:r w:rsidRPr="00080F69">
        <w:rPr>
          <w:rFonts w:cs="Arial"/>
        </w:rPr>
        <w:t>условиях целевого приема, в ____________ учебном году</w:t>
      </w:r>
    </w:p>
    <w:p w14:paraId="3BC8EFA6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0"/>
        <w:rPr>
          <w:rFonts w:cs="Arial"/>
        </w:rPr>
      </w:pPr>
    </w:p>
    <w:tbl>
      <w:tblPr>
        <w:tblW w:w="0" w:type="auto"/>
        <w:tblInd w:w="6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624"/>
        <w:gridCol w:w="2385"/>
        <w:gridCol w:w="3628"/>
        <w:gridCol w:w="2948"/>
      </w:tblGrid>
      <w:tr w:rsidR="00C6499A" w:rsidRPr="00080F69" w14:paraId="73965FB3" w14:textId="77777777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69E79D0" w14:textId="77777777" w:rsidR="00C6499A" w:rsidRPr="009E618B" w:rsidRDefault="00C6499A" w:rsidP="00080F69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  <w:sz w:val="22"/>
                <w:szCs w:val="22"/>
              </w:rPr>
            </w:pPr>
            <w:r w:rsidRPr="009E618B">
              <w:rPr>
                <w:rFonts w:cs="Arial"/>
                <w:sz w:val="22"/>
                <w:szCs w:val="22"/>
              </w:rPr>
              <w:t>№ п/п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8B3F77B" w14:textId="77777777" w:rsidR="00C6499A" w:rsidRPr="009E618B" w:rsidRDefault="00C6499A" w:rsidP="00080F69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  <w:sz w:val="22"/>
                <w:szCs w:val="22"/>
              </w:rPr>
            </w:pPr>
            <w:r w:rsidRPr="009E618B">
              <w:rPr>
                <w:rFonts w:cs="Arial"/>
                <w:sz w:val="22"/>
                <w:szCs w:val="22"/>
              </w:rPr>
              <w:t>Ф.И.О. граждан, заключивших договор о целевом обучении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B29F823" w14:textId="77777777" w:rsidR="00C6499A" w:rsidRPr="009E618B" w:rsidRDefault="00C6499A" w:rsidP="00080F69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  <w:sz w:val="22"/>
                <w:szCs w:val="22"/>
              </w:rPr>
            </w:pPr>
            <w:r w:rsidRPr="009E618B">
              <w:rPr>
                <w:rFonts w:cs="Arial"/>
                <w:sz w:val="22"/>
                <w:szCs w:val="22"/>
              </w:rPr>
              <w:t>Наименование муниципального района (городского округа) Новосибирской области, государственной образовательной организации Новосибирской области, подведомственной Минобрнауки Новосибирской области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4211103" w14:textId="77777777" w:rsidR="00C6499A" w:rsidRPr="009E618B" w:rsidRDefault="00C6499A" w:rsidP="00080F69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  <w:sz w:val="22"/>
                <w:szCs w:val="22"/>
              </w:rPr>
            </w:pPr>
            <w:r w:rsidRPr="009E618B">
              <w:rPr>
                <w:rFonts w:cs="Arial"/>
                <w:sz w:val="22"/>
                <w:szCs w:val="22"/>
              </w:rPr>
              <w:t>Наименование профессии, специальности и направления подготовки</w:t>
            </w:r>
          </w:p>
        </w:tc>
      </w:tr>
      <w:tr w:rsidR="00C6499A" w:rsidRPr="00C6499A" w14:paraId="21708EFB" w14:textId="77777777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AE25E65" w14:textId="77777777" w:rsidR="00C6499A" w:rsidRPr="009E618B" w:rsidRDefault="00C6499A" w:rsidP="00080F69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94C3903" w14:textId="77777777" w:rsidR="00C6499A" w:rsidRPr="009E618B" w:rsidRDefault="00C6499A" w:rsidP="00080F69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C33E65B" w14:textId="77777777" w:rsidR="00C6499A" w:rsidRPr="009E618B" w:rsidRDefault="00C6499A" w:rsidP="00080F69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E1908B9" w14:textId="77777777" w:rsidR="00C6499A" w:rsidRPr="009E618B" w:rsidRDefault="00C6499A" w:rsidP="00080F69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7629EAB4" w14:textId="77777777" w:rsidR="00C6499A" w:rsidRPr="00C6499A" w:rsidRDefault="00C6499A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</w:p>
    <w:p w14:paraId="411DEC15" w14:textId="77777777" w:rsidR="00C6499A" w:rsidRPr="00080F69" w:rsidRDefault="00C6499A">
      <w:pPr>
        <w:widowControl w:val="0"/>
        <w:autoSpaceDE w:val="0"/>
        <w:autoSpaceDN w:val="0"/>
        <w:adjustRightInd w:val="0"/>
        <w:jc w:val="right"/>
        <w:outlineLvl w:val="0"/>
        <w:rPr>
          <w:rFonts w:cs="Arial"/>
        </w:rPr>
      </w:pPr>
      <w:bookmarkStart w:id="7" w:name="Par156"/>
      <w:bookmarkEnd w:id="7"/>
      <w:r w:rsidRPr="00080F69">
        <w:rPr>
          <w:rFonts w:cs="Arial"/>
        </w:rPr>
        <w:t>Утвержден</w:t>
      </w:r>
    </w:p>
    <w:p w14:paraId="33F6C2A9" w14:textId="77777777" w:rsidR="00C6499A" w:rsidRPr="00080F69" w:rsidRDefault="00C6499A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080F69">
        <w:rPr>
          <w:rFonts w:cs="Arial"/>
        </w:rPr>
        <w:t>приказом</w:t>
      </w:r>
    </w:p>
    <w:p w14:paraId="1C96AFDA" w14:textId="77777777" w:rsidR="00C6499A" w:rsidRPr="00080F69" w:rsidRDefault="00C6499A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080F69">
        <w:rPr>
          <w:rFonts w:cs="Arial"/>
        </w:rPr>
        <w:t>Минобрнауки</w:t>
      </w:r>
    </w:p>
    <w:p w14:paraId="5BE50B98" w14:textId="77777777" w:rsidR="00C6499A" w:rsidRPr="00080F69" w:rsidRDefault="00C6499A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080F69">
        <w:rPr>
          <w:rFonts w:cs="Arial"/>
        </w:rPr>
        <w:t>Новосибирской области</w:t>
      </w:r>
    </w:p>
    <w:p w14:paraId="7CFAB868" w14:textId="77777777" w:rsidR="00C6499A" w:rsidRPr="00080F69" w:rsidRDefault="00C6499A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080F69">
        <w:rPr>
          <w:rFonts w:cs="Arial"/>
        </w:rPr>
        <w:t>от 05.05.2015 № 1282</w:t>
      </w:r>
    </w:p>
    <w:p w14:paraId="39816717" w14:textId="77777777" w:rsidR="00C6499A" w:rsidRPr="00C6499A" w:rsidRDefault="00C6499A" w:rsidP="00080F69">
      <w:pPr>
        <w:widowControl w:val="0"/>
        <w:autoSpaceDE w:val="0"/>
        <w:autoSpaceDN w:val="0"/>
        <w:adjustRightInd w:val="0"/>
        <w:ind w:firstLine="0"/>
        <w:jc w:val="center"/>
        <w:rPr>
          <w:rFonts w:ascii="Calibri" w:hAnsi="Calibri" w:cs="Calibri"/>
        </w:rPr>
      </w:pPr>
    </w:p>
    <w:p w14:paraId="345CBA31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  <w:b/>
          <w:bCs/>
          <w:iCs/>
          <w:sz w:val="30"/>
          <w:szCs w:val="28"/>
        </w:rPr>
      </w:pPr>
      <w:bookmarkStart w:id="8" w:name="Par162"/>
      <w:bookmarkEnd w:id="8"/>
      <w:r w:rsidRPr="00080F69">
        <w:rPr>
          <w:rFonts w:cs="Arial"/>
          <w:b/>
          <w:bCs/>
          <w:iCs/>
          <w:sz w:val="30"/>
          <w:szCs w:val="28"/>
        </w:rPr>
        <w:t>ПОРЯДОК</w:t>
      </w:r>
    </w:p>
    <w:p w14:paraId="645FC5A9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  <w:b/>
          <w:bCs/>
          <w:iCs/>
          <w:sz w:val="30"/>
          <w:szCs w:val="28"/>
        </w:rPr>
      </w:pPr>
      <w:r w:rsidRPr="00080F69">
        <w:rPr>
          <w:rFonts w:cs="Arial"/>
          <w:b/>
          <w:bCs/>
          <w:iCs/>
          <w:sz w:val="30"/>
          <w:szCs w:val="28"/>
        </w:rPr>
        <w:t>ОРГАНИЗАЦИИ ЦЕЛЕВОГО ОБУЧЕНИЯ ГРАЖДАН, В ТОМ ЧИСЛЕ НА</w:t>
      </w:r>
      <w:r w:rsidR="00080F69" w:rsidRPr="00080F69">
        <w:rPr>
          <w:rFonts w:cs="Arial"/>
          <w:b/>
          <w:bCs/>
          <w:iCs/>
          <w:sz w:val="30"/>
          <w:szCs w:val="28"/>
        </w:rPr>
        <w:t xml:space="preserve"> </w:t>
      </w:r>
      <w:r w:rsidRPr="00080F69">
        <w:rPr>
          <w:rFonts w:cs="Arial"/>
          <w:b/>
          <w:bCs/>
          <w:iCs/>
          <w:sz w:val="30"/>
          <w:szCs w:val="28"/>
        </w:rPr>
        <w:t>УСЛОВИЯХ ЦЕЛЕВОГО ПРИЕМА, ПО ОБРАЗОВАТЕЛЬНЫМ ПРОГРАММАМ</w:t>
      </w:r>
      <w:r w:rsidR="00080F69" w:rsidRPr="00080F69">
        <w:rPr>
          <w:rFonts w:cs="Arial"/>
          <w:b/>
          <w:bCs/>
          <w:iCs/>
          <w:sz w:val="30"/>
          <w:szCs w:val="28"/>
        </w:rPr>
        <w:t xml:space="preserve"> </w:t>
      </w:r>
      <w:r w:rsidRPr="00080F69">
        <w:rPr>
          <w:rFonts w:cs="Arial"/>
          <w:b/>
          <w:bCs/>
          <w:iCs/>
          <w:sz w:val="30"/>
          <w:szCs w:val="28"/>
        </w:rPr>
        <w:t>ВЫСШЕГО ОБРАЗОВАНИЯ ДЛЯ ОБЕСПЕЧЕНИЯ ВЫСОКОКВАЛИФИЦИРОВАННЫМИ</w:t>
      </w:r>
      <w:r w:rsidR="00080F69" w:rsidRPr="00080F69">
        <w:rPr>
          <w:rFonts w:cs="Arial"/>
          <w:b/>
          <w:bCs/>
          <w:iCs/>
          <w:sz w:val="30"/>
          <w:szCs w:val="28"/>
        </w:rPr>
        <w:t xml:space="preserve"> </w:t>
      </w:r>
      <w:r w:rsidRPr="00080F69">
        <w:rPr>
          <w:rFonts w:cs="Arial"/>
          <w:b/>
          <w:bCs/>
          <w:iCs/>
          <w:sz w:val="30"/>
          <w:szCs w:val="28"/>
        </w:rPr>
        <w:t>ПЕДАГОГИЧЕСКИМИ КАДРАМИ ГОСУДАРСТВЕННЫХ ОБРАЗОВАТЕЛЬНЫХ</w:t>
      </w:r>
      <w:r w:rsidR="00080F69" w:rsidRPr="00080F69">
        <w:rPr>
          <w:rFonts w:cs="Arial"/>
          <w:b/>
          <w:bCs/>
          <w:iCs/>
          <w:sz w:val="30"/>
          <w:szCs w:val="28"/>
        </w:rPr>
        <w:t xml:space="preserve"> </w:t>
      </w:r>
      <w:r w:rsidRPr="00080F69">
        <w:rPr>
          <w:rFonts w:cs="Arial"/>
          <w:b/>
          <w:bCs/>
          <w:iCs/>
          <w:sz w:val="30"/>
          <w:szCs w:val="28"/>
        </w:rPr>
        <w:t>ОРГАНИЗАЦИЙ НОВОСИБИРСКОЙ ОБЛАСТИ, ПОДВЕДОМСТВЕННЫХ</w:t>
      </w:r>
      <w:r w:rsidR="00080F69" w:rsidRPr="00080F69">
        <w:rPr>
          <w:rFonts w:cs="Arial"/>
          <w:b/>
          <w:bCs/>
          <w:iCs/>
          <w:sz w:val="30"/>
          <w:szCs w:val="28"/>
        </w:rPr>
        <w:t xml:space="preserve"> </w:t>
      </w:r>
      <w:r w:rsidRPr="00080F69">
        <w:rPr>
          <w:rFonts w:cs="Arial"/>
          <w:b/>
          <w:bCs/>
          <w:iCs/>
          <w:sz w:val="30"/>
          <w:szCs w:val="28"/>
        </w:rPr>
        <w:t>МИНИСТЕРСТВУ ОБРАЗОВАНИЯ, НАУКИ И ИННОВАЦИОННОЙ ПОЛИТИКИ</w:t>
      </w:r>
      <w:r w:rsidR="009E618B">
        <w:rPr>
          <w:rFonts w:cs="Arial"/>
          <w:b/>
          <w:bCs/>
          <w:iCs/>
          <w:sz w:val="30"/>
          <w:szCs w:val="28"/>
        </w:rPr>
        <w:t xml:space="preserve"> </w:t>
      </w:r>
      <w:r w:rsidRPr="00080F69">
        <w:rPr>
          <w:rFonts w:cs="Arial"/>
          <w:b/>
          <w:bCs/>
          <w:iCs/>
          <w:sz w:val="30"/>
          <w:szCs w:val="28"/>
        </w:rPr>
        <w:t>НОВОСИБИРСКОЙ ОБЛАСТИ, И МУНИЦИПАЛЬНЫХ ОБРАЗОВАТЕЛЬНЫХ</w:t>
      </w:r>
      <w:r w:rsidR="00080F69" w:rsidRPr="00080F69">
        <w:rPr>
          <w:rFonts w:cs="Arial"/>
          <w:b/>
          <w:bCs/>
          <w:iCs/>
          <w:sz w:val="30"/>
          <w:szCs w:val="28"/>
        </w:rPr>
        <w:t xml:space="preserve"> </w:t>
      </w:r>
      <w:r w:rsidRPr="00080F69">
        <w:rPr>
          <w:rFonts w:cs="Arial"/>
          <w:b/>
          <w:bCs/>
          <w:iCs/>
          <w:sz w:val="30"/>
          <w:szCs w:val="28"/>
        </w:rPr>
        <w:t>ОРГАНИЗАЦИЙ, РАСПОЛОЖЕННЫХ НА ТЕРРИТОРИИ</w:t>
      </w:r>
      <w:r w:rsidR="00080F69" w:rsidRPr="00080F69">
        <w:rPr>
          <w:rFonts w:cs="Arial"/>
          <w:b/>
          <w:bCs/>
          <w:iCs/>
          <w:sz w:val="30"/>
          <w:szCs w:val="28"/>
        </w:rPr>
        <w:t xml:space="preserve"> </w:t>
      </w:r>
      <w:r w:rsidRPr="00080F69">
        <w:rPr>
          <w:rFonts w:cs="Arial"/>
          <w:b/>
          <w:bCs/>
          <w:iCs/>
          <w:sz w:val="30"/>
          <w:szCs w:val="28"/>
        </w:rPr>
        <w:t>НОВОСИБИРСКОЙ ОБЛАСТИ</w:t>
      </w:r>
    </w:p>
    <w:p w14:paraId="492ED8C2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  <w:b/>
          <w:bCs/>
          <w:iCs/>
          <w:sz w:val="30"/>
          <w:szCs w:val="28"/>
        </w:rPr>
      </w:pPr>
      <w:r w:rsidRPr="00080F69">
        <w:rPr>
          <w:rFonts w:cs="Arial"/>
          <w:b/>
          <w:bCs/>
          <w:iCs/>
          <w:sz w:val="30"/>
          <w:szCs w:val="28"/>
        </w:rPr>
        <w:t>(ДАЛЕЕ - ПОРЯДОК)</w:t>
      </w:r>
    </w:p>
    <w:p w14:paraId="253E67B0" w14:textId="77777777" w:rsidR="00C6499A" w:rsidRPr="00C6499A" w:rsidRDefault="00C6499A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</w:p>
    <w:p w14:paraId="661CA347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 xml:space="preserve">1. Настоящий Порядок определяет правила и критерии отбора граждан для заключения договоров о целевом обучении, в том числе на условиях целевого приема, по образовательным программам высшего образования (далее - отбор граждан) для обеспечения высококвалифицированными педагогическими кадрами государственных образовательных организаций Новосибирской области, подведомственных министерству образования, науки и инновационной политики Новосибирской области (далее - </w:t>
      </w:r>
      <w:r w:rsidRPr="00080F69">
        <w:rPr>
          <w:rFonts w:cs="Arial"/>
        </w:rPr>
        <w:lastRenderedPageBreak/>
        <w:t>Министерство), и муниципальных образовательных организаций, расположенных на территории Новосибирской области.</w:t>
      </w:r>
    </w:p>
    <w:p w14:paraId="73B0BA8C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2. Для отбора граждан органы местного самоуправления муниципальных районов (городских округов) Новосибирской области, а также государственные образовательные организации Новосибирской области, подведомственные министерству образования, науки и инновационной политики Новосибирской области, представляют в срок до 1 июля текущего года в Министерство для обеспечения заключения договора о целевом обучении, в том числе на условиях целевого приема, с гражданином, выразившим согласие заключить договор о целевом обучении, в том числе на условиях целевого приема (далее - Гражданин), и подготовки предложений в образовательную организацию высшего образования следующие документы:</w:t>
      </w:r>
    </w:p>
    <w:p w14:paraId="5DF1924E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1) заявку на подготовку педагогических кадров с высшим образованием на основе целевого обучения, в том числе на условиях целевого приема (далее - заявка), по форме согласно приложению;</w:t>
      </w:r>
    </w:p>
    <w:p w14:paraId="1786A782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2) анкету Гражданина по форме согласно приложению к настоящему Положению;</w:t>
      </w:r>
    </w:p>
    <w:p w14:paraId="23D4F2A8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3) ходатайство образовательной организации по месту обучения Гражданина, в котором отражаются его успехи в учении, личностная направленность на выбор педагогической профессии.</w:t>
      </w:r>
    </w:p>
    <w:p w14:paraId="3B6DD4FF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3. В заявку могут включаться Граждане, отвечающие следующим требованиям:</w:t>
      </w:r>
    </w:p>
    <w:p w14:paraId="7F911CCA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1) проживающие на территории Новосибирской области;</w:t>
      </w:r>
    </w:p>
    <w:p w14:paraId="7D0A6FA2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2) имеющие среднее общее образование, среднее профессиональное образование и (или) обучающиеся в образовательной организации высшего образования не на условиях целевого приема по очной форме обучения.</w:t>
      </w:r>
    </w:p>
    <w:p w14:paraId="14699C9B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Несовершеннолетние Граждане и обучающиеся заключают договор о целевом обучении с письменного согласия родителей (законных представителей).</w:t>
      </w:r>
    </w:p>
    <w:p w14:paraId="32A99870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Обработка персональных данных осуществляется на основе письменного согласия Граждан (законных представителей).</w:t>
      </w:r>
    </w:p>
    <w:p w14:paraId="2F49C805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4. Министерство направляет документы в комиссию по отбору граждан для заключения договора о целевом обучении, в том числе на условиях целевого приема (далее - Комиссия), для рассмотрения и формирования рейтинга Граждан.</w:t>
      </w:r>
    </w:p>
    <w:p w14:paraId="3C8B3EA9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5. Состав Комиссии и положение о ней утверждаются приказом Министерства.</w:t>
      </w:r>
    </w:p>
    <w:p w14:paraId="44EFA0E0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6. Комиссия формирует рейтинг Граждан на основании следующих критериев отбора:</w:t>
      </w:r>
    </w:p>
    <w:p w14:paraId="37FB9628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1) результат сдачи Гражданином единого государственного экзамена по каждому учебному предмету, необходимому для приема на обучение по образовательным программам высшего образования по освоению выбранной профессии, специальности и направлению подготовки, не ниже 40 баллов. Минимальный суммарный балл по учебным предметам, необходимый для приема на обучение в образовательную организацию высшего образования в рамках целевого обучения, в том числе на условиях целевого приема, по выбранной профессии, специальности и направлению подготовки, составляет 160 баллов;</w:t>
      </w:r>
    </w:p>
    <w:p w14:paraId="49BC3BC5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2) Гражданин обучался в педагогическом классе государственной образовательной организации Новосибирской области, подведомственной Министерству, и (или) муниципальной образовательной организации, расположенной на территории Новосибирской области;</w:t>
      </w:r>
    </w:p>
    <w:p w14:paraId="554DDA18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3) Гражданин имеет особые успехи в обучении по профильным для выбранной профессии, специальности и направлению подготовки дисциплинам (призовые места на олимпиадах, конкурсах, спортивных соревнованиях регионального, всероссийского и (или) международного уровней).</w:t>
      </w:r>
    </w:p>
    <w:p w14:paraId="26B4A948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7. Комиссия формирует рейтинг Граждан, принятых на обучение в образовательную организацию высшего образования не на условиях целевого приема по очной форме обучения, в соответствии со следующими критериями отбора:</w:t>
      </w:r>
    </w:p>
    <w:p w14:paraId="7BCEEB78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lastRenderedPageBreak/>
        <w:t>1) отсутствие задолженности и прохождение Гражданином промежуточной аттестации в соответствии с учебным планом образовательной организации высшего образования;</w:t>
      </w:r>
    </w:p>
    <w:p w14:paraId="4C2C6343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2) Гражданин является призером регионального, всероссийского и (или) международного конкурсов научно-исследовательских и проектных работ обучающихся, осваивающих образовательные программы высшего образования, и соответствующих выбранному направлению подготовки;</w:t>
      </w:r>
    </w:p>
    <w:p w14:paraId="5DE8E72A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 xml:space="preserve">3) </w:t>
      </w:r>
      <w:r w:rsidRPr="00581852">
        <w:rPr>
          <w:rFonts w:cs="Arial"/>
          <w:highlight w:val="yellow"/>
        </w:rPr>
        <w:t xml:space="preserve">представление Гражданином сведений, удостоверяющих факт освоения образовательной программы высшего образования, состоящих из заверенных в </w:t>
      </w:r>
      <w:r w:rsidRPr="008D6130">
        <w:rPr>
          <w:rFonts w:cs="Arial"/>
          <w:highlight w:val="red"/>
        </w:rPr>
        <w:t>установленном порядке копий</w:t>
      </w:r>
      <w:r w:rsidRPr="00080F69">
        <w:rPr>
          <w:rFonts w:cs="Arial"/>
        </w:rPr>
        <w:t>:</w:t>
      </w:r>
    </w:p>
    <w:p w14:paraId="4AF930B1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а) студенческого билета;</w:t>
      </w:r>
    </w:p>
    <w:p w14:paraId="54CDC87F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б) зачетной книжки.</w:t>
      </w:r>
    </w:p>
    <w:p w14:paraId="759193F0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Граждане имеют право по своему усмотрению дополнительно передать Комиссии иные документы.</w:t>
      </w:r>
    </w:p>
    <w:p w14:paraId="6CE55C4A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Отказ обучающемуся, осваивающему образовательную программу высшего образования и участвующему в отборе Граждан, не является основанием для исключения данного обучающегося из образовательной организации высшего образования.</w:t>
      </w:r>
    </w:p>
    <w:p w14:paraId="361277B2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8. Решение Комиссии оформляется протоколом, копия которого направляется в:</w:t>
      </w:r>
    </w:p>
    <w:p w14:paraId="7D86C865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1) Министерство для подготовки предложений образовательным организациям высшего образования о заключении договоров о целевом приеме Граждан, заключивших договор о целевом обучении с Министерством, в течение десяти рабочих дней со дня поступления решения Комиссии по форме согласно приложению;</w:t>
      </w:r>
    </w:p>
    <w:p w14:paraId="36C2B7A3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2) государственное автономное учреждение Новосибирской области "Новосибирский региональный ресурсный центр" (Французов П.А.) для заключения договоров о целевом обучении с Гражданами и договоров о целевом приеме с образовательными организациями высшего образования.</w:t>
      </w:r>
    </w:p>
    <w:p w14:paraId="670BC63F" w14:textId="77777777" w:rsidR="00C6499A" w:rsidRPr="00C6499A" w:rsidRDefault="00C6499A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</w:p>
    <w:p w14:paraId="49C15D84" w14:textId="77777777" w:rsidR="00C6499A" w:rsidRPr="00080F69" w:rsidRDefault="00C6499A">
      <w:pPr>
        <w:widowControl w:val="0"/>
        <w:autoSpaceDE w:val="0"/>
        <w:autoSpaceDN w:val="0"/>
        <w:adjustRightInd w:val="0"/>
        <w:jc w:val="right"/>
        <w:outlineLvl w:val="0"/>
        <w:rPr>
          <w:rFonts w:cs="Arial"/>
        </w:rPr>
      </w:pPr>
      <w:bookmarkStart w:id="9" w:name="Par206"/>
      <w:bookmarkEnd w:id="9"/>
      <w:r w:rsidRPr="00080F69">
        <w:rPr>
          <w:rFonts w:cs="Arial"/>
        </w:rPr>
        <w:t>Утверждено</w:t>
      </w:r>
    </w:p>
    <w:p w14:paraId="1A2D69BF" w14:textId="77777777" w:rsidR="00C6499A" w:rsidRPr="00080F69" w:rsidRDefault="00C6499A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080F69">
        <w:rPr>
          <w:rFonts w:cs="Arial"/>
        </w:rPr>
        <w:t>приказом</w:t>
      </w:r>
    </w:p>
    <w:p w14:paraId="5B3E813A" w14:textId="77777777" w:rsidR="00C6499A" w:rsidRPr="00080F69" w:rsidRDefault="00C6499A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080F69">
        <w:rPr>
          <w:rFonts w:cs="Arial"/>
        </w:rPr>
        <w:t>Минобрнауки</w:t>
      </w:r>
    </w:p>
    <w:p w14:paraId="07F07ACC" w14:textId="77777777" w:rsidR="00C6499A" w:rsidRPr="00080F69" w:rsidRDefault="00C6499A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080F69">
        <w:rPr>
          <w:rFonts w:cs="Arial"/>
        </w:rPr>
        <w:t>Новосибирской области</w:t>
      </w:r>
    </w:p>
    <w:p w14:paraId="2FA386BA" w14:textId="77777777" w:rsidR="00C6499A" w:rsidRPr="00080F69" w:rsidRDefault="00C6499A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080F69">
        <w:rPr>
          <w:rFonts w:cs="Arial"/>
        </w:rPr>
        <w:t>от 05.05.2015 № 1282</w:t>
      </w:r>
    </w:p>
    <w:p w14:paraId="2F746444" w14:textId="77777777" w:rsidR="00C6499A" w:rsidRPr="00C6499A" w:rsidRDefault="00C6499A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</w:p>
    <w:p w14:paraId="1F373E40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  <w:b/>
          <w:bCs/>
          <w:iCs/>
          <w:sz w:val="30"/>
          <w:szCs w:val="28"/>
        </w:rPr>
      </w:pPr>
      <w:bookmarkStart w:id="10" w:name="Par212"/>
      <w:bookmarkEnd w:id="10"/>
      <w:r w:rsidRPr="00080F69">
        <w:rPr>
          <w:rFonts w:cs="Arial"/>
          <w:b/>
          <w:bCs/>
          <w:iCs/>
          <w:sz w:val="30"/>
          <w:szCs w:val="28"/>
        </w:rPr>
        <w:t>ПОЛОЖЕНИЕ</w:t>
      </w:r>
    </w:p>
    <w:p w14:paraId="255BE3E9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  <w:b/>
          <w:bCs/>
          <w:iCs/>
          <w:sz w:val="30"/>
          <w:szCs w:val="28"/>
        </w:rPr>
      </w:pPr>
      <w:r w:rsidRPr="00080F69">
        <w:rPr>
          <w:rFonts w:cs="Arial"/>
          <w:b/>
          <w:bCs/>
          <w:iCs/>
          <w:sz w:val="30"/>
          <w:szCs w:val="28"/>
        </w:rPr>
        <w:t>О КОМИССИИ ПО ОТБОРУ ГРАЖДАН ДЛЯ ЗАКЛЮЧЕНИЯ ДОГОВОРА О</w:t>
      </w:r>
      <w:r w:rsidR="00080F69" w:rsidRPr="00080F69">
        <w:rPr>
          <w:rFonts w:cs="Arial"/>
          <w:b/>
          <w:bCs/>
          <w:iCs/>
          <w:sz w:val="30"/>
          <w:szCs w:val="28"/>
        </w:rPr>
        <w:t xml:space="preserve"> </w:t>
      </w:r>
      <w:r w:rsidRPr="00080F69">
        <w:rPr>
          <w:rFonts w:cs="Arial"/>
          <w:b/>
          <w:bCs/>
          <w:iCs/>
          <w:sz w:val="30"/>
          <w:szCs w:val="28"/>
        </w:rPr>
        <w:t>ЦЕЛЕВОМ ОБУЧЕНИИ, В ТОМ ЧИСЛЕ НА УСЛОВИЯХ ЦЕЛЕВОГО ПРИЕМА</w:t>
      </w:r>
    </w:p>
    <w:p w14:paraId="51432022" w14:textId="77777777" w:rsidR="00C6499A" w:rsidRPr="00C6499A" w:rsidRDefault="00C6499A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</w:p>
    <w:p w14:paraId="1734A4ED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1. Настоящее положение о комиссии по отбору граждан для заключения договора о целевом обучении, в том числе на условиях целевого приема (далее - Положение, Комиссия), определяет задачи и организацию деятельности Комиссии.</w:t>
      </w:r>
    </w:p>
    <w:p w14:paraId="59A7D324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2. Комиссия в своей деятельности руководствуется законодательством Российской Федерации и законодательством Новосибирской области в сфере образования, настоящим Положением.</w:t>
      </w:r>
    </w:p>
    <w:p w14:paraId="165BEB04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3. Задачей Комиссии является отбор граждан для заключения договора о целевом обучении, в том числе на условиях целевого приема.</w:t>
      </w:r>
    </w:p>
    <w:p w14:paraId="5F53B13F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4. Комиссия состоит из председателя, заместителя председателя, секретаря и членов Комиссии.</w:t>
      </w:r>
    </w:p>
    <w:p w14:paraId="28C3B1F4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5. Состав Комиссии утверждается приказом министерства образования, науки и инновационной политики Новосибирской области (далее - Министерство).</w:t>
      </w:r>
    </w:p>
    <w:p w14:paraId="768E9EFA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lastRenderedPageBreak/>
        <w:t>6. Председатель Комиссии осуществляет общее руководство работой Комиссии, утверждает повестку дня, проводит ее заседания, распределяет обязанности между членами Комиссии, подписывает решения Комиссии.</w:t>
      </w:r>
    </w:p>
    <w:p w14:paraId="5875C5A5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Заместитель председателя Комиссии выполняет обязанности председателя Комиссии в его отсутствие.</w:t>
      </w:r>
    </w:p>
    <w:p w14:paraId="392C2947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Секретарь Комиссии информирует членов Комиссии о датах проведения заседаний Комиссии и ведет протоколы заседаний.</w:t>
      </w:r>
    </w:p>
    <w:p w14:paraId="6E385691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7. Дата проведения заседания Комиссии определяется председателем Комиссии, но не позднее 1 августа текущего года.</w:t>
      </w:r>
    </w:p>
    <w:p w14:paraId="025DE759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8. Заседание Комиссии проводится, если на нем присутствуют не менее двух третей членов Комиссии.</w:t>
      </w:r>
    </w:p>
    <w:p w14:paraId="6780FFBF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Решение Комиссии принимается простым большинством голосов членов Комиссии, присутствующих на заседании. При равенстве голосов голос председателя Комиссии является решающим.</w:t>
      </w:r>
    </w:p>
    <w:p w14:paraId="5AE027FE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9. Решение Комиссии оформляется протоколом, который подписывается председателем Комиссии, а в его отсутствие - заместителем председателя Комиссии, и ее секретарем.</w:t>
      </w:r>
    </w:p>
    <w:p w14:paraId="646B1170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10. Копия решения Комиссии в течение трех рабочих дней направляется секретарем Комиссии в:</w:t>
      </w:r>
    </w:p>
    <w:p w14:paraId="7A88F18A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1) Министерство для подготовки предложений образовательным организациям высшего образования о заключении договоров о целевом приеме Граждан, заключивших договор о целевом обучении с Министерством, в течение десяти рабочих дней со дня поступления решения Комиссии;</w:t>
      </w:r>
    </w:p>
    <w:p w14:paraId="72A74500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2) государственное автономное учреждение Новосибирской области "Новосибирский региональный ресурсный центр" (Французов П.А.) для заключения договоров о целевом обучении с Гражданами и договоров о целевом приеме с образовательными организациями высшего образования.</w:t>
      </w:r>
    </w:p>
    <w:p w14:paraId="160EF33C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11. Комиссия в течение пяти рабочих дней со дня принятия решения уведомляет органы местного самоуправления муниципальных районов (городских округов) Новосибирской области, государственные образовательные организации, подведомственные Министерству, о Гражданах, прошедших отбор для заключения договоров о целевом обучении, в том числе на условиях целевого приема.</w:t>
      </w:r>
    </w:p>
    <w:p w14:paraId="5695FD5E" w14:textId="77777777" w:rsidR="00C6499A" w:rsidRPr="00080F69" w:rsidRDefault="00C6499A" w:rsidP="00080F69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80F69">
        <w:rPr>
          <w:rFonts w:cs="Arial"/>
        </w:rPr>
        <w:t>12. Организационно-техническое обеспечение работы Комиссии осуществляет управление образовательной политики министерства образования, науки и инновационной политики Новосибирской области.</w:t>
      </w:r>
    </w:p>
    <w:p w14:paraId="5325DE4E" w14:textId="77777777" w:rsidR="00C6499A" w:rsidRPr="00C6499A" w:rsidRDefault="00C6499A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</w:p>
    <w:p w14:paraId="6ECE4A66" w14:textId="77777777" w:rsidR="00C6499A" w:rsidRPr="00080F69" w:rsidRDefault="00C6499A" w:rsidP="007D0424">
      <w:pPr>
        <w:widowControl w:val="0"/>
        <w:autoSpaceDE w:val="0"/>
        <w:autoSpaceDN w:val="0"/>
        <w:adjustRightInd w:val="0"/>
        <w:jc w:val="right"/>
        <w:outlineLvl w:val="1"/>
        <w:rPr>
          <w:rFonts w:cs="Arial"/>
        </w:rPr>
      </w:pPr>
      <w:bookmarkStart w:id="11" w:name="Par238"/>
      <w:bookmarkEnd w:id="11"/>
      <w:r w:rsidRPr="007D0424">
        <w:rPr>
          <w:b/>
          <w:bCs/>
          <w:sz w:val="26"/>
          <w:szCs w:val="28"/>
        </w:rPr>
        <w:t>Приложение</w:t>
      </w:r>
    </w:p>
    <w:p w14:paraId="7B0912C1" w14:textId="77777777" w:rsidR="00C6499A" w:rsidRPr="00080F69" w:rsidRDefault="00C6499A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080F69">
        <w:rPr>
          <w:rFonts w:cs="Arial"/>
        </w:rPr>
        <w:t>к Положению</w:t>
      </w:r>
    </w:p>
    <w:p w14:paraId="26215EF1" w14:textId="77777777" w:rsidR="00C6499A" w:rsidRPr="00080F69" w:rsidRDefault="00C6499A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080F69">
        <w:rPr>
          <w:rFonts w:cs="Arial"/>
        </w:rPr>
        <w:t>о комиссии Минобрнауки</w:t>
      </w:r>
    </w:p>
    <w:p w14:paraId="6943FB85" w14:textId="77777777" w:rsidR="00C6499A" w:rsidRPr="00080F69" w:rsidRDefault="00C6499A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080F69">
        <w:rPr>
          <w:rFonts w:cs="Arial"/>
        </w:rPr>
        <w:t>Новосибирской области по отбору</w:t>
      </w:r>
    </w:p>
    <w:p w14:paraId="70151174" w14:textId="77777777" w:rsidR="00C6499A" w:rsidRPr="00080F69" w:rsidRDefault="00C6499A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080F69">
        <w:rPr>
          <w:rFonts w:cs="Arial"/>
        </w:rPr>
        <w:t>граждан для заключения договора</w:t>
      </w:r>
    </w:p>
    <w:p w14:paraId="734B7DCF" w14:textId="77777777" w:rsidR="00C6499A" w:rsidRPr="00080F69" w:rsidRDefault="00C6499A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080F69">
        <w:rPr>
          <w:rFonts w:cs="Arial"/>
        </w:rPr>
        <w:t>о целевом обучении, в том числе</w:t>
      </w:r>
    </w:p>
    <w:p w14:paraId="322652FB" w14:textId="77777777" w:rsidR="00C6499A" w:rsidRPr="00080F69" w:rsidRDefault="00C6499A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080F69">
        <w:rPr>
          <w:rFonts w:cs="Arial"/>
        </w:rPr>
        <w:t>на условиях целевого приема</w:t>
      </w:r>
    </w:p>
    <w:p w14:paraId="034A2681" w14:textId="77777777" w:rsidR="00C6499A" w:rsidRPr="00C6499A" w:rsidRDefault="00C6499A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</w:p>
    <w:p w14:paraId="4EB3C2A2" w14:textId="77777777" w:rsidR="00C6499A" w:rsidRPr="00080F69" w:rsidRDefault="00C6499A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080F69">
        <w:rPr>
          <w:rFonts w:cs="Arial"/>
        </w:rPr>
        <w:t>Форма</w:t>
      </w:r>
    </w:p>
    <w:p w14:paraId="613E9B4A" w14:textId="77777777" w:rsidR="00C6499A" w:rsidRPr="00080F69" w:rsidRDefault="00C6499A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</w:p>
    <w:p w14:paraId="39D85FF1" w14:textId="77777777" w:rsidR="00C6499A" w:rsidRPr="009E618B" w:rsidRDefault="00C6499A" w:rsidP="009E618B">
      <w:pPr>
        <w:pStyle w:val="ConsPlusNonformat"/>
        <w:jc w:val="center"/>
        <w:rPr>
          <w:rFonts w:ascii="Arial" w:hAnsi="Arial" w:cs="Arial"/>
          <w:b/>
          <w:bCs/>
          <w:iCs/>
          <w:sz w:val="30"/>
          <w:szCs w:val="28"/>
        </w:rPr>
      </w:pPr>
      <w:bookmarkStart w:id="12" w:name="Par248"/>
      <w:bookmarkEnd w:id="12"/>
      <w:r w:rsidRPr="009E618B">
        <w:rPr>
          <w:rFonts w:ascii="Arial" w:hAnsi="Arial" w:cs="Arial"/>
          <w:b/>
          <w:bCs/>
          <w:iCs/>
          <w:sz w:val="30"/>
          <w:szCs w:val="28"/>
        </w:rPr>
        <w:t>Анкета</w:t>
      </w:r>
    </w:p>
    <w:p w14:paraId="3CE57645" w14:textId="77777777" w:rsidR="00C6499A" w:rsidRPr="00080F69" w:rsidRDefault="00C6499A" w:rsidP="009E618B">
      <w:pPr>
        <w:pStyle w:val="ConsPlusNonformat"/>
        <w:jc w:val="center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гражданина, выразившего согласие заключить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договор о целевом обучении</w:t>
      </w:r>
    </w:p>
    <w:p w14:paraId="49F7071D" w14:textId="77777777" w:rsidR="00C6499A" w:rsidRPr="00080F69" w:rsidRDefault="00C6499A">
      <w:pPr>
        <w:pStyle w:val="ConsPlusNonformat"/>
        <w:rPr>
          <w:rFonts w:ascii="Arial" w:hAnsi="Arial" w:cs="Arial"/>
          <w:sz w:val="24"/>
          <w:szCs w:val="24"/>
        </w:rPr>
      </w:pPr>
    </w:p>
    <w:p w14:paraId="24D8B968" w14:textId="77777777" w:rsidR="00C6499A" w:rsidRPr="00080F69" w:rsidRDefault="00C6499A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Наименование образовательной организации высшего образования ______________</w:t>
      </w:r>
    </w:p>
    <w:p w14:paraId="294D8467" w14:textId="77777777" w:rsidR="00C6499A" w:rsidRPr="00080F69" w:rsidRDefault="00C6499A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Профессия _________________________________________________________________</w:t>
      </w:r>
    </w:p>
    <w:p w14:paraId="1DDD310C" w14:textId="77777777" w:rsidR="00C6499A" w:rsidRPr="00080F69" w:rsidRDefault="00C6499A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Направление специальности и подготовки ____________________________________</w:t>
      </w:r>
    </w:p>
    <w:p w14:paraId="49AF53BA" w14:textId="77777777" w:rsidR="00C6499A" w:rsidRPr="00080F69" w:rsidRDefault="00C6499A">
      <w:pPr>
        <w:pStyle w:val="ConsPlusNonformat"/>
        <w:rPr>
          <w:rFonts w:ascii="Arial" w:hAnsi="Arial" w:cs="Arial"/>
          <w:sz w:val="24"/>
          <w:szCs w:val="24"/>
        </w:rPr>
      </w:pPr>
    </w:p>
    <w:p w14:paraId="662BF384" w14:textId="77777777" w:rsidR="00C6499A" w:rsidRPr="00080F69" w:rsidRDefault="009E618B">
      <w:pPr>
        <w:pStyle w:val="ConsPlusNonforma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6499A" w:rsidRPr="00080F69">
        <w:rPr>
          <w:rFonts w:ascii="Arial" w:hAnsi="Arial" w:cs="Arial"/>
          <w:sz w:val="24"/>
          <w:szCs w:val="24"/>
        </w:rPr>
        <w:t>Фамилия __________________________</w:t>
      </w:r>
      <w:r>
        <w:rPr>
          <w:rFonts w:ascii="Arial" w:hAnsi="Arial" w:cs="Arial"/>
          <w:sz w:val="24"/>
          <w:szCs w:val="24"/>
        </w:rPr>
        <w:t xml:space="preserve"> </w:t>
      </w:r>
      <w:r w:rsidR="00C6499A" w:rsidRPr="00080F69">
        <w:rPr>
          <w:rFonts w:ascii="Arial" w:hAnsi="Arial" w:cs="Arial"/>
          <w:sz w:val="24"/>
          <w:szCs w:val="24"/>
        </w:rPr>
        <w:t>Гражданство ______________________</w:t>
      </w:r>
    </w:p>
    <w:p w14:paraId="3F29ECD7" w14:textId="77777777" w:rsidR="00C6499A" w:rsidRPr="009E618B" w:rsidRDefault="00C6499A" w:rsidP="009E618B">
      <w:pPr>
        <w:pStyle w:val="ConsPlusNonformat"/>
        <w:ind w:left="708" w:firstLine="708"/>
        <w:rPr>
          <w:rFonts w:ascii="Arial" w:hAnsi="Arial" w:cs="Arial"/>
          <w:sz w:val="24"/>
          <w:szCs w:val="24"/>
          <w:vertAlign w:val="superscript"/>
        </w:rPr>
      </w:pPr>
      <w:r w:rsidRPr="009E618B">
        <w:rPr>
          <w:rFonts w:ascii="Arial" w:hAnsi="Arial" w:cs="Arial"/>
          <w:sz w:val="24"/>
          <w:szCs w:val="24"/>
          <w:vertAlign w:val="superscript"/>
        </w:rPr>
        <w:t>(в именительном падеже)</w:t>
      </w:r>
    </w:p>
    <w:p w14:paraId="466FBE6F" w14:textId="77777777" w:rsidR="00C6499A" w:rsidRPr="00080F69" w:rsidRDefault="009E618B">
      <w:pPr>
        <w:pStyle w:val="ConsPlusNonforma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6499A" w:rsidRPr="00080F69">
        <w:rPr>
          <w:rFonts w:ascii="Arial" w:hAnsi="Arial" w:cs="Arial"/>
          <w:sz w:val="24"/>
          <w:szCs w:val="24"/>
        </w:rPr>
        <w:t>Имя ______________________________</w:t>
      </w:r>
    </w:p>
    <w:p w14:paraId="47E9895B" w14:textId="77777777" w:rsidR="00C6499A" w:rsidRPr="00080F69" w:rsidRDefault="009E618B">
      <w:pPr>
        <w:pStyle w:val="ConsPlusNonforma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6499A" w:rsidRPr="009E618B">
        <w:rPr>
          <w:rFonts w:ascii="Arial" w:hAnsi="Arial" w:cs="Arial"/>
          <w:sz w:val="24"/>
          <w:szCs w:val="24"/>
          <w:vertAlign w:val="superscript"/>
        </w:rPr>
        <w:t>(в именительном падеже)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 w:rsidR="00C6499A" w:rsidRPr="00080F69">
        <w:rPr>
          <w:rFonts w:ascii="Arial" w:hAnsi="Arial" w:cs="Arial"/>
          <w:sz w:val="24"/>
          <w:szCs w:val="24"/>
        </w:rPr>
        <w:t>Документ, удостоверяющий личность</w:t>
      </w:r>
    </w:p>
    <w:p w14:paraId="65474A83" w14:textId="77777777" w:rsidR="00C6499A" w:rsidRPr="00080F69" w:rsidRDefault="009E618B">
      <w:pPr>
        <w:pStyle w:val="ConsPlusNonforma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6499A" w:rsidRPr="00080F69">
        <w:rPr>
          <w:rFonts w:ascii="Arial" w:hAnsi="Arial" w:cs="Arial"/>
          <w:sz w:val="24"/>
          <w:szCs w:val="24"/>
        </w:rPr>
        <w:t>Отчество _________________________</w:t>
      </w:r>
      <w:r>
        <w:rPr>
          <w:rFonts w:ascii="Arial" w:hAnsi="Arial" w:cs="Arial"/>
          <w:sz w:val="24"/>
          <w:szCs w:val="24"/>
        </w:rPr>
        <w:t xml:space="preserve"> </w:t>
      </w:r>
      <w:r w:rsidR="00C6499A" w:rsidRPr="00080F69">
        <w:rPr>
          <w:rFonts w:ascii="Arial" w:hAnsi="Arial" w:cs="Arial"/>
          <w:sz w:val="24"/>
          <w:szCs w:val="24"/>
        </w:rPr>
        <w:t>___________ № ___________________</w:t>
      </w:r>
    </w:p>
    <w:p w14:paraId="7B02775A" w14:textId="77777777" w:rsidR="00C6499A" w:rsidRPr="009E618B" w:rsidRDefault="009E618B">
      <w:pPr>
        <w:pStyle w:val="ConsPlusNonformat"/>
        <w:rPr>
          <w:rFonts w:ascii="Arial" w:hAnsi="Arial" w:cs="Arial"/>
          <w:sz w:val="24"/>
          <w:szCs w:val="24"/>
          <w:vertAlign w:val="superscript"/>
        </w:rPr>
      </w:pPr>
      <w:r w:rsidRPr="009E618B">
        <w:rPr>
          <w:rFonts w:ascii="Arial" w:hAnsi="Arial" w:cs="Arial"/>
          <w:sz w:val="24"/>
          <w:szCs w:val="24"/>
          <w:vertAlign w:val="superscript"/>
        </w:rPr>
        <w:t xml:space="preserve"> </w:t>
      </w:r>
      <w:r>
        <w:rPr>
          <w:rFonts w:ascii="Arial" w:hAnsi="Arial" w:cs="Arial"/>
          <w:sz w:val="24"/>
          <w:szCs w:val="24"/>
          <w:vertAlign w:val="superscript"/>
        </w:rPr>
        <w:tab/>
      </w:r>
      <w:r>
        <w:rPr>
          <w:rFonts w:ascii="Arial" w:hAnsi="Arial" w:cs="Arial"/>
          <w:sz w:val="24"/>
          <w:szCs w:val="24"/>
          <w:vertAlign w:val="superscript"/>
        </w:rPr>
        <w:tab/>
      </w:r>
      <w:r>
        <w:rPr>
          <w:rFonts w:ascii="Arial" w:hAnsi="Arial" w:cs="Arial"/>
          <w:sz w:val="24"/>
          <w:szCs w:val="24"/>
          <w:vertAlign w:val="superscript"/>
        </w:rPr>
        <w:tab/>
      </w:r>
      <w:r w:rsidR="00C6499A" w:rsidRPr="009E618B">
        <w:rPr>
          <w:rFonts w:ascii="Arial" w:hAnsi="Arial" w:cs="Arial"/>
          <w:sz w:val="24"/>
          <w:szCs w:val="24"/>
          <w:vertAlign w:val="superscript"/>
        </w:rPr>
        <w:t>(в именительном падеже)</w:t>
      </w:r>
      <w:r w:rsidRPr="009E618B">
        <w:rPr>
          <w:rFonts w:ascii="Arial" w:hAnsi="Arial" w:cs="Arial"/>
          <w:sz w:val="24"/>
          <w:szCs w:val="24"/>
          <w:vertAlign w:val="superscript"/>
        </w:rPr>
        <w:t xml:space="preserve"> </w:t>
      </w:r>
      <w:r>
        <w:rPr>
          <w:rFonts w:ascii="Arial" w:hAnsi="Arial" w:cs="Arial"/>
          <w:sz w:val="24"/>
          <w:szCs w:val="24"/>
          <w:vertAlign w:val="superscript"/>
        </w:rPr>
        <w:tab/>
      </w:r>
      <w:r>
        <w:rPr>
          <w:rFonts w:ascii="Arial" w:hAnsi="Arial" w:cs="Arial"/>
          <w:sz w:val="24"/>
          <w:szCs w:val="24"/>
          <w:vertAlign w:val="superscript"/>
        </w:rPr>
        <w:tab/>
      </w:r>
      <w:r>
        <w:rPr>
          <w:rFonts w:ascii="Arial" w:hAnsi="Arial" w:cs="Arial"/>
          <w:sz w:val="24"/>
          <w:szCs w:val="24"/>
          <w:vertAlign w:val="superscript"/>
        </w:rPr>
        <w:tab/>
      </w:r>
      <w:r>
        <w:rPr>
          <w:rFonts w:ascii="Arial" w:hAnsi="Arial" w:cs="Arial"/>
          <w:sz w:val="24"/>
          <w:szCs w:val="24"/>
          <w:vertAlign w:val="superscript"/>
        </w:rPr>
        <w:tab/>
      </w:r>
      <w:r>
        <w:rPr>
          <w:rFonts w:ascii="Arial" w:hAnsi="Arial" w:cs="Arial"/>
          <w:sz w:val="24"/>
          <w:szCs w:val="24"/>
          <w:vertAlign w:val="superscript"/>
        </w:rPr>
        <w:tab/>
      </w:r>
      <w:r w:rsidR="00C6499A" w:rsidRPr="009E618B">
        <w:rPr>
          <w:rFonts w:ascii="Arial" w:hAnsi="Arial" w:cs="Arial"/>
          <w:sz w:val="24"/>
          <w:szCs w:val="24"/>
          <w:vertAlign w:val="superscript"/>
        </w:rPr>
        <w:t>(серия)</w:t>
      </w:r>
      <w:r w:rsidRPr="009E618B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C6499A" w:rsidRPr="009E618B">
        <w:rPr>
          <w:rFonts w:ascii="Arial" w:hAnsi="Arial" w:cs="Arial"/>
          <w:sz w:val="24"/>
          <w:szCs w:val="24"/>
          <w:vertAlign w:val="superscript"/>
        </w:rPr>
        <w:t>(номер)</w:t>
      </w:r>
    </w:p>
    <w:p w14:paraId="28A9A9E3" w14:textId="77777777" w:rsidR="00C6499A" w:rsidRPr="00080F69" w:rsidRDefault="009E618B">
      <w:pPr>
        <w:pStyle w:val="ConsPlusNonforma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6499A" w:rsidRPr="00080F69">
        <w:rPr>
          <w:rFonts w:ascii="Arial" w:hAnsi="Arial" w:cs="Arial"/>
          <w:sz w:val="24"/>
          <w:szCs w:val="24"/>
        </w:rPr>
        <w:t>Дата рождения (число, месяц, год)</w:t>
      </w:r>
    </w:p>
    <w:p w14:paraId="0FE73C6A" w14:textId="77777777" w:rsidR="00C6499A" w:rsidRPr="00080F69" w:rsidRDefault="009E618B">
      <w:pPr>
        <w:pStyle w:val="ConsPlusNonforma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6499A" w:rsidRPr="00080F69">
        <w:rPr>
          <w:rFonts w:ascii="Arial" w:hAnsi="Arial" w:cs="Arial"/>
          <w:sz w:val="24"/>
          <w:szCs w:val="24"/>
        </w:rPr>
        <w:t>__________________________________</w:t>
      </w:r>
      <w:r>
        <w:rPr>
          <w:rFonts w:ascii="Arial" w:hAnsi="Arial" w:cs="Arial"/>
          <w:sz w:val="24"/>
          <w:szCs w:val="24"/>
        </w:rPr>
        <w:t xml:space="preserve"> </w:t>
      </w:r>
      <w:r w:rsidR="00C6499A" w:rsidRPr="00080F69">
        <w:rPr>
          <w:rFonts w:ascii="Arial" w:hAnsi="Arial" w:cs="Arial"/>
          <w:sz w:val="24"/>
          <w:szCs w:val="24"/>
        </w:rPr>
        <w:t>Кем и когда выдан ________________</w:t>
      </w:r>
    </w:p>
    <w:p w14:paraId="350564E8" w14:textId="77777777" w:rsidR="00C6499A" w:rsidRPr="00080F69" w:rsidRDefault="009E618B">
      <w:pPr>
        <w:pStyle w:val="ConsPlusNonforma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6499A" w:rsidRPr="00080F69">
        <w:rPr>
          <w:rFonts w:ascii="Arial" w:hAnsi="Arial" w:cs="Arial"/>
          <w:sz w:val="24"/>
          <w:szCs w:val="24"/>
        </w:rPr>
        <w:t>Место рождения ___________________</w:t>
      </w:r>
      <w:r>
        <w:rPr>
          <w:rFonts w:ascii="Arial" w:hAnsi="Arial" w:cs="Arial"/>
          <w:sz w:val="24"/>
          <w:szCs w:val="24"/>
        </w:rPr>
        <w:t xml:space="preserve"> </w:t>
      </w:r>
      <w:r w:rsidR="00C6499A" w:rsidRPr="00080F69">
        <w:rPr>
          <w:rFonts w:ascii="Arial" w:hAnsi="Arial" w:cs="Arial"/>
          <w:sz w:val="24"/>
          <w:szCs w:val="24"/>
        </w:rPr>
        <w:t>__________________________________</w:t>
      </w:r>
    </w:p>
    <w:p w14:paraId="2AFCED2D" w14:textId="77777777" w:rsidR="00C6499A" w:rsidRPr="00080F69" w:rsidRDefault="009E618B">
      <w:pPr>
        <w:pStyle w:val="ConsPlusNonforma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6499A" w:rsidRPr="00080F69">
        <w:rPr>
          <w:rFonts w:ascii="Arial" w:hAnsi="Arial" w:cs="Arial"/>
          <w:sz w:val="24"/>
          <w:szCs w:val="24"/>
        </w:rPr>
        <w:t>__________________________________</w:t>
      </w:r>
    </w:p>
    <w:p w14:paraId="4423A978" w14:textId="77777777" w:rsidR="00C6499A" w:rsidRPr="00080F69" w:rsidRDefault="00C6499A">
      <w:pPr>
        <w:pStyle w:val="ConsPlusNonformat"/>
        <w:rPr>
          <w:rFonts w:ascii="Arial" w:hAnsi="Arial" w:cs="Arial"/>
          <w:sz w:val="24"/>
          <w:szCs w:val="24"/>
        </w:rPr>
      </w:pPr>
    </w:p>
    <w:p w14:paraId="27293D6F" w14:textId="77777777" w:rsidR="00C6499A" w:rsidRPr="00080F69" w:rsidRDefault="00C6499A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Адрес места жительства (с индексом): ______________________________________</w:t>
      </w:r>
    </w:p>
    <w:p w14:paraId="742680D2" w14:textId="77777777" w:rsidR="00C6499A" w:rsidRPr="00080F69" w:rsidRDefault="00C6499A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___________________________________________________________________________</w:t>
      </w:r>
    </w:p>
    <w:p w14:paraId="0428ECA8" w14:textId="77777777" w:rsidR="00C6499A" w:rsidRPr="00080F69" w:rsidRDefault="00C6499A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___________________________________________________________________________</w:t>
      </w:r>
    </w:p>
    <w:p w14:paraId="310B9FF4" w14:textId="77777777" w:rsidR="00C6499A" w:rsidRPr="00080F69" w:rsidRDefault="00C6499A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Сведения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о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полученном уровне общего образования и (или) профессионального</w:t>
      </w:r>
    </w:p>
    <w:p w14:paraId="260432F4" w14:textId="77777777" w:rsidR="00C6499A" w:rsidRPr="00080F69" w:rsidRDefault="00C6499A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образования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(среднее общее, среднее профессиональное, высшее образование):</w:t>
      </w:r>
    </w:p>
    <w:p w14:paraId="0A236FEB" w14:textId="77777777" w:rsidR="00C6499A" w:rsidRPr="00080F69" w:rsidRDefault="00C6499A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___________________________________________________________________________</w:t>
      </w:r>
    </w:p>
    <w:p w14:paraId="0C894378" w14:textId="77777777" w:rsidR="00C6499A" w:rsidRPr="00080F69" w:rsidRDefault="00C6499A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___________________________________________________________________________</w:t>
      </w:r>
    </w:p>
    <w:p w14:paraId="08EE15CF" w14:textId="77777777" w:rsidR="00C6499A" w:rsidRPr="00080F69" w:rsidRDefault="00C6499A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___________________________________________________________________________</w:t>
      </w:r>
    </w:p>
    <w:p w14:paraId="30C7570E" w14:textId="77777777" w:rsidR="00C6499A" w:rsidRPr="00080F69" w:rsidRDefault="00C6499A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Год окончания общеобразовательной организации (указать): __________________</w:t>
      </w:r>
    </w:p>
    <w:p w14:paraId="6A63780B" w14:textId="77777777" w:rsidR="00C6499A" w:rsidRPr="00080F69" w:rsidRDefault="00C6499A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Наименование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общеобразовательной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организации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(в соответствии с уставом):</w:t>
      </w:r>
    </w:p>
    <w:p w14:paraId="05013489" w14:textId="77777777" w:rsidR="00C6499A" w:rsidRPr="00080F69" w:rsidRDefault="00C6499A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___________________________________________________________________________</w:t>
      </w:r>
    </w:p>
    <w:p w14:paraId="1A492CE3" w14:textId="77777777" w:rsidR="00C6499A" w:rsidRPr="00080F69" w:rsidRDefault="00C6499A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___________________________________________________________________________</w:t>
      </w:r>
    </w:p>
    <w:p w14:paraId="044BAE06" w14:textId="77777777" w:rsidR="00C6499A" w:rsidRPr="00080F69" w:rsidRDefault="00C6499A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___________________________________________________________________________</w:t>
      </w:r>
    </w:p>
    <w:p w14:paraId="665FE070" w14:textId="77777777" w:rsidR="00C6499A" w:rsidRPr="00080F69" w:rsidRDefault="00C6499A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___________________________________________________________________________</w:t>
      </w:r>
    </w:p>
    <w:p w14:paraId="073214BD" w14:textId="77777777" w:rsidR="00C6499A" w:rsidRPr="00080F69" w:rsidRDefault="00C6499A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Документ об образовании: серия ___________ № __________________</w:t>
      </w:r>
    </w:p>
    <w:p w14:paraId="2752474A" w14:textId="77777777" w:rsidR="00C6499A" w:rsidRPr="00080F69" w:rsidRDefault="00C6499A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Наличие медали за особые успехи в учении (указать): _______________________</w:t>
      </w:r>
    </w:p>
    <w:p w14:paraId="1A85B74E" w14:textId="77777777" w:rsidR="00C6499A" w:rsidRPr="00080F69" w:rsidRDefault="00C6499A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___________________________________________________________________________</w:t>
      </w:r>
    </w:p>
    <w:p w14:paraId="16D5E183" w14:textId="77777777" w:rsidR="00C6499A" w:rsidRPr="00080F69" w:rsidRDefault="00C6499A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Иные награды (указать): ___________________________________________________</w:t>
      </w:r>
    </w:p>
    <w:p w14:paraId="26391E95" w14:textId="77777777" w:rsidR="00C6499A" w:rsidRPr="00080F69" w:rsidRDefault="00C6499A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___________________________________________________________________________</w:t>
      </w:r>
    </w:p>
    <w:p w14:paraId="7856F23F" w14:textId="77777777" w:rsidR="00C6499A" w:rsidRPr="00080F69" w:rsidRDefault="00C6499A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Обучение в классе педагогического профиля (указать): ______________________</w:t>
      </w:r>
    </w:p>
    <w:p w14:paraId="3A985CF6" w14:textId="77777777" w:rsidR="00C6499A" w:rsidRPr="00080F69" w:rsidRDefault="00C6499A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Участие в олимпиадах (указать год участия, название этапа, результат): ____</w:t>
      </w:r>
    </w:p>
    <w:p w14:paraId="02332FCC" w14:textId="77777777" w:rsidR="00C6499A" w:rsidRPr="00080F69" w:rsidRDefault="00C6499A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___________________________________________________________________________</w:t>
      </w:r>
    </w:p>
    <w:p w14:paraId="00BD6434" w14:textId="77777777" w:rsidR="00C6499A" w:rsidRPr="00080F69" w:rsidRDefault="00C6499A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___________________________________________________________________________</w:t>
      </w:r>
    </w:p>
    <w:p w14:paraId="7CB9D01E" w14:textId="77777777" w:rsidR="00C6499A" w:rsidRPr="00080F69" w:rsidRDefault="00C6499A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___________________________________________________________________________</w:t>
      </w:r>
    </w:p>
    <w:p w14:paraId="7F720CB2" w14:textId="77777777" w:rsidR="00C6499A" w:rsidRPr="00080F69" w:rsidRDefault="00C6499A">
      <w:pPr>
        <w:pStyle w:val="ConsPlusNonformat"/>
        <w:rPr>
          <w:rFonts w:ascii="Arial" w:hAnsi="Arial" w:cs="Arial"/>
          <w:sz w:val="24"/>
          <w:szCs w:val="24"/>
        </w:rPr>
      </w:pPr>
    </w:p>
    <w:p w14:paraId="555DF4C9" w14:textId="77777777" w:rsidR="00C6499A" w:rsidRPr="00080F69" w:rsidRDefault="00C6499A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Дополнительные сведения (указываются по желанию гражданина): ______________</w:t>
      </w:r>
    </w:p>
    <w:p w14:paraId="1084A10F" w14:textId="77777777" w:rsidR="00C6499A" w:rsidRPr="00080F69" w:rsidRDefault="00C6499A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___________________________________________________________________________</w:t>
      </w:r>
    </w:p>
    <w:p w14:paraId="4B236E5A" w14:textId="77777777" w:rsidR="00C6499A" w:rsidRPr="00080F69" w:rsidRDefault="00C6499A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___________________________________________________________________________</w:t>
      </w:r>
    </w:p>
    <w:p w14:paraId="294D4B7D" w14:textId="77777777" w:rsidR="00C6499A" w:rsidRPr="00080F69" w:rsidRDefault="00C6499A">
      <w:pPr>
        <w:pStyle w:val="ConsPlusNonformat"/>
        <w:rPr>
          <w:rFonts w:ascii="Arial" w:hAnsi="Arial" w:cs="Arial"/>
          <w:sz w:val="24"/>
          <w:szCs w:val="24"/>
        </w:rPr>
      </w:pPr>
    </w:p>
    <w:p w14:paraId="1555B741" w14:textId="77777777" w:rsidR="00C6499A" w:rsidRPr="00080F69" w:rsidRDefault="00C6499A">
      <w:pPr>
        <w:pStyle w:val="ConsPlusNonformat"/>
        <w:rPr>
          <w:rFonts w:ascii="Arial" w:hAnsi="Arial" w:cs="Arial"/>
          <w:sz w:val="24"/>
          <w:szCs w:val="24"/>
        </w:rPr>
      </w:pPr>
      <w:r w:rsidRPr="00080F69">
        <w:rPr>
          <w:rFonts w:ascii="Arial" w:hAnsi="Arial" w:cs="Arial"/>
          <w:sz w:val="24"/>
          <w:szCs w:val="24"/>
        </w:rPr>
        <w:t>Дата _____________</w:t>
      </w:r>
      <w:r w:rsidR="009E618B">
        <w:rPr>
          <w:rFonts w:ascii="Arial" w:hAnsi="Arial" w:cs="Arial"/>
          <w:sz w:val="24"/>
          <w:szCs w:val="24"/>
        </w:rPr>
        <w:t xml:space="preserve"> </w:t>
      </w:r>
      <w:r w:rsidRPr="00080F69">
        <w:rPr>
          <w:rFonts w:ascii="Arial" w:hAnsi="Arial" w:cs="Arial"/>
          <w:sz w:val="24"/>
          <w:szCs w:val="24"/>
        </w:rPr>
        <w:t>Подпись гражданина ________________ (Ф.И.О.)</w:t>
      </w:r>
    </w:p>
    <w:p w14:paraId="1463FEF9" w14:textId="77777777" w:rsidR="00C6499A" w:rsidRPr="00080F69" w:rsidRDefault="00C6499A">
      <w:pPr>
        <w:pStyle w:val="ConsPlusNonformat"/>
        <w:rPr>
          <w:rFonts w:ascii="Arial" w:hAnsi="Arial" w:cs="Arial"/>
          <w:sz w:val="24"/>
          <w:szCs w:val="24"/>
        </w:rPr>
        <w:sectPr w:rsidR="00C6499A" w:rsidRPr="00080F69" w:rsidSect="009E618B">
          <w:pgSz w:w="11905" w:h="16838"/>
          <w:pgMar w:top="1134" w:right="567" w:bottom="1134" w:left="1134" w:header="720" w:footer="720" w:gutter="0"/>
          <w:cols w:space="720"/>
          <w:noEndnote/>
        </w:sectPr>
      </w:pPr>
    </w:p>
    <w:p w14:paraId="5B395F70" w14:textId="77777777" w:rsidR="00C6499A" w:rsidRPr="00C6499A" w:rsidRDefault="00C6499A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</w:p>
    <w:p w14:paraId="430F2261" w14:textId="77777777" w:rsidR="00C6499A" w:rsidRPr="00080F69" w:rsidRDefault="00C6499A">
      <w:pPr>
        <w:widowControl w:val="0"/>
        <w:autoSpaceDE w:val="0"/>
        <w:autoSpaceDN w:val="0"/>
        <w:adjustRightInd w:val="0"/>
        <w:jc w:val="right"/>
        <w:outlineLvl w:val="0"/>
        <w:rPr>
          <w:rFonts w:cs="Arial"/>
        </w:rPr>
      </w:pPr>
      <w:bookmarkStart w:id="13" w:name="Par302"/>
      <w:bookmarkEnd w:id="13"/>
      <w:r w:rsidRPr="00080F69">
        <w:rPr>
          <w:rFonts w:cs="Arial"/>
        </w:rPr>
        <w:t>Утвержден</w:t>
      </w:r>
    </w:p>
    <w:p w14:paraId="36A6C326" w14:textId="77777777" w:rsidR="00C6499A" w:rsidRPr="00080F69" w:rsidRDefault="00C6499A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080F69">
        <w:rPr>
          <w:rFonts w:cs="Arial"/>
        </w:rPr>
        <w:t>приказом</w:t>
      </w:r>
    </w:p>
    <w:p w14:paraId="36994F77" w14:textId="77777777" w:rsidR="00C6499A" w:rsidRPr="00080F69" w:rsidRDefault="00C6499A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080F69">
        <w:rPr>
          <w:rFonts w:cs="Arial"/>
        </w:rPr>
        <w:t>Минобрнауки</w:t>
      </w:r>
    </w:p>
    <w:p w14:paraId="328A46B9" w14:textId="77777777" w:rsidR="00C6499A" w:rsidRPr="00080F69" w:rsidRDefault="00C6499A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080F69">
        <w:rPr>
          <w:rFonts w:cs="Arial"/>
        </w:rPr>
        <w:t>Новосибирской области</w:t>
      </w:r>
    </w:p>
    <w:p w14:paraId="7DC7ED69" w14:textId="77777777" w:rsidR="00C6499A" w:rsidRPr="00080F69" w:rsidRDefault="00C6499A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080F69">
        <w:rPr>
          <w:rFonts w:cs="Arial"/>
        </w:rPr>
        <w:t>от 05.05.2015 № 1282</w:t>
      </w:r>
    </w:p>
    <w:p w14:paraId="79EBDCE9" w14:textId="77777777" w:rsidR="00C6499A" w:rsidRPr="00080F69" w:rsidRDefault="00C6499A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</w:p>
    <w:p w14:paraId="6886DBF1" w14:textId="77777777" w:rsidR="00C6499A" w:rsidRPr="007D0424" w:rsidRDefault="00C6499A" w:rsidP="007D0424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iCs/>
          <w:sz w:val="30"/>
          <w:szCs w:val="28"/>
        </w:rPr>
      </w:pPr>
      <w:bookmarkStart w:id="14" w:name="Par308"/>
      <w:bookmarkEnd w:id="14"/>
      <w:r w:rsidRPr="007D0424">
        <w:rPr>
          <w:rFonts w:cs="Arial"/>
          <w:b/>
          <w:bCs/>
          <w:iCs/>
          <w:sz w:val="30"/>
          <w:szCs w:val="28"/>
        </w:rPr>
        <w:t>СОСТАВ</w:t>
      </w:r>
    </w:p>
    <w:p w14:paraId="18B08BCA" w14:textId="77777777" w:rsidR="00C6499A" w:rsidRPr="00C6499A" w:rsidRDefault="00C6499A" w:rsidP="007D0424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</w:rPr>
      </w:pPr>
      <w:r w:rsidRPr="007D0424">
        <w:rPr>
          <w:rFonts w:cs="Arial"/>
          <w:b/>
          <w:bCs/>
          <w:iCs/>
          <w:sz w:val="30"/>
          <w:szCs w:val="28"/>
        </w:rPr>
        <w:t>КОМИССИИ МИНИСТЕРСТВА ОБРАЗОВАНИЯ, НАУКИ И ИННОВАЦИОННОЙ</w:t>
      </w:r>
      <w:r w:rsidR="009E618B">
        <w:rPr>
          <w:rFonts w:cs="Arial"/>
          <w:b/>
          <w:bCs/>
          <w:iCs/>
          <w:sz w:val="30"/>
          <w:szCs w:val="28"/>
        </w:rPr>
        <w:t xml:space="preserve"> </w:t>
      </w:r>
      <w:r w:rsidRPr="007D0424">
        <w:rPr>
          <w:rFonts w:cs="Arial"/>
          <w:b/>
          <w:bCs/>
          <w:iCs/>
          <w:sz w:val="30"/>
          <w:szCs w:val="28"/>
        </w:rPr>
        <w:t>ПОЛИТИКИ НОВОСИБИРСКОЙ ОБЛАСТИ ПО ОТБОРУ ГРАЖДАН</w:t>
      </w:r>
      <w:r w:rsidR="009E618B">
        <w:rPr>
          <w:rFonts w:cs="Arial"/>
          <w:b/>
          <w:bCs/>
          <w:iCs/>
          <w:sz w:val="30"/>
          <w:szCs w:val="28"/>
        </w:rPr>
        <w:t xml:space="preserve"> </w:t>
      </w:r>
      <w:r w:rsidRPr="007D0424">
        <w:rPr>
          <w:rFonts w:cs="Arial"/>
          <w:b/>
          <w:bCs/>
          <w:iCs/>
          <w:sz w:val="30"/>
          <w:szCs w:val="28"/>
        </w:rPr>
        <w:t>ДЛЯ ЗАКЛЮЧЕНИЯ ДОГОВОРА О ЦЕЛЕВОМ ОБУЧЕНИИ,</w:t>
      </w:r>
      <w:r w:rsidR="009E618B">
        <w:rPr>
          <w:rFonts w:cs="Arial"/>
          <w:b/>
          <w:bCs/>
          <w:iCs/>
          <w:sz w:val="30"/>
          <w:szCs w:val="28"/>
        </w:rPr>
        <w:t xml:space="preserve"> </w:t>
      </w:r>
      <w:r w:rsidRPr="007D0424">
        <w:rPr>
          <w:rFonts w:cs="Arial"/>
          <w:b/>
          <w:bCs/>
          <w:iCs/>
          <w:sz w:val="30"/>
          <w:szCs w:val="28"/>
        </w:rPr>
        <w:t>В ТОМ ЧИСЛЕ НА УСЛОВИЯХ ЦЕЛЕВОГО ПРИЕМА</w:t>
      </w:r>
    </w:p>
    <w:p w14:paraId="47EF72B0" w14:textId="77777777" w:rsidR="00C6499A" w:rsidRPr="00C6499A" w:rsidRDefault="00C6499A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</w:p>
    <w:tbl>
      <w:tblPr>
        <w:tblW w:w="0" w:type="auto"/>
        <w:tblInd w:w="6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340"/>
        <w:gridCol w:w="6463"/>
      </w:tblGrid>
      <w:tr w:rsidR="00C6499A" w:rsidRPr="007D0424" w14:paraId="220B7322" w14:textId="77777777">
        <w:tc>
          <w:tcPr>
            <w:tcW w:w="2835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80FAD84" w14:textId="77777777" w:rsidR="00C6499A" w:rsidRPr="009E618B" w:rsidRDefault="00C6499A" w:rsidP="007D0424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  <w:sz w:val="22"/>
                <w:szCs w:val="22"/>
              </w:rPr>
            </w:pPr>
            <w:r w:rsidRPr="009E618B">
              <w:rPr>
                <w:rFonts w:cs="Arial"/>
                <w:sz w:val="22"/>
                <w:szCs w:val="22"/>
              </w:rPr>
              <w:t>Нелюбов</w:t>
            </w:r>
          </w:p>
          <w:p w14:paraId="1C808A28" w14:textId="77777777" w:rsidR="00C6499A" w:rsidRPr="009E618B" w:rsidRDefault="00C6499A" w:rsidP="007D0424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  <w:sz w:val="22"/>
                <w:szCs w:val="22"/>
              </w:rPr>
            </w:pPr>
            <w:r w:rsidRPr="009E618B">
              <w:rPr>
                <w:rFonts w:cs="Arial"/>
                <w:sz w:val="22"/>
                <w:szCs w:val="22"/>
              </w:rPr>
              <w:t>Сергей Александрович</w:t>
            </w:r>
          </w:p>
        </w:tc>
        <w:tc>
          <w:tcPr>
            <w:tcW w:w="340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A40D4E9" w14:textId="77777777" w:rsidR="00C6499A" w:rsidRPr="009E618B" w:rsidRDefault="00C6499A" w:rsidP="007D0424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  <w:sz w:val="22"/>
                <w:szCs w:val="22"/>
              </w:rPr>
            </w:pPr>
            <w:r w:rsidRPr="009E618B"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6463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434A0D8" w14:textId="77777777" w:rsidR="00C6499A" w:rsidRPr="009E618B" w:rsidRDefault="00C6499A" w:rsidP="007D0424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  <w:sz w:val="22"/>
                <w:szCs w:val="22"/>
              </w:rPr>
            </w:pPr>
            <w:r w:rsidRPr="009E618B">
              <w:rPr>
                <w:rFonts w:cs="Arial"/>
                <w:sz w:val="22"/>
                <w:szCs w:val="22"/>
              </w:rPr>
              <w:t>министр образования, науки и инновационной политики Новосибирской области, председатель комиссии;</w:t>
            </w:r>
          </w:p>
        </w:tc>
      </w:tr>
      <w:tr w:rsidR="00C6499A" w:rsidRPr="007D0424" w14:paraId="110B2205" w14:textId="77777777">
        <w:tc>
          <w:tcPr>
            <w:tcW w:w="2835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C4CB226" w14:textId="77777777" w:rsidR="00C6499A" w:rsidRPr="009E618B" w:rsidRDefault="00C6499A" w:rsidP="007D0424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  <w:sz w:val="22"/>
                <w:szCs w:val="22"/>
              </w:rPr>
            </w:pPr>
            <w:r w:rsidRPr="009E618B">
              <w:rPr>
                <w:rFonts w:cs="Arial"/>
                <w:sz w:val="22"/>
                <w:szCs w:val="22"/>
              </w:rPr>
              <w:t>Федорчук</w:t>
            </w:r>
          </w:p>
          <w:p w14:paraId="155B2AA2" w14:textId="77777777" w:rsidR="00C6499A" w:rsidRPr="009E618B" w:rsidRDefault="00C6499A" w:rsidP="007D0424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  <w:sz w:val="22"/>
                <w:szCs w:val="22"/>
              </w:rPr>
            </w:pPr>
            <w:r w:rsidRPr="009E618B">
              <w:rPr>
                <w:rFonts w:cs="Arial"/>
                <w:sz w:val="22"/>
                <w:szCs w:val="22"/>
              </w:rPr>
              <w:t>Сергей Владимирович</w:t>
            </w:r>
          </w:p>
        </w:tc>
        <w:tc>
          <w:tcPr>
            <w:tcW w:w="340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57F3F9F" w14:textId="77777777" w:rsidR="00C6499A" w:rsidRPr="009E618B" w:rsidRDefault="00C6499A" w:rsidP="007D0424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  <w:sz w:val="22"/>
                <w:szCs w:val="22"/>
              </w:rPr>
            </w:pPr>
            <w:r w:rsidRPr="009E618B"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6463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DB8AE7F" w14:textId="77777777" w:rsidR="00C6499A" w:rsidRPr="009E618B" w:rsidRDefault="00C6499A" w:rsidP="007D0424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  <w:sz w:val="22"/>
                <w:szCs w:val="22"/>
              </w:rPr>
            </w:pPr>
            <w:r w:rsidRPr="009E618B">
              <w:rPr>
                <w:rFonts w:cs="Arial"/>
                <w:sz w:val="22"/>
                <w:szCs w:val="22"/>
              </w:rPr>
              <w:t>заместитель министра образования, науки и инновационной политики Новосибирской области, заместитель председателя комиссии;</w:t>
            </w:r>
          </w:p>
        </w:tc>
      </w:tr>
      <w:tr w:rsidR="00C6499A" w:rsidRPr="007D0424" w14:paraId="63F62ECD" w14:textId="77777777">
        <w:tc>
          <w:tcPr>
            <w:tcW w:w="2835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324D229" w14:textId="77777777" w:rsidR="00C6499A" w:rsidRPr="009E618B" w:rsidRDefault="00C6499A" w:rsidP="007D0424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  <w:sz w:val="22"/>
                <w:szCs w:val="22"/>
              </w:rPr>
            </w:pPr>
            <w:r w:rsidRPr="009E618B">
              <w:rPr>
                <w:rFonts w:cs="Arial"/>
                <w:sz w:val="22"/>
                <w:szCs w:val="22"/>
              </w:rPr>
              <w:t>Смирнова</w:t>
            </w:r>
          </w:p>
          <w:p w14:paraId="669F5F82" w14:textId="77777777" w:rsidR="00C6499A" w:rsidRPr="009E618B" w:rsidRDefault="00C6499A" w:rsidP="007D0424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  <w:sz w:val="22"/>
                <w:szCs w:val="22"/>
              </w:rPr>
            </w:pPr>
            <w:r w:rsidRPr="009E618B">
              <w:rPr>
                <w:rFonts w:cs="Arial"/>
                <w:sz w:val="22"/>
                <w:szCs w:val="22"/>
              </w:rPr>
              <w:t>Светлана Владимировна</w:t>
            </w:r>
          </w:p>
        </w:tc>
        <w:tc>
          <w:tcPr>
            <w:tcW w:w="340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B1FFEBB" w14:textId="77777777" w:rsidR="00C6499A" w:rsidRPr="009E618B" w:rsidRDefault="00C6499A" w:rsidP="007D0424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  <w:sz w:val="22"/>
                <w:szCs w:val="22"/>
              </w:rPr>
            </w:pPr>
            <w:r w:rsidRPr="009E618B"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6463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57C131D" w14:textId="77777777" w:rsidR="00C6499A" w:rsidRPr="009E618B" w:rsidRDefault="00C6499A" w:rsidP="007D0424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  <w:sz w:val="22"/>
                <w:szCs w:val="22"/>
              </w:rPr>
            </w:pPr>
            <w:r w:rsidRPr="009E618B">
              <w:rPr>
                <w:rFonts w:cs="Arial"/>
                <w:sz w:val="22"/>
                <w:szCs w:val="22"/>
              </w:rPr>
              <w:t>начальник отдела профессионального развития педагогических кадров управления образовательной политики министерства образования, науки и инновационной политики Новосибирской области, секретарь комиссии;</w:t>
            </w:r>
          </w:p>
        </w:tc>
      </w:tr>
      <w:tr w:rsidR="00C6499A" w:rsidRPr="007D0424" w14:paraId="12991C04" w14:textId="77777777">
        <w:tc>
          <w:tcPr>
            <w:tcW w:w="2835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66E648F" w14:textId="77777777" w:rsidR="00C6499A" w:rsidRPr="009E618B" w:rsidRDefault="00C6499A" w:rsidP="007D0424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  <w:sz w:val="22"/>
                <w:szCs w:val="22"/>
              </w:rPr>
            </w:pPr>
            <w:r w:rsidRPr="009E618B">
              <w:rPr>
                <w:rFonts w:cs="Arial"/>
                <w:sz w:val="22"/>
                <w:szCs w:val="22"/>
              </w:rPr>
              <w:t>Герасев</w:t>
            </w:r>
          </w:p>
          <w:p w14:paraId="0414A5FC" w14:textId="77777777" w:rsidR="00C6499A" w:rsidRPr="009E618B" w:rsidRDefault="00C6499A" w:rsidP="007D0424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  <w:sz w:val="22"/>
                <w:szCs w:val="22"/>
              </w:rPr>
            </w:pPr>
            <w:r w:rsidRPr="009E618B">
              <w:rPr>
                <w:rFonts w:cs="Arial"/>
                <w:sz w:val="22"/>
                <w:szCs w:val="22"/>
              </w:rPr>
              <w:t>Алексей Дмитриевич</w:t>
            </w:r>
          </w:p>
        </w:tc>
        <w:tc>
          <w:tcPr>
            <w:tcW w:w="340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730548B" w14:textId="77777777" w:rsidR="00C6499A" w:rsidRPr="009E618B" w:rsidRDefault="00C6499A" w:rsidP="007D0424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  <w:sz w:val="22"/>
                <w:szCs w:val="22"/>
              </w:rPr>
            </w:pPr>
            <w:r w:rsidRPr="009E618B"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6463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428217B" w14:textId="77777777" w:rsidR="00C6499A" w:rsidRPr="009E618B" w:rsidRDefault="00C6499A" w:rsidP="007D0424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  <w:sz w:val="22"/>
                <w:szCs w:val="22"/>
              </w:rPr>
            </w:pPr>
            <w:r w:rsidRPr="009E618B">
              <w:rPr>
                <w:rFonts w:cs="Arial"/>
                <w:sz w:val="22"/>
                <w:szCs w:val="22"/>
              </w:rPr>
              <w:t>руководитель федерального государственного бюджетного образовательного учреждения высшего профессионального образования "Новосибирский государственный педагогический университет", доктор биологических наук, профессор кафедры анатомии, физиологии и безопасности жизнедеятельности (по согласованию);</w:t>
            </w:r>
          </w:p>
        </w:tc>
      </w:tr>
      <w:tr w:rsidR="00C6499A" w:rsidRPr="007D0424" w14:paraId="3E1CAFA2" w14:textId="77777777">
        <w:tc>
          <w:tcPr>
            <w:tcW w:w="2835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6D47F00" w14:textId="77777777" w:rsidR="00C6499A" w:rsidRPr="009E618B" w:rsidRDefault="00C6499A" w:rsidP="007D0424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  <w:sz w:val="22"/>
                <w:szCs w:val="22"/>
              </w:rPr>
            </w:pPr>
            <w:proofErr w:type="spellStart"/>
            <w:r w:rsidRPr="009E618B">
              <w:rPr>
                <w:rFonts w:cs="Arial"/>
                <w:sz w:val="22"/>
                <w:szCs w:val="22"/>
              </w:rPr>
              <w:t>Житенко</w:t>
            </w:r>
            <w:proofErr w:type="spellEnd"/>
          </w:p>
          <w:p w14:paraId="7118E9A8" w14:textId="77777777" w:rsidR="00C6499A" w:rsidRPr="009E618B" w:rsidRDefault="00C6499A" w:rsidP="007D0424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  <w:sz w:val="22"/>
                <w:szCs w:val="22"/>
              </w:rPr>
            </w:pPr>
            <w:r w:rsidRPr="009E618B">
              <w:rPr>
                <w:rFonts w:cs="Arial"/>
                <w:sz w:val="22"/>
                <w:szCs w:val="22"/>
              </w:rPr>
              <w:t>Елена Дмитриевна</w:t>
            </w:r>
          </w:p>
        </w:tc>
        <w:tc>
          <w:tcPr>
            <w:tcW w:w="340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3C8B6E2" w14:textId="77777777" w:rsidR="00C6499A" w:rsidRPr="009E618B" w:rsidRDefault="00C6499A" w:rsidP="007D0424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  <w:sz w:val="22"/>
                <w:szCs w:val="22"/>
              </w:rPr>
            </w:pPr>
            <w:r w:rsidRPr="009E618B"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6463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61CE8D3" w14:textId="77777777" w:rsidR="00C6499A" w:rsidRPr="009E618B" w:rsidRDefault="00C6499A" w:rsidP="007D0424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  <w:sz w:val="22"/>
                <w:szCs w:val="22"/>
              </w:rPr>
            </w:pPr>
            <w:r w:rsidRPr="009E618B">
              <w:rPr>
                <w:rFonts w:cs="Arial"/>
                <w:sz w:val="22"/>
                <w:szCs w:val="22"/>
              </w:rPr>
              <w:t>заместитель министра образования, науки и инновационной политики Новосибирской области;</w:t>
            </w:r>
          </w:p>
        </w:tc>
      </w:tr>
      <w:tr w:rsidR="00C6499A" w:rsidRPr="007D0424" w14:paraId="2D1CC393" w14:textId="77777777">
        <w:tc>
          <w:tcPr>
            <w:tcW w:w="2835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D8AB08B" w14:textId="77777777" w:rsidR="00C6499A" w:rsidRPr="009E618B" w:rsidRDefault="00C6499A" w:rsidP="007D0424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  <w:sz w:val="22"/>
                <w:szCs w:val="22"/>
              </w:rPr>
            </w:pPr>
            <w:r w:rsidRPr="009E618B">
              <w:rPr>
                <w:rFonts w:cs="Arial"/>
                <w:sz w:val="22"/>
                <w:szCs w:val="22"/>
              </w:rPr>
              <w:t>Сутягина</w:t>
            </w:r>
          </w:p>
          <w:p w14:paraId="7CA3A467" w14:textId="77777777" w:rsidR="00C6499A" w:rsidRPr="009E618B" w:rsidRDefault="00C6499A" w:rsidP="007D0424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  <w:sz w:val="22"/>
                <w:szCs w:val="22"/>
              </w:rPr>
            </w:pPr>
            <w:r w:rsidRPr="009E618B">
              <w:rPr>
                <w:rFonts w:cs="Arial"/>
                <w:sz w:val="22"/>
                <w:szCs w:val="22"/>
              </w:rPr>
              <w:t>Светлана Геннадьевна</w:t>
            </w:r>
          </w:p>
        </w:tc>
        <w:tc>
          <w:tcPr>
            <w:tcW w:w="340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CE6F071" w14:textId="77777777" w:rsidR="00C6499A" w:rsidRPr="009E618B" w:rsidRDefault="00C6499A" w:rsidP="007D0424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  <w:sz w:val="22"/>
                <w:szCs w:val="22"/>
              </w:rPr>
            </w:pPr>
            <w:r w:rsidRPr="009E618B"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6463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2A2DD9E" w14:textId="77777777" w:rsidR="00C6499A" w:rsidRPr="009E618B" w:rsidRDefault="00C6499A" w:rsidP="007D0424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  <w:sz w:val="22"/>
                <w:szCs w:val="22"/>
              </w:rPr>
            </w:pPr>
            <w:r w:rsidRPr="009E618B">
              <w:rPr>
                <w:rFonts w:cs="Arial"/>
                <w:sz w:val="22"/>
                <w:szCs w:val="22"/>
              </w:rPr>
              <w:t>председатель Новосибирской областной общественной организации Профсоюза работников народного образования и науки Российской Федерации (по согласованию);</w:t>
            </w:r>
          </w:p>
        </w:tc>
      </w:tr>
      <w:tr w:rsidR="00C6499A" w:rsidRPr="007D0424" w14:paraId="04E95E4B" w14:textId="77777777">
        <w:tc>
          <w:tcPr>
            <w:tcW w:w="2835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387BBB0" w14:textId="77777777" w:rsidR="00C6499A" w:rsidRPr="009E618B" w:rsidRDefault="00C6499A" w:rsidP="007D0424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  <w:sz w:val="22"/>
                <w:szCs w:val="22"/>
              </w:rPr>
            </w:pPr>
            <w:r w:rsidRPr="009E618B">
              <w:rPr>
                <w:rFonts w:cs="Arial"/>
                <w:sz w:val="22"/>
                <w:szCs w:val="22"/>
              </w:rPr>
              <w:t>Щукин</w:t>
            </w:r>
          </w:p>
          <w:p w14:paraId="49382E3F" w14:textId="77777777" w:rsidR="00C6499A" w:rsidRPr="009E618B" w:rsidRDefault="00C6499A" w:rsidP="007D0424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  <w:sz w:val="22"/>
                <w:szCs w:val="22"/>
              </w:rPr>
            </w:pPr>
            <w:r w:rsidRPr="009E618B">
              <w:rPr>
                <w:rFonts w:cs="Arial"/>
                <w:sz w:val="22"/>
                <w:szCs w:val="22"/>
              </w:rPr>
              <w:t>Владимир Николаевич</w:t>
            </w:r>
          </w:p>
        </w:tc>
        <w:tc>
          <w:tcPr>
            <w:tcW w:w="340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B530287" w14:textId="77777777" w:rsidR="00C6499A" w:rsidRPr="009E618B" w:rsidRDefault="00C6499A" w:rsidP="007D0424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  <w:sz w:val="22"/>
                <w:szCs w:val="22"/>
              </w:rPr>
            </w:pPr>
            <w:r w:rsidRPr="009E618B"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6463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A94AE24" w14:textId="77777777" w:rsidR="00C6499A" w:rsidRPr="009E618B" w:rsidRDefault="00C6499A" w:rsidP="007D0424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  <w:sz w:val="22"/>
                <w:szCs w:val="22"/>
              </w:rPr>
            </w:pPr>
            <w:r w:rsidRPr="009E618B">
              <w:rPr>
                <w:rFonts w:cs="Arial"/>
                <w:sz w:val="22"/>
                <w:szCs w:val="22"/>
              </w:rPr>
              <w:t>начальник управления образовательной политики министерства образования, науки и инновационной политики Новосибирской области.</w:t>
            </w:r>
          </w:p>
        </w:tc>
      </w:tr>
    </w:tbl>
    <w:p w14:paraId="07D3141A" w14:textId="77777777" w:rsidR="0060798F" w:rsidRPr="007D0424" w:rsidRDefault="0060798F" w:rsidP="007D0424">
      <w:pPr>
        <w:widowControl w:val="0"/>
        <w:autoSpaceDE w:val="0"/>
        <w:autoSpaceDN w:val="0"/>
        <w:adjustRightInd w:val="0"/>
        <w:ind w:firstLine="0"/>
        <w:rPr>
          <w:rFonts w:cs="Arial"/>
        </w:rPr>
      </w:pPr>
    </w:p>
    <w:sectPr w:rsidR="0060798F" w:rsidRPr="007D0424" w:rsidSect="009E618B">
      <w:pgSz w:w="11905" w:h="16838"/>
      <w:pgMar w:top="1134" w:right="851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499A"/>
    <w:rsid w:val="000069FE"/>
    <w:rsid w:val="00080F69"/>
    <w:rsid w:val="00106702"/>
    <w:rsid w:val="00160E72"/>
    <w:rsid w:val="003B0A31"/>
    <w:rsid w:val="004838F5"/>
    <w:rsid w:val="00581852"/>
    <w:rsid w:val="005A7021"/>
    <w:rsid w:val="0060798F"/>
    <w:rsid w:val="00641838"/>
    <w:rsid w:val="00687DF1"/>
    <w:rsid w:val="006A72B5"/>
    <w:rsid w:val="007D0424"/>
    <w:rsid w:val="008D6130"/>
    <w:rsid w:val="009E618B"/>
    <w:rsid w:val="00A14EFF"/>
    <w:rsid w:val="00A808D4"/>
    <w:rsid w:val="00B104C6"/>
    <w:rsid w:val="00C26057"/>
    <w:rsid w:val="00C6499A"/>
    <w:rsid w:val="00D65B4B"/>
    <w:rsid w:val="00D87A5A"/>
    <w:rsid w:val="00DC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E7EF4"/>
  <w15:docId w15:val="{07C1E881-7A49-4355-BBE4-58D4BBAE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!Обычный текст документа"/>
    <w:qFormat/>
    <w:rsid w:val="009E618B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9E618B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9E618B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9E618B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9E618B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C6499A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10">
    <w:name w:val="Заголовок 1 Знак"/>
    <w:aliases w:val="!Части документа Знак"/>
    <w:link w:val="1"/>
    <w:rsid w:val="00080F6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link w:val="2"/>
    <w:rsid w:val="00080F69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link w:val="3"/>
    <w:rsid w:val="00080F69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link w:val="4"/>
    <w:rsid w:val="00080F69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9E618B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9E618B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link w:val="a3"/>
    <w:semiHidden/>
    <w:rsid w:val="00080F69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9E618B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rsid w:val="009E618B"/>
    <w:rPr>
      <w:color w:val="0000FF"/>
      <w:u w:val="none"/>
    </w:rPr>
  </w:style>
  <w:style w:type="paragraph" w:customStyle="1" w:styleId="Application">
    <w:name w:val="Application!Приложение"/>
    <w:rsid w:val="009E618B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9E618B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9E618B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9E618B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C:\content\act\8f18643c-05f9-4923-bb75-d99cc74d5f32.doc" TargetMode="External"/><Relationship Id="rId4" Type="http://schemas.openxmlformats.org/officeDocument/2006/relationships/hyperlink" Target="file:///C:\content\act\ada29ad0-1554-40b8-a8c0-4ec5d225574a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styles.dot</Template>
  <TotalTime>4</TotalTime>
  <Pages>1</Pages>
  <Words>3123</Words>
  <Characters>17804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Главное управление МЮ РФ по НСО</Company>
  <LinksUpToDate>false</LinksUpToDate>
  <CharactersWithSpaces>20886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Козлова А.С.</dc:creator>
  <cp:keywords/>
  <dc:description/>
  <cp:lastModifiedBy>Владимир Бурбах</cp:lastModifiedBy>
  <cp:revision>5</cp:revision>
  <dcterms:created xsi:type="dcterms:W3CDTF">2015-06-08T03:23:00Z</dcterms:created>
  <dcterms:modified xsi:type="dcterms:W3CDTF">2021-09-11T14:12:00Z</dcterms:modified>
</cp:coreProperties>
</file>