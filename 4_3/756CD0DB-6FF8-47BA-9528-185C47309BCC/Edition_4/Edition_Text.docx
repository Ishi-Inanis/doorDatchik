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caps/>
          <w:sz w:val="32"/>
          <w:szCs w:val="32"/>
        </w:rPr>
      </w:pPr>
      <w:bookmarkStart w:id="0" w:name="_GoBack"/>
      <w:bookmarkEnd w:id="0"/>
      <w:r w:rsidRPr="00041E47">
        <w:rPr>
          <w:rFonts w:cs="Arial"/>
          <w:b/>
          <w:caps/>
          <w:sz w:val="32"/>
          <w:szCs w:val="32"/>
        </w:rPr>
        <w:t>Правительство Республики Хакасия</w:t>
      </w:r>
    </w:p>
    <w:p w:rsidR="00E83E8E" w:rsidRPr="00041E47" w:rsidRDefault="00E83E8E" w:rsidP="00C43975">
      <w:pPr>
        <w:widowControl w:val="0"/>
        <w:ind w:firstLine="709"/>
        <w:rPr>
          <w:rFonts w:cs="Arial"/>
          <w:b/>
          <w:sz w:val="32"/>
          <w:szCs w:val="32"/>
        </w:rPr>
      </w:pPr>
    </w:p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sz w:val="32"/>
          <w:szCs w:val="32"/>
        </w:rPr>
      </w:pPr>
      <w:r w:rsidRPr="00041E47">
        <w:rPr>
          <w:rFonts w:cs="Arial"/>
          <w:b/>
          <w:sz w:val="32"/>
          <w:szCs w:val="32"/>
        </w:rPr>
        <w:t>ПОСТАНОВЛЕНИЕ</w:t>
      </w:r>
    </w:p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sz w:val="32"/>
          <w:szCs w:val="32"/>
        </w:rPr>
      </w:pPr>
      <w:r w:rsidRPr="00041E47">
        <w:rPr>
          <w:rFonts w:cs="Arial"/>
          <w:b/>
          <w:sz w:val="32"/>
          <w:szCs w:val="32"/>
        </w:rPr>
        <w:t>от 01.11.2011 № 725</w:t>
      </w:r>
    </w:p>
    <w:p w:rsidR="00E83E8E" w:rsidRPr="00041E47" w:rsidRDefault="00E83E8E" w:rsidP="00C43975">
      <w:pPr>
        <w:widowControl w:val="0"/>
        <w:ind w:firstLine="709"/>
        <w:jc w:val="center"/>
        <w:rPr>
          <w:rFonts w:cs="Arial"/>
          <w:b/>
          <w:sz w:val="32"/>
          <w:szCs w:val="32"/>
        </w:rPr>
      </w:pPr>
    </w:p>
    <w:p w:rsidR="00E83E8E" w:rsidRPr="00041E47" w:rsidRDefault="00E83E8E" w:rsidP="00375DDC">
      <w:pPr>
        <w:widowControl w:val="0"/>
        <w:ind w:firstLine="709"/>
        <w:jc w:val="center"/>
        <w:rPr>
          <w:rFonts w:cs="Arial"/>
          <w:b/>
          <w:caps/>
          <w:sz w:val="32"/>
          <w:szCs w:val="32"/>
        </w:rPr>
      </w:pPr>
      <w:r w:rsidRPr="00041E47">
        <w:rPr>
          <w:rFonts w:cs="Arial"/>
          <w:b/>
          <w:bCs/>
          <w:caps/>
          <w:kern w:val="28"/>
          <w:sz w:val="32"/>
          <w:szCs w:val="32"/>
        </w:rPr>
        <w:t>Об утверждении условий и порядка предоставления транспортного средства многодетным семьям</w:t>
      </w:r>
    </w:p>
    <w:p w:rsidR="00041E47" w:rsidRDefault="00041E47" w:rsidP="001E4976">
      <w:pPr>
        <w:widowControl w:val="0"/>
        <w:ind w:firstLine="709"/>
        <w:jc w:val="center"/>
        <w:rPr>
          <w:rFonts w:cs="Arial"/>
        </w:rPr>
      </w:pPr>
    </w:p>
    <w:p w:rsidR="00041E47" w:rsidRDefault="00041E47" w:rsidP="00041E47">
      <w:pPr>
        <w:pStyle w:val="text"/>
        <w:jc w:val="center"/>
      </w:pPr>
      <w:proofErr w:type="gramStart"/>
      <w:r>
        <w:t>(в редакции постановлений Правительства Республики Хакасия</w:t>
      </w:r>
      <w:proofErr w:type="gramEnd"/>
    </w:p>
    <w:p w:rsidR="00A5725E" w:rsidRDefault="00332A96" w:rsidP="00041E47">
      <w:pPr>
        <w:pStyle w:val="text"/>
        <w:jc w:val="center"/>
        <w:rPr>
          <w:rFonts w:cs="Arial"/>
        </w:rPr>
      </w:pPr>
      <w:hyperlink r:id="rId5" w:tgtFrame="ChangingDocument" w:history="1">
        <w:r w:rsidR="00E83E8E" w:rsidRPr="001E4976">
          <w:rPr>
            <w:rStyle w:val="a5"/>
            <w:rFonts w:cs="Arial"/>
          </w:rPr>
          <w:t>от 12.07.2013</w:t>
        </w:r>
        <w:r w:rsidR="00041E47">
          <w:rPr>
            <w:rStyle w:val="a5"/>
            <w:rFonts w:cs="Arial"/>
          </w:rPr>
          <w:t xml:space="preserve"> </w:t>
        </w:r>
        <w:r w:rsidR="00E83E8E" w:rsidRPr="001E4976">
          <w:rPr>
            <w:rStyle w:val="a5"/>
            <w:rFonts w:cs="Arial"/>
          </w:rPr>
          <w:t>№</w:t>
        </w:r>
        <w:r w:rsidR="00041E47">
          <w:rPr>
            <w:rStyle w:val="a5"/>
            <w:rFonts w:cs="Arial"/>
          </w:rPr>
          <w:t xml:space="preserve"> </w:t>
        </w:r>
        <w:r w:rsidR="00E83E8E" w:rsidRPr="001E4976">
          <w:rPr>
            <w:rStyle w:val="a5"/>
            <w:rFonts w:cs="Arial"/>
          </w:rPr>
          <w:t>389</w:t>
        </w:r>
      </w:hyperlink>
      <w:r w:rsidR="00041E47">
        <w:rPr>
          <w:rStyle w:val="a5"/>
          <w:rFonts w:cs="Arial"/>
        </w:rPr>
        <w:t>;</w:t>
      </w:r>
      <w:r w:rsidR="00A5725E">
        <w:rPr>
          <w:rFonts w:cs="Arial"/>
        </w:rPr>
        <w:t xml:space="preserve"> </w:t>
      </w:r>
      <w:hyperlink r:id="rId6" w:tgtFrame="ChangingDocument" w:history="1">
        <w:r w:rsidR="00A5725E" w:rsidRPr="00A5725E">
          <w:rPr>
            <w:rStyle w:val="a5"/>
            <w:rFonts w:cs="Arial"/>
          </w:rPr>
          <w:t>от 30.05.2017 № 259</w:t>
        </w:r>
      </w:hyperlink>
      <w:r w:rsidR="00176F10">
        <w:rPr>
          <w:rFonts w:cs="Arial"/>
        </w:rPr>
        <w:t xml:space="preserve">; </w:t>
      </w:r>
      <w:hyperlink r:id="rId7" w:tgtFrame="ChangingDocument" w:history="1">
        <w:r w:rsidR="00176F10" w:rsidRPr="007D7A97">
          <w:rPr>
            <w:rStyle w:val="a5"/>
            <w:rFonts w:cs="Arial"/>
          </w:rPr>
          <w:t>от 04.08.2020 № 415</w:t>
        </w:r>
      </w:hyperlink>
      <w:r w:rsidR="00176F10">
        <w:rPr>
          <w:rFonts w:cs="Arial"/>
        </w:rPr>
        <w:t>)</w:t>
      </w:r>
    </w:p>
    <w:p w:rsidR="00041E47" w:rsidRDefault="00041E47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В соответствии с </w:t>
      </w:r>
      <w:hyperlink r:id="rId8" w:tgtFrame="Logical" w:history="1">
        <w:r w:rsidRPr="00375DDC">
          <w:rPr>
            <w:rStyle w:val="a5"/>
            <w:rFonts w:cs="Arial"/>
          </w:rPr>
          <w:t xml:space="preserve">Законом Республики Хакасия от 08.07.2011 № 64-ЗРХ </w:t>
        </w:r>
      </w:hyperlink>
      <w:r w:rsidR="00041E47">
        <w:t>«О дополнительных мерах социальной поддержки многодетных семей в Республике Хакасия»</w:t>
      </w:r>
      <w:r w:rsidRPr="00C43975">
        <w:rPr>
          <w:rFonts w:cs="Arial"/>
        </w:rPr>
        <w:t xml:space="preserve"> (с последующими изменениями), статьей 5 </w:t>
      </w:r>
      <w:hyperlink r:id="rId9" w:tgtFrame="Logical" w:history="1">
        <w:r w:rsidRPr="00375DDC">
          <w:rPr>
            <w:rStyle w:val="a5"/>
            <w:rFonts w:cs="Arial"/>
          </w:rPr>
          <w:t xml:space="preserve">Закона Республики Хакасия от 25.06.1998 № 34 </w:t>
        </w:r>
      </w:hyperlink>
      <w:r w:rsidR="00041E47">
        <w:t>«Об управлении государственной собственностью Республики Хакасия»</w:t>
      </w:r>
      <w:r w:rsidRPr="00C43975">
        <w:rPr>
          <w:rFonts w:cs="Arial"/>
        </w:rPr>
        <w:t xml:space="preserve"> и </w:t>
      </w:r>
      <w:hyperlink r:id="rId10" w:tgtFrame="Logical" w:history="1">
        <w:r w:rsidRPr="00375DDC">
          <w:rPr>
            <w:rStyle w:val="a5"/>
            <w:rFonts w:cs="Arial"/>
          </w:rPr>
          <w:t xml:space="preserve">Законом Республики Хакасия от 19.09.1995 № 48 </w:t>
        </w:r>
      </w:hyperlink>
      <w:r w:rsidR="00041E47">
        <w:t>«О Правительстве Республики Хакасия»</w:t>
      </w:r>
      <w:r w:rsidRPr="00C43975">
        <w:rPr>
          <w:rFonts w:cs="Arial"/>
        </w:rPr>
        <w:t xml:space="preserve"> Правительство Республики Хакасия ПОСТАНОВЛЯЕТ: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1. Утвердить условия и порядок предоставления транспортного средства многодетным семьям (приложение).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2. Определить </w:t>
      </w:r>
      <w:r w:rsidR="00A5725E">
        <w:rPr>
          <w:rFonts w:cs="Arial"/>
          <w:szCs w:val="26"/>
        </w:rPr>
        <w:t xml:space="preserve">Министерство </w:t>
      </w:r>
      <w:r w:rsidR="007D7A97">
        <w:rPr>
          <w:rFonts w:cs="Arial"/>
          <w:szCs w:val="26"/>
        </w:rPr>
        <w:t xml:space="preserve">труда и </w:t>
      </w:r>
      <w:r w:rsidR="00A5725E">
        <w:rPr>
          <w:rFonts w:cs="Arial"/>
          <w:szCs w:val="26"/>
        </w:rPr>
        <w:t>социальной защиты Республики Хакасия</w:t>
      </w:r>
      <w:r w:rsidR="00A5725E" w:rsidRPr="00C43975">
        <w:rPr>
          <w:rFonts w:cs="Arial"/>
        </w:rPr>
        <w:t xml:space="preserve"> </w:t>
      </w:r>
      <w:r w:rsidRPr="00C43975">
        <w:rPr>
          <w:rFonts w:cs="Arial"/>
        </w:rPr>
        <w:t>уполномоченным органом по передаче транспортного средства в собственность одному из родителей (опекунов, попечителей) многодетной семьи в рамках утверждаемых условий и порядка предоставления транспортного средства многодетным семьям.</w:t>
      </w:r>
    </w:p>
    <w:p w:rsidR="007D7A97" w:rsidRDefault="007D7A97" w:rsidP="007D7A97">
      <w:pPr>
        <w:pStyle w:val="a6"/>
        <w:spacing w:before="0" w:beforeAutospacing="0" w:after="0" w:afterAutospacing="0"/>
      </w:pPr>
      <w:r>
        <w:t>(</w:t>
      </w:r>
      <w:proofErr w:type="gramStart"/>
      <w:r>
        <w:t>п</w:t>
      </w:r>
      <w:proofErr w:type="gramEnd"/>
      <w:r>
        <w:t xml:space="preserve">ункт 2 в редакции </w:t>
      </w:r>
      <w:hyperlink r:id="rId11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041E47" w:rsidRDefault="00041E47" w:rsidP="00041E47">
      <w:pPr>
        <w:widowControl w:val="0"/>
        <w:ind w:firstLine="0"/>
        <w:rPr>
          <w:rFonts w:cs="Arial"/>
        </w:rPr>
      </w:pPr>
    </w:p>
    <w:p w:rsidR="00041E47" w:rsidRDefault="00041E47" w:rsidP="00041E47">
      <w:pPr>
        <w:widowControl w:val="0"/>
        <w:ind w:firstLine="0"/>
        <w:rPr>
          <w:rFonts w:cs="Arial"/>
        </w:rPr>
      </w:pPr>
    </w:p>
    <w:p w:rsidR="00041E47" w:rsidRDefault="00041E47" w:rsidP="00041E47">
      <w:pPr>
        <w:widowControl w:val="0"/>
        <w:ind w:firstLine="0"/>
        <w:rPr>
          <w:rFonts w:cs="Arial"/>
        </w:rPr>
      </w:pP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proofErr w:type="gramStart"/>
      <w:r w:rsidRPr="00C43975">
        <w:rPr>
          <w:rFonts w:cs="Arial"/>
        </w:rPr>
        <w:t>Исполняющий</w:t>
      </w:r>
      <w:proofErr w:type="gramEnd"/>
      <w:r w:rsidRPr="00C43975">
        <w:rPr>
          <w:rFonts w:cs="Arial"/>
        </w:rPr>
        <w:t xml:space="preserve"> обязанности </w:t>
      </w: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 xml:space="preserve">Главы Республики Хакасия – </w:t>
      </w: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 xml:space="preserve">Председателя Правительства </w:t>
      </w:r>
    </w:p>
    <w:p w:rsidR="00041E47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 xml:space="preserve">Республики Хакасия </w:t>
      </w:r>
    </w:p>
    <w:p w:rsidR="00E83E8E" w:rsidRPr="00C43975" w:rsidRDefault="00E83E8E" w:rsidP="00041E47">
      <w:pPr>
        <w:widowControl w:val="0"/>
        <w:ind w:firstLine="0"/>
        <w:jc w:val="right"/>
        <w:rPr>
          <w:rFonts w:cs="Arial"/>
        </w:rPr>
      </w:pPr>
      <w:r w:rsidRPr="00C43975">
        <w:rPr>
          <w:rFonts w:cs="Arial"/>
        </w:rPr>
        <w:t>А. Новосёлов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УТВЕРЖДЕНЫ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постановлением Правительства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Республики Хакасия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от 01.11.2011 № 725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75DDC">
        <w:rPr>
          <w:rFonts w:cs="Arial"/>
          <w:b/>
          <w:bCs/>
          <w:kern w:val="32"/>
          <w:sz w:val="32"/>
          <w:szCs w:val="32"/>
        </w:rPr>
        <w:t xml:space="preserve">Условия и порядок предоставления транспортного средства многодетным семьям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lastRenderedPageBreak/>
        <w:t xml:space="preserve">1. </w:t>
      </w:r>
      <w:proofErr w:type="gramStart"/>
      <w:r w:rsidRPr="00C43975">
        <w:rPr>
          <w:rFonts w:cs="Arial"/>
        </w:rPr>
        <w:t xml:space="preserve">Настоящие условия и порядок разработаны в целях реализации </w:t>
      </w:r>
      <w:hyperlink r:id="rId12" w:tgtFrame="Logical" w:history="1">
        <w:r w:rsidRPr="00375DDC">
          <w:rPr>
            <w:rStyle w:val="a5"/>
            <w:rFonts w:cs="Arial"/>
          </w:rPr>
          <w:t xml:space="preserve">Закона Республики Хакасия от 08.07.2011 № 64-ЗРХ </w:t>
        </w:r>
      </w:hyperlink>
      <w:r w:rsidR="00041E47">
        <w:t>«О дополнительных мерах социальной поддержки многодетных семей в Республике Хакасия»</w:t>
      </w:r>
      <w:r w:rsidRPr="00C43975">
        <w:rPr>
          <w:rFonts w:cs="Arial"/>
        </w:rPr>
        <w:t xml:space="preserve"> (с последующими изменениями) (далее – Порядок) и определяют условия и порядок предоставления дополнительной меры социальной поддержки многодетным семьям, проживающим на территории Республики Хакасия, в виде однократного бесплатного предоставления в собственность транспортного средства – пассажирского микроавтобуса (далее – транспортное средство</w:t>
      </w:r>
      <w:proofErr w:type="gramEnd"/>
      <w:r w:rsidRPr="00C43975">
        <w:rPr>
          <w:rFonts w:cs="Arial"/>
        </w:rPr>
        <w:t>).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2. Транспортное средство предоставляется многодетным семьям при условии: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proofErr w:type="gramStart"/>
      <w:r w:rsidRPr="00C43975">
        <w:rPr>
          <w:rFonts w:cs="Arial"/>
        </w:rPr>
        <w:t>если в многодетной семье воспитываются семь и более несовершеннолетних детей, в том числе находящихся под опекой и приемных, проживающих в указанных семьях более трех лет (далее – многодетная семья)</w:t>
      </w:r>
      <w:r>
        <w:rPr>
          <w:rFonts w:cs="Arial"/>
        </w:rPr>
        <w:t xml:space="preserve">, </w:t>
      </w:r>
      <w:r w:rsidRPr="00674514">
        <w:rPr>
          <w:rFonts w:cs="Arial"/>
        </w:rPr>
        <w:t>независимо от того, достигли воспитывающиеся в ней дети к моменту получения транспортного средства совершеннолетия или нет</w:t>
      </w:r>
      <w:r w:rsidRPr="00C43975">
        <w:rPr>
          <w:rFonts w:cs="Arial"/>
        </w:rPr>
        <w:t>;</w:t>
      </w:r>
      <w:proofErr w:type="gramEnd"/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наличия гражданства Российской Федерац</w:t>
      </w:r>
      <w:proofErr w:type="gramStart"/>
      <w:r w:rsidRPr="00C43975">
        <w:rPr>
          <w:rFonts w:cs="Arial"/>
        </w:rPr>
        <w:t>ии у о</w:t>
      </w:r>
      <w:proofErr w:type="gramEnd"/>
      <w:r w:rsidRPr="00C43975">
        <w:rPr>
          <w:rFonts w:cs="Arial"/>
        </w:rPr>
        <w:t xml:space="preserve">дного из родителей (опекунов, попечителей) многодетной семьи;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постановки на учет в целях предоставления транспортного средства (далее – учет) в </w:t>
      </w:r>
      <w:r w:rsidRPr="00674514">
        <w:rPr>
          <w:rFonts w:cs="Arial"/>
        </w:rPr>
        <w:t>государственном казённом учреждении Республики Хакасия – управлении социальной поддержки населения города (района)</w:t>
      </w:r>
      <w:r w:rsidRPr="00C43975">
        <w:rPr>
          <w:rFonts w:cs="Arial"/>
        </w:rPr>
        <w:t xml:space="preserve"> по месту жительства.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3. Транспортное средство многодетным семьям предоставляется в порядке очередности в пределах средств, предусмотренных законом о республиканском бюджете Республики Хакасия на соответствующий финансовый год.</w:t>
      </w:r>
    </w:p>
    <w:p w:rsidR="00E83E8E" w:rsidRPr="003B6C7C" w:rsidRDefault="00E83E8E" w:rsidP="00C43975">
      <w:pPr>
        <w:widowControl w:val="0"/>
        <w:ind w:firstLine="709"/>
        <w:rPr>
          <w:rFonts w:cs="Arial"/>
          <w:highlight w:val="yellow"/>
        </w:rPr>
      </w:pPr>
      <w:r w:rsidRPr="003B6C7C">
        <w:rPr>
          <w:rFonts w:cs="Arial"/>
          <w:highlight w:val="yellow"/>
        </w:rPr>
        <w:t>4. Для постановки на учет один из родителей (опекунов, попечителей) многодетной семьи, являющийся гражданином Российской Федерации (далее – заявитель), обращается в государственное казённое учреждение Республики Хакасия – управление социальной поддержки населения города (района) по месту жительства (далее – управление социальной поддержки населения) и представляет следующие документы:</w:t>
      </w:r>
    </w:p>
    <w:p w:rsidR="00E83E8E" w:rsidRPr="00006208" w:rsidRDefault="00E83E8E" w:rsidP="00C43975">
      <w:pPr>
        <w:widowControl w:val="0"/>
        <w:ind w:firstLine="709"/>
        <w:rPr>
          <w:rFonts w:cs="Arial"/>
        </w:rPr>
      </w:pPr>
      <w:r w:rsidRPr="00006208">
        <w:rPr>
          <w:rFonts w:cs="Arial"/>
        </w:rPr>
        <w:t>заявление по форме согласно приложению 1 к настоящему Порядку;</w:t>
      </w:r>
    </w:p>
    <w:p w:rsidR="00E83E8E" w:rsidRPr="00006208" w:rsidRDefault="00E83E8E" w:rsidP="00C43975">
      <w:pPr>
        <w:widowControl w:val="0"/>
        <w:ind w:firstLine="709"/>
        <w:rPr>
          <w:rFonts w:cs="Arial"/>
        </w:rPr>
      </w:pPr>
      <w:r w:rsidRPr="00006208">
        <w:rPr>
          <w:rFonts w:cs="Arial"/>
        </w:rPr>
        <w:t>копию документа, удостоверяющего личность заявителя;</w:t>
      </w:r>
    </w:p>
    <w:p w:rsidR="00E83E8E" w:rsidRPr="00006208" w:rsidRDefault="00E83E8E" w:rsidP="00C43975">
      <w:pPr>
        <w:widowControl w:val="0"/>
        <w:ind w:firstLine="709"/>
        <w:rPr>
          <w:rFonts w:cs="Arial"/>
        </w:rPr>
      </w:pPr>
      <w:r w:rsidRPr="00006208">
        <w:rPr>
          <w:rFonts w:cs="Arial"/>
        </w:rPr>
        <w:t>копии свидетельств о рождении несовершеннолетних детей;</w:t>
      </w:r>
    </w:p>
    <w:p w:rsidR="00532BED" w:rsidRPr="00586822" w:rsidRDefault="00532BED" w:rsidP="00C43975">
      <w:pPr>
        <w:widowControl w:val="0"/>
        <w:ind w:firstLine="709"/>
        <w:rPr>
          <w:rFonts w:cs="Arial"/>
        </w:rPr>
      </w:pPr>
      <w:r w:rsidRPr="003B6C7C">
        <w:rPr>
          <w:rFonts w:cs="Arial"/>
          <w:highlight w:val="red"/>
        </w:rPr>
        <w:t>документы, подтверждающие количество совместно проживающих членов семьи.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(абзац 5 в редакции </w:t>
      </w:r>
      <w:hyperlink r:id="rId13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532BED" w:rsidRPr="00006208" w:rsidRDefault="00532BED" w:rsidP="00532BED">
      <w:pPr>
        <w:ind w:firstLine="709"/>
        <w:rPr>
          <w:rFonts w:cs="Arial"/>
          <w:highlight w:val="yellow"/>
        </w:rPr>
      </w:pPr>
      <w:r w:rsidRPr="00006208">
        <w:rPr>
          <w:rFonts w:cs="Arial"/>
          <w:highlight w:val="yellow"/>
        </w:rPr>
        <w:t>4.1. Управление социальной поддержки населения запрашивает в уполномоченных органах:</w:t>
      </w:r>
    </w:p>
    <w:p w:rsidR="00532BED" w:rsidRDefault="00532BED" w:rsidP="00532BED">
      <w:pPr>
        <w:ind w:firstLine="709"/>
        <w:rPr>
          <w:rFonts w:cs="Arial"/>
        </w:rPr>
      </w:pPr>
      <w:r w:rsidRPr="00006208">
        <w:rPr>
          <w:rFonts w:cs="Arial"/>
          <w:highlight w:val="red"/>
        </w:rPr>
        <w:t>документы, подтверждающие количество совместно проживающих членов семьи;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сведения о наличии индивидуального лицевого счета в системе индивидуального (персонифицированного) учета, в том числе в целях обеспечения реализации прав заявителя в системе обязательного пенсионного страхования;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копию муниципального правового акта об установлении над ребенком (детьми) опеки (попечительства) либо копию договора о приемной семье.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Заявителю выдается расписка о приеме заявления в день его поступления с указанием даты, времени приема и номера регистрации заявления.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 xml:space="preserve">Заявителем предоставляются специалисту управления социальной поддержки населения копии документов, указанных в пункте 4 настоящего Порядка, вместе с оригиналами данных документов. Копии документов после </w:t>
      </w:r>
      <w:r>
        <w:rPr>
          <w:rFonts w:cs="Arial"/>
        </w:rPr>
        <w:lastRenderedPageBreak/>
        <w:t>проверки их соответствия оригиналам заверяются специалистом управления социальной поддержки населения, принимающим документы. Оригиналы представленных документов возвращаются заявителю.</w:t>
      </w:r>
    </w:p>
    <w:p w:rsidR="00532BED" w:rsidRDefault="00532BED" w:rsidP="00532BED">
      <w:pPr>
        <w:ind w:firstLine="709"/>
        <w:rPr>
          <w:rFonts w:cs="Arial"/>
        </w:rPr>
      </w:pPr>
      <w:r>
        <w:rPr>
          <w:rFonts w:cs="Arial"/>
        </w:rPr>
        <w:t>Документы, указанные в абзацах втором – четвертом настоящего пункта, запрашиваются органом социальной защиты населения в рамках межведомственного взаимодействия в случае, если данные документы не представлены заявителем самостоятельно.</w:t>
      </w:r>
    </w:p>
    <w:p w:rsidR="00532BED" w:rsidRDefault="00532BED" w:rsidP="00532BED">
      <w:pPr>
        <w:widowControl w:val="0"/>
        <w:ind w:firstLine="709"/>
        <w:rPr>
          <w:rFonts w:cs="Arial"/>
        </w:rPr>
      </w:pPr>
      <w:r>
        <w:rPr>
          <w:rFonts w:cs="Arial"/>
        </w:rPr>
        <w:t>Заявитель вправе представить документы, указанные в абзацах втором – четвертом настоящего пункта, по собственной инициативе.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(пункт 4.1 в редакции </w:t>
      </w:r>
      <w:hyperlink r:id="rId14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E83E8E" w:rsidP="00532BED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5. Управление социальной поддержки населения проводит проверку сведений, указанных в заявлении и представленных документах.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6. Управление социальной поддержки населения на основании представленных документов в течение десяти рабочих дней со дня поступления документов принимает решение о постановке на учет либо об отказе в постановке на учет.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Датой постановки на учет для предоставления транспортного средства считается день (с указанием времени) приема заявления управлением социальной поддержки населения по месту жительства.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7. В случае принятия решения о постановке на учет управление социальной поддержки населения: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информирует заявителя в течение десяти дней после принятия соответствующего решения;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формирует личное дело заявителя в порядке, установленном приказом</w:t>
      </w:r>
      <w:r w:rsidR="00A5725E" w:rsidRPr="00A5725E">
        <w:rPr>
          <w:rFonts w:cs="Arial"/>
          <w:szCs w:val="26"/>
        </w:rPr>
        <w:t xml:space="preserve"> </w:t>
      </w:r>
      <w:r w:rsidR="00532BED">
        <w:rPr>
          <w:rFonts w:cs="Arial"/>
        </w:rPr>
        <w:t>Министерства труда и социальной защиты Республики Хакасия</w:t>
      </w:r>
      <w:r w:rsidRPr="00C43975">
        <w:rPr>
          <w:rFonts w:cs="Arial"/>
        </w:rPr>
        <w:t>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(абзац 3 в редакции </w:t>
      </w:r>
      <w:hyperlink r:id="rId15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8. В случае принятия решения об отказе в постановке на учет управление социальной поддержки населения информирует заявителя в течение десяти дней с момента принятия соответствующего решения с указанием причины отказа.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9. Основаниями для отказа в постановке на учет являются: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несоответствие заявителя условиям, установленным пунктом 2 настоящего Порядка, за исключением абзаца четвертого пункта 2 настоящего Порядка;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представление не в полном объеме документов, предусмотренных пунктом 4 настоящего Порядка</w:t>
      </w:r>
      <w:r w:rsidR="00532BED">
        <w:rPr>
          <w:rFonts w:cs="Arial"/>
        </w:rPr>
        <w:t>, а также документов, содержащих недостоверные сведения</w:t>
      </w:r>
      <w:r w:rsidRPr="00C43975">
        <w:rPr>
          <w:rFonts w:cs="Arial"/>
        </w:rPr>
        <w:t>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(абзац 3 в редакции </w:t>
      </w:r>
      <w:hyperlink r:id="rId16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10. Снятие многодетной семьи с учета осуществляется управлением социальной поддержки населения в случаях: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предоставления транспортного средства;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выезда на постоянное место жительства в другой субъект Российской Федерации либо за пределы Российской Федерации;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лишения в отношении детей родительских прав;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освобождения либо отстранения опекуна или попечителя от исполнения своих обязанностей;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определения детей на полное государственное обеспечение, за исключением случаев временного пребывания (период реабилитации) ребенка из многодетной семьи в социально-реабилитационных учреждениях на условиях полного государственного обеспечения;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несоответствие заявителя условиям, установленным пунктом 2 настоящего </w:t>
      </w:r>
      <w:r w:rsidRPr="00C43975">
        <w:rPr>
          <w:rFonts w:cs="Arial"/>
        </w:rPr>
        <w:lastRenderedPageBreak/>
        <w:t>Порядка, за исключением абзаца четвертого пункта 2 настоящего Порядка.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11. Управление социальной поддержки населения не позднее трех рабочих дней со дня принятия решения о постановке на учет направляет в </w:t>
      </w:r>
      <w:r w:rsidR="00A5725E">
        <w:rPr>
          <w:rFonts w:cs="Arial"/>
          <w:szCs w:val="26"/>
        </w:rPr>
        <w:t xml:space="preserve">Министерство </w:t>
      </w:r>
      <w:r w:rsidR="00532BED">
        <w:rPr>
          <w:rFonts w:cs="Arial"/>
          <w:szCs w:val="26"/>
        </w:rPr>
        <w:t xml:space="preserve">труда и </w:t>
      </w:r>
      <w:r w:rsidR="00A5725E">
        <w:rPr>
          <w:rFonts w:cs="Arial"/>
          <w:szCs w:val="26"/>
        </w:rPr>
        <w:t>социальной защиты Республики Хакасия</w:t>
      </w:r>
      <w:r w:rsidR="00A5725E" w:rsidRPr="00C43975">
        <w:rPr>
          <w:rFonts w:cs="Arial"/>
        </w:rPr>
        <w:t xml:space="preserve"> </w:t>
      </w:r>
      <w:r w:rsidRPr="00C43975">
        <w:rPr>
          <w:rFonts w:cs="Arial"/>
        </w:rPr>
        <w:t xml:space="preserve">информацию о многодетных семьях, вставших на учет, по форме согласно приложению 2 к настоящему Порядку. 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(пункт 11 в редакции </w:t>
      </w:r>
      <w:hyperlink r:id="rId17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532BED" w:rsidP="00532BED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  <w:r w:rsidR="00E83E8E" w:rsidRPr="00C43975">
        <w:rPr>
          <w:rFonts w:cs="Arial"/>
        </w:rPr>
        <w:t xml:space="preserve">12. </w:t>
      </w:r>
      <w:r w:rsidR="00A5725E">
        <w:rPr>
          <w:rFonts w:cs="Arial"/>
          <w:szCs w:val="26"/>
        </w:rPr>
        <w:t xml:space="preserve">Министерство </w:t>
      </w:r>
      <w:r>
        <w:rPr>
          <w:rFonts w:cs="Arial"/>
          <w:szCs w:val="26"/>
        </w:rPr>
        <w:t xml:space="preserve">труда и </w:t>
      </w:r>
      <w:r w:rsidR="00A5725E">
        <w:rPr>
          <w:rFonts w:cs="Arial"/>
          <w:szCs w:val="26"/>
        </w:rPr>
        <w:t>социальной защиты Республики Хакасия</w:t>
      </w:r>
      <w:r w:rsidR="00A5725E" w:rsidRPr="00C43975">
        <w:rPr>
          <w:rFonts w:cs="Arial"/>
        </w:rPr>
        <w:t xml:space="preserve"> </w:t>
      </w:r>
      <w:r w:rsidR="00E83E8E" w:rsidRPr="00C43975">
        <w:rPr>
          <w:rFonts w:cs="Arial"/>
        </w:rPr>
        <w:t xml:space="preserve">(далее – Министерство) на основании информации о многодетных семьях, вставших на учет, представленной управлениями социальной поддержки населения, формирует общий список многодетных семей для предоставления транспортного средства. Общий список формируется по дате и времени постановки на учет.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Граждане, принятые на учет в один и тот же день и в одно и то же время, указываются в общем списке в алфавитном порядке.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 xml:space="preserve">(пункт 12 в редакции </w:t>
      </w:r>
      <w:hyperlink r:id="rId18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532BED" w:rsidP="00532BED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  <w:r w:rsidR="00E83E8E" w:rsidRPr="00C43975">
        <w:rPr>
          <w:rFonts w:cs="Arial"/>
        </w:rPr>
        <w:t xml:space="preserve">13. Министерство в течение десяти рабочих дней с момента получения информации о многодетных семьях, вставших на учет, от управлений социальной поддержки населения письменно уведомляет гражданина, вставшего на учет, о порядковом номере в общем списке многодетных семей для предоставления транспортного средства.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14. </w:t>
      </w:r>
      <w:proofErr w:type="gramStart"/>
      <w:r w:rsidRPr="00C43975">
        <w:rPr>
          <w:rFonts w:cs="Arial"/>
        </w:rPr>
        <w:t>При наступлении очереди на получение многодетной семьей транспортного средства Министерство в течение двух рабочих дней со дня подписания государственных контрактов на приобретение</w:t>
      </w:r>
      <w:proofErr w:type="gramEnd"/>
      <w:r w:rsidRPr="00C43975">
        <w:rPr>
          <w:rFonts w:cs="Arial"/>
        </w:rPr>
        <w:t xml:space="preserve"> транспортного средства делает запрос в управление социальной поддержки населения о соответствии заявителя условиям, установленн</w:t>
      </w:r>
      <w:r w:rsidR="00532BED">
        <w:rPr>
          <w:rFonts w:cs="Arial"/>
        </w:rPr>
        <w:t>ым пунктом 2 настоящего Порядка</w:t>
      </w:r>
      <w:r w:rsidRPr="00C43975">
        <w:rPr>
          <w:rFonts w:cs="Arial"/>
        </w:rPr>
        <w:t>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>(</w:t>
      </w:r>
      <w:proofErr w:type="gramStart"/>
      <w:r>
        <w:t>а</w:t>
      </w:r>
      <w:proofErr w:type="gramEnd"/>
      <w:r>
        <w:t xml:space="preserve">бзац 1 в редакции </w:t>
      </w:r>
      <w:hyperlink r:id="rId19" w:tgtFrame="ChangingDocument" w:history="1">
        <w:r>
          <w:rPr>
            <w:rStyle w:val="a5"/>
          </w:rPr>
          <w:t>постановления Правительства Республики Хакасия от 04.08.2020 № 415</w:t>
        </w:r>
      </w:hyperlink>
      <w:r>
        <w:t>)</w:t>
      </w:r>
    </w:p>
    <w:p w:rsidR="00E83E8E" w:rsidRPr="00C43975" w:rsidRDefault="00532BED" w:rsidP="00532BED">
      <w:pPr>
        <w:widowControl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="00E83E8E">
        <w:rPr>
          <w:rFonts w:cs="Arial"/>
        </w:rPr>
        <w:t>У</w:t>
      </w:r>
      <w:r w:rsidR="00E83E8E" w:rsidRPr="00674514">
        <w:rPr>
          <w:rFonts w:cs="Arial"/>
        </w:rPr>
        <w:t>правление социальной поддержки населения</w:t>
      </w:r>
      <w:r w:rsidR="00E83E8E" w:rsidRPr="00C43975">
        <w:rPr>
          <w:rFonts w:cs="Arial"/>
        </w:rPr>
        <w:t xml:space="preserve"> в течение десяти рабочих дней с момента поступления запроса из Министерства проверяет соответствие заявителя условиям, установленным пунктом 2 настоящего Порядка, за исключением абзаца четвертого пункта 2 настоящего Порядка, и направляет ответ в Министерство.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proofErr w:type="gramStart"/>
      <w:r w:rsidRPr="00C43975">
        <w:rPr>
          <w:rFonts w:cs="Arial"/>
        </w:rPr>
        <w:t xml:space="preserve">В случае несоответствия заявителя условиям, установленным пунктом 2 настоящего Порядка, за исключением абзаца четвертого пункта 2 настоящего Порядка, </w:t>
      </w:r>
      <w:r w:rsidRPr="00674514">
        <w:rPr>
          <w:rFonts w:cs="Arial"/>
        </w:rPr>
        <w:t>управление социальной поддержки населения</w:t>
      </w:r>
      <w:r w:rsidRPr="00C43975">
        <w:rPr>
          <w:rFonts w:cs="Arial"/>
        </w:rPr>
        <w:t xml:space="preserve"> принимает решение о снятии заявителя с учета и направляет заявителю в срок, не превышающий пяти рабочих дней с даты принятия решения о снятии с учета, письменное уведомление с указанием причины снятия с учета. </w:t>
      </w:r>
      <w:proofErr w:type="gramEnd"/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 результатам рассмотрения ответа на запрос о соответствии заявителя условиям, установленным пунктом 2 настоящего Порядка, за исключением абзаца четвертого пункта 2 настоящего Порядка, Министерство принимает решение о предоставлении транспортного средства многодетной семье в течение двух рабочих дней с момента получения ответа от управления социальной поддержки населения. Министерство письменно направляет решение о предоставлении транспортного средства заявителю в срок, не превышающий пяти рабочих дней со дня принятия решения.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15. Приобретение транспортного средства осуществляется Министерством в соответствии с </w:t>
      </w:r>
      <w:hyperlink r:id="rId20" w:tgtFrame="Logical" w:history="1">
        <w:r w:rsidR="00532BED" w:rsidRPr="00532BED">
          <w:rPr>
            <w:rStyle w:val="a5"/>
            <w:rFonts w:cs="Arial"/>
          </w:rPr>
          <w:t>Федеральным законом от 05.04.2013 № 44-ФЗ</w:t>
        </w:r>
      </w:hyperlink>
      <w:r w:rsidR="00532BED">
        <w:rPr>
          <w:rFonts w:cs="Arial"/>
        </w:rPr>
        <w:t xml:space="preserve"> «О контрактной </w:t>
      </w:r>
      <w:r w:rsidR="00532BED">
        <w:rPr>
          <w:rFonts w:cs="Arial"/>
        </w:rPr>
        <w:lastRenderedPageBreak/>
        <w:t>системе в сфере закупок товаров, работ, услуг для обеспечения государственных и муниципальных нужд»</w:t>
      </w:r>
      <w:r w:rsidR="00532BED" w:rsidRPr="00C43975">
        <w:rPr>
          <w:rFonts w:cs="Arial"/>
        </w:rPr>
        <w:t xml:space="preserve"> </w:t>
      </w:r>
      <w:r w:rsidRPr="00C43975">
        <w:rPr>
          <w:rFonts w:cs="Arial"/>
        </w:rPr>
        <w:t>(с последующими изменениями).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16. Министерство в срок, не превышающий 30 календарных дней со дня заключения государственных контрактов на приобретение транспортного средства, информирует заявителя о времени и месте получения транспортного средства.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Получение транспортного средства, предоставляемого многодетной семье в соответствии с настоящим Порядком, осуществляется заявителем при представлении документа, удостоверяющего личность, либо лицом, представляющим его интересы на основании доверенности, заверенной в установленном законом порядке.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17. Приобретенное Министерством транспортное средство передается в собственность заявителю.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18. Для осуществления регистрации права собственности на транспортное средство Министерством выдается заявителю либо лицу, представляющему его интересы, следующие документы: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паспорт транспортного средства;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копия государственного контракта;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копия акта приема-передачи транспортного средства;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приказ Министерства о передаче транспортного средства в собственность многодетной семье.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19. Расходы, связанные с оформлением страхового полиса обязательного страхования гражданской ответственности владельца транспортного средства, регистрацией, техническим обслуживанием, эксплуатационные расходы и ремонт транспортного средства осуществляются за счет средств многодетной семьи.</w:t>
      </w:r>
    </w:p>
    <w:p w:rsidR="00E83E8E" w:rsidRDefault="00532BED" w:rsidP="00C43975">
      <w:pPr>
        <w:widowControl w:val="0"/>
        <w:ind w:firstLine="709"/>
        <w:rPr>
          <w:rFonts w:cs="Arial"/>
        </w:rPr>
      </w:pPr>
      <w:r>
        <w:rPr>
          <w:rFonts w:cs="Arial"/>
        </w:rPr>
        <w:t xml:space="preserve">20. Информация о предоставлении транспортного средства размещается в Единой государственной информационной системе социального обеспечения. Размещение и получение указанной информации в Единой государственной информационной системе социального обеспечения осуществляется в соответствии с </w:t>
      </w:r>
      <w:hyperlink r:id="rId21" w:tgtFrame="Logical" w:history="1">
        <w:r>
          <w:rPr>
            <w:rStyle w:val="a5"/>
          </w:rPr>
          <w:t>Федеральным законом от 17.07.1999 № 178-ФЗ</w:t>
        </w:r>
      </w:hyperlink>
      <w:r>
        <w:rPr>
          <w:rFonts w:cs="Arial"/>
        </w:rPr>
        <w:t xml:space="preserve"> «О государственной социальной помощи».</w:t>
      </w:r>
    </w:p>
    <w:p w:rsidR="00532BED" w:rsidRDefault="00532BED" w:rsidP="00532BED">
      <w:pPr>
        <w:pStyle w:val="a6"/>
        <w:spacing w:before="0" w:beforeAutospacing="0" w:after="0" w:afterAutospacing="0"/>
      </w:pPr>
      <w:r>
        <w:t>(</w:t>
      </w:r>
      <w:proofErr w:type="gramStart"/>
      <w:r>
        <w:t>п</w:t>
      </w:r>
      <w:proofErr w:type="gramEnd"/>
      <w:r>
        <w:t xml:space="preserve">ункт 20 введен </w:t>
      </w:r>
      <w:hyperlink r:id="rId22" w:tgtFrame="ChangingDocument" w:history="1">
        <w:r>
          <w:rPr>
            <w:rStyle w:val="a5"/>
          </w:rPr>
          <w:t>постановлением Правительства Республики Хакасия от 04.08.2020 № 415</w:t>
        </w:r>
      </w:hyperlink>
      <w:r>
        <w:t>)</w:t>
      </w:r>
    </w:p>
    <w:p w:rsidR="00532BED" w:rsidRDefault="00532BED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Приложение 1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к условиям и порядку предоставления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транспортного средства многодетным семьям 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 xml:space="preserve">Руководителю управления 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 xml:space="preserve">социальной поддержки населения 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от 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(фамилия, имя, отчество гражданина)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(документ, удостоверяющий личность)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 xml:space="preserve">серия ___________№______________ 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выдан___________________________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от «_______» __________20_____года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proofErr w:type="gramStart"/>
      <w:r w:rsidRPr="00C43975">
        <w:rPr>
          <w:rFonts w:cs="Arial"/>
        </w:rPr>
        <w:t>проживающего</w:t>
      </w:r>
      <w:proofErr w:type="gramEnd"/>
      <w:r w:rsidRPr="00C43975">
        <w:rPr>
          <w:rFonts w:cs="Arial"/>
        </w:rPr>
        <w:t xml:space="preserve"> по адресу:_________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t>________________________________</w:t>
      </w:r>
    </w:p>
    <w:p w:rsidR="00E83E8E" w:rsidRPr="00C43975" w:rsidRDefault="00E83E8E" w:rsidP="00375DDC">
      <w:pPr>
        <w:widowControl w:val="0"/>
        <w:ind w:firstLine="709"/>
        <w:jc w:val="right"/>
        <w:rPr>
          <w:rFonts w:cs="Arial"/>
        </w:rPr>
      </w:pPr>
      <w:r w:rsidRPr="00C43975">
        <w:rPr>
          <w:rFonts w:cs="Arial"/>
        </w:rPr>
        <w:lastRenderedPageBreak/>
        <w:t>Телефон:________________________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375DDC">
        <w:rPr>
          <w:rFonts w:cs="Arial"/>
          <w:b/>
          <w:bCs/>
          <w:iCs/>
          <w:sz w:val="30"/>
          <w:szCs w:val="28"/>
        </w:rPr>
        <w:t>Заявление</w:t>
      </w: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375DDC">
        <w:rPr>
          <w:rFonts w:cs="Arial"/>
          <w:b/>
          <w:bCs/>
          <w:iCs/>
          <w:sz w:val="30"/>
          <w:szCs w:val="28"/>
        </w:rPr>
        <w:t xml:space="preserve">о постановке на учет для предоставления транспортного средства </w:t>
      </w:r>
    </w:p>
    <w:p w:rsidR="00E83E8E" w:rsidRPr="00375DDC" w:rsidRDefault="00E83E8E" w:rsidP="00375DDC">
      <w:pPr>
        <w:widowControl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Прошу поставить мою семью на учет для однократного бесплатного предоставления транспортного средства – пассажирского микроавтобуса в соответствии с Законом Республики Хакасия от 08.07.2011 № 64-ЗРХ «О дополнительных мерах социальной поддержки многодетных семей в Республике Хакасия» (с последующими изменениями).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Перечень документов, прилагаемых к заявлению: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5554"/>
        <w:gridCol w:w="3187"/>
      </w:tblGrid>
      <w:tr w:rsidR="00E83E8E" w:rsidRPr="00C43975" w:rsidTr="00C43975">
        <w:trPr>
          <w:trHeight w:val="57"/>
        </w:trPr>
        <w:tc>
          <w:tcPr>
            <w:tcW w:w="817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№ </w:t>
            </w:r>
            <w:proofErr w:type="spellStart"/>
            <w:r w:rsidRPr="00C43975">
              <w:rPr>
                <w:rFonts w:cs="Arial"/>
              </w:rPr>
              <w:t>п\</w:t>
            </w:r>
            <w:proofErr w:type="gramStart"/>
            <w:r w:rsidRPr="00C43975">
              <w:rPr>
                <w:rFonts w:cs="Arial"/>
              </w:rPr>
              <w:t>п</w:t>
            </w:r>
            <w:proofErr w:type="spellEnd"/>
            <w:proofErr w:type="gramEnd"/>
          </w:p>
        </w:tc>
        <w:tc>
          <w:tcPr>
            <w:tcW w:w="556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Наименование документа</w:t>
            </w:r>
          </w:p>
        </w:tc>
        <w:tc>
          <w:tcPr>
            <w:tcW w:w="3191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Количество экземпляров</w:t>
            </w:r>
          </w:p>
        </w:tc>
      </w:tr>
      <w:tr w:rsidR="00E83E8E" w:rsidRPr="00C43975" w:rsidTr="00C43975">
        <w:trPr>
          <w:trHeight w:val="57"/>
        </w:trPr>
        <w:tc>
          <w:tcPr>
            <w:tcW w:w="817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556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3191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</w:tbl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С порядком и условиями предоставления транспортного средства многодетным семьям, утвержденными постановлением Правительства Республики Хакасия от _____________№_____, ознакомле</w:t>
      </w:r>
      <w:proofErr w:type="gramStart"/>
      <w:r w:rsidRPr="00C43975">
        <w:rPr>
          <w:rFonts w:cs="Arial"/>
        </w:rPr>
        <w:t>н(</w:t>
      </w:r>
      <w:proofErr w:type="gramEnd"/>
      <w:r w:rsidRPr="00C43975">
        <w:rPr>
          <w:rFonts w:cs="Arial"/>
        </w:rPr>
        <w:t>а).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Дата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43975">
        <w:rPr>
          <w:rFonts w:cs="Arial"/>
        </w:rPr>
        <w:t>Подпись заявителя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Принял специалист Ф.И.О. </w:t>
      </w:r>
      <w:proofErr w:type="spellStart"/>
      <w:r w:rsidRPr="00C43975">
        <w:rPr>
          <w:rFonts w:cs="Arial"/>
        </w:rPr>
        <w:t>_____________подпись</w:t>
      </w:r>
      <w:proofErr w:type="spellEnd"/>
      <w:r w:rsidRPr="00C43975">
        <w:rPr>
          <w:rFonts w:cs="Arial"/>
        </w:rPr>
        <w:t>, дата, время.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C43975">
      <w:pPr>
        <w:widowControl w:val="0"/>
        <w:ind w:firstLine="709"/>
        <w:rPr>
          <w:rFonts w:cs="Arial"/>
        </w:rPr>
      </w:pPr>
      <w:r>
        <w:rPr>
          <w:rFonts w:cs="Arial"/>
        </w:rPr>
        <w:t>______________________________________________________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линия отреза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58"/>
      </w:tblGrid>
      <w:tr w:rsidR="00E83E8E" w:rsidRPr="00C43975" w:rsidTr="00C43975">
        <w:trPr>
          <w:trHeight w:val="57"/>
        </w:trPr>
        <w:tc>
          <w:tcPr>
            <w:tcW w:w="9571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Расписка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Заявление и документы 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Гр. ____________________________________________________________________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Принял «_______» __________20___г. </w:t>
            </w:r>
            <w:proofErr w:type="spellStart"/>
            <w:r w:rsidRPr="00C43975">
              <w:rPr>
                <w:rFonts w:cs="Arial"/>
              </w:rPr>
              <w:t>Время_______ч.______мин</w:t>
            </w:r>
            <w:proofErr w:type="spellEnd"/>
            <w:r w:rsidRPr="00C43975">
              <w:rPr>
                <w:rFonts w:cs="Arial"/>
              </w:rPr>
              <w:t>. №___________________________________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Подпись специалиста ____________________________________________________</w:t>
            </w:r>
          </w:p>
        </w:tc>
      </w:tr>
    </w:tbl>
    <w:p w:rsidR="00E83E8E" w:rsidRPr="00C43975" w:rsidRDefault="00E83E8E" w:rsidP="00C43975">
      <w:pPr>
        <w:widowControl w:val="0"/>
        <w:ind w:firstLine="709"/>
        <w:rPr>
          <w:rFonts w:cs="Arial"/>
        </w:rPr>
      </w:pP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>Приложение 2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к условиям и порядку предоставления </w:t>
      </w:r>
    </w:p>
    <w:p w:rsidR="00E83E8E" w:rsidRPr="00375DDC" w:rsidRDefault="00E83E8E" w:rsidP="00375DDC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375DDC">
        <w:rPr>
          <w:rFonts w:cs="Arial"/>
          <w:b/>
          <w:bCs/>
          <w:kern w:val="28"/>
          <w:sz w:val="32"/>
          <w:szCs w:val="32"/>
        </w:rPr>
        <w:t xml:space="preserve">транспортного средства многодетным семьям 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На бланке управления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>социальной поддержки населения Республики Хакасия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Default="00E83E8E" w:rsidP="00375DDC">
      <w:pPr>
        <w:widowControl w:val="0"/>
        <w:ind w:firstLine="709"/>
        <w:jc w:val="center"/>
        <w:rPr>
          <w:rFonts w:cs="Arial"/>
        </w:rPr>
      </w:pPr>
      <w:r w:rsidRPr="00C43975">
        <w:rPr>
          <w:rFonts w:cs="Arial"/>
        </w:rPr>
        <w:t>Информация о многодетных семьях, вставших на учет для однократного бесплатного предоставления транспортного средства</w:t>
      </w:r>
    </w:p>
    <w:p w:rsidR="00E83E8E" w:rsidRPr="00C43975" w:rsidRDefault="00E83E8E" w:rsidP="00375DDC">
      <w:pPr>
        <w:widowControl w:val="0"/>
        <w:ind w:firstLine="709"/>
        <w:jc w:val="center"/>
        <w:rPr>
          <w:rFonts w:cs="Arial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53"/>
        <w:gridCol w:w="1620"/>
        <w:gridCol w:w="1512"/>
        <w:gridCol w:w="1800"/>
        <w:gridCol w:w="1440"/>
        <w:gridCol w:w="1620"/>
      </w:tblGrid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№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proofErr w:type="spellStart"/>
            <w:proofErr w:type="gramStart"/>
            <w:r w:rsidRPr="00C43975">
              <w:rPr>
                <w:rFonts w:cs="Arial"/>
              </w:rPr>
              <w:lastRenderedPageBreak/>
              <w:t>п</w:t>
            </w:r>
            <w:proofErr w:type="spellEnd"/>
            <w:proofErr w:type="gramEnd"/>
            <w:r w:rsidRPr="00C43975">
              <w:rPr>
                <w:rFonts w:cs="Arial"/>
              </w:rPr>
              <w:t>/</w:t>
            </w:r>
            <w:proofErr w:type="spellStart"/>
            <w:r w:rsidRPr="00C43975">
              <w:rPr>
                <w:rFonts w:cs="Arial"/>
              </w:rPr>
              <w:t>п</w:t>
            </w:r>
            <w:proofErr w:type="spellEnd"/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lastRenderedPageBreak/>
              <w:t>Ф.И.О.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Паспортные </w:t>
            </w:r>
            <w:r w:rsidRPr="00C43975">
              <w:rPr>
                <w:rFonts w:cs="Arial"/>
              </w:rPr>
              <w:lastRenderedPageBreak/>
              <w:t>данные</w:t>
            </w: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lastRenderedPageBreak/>
              <w:t xml:space="preserve">Адрес </w:t>
            </w:r>
            <w:r w:rsidRPr="00C43975">
              <w:rPr>
                <w:rFonts w:cs="Arial"/>
              </w:rPr>
              <w:lastRenderedPageBreak/>
              <w:t>места жительства</w:t>
            </w: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lastRenderedPageBreak/>
              <w:t xml:space="preserve">Дата </w:t>
            </w:r>
            <w:r w:rsidRPr="00C43975">
              <w:rPr>
                <w:rFonts w:cs="Arial"/>
              </w:rPr>
              <w:lastRenderedPageBreak/>
              <w:t xml:space="preserve">постановки на учет </w:t>
            </w:r>
          </w:p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 xml:space="preserve">(с указанием времени) </w:t>
            </w: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lastRenderedPageBreak/>
              <w:t xml:space="preserve">Номер </w:t>
            </w:r>
            <w:r w:rsidRPr="00C43975">
              <w:rPr>
                <w:rFonts w:cs="Arial"/>
              </w:rPr>
              <w:lastRenderedPageBreak/>
              <w:t>заявления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lastRenderedPageBreak/>
              <w:t>Примечание</w:t>
            </w: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lastRenderedPageBreak/>
              <w:t>1</w:t>
            </w: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2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3</w:t>
            </w: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4</w:t>
            </w: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5</w:t>
            </w: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6</w:t>
            </w: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  <w:r w:rsidRPr="00C43975">
              <w:rPr>
                <w:rFonts w:cs="Arial"/>
              </w:rPr>
              <w:t>7</w:t>
            </w: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  <w:tr w:rsidR="00E83E8E" w:rsidRPr="00C43975" w:rsidTr="000C090F">
        <w:trPr>
          <w:trHeight w:val="57"/>
        </w:trPr>
        <w:tc>
          <w:tcPr>
            <w:tcW w:w="675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053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512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80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44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  <w:tc>
          <w:tcPr>
            <w:tcW w:w="1620" w:type="dxa"/>
          </w:tcPr>
          <w:p w:rsidR="00E83E8E" w:rsidRPr="00C43975" w:rsidRDefault="00E83E8E" w:rsidP="00375DDC">
            <w:pPr>
              <w:widowControl w:val="0"/>
              <w:ind w:firstLine="0"/>
              <w:rPr>
                <w:rFonts w:cs="Arial"/>
              </w:rPr>
            </w:pPr>
          </w:p>
        </w:tc>
      </w:tr>
    </w:tbl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Всего: </w:t>
      </w:r>
      <w:proofErr w:type="spellStart"/>
      <w:r w:rsidRPr="00C43975">
        <w:rPr>
          <w:rFonts w:cs="Arial"/>
        </w:rPr>
        <w:t>______человек</w:t>
      </w:r>
      <w:proofErr w:type="spellEnd"/>
      <w:r w:rsidRPr="00C43975">
        <w:rPr>
          <w:rFonts w:cs="Arial"/>
        </w:rPr>
        <w:t>.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 </w:t>
      </w: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Исполнитель: Ф.И.О., рабочий телефон. 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Подпись </w:t>
      </w:r>
      <w:proofErr w:type="gramStart"/>
      <w:r w:rsidRPr="00C43975">
        <w:rPr>
          <w:rFonts w:cs="Arial"/>
        </w:rPr>
        <w:t>руководителя управления социальной поддержки населения Республики</w:t>
      </w:r>
      <w:proofErr w:type="gramEnd"/>
      <w:r w:rsidRPr="00C43975">
        <w:rPr>
          <w:rFonts w:cs="Arial"/>
        </w:rPr>
        <w:t xml:space="preserve"> Хакасия</w:t>
      </w:r>
    </w:p>
    <w:p w:rsidR="00E83E8E" w:rsidRDefault="00E83E8E" w:rsidP="00C43975">
      <w:pPr>
        <w:widowControl w:val="0"/>
        <w:ind w:firstLine="709"/>
        <w:rPr>
          <w:rFonts w:cs="Arial"/>
        </w:rPr>
      </w:pPr>
    </w:p>
    <w:p w:rsidR="00E83E8E" w:rsidRPr="00C43975" w:rsidRDefault="00E83E8E" w:rsidP="00C43975">
      <w:pPr>
        <w:widowControl w:val="0"/>
        <w:ind w:firstLine="709"/>
        <w:rPr>
          <w:rFonts w:cs="Arial"/>
        </w:rPr>
      </w:pPr>
      <w:r w:rsidRPr="00C43975">
        <w:rPr>
          <w:rFonts w:cs="Arial"/>
        </w:rPr>
        <w:t xml:space="preserve">МП </w:t>
      </w:r>
    </w:p>
    <w:sectPr w:rsidR="00E83E8E" w:rsidRPr="00C43975" w:rsidSect="00375DDC">
      <w:pgSz w:w="11906" w:h="16838"/>
      <w:pgMar w:top="1134" w:right="1134" w:bottom="1134" w:left="1430" w:header="720" w:footer="720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366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696D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14E14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7AEFB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A7E3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C6E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986B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B03B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24B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25A4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NotTrackMoves/>
  <w:defaultTabStop w:val="708"/>
  <w:drawingGridHorizontalSpacing w:val="13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F20"/>
    <w:rsid w:val="000001AB"/>
    <w:rsid w:val="00000A39"/>
    <w:rsid w:val="00000DF8"/>
    <w:rsid w:val="00003148"/>
    <w:rsid w:val="00003325"/>
    <w:rsid w:val="000036CF"/>
    <w:rsid w:val="000044FD"/>
    <w:rsid w:val="00006208"/>
    <w:rsid w:val="00006B1D"/>
    <w:rsid w:val="0000771F"/>
    <w:rsid w:val="00012766"/>
    <w:rsid w:val="0001366C"/>
    <w:rsid w:val="00013C38"/>
    <w:rsid w:val="00015613"/>
    <w:rsid w:val="00016808"/>
    <w:rsid w:val="00016EC2"/>
    <w:rsid w:val="000203F3"/>
    <w:rsid w:val="000204FA"/>
    <w:rsid w:val="00020C8D"/>
    <w:rsid w:val="000243D6"/>
    <w:rsid w:val="00027793"/>
    <w:rsid w:val="00031CAF"/>
    <w:rsid w:val="0003256C"/>
    <w:rsid w:val="00032DAD"/>
    <w:rsid w:val="00033777"/>
    <w:rsid w:val="000337E1"/>
    <w:rsid w:val="00035BED"/>
    <w:rsid w:val="00040018"/>
    <w:rsid w:val="00040F75"/>
    <w:rsid w:val="00041E47"/>
    <w:rsid w:val="000425AC"/>
    <w:rsid w:val="0004434E"/>
    <w:rsid w:val="00044A19"/>
    <w:rsid w:val="00046376"/>
    <w:rsid w:val="000477E7"/>
    <w:rsid w:val="00047DDB"/>
    <w:rsid w:val="00050095"/>
    <w:rsid w:val="0005025F"/>
    <w:rsid w:val="00052597"/>
    <w:rsid w:val="000529DF"/>
    <w:rsid w:val="00052C6C"/>
    <w:rsid w:val="00054190"/>
    <w:rsid w:val="0005544E"/>
    <w:rsid w:val="00055CA1"/>
    <w:rsid w:val="0006105C"/>
    <w:rsid w:val="000611BD"/>
    <w:rsid w:val="00062131"/>
    <w:rsid w:val="00064D69"/>
    <w:rsid w:val="00065F3D"/>
    <w:rsid w:val="000670F0"/>
    <w:rsid w:val="000676B6"/>
    <w:rsid w:val="000712D6"/>
    <w:rsid w:val="00071E85"/>
    <w:rsid w:val="00072E5B"/>
    <w:rsid w:val="00073B4C"/>
    <w:rsid w:val="0007411C"/>
    <w:rsid w:val="0007507C"/>
    <w:rsid w:val="0008175B"/>
    <w:rsid w:val="00083EE1"/>
    <w:rsid w:val="00086780"/>
    <w:rsid w:val="00087C43"/>
    <w:rsid w:val="000909BB"/>
    <w:rsid w:val="00091428"/>
    <w:rsid w:val="000927EF"/>
    <w:rsid w:val="000949C4"/>
    <w:rsid w:val="00096A5E"/>
    <w:rsid w:val="000A081D"/>
    <w:rsid w:val="000A69C7"/>
    <w:rsid w:val="000B1A0D"/>
    <w:rsid w:val="000B34B8"/>
    <w:rsid w:val="000B4F96"/>
    <w:rsid w:val="000B4FF4"/>
    <w:rsid w:val="000B52DC"/>
    <w:rsid w:val="000B6A0C"/>
    <w:rsid w:val="000C0198"/>
    <w:rsid w:val="000C040E"/>
    <w:rsid w:val="000C04A0"/>
    <w:rsid w:val="000C090F"/>
    <w:rsid w:val="000C3B4B"/>
    <w:rsid w:val="000C408D"/>
    <w:rsid w:val="000C4A72"/>
    <w:rsid w:val="000C5C72"/>
    <w:rsid w:val="000C6AEE"/>
    <w:rsid w:val="000D0D06"/>
    <w:rsid w:val="000D24CE"/>
    <w:rsid w:val="000D4CDB"/>
    <w:rsid w:val="000D6985"/>
    <w:rsid w:val="000D6B07"/>
    <w:rsid w:val="000E0022"/>
    <w:rsid w:val="000E0A36"/>
    <w:rsid w:val="000E0C6A"/>
    <w:rsid w:val="000E297A"/>
    <w:rsid w:val="000E48EB"/>
    <w:rsid w:val="000E51A6"/>
    <w:rsid w:val="000F0C12"/>
    <w:rsid w:val="000F3534"/>
    <w:rsid w:val="000F47E6"/>
    <w:rsid w:val="000F509B"/>
    <w:rsid w:val="000F6BD8"/>
    <w:rsid w:val="000F71E9"/>
    <w:rsid w:val="001003C5"/>
    <w:rsid w:val="00101C54"/>
    <w:rsid w:val="001026F9"/>
    <w:rsid w:val="001068F4"/>
    <w:rsid w:val="0010709C"/>
    <w:rsid w:val="0010789D"/>
    <w:rsid w:val="001105CA"/>
    <w:rsid w:val="00111662"/>
    <w:rsid w:val="00112310"/>
    <w:rsid w:val="00113678"/>
    <w:rsid w:val="00115173"/>
    <w:rsid w:val="001152B9"/>
    <w:rsid w:val="00115F20"/>
    <w:rsid w:val="001177DD"/>
    <w:rsid w:val="00120399"/>
    <w:rsid w:val="00120E85"/>
    <w:rsid w:val="001219F4"/>
    <w:rsid w:val="0012282D"/>
    <w:rsid w:val="00125EDA"/>
    <w:rsid w:val="001262F1"/>
    <w:rsid w:val="00126466"/>
    <w:rsid w:val="00126728"/>
    <w:rsid w:val="00127737"/>
    <w:rsid w:val="00131014"/>
    <w:rsid w:val="00132E49"/>
    <w:rsid w:val="00133A4C"/>
    <w:rsid w:val="001342F8"/>
    <w:rsid w:val="00134584"/>
    <w:rsid w:val="00134A5B"/>
    <w:rsid w:val="001362A5"/>
    <w:rsid w:val="00136D47"/>
    <w:rsid w:val="00142DCF"/>
    <w:rsid w:val="00143C36"/>
    <w:rsid w:val="00144F5B"/>
    <w:rsid w:val="00145ADA"/>
    <w:rsid w:val="00145AE9"/>
    <w:rsid w:val="00146E0A"/>
    <w:rsid w:val="00147D46"/>
    <w:rsid w:val="00150071"/>
    <w:rsid w:val="00151936"/>
    <w:rsid w:val="0015243A"/>
    <w:rsid w:val="0015290A"/>
    <w:rsid w:val="00153135"/>
    <w:rsid w:val="00155B2F"/>
    <w:rsid w:val="001610C0"/>
    <w:rsid w:val="001624FB"/>
    <w:rsid w:val="0016299B"/>
    <w:rsid w:val="00162AAA"/>
    <w:rsid w:val="00163D0E"/>
    <w:rsid w:val="001655FE"/>
    <w:rsid w:val="00165BB0"/>
    <w:rsid w:val="00167BAB"/>
    <w:rsid w:val="00170AC7"/>
    <w:rsid w:val="00171137"/>
    <w:rsid w:val="00171D48"/>
    <w:rsid w:val="00172289"/>
    <w:rsid w:val="00172534"/>
    <w:rsid w:val="00175773"/>
    <w:rsid w:val="00175D37"/>
    <w:rsid w:val="00176F10"/>
    <w:rsid w:val="001779BA"/>
    <w:rsid w:val="00177DDA"/>
    <w:rsid w:val="001808F4"/>
    <w:rsid w:val="00182102"/>
    <w:rsid w:val="0018259E"/>
    <w:rsid w:val="0018264C"/>
    <w:rsid w:val="00185023"/>
    <w:rsid w:val="001865DE"/>
    <w:rsid w:val="001906FB"/>
    <w:rsid w:val="001912D0"/>
    <w:rsid w:val="00192699"/>
    <w:rsid w:val="00195739"/>
    <w:rsid w:val="001962D6"/>
    <w:rsid w:val="0019793C"/>
    <w:rsid w:val="00197EBA"/>
    <w:rsid w:val="001A08B2"/>
    <w:rsid w:val="001A0C67"/>
    <w:rsid w:val="001A17FF"/>
    <w:rsid w:val="001A199D"/>
    <w:rsid w:val="001A2BA6"/>
    <w:rsid w:val="001A7663"/>
    <w:rsid w:val="001B05B9"/>
    <w:rsid w:val="001B0FE9"/>
    <w:rsid w:val="001B2738"/>
    <w:rsid w:val="001B2E6B"/>
    <w:rsid w:val="001B2FAF"/>
    <w:rsid w:val="001B30FC"/>
    <w:rsid w:val="001B4AB9"/>
    <w:rsid w:val="001B58FF"/>
    <w:rsid w:val="001B5A3B"/>
    <w:rsid w:val="001B5DCB"/>
    <w:rsid w:val="001B7737"/>
    <w:rsid w:val="001C0346"/>
    <w:rsid w:val="001C17DF"/>
    <w:rsid w:val="001C51CC"/>
    <w:rsid w:val="001C536D"/>
    <w:rsid w:val="001C5924"/>
    <w:rsid w:val="001C6CE3"/>
    <w:rsid w:val="001D0EC4"/>
    <w:rsid w:val="001D196C"/>
    <w:rsid w:val="001D28DF"/>
    <w:rsid w:val="001E3010"/>
    <w:rsid w:val="001E31AD"/>
    <w:rsid w:val="001E35FE"/>
    <w:rsid w:val="001E3D4D"/>
    <w:rsid w:val="001E4976"/>
    <w:rsid w:val="001F11CE"/>
    <w:rsid w:val="001F1A77"/>
    <w:rsid w:val="001F2565"/>
    <w:rsid w:val="001F5AFD"/>
    <w:rsid w:val="001F5E92"/>
    <w:rsid w:val="001F62CD"/>
    <w:rsid w:val="001F6698"/>
    <w:rsid w:val="001F6FE9"/>
    <w:rsid w:val="001F700C"/>
    <w:rsid w:val="001F779B"/>
    <w:rsid w:val="002010DC"/>
    <w:rsid w:val="002013EC"/>
    <w:rsid w:val="002014C8"/>
    <w:rsid w:val="00201B74"/>
    <w:rsid w:val="00204A10"/>
    <w:rsid w:val="0020532E"/>
    <w:rsid w:val="00205455"/>
    <w:rsid w:val="002065B9"/>
    <w:rsid w:val="00206C6E"/>
    <w:rsid w:val="00207057"/>
    <w:rsid w:val="002073B3"/>
    <w:rsid w:val="0021036A"/>
    <w:rsid w:val="00210569"/>
    <w:rsid w:val="00211320"/>
    <w:rsid w:val="00211638"/>
    <w:rsid w:val="002121D9"/>
    <w:rsid w:val="00214C45"/>
    <w:rsid w:val="0021722D"/>
    <w:rsid w:val="002214C2"/>
    <w:rsid w:val="00221732"/>
    <w:rsid w:val="00222C17"/>
    <w:rsid w:val="00223C35"/>
    <w:rsid w:val="002240E8"/>
    <w:rsid w:val="002266A2"/>
    <w:rsid w:val="0023072E"/>
    <w:rsid w:val="00230A46"/>
    <w:rsid w:val="00231E6B"/>
    <w:rsid w:val="00233310"/>
    <w:rsid w:val="00234FA8"/>
    <w:rsid w:val="00235AD5"/>
    <w:rsid w:val="00235F80"/>
    <w:rsid w:val="002370A9"/>
    <w:rsid w:val="0024013B"/>
    <w:rsid w:val="0024198A"/>
    <w:rsid w:val="00244A1C"/>
    <w:rsid w:val="00245B14"/>
    <w:rsid w:val="00246CEF"/>
    <w:rsid w:val="00246F67"/>
    <w:rsid w:val="00251399"/>
    <w:rsid w:val="002518E7"/>
    <w:rsid w:val="00251D5D"/>
    <w:rsid w:val="002534CB"/>
    <w:rsid w:val="00253F71"/>
    <w:rsid w:val="002553C8"/>
    <w:rsid w:val="002576D7"/>
    <w:rsid w:val="00257DA5"/>
    <w:rsid w:val="00257E6E"/>
    <w:rsid w:val="00262C3E"/>
    <w:rsid w:val="00265080"/>
    <w:rsid w:val="002651A2"/>
    <w:rsid w:val="002656D3"/>
    <w:rsid w:val="0026720E"/>
    <w:rsid w:val="00267D33"/>
    <w:rsid w:val="0027077E"/>
    <w:rsid w:val="00270910"/>
    <w:rsid w:val="0027363F"/>
    <w:rsid w:val="00275BF1"/>
    <w:rsid w:val="00275D9B"/>
    <w:rsid w:val="00280171"/>
    <w:rsid w:val="00282009"/>
    <w:rsid w:val="002823A9"/>
    <w:rsid w:val="00283594"/>
    <w:rsid w:val="00285938"/>
    <w:rsid w:val="00291293"/>
    <w:rsid w:val="00292399"/>
    <w:rsid w:val="002A3B42"/>
    <w:rsid w:val="002A3DAC"/>
    <w:rsid w:val="002A403B"/>
    <w:rsid w:val="002A61D9"/>
    <w:rsid w:val="002A77B7"/>
    <w:rsid w:val="002B53FA"/>
    <w:rsid w:val="002B553F"/>
    <w:rsid w:val="002B60CA"/>
    <w:rsid w:val="002B6ABF"/>
    <w:rsid w:val="002B7628"/>
    <w:rsid w:val="002B7F23"/>
    <w:rsid w:val="002C0861"/>
    <w:rsid w:val="002C4122"/>
    <w:rsid w:val="002C5A51"/>
    <w:rsid w:val="002C6116"/>
    <w:rsid w:val="002C6451"/>
    <w:rsid w:val="002C7DC3"/>
    <w:rsid w:val="002D0118"/>
    <w:rsid w:val="002D0F23"/>
    <w:rsid w:val="002D32CD"/>
    <w:rsid w:val="002D3751"/>
    <w:rsid w:val="002D3B36"/>
    <w:rsid w:val="002D4192"/>
    <w:rsid w:val="002D618B"/>
    <w:rsid w:val="002E19A3"/>
    <w:rsid w:val="002E2D99"/>
    <w:rsid w:val="002E302A"/>
    <w:rsid w:val="002E307D"/>
    <w:rsid w:val="002E3D44"/>
    <w:rsid w:val="002E60A9"/>
    <w:rsid w:val="002E6C96"/>
    <w:rsid w:val="002F0929"/>
    <w:rsid w:val="002F1EA7"/>
    <w:rsid w:val="002F1FAC"/>
    <w:rsid w:val="002F2F6E"/>
    <w:rsid w:val="002F37A7"/>
    <w:rsid w:val="002F3D68"/>
    <w:rsid w:val="002F4A6D"/>
    <w:rsid w:val="002F785A"/>
    <w:rsid w:val="002F7F02"/>
    <w:rsid w:val="00301578"/>
    <w:rsid w:val="0030192B"/>
    <w:rsid w:val="00302261"/>
    <w:rsid w:val="003041D8"/>
    <w:rsid w:val="00304F04"/>
    <w:rsid w:val="00305ECF"/>
    <w:rsid w:val="0030724A"/>
    <w:rsid w:val="00310271"/>
    <w:rsid w:val="003107BC"/>
    <w:rsid w:val="0031542B"/>
    <w:rsid w:val="00315B92"/>
    <w:rsid w:val="0031653A"/>
    <w:rsid w:val="00320F51"/>
    <w:rsid w:val="0032264D"/>
    <w:rsid w:val="00323731"/>
    <w:rsid w:val="0032391F"/>
    <w:rsid w:val="003249B7"/>
    <w:rsid w:val="003256E8"/>
    <w:rsid w:val="0032633E"/>
    <w:rsid w:val="00326898"/>
    <w:rsid w:val="00327B4D"/>
    <w:rsid w:val="00330D12"/>
    <w:rsid w:val="00332A96"/>
    <w:rsid w:val="00332C48"/>
    <w:rsid w:val="003346EF"/>
    <w:rsid w:val="0033568C"/>
    <w:rsid w:val="00337DF4"/>
    <w:rsid w:val="00340058"/>
    <w:rsid w:val="0034234A"/>
    <w:rsid w:val="00342BD2"/>
    <w:rsid w:val="00343867"/>
    <w:rsid w:val="00343D1E"/>
    <w:rsid w:val="00344C4B"/>
    <w:rsid w:val="00345230"/>
    <w:rsid w:val="0034685F"/>
    <w:rsid w:val="00351C0C"/>
    <w:rsid w:val="00351C30"/>
    <w:rsid w:val="00352264"/>
    <w:rsid w:val="003538E0"/>
    <w:rsid w:val="003539DA"/>
    <w:rsid w:val="003547F9"/>
    <w:rsid w:val="00356B92"/>
    <w:rsid w:val="00357078"/>
    <w:rsid w:val="003633BE"/>
    <w:rsid w:val="003662A1"/>
    <w:rsid w:val="00370151"/>
    <w:rsid w:val="00370A8E"/>
    <w:rsid w:val="00372DF9"/>
    <w:rsid w:val="003742FB"/>
    <w:rsid w:val="00374397"/>
    <w:rsid w:val="003750CA"/>
    <w:rsid w:val="00375DDC"/>
    <w:rsid w:val="00376050"/>
    <w:rsid w:val="00376B27"/>
    <w:rsid w:val="00377CD1"/>
    <w:rsid w:val="00381D9F"/>
    <w:rsid w:val="003824C6"/>
    <w:rsid w:val="00382A82"/>
    <w:rsid w:val="0038305A"/>
    <w:rsid w:val="00386748"/>
    <w:rsid w:val="00390DBF"/>
    <w:rsid w:val="00392439"/>
    <w:rsid w:val="003939B3"/>
    <w:rsid w:val="0039628E"/>
    <w:rsid w:val="0039703F"/>
    <w:rsid w:val="003A08AA"/>
    <w:rsid w:val="003A2E17"/>
    <w:rsid w:val="003A33FB"/>
    <w:rsid w:val="003A6592"/>
    <w:rsid w:val="003A7EA5"/>
    <w:rsid w:val="003B6C7C"/>
    <w:rsid w:val="003B7C56"/>
    <w:rsid w:val="003C1E5C"/>
    <w:rsid w:val="003C3070"/>
    <w:rsid w:val="003C43B8"/>
    <w:rsid w:val="003C528E"/>
    <w:rsid w:val="003C53F8"/>
    <w:rsid w:val="003C6A3B"/>
    <w:rsid w:val="003C7038"/>
    <w:rsid w:val="003D1328"/>
    <w:rsid w:val="003D208B"/>
    <w:rsid w:val="003D43A9"/>
    <w:rsid w:val="003D6104"/>
    <w:rsid w:val="003D6222"/>
    <w:rsid w:val="003D6333"/>
    <w:rsid w:val="003D732E"/>
    <w:rsid w:val="003D7A1C"/>
    <w:rsid w:val="003D7B6A"/>
    <w:rsid w:val="003D7B7F"/>
    <w:rsid w:val="003D7CD6"/>
    <w:rsid w:val="003E03CE"/>
    <w:rsid w:val="003E0EE5"/>
    <w:rsid w:val="003E15CC"/>
    <w:rsid w:val="003E1F2C"/>
    <w:rsid w:val="003E3264"/>
    <w:rsid w:val="003E6170"/>
    <w:rsid w:val="003F1664"/>
    <w:rsid w:val="003F183C"/>
    <w:rsid w:val="003F2911"/>
    <w:rsid w:val="003F3CB6"/>
    <w:rsid w:val="003F3D01"/>
    <w:rsid w:val="003F7AC0"/>
    <w:rsid w:val="00400D02"/>
    <w:rsid w:val="00403299"/>
    <w:rsid w:val="00403878"/>
    <w:rsid w:val="00403FE6"/>
    <w:rsid w:val="00407884"/>
    <w:rsid w:val="00414934"/>
    <w:rsid w:val="00415BD0"/>
    <w:rsid w:val="004173BB"/>
    <w:rsid w:val="00420BF6"/>
    <w:rsid w:val="004219CA"/>
    <w:rsid w:val="0042274B"/>
    <w:rsid w:val="00422D62"/>
    <w:rsid w:val="004232E3"/>
    <w:rsid w:val="00423B6A"/>
    <w:rsid w:val="00425DCE"/>
    <w:rsid w:val="00430687"/>
    <w:rsid w:val="00430A3C"/>
    <w:rsid w:val="00431BCD"/>
    <w:rsid w:val="004345EA"/>
    <w:rsid w:val="00435F2C"/>
    <w:rsid w:val="00437FC9"/>
    <w:rsid w:val="004405C4"/>
    <w:rsid w:val="004407D2"/>
    <w:rsid w:val="004424BA"/>
    <w:rsid w:val="00447439"/>
    <w:rsid w:val="00450787"/>
    <w:rsid w:val="00450B42"/>
    <w:rsid w:val="004511D9"/>
    <w:rsid w:val="00451793"/>
    <w:rsid w:val="00451B9A"/>
    <w:rsid w:val="00453363"/>
    <w:rsid w:val="00454291"/>
    <w:rsid w:val="00454597"/>
    <w:rsid w:val="00454B0D"/>
    <w:rsid w:val="0045789F"/>
    <w:rsid w:val="00457C10"/>
    <w:rsid w:val="004618E2"/>
    <w:rsid w:val="004622BB"/>
    <w:rsid w:val="00462A7E"/>
    <w:rsid w:val="00463A79"/>
    <w:rsid w:val="00467D6A"/>
    <w:rsid w:val="00467F36"/>
    <w:rsid w:val="00470E7B"/>
    <w:rsid w:val="00472FB9"/>
    <w:rsid w:val="00474742"/>
    <w:rsid w:val="00475140"/>
    <w:rsid w:val="00477BA4"/>
    <w:rsid w:val="004801CF"/>
    <w:rsid w:val="0048043A"/>
    <w:rsid w:val="0048104E"/>
    <w:rsid w:val="0048108F"/>
    <w:rsid w:val="004822FA"/>
    <w:rsid w:val="0048436B"/>
    <w:rsid w:val="00485FF7"/>
    <w:rsid w:val="00486B88"/>
    <w:rsid w:val="00487524"/>
    <w:rsid w:val="004875DA"/>
    <w:rsid w:val="00490D1D"/>
    <w:rsid w:val="0049181B"/>
    <w:rsid w:val="00491A3A"/>
    <w:rsid w:val="0049367C"/>
    <w:rsid w:val="00494726"/>
    <w:rsid w:val="004957CA"/>
    <w:rsid w:val="004A19FB"/>
    <w:rsid w:val="004A1FA9"/>
    <w:rsid w:val="004A2638"/>
    <w:rsid w:val="004A601A"/>
    <w:rsid w:val="004A6797"/>
    <w:rsid w:val="004A7A06"/>
    <w:rsid w:val="004B03AB"/>
    <w:rsid w:val="004B094B"/>
    <w:rsid w:val="004B0E12"/>
    <w:rsid w:val="004B3242"/>
    <w:rsid w:val="004B3AD7"/>
    <w:rsid w:val="004B4545"/>
    <w:rsid w:val="004B51A9"/>
    <w:rsid w:val="004C0ADD"/>
    <w:rsid w:val="004C1415"/>
    <w:rsid w:val="004C1E93"/>
    <w:rsid w:val="004C3825"/>
    <w:rsid w:val="004C5D27"/>
    <w:rsid w:val="004C60CF"/>
    <w:rsid w:val="004C67D5"/>
    <w:rsid w:val="004D06B7"/>
    <w:rsid w:val="004D1FFB"/>
    <w:rsid w:val="004D53EA"/>
    <w:rsid w:val="004D65B9"/>
    <w:rsid w:val="004D65D9"/>
    <w:rsid w:val="004D706B"/>
    <w:rsid w:val="004D71FF"/>
    <w:rsid w:val="004E05CE"/>
    <w:rsid w:val="004E3509"/>
    <w:rsid w:val="004E3F85"/>
    <w:rsid w:val="004E4C8C"/>
    <w:rsid w:val="004E5532"/>
    <w:rsid w:val="004E561D"/>
    <w:rsid w:val="004E6363"/>
    <w:rsid w:val="004E7433"/>
    <w:rsid w:val="004F14AC"/>
    <w:rsid w:val="004F2E18"/>
    <w:rsid w:val="004F54E9"/>
    <w:rsid w:val="004F573B"/>
    <w:rsid w:val="004F61A9"/>
    <w:rsid w:val="005007D7"/>
    <w:rsid w:val="005018F3"/>
    <w:rsid w:val="00502E7C"/>
    <w:rsid w:val="00503F9C"/>
    <w:rsid w:val="00503FF8"/>
    <w:rsid w:val="00504392"/>
    <w:rsid w:val="005058F7"/>
    <w:rsid w:val="005069C3"/>
    <w:rsid w:val="005069D1"/>
    <w:rsid w:val="00507041"/>
    <w:rsid w:val="0050722C"/>
    <w:rsid w:val="00512789"/>
    <w:rsid w:val="00512F25"/>
    <w:rsid w:val="00513673"/>
    <w:rsid w:val="00513BE9"/>
    <w:rsid w:val="00514BCE"/>
    <w:rsid w:val="00515FDD"/>
    <w:rsid w:val="00517806"/>
    <w:rsid w:val="00520899"/>
    <w:rsid w:val="0052110A"/>
    <w:rsid w:val="00522501"/>
    <w:rsid w:val="00523F3A"/>
    <w:rsid w:val="0052532C"/>
    <w:rsid w:val="0053019C"/>
    <w:rsid w:val="0053089D"/>
    <w:rsid w:val="00532BED"/>
    <w:rsid w:val="00533790"/>
    <w:rsid w:val="005341EC"/>
    <w:rsid w:val="005361F5"/>
    <w:rsid w:val="00540D60"/>
    <w:rsid w:val="00540F8B"/>
    <w:rsid w:val="00541930"/>
    <w:rsid w:val="0054371B"/>
    <w:rsid w:val="00545C65"/>
    <w:rsid w:val="005463E5"/>
    <w:rsid w:val="00547F02"/>
    <w:rsid w:val="00550376"/>
    <w:rsid w:val="00550C17"/>
    <w:rsid w:val="00550F53"/>
    <w:rsid w:val="00551BCF"/>
    <w:rsid w:val="00551D10"/>
    <w:rsid w:val="00554DED"/>
    <w:rsid w:val="00555353"/>
    <w:rsid w:val="00555AF6"/>
    <w:rsid w:val="00562E1F"/>
    <w:rsid w:val="00563502"/>
    <w:rsid w:val="005635E0"/>
    <w:rsid w:val="0057059F"/>
    <w:rsid w:val="00570DBE"/>
    <w:rsid w:val="00575EEA"/>
    <w:rsid w:val="005762F3"/>
    <w:rsid w:val="005763D4"/>
    <w:rsid w:val="005818C8"/>
    <w:rsid w:val="0058192D"/>
    <w:rsid w:val="00582F3C"/>
    <w:rsid w:val="00586822"/>
    <w:rsid w:val="00587142"/>
    <w:rsid w:val="0058790A"/>
    <w:rsid w:val="00593719"/>
    <w:rsid w:val="005941B1"/>
    <w:rsid w:val="00595419"/>
    <w:rsid w:val="00596D7D"/>
    <w:rsid w:val="00597934"/>
    <w:rsid w:val="005A0174"/>
    <w:rsid w:val="005A09A1"/>
    <w:rsid w:val="005A0E74"/>
    <w:rsid w:val="005A1BAA"/>
    <w:rsid w:val="005A2323"/>
    <w:rsid w:val="005A387C"/>
    <w:rsid w:val="005A4607"/>
    <w:rsid w:val="005A59DB"/>
    <w:rsid w:val="005A667A"/>
    <w:rsid w:val="005B02BC"/>
    <w:rsid w:val="005B0726"/>
    <w:rsid w:val="005B1F35"/>
    <w:rsid w:val="005B23C9"/>
    <w:rsid w:val="005B2AF5"/>
    <w:rsid w:val="005B443E"/>
    <w:rsid w:val="005B49CD"/>
    <w:rsid w:val="005B4A0A"/>
    <w:rsid w:val="005B5099"/>
    <w:rsid w:val="005B5F92"/>
    <w:rsid w:val="005C2D78"/>
    <w:rsid w:val="005C3C32"/>
    <w:rsid w:val="005C414C"/>
    <w:rsid w:val="005C4C27"/>
    <w:rsid w:val="005C6E67"/>
    <w:rsid w:val="005C74BB"/>
    <w:rsid w:val="005C797C"/>
    <w:rsid w:val="005C7FA6"/>
    <w:rsid w:val="005D186B"/>
    <w:rsid w:val="005D30EA"/>
    <w:rsid w:val="005D42F7"/>
    <w:rsid w:val="005D7A6D"/>
    <w:rsid w:val="005E1CAC"/>
    <w:rsid w:val="005E1E70"/>
    <w:rsid w:val="005E27A0"/>
    <w:rsid w:val="005E3CEB"/>
    <w:rsid w:val="005E511C"/>
    <w:rsid w:val="005E548F"/>
    <w:rsid w:val="005E6EFB"/>
    <w:rsid w:val="005E7227"/>
    <w:rsid w:val="005F0A6A"/>
    <w:rsid w:val="005F0F6E"/>
    <w:rsid w:val="005F151A"/>
    <w:rsid w:val="005F2172"/>
    <w:rsid w:val="005F2DA9"/>
    <w:rsid w:val="005F658C"/>
    <w:rsid w:val="005F723B"/>
    <w:rsid w:val="005F76DB"/>
    <w:rsid w:val="00603AB6"/>
    <w:rsid w:val="00603C6D"/>
    <w:rsid w:val="00604229"/>
    <w:rsid w:val="00604712"/>
    <w:rsid w:val="00604937"/>
    <w:rsid w:val="0060525A"/>
    <w:rsid w:val="006118E1"/>
    <w:rsid w:val="00611FD7"/>
    <w:rsid w:val="00612347"/>
    <w:rsid w:val="00612C16"/>
    <w:rsid w:val="006168A4"/>
    <w:rsid w:val="00617FA0"/>
    <w:rsid w:val="006202FC"/>
    <w:rsid w:val="006220FB"/>
    <w:rsid w:val="006229EA"/>
    <w:rsid w:val="00623E31"/>
    <w:rsid w:val="0062454E"/>
    <w:rsid w:val="0062589B"/>
    <w:rsid w:val="00625A89"/>
    <w:rsid w:val="00625ABE"/>
    <w:rsid w:val="00626544"/>
    <w:rsid w:val="006275B5"/>
    <w:rsid w:val="00630223"/>
    <w:rsid w:val="00631A0B"/>
    <w:rsid w:val="00631D74"/>
    <w:rsid w:val="0063200C"/>
    <w:rsid w:val="006320BE"/>
    <w:rsid w:val="00633825"/>
    <w:rsid w:val="00633EC5"/>
    <w:rsid w:val="00634832"/>
    <w:rsid w:val="00640DC9"/>
    <w:rsid w:val="00640F16"/>
    <w:rsid w:val="00642DD8"/>
    <w:rsid w:val="006452C4"/>
    <w:rsid w:val="006461B0"/>
    <w:rsid w:val="006472D4"/>
    <w:rsid w:val="0064742E"/>
    <w:rsid w:val="006502D5"/>
    <w:rsid w:val="00653E30"/>
    <w:rsid w:val="006616A4"/>
    <w:rsid w:val="00661829"/>
    <w:rsid w:val="00661E9D"/>
    <w:rsid w:val="0066336E"/>
    <w:rsid w:val="0066377C"/>
    <w:rsid w:val="00665107"/>
    <w:rsid w:val="00667D56"/>
    <w:rsid w:val="00670371"/>
    <w:rsid w:val="00670B04"/>
    <w:rsid w:val="00671EFF"/>
    <w:rsid w:val="00671F03"/>
    <w:rsid w:val="00674514"/>
    <w:rsid w:val="006745AA"/>
    <w:rsid w:val="006746CD"/>
    <w:rsid w:val="00682608"/>
    <w:rsid w:val="00683D48"/>
    <w:rsid w:val="0068410D"/>
    <w:rsid w:val="00684271"/>
    <w:rsid w:val="006845EB"/>
    <w:rsid w:val="00684980"/>
    <w:rsid w:val="00691CAC"/>
    <w:rsid w:val="00692034"/>
    <w:rsid w:val="00695A73"/>
    <w:rsid w:val="00695E1B"/>
    <w:rsid w:val="006A0351"/>
    <w:rsid w:val="006A0AA1"/>
    <w:rsid w:val="006A2605"/>
    <w:rsid w:val="006A320A"/>
    <w:rsid w:val="006A3BF8"/>
    <w:rsid w:val="006A4C89"/>
    <w:rsid w:val="006B0184"/>
    <w:rsid w:val="006B09D2"/>
    <w:rsid w:val="006B0B5A"/>
    <w:rsid w:val="006B3712"/>
    <w:rsid w:val="006B4E6B"/>
    <w:rsid w:val="006B4EEB"/>
    <w:rsid w:val="006B690A"/>
    <w:rsid w:val="006B7D97"/>
    <w:rsid w:val="006C032C"/>
    <w:rsid w:val="006C2AC0"/>
    <w:rsid w:val="006C4391"/>
    <w:rsid w:val="006C6024"/>
    <w:rsid w:val="006C6BD3"/>
    <w:rsid w:val="006C761B"/>
    <w:rsid w:val="006C7789"/>
    <w:rsid w:val="006D2B0D"/>
    <w:rsid w:val="006D5020"/>
    <w:rsid w:val="006D645B"/>
    <w:rsid w:val="006D76DD"/>
    <w:rsid w:val="006E2EBD"/>
    <w:rsid w:val="006E2F7D"/>
    <w:rsid w:val="006E2F88"/>
    <w:rsid w:val="006E3743"/>
    <w:rsid w:val="006E597D"/>
    <w:rsid w:val="006E5DA7"/>
    <w:rsid w:val="006F0145"/>
    <w:rsid w:val="006F05CD"/>
    <w:rsid w:val="006F0C14"/>
    <w:rsid w:val="006F1CAD"/>
    <w:rsid w:val="006F2814"/>
    <w:rsid w:val="006F2C7B"/>
    <w:rsid w:val="006F3129"/>
    <w:rsid w:val="006F55F2"/>
    <w:rsid w:val="006F6023"/>
    <w:rsid w:val="006F7DAF"/>
    <w:rsid w:val="0070140A"/>
    <w:rsid w:val="00701B13"/>
    <w:rsid w:val="00706A9A"/>
    <w:rsid w:val="00706B24"/>
    <w:rsid w:val="0071157F"/>
    <w:rsid w:val="0071197D"/>
    <w:rsid w:val="00714769"/>
    <w:rsid w:val="0071508D"/>
    <w:rsid w:val="007167EE"/>
    <w:rsid w:val="00716E4B"/>
    <w:rsid w:val="007173DB"/>
    <w:rsid w:val="00717BA0"/>
    <w:rsid w:val="007268BB"/>
    <w:rsid w:val="00730018"/>
    <w:rsid w:val="007319E0"/>
    <w:rsid w:val="00734BCC"/>
    <w:rsid w:val="0073570D"/>
    <w:rsid w:val="00735B65"/>
    <w:rsid w:val="00735C07"/>
    <w:rsid w:val="00741492"/>
    <w:rsid w:val="00742C90"/>
    <w:rsid w:val="007462A9"/>
    <w:rsid w:val="00746625"/>
    <w:rsid w:val="00752CE8"/>
    <w:rsid w:val="00761EF5"/>
    <w:rsid w:val="00763F4B"/>
    <w:rsid w:val="0076493B"/>
    <w:rsid w:val="00765640"/>
    <w:rsid w:val="007712BA"/>
    <w:rsid w:val="007721E8"/>
    <w:rsid w:val="007725BE"/>
    <w:rsid w:val="007759CC"/>
    <w:rsid w:val="0077639A"/>
    <w:rsid w:val="007813AF"/>
    <w:rsid w:val="007827AE"/>
    <w:rsid w:val="00783B2B"/>
    <w:rsid w:val="00787B1C"/>
    <w:rsid w:val="00793834"/>
    <w:rsid w:val="00794A2F"/>
    <w:rsid w:val="00794D57"/>
    <w:rsid w:val="0079570F"/>
    <w:rsid w:val="0079575C"/>
    <w:rsid w:val="00797159"/>
    <w:rsid w:val="00797B62"/>
    <w:rsid w:val="00797F9B"/>
    <w:rsid w:val="007A16E0"/>
    <w:rsid w:val="007A1FF7"/>
    <w:rsid w:val="007A3190"/>
    <w:rsid w:val="007A4C22"/>
    <w:rsid w:val="007A52F4"/>
    <w:rsid w:val="007A5780"/>
    <w:rsid w:val="007A6610"/>
    <w:rsid w:val="007A6AA5"/>
    <w:rsid w:val="007A7170"/>
    <w:rsid w:val="007A7FE1"/>
    <w:rsid w:val="007B56C3"/>
    <w:rsid w:val="007C00DB"/>
    <w:rsid w:val="007C028F"/>
    <w:rsid w:val="007C2456"/>
    <w:rsid w:val="007C554F"/>
    <w:rsid w:val="007C7CAE"/>
    <w:rsid w:val="007D4B83"/>
    <w:rsid w:val="007D586E"/>
    <w:rsid w:val="007D6B08"/>
    <w:rsid w:val="007D6C72"/>
    <w:rsid w:val="007D6D8C"/>
    <w:rsid w:val="007D7A97"/>
    <w:rsid w:val="007E1703"/>
    <w:rsid w:val="007E19EA"/>
    <w:rsid w:val="007E4624"/>
    <w:rsid w:val="007E5037"/>
    <w:rsid w:val="007E52B0"/>
    <w:rsid w:val="007E54AA"/>
    <w:rsid w:val="007E6FD5"/>
    <w:rsid w:val="007F0CE6"/>
    <w:rsid w:val="007F0E61"/>
    <w:rsid w:val="007F15C4"/>
    <w:rsid w:val="007F1E13"/>
    <w:rsid w:val="007F221A"/>
    <w:rsid w:val="007F2462"/>
    <w:rsid w:val="007F317A"/>
    <w:rsid w:val="007F3C08"/>
    <w:rsid w:val="007F49F6"/>
    <w:rsid w:val="00804A8D"/>
    <w:rsid w:val="00807A7C"/>
    <w:rsid w:val="00807B58"/>
    <w:rsid w:val="008100E6"/>
    <w:rsid w:val="00812D6D"/>
    <w:rsid w:val="00813671"/>
    <w:rsid w:val="0081375A"/>
    <w:rsid w:val="00814E7B"/>
    <w:rsid w:val="0081642D"/>
    <w:rsid w:val="00816748"/>
    <w:rsid w:val="00822A0C"/>
    <w:rsid w:val="00822C05"/>
    <w:rsid w:val="00825A35"/>
    <w:rsid w:val="00825ECB"/>
    <w:rsid w:val="00826141"/>
    <w:rsid w:val="0082720C"/>
    <w:rsid w:val="00830BD8"/>
    <w:rsid w:val="008335E8"/>
    <w:rsid w:val="008354D6"/>
    <w:rsid w:val="00836A49"/>
    <w:rsid w:val="0084202E"/>
    <w:rsid w:val="00842B31"/>
    <w:rsid w:val="00843B1C"/>
    <w:rsid w:val="00845FF6"/>
    <w:rsid w:val="00846516"/>
    <w:rsid w:val="00847060"/>
    <w:rsid w:val="0085009E"/>
    <w:rsid w:val="008511EC"/>
    <w:rsid w:val="00853163"/>
    <w:rsid w:val="00856FCB"/>
    <w:rsid w:val="00857AAF"/>
    <w:rsid w:val="00857D46"/>
    <w:rsid w:val="00860B86"/>
    <w:rsid w:val="008620ED"/>
    <w:rsid w:val="00862F1B"/>
    <w:rsid w:val="00866257"/>
    <w:rsid w:val="00872133"/>
    <w:rsid w:val="00872B84"/>
    <w:rsid w:val="00874EA5"/>
    <w:rsid w:val="008779D5"/>
    <w:rsid w:val="00877BF2"/>
    <w:rsid w:val="008800DB"/>
    <w:rsid w:val="008802DB"/>
    <w:rsid w:val="00880D1B"/>
    <w:rsid w:val="00882326"/>
    <w:rsid w:val="00882B2B"/>
    <w:rsid w:val="00883844"/>
    <w:rsid w:val="0088431E"/>
    <w:rsid w:val="008859CB"/>
    <w:rsid w:val="008873C7"/>
    <w:rsid w:val="0089096D"/>
    <w:rsid w:val="00890A64"/>
    <w:rsid w:val="00890ABA"/>
    <w:rsid w:val="00890F5B"/>
    <w:rsid w:val="00890FE0"/>
    <w:rsid w:val="00891E76"/>
    <w:rsid w:val="0089541C"/>
    <w:rsid w:val="00896490"/>
    <w:rsid w:val="00897F1E"/>
    <w:rsid w:val="008A224A"/>
    <w:rsid w:val="008A2DCB"/>
    <w:rsid w:val="008A7651"/>
    <w:rsid w:val="008A7D87"/>
    <w:rsid w:val="008B0742"/>
    <w:rsid w:val="008B19DF"/>
    <w:rsid w:val="008B1B72"/>
    <w:rsid w:val="008B1CEB"/>
    <w:rsid w:val="008B2709"/>
    <w:rsid w:val="008B30D9"/>
    <w:rsid w:val="008B4556"/>
    <w:rsid w:val="008B581E"/>
    <w:rsid w:val="008B6550"/>
    <w:rsid w:val="008B66D8"/>
    <w:rsid w:val="008B769D"/>
    <w:rsid w:val="008C032F"/>
    <w:rsid w:val="008C1DCC"/>
    <w:rsid w:val="008C2A27"/>
    <w:rsid w:val="008C5E4F"/>
    <w:rsid w:val="008C711F"/>
    <w:rsid w:val="008D0C21"/>
    <w:rsid w:val="008D0C93"/>
    <w:rsid w:val="008D1562"/>
    <w:rsid w:val="008D445E"/>
    <w:rsid w:val="008D519B"/>
    <w:rsid w:val="008D7BA0"/>
    <w:rsid w:val="008E081F"/>
    <w:rsid w:val="008E164C"/>
    <w:rsid w:val="008E2757"/>
    <w:rsid w:val="008E4AA5"/>
    <w:rsid w:val="008E594F"/>
    <w:rsid w:val="008E73FE"/>
    <w:rsid w:val="008E7C3C"/>
    <w:rsid w:val="008E7F8C"/>
    <w:rsid w:val="008F2DCE"/>
    <w:rsid w:val="008F35D2"/>
    <w:rsid w:val="008F3BBD"/>
    <w:rsid w:val="008F73A7"/>
    <w:rsid w:val="008F74A6"/>
    <w:rsid w:val="00903C53"/>
    <w:rsid w:val="00904017"/>
    <w:rsid w:val="009050A1"/>
    <w:rsid w:val="00905A53"/>
    <w:rsid w:val="00906F81"/>
    <w:rsid w:val="00910470"/>
    <w:rsid w:val="009113AE"/>
    <w:rsid w:val="00911B16"/>
    <w:rsid w:val="0091204E"/>
    <w:rsid w:val="00912192"/>
    <w:rsid w:val="0091346D"/>
    <w:rsid w:val="0091408D"/>
    <w:rsid w:val="00914819"/>
    <w:rsid w:val="0091599B"/>
    <w:rsid w:val="0091603A"/>
    <w:rsid w:val="0091609C"/>
    <w:rsid w:val="0091701E"/>
    <w:rsid w:val="00917378"/>
    <w:rsid w:val="009200AD"/>
    <w:rsid w:val="0092020D"/>
    <w:rsid w:val="00921F42"/>
    <w:rsid w:val="009243BF"/>
    <w:rsid w:val="00924A54"/>
    <w:rsid w:val="00924CEE"/>
    <w:rsid w:val="00925106"/>
    <w:rsid w:val="00927179"/>
    <w:rsid w:val="00927A7A"/>
    <w:rsid w:val="009307B5"/>
    <w:rsid w:val="0093163D"/>
    <w:rsid w:val="0093196D"/>
    <w:rsid w:val="0093283A"/>
    <w:rsid w:val="00933928"/>
    <w:rsid w:val="00934098"/>
    <w:rsid w:val="00934F3D"/>
    <w:rsid w:val="00941C70"/>
    <w:rsid w:val="009427CF"/>
    <w:rsid w:val="0094571E"/>
    <w:rsid w:val="00946C39"/>
    <w:rsid w:val="00952D3E"/>
    <w:rsid w:val="009549FD"/>
    <w:rsid w:val="009567F2"/>
    <w:rsid w:val="00957703"/>
    <w:rsid w:val="009608F8"/>
    <w:rsid w:val="00961623"/>
    <w:rsid w:val="00962D13"/>
    <w:rsid w:val="00963DA1"/>
    <w:rsid w:val="00963DA6"/>
    <w:rsid w:val="009641EB"/>
    <w:rsid w:val="0096677C"/>
    <w:rsid w:val="0096768D"/>
    <w:rsid w:val="00970039"/>
    <w:rsid w:val="0097169A"/>
    <w:rsid w:val="00971BE6"/>
    <w:rsid w:val="00974620"/>
    <w:rsid w:val="009752B0"/>
    <w:rsid w:val="009757E1"/>
    <w:rsid w:val="009770DD"/>
    <w:rsid w:val="0097765C"/>
    <w:rsid w:val="0098005D"/>
    <w:rsid w:val="00980716"/>
    <w:rsid w:val="00982674"/>
    <w:rsid w:val="00982B11"/>
    <w:rsid w:val="0098322F"/>
    <w:rsid w:val="0098407E"/>
    <w:rsid w:val="00992312"/>
    <w:rsid w:val="0099253B"/>
    <w:rsid w:val="00993F15"/>
    <w:rsid w:val="009940A1"/>
    <w:rsid w:val="00995E1B"/>
    <w:rsid w:val="00996B4E"/>
    <w:rsid w:val="009A143E"/>
    <w:rsid w:val="009A3231"/>
    <w:rsid w:val="009A40E2"/>
    <w:rsid w:val="009A632B"/>
    <w:rsid w:val="009A6ACD"/>
    <w:rsid w:val="009A6CF2"/>
    <w:rsid w:val="009A70C4"/>
    <w:rsid w:val="009B000C"/>
    <w:rsid w:val="009B0433"/>
    <w:rsid w:val="009B0CAF"/>
    <w:rsid w:val="009B1E5D"/>
    <w:rsid w:val="009B692E"/>
    <w:rsid w:val="009B6A9D"/>
    <w:rsid w:val="009B6FF5"/>
    <w:rsid w:val="009B7082"/>
    <w:rsid w:val="009B7FA4"/>
    <w:rsid w:val="009C3367"/>
    <w:rsid w:val="009C4940"/>
    <w:rsid w:val="009D1723"/>
    <w:rsid w:val="009D67FF"/>
    <w:rsid w:val="009E0384"/>
    <w:rsid w:val="009E1D3E"/>
    <w:rsid w:val="009E29F6"/>
    <w:rsid w:val="009E6F03"/>
    <w:rsid w:val="009F21C3"/>
    <w:rsid w:val="009F4C80"/>
    <w:rsid w:val="009F4D65"/>
    <w:rsid w:val="009F51C4"/>
    <w:rsid w:val="009F788C"/>
    <w:rsid w:val="009F7B09"/>
    <w:rsid w:val="009F7E02"/>
    <w:rsid w:val="00A008FA"/>
    <w:rsid w:val="00A01A1B"/>
    <w:rsid w:val="00A02894"/>
    <w:rsid w:val="00A030F6"/>
    <w:rsid w:val="00A0314F"/>
    <w:rsid w:val="00A0479B"/>
    <w:rsid w:val="00A06736"/>
    <w:rsid w:val="00A11D95"/>
    <w:rsid w:val="00A12D66"/>
    <w:rsid w:val="00A13A4B"/>
    <w:rsid w:val="00A14230"/>
    <w:rsid w:val="00A14310"/>
    <w:rsid w:val="00A21F80"/>
    <w:rsid w:val="00A24945"/>
    <w:rsid w:val="00A251C8"/>
    <w:rsid w:val="00A26427"/>
    <w:rsid w:val="00A304D5"/>
    <w:rsid w:val="00A30AC2"/>
    <w:rsid w:val="00A341E0"/>
    <w:rsid w:val="00A36873"/>
    <w:rsid w:val="00A41101"/>
    <w:rsid w:val="00A44448"/>
    <w:rsid w:val="00A45BF4"/>
    <w:rsid w:val="00A477CB"/>
    <w:rsid w:val="00A47F38"/>
    <w:rsid w:val="00A5031A"/>
    <w:rsid w:val="00A50B2F"/>
    <w:rsid w:val="00A53030"/>
    <w:rsid w:val="00A535C8"/>
    <w:rsid w:val="00A5725E"/>
    <w:rsid w:val="00A60338"/>
    <w:rsid w:val="00A60617"/>
    <w:rsid w:val="00A608E5"/>
    <w:rsid w:val="00A61581"/>
    <w:rsid w:val="00A6227F"/>
    <w:rsid w:val="00A63DFE"/>
    <w:rsid w:val="00A64C6C"/>
    <w:rsid w:val="00A673B1"/>
    <w:rsid w:val="00A71540"/>
    <w:rsid w:val="00A75527"/>
    <w:rsid w:val="00A76683"/>
    <w:rsid w:val="00A76DA1"/>
    <w:rsid w:val="00A770A0"/>
    <w:rsid w:val="00A811AB"/>
    <w:rsid w:val="00A826EC"/>
    <w:rsid w:val="00A86463"/>
    <w:rsid w:val="00A87E9F"/>
    <w:rsid w:val="00A9039C"/>
    <w:rsid w:val="00A90D57"/>
    <w:rsid w:val="00A90ECF"/>
    <w:rsid w:val="00A92092"/>
    <w:rsid w:val="00A92151"/>
    <w:rsid w:val="00A92434"/>
    <w:rsid w:val="00A95690"/>
    <w:rsid w:val="00A97043"/>
    <w:rsid w:val="00A97932"/>
    <w:rsid w:val="00AA03E9"/>
    <w:rsid w:val="00AA232D"/>
    <w:rsid w:val="00AA3BC6"/>
    <w:rsid w:val="00AA3D80"/>
    <w:rsid w:val="00AA5080"/>
    <w:rsid w:val="00AA61A5"/>
    <w:rsid w:val="00AA6306"/>
    <w:rsid w:val="00AA68A6"/>
    <w:rsid w:val="00AA6DA0"/>
    <w:rsid w:val="00AA7446"/>
    <w:rsid w:val="00AB1490"/>
    <w:rsid w:val="00AB1EBF"/>
    <w:rsid w:val="00AB2360"/>
    <w:rsid w:val="00AB57D5"/>
    <w:rsid w:val="00AB7223"/>
    <w:rsid w:val="00AC0AB6"/>
    <w:rsid w:val="00AC1F87"/>
    <w:rsid w:val="00AC3BF5"/>
    <w:rsid w:val="00AC4086"/>
    <w:rsid w:val="00AC5F51"/>
    <w:rsid w:val="00AC65A1"/>
    <w:rsid w:val="00AC690B"/>
    <w:rsid w:val="00AD0C84"/>
    <w:rsid w:val="00AD24D2"/>
    <w:rsid w:val="00AD256E"/>
    <w:rsid w:val="00AE01AB"/>
    <w:rsid w:val="00AE1539"/>
    <w:rsid w:val="00AE2333"/>
    <w:rsid w:val="00AE2551"/>
    <w:rsid w:val="00AE46BA"/>
    <w:rsid w:val="00AE5CE9"/>
    <w:rsid w:val="00AE6938"/>
    <w:rsid w:val="00AE77B1"/>
    <w:rsid w:val="00AE77F0"/>
    <w:rsid w:val="00AF07AD"/>
    <w:rsid w:val="00AF07CD"/>
    <w:rsid w:val="00AF20FC"/>
    <w:rsid w:val="00AF432E"/>
    <w:rsid w:val="00AF4F2D"/>
    <w:rsid w:val="00AF62AD"/>
    <w:rsid w:val="00AF6901"/>
    <w:rsid w:val="00AF754E"/>
    <w:rsid w:val="00B01ED0"/>
    <w:rsid w:val="00B02795"/>
    <w:rsid w:val="00B03BB6"/>
    <w:rsid w:val="00B04D56"/>
    <w:rsid w:val="00B04DA2"/>
    <w:rsid w:val="00B11CFB"/>
    <w:rsid w:val="00B120D6"/>
    <w:rsid w:val="00B121F1"/>
    <w:rsid w:val="00B130DA"/>
    <w:rsid w:val="00B14CA4"/>
    <w:rsid w:val="00B15E6F"/>
    <w:rsid w:val="00B15FBF"/>
    <w:rsid w:val="00B16F3C"/>
    <w:rsid w:val="00B171B3"/>
    <w:rsid w:val="00B21964"/>
    <w:rsid w:val="00B2246F"/>
    <w:rsid w:val="00B238CE"/>
    <w:rsid w:val="00B239A6"/>
    <w:rsid w:val="00B2426D"/>
    <w:rsid w:val="00B24A1B"/>
    <w:rsid w:val="00B25CD0"/>
    <w:rsid w:val="00B25F61"/>
    <w:rsid w:val="00B268D8"/>
    <w:rsid w:val="00B26A61"/>
    <w:rsid w:val="00B306B7"/>
    <w:rsid w:val="00B32AC9"/>
    <w:rsid w:val="00B33852"/>
    <w:rsid w:val="00B34BB1"/>
    <w:rsid w:val="00B35ECC"/>
    <w:rsid w:val="00B375F0"/>
    <w:rsid w:val="00B419D1"/>
    <w:rsid w:val="00B41E8F"/>
    <w:rsid w:val="00B44390"/>
    <w:rsid w:val="00B5034D"/>
    <w:rsid w:val="00B505D9"/>
    <w:rsid w:val="00B51E43"/>
    <w:rsid w:val="00B556E9"/>
    <w:rsid w:val="00B564E9"/>
    <w:rsid w:val="00B57AEA"/>
    <w:rsid w:val="00B61F04"/>
    <w:rsid w:val="00B629FA"/>
    <w:rsid w:val="00B64978"/>
    <w:rsid w:val="00B65A62"/>
    <w:rsid w:val="00B6770B"/>
    <w:rsid w:val="00B67CF1"/>
    <w:rsid w:val="00B71656"/>
    <w:rsid w:val="00B71E9F"/>
    <w:rsid w:val="00B7395F"/>
    <w:rsid w:val="00B7638B"/>
    <w:rsid w:val="00B7794D"/>
    <w:rsid w:val="00B825E9"/>
    <w:rsid w:val="00B8613D"/>
    <w:rsid w:val="00B90A23"/>
    <w:rsid w:val="00B92A31"/>
    <w:rsid w:val="00B93FE0"/>
    <w:rsid w:val="00B943EB"/>
    <w:rsid w:val="00B94640"/>
    <w:rsid w:val="00B95EE4"/>
    <w:rsid w:val="00BA1868"/>
    <w:rsid w:val="00BA2693"/>
    <w:rsid w:val="00BA2DDB"/>
    <w:rsid w:val="00BA322A"/>
    <w:rsid w:val="00BA3301"/>
    <w:rsid w:val="00BA428C"/>
    <w:rsid w:val="00BA48FD"/>
    <w:rsid w:val="00BA4C41"/>
    <w:rsid w:val="00BB05CA"/>
    <w:rsid w:val="00BB1190"/>
    <w:rsid w:val="00BB1B8C"/>
    <w:rsid w:val="00BB2414"/>
    <w:rsid w:val="00BB25BB"/>
    <w:rsid w:val="00BB2D98"/>
    <w:rsid w:val="00BB4EE5"/>
    <w:rsid w:val="00BB56E4"/>
    <w:rsid w:val="00BB7FB4"/>
    <w:rsid w:val="00BC0CA5"/>
    <w:rsid w:val="00BC16E4"/>
    <w:rsid w:val="00BC676F"/>
    <w:rsid w:val="00BC7F03"/>
    <w:rsid w:val="00BD0800"/>
    <w:rsid w:val="00BD10C9"/>
    <w:rsid w:val="00BD7119"/>
    <w:rsid w:val="00BD71EF"/>
    <w:rsid w:val="00BD7E76"/>
    <w:rsid w:val="00BE31B8"/>
    <w:rsid w:val="00BE4637"/>
    <w:rsid w:val="00BE4E50"/>
    <w:rsid w:val="00BE560F"/>
    <w:rsid w:val="00BE5CDA"/>
    <w:rsid w:val="00BE68E3"/>
    <w:rsid w:val="00BE783D"/>
    <w:rsid w:val="00BF0D49"/>
    <w:rsid w:val="00BF1B2B"/>
    <w:rsid w:val="00BF401E"/>
    <w:rsid w:val="00C0169C"/>
    <w:rsid w:val="00C05A14"/>
    <w:rsid w:val="00C064F5"/>
    <w:rsid w:val="00C06FBE"/>
    <w:rsid w:val="00C111D4"/>
    <w:rsid w:val="00C13A72"/>
    <w:rsid w:val="00C160AB"/>
    <w:rsid w:val="00C17634"/>
    <w:rsid w:val="00C20326"/>
    <w:rsid w:val="00C209F9"/>
    <w:rsid w:val="00C213FC"/>
    <w:rsid w:val="00C225FF"/>
    <w:rsid w:val="00C27613"/>
    <w:rsid w:val="00C31A0F"/>
    <w:rsid w:val="00C32793"/>
    <w:rsid w:val="00C34559"/>
    <w:rsid w:val="00C356E3"/>
    <w:rsid w:val="00C35901"/>
    <w:rsid w:val="00C3661B"/>
    <w:rsid w:val="00C36658"/>
    <w:rsid w:val="00C40FB3"/>
    <w:rsid w:val="00C430D2"/>
    <w:rsid w:val="00C43975"/>
    <w:rsid w:val="00C4402C"/>
    <w:rsid w:val="00C4566F"/>
    <w:rsid w:val="00C47428"/>
    <w:rsid w:val="00C47AE9"/>
    <w:rsid w:val="00C51505"/>
    <w:rsid w:val="00C522F4"/>
    <w:rsid w:val="00C5284D"/>
    <w:rsid w:val="00C56339"/>
    <w:rsid w:val="00C56922"/>
    <w:rsid w:val="00C5764A"/>
    <w:rsid w:val="00C577F5"/>
    <w:rsid w:val="00C604C0"/>
    <w:rsid w:val="00C60B50"/>
    <w:rsid w:val="00C60D09"/>
    <w:rsid w:val="00C639AC"/>
    <w:rsid w:val="00C642FD"/>
    <w:rsid w:val="00C655B9"/>
    <w:rsid w:val="00C65906"/>
    <w:rsid w:val="00C65931"/>
    <w:rsid w:val="00C6674F"/>
    <w:rsid w:val="00C6763F"/>
    <w:rsid w:val="00C70453"/>
    <w:rsid w:val="00C70561"/>
    <w:rsid w:val="00C70A9F"/>
    <w:rsid w:val="00C7474E"/>
    <w:rsid w:val="00C74E3D"/>
    <w:rsid w:val="00C75419"/>
    <w:rsid w:val="00C8190C"/>
    <w:rsid w:val="00C82069"/>
    <w:rsid w:val="00C82F02"/>
    <w:rsid w:val="00C83B58"/>
    <w:rsid w:val="00C84662"/>
    <w:rsid w:val="00C85AD6"/>
    <w:rsid w:val="00C8741A"/>
    <w:rsid w:val="00C9144A"/>
    <w:rsid w:val="00C91DF2"/>
    <w:rsid w:val="00C92254"/>
    <w:rsid w:val="00C924CE"/>
    <w:rsid w:val="00C96B88"/>
    <w:rsid w:val="00C97363"/>
    <w:rsid w:val="00C975F2"/>
    <w:rsid w:val="00CA1302"/>
    <w:rsid w:val="00CA1E79"/>
    <w:rsid w:val="00CA3407"/>
    <w:rsid w:val="00CA36B9"/>
    <w:rsid w:val="00CA63DA"/>
    <w:rsid w:val="00CB0A1C"/>
    <w:rsid w:val="00CB30A0"/>
    <w:rsid w:val="00CB47C0"/>
    <w:rsid w:val="00CB48D8"/>
    <w:rsid w:val="00CB57CC"/>
    <w:rsid w:val="00CB5EFF"/>
    <w:rsid w:val="00CB7185"/>
    <w:rsid w:val="00CB7AC0"/>
    <w:rsid w:val="00CC04D3"/>
    <w:rsid w:val="00CC162C"/>
    <w:rsid w:val="00CC38CE"/>
    <w:rsid w:val="00CC5B36"/>
    <w:rsid w:val="00CC5D77"/>
    <w:rsid w:val="00CC788F"/>
    <w:rsid w:val="00CC7A12"/>
    <w:rsid w:val="00CC7C85"/>
    <w:rsid w:val="00CD2034"/>
    <w:rsid w:val="00CD2689"/>
    <w:rsid w:val="00CD2FCB"/>
    <w:rsid w:val="00CD306A"/>
    <w:rsid w:val="00CD4C6B"/>
    <w:rsid w:val="00CE0C10"/>
    <w:rsid w:val="00CE1273"/>
    <w:rsid w:val="00CE21DD"/>
    <w:rsid w:val="00CE2F45"/>
    <w:rsid w:val="00CE3112"/>
    <w:rsid w:val="00CE538F"/>
    <w:rsid w:val="00CE5439"/>
    <w:rsid w:val="00CE5543"/>
    <w:rsid w:val="00CE61FC"/>
    <w:rsid w:val="00CE735A"/>
    <w:rsid w:val="00CF0679"/>
    <w:rsid w:val="00CF079A"/>
    <w:rsid w:val="00CF25A4"/>
    <w:rsid w:val="00CF389D"/>
    <w:rsid w:val="00CF628D"/>
    <w:rsid w:val="00CF7B9B"/>
    <w:rsid w:val="00D013FE"/>
    <w:rsid w:val="00D01BBA"/>
    <w:rsid w:val="00D0228A"/>
    <w:rsid w:val="00D03027"/>
    <w:rsid w:val="00D05C71"/>
    <w:rsid w:val="00D07394"/>
    <w:rsid w:val="00D11ECB"/>
    <w:rsid w:val="00D122D0"/>
    <w:rsid w:val="00D13289"/>
    <w:rsid w:val="00D13445"/>
    <w:rsid w:val="00D206F8"/>
    <w:rsid w:val="00D20955"/>
    <w:rsid w:val="00D22D5B"/>
    <w:rsid w:val="00D3444E"/>
    <w:rsid w:val="00D344C7"/>
    <w:rsid w:val="00D34660"/>
    <w:rsid w:val="00D349EE"/>
    <w:rsid w:val="00D34E6C"/>
    <w:rsid w:val="00D35105"/>
    <w:rsid w:val="00D36220"/>
    <w:rsid w:val="00D40884"/>
    <w:rsid w:val="00D40B7C"/>
    <w:rsid w:val="00D411EC"/>
    <w:rsid w:val="00D41830"/>
    <w:rsid w:val="00D42DC6"/>
    <w:rsid w:val="00D43953"/>
    <w:rsid w:val="00D43D9D"/>
    <w:rsid w:val="00D4574C"/>
    <w:rsid w:val="00D5225C"/>
    <w:rsid w:val="00D52350"/>
    <w:rsid w:val="00D525CC"/>
    <w:rsid w:val="00D53407"/>
    <w:rsid w:val="00D60966"/>
    <w:rsid w:val="00D60A7A"/>
    <w:rsid w:val="00D60F05"/>
    <w:rsid w:val="00D61057"/>
    <w:rsid w:val="00D66FEF"/>
    <w:rsid w:val="00D67317"/>
    <w:rsid w:val="00D67384"/>
    <w:rsid w:val="00D726BE"/>
    <w:rsid w:val="00D72F6C"/>
    <w:rsid w:val="00D744FA"/>
    <w:rsid w:val="00D7499F"/>
    <w:rsid w:val="00D767A2"/>
    <w:rsid w:val="00D76813"/>
    <w:rsid w:val="00D76C0C"/>
    <w:rsid w:val="00D818B9"/>
    <w:rsid w:val="00D822AB"/>
    <w:rsid w:val="00D82906"/>
    <w:rsid w:val="00D8669C"/>
    <w:rsid w:val="00D86841"/>
    <w:rsid w:val="00D91891"/>
    <w:rsid w:val="00D94885"/>
    <w:rsid w:val="00D95C77"/>
    <w:rsid w:val="00D96FA0"/>
    <w:rsid w:val="00DA0739"/>
    <w:rsid w:val="00DA1DAE"/>
    <w:rsid w:val="00DA22E3"/>
    <w:rsid w:val="00DA261B"/>
    <w:rsid w:val="00DA4011"/>
    <w:rsid w:val="00DA48E4"/>
    <w:rsid w:val="00DA6D12"/>
    <w:rsid w:val="00DB006F"/>
    <w:rsid w:val="00DB038B"/>
    <w:rsid w:val="00DB03AE"/>
    <w:rsid w:val="00DB2FD9"/>
    <w:rsid w:val="00DB32EB"/>
    <w:rsid w:val="00DB6104"/>
    <w:rsid w:val="00DB66A7"/>
    <w:rsid w:val="00DB7594"/>
    <w:rsid w:val="00DC1030"/>
    <w:rsid w:val="00DC2048"/>
    <w:rsid w:val="00DC2103"/>
    <w:rsid w:val="00DC23BA"/>
    <w:rsid w:val="00DC3D2B"/>
    <w:rsid w:val="00DC617C"/>
    <w:rsid w:val="00DC6F91"/>
    <w:rsid w:val="00DD269B"/>
    <w:rsid w:val="00DD6456"/>
    <w:rsid w:val="00DD77F7"/>
    <w:rsid w:val="00DE0E5C"/>
    <w:rsid w:val="00DE1806"/>
    <w:rsid w:val="00DE1E66"/>
    <w:rsid w:val="00DE25C9"/>
    <w:rsid w:val="00DE692D"/>
    <w:rsid w:val="00DE7811"/>
    <w:rsid w:val="00DF074B"/>
    <w:rsid w:val="00DF4F54"/>
    <w:rsid w:val="00E07B34"/>
    <w:rsid w:val="00E10E4F"/>
    <w:rsid w:val="00E116CC"/>
    <w:rsid w:val="00E1193A"/>
    <w:rsid w:val="00E12EF6"/>
    <w:rsid w:val="00E159E9"/>
    <w:rsid w:val="00E17D8D"/>
    <w:rsid w:val="00E218D1"/>
    <w:rsid w:val="00E219DD"/>
    <w:rsid w:val="00E27189"/>
    <w:rsid w:val="00E3098F"/>
    <w:rsid w:val="00E31536"/>
    <w:rsid w:val="00E4036B"/>
    <w:rsid w:val="00E4434F"/>
    <w:rsid w:val="00E44CD4"/>
    <w:rsid w:val="00E451C1"/>
    <w:rsid w:val="00E46249"/>
    <w:rsid w:val="00E469DA"/>
    <w:rsid w:val="00E47DA8"/>
    <w:rsid w:val="00E50DC2"/>
    <w:rsid w:val="00E52740"/>
    <w:rsid w:val="00E52DA9"/>
    <w:rsid w:val="00E531CD"/>
    <w:rsid w:val="00E53298"/>
    <w:rsid w:val="00E54BF2"/>
    <w:rsid w:val="00E561CC"/>
    <w:rsid w:val="00E57D88"/>
    <w:rsid w:val="00E625CD"/>
    <w:rsid w:val="00E632E1"/>
    <w:rsid w:val="00E6474B"/>
    <w:rsid w:val="00E67403"/>
    <w:rsid w:val="00E67CB1"/>
    <w:rsid w:val="00E700BC"/>
    <w:rsid w:val="00E707DB"/>
    <w:rsid w:val="00E7195B"/>
    <w:rsid w:val="00E756D5"/>
    <w:rsid w:val="00E76B1E"/>
    <w:rsid w:val="00E7787B"/>
    <w:rsid w:val="00E8115F"/>
    <w:rsid w:val="00E8176D"/>
    <w:rsid w:val="00E822A1"/>
    <w:rsid w:val="00E82D75"/>
    <w:rsid w:val="00E83938"/>
    <w:rsid w:val="00E83E8E"/>
    <w:rsid w:val="00E86B32"/>
    <w:rsid w:val="00E86EDC"/>
    <w:rsid w:val="00E95262"/>
    <w:rsid w:val="00E95C14"/>
    <w:rsid w:val="00E96B3B"/>
    <w:rsid w:val="00EA1054"/>
    <w:rsid w:val="00EA23E6"/>
    <w:rsid w:val="00EA4293"/>
    <w:rsid w:val="00EA51B4"/>
    <w:rsid w:val="00EA7965"/>
    <w:rsid w:val="00EB1853"/>
    <w:rsid w:val="00EC34A2"/>
    <w:rsid w:val="00EC3A30"/>
    <w:rsid w:val="00EC46DA"/>
    <w:rsid w:val="00EC4B1F"/>
    <w:rsid w:val="00EC5926"/>
    <w:rsid w:val="00EC5998"/>
    <w:rsid w:val="00EC7228"/>
    <w:rsid w:val="00ED12A1"/>
    <w:rsid w:val="00ED362E"/>
    <w:rsid w:val="00ED366A"/>
    <w:rsid w:val="00ED386E"/>
    <w:rsid w:val="00ED3998"/>
    <w:rsid w:val="00ED4607"/>
    <w:rsid w:val="00ED4EDB"/>
    <w:rsid w:val="00ED6193"/>
    <w:rsid w:val="00EE0641"/>
    <w:rsid w:val="00EE153E"/>
    <w:rsid w:val="00EE180B"/>
    <w:rsid w:val="00EE5912"/>
    <w:rsid w:val="00EF0A95"/>
    <w:rsid w:val="00EF3613"/>
    <w:rsid w:val="00EF522E"/>
    <w:rsid w:val="00EF56A5"/>
    <w:rsid w:val="00EF6008"/>
    <w:rsid w:val="00F01739"/>
    <w:rsid w:val="00F01CC4"/>
    <w:rsid w:val="00F024B2"/>
    <w:rsid w:val="00F02C10"/>
    <w:rsid w:val="00F049D8"/>
    <w:rsid w:val="00F056A2"/>
    <w:rsid w:val="00F100CB"/>
    <w:rsid w:val="00F1011E"/>
    <w:rsid w:val="00F10872"/>
    <w:rsid w:val="00F14AFC"/>
    <w:rsid w:val="00F2022A"/>
    <w:rsid w:val="00F213DE"/>
    <w:rsid w:val="00F217F3"/>
    <w:rsid w:val="00F24252"/>
    <w:rsid w:val="00F24EF8"/>
    <w:rsid w:val="00F25200"/>
    <w:rsid w:val="00F2543E"/>
    <w:rsid w:val="00F25EF8"/>
    <w:rsid w:val="00F27330"/>
    <w:rsid w:val="00F3093F"/>
    <w:rsid w:val="00F3184B"/>
    <w:rsid w:val="00F326CC"/>
    <w:rsid w:val="00F32C5C"/>
    <w:rsid w:val="00F33E65"/>
    <w:rsid w:val="00F346CE"/>
    <w:rsid w:val="00F36D4F"/>
    <w:rsid w:val="00F37B00"/>
    <w:rsid w:val="00F37F87"/>
    <w:rsid w:val="00F40B86"/>
    <w:rsid w:val="00F428C1"/>
    <w:rsid w:val="00F45945"/>
    <w:rsid w:val="00F45EFD"/>
    <w:rsid w:val="00F460A1"/>
    <w:rsid w:val="00F46F1A"/>
    <w:rsid w:val="00F516D5"/>
    <w:rsid w:val="00F53275"/>
    <w:rsid w:val="00F5396E"/>
    <w:rsid w:val="00F54BB4"/>
    <w:rsid w:val="00F54F05"/>
    <w:rsid w:val="00F60777"/>
    <w:rsid w:val="00F61129"/>
    <w:rsid w:val="00F616F3"/>
    <w:rsid w:val="00F630CF"/>
    <w:rsid w:val="00F63738"/>
    <w:rsid w:val="00F6377B"/>
    <w:rsid w:val="00F65309"/>
    <w:rsid w:val="00F70905"/>
    <w:rsid w:val="00F715F9"/>
    <w:rsid w:val="00F7184E"/>
    <w:rsid w:val="00F71E3D"/>
    <w:rsid w:val="00F73AEF"/>
    <w:rsid w:val="00F759DE"/>
    <w:rsid w:val="00F76CEE"/>
    <w:rsid w:val="00F7727B"/>
    <w:rsid w:val="00F77B52"/>
    <w:rsid w:val="00F80FC7"/>
    <w:rsid w:val="00F826D7"/>
    <w:rsid w:val="00F826FD"/>
    <w:rsid w:val="00F82867"/>
    <w:rsid w:val="00F8381B"/>
    <w:rsid w:val="00F9012E"/>
    <w:rsid w:val="00F90798"/>
    <w:rsid w:val="00F90D71"/>
    <w:rsid w:val="00F91BCA"/>
    <w:rsid w:val="00F9736F"/>
    <w:rsid w:val="00FA51F3"/>
    <w:rsid w:val="00FA6216"/>
    <w:rsid w:val="00FB41DD"/>
    <w:rsid w:val="00FB452B"/>
    <w:rsid w:val="00FB4D73"/>
    <w:rsid w:val="00FB6A86"/>
    <w:rsid w:val="00FC1044"/>
    <w:rsid w:val="00FC1E95"/>
    <w:rsid w:val="00FC32F5"/>
    <w:rsid w:val="00FC61C5"/>
    <w:rsid w:val="00FC6C20"/>
    <w:rsid w:val="00FC78D1"/>
    <w:rsid w:val="00FD2C23"/>
    <w:rsid w:val="00FD3941"/>
    <w:rsid w:val="00FD3F9D"/>
    <w:rsid w:val="00FD53AA"/>
    <w:rsid w:val="00FD5565"/>
    <w:rsid w:val="00FD6101"/>
    <w:rsid w:val="00FD709A"/>
    <w:rsid w:val="00FD7718"/>
    <w:rsid w:val="00FE1E3C"/>
    <w:rsid w:val="00FE27FA"/>
    <w:rsid w:val="00FE2959"/>
    <w:rsid w:val="00FE2EFE"/>
    <w:rsid w:val="00FE34B4"/>
    <w:rsid w:val="00FE39A5"/>
    <w:rsid w:val="00FE53D8"/>
    <w:rsid w:val="00FE783E"/>
    <w:rsid w:val="00FE798A"/>
    <w:rsid w:val="00FF0128"/>
    <w:rsid w:val="00FF0159"/>
    <w:rsid w:val="00FF1414"/>
    <w:rsid w:val="00FF266C"/>
    <w:rsid w:val="00F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2543E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2543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2543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2543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2543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101C5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101C54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101C54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101C54"/>
    <w:rPr>
      <w:rFonts w:ascii="Arial" w:eastAsia="Times New Roman" w:hAnsi="Arial"/>
      <w:b/>
      <w:bCs/>
      <w:sz w:val="26"/>
      <w:szCs w:val="28"/>
    </w:rPr>
  </w:style>
  <w:style w:type="paragraph" w:customStyle="1" w:styleId="ConsPlusTitle">
    <w:name w:val="ConsPlusTitle"/>
    <w:uiPriority w:val="99"/>
    <w:rsid w:val="00115F20"/>
    <w:pPr>
      <w:widowControl w:val="0"/>
      <w:autoSpaceDE w:val="0"/>
      <w:autoSpaceDN w:val="0"/>
      <w:adjustRightInd w:val="0"/>
    </w:pPr>
    <w:rPr>
      <w:rFonts w:cs="Calibri"/>
      <w:b/>
      <w:bCs/>
      <w:sz w:val="22"/>
      <w:szCs w:val="22"/>
    </w:rPr>
  </w:style>
  <w:style w:type="character" w:styleId="HTML">
    <w:name w:val="HTML Variable"/>
    <w:aliases w:val="!Ссылки в документе"/>
    <w:basedOn w:val="a0"/>
    <w:rsid w:val="00F2543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2543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101C54"/>
    <w:rPr>
      <w:rFonts w:ascii="Courier" w:eastAsia="Times New Roman" w:hAnsi="Courier"/>
      <w:szCs w:val="20"/>
    </w:rPr>
  </w:style>
  <w:style w:type="paragraph" w:customStyle="1" w:styleId="Title">
    <w:name w:val="Title!Название НПА"/>
    <w:basedOn w:val="a"/>
    <w:rsid w:val="00F2543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2543E"/>
    <w:rPr>
      <w:color w:val="0000FF"/>
      <w:u w:val="none"/>
    </w:rPr>
  </w:style>
  <w:style w:type="paragraph" w:customStyle="1" w:styleId="Application">
    <w:name w:val="Application!Приложение"/>
    <w:rsid w:val="00F2543E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2543E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2543E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2543E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2543E"/>
    <w:rPr>
      <w:sz w:val="28"/>
    </w:rPr>
  </w:style>
  <w:style w:type="paragraph" w:styleId="a6">
    <w:name w:val="Normal (Web)"/>
    <w:basedOn w:val="a"/>
    <w:uiPriority w:val="99"/>
    <w:semiHidden/>
    <w:unhideWhenUsed/>
    <w:rsid w:val="00041E47"/>
    <w:pPr>
      <w:spacing w:before="100" w:beforeAutospacing="1" w:after="100" w:afterAutospacing="1"/>
    </w:pPr>
  </w:style>
  <w:style w:type="paragraph" w:customStyle="1" w:styleId="text">
    <w:name w:val="text"/>
    <w:basedOn w:val="a"/>
    <w:uiPriority w:val="99"/>
    <w:rsid w:val="0004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:8082/content/act/1f104594-2bef-4960-a5d4-5c5de6e505c6.doc" TargetMode="External"/><Relationship Id="rId13" Type="http://schemas.openxmlformats.org/officeDocument/2006/relationships/hyperlink" Target="http://reg:8082/content/act/8fd5deff-8e95-409a-b3f7-1e0c4bed44ca.doc" TargetMode="External"/><Relationship Id="rId18" Type="http://schemas.openxmlformats.org/officeDocument/2006/relationships/hyperlink" Target="http://reg:8082/content/act/8fd5deff-8e95-409a-b3f7-1e0c4bed44ca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b0473fb7-71e4-4ef9-b266-9cffa908f52c.html" TargetMode="External"/><Relationship Id="rId7" Type="http://schemas.openxmlformats.org/officeDocument/2006/relationships/hyperlink" Target="http://reg:8082/content/act/8fd5deff-8e95-409a-b3f7-1e0c4bed44ca.doc" TargetMode="External"/><Relationship Id="rId12" Type="http://schemas.openxmlformats.org/officeDocument/2006/relationships/hyperlink" Target="http://reg:8082/content/act/1f104594-2bef-4960-a5d4-5c5de6e505c6.doc" TargetMode="External"/><Relationship Id="rId17" Type="http://schemas.openxmlformats.org/officeDocument/2006/relationships/hyperlink" Target="http://reg:8082/content/act/8fd5deff-8e95-409a-b3f7-1e0c4bed44ca.doc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reg:8082/content/act/8fd5deff-8e95-409a-b3f7-1e0c4bed44ca.doc" TargetMode="External"/><Relationship Id="rId20" Type="http://schemas.openxmlformats.org/officeDocument/2006/relationships/hyperlink" Target="http://vsrv065-app10.ru99-loc.minjust.ru/content/act/e3582471-b8b8-4d69-b4c4-3df3f904eea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g:8082/content/act/f7283bc8-6586-4011-8acf-d51121d2bf45.doc" TargetMode="External"/><Relationship Id="rId11" Type="http://schemas.openxmlformats.org/officeDocument/2006/relationships/hyperlink" Target="http://reg:8082/content/act/8fd5deff-8e95-409a-b3f7-1e0c4bed44ca.do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reg:8082/content/act/de89d974-c74e-4017-bd18-cd17bf3d2dea.doc" TargetMode="External"/><Relationship Id="rId15" Type="http://schemas.openxmlformats.org/officeDocument/2006/relationships/hyperlink" Target="http://reg:8082/content/act/8fd5deff-8e95-409a-b3f7-1e0c4bed44ca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eg:8082/content/act/44ba69e5-abed-4588-9cc8-b5f414cd8f56.doc" TargetMode="External"/><Relationship Id="rId19" Type="http://schemas.openxmlformats.org/officeDocument/2006/relationships/hyperlink" Target="http://reg:8082/content/act/8fd5deff-8e95-409a-b3f7-1e0c4bed44c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:8082/content/act/cfc286e7-7f84-4b9a-825e-52dba20929b4.doc" TargetMode="External"/><Relationship Id="rId14" Type="http://schemas.openxmlformats.org/officeDocument/2006/relationships/hyperlink" Target="http://reg:8082/content/act/8fd5deff-8e95-409a-b3f7-1e0c4bed44ca.doc" TargetMode="External"/><Relationship Id="rId22" Type="http://schemas.openxmlformats.org/officeDocument/2006/relationships/hyperlink" Target="http://reg:8082/content/act/8fd5deff-8e95-409a-b3f7-1e0c4bed44ca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7</Pages>
  <Words>2486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 РЕСПУБЛИКИ ХАКАСИЯ</vt:lpstr>
    </vt:vector>
  </TitlesOfParts>
  <Company/>
  <LinksUpToDate>false</LinksUpToDate>
  <CharactersWithSpaces>16627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РЕСПУБЛИКИ ХАКАСИЯ</dc:title>
  <dc:subject/>
  <dc:creator>Инюхина Ольга Владимировна</dc:creator>
  <cp:keywords/>
  <dc:description/>
  <cp:lastModifiedBy>Игорь</cp:lastModifiedBy>
  <cp:revision>5</cp:revision>
  <dcterms:created xsi:type="dcterms:W3CDTF">2020-11-05T09:38:00Z</dcterms:created>
  <dcterms:modified xsi:type="dcterms:W3CDTF">2021-07-24T09:06:00Z</dcterms:modified>
</cp:coreProperties>
</file>