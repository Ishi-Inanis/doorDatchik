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2F" w:rsidRPr="00D753AF" w:rsidRDefault="00FC0EA6" w:rsidP="00D753AF">
      <w:pPr>
        <w:ind w:firstLine="0"/>
        <w:jc w:val="center"/>
        <w:rPr>
          <w:rFonts w:cs="Arial"/>
          <w:b/>
          <w:bCs/>
          <w:kern w:val="28"/>
          <w:sz w:val="32"/>
          <w:szCs w:val="32"/>
        </w:rPr>
      </w:pPr>
      <w:bookmarkStart w:id="0" w:name="_GoBack"/>
      <w:bookmarkEnd w:id="0"/>
      <w:r>
        <w:rPr>
          <w:rFonts w:cs="Arial"/>
          <w:b/>
          <w:bCs/>
          <w:kern w:val="28"/>
          <w:sz w:val="32"/>
          <w:szCs w:val="32"/>
        </w:rPr>
        <w:t>УПРАВЛЕНИ</w:t>
      </w:r>
      <w:r w:rsidR="008A5F37">
        <w:rPr>
          <w:rFonts w:cs="Arial"/>
          <w:b/>
          <w:bCs/>
          <w:kern w:val="28"/>
          <w:sz w:val="32"/>
          <w:szCs w:val="32"/>
        </w:rPr>
        <w:t>Е</w:t>
      </w:r>
      <w:r w:rsidR="0055262F" w:rsidRPr="00D753AF">
        <w:rPr>
          <w:rFonts w:cs="Arial"/>
          <w:b/>
          <w:bCs/>
          <w:kern w:val="28"/>
          <w:sz w:val="32"/>
          <w:szCs w:val="32"/>
        </w:rPr>
        <w:t xml:space="preserve"> ГОСУДАРСТВЕННОЙ АРХИВНОЙ СЛУЖБЫ НОВОСИБИРСКОЙ ОБЛАСТИ</w:t>
      </w:r>
    </w:p>
    <w:p w:rsidR="008A5F37" w:rsidRDefault="008A5F37" w:rsidP="008A5F37">
      <w:pPr>
        <w:ind w:firstLine="0"/>
        <w:jc w:val="center"/>
        <w:rPr>
          <w:rFonts w:cs="Arial"/>
          <w:b/>
          <w:bCs/>
          <w:kern w:val="28"/>
          <w:sz w:val="32"/>
          <w:szCs w:val="32"/>
        </w:rPr>
      </w:pPr>
    </w:p>
    <w:p w:rsidR="008A5F37" w:rsidRPr="00D753AF" w:rsidRDefault="008A5F37" w:rsidP="008A5F37">
      <w:pPr>
        <w:ind w:firstLine="0"/>
        <w:jc w:val="center"/>
        <w:rPr>
          <w:rFonts w:cs="Arial"/>
          <w:b/>
          <w:bCs/>
          <w:kern w:val="28"/>
          <w:sz w:val="32"/>
          <w:szCs w:val="32"/>
        </w:rPr>
      </w:pPr>
      <w:r w:rsidRPr="00D753AF">
        <w:rPr>
          <w:rFonts w:cs="Arial"/>
          <w:b/>
          <w:bCs/>
          <w:kern w:val="28"/>
          <w:sz w:val="32"/>
          <w:szCs w:val="32"/>
        </w:rPr>
        <w:t>ПРИКАЗ</w:t>
      </w:r>
    </w:p>
    <w:p w:rsidR="0055262F" w:rsidRPr="00367D01" w:rsidRDefault="0055262F" w:rsidP="00367D01">
      <w:pPr>
        <w:ind w:firstLine="0"/>
        <w:jc w:val="center"/>
        <w:rPr>
          <w:rFonts w:cs="Arial"/>
          <w:b/>
          <w:bCs/>
          <w:iCs/>
          <w:sz w:val="30"/>
          <w:szCs w:val="28"/>
        </w:rPr>
      </w:pPr>
      <w:r w:rsidRPr="00367D01">
        <w:rPr>
          <w:rFonts w:cs="Arial"/>
          <w:b/>
          <w:bCs/>
          <w:iCs/>
          <w:sz w:val="30"/>
          <w:szCs w:val="28"/>
        </w:rPr>
        <w:t>05.12.2011 № 249-од</w:t>
      </w:r>
    </w:p>
    <w:p w:rsidR="008A5F37" w:rsidRDefault="008A5F37" w:rsidP="00453341">
      <w:pPr>
        <w:ind w:firstLine="0"/>
        <w:jc w:val="center"/>
        <w:rPr>
          <w:rFonts w:cs="Arial"/>
          <w:b/>
          <w:bCs/>
          <w:kern w:val="28"/>
          <w:sz w:val="32"/>
          <w:szCs w:val="32"/>
        </w:rPr>
      </w:pPr>
    </w:p>
    <w:p w:rsidR="00453341" w:rsidRDefault="0055262F" w:rsidP="005B6C7E">
      <w:pPr>
        <w:ind w:firstLine="0"/>
        <w:jc w:val="center"/>
        <w:rPr>
          <w:rFonts w:cs="Arial"/>
          <w:b/>
          <w:bCs/>
          <w:kern w:val="28"/>
          <w:sz w:val="32"/>
          <w:szCs w:val="32"/>
        </w:rPr>
      </w:pPr>
      <w:r w:rsidRPr="00D753AF">
        <w:rPr>
          <w:rFonts w:cs="Arial"/>
          <w:b/>
          <w:bCs/>
          <w:kern w:val="28"/>
          <w:sz w:val="32"/>
          <w:szCs w:val="32"/>
        </w:rPr>
        <w:t xml:space="preserve">ОБ УТВЕРЖДЕНИИ </w:t>
      </w:r>
      <w:r w:rsidRPr="00013904">
        <w:rPr>
          <w:rFonts w:cs="Arial"/>
          <w:b/>
          <w:bCs/>
          <w:kern w:val="28"/>
          <w:sz w:val="32"/>
          <w:szCs w:val="32"/>
        </w:rPr>
        <w:t>АДМИНИСТРАТИВНОГО</w:t>
      </w:r>
      <w:r w:rsidRPr="00D753AF">
        <w:rPr>
          <w:rFonts w:cs="Arial"/>
          <w:b/>
          <w:bCs/>
          <w:kern w:val="28"/>
          <w:sz w:val="32"/>
          <w:szCs w:val="32"/>
        </w:rPr>
        <w:t xml:space="preserve"> </w:t>
      </w:r>
      <w:proofErr w:type="gramStart"/>
      <w:r w:rsidRPr="00D753AF">
        <w:rPr>
          <w:rFonts w:cs="Arial"/>
          <w:b/>
          <w:bCs/>
          <w:kern w:val="28"/>
          <w:sz w:val="32"/>
          <w:szCs w:val="32"/>
        </w:rPr>
        <w:t xml:space="preserve">РЕГЛАМЕНТА УПРАВЛЕНИЯ ГОСУДАРСТВЕННОЙ АРХИВНОЙ СЛУЖБЫ НОВОСИБИРСКОЙ ОБЛАСТИ </w:t>
      </w:r>
      <w:r w:rsidR="005B6C7E" w:rsidRPr="005B6C7E">
        <w:rPr>
          <w:rFonts w:cs="Arial"/>
          <w:b/>
          <w:bCs/>
          <w:kern w:val="28"/>
          <w:sz w:val="32"/>
          <w:szCs w:val="32"/>
        </w:rPr>
        <w:t>ОСУЩЕСТВЛЕНИЯ</w:t>
      </w:r>
      <w:r w:rsidR="005B6C7E">
        <w:rPr>
          <w:rFonts w:cs="Arial"/>
          <w:b/>
          <w:bCs/>
          <w:kern w:val="28"/>
          <w:sz w:val="32"/>
          <w:szCs w:val="32"/>
        </w:rPr>
        <w:t xml:space="preserve"> </w:t>
      </w:r>
      <w:r w:rsidR="00453341">
        <w:rPr>
          <w:rFonts w:cs="Arial"/>
          <w:b/>
          <w:bCs/>
          <w:kern w:val="28"/>
          <w:sz w:val="32"/>
          <w:szCs w:val="32"/>
        </w:rPr>
        <w:t xml:space="preserve">РЕГИОНАЛЬНОГО ГОСУДАРСТВЕННОГО </w:t>
      </w:r>
      <w:r w:rsidRPr="00D753AF">
        <w:rPr>
          <w:rFonts w:cs="Arial"/>
          <w:b/>
          <w:bCs/>
          <w:kern w:val="28"/>
          <w:sz w:val="32"/>
          <w:szCs w:val="32"/>
        </w:rPr>
        <w:t>КОНТРОЛЯ</w:t>
      </w:r>
      <w:proofErr w:type="gramEnd"/>
      <w:r w:rsidRPr="00D753AF">
        <w:rPr>
          <w:rFonts w:cs="Arial"/>
          <w:b/>
          <w:bCs/>
          <w:kern w:val="28"/>
          <w:sz w:val="32"/>
          <w:szCs w:val="32"/>
        </w:rPr>
        <w:t xml:space="preserve"> ЗА СОБЛЮДЕНИЕМ ЗАКОНОДАТЕЛЬСТВА РОССИЙСКОЙ ФЕДЕРАЦИИ, ЗАКОНОВ И ИНЫХ НОРМАТИВНЫХ ПРАВОВЫХ АКТОВ НОВОСИБИРСКОЙ ОБЛАСТИ ОБ АРХИВНОМ ДЕЛЕ</w:t>
      </w:r>
    </w:p>
    <w:p w:rsidR="0055262F" w:rsidRPr="00B40825" w:rsidRDefault="00453341" w:rsidP="00453341">
      <w:pPr>
        <w:ind w:firstLine="0"/>
        <w:jc w:val="center"/>
        <w:rPr>
          <w:rFonts w:cs="Arial"/>
        </w:rPr>
      </w:pPr>
      <w:r w:rsidRPr="00B40825">
        <w:rPr>
          <w:rFonts w:cs="Arial"/>
        </w:rPr>
        <w:t>(</w:t>
      </w:r>
      <w:r w:rsidR="008A5F37" w:rsidRPr="00B40825">
        <w:rPr>
          <w:rFonts w:cs="Arial"/>
        </w:rPr>
        <w:t>наименование в редакции</w:t>
      </w:r>
      <w:r w:rsidRPr="00B40825">
        <w:rPr>
          <w:rFonts w:cs="Arial"/>
        </w:rPr>
        <w:t xml:space="preserve"> </w:t>
      </w:r>
      <w:hyperlink r:id="rId4" w:tgtFrame="ChangingDocument" w:history="1">
        <w:r w:rsidRPr="00B40825">
          <w:rPr>
            <w:rStyle w:val="a5"/>
            <w:rFonts w:cs="Arial"/>
          </w:rPr>
          <w:t>приказа управления государственной архивной службы Новосибирской области от 23.11.2017 № 174-од</w:t>
        </w:r>
      </w:hyperlink>
      <w:r w:rsidR="005B6C7E">
        <w:rPr>
          <w:rStyle w:val="a5"/>
          <w:rFonts w:cs="Arial"/>
        </w:rPr>
        <w:t xml:space="preserve">, </w:t>
      </w:r>
      <w:hyperlink r:id="rId5" w:tgtFrame="Logical" w:history="1">
        <w:r w:rsidR="005B6C7E" w:rsidRPr="005B6C7E">
          <w:rPr>
            <w:rStyle w:val="a5"/>
          </w:rPr>
          <w:t>от 09.09.2019 № 132-од</w:t>
        </w:r>
      </w:hyperlink>
      <w:r w:rsidRPr="00B40825">
        <w:rPr>
          <w:rFonts w:cs="Arial"/>
        </w:rPr>
        <w:t>)</w:t>
      </w:r>
    </w:p>
    <w:p w:rsidR="008A5F37" w:rsidRDefault="008A5F37" w:rsidP="008A5F37">
      <w:pPr>
        <w:ind w:firstLine="0"/>
        <w:rPr>
          <w:rFonts w:cs="Arial"/>
        </w:rPr>
      </w:pPr>
    </w:p>
    <w:p w:rsidR="00453341" w:rsidRDefault="00CE0AEF" w:rsidP="007E0427">
      <w:pPr>
        <w:jc w:val="center"/>
        <w:rPr>
          <w:rFonts w:cs="Arial"/>
        </w:rPr>
      </w:pPr>
      <w:r w:rsidRPr="00B40825">
        <w:rPr>
          <w:rFonts w:cs="Arial"/>
        </w:rPr>
        <w:t>(</w:t>
      </w:r>
      <w:r w:rsidR="008A5F37" w:rsidRPr="00B40825">
        <w:rPr>
          <w:rFonts w:cs="Arial"/>
        </w:rPr>
        <w:t xml:space="preserve">в редакции </w:t>
      </w:r>
      <w:r w:rsidR="00AC0C30" w:rsidRPr="00B40825">
        <w:rPr>
          <w:rFonts w:cs="Arial"/>
        </w:rPr>
        <w:t>п</w:t>
      </w:r>
      <w:r w:rsidR="0055262F" w:rsidRPr="00B40825">
        <w:rPr>
          <w:rFonts w:cs="Arial"/>
        </w:rPr>
        <w:t>риказ</w:t>
      </w:r>
      <w:r w:rsidR="00AC0C30" w:rsidRPr="00B40825">
        <w:rPr>
          <w:rFonts w:cs="Arial"/>
        </w:rPr>
        <w:t>ов</w:t>
      </w:r>
      <w:r w:rsidR="0055262F" w:rsidRPr="00B40825">
        <w:rPr>
          <w:rFonts w:cs="Arial"/>
        </w:rPr>
        <w:t xml:space="preserve"> управления государственной архивной службы Новосибирской области </w:t>
      </w:r>
      <w:hyperlink r:id="rId6" w:tgtFrame="ChangingDocument" w:history="1">
        <w:r w:rsidR="0055262F" w:rsidRPr="00B40825">
          <w:rPr>
            <w:rStyle w:val="a5"/>
            <w:rFonts w:cs="Arial"/>
          </w:rPr>
          <w:t>от 29.02.2012 № 58-од</w:t>
        </w:r>
      </w:hyperlink>
      <w:r w:rsidR="008A5F37" w:rsidRPr="00B40825">
        <w:rPr>
          <w:rStyle w:val="a5"/>
          <w:rFonts w:cs="Arial"/>
        </w:rPr>
        <w:t xml:space="preserve">; </w:t>
      </w:r>
      <w:hyperlink r:id="rId7" w:tgtFrame="ChangingDocument" w:history="1">
        <w:r w:rsidR="0055262F" w:rsidRPr="00B40825">
          <w:rPr>
            <w:rStyle w:val="a5"/>
            <w:rFonts w:cs="Arial"/>
          </w:rPr>
          <w:t>от 20.11.2012 № 257-од</w:t>
        </w:r>
      </w:hyperlink>
      <w:r w:rsidR="008A5F37" w:rsidRPr="00B40825">
        <w:rPr>
          <w:rStyle w:val="a5"/>
          <w:rFonts w:cs="Arial"/>
        </w:rPr>
        <w:t xml:space="preserve">; </w:t>
      </w:r>
      <w:hyperlink r:id="rId8" w:tgtFrame="ChangingDocument" w:history="1">
        <w:r w:rsidR="0055262F" w:rsidRPr="00B40825">
          <w:rPr>
            <w:rStyle w:val="a5"/>
            <w:rFonts w:cs="Arial"/>
          </w:rPr>
          <w:t>от 12.08.2013 № 142-од</w:t>
        </w:r>
      </w:hyperlink>
      <w:r w:rsidR="008A5F37" w:rsidRPr="00B40825">
        <w:rPr>
          <w:rStyle w:val="a5"/>
          <w:rFonts w:cs="Arial"/>
        </w:rPr>
        <w:t xml:space="preserve">; </w:t>
      </w:r>
      <w:hyperlink r:id="rId9" w:tgtFrame="ChangingDocument" w:history="1">
        <w:r w:rsidR="0013025A" w:rsidRPr="00B40825">
          <w:rPr>
            <w:rStyle w:val="a5"/>
            <w:rFonts w:cs="Arial"/>
          </w:rPr>
          <w:t>от 23.06.2016 № 96-од</w:t>
        </w:r>
      </w:hyperlink>
      <w:r w:rsidR="008A5F37" w:rsidRPr="00B40825">
        <w:rPr>
          <w:rStyle w:val="a5"/>
          <w:rFonts w:cs="Arial"/>
        </w:rPr>
        <w:t xml:space="preserve">; </w:t>
      </w:r>
      <w:hyperlink r:id="rId10" w:tgtFrame="ChangingDocument" w:history="1">
        <w:r w:rsidR="00453341" w:rsidRPr="00B40825">
          <w:rPr>
            <w:rStyle w:val="a5"/>
            <w:rFonts w:cs="Arial"/>
          </w:rPr>
          <w:t>от 23.11.2017 № 174-од</w:t>
        </w:r>
      </w:hyperlink>
      <w:r w:rsidR="008A5F37" w:rsidRPr="00B40825">
        <w:rPr>
          <w:rFonts w:cs="Arial"/>
        </w:rPr>
        <w:t>;</w:t>
      </w:r>
      <w:hyperlink r:id="rId11" w:tgtFrame="ChangingDocument" w:history="1">
        <w:r w:rsidR="00706266" w:rsidRPr="00B40825">
          <w:rPr>
            <w:rStyle w:val="a5"/>
            <w:rFonts w:cs="Arial"/>
          </w:rPr>
          <w:t xml:space="preserve"> </w:t>
        </w:r>
        <w:proofErr w:type="gramStart"/>
        <w:r w:rsidR="00706266" w:rsidRPr="00B40825">
          <w:rPr>
            <w:rStyle w:val="a5"/>
            <w:rFonts w:cs="Arial"/>
          </w:rPr>
          <w:t>от</w:t>
        </w:r>
        <w:proofErr w:type="gramEnd"/>
        <w:r w:rsidR="00706266" w:rsidRPr="00B40825">
          <w:rPr>
            <w:rStyle w:val="a5"/>
            <w:rFonts w:cs="Arial"/>
          </w:rPr>
          <w:t xml:space="preserve"> 21.03.2018 № 50-од</w:t>
        </w:r>
      </w:hyperlink>
      <w:r w:rsidR="00AC0C30" w:rsidRPr="00B40825">
        <w:rPr>
          <w:rStyle w:val="a5"/>
          <w:rFonts w:cs="Arial"/>
        </w:rPr>
        <w:t xml:space="preserve">; </w:t>
      </w:r>
      <w:hyperlink r:id="rId12" w:tgtFrame="ChangingDocument" w:history="1">
        <w:r w:rsidR="00AC0C30" w:rsidRPr="00B40825">
          <w:rPr>
            <w:rStyle w:val="a5"/>
            <w:rFonts w:cs="Arial"/>
          </w:rPr>
          <w:t>от 09.07.2018 № 136-од</w:t>
        </w:r>
      </w:hyperlink>
      <w:r w:rsidR="00B40825" w:rsidRPr="00B40825">
        <w:rPr>
          <w:rStyle w:val="a5"/>
          <w:rFonts w:cs="Arial"/>
        </w:rPr>
        <w:t xml:space="preserve">; </w:t>
      </w:r>
      <w:hyperlink r:id="rId13" w:tgtFrame="Logical" w:history="1">
        <w:r w:rsidR="00B40825" w:rsidRPr="00B40825">
          <w:rPr>
            <w:rStyle w:val="a5"/>
            <w:rFonts w:cs="Arial"/>
          </w:rPr>
          <w:t>от 10.01.2019 № 7-од</w:t>
        </w:r>
      </w:hyperlink>
      <w:r w:rsidR="005B6C7E">
        <w:rPr>
          <w:rStyle w:val="a5"/>
          <w:rFonts w:cs="Arial"/>
        </w:rPr>
        <w:t xml:space="preserve">, </w:t>
      </w:r>
      <w:hyperlink r:id="rId14" w:tgtFrame="Logical" w:history="1">
        <w:r w:rsidR="005B6C7E" w:rsidRPr="005B6C7E">
          <w:rPr>
            <w:rStyle w:val="a5"/>
          </w:rPr>
          <w:t>от 09.09.2019 № 132-од</w:t>
        </w:r>
      </w:hyperlink>
      <w:r w:rsidR="007E0427">
        <w:rPr>
          <w:rStyle w:val="a5"/>
        </w:rPr>
        <w:t xml:space="preserve">; </w:t>
      </w:r>
      <w:hyperlink r:id="rId15" w:tgtFrame="ChangingDocument" w:history="1">
        <w:r w:rsidR="007E0427" w:rsidRPr="007E0427">
          <w:rPr>
            <w:rStyle w:val="a5"/>
          </w:rPr>
          <w:t>от 09.01.2020 № 1-од</w:t>
        </w:r>
      </w:hyperlink>
      <w:r w:rsidR="007E0427">
        <w:rPr>
          <w:rStyle w:val="a5"/>
        </w:rPr>
        <w:t>)</w:t>
      </w:r>
    </w:p>
    <w:p w:rsidR="0055262F" w:rsidRPr="00032A61" w:rsidRDefault="0055262F" w:rsidP="00D753AF">
      <w:pPr>
        <w:rPr>
          <w:rFonts w:cs="Arial"/>
        </w:rPr>
      </w:pPr>
      <w:proofErr w:type="gramStart"/>
      <w:r w:rsidRPr="00D753AF">
        <w:rPr>
          <w:rFonts w:cs="Arial"/>
        </w:rPr>
        <w:t xml:space="preserve">В целях реализации </w:t>
      </w:r>
      <w:hyperlink r:id="rId16" w:history="1">
        <w:r w:rsidRPr="00453341">
          <w:rPr>
            <w:rStyle w:val="a5"/>
            <w:rFonts w:cs="Arial"/>
          </w:rPr>
          <w:t>Федерального закона от 26.12.2008 № 294-ФЗ</w:t>
        </w:r>
      </w:hyperlink>
      <w:r w:rsidRPr="00D753AF">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в соответствии с </w:t>
      </w:r>
      <w:hyperlink r:id="rId17" w:history="1">
        <w:r w:rsidRPr="00453341">
          <w:rPr>
            <w:rStyle w:val="a5"/>
            <w:rFonts w:cs="Arial"/>
          </w:rPr>
          <w:t>постановлением Правительства Российской Федерации от 16.05.2011 № 373</w:t>
        </w:r>
      </w:hyperlink>
      <w:r w:rsidRPr="00D753AF">
        <w:rPr>
          <w:rFonts w:cs="Arial"/>
        </w:rPr>
        <w:t xml:space="preserve"> "О разработке и утверждении административных регламентов </w:t>
      </w:r>
      <w:r w:rsidR="00032A61" w:rsidRPr="00032A61">
        <w:rPr>
          <w:rFonts w:cs="Arial"/>
        </w:rPr>
        <w:t>осуществления государственного контроля (надзора)</w:t>
      </w:r>
      <w:r w:rsidR="00032A61">
        <w:rPr>
          <w:rFonts w:cs="Arial"/>
        </w:rPr>
        <w:t xml:space="preserve"> </w:t>
      </w:r>
      <w:r w:rsidRPr="00D753AF">
        <w:rPr>
          <w:rFonts w:cs="Arial"/>
        </w:rPr>
        <w:t xml:space="preserve">и административных регламентов предоставления </w:t>
      </w:r>
      <w:r w:rsidRPr="00032A61">
        <w:rPr>
          <w:rFonts w:cs="Arial"/>
        </w:rPr>
        <w:t>государственных услуг" приказываю:</w:t>
      </w:r>
      <w:proofErr w:type="gramEnd"/>
    </w:p>
    <w:p w:rsidR="00032A61" w:rsidRPr="00032A61" w:rsidRDefault="00032A61" w:rsidP="00D753AF">
      <w:pPr>
        <w:rPr>
          <w:rFonts w:cs="Arial"/>
        </w:rPr>
      </w:pPr>
      <w:r w:rsidRPr="00032A61">
        <w:rPr>
          <w:rFonts w:cs="Arial"/>
        </w:rPr>
        <w:t xml:space="preserve">(в редакции </w:t>
      </w:r>
      <w:hyperlink r:id="rId18"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453341" w:rsidRPr="00032A61" w:rsidRDefault="0055262F" w:rsidP="00453341">
      <w:pPr>
        <w:rPr>
          <w:rFonts w:cs="Arial"/>
        </w:rPr>
      </w:pPr>
      <w:r w:rsidRPr="00032A61">
        <w:rPr>
          <w:rFonts w:cs="Arial"/>
        </w:rPr>
        <w:t xml:space="preserve">1. Утвердить прилагаемый Административный регламент </w:t>
      </w:r>
      <w:proofErr w:type="gramStart"/>
      <w:r w:rsidRPr="00032A61">
        <w:rPr>
          <w:rFonts w:cs="Arial"/>
        </w:rPr>
        <w:t xml:space="preserve">управления государственной архивной службы Новосибирской области </w:t>
      </w:r>
      <w:r w:rsidR="00032A61">
        <w:rPr>
          <w:rFonts w:cs="Arial"/>
        </w:rPr>
        <w:t xml:space="preserve">осуществления </w:t>
      </w:r>
      <w:r w:rsidRPr="00032A61">
        <w:rPr>
          <w:rFonts w:cs="Arial"/>
        </w:rPr>
        <w:t xml:space="preserve"> </w:t>
      </w:r>
      <w:r w:rsidR="00453341" w:rsidRPr="00032A61">
        <w:rPr>
          <w:rFonts w:cs="Arial"/>
        </w:rPr>
        <w:t xml:space="preserve">регионального государственного </w:t>
      </w:r>
      <w:r w:rsidRPr="00032A61">
        <w:rPr>
          <w:rFonts w:cs="Arial"/>
        </w:rPr>
        <w:t>контроля</w:t>
      </w:r>
      <w:proofErr w:type="gramEnd"/>
      <w:r w:rsidRPr="00032A61">
        <w:rPr>
          <w:rFonts w:cs="Arial"/>
        </w:rPr>
        <w:t xml:space="preserve"> за соблюдением законодательства Российской Федерации, законов и иных нормативных правовых актов Новосибирской области об архивном деле (далее - Административный регламент).</w:t>
      </w:r>
    </w:p>
    <w:p w:rsidR="00453341" w:rsidRPr="00032A61" w:rsidRDefault="00453341" w:rsidP="00820F93">
      <w:pPr>
        <w:ind w:firstLine="0"/>
        <w:rPr>
          <w:rFonts w:cs="Arial"/>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w:t>
      </w:r>
      <w:hyperlink r:id="rId19"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Fonts w:cs="Arial"/>
        </w:rPr>
        <w:t xml:space="preserve">, </w:t>
      </w:r>
      <w:hyperlink r:id="rId20" w:tgtFrame="Logical" w:history="1">
        <w:r w:rsidR="00032A61" w:rsidRPr="00032A61">
          <w:rPr>
            <w:rStyle w:val="a5"/>
          </w:rPr>
          <w:t>от 09.09.2019 № 132-од</w:t>
        </w:r>
      </w:hyperlink>
      <w:r w:rsidR="00032A61" w:rsidRPr="00032A61">
        <w:t>)</w:t>
      </w:r>
    </w:p>
    <w:p w:rsidR="0013025A" w:rsidRDefault="0055262F" w:rsidP="003C48A9">
      <w:pPr>
        <w:rPr>
          <w:rFonts w:cs="Arial"/>
        </w:rPr>
      </w:pPr>
      <w:r w:rsidRPr="00D753AF">
        <w:rPr>
          <w:rFonts w:cs="Arial"/>
        </w:rPr>
        <w:t xml:space="preserve">2. </w:t>
      </w:r>
      <w:r w:rsidRPr="005D1591">
        <w:rPr>
          <w:rFonts w:cs="Arial"/>
        </w:rPr>
        <w:t xml:space="preserve">Специалистам отдела организации и контроля </w:t>
      </w:r>
      <w:proofErr w:type="gramStart"/>
      <w:r w:rsidRPr="005D1591">
        <w:rPr>
          <w:rFonts w:cs="Arial"/>
        </w:rPr>
        <w:t>деятельности</w:t>
      </w:r>
      <w:proofErr w:type="gramEnd"/>
      <w:r w:rsidRPr="005D1591">
        <w:rPr>
          <w:rFonts w:cs="Arial"/>
        </w:rPr>
        <w:t xml:space="preserve"> государственных и муниципальных архивов</w:t>
      </w:r>
      <w:r w:rsidRPr="00D753AF">
        <w:rPr>
          <w:rFonts w:cs="Arial"/>
        </w:rPr>
        <w:t xml:space="preserve"> при организации и проведении мероприятий по контролю обеспечить </w:t>
      </w:r>
      <w:r w:rsidR="00032A61" w:rsidRPr="00032A61">
        <w:rPr>
          <w:rFonts w:cs="Arial"/>
        </w:rPr>
        <w:t>соблюдение положений Административного регламента</w:t>
      </w:r>
      <w:r w:rsidRPr="00D753AF">
        <w:rPr>
          <w:rFonts w:cs="Arial"/>
        </w:rPr>
        <w:t>.</w:t>
      </w:r>
      <w:r w:rsidRPr="003C48A9">
        <w:rPr>
          <w:rFonts w:cs="Arial"/>
        </w:rPr>
        <w:t xml:space="preserve"> </w:t>
      </w:r>
    </w:p>
    <w:p w:rsidR="00032A61" w:rsidRPr="00032A61" w:rsidRDefault="00032A61" w:rsidP="00032A61">
      <w:pPr>
        <w:rPr>
          <w:rFonts w:cs="Arial"/>
        </w:rPr>
      </w:pPr>
      <w:r w:rsidRPr="00032A61">
        <w:rPr>
          <w:rFonts w:cs="Arial"/>
        </w:rPr>
        <w:t xml:space="preserve">(в редакции </w:t>
      </w:r>
      <w:hyperlink r:id="rId21"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55262F" w:rsidRPr="00D753AF" w:rsidRDefault="0055262F" w:rsidP="00D753AF">
      <w:pPr>
        <w:rPr>
          <w:rFonts w:cs="Arial"/>
        </w:rPr>
      </w:pPr>
      <w:r w:rsidRPr="00D753AF">
        <w:rPr>
          <w:rFonts w:cs="Arial"/>
        </w:rPr>
        <w:t xml:space="preserve">3. </w:t>
      </w:r>
      <w:proofErr w:type="gramStart"/>
      <w:r w:rsidRPr="00D753AF">
        <w:rPr>
          <w:rFonts w:cs="Arial"/>
        </w:rPr>
        <w:t>Контроль за</w:t>
      </w:r>
      <w:proofErr w:type="gramEnd"/>
      <w:r w:rsidRPr="00D753AF">
        <w:rPr>
          <w:rFonts w:cs="Arial"/>
        </w:rPr>
        <w:t xml:space="preserve"> исполнением настоящего приказ оставляю за собой.</w:t>
      </w:r>
    </w:p>
    <w:p w:rsidR="0055262F" w:rsidRPr="00D753AF" w:rsidRDefault="0055262F" w:rsidP="00D753AF">
      <w:pPr>
        <w:rPr>
          <w:rFonts w:cs="Arial"/>
        </w:rPr>
      </w:pPr>
    </w:p>
    <w:p w:rsidR="0055262F" w:rsidRPr="00D753AF" w:rsidRDefault="0055262F" w:rsidP="00D753AF">
      <w:pPr>
        <w:rPr>
          <w:rFonts w:cs="Arial"/>
        </w:rPr>
      </w:pPr>
      <w:r w:rsidRPr="00D753AF">
        <w:rPr>
          <w:rFonts w:cs="Arial"/>
        </w:rPr>
        <w:t>Начальник управления</w:t>
      </w:r>
    </w:p>
    <w:p w:rsidR="0055262F" w:rsidRPr="00D753AF" w:rsidRDefault="0055262F" w:rsidP="00D753AF">
      <w:pPr>
        <w:jc w:val="right"/>
        <w:rPr>
          <w:rFonts w:cs="Arial"/>
        </w:rPr>
      </w:pPr>
      <w:r w:rsidRPr="00D753AF">
        <w:rPr>
          <w:rFonts w:cs="Arial"/>
        </w:rPr>
        <w:t>В.Д.Попов</w:t>
      </w:r>
    </w:p>
    <w:p w:rsidR="0055262F" w:rsidRPr="00D753AF" w:rsidRDefault="0055262F" w:rsidP="00D753AF">
      <w:pPr>
        <w:rPr>
          <w:rFonts w:cs="Arial"/>
        </w:rPr>
      </w:pPr>
    </w:p>
    <w:p w:rsidR="0055262F" w:rsidRPr="007E0427" w:rsidRDefault="0055262F" w:rsidP="007E0427">
      <w:pPr>
        <w:jc w:val="right"/>
        <w:rPr>
          <w:rFonts w:cs="Arial"/>
          <w:b/>
          <w:bCs/>
          <w:kern w:val="28"/>
          <w:sz w:val="32"/>
          <w:szCs w:val="32"/>
        </w:rPr>
      </w:pPr>
      <w:r w:rsidRPr="007E0427">
        <w:rPr>
          <w:rFonts w:cs="Arial"/>
          <w:b/>
          <w:bCs/>
          <w:kern w:val="28"/>
          <w:sz w:val="32"/>
          <w:szCs w:val="32"/>
        </w:rPr>
        <w:t>Утвержден</w:t>
      </w:r>
    </w:p>
    <w:p w:rsidR="0055262F" w:rsidRPr="00D753AF" w:rsidRDefault="007E0427" w:rsidP="00D753AF">
      <w:pPr>
        <w:jc w:val="right"/>
        <w:rPr>
          <w:rFonts w:cs="Arial"/>
        </w:rPr>
      </w:pPr>
      <w:r>
        <w:rPr>
          <w:rFonts w:cs="Arial"/>
        </w:rPr>
        <w:t xml:space="preserve">приказом </w:t>
      </w:r>
      <w:r w:rsidR="0055262F" w:rsidRPr="00D753AF">
        <w:rPr>
          <w:rFonts w:cs="Arial"/>
        </w:rPr>
        <w:t xml:space="preserve">управления </w:t>
      </w:r>
      <w:proofErr w:type="gramStart"/>
      <w:r w:rsidR="0055262F" w:rsidRPr="00D753AF">
        <w:rPr>
          <w:rFonts w:cs="Arial"/>
        </w:rPr>
        <w:t>государственной</w:t>
      </w:r>
      <w:proofErr w:type="gramEnd"/>
      <w:r w:rsidR="0055262F" w:rsidRPr="00D753AF">
        <w:rPr>
          <w:rFonts w:cs="Arial"/>
        </w:rPr>
        <w:t xml:space="preserve"> архивной</w:t>
      </w:r>
    </w:p>
    <w:p w:rsidR="0055262F" w:rsidRPr="00D753AF" w:rsidRDefault="0055262F" w:rsidP="00D753AF">
      <w:pPr>
        <w:jc w:val="right"/>
        <w:rPr>
          <w:rFonts w:cs="Arial"/>
        </w:rPr>
      </w:pPr>
      <w:r w:rsidRPr="00D753AF">
        <w:rPr>
          <w:rFonts w:cs="Arial"/>
        </w:rPr>
        <w:t>службы Новосибирской области</w:t>
      </w:r>
    </w:p>
    <w:p w:rsidR="0055262F" w:rsidRPr="00D753AF" w:rsidRDefault="0055262F" w:rsidP="00D753AF">
      <w:pPr>
        <w:jc w:val="right"/>
        <w:rPr>
          <w:rFonts w:cs="Arial"/>
        </w:rPr>
      </w:pPr>
      <w:r w:rsidRPr="00D753AF">
        <w:rPr>
          <w:rFonts w:cs="Arial"/>
        </w:rPr>
        <w:t>от 05.12.2011 № 249-од</w:t>
      </w:r>
    </w:p>
    <w:p w:rsidR="0055262F" w:rsidRPr="00D753AF" w:rsidRDefault="0055262F" w:rsidP="00D753AF">
      <w:pPr>
        <w:rPr>
          <w:rFonts w:cs="Arial"/>
        </w:rPr>
      </w:pPr>
    </w:p>
    <w:p w:rsidR="00453341" w:rsidRDefault="0055262F" w:rsidP="00453341">
      <w:pPr>
        <w:jc w:val="center"/>
        <w:rPr>
          <w:rFonts w:cs="Arial"/>
          <w:b/>
          <w:bCs/>
          <w:kern w:val="32"/>
          <w:sz w:val="32"/>
          <w:szCs w:val="32"/>
        </w:rPr>
      </w:pPr>
      <w:r w:rsidRPr="00D753AF">
        <w:rPr>
          <w:rFonts w:cs="Arial"/>
          <w:b/>
          <w:bCs/>
          <w:kern w:val="32"/>
          <w:sz w:val="32"/>
          <w:szCs w:val="32"/>
        </w:rPr>
        <w:t xml:space="preserve">Административный регламент управления государственной архивной службы Новосибирской области </w:t>
      </w:r>
      <w:r w:rsidR="00032A61">
        <w:rPr>
          <w:rFonts w:cs="Arial"/>
          <w:b/>
          <w:bCs/>
          <w:kern w:val="32"/>
          <w:sz w:val="32"/>
          <w:szCs w:val="32"/>
        </w:rPr>
        <w:t>осуществление</w:t>
      </w:r>
      <w:r w:rsidRPr="00D753AF">
        <w:rPr>
          <w:rFonts w:cs="Arial"/>
          <w:b/>
          <w:bCs/>
          <w:kern w:val="32"/>
          <w:sz w:val="32"/>
          <w:szCs w:val="32"/>
        </w:rPr>
        <w:t xml:space="preserve"> </w:t>
      </w:r>
      <w:r w:rsidR="00453341">
        <w:rPr>
          <w:rFonts w:cs="Arial"/>
          <w:b/>
          <w:bCs/>
          <w:kern w:val="32"/>
          <w:sz w:val="32"/>
          <w:szCs w:val="32"/>
        </w:rPr>
        <w:t xml:space="preserve">регионального государственного </w:t>
      </w:r>
      <w:proofErr w:type="gramStart"/>
      <w:r w:rsidRPr="00D753AF">
        <w:rPr>
          <w:rFonts w:cs="Arial"/>
          <w:b/>
          <w:bCs/>
          <w:kern w:val="32"/>
          <w:sz w:val="32"/>
          <w:szCs w:val="32"/>
        </w:rPr>
        <w:t>контроля за</w:t>
      </w:r>
      <w:proofErr w:type="gramEnd"/>
      <w:r w:rsidRPr="00D753AF">
        <w:rPr>
          <w:rFonts w:cs="Arial"/>
          <w:b/>
          <w:bCs/>
          <w:kern w:val="32"/>
          <w:sz w:val="32"/>
          <w:szCs w:val="32"/>
        </w:rPr>
        <w:t xml:space="preserve"> соблюдением законодательства Российской Федерации, законов и иных нормативных правовых актов Новосибирской области об архивном деле</w:t>
      </w:r>
    </w:p>
    <w:p w:rsidR="00453341" w:rsidRPr="008A5F37" w:rsidRDefault="00453341" w:rsidP="00453341">
      <w:pPr>
        <w:jc w:val="center"/>
        <w:rPr>
          <w:rFonts w:cs="Arial"/>
          <w:sz w:val="20"/>
        </w:rPr>
      </w:pPr>
      <w:r w:rsidRPr="00032A61">
        <w:rPr>
          <w:rFonts w:cs="Arial"/>
        </w:rPr>
        <w:t xml:space="preserve">(в </w:t>
      </w:r>
      <w:r w:rsidR="00AC0C30" w:rsidRPr="00032A61">
        <w:rPr>
          <w:rFonts w:cs="Arial"/>
        </w:rPr>
        <w:t>редакции</w:t>
      </w:r>
      <w:r w:rsidRPr="00032A61">
        <w:rPr>
          <w:rFonts w:cs="Arial"/>
        </w:rPr>
        <w:t xml:space="preserve"> </w:t>
      </w:r>
      <w:hyperlink r:id="rId22"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Pr>
          <w:rFonts w:cs="Arial"/>
          <w:sz w:val="20"/>
        </w:rPr>
        <w:t xml:space="preserve">, </w:t>
      </w:r>
      <w:hyperlink r:id="rId23" w:tgtFrame="Logical" w:history="1">
        <w:r w:rsidR="00032A61" w:rsidRPr="00032A61">
          <w:rPr>
            <w:rStyle w:val="a5"/>
          </w:rPr>
          <w:t>от 09.09.2019 № 132-од</w:t>
        </w:r>
      </w:hyperlink>
      <w:r w:rsidR="00032A61" w:rsidRPr="00032A61">
        <w:t>)</w:t>
      </w:r>
    </w:p>
    <w:p w:rsidR="0055262F" w:rsidRPr="00D753AF" w:rsidRDefault="0055262F" w:rsidP="00D753AF">
      <w:pPr>
        <w:rPr>
          <w:rFonts w:cs="Arial"/>
        </w:rPr>
      </w:pPr>
    </w:p>
    <w:p w:rsidR="0055262F" w:rsidRPr="00D753AF" w:rsidRDefault="0055262F" w:rsidP="00D753AF">
      <w:pPr>
        <w:jc w:val="center"/>
        <w:rPr>
          <w:rFonts w:cs="Arial"/>
          <w:b/>
          <w:bCs/>
          <w:iCs/>
          <w:sz w:val="30"/>
          <w:szCs w:val="28"/>
        </w:rPr>
      </w:pPr>
      <w:r w:rsidRPr="00D753AF">
        <w:rPr>
          <w:rFonts w:cs="Arial"/>
          <w:b/>
          <w:bCs/>
          <w:iCs/>
          <w:sz w:val="30"/>
          <w:szCs w:val="28"/>
        </w:rPr>
        <w:t>I. Общие положения</w:t>
      </w:r>
    </w:p>
    <w:p w:rsidR="0055262F" w:rsidRPr="00D753AF" w:rsidRDefault="0055262F" w:rsidP="00D753AF">
      <w:pPr>
        <w:rPr>
          <w:rFonts w:cs="Arial"/>
        </w:rPr>
      </w:pPr>
    </w:p>
    <w:p w:rsidR="00453341" w:rsidRPr="000728E1" w:rsidRDefault="00453341" w:rsidP="00453341">
      <w:pPr>
        <w:ind w:firstLine="709"/>
      </w:pPr>
      <w:r w:rsidRPr="000728E1">
        <w:t>1. Наименование функции</w:t>
      </w:r>
    </w:p>
    <w:p w:rsidR="00032A61" w:rsidRPr="00032A61" w:rsidRDefault="00032A61" w:rsidP="00032A61">
      <w:pPr>
        <w:rPr>
          <w:rFonts w:cs="Arial"/>
        </w:rPr>
      </w:pPr>
      <w:r w:rsidRPr="00032A61">
        <w:rPr>
          <w:rFonts w:cs="Arial"/>
        </w:rPr>
        <w:t xml:space="preserve">(в редакции </w:t>
      </w:r>
      <w:hyperlink r:id="rId24"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453341" w:rsidRPr="000728E1" w:rsidRDefault="00453341" w:rsidP="00453341">
      <w:pPr>
        <w:ind w:firstLine="709"/>
      </w:pPr>
      <w:r w:rsidRPr="000728E1">
        <w:t xml:space="preserve">Осуществление регионального государственного </w:t>
      </w:r>
      <w:proofErr w:type="gramStart"/>
      <w:r w:rsidRPr="000728E1">
        <w:t>контроля за</w:t>
      </w:r>
      <w:proofErr w:type="gramEnd"/>
      <w:r w:rsidRPr="000728E1">
        <w:t xml:space="preserve"> соблюдением законодательства Российской Федерации, законов и иных нормативных правовых актов Новосибирской области об архивном деле (далее –</w:t>
      </w:r>
      <w:r w:rsidR="00032A61">
        <w:t xml:space="preserve"> </w:t>
      </w:r>
      <w:r w:rsidRPr="000728E1">
        <w:t>региональный государственный контроль в сфере архивного дела).</w:t>
      </w:r>
    </w:p>
    <w:p w:rsidR="00032A61" w:rsidRPr="00032A61" w:rsidRDefault="00032A61" w:rsidP="00032A61">
      <w:pPr>
        <w:rPr>
          <w:rFonts w:cs="Arial"/>
        </w:rPr>
      </w:pPr>
      <w:r w:rsidRPr="00032A61">
        <w:rPr>
          <w:rFonts w:cs="Arial"/>
        </w:rPr>
        <w:t xml:space="preserve">(в редакции </w:t>
      </w:r>
      <w:hyperlink r:id="rId25"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55262F" w:rsidRPr="00D753AF" w:rsidRDefault="00453341" w:rsidP="00453341">
      <w:pPr>
        <w:rPr>
          <w:rFonts w:cs="Arial"/>
        </w:rPr>
      </w:pPr>
      <w:proofErr w:type="gramStart"/>
      <w:r w:rsidRPr="000728E1">
        <w:t>Под региональным государственным контролем в сфере архивного дела понимается деятельность управления государственной архивной службы Новосибирской области, направленная на предупреждение, выявление и пресечение нарушений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требований, установленных международными договорами Российской Федерации, Федеральным законом от</w:t>
      </w:r>
      <w:r>
        <w:t xml:space="preserve"> </w:t>
      </w:r>
      <w:r w:rsidRPr="000728E1">
        <w:t>22.10.2004 №</w:t>
      </w:r>
      <w:r>
        <w:t xml:space="preserve"> </w:t>
      </w:r>
      <w:r w:rsidRPr="000728E1">
        <w:t>125-ФЗ «Об архивном деле в Российской Федерации» и принимаемыми</w:t>
      </w:r>
      <w:proofErr w:type="gramEnd"/>
      <w:r w:rsidRPr="000728E1">
        <w:t xml:space="preserve"> </w:t>
      </w:r>
      <w:proofErr w:type="gramStart"/>
      <w:r w:rsidRPr="000728E1">
        <w:t>в соответствии с ним иными нормативными правовыми актами Российской Федерации, Законом Новосибирской области от 26.09.2005 № 315-ОЗ «Об архивном деле в Новосибирской области» и иными нормативными правовыми актами Новосибирской области об архивном деле (далее – обязательные требования) посредством организации и проведения плановых и внеплановых проверок юридических лиц, индивидуальных предпр</w:t>
      </w:r>
      <w:r w:rsidR="00032A61">
        <w:t>инимателей в форме документарных и (или) выездных</w:t>
      </w:r>
      <w:r w:rsidRPr="000728E1">
        <w:t xml:space="preserve"> провер</w:t>
      </w:r>
      <w:r w:rsidR="00032A61">
        <w:t>ок</w:t>
      </w:r>
      <w:r w:rsidRPr="000728E1">
        <w:t xml:space="preserve"> в порядке, установленном </w:t>
      </w:r>
      <w:hyperlink r:id="rId26" w:history="1">
        <w:r w:rsidRPr="00453341">
          <w:rPr>
            <w:rStyle w:val="a5"/>
          </w:rPr>
          <w:t>Федеральным законом от</w:t>
        </w:r>
        <w:proofErr w:type="gramEnd"/>
        <w:r w:rsidRPr="00453341">
          <w:rPr>
            <w:rStyle w:val="a5"/>
          </w:rPr>
          <w:t xml:space="preserve"> 26.12.2008 № 294-ФЗ</w:t>
        </w:r>
      </w:hyperlink>
      <w:r w:rsidRPr="000728E1">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организации и проведения мероприятий по профилактике нарушений обязательных требований, принятия предусмотренных законодательством Российской Федерации мер по пресечению и (или) устранению последствий выявленных нарушений.</w:t>
      </w:r>
    </w:p>
    <w:p w:rsidR="00453341" w:rsidRPr="00032A61" w:rsidRDefault="00453341" w:rsidP="00D753AF">
      <w:pPr>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27"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Fonts w:cs="Arial"/>
        </w:rPr>
        <w:t xml:space="preserve">, </w:t>
      </w:r>
      <w:hyperlink r:id="rId28" w:tgtFrame="Logical" w:history="1">
        <w:r w:rsidR="00032A61" w:rsidRPr="00032A61">
          <w:rPr>
            <w:rStyle w:val="a5"/>
          </w:rPr>
          <w:t>от 09.09.2019 № 132-од</w:t>
        </w:r>
      </w:hyperlink>
      <w:r w:rsidR="00032A61" w:rsidRPr="00032A61">
        <w:t>)</w:t>
      </w:r>
    </w:p>
    <w:p w:rsidR="00B40825" w:rsidRDefault="00032A61" w:rsidP="00D753AF">
      <w:proofErr w:type="gramStart"/>
      <w:r>
        <w:t xml:space="preserve">Региональный государственный контроль в сфере архивного дела </w:t>
      </w:r>
      <w:r w:rsidR="00B40825">
        <w:t xml:space="preserve">на территории опережающего социально-экономического развития в отношении резидентов территории опережающего социально-экономического развития – индивидуальных предпринимателей или являющихся коммерческой организацией юридических лиц, государственная регистрация которых осуществлена на территории опережающего социально-экономического развития согласно законодательству Российской Федерации (за исключением государственных и муниципальных унитарных предприятий), которые заключили в соответствии с </w:t>
      </w:r>
      <w:hyperlink r:id="rId29" w:tgtFrame="_self" w:history="1">
        <w:r w:rsidR="00B40825">
          <w:rPr>
            <w:rStyle w:val="a5"/>
          </w:rPr>
          <w:t>Федеральным законом от 29.12.2014 № 473-ФЗ</w:t>
        </w:r>
      </w:hyperlink>
      <w:r w:rsidR="00B40825">
        <w:t xml:space="preserve"> «О территориях опережающего</w:t>
      </w:r>
      <w:proofErr w:type="gramEnd"/>
      <w:r w:rsidR="00B40825">
        <w:t xml:space="preserve"> </w:t>
      </w:r>
      <w:proofErr w:type="gramStart"/>
      <w:r w:rsidR="00B40825">
        <w:t xml:space="preserve">социально-экономического развития в Российской Федерации» соглашение об осуществлении деятельности на территории опережающего социально-экономического развития и включены в реестр резидентов территории опережающего социально-экономического развития, осуществляется в порядке, предусмотренном Административным регламентом, с учетом особенностей организации и проведения проверок, установленных статьей 24 Федерального закона от 29.12.2014 № 473-ФЗ «О территориях опережающего социально-экономического развития в Российской Федерации» </w:t>
      </w:r>
      <w:proofErr w:type="gramEnd"/>
    </w:p>
    <w:p w:rsidR="00B40825" w:rsidRDefault="00B40825" w:rsidP="00D753AF">
      <w:r>
        <w:t xml:space="preserve">(в редакции </w:t>
      </w:r>
      <w:hyperlink r:id="rId30" w:tgtFrame="Logical" w:history="1">
        <w:r w:rsidRPr="00B40825">
          <w:rPr>
            <w:rStyle w:val="a5"/>
          </w:rPr>
          <w:t>приказа управления государственной архивной службы Новосибирской области от 10.01.2019 № 7-од</w:t>
        </w:r>
      </w:hyperlink>
      <w:proofErr w:type="gramStart"/>
      <w:r w:rsidR="00032A61">
        <w:t xml:space="preserve"> ,</w:t>
      </w:r>
      <w:proofErr w:type="gramEnd"/>
      <w:r w:rsidR="00032A61" w:rsidRPr="00032A61">
        <w:t xml:space="preserve"> </w:t>
      </w:r>
      <w:hyperlink r:id="rId31" w:tgtFrame="Logical" w:history="1">
        <w:r w:rsidR="00032A61" w:rsidRPr="00032A61">
          <w:rPr>
            <w:rStyle w:val="a5"/>
          </w:rPr>
          <w:t>от 09.09.2019 № 132-од</w:t>
        </w:r>
      </w:hyperlink>
      <w:r w:rsidR="00032A61" w:rsidRPr="00032A61">
        <w:t>)</w:t>
      </w:r>
    </w:p>
    <w:p w:rsidR="0055262F" w:rsidRPr="00D753AF" w:rsidRDefault="0013025A" w:rsidP="00D753AF">
      <w:pPr>
        <w:rPr>
          <w:rFonts w:cs="Arial"/>
        </w:rPr>
      </w:pPr>
      <w:r w:rsidRPr="00DF6A43">
        <w:t xml:space="preserve">2. Наименование областного исполнительного органа государственной власти Новосибирской области, </w:t>
      </w:r>
      <w:r w:rsidR="00032A61" w:rsidRPr="00032A61">
        <w:t>осуществляющего региональный государственный контроль в сфере архивного дела</w:t>
      </w:r>
      <w:r w:rsidRPr="00DF6A43">
        <w:t>.</w:t>
      </w:r>
    </w:p>
    <w:p w:rsidR="0013025A" w:rsidRPr="008A5F37" w:rsidRDefault="0013025A" w:rsidP="0013025A">
      <w:pPr>
        <w:rPr>
          <w:rFonts w:cs="Arial"/>
          <w:sz w:val="20"/>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Приказа управления государственной архивной службы Новосибирской области </w:t>
      </w:r>
      <w:hyperlink r:id="rId32" w:tgtFrame="ChangingDocument" w:history="1">
        <w:r w:rsidRPr="00032A61">
          <w:rPr>
            <w:rStyle w:val="a5"/>
            <w:rFonts w:cs="Arial"/>
          </w:rPr>
          <w:t>от 23.06.2016 № 96-од</w:t>
        </w:r>
      </w:hyperlink>
      <w:r w:rsidR="00032A61" w:rsidRPr="00032A61">
        <w:rPr>
          <w:rFonts w:cs="Arial"/>
        </w:rPr>
        <w:t xml:space="preserve">, </w:t>
      </w:r>
      <w:hyperlink r:id="rId33" w:tgtFrame="Logical" w:history="1">
        <w:r w:rsidR="00032A61" w:rsidRPr="00032A61">
          <w:rPr>
            <w:rStyle w:val="a5"/>
          </w:rPr>
          <w:t>от 09.09.2019 № 132-од</w:t>
        </w:r>
      </w:hyperlink>
      <w:r w:rsidR="00032A61" w:rsidRPr="00032A61">
        <w:t>)</w:t>
      </w:r>
    </w:p>
    <w:p w:rsidR="0055262F" w:rsidRPr="00D753AF" w:rsidRDefault="0055262F" w:rsidP="00D753AF">
      <w:pPr>
        <w:rPr>
          <w:rFonts w:cs="Arial"/>
        </w:rPr>
      </w:pPr>
      <w:r w:rsidRPr="00D753AF">
        <w:rPr>
          <w:rFonts w:cs="Arial"/>
        </w:rPr>
        <w:t xml:space="preserve">Областным исполнительным органом государственной власти Новосибирской области, </w:t>
      </w:r>
      <w:r w:rsidR="00032A61" w:rsidRPr="00032A61">
        <w:rPr>
          <w:rFonts w:cs="Arial"/>
        </w:rPr>
        <w:t>осуществляющим региональный государственный контроль в сфере архивного дела</w:t>
      </w:r>
      <w:r w:rsidRPr="00D753AF">
        <w:rPr>
          <w:rFonts w:cs="Arial"/>
        </w:rPr>
        <w:t>, является управление государственной архивной службы Новосибирской области (далее - управление ГАС НСО).</w:t>
      </w:r>
    </w:p>
    <w:p w:rsidR="00032A61" w:rsidRPr="00D753AF" w:rsidRDefault="00032A61" w:rsidP="00032A61">
      <w:pPr>
        <w:rPr>
          <w:rFonts w:cs="Arial"/>
        </w:rPr>
      </w:pPr>
      <w:r w:rsidRPr="00B40825">
        <w:rPr>
          <w:rFonts w:cs="Arial"/>
        </w:rPr>
        <w:t xml:space="preserve">(в редакции </w:t>
      </w:r>
      <w:hyperlink r:id="rId3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 xml:space="preserve">3. Нормативные правовые акты, регулирующие </w:t>
      </w:r>
      <w:r w:rsidR="00032A61">
        <w:t>осуществление регионального государственного контроля в сфере архивного дела</w:t>
      </w:r>
      <w:r w:rsidRPr="00DF6A43">
        <w:t>.</w:t>
      </w:r>
    </w:p>
    <w:p w:rsidR="00032A61" w:rsidRPr="00D753AF" w:rsidRDefault="00032A61" w:rsidP="00032A61">
      <w:pPr>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35"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032A61" w:rsidP="0013025A">
      <w:pPr>
        <w:ind w:firstLine="709"/>
      </w:pPr>
      <w:r>
        <w:t xml:space="preserve">Региональный государственный контроль в сфере архивного дела </w:t>
      </w:r>
      <w:r w:rsidR="0013025A" w:rsidRPr="00DF6A43">
        <w:t xml:space="preserve">осуществляется в соответствии </w:t>
      </w:r>
      <w:proofErr w:type="gramStart"/>
      <w:r w:rsidR="0013025A" w:rsidRPr="00DF6A43">
        <w:t>с</w:t>
      </w:r>
      <w:proofErr w:type="gramEnd"/>
      <w:r w:rsidR="0013025A" w:rsidRPr="00DF6A43">
        <w:t>:</w:t>
      </w:r>
    </w:p>
    <w:p w:rsidR="0013025A" w:rsidRPr="00DF6A43" w:rsidRDefault="00E2119F" w:rsidP="0013025A">
      <w:pPr>
        <w:ind w:firstLine="709"/>
      </w:pPr>
      <w:hyperlink r:id="rId36" w:tooltip="Конституция Российской Федерации" w:history="1">
        <w:r w:rsidR="0013025A" w:rsidRPr="00DF6A43">
          <w:rPr>
            <w:rStyle w:val="a5"/>
          </w:rPr>
          <w:t>Конституци</w:t>
        </w:r>
        <w:r w:rsidR="0013025A">
          <w:rPr>
            <w:rStyle w:val="a5"/>
          </w:rPr>
          <w:t>ей</w:t>
        </w:r>
        <w:r w:rsidR="0013025A" w:rsidRPr="00DF6A43">
          <w:rPr>
            <w:rStyle w:val="a5"/>
          </w:rPr>
          <w:t xml:space="preserve"> Российской Федерации</w:t>
        </w:r>
      </w:hyperlink>
      <w:r w:rsidR="0013025A" w:rsidRPr="00DF6A43">
        <w:t xml:space="preserve"> (принята всенародным голосованием 12.12.1993) (Российская газета, 25.12.1993, № 237);</w:t>
      </w:r>
    </w:p>
    <w:p w:rsidR="0013025A" w:rsidRPr="00032A61" w:rsidRDefault="00E2119F" w:rsidP="0013025A">
      <w:pPr>
        <w:ind w:firstLine="709"/>
      </w:pPr>
      <w:hyperlink r:id="rId37" w:tooltip="Кодекс Российской Федерации об административных правонарушениях" w:history="1">
        <w:r w:rsidR="0013025A" w:rsidRPr="00DF6A43">
          <w:rPr>
            <w:rStyle w:val="a5"/>
          </w:rPr>
          <w:t>Кодекс</w:t>
        </w:r>
        <w:r w:rsidR="0013025A">
          <w:rPr>
            <w:rStyle w:val="a5"/>
          </w:rPr>
          <w:t>ом</w:t>
        </w:r>
        <w:r w:rsidR="0013025A" w:rsidRPr="00DF6A43">
          <w:rPr>
            <w:rStyle w:val="a5"/>
          </w:rPr>
          <w:t xml:space="preserve"> Российской Федерации об административных правонарушениях</w:t>
        </w:r>
      </w:hyperlink>
      <w:r w:rsidR="0013025A" w:rsidRPr="00DF6A43">
        <w:t xml:space="preserve"> от 30.12.2001 № 195-ФЗ (Собрание законодательства Российской Федерации, 07.01.2002, № 1 (ч. 1), ст. 1);</w:t>
      </w:r>
    </w:p>
    <w:p w:rsidR="0013025A" w:rsidRPr="00032A61" w:rsidRDefault="0013025A" w:rsidP="0013025A">
      <w:pPr>
        <w:ind w:firstLine="709"/>
      </w:pPr>
      <w:r w:rsidRPr="00032A61">
        <w:t xml:space="preserve">Федеральным законом </w:t>
      </w:r>
      <w:hyperlink r:id="rId38" w:tooltip="от 22.10.2004 № 125-ФЗ" w:history="1">
        <w:r w:rsidRPr="00032A61">
          <w:rPr>
            <w:rStyle w:val="a5"/>
          </w:rPr>
          <w:t>от 22.10.2004 № 125-ФЗ</w:t>
        </w:r>
      </w:hyperlink>
      <w:r w:rsidRPr="00032A61">
        <w:t xml:space="preserve"> «Об архивном деле в Российской Федерации»» (Собрание законодательства Российской Федерации, 25.10.2004, № 43, ст. 4169); </w:t>
      </w:r>
    </w:p>
    <w:p w:rsidR="0013025A" w:rsidRPr="00032A61" w:rsidRDefault="0013025A" w:rsidP="0013025A">
      <w:pPr>
        <w:ind w:firstLine="709"/>
      </w:pPr>
      <w:r w:rsidRPr="00032A61">
        <w:t xml:space="preserve">Федеральным законом </w:t>
      </w:r>
      <w:hyperlink r:id="rId39" w:history="1">
        <w:r w:rsidRPr="00032A61">
          <w:rPr>
            <w:rStyle w:val="a5"/>
          </w:rPr>
          <w:t>от 26.12.2008 № 294-ФЗ</w:t>
        </w:r>
      </w:hyperlink>
      <w:r w:rsidRPr="00032A61">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 52 (ч. 1), ст. 6249);</w:t>
      </w:r>
    </w:p>
    <w:p w:rsidR="00B40825" w:rsidRPr="00032A61" w:rsidRDefault="00E2119F" w:rsidP="00B40825">
      <w:hyperlink r:id="rId40" w:tgtFrame="_self" w:history="1">
        <w:r w:rsidR="00B40825" w:rsidRPr="00032A61">
          <w:rPr>
            <w:rStyle w:val="a5"/>
          </w:rPr>
          <w:t>Федеральным законом от 29.12.2014 № 473-ФЗ</w:t>
        </w:r>
      </w:hyperlink>
      <w:r w:rsidR="00B40825" w:rsidRPr="00032A61">
        <w:t xml:space="preserve"> «О территориях опережающего социально-экономического развития в Российской Федерации» (Официальный интернет-портал правовой информации </w:t>
      </w:r>
      <w:hyperlink r:id="rId41" w:tgtFrame="_self" w:history="1">
        <w:r w:rsidR="00B40825" w:rsidRPr="00032A61">
          <w:rPr>
            <w:rStyle w:val="a5"/>
          </w:rPr>
          <w:t>http://www.pravo.gov.ru</w:t>
        </w:r>
      </w:hyperlink>
      <w:r w:rsidR="00B40825" w:rsidRPr="00032A61">
        <w:t>, 29.12.2014);</w:t>
      </w:r>
    </w:p>
    <w:p w:rsidR="00B40825" w:rsidRPr="00032A61" w:rsidRDefault="00B40825" w:rsidP="00B40825">
      <w:r w:rsidRPr="00032A61">
        <w:t xml:space="preserve">(в редакции </w:t>
      </w:r>
      <w:hyperlink r:id="rId42"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13025A" w:rsidRPr="00032A61" w:rsidRDefault="00E2119F" w:rsidP="0013025A">
      <w:pPr>
        <w:ind w:firstLine="709"/>
      </w:pPr>
      <w:hyperlink r:id="rId43" w:tgtFrame="Logical" w:history="1">
        <w:r w:rsidR="0013025A" w:rsidRPr="00032A61">
          <w:rPr>
            <w:rStyle w:val="a5"/>
          </w:rPr>
          <w:t>постановлением Правительства Российской Федерации от 30.06.2010 № 489</w:t>
        </w:r>
      </w:hyperlink>
      <w:r w:rsidR="0013025A" w:rsidRPr="00032A61">
        <w:t xml:space="preserve"> «Об утверждении Правил подготовки органами государственного контроля (надзора) и органами муниципального </w:t>
      </w:r>
      <w:proofErr w:type="gramStart"/>
      <w:r w:rsidR="0013025A" w:rsidRPr="00032A61">
        <w:t>контроля ежегодных планов проведения плановых проверок юридических лиц</w:t>
      </w:r>
      <w:proofErr w:type="gramEnd"/>
      <w:r w:rsidR="0013025A" w:rsidRPr="00032A61">
        <w:t xml:space="preserve"> и индивидуальных предпринимателей» (Собрание законодательства Российской Федерации, 12.07.2010, № 28, ст. 3706);</w:t>
      </w:r>
    </w:p>
    <w:p w:rsidR="00453341" w:rsidRPr="00032A61" w:rsidRDefault="00E2119F" w:rsidP="00453341">
      <w:pPr>
        <w:ind w:firstLine="709"/>
      </w:pPr>
      <w:hyperlink r:id="rId44" w:tgtFrame="Logical" w:history="1">
        <w:r w:rsidR="0013025A" w:rsidRPr="00032A61">
          <w:rPr>
            <w:rStyle w:val="a5"/>
          </w:rPr>
          <w:t>постановлением Правительства Российской Федерации от 28.04.2015 № 415</w:t>
        </w:r>
      </w:hyperlink>
      <w:r w:rsidR="0013025A" w:rsidRPr="00032A61">
        <w:t xml:space="preserve"> «О Правилах формирования и ведения единого реестра проверок» (Собрание законодательства Российской Федерации, 11.05.2015, № 19, ст. 2825);</w:t>
      </w:r>
    </w:p>
    <w:p w:rsidR="00B40825" w:rsidRPr="00032A61" w:rsidRDefault="00B40825" w:rsidP="00B40825">
      <w:r w:rsidRPr="00032A61">
        <w:t xml:space="preserve">постановлением Правительства Российской Федерации от 22.10.2015 № 1132 «О совместных плановых проверках, проводимых в отношении резидентов территории опережающего социально-экономического развития органами, уполномоченными на осуществление государственного контроля (надзора), муниципального контроля» (Официальный интернет-портал правовой информации </w:t>
      </w:r>
      <w:hyperlink r:id="rId45" w:tgtFrame="_self" w:history="1">
        <w:r w:rsidRPr="00032A61">
          <w:rPr>
            <w:rStyle w:val="a5"/>
          </w:rPr>
          <w:t>http://www.pravo.gov.ru</w:t>
        </w:r>
      </w:hyperlink>
      <w:r w:rsidRPr="00032A61">
        <w:t xml:space="preserve">, 26.10.2015); </w:t>
      </w:r>
    </w:p>
    <w:p w:rsidR="00B40825" w:rsidRPr="00032A61" w:rsidRDefault="00B40825" w:rsidP="00B40825">
      <w:r w:rsidRPr="00032A61">
        <w:t xml:space="preserve">(в редакции </w:t>
      </w:r>
      <w:hyperlink r:id="rId46"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453341" w:rsidRPr="00032A61" w:rsidRDefault="00E2119F" w:rsidP="00453341">
      <w:pPr>
        <w:ind w:firstLine="709"/>
        <w:rPr>
          <w:rFonts w:cs="Arial"/>
        </w:rPr>
      </w:pPr>
      <w:hyperlink r:id="rId47" w:tgtFrame="Logical" w:history="1">
        <w:r w:rsidR="00453341" w:rsidRPr="00032A61">
          <w:rPr>
            <w:rStyle w:val="a5"/>
          </w:rPr>
          <w:t>распоряжение</w:t>
        </w:r>
        <w:r w:rsidR="00032A61" w:rsidRPr="00032A61">
          <w:rPr>
            <w:rStyle w:val="a5"/>
          </w:rPr>
          <w:t>м</w:t>
        </w:r>
        <w:r w:rsidR="00453341" w:rsidRPr="00032A61">
          <w:rPr>
            <w:rStyle w:val="a5"/>
          </w:rPr>
          <w:t xml:space="preserve"> Правительства Российской Федерации от 19.04.2016 № 724-р</w:t>
        </w:r>
        <w:proofErr w:type="gramStart"/>
      </w:hyperlink>
      <w:r w:rsidR="00453341" w:rsidRPr="00032A61">
        <w:t xml:space="preserve"> &lt;О</w:t>
      </w:r>
      <w:proofErr w:type="gramEnd"/>
      <w:r w:rsidR="00453341" w:rsidRPr="00032A61">
        <w:t xml:space="preserve">б утверждении перечня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органами муниципального контроля (надзора) при организации и проведении проверок от иных государственных органов, органов местного самоуправления либо организаций, в распоряжении которых находятся эти документы и (или) информация&gt; (Официальный интернет-портал правовой информации </w:t>
      </w:r>
      <w:proofErr w:type="spellStart"/>
      <w:r w:rsidR="00453341" w:rsidRPr="00032A61">
        <w:t>www.pravo.gov.</w:t>
      </w:r>
      <w:proofErr w:type="gramStart"/>
      <w:r w:rsidR="00453341" w:rsidRPr="00032A61">
        <w:t>ru</w:t>
      </w:r>
      <w:proofErr w:type="spellEnd"/>
      <w:r w:rsidR="00453341" w:rsidRPr="00032A61">
        <w:t>, 22.04.2016);</w:t>
      </w:r>
      <w:r w:rsidR="00453341" w:rsidRPr="00032A61">
        <w:rPr>
          <w:rFonts w:cs="Arial"/>
        </w:rPr>
        <w:t xml:space="preserve"> </w:t>
      </w:r>
      <w:proofErr w:type="gramEnd"/>
    </w:p>
    <w:p w:rsidR="00032A61" w:rsidRPr="00032A61" w:rsidRDefault="00453341" w:rsidP="00032A61">
      <w:proofErr w:type="gramStart"/>
      <w:r w:rsidRPr="00032A61">
        <w:rPr>
          <w:rFonts w:cs="Arial"/>
        </w:rPr>
        <w:t xml:space="preserve">(в </w:t>
      </w:r>
      <w:r w:rsidR="00AC0C30" w:rsidRPr="00032A61">
        <w:rPr>
          <w:rFonts w:cs="Arial"/>
        </w:rPr>
        <w:t>редакции</w:t>
      </w:r>
      <w:r w:rsidRPr="00032A61">
        <w:rPr>
          <w:rFonts w:cs="Arial"/>
        </w:rPr>
        <w:t xml:space="preserve"> </w:t>
      </w:r>
      <w:hyperlink r:id="rId48"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Style w:val="a5"/>
          <w:rFonts w:cs="Arial"/>
        </w:rPr>
        <w:t xml:space="preserve">, </w:t>
      </w:r>
      <w:hyperlink r:id="rId49" w:tgtFrame="Logical" w:history="1">
        <w:r w:rsidR="00032A61" w:rsidRPr="00032A61">
          <w:rPr>
            <w:rStyle w:val="a5"/>
          </w:rPr>
          <w:t>от 09.09.2019 № 132-од</w:t>
        </w:r>
      </w:hyperlink>
      <w:proofErr w:type="gramEnd"/>
    </w:p>
    <w:p w:rsidR="0013025A" w:rsidRPr="00032A61" w:rsidRDefault="00E2119F" w:rsidP="0013025A">
      <w:pPr>
        <w:ind w:firstLine="709"/>
      </w:pPr>
      <w:hyperlink r:id="rId50" w:history="1">
        <w:r w:rsidR="0013025A" w:rsidRPr="00032A61">
          <w:rPr>
            <w:rStyle w:val="a5"/>
          </w:rPr>
          <w:t>приказом Министерства экономического развития Российской Федерации от 30.04.2009 № 141</w:t>
        </w:r>
      </w:hyperlink>
      <w:r w:rsidR="0013025A" w:rsidRPr="00032A6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14.05.2009, № 85);</w:t>
      </w:r>
    </w:p>
    <w:p w:rsidR="00B40825" w:rsidRPr="00032A61" w:rsidRDefault="00B40825" w:rsidP="00B40825">
      <w:proofErr w:type="gramStart"/>
      <w:r w:rsidRPr="00032A61">
        <w:t xml:space="preserve">приказом </w:t>
      </w:r>
      <w:hyperlink r:id="rId51" w:tgtFrame="_self" w:history="1">
        <w:r w:rsidRPr="00032A61">
          <w:rPr>
            <w:rStyle w:val="a5"/>
          </w:rPr>
          <w:t>Министерства экономического развития Российской Федерации от 19.12.2016 № 817</w:t>
        </w:r>
      </w:hyperlink>
      <w:r w:rsidRPr="00032A61">
        <w:t xml:space="preserve"> «Об утверждении порядка согласования проведения внеплановых проверок органами государственного контроля (надзора) и органами муниципального контроля в отношении резидентов территории опережающего социально-экономического развития, созданной на территории Российской Федерации, за исключением территории Дальневосточного федерального округа» (Официальный интернет-портал правовой информации </w:t>
      </w:r>
      <w:hyperlink r:id="rId52" w:tgtFrame="_self" w:history="1">
        <w:r w:rsidRPr="00032A61">
          <w:rPr>
            <w:rStyle w:val="a5"/>
          </w:rPr>
          <w:t>http://www.pravo.gov.ru</w:t>
        </w:r>
      </w:hyperlink>
      <w:r w:rsidRPr="00032A61">
        <w:t xml:space="preserve">, 21.03.2017); </w:t>
      </w:r>
      <w:proofErr w:type="gramEnd"/>
    </w:p>
    <w:p w:rsidR="00B40825" w:rsidRPr="00032A61" w:rsidRDefault="00B40825" w:rsidP="00B40825">
      <w:r w:rsidRPr="00032A61">
        <w:t xml:space="preserve">(в редакции </w:t>
      </w:r>
      <w:hyperlink r:id="rId53"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13025A" w:rsidRPr="00032A61" w:rsidRDefault="00E2119F" w:rsidP="0013025A">
      <w:pPr>
        <w:ind w:firstLine="709"/>
      </w:pPr>
      <w:hyperlink r:id="rId54" w:tgtFrame="Logical" w:history="1">
        <w:r w:rsidR="0013025A" w:rsidRPr="00032A61">
          <w:rPr>
            <w:rStyle w:val="a5"/>
          </w:rPr>
          <w:t>приказом Министерства культуры и массовых коммуникаций Российской Федерации от 18.01.2007 № 19</w:t>
        </w:r>
      </w:hyperlink>
      <w:r w:rsidR="0013025A" w:rsidRPr="00032A61">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(Бюллетень нормативных актов федеральных органов исполнительной власти, 14.05.2007, № 20);</w:t>
      </w:r>
    </w:p>
    <w:p w:rsidR="0013025A" w:rsidRPr="00032A61" w:rsidRDefault="00E2119F" w:rsidP="0013025A">
      <w:pPr>
        <w:ind w:firstLine="709"/>
      </w:pPr>
      <w:hyperlink r:id="rId55" w:tgtFrame="Logical" w:history="1">
        <w:r w:rsidR="0013025A" w:rsidRPr="00032A61">
          <w:rPr>
            <w:rStyle w:val="a5"/>
          </w:rPr>
          <w:t>приказом Министерства культуры Российской Федерации от 31.03.2015 № 526</w:t>
        </w:r>
      </w:hyperlink>
      <w:r w:rsidR="0013025A" w:rsidRPr="00032A61">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(Официальный интернет-портал правовой информации </w:t>
      </w:r>
      <w:proofErr w:type="spellStart"/>
      <w:r w:rsidR="0013025A" w:rsidRPr="00032A61">
        <w:t>www.pravo.gov.ru</w:t>
      </w:r>
      <w:proofErr w:type="spellEnd"/>
      <w:r w:rsidR="0013025A" w:rsidRPr="00032A61">
        <w:t>, 10.09.2015);</w:t>
      </w:r>
    </w:p>
    <w:p w:rsidR="00453341" w:rsidRPr="00032A61" w:rsidRDefault="00E2119F" w:rsidP="00453341">
      <w:pPr>
        <w:ind w:firstLine="709"/>
      </w:pPr>
      <w:hyperlink r:id="rId56" w:tgtFrame="Logical" w:history="1">
        <w:r w:rsidR="0013025A" w:rsidRPr="00032A61">
          <w:rPr>
            <w:rStyle w:val="a5"/>
          </w:rPr>
          <w:t>Законом Новосибирской области от 26.09.2005 № 315-ОЗ</w:t>
        </w:r>
      </w:hyperlink>
      <w:r w:rsidR="0013025A" w:rsidRPr="00032A61">
        <w:t xml:space="preserve"> «Об архивном деле в Новосибирской области» (Ведомости Новосибирского областного Совета депутатов, 30.09.2005, № 40);</w:t>
      </w:r>
    </w:p>
    <w:p w:rsidR="00453341" w:rsidRPr="00032A61" w:rsidRDefault="00453341" w:rsidP="00453341">
      <w:pPr>
        <w:ind w:firstLine="709"/>
        <w:rPr>
          <w:rFonts w:cs="Arial"/>
        </w:rPr>
      </w:pPr>
      <w:r w:rsidRPr="00032A61">
        <w:t xml:space="preserve">постановлением Правительства Новосибирской области от 11.10.2016 № 327-п «Об утверждении Положения об управлении государственной архивной службы Новосибирской области» (Официальный интернет-портал правовой информации </w:t>
      </w:r>
      <w:proofErr w:type="spellStart"/>
      <w:r w:rsidRPr="00032A61">
        <w:t>www.pravo.gov.ru</w:t>
      </w:r>
      <w:proofErr w:type="spellEnd"/>
      <w:r w:rsidRPr="00032A61">
        <w:t>, 12.10.2016);</w:t>
      </w:r>
      <w:r w:rsidR="0013025A"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57"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E2119F" w:rsidP="00453341">
      <w:pPr>
        <w:ind w:firstLine="709"/>
        <w:rPr>
          <w:rFonts w:cs="Arial"/>
        </w:rPr>
      </w:pPr>
      <w:hyperlink r:id="rId58" w:tgtFrame="Logical" w:history="1">
        <w:r w:rsidR="00453341" w:rsidRPr="00032A61">
          <w:rPr>
            <w:rStyle w:val="a5"/>
          </w:rPr>
          <w:t>постановлением Правительства Новосибирской области от 11.07.2017 № 260-п</w:t>
        </w:r>
      </w:hyperlink>
      <w:r w:rsidR="00453341" w:rsidRPr="00032A61">
        <w:t xml:space="preserve"> «О Порядке организации и осуществления регионального государственного </w:t>
      </w:r>
      <w:proofErr w:type="gramStart"/>
      <w:r w:rsidR="00453341" w:rsidRPr="00032A61">
        <w:t>контроля за</w:t>
      </w:r>
      <w:proofErr w:type="gramEnd"/>
      <w:r w:rsidR="00453341" w:rsidRPr="00032A61">
        <w:t xml:space="preserve"> соблюдением законодательства об архивном деле в Новосибирской области» (Официальный интернет-портал правовой информации </w:t>
      </w:r>
      <w:proofErr w:type="spellStart"/>
      <w:r w:rsidR="00453341" w:rsidRPr="00032A61">
        <w:t>www.pravo.gov.ru</w:t>
      </w:r>
      <w:proofErr w:type="spellEnd"/>
      <w:r w:rsidR="00453341" w:rsidRPr="00032A61">
        <w:t>, 12.07.2017).</w:t>
      </w:r>
      <w:r w:rsidR="00453341"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59"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032A61" w:rsidRDefault="00032A61" w:rsidP="00453341">
      <w:pPr>
        <w:ind w:firstLine="709"/>
      </w:pPr>
      <w:proofErr w:type="gramStart"/>
      <w:r>
        <w:t xml:space="preserve">Перечень указанных нормативных правовых актов, регулирующих осуществление регионального государственного контроля в сфере архивного дела, размещается на официальном сайте управления ГАС НСО в информационно-телекоммуникационной сети «Интернет»: </w:t>
      </w:r>
      <w:proofErr w:type="spellStart"/>
      <w:r>
        <w:t>www.archives.nso.ru</w:t>
      </w:r>
      <w:proofErr w:type="spellEnd"/>
      <w:r>
        <w:t xml:space="preserve"> (далее – официальный сайт управления ГАС НСО), в федеральной государственной информационной системе «Федеральный реестр государственных услуг (функций)»: https://frgu.gosuslugi.ru (далее – федеральный реестр) и в федеральной государственной информационной системе «Единый портал</w:t>
      </w:r>
      <w:proofErr w:type="gramEnd"/>
      <w:r>
        <w:t xml:space="preserve"> </w:t>
      </w:r>
      <w:proofErr w:type="gramStart"/>
      <w:r>
        <w:t>государственных и муниципальных услуг (функций)»: https://gosuslugi.ru (далее – Единый портал государственных и муниципальных услуг (функций).</w:t>
      </w:r>
      <w:proofErr w:type="gramEnd"/>
    </w:p>
    <w:p w:rsidR="00032A61" w:rsidRPr="00D753AF" w:rsidRDefault="00032A61" w:rsidP="00032A61">
      <w:pPr>
        <w:rPr>
          <w:rFonts w:cs="Arial"/>
        </w:rPr>
      </w:pPr>
      <w:r w:rsidRPr="00B40825">
        <w:rPr>
          <w:rFonts w:cs="Arial"/>
        </w:rPr>
        <w:t>(</w:t>
      </w:r>
      <w:r>
        <w:rPr>
          <w:rFonts w:cs="Arial"/>
        </w:rPr>
        <w:t>абзац введен</w:t>
      </w:r>
      <w:r w:rsidRPr="00B40825">
        <w:rPr>
          <w:rFonts w:cs="Arial"/>
        </w:rPr>
        <w:t xml:space="preserve"> </w:t>
      </w:r>
      <w:hyperlink r:id="rId60"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453341" w:rsidRPr="00032A61" w:rsidRDefault="00453341" w:rsidP="00453341">
      <w:pPr>
        <w:ind w:firstLine="709"/>
      </w:pPr>
      <w:r w:rsidRPr="00032A61">
        <w:t>4. Предмет регионального государственного контроля в сфере архивного дела.</w:t>
      </w:r>
    </w:p>
    <w:p w:rsidR="00453341" w:rsidRPr="00032A61" w:rsidRDefault="00453341" w:rsidP="00453341">
      <w:pPr>
        <w:ind w:firstLine="709"/>
      </w:pPr>
      <w:r w:rsidRPr="00032A61">
        <w:t>Предметом регионального государственного контроля в сфере архивного дела является:</w:t>
      </w:r>
    </w:p>
    <w:p w:rsidR="00453341" w:rsidRPr="00032A61" w:rsidRDefault="00453341" w:rsidP="00453341">
      <w:pPr>
        <w:ind w:firstLine="709"/>
      </w:pPr>
      <w:r w:rsidRPr="00032A61">
        <w:t>1) соблюдение юридическим лицом, индивидуальным предпринимателем обязательных требований;</w:t>
      </w:r>
    </w:p>
    <w:p w:rsidR="0055262F" w:rsidRPr="00032A61" w:rsidRDefault="00453341" w:rsidP="00453341">
      <w:pPr>
        <w:ind w:firstLine="709"/>
        <w:rPr>
          <w:rFonts w:cs="Arial"/>
        </w:rPr>
      </w:pPr>
      <w:r w:rsidRPr="00032A61">
        <w:t>2) исполнение выданного управлением ГАС НСО предписания об устранении выявленных нарушений обязательных требований законодательства об архивном деле.</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1"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pPr>
      <w:r w:rsidRPr="00032A61">
        <w:t>5. Права и обязанности должностных лиц при осуществлении регионального государственного контроля в сфере архивного дела.</w:t>
      </w:r>
    </w:p>
    <w:p w:rsidR="00453341" w:rsidRPr="000728E1" w:rsidRDefault="00453341" w:rsidP="00453341">
      <w:pPr>
        <w:ind w:firstLine="709"/>
      </w:pPr>
      <w:r w:rsidRPr="00032A61">
        <w:t xml:space="preserve">5.1. Должностными лицами управления ГАС НСО, уполномоченными на осуществление регионального государственного </w:t>
      </w:r>
      <w:r w:rsidRPr="000728E1">
        <w:t>контроля в сфере архивного дела, являются:</w:t>
      </w:r>
    </w:p>
    <w:p w:rsidR="00453341" w:rsidRPr="000728E1" w:rsidRDefault="00453341" w:rsidP="00453341">
      <w:pPr>
        <w:ind w:firstLine="709"/>
      </w:pPr>
      <w:r w:rsidRPr="000728E1">
        <w:t>1) начальник управления ГАС НСО;</w:t>
      </w:r>
    </w:p>
    <w:p w:rsidR="00453341" w:rsidRPr="000728E1" w:rsidRDefault="00453341" w:rsidP="00453341">
      <w:pPr>
        <w:ind w:firstLine="709"/>
      </w:pPr>
      <w:r w:rsidRPr="000728E1">
        <w:t xml:space="preserve">2) заместитель начальника управления – начальник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w:t>
      </w:r>
    </w:p>
    <w:p w:rsidR="00453341" w:rsidRPr="000728E1" w:rsidRDefault="00453341" w:rsidP="00453341">
      <w:pPr>
        <w:ind w:firstLine="709"/>
      </w:pPr>
      <w:r w:rsidRPr="000728E1">
        <w:t xml:space="preserve">3) консультанты, главные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w:t>
      </w:r>
    </w:p>
    <w:p w:rsidR="00453341" w:rsidRPr="000728E1" w:rsidRDefault="00453341" w:rsidP="00453341">
      <w:pPr>
        <w:ind w:firstLine="709"/>
      </w:pPr>
      <w:r w:rsidRPr="000728E1">
        <w:t>Проведение проверок осуществляется должностными лицами, которые непосредственно указаны в распоряжении (</w:t>
      </w:r>
      <w:proofErr w:type="gramStart"/>
      <w:r w:rsidRPr="000728E1">
        <w:t xml:space="preserve">приказе) </w:t>
      </w:r>
      <w:proofErr w:type="gramEnd"/>
      <w:r w:rsidRPr="000728E1">
        <w:t>управления ГАС НСО о проведении конкретной проверки.</w:t>
      </w:r>
    </w:p>
    <w:p w:rsidR="00453341" w:rsidRPr="000728E1" w:rsidRDefault="00453341" w:rsidP="00453341">
      <w:pPr>
        <w:ind w:firstLine="709"/>
      </w:pPr>
      <w:r w:rsidRPr="000728E1">
        <w:t>5.2. Должностные лица управления ГАС НСО, уполномоченные на осуществление регионального государственного контроля в сфере архивного дела, имеют право:</w:t>
      </w:r>
    </w:p>
    <w:p w:rsidR="00453341" w:rsidRPr="000728E1" w:rsidRDefault="00453341" w:rsidP="00453341">
      <w:pPr>
        <w:ind w:firstLine="709"/>
      </w:pPr>
      <w:r w:rsidRPr="000728E1">
        <w:t>1) беспрепятственно посещать и проверять объекты контроля при предъявлении служебного удостоверения и копии распоряжения (приказа) начальника управления ГАС НСО о проведении проверки юридического лица, индивидуального предпринимателя;</w:t>
      </w:r>
    </w:p>
    <w:p w:rsidR="00453341" w:rsidRPr="000728E1" w:rsidRDefault="00453341" w:rsidP="00453341">
      <w:pPr>
        <w:ind w:firstLine="709"/>
      </w:pPr>
      <w:r w:rsidRPr="000728E1">
        <w:t>2) знакомиться с документами, связанными с целями, задачами и предметом проверки;</w:t>
      </w:r>
    </w:p>
    <w:p w:rsidR="00453341" w:rsidRPr="000728E1" w:rsidRDefault="00453341" w:rsidP="00453341">
      <w:pPr>
        <w:ind w:firstLine="709"/>
      </w:pPr>
      <w:r w:rsidRPr="000728E1">
        <w:t>3) запрашивать и получать на основании мотивированных запросов от юридических лиц и индивидуальных предпринимателей информацию и документы по вопросам соблюдения обязательных требований;</w:t>
      </w:r>
    </w:p>
    <w:p w:rsidR="00453341" w:rsidRPr="000728E1" w:rsidRDefault="00453341" w:rsidP="00453341">
      <w:pPr>
        <w:ind w:firstLine="709"/>
      </w:pPr>
      <w:r w:rsidRPr="000728E1">
        <w:t>4) выдавать юридическим лицам, индивидуальным предпринимателям предписания об устранении выявленных нарушений обязательных требований законодательства об архивном деле;</w:t>
      </w:r>
    </w:p>
    <w:p w:rsidR="00453341" w:rsidRPr="000728E1" w:rsidRDefault="00453341" w:rsidP="00453341">
      <w:pPr>
        <w:ind w:firstLine="709"/>
      </w:pPr>
      <w:r w:rsidRPr="000728E1">
        <w:t>5) возбуждать дела об административных правонарушениях и составлять протоколы с целью привлечения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rsidR="00453341" w:rsidRPr="000728E1" w:rsidRDefault="00453341" w:rsidP="00453341">
      <w:pPr>
        <w:ind w:firstLine="709"/>
      </w:pPr>
      <w:r w:rsidRPr="000728E1">
        <w:t xml:space="preserve">6) осуществлять </w:t>
      </w:r>
      <w:proofErr w:type="gramStart"/>
      <w:r w:rsidRPr="000728E1">
        <w:t>контроль за</w:t>
      </w:r>
      <w:proofErr w:type="gramEnd"/>
      <w:r w:rsidRPr="000728E1">
        <w:t xml:space="preserve"> устранением выявленных нарушений обязательных требований юридическими лицами, индивидуальными предпринимателями;</w:t>
      </w:r>
    </w:p>
    <w:p w:rsidR="00453341" w:rsidRPr="00032A61" w:rsidRDefault="00453341" w:rsidP="00453341">
      <w:pPr>
        <w:ind w:firstLine="709"/>
      </w:pPr>
      <w:r w:rsidRPr="000728E1">
        <w:t xml:space="preserve">7) направлять проверяемому юридическому лицу, индивидуальному предпринимателю обращение о представлении пояснений в письменной форме в случае, если </w:t>
      </w:r>
      <w:r w:rsidRPr="00032A61">
        <w:t>документы и (или) информация, представленные юридическим лицом, индивидуальным предпринимателем, не соответствуют документам и (или) информации, полученным управлением ГАС НСО в рамках межведомственного информационного взаимодействия;</w:t>
      </w:r>
    </w:p>
    <w:p w:rsidR="00453341" w:rsidRPr="00032A61" w:rsidRDefault="00453341" w:rsidP="00453341">
      <w:pPr>
        <w:ind w:firstLine="709"/>
        <w:rPr>
          <w:rFonts w:cs="Arial"/>
        </w:rPr>
      </w:pPr>
      <w:r w:rsidRPr="00032A61">
        <w:t>8) осуществлять мероприятия по профилактике нарушений обязательных требований.</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2"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pPr>
      <w:r w:rsidRPr="00032A61">
        <w:t>5.3. Должностные лица управления ГАС НСО</w:t>
      </w:r>
      <w:r w:rsidR="00453341" w:rsidRPr="00032A61">
        <w:t xml:space="preserve">, уполномоченные на осуществление регионального государственного контроля в сфере архивного дела, </w:t>
      </w:r>
      <w:r w:rsidRPr="00032A61">
        <w:t>обязаны:</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3"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proofErr w:type="gramStart"/>
      <w:r w:rsidRPr="00032A61">
        <w:rPr>
          <w:rFonts w:cs="Arial"/>
        </w:rPr>
        <w:t>1) своевременно и в полной мере исполнять предоставленные в соответствии с законодательством Российской Федерации и Новосибирской области полномочия по предупреждению, выявлению и пресечению нарушений обязательных требований, установленных законодательством Российской Федерации, законами и иными нормативными правовыми актами Новосибирской области об архивном деле;</w:t>
      </w:r>
      <w:proofErr w:type="gramEnd"/>
    </w:p>
    <w:p w:rsidR="0013025A" w:rsidRPr="00032A61" w:rsidRDefault="0013025A" w:rsidP="00453341">
      <w:pPr>
        <w:ind w:firstLine="709"/>
        <w:rPr>
          <w:rFonts w:cs="Arial"/>
        </w:rPr>
      </w:pPr>
      <w:r w:rsidRPr="00032A61">
        <w:rPr>
          <w:rFonts w:cs="Arial"/>
        </w:rPr>
        <w:t>2) соблюдать законодательство Российской Федерации и Новосибирской области, права и законные интересы юридического лица, индивидуального предпринимателя, проверка которых проводится;</w:t>
      </w:r>
    </w:p>
    <w:p w:rsidR="0013025A" w:rsidRPr="00032A61" w:rsidRDefault="0013025A" w:rsidP="00453341">
      <w:pPr>
        <w:ind w:firstLine="709"/>
        <w:rPr>
          <w:rFonts w:cs="Arial"/>
        </w:rPr>
      </w:pPr>
      <w:r w:rsidRPr="00032A61">
        <w:rPr>
          <w:rFonts w:cs="Arial"/>
        </w:rPr>
        <w:t>3) проводить проверку на основании распоряжения (приказа) начальника управления ГАС НСО о ее проведении в соответствии с ее назначением;</w:t>
      </w:r>
    </w:p>
    <w:p w:rsidR="0013025A" w:rsidRPr="00032A61" w:rsidRDefault="0013025A" w:rsidP="00453341">
      <w:pPr>
        <w:ind w:firstLine="709"/>
        <w:rPr>
          <w:rFonts w:cs="Arial"/>
        </w:rPr>
      </w:pPr>
      <w:proofErr w:type="gramStart"/>
      <w:r w:rsidRPr="00032A61">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(приказа)</w:t>
      </w:r>
      <w:r w:rsidR="00453341" w:rsidRPr="00032A61">
        <w:rPr>
          <w:rFonts w:cs="Arial"/>
        </w:rPr>
        <w:t xml:space="preserve">, а в случае, предусмотренном частью 5 статьи 10 </w:t>
      </w:r>
      <w:hyperlink r:id="rId64" w:history="1">
        <w:r w:rsidR="00453341" w:rsidRPr="00032A61">
          <w:rPr>
            <w:rStyle w:val="a5"/>
            <w:rFonts w:cs="Arial"/>
          </w:rPr>
          <w:t>Федерального закона от 26.12.2008 № 294-ФЗ</w:t>
        </w:r>
      </w:hyperlink>
      <w:r w:rsidR="00453341"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 копии документа о согласовании проведения проверки</w:t>
      </w:r>
      <w:r w:rsidRPr="00032A61">
        <w:rPr>
          <w:rFonts w:cs="Arial"/>
        </w:rPr>
        <w:t>;</w:t>
      </w:r>
      <w:proofErr w:type="gramEnd"/>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5"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r w:rsidRPr="00032A61">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13025A" w:rsidRPr="00032A61" w:rsidRDefault="0013025A" w:rsidP="00453341">
      <w:pPr>
        <w:ind w:firstLine="709"/>
        <w:rPr>
          <w:rFonts w:cs="Arial"/>
        </w:rPr>
      </w:pPr>
      <w:r w:rsidRPr="00032A61">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13025A" w:rsidRPr="00032A61" w:rsidRDefault="0013025A" w:rsidP="00453341">
      <w:pPr>
        <w:ind w:firstLine="709"/>
        <w:rPr>
          <w:rFonts w:cs="Arial"/>
        </w:rPr>
      </w:pPr>
      <w:r w:rsidRPr="00032A61">
        <w:rPr>
          <w:rFonts w:cs="Arial"/>
        </w:rPr>
        <w:t>7)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13025A" w:rsidRPr="00032A61" w:rsidRDefault="0013025A" w:rsidP="00453341">
      <w:pPr>
        <w:ind w:firstLine="709"/>
        <w:rPr>
          <w:rFonts w:cs="Arial"/>
        </w:rPr>
      </w:pPr>
      <w:r w:rsidRPr="00032A61">
        <w:rPr>
          <w:rFonts w:cs="Arial"/>
        </w:rPr>
        <w:t>8)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13025A" w:rsidRPr="00032A61" w:rsidRDefault="0013025A" w:rsidP="00453341">
      <w:pPr>
        <w:ind w:firstLine="709"/>
        <w:rPr>
          <w:rFonts w:cs="Arial"/>
        </w:rPr>
      </w:pPr>
      <w:proofErr w:type="gramStart"/>
      <w:r w:rsidRPr="00032A61">
        <w:rPr>
          <w:rFonts w:cs="Arial"/>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w:t>
      </w:r>
      <w:r w:rsidR="00453341" w:rsidRPr="00032A61">
        <w:rPr>
          <w:rFonts w:cs="Arial"/>
        </w:rPr>
        <w:t xml:space="preserve"> особо ценных, в том числе уникальных, документов Архивного фонда Российской Федерации,</w:t>
      </w:r>
      <w:r w:rsidRPr="00032A61">
        <w:rPr>
          <w:rFonts w:cs="Arial"/>
        </w:rPr>
        <w:t xml:space="preserve"> а также не допускать необоснованное ограничение прав и законных интересов граждан, в том числе индивидуальных предпринимателей, юридических лиц;</w:t>
      </w:r>
      <w:proofErr w:type="gramEnd"/>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6"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r w:rsidRPr="00032A61">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13025A" w:rsidRPr="00032A61" w:rsidRDefault="0013025A" w:rsidP="00453341">
      <w:pPr>
        <w:ind w:firstLine="709"/>
        <w:rPr>
          <w:rFonts w:cs="Arial"/>
        </w:rPr>
      </w:pPr>
      <w:r w:rsidRPr="00032A61">
        <w:rPr>
          <w:rFonts w:cs="Arial"/>
        </w:rPr>
        <w:t xml:space="preserve">11) соблюдать сроки проведения проверки, установленные Федеральным законом </w:t>
      </w:r>
      <w:hyperlink r:id="rId67" w:history="1">
        <w:r w:rsidRPr="00032A61">
          <w:rPr>
            <w:rStyle w:val="a5"/>
            <w:rFonts w:cs="Arial"/>
          </w:rPr>
          <w:t>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3025A" w:rsidRPr="00032A61" w:rsidRDefault="0013025A" w:rsidP="00453341">
      <w:pPr>
        <w:ind w:firstLine="709"/>
        <w:rPr>
          <w:rFonts w:cs="Arial"/>
        </w:rPr>
      </w:pPr>
      <w:r w:rsidRPr="00032A61">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13025A" w:rsidRPr="00032A61" w:rsidRDefault="0013025A" w:rsidP="00453341">
      <w:pPr>
        <w:ind w:firstLine="709"/>
        <w:rPr>
          <w:rFonts w:cs="Arial"/>
        </w:rPr>
      </w:pPr>
      <w:r w:rsidRPr="00032A61">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в соответствии с которым проводится проверка;</w:t>
      </w:r>
    </w:p>
    <w:p w:rsidR="0013025A" w:rsidRPr="00032A61" w:rsidRDefault="0013025A" w:rsidP="00453341">
      <w:pPr>
        <w:ind w:firstLine="709"/>
        <w:rPr>
          <w:rFonts w:cs="Arial"/>
        </w:rPr>
      </w:pPr>
      <w:r w:rsidRPr="00032A61">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r w:rsidR="00453341" w:rsidRPr="00032A61">
        <w:rPr>
          <w:rFonts w:cs="Arial"/>
        </w:rPr>
        <w:t>;</w:t>
      </w:r>
      <w:r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8"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Default="00453341" w:rsidP="00453341">
      <w:pPr>
        <w:ind w:firstLine="709"/>
        <w:rPr>
          <w:rFonts w:cs="Arial"/>
        </w:rPr>
      </w:pPr>
      <w:r w:rsidRPr="00032A61">
        <w:rPr>
          <w:rFonts w:cs="Arial"/>
        </w:rPr>
        <w:t>15) </w:t>
      </w:r>
      <w:r w:rsidR="007E0427">
        <w:t xml:space="preserve">принимать, в случае выявления при проведении проверки нарушений юридическим лицом, индивидуальным предпринимателем обязательных требований, меры по </w:t>
      </w:r>
      <w:proofErr w:type="gramStart"/>
      <w:r w:rsidR="007E0427">
        <w:t>контролю за</w:t>
      </w:r>
      <w:proofErr w:type="gramEnd"/>
      <w:r w:rsidR="007E0427">
        <w:t xml:space="preserve"> устранением выявленных нарушений, их предупреждению, а также меры по привлечению лиц, допустивших выявленные нарушения, к ответственности;</w:t>
      </w:r>
    </w:p>
    <w:p w:rsidR="007E0427" w:rsidRPr="00032A61" w:rsidRDefault="007E0427" w:rsidP="007E0427">
      <w:pPr>
        <w:ind w:firstLine="709"/>
        <w:rPr>
          <w:rFonts w:cs="Arial"/>
        </w:rPr>
      </w:pPr>
      <w:r w:rsidRPr="00032A61">
        <w:rPr>
          <w:rFonts w:cs="Arial"/>
        </w:rPr>
        <w:t xml:space="preserve">(в редакции </w:t>
      </w:r>
      <w:hyperlink r:id="rId69" w:tgtFrame="Logical" w:history="1">
        <w:r w:rsidRPr="007E0427">
          <w:rPr>
            <w:rStyle w:val="a5"/>
            <w:rFonts w:cs="Arial"/>
          </w:rPr>
          <w:t xml:space="preserve">приказа управления государственной архивной службы Новосибирской области </w:t>
        </w:r>
        <w:r w:rsidRPr="007E0427">
          <w:rPr>
            <w:rStyle w:val="a5"/>
          </w:rPr>
          <w:t>от 09.01.2020 № 1-од</w:t>
        </w:r>
      </w:hyperlink>
      <w:r w:rsidRPr="00032A61">
        <w:rPr>
          <w:rFonts w:cs="Arial"/>
        </w:rPr>
        <w:t>)</w:t>
      </w:r>
    </w:p>
    <w:p w:rsidR="00453341" w:rsidRPr="00032A61" w:rsidRDefault="00453341" w:rsidP="00453341">
      <w:pPr>
        <w:ind w:firstLine="709"/>
        <w:rPr>
          <w:rFonts w:cs="Arial"/>
        </w:rPr>
      </w:pPr>
      <w:r w:rsidRPr="00032A61">
        <w:rPr>
          <w:rFonts w:cs="Arial"/>
        </w:rPr>
        <w:t xml:space="preserve">16) запрашивать в рамках межведомственного информационного взаимодействия документы и (или) информацию, включенные в перечень, утвержденный распоряжением Правительства Российской Федерации от 19.04.2016 № 724-р,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70"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rPr>
          <w:rFonts w:cs="Arial"/>
        </w:rPr>
      </w:pPr>
      <w:r w:rsidRPr="00032A61">
        <w:rPr>
          <w:rFonts w:cs="Arial"/>
        </w:rPr>
        <w:t>5.4. Должностные лица управления ГАС НСО, уполномоченные на осуществление регионального государственного контроля в сфере архивного дела, не вправе:</w:t>
      </w:r>
    </w:p>
    <w:p w:rsidR="00453341" w:rsidRPr="00032A61" w:rsidRDefault="00453341" w:rsidP="00453341">
      <w:pPr>
        <w:ind w:firstLine="709"/>
        <w:rPr>
          <w:rFonts w:cs="Arial"/>
        </w:rPr>
      </w:pPr>
      <w:r w:rsidRPr="00032A61">
        <w:rPr>
          <w:rFonts w:cs="Arial"/>
        </w:rPr>
        <w:t xml:space="preserve">1) проверять выполнение обязательных требований, если такие требования не </w:t>
      </w:r>
      <w:proofErr w:type="gramStart"/>
      <w:r w:rsidRPr="00032A61">
        <w:rPr>
          <w:rFonts w:cs="Arial"/>
        </w:rPr>
        <w:t>относятся к полномочиям управления ГАС</w:t>
      </w:r>
      <w:proofErr w:type="gramEnd"/>
      <w:r w:rsidRPr="00032A61">
        <w:rPr>
          <w:rFonts w:cs="Arial"/>
        </w:rPr>
        <w:t xml:space="preserve"> НСО;</w:t>
      </w:r>
    </w:p>
    <w:p w:rsidR="00453341" w:rsidRPr="00032A61" w:rsidRDefault="00453341" w:rsidP="00453341">
      <w:pPr>
        <w:ind w:firstLine="709"/>
        <w:rPr>
          <w:rFonts w:cs="Arial"/>
        </w:rPr>
      </w:pPr>
      <w:r w:rsidRPr="00032A61">
        <w:rPr>
          <w:rFonts w:cs="Arial"/>
        </w:rPr>
        <w:t>2) 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453341" w:rsidRPr="00032A61" w:rsidRDefault="00453341" w:rsidP="00453341">
      <w:pPr>
        <w:ind w:firstLine="709"/>
        <w:rPr>
          <w:rFonts w:cs="Arial"/>
        </w:rPr>
      </w:pPr>
      <w:r w:rsidRPr="00032A61">
        <w:rPr>
          <w:rFonts w:cs="Arial"/>
        </w:rPr>
        <w:t>3) проверять выполнение обязательных требований, не опубликованных в установленном законодательством Российской Федерации порядке;</w:t>
      </w:r>
    </w:p>
    <w:p w:rsidR="00453341" w:rsidRPr="00032A61" w:rsidRDefault="00453341" w:rsidP="00453341">
      <w:pPr>
        <w:ind w:firstLine="709"/>
        <w:rPr>
          <w:rFonts w:cs="Arial"/>
        </w:rPr>
      </w:pPr>
      <w:proofErr w:type="gramStart"/>
      <w:r w:rsidRPr="00032A61">
        <w:rPr>
          <w:rFonts w:cs="Arial"/>
        </w:rPr>
        <w:t xml:space="preserve">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71" w:history="1">
        <w:r w:rsidRPr="00032A61">
          <w:rPr>
            <w:rStyle w:val="a5"/>
            <w:rFonts w:cs="Arial"/>
          </w:rPr>
          <w:t>Федерального закона 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w:t>
      </w:r>
      <w:proofErr w:type="gramEnd"/>
      <w:r w:rsidRPr="00032A61">
        <w:rPr>
          <w:rFonts w:cs="Arial"/>
        </w:rPr>
        <w:t xml:space="preserve"> контроля (надзора) и муниципального контроля»;</w:t>
      </w:r>
    </w:p>
    <w:p w:rsidR="00453341" w:rsidRPr="00032A61" w:rsidRDefault="00453341" w:rsidP="00453341">
      <w:pPr>
        <w:ind w:firstLine="709"/>
        <w:rPr>
          <w:rFonts w:cs="Arial"/>
        </w:rPr>
      </w:pPr>
      <w:r w:rsidRPr="00032A61">
        <w:rPr>
          <w:rFonts w:cs="Arial"/>
        </w:rPr>
        <w:t>5) 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453341" w:rsidRPr="00032A61" w:rsidRDefault="00453341" w:rsidP="00453341">
      <w:pPr>
        <w:ind w:firstLine="709"/>
        <w:rPr>
          <w:rFonts w:cs="Arial"/>
        </w:rPr>
      </w:pPr>
      <w:r w:rsidRPr="00032A61">
        <w:rPr>
          <w:rFonts w:cs="Arial"/>
        </w:rPr>
        <w:t>6)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53341" w:rsidRPr="00032A61" w:rsidRDefault="00453341" w:rsidP="00453341">
      <w:pPr>
        <w:ind w:firstLine="709"/>
        <w:rPr>
          <w:rFonts w:cs="Arial"/>
        </w:rPr>
      </w:pPr>
      <w:r w:rsidRPr="00032A61">
        <w:rPr>
          <w:rFonts w:cs="Arial"/>
        </w:rPr>
        <w:t>7) превышать установленные сроки проведения проверки;</w:t>
      </w:r>
    </w:p>
    <w:p w:rsidR="00453341" w:rsidRPr="00032A61" w:rsidRDefault="00453341" w:rsidP="00453341">
      <w:pPr>
        <w:ind w:firstLine="709"/>
        <w:rPr>
          <w:rFonts w:cs="Arial"/>
        </w:rPr>
      </w:pPr>
      <w:r w:rsidRPr="00032A61">
        <w:rPr>
          <w:rFonts w:cs="Arial"/>
        </w:rPr>
        <w:t>8)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53341" w:rsidRPr="00032A61" w:rsidRDefault="00453341" w:rsidP="00453341">
      <w:pPr>
        <w:ind w:firstLine="709"/>
        <w:rPr>
          <w:rFonts w:cs="Arial"/>
        </w:rPr>
      </w:pPr>
      <w:r w:rsidRPr="00032A61">
        <w:rPr>
          <w:rFonts w:cs="Arial"/>
        </w:rPr>
        <w:t>9) требовать от юридического лица, индивидуального предпринимателя представления документов и (или) информации, имеющихся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и включенных в перечень, утвержденный распоряжением Правительства Российской Федерации от 19.04.2016 № 724-р;</w:t>
      </w:r>
    </w:p>
    <w:p w:rsidR="00453341" w:rsidRPr="00032A61" w:rsidRDefault="00453341" w:rsidP="00453341">
      <w:pPr>
        <w:ind w:firstLine="709"/>
        <w:rPr>
          <w:rFonts w:cs="Arial"/>
        </w:rPr>
      </w:pPr>
      <w:r w:rsidRPr="00032A61">
        <w:rPr>
          <w:rFonts w:cs="Arial"/>
        </w:rPr>
        <w:t xml:space="preserve">10) требовать от юридического лица, индивидуального предпринимателя представления документов, информации до даты начала проведения проверки. Управление ГАС НСО после принятия распоряжения (приказа) о проведении проверки вправе запрашивать необходимые документы и (или) информацию в рамках межведомственного информационного взаимодействия. </w:t>
      </w:r>
    </w:p>
    <w:p w:rsidR="00453341" w:rsidRPr="00032A61" w:rsidRDefault="00453341" w:rsidP="00453341">
      <w:pPr>
        <w:ind w:firstLine="709"/>
        <w:rPr>
          <w:rFonts w:cs="Arial"/>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w:t>
      </w:r>
      <w:hyperlink r:id="rId72"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55262F" w:rsidRPr="00032A61" w:rsidRDefault="0055262F" w:rsidP="00453341">
      <w:pPr>
        <w:ind w:firstLine="709"/>
        <w:rPr>
          <w:rFonts w:cs="Arial"/>
        </w:rPr>
      </w:pPr>
      <w:r w:rsidRPr="00032A61">
        <w:rPr>
          <w:rFonts w:cs="Arial"/>
        </w:rPr>
        <w:t xml:space="preserve">6. Права и обязанности лиц, в отношении которых осуществляются мероприятия по </w:t>
      </w:r>
      <w:r w:rsidR="00453341" w:rsidRPr="00032A61">
        <w:rPr>
          <w:rFonts w:cs="Arial"/>
        </w:rPr>
        <w:t>региональному государственному контролю в сфере архивного дела</w:t>
      </w:r>
      <w:r w:rsidRPr="00032A61">
        <w:rPr>
          <w:rFonts w:cs="Arial"/>
        </w:rPr>
        <w:t>.</w:t>
      </w:r>
    </w:p>
    <w:p w:rsidR="00453341" w:rsidRPr="00032A61" w:rsidRDefault="00453341" w:rsidP="00453341">
      <w:pPr>
        <w:ind w:firstLine="709"/>
        <w:rPr>
          <w:rFonts w:cs="Arial"/>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w:t>
      </w:r>
      <w:hyperlink r:id="rId73"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rPr>
          <w:rFonts w:cs="Arial"/>
        </w:rPr>
      </w:pPr>
      <w:r w:rsidRPr="00032A61">
        <w:rPr>
          <w:rFonts w:cs="Arial"/>
        </w:rPr>
        <w:t xml:space="preserve">6.1.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 отношении </w:t>
      </w:r>
      <w:proofErr w:type="gramStart"/>
      <w:r w:rsidRPr="00032A61">
        <w:rPr>
          <w:rFonts w:cs="Arial"/>
        </w:rPr>
        <w:t>которых</w:t>
      </w:r>
      <w:proofErr w:type="gramEnd"/>
      <w:r w:rsidRPr="00032A61">
        <w:rPr>
          <w:rFonts w:cs="Arial"/>
        </w:rPr>
        <w:t xml:space="preserve"> осуществляются мероприятия по региональному государственному контролю в сфере архивного дела, имеют право:</w:t>
      </w:r>
    </w:p>
    <w:p w:rsidR="00453341" w:rsidRPr="00032A61" w:rsidRDefault="00453341" w:rsidP="00453341">
      <w:pPr>
        <w:ind w:firstLine="709"/>
        <w:rPr>
          <w:rFonts w:cs="Arial"/>
        </w:rPr>
      </w:pPr>
      <w:r w:rsidRPr="00032A61">
        <w:rPr>
          <w:rFonts w:cs="Arial"/>
        </w:rPr>
        <w:t>1) непосредственно присутствовать при проведении проверки, давать объяснения по вопросам, относящимся к предмету проверки;</w:t>
      </w:r>
    </w:p>
    <w:p w:rsidR="00453341" w:rsidRPr="00032A61" w:rsidRDefault="00453341" w:rsidP="00453341">
      <w:pPr>
        <w:ind w:firstLine="709"/>
        <w:rPr>
          <w:rFonts w:cs="Arial"/>
        </w:rPr>
      </w:pPr>
      <w:r w:rsidRPr="00032A61">
        <w:rPr>
          <w:rFonts w:cs="Arial"/>
        </w:rPr>
        <w:t xml:space="preserve">2) получать от управления ГАС НСО, его должностных лиц информацию, которая относится к предмету проверки и предоставление которой предусмотрено </w:t>
      </w:r>
      <w:hyperlink r:id="rId74" w:history="1">
        <w:r w:rsidRPr="00032A61">
          <w:rPr>
            <w:rStyle w:val="a5"/>
            <w:rFonts w:cs="Arial"/>
          </w:rPr>
          <w:t>Федеральным законом 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53341" w:rsidRPr="00032A61" w:rsidRDefault="00453341" w:rsidP="00453341">
      <w:pPr>
        <w:ind w:firstLine="709"/>
        <w:rPr>
          <w:rFonts w:cs="Arial"/>
        </w:rPr>
      </w:pPr>
      <w:r w:rsidRPr="00032A61">
        <w:rPr>
          <w:rFonts w:cs="Arial"/>
        </w:rPr>
        <w:t>3) знакомиться с документами и (или) информацией, полученными управлением ГАС НСО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53341" w:rsidRPr="00032A61" w:rsidRDefault="00453341" w:rsidP="00453341">
      <w:pPr>
        <w:ind w:firstLine="709"/>
        <w:rPr>
          <w:rFonts w:cs="Arial"/>
        </w:rPr>
      </w:pPr>
      <w:r w:rsidRPr="00032A61">
        <w:rPr>
          <w:rFonts w:cs="Arial"/>
        </w:rPr>
        <w:t>4) представлять документы и (или) информацию, запрашиваемые в рамках межведомственного информационного взаимодействия, в управление ГАС НСО по собственной инициативе;</w:t>
      </w:r>
    </w:p>
    <w:p w:rsidR="00453341" w:rsidRPr="00032A61" w:rsidRDefault="00453341" w:rsidP="00453341">
      <w:pPr>
        <w:ind w:firstLine="709"/>
        <w:rPr>
          <w:rFonts w:cs="Arial"/>
        </w:rPr>
      </w:pPr>
      <w:r w:rsidRPr="00032A61">
        <w:rPr>
          <w:rFonts w:cs="Arial"/>
        </w:rPr>
        <w:t>5) представлять в управление ГАС НСО дополнительно документы, подтверждающие достоверность ранее представленных документов, при направлении пояснений относительно выявленных ошибок и (или) противоречий в документах;</w:t>
      </w:r>
    </w:p>
    <w:p w:rsidR="00453341" w:rsidRPr="00032A61" w:rsidRDefault="00453341" w:rsidP="00453341">
      <w:pPr>
        <w:ind w:firstLine="709"/>
        <w:rPr>
          <w:rFonts w:cs="Arial"/>
        </w:rPr>
      </w:pPr>
      <w:r w:rsidRPr="00032A61">
        <w:rPr>
          <w:rFonts w:cs="Arial"/>
        </w:rPr>
        <w:t>6)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управления ГАС НСО;</w:t>
      </w:r>
    </w:p>
    <w:p w:rsidR="00453341" w:rsidRPr="00032A61" w:rsidRDefault="00453341" w:rsidP="00453341">
      <w:pPr>
        <w:ind w:firstLine="709"/>
        <w:rPr>
          <w:rFonts w:cs="Arial"/>
        </w:rPr>
      </w:pPr>
      <w:r w:rsidRPr="00032A61">
        <w:rPr>
          <w:rFonts w:cs="Arial"/>
        </w:rPr>
        <w:t>7) обжаловать действия (бездействие) должностных лиц управления ГАС НСО,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53341" w:rsidRPr="00032A61" w:rsidRDefault="00453341" w:rsidP="00453341">
      <w:pPr>
        <w:ind w:firstLine="709"/>
        <w:rPr>
          <w:rFonts w:cs="Arial"/>
        </w:rPr>
      </w:pPr>
      <w:r w:rsidRPr="00032A61">
        <w:rPr>
          <w:rFonts w:cs="Arial"/>
        </w:rPr>
        <w:t>8) привлекать Уполномоченного по защите прав предпринимателей в Новосибирской области к участию в проверке.</w:t>
      </w:r>
    </w:p>
    <w:p w:rsidR="00453341" w:rsidRPr="00032A61" w:rsidRDefault="00453341" w:rsidP="00453341">
      <w:pPr>
        <w:ind w:firstLine="709"/>
        <w:rPr>
          <w:rFonts w:cs="Arial"/>
        </w:rPr>
      </w:pPr>
      <w:r w:rsidRPr="00032A61">
        <w:rPr>
          <w:rFonts w:cs="Arial"/>
        </w:rPr>
        <w:t xml:space="preserve">6.2. Юридическое лицо, индивидуальный предприниматель, в отношении </w:t>
      </w:r>
      <w:proofErr w:type="gramStart"/>
      <w:r w:rsidRPr="00032A61">
        <w:rPr>
          <w:rFonts w:cs="Arial"/>
        </w:rPr>
        <w:t>которых</w:t>
      </w:r>
      <w:proofErr w:type="gramEnd"/>
      <w:r w:rsidRPr="00032A61">
        <w:rPr>
          <w:rFonts w:cs="Arial"/>
        </w:rPr>
        <w:t xml:space="preserve"> осуществляются мероприятия по региональному государственному контролю в сфере архивного дела, обязаны:</w:t>
      </w:r>
    </w:p>
    <w:p w:rsidR="00453341" w:rsidRPr="00032A61" w:rsidRDefault="00453341" w:rsidP="00453341">
      <w:pPr>
        <w:ind w:firstLine="709"/>
        <w:rPr>
          <w:rFonts w:cs="Arial"/>
        </w:rPr>
      </w:pPr>
      <w:r w:rsidRPr="00032A61">
        <w:rPr>
          <w:rFonts w:cs="Arial"/>
        </w:rPr>
        <w:t xml:space="preserve">1) при проведении проверки: </w:t>
      </w:r>
    </w:p>
    <w:p w:rsidR="00453341" w:rsidRPr="00032A61" w:rsidRDefault="00453341" w:rsidP="00453341">
      <w:pPr>
        <w:ind w:firstLine="709"/>
        <w:rPr>
          <w:rFonts w:cs="Arial"/>
        </w:rPr>
      </w:pPr>
      <w:r w:rsidRPr="00032A61">
        <w:rPr>
          <w:rFonts w:cs="Arial"/>
        </w:rPr>
        <w:t>юридическое лицо – обеспечить присутствие руководителя, иных должностных лиц или уполномоченных представителей юридического лица;</w:t>
      </w:r>
    </w:p>
    <w:p w:rsidR="00453341" w:rsidRPr="00032A61" w:rsidRDefault="00453341" w:rsidP="00453341">
      <w:pPr>
        <w:ind w:firstLine="709"/>
        <w:rPr>
          <w:rFonts w:cs="Arial"/>
        </w:rPr>
      </w:pPr>
      <w:r w:rsidRPr="00032A61">
        <w:rPr>
          <w:rFonts w:cs="Arial"/>
        </w:rPr>
        <w:t>индивидуальный предприниматель – присутствовать сам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53341" w:rsidRPr="00032A61" w:rsidRDefault="00453341" w:rsidP="00453341">
      <w:pPr>
        <w:ind w:firstLine="709"/>
        <w:rPr>
          <w:rFonts w:cs="Arial"/>
        </w:rPr>
      </w:pPr>
      <w:r w:rsidRPr="00032A61">
        <w:rPr>
          <w:rFonts w:cs="Arial"/>
        </w:rPr>
        <w:t>2) предоставить должностным лицам управления ГАС НСО,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53341" w:rsidRPr="00032A61" w:rsidRDefault="00453341" w:rsidP="00453341">
      <w:pPr>
        <w:ind w:firstLine="709"/>
        <w:rPr>
          <w:rFonts w:cs="Arial"/>
        </w:rPr>
      </w:pPr>
      <w:r w:rsidRPr="00032A61">
        <w:rPr>
          <w:rFonts w:cs="Arial"/>
        </w:rPr>
        <w:t>3) обеспечить доступ проводящих выездную проверку должностных лиц управления ГАС НСО на территорию, в используемые юридическим лицом, индивидуальным предпринимателем при осуществлении деятельности здания, строения, сооружения, помещения;</w:t>
      </w:r>
    </w:p>
    <w:p w:rsidR="00453341" w:rsidRPr="00032A61" w:rsidRDefault="00453341" w:rsidP="00453341">
      <w:pPr>
        <w:rPr>
          <w:rFonts w:cs="Arial"/>
        </w:rPr>
      </w:pPr>
      <w:r w:rsidRPr="00032A61">
        <w:rPr>
          <w:rFonts w:cs="Arial"/>
        </w:rPr>
        <w:t>4) направить в течение десяти рабочих дней со дня получения мотивированного запроса при проведении управлением ГАС НСО документарной проверки указанные в запросе документы.</w:t>
      </w:r>
    </w:p>
    <w:p w:rsidR="00453341" w:rsidRPr="00032A61" w:rsidRDefault="00453341" w:rsidP="00453341">
      <w:pPr>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75"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7E0427" w:rsidRPr="006006AA" w:rsidRDefault="007E0427" w:rsidP="007E0427">
      <w:pPr>
        <w:rPr>
          <w:highlight w:val="yellow"/>
        </w:rPr>
      </w:pPr>
      <w:r>
        <w:t xml:space="preserve">7. </w:t>
      </w:r>
      <w:r w:rsidRPr="006006AA">
        <w:rPr>
          <w:highlight w:val="yellow"/>
        </w:rPr>
        <w:t>Результатом осуществления регионального государственного контроля в сфере архивного дела является:</w:t>
      </w:r>
    </w:p>
    <w:p w:rsidR="007E0427" w:rsidRPr="006006AA" w:rsidRDefault="007E0427" w:rsidP="007E0427">
      <w:pPr>
        <w:rPr>
          <w:highlight w:val="yellow"/>
        </w:rPr>
      </w:pPr>
      <w:r w:rsidRPr="006006AA">
        <w:rPr>
          <w:highlight w:val="yellow"/>
        </w:rPr>
        <w:t>1) составление по результатам проверки юридического лица, индивидуального предпринимателя акта проверки;</w:t>
      </w:r>
    </w:p>
    <w:p w:rsidR="007E0427" w:rsidRPr="006006AA" w:rsidRDefault="007E0427" w:rsidP="007E0427">
      <w:pPr>
        <w:rPr>
          <w:highlight w:val="yellow"/>
        </w:rPr>
      </w:pPr>
      <w:r w:rsidRPr="006006AA">
        <w:rPr>
          <w:highlight w:val="yellow"/>
        </w:rPr>
        <w:t>2) в случае выявления при проведении проверки юридического лица, индивидуального предпринимателя нарушений обязательных требований или неисполнения ранее выданного предписания:</w:t>
      </w:r>
    </w:p>
    <w:p w:rsidR="007E0427" w:rsidRPr="006006AA" w:rsidRDefault="007E0427" w:rsidP="007E0427">
      <w:pPr>
        <w:rPr>
          <w:highlight w:val="yellow"/>
        </w:rPr>
      </w:pPr>
      <w:r w:rsidRPr="006006AA">
        <w:rPr>
          <w:highlight w:val="yellow"/>
        </w:rPr>
        <w:t>– выдача предписания об устранении выявленных нарушений обязательных требований законодательства об архивном деле (далее – предписание);</w:t>
      </w:r>
    </w:p>
    <w:p w:rsidR="007E0427" w:rsidRDefault="007E0427" w:rsidP="007E0427">
      <w:pPr>
        <w:rPr>
          <w:rFonts w:cs="Arial"/>
        </w:rPr>
      </w:pPr>
      <w:r w:rsidRPr="006006AA">
        <w:rPr>
          <w:highlight w:val="yellow"/>
        </w:rPr>
        <w:t>– составление протокола об административном правонарушении (далее – протокол) и возбуждение дела об административном правонарушении.</w:t>
      </w:r>
      <w:r w:rsidRPr="00032A61">
        <w:rPr>
          <w:rFonts w:cs="Arial"/>
        </w:rPr>
        <w:t xml:space="preserve"> </w:t>
      </w:r>
    </w:p>
    <w:p w:rsidR="007E0427" w:rsidRDefault="007E0427" w:rsidP="00032A61">
      <w:pPr>
        <w:ind w:firstLine="709"/>
        <w:rPr>
          <w:rFonts w:cs="Arial"/>
        </w:rPr>
      </w:pPr>
      <w:r>
        <w:rPr>
          <w:rFonts w:cs="Arial"/>
        </w:rPr>
        <w:t xml:space="preserve">(в редакции </w:t>
      </w:r>
      <w:hyperlink r:id="rId76" w:tgtFrame="Logical" w:history="1">
        <w:r>
          <w:rPr>
            <w:rStyle w:val="a5"/>
          </w:rPr>
          <w:t>приказа управления государственной архивной службы Новосибирской области от 09.01.2020 № 1-од</w:t>
        </w:r>
      </w:hyperlink>
      <w:r>
        <w:rPr>
          <w:rFonts w:cs="Arial"/>
        </w:rPr>
        <w:t>)</w:t>
      </w:r>
    </w:p>
    <w:p w:rsidR="00032A61" w:rsidRDefault="00032A61" w:rsidP="00032A61">
      <w:pPr>
        <w:ind w:firstLine="709"/>
      </w:pPr>
      <w:r>
        <w:t>7.1. Исчерпывающие перечни документов и (или) информации, необходимых для осуществления регионального государственного контроля в сфере архивного дела и достижения целей и задач проведения проверки.</w:t>
      </w:r>
    </w:p>
    <w:p w:rsidR="00032A61" w:rsidRPr="00D753AF" w:rsidRDefault="00032A61" w:rsidP="00032A61">
      <w:pPr>
        <w:rPr>
          <w:rFonts w:cs="Arial"/>
        </w:rPr>
      </w:pPr>
      <w:r w:rsidRPr="00B40825">
        <w:rPr>
          <w:rFonts w:cs="Arial"/>
        </w:rPr>
        <w:t>(</w:t>
      </w:r>
      <w:proofErr w:type="gramStart"/>
      <w:r>
        <w:rPr>
          <w:rFonts w:cs="Arial"/>
        </w:rPr>
        <w:t>п</w:t>
      </w:r>
      <w:proofErr w:type="gramEnd"/>
      <w:r>
        <w:rPr>
          <w:rFonts w:cs="Arial"/>
        </w:rPr>
        <w:t>ункт 7.1. введен</w:t>
      </w:r>
      <w:r w:rsidRPr="00B40825">
        <w:rPr>
          <w:rFonts w:cs="Arial"/>
        </w:rPr>
        <w:t xml:space="preserve"> </w:t>
      </w:r>
      <w:hyperlink r:id="rId77"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 xml:space="preserve">7.1.1. Исчерпывающий перечень документов и (или) информации, </w:t>
      </w:r>
      <w:proofErr w:type="spellStart"/>
      <w:r>
        <w:t>истребуемых</w:t>
      </w:r>
      <w:proofErr w:type="spellEnd"/>
      <w:r>
        <w:t xml:space="preserve"> в ходе проверки лично у проверяемого юридического лица, индивидуального предпринимателя:</w:t>
      </w:r>
    </w:p>
    <w:p w:rsidR="00032A61" w:rsidRDefault="00032A61" w:rsidP="00032A61">
      <w:pPr>
        <w:ind w:firstLine="709"/>
      </w:pPr>
      <w:r>
        <w:t xml:space="preserve">1) </w:t>
      </w:r>
      <w:r w:rsidR="007E0427" w:rsidRPr="007E0427">
        <w:rPr>
          <w:b/>
        </w:rPr>
        <w:t>утратил силу</w:t>
      </w:r>
      <w:r w:rsidR="007E0427">
        <w:t xml:space="preserve"> - </w:t>
      </w:r>
      <w:hyperlink r:id="rId78" w:tgtFrame="Logical" w:history="1">
        <w:r w:rsidR="007E0427">
          <w:rPr>
            <w:rStyle w:val="a5"/>
          </w:rPr>
          <w:t>приказ управления государственной архивной службы Новосибирской области от 09.01.2020 № 1-од</w:t>
        </w:r>
      </w:hyperlink>
    </w:p>
    <w:p w:rsidR="00032A61" w:rsidRDefault="00032A61" w:rsidP="00032A61">
      <w:pPr>
        <w:ind w:firstLine="709"/>
      </w:pPr>
      <w:r>
        <w:t>2) документы, подтверждающие полномочия уполномоченного представителя юридического лица, индивидуального предпринимателя;</w:t>
      </w:r>
    </w:p>
    <w:p w:rsidR="00032A61" w:rsidRDefault="00032A61" w:rsidP="00032A61">
      <w:pPr>
        <w:ind w:firstLine="709"/>
      </w:pPr>
      <w:r>
        <w:t>3) приказ (распоряжение), иной документ о возложении обязанностей на период отсутствия руководителя юридического лица, индивидуального предпринимателя;</w:t>
      </w:r>
    </w:p>
    <w:p w:rsidR="00032A61" w:rsidRDefault="00032A61" w:rsidP="00032A61">
      <w:pPr>
        <w:ind w:firstLine="709"/>
      </w:pPr>
      <w:r>
        <w:t>4) документы арбитражного суда об утверждении административного управляющего (временного управляющего, внешнего управляющего или конкурсного управляющего) юридического лица;</w:t>
      </w:r>
    </w:p>
    <w:p w:rsidR="007E0427" w:rsidRDefault="00032A61" w:rsidP="007E0427">
      <w:pPr>
        <w:ind w:firstLine="709"/>
      </w:pPr>
      <w:r>
        <w:t xml:space="preserve">5) </w:t>
      </w:r>
      <w:r w:rsidR="007E0427" w:rsidRPr="007E0427">
        <w:rPr>
          <w:b/>
        </w:rPr>
        <w:t>утратил силу</w:t>
      </w:r>
      <w:r w:rsidR="007E0427">
        <w:t xml:space="preserve"> - </w:t>
      </w:r>
      <w:hyperlink r:id="rId79" w:tgtFrame="Logical" w:history="1">
        <w:r w:rsidR="007E0427">
          <w:rPr>
            <w:rStyle w:val="a5"/>
          </w:rPr>
          <w:t>приказ управления государственной архивной службы Новосибирской области от 09.01.2020 № 1-од</w:t>
        </w:r>
      </w:hyperlink>
    </w:p>
    <w:p w:rsidR="00032A61" w:rsidRDefault="00032A61" w:rsidP="00032A61">
      <w:pPr>
        <w:ind w:firstLine="709"/>
      </w:pPr>
      <w:r>
        <w:t>6) документы о назначении лица, ответственного за формирование архивного фонда, и его должностных обязанностях (приказ, распоряжение, должностная инструкция и др.);</w:t>
      </w:r>
    </w:p>
    <w:p w:rsidR="00032A61" w:rsidRDefault="00032A61" w:rsidP="00032A61">
      <w:pPr>
        <w:ind w:firstLine="709"/>
      </w:pPr>
      <w:r>
        <w:t>7) приказ о создании экспертной комиссии (центральной экспертной комиссии);</w:t>
      </w:r>
    </w:p>
    <w:p w:rsidR="00032A61" w:rsidRDefault="00032A61" w:rsidP="00032A61">
      <w:pPr>
        <w:ind w:firstLine="709"/>
      </w:pPr>
      <w:r>
        <w:t>8) положение об экспертной комиссии (центральной экспертной комиссии);</w:t>
      </w:r>
    </w:p>
    <w:p w:rsidR="00032A61" w:rsidRDefault="00032A61" w:rsidP="00032A61">
      <w:pPr>
        <w:ind w:firstLine="709"/>
      </w:pPr>
      <w:r>
        <w:t>9) номенклатура дел;</w:t>
      </w:r>
    </w:p>
    <w:p w:rsidR="00032A61" w:rsidRDefault="00032A61" w:rsidP="00032A61">
      <w:pPr>
        <w:ind w:firstLine="709"/>
      </w:pPr>
      <w:r>
        <w:t>10) архивные документы временного (свыше 10 лет) срока хранения, в том числе по личному составу;</w:t>
      </w:r>
    </w:p>
    <w:p w:rsidR="00032A61" w:rsidRDefault="00032A61" w:rsidP="00032A61">
      <w:pPr>
        <w:ind w:firstLine="709"/>
      </w:pPr>
      <w:r>
        <w:t>11) описи на архивные дела временного (свыше 10 лет) срока хранения, в том числе по личному составу;</w:t>
      </w:r>
    </w:p>
    <w:p w:rsidR="00032A61" w:rsidRDefault="00032A61" w:rsidP="00032A61">
      <w:pPr>
        <w:ind w:firstLine="709"/>
      </w:pPr>
      <w:r>
        <w:t>12) акты приема-передачи архивных документов на хранение;</w:t>
      </w:r>
    </w:p>
    <w:p w:rsidR="00032A61" w:rsidRDefault="00032A61" w:rsidP="00032A61">
      <w:pPr>
        <w:ind w:firstLine="709"/>
      </w:pPr>
      <w:r>
        <w:t>13) акты об утрате документов (пожар, подтопление, переезд и др.);</w:t>
      </w:r>
    </w:p>
    <w:p w:rsidR="00032A61" w:rsidRDefault="00032A61" w:rsidP="00032A61">
      <w:pPr>
        <w:ind w:firstLine="709"/>
      </w:pPr>
      <w:r>
        <w:t>14) акты о неисправимых повреждениях архивных документов;</w:t>
      </w:r>
    </w:p>
    <w:p w:rsidR="00032A61" w:rsidRDefault="00032A61" w:rsidP="00032A61">
      <w:pPr>
        <w:ind w:firstLine="709"/>
      </w:pPr>
      <w:r>
        <w:t>15) акты об изъятии документов из дел (возвращении) и документы, на основании которых произведено изъятие;</w:t>
      </w:r>
    </w:p>
    <w:p w:rsidR="00032A61" w:rsidRDefault="00032A61" w:rsidP="00032A61">
      <w:pPr>
        <w:ind w:firstLine="709"/>
      </w:pPr>
      <w:r>
        <w:t>16) акты о выделении к уничтожению архивных документов, не подлежащих хранению.</w:t>
      </w:r>
    </w:p>
    <w:p w:rsidR="00032A61" w:rsidRDefault="00032A61" w:rsidP="00032A61">
      <w:pPr>
        <w:ind w:firstLine="709"/>
      </w:pPr>
      <w:r>
        <w:t xml:space="preserve">У проверяемых юридических лиц, индивидуальных предпринимателей, являющихся источниками комплектования государственного или муниципального архива, помимо выше перечисленного перечня документов и (или) информации, в ходе проверки </w:t>
      </w:r>
      <w:proofErr w:type="spellStart"/>
      <w:r>
        <w:t>истребуются</w:t>
      </w:r>
      <w:proofErr w:type="spellEnd"/>
      <w:r>
        <w:t>:</w:t>
      </w:r>
    </w:p>
    <w:p w:rsidR="00032A61" w:rsidRDefault="00032A61" w:rsidP="00032A61">
      <w:pPr>
        <w:ind w:firstLine="709"/>
      </w:pPr>
      <w:r>
        <w:t>1) документы о назначении лица, ответственного за архив организации, и его должностных обязанностях (приказ, распоряжение, должностная инструкция и др.);</w:t>
      </w:r>
    </w:p>
    <w:p w:rsidR="00032A61" w:rsidRDefault="00032A61" w:rsidP="00032A61">
      <w:pPr>
        <w:ind w:firstLine="709"/>
      </w:pPr>
      <w:r>
        <w:t>2) паспорт архива;</w:t>
      </w:r>
    </w:p>
    <w:p w:rsidR="00032A61" w:rsidRDefault="00032A61" w:rsidP="00032A61">
      <w:pPr>
        <w:ind w:firstLine="709"/>
      </w:pPr>
      <w:r>
        <w:t>3) положение об архиве;</w:t>
      </w:r>
    </w:p>
    <w:p w:rsidR="00032A61" w:rsidRDefault="00032A61" w:rsidP="00032A61">
      <w:pPr>
        <w:ind w:firstLine="709"/>
      </w:pPr>
      <w:r>
        <w:t>4) архивные документы постоянного срока хранения;</w:t>
      </w:r>
    </w:p>
    <w:p w:rsidR="00032A61" w:rsidRDefault="00032A61" w:rsidP="00032A61">
      <w:pPr>
        <w:ind w:firstLine="709"/>
      </w:pPr>
      <w:r>
        <w:t>5) описи на архивные дела постоянного срока хранения.</w:t>
      </w:r>
    </w:p>
    <w:p w:rsidR="00032A61" w:rsidRPr="00D753AF" w:rsidRDefault="00032A61" w:rsidP="00032A61">
      <w:pPr>
        <w:rPr>
          <w:rFonts w:cs="Arial"/>
        </w:rPr>
      </w:pPr>
      <w:r w:rsidRPr="00B40825">
        <w:rPr>
          <w:rFonts w:cs="Arial"/>
        </w:rPr>
        <w:t>(</w:t>
      </w:r>
      <w:r>
        <w:rPr>
          <w:rFonts w:cs="Arial"/>
        </w:rPr>
        <w:t>пункт 7.1.1. введен</w:t>
      </w:r>
      <w:r w:rsidRPr="00B40825">
        <w:rPr>
          <w:rFonts w:cs="Arial"/>
        </w:rPr>
        <w:t xml:space="preserve"> </w:t>
      </w:r>
      <w:hyperlink r:id="rId80"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7.1.2. Исчерпывающий перечень документов и (или) информации, запрашиваемых и получаемых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перечнем, утвержденным распоряжением Правительства Российской Федерации от 19.04.2016 № 724-р.</w:t>
      </w:r>
    </w:p>
    <w:p w:rsidR="00032A61" w:rsidRDefault="00032A61" w:rsidP="00032A61">
      <w:pPr>
        <w:ind w:firstLine="709"/>
      </w:pPr>
      <w:r>
        <w:t xml:space="preserve">В рамках межведомственного информационного взаимодействия должностные лица управления ГАС НСО, проводящие проверку, посредством направления межведомственных запросов, в том числе в электронной форме с использованием единой системы межведомственного электронного взаимодействия, запрашивают от иных государственных органов, органов местного самоуправления либо подведомственных государственным органам или органам местного самоуправления </w:t>
      </w:r>
      <w:proofErr w:type="gramStart"/>
      <w:r>
        <w:t>организаций</w:t>
      </w:r>
      <w:proofErr w:type="gramEnd"/>
      <w:r>
        <w:t xml:space="preserve"> следующие документы и (или) информацию:</w:t>
      </w:r>
    </w:p>
    <w:p w:rsidR="00032A61" w:rsidRDefault="00032A61" w:rsidP="00032A61">
      <w:pPr>
        <w:ind w:firstLine="709"/>
      </w:pPr>
      <w:r>
        <w:t>1) сведения из Единого государственного реестра юридических лиц;</w:t>
      </w:r>
    </w:p>
    <w:p w:rsidR="00032A61" w:rsidRDefault="00032A61" w:rsidP="00032A61">
      <w:pPr>
        <w:ind w:firstLine="709"/>
      </w:pPr>
      <w:r>
        <w:t>2) учредительные документы (устав, учредительный договор, положение и др.);</w:t>
      </w:r>
    </w:p>
    <w:p w:rsidR="00032A61" w:rsidRDefault="00032A61" w:rsidP="00032A61">
      <w:pPr>
        <w:ind w:firstLine="709"/>
      </w:pPr>
      <w:r>
        <w:t>3) сведения из Единого государственного реестра индивидуальных предпринимателей;</w:t>
      </w:r>
    </w:p>
    <w:p w:rsidR="00032A61" w:rsidRDefault="00032A61" w:rsidP="00032A61">
      <w:pPr>
        <w:ind w:firstLine="709"/>
      </w:pPr>
      <w:r>
        <w:t>4) сведения из Единого реестра субъектов малого и среднего предпринимательства.</w:t>
      </w:r>
    </w:p>
    <w:p w:rsidR="00032A61" w:rsidRPr="00D753AF" w:rsidRDefault="00032A61" w:rsidP="00032A61">
      <w:pPr>
        <w:rPr>
          <w:rFonts w:cs="Arial"/>
        </w:rPr>
      </w:pPr>
      <w:r w:rsidRPr="00B40825">
        <w:rPr>
          <w:rFonts w:cs="Arial"/>
        </w:rPr>
        <w:t>(</w:t>
      </w:r>
      <w:r>
        <w:rPr>
          <w:rFonts w:cs="Arial"/>
        </w:rPr>
        <w:t>пункт 7.1.2 введен</w:t>
      </w:r>
      <w:r w:rsidRPr="00B40825">
        <w:rPr>
          <w:rFonts w:cs="Arial"/>
        </w:rPr>
        <w:t xml:space="preserve"> </w:t>
      </w:r>
      <w:hyperlink r:id="rId81"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D753AF">
      <w:pPr>
        <w:rPr>
          <w:rFonts w:cs="Arial"/>
        </w:rPr>
      </w:pPr>
    </w:p>
    <w:p w:rsidR="00032A61" w:rsidRPr="00D753AF" w:rsidRDefault="00032A61" w:rsidP="00D753AF">
      <w:pPr>
        <w:rPr>
          <w:rFonts w:cs="Arial"/>
        </w:rPr>
      </w:pPr>
    </w:p>
    <w:p w:rsidR="0055262F" w:rsidRPr="00D753AF" w:rsidRDefault="0055262F" w:rsidP="00D753AF">
      <w:pPr>
        <w:jc w:val="center"/>
        <w:rPr>
          <w:rFonts w:cs="Arial"/>
        </w:rPr>
      </w:pPr>
      <w:r w:rsidRPr="00D753AF">
        <w:rPr>
          <w:rFonts w:cs="Arial"/>
          <w:b/>
          <w:bCs/>
          <w:iCs/>
          <w:sz w:val="30"/>
          <w:szCs w:val="28"/>
        </w:rPr>
        <w:t xml:space="preserve">II. Требования к порядку </w:t>
      </w:r>
      <w:r w:rsidR="00032A61" w:rsidRPr="00032A61">
        <w:rPr>
          <w:rFonts w:cs="Arial"/>
          <w:b/>
          <w:bCs/>
          <w:iCs/>
          <w:sz w:val="30"/>
          <w:szCs w:val="28"/>
        </w:rPr>
        <w:t>осуществления регионального государственного контроля в сфере архивного дела</w:t>
      </w:r>
    </w:p>
    <w:p w:rsidR="00032A61" w:rsidRPr="00D753AF" w:rsidRDefault="00032A61" w:rsidP="00032A61">
      <w:pPr>
        <w:jc w:val="center"/>
        <w:rPr>
          <w:rFonts w:cs="Arial"/>
        </w:rPr>
      </w:pPr>
      <w:r w:rsidRPr="00B40825">
        <w:rPr>
          <w:rFonts w:cs="Arial"/>
        </w:rPr>
        <w:t xml:space="preserve">(в редакции </w:t>
      </w:r>
      <w:hyperlink r:id="rId82"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 Порядок информирования об осуществлении регионального государственного контроля в сфере архивного дела.</w:t>
      </w:r>
    </w:p>
    <w:p w:rsidR="00032A61" w:rsidRPr="00D753AF" w:rsidRDefault="00032A61" w:rsidP="00032A61">
      <w:pPr>
        <w:rPr>
          <w:rFonts w:cs="Arial"/>
        </w:rPr>
      </w:pPr>
      <w:r w:rsidRPr="00B40825">
        <w:rPr>
          <w:rFonts w:cs="Arial"/>
        </w:rPr>
        <w:t>(</w:t>
      </w:r>
      <w:proofErr w:type="gramStart"/>
      <w:r>
        <w:rPr>
          <w:rFonts w:cs="Arial"/>
        </w:rPr>
        <w:t>п</w:t>
      </w:r>
      <w:proofErr w:type="gramEnd"/>
      <w:r>
        <w:rPr>
          <w:rFonts w:cs="Arial"/>
        </w:rPr>
        <w:t xml:space="preserve">ункт 8 </w:t>
      </w:r>
      <w:r w:rsidRPr="00B40825">
        <w:rPr>
          <w:rFonts w:cs="Arial"/>
        </w:rPr>
        <w:t xml:space="preserve">в редакции </w:t>
      </w:r>
      <w:hyperlink r:id="rId8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8.1. Порядок получения информации заинтересованными лицами по вопросам осуществления регионального государственного контроля в сфере архивного дела.</w:t>
      </w:r>
    </w:p>
    <w:p w:rsidR="00032A61" w:rsidRDefault="00032A61" w:rsidP="00032A61">
      <w:pPr>
        <w:ind w:firstLine="709"/>
      </w:pPr>
      <w:r>
        <w:t>Основными требованиями к информированию заинтересованных лиц являются: достоверность предоставляемой информации, четкость в изложении информации, полнота информирования, удобство и доступность получения информации, оперативность предоставления информации.</w:t>
      </w:r>
    </w:p>
    <w:p w:rsidR="00032A61" w:rsidRDefault="00032A61" w:rsidP="00032A61">
      <w:pPr>
        <w:ind w:firstLine="709"/>
      </w:pPr>
      <w:r>
        <w:t xml:space="preserve">Информация по вопросам осуществления регионального государственного контроля в сфере архивного дела, профилактики нарушений обязательных требований должностными лицами управления </w:t>
      </w:r>
      <w:proofErr w:type="gramStart"/>
      <w:r>
        <w:t>ГАС НСО предоставляется</w:t>
      </w:r>
      <w:proofErr w:type="gramEnd"/>
      <w:r>
        <w:t xml:space="preserve"> заинтересованным лицам при личном обращении, посредством телефонной и почтовой связи, официального сайта управления ГАС НСО, электронной почты в порядке, установленном законодательством Российской Федерации о рассмотрении обращений граждан.</w:t>
      </w:r>
    </w:p>
    <w:p w:rsidR="00032A61" w:rsidRDefault="00032A61" w:rsidP="00032A61">
      <w:pPr>
        <w:ind w:firstLine="709"/>
      </w:pPr>
      <w:r>
        <w:t xml:space="preserve">При личном обращении сотрудник управления </w:t>
      </w:r>
      <w:proofErr w:type="gramStart"/>
      <w:r>
        <w:t>ГАС НСО</w:t>
      </w:r>
      <w:r w:rsidR="007E0427">
        <w:t xml:space="preserve"> по письменному поручению начальника управления ГАС</w:t>
      </w:r>
      <w:proofErr w:type="gramEnd"/>
      <w:r w:rsidR="007E0427">
        <w:t xml:space="preserve"> НСО</w:t>
      </w:r>
      <w:r>
        <w:t xml:space="preserve"> обязан принять заинтересованное лицо без предварительной записи в порядке очередности в часы работы управления ГАС НСО.</w:t>
      </w:r>
    </w:p>
    <w:p w:rsidR="007E0427" w:rsidRDefault="007E0427" w:rsidP="00032A61">
      <w:pPr>
        <w:ind w:firstLine="709"/>
      </w:pPr>
      <w:r>
        <w:rPr>
          <w:rFonts w:cs="Arial"/>
        </w:rPr>
        <w:t xml:space="preserve">(в редакции </w:t>
      </w:r>
      <w:hyperlink r:id="rId84" w:tgtFrame="Logical" w:history="1">
        <w:r>
          <w:rPr>
            <w:rStyle w:val="a5"/>
          </w:rPr>
          <w:t>приказа управления государственной архивной службы Новосибирской области от 09.01.2020 № 1-од</w:t>
        </w:r>
      </w:hyperlink>
      <w:r>
        <w:rPr>
          <w:rFonts w:cs="Arial"/>
        </w:rPr>
        <w:t>)</w:t>
      </w:r>
    </w:p>
    <w:p w:rsidR="00032A61" w:rsidRDefault="00032A61" w:rsidP="00032A61">
      <w:pPr>
        <w:ind w:firstLine="709"/>
      </w:pPr>
      <w:r>
        <w:t>Ответ на телефонный звонок должен начинаться с информации об управлении ГАС НСО, должности, фамилии, имени, отчестве (последнее – при наличии) лица, принявшего телефонный звонок.</w:t>
      </w:r>
    </w:p>
    <w:p w:rsidR="00032A61" w:rsidRDefault="00032A61" w:rsidP="00032A61">
      <w:pPr>
        <w:ind w:firstLine="709"/>
      </w:pPr>
      <w:r>
        <w:t>Должностное лицо управления ГАС НСО, осуществляющее информирование (консультирование) по вопросам осуществления регионального государственного контроля в сфере архивного дела, профилактики нарушений обязательных требований, узнает у заинтересованного лица фамилию, имя, отчество (последнее – при наличии), суть вопроса.</w:t>
      </w:r>
    </w:p>
    <w:p w:rsidR="00032A61" w:rsidRDefault="00032A61" w:rsidP="00032A61">
      <w:pPr>
        <w:ind w:firstLine="709"/>
      </w:pPr>
      <w:r>
        <w:t xml:space="preserve">При ответах на телефонные звонки и устные </w:t>
      </w:r>
      <w:proofErr w:type="gramStart"/>
      <w:r>
        <w:t>обращения</w:t>
      </w:r>
      <w:proofErr w:type="gramEnd"/>
      <w:r>
        <w:t xml:space="preserve"> должностные лица управления ГАС НСО подробно и в вежливой (корректной) форме обязаны дать обратившимся исчерпывающую информацию по интересующим их вопросам.</w:t>
      </w:r>
    </w:p>
    <w:p w:rsidR="00032A61" w:rsidRDefault="00032A61" w:rsidP="00032A61">
      <w:pPr>
        <w:ind w:firstLine="709"/>
      </w:pPr>
      <w:r>
        <w:t>Ответ по существу каждого поставленного вопроса с согласия обратившегося заинтересованного лица может быть дан устно.</w:t>
      </w:r>
    </w:p>
    <w:p w:rsidR="00032A61" w:rsidRDefault="00032A61" w:rsidP="00032A61">
      <w:pPr>
        <w:ind w:firstLine="709"/>
      </w:pPr>
      <w:r>
        <w:t xml:space="preserve">При невозможности решить поставленные вопросы во время консультации, </w:t>
      </w:r>
      <w:proofErr w:type="gramStart"/>
      <w:r>
        <w:t>предлагается обратиться в управление ГАС</w:t>
      </w:r>
      <w:proofErr w:type="gramEnd"/>
      <w:r>
        <w:t xml:space="preserve"> НСО с письменным обращением для получения письменного ответа по существу поставленных на консультации вопросов или обратиться с вопросом посредством официального сайта управления ГАС НСО.</w:t>
      </w:r>
    </w:p>
    <w:p w:rsidR="00032A61" w:rsidRDefault="00032A61" w:rsidP="00032A61">
      <w:pPr>
        <w:ind w:firstLine="709"/>
      </w:pPr>
      <w:r>
        <w:t>В случае необходимости подробного ознакомления с представленными или упомянутыми во время консультации документами, а также в иных обоснованных случаях проведение консультации может быть перенесено.</w:t>
      </w:r>
    </w:p>
    <w:p w:rsidR="00032A61" w:rsidRDefault="00032A61" w:rsidP="00032A61">
      <w:pPr>
        <w:ind w:firstLine="709"/>
      </w:pPr>
      <w:proofErr w:type="gramStart"/>
      <w:r>
        <w:t>Ответ на письменное обращение, в том числе обращение, поступившее по электронной почте, через официальный сайт управления ГАС НСО, предоставляется в простой, четкой и понятной форме с указанием фамилии, имени, отчества (последнее – при наличии), номера телефона исполнителя и направляется должностным лицом управления ГАС НСО в течение 30 дней со дня регистрации обращения в форме электронного документа по адресу электронной почты, указанному</w:t>
      </w:r>
      <w:proofErr w:type="gramEnd"/>
      <w:r>
        <w:t xml:space="preserve"> в обращении, поступившему в управление ГАС НСО или должностному лицу в форме электронного документа, и в письменной форме по почтовому адресу, указанному в обращении, поступившему в управление ГАС НСО или должностному лицу в письменной форме.</w:t>
      </w:r>
    </w:p>
    <w:p w:rsidR="00032A61" w:rsidRDefault="00032A61" w:rsidP="00032A61">
      <w:pPr>
        <w:ind w:firstLine="709"/>
      </w:pPr>
      <w:r>
        <w:t>Письменное обращение, содержащее вопросы, решение которых не входит в компетенцию управления ГАС НСО, направляется в течение 7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лица, направившего обращение, о переадресации обращения.</w:t>
      </w:r>
    </w:p>
    <w:p w:rsidR="00032A61" w:rsidRPr="00D753AF" w:rsidRDefault="00032A61" w:rsidP="00032A61">
      <w:pPr>
        <w:rPr>
          <w:rFonts w:cs="Arial"/>
        </w:rPr>
      </w:pPr>
      <w:r w:rsidRPr="00B40825">
        <w:rPr>
          <w:rFonts w:cs="Arial"/>
        </w:rPr>
        <w:t>(</w:t>
      </w:r>
      <w:r>
        <w:rPr>
          <w:rFonts w:cs="Arial"/>
        </w:rPr>
        <w:t xml:space="preserve">пункт 8.1. </w:t>
      </w:r>
      <w:r w:rsidRPr="00B40825">
        <w:rPr>
          <w:rFonts w:cs="Arial"/>
        </w:rPr>
        <w:t xml:space="preserve">в редакции </w:t>
      </w:r>
      <w:hyperlink r:id="rId85"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8.2. Порядок, форма, место размещения и способы получения справочной информации, в том числе на стендах в месте нахождения управления ГАС НСО.</w:t>
      </w:r>
    </w:p>
    <w:p w:rsidR="00032A61" w:rsidRDefault="00032A61" w:rsidP="00032A61">
      <w:pPr>
        <w:ind w:firstLine="709"/>
      </w:pPr>
      <w:r>
        <w:t xml:space="preserve">Справочная информация о месте нахождения, графике работы, справочных телефонах управления ГАС НСО, отдела организации и контроля </w:t>
      </w:r>
      <w:proofErr w:type="gramStart"/>
      <w:r>
        <w:t>деятельности</w:t>
      </w:r>
      <w:proofErr w:type="gramEnd"/>
      <w:r>
        <w:t xml:space="preserve"> государственных и муниципальных архивов, участвующего в осуществлении регионального государственного контроля в сфере архивного дела, адресах электронной почты и официального сайта управления ГАС НСО и (или) формы обратной связи в информационно-телекоммуникационной сети «Интернет» размещается:</w:t>
      </w:r>
    </w:p>
    <w:p w:rsidR="00032A61" w:rsidRDefault="00032A61" w:rsidP="00032A61">
      <w:pPr>
        <w:ind w:firstLine="709"/>
      </w:pPr>
      <w:r>
        <w:t>1) на официальном сайте управления ГАС НСО;</w:t>
      </w:r>
    </w:p>
    <w:p w:rsidR="00032A61" w:rsidRDefault="00032A61" w:rsidP="00032A61">
      <w:pPr>
        <w:ind w:firstLine="709"/>
      </w:pPr>
      <w:r>
        <w:t>2) на информационном стенде в управлении ГАС НСО;</w:t>
      </w:r>
    </w:p>
    <w:p w:rsidR="00032A61" w:rsidRDefault="00032A61" w:rsidP="00032A61">
      <w:pPr>
        <w:ind w:firstLine="709"/>
      </w:pPr>
      <w:r>
        <w:t>3) в федеральном реестре;</w:t>
      </w:r>
    </w:p>
    <w:p w:rsidR="00032A61" w:rsidRDefault="00032A61" w:rsidP="00032A61">
      <w:pPr>
        <w:ind w:firstLine="709"/>
      </w:pPr>
      <w:r>
        <w:t>4) на Едином портале государственных и муниципальных услуг (функций).</w:t>
      </w:r>
    </w:p>
    <w:p w:rsidR="00032A61" w:rsidRDefault="00032A61" w:rsidP="00032A61">
      <w:pPr>
        <w:ind w:firstLine="709"/>
      </w:pPr>
      <w:r>
        <w:t xml:space="preserve">На официальном сайте управления </w:t>
      </w:r>
      <w:proofErr w:type="gramStart"/>
      <w:r>
        <w:t>ГАС НСО также размещаются</w:t>
      </w:r>
      <w:proofErr w:type="gramEnd"/>
      <w:r>
        <w:t xml:space="preserve"> ежегодный план проведения плановых проверок юридических лиц и индивидуальных предпринимателей, тексты Административного регламента, нормативных правовых актов, содержащих обязательные требования, программы профилактики нарушений обязательных требований, информация о проводимых проверках и их результатах.</w:t>
      </w:r>
    </w:p>
    <w:p w:rsidR="00032A61" w:rsidRDefault="00032A61" w:rsidP="00032A61">
      <w:pPr>
        <w:ind w:firstLine="709"/>
      </w:pPr>
      <w:r>
        <w:t>Справочную информацию заинтересованные лица могут получить:</w:t>
      </w:r>
    </w:p>
    <w:p w:rsidR="00032A61" w:rsidRDefault="00032A61" w:rsidP="00032A61">
      <w:pPr>
        <w:ind w:firstLine="709"/>
      </w:pPr>
      <w:r>
        <w:t>1) при личном обращении непосредственно в управлении ГАС НСО;</w:t>
      </w:r>
    </w:p>
    <w:p w:rsidR="00032A61" w:rsidRDefault="00032A61" w:rsidP="00032A61">
      <w:pPr>
        <w:ind w:firstLine="709"/>
      </w:pPr>
      <w:r>
        <w:t>2) посредством телефонной связи, почтовой и (или) электронной связи;</w:t>
      </w:r>
    </w:p>
    <w:p w:rsidR="00032A61" w:rsidRDefault="00032A61" w:rsidP="0002528D">
      <w:pPr>
        <w:ind w:firstLine="709"/>
      </w:pPr>
      <w:r>
        <w:t>3) на официальном сайте управления ГАС НСО;</w:t>
      </w:r>
    </w:p>
    <w:p w:rsidR="00032A61" w:rsidRDefault="00032A61" w:rsidP="0002528D">
      <w:pPr>
        <w:ind w:firstLine="709"/>
      </w:pPr>
      <w:r>
        <w:t>4) на информационном стенде по месту нахождения управления ГАС НСО;</w:t>
      </w:r>
    </w:p>
    <w:p w:rsidR="00032A61" w:rsidRDefault="00032A61" w:rsidP="0002528D">
      <w:pPr>
        <w:ind w:firstLine="709"/>
      </w:pPr>
      <w:r>
        <w:t>5) при помощи федерального реестра, на Едином портале государственных и муниципальных услуг (функций)</w:t>
      </w:r>
    </w:p>
    <w:p w:rsidR="00032A61" w:rsidRPr="00D753AF" w:rsidRDefault="00032A61" w:rsidP="0002528D">
      <w:pPr>
        <w:ind w:firstLine="709"/>
        <w:rPr>
          <w:rFonts w:cs="Arial"/>
        </w:rPr>
      </w:pPr>
      <w:r w:rsidRPr="00B40825">
        <w:rPr>
          <w:rFonts w:cs="Arial"/>
        </w:rPr>
        <w:t>(</w:t>
      </w:r>
      <w:r>
        <w:rPr>
          <w:rFonts w:cs="Arial"/>
        </w:rPr>
        <w:t xml:space="preserve">пункт 8.2. </w:t>
      </w:r>
      <w:r w:rsidRPr="00B40825">
        <w:rPr>
          <w:rFonts w:cs="Arial"/>
        </w:rPr>
        <w:t xml:space="preserve">в редакции </w:t>
      </w:r>
      <w:hyperlink r:id="rId86"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2528D" w:rsidRPr="00D753AF" w:rsidRDefault="0013025A" w:rsidP="0002528D">
      <w:pPr>
        <w:ind w:firstLine="709"/>
        <w:rPr>
          <w:rFonts w:cs="Arial"/>
        </w:rPr>
      </w:pPr>
      <w:r w:rsidRPr="00DF6A43">
        <w:t xml:space="preserve">8.3. </w:t>
      </w:r>
      <w:r w:rsidR="0002528D">
        <w:rPr>
          <w:rFonts w:cs="Arial"/>
        </w:rPr>
        <w:t>утратил силу -</w:t>
      </w:r>
      <w:r w:rsidR="0002528D" w:rsidRPr="00B40825">
        <w:rPr>
          <w:rFonts w:cs="Arial"/>
        </w:rPr>
        <w:t xml:space="preserve"> </w:t>
      </w:r>
      <w:hyperlink r:id="rId87"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p>
    <w:p w:rsidR="0002528D" w:rsidRDefault="0090518D" w:rsidP="0002528D">
      <w:pPr>
        <w:ind w:firstLine="709"/>
        <w:rPr>
          <w:rFonts w:cs="Arial"/>
        </w:rPr>
      </w:pPr>
      <w:r w:rsidRPr="000728E1">
        <w:t xml:space="preserve">8.4. </w:t>
      </w:r>
      <w:r w:rsidR="0002528D">
        <w:rPr>
          <w:rFonts w:cs="Arial"/>
        </w:rPr>
        <w:t>утратил силу -</w:t>
      </w:r>
      <w:r w:rsidR="0002528D" w:rsidRPr="00B40825">
        <w:rPr>
          <w:rFonts w:cs="Arial"/>
        </w:rPr>
        <w:t xml:space="preserve"> </w:t>
      </w:r>
      <w:hyperlink r:id="rId88"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p>
    <w:p w:rsidR="0090518D" w:rsidRPr="008A5F37" w:rsidRDefault="0090518D" w:rsidP="0002528D">
      <w:pPr>
        <w:ind w:firstLine="709"/>
        <w:rPr>
          <w:sz w:val="20"/>
        </w:rPr>
      </w:pPr>
      <w:proofErr w:type="gramStart"/>
      <w:r w:rsidRPr="000728E1">
        <w:t xml:space="preserve">8.5. </w:t>
      </w:r>
      <w:r w:rsidR="0002528D">
        <w:rPr>
          <w:rFonts w:cs="Arial"/>
        </w:rPr>
        <w:t>утратил силу -</w:t>
      </w:r>
      <w:r w:rsidR="0002528D" w:rsidRPr="00B40825">
        <w:rPr>
          <w:rFonts w:cs="Arial"/>
        </w:rPr>
        <w:t xml:space="preserve"> </w:t>
      </w:r>
      <w:hyperlink r:id="rId89"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r w:rsidRPr="008A5F37">
        <w:rPr>
          <w:rFonts w:cs="Arial"/>
          <w:sz w:val="20"/>
        </w:rPr>
        <w:t>)</w:t>
      </w:r>
      <w:proofErr w:type="gramEnd"/>
    </w:p>
    <w:p w:rsidR="0002528D" w:rsidRDefault="0002528D" w:rsidP="0002528D">
      <w:pPr>
        <w:ind w:firstLine="709"/>
      </w:pPr>
      <w:r>
        <w:t>9. Плата с юридических лиц, индивидуальных предпринимателей, в отношении которых проводятся мероприятия по региональному государственному контролю в сфере архивного дела, за услуги организации (организаций), участвующей (участвующих) в осуществлении регионального государственного контроля в сфере архивного дела, не взимается.</w:t>
      </w:r>
    </w:p>
    <w:p w:rsidR="0055262F" w:rsidRPr="0002528D" w:rsidRDefault="0002528D" w:rsidP="0002528D">
      <w:pPr>
        <w:ind w:firstLine="709"/>
      </w:pPr>
      <w:r>
        <w:t xml:space="preserve">Управление </w:t>
      </w:r>
      <w:proofErr w:type="gramStart"/>
      <w:r>
        <w:t>ГАС НСО не привлекает</w:t>
      </w:r>
      <w:proofErr w:type="gramEnd"/>
      <w:r>
        <w:t xml:space="preserve"> сторонние организации для участия в осуществлении регионального государственного контроля в сфере архивного дела</w:t>
      </w:r>
      <w:r w:rsidR="0055262F" w:rsidRPr="00D753AF">
        <w:rPr>
          <w:rFonts w:cs="Arial"/>
        </w:rPr>
        <w:t>.</w:t>
      </w:r>
    </w:p>
    <w:p w:rsidR="0002528D" w:rsidRPr="00D753AF" w:rsidRDefault="0002528D" w:rsidP="0002528D">
      <w:pPr>
        <w:ind w:firstLine="709"/>
        <w:rPr>
          <w:rFonts w:cs="Arial"/>
        </w:rPr>
      </w:pPr>
      <w:r w:rsidRPr="00B40825">
        <w:rPr>
          <w:rFonts w:cs="Arial"/>
        </w:rPr>
        <w:t>(</w:t>
      </w:r>
      <w:proofErr w:type="gramStart"/>
      <w:r>
        <w:rPr>
          <w:rFonts w:cs="Arial"/>
        </w:rPr>
        <w:t>п</w:t>
      </w:r>
      <w:proofErr w:type="gramEnd"/>
      <w:r>
        <w:rPr>
          <w:rFonts w:cs="Arial"/>
        </w:rPr>
        <w:t xml:space="preserve">ункт 9 </w:t>
      </w:r>
      <w:r w:rsidRPr="00B40825">
        <w:rPr>
          <w:rFonts w:cs="Arial"/>
        </w:rPr>
        <w:t xml:space="preserve">в редакции </w:t>
      </w:r>
      <w:hyperlink r:id="rId90"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02528D">
      <w:pPr>
        <w:ind w:firstLine="709"/>
      </w:pPr>
      <w:r w:rsidRPr="00DF6A43">
        <w:t xml:space="preserve">10. Срок </w:t>
      </w:r>
      <w:r w:rsidR="0002528D" w:rsidRPr="0002528D">
        <w:t>осуществления регионального государственного контроля в сфере архивного дела</w:t>
      </w:r>
      <w:r w:rsidRPr="00DF6A43">
        <w:t>.</w:t>
      </w:r>
    </w:p>
    <w:p w:rsidR="0002528D" w:rsidRPr="00D753AF" w:rsidRDefault="0002528D" w:rsidP="0002528D">
      <w:pPr>
        <w:ind w:firstLine="709"/>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91"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02528D">
      <w:pPr>
        <w:ind w:firstLine="709"/>
      </w:pPr>
      <w:r w:rsidRPr="00DF6A43">
        <w:t>Срок проведения проверки не может превышать двадцать рабочих дней.</w:t>
      </w:r>
    </w:p>
    <w:p w:rsidR="0013025A" w:rsidRPr="00DF6A43" w:rsidRDefault="0013025A" w:rsidP="0002528D">
      <w:pPr>
        <w:ind w:firstLine="709"/>
      </w:pPr>
      <w:r w:rsidRPr="00DF6A43">
        <w:t xml:space="preserve">В отношении одного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w:t>
      </w:r>
      <w:proofErr w:type="spellStart"/>
      <w:r w:rsidRPr="00DF6A43">
        <w:t>микропредприятия</w:t>
      </w:r>
      <w:proofErr w:type="spellEnd"/>
      <w:r w:rsidRPr="00DF6A43">
        <w:t xml:space="preserve"> в год.</w:t>
      </w:r>
    </w:p>
    <w:p w:rsidR="0013025A" w:rsidRPr="00DF6A43" w:rsidRDefault="0013025A" w:rsidP="0013025A">
      <w:pPr>
        <w:ind w:firstLine="709"/>
      </w:pPr>
      <w:r w:rsidRPr="00DF6A43">
        <w:t>В случае необходимости при проведении проверки в отношении субъекта малого предпринимательства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управления ГАС НСО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13025A" w:rsidRPr="00DF6A43" w:rsidRDefault="0013025A" w:rsidP="0013025A">
      <w:pPr>
        <w:ind w:firstLine="709"/>
      </w:pPr>
      <w:r w:rsidRPr="00DF6A43">
        <w:t xml:space="preserve">На период </w:t>
      </w:r>
      <w:proofErr w:type="gramStart"/>
      <w:r w:rsidRPr="00DF6A43">
        <w:t>действия срока приостановления проведения проверки</w:t>
      </w:r>
      <w:proofErr w:type="gramEnd"/>
      <w:r w:rsidRPr="00DF6A43">
        <w:t xml:space="preserve"> приостанавливаются связанные с указанной проверкой действия управления ГАС НСО на территории, в зданиях, строениях, сооружениях, помещениях, на иных объектах субъекта малого предпринимательства.</w:t>
      </w:r>
    </w:p>
    <w:p w:rsidR="0055262F" w:rsidRPr="0002528D" w:rsidRDefault="0013025A" w:rsidP="0013025A">
      <w:pPr>
        <w:rPr>
          <w:rFonts w:cs="Arial"/>
        </w:rPr>
      </w:pPr>
      <w:r w:rsidRPr="00DF6A43">
        <w:t xml:space="preserve">В исключительных случаях, на основании мотивированных предложений должностных лиц управления ГАС НСО, проводящих выездную плановую проверку, срок проведения выездной плановой проверки может быть продлен начальником управления ГАС </w:t>
      </w:r>
      <w:r w:rsidRPr="0002528D">
        <w:t>НСО, но не более</w:t>
      </w:r>
      <w:proofErr w:type="gramStart"/>
      <w:r w:rsidRPr="0002528D">
        <w:t>,</w:t>
      </w:r>
      <w:proofErr w:type="gramEnd"/>
      <w:r w:rsidRPr="0002528D">
        <w:t xml:space="preserve"> чем на двадцать рабочих дней, в отношении малых предприятий не более чем на пятьдесят часов, </w:t>
      </w:r>
      <w:proofErr w:type="spellStart"/>
      <w:r w:rsidRPr="0002528D">
        <w:t>микропредприятий</w:t>
      </w:r>
      <w:proofErr w:type="spellEnd"/>
      <w:r w:rsidRPr="0002528D">
        <w:t xml:space="preserve"> не более чем на пятнадцать часов.</w:t>
      </w:r>
    </w:p>
    <w:p w:rsidR="0013025A" w:rsidRPr="0002528D" w:rsidRDefault="0013025A" w:rsidP="0013025A">
      <w:pPr>
        <w:rPr>
          <w:rFonts w:cs="Arial"/>
        </w:rPr>
      </w:pPr>
      <w:r w:rsidRPr="0002528D">
        <w:rPr>
          <w:rFonts w:cs="Arial"/>
        </w:rPr>
        <w:t xml:space="preserve">(в </w:t>
      </w:r>
      <w:r w:rsidR="00AC0C30" w:rsidRPr="0002528D">
        <w:rPr>
          <w:rFonts w:cs="Arial"/>
        </w:rPr>
        <w:t>редакции</w:t>
      </w:r>
      <w:r w:rsidRPr="0002528D">
        <w:rPr>
          <w:rFonts w:cs="Arial"/>
        </w:rPr>
        <w:t xml:space="preserve"> Приказа управления государственной архивной службы Новосибирской области </w:t>
      </w:r>
      <w:hyperlink r:id="rId92" w:tgtFrame="ChangingDocument" w:history="1">
        <w:r w:rsidRPr="0002528D">
          <w:rPr>
            <w:rStyle w:val="a5"/>
            <w:rFonts w:cs="Arial"/>
          </w:rPr>
          <w:t>от 23.06.2016 № 96-од</w:t>
        </w:r>
      </w:hyperlink>
      <w:r w:rsidRPr="0002528D">
        <w:rPr>
          <w:rFonts w:cs="Arial"/>
        </w:rPr>
        <w:t>)</w:t>
      </w:r>
    </w:p>
    <w:p w:rsidR="00B40825" w:rsidRPr="0002528D" w:rsidRDefault="00B40825" w:rsidP="00B40825">
      <w:pPr>
        <w:ind w:firstLine="709"/>
      </w:pPr>
      <w:r w:rsidRPr="0002528D">
        <w:t>В отношении резидентов территории опережающего социально-экономического развития:</w:t>
      </w:r>
    </w:p>
    <w:p w:rsidR="00B40825" w:rsidRPr="0002528D" w:rsidRDefault="00B40825" w:rsidP="00B40825">
      <w:pPr>
        <w:ind w:firstLine="709"/>
      </w:pPr>
      <w:r w:rsidRPr="0002528D">
        <w:t xml:space="preserve">– срок проведения плановой проверки составляет не более чем пятнадцать рабочих дней </w:t>
      </w:r>
      <w:proofErr w:type="gramStart"/>
      <w:r w:rsidRPr="0002528D">
        <w:t>с даты начала</w:t>
      </w:r>
      <w:proofErr w:type="gramEnd"/>
      <w:r w:rsidRPr="0002528D">
        <w:t xml:space="preserve"> ее проведения. В отношении одного резидента территории опережающего социально-экономического развития, являющегося субъектом малого предпринимательства, общий срок проведения плановых выездных проверок не может превышать сорок часов для малого предприятия и десять часов для </w:t>
      </w:r>
      <w:proofErr w:type="spellStart"/>
      <w:r w:rsidRPr="0002528D">
        <w:t>микропредприятия</w:t>
      </w:r>
      <w:proofErr w:type="spellEnd"/>
      <w:r w:rsidRPr="0002528D">
        <w:t xml:space="preserve"> в год. </w:t>
      </w:r>
      <w:proofErr w:type="gramStart"/>
      <w:r w:rsidRPr="0002528D">
        <w:t xml:space="preserve">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управления ГАС НСО, проводящих проверку, срок проведения проверки продлевается, но не более чем на десять рабочих дней в отношении малых предприятий и не более чем на </w:t>
      </w:r>
      <w:r w:rsidR="0002528D" w:rsidRPr="0002528D">
        <w:t>тридцать часов в отношении малых предприятий, не более чем на десять часов в</w:t>
      </w:r>
      <w:proofErr w:type="gramEnd"/>
      <w:r w:rsidR="0002528D" w:rsidRPr="0002528D">
        <w:t xml:space="preserve"> </w:t>
      </w:r>
      <w:proofErr w:type="gramStart"/>
      <w:r w:rsidR="0002528D" w:rsidRPr="0002528D">
        <w:t>отношении</w:t>
      </w:r>
      <w:proofErr w:type="gramEnd"/>
      <w:r w:rsidR="0002528D" w:rsidRPr="0002528D">
        <w:t xml:space="preserve"> </w:t>
      </w:r>
      <w:proofErr w:type="spellStart"/>
      <w:r w:rsidR="0002528D" w:rsidRPr="0002528D">
        <w:t>микропредприятий</w:t>
      </w:r>
      <w:proofErr w:type="spellEnd"/>
      <w:r w:rsidR="0002528D" w:rsidRPr="0002528D">
        <w:t xml:space="preserve"> и не более чем на пятнадцать рабочих дней в отношении других резидентов территории опережающего социально-экономического развития</w:t>
      </w:r>
      <w:r w:rsidRPr="0002528D">
        <w:t>;</w:t>
      </w:r>
    </w:p>
    <w:p w:rsidR="0002528D" w:rsidRPr="0002528D" w:rsidRDefault="0002528D" w:rsidP="0002528D">
      <w:pPr>
        <w:ind w:firstLine="709"/>
        <w:rPr>
          <w:rFonts w:cs="Arial"/>
        </w:rPr>
      </w:pPr>
      <w:r w:rsidRPr="0002528D">
        <w:rPr>
          <w:rFonts w:cs="Arial"/>
        </w:rPr>
        <w:t xml:space="preserve">(в редакции </w:t>
      </w:r>
      <w:hyperlink r:id="rId93"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B40825" w:rsidRPr="0002528D" w:rsidRDefault="00B40825" w:rsidP="00B40825">
      <w:pPr>
        <w:ind w:firstLine="709"/>
      </w:pPr>
      <w:r w:rsidRPr="0002528D">
        <w:t>– срок проведения внеплановой проверки не может превышать пять рабочих дней</w:t>
      </w:r>
    </w:p>
    <w:p w:rsidR="00B40825" w:rsidRPr="0002528D" w:rsidRDefault="00B40825" w:rsidP="00B40825">
      <w:r w:rsidRPr="0002528D">
        <w:t xml:space="preserve"> (в редакции </w:t>
      </w:r>
      <w:hyperlink r:id="rId94" w:tgtFrame="Logical" w:history="1">
        <w:r w:rsidRPr="0002528D">
          <w:rPr>
            <w:rStyle w:val="a5"/>
          </w:rPr>
          <w:t>приказа управления государственной архивной службы Новосибирской области от 10.01.2019 № 7-од</w:t>
        </w:r>
      </w:hyperlink>
      <w:r w:rsidRPr="0002528D">
        <w:t>)</w:t>
      </w:r>
    </w:p>
    <w:p w:rsidR="0055262F" w:rsidRPr="0002528D" w:rsidRDefault="0055262F" w:rsidP="00D753AF">
      <w:pPr>
        <w:rPr>
          <w:rFonts w:cs="Arial"/>
        </w:rPr>
      </w:pPr>
    </w:p>
    <w:p w:rsidR="0013025A" w:rsidRPr="0013025A" w:rsidRDefault="0013025A" w:rsidP="0013025A">
      <w:pPr>
        <w:ind w:firstLine="0"/>
        <w:jc w:val="center"/>
        <w:rPr>
          <w:rFonts w:cs="Arial"/>
          <w:b/>
          <w:bCs/>
          <w:iCs/>
          <w:sz w:val="30"/>
          <w:szCs w:val="28"/>
        </w:rPr>
      </w:pPr>
      <w:r w:rsidRPr="0013025A">
        <w:rPr>
          <w:rFonts w:cs="Arial"/>
          <w:b/>
          <w:bCs/>
          <w:iCs/>
          <w:sz w:val="30"/>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13025A" w:rsidRPr="008A5F37" w:rsidRDefault="0013025A" w:rsidP="008A5F37">
      <w:pPr>
        <w:jc w:val="center"/>
        <w:rPr>
          <w:rFonts w:cs="Arial"/>
          <w:sz w:val="20"/>
        </w:rPr>
      </w:pPr>
      <w:r w:rsidRPr="008A5F37">
        <w:rPr>
          <w:rFonts w:cs="Arial"/>
          <w:sz w:val="20"/>
        </w:rPr>
        <w:t xml:space="preserve">(в </w:t>
      </w:r>
      <w:r w:rsidR="00AC0C30">
        <w:rPr>
          <w:rFonts w:cs="Arial"/>
          <w:sz w:val="20"/>
        </w:rPr>
        <w:t>редакции</w:t>
      </w:r>
      <w:r w:rsidRPr="008A5F37">
        <w:rPr>
          <w:rFonts w:cs="Arial"/>
          <w:sz w:val="20"/>
        </w:rPr>
        <w:t xml:space="preserve"> Приказа управления государственной архивной службы Новосибирской области </w:t>
      </w:r>
      <w:hyperlink r:id="rId95" w:tgtFrame="ChangingDocument" w:history="1">
        <w:r w:rsidRPr="008A5F37">
          <w:rPr>
            <w:rStyle w:val="a5"/>
            <w:rFonts w:cs="Arial"/>
            <w:sz w:val="20"/>
          </w:rPr>
          <w:t>от 23.06.2016 № 96-од</w:t>
        </w:r>
      </w:hyperlink>
      <w:r w:rsidRPr="008A5F37">
        <w:rPr>
          <w:rFonts w:cs="Arial"/>
          <w:sz w:val="20"/>
        </w:rPr>
        <w:t>)</w:t>
      </w:r>
    </w:p>
    <w:p w:rsidR="0055262F" w:rsidRPr="00D93737" w:rsidRDefault="0055262F" w:rsidP="00D93737">
      <w:pPr>
        <w:jc w:val="center"/>
        <w:rPr>
          <w:rFonts w:cs="Arial"/>
          <w:b/>
          <w:bCs/>
          <w:iCs/>
          <w:sz w:val="30"/>
          <w:szCs w:val="28"/>
        </w:rPr>
      </w:pPr>
    </w:p>
    <w:p w:rsidR="0013025A" w:rsidRPr="00DF6A43" w:rsidRDefault="0013025A" w:rsidP="0013025A">
      <w:pPr>
        <w:ind w:firstLine="709"/>
      </w:pPr>
      <w:r w:rsidRPr="00DF6A43">
        <w:t xml:space="preserve">11. </w:t>
      </w:r>
      <w:r w:rsidR="0002528D">
        <w:t xml:space="preserve">Осуществление регионального государственного контроля в сфере архивного дела </w:t>
      </w:r>
      <w:r w:rsidRPr="00DF6A43">
        <w:t>включает в себя следующие административные процедуры:</w:t>
      </w:r>
    </w:p>
    <w:p w:rsidR="0002528D" w:rsidRPr="0002528D" w:rsidRDefault="0002528D" w:rsidP="0002528D">
      <w:pPr>
        <w:ind w:firstLine="709"/>
        <w:rPr>
          <w:rFonts w:cs="Arial"/>
        </w:rPr>
      </w:pPr>
      <w:r w:rsidRPr="0002528D">
        <w:rPr>
          <w:rFonts w:cs="Arial"/>
        </w:rPr>
        <w:t xml:space="preserve">(в редакции </w:t>
      </w:r>
      <w:hyperlink r:id="rId96"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1) разработка ежегодного плана проведения плановых проверок юридических лиц и индивидуальных предпринимателей;</w:t>
      </w:r>
    </w:p>
    <w:p w:rsidR="0013025A" w:rsidRPr="00DF6A43" w:rsidRDefault="0013025A" w:rsidP="0013025A">
      <w:pPr>
        <w:ind w:firstLine="709"/>
      </w:pPr>
      <w:r w:rsidRPr="00DF6A43">
        <w:t>2) принятие решения о проведении проверки (издание распоряжения (приказа) о проведении проверки) и уведомление юридического лица, индивидуального предпринимателя о проведении проверки;</w:t>
      </w:r>
    </w:p>
    <w:p w:rsidR="0013025A" w:rsidRPr="00DF6A43" w:rsidRDefault="0013025A" w:rsidP="0013025A">
      <w:pPr>
        <w:ind w:firstLine="709"/>
      </w:pPr>
      <w:r w:rsidRPr="00DF6A43">
        <w:t>3) проведение проверки;</w:t>
      </w:r>
    </w:p>
    <w:p w:rsidR="0013025A" w:rsidRPr="00DF6A43" w:rsidRDefault="0013025A" w:rsidP="0013025A">
      <w:pPr>
        <w:ind w:firstLine="709"/>
      </w:pPr>
      <w:r w:rsidRPr="00DF6A43">
        <w:t>4) оформление результатов проверки;</w:t>
      </w:r>
    </w:p>
    <w:p w:rsidR="0013025A" w:rsidRPr="00DF6A43" w:rsidRDefault="0013025A" w:rsidP="0013025A">
      <w:pPr>
        <w:ind w:firstLine="709"/>
      </w:pPr>
      <w:r w:rsidRPr="00DF6A43">
        <w:t>5) принятие предусмотренных законодательством мер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w:t>
      </w:r>
    </w:p>
    <w:p w:rsidR="0013025A" w:rsidRPr="00DF6A43" w:rsidRDefault="0013025A" w:rsidP="0013025A">
      <w:pPr>
        <w:ind w:firstLine="709"/>
      </w:pPr>
      <w:r w:rsidRPr="00DF6A43">
        <w:t>6) вручение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документов по результатам проверки.</w:t>
      </w:r>
    </w:p>
    <w:p w:rsidR="0002528D" w:rsidRPr="0002528D" w:rsidRDefault="0002528D" w:rsidP="0002528D">
      <w:pPr>
        <w:ind w:firstLine="709"/>
        <w:rPr>
          <w:rFonts w:cs="Arial"/>
        </w:rPr>
      </w:pPr>
      <w:proofErr w:type="gramStart"/>
      <w:r>
        <w:t>Абзац 8 утратил силу -</w:t>
      </w:r>
      <w:r w:rsidRPr="0002528D">
        <w:rPr>
          <w:rFonts w:cs="Arial"/>
        </w:rPr>
        <w:t xml:space="preserve"> </w:t>
      </w:r>
      <w:hyperlink r:id="rId97" w:tgtFrame="Logical" w:history="1">
        <w:r>
          <w:rPr>
            <w:rStyle w:val="a5"/>
            <w:rFonts w:cs="Arial"/>
          </w:rPr>
          <w:t>приказ</w:t>
        </w:r>
        <w:r w:rsidRPr="0002528D">
          <w:rPr>
            <w:rStyle w:val="a5"/>
            <w:rFonts w:cs="Arial"/>
          </w:rPr>
          <w:t xml:space="preserve"> управления государственной архивной службы Новосибирской области от 09.09.2019 № 132-од</w:t>
        </w:r>
      </w:hyperlink>
      <w:r w:rsidRPr="0002528D">
        <w:rPr>
          <w:rFonts w:cs="Arial"/>
        </w:rPr>
        <w:t>)</w:t>
      </w:r>
      <w:proofErr w:type="gramEnd"/>
    </w:p>
    <w:p w:rsidR="0013025A" w:rsidRPr="00DF6A43" w:rsidRDefault="0013025A" w:rsidP="0013025A">
      <w:pPr>
        <w:ind w:firstLine="709"/>
      </w:pPr>
      <w:r w:rsidRPr="00DF6A43">
        <w:t xml:space="preserve">Приостановление </w:t>
      </w:r>
      <w:r w:rsidR="0002528D" w:rsidRPr="0002528D">
        <w:t>осуществления регионального государственного контроля в сфере архивного дел</w:t>
      </w:r>
      <w:r w:rsidR="0002528D">
        <w:t xml:space="preserve">а </w:t>
      </w:r>
      <w:r w:rsidRPr="00DF6A43">
        <w:t>законодательством Российской Федерации не предусмотрено.</w:t>
      </w:r>
    </w:p>
    <w:p w:rsidR="0002528D" w:rsidRPr="0002528D" w:rsidRDefault="0002528D" w:rsidP="0002528D">
      <w:pPr>
        <w:ind w:firstLine="709"/>
        <w:rPr>
          <w:rFonts w:cs="Arial"/>
        </w:rPr>
      </w:pPr>
      <w:r w:rsidRPr="0002528D">
        <w:rPr>
          <w:rFonts w:cs="Arial"/>
        </w:rPr>
        <w:t xml:space="preserve">(в редакции </w:t>
      </w:r>
      <w:hyperlink r:id="rId98"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 xml:space="preserve">12. Описание административных процедур </w:t>
      </w:r>
      <w:r w:rsidR="0002528D">
        <w:t>при осуществлении регионального государственного контроля в сфере архивного дела</w:t>
      </w:r>
      <w:r w:rsidRPr="00DF6A43">
        <w:t>.</w:t>
      </w:r>
    </w:p>
    <w:p w:rsidR="0002528D" w:rsidRPr="0002528D" w:rsidRDefault="0002528D" w:rsidP="0002528D">
      <w:pPr>
        <w:ind w:firstLine="709"/>
        <w:rPr>
          <w:rFonts w:cs="Arial"/>
        </w:rPr>
      </w:pPr>
      <w:r w:rsidRPr="0002528D">
        <w:rPr>
          <w:rFonts w:cs="Arial"/>
        </w:rPr>
        <w:t>(</w:t>
      </w:r>
      <w:proofErr w:type="gramStart"/>
      <w:r w:rsidRPr="0002528D">
        <w:rPr>
          <w:rFonts w:cs="Arial"/>
        </w:rPr>
        <w:t>в</w:t>
      </w:r>
      <w:proofErr w:type="gramEnd"/>
      <w:r w:rsidRPr="0002528D">
        <w:rPr>
          <w:rFonts w:cs="Arial"/>
        </w:rPr>
        <w:t xml:space="preserve"> редакции </w:t>
      </w:r>
      <w:hyperlink r:id="rId99"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12.1. Разработка ежегодного плана проведения плановых проверок юридических лиц и индивидуальных предпринимателей.</w:t>
      </w:r>
    </w:p>
    <w:p w:rsidR="0013025A" w:rsidRPr="00DF6A43" w:rsidRDefault="0013025A" w:rsidP="0013025A">
      <w:pPr>
        <w:ind w:firstLine="709"/>
      </w:pPr>
      <w:r w:rsidRPr="00DF6A43">
        <w:t xml:space="preserve">Административная процедура проводится в целях проведения плановых мероприятий по </w:t>
      </w:r>
      <w:r w:rsidR="0002528D">
        <w:t>осуществлению регионального государственного контроля в сфере архивного дела</w:t>
      </w:r>
      <w:r w:rsidRPr="00DF6A43">
        <w:t>.</w:t>
      </w:r>
    </w:p>
    <w:p w:rsidR="0002528D" w:rsidRPr="0002528D" w:rsidRDefault="0002528D" w:rsidP="0002528D">
      <w:pPr>
        <w:ind w:firstLine="709"/>
        <w:rPr>
          <w:rFonts w:cs="Arial"/>
        </w:rPr>
      </w:pPr>
      <w:r w:rsidRPr="0002528D">
        <w:rPr>
          <w:rFonts w:cs="Arial"/>
        </w:rPr>
        <w:t xml:space="preserve">(в редакции </w:t>
      </w:r>
      <w:hyperlink r:id="rId100"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proofErr w:type="gramStart"/>
      <w:r w:rsidRPr="00DF6A43">
        <w:t>Основанием для начала административной процедуры и включения проверки юридического лица, индивидуального предпринимателя в ежегодный план проведения плановых проверок юридических лиц и индивидуальных предпринимателей (далее – ежегодный план) являются требования законодательства Российской Федерации и Новосибирской области об архивном деле и анализ состояния их соблюдения юридическими лицами, индивидуальными предпринимателями, оценка результатов проводимых за последние 3 года внеплановых проверок.</w:t>
      </w:r>
      <w:proofErr w:type="gramEnd"/>
    </w:p>
    <w:p w:rsidR="0013025A" w:rsidRPr="00DF6A43" w:rsidRDefault="0013025A" w:rsidP="0013025A">
      <w:pPr>
        <w:ind w:firstLine="709"/>
      </w:pPr>
      <w:r w:rsidRPr="00DF6A43">
        <w:t xml:space="preserve">Разработка ежегодного плана осуществляется в соответствии с требованиями Правил подготовки органами государственного контроля (надзора) и органами муниципального </w:t>
      </w:r>
      <w:proofErr w:type="gramStart"/>
      <w:r w:rsidRPr="00DF6A43">
        <w:t>контроля ежегодных планов проведения плановых проверок юридических лиц</w:t>
      </w:r>
      <w:proofErr w:type="gramEnd"/>
      <w:r w:rsidRPr="00DF6A43">
        <w:t xml:space="preserve"> и индивидуальных предпринимателей, утвержденных постановлением Правительства Российской Федерации от 30.06.2010 № 489.</w:t>
      </w:r>
    </w:p>
    <w:p w:rsidR="0013025A" w:rsidRPr="00DF6A43" w:rsidRDefault="0013025A" w:rsidP="0013025A">
      <w:pPr>
        <w:ind w:firstLine="709"/>
      </w:pPr>
      <w:r w:rsidRPr="00DF6A43">
        <w:t>В ежегодном плане указываются следующие сведения:</w:t>
      </w:r>
    </w:p>
    <w:p w:rsidR="0013025A" w:rsidRPr="00DF6A43" w:rsidRDefault="0013025A" w:rsidP="0013025A">
      <w:pPr>
        <w:ind w:firstLine="709"/>
      </w:pPr>
      <w:proofErr w:type="gramStart"/>
      <w:r w:rsidRPr="00DF6A43">
        <w:t xml:space="preserve">1) наименования юридических лиц (их филиалов, представительств, обособленных структурных подразделений), фамилии, имена, отчества </w:t>
      </w:r>
      <w:r w:rsidR="0002528D">
        <w:t>(</w:t>
      </w:r>
      <w:r w:rsidR="00BB2F1F">
        <w:t xml:space="preserve">последние - </w:t>
      </w:r>
      <w:r w:rsidR="0002528D">
        <w:t xml:space="preserve">при наличии) </w:t>
      </w:r>
      <w:r w:rsidRPr="00DF6A43">
        <w:t>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roofErr w:type="gramEnd"/>
    </w:p>
    <w:p w:rsidR="0002528D" w:rsidRPr="0002528D" w:rsidRDefault="0002528D" w:rsidP="0002528D">
      <w:pPr>
        <w:ind w:firstLine="709"/>
        <w:rPr>
          <w:rFonts w:cs="Arial"/>
        </w:rPr>
      </w:pPr>
      <w:r w:rsidRPr="0002528D">
        <w:rPr>
          <w:rFonts w:cs="Arial"/>
        </w:rPr>
        <w:t xml:space="preserve">(в редакции </w:t>
      </w:r>
      <w:hyperlink r:id="rId101"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2) цель и основание проведения каждой плановой проверки;</w:t>
      </w:r>
    </w:p>
    <w:p w:rsidR="0013025A" w:rsidRPr="00DF6A43" w:rsidRDefault="0013025A" w:rsidP="0013025A">
      <w:pPr>
        <w:ind w:firstLine="709"/>
      </w:pPr>
      <w:r w:rsidRPr="00DF6A43">
        <w:t>3) дата начала и сроки проведения каждой плановой проверки;</w:t>
      </w:r>
    </w:p>
    <w:p w:rsidR="0013025A" w:rsidRPr="00DF6A43" w:rsidRDefault="0013025A" w:rsidP="0013025A">
      <w:pPr>
        <w:ind w:firstLine="709"/>
      </w:pPr>
      <w:r w:rsidRPr="00DF6A43">
        <w:t>4) наименование органа государственного контроля, осуществляющего конкретную плановую проверку (управление ГАС НСО). При проведении плановой проверки органами государственного контроля (надзора), органами муниципального контроля совместно указываются наименования всех участвующих в такой проверке органов.</w:t>
      </w:r>
    </w:p>
    <w:p w:rsidR="0013025A" w:rsidRPr="00DF6A43" w:rsidRDefault="0013025A" w:rsidP="0013025A">
      <w:pPr>
        <w:ind w:firstLine="709"/>
      </w:pPr>
      <w:r w:rsidRPr="00DF6A43">
        <w:t>Проект ежегодного плана в срок до 1 сентября года, предшествующего году проведения плановых проверок, направляется в прокуратуру Новосибирской области.</w:t>
      </w:r>
    </w:p>
    <w:p w:rsidR="007E0427" w:rsidRDefault="007E0427" w:rsidP="007E0427">
      <w:pPr>
        <w:ind w:firstLine="709"/>
      </w:pPr>
      <w:r>
        <w:rPr>
          <w:b/>
        </w:rPr>
        <w:t>Утратил силу</w:t>
      </w:r>
      <w:r>
        <w:t xml:space="preserve"> - </w:t>
      </w:r>
      <w:hyperlink r:id="rId102" w:tgtFrame="Logical" w:history="1">
        <w:r>
          <w:rPr>
            <w:rStyle w:val="a5"/>
          </w:rPr>
          <w:t>приказ управления государственной архивной службы Новосибирской области от 09.01.2020 № 1-од</w:t>
        </w:r>
      </w:hyperlink>
    </w:p>
    <w:p w:rsidR="0013025A" w:rsidRPr="00DF6A43" w:rsidRDefault="0013025A" w:rsidP="0013025A">
      <w:pPr>
        <w:ind w:firstLine="709"/>
      </w:pPr>
      <w:proofErr w:type="gramStart"/>
      <w:r w:rsidRPr="00DF6A43">
        <w:t>Управление ГАС НСО дорабатывает проект ежегодного плана с учетом предложений прокуратуры Новосибирской области и в срок до 1 ноября года, предшествующего году проведения плановых проверок, направляет в прокуратуру Новосибирской области утвержденный ежегодный план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w:t>
      </w:r>
      <w:proofErr w:type="gramEnd"/>
    </w:p>
    <w:p w:rsidR="0090518D" w:rsidRDefault="0090518D" w:rsidP="0090518D">
      <w:pPr>
        <w:rPr>
          <w:rFonts w:cs="Arial"/>
        </w:rPr>
      </w:pPr>
      <w:r w:rsidRPr="000728E1">
        <w:t xml:space="preserve">Ежегодный план </w:t>
      </w:r>
      <w:proofErr w:type="gramStart"/>
      <w:r w:rsidRPr="000728E1">
        <w:t>размещается в электронном виде на официальном сайте управления ГАС</w:t>
      </w:r>
      <w:proofErr w:type="gramEnd"/>
      <w:r w:rsidRPr="000728E1">
        <w:t xml:space="preserve"> НСО в срок до 31 декабря года, предшествующего году проведения плановых проверок, за исключением сведений, распространение которых ограничено или запрещено в соответствии с законодательством Российской Федерации.</w:t>
      </w:r>
      <w:r>
        <w:rPr>
          <w:rFonts w:cs="Arial"/>
        </w:rPr>
        <w:t xml:space="preserve"> </w:t>
      </w:r>
    </w:p>
    <w:p w:rsidR="0090518D" w:rsidRPr="008A5F37" w:rsidRDefault="0090518D" w:rsidP="0090518D">
      <w:pPr>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03"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Pr="008A5F37">
        <w:rPr>
          <w:rFonts w:cs="Arial"/>
          <w:sz w:val="20"/>
        </w:rPr>
        <w:t>)</w:t>
      </w:r>
    </w:p>
    <w:p w:rsidR="00B40825" w:rsidRDefault="00B40825" w:rsidP="00B40825">
      <w:r>
        <w:t xml:space="preserve">Плановые проверки в отношении резидентов территории опережающего социально-экономического развития проводятся в виде совместных проверок в порядке, установленном </w:t>
      </w:r>
      <w:hyperlink r:id="rId104" w:tgtFrame="_self" w:history="1">
        <w:r>
          <w:rPr>
            <w:rStyle w:val="a5"/>
          </w:rPr>
          <w:t>постановлением Правительства Российской Федерации от 22.10.2015 № 1132</w:t>
        </w:r>
      </w:hyperlink>
      <w:r>
        <w:t xml:space="preserve"> «О совместных плановых проверках, проводимых в отношении резидентов территории опережающего социально-экономического развития органами, уполномоченными на осуществление государственного контроля (надзора), муниципального контроля». Ежегодный план проведения плановых проверок подлежит согласованию с федеральным органом исполнительной власти, уполномоченным Правительством Российской Федерации в области создания территорий опережающего социально-экономического развития на территории федерального округа, территориях федеральных округов (далее – уполномоченный федеральный орган). </w:t>
      </w:r>
    </w:p>
    <w:p w:rsidR="00B40825" w:rsidRDefault="00B40825" w:rsidP="00B40825">
      <w:r>
        <w:t>(</w:t>
      </w:r>
      <w:proofErr w:type="gramStart"/>
      <w:r>
        <w:t>в</w:t>
      </w:r>
      <w:proofErr w:type="gramEnd"/>
      <w:r>
        <w:t xml:space="preserve"> редакции </w:t>
      </w:r>
      <w:hyperlink r:id="rId105" w:tgtFrame="Logical" w:history="1">
        <w:r w:rsidRPr="00B40825">
          <w:rPr>
            <w:rStyle w:val="a5"/>
          </w:rPr>
          <w:t>приказа управления государственной архивной службы Новосибирской области от 10.01.2019 № 7-од</w:t>
        </w:r>
      </w:hyperlink>
      <w:r>
        <w:t>)</w:t>
      </w:r>
    </w:p>
    <w:p w:rsidR="0013025A" w:rsidRPr="00DF6A43" w:rsidRDefault="0013025A" w:rsidP="0013025A">
      <w:pPr>
        <w:ind w:firstLine="709"/>
      </w:pPr>
      <w:r w:rsidRPr="00DF6A43">
        <w:t xml:space="preserve">Должностным лицом, ответственным за выполнение административной процедуры является главный специалист отдела организации и контроля </w:t>
      </w:r>
      <w:proofErr w:type="gramStart"/>
      <w:r w:rsidRPr="00DF6A43">
        <w:t>деятельности</w:t>
      </w:r>
      <w:proofErr w:type="gramEnd"/>
      <w:r w:rsidRPr="00DF6A43">
        <w:t xml:space="preserve"> государственных и муниципальных архивов управления ГАС НСО.</w:t>
      </w:r>
    </w:p>
    <w:p w:rsidR="0013025A" w:rsidRPr="00DF6A43" w:rsidRDefault="0013025A" w:rsidP="0013025A">
      <w:pPr>
        <w:ind w:firstLine="709"/>
      </w:pPr>
      <w:r w:rsidRPr="00DF6A43">
        <w:t>Критерием принятия решения является истечение трех лет со дня:</w:t>
      </w:r>
    </w:p>
    <w:p w:rsidR="0013025A" w:rsidRPr="00DF6A43" w:rsidRDefault="0013025A" w:rsidP="0013025A">
      <w:pPr>
        <w:ind w:firstLine="709"/>
      </w:pPr>
      <w:r w:rsidRPr="00DF6A43">
        <w:t>1) государственной регистрации юридического лица, индивидуального предпринимателя;</w:t>
      </w:r>
    </w:p>
    <w:p w:rsidR="0013025A" w:rsidRPr="00DF6A43" w:rsidRDefault="0013025A" w:rsidP="0013025A">
      <w:pPr>
        <w:ind w:firstLine="709"/>
      </w:pPr>
      <w:r w:rsidRPr="00DF6A43">
        <w:t>2) окончания проведения последней плановой проверки юридического лица, индивидуального предпринимателя;</w:t>
      </w:r>
    </w:p>
    <w:p w:rsidR="0013025A" w:rsidRPr="00DF6A43" w:rsidRDefault="0013025A" w:rsidP="0013025A">
      <w:pPr>
        <w:ind w:firstLine="709"/>
      </w:pPr>
      <w:proofErr w:type="gramStart"/>
      <w:r w:rsidRPr="00DF6A43">
        <w:t xml:space="preserve">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w:t>
      </w:r>
      <w:r w:rsidR="0002528D">
        <w:t>в</w:t>
      </w:r>
      <w:r w:rsidR="0002528D" w:rsidRPr="0002528D">
        <w:t xml:space="preserve"> соответствующей сфере деятельности орган государственного контроля (надзора)</w:t>
      </w:r>
      <w:r w:rsidR="0002528D">
        <w:t xml:space="preserve"> </w:t>
      </w:r>
      <w:r w:rsidRPr="00DF6A43">
        <w:t>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02528D" w:rsidRPr="0002528D" w:rsidRDefault="0002528D" w:rsidP="0002528D">
      <w:pPr>
        <w:ind w:firstLine="709"/>
        <w:rPr>
          <w:rFonts w:cs="Arial"/>
        </w:rPr>
      </w:pPr>
      <w:r w:rsidRPr="0002528D">
        <w:rPr>
          <w:rFonts w:cs="Arial"/>
        </w:rPr>
        <w:t xml:space="preserve">(в редакции </w:t>
      </w:r>
      <w:hyperlink r:id="rId106"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 xml:space="preserve">Результатом административной процедуры </w:t>
      </w:r>
      <w:proofErr w:type="gramStart"/>
      <w:r w:rsidRPr="00DF6A43">
        <w:t>является утверждение ежегодного плана начальником управления ГАС</w:t>
      </w:r>
      <w:proofErr w:type="gramEnd"/>
      <w:r w:rsidRPr="00DF6A43">
        <w:t xml:space="preserve"> НСО, направление его в прокуратуру Новосибирской области и размещение на официальном сайте управления ГАС НСО.</w:t>
      </w:r>
    </w:p>
    <w:p w:rsidR="0090518D" w:rsidRPr="008A5F37" w:rsidRDefault="0090518D" w:rsidP="0090518D">
      <w:pPr>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07"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Pr="008A5F37">
        <w:rPr>
          <w:rFonts w:cs="Arial"/>
          <w:sz w:val="20"/>
        </w:rPr>
        <w:t>)</w:t>
      </w:r>
    </w:p>
    <w:p w:rsidR="0013025A" w:rsidRPr="00753279" w:rsidRDefault="0013025A" w:rsidP="0013025A">
      <w:pPr>
        <w:ind w:firstLine="709"/>
      </w:pPr>
      <w:r w:rsidRPr="00DF6A43">
        <w:t xml:space="preserve">Способом фиксации результата выполнения административной процедуры </w:t>
      </w:r>
      <w:proofErr w:type="gramStart"/>
      <w:r w:rsidRPr="00DF6A43">
        <w:t>является подписание начальником управления ГАС</w:t>
      </w:r>
      <w:proofErr w:type="gramEnd"/>
      <w:r w:rsidRPr="00DF6A43">
        <w:t xml:space="preserve"> НСО ежегодного плана, регистрация отправки утвержденного ежегодного плана в прокуратуру Новосибирской области, </w:t>
      </w:r>
      <w:r w:rsidRPr="00753279">
        <w:t>размещение на официальном сайте управления ГАС НСО утвержденного ежегодного плана.</w:t>
      </w:r>
    </w:p>
    <w:p w:rsidR="0090518D" w:rsidRPr="00753279" w:rsidRDefault="0090518D" w:rsidP="0090518D">
      <w:pPr>
        <w:rPr>
          <w:rFonts w:cs="Arial"/>
        </w:rPr>
      </w:pPr>
      <w:r w:rsidRPr="00753279">
        <w:t>Внесение изменений в ежегодный план допускается в следующих случаях:</w:t>
      </w:r>
      <w:r w:rsidRPr="00753279">
        <w:rPr>
          <w:rFonts w:cs="Arial"/>
        </w:rPr>
        <w:t xml:space="preserve"> </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08"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90518D" w:rsidRPr="00753279" w:rsidRDefault="0090518D" w:rsidP="0090518D">
      <w:pPr>
        <w:ind w:firstLine="709"/>
      </w:pPr>
      <w:r w:rsidRPr="00753279">
        <w:t>1) исключение проверки из ежегодного плана:</w:t>
      </w:r>
    </w:p>
    <w:p w:rsidR="0090518D" w:rsidRPr="00753279" w:rsidRDefault="0090518D" w:rsidP="0090518D">
      <w:pPr>
        <w:ind w:firstLine="709"/>
      </w:pPr>
      <w:r w:rsidRPr="00753279">
        <w:t>– 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rsidR="0090518D" w:rsidRPr="00753279" w:rsidRDefault="0090518D" w:rsidP="0090518D">
      <w:pPr>
        <w:ind w:firstLine="709"/>
      </w:pPr>
      <w:r w:rsidRPr="00753279">
        <w:t xml:space="preserve">– в связи с принятием управлением ГАС НСО решения об исключении соответствующей проверки из ежегодного плана в случаях, предусмотренных статьей 26.1 </w:t>
      </w:r>
      <w:hyperlink r:id="rId109" w:history="1">
        <w:r w:rsidRPr="00753279">
          <w:rPr>
            <w:rStyle w:val="a5"/>
          </w:rPr>
          <w:t>Федерального закона от 26.12.2008 № 294-ФЗ</w:t>
        </w:r>
      </w:hyperlink>
      <w:r w:rsidRPr="00753279">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753279" w:rsidRDefault="0090518D" w:rsidP="0090518D">
      <w:pPr>
        <w:ind w:firstLine="709"/>
      </w:pPr>
      <w:r w:rsidRPr="00753279">
        <w:t>– в связи с наступлением обстоятельств непреодолимой силы;</w:t>
      </w:r>
    </w:p>
    <w:p w:rsidR="0090518D" w:rsidRPr="00753279" w:rsidRDefault="0090518D" w:rsidP="0090518D">
      <w:pPr>
        <w:ind w:firstLine="709"/>
      </w:pPr>
      <w:r w:rsidRPr="00753279">
        <w:t>2) изменение указанных в ежегодном плане сведений о юридическом лице, индивидуальном предпринимателе:</w:t>
      </w:r>
    </w:p>
    <w:p w:rsidR="0090518D" w:rsidRPr="00753279" w:rsidRDefault="0090518D" w:rsidP="0090518D">
      <w:pPr>
        <w:ind w:firstLine="709"/>
      </w:pPr>
      <w:r w:rsidRPr="00753279">
        <w:t>– в связи с изменением адреса места нахождения или адреса фактического осуществления деятельности юридического лица, индивидуального предпринимателя;</w:t>
      </w:r>
    </w:p>
    <w:p w:rsidR="0090518D" w:rsidRPr="00753279" w:rsidRDefault="0090518D" w:rsidP="0090518D">
      <w:pPr>
        <w:ind w:firstLine="709"/>
      </w:pPr>
      <w:r w:rsidRPr="00753279">
        <w:t>– в связи с реорганизацией юридического лица;</w:t>
      </w:r>
    </w:p>
    <w:p w:rsidR="0090518D" w:rsidRPr="00753279" w:rsidRDefault="0090518D" w:rsidP="0090518D">
      <w:pPr>
        <w:ind w:firstLine="709"/>
      </w:pPr>
      <w:r w:rsidRPr="00753279">
        <w:t>– в связи с изменением наименования юридического лица, а также изменением фамилии, имени и отчества</w:t>
      </w:r>
      <w:r w:rsidR="00B72E35" w:rsidRPr="00753279">
        <w:t xml:space="preserve"> (</w:t>
      </w:r>
      <w:r w:rsidR="00BB2F1F">
        <w:t xml:space="preserve">последнего - </w:t>
      </w:r>
      <w:r w:rsidR="00B72E35" w:rsidRPr="00753279">
        <w:t xml:space="preserve">при наличии) </w:t>
      </w:r>
      <w:r w:rsidRPr="00753279">
        <w:t xml:space="preserve"> индивидуального предпринимателя.</w:t>
      </w:r>
    </w:p>
    <w:p w:rsidR="00B72E35" w:rsidRPr="00753279" w:rsidRDefault="00B72E35" w:rsidP="00B72E35">
      <w:pPr>
        <w:rPr>
          <w:rFonts w:cs="Arial"/>
        </w:rPr>
      </w:pPr>
      <w:r w:rsidRPr="00753279">
        <w:rPr>
          <w:rFonts w:cs="Arial"/>
        </w:rPr>
        <w:t xml:space="preserve">(в редакции </w:t>
      </w:r>
      <w:hyperlink r:id="rId110"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753279" w:rsidRDefault="0090518D" w:rsidP="0090518D">
      <w:pPr>
        <w:ind w:firstLine="709"/>
      </w:pPr>
      <w:r w:rsidRPr="00753279">
        <w:t xml:space="preserve">Внесение изменений в ежегодный план осуществляется в порядке, установленном пунктом 8 Правил подготовки органами государственного контроля (надзора) и органами муниципального </w:t>
      </w:r>
      <w:proofErr w:type="gramStart"/>
      <w:r w:rsidRPr="00753279">
        <w:t>контроля ежегодных планов проведения плановых проверок юридических лиц</w:t>
      </w:r>
      <w:proofErr w:type="gramEnd"/>
      <w:r w:rsidRPr="00753279">
        <w:t xml:space="preserve"> и индивидуальных предпринимателей, утвержденных постановлением Правительства Российской Федерации от 30.06.2010 № 489.</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11"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90518D" w:rsidRPr="00753279" w:rsidRDefault="0090518D" w:rsidP="0090518D">
      <w:pPr>
        <w:ind w:firstLine="709"/>
      </w:pPr>
      <w:r w:rsidRPr="00753279">
        <w:t>12.2. Принятие решения о проведении проверки (издание распоряжения (приказа) о проведении проверки) и уведомление юридического лица, индивидуального предпринимателя о проведении проверки.</w:t>
      </w:r>
    </w:p>
    <w:p w:rsidR="0090518D" w:rsidRPr="000728E1" w:rsidRDefault="0090518D" w:rsidP="0090518D">
      <w:pPr>
        <w:ind w:firstLine="709"/>
      </w:pPr>
      <w:r w:rsidRPr="00753279">
        <w:t>Основанием для начала</w:t>
      </w:r>
      <w:r w:rsidRPr="000728E1">
        <w:t xml:space="preserve"> административной процедуры является: </w:t>
      </w:r>
    </w:p>
    <w:p w:rsidR="0090518D" w:rsidRPr="000728E1" w:rsidRDefault="0090518D" w:rsidP="0090518D">
      <w:pPr>
        <w:ind w:firstLine="709"/>
      </w:pPr>
      <w:r w:rsidRPr="000728E1">
        <w:t>в случае проведения плановой проверки – наступление срока проведения плановой проверки согласно утвержденному ежегодному плану;</w:t>
      </w:r>
    </w:p>
    <w:p w:rsidR="0090518D" w:rsidRPr="000728E1" w:rsidRDefault="0090518D" w:rsidP="0090518D">
      <w:pPr>
        <w:ind w:firstLine="709"/>
      </w:pPr>
      <w:r w:rsidRPr="000728E1">
        <w:t xml:space="preserve">в случае проведения внеплановой проверки – истечение срока исполнения юридическим лицом, индивидуальным предпринимателем </w:t>
      </w:r>
      <w:proofErr w:type="gramStart"/>
      <w:r w:rsidRPr="000728E1">
        <w:t>предписания, выданного управлением ГАС</w:t>
      </w:r>
      <w:proofErr w:type="gramEnd"/>
      <w:r w:rsidRPr="000728E1">
        <w:t xml:space="preserve"> НСО; </w:t>
      </w:r>
      <w:proofErr w:type="gramStart"/>
      <w:r w:rsidRPr="000728E1">
        <w:t>мотивированное представление должностного лица управления ГАС НСО, уполномоченного на осуществление регионального государственного контроля в сфере архивного дела, по результатам рассмотрения или предварительной проверки поступивших в управление ГАС НСО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возникновения угрозы причинения или причинения вреда особо</w:t>
      </w:r>
      <w:proofErr w:type="gramEnd"/>
      <w:r w:rsidRPr="000728E1">
        <w:t xml:space="preserve"> ценным, в том числе уникальным, документам Архивного фонда Российской Федерации; требование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90518D" w:rsidRPr="000728E1" w:rsidRDefault="0090518D" w:rsidP="0090518D">
      <w:pPr>
        <w:ind w:firstLine="709"/>
      </w:pPr>
      <w:r w:rsidRPr="000728E1">
        <w:t xml:space="preserve">Обращения и заявления, не позволяющие установить </w:t>
      </w:r>
      <w:proofErr w:type="gramStart"/>
      <w:r w:rsidRPr="000728E1">
        <w:t>лицо, обратившееся в управление ГАС</w:t>
      </w:r>
      <w:proofErr w:type="gramEnd"/>
      <w:r w:rsidRPr="000728E1">
        <w:t xml:space="preserve"> НСО, а также обращения и заявления, не содержащие сведений о фактах возникновения угрозы причинения или причинения вреда особо ценным, в том числе уникальным, документам Архивного фонда Российской Федерации, не могут служить основанием для проведения внеплановой проверки.</w:t>
      </w:r>
    </w:p>
    <w:p w:rsidR="0090518D" w:rsidRPr="000728E1" w:rsidRDefault="0090518D" w:rsidP="0090518D">
      <w:pPr>
        <w:ind w:firstLine="709"/>
      </w:pPr>
      <w:r w:rsidRPr="000728E1">
        <w:t>В случае</w:t>
      </w:r>
      <w:proofErr w:type="gramStart"/>
      <w:r w:rsidRPr="000728E1">
        <w:t>,</w:t>
      </w:r>
      <w:proofErr w:type="gramEnd"/>
      <w:r w:rsidRPr="000728E1">
        <w:t xml:space="preserve"> если изложенная в обращении или заявлении информация о фактах возникновения угрозы причинения или причинения вреда особо ценным, в том числе уникальным, документам Архивного фонда Российской Федерации может являться основанием для проведения внеплановой проверки, должностное лицо управления ГАС НСО, уполномоченное на осуществление регионального государственного контроля в сфере архивного дела,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0728E1">
        <w:t>ии и ау</w:t>
      </w:r>
      <w:proofErr w:type="gramEnd"/>
      <w:r w:rsidRPr="000728E1">
        <w:t>тентификации.</w:t>
      </w:r>
    </w:p>
    <w:p w:rsidR="0090518D" w:rsidRPr="000728E1" w:rsidRDefault="0090518D" w:rsidP="0090518D">
      <w:pPr>
        <w:ind w:firstLine="709"/>
      </w:pPr>
      <w:proofErr w:type="gramStart"/>
      <w:r w:rsidRPr="000728E1">
        <w:t>При рассмотрении обращений и заявлений, информации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региональному государственному контролю в сфере архивного дела в отношении соответствующих юридических лиц, индивидуальных предпринимателей.</w:t>
      </w:r>
      <w:proofErr w:type="gramEnd"/>
    </w:p>
    <w:p w:rsidR="0090518D" w:rsidRPr="000728E1" w:rsidRDefault="0090518D" w:rsidP="0090518D">
      <w:pPr>
        <w:ind w:firstLine="709"/>
      </w:pPr>
      <w:proofErr w:type="gramStart"/>
      <w:r w:rsidRPr="000728E1">
        <w:t>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должностным лицом управления ГАС НСО, уполномоченным на осуществление регионального государственного контроля в сфере архивного дела, может быть проведена предварительная проверка поступившей информации.</w:t>
      </w:r>
      <w:proofErr w:type="gramEnd"/>
      <w:r w:rsidRPr="000728E1">
        <w:t xml:space="preserve">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управления ГАС НСО.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90518D" w:rsidRPr="000728E1" w:rsidRDefault="0090518D" w:rsidP="0090518D">
      <w:pPr>
        <w:ind w:firstLine="709"/>
      </w:pPr>
      <w:proofErr w:type="gramStart"/>
      <w:r w:rsidRPr="000728E1">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должностное лицо управления ГАС НСО, уполномоченное на осуществление регионального государственного контроля в сфере архивного дела, подготавливает мотивированное представление о назначении внеплановой проверки</w:t>
      </w:r>
      <w:proofErr w:type="gramEnd"/>
      <w:r w:rsidRPr="000728E1">
        <w:t>.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90518D" w:rsidRPr="000728E1" w:rsidRDefault="0090518D" w:rsidP="0090518D">
      <w:pPr>
        <w:ind w:firstLine="709"/>
      </w:pPr>
      <w:r w:rsidRPr="000728E1">
        <w:t xml:space="preserve">По решению начальника управления ГАС НСО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0728E1">
        <w:t>явившихся</w:t>
      </w:r>
      <w:proofErr w:type="gramEnd"/>
      <w:r w:rsidRPr="000728E1">
        <w:t xml:space="preserve"> поводом для ее организации, либо установлены заведомо недостоверные сведения, содержащиеся в обращении или заявлении.</w:t>
      </w:r>
    </w:p>
    <w:p w:rsidR="0090518D" w:rsidRPr="000728E1" w:rsidRDefault="0090518D" w:rsidP="0090518D">
      <w:pPr>
        <w:ind w:firstLine="709"/>
      </w:pPr>
      <w:r w:rsidRPr="000728E1">
        <w:t>Управление ГАС НСО вправе обратиться в суд с иском о взыскании с гражданина, в том числе с юридического лица, индивидуального предпринимателя, расходов, понесенных в связи с рассмотрением поступивших заявлений, обращений указанных лиц, если в заявлениях, обращениях были указаны заведомо ложные сведения.</w:t>
      </w:r>
    </w:p>
    <w:p w:rsidR="0090518D" w:rsidRPr="000728E1" w:rsidRDefault="0090518D" w:rsidP="0090518D">
      <w:pPr>
        <w:ind w:firstLine="709"/>
      </w:pPr>
      <w:r w:rsidRPr="000728E1">
        <w:t xml:space="preserve">Решение о проведении проверки принимается начальником управления ГАС НСО путем издания распоряжения (приказа) </w:t>
      </w:r>
      <w:r w:rsidR="00AC0C30">
        <w:t xml:space="preserve">управления ГАС НСО </w:t>
      </w:r>
      <w:r w:rsidRPr="000728E1">
        <w:t xml:space="preserve">о проведении проверки юридического лица, индивидуального предпринимателя (далее – распоряжение (приказ)), проект которого готовят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по форме, утвержденной </w:t>
      </w:r>
      <w:hyperlink r:id="rId112"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AC0C30" w:rsidRPr="00AC0C30" w:rsidRDefault="00AC0C30" w:rsidP="00AC0C30">
      <w:pPr>
        <w:ind w:firstLine="0"/>
        <w:rPr>
          <w:sz w:val="20"/>
        </w:rPr>
      </w:pPr>
      <w:r w:rsidRPr="00AC0C30">
        <w:rPr>
          <w:sz w:val="20"/>
        </w:rPr>
        <w:t xml:space="preserve">(в редакции </w:t>
      </w:r>
      <w:hyperlink r:id="rId113" w:tgtFrame="Logical" w:history="1">
        <w:r w:rsidRPr="00AC0C30">
          <w:rPr>
            <w:rStyle w:val="a5"/>
            <w:sz w:val="20"/>
          </w:rPr>
          <w:t>приказа управления государственной архивной службы Новосибирской области от 09.07.2018 № 136-од</w:t>
        </w:r>
      </w:hyperlink>
      <w:r w:rsidRPr="00AC0C30">
        <w:rPr>
          <w:sz w:val="20"/>
        </w:rPr>
        <w:t>)</w:t>
      </w:r>
    </w:p>
    <w:p w:rsidR="00B40825" w:rsidRDefault="00B40825" w:rsidP="00B40825">
      <w:pPr>
        <w:ind w:firstLine="709"/>
      </w:pPr>
      <w:r>
        <w:t xml:space="preserve">Внеплановую проверку резидента территории опережающего социально-экономического развития управление ГАС НСО проводит по истечении двух месяцев </w:t>
      </w:r>
      <w:proofErr w:type="gramStart"/>
      <w:r>
        <w:t>с даты выдачи</w:t>
      </w:r>
      <w:proofErr w:type="gramEnd"/>
      <w:r>
        <w:t xml:space="preserve"> предписания. В случае</w:t>
      </w:r>
      <w:proofErr w:type="gramStart"/>
      <w:r>
        <w:t>,</w:t>
      </w:r>
      <w:proofErr w:type="gramEnd"/>
      <w:r>
        <w:t xml:space="preserve"> если для устранения нарушений требуется более чем два месяца, внеплановая проверка проводится в сроки, определенные в предписании, но не позднее чем в течение шести месяцев с даты вынесения предписания.</w:t>
      </w:r>
    </w:p>
    <w:p w:rsidR="00B40825" w:rsidRDefault="00B40825" w:rsidP="00B40825">
      <w:pPr>
        <w:ind w:firstLine="709"/>
      </w:pPr>
      <w:r>
        <w:t>Внеплановые проверки резидента территории опережающего социально-экономического развития проводятся по согласованию с уполномоченным федеральным органом в установленном им порядке.</w:t>
      </w:r>
    </w:p>
    <w:p w:rsidR="00B40825" w:rsidRDefault="00B40825" w:rsidP="00B40825">
      <w:r>
        <w:t xml:space="preserve"> (в редакции </w:t>
      </w:r>
      <w:hyperlink r:id="rId114" w:tgtFrame="Logical" w:history="1">
        <w:r w:rsidRPr="00B40825">
          <w:rPr>
            <w:rStyle w:val="a5"/>
          </w:rPr>
          <w:t>приказа управления государственной архивной службы Новосибирской области от 10.01.2019 № 7-од</w:t>
        </w:r>
      </w:hyperlink>
      <w:r>
        <w:t>)</w:t>
      </w:r>
    </w:p>
    <w:p w:rsidR="0090518D" w:rsidRPr="000728E1" w:rsidRDefault="0090518D" w:rsidP="0090518D">
      <w:pPr>
        <w:ind w:firstLine="709"/>
      </w:pPr>
      <w:r w:rsidRPr="000728E1">
        <w:t>В распоряжении (приказе) указываются:</w:t>
      </w:r>
    </w:p>
    <w:p w:rsidR="0090518D" w:rsidRPr="000728E1" w:rsidRDefault="0090518D" w:rsidP="0090518D">
      <w:pPr>
        <w:ind w:firstLine="709"/>
      </w:pPr>
      <w:r w:rsidRPr="000728E1">
        <w:t>1) наименование органа государственного контроля (управление ГАС НСО), а также вид государственного контроля;</w:t>
      </w:r>
    </w:p>
    <w:p w:rsidR="0090518D" w:rsidRPr="000728E1" w:rsidRDefault="0090518D" w:rsidP="0090518D">
      <w:pPr>
        <w:ind w:firstLine="709"/>
      </w:pPr>
      <w:r w:rsidRPr="000728E1">
        <w:t>2) фамилии, имена, отчества</w:t>
      </w:r>
      <w:r w:rsidR="00753279">
        <w:t xml:space="preserve"> (</w:t>
      </w:r>
      <w:r w:rsidR="00BB2F1F">
        <w:t xml:space="preserve">последние - </w:t>
      </w:r>
      <w:r w:rsidR="00753279">
        <w:t>при наличии)</w:t>
      </w:r>
      <w:r w:rsidRPr="000728E1">
        <w:t>,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 (в случае, привлечения экспертов);</w:t>
      </w:r>
    </w:p>
    <w:p w:rsidR="00753279" w:rsidRPr="00753279" w:rsidRDefault="00753279" w:rsidP="00753279">
      <w:pPr>
        <w:rPr>
          <w:rFonts w:cs="Arial"/>
        </w:rPr>
      </w:pPr>
      <w:r w:rsidRPr="00753279">
        <w:rPr>
          <w:rFonts w:cs="Arial"/>
        </w:rPr>
        <w:t xml:space="preserve">(в редакции </w:t>
      </w:r>
      <w:hyperlink r:id="rId115"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3) наименование юридического лица или фамилия, имя, отчество</w:t>
      </w:r>
      <w:r w:rsidR="00753279">
        <w:t xml:space="preserve"> (</w:t>
      </w:r>
      <w:r w:rsidR="00BB2F1F">
        <w:t xml:space="preserve">последнее - </w:t>
      </w:r>
      <w:r w:rsidR="00753279">
        <w:t>при наличии)</w:t>
      </w:r>
      <w:r w:rsidRPr="000728E1">
        <w:t xml:space="preserve">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753279" w:rsidRPr="00753279" w:rsidRDefault="00753279" w:rsidP="00753279">
      <w:pPr>
        <w:rPr>
          <w:rFonts w:cs="Arial"/>
        </w:rPr>
      </w:pPr>
      <w:r w:rsidRPr="00753279">
        <w:rPr>
          <w:rFonts w:cs="Arial"/>
        </w:rPr>
        <w:t xml:space="preserve">(в редакции </w:t>
      </w:r>
      <w:hyperlink r:id="rId116"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4) цели, задачи, предмет проверки и срок ее проведения;</w:t>
      </w:r>
    </w:p>
    <w:p w:rsidR="0090518D" w:rsidRPr="000728E1" w:rsidRDefault="0090518D" w:rsidP="0090518D">
      <w:pPr>
        <w:ind w:firstLine="709"/>
      </w:pPr>
      <w:r w:rsidRPr="000728E1">
        <w:t>5) правовые основания проведения проверки, в том числе подлежащие проверке обязательные требования;</w:t>
      </w:r>
    </w:p>
    <w:p w:rsidR="0090518D" w:rsidRPr="000728E1" w:rsidRDefault="0090518D" w:rsidP="0090518D">
      <w:pPr>
        <w:ind w:firstLine="709"/>
      </w:pPr>
      <w:r w:rsidRPr="000728E1">
        <w:t>6) сроки проведения и перечень мероприятий по контролю, необходимых для достижения целей и задач проведения проверки;</w:t>
      </w:r>
    </w:p>
    <w:p w:rsidR="0090518D" w:rsidRPr="000728E1" w:rsidRDefault="0090518D" w:rsidP="0090518D">
      <w:pPr>
        <w:ind w:firstLine="709"/>
      </w:pPr>
      <w:r w:rsidRPr="000728E1">
        <w:t>7) перечень административных регламентов по осуществлению государственного контроля;</w:t>
      </w:r>
    </w:p>
    <w:p w:rsidR="0090518D" w:rsidRPr="000728E1" w:rsidRDefault="0090518D" w:rsidP="0090518D">
      <w:pPr>
        <w:ind w:firstLine="709"/>
      </w:pPr>
      <w:r w:rsidRPr="000728E1">
        <w:t>8)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90518D" w:rsidRPr="000728E1" w:rsidRDefault="0090518D" w:rsidP="0090518D">
      <w:pPr>
        <w:ind w:firstLine="709"/>
      </w:pPr>
      <w:r w:rsidRPr="000728E1">
        <w:t>9) даты начала и окончания проведения проверки;</w:t>
      </w:r>
    </w:p>
    <w:p w:rsidR="0090518D" w:rsidRPr="000728E1" w:rsidRDefault="0090518D" w:rsidP="0090518D">
      <w:pPr>
        <w:ind w:firstLine="709"/>
      </w:pPr>
      <w:r w:rsidRPr="000728E1">
        <w:t xml:space="preserve">10) иные сведения, если это предусмотрено формой распоряжения (приказа), утвержденной </w:t>
      </w:r>
      <w:hyperlink r:id="rId117"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0728E1" w:rsidRDefault="0090518D" w:rsidP="0090518D">
      <w:pPr>
        <w:ind w:firstLine="709"/>
      </w:pPr>
      <w:r w:rsidRPr="000728E1">
        <w:t>Максимальный срок подготовки проекта распоряжения (приказа) – 14 дней.</w:t>
      </w:r>
    </w:p>
    <w:p w:rsidR="0090518D" w:rsidRPr="000728E1" w:rsidRDefault="0090518D" w:rsidP="0090518D">
      <w:pPr>
        <w:ind w:firstLine="709"/>
      </w:pPr>
      <w:r w:rsidRPr="000728E1">
        <w:t>В случае</w:t>
      </w:r>
      <w:proofErr w:type="gramStart"/>
      <w:r w:rsidRPr="000728E1">
        <w:t>,</w:t>
      </w:r>
      <w:proofErr w:type="gramEnd"/>
      <w:r w:rsidRPr="000728E1">
        <w:t xml:space="preserve"> если распоряжением (приказом) предусмотрено проведение внеплановой выездной проверки в связи с поступлением в управление ГАС НСО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возникновение угрозы причинения или причинения вреда особо ценным, в том числе уникальным, документам Архивного фонда Российской Федерации,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заполняют заявление о согласовании проведения внеплановой выездной проверки по форме, утвержденной </w:t>
      </w:r>
      <w:hyperlink r:id="rId118"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0728E1" w:rsidRDefault="0090518D" w:rsidP="0090518D">
      <w:pPr>
        <w:ind w:firstLine="709"/>
      </w:pPr>
      <w:r w:rsidRPr="000728E1">
        <w:t>Указанное заявление с приложением копии распоряжения (приказа) о проведении внеплановой выездной проверки и документов, содержащих сведения, послужившие основанием ее проведения, в день подписания распоряжения (приказа) представляются либо направляются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прокуратуру Новосибирской области</w:t>
      </w:r>
    </w:p>
    <w:p w:rsidR="0090518D" w:rsidRPr="000728E1" w:rsidRDefault="0090518D" w:rsidP="0090518D">
      <w:pPr>
        <w:ind w:firstLine="709"/>
      </w:pPr>
      <w:proofErr w:type="gramStart"/>
      <w:r w:rsidRPr="000728E1">
        <w:t>Если основанием для проведения внеплановой выездной проверки является причинение вреда особо ценным, в том числе уникальным, документам Архивного фонда Российской Федерации, обнаружение нарушений обязательных требований в момент совершения таких нарушений в связи с необходимостью принятия неотложных мер управление ГАС НСО вправе приступить к проведению внеплановой проверки незамедлительно с извещением прокуратуры Новосибирской области о проведении мероприятий по контролю посредством направления вышеуказанного</w:t>
      </w:r>
      <w:proofErr w:type="gramEnd"/>
      <w:r w:rsidRPr="000728E1">
        <w:t xml:space="preserve"> заявления с прилагаемыми документами в течение 24 часов. В этом случае прокуратура Новосибирской области принимает решение о согласовании проведения внеплановой проверки в день поступления соответствующих документов.</w:t>
      </w:r>
    </w:p>
    <w:p w:rsidR="0090518D" w:rsidRPr="000728E1" w:rsidRDefault="0090518D" w:rsidP="0090518D">
      <w:pPr>
        <w:ind w:firstLine="709"/>
      </w:pPr>
      <w:r w:rsidRPr="000728E1">
        <w:t>По результатам рассмотрения заявления о согласовании проведения внеплановой выездной проверки юридического лица, индивидуального предпринимателя и прилагаемых к нему документов прокуратурой Новосибирской области принимается решение о согласовании проведения внеплановой выездной проверки или об отказе в согласовании ее проведения.</w:t>
      </w:r>
    </w:p>
    <w:p w:rsidR="0090518D" w:rsidRPr="000728E1" w:rsidRDefault="0090518D" w:rsidP="0090518D">
      <w:pPr>
        <w:ind w:firstLine="709"/>
      </w:pPr>
      <w:r w:rsidRPr="000728E1">
        <w:t>Решение прокуратуры Новосибирской области о согласовании проведения внеплановой выездной проверки или об отказе в согласовании ее проведения может быть обжаловано вышестоящему прокурору или в суд.</w:t>
      </w:r>
    </w:p>
    <w:p w:rsidR="0090518D" w:rsidRPr="000728E1" w:rsidRDefault="0090518D" w:rsidP="0090518D">
      <w:pPr>
        <w:ind w:firstLine="709"/>
      </w:pPr>
      <w:r w:rsidRPr="000728E1">
        <w:t>Уведомление юридического лица, индивидуального предпринимателя о проведении проверки осуществляется после подписания и регистрации распоряжения (приказа):</w:t>
      </w:r>
    </w:p>
    <w:p w:rsidR="0090518D" w:rsidRPr="000728E1" w:rsidRDefault="0090518D" w:rsidP="0090518D">
      <w:pPr>
        <w:ind w:firstLine="709"/>
      </w:pPr>
      <w:proofErr w:type="gramStart"/>
      <w:r w:rsidRPr="000728E1">
        <w:t xml:space="preserve">в случае проведения плановой проверки – посредством направления копии распоряжения (приказа)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w:t>
      </w:r>
      <w:r w:rsidR="00753279" w:rsidRPr="000728E1">
        <w:t>Е</w:t>
      </w:r>
      <w:r w:rsidRPr="000728E1">
        <w:t xml:space="preserve">дином государственном реестре юридических лиц, </w:t>
      </w:r>
      <w:r w:rsidR="00753279" w:rsidRPr="000728E1">
        <w:t>Е</w:t>
      </w:r>
      <w:r w:rsidRPr="000728E1">
        <w:t>дином государственном реестре индивидуальных предпринимателей либо ранее был представлен юридическим лицом, индивидуальным</w:t>
      </w:r>
      <w:proofErr w:type="gramEnd"/>
      <w:r w:rsidRPr="000728E1">
        <w:t xml:space="preserve"> предпринимателем в управление ГАС НСО, или иным доступным способом не </w:t>
      </w:r>
      <w:proofErr w:type="gramStart"/>
      <w:r w:rsidRPr="000728E1">
        <w:t>позднее</w:t>
      </w:r>
      <w:proofErr w:type="gramEnd"/>
      <w:r w:rsidRPr="000728E1">
        <w:t xml:space="preserve"> чем за три рабочих дня до начала ее проведения;</w:t>
      </w:r>
    </w:p>
    <w:p w:rsidR="0090518D" w:rsidRPr="000728E1" w:rsidRDefault="0090518D" w:rsidP="0090518D">
      <w:pPr>
        <w:ind w:firstLine="709"/>
      </w:pPr>
      <w:proofErr w:type="gramStart"/>
      <w:r w:rsidRPr="000728E1">
        <w:t xml:space="preserve">в случае внеплановой проверки – посредством направления копии распоряжения (приказа)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w:t>
      </w:r>
      <w:r w:rsidR="00753279" w:rsidRPr="000728E1">
        <w:t>Е</w:t>
      </w:r>
      <w:r w:rsidRPr="000728E1">
        <w:t xml:space="preserve">дином государственном реестре юридических лиц, </w:t>
      </w:r>
      <w:r w:rsidR="00753279" w:rsidRPr="000728E1">
        <w:t>Е</w:t>
      </w:r>
      <w:r w:rsidRPr="000728E1">
        <w:t>дином государственном реестре индивидуальных предпринимателей либо ранее был представлен юридическим лицом, индивидуальным предпринимателем в управление ГАС</w:t>
      </w:r>
      <w:proofErr w:type="gramEnd"/>
      <w:r w:rsidRPr="000728E1">
        <w:t xml:space="preserve"> НСО не менее чем за 24 часа до начала ее проведения.</w:t>
      </w:r>
    </w:p>
    <w:p w:rsidR="00753279" w:rsidRPr="00753279" w:rsidRDefault="00753279" w:rsidP="00753279">
      <w:pPr>
        <w:rPr>
          <w:rFonts w:cs="Arial"/>
        </w:rPr>
      </w:pPr>
      <w:r w:rsidRPr="00753279">
        <w:rPr>
          <w:rFonts w:cs="Arial"/>
        </w:rPr>
        <w:t xml:space="preserve">(в редакции </w:t>
      </w:r>
      <w:hyperlink r:id="rId119"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В случае</w:t>
      </w:r>
      <w:proofErr w:type="gramStart"/>
      <w:r w:rsidRPr="000728E1">
        <w:t>,</w:t>
      </w:r>
      <w:proofErr w:type="gramEnd"/>
      <w:r w:rsidRPr="000728E1">
        <w:t xml:space="preserve"> если в результате деятельности юридического лица, индивидуального предпринимателя причинен или причиняется вред особо ценным, в том числе уникальным, документам Архивного фонда Российской Федерации предварительное уведомление юридического лица, индивидуального предпринимателя о начале проведения внеплановой выездной проверки не требуется.</w:t>
      </w:r>
    </w:p>
    <w:p w:rsidR="0090518D" w:rsidRPr="000728E1" w:rsidRDefault="0090518D" w:rsidP="0090518D">
      <w:pPr>
        <w:ind w:firstLine="709"/>
      </w:pPr>
      <w:r w:rsidRPr="000728E1">
        <w:t>Критерием принятия решения является наличие либо отсутствие оснований для проведения проверки и издание управлением ГАС НСО распоряжения (приказа).</w:t>
      </w:r>
    </w:p>
    <w:p w:rsidR="0090518D" w:rsidRPr="000728E1" w:rsidRDefault="0090518D" w:rsidP="0090518D">
      <w:pPr>
        <w:ind w:firstLine="709"/>
      </w:pPr>
      <w:r w:rsidRPr="000728E1">
        <w:t xml:space="preserve">Должностными лицами, ответственными за подготовку распоряжения (приказа) и уведомление юридического лица, индивидуального предпринимателя о проведении проверки, являются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уполномоченные на проведение проверки. Лицом, ответственным за регистрацию распоряжения (приказа) и уведомления о проведении проверки, направление копии распоряжения (приказа) и уведомления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является главный эксперт отдела автоматизированных технологий и информационного обеспечения управления ГАС НСО.</w:t>
      </w:r>
    </w:p>
    <w:p w:rsidR="0090518D" w:rsidRPr="000728E1" w:rsidRDefault="0090518D" w:rsidP="0090518D">
      <w:pPr>
        <w:ind w:firstLine="709"/>
      </w:pPr>
      <w:proofErr w:type="gramStart"/>
      <w:r w:rsidRPr="000728E1">
        <w:t>Результатами административной процедуры являются подписание распоряжения (приказа) начальником управления ГАС НСО, согласование прокуратурой Новосибирской области либо отказ в согласовании проведения внеплановой выездной проверки (в случае, если такое согласование обязательно), направление копии распоряжения (приказа) и уведомления юридическому лицу, индивидуальному предпринимателю (за исключением случаев, когда такое уведомление не обязательно) и начало проведения проверки.</w:t>
      </w:r>
      <w:proofErr w:type="gramEnd"/>
    </w:p>
    <w:p w:rsidR="0090518D" w:rsidRPr="000728E1" w:rsidRDefault="0090518D" w:rsidP="0090518D">
      <w:pPr>
        <w:ind w:firstLine="709"/>
      </w:pPr>
      <w:r w:rsidRPr="000728E1">
        <w:t>Способом фиксации результата выполнения административной процедуры является регистрация распоряжения (приказа), решения прокуратуры Новосибирской области о согласовании проведения внеплановой выездной проверки или об отказе в согласовании ее проведения (в случае, если такое согласование проводилось), уведомления о проведении проверки с приложением копии распоряжения (приказа).</w:t>
      </w:r>
    </w:p>
    <w:p w:rsidR="0090518D" w:rsidRPr="000728E1" w:rsidRDefault="0090518D" w:rsidP="0090518D">
      <w:pPr>
        <w:ind w:firstLine="709"/>
      </w:pPr>
      <w:r w:rsidRPr="000728E1">
        <w:t>12.3. Проведение проверки.</w:t>
      </w:r>
    </w:p>
    <w:p w:rsidR="0090518D" w:rsidRPr="000728E1" w:rsidRDefault="0090518D" w:rsidP="0090518D">
      <w:pPr>
        <w:ind w:firstLine="709"/>
      </w:pPr>
      <w:r w:rsidRPr="000728E1">
        <w:t>Основанием для начала административной процедуры является издание распоряжения (приказа) на проведение проверки.</w:t>
      </w:r>
    </w:p>
    <w:p w:rsidR="0090518D" w:rsidRPr="000728E1" w:rsidRDefault="0090518D" w:rsidP="0090518D">
      <w:pPr>
        <w:ind w:firstLine="709"/>
      </w:pPr>
      <w:r w:rsidRPr="000728E1">
        <w:t xml:space="preserve">При проведении документарной проверки должностные лица управления ГАС НСО, проводящие проверку, </w:t>
      </w:r>
      <w:proofErr w:type="gramStart"/>
      <w:r w:rsidRPr="000728E1">
        <w:t>рассматривают в первую очередь имеющиеся в распоряжении управления ГАС</w:t>
      </w:r>
      <w:proofErr w:type="gramEnd"/>
      <w:r w:rsidRPr="000728E1">
        <w:t xml:space="preserve"> НСО документы юридического лица, индивидуального предпринимателя:</w:t>
      </w:r>
    </w:p>
    <w:p w:rsidR="0090518D" w:rsidRPr="000728E1" w:rsidRDefault="0090518D" w:rsidP="0090518D">
      <w:pPr>
        <w:ind w:firstLine="709"/>
      </w:pPr>
      <w:r w:rsidRPr="000728E1">
        <w:t>1) устанавливающие их организационно-правовую форму, права и обязанности;</w:t>
      </w:r>
    </w:p>
    <w:p w:rsidR="0090518D" w:rsidRPr="000728E1" w:rsidRDefault="0090518D" w:rsidP="0090518D">
      <w:pPr>
        <w:ind w:firstLine="709"/>
      </w:pPr>
      <w:r w:rsidRPr="000728E1">
        <w:t>2) используемые при осуществлении их деятельности и связанные с исполнением ими обязательных требований, исполнением выданного управлением ГАС НСО предписания;</w:t>
      </w:r>
    </w:p>
    <w:p w:rsidR="0090518D" w:rsidRPr="000728E1" w:rsidRDefault="0090518D" w:rsidP="0090518D">
      <w:pPr>
        <w:ind w:firstLine="709"/>
      </w:pPr>
      <w:r w:rsidRPr="000728E1">
        <w:t>3) акты предыдущих проверок;</w:t>
      </w:r>
    </w:p>
    <w:p w:rsidR="0090518D" w:rsidRPr="000728E1" w:rsidRDefault="0090518D" w:rsidP="0090518D">
      <w:pPr>
        <w:ind w:firstLine="709"/>
      </w:pPr>
      <w:r w:rsidRPr="000728E1">
        <w:t>4) материалы рассмотрения дел об административных правонарушениях;</w:t>
      </w:r>
    </w:p>
    <w:p w:rsidR="0090518D" w:rsidRPr="000728E1" w:rsidRDefault="0090518D" w:rsidP="0090518D">
      <w:pPr>
        <w:ind w:firstLine="709"/>
      </w:pPr>
      <w:r w:rsidRPr="000728E1">
        <w:t>5) иные документы о результатах осуществленного в отношении них регионального государственного контроля в сфере архивного дела.</w:t>
      </w:r>
    </w:p>
    <w:p w:rsidR="0090518D" w:rsidRPr="000728E1" w:rsidRDefault="0090518D" w:rsidP="0090518D">
      <w:pPr>
        <w:ind w:firstLine="709"/>
      </w:pPr>
      <w:r w:rsidRPr="000728E1">
        <w:t>В случае</w:t>
      </w:r>
      <w:proofErr w:type="gramStart"/>
      <w:r w:rsidRPr="000728E1">
        <w:t>,</w:t>
      </w:r>
      <w:proofErr w:type="gramEnd"/>
      <w:r w:rsidRPr="000728E1">
        <w:t xml:space="preserve"> если достоверность сведений, содержащихся в документах, имеющихся в распоряжении управления ГАС НСО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управление ГАС НСО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с распоряжения (</w:t>
      </w:r>
      <w:proofErr w:type="gramStart"/>
      <w:r w:rsidRPr="000728E1">
        <w:t xml:space="preserve">приказа) </w:t>
      </w:r>
      <w:proofErr w:type="gramEnd"/>
      <w:r w:rsidRPr="000728E1">
        <w:t>управления ГАС НСО на проведение проверки.</w:t>
      </w:r>
    </w:p>
    <w:p w:rsidR="0090518D" w:rsidRPr="000728E1" w:rsidRDefault="0090518D" w:rsidP="0090518D">
      <w:pPr>
        <w:ind w:firstLine="709"/>
      </w:pPr>
      <w:r w:rsidRPr="000728E1">
        <w:t>Указанные в запросе документы представляются в виде копий, заверенных печатью (при ее наличии) и соответственно подписью руководителя, иного должностного лица юридического лица, индивидуального предпринимателя, его уполномоченного представителя.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90518D" w:rsidRPr="000728E1" w:rsidRDefault="0090518D" w:rsidP="0090518D">
      <w:pPr>
        <w:ind w:firstLine="709"/>
      </w:pPr>
      <w:bookmarkStart w:id="1" w:name="Par8"/>
      <w:bookmarkEnd w:id="1"/>
      <w:r w:rsidRPr="000728E1">
        <w:t>В случае</w:t>
      </w:r>
      <w:proofErr w:type="gramStart"/>
      <w:r w:rsidRPr="000728E1">
        <w:t>,</w:t>
      </w:r>
      <w:proofErr w:type="gramEnd"/>
      <w:r w:rsidRPr="000728E1">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управления ГАС НСО документах и (или) полученным в ходе осуществления регионального государственного контроля в сфере архивного дела,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90518D" w:rsidRPr="000728E1" w:rsidRDefault="0090518D" w:rsidP="0090518D">
      <w:pPr>
        <w:ind w:firstLine="709"/>
      </w:pPr>
      <w:r w:rsidRPr="000728E1">
        <w:t>В случае</w:t>
      </w:r>
      <w:proofErr w:type="gramStart"/>
      <w:r w:rsidRPr="000728E1">
        <w:t>,</w:t>
      </w:r>
      <w:proofErr w:type="gramEnd"/>
      <w:r w:rsidRPr="000728E1">
        <w:t xml:space="preserve"> если после рассмотрения представленных пояснений и документов, дополнительно представленных к пояснениям, либо при отсутствии пояснений должностными лицами управления ГАС НСО, проводящими проверку, будут установлены признаки нарушения обязательных требований, может быть проведена выездная проверка.</w:t>
      </w:r>
    </w:p>
    <w:p w:rsidR="0090518D" w:rsidRPr="000728E1" w:rsidRDefault="0090518D" w:rsidP="0090518D">
      <w:pPr>
        <w:ind w:firstLine="709"/>
      </w:pPr>
      <w:r w:rsidRPr="000728E1">
        <w:t xml:space="preserve">Выездная проверка проводится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уполномоченными распоряжением (приказом) управления ГАС НСО о проведении проверки, в соответствии с режимом работы проверяемого юридического лица, индивидуального предпринимателя.</w:t>
      </w:r>
    </w:p>
    <w:p w:rsidR="0090518D" w:rsidRPr="000728E1" w:rsidRDefault="0090518D" w:rsidP="0090518D">
      <w:pPr>
        <w:ind w:firstLine="709"/>
      </w:pPr>
      <w:proofErr w:type="gramStart"/>
      <w:r w:rsidRPr="000728E1">
        <w:t>Выездная проверка начинается с предъявления должностными лицами управления ГАС НСО, проводящими проверку, служебных удостоверений, ознакомления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распоряжением (приказом) управления ГАС НСО на проведение проверки и вручением заверенной печатью копии распоряжения (приказа), а также с полномочиями проводящих проверку лиц, целями, задачами, основаниями проведения проверки, видами и объемом</w:t>
      </w:r>
      <w:proofErr w:type="gramEnd"/>
      <w:r w:rsidRPr="000728E1">
        <w:t xml:space="preserve"> контрольных мероприятий, сроками и условиями ее проведения.</w:t>
      </w:r>
    </w:p>
    <w:p w:rsidR="0090518D" w:rsidRPr="000728E1" w:rsidRDefault="0090518D" w:rsidP="0090518D">
      <w:pPr>
        <w:ind w:firstLine="709"/>
      </w:pPr>
      <w:proofErr w:type="gramStart"/>
      <w:r w:rsidRPr="000728E1">
        <w:t>На экземпляре распоряжения (приказа) управления ГАС НСО на проведение проверки, остающемся у должностных лиц, проводящих выездную проверку,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проставляет отметку о получении заверенной копии распоряжения (приказа) о проведении проверки с указанием должности, фамилии, имени и отчества</w:t>
      </w:r>
      <w:r w:rsidR="00753279">
        <w:t xml:space="preserve"> (последнего – при наличии)</w:t>
      </w:r>
      <w:r w:rsidRPr="000728E1">
        <w:t>, а также даты и времени его получения.</w:t>
      </w:r>
      <w:proofErr w:type="gramEnd"/>
    </w:p>
    <w:p w:rsidR="00753279" w:rsidRPr="00753279" w:rsidRDefault="00753279" w:rsidP="00753279">
      <w:pPr>
        <w:rPr>
          <w:rFonts w:cs="Arial"/>
        </w:rPr>
      </w:pPr>
      <w:r w:rsidRPr="00753279">
        <w:rPr>
          <w:rFonts w:cs="Arial"/>
        </w:rPr>
        <w:t xml:space="preserve">(в редакции </w:t>
      </w:r>
      <w:hyperlink r:id="rId120"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должностные лица управления ГАС НСО, проводящие выездную проверку, обязаны ознакомить подлежащих проверке лиц с Административным регламентом.</w:t>
      </w:r>
    </w:p>
    <w:p w:rsidR="00753279" w:rsidRPr="00753279" w:rsidRDefault="00753279" w:rsidP="00753279">
      <w:pPr>
        <w:rPr>
          <w:rFonts w:cs="Arial"/>
        </w:rPr>
      </w:pPr>
      <w:proofErr w:type="gramStart"/>
      <w:r>
        <w:t xml:space="preserve">Абзацы 17-26 </w:t>
      </w:r>
      <w:r>
        <w:rPr>
          <w:rFonts w:cs="Arial"/>
        </w:rPr>
        <w:t>утратили силу -</w:t>
      </w:r>
      <w:r w:rsidRPr="00753279">
        <w:rPr>
          <w:rFonts w:cs="Arial"/>
        </w:rPr>
        <w:t xml:space="preserve"> </w:t>
      </w:r>
      <w:hyperlink r:id="rId121" w:tgtFrame="Logical" w:history="1">
        <w:r w:rsidRPr="00753279">
          <w:rPr>
            <w:rStyle w:val="a5"/>
            <w:rFonts w:cs="Arial"/>
          </w:rPr>
          <w:t>приказ управления государственной архивной службы Новосибирской области от 09.09.2019 № 132-од</w:t>
        </w:r>
      </w:hyperlink>
      <w:r w:rsidRPr="00753279">
        <w:rPr>
          <w:rFonts w:cs="Arial"/>
        </w:rPr>
        <w:t>)</w:t>
      </w:r>
      <w:proofErr w:type="gramEnd"/>
    </w:p>
    <w:p w:rsidR="0090518D" w:rsidRPr="000728E1" w:rsidRDefault="0090518D" w:rsidP="0090518D">
      <w:pPr>
        <w:ind w:firstLine="709"/>
      </w:pPr>
      <w:proofErr w:type="gramStart"/>
      <w:r w:rsidRPr="000728E1">
        <w:t>При проведении выездной проверки должностные лица управления ГАС НСО, проводящие проверку, изучают сведения, содержащиеся в документах юридического лица, индивидуального предпринимателя, устанавливающие его организационно-правовую форму, его права и обязанности; осуществляют проверку документов, используемых юридическим лицом, индивидуальным предпринимателем при осуществлении деятельности и связанных с исполнением обязательных требований, условий хранения документов; исполнения ранее выданного предписания.</w:t>
      </w:r>
      <w:proofErr w:type="gramEnd"/>
    </w:p>
    <w:p w:rsidR="0090518D" w:rsidRPr="000728E1" w:rsidRDefault="0090518D" w:rsidP="0090518D">
      <w:pPr>
        <w:ind w:firstLine="709"/>
      </w:pPr>
      <w:r w:rsidRPr="000728E1">
        <w:t>В случае</w:t>
      </w:r>
      <w:proofErr w:type="gramStart"/>
      <w:r w:rsidRPr="000728E1">
        <w:t>,</w:t>
      </w:r>
      <w:proofErr w:type="gramEnd"/>
      <w:r w:rsidRPr="000728E1">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должностные лица управления ГАС НСО, проводящие проверку, составляют акт о невозможности проведения соответствующей проверки с указанием причин невозможности ее проведения. </w:t>
      </w:r>
      <w:proofErr w:type="gramStart"/>
      <w:r w:rsidRPr="000728E1">
        <w:t>В этом случае управление ГАС НСО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и без предварительного уведомления юридического лица, индивидуального предпринимателя.</w:t>
      </w:r>
      <w:proofErr w:type="gramEnd"/>
    </w:p>
    <w:p w:rsidR="0090518D" w:rsidRPr="000728E1" w:rsidRDefault="0090518D" w:rsidP="0090518D">
      <w:pPr>
        <w:ind w:firstLine="709"/>
      </w:pPr>
      <w:r w:rsidRPr="000728E1">
        <w:t>Критерием принятия решения является выявление либо отсутствие в деятельности юридического лица, индивидуального предпринимателя фактов, указывающих на нарушение обязательных требований, неисполнение выданного управлением ГАС НСО предписания.</w:t>
      </w:r>
    </w:p>
    <w:p w:rsidR="0090518D" w:rsidRPr="00753279" w:rsidRDefault="0090518D" w:rsidP="0090518D">
      <w:pPr>
        <w:rPr>
          <w:rFonts w:cs="Arial"/>
        </w:rPr>
      </w:pPr>
      <w:r w:rsidRPr="000728E1">
        <w:t xml:space="preserve">Результатом административной процедуры является установление соответствия деятельности юридического лица, индивидуального предпринимателя обязательным требованиям либо составление акта о невозможности проведения соответствующей проверки и принятие решения о проведении в отношении юридического лица, индивидуального предпринимателя плановой или внеплановой выездной проверки без их </w:t>
      </w:r>
      <w:r w:rsidRPr="00753279">
        <w:t>предварительного уведомления.</w:t>
      </w:r>
      <w:r w:rsidRPr="00753279">
        <w:rPr>
          <w:rFonts w:cs="Arial"/>
        </w:rPr>
        <w:t xml:space="preserve"> </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2"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12.4. Оформление результатов проверки.</w:t>
      </w:r>
    </w:p>
    <w:p w:rsidR="0013025A" w:rsidRPr="00DF6A43" w:rsidRDefault="0013025A" w:rsidP="0013025A">
      <w:pPr>
        <w:ind w:firstLine="709"/>
      </w:pPr>
      <w:r w:rsidRPr="00753279">
        <w:t>Основанием для начала</w:t>
      </w:r>
      <w:r w:rsidRPr="00DF6A43">
        <w:t xml:space="preserve"> административной процедуры является завершение проведения проверки.</w:t>
      </w:r>
    </w:p>
    <w:p w:rsidR="0013025A" w:rsidRPr="00DF6A43" w:rsidRDefault="0013025A" w:rsidP="0013025A">
      <w:pPr>
        <w:ind w:firstLine="709"/>
      </w:pPr>
      <w:r w:rsidRPr="00DF6A43">
        <w:t xml:space="preserve">По результатам проверки, непосредственно после ее завершения, специалистами отдела организации и контроля </w:t>
      </w:r>
      <w:proofErr w:type="gramStart"/>
      <w:r w:rsidRPr="00DF6A43">
        <w:t>деятельности</w:t>
      </w:r>
      <w:proofErr w:type="gramEnd"/>
      <w:r w:rsidRPr="00DF6A43">
        <w:t xml:space="preserve"> государственных и муниципальных архивов, уполномоченными распоряжением (приказом) управления ГАС НСО на проведение проверки, составляется акт проверки.</w:t>
      </w:r>
    </w:p>
    <w:p w:rsidR="0013025A" w:rsidRPr="00DF6A43" w:rsidRDefault="0013025A" w:rsidP="0013025A">
      <w:pPr>
        <w:ind w:firstLine="709"/>
      </w:pPr>
      <w:r w:rsidRPr="00DF6A43">
        <w:t xml:space="preserve">Акт проверки составляется в двух экземплярах по форме, утвержденной </w:t>
      </w:r>
      <w:hyperlink r:id="rId123" w:history="1">
        <w:r w:rsidRPr="00453341">
          <w:rPr>
            <w:rStyle w:val="a5"/>
          </w:rPr>
          <w:t>приказом Министерства экономического развития Российской Федерации от 30.04.2009 № 141</w:t>
        </w:r>
      </w:hyperlink>
      <w:r w:rsidRPr="00DF6A43">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3025A" w:rsidRPr="00DF6A43" w:rsidRDefault="0013025A" w:rsidP="0013025A">
      <w:pPr>
        <w:ind w:firstLine="709"/>
      </w:pPr>
      <w:r w:rsidRPr="00DF6A43">
        <w:t>В акте проверки указываются:</w:t>
      </w:r>
    </w:p>
    <w:p w:rsidR="0013025A" w:rsidRPr="00DF6A43" w:rsidRDefault="0013025A" w:rsidP="0013025A">
      <w:pPr>
        <w:ind w:firstLine="709"/>
      </w:pPr>
      <w:bookmarkStart w:id="2" w:name="P617"/>
      <w:bookmarkEnd w:id="2"/>
      <w:r w:rsidRPr="00DF6A43">
        <w:t>1) дата, время и место составления акта проверки;</w:t>
      </w:r>
    </w:p>
    <w:p w:rsidR="0013025A" w:rsidRPr="00DF6A43" w:rsidRDefault="0013025A" w:rsidP="0013025A">
      <w:pPr>
        <w:ind w:firstLine="709"/>
      </w:pPr>
      <w:r w:rsidRPr="00DF6A43">
        <w:t>2) наименование органа государственного контроля, проводившего проверку (управление ГАС НСО);</w:t>
      </w:r>
    </w:p>
    <w:p w:rsidR="0013025A" w:rsidRPr="00DF6A43" w:rsidRDefault="0013025A" w:rsidP="0013025A">
      <w:pPr>
        <w:ind w:firstLine="709"/>
      </w:pPr>
      <w:r w:rsidRPr="00DF6A43">
        <w:t>3) дата и номер распоряжения (приказа) о проведении проверки;</w:t>
      </w:r>
    </w:p>
    <w:p w:rsidR="0013025A" w:rsidRPr="00DF6A43" w:rsidRDefault="0013025A" w:rsidP="0013025A">
      <w:pPr>
        <w:ind w:firstLine="709"/>
      </w:pPr>
      <w:r w:rsidRPr="00DF6A43">
        <w:t>4) фамилии, имена, отчества</w:t>
      </w:r>
      <w:r w:rsidR="00753279">
        <w:t xml:space="preserve"> (последнее – при наличии)</w:t>
      </w:r>
      <w:r w:rsidRPr="00DF6A43">
        <w:t xml:space="preserve"> и должности должностного лица или должностных лиц, проводивших проверку;</w:t>
      </w:r>
    </w:p>
    <w:p w:rsidR="00753279" w:rsidRPr="00753279" w:rsidRDefault="00753279" w:rsidP="00753279">
      <w:pPr>
        <w:rPr>
          <w:rFonts w:cs="Arial"/>
        </w:rPr>
      </w:pPr>
      <w:r w:rsidRPr="00753279">
        <w:rPr>
          <w:rFonts w:cs="Arial"/>
        </w:rPr>
        <w:t xml:space="preserve">(в редакции </w:t>
      </w:r>
      <w:hyperlink r:id="rId124"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 xml:space="preserve">5) наименование проверяемого юридического лица или фамилия, имя и </w:t>
      </w:r>
      <w:r w:rsidR="00753279">
        <w:t xml:space="preserve">отчество (последнее – при наличии) индивидуального предпринимателя, а также фамилия, имя, отчество (последнее – при наличии) </w:t>
      </w:r>
      <w:r w:rsidRPr="00DF6A43">
        <w:t xml:space="preserve">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w:t>
      </w:r>
      <w:proofErr w:type="gramStart"/>
      <w:r w:rsidRPr="00DF6A43">
        <w:t>присутствовавших</w:t>
      </w:r>
      <w:proofErr w:type="gramEnd"/>
      <w:r w:rsidRPr="00DF6A43">
        <w:t xml:space="preserve"> при проведении проверки;</w:t>
      </w:r>
    </w:p>
    <w:p w:rsidR="00753279" w:rsidRPr="00753279" w:rsidRDefault="00753279" w:rsidP="00753279">
      <w:pPr>
        <w:rPr>
          <w:rFonts w:cs="Arial"/>
        </w:rPr>
      </w:pPr>
      <w:bookmarkStart w:id="3" w:name="P622"/>
      <w:bookmarkEnd w:id="3"/>
      <w:r w:rsidRPr="00753279">
        <w:rPr>
          <w:rFonts w:cs="Arial"/>
        </w:rPr>
        <w:t xml:space="preserve">(в редакции </w:t>
      </w:r>
      <w:hyperlink r:id="rId125"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6) дата, время, продолжительность и место проведения проверки;</w:t>
      </w:r>
    </w:p>
    <w:p w:rsidR="0013025A" w:rsidRPr="00DF6A43" w:rsidRDefault="0013025A" w:rsidP="0013025A">
      <w:pPr>
        <w:ind w:firstLine="709"/>
      </w:pPr>
      <w:r w:rsidRPr="00DF6A43">
        <w:t>7)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13025A" w:rsidRPr="00DF6A43" w:rsidRDefault="0013025A" w:rsidP="0013025A">
      <w:pPr>
        <w:ind w:firstLine="709"/>
      </w:pPr>
      <w:proofErr w:type="gramStart"/>
      <w:r w:rsidRPr="00DF6A43">
        <w:t>8)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w:t>
      </w:r>
      <w:proofErr w:type="gramEnd"/>
      <w:r w:rsidRPr="00DF6A43">
        <w:t xml:space="preserve"> с отсутствием у юридического лица, индивидуального предпринимателя указанного журнала;</w:t>
      </w:r>
    </w:p>
    <w:p w:rsidR="0013025A" w:rsidRPr="00DF6A43" w:rsidRDefault="0013025A" w:rsidP="0013025A">
      <w:pPr>
        <w:ind w:firstLine="709"/>
      </w:pPr>
      <w:r w:rsidRPr="00DF6A43">
        <w:t>9) подписи должностного лица или должностных лиц, проводивших проверку.</w:t>
      </w:r>
    </w:p>
    <w:p w:rsidR="0013025A" w:rsidRPr="00DF6A43" w:rsidRDefault="0013025A" w:rsidP="0013025A">
      <w:pPr>
        <w:ind w:firstLine="709"/>
      </w:pPr>
      <w:r w:rsidRPr="00DF6A43">
        <w:t xml:space="preserve">Акт проверки </w:t>
      </w:r>
      <w:proofErr w:type="gramStart"/>
      <w:r w:rsidRPr="00DF6A43">
        <w:t>подписывается должностными лицами управления ГАС</w:t>
      </w:r>
      <w:proofErr w:type="gramEnd"/>
      <w:r w:rsidRPr="00DF6A43">
        <w:t xml:space="preserve"> НСО, проводившими проверку.</w:t>
      </w:r>
    </w:p>
    <w:p w:rsidR="0013025A" w:rsidRPr="00753279" w:rsidRDefault="0013025A" w:rsidP="0013025A">
      <w:pPr>
        <w:ind w:firstLine="709"/>
      </w:pPr>
      <w:r w:rsidRPr="00DF6A43">
        <w:t xml:space="preserve">К акту проверки прилагаются объяснения работников юридического лица, индивидуального </w:t>
      </w:r>
      <w:r w:rsidRPr="00753279">
        <w:t>предпринимателя, на которых возлагается ответственность за нарушение обязательных требований, предписание и иные связанные с результатами проверки документы или их копии.</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6"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Критерием принятия решения является наличие либо отсутствие в деятельности юридического лица, индивидуального предпринимателя фактов нарушения обязательных требований, неисполнения в установленный срок выданного управлением ГАС НСО предписания.</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7"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Результатом административной процедуры является составленный акт проверки.</w:t>
      </w:r>
    </w:p>
    <w:p w:rsidR="0013025A" w:rsidRPr="00753279" w:rsidRDefault="0013025A" w:rsidP="0013025A">
      <w:pPr>
        <w:ind w:firstLine="709"/>
      </w:pPr>
      <w:r w:rsidRPr="00753279">
        <w:t xml:space="preserve">Способом фиксации результата выполнения административной процедуры </w:t>
      </w:r>
      <w:proofErr w:type="gramStart"/>
      <w:r w:rsidRPr="00753279">
        <w:t>является подписание акта</w:t>
      </w:r>
      <w:r w:rsidRPr="00DF6A43">
        <w:t xml:space="preserve"> проверки должностными лицами управления ГАС</w:t>
      </w:r>
      <w:proofErr w:type="gramEnd"/>
      <w:r w:rsidRPr="00DF6A43">
        <w:t xml:space="preserve"> НСО, проводившими проверку.</w:t>
      </w:r>
    </w:p>
    <w:p w:rsidR="0013025A" w:rsidRPr="00753279" w:rsidRDefault="0013025A" w:rsidP="0013025A">
      <w:pPr>
        <w:ind w:firstLine="709"/>
      </w:pPr>
      <w:r w:rsidRPr="00753279">
        <w:t>12.5. Принятие предусмотренных законодательством мер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w:t>
      </w:r>
    </w:p>
    <w:p w:rsidR="0013025A" w:rsidRPr="00753279" w:rsidRDefault="0013025A" w:rsidP="0013025A">
      <w:pPr>
        <w:ind w:firstLine="709"/>
      </w:pPr>
      <w:r w:rsidRPr="00753279">
        <w:t>Основанием для начала административной процедуры является выявление при проведении проверки фактов нарушений юридическим лицом, индивидуальным предпринимателем обязательных требований</w:t>
      </w:r>
      <w:r w:rsidR="0090518D" w:rsidRPr="00753279">
        <w:t xml:space="preserve"> </w:t>
      </w:r>
      <w:r w:rsidRPr="00753279">
        <w:t>или неисполнения ранее выданного предписания.</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8"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Управлением ГАС НСО в отношении фактов нарушений, выявленных при проведении проверки, принимаются следующие меры:</w:t>
      </w:r>
    </w:p>
    <w:p w:rsidR="0013025A" w:rsidRPr="00753279" w:rsidRDefault="0090518D" w:rsidP="0013025A">
      <w:pPr>
        <w:ind w:firstLine="709"/>
      </w:pPr>
      <w:r w:rsidRPr="00753279">
        <w:t>1) выдача юридическим лицам, индивидуальным предпринимателям предписаний с указанием сроков устранения выявленных нарушений;</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9"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 xml:space="preserve">2) возбуждение дела об административном правонарушении и составление протокола с целью привлечения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 (далее – </w:t>
      </w:r>
      <w:proofErr w:type="spellStart"/>
      <w:r w:rsidRPr="00753279">
        <w:t>КоАП</w:t>
      </w:r>
      <w:proofErr w:type="spellEnd"/>
      <w:r w:rsidRPr="00753279">
        <w:t xml:space="preserve"> РФ), в пределах полномочий управления ГАС НСО.</w:t>
      </w:r>
    </w:p>
    <w:p w:rsidR="0013025A" w:rsidRPr="00753279" w:rsidRDefault="0013025A" w:rsidP="0013025A">
      <w:pPr>
        <w:ind w:firstLine="709"/>
      </w:pPr>
      <w:r w:rsidRPr="00753279">
        <w:t xml:space="preserve">Предписание </w:t>
      </w:r>
      <w:r w:rsidR="0090518D" w:rsidRPr="00753279">
        <w:t>выдается</w:t>
      </w:r>
      <w:r w:rsidRPr="00753279">
        <w:t xml:space="preserve"> непосредственно после завершения проверки в двух экземплярах по форме согласно приложению № 2 к настоящему Административному регламенту и </w:t>
      </w:r>
      <w:proofErr w:type="gramStart"/>
      <w:r w:rsidRPr="00753279">
        <w:t>подписывается начальником управления ГАС</w:t>
      </w:r>
      <w:proofErr w:type="gramEnd"/>
      <w:r w:rsidRPr="00753279">
        <w:t xml:space="preserve"> НСО.</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30"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В предписании указываются:</w:t>
      </w:r>
    </w:p>
    <w:p w:rsidR="0013025A" w:rsidRPr="00753279" w:rsidRDefault="0013025A" w:rsidP="0013025A">
      <w:pPr>
        <w:ind w:firstLine="709"/>
      </w:pPr>
      <w:r w:rsidRPr="00753279">
        <w:t>1) наименование и местонахождение органа государственного контроля, проводившего проверку (управление ГАС НСО), дата составления и номер предписания;</w:t>
      </w:r>
    </w:p>
    <w:p w:rsidR="0013025A" w:rsidRDefault="0013025A" w:rsidP="0013025A">
      <w:pPr>
        <w:ind w:firstLine="709"/>
      </w:pPr>
      <w:r w:rsidRPr="00753279">
        <w:t xml:space="preserve">2) фамилия, имя, отчество </w:t>
      </w:r>
      <w:r w:rsidR="00753279">
        <w:t>(последнее</w:t>
      </w:r>
      <w:r w:rsidR="00BB2F1F">
        <w:t xml:space="preserve"> -</w:t>
      </w:r>
      <w:r w:rsidR="00753279">
        <w:t xml:space="preserve"> при наличии) </w:t>
      </w:r>
      <w:r w:rsidRPr="00753279">
        <w:t>руководителя проверяемого</w:t>
      </w:r>
      <w:r w:rsidRPr="00DF6A43">
        <w:t xml:space="preserve"> юридического лица, индивидуального предпринимателя; </w:t>
      </w:r>
    </w:p>
    <w:p w:rsidR="00753279" w:rsidRPr="00753279" w:rsidRDefault="00753279" w:rsidP="00753279">
      <w:pPr>
        <w:rPr>
          <w:rFonts w:cs="Arial"/>
        </w:rPr>
      </w:pPr>
      <w:r w:rsidRPr="00753279">
        <w:rPr>
          <w:rFonts w:cs="Arial"/>
        </w:rPr>
        <w:t xml:space="preserve">(в редакции </w:t>
      </w:r>
      <w:hyperlink r:id="rId131"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3) правовые основания составления предписания;</w:t>
      </w:r>
    </w:p>
    <w:p w:rsidR="0013025A" w:rsidRPr="00DF6A43" w:rsidRDefault="0013025A" w:rsidP="0013025A">
      <w:pPr>
        <w:ind w:firstLine="709"/>
      </w:pPr>
      <w:r w:rsidRPr="00DF6A43">
        <w:t xml:space="preserve">4) наименования мероприятий, с указанием статьи (пункта, части) нормативных правовых актов, требования которых нарушены; </w:t>
      </w:r>
    </w:p>
    <w:p w:rsidR="0013025A" w:rsidRPr="00DF6A43" w:rsidRDefault="0013025A" w:rsidP="0013025A">
      <w:pPr>
        <w:ind w:firstLine="709"/>
      </w:pPr>
      <w:r w:rsidRPr="00DF6A43">
        <w:t>5) сроки исполнения указанных мероприятий;</w:t>
      </w:r>
    </w:p>
    <w:p w:rsidR="0013025A" w:rsidRPr="00DF6A43" w:rsidRDefault="0013025A" w:rsidP="0013025A">
      <w:pPr>
        <w:ind w:firstLine="709"/>
      </w:pPr>
      <w:r w:rsidRPr="00DF6A43">
        <w:t>6) запись о разъяснении юридическому лицу, индивидуальному предпринимателю его права на представление возражений в отношении выданного предписания и (или) обжалование предписания;</w:t>
      </w:r>
    </w:p>
    <w:p w:rsidR="0013025A" w:rsidRPr="00DF6A43" w:rsidRDefault="0013025A" w:rsidP="0013025A">
      <w:pPr>
        <w:ind w:firstLine="709"/>
      </w:pPr>
      <w:r w:rsidRPr="00DF6A43">
        <w:t>7) должность, подпись, Ф.И.О. должностного лица, выдавшего предписание, дата выдачи предписания;</w:t>
      </w:r>
    </w:p>
    <w:p w:rsidR="0013025A" w:rsidRPr="00DF6A43" w:rsidRDefault="0013025A" w:rsidP="0013025A">
      <w:pPr>
        <w:ind w:firstLine="709"/>
      </w:pPr>
      <w:r w:rsidRPr="00DF6A43">
        <w:t>8) должность, подпись, Ф.И.О. должностного лица, получившего предписание, дата получения предписания.</w:t>
      </w:r>
    </w:p>
    <w:p w:rsidR="0013025A" w:rsidRPr="00DF6A43" w:rsidRDefault="0013025A" w:rsidP="0013025A">
      <w:pPr>
        <w:ind w:firstLine="709"/>
      </w:pPr>
      <w:r w:rsidRPr="00DF6A43">
        <w:t>Указанные в предписании мероприятия по устранению выявленных нарушений являются обязательными для юридического лица, индивидуального предпринимателя.</w:t>
      </w:r>
    </w:p>
    <w:p w:rsidR="00B40825" w:rsidRDefault="00B40825" w:rsidP="00B40825">
      <w:pPr>
        <w:ind w:firstLine="709"/>
      </w:pPr>
      <w:r>
        <w:t xml:space="preserve">Резиденту территории опережающего социально-экономического развития должностные лица управления </w:t>
      </w:r>
      <w:proofErr w:type="gramStart"/>
      <w:r>
        <w:t>ГАС НСО выдают</w:t>
      </w:r>
      <w:proofErr w:type="gramEnd"/>
      <w:r>
        <w:t xml:space="preserve"> предписание при выявлении в ходе плановой проверки нарушений резидентом территории опережающего социально-экономического развития обязательных требований.</w:t>
      </w:r>
    </w:p>
    <w:p w:rsidR="00B40825" w:rsidRDefault="00753279" w:rsidP="00B40825">
      <w:r>
        <w:t xml:space="preserve">Абзац 18 утратил силу - </w:t>
      </w:r>
      <w:hyperlink r:id="rId132" w:tgtFrame="Logical" w:history="1">
        <w:r w:rsidRPr="00753279">
          <w:rPr>
            <w:rStyle w:val="a5"/>
            <w:rFonts w:cs="Arial"/>
          </w:rPr>
          <w:t>приказ управления государственной архивной службы Новосибирской области от 09.09.2019 № 132-од</w:t>
        </w:r>
      </w:hyperlink>
    </w:p>
    <w:p w:rsidR="0013025A" w:rsidRPr="00DF6A43" w:rsidRDefault="0013025A" w:rsidP="0013025A">
      <w:pPr>
        <w:ind w:firstLine="709"/>
      </w:pPr>
      <w:r w:rsidRPr="00DF6A43">
        <w:t xml:space="preserve">В случае возникновения обстоятельств, предусмотренных частью 1 статьи 28.1 </w:t>
      </w:r>
      <w:proofErr w:type="spellStart"/>
      <w:r w:rsidRPr="00DF6A43">
        <w:t>КоАП</w:t>
      </w:r>
      <w:proofErr w:type="spellEnd"/>
      <w:r w:rsidRPr="00DF6A43">
        <w:t xml:space="preserve"> РФ, должностное лицо управления ГАС НСО, уполномоченное составлять протоколы об административных правонарушениях, возбуждает дело об административном правонарушении путем составления протокола по форме согласно приложению № 3 к настоящему Административному регламенту. С момента составления протокола дело об административном правонарушении считается возбужденным.</w:t>
      </w:r>
    </w:p>
    <w:p w:rsidR="0013025A" w:rsidRPr="00DF6A43" w:rsidRDefault="0013025A" w:rsidP="0013025A">
      <w:pPr>
        <w:ind w:firstLine="709"/>
      </w:pPr>
      <w:r w:rsidRPr="00DF6A43">
        <w:t>В протоколе указываются:</w:t>
      </w:r>
    </w:p>
    <w:p w:rsidR="0013025A" w:rsidRPr="00DF6A43" w:rsidRDefault="0013025A" w:rsidP="0013025A">
      <w:pPr>
        <w:ind w:firstLine="709"/>
      </w:pPr>
      <w:r w:rsidRPr="00DF6A43">
        <w:t>1) дата и место его составления;</w:t>
      </w:r>
    </w:p>
    <w:p w:rsidR="0013025A" w:rsidRPr="00DF6A43" w:rsidRDefault="0013025A" w:rsidP="0013025A">
      <w:pPr>
        <w:ind w:firstLine="709"/>
      </w:pPr>
      <w:r w:rsidRPr="00DF6A43">
        <w:t>2) наименование должности, фамилия и инициалы лица, составившего протокол;</w:t>
      </w:r>
    </w:p>
    <w:p w:rsidR="0013025A" w:rsidRPr="00DF6A43" w:rsidRDefault="0013025A" w:rsidP="0013025A">
      <w:pPr>
        <w:ind w:firstLine="709"/>
      </w:pPr>
      <w:r w:rsidRPr="00DF6A43">
        <w:t>3) правовые основания составления протокола;</w:t>
      </w:r>
    </w:p>
    <w:p w:rsidR="0013025A" w:rsidRPr="00DF6A43" w:rsidRDefault="0013025A" w:rsidP="0013025A">
      <w:pPr>
        <w:ind w:firstLine="709"/>
      </w:pPr>
      <w:r w:rsidRPr="00DF6A43">
        <w:t xml:space="preserve">4) статья </w:t>
      </w:r>
      <w:proofErr w:type="spellStart"/>
      <w:r w:rsidRPr="00DF6A43">
        <w:t>КоАП</w:t>
      </w:r>
      <w:proofErr w:type="spellEnd"/>
      <w:r w:rsidRPr="00DF6A43">
        <w:t xml:space="preserve"> РФ, предусматривающая административную ответственность за данное административное правонарушение;</w:t>
      </w:r>
    </w:p>
    <w:p w:rsidR="0013025A" w:rsidRPr="00DF6A43" w:rsidRDefault="0013025A" w:rsidP="0013025A">
      <w:pPr>
        <w:ind w:firstLine="709"/>
      </w:pPr>
      <w:proofErr w:type="gramStart"/>
      <w:r w:rsidRPr="00DF6A43">
        <w:t>5) лицо, в отношении которого возбуждено дело об административном правонарушении и сведения об этом лице (указываются данные о физическом лице (фамилия, имя, отчество</w:t>
      </w:r>
      <w:r w:rsidR="00753279">
        <w:t xml:space="preserve"> (последнее </w:t>
      </w:r>
      <w:r w:rsidR="00C56468">
        <w:t>–</w:t>
      </w:r>
      <w:r w:rsidR="00753279">
        <w:t xml:space="preserve"> </w:t>
      </w:r>
      <w:r w:rsidR="00C56468">
        <w:t>при наличии)</w:t>
      </w:r>
      <w:r w:rsidRPr="00DF6A43">
        <w:t xml:space="preserve">, дата рождения, </w:t>
      </w:r>
      <w:r w:rsidR="0090518D">
        <w:t xml:space="preserve">место рождения, </w:t>
      </w:r>
      <w:r w:rsidRPr="00DF6A43">
        <w:t>место работы и должность, место жительства, семейное положение, количество лиц, находящихся на иждивении, размер его зарплаты или иного заработка, привлечение ранее к административной ответственности и др.);</w:t>
      </w:r>
      <w:proofErr w:type="gramEnd"/>
      <w:r w:rsidRPr="00DF6A43">
        <w:t xml:space="preserve"> сведения о юридическом лице (ИНН, ОКПО, полное наименование, юридический и фактический адрес, фамилия, имя, отчество и наименование должности законного представителя));</w:t>
      </w:r>
    </w:p>
    <w:p w:rsidR="0090518D" w:rsidRPr="00C56468" w:rsidRDefault="0090518D" w:rsidP="00C56468">
      <w:r w:rsidRPr="00C56468">
        <w:rPr>
          <w:rFonts w:cs="Arial"/>
        </w:rPr>
        <w:t xml:space="preserve">(в </w:t>
      </w:r>
      <w:r w:rsidR="00AC0C30" w:rsidRPr="00C56468">
        <w:rPr>
          <w:rFonts w:cs="Arial"/>
        </w:rPr>
        <w:t>редакции</w:t>
      </w:r>
      <w:r w:rsidRPr="00C56468">
        <w:rPr>
          <w:rFonts w:cs="Arial"/>
        </w:rPr>
        <w:t xml:space="preserve"> </w:t>
      </w:r>
      <w:hyperlink r:id="rId133"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sidRPr="00C56468">
        <w:rPr>
          <w:rStyle w:val="a5"/>
          <w:rFonts w:cs="Arial"/>
        </w:rPr>
        <w:t xml:space="preserve">, </w:t>
      </w:r>
      <w:hyperlink r:id="rId134" w:tgtFrame="Logical" w:history="1">
        <w:r w:rsidR="00C56468" w:rsidRPr="00C56468">
          <w:rPr>
            <w:rStyle w:val="a5"/>
          </w:rPr>
          <w:t>от 09.09.2019 № 132-од</w:t>
        </w:r>
      </w:hyperlink>
      <w:r w:rsidRPr="00C56468">
        <w:rPr>
          <w:rFonts w:cs="Arial"/>
        </w:rPr>
        <w:t>)</w:t>
      </w:r>
    </w:p>
    <w:p w:rsidR="0013025A" w:rsidRPr="00DF6A43" w:rsidRDefault="0013025A" w:rsidP="0013025A">
      <w:pPr>
        <w:ind w:firstLine="709"/>
      </w:pPr>
      <w:r w:rsidRPr="00C56468">
        <w:t>6) фамилии, имена, отчества</w:t>
      </w:r>
      <w:r w:rsidR="00C56468">
        <w:t xml:space="preserve"> (последние – при наличии)</w:t>
      </w:r>
      <w:r w:rsidRPr="00C56468">
        <w:t>, адреса места жительства свидетелей и потерпевших,</w:t>
      </w:r>
      <w:r w:rsidRPr="00DF6A43">
        <w:t xml:space="preserve"> если имеются свидетели и потерпевшие;</w:t>
      </w:r>
    </w:p>
    <w:p w:rsidR="00C56468" w:rsidRDefault="00C56468" w:rsidP="00C56468">
      <w:pPr>
        <w:ind w:firstLine="709"/>
        <w:rPr>
          <w:rFonts w:cs="Arial"/>
        </w:rPr>
      </w:pPr>
      <w:r>
        <w:rPr>
          <w:rFonts w:cs="Arial"/>
        </w:rPr>
        <w:t xml:space="preserve">(в редакции </w:t>
      </w:r>
      <w:hyperlink r:id="rId135" w:tgtFrame="Logical" w:history="1">
        <w:r w:rsidRPr="00753279">
          <w:rPr>
            <w:rStyle w:val="a5"/>
            <w:rFonts w:cs="Arial"/>
          </w:rPr>
          <w:t>приказ</w:t>
        </w:r>
        <w:r>
          <w:rPr>
            <w:rStyle w:val="a5"/>
            <w:rFonts w:cs="Arial"/>
          </w:rPr>
          <w:t>а</w:t>
        </w:r>
        <w:r w:rsidRPr="00753279">
          <w:rPr>
            <w:rStyle w:val="a5"/>
            <w:rFonts w:cs="Arial"/>
          </w:rPr>
          <w:t xml:space="preserve">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7) место, время совершения и событие административного правонарушения;</w:t>
      </w:r>
    </w:p>
    <w:p w:rsidR="0013025A" w:rsidRPr="00DF6A43" w:rsidRDefault="0013025A" w:rsidP="0013025A">
      <w:pPr>
        <w:ind w:firstLine="709"/>
      </w:pPr>
      <w:proofErr w:type="gramStart"/>
      <w:r w:rsidRPr="00DF6A43">
        <w:t xml:space="preserve">8) запись о разъяснении физическому лицу или законному представителю юридического лица, в отношении которого возбуждено дело об административном правонарушении, положений статьи 51 </w:t>
      </w:r>
      <w:hyperlink r:id="rId136" w:history="1">
        <w:r w:rsidRPr="00453341">
          <w:rPr>
            <w:rStyle w:val="a5"/>
          </w:rPr>
          <w:t>Конституции Российской Федерации</w:t>
        </w:r>
      </w:hyperlink>
      <w:r w:rsidRPr="00DF6A43">
        <w:t xml:space="preserve">, его прав и обязанностей, предусмотренных </w:t>
      </w:r>
      <w:proofErr w:type="spellStart"/>
      <w:r w:rsidRPr="00DF6A43">
        <w:t>КоАП</w:t>
      </w:r>
      <w:proofErr w:type="spellEnd"/>
      <w:r w:rsidRPr="00DF6A43">
        <w:t xml:space="preserve"> РФ; подпись, фамилия, имя, отчество</w:t>
      </w:r>
      <w:r w:rsidR="00C56468">
        <w:t xml:space="preserve"> (последнее – при наличии)</w:t>
      </w:r>
      <w:r w:rsidRPr="00DF6A43">
        <w:t xml:space="preserve"> физического лица или законного представителя юридического лица, которому разъяснены права и обязанности, дата;</w:t>
      </w:r>
      <w:proofErr w:type="gramEnd"/>
    </w:p>
    <w:p w:rsidR="00C56468" w:rsidRDefault="00C56468" w:rsidP="00C56468">
      <w:pPr>
        <w:ind w:firstLine="709"/>
        <w:rPr>
          <w:rFonts w:cs="Arial"/>
        </w:rPr>
      </w:pPr>
      <w:r>
        <w:rPr>
          <w:rFonts w:cs="Arial"/>
        </w:rPr>
        <w:t xml:space="preserve">(в редакции </w:t>
      </w:r>
      <w:hyperlink r:id="rId137" w:tgtFrame="Logical" w:history="1">
        <w:r w:rsidRPr="00753279">
          <w:rPr>
            <w:rStyle w:val="a5"/>
            <w:rFonts w:cs="Arial"/>
          </w:rPr>
          <w:t>приказ</w:t>
        </w:r>
        <w:r>
          <w:rPr>
            <w:rStyle w:val="a5"/>
            <w:rFonts w:cs="Arial"/>
          </w:rPr>
          <w:t>а</w:t>
        </w:r>
        <w:r w:rsidRPr="00753279">
          <w:rPr>
            <w:rStyle w:val="a5"/>
            <w:rFonts w:cs="Arial"/>
          </w:rPr>
          <w:t xml:space="preserve">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 xml:space="preserve">9) объяснения физического лица или законного представителя юридического лица, в отношении которого возбуждено дело об административном правонарушении; подпись, фамилия и инициалы физического лица или законного представителя юридического лица, </w:t>
      </w:r>
      <w:proofErr w:type="gramStart"/>
      <w:r w:rsidRPr="00DF6A43">
        <w:t>давших</w:t>
      </w:r>
      <w:proofErr w:type="gramEnd"/>
      <w:r w:rsidRPr="00DF6A43">
        <w:t xml:space="preserve"> объяснения, дата;</w:t>
      </w:r>
    </w:p>
    <w:p w:rsidR="0013025A" w:rsidRPr="00DF6A43" w:rsidRDefault="0013025A" w:rsidP="0013025A">
      <w:pPr>
        <w:ind w:firstLine="709"/>
      </w:pPr>
      <w:r w:rsidRPr="00DF6A43">
        <w:t>10) иные сведения, необходимые для разрешения дела;</w:t>
      </w:r>
    </w:p>
    <w:p w:rsidR="0013025A" w:rsidRPr="00DF6A43" w:rsidRDefault="0013025A" w:rsidP="0013025A">
      <w:pPr>
        <w:ind w:firstLine="709"/>
      </w:pPr>
      <w:r w:rsidRPr="00DF6A43">
        <w:t>11) перечень прилагаемых к протоколу документов;</w:t>
      </w:r>
    </w:p>
    <w:p w:rsidR="0013025A" w:rsidRPr="00DF6A43" w:rsidRDefault="0013025A" w:rsidP="0013025A">
      <w:pPr>
        <w:ind w:firstLine="709"/>
      </w:pPr>
      <w:r w:rsidRPr="00DF6A43">
        <w:t>12) должность, фамилия, инициалы лица, составившего протокол, подпись, дата;</w:t>
      </w:r>
    </w:p>
    <w:p w:rsidR="0013025A" w:rsidRPr="00DF6A43" w:rsidRDefault="0013025A" w:rsidP="0013025A">
      <w:pPr>
        <w:ind w:firstLine="709"/>
      </w:pPr>
      <w:r w:rsidRPr="00DF6A43">
        <w:t>13) подпись, фамилия и инициалы физического лица или законного представителя юридического лица, в отношении которого возбуждено дело об административном правонарушении, об ознакомлении с протоколом и материалами к нему, дата;</w:t>
      </w:r>
    </w:p>
    <w:p w:rsidR="0013025A" w:rsidRPr="00DF6A43" w:rsidRDefault="0013025A" w:rsidP="0013025A">
      <w:pPr>
        <w:ind w:firstLine="709"/>
      </w:pPr>
      <w:r w:rsidRPr="00DF6A43">
        <w:t>14) подпись, фамилия и инициалы физического лица или законного представителя юридического лица, в отношении которого возбуждено дело об административном правонарушении, о получении копии протокола, дата;</w:t>
      </w:r>
    </w:p>
    <w:p w:rsidR="0013025A" w:rsidRPr="00DF6A43" w:rsidRDefault="0013025A" w:rsidP="0013025A">
      <w:pPr>
        <w:ind w:firstLine="709"/>
      </w:pPr>
      <w:r w:rsidRPr="00DF6A43">
        <w:t>15) должность, фамилия, инициалы лица, вручившего (направившего) копию протокола, дата;</w:t>
      </w:r>
    </w:p>
    <w:p w:rsidR="0013025A" w:rsidRPr="00DF6A43" w:rsidRDefault="0013025A" w:rsidP="0013025A">
      <w:pPr>
        <w:ind w:firstLine="709"/>
      </w:pPr>
      <w:r w:rsidRPr="00DF6A43">
        <w:t>16) сведения о вручении (направлении) копии протокола физическому лицу или законному представителю юридического лица, в отношении которого возбуждено дело об административном правонарушении.</w:t>
      </w:r>
    </w:p>
    <w:p w:rsidR="0013025A" w:rsidRPr="00DF6A43" w:rsidRDefault="0013025A" w:rsidP="0013025A">
      <w:pPr>
        <w:ind w:firstLine="709"/>
      </w:pPr>
      <w:r w:rsidRPr="00DF6A43">
        <w:t xml:space="preserve">Должностное лицо управления ГАС НСО, уполномоченное составлять протоколы об административных правонарушениях, в порядке и сроки, установленные главой 28 </w:t>
      </w:r>
      <w:proofErr w:type="spellStart"/>
      <w:r w:rsidRPr="00DF6A43">
        <w:t>КоАП</w:t>
      </w:r>
      <w:proofErr w:type="spellEnd"/>
      <w:r w:rsidRPr="00DF6A43">
        <w:t xml:space="preserve"> РФ, составляет протокол об административном правонарушении, предусмотренном:</w:t>
      </w:r>
    </w:p>
    <w:p w:rsidR="0013025A" w:rsidRPr="00C56468" w:rsidRDefault="0013025A" w:rsidP="0013025A">
      <w:pPr>
        <w:ind w:firstLine="709"/>
      </w:pPr>
      <w:r w:rsidRPr="00C56468">
        <w:t xml:space="preserve">1) статьями 13.20, частью 2 статьи 13.25 </w:t>
      </w:r>
      <w:proofErr w:type="spellStart"/>
      <w:r w:rsidRPr="00C56468">
        <w:t>КоАП</w:t>
      </w:r>
      <w:proofErr w:type="spellEnd"/>
      <w:r w:rsidRPr="00C56468">
        <w:t xml:space="preserve"> РФ – в случае выявления при проведении проверки фактов нарушений юридическим лицом, индивидуальным предпринимателем обязательных требований;</w:t>
      </w:r>
    </w:p>
    <w:p w:rsidR="0090518D" w:rsidRPr="00C56468" w:rsidRDefault="0090518D" w:rsidP="0090518D">
      <w:r w:rsidRPr="00C56468">
        <w:rPr>
          <w:rFonts w:cs="Arial"/>
        </w:rPr>
        <w:t xml:space="preserve">(в </w:t>
      </w:r>
      <w:r w:rsidR="00AC0C30" w:rsidRPr="00C56468">
        <w:rPr>
          <w:rFonts w:cs="Arial"/>
        </w:rPr>
        <w:t>редакции</w:t>
      </w:r>
      <w:r w:rsidRPr="00C56468">
        <w:rPr>
          <w:rFonts w:cs="Arial"/>
        </w:rPr>
        <w:t xml:space="preserve"> </w:t>
      </w:r>
      <w:hyperlink r:id="rId138"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2) частью 1 статьи 19.5 </w:t>
      </w:r>
      <w:proofErr w:type="spellStart"/>
      <w:r w:rsidRPr="00C56468">
        <w:t>КоАП</w:t>
      </w:r>
      <w:proofErr w:type="spellEnd"/>
      <w:r w:rsidRPr="00C56468">
        <w:t xml:space="preserve"> РФ – в случае выявления при проведении проверки фактов неисполнения в установленный срок ранее выданного предписания.</w:t>
      </w:r>
    </w:p>
    <w:p w:rsidR="0013025A" w:rsidRDefault="0013025A" w:rsidP="0013025A">
      <w:pPr>
        <w:ind w:firstLine="709"/>
      </w:pPr>
      <w:proofErr w:type="gramStart"/>
      <w:r w:rsidRPr="00C56468">
        <w:t>Кроме того, при</w:t>
      </w:r>
      <w:r w:rsidRPr="00DF6A43">
        <w:t xml:space="preserve"> </w:t>
      </w:r>
      <w:r w:rsidR="00EF465B">
        <w:t>осуществления регионального государственного контроля в сфере архивного дела</w:t>
      </w:r>
      <w:r w:rsidRPr="00DF6A43">
        <w:t xml:space="preserve"> должностное лицо управления ГАС НСО, уполномоченное составлять протоколы об административных правонарушениях, в установленном главой 28 </w:t>
      </w:r>
      <w:proofErr w:type="spellStart"/>
      <w:r w:rsidRPr="00DF6A43">
        <w:t>КоАП</w:t>
      </w:r>
      <w:proofErr w:type="spellEnd"/>
      <w:r w:rsidRPr="00DF6A43">
        <w:t xml:space="preserve"> РФ порядке, составляет протоколы об административных правонарушениях, предусмотренных частью 1 статьи 19.4, статьями 19.6, 19.7 </w:t>
      </w:r>
      <w:proofErr w:type="spellStart"/>
      <w:r w:rsidRPr="00DF6A43">
        <w:t>КоАП</w:t>
      </w:r>
      <w:proofErr w:type="spellEnd"/>
      <w:r w:rsidRPr="00DF6A43">
        <w:t xml:space="preserve"> РФ.</w:t>
      </w:r>
      <w:proofErr w:type="gramEnd"/>
    </w:p>
    <w:p w:rsidR="00EF465B" w:rsidRPr="00DF6A43" w:rsidRDefault="00EF465B" w:rsidP="0013025A">
      <w:pPr>
        <w:ind w:firstLine="709"/>
      </w:pPr>
      <w:r>
        <w:rPr>
          <w:rFonts w:cs="Arial"/>
        </w:rPr>
        <w:t xml:space="preserve">(в редакции </w:t>
      </w:r>
      <w:hyperlink r:id="rId139" w:tgtFrame="Logical" w:history="1">
        <w:r>
          <w:rPr>
            <w:rStyle w:val="a5"/>
          </w:rPr>
          <w:t>приказа управления государственной архивной службы Новосибирской области от 09.01.2020 № 1-од</w:t>
        </w:r>
      </w:hyperlink>
      <w:r>
        <w:rPr>
          <w:rFonts w:cs="Arial"/>
        </w:rPr>
        <w:t>)</w:t>
      </w:r>
    </w:p>
    <w:p w:rsidR="0013025A" w:rsidRPr="00DF6A43" w:rsidRDefault="0013025A" w:rsidP="0013025A">
      <w:pPr>
        <w:ind w:firstLine="709"/>
      </w:pPr>
      <w:r w:rsidRPr="00DF6A43">
        <w:t>Протокол составляется немедленно после выявления совершения административного правонарушения. В случае</w:t>
      </w:r>
      <w:proofErr w:type="gramStart"/>
      <w:r w:rsidRPr="00DF6A43">
        <w:t>,</w:t>
      </w:r>
      <w:proofErr w:type="gramEnd"/>
      <w:r w:rsidRPr="00DF6A43">
        <w:t xml:space="preserve"> если требуется дополнительное выяснение обстоятельств дела либо данных о физическом лице или сведений о юридическом лице, в отношении которых возбуждается дело об административном правонарушении, протокол составляется в течение двух суток с момента выявления административного правонарушения.</w:t>
      </w:r>
    </w:p>
    <w:p w:rsidR="0013025A" w:rsidRPr="00DF6A43" w:rsidRDefault="0013025A" w:rsidP="0013025A">
      <w:pPr>
        <w:ind w:firstLine="709"/>
      </w:pPr>
      <w:r w:rsidRPr="00DF6A43">
        <w:t xml:space="preserve">При составлении протокола физическому лицу или законному представителю юридического лица, в отношении которых возбуждено дело об административном правонарушении, разъясняются права и обязанности, предусмотренные </w:t>
      </w:r>
      <w:proofErr w:type="spellStart"/>
      <w:r w:rsidRPr="00DF6A43">
        <w:t>КоАП</w:t>
      </w:r>
      <w:proofErr w:type="spellEnd"/>
      <w:r w:rsidRPr="00DF6A43">
        <w:t xml:space="preserve"> РФ, а также положения статьи 51 </w:t>
      </w:r>
      <w:hyperlink r:id="rId140" w:history="1">
        <w:r w:rsidRPr="00453341">
          <w:rPr>
            <w:rStyle w:val="a5"/>
          </w:rPr>
          <w:t>Конституции Российской Федерации</w:t>
        </w:r>
      </w:hyperlink>
      <w:r w:rsidRPr="00DF6A43">
        <w:t>, о чем делается запись в протоколе.</w:t>
      </w:r>
    </w:p>
    <w:p w:rsidR="0013025A" w:rsidRPr="00DF6A43" w:rsidRDefault="0013025A" w:rsidP="0013025A">
      <w:pPr>
        <w:ind w:firstLine="709"/>
      </w:pPr>
      <w:r w:rsidRPr="00DF6A43">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 отношении которого возбуждено дело об административном правонарушении, вправе знакомиться с протоколом, представлять объяснения и замечания по содержанию протокола, которые прилагаются к протоколу.</w:t>
      </w:r>
    </w:p>
    <w:p w:rsidR="0013025A" w:rsidRPr="00C56468" w:rsidRDefault="0013025A" w:rsidP="0013025A">
      <w:pPr>
        <w:ind w:firstLine="709"/>
      </w:pPr>
      <w:r w:rsidRPr="00C56468">
        <w:t xml:space="preserve">Протокол </w:t>
      </w:r>
      <w:proofErr w:type="gramStart"/>
      <w:r w:rsidRPr="00C56468">
        <w:t>подписывается начальником управления ГАС</w:t>
      </w:r>
      <w:proofErr w:type="gramEnd"/>
      <w:r w:rsidRPr="00C56468">
        <w:t xml:space="preserve"> НСО или его заместителем и физическим лицом или законным представителем юридического лица, в отношении которых возбуждено дело об административном правонарушении. В случае отказа указанных лиц от подписания протокола, в нем делается соответствующая запись.</w:t>
      </w:r>
    </w:p>
    <w:p w:rsidR="0013025A" w:rsidRPr="00C56468" w:rsidRDefault="0013025A" w:rsidP="0013025A">
      <w:pPr>
        <w:ind w:firstLine="709"/>
      </w:pPr>
      <w:proofErr w:type="gramStart"/>
      <w:r w:rsidRPr="00C56468">
        <w:t>При составлении протокола формируется дело об административном правонарушении, в которое включаются копии документов оформленных по результатам проверки; копии документов, подтверждающих факт нарушения обязательных требований</w:t>
      </w:r>
      <w:r w:rsidR="001434BD" w:rsidRPr="00C56468">
        <w:t xml:space="preserve"> </w:t>
      </w:r>
      <w:r w:rsidRPr="00C56468">
        <w:t>объяснения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по вопросам, относящимся к предмету проверки, иные материалы, связанные с событием административного правонарушения.</w:t>
      </w:r>
      <w:proofErr w:type="gramEnd"/>
    </w:p>
    <w:p w:rsidR="0090518D" w:rsidRPr="00C56468" w:rsidRDefault="0090518D" w:rsidP="0090518D">
      <w:r w:rsidRPr="00C56468">
        <w:rPr>
          <w:rFonts w:cs="Arial"/>
        </w:rPr>
        <w:t xml:space="preserve">(в </w:t>
      </w:r>
      <w:r w:rsidR="00AC0C30" w:rsidRPr="00C56468">
        <w:rPr>
          <w:rFonts w:cs="Arial"/>
        </w:rPr>
        <w:t>редакции</w:t>
      </w:r>
      <w:r w:rsidRPr="00C56468">
        <w:rPr>
          <w:rFonts w:cs="Arial"/>
        </w:rPr>
        <w:t xml:space="preserve"> </w:t>
      </w:r>
      <w:hyperlink r:id="rId141"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Протокол со всеми материалами дела в течение трех суток с момента его составления направляется в суд.</w:t>
      </w:r>
    </w:p>
    <w:p w:rsidR="0013025A" w:rsidRPr="00C56468" w:rsidRDefault="0013025A" w:rsidP="0013025A">
      <w:pPr>
        <w:ind w:firstLine="709"/>
      </w:pPr>
      <w:r w:rsidRPr="00C56468">
        <w:t>Критерием принятия решения является нарушение юридическим лицом, индивидуальным предпринимателем обязательных требований</w:t>
      </w:r>
      <w:r w:rsidR="001434BD" w:rsidRPr="00C56468">
        <w:t xml:space="preserve"> </w:t>
      </w:r>
      <w:r w:rsidRPr="00C56468">
        <w:t>невыполнение в установленный срок ранее выданного предписания.</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2"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Результатами административной процедуры являются </w:t>
      </w:r>
      <w:r w:rsidR="001434BD" w:rsidRPr="00C56468">
        <w:t xml:space="preserve">выдача </w:t>
      </w:r>
      <w:r w:rsidRPr="00C56468">
        <w:t xml:space="preserve"> предписание и </w:t>
      </w:r>
      <w:r w:rsidR="001434BD" w:rsidRPr="00C56468">
        <w:t xml:space="preserve">составление </w:t>
      </w:r>
      <w:r w:rsidRPr="00C56468">
        <w:t>протокол</w:t>
      </w:r>
      <w:r w:rsidR="001434BD" w:rsidRPr="00C56468">
        <w:t>а</w:t>
      </w:r>
      <w:r w:rsidRPr="00C56468">
        <w:t>.</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3"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Способом фиксации результата выполнения административной процедуры </w:t>
      </w:r>
      <w:proofErr w:type="gramStart"/>
      <w:r w:rsidRPr="00C56468">
        <w:t>является подписание уполномоченными должностными лицами управления ГАС</w:t>
      </w:r>
      <w:proofErr w:type="gramEnd"/>
      <w:r w:rsidRPr="00C56468">
        <w:t xml:space="preserve"> НСО предписания и протокола.</w:t>
      </w:r>
    </w:p>
    <w:p w:rsidR="0013025A" w:rsidRPr="00C56468" w:rsidRDefault="0013025A" w:rsidP="0013025A">
      <w:pPr>
        <w:ind w:firstLine="709"/>
      </w:pPr>
      <w:r w:rsidRPr="00C56468">
        <w:t>12.6. Вручение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документов по результатам проверки.</w:t>
      </w:r>
    </w:p>
    <w:p w:rsidR="0013025A" w:rsidRPr="00C56468" w:rsidRDefault="001434BD" w:rsidP="0013025A">
      <w:pPr>
        <w:ind w:firstLine="709"/>
      </w:pPr>
      <w:r w:rsidRPr="00C56468">
        <w:t>Основанием для начала административной процедуры является составление акта проверки, а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 – выдача предписания, составление протокола.</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4"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Должностные лица управления ГАС НСО, проводившие проверку, вручают два экземпляра акта проверки, предписания и протокола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непосредственно после оформления.</w:t>
      </w:r>
    </w:p>
    <w:p w:rsidR="0013025A" w:rsidRPr="00C56468" w:rsidRDefault="0013025A" w:rsidP="0013025A">
      <w:pPr>
        <w:ind w:firstLine="709"/>
      </w:pPr>
      <w:r w:rsidRPr="00C56468">
        <w:t xml:space="preserve">После подписания один экземпляр акта проверки, предписания, протокола остается у юридического лица, индивидуального предпринимателя, в отношении которых проводилась проверка. </w:t>
      </w:r>
    </w:p>
    <w:p w:rsidR="0013025A" w:rsidRPr="00C56468" w:rsidRDefault="0013025A" w:rsidP="0013025A">
      <w:pPr>
        <w:ind w:firstLine="709"/>
      </w:pPr>
      <w:proofErr w:type="gramStart"/>
      <w:r w:rsidRPr="00C56468">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документами один экземпляр акта проверки, предписания, протокола в течение трех дней со дня оформления направляются заказным почтовым отправлением с уведомлением о вручении, которое приобщается к материалам</w:t>
      </w:r>
      <w:proofErr w:type="gramEnd"/>
      <w:r w:rsidRPr="00C56468">
        <w:t xml:space="preserve"> проверки, </w:t>
      </w:r>
      <w:proofErr w:type="gramStart"/>
      <w:r w:rsidRPr="00C56468">
        <w:t>хранящимся</w:t>
      </w:r>
      <w:proofErr w:type="gramEnd"/>
      <w:r w:rsidRPr="00C56468">
        <w:t xml:space="preserve"> в деле управления ГАС НСО.</w:t>
      </w:r>
    </w:p>
    <w:p w:rsidR="0013025A" w:rsidRPr="00C56468" w:rsidRDefault="0013025A" w:rsidP="0013025A">
      <w:pPr>
        <w:ind w:firstLine="709"/>
      </w:pPr>
      <w:r w:rsidRPr="00C56468">
        <w:t>При наличии согласия проверяемого лица на осуществление взаимодействия в электронной форме в рамках государственного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13025A" w:rsidRPr="00C56468" w:rsidRDefault="0013025A" w:rsidP="0013025A">
      <w:pPr>
        <w:ind w:firstLine="709"/>
      </w:pPr>
      <w:r w:rsidRPr="00C56468">
        <w:t>В случае если для проведения внеплановой проверки требуется согласование ее проведения с прокуратурой Новосибирской области, копия акта проверки направляется в прокуратуру Новосибирской области в течение 5 рабочих дней со дня составления акта проверки.</w:t>
      </w:r>
    </w:p>
    <w:p w:rsidR="00B40825" w:rsidRPr="00C56468" w:rsidRDefault="00B40825" w:rsidP="00B40825">
      <w:r w:rsidRPr="00C56468">
        <w:t xml:space="preserve">Резиденту территории опережающего социально-экономического развития или его представителю копия предписания вручается не позднее чем в течение трех дней </w:t>
      </w:r>
      <w:proofErr w:type="gramStart"/>
      <w:r w:rsidRPr="00C56468">
        <w:t>с даты составления</w:t>
      </w:r>
      <w:proofErr w:type="gramEnd"/>
      <w:r w:rsidRPr="00C56468">
        <w:t xml:space="preserve"> акта проверки о результатах проведения плановой проверки под расписку либо передается иным способом, свидетельствующим о дате получения такого предписания резидентом территории опережающего социально-экономического развития или его представителем. Если указанными способами предписание не представляется возможным вручить резиденту территории опережающего социально-экономического развития или его представителю, оно отправляется по почте заказным письмом и считается полученным по истечении шести дней </w:t>
      </w:r>
      <w:proofErr w:type="gramStart"/>
      <w:r w:rsidRPr="00C56468">
        <w:t>с даты</w:t>
      </w:r>
      <w:proofErr w:type="gramEnd"/>
      <w:r w:rsidRPr="00C56468">
        <w:t xml:space="preserve"> его отправки </w:t>
      </w:r>
    </w:p>
    <w:p w:rsidR="00B40825" w:rsidRPr="00C56468" w:rsidRDefault="00B40825" w:rsidP="00B40825">
      <w:r w:rsidRPr="00C56468">
        <w:t xml:space="preserve">(в редакции </w:t>
      </w:r>
      <w:hyperlink r:id="rId145" w:tgtFrame="Logical" w:history="1">
        <w:r w:rsidRPr="00C56468">
          <w:rPr>
            <w:rStyle w:val="a5"/>
          </w:rPr>
          <w:t>приказа управления государственной архивной службы Новосибирской области от 10.01.2019 № 7-од</w:t>
        </w:r>
      </w:hyperlink>
      <w:r w:rsidRPr="00C56468">
        <w:t>)</w:t>
      </w:r>
    </w:p>
    <w:p w:rsidR="00AC0C30" w:rsidRPr="00C56468" w:rsidRDefault="00AC0C30" w:rsidP="00AC0C30">
      <w:pPr>
        <w:ind w:firstLine="708"/>
      </w:pPr>
      <w:proofErr w:type="gramStart"/>
      <w:r w:rsidRPr="00C56468">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в течение 15 дней с даты получения акта проверки, предписания вправе представить в управление ГАС НСО в письменной форме возражения в отношении акта проверки и (или) выданного предписания в целом или его отдельных положений.</w:t>
      </w:r>
      <w:proofErr w:type="gramEnd"/>
      <w:r w:rsidRPr="00C56468">
        <w:t xml:space="preserve">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управление ГАС НСО.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AC0C30" w:rsidRPr="00C56468" w:rsidRDefault="00AC0C30" w:rsidP="00AC0C30">
      <w:pPr>
        <w:ind w:firstLine="0"/>
      </w:pPr>
      <w:r w:rsidRPr="00C56468">
        <w:t>(</w:t>
      </w:r>
      <w:proofErr w:type="gramStart"/>
      <w:r w:rsidRPr="00C56468">
        <w:t>в</w:t>
      </w:r>
      <w:proofErr w:type="gramEnd"/>
      <w:r w:rsidRPr="00C56468">
        <w:t xml:space="preserve"> редакции </w:t>
      </w:r>
      <w:hyperlink r:id="rId146" w:tgtFrame="Logical" w:history="1">
        <w:r w:rsidRPr="00C56468">
          <w:rPr>
            <w:rStyle w:val="a5"/>
          </w:rPr>
          <w:t>приказа управления государственной архивной службы Новосибирской области от 09.07.2018 № 136-од</w:t>
        </w:r>
      </w:hyperlink>
      <w:r w:rsidRPr="00C56468">
        <w:t>)</w:t>
      </w:r>
    </w:p>
    <w:p w:rsidR="0013025A" w:rsidRPr="00C56468" w:rsidRDefault="0013025A" w:rsidP="0013025A">
      <w:pPr>
        <w:ind w:firstLine="709"/>
      </w:pPr>
      <w:r w:rsidRPr="00C56468">
        <w:t>Критерием принятия решения является оформление документов по результатам поверки и возможность их вручения юридическому лицу, индивидуальному предпринимателю.</w:t>
      </w:r>
    </w:p>
    <w:p w:rsidR="0013025A" w:rsidRPr="00C56468" w:rsidRDefault="0013025A" w:rsidP="0013025A">
      <w:pPr>
        <w:ind w:firstLine="709"/>
      </w:pPr>
      <w:r w:rsidRPr="00C56468">
        <w:t>Результатом административной процедуры является получение юридическим лицом, индивидуальным предпринимателем экземпляра акта проверки, предписания, протокола.</w:t>
      </w:r>
    </w:p>
    <w:p w:rsidR="0013025A" w:rsidRPr="00C56468" w:rsidRDefault="0013025A" w:rsidP="0013025A">
      <w:pPr>
        <w:ind w:firstLine="709"/>
      </w:pPr>
      <w:proofErr w:type="gramStart"/>
      <w:r w:rsidRPr="00C56468">
        <w:t xml:space="preserve">Способом фиксации результата выполнения административной процедуры являются подпись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 получении акта проверки, предписания, протокола или уведомление о вручении указанных документов, направленных заказным почтовым отправлением, размещение сведений о результатах выполнения административной процедуры </w:t>
      </w:r>
      <w:r w:rsidR="001434BD" w:rsidRPr="00C56468">
        <w:t>в федеральной государственной информационной системе «Единый реестр проверок»</w:t>
      </w:r>
      <w:r w:rsidRPr="00C56468">
        <w:t>.</w:t>
      </w:r>
      <w:proofErr w:type="gramEnd"/>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7"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434BD" w:rsidRPr="00C56468" w:rsidRDefault="001434BD" w:rsidP="001434BD">
      <w:pPr>
        <w:ind w:firstLine="709"/>
      </w:pPr>
      <w:r w:rsidRPr="000728E1">
        <w:t xml:space="preserve">13. Информация о проведении проверки, об уведомлении юридического лица, индивидуального предпринимателя о проведении проверки, о результатах проверки и мерах, принятых по результатам проверки, а также об отмене результатов проверки в случае, если такая отмена была произведена,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проводившими проверку, размещается в федеральной государственной </w:t>
      </w:r>
      <w:r w:rsidRPr="00C56468">
        <w:t>информационной системе «Единый реестр проверок» (</w:t>
      </w:r>
      <w:hyperlink r:id="rId148" w:history="1">
        <w:r w:rsidRPr="00C56468">
          <w:rPr>
            <w:rStyle w:val="a5"/>
          </w:rPr>
          <w:t>www.proverki.gov.ru</w:t>
        </w:r>
        <w:proofErr w:type="gramStart"/>
      </w:hyperlink>
      <w:r w:rsidRPr="00C56468">
        <w:t xml:space="preserve">) в соответствии с требованиями Правил формирования и ведения единого реестра проверок, утвержденных постановлением Правительства Российской Федерации от 28.04.2015 № 415 «О правилах формирования и ведения единого реестра проверок», а также на официальном сайте управления ГАС НСО </w:t>
      </w:r>
      <w:r w:rsidR="00C56468" w:rsidRPr="00C56468">
        <w:t>в разделе «Деятельность/Контрольно-надзорная деятельность/Проверки</w:t>
      </w:r>
      <w:r w:rsidRPr="00C56468">
        <w:t>.</w:t>
      </w:r>
      <w:proofErr w:type="gramEnd"/>
    </w:p>
    <w:p w:rsidR="00C56468" w:rsidRDefault="00C56468" w:rsidP="001434BD">
      <w:r w:rsidRPr="00C56468">
        <w:t>(в редакции приказа управления государственной архивной службы Новосибирской области от 09.09.2019 № 132-од)</w:t>
      </w:r>
    </w:p>
    <w:p w:rsidR="0055262F" w:rsidRPr="00C56468" w:rsidRDefault="001434BD" w:rsidP="001434BD">
      <w:r w:rsidRPr="00C56468">
        <w:t xml:space="preserve">Должностные лица управления ГАС НСО, уполномоченные на внесение информации в федеральную государственную информационную систему «Единый реестр проверок», </w:t>
      </w:r>
      <w:proofErr w:type="gramStart"/>
      <w:r w:rsidRPr="00C56468">
        <w:t>назначаются приказом начальника управления ГАС</w:t>
      </w:r>
      <w:proofErr w:type="gramEnd"/>
      <w:r w:rsidRPr="00C56468">
        <w:t xml:space="preserve"> НСО.</w:t>
      </w:r>
    </w:p>
    <w:p w:rsidR="001434BD" w:rsidRPr="00C56468" w:rsidRDefault="001434BD" w:rsidP="00C56468">
      <w:r w:rsidRPr="00C56468">
        <w:rPr>
          <w:rFonts w:cs="Arial"/>
        </w:rPr>
        <w:t xml:space="preserve">(в </w:t>
      </w:r>
      <w:r w:rsidR="00AC0C30" w:rsidRPr="00C56468">
        <w:rPr>
          <w:rFonts w:cs="Arial"/>
        </w:rPr>
        <w:t>редакции</w:t>
      </w:r>
      <w:r w:rsidRPr="00C56468">
        <w:rPr>
          <w:rFonts w:cs="Arial"/>
        </w:rPr>
        <w:t xml:space="preserve"> </w:t>
      </w:r>
      <w:hyperlink r:id="rId149"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Pr>
          <w:rStyle w:val="a5"/>
          <w:rFonts w:cs="Arial"/>
        </w:rPr>
        <w:t>)</w:t>
      </w:r>
    </w:p>
    <w:p w:rsidR="001434BD" w:rsidRPr="000728E1" w:rsidRDefault="001434BD" w:rsidP="001434BD">
      <w:pPr>
        <w:ind w:firstLine="709"/>
      </w:pPr>
      <w:r w:rsidRPr="000728E1">
        <w:t xml:space="preserve">13.1. </w:t>
      </w:r>
      <w:proofErr w:type="gramStart"/>
      <w:r w:rsidRPr="000728E1">
        <w:t>Все проверки, проводимые управлением ГАС</w:t>
      </w:r>
      <w:proofErr w:type="gramEnd"/>
      <w:r w:rsidRPr="000728E1">
        <w:t xml:space="preserve"> НСО, регистрируются и учитываются.</w:t>
      </w:r>
    </w:p>
    <w:p w:rsidR="001434BD" w:rsidRPr="000728E1" w:rsidRDefault="001434BD" w:rsidP="00C56468">
      <w:pPr>
        <w:ind w:firstLine="709"/>
      </w:pPr>
      <w:r w:rsidRPr="000728E1">
        <w:t xml:space="preserve">Регистрация и учет проверок осуществляется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проводившими проверку, путем ведения журналов регистрации актов проверок, предписаний и протоколов, подготовленных по результатам проведенных проверок.</w:t>
      </w:r>
    </w:p>
    <w:p w:rsidR="001434BD" w:rsidRPr="000728E1" w:rsidRDefault="001434BD" w:rsidP="00C56468">
      <w:pPr>
        <w:ind w:firstLine="709"/>
      </w:pPr>
      <w:proofErr w:type="gramStart"/>
      <w:r w:rsidRPr="000728E1">
        <w:t xml:space="preserve">Должностные лица управления ГАС НСО, проводившие проверку, по окончании каждой проверки в течение двух рабочих дней информируют начальника управления ГАС НСО либо заместителя начальника управления – начальника отдела организации и контроля деятельности государственных и муниципальных архивов в устной форме </w:t>
      </w:r>
      <w:r w:rsidR="00C56468" w:rsidRPr="00C56468">
        <w:t>об осуществлении регионального государственного контроля в сфере архивного дела</w:t>
      </w:r>
      <w:r w:rsidRPr="000728E1">
        <w:t xml:space="preserve"> и результатах проведенной проверки.</w:t>
      </w:r>
      <w:proofErr w:type="gramEnd"/>
    </w:p>
    <w:p w:rsidR="00C56468" w:rsidRPr="00D753AF" w:rsidRDefault="00C56468" w:rsidP="00C56468">
      <w:pPr>
        <w:ind w:firstLine="709"/>
        <w:rPr>
          <w:rFonts w:cs="Arial"/>
        </w:rPr>
      </w:pPr>
      <w:r w:rsidRPr="00B40825">
        <w:rPr>
          <w:rFonts w:cs="Arial"/>
        </w:rPr>
        <w:t xml:space="preserve">(в редакции </w:t>
      </w:r>
      <w:hyperlink r:id="rId150"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C56468" w:rsidRPr="00D753AF" w:rsidRDefault="001434BD" w:rsidP="00C56468">
      <w:pPr>
        <w:ind w:firstLine="709"/>
        <w:rPr>
          <w:rFonts w:cs="Arial"/>
        </w:rPr>
      </w:pPr>
      <w:r w:rsidRPr="000728E1">
        <w:t xml:space="preserve">13.2. </w:t>
      </w:r>
      <w:r w:rsidR="00C56468">
        <w:t xml:space="preserve">утратил силу  - </w:t>
      </w:r>
      <w:hyperlink r:id="rId151" w:tgtFrame="Logical" w:history="1">
        <w:r w:rsidR="00C56468" w:rsidRPr="00032A61">
          <w:rPr>
            <w:rStyle w:val="a5"/>
            <w:rFonts w:cs="Arial"/>
          </w:rPr>
          <w:t>приказ управления государственной архивной службы Новосибирской области от 09.09.2019 № 132-од</w:t>
        </w:r>
      </w:hyperlink>
    </w:p>
    <w:p w:rsidR="001434BD" w:rsidRPr="000728E1" w:rsidRDefault="001434BD" w:rsidP="00C56468">
      <w:pPr>
        <w:ind w:firstLine="709"/>
      </w:pPr>
      <w:r w:rsidRPr="000728E1">
        <w:t xml:space="preserve">13.3.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управление </w:t>
      </w:r>
      <w:proofErr w:type="gramStart"/>
      <w:r w:rsidRPr="000728E1">
        <w:t>ГАС НСО осуществляет</w:t>
      </w:r>
      <w:proofErr w:type="gramEnd"/>
      <w:r w:rsidRPr="000728E1">
        <w:t xml:space="preserve"> мероприятия по профилактике нарушений обязательных требований в соответствии с ежегодно утверждаемой программой профилактики нарушений.</w:t>
      </w:r>
    </w:p>
    <w:p w:rsidR="001434BD" w:rsidRPr="000728E1" w:rsidRDefault="001434BD" w:rsidP="00C56468">
      <w:pPr>
        <w:ind w:firstLine="709"/>
      </w:pPr>
      <w:r w:rsidRPr="000728E1">
        <w:t>В целях профилактики нарушений обязательных требований управление ГАС НСО:</w:t>
      </w:r>
    </w:p>
    <w:p w:rsidR="001434BD" w:rsidRPr="000728E1" w:rsidRDefault="001434BD" w:rsidP="00C56468">
      <w:pPr>
        <w:ind w:firstLine="709"/>
      </w:pPr>
      <w:proofErr w:type="gramStart"/>
      <w:r w:rsidRPr="000728E1">
        <w:t>обеспечивает размещение на официальном сайте управления ГАС</w:t>
      </w:r>
      <w:proofErr w:type="gramEnd"/>
      <w:r w:rsidRPr="000728E1">
        <w:t xml:space="preserve"> НСО перечня нормативных правовых актов или их отдельных частей, содержащих обязательные требования, соблюдение которых оценивается при проведении мероприятий по контролю при осуществлении регионального государственного контроля в сфере архивного дела, а также текстов соответствующих нормативных правовых актов;</w:t>
      </w:r>
    </w:p>
    <w:p w:rsidR="001434BD" w:rsidRPr="000728E1" w:rsidRDefault="001434BD" w:rsidP="00C56468">
      <w:pPr>
        <w:ind w:firstLine="709"/>
      </w:pPr>
      <w:r w:rsidRPr="000728E1">
        <w:t xml:space="preserve">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разъяснительной работы в средствах массовой информации и иными способами. В случае изменения обязательных требований управление </w:t>
      </w:r>
      <w:proofErr w:type="gramStart"/>
      <w:r w:rsidRPr="000728E1">
        <w:t>ГАС НСО подготавливает</w:t>
      </w:r>
      <w:proofErr w:type="gramEnd"/>
      <w:r w:rsidRPr="000728E1">
        <w:t xml:space="preserve">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1434BD" w:rsidRPr="00C56468" w:rsidRDefault="001434BD" w:rsidP="001434BD">
      <w:pPr>
        <w:rPr>
          <w:rFonts w:cs="Arial"/>
        </w:rPr>
      </w:pPr>
      <w:proofErr w:type="gramStart"/>
      <w:r w:rsidRPr="000728E1">
        <w:t xml:space="preserve">обеспечивает регулярное (не реже одного раза в год) обобщение практики осуществления регионального государственного контроля в сфере архивного дела и размещение на официальном сайте управления ГАС НСО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w:t>
      </w:r>
      <w:r w:rsidRPr="00C56468">
        <w:t>приниматься юридическими лицами, индивидуальными предпринимателями в целях недопущения таких нарушений.</w:t>
      </w:r>
      <w:r w:rsidRPr="00C56468">
        <w:rPr>
          <w:rFonts w:cs="Arial"/>
        </w:rPr>
        <w:t xml:space="preserve"> </w:t>
      </w:r>
      <w:proofErr w:type="gramEnd"/>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52"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D753AF" w:rsidRDefault="0013025A" w:rsidP="0013025A">
      <w:pPr>
        <w:rPr>
          <w:rFonts w:cs="Arial"/>
        </w:rPr>
      </w:pPr>
    </w:p>
    <w:p w:rsidR="0055262F" w:rsidRPr="00D753AF" w:rsidRDefault="0055262F" w:rsidP="00D753AF">
      <w:pPr>
        <w:jc w:val="center"/>
        <w:rPr>
          <w:rFonts w:cs="Arial"/>
          <w:b/>
          <w:bCs/>
          <w:iCs/>
          <w:sz w:val="30"/>
          <w:szCs w:val="28"/>
        </w:rPr>
      </w:pPr>
      <w:r w:rsidRPr="00D753AF">
        <w:rPr>
          <w:rFonts w:cs="Arial"/>
          <w:b/>
          <w:bCs/>
          <w:iCs/>
          <w:sz w:val="30"/>
          <w:szCs w:val="28"/>
        </w:rPr>
        <w:t xml:space="preserve">IV. Порядок и формы </w:t>
      </w:r>
      <w:proofErr w:type="gramStart"/>
      <w:r w:rsidRPr="00D753AF">
        <w:rPr>
          <w:rFonts w:cs="Arial"/>
          <w:b/>
          <w:bCs/>
          <w:iCs/>
          <w:sz w:val="30"/>
          <w:szCs w:val="28"/>
        </w:rPr>
        <w:t>контроля за</w:t>
      </w:r>
      <w:proofErr w:type="gramEnd"/>
      <w:r w:rsidRPr="00D753AF">
        <w:rPr>
          <w:rFonts w:cs="Arial"/>
          <w:b/>
          <w:bCs/>
          <w:iCs/>
          <w:sz w:val="30"/>
          <w:szCs w:val="28"/>
        </w:rPr>
        <w:t xml:space="preserve"> </w:t>
      </w:r>
      <w:r w:rsidR="00C56468" w:rsidRPr="00C56468">
        <w:rPr>
          <w:rFonts w:cs="Arial"/>
          <w:b/>
          <w:bCs/>
          <w:iCs/>
          <w:sz w:val="30"/>
          <w:szCs w:val="28"/>
        </w:rPr>
        <w:t>осуществлением регионального государственного контроля в сфере архивного дела</w:t>
      </w:r>
    </w:p>
    <w:p w:rsidR="00C56468" w:rsidRPr="00D753AF" w:rsidRDefault="00C56468" w:rsidP="00C56468">
      <w:pPr>
        <w:jc w:val="center"/>
        <w:rPr>
          <w:rFonts w:cs="Arial"/>
        </w:rPr>
      </w:pPr>
      <w:r w:rsidRPr="00B40825">
        <w:rPr>
          <w:rFonts w:cs="Arial"/>
        </w:rPr>
        <w:t xml:space="preserve">(в редакции </w:t>
      </w:r>
      <w:hyperlink r:id="rId15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p>
    <w:p w:rsidR="0013025A" w:rsidRPr="00C56468" w:rsidRDefault="0055262F" w:rsidP="0013025A">
      <w:pPr>
        <w:rPr>
          <w:rFonts w:cs="Arial"/>
        </w:rPr>
      </w:pPr>
      <w:r w:rsidRPr="00C56468">
        <w:rPr>
          <w:rFonts w:cs="Arial"/>
        </w:rPr>
        <w:t>14. Текущий контроль за соблюдением и исполнением</w:t>
      </w:r>
      <w:r w:rsidR="0013025A" w:rsidRPr="00C56468">
        <w:t xml:space="preserve"> должностными лицами отдела организации и контроля </w:t>
      </w:r>
      <w:proofErr w:type="gramStart"/>
      <w:r w:rsidR="0013025A" w:rsidRPr="00C56468">
        <w:t>деятельности</w:t>
      </w:r>
      <w:proofErr w:type="gramEnd"/>
      <w:r w:rsidR="0013025A" w:rsidRPr="00C56468">
        <w:t xml:space="preserve"> государственных и муниципальных архивов управления ГАС НСО</w:t>
      </w:r>
      <w:r w:rsidRPr="00C56468">
        <w:rPr>
          <w:rFonts w:cs="Arial"/>
        </w:rPr>
        <w:t xml:space="preserve"> положений Административного регламента и иных нормативных правовых актов, устанавливающих требования к </w:t>
      </w:r>
      <w:r w:rsidR="00C56468" w:rsidRPr="00C56468">
        <w:rPr>
          <w:rFonts w:cs="Arial"/>
        </w:rPr>
        <w:t>осуществлению регионального государственного контроля в сфере архивного дела</w:t>
      </w:r>
      <w:r w:rsidRPr="00C56468">
        <w:rPr>
          <w:rFonts w:cs="Arial"/>
        </w:rPr>
        <w:t xml:space="preserve">, а также принятием решений осуществляет заместитель начальника управления - начальник отдела организации и контроля деятельности государственных и муниципальных архивов управления ГАС НСО. </w:t>
      </w:r>
    </w:p>
    <w:p w:rsidR="0013025A" w:rsidRPr="00C56468" w:rsidRDefault="0013025A" w:rsidP="00C56468">
      <w:r w:rsidRPr="00C56468">
        <w:rPr>
          <w:rFonts w:cs="Arial"/>
        </w:rPr>
        <w:t xml:space="preserve">(в </w:t>
      </w:r>
      <w:r w:rsidR="00AC0C30" w:rsidRPr="00C56468">
        <w:rPr>
          <w:rFonts w:cs="Arial"/>
        </w:rPr>
        <w:t>редакции</w:t>
      </w:r>
      <w:r w:rsidRPr="00C56468">
        <w:rPr>
          <w:rFonts w:cs="Arial"/>
        </w:rPr>
        <w:t xml:space="preserve"> Приказа управления государственной архивной службы Новосибирской области </w:t>
      </w:r>
      <w:hyperlink r:id="rId154" w:tgtFrame="ChangingDocument" w:history="1">
        <w:r w:rsidRPr="00C56468">
          <w:rPr>
            <w:rStyle w:val="a5"/>
            <w:rFonts w:cs="Arial"/>
          </w:rPr>
          <w:t>от 23.06.2016 № 96-од</w:t>
        </w:r>
      </w:hyperlink>
      <w:r w:rsidR="00C56468">
        <w:rPr>
          <w:rStyle w:val="a5"/>
          <w:rFonts w:cs="Arial"/>
        </w:rPr>
        <w:t xml:space="preserve">, </w:t>
      </w:r>
      <w:hyperlink r:id="rId155" w:tgtFrame="Logical" w:history="1">
        <w:r w:rsidR="00C56468" w:rsidRPr="005B6C7E">
          <w:rPr>
            <w:rStyle w:val="a5"/>
          </w:rPr>
          <w:t>от 09.09.2019 № 132-од</w:t>
        </w:r>
      </w:hyperlink>
      <w:r w:rsidRPr="00C56468">
        <w:rPr>
          <w:rFonts w:cs="Arial"/>
        </w:rPr>
        <w:t>)</w:t>
      </w:r>
    </w:p>
    <w:p w:rsidR="0055262F" w:rsidRPr="00D753AF" w:rsidRDefault="0055262F" w:rsidP="00D753AF">
      <w:pPr>
        <w:rPr>
          <w:rFonts w:cs="Arial"/>
        </w:rPr>
      </w:pPr>
      <w:r w:rsidRPr="00D753AF">
        <w:rPr>
          <w:rFonts w:cs="Arial"/>
        </w:rPr>
        <w:t xml:space="preserve">Текущий контроль </w:t>
      </w:r>
      <w:r w:rsidR="00C56468">
        <w:t xml:space="preserve">осуществления регионального государственного контроля в сфере архивного дела </w:t>
      </w:r>
      <w:proofErr w:type="gramStart"/>
      <w:r w:rsidR="00C56468">
        <w:t>проводится</w:t>
      </w:r>
      <w:proofErr w:type="gramEnd"/>
      <w:r w:rsidR="00C56468">
        <w:t xml:space="preserve"> </w:t>
      </w:r>
      <w:r w:rsidRPr="00D753AF">
        <w:rPr>
          <w:rFonts w:cs="Arial"/>
        </w:rPr>
        <w:t>осуществляется посредством:</w:t>
      </w:r>
    </w:p>
    <w:p w:rsidR="00C56468" w:rsidRPr="00D753AF" w:rsidRDefault="00C56468" w:rsidP="00C56468">
      <w:pPr>
        <w:rPr>
          <w:rFonts w:cs="Arial"/>
        </w:rPr>
      </w:pPr>
      <w:r w:rsidRPr="00B40825">
        <w:rPr>
          <w:rFonts w:cs="Arial"/>
        </w:rPr>
        <w:t xml:space="preserve">(в редакции </w:t>
      </w:r>
      <w:hyperlink r:id="rId156"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r w:rsidRPr="00D753AF">
        <w:rPr>
          <w:rFonts w:cs="Arial"/>
        </w:rPr>
        <w:t>1) проверки качества соблюдения и исполнения должностными лицами положений настоящего Административного регламента;</w:t>
      </w:r>
    </w:p>
    <w:p w:rsidR="0055262F" w:rsidRPr="00D753AF" w:rsidRDefault="0055262F" w:rsidP="00D753AF">
      <w:pPr>
        <w:rPr>
          <w:rFonts w:cs="Arial"/>
        </w:rPr>
      </w:pPr>
      <w:r w:rsidRPr="00D753AF">
        <w:rPr>
          <w:rFonts w:cs="Arial"/>
        </w:rPr>
        <w:t>2) проверки обоснованности выдачи предписаний, в том числе на предмет соответствия выданных предписаний законодательству Российской Федерации.</w:t>
      </w:r>
    </w:p>
    <w:p w:rsidR="0055262F" w:rsidRPr="00C56468" w:rsidRDefault="0055262F" w:rsidP="00D753AF">
      <w:pPr>
        <w:rPr>
          <w:rFonts w:cs="Arial"/>
        </w:rPr>
      </w:pPr>
      <w:r w:rsidRPr="00C56468">
        <w:rPr>
          <w:rFonts w:cs="Arial"/>
        </w:rPr>
        <w:t xml:space="preserve">Периодичность осуществления текущего контроля </w:t>
      </w:r>
      <w:proofErr w:type="gramStart"/>
      <w:r w:rsidRPr="00C56468">
        <w:rPr>
          <w:rFonts w:cs="Arial"/>
        </w:rPr>
        <w:t>устанавливается начальником управления ГАС</w:t>
      </w:r>
      <w:proofErr w:type="gramEnd"/>
      <w:r w:rsidRPr="00C56468">
        <w:rPr>
          <w:rFonts w:cs="Arial"/>
        </w:rPr>
        <w:t xml:space="preserve"> НСО либо лицом, его замещающим.</w:t>
      </w:r>
    </w:p>
    <w:p w:rsidR="0055262F" w:rsidRPr="00C56468" w:rsidRDefault="0013025A" w:rsidP="00D753AF">
      <w:pPr>
        <w:rPr>
          <w:rFonts w:cs="Arial"/>
        </w:rPr>
      </w:pPr>
      <w:r w:rsidRPr="00C56468">
        <w:t xml:space="preserve">Проверки могут быть плановыми и внеплановыми. Плановые проверки </w:t>
      </w:r>
      <w:proofErr w:type="gramStart"/>
      <w:r w:rsidRPr="00C56468">
        <w:t>осуществляются на основании годового плана работы управления ГАС</w:t>
      </w:r>
      <w:proofErr w:type="gramEnd"/>
      <w:r w:rsidRPr="00C56468">
        <w:t xml:space="preserve"> НСО. Внеплановые проверки проводятся по конкретному обращению заявителя.</w:t>
      </w:r>
    </w:p>
    <w:p w:rsidR="0013025A" w:rsidRPr="00C56468" w:rsidRDefault="0013025A" w:rsidP="0013025A">
      <w:pPr>
        <w:rPr>
          <w:rFonts w:cs="Arial"/>
        </w:rPr>
      </w:pPr>
      <w:r w:rsidRPr="00C56468">
        <w:rPr>
          <w:rFonts w:cs="Arial"/>
        </w:rPr>
        <w:t xml:space="preserve">(в </w:t>
      </w:r>
      <w:r w:rsidR="00AC0C30" w:rsidRPr="00C56468">
        <w:rPr>
          <w:rFonts w:cs="Arial"/>
        </w:rPr>
        <w:t>редакции</w:t>
      </w:r>
      <w:r w:rsidRPr="00C56468">
        <w:rPr>
          <w:rFonts w:cs="Arial"/>
        </w:rPr>
        <w:t xml:space="preserve"> Приказа управления государственной архивной службы Новосибирской области </w:t>
      </w:r>
      <w:hyperlink r:id="rId157" w:tgtFrame="ChangingDocument" w:history="1">
        <w:r w:rsidRPr="00C56468">
          <w:rPr>
            <w:rStyle w:val="a5"/>
            <w:rFonts w:cs="Arial"/>
          </w:rPr>
          <w:t>от 23.06.2016 № 96-од</w:t>
        </w:r>
      </w:hyperlink>
      <w:r w:rsidRPr="00C56468">
        <w:rPr>
          <w:rFonts w:cs="Arial"/>
        </w:rPr>
        <w:t>)</w:t>
      </w:r>
    </w:p>
    <w:p w:rsidR="0013025A" w:rsidRPr="00C56468" w:rsidRDefault="0013025A" w:rsidP="0013025A">
      <w:r w:rsidRPr="00C56468">
        <w:t xml:space="preserve">Для проведения проверки приказом начальника управления </w:t>
      </w:r>
      <w:proofErr w:type="gramStart"/>
      <w:r w:rsidRPr="00C56468">
        <w:t>ГАС НСО формируется</w:t>
      </w:r>
      <w:proofErr w:type="gramEnd"/>
      <w:r w:rsidRPr="00C56468">
        <w:t xml:space="preserve"> комиссия из числа сотрудников управления ГАС НСО.</w:t>
      </w:r>
    </w:p>
    <w:p w:rsidR="0013025A" w:rsidRPr="00C56468" w:rsidRDefault="0013025A" w:rsidP="0013025A">
      <w:r w:rsidRPr="00C56468">
        <w:t>Результаты проверки оформляются в виде справки, в которой отмечаются выявленные недостатки и указываются предложения по их устранению. Справка подписывается всеми членами комиссии.</w:t>
      </w:r>
    </w:p>
    <w:p w:rsidR="0013025A" w:rsidRPr="00C56468" w:rsidRDefault="00C56468" w:rsidP="0013025A">
      <w:pPr>
        <w:rPr>
          <w:rFonts w:cs="Arial"/>
        </w:rPr>
      </w:pPr>
      <w:proofErr w:type="gramStart"/>
      <w:r w:rsidRPr="00C56468">
        <w:t>Информация о результатах проверки, проведенной по обращению заявителя, в течение 30 дней со дня регистрации обращения направляется заявителю в форме электронного документа по адресу электронной почты, указанному в обращении, поступившему в управление ГАС НСО или должностному лицу в форме электронного документа, и в письменной форме по почтовому адресу, указанному в обращении, поступившему в управление ГАС НСО или должностному лицу в</w:t>
      </w:r>
      <w:proofErr w:type="gramEnd"/>
      <w:r w:rsidRPr="00C56468">
        <w:t xml:space="preserve"> письменной форме</w:t>
      </w:r>
      <w:r w:rsidR="0013025A" w:rsidRPr="00C56468">
        <w:t>.</w:t>
      </w:r>
      <w:r w:rsidR="0013025A" w:rsidRPr="00C56468">
        <w:rPr>
          <w:rFonts w:cs="Arial"/>
        </w:rPr>
        <w:t xml:space="preserve"> </w:t>
      </w:r>
    </w:p>
    <w:p w:rsidR="00C56468" w:rsidRPr="00D753AF" w:rsidRDefault="00C56468" w:rsidP="00C56468">
      <w:pPr>
        <w:rPr>
          <w:rFonts w:cs="Arial"/>
        </w:rPr>
      </w:pPr>
      <w:r w:rsidRPr="00B40825">
        <w:rPr>
          <w:rFonts w:cs="Arial"/>
        </w:rPr>
        <w:t>(</w:t>
      </w:r>
      <w:r>
        <w:rPr>
          <w:rFonts w:cs="Arial"/>
        </w:rPr>
        <w:t xml:space="preserve">абзац </w:t>
      </w:r>
      <w:r w:rsidRPr="00B40825">
        <w:rPr>
          <w:rFonts w:cs="Arial"/>
        </w:rPr>
        <w:t xml:space="preserve">в редакции </w:t>
      </w:r>
      <w:hyperlink r:id="rId158"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434BD" w:rsidRPr="000728E1" w:rsidRDefault="001434BD" w:rsidP="001434BD">
      <w:r w:rsidRPr="000728E1">
        <w:t xml:space="preserve">15. Должностные лица управления ГАС НСО за решения и действия (бездействие), принимаемые (осуществляемые) ими в ходе </w:t>
      </w:r>
      <w:r w:rsidR="00C56468" w:rsidRPr="00C56468">
        <w:t>осуществления регионального государственного контроля в сфере архивного дела</w:t>
      </w:r>
      <w:r w:rsidR="00C56468">
        <w:t xml:space="preserve"> </w:t>
      </w:r>
      <w:r w:rsidRPr="000728E1">
        <w:t>несут ответственность в соответствии с законодательством Российской Федерации.</w:t>
      </w:r>
    </w:p>
    <w:p w:rsidR="00C56468" w:rsidRPr="00D753AF" w:rsidRDefault="00C56468" w:rsidP="00C56468">
      <w:pPr>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159"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C56468" w:rsidRDefault="001434BD" w:rsidP="001434BD">
      <w:pPr>
        <w:rPr>
          <w:rFonts w:cs="Arial"/>
        </w:rPr>
      </w:pPr>
      <w:r w:rsidRPr="000728E1">
        <w:t>В случае</w:t>
      </w:r>
      <w:proofErr w:type="gramStart"/>
      <w:r w:rsidRPr="000728E1">
        <w:t>,</w:t>
      </w:r>
      <w:proofErr w:type="gramEnd"/>
      <w:r w:rsidRPr="000728E1">
        <w:t xml:space="preserve"> если в распоряжении (приказе) управления ГАС НСО о проведении проверки лицами, уполномоченными на проведение проверки, указаны два и более должностных лиц, персональную ответственность за соблюдение и исполнение положений Административного регламента и иных нормативных правовых актов, устанавливающих требования к </w:t>
      </w:r>
      <w:r w:rsidR="00EF465B">
        <w:t>осуществлению регионального государственного контроля в сфере архивного дела</w:t>
      </w:r>
      <w:r w:rsidRPr="000728E1">
        <w:t xml:space="preserve">, а также принятие решений в ходе </w:t>
      </w:r>
      <w:r w:rsidR="00E4095C" w:rsidRPr="00E4095C">
        <w:t>осуществлению регионального государственного контроля в сфере архивного дела</w:t>
      </w:r>
      <w:r w:rsidR="00E4095C">
        <w:t xml:space="preserve"> </w:t>
      </w:r>
      <w:r w:rsidRPr="00C56468">
        <w:t>несет должностное лицо (должностные лица), подписавше</w:t>
      </w:r>
      <w:proofErr w:type="gramStart"/>
      <w:r w:rsidRPr="00C56468">
        <w:t>е(</w:t>
      </w:r>
      <w:proofErr w:type="spellStart"/>
      <w:proofErr w:type="gramEnd"/>
      <w:r w:rsidRPr="00C56468">
        <w:t>шие</w:t>
      </w:r>
      <w:proofErr w:type="spellEnd"/>
      <w:r w:rsidRPr="00C56468">
        <w:t>) акт проверки.</w:t>
      </w:r>
    </w:p>
    <w:p w:rsidR="001434BD" w:rsidRPr="00C56468" w:rsidRDefault="001434BD" w:rsidP="00C56468">
      <w:r w:rsidRPr="00C56468">
        <w:rPr>
          <w:rFonts w:cs="Arial"/>
        </w:rPr>
        <w:t xml:space="preserve">(в </w:t>
      </w:r>
      <w:r w:rsidR="00AC0C30" w:rsidRPr="00C56468">
        <w:rPr>
          <w:rFonts w:cs="Arial"/>
        </w:rPr>
        <w:t>редакции</w:t>
      </w:r>
      <w:r w:rsidRPr="00C56468">
        <w:rPr>
          <w:rFonts w:cs="Arial"/>
        </w:rPr>
        <w:t xml:space="preserve"> </w:t>
      </w:r>
      <w:hyperlink r:id="rId160"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sidRPr="00C56468">
        <w:rPr>
          <w:rFonts w:cs="Arial"/>
        </w:rPr>
        <w:t xml:space="preserve">, </w:t>
      </w:r>
      <w:hyperlink r:id="rId161" w:tgtFrame="Logical" w:history="1">
        <w:r w:rsidR="00C56468" w:rsidRPr="00C56468">
          <w:rPr>
            <w:rStyle w:val="a5"/>
          </w:rPr>
          <w:t>от 09.09.2019 № 132-од</w:t>
        </w:r>
      </w:hyperlink>
      <w:r w:rsidR="00EF465B">
        <w:rPr>
          <w:rStyle w:val="a5"/>
        </w:rPr>
        <w:t xml:space="preserve">; </w:t>
      </w:r>
      <w:hyperlink r:id="rId162" w:tgtFrame="ChangingDocument" w:history="1">
        <w:r w:rsidR="00EF465B">
          <w:rPr>
            <w:rStyle w:val="a5"/>
          </w:rPr>
          <w:t>от 09.01.2020 № 1-од</w:t>
        </w:r>
      </w:hyperlink>
      <w:r w:rsidR="00C56468" w:rsidRPr="00C56468">
        <w:t>)</w:t>
      </w:r>
    </w:p>
    <w:p w:rsidR="0013025A" w:rsidRDefault="00E4095C" w:rsidP="0013025A">
      <w:pPr>
        <w:rPr>
          <w:rFonts w:cs="Arial"/>
        </w:rPr>
      </w:pPr>
      <w:r>
        <w:t xml:space="preserve">15.1. </w:t>
      </w:r>
      <w:proofErr w:type="gramStart"/>
      <w:r>
        <w:t>Контроль за осуществлением регионального государственного контроля в сфере архивного дела со стороны граждан, их объединений и организаций может осуществляться путем получения информации по телефону, на официальном сайте управления ГАС НСО либо путем направления в адрес управления ГАС НСО в письменной форме или в форме электронного документа предложений о совершенствовании осуществления регионального государственного контроля в сфере архивного дела, сообщений о недостатках</w:t>
      </w:r>
      <w:proofErr w:type="gramEnd"/>
      <w:r>
        <w:t xml:space="preserve"> </w:t>
      </w:r>
      <w:proofErr w:type="gramStart"/>
      <w:r>
        <w:t>в работе должностных лиц управления ГАС НСО, уполномоченных на осуществление регионального государственного контроля в сфере архивного дела, или нарушении ими законов и иных нормативных правовых актов, а также жалоб по фактам нарушения должностными лицами управления ГАС НСО при осуществлении регионального государственного контроля в сфере архивного дела прав и (или) законных интересов юридических лиц, индивидуальных предпринимателей</w:t>
      </w:r>
      <w:r w:rsidR="0013025A" w:rsidRPr="00DF6A43">
        <w:t>.</w:t>
      </w:r>
      <w:r w:rsidR="0013025A">
        <w:rPr>
          <w:rFonts w:cs="Arial"/>
        </w:rPr>
        <w:t xml:space="preserve"> </w:t>
      </w:r>
      <w:proofErr w:type="gramEnd"/>
    </w:p>
    <w:p w:rsidR="00E4095C" w:rsidRPr="00D753AF" w:rsidRDefault="00E4095C" w:rsidP="00E4095C">
      <w:pPr>
        <w:rPr>
          <w:rFonts w:cs="Arial"/>
        </w:rPr>
      </w:pPr>
      <w:r w:rsidRPr="00B40825">
        <w:rPr>
          <w:rFonts w:cs="Arial"/>
        </w:rPr>
        <w:t>(</w:t>
      </w:r>
      <w:r>
        <w:rPr>
          <w:rFonts w:cs="Arial"/>
        </w:rPr>
        <w:t xml:space="preserve">пункт 15.1. </w:t>
      </w:r>
      <w:r w:rsidRPr="00B40825">
        <w:rPr>
          <w:rFonts w:cs="Arial"/>
        </w:rPr>
        <w:t xml:space="preserve">в редакции </w:t>
      </w:r>
      <w:hyperlink r:id="rId16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p>
    <w:p w:rsidR="0055262F" w:rsidRPr="00D753AF" w:rsidRDefault="0055262F" w:rsidP="00D753AF">
      <w:pPr>
        <w:jc w:val="center"/>
        <w:rPr>
          <w:rFonts w:cs="Arial"/>
        </w:rPr>
      </w:pPr>
      <w:r w:rsidRPr="00D753AF">
        <w:rPr>
          <w:rFonts w:cs="Arial"/>
          <w:b/>
          <w:bCs/>
          <w:iCs/>
          <w:sz w:val="30"/>
          <w:szCs w:val="28"/>
        </w:rPr>
        <w:t>V. Досудебный (внесудебный) порядок обжалования решений и действий (бездействия) управления ГАС НСО, а также его должностных лиц</w:t>
      </w:r>
    </w:p>
    <w:p w:rsidR="0055262F" w:rsidRPr="00D753AF" w:rsidRDefault="0055262F" w:rsidP="00D753AF">
      <w:pPr>
        <w:rPr>
          <w:rFonts w:cs="Arial"/>
        </w:rPr>
      </w:pPr>
    </w:p>
    <w:p w:rsidR="00AC0C30" w:rsidRDefault="00AC0C30" w:rsidP="00AC0C30">
      <w:pPr>
        <w:ind w:firstLine="709"/>
      </w:pPr>
      <w:r>
        <w:t xml:space="preserve">16. Действия (бездействие) и решения управления ГАС НСО, должностных лиц управления ГАС НСО, осуществляемые (принятые) в ходе </w:t>
      </w:r>
      <w:r w:rsidR="00E4095C" w:rsidRPr="00E4095C">
        <w:t>осуществления регионального государственного контроля в сфере архивного дела</w:t>
      </w:r>
      <w:r>
        <w:t>, могут быть обжалованы юридическими лицами, индивидуальными предпринимателями, гражданами, другими заинтересованными лицами (далее – заявитель) в досудебном (внесудебном) порядке путем подачи жалобы.</w:t>
      </w:r>
    </w:p>
    <w:p w:rsidR="00E4095C" w:rsidRDefault="00E4095C" w:rsidP="00AC0C30">
      <w:pPr>
        <w:ind w:firstLine="709"/>
        <w:rPr>
          <w:rFonts w:cs="Arial"/>
        </w:rPr>
      </w:pPr>
      <w:r w:rsidRPr="00B40825">
        <w:rPr>
          <w:rFonts w:cs="Arial"/>
        </w:rPr>
        <w:t xml:space="preserve">(в редакции </w:t>
      </w:r>
      <w:hyperlink r:id="rId16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AC0C30" w:rsidRDefault="00AC0C30" w:rsidP="00AC0C30">
      <w:pPr>
        <w:ind w:firstLine="709"/>
      </w:pPr>
      <w:proofErr w:type="gramStart"/>
      <w:r>
        <w:t>Жалоба может быть подана заявителем в письменной форме или в форме электронного документа и может быть направлена в управление ГАС НСО по почтовому адресу, на адрес электронной почты, с использованием официального сайта управления ГАС НСО, федеральной государственной информационной системы «Единый портал государственных и муниципальных услуг (функций)», а также может быть принята при личном обращении заявителя.</w:t>
      </w:r>
      <w:proofErr w:type="gramEnd"/>
    </w:p>
    <w:p w:rsidR="00AC0C30" w:rsidRDefault="00AC0C30" w:rsidP="00AC0C30">
      <w:pPr>
        <w:ind w:firstLine="709"/>
      </w:pPr>
      <w:r>
        <w:t>В письменной жалобе в обязательном порядке указываются:</w:t>
      </w:r>
    </w:p>
    <w:p w:rsidR="00AC0C30" w:rsidRDefault="00AC0C30" w:rsidP="00AC0C30">
      <w:pPr>
        <w:ind w:firstLine="709"/>
      </w:pPr>
      <w:r>
        <w:t>1) наименование органа, в который направляется обращение, либо фамилия, имя, отчество соответствующего должностного лица, либо должность соответствующего должностного лица;</w:t>
      </w:r>
    </w:p>
    <w:p w:rsidR="00AC0C30" w:rsidRDefault="00AC0C30" w:rsidP="00AC0C30">
      <w:pPr>
        <w:ind w:firstLine="709"/>
      </w:pPr>
      <w:r>
        <w:t>2) фамилия, имя, отчество (последнее – при наличии) заявителя;</w:t>
      </w:r>
    </w:p>
    <w:p w:rsidR="00AC0C30" w:rsidRDefault="00AC0C30" w:rsidP="00AC0C30">
      <w:pPr>
        <w:ind w:firstLine="709"/>
      </w:pPr>
      <w:r>
        <w:t>3) почтовый адрес, по которому должен быть направлен ответ, уведомление о переадресации жалобы;</w:t>
      </w:r>
    </w:p>
    <w:p w:rsidR="00AC0C30" w:rsidRDefault="00AC0C30" w:rsidP="00AC0C30">
      <w:pPr>
        <w:ind w:firstLine="709"/>
      </w:pPr>
      <w:r>
        <w:t>4) суть жалобы;</w:t>
      </w:r>
    </w:p>
    <w:p w:rsidR="00AC0C30" w:rsidRDefault="00AC0C30" w:rsidP="00AC0C30">
      <w:pPr>
        <w:ind w:firstLine="709"/>
      </w:pPr>
      <w:r>
        <w:t>5) подпись;</w:t>
      </w:r>
    </w:p>
    <w:p w:rsidR="00AC0C30" w:rsidRDefault="00AC0C30" w:rsidP="00AC0C30">
      <w:pPr>
        <w:ind w:firstLine="709"/>
      </w:pPr>
      <w:r>
        <w:t>6) дата.</w:t>
      </w:r>
    </w:p>
    <w:p w:rsidR="00AC0C30" w:rsidRDefault="00AC0C30" w:rsidP="00AC0C30">
      <w:pPr>
        <w:ind w:firstLine="709"/>
      </w:pPr>
      <w:r>
        <w:t>В случае необходимости в подтверждение своих доводов заявитель прилагает к жалобе документы и материалы либо их копии.</w:t>
      </w:r>
    </w:p>
    <w:p w:rsidR="00AC0C30" w:rsidRDefault="00AC0C30" w:rsidP="00AC0C30">
      <w:pPr>
        <w:ind w:firstLine="709"/>
      </w:pPr>
      <w:r>
        <w:t xml:space="preserve">В </w:t>
      </w:r>
      <w:proofErr w:type="gramStart"/>
      <w:r>
        <w:t>жалобе, поступившей в управление ГАС</w:t>
      </w:r>
      <w:proofErr w:type="gramEnd"/>
      <w:r>
        <w:t xml:space="preserve"> НСО в форме электронного документа, заявитель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жалобы. Заявитель вправе приложить к такой жалобе необходимые документы и материалы в электронной форме.</w:t>
      </w:r>
    </w:p>
    <w:p w:rsidR="00AC0C30" w:rsidRDefault="00AC0C30" w:rsidP="00AC0C30">
      <w:pPr>
        <w:ind w:firstLine="709"/>
      </w:pPr>
      <w:r>
        <w:t>Заявитель имеет право:</w:t>
      </w:r>
    </w:p>
    <w:p w:rsidR="00AC0C30" w:rsidRDefault="00AC0C30" w:rsidP="00AC0C30">
      <w:pPr>
        <w:ind w:firstLine="709"/>
      </w:pPr>
      <w:r>
        <w:t>1) представлять дополнительные документы и материалы либо обращаться с просьбой об их истребовании, в том числе в электронной форме;</w:t>
      </w:r>
    </w:p>
    <w:p w:rsidR="00AC0C30" w:rsidRDefault="00AC0C30" w:rsidP="00AC0C30">
      <w:pPr>
        <w:ind w:firstLine="709"/>
      </w:pPr>
      <w: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AC0C30" w:rsidRDefault="00AC0C30" w:rsidP="00AC0C30">
      <w:pPr>
        <w:ind w:firstLine="709"/>
      </w:pPr>
      <w:proofErr w:type="gramStart"/>
      <w:r>
        <w:t>3) получать письменный ответ по существу поставленных в жалобе вопросов, за исключением случаев, указанных в пункте 18 настоящего Административного регламента, а в случае, предусмотренном абзацем третьим пункта 18 настоящего Административного регламента, на основании жалобы с просьбой о ее предоставлении, уведомление о переадресации письменной жалобы в государственный орган, орган местного самоуправления или должностному лицу, в компетенцию которых входит решение поставленных в</w:t>
      </w:r>
      <w:proofErr w:type="gramEnd"/>
      <w:r>
        <w:t xml:space="preserve"> жалобе вопросов;</w:t>
      </w:r>
    </w:p>
    <w:p w:rsidR="00AC0C30" w:rsidRDefault="00AC0C30" w:rsidP="00AC0C30">
      <w:pPr>
        <w:ind w:firstLine="709"/>
      </w:pPr>
      <w:r>
        <w:t>4) обращаться с жалобой на принятое решение или на действия (бездействие) в связи с рассмотрением жалобы в административном и (или) судебном порядке в соответствии с законодательством Российской Федерации;</w:t>
      </w:r>
    </w:p>
    <w:p w:rsidR="00AC0C30" w:rsidRPr="00E4095C" w:rsidRDefault="00AC0C30" w:rsidP="00AC0C30">
      <w:pPr>
        <w:ind w:firstLine="709"/>
      </w:pPr>
      <w:r w:rsidRPr="00E4095C">
        <w:t>5) обращаться с заявлением о прекращении рассмотрения жалобы.</w:t>
      </w:r>
    </w:p>
    <w:p w:rsidR="00AC0C30" w:rsidRPr="00E4095C" w:rsidRDefault="00AC0C30" w:rsidP="00AC0C30">
      <w:pPr>
        <w:ind w:firstLine="0"/>
      </w:pPr>
      <w:r w:rsidRPr="00E4095C">
        <w:t xml:space="preserve">(в редакции </w:t>
      </w:r>
      <w:hyperlink r:id="rId165" w:tgtFrame="Logical" w:history="1">
        <w:r w:rsidRPr="00E4095C">
          <w:rPr>
            <w:rStyle w:val="a5"/>
          </w:rPr>
          <w:t>приказа управления государственной архивной службы Новосибирской области от 09.07.2018 № 136-од</w:t>
        </w:r>
      </w:hyperlink>
      <w:r w:rsidRPr="00E4095C">
        <w:t>)</w:t>
      </w:r>
    </w:p>
    <w:p w:rsidR="00E4095C" w:rsidRPr="00E4095C" w:rsidRDefault="00E4095C" w:rsidP="00E4095C">
      <w:pPr>
        <w:ind w:firstLine="709"/>
      </w:pPr>
      <w:r w:rsidRPr="00E4095C">
        <w:t xml:space="preserve">17. Предметом досудебного (внесудебного) обжалования являются действия (бездействие) должностных лиц управления ГАС НСО и принятые ими решения в ходе осуществления регионального государственного контроля в сфере архивного дела, в том числе связанные </w:t>
      </w:r>
      <w:proofErr w:type="gramStart"/>
      <w:r w:rsidRPr="00E4095C">
        <w:t>с</w:t>
      </w:r>
      <w:proofErr w:type="gramEnd"/>
      <w:r w:rsidRPr="00E4095C">
        <w:t>:</w:t>
      </w:r>
    </w:p>
    <w:p w:rsidR="00E4095C" w:rsidRPr="00E4095C" w:rsidRDefault="00E4095C" w:rsidP="00E4095C">
      <w:pPr>
        <w:ind w:firstLine="709"/>
      </w:pPr>
      <w:r w:rsidRPr="00E4095C">
        <w:t>1) необоснованным отказом в осуществлении регионального государственного контроля в сфере архивного дела;</w:t>
      </w:r>
    </w:p>
    <w:p w:rsidR="00E4095C" w:rsidRPr="00E4095C" w:rsidRDefault="00E4095C" w:rsidP="00E4095C">
      <w:pPr>
        <w:ind w:firstLine="709"/>
      </w:pPr>
      <w:r w:rsidRPr="00E4095C">
        <w:t>2) нарушением установленного порядка осуществления регионального государственного контроля в сфере архивного дела;</w:t>
      </w:r>
    </w:p>
    <w:p w:rsidR="00E4095C" w:rsidRDefault="00E4095C" w:rsidP="00E4095C">
      <w:pPr>
        <w:ind w:firstLine="709"/>
      </w:pPr>
      <w:r w:rsidRPr="00E4095C">
        <w:t>3) нарушением иных прав</w:t>
      </w:r>
      <w:r>
        <w:t xml:space="preserve"> заявителя при осуществлении регионального государственного контроля в сфере архивного дела.</w:t>
      </w:r>
    </w:p>
    <w:p w:rsidR="00E4095C" w:rsidRPr="00D753AF" w:rsidRDefault="00E4095C" w:rsidP="00E4095C">
      <w:pPr>
        <w:rPr>
          <w:rFonts w:cs="Arial"/>
        </w:rPr>
      </w:pPr>
      <w:r w:rsidRPr="00B40825">
        <w:rPr>
          <w:rFonts w:cs="Arial"/>
        </w:rPr>
        <w:t xml:space="preserve"> (</w:t>
      </w:r>
      <w:r>
        <w:rPr>
          <w:rFonts w:cs="Arial"/>
        </w:rPr>
        <w:t xml:space="preserve">пункт 17 </w:t>
      </w:r>
      <w:r w:rsidRPr="00B40825">
        <w:rPr>
          <w:rFonts w:cs="Arial"/>
        </w:rPr>
        <w:t xml:space="preserve">в редакции </w:t>
      </w:r>
      <w:hyperlink r:id="rId166"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900C56" w:rsidRDefault="00900C56" w:rsidP="00900C56">
      <w:pPr>
        <w:ind w:firstLine="709"/>
      </w:pPr>
      <w:r>
        <w:t>18. По результатам рассмотрения жалобы должностное лицо дает письменный ответ по существу поставленных в жалобе вопросов.</w:t>
      </w:r>
    </w:p>
    <w:p w:rsidR="00900C56" w:rsidRDefault="00900C56" w:rsidP="00900C56">
      <w:pPr>
        <w:ind w:firstLine="709"/>
      </w:pPr>
      <w:r>
        <w:t xml:space="preserve">Ответ на жалобу направляется в форме электронного документа по адресу электронной почты, указанному в </w:t>
      </w:r>
      <w:proofErr w:type="gramStart"/>
      <w:r>
        <w:t>жалобе, поступившей в управление ГАС</w:t>
      </w:r>
      <w:proofErr w:type="gramEnd"/>
      <w:r>
        <w:t xml:space="preserve"> НСО или должностному лицу в форме электронного документа, и в письменной форме по почтовому адресу, указанному в жалобе, поступившей в управление ГАС НСО или должностному лицу в письменной форме.</w:t>
      </w:r>
    </w:p>
    <w:p w:rsidR="00900C56" w:rsidRDefault="00900C56" w:rsidP="00900C56">
      <w:pPr>
        <w:ind w:firstLine="709"/>
      </w:pPr>
      <w:r>
        <w:t xml:space="preserve">На поступившую в управление ГАС НСО или должностному лицу жалобу, содержание которой затрагивает интересы неопределенного круга лиц, в частности, в которой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w:t>
      </w:r>
      <w:proofErr w:type="gramStart"/>
      <w:r>
        <w:t>быть размещен на официальном сайте управления ГАС</w:t>
      </w:r>
      <w:proofErr w:type="gramEnd"/>
      <w:r>
        <w:t xml:space="preserve"> НСО. При размещении ответа на официальном сайте управления </w:t>
      </w:r>
      <w:proofErr w:type="gramStart"/>
      <w:r>
        <w:t>ГАС НСО не допускается</w:t>
      </w:r>
      <w:proofErr w:type="gramEnd"/>
      <w:r>
        <w:t xml:space="preserve"> разглашение сведений, содержащихся в жалобе, а также сведений, касающихся </w:t>
      </w:r>
      <w:hyperlink r:id="rId167" w:tgtFrame="_self" w:history="1">
        <w:r>
          <w:rPr>
            <w:rStyle w:val="a5"/>
          </w:rPr>
          <w:t>частной жизни</w:t>
        </w:r>
      </w:hyperlink>
      <w:r>
        <w:t xml:space="preserve"> гражданина, без его согласия. При этом не является разглашением сведений, содержащихся в жалобе, направление письменной жалобы в управление ГАС НСО или должностному лицу, в компетенцию которых входит решение поставленных в жалобе вопросов.</w:t>
      </w:r>
    </w:p>
    <w:p w:rsidR="00900C56" w:rsidRDefault="00900C56" w:rsidP="00900C56">
      <w:pPr>
        <w:ind w:firstLine="709"/>
      </w:pPr>
      <w:r>
        <w:t>В случае</w:t>
      </w:r>
      <w:proofErr w:type="gramStart"/>
      <w:r>
        <w:t>,</w:t>
      </w:r>
      <w:proofErr w:type="gramEnd"/>
      <w:r>
        <w:t xml:space="preserve"> если в жалобе не указаны фамилия заявителя, направившего обращение, или почтовый адрес, по которому должен быть направлен ответ, ответ на обращение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00C56" w:rsidRDefault="00900C56" w:rsidP="00900C56">
      <w:pPr>
        <w:ind w:firstLine="709"/>
      </w:pPr>
      <w:r>
        <w:t>В случае</w:t>
      </w:r>
      <w:proofErr w:type="gramStart"/>
      <w:r>
        <w:t>,</w:t>
      </w:r>
      <w:proofErr w:type="gramEnd"/>
      <w:r>
        <w:t xml:space="preserve"> если текст жалобы не поддается прочтению, ответ на нее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если его фамилия и почтовый адрес поддаются прочтению.</w:t>
      </w:r>
    </w:p>
    <w:p w:rsidR="00900C56" w:rsidRDefault="00900C56" w:rsidP="00900C56">
      <w:pPr>
        <w:ind w:firstLine="709"/>
      </w:pPr>
      <w:r>
        <w:t>В случае</w:t>
      </w:r>
      <w:proofErr w:type="gramStart"/>
      <w:r>
        <w:t>,</w:t>
      </w:r>
      <w:proofErr w:type="gramEnd"/>
      <w:r>
        <w:t xml:space="preserve"> если текст письменной жалобы не позволяет определить ее суть,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направившему жалобу.</w:t>
      </w:r>
    </w:p>
    <w:p w:rsidR="00900C56" w:rsidRDefault="00900C56" w:rsidP="00900C56">
      <w:pPr>
        <w:ind w:firstLine="709"/>
      </w:pPr>
      <w:r>
        <w:t>Если в жалобе содержатся нецензурные либо оскорбительные выражения, угрозы жизни, здоровью и имуществу должностного лица, а также членов его семьи, должностное лицо, получившее жалобу для рассмотрения, вправе оставить обращение без ответа по существу поставленных в нем вопросов и сообщить заявителю о недопустимости злоупотребления правом.</w:t>
      </w:r>
    </w:p>
    <w:p w:rsidR="00900C56" w:rsidRDefault="00900C56" w:rsidP="00900C56">
      <w:pPr>
        <w:ind w:firstLine="709"/>
      </w:pPr>
      <w:r>
        <w:t>В случае</w:t>
      </w:r>
      <w:proofErr w:type="gramStart"/>
      <w:r>
        <w:t>,</w:t>
      </w:r>
      <w:proofErr w:type="gramEnd"/>
      <w:r>
        <w:t xml:space="preserve"> если в жалобе содержится вопрос, на который заявителю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уполномоченные на рассмотрение жалобы, должностные лица вправе принять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w:t>
      </w:r>
      <w:proofErr w:type="gramStart"/>
      <w:r>
        <w:t>направлялись в управление ГАС</w:t>
      </w:r>
      <w:proofErr w:type="gramEnd"/>
      <w:r>
        <w:t xml:space="preserve"> НСО. Заявитель, направивший жалобу, уведомляется о данном решении.</w:t>
      </w:r>
    </w:p>
    <w:p w:rsidR="00900C56" w:rsidRDefault="00900C56" w:rsidP="00900C56">
      <w:pPr>
        <w:ind w:firstLine="709"/>
      </w:pPr>
      <w:proofErr w:type="gramStart"/>
      <w:r>
        <w:t>В случае поступления в управление ГАС НСО или должностному лицу письменной жалобы, содержащей вопрос, ответ на который размещен в соответствии с абзацем третьим настоящего пункта на официальном сайте управления ГАС НСО, заявителю, направившему жалобу, в течение семи дней со дня ее регистрации сообщается электронный адрес официального сайта управления ГАС НСО, на котором размещен ответ на вопрос, поставленный в жалобе, при</w:t>
      </w:r>
      <w:proofErr w:type="gramEnd"/>
      <w:r>
        <w:t xml:space="preserve"> </w:t>
      </w:r>
      <w:proofErr w:type="gramStart"/>
      <w:r>
        <w:t>этом</w:t>
      </w:r>
      <w:proofErr w:type="gramEnd"/>
      <w:r>
        <w:t xml:space="preserve"> жалоба, содержащая обжалование судебного решения, не возвращается.</w:t>
      </w:r>
    </w:p>
    <w:p w:rsidR="00900C56" w:rsidRDefault="00900C56" w:rsidP="00900C56">
      <w:pPr>
        <w:ind w:firstLine="709"/>
      </w:pPr>
      <w:r>
        <w:t>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900C56" w:rsidRPr="00E4095C" w:rsidRDefault="00900C56" w:rsidP="00900C56">
      <w:pPr>
        <w:ind w:firstLine="0"/>
        <w:rPr>
          <w:rFonts w:cs="Arial"/>
        </w:rPr>
      </w:pPr>
      <w:r w:rsidRPr="00E4095C">
        <w:rPr>
          <w:rFonts w:cs="Arial"/>
        </w:rPr>
        <w:t xml:space="preserve">(в </w:t>
      </w:r>
      <w:r w:rsidR="00AC0C30" w:rsidRPr="00E4095C">
        <w:rPr>
          <w:rFonts w:cs="Arial"/>
        </w:rPr>
        <w:t>редакции</w:t>
      </w:r>
      <w:r w:rsidRPr="00E4095C">
        <w:rPr>
          <w:rFonts w:cs="Arial"/>
        </w:rPr>
        <w:t xml:space="preserve"> </w:t>
      </w:r>
      <w:hyperlink r:id="rId168" w:tgtFrame="Logical" w:history="1">
        <w:r w:rsidRPr="00E4095C">
          <w:rPr>
            <w:rStyle w:val="a5"/>
            <w:rFonts w:cs="Arial"/>
          </w:rPr>
          <w:t>приказа управления государственной архивной службы Новосибирской области от 21.03.2018 № 50-од</w:t>
        </w:r>
      </w:hyperlink>
      <w:r w:rsidRPr="00E4095C">
        <w:rPr>
          <w:rFonts w:cs="Arial"/>
        </w:rPr>
        <w:t>)</w:t>
      </w:r>
    </w:p>
    <w:p w:rsidR="0013025A" w:rsidRPr="00E4095C" w:rsidRDefault="0013025A" w:rsidP="0013025A">
      <w:pPr>
        <w:ind w:firstLine="709"/>
      </w:pPr>
      <w:r w:rsidRPr="00E4095C">
        <w:t xml:space="preserve">19. Основанием для начала процедуры досудебного (внесудебного) обжалования является жалоба на действия (бездействие) должностных лиц управления ГАС НСО, принятые ими решения в ходе </w:t>
      </w:r>
      <w:r w:rsidR="00E4095C" w:rsidRPr="00E4095C">
        <w:t>регионального государственного контроля в сфере архивного дела</w:t>
      </w:r>
      <w:r w:rsidRPr="00E4095C">
        <w:t>, поступившая в управление ГАС НСО.</w:t>
      </w:r>
    </w:p>
    <w:p w:rsidR="00E4095C" w:rsidRPr="00D753AF" w:rsidRDefault="00E4095C" w:rsidP="00E4095C">
      <w:pPr>
        <w:rPr>
          <w:rFonts w:cs="Arial"/>
        </w:rPr>
      </w:pPr>
      <w:r w:rsidRPr="00B40825">
        <w:rPr>
          <w:rFonts w:cs="Arial"/>
        </w:rPr>
        <w:t xml:space="preserve">(в редакции </w:t>
      </w:r>
      <w:hyperlink r:id="rId169"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E4095C" w:rsidRDefault="0013025A" w:rsidP="0013025A">
      <w:pPr>
        <w:rPr>
          <w:rFonts w:cs="Arial"/>
        </w:rPr>
      </w:pPr>
      <w:r w:rsidRPr="00E4095C">
        <w:t>Основания для приостановления рассмотрения жалобы отсутствуют.</w:t>
      </w:r>
    </w:p>
    <w:p w:rsidR="0013025A" w:rsidRPr="00E4095C" w:rsidRDefault="0013025A" w:rsidP="0013025A">
      <w:pPr>
        <w:rPr>
          <w:rFonts w:cs="Arial"/>
        </w:rPr>
      </w:pPr>
      <w:r w:rsidRPr="00E4095C">
        <w:rPr>
          <w:rFonts w:cs="Arial"/>
        </w:rPr>
        <w:t xml:space="preserve">(в </w:t>
      </w:r>
      <w:r w:rsidR="00AC0C30" w:rsidRPr="00E4095C">
        <w:rPr>
          <w:rFonts w:cs="Arial"/>
        </w:rPr>
        <w:t>редакции</w:t>
      </w:r>
      <w:r w:rsidRPr="00E4095C">
        <w:rPr>
          <w:rFonts w:cs="Arial"/>
        </w:rPr>
        <w:t xml:space="preserve"> Приказа управления государственной архивной службы Новосибирской области </w:t>
      </w:r>
      <w:hyperlink r:id="rId170" w:tgtFrame="ChangingDocument" w:history="1">
        <w:r w:rsidRPr="00E4095C">
          <w:rPr>
            <w:rStyle w:val="a5"/>
            <w:rFonts w:cs="Arial"/>
          </w:rPr>
          <w:t>от 23.06.2016 № 96-од</w:t>
        </w:r>
      </w:hyperlink>
      <w:r w:rsidRPr="00E4095C">
        <w:rPr>
          <w:rFonts w:cs="Arial"/>
        </w:rPr>
        <w:t>)</w:t>
      </w:r>
    </w:p>
    <w:p w:rsidR="001434BD" w:rsidRPr="000728E1" w:rsidRDefault="001434BD" w:rsidP="001434BD">
      <w:pPr>
        <w:ind w:firstLine="709"/>
      </w:pPr>
      <w:r w:rsidRPr="00E4095C">
        <w:t>20. Заявитель имеет право на получение информации и документов, необходимых</w:t>
      </w:r>
      <w:r w:rsidRPr="000728E1">
        <w:t xml:space="preserve"> для обоснования и рассмотрения жалобы, при условии, что это не затрагивает прав,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rsidR="001434BD" w:rsidRPr="000728E1" w:rsidRDefault="001434BD" w:rsidP="001434BD">
      <w:pPr>
        <w:ind w:firstLine="709"/>
      </w:pPr>
      <w:r w:rsidRPr="000728E1">
        <w:t>При подаче жалобы заявитель вправе получить в управлении ГАС НСО следующую информацию:</w:t>
      </w:r>
    </w:p>
    <w:p w:rsidR="001434BD" w:rsidRPr="000728E1" w:rsidRDefault="001434BD" w:rsidP="001434BD">
      <w:pPr>
        <w:ind w:firstLine="709"/>
      </w:pPr>
      <w:r w:rsidRPr="000728E1">
        <w:t>1) о месте нахождения управления ГАС НСО;</w:t>
      </w:r>
    </w:p>
    <w:p w:rsidR="001434BD" w:rsidRPr="000728E1" w:rsidRDefault="001434BD" w:rsidP="001434BD">
      <w:pPr>
        <w:ind w:firstLine="709"/>
      </w:pPr>
      <w:r w:rsidRPr="000728E1">
        <w:t>2) о перечне номеров телефонов для получения сведений о прохождении процедур по рассмотрению жалобы;</w:t>
      </w:r>
    </w:p>
    <w:p w:rsidR="001434BD" w:rsidRPr="000728E1" w:rsidRDefault="001434BD" w:rsidP="001434BD">
      <w:pPr>
        <w:ind w:firstLine="709"/>
      </w:pPr>
      <w:r w:rsidRPr="000728E1">
        <w:t>3) о фамилии, имени, отчестве начальника управления ГАС НСО, а также должностных лиц, которым может быть направлена жалоба.</w:t>
      </w:r>
    </w:p>
    <w:p w:rsidR="001434BD" w:rsidRPr="000728E1" w:rsidRDefault="001434BD" w:rsidP="001434BD">
      <w:pPr>
        <w:ind w:firstLine="709"/>
      </w:pPr>
      <w:r w:rsidRPr="000728E1">
        <w:t>При подаче жалобы заявитель вправе получить в управлении ГАС НСО копии документов, подтверждающих обжалуемое действие (бездействие), решение должностного лица управления ГАС НСО, необходимых для обоснования и рассмотрения жалобы.</w:t>
      </w:r>
    </w:p>
    <w:p w:rsidR="001434BD" w:rsidRPr="000728E1" w:rsidRDefault="001434BD" w:rsidP="001434BD">
      <w:pPr>
        <w:ind w:firstLine="709"/>
      </w:pPr>
      <w:r w:rsidRPr="000728E1">
        <w:t>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 8-ФЗ «Об обеспечении доступа к информации о деятельности государственных органов и органов местного самоуправления».</w:t>
      </w:r>
    </w:p>
    <w:p w:rsidR="001434BD" w:rsidRPr="000728E1" w:rsidRDefault="001434BD" w:rsidP="001434BD">
      <w:pPr>
        <w:ind w:firstLine="709"/>
      </w:pPr>
      <w:proofErr w:type="gramStart"/>
      <w:r w:rsidRPr="000728E1">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отчество (последнее – при наличии)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управления ГАС НСО.</w:t>
      </w:r>
      <w:proofErr w:type="gramEnd"/>
      <w:r w:rsidRPr="000728E1">
        <w:t xml:space="preserve"> Запрос подлежит рассмотрению в срок, не превышающий 30 дней со дня его регистрации, если иное не предусмотрено законодательством Российской Федерации.</w:t>
      </w:r>
    </w:p>
    <w:p w:rsidR="001434BD" w:rsidRPr="000728E1" w:rsidRDefault="001434BD" w:rsidP="001434BD">
      <w:pPr>
        <w:ind w:firstLine="709"/>
      </w:pPr>
      <w:r w:rsidRPr="000728E1">
        <w:t>Предоставление информации (копий документов и материалов) осуществляется на бесплатной основе. В случае если объем запрашиваемой информации и полученной информации превышает определенный Правительством Российской Федерации объем информации, предоставляемой на бесплатной основе, то взимается плата за предоставление информации. Порядок взимания платы предусмотрен постановлением Правительства Российской Федерации от 24.10.2011 № 860 «Об утверждении правил взимания платы за предоставление информации о деятельности государственных органов и органов местного самоуправления».</w:t>
      </w:r>
    </w:p>
    <w:p w:rsidR="0055262F" w:rsidRPr="00E4095C" w:rsidRDefault="001434BD" w:rsidP="001434BD">
      <w:pPr>
        <w:rPr>
          <w:rFonts w:cs="Arial"/>
        </w:rPr>
      </w:pPr>
      <w:r w:rsidRPr="000728E1">
        <w:t xml:space="preserve">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w:t>
      </w:r>
      <w:proofErr w:type="gramStart"/>
      <w:r w:rsidRPr="000728E1">
        <w:t>заверяются подписью должностного лица управления ГАС</w:t>
      </w:r>
      <w:proofErr w:type="gramEnd"/>
      <w:r w:rsidRPr="000728E1">
        <w:t xml:space="preserve"> НСО и печатью </w:t>
      </w:r>
      <w:r w:rsidRPr="00E4095C">
        <w:t>управления ГАС НСО для документов.</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71"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 xml:space="preserve">21. Заявитель вправе обжаловать действия (бездействие) и решения должностного лица управления ГАС НСО начальнику управления ГАС НСО, начальника управления ГАС НСО - </w:t>
      </w:r>
      <w:proofErr w:type="gramStart"/>
      <w:r w:rsidR="001434BD" w:rsidRPr="00E4095C">
        <w:t>первому заместителю Губернатора Новосибирской области, координирующему деятельность</w:t>
      </w:r>
      <w:r w:rsidRPr="00E4095C">
        <w:rPr>
          <w:rFonts w:cs="Arial"/>
        </w:rPr>
        <w:t xml:space="preserve"> управления ГАС</w:t>
      </w:r>
      <w:proofErr w:type="gramEnd"/>
      <w:r w:rsidRPr="00E4095C">
        <w:rPr>
          <w:rFonts w:cs="Arial"/>
        </w:rPr>
        <w:t xml:space="preserve"> НСО, Губернатору Новосибирской области, а также в судебном порядке.</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72"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 xml:space="preserve">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обращение в управление ГАС НСО, </w:t>
      </w:r>
      <w:proofErr w:type="gramStart"/>
      <w:r w:rsidR="001434BD" w:rsidRPr="00E4095C">
        <w:t>первому заместителю Губернатора Новосибирской области, координирующему деятельность</w:t>
      </w:r>
      <w:r w:rsidRPr="00E4095C">
        <w:rPr>
          <w:rFonts w:cs="Arial"/>
        </w:rPr>
        <w:t xml:space="preserve"> управления ГАС</w:t>
      </w:r>
      <w:proofErr w:type="gramEnd"/>
      <w:r w:rsidRPr="00E4095C">
        <w:rPr>
          <w:rFonts w:cs="Arial"/>
        </w:rPr>
        <w:t xml:space="preserve"> НСО, Губернатору Новосибирской области.</w:t>
      </w:r>
    </w:p>
    <w:p w:rsidR="001434BD" w:rsidRPr="00E4095C" w:rsidRDefault="001434BD" w:rsidP="001434BD">
      <w:r w:rsidRPr="00E4095C">
        <w:rPr>
          <w:rFonts w:cs="Arial"/>
        </w:rPr>
        <w:t xml:space="preserve">(в </w:t>
      </w:r>
      <w:r w:rsidR="00AC0C30" w:rsidRPr="00E4095C">
        <w:rPr>
          <w:rFonts w:cs="Arial"/>
        </w:rPr>
        <w:t>редакции</w:t>
      </w:r>
      <w:r w:rsidRPr="00E4095C">
        <w:rPr>
          <w:rFonts w:cs="Arial"/>
        </w:rPr>
        <w:t xml:space="preserve"> </w:t>
      </w:r>
      <w:hyperlink r:id="rId173"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Заявители вправе в порядке, установленном Гражданским процессуальным кодексом Российской Федерации, обратиться в суд общей юрисдикции за защитой нарушенных или оспариваемых прав и законных интересов, связанных с действиями (бездействием) должностных лиц управления ГАС НСО при исполнении ими требований настоящего Административного регламента.</w:t>
      </w:r>
    </w:p>
    <w:p w:rsidR="0055262F" w:rsidRPr="00E4095C" w:rsidRDefault="0055262F" w:rsidP="00D753AF">
      <w:pPr>
        <w:rPr>
          <w:rFonts w:cs="Arial"/>
        </w:rPr>
      </w:pPr>
      <w:r w:rsidRPr="00E4095C">
        <w:rPr>
          <w:rFonts w:cs="Arial"/>
        </w:rPr>
        <w:t>22. Жалоба должна быть рассмотрена в срок, не превышающий 30 дней со дня ее регистрации.</w:t>
      </w:r>
    </w:p>
    <w:p w:rsidR="001434BD" w:rsidRPr="00E4095C" w:rsidRDefault="001434BD" w:rsidP="001434BD">
      <w:pPr>
        <w:ind w:firstLine="709"/>
      </w:pPr>
      <w:proofErr w:type="gramStart"/>
      <w:r w:rsidRPr="00E4095C">
        <w:t xml:space="preserve">В исключительных случаях, а также в случае направления запроса, предусмотренного частью 2 статьи 10 </w:t>
      </w:r>
      <w:hyperlink r:id="rId174" w:history="1">
        <w:r w:rsidRPr="00E4095C">
          <w:rPr>
            <w:rStyle w:val="a5"/>
          </w:rPr>
          <w:t>Федерального закона от 02.05.2006 № 59-ФЗ</w:t>
        </w:r>
      </w:hyperlink>
      <w:r w:rsidRPr="00E4095C">
        <w:t xml:space="preserve"> «О порядке рассмотрения обращений граждан Российской Федерации», начальник управления ГАС НСО либо лицо, исполняющее его обязанности, вправе продлить срок рассмотрения обращения не более чем на 30 дней, уведомив о продлении срока его рассмотрения заявителя, направившего обращение.</w:t>
      </w:r>
      <w:proofErr w:type="gramEnd"/>
    </w:p>
    <w:p w:rsidR="001434BD" w:rsidRPr="00E4095C" w:rsidRDefault="001434BD" w:rsidP="001434BD">
      <w:pPr>
        <w:rPr>
          <w:rFonts w:cs="Arial"/>
        </w:rPr>
      </w:pPr>
      <w:r w:rsidRPr="00E4095C">
        <w:t xml:space="preserve">Обращение заявителя о внесении изменений в федеральную государственную информационную систему «Единый реестр проверок» в части исправления содержащихся в ней недостоверных сведений </w:t>
      </w:r>
      <w:proofErr w:type="gramStart"/>
      <w:r w:rsidRPr="00E4095C">
        <w:t>рассматривается в течение 10 рабочих дней со дня поступления обращения в управление ГАС</w:t>
      </w:r>
      <w:proofErr w:type="gramEnd"/>
      <w:r w:rsidRPr="00E4095C">
        <w:t xml:space="preserve"> НСО.</w:t>
      </w:r>
    </w:p>
    <w:p w:rsidR="001434BD" w:rsidRPr="00E4095C" w:rsidRDefault="001434BD" w:rsidP="001434BD">
      <w:r w:rsidRPr="00E4095C">
        <w:rPr>
          <w:rFonts w:cs="Arial"/>
        </w:rPr>
        <w:t xml:space="preserve">(в </w:t>
      </w:r>
      <w:r w:rsidR="00AC0C30" w:rsidRPr="00E4095C">
        <w:rPr>
          <w:rFonts w:cs="Arial"/>
        </w:rPr>
        <w:t>редакции</w:t>
      </w:r>
      <w:r w:rsidRPr="00E4095C">
        <w:rPr>
          <w:rFonts w:cs="Arial"/>
        </w:rPr>
        <w:t xml:space="preserve"> </w:t>
      </w:r>
      <w:hyperlink r:id="rId175"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1434BD" w:rsidRPr="00E4095C" w:rsidRDefault="001434BD" w:rsidP="001434BD">
      <w:pPr>
        <w:ind w:firstLine="709"/>
      </w:pPr>
      <w:r w:rsidRPr="00E4095C">
        <w:t>23. Должностные лица, уполномоченные на рассмотрение жалобы:</w:t>
      </w:r>
    </w:p>
    <w:p w:rsidR="001434BD" w:rsidRPr="00E4095C" w:rsidRDefault="001434BD" w:rsidP="001434BD">
      <w:pPr>
        <w:ind w:firstLine="709"/>
      </w:pPr>
      <w:r w:rsidRPr="00E4095C">
        <w:t>1) обеспечивают объективное, всестороннее и своевременное рассмотрение жалобы, в случае необходимости – с участием заявителя, направившего жалобу, или его законного представителя;</w:t>
      </w:r>
    </w:p>
    <w:p w:rsidR="001434BD" w:rsidRPr="00E4095C" w:rsidRDefault="001434BD" w:rsidP="001434BD">
      <w:pPr>
        <w:ind w:firstLine="709"/>
      </w:pPr>
      <w:r w:rsidRPr="00E4095C">
        <w:t>2) 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rsidR="001434BD" w:rsidRPr="00E4095C" w:rsidRDefault="001434BD" w:rsidP="001434BD">
      <w:pPr>
        <w:ind w:firstLine="709"/>
      </w:pPr>
      <w:r w:rsidRPr="00E4095C">
        <w:t xml:space="preserve">По результатам рассмотрения жалобы должностное лицо, уполномоченное на рассмотрение жалобы, принимает решение об удовлетворении требований заявителя и о признании </w:t>
      </w:r>
      <w:proofErr w:type="gramStart"/>
      <w:r w:rsidRPr="00E4095C">
        <w:t>неправомерными</w:t>
      </w:r>
      <w:proofErr w:type="gramEnd"/>
      <w:r w:rsidRPr="00E4095C">
        <w:t xml:space="preserve"> обжалованных им действий (бездействия) и решения либо об отказе в удовлетворении требований.</w:t>
      </w:r>
    </w:p>
    <w:p w:rsidR="001434BD" w:rsidRPr="00E4095C" w:rsidRDefault="001434BD" w:rsidP="001434BD">
      <w:pPr>
        <w:ind w:firstLine="709"/>
      </w:pPr>
      <w:r w:rsidRPr="00E4095C">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1434BD" w:rsidRPr="00E4095C" w:rsidRDefault="001434BD" w:rsidP="001434BD">
      <w:pPr>
        <w:ind w:firstLine="709"/>
      </w:pPr>
      <w:r w:rsidRPr="00E4095C">
        <w:t xml:space="preserve">В случае признания обращения заявителя о внесении изменений в федеральную государственную информационную систему «Единый реестр проверок» в части исправления содержащихся в ней недостоверных сведений </w:t>
      </w:r>
      <w:proofErr w:type="gramStart"/>
      <w:r w:rsidRPr="00E4095C">
        <w:t>обоснованными</w:t>
      </w:r>
      <w:proofErr w:type="gramEnd"/>
      <w:r w:rsidRPr="00E4095C">
        <w:t>, исправление указанных сведений осуществляется не позднее одного рабочего дня со дня рассмотрения обращения.</w:t>
      </w:r>
    </w:p>
    <w:p w:rsidR="001434BD" w:rsidRPr="00E4095C" w:rsidRDefault="001434BD" w:rsidP="001434BD">
      <w:pPr>
        <w:ind w:firstLine="709"/>
      </w:pPr>
      <w:r w:rsidRPr="00E4095C">
        <w:t>Заявитель извещается о решении, принятом по результатам рассмотрения жалобы, в порядке, установленном Федеральным законом от 02.05.2006 № 59- ФЗ «О порядке рассмотрения обращений граждан Российской Федерации».</w:t>
      </w:r>
    </w:p>
    <w:p w:rsidR="0055262F" w:rsidRPr="00E4095C" w:rsidRDefault="001434BD" w:rsidP="001434BD">
      <w:pPr>
        <w:rPr>
          <w:rFonts w:cs="Arial"/>
        </w:rPr>
      </w:pPr>
      <w:r w:rsidRPr="00E4095C">
        <w:t>При обращении заявителя с жалобой в устной форме в случае, если изложенные факты и обстоятельства являются очевидными и не требуют дополнительной проверки, ответ с согласия заявителя,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76"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p>
    <w:p w:rsidR="0013025A" w:rsidRPr="00E4095C" w:rsidRDefault="0013025A" w:rsidP="00E4095C">
      <w:pPr>
        <w:ind w:firstLine="0"/>
        <w:jc w:val="right"/>
        <w:rPr>
          <w:rFonts w:cs="Arial"/>
          <w:b/>
          <w:bCs/>
          <w:kern w:val="28"/>
          <w:sz w:val="32"/>
          <w:szCs w:val="32"/>
        </w:rPr>
      </w:pPr>
      <w:r w:rsidRPr="00E4095C">
        <w:rPr>
          <w:rFonts w:cs="Arial"/>
          <w:b/>
          <w:bCs/>
          <w:kern w:val="28"/>
          <w:sz w:val="32"/>
          <w:szCs w:val="32"/>
        </w:rPr>
        <w:t>Приложение № 1</w:t>
      </w:r>
    </w:p>
    <w:p w:rsidR="0013025A" w:rsidRDefault="0013025A" w:rsidP="0013025A">
      <w:pPr>
        <w:ind w:firstLine="0"/>
        <w:jc w:val="right"/>
      </w:pPr>
      <w:r w:rsidRPr="00DF6A43">
        <w:t xml:space="preserve">к Административному регламенту управления </w:t>
      </w:r>
    </w:p>
    <w:p w:rsidR="0013025A" w:rsidRDefault="0013025A" w:rsidP="0013025A">
      <w:pPr>
        <w:ind w:firstLine="0"/>
        <w:jc w:val="right"/>
      </w:pPr>
      <w:r w:rsidRPr="00DF6A43">
        <w:t xml:space="preserve">государственной архивной службы Новосибирской </w:t>
      </w:r>
    </w:p>
    <w:p w:rsidR="0013025A" w:rsidRDefault="0013025A" w:rsidP="0013025A">
      <w:pPr>
        <w:ind w:firstLine="0"/>
        <w:jc w:val="right"/>
      </w:pPr>
      <w:r w:rsidRPr="00DF6A43">
        <w:t xml:space="preserve">области исполнения государственной функции </w:t>
      </w:r>
    </w:p>
    <w:p w:rsidR="001434BD" w:rsidRDefault="00EF465B" w:rsidP="0013025A">
      <w:pPr>
        <w:ind w:firstLine="0"/>
        <w:jc w:val="right"/>
      </w:pPr>
      <w:proofErr w:type="gramStart"/>
      <w:r>
        <w:t>по осуществления</w:t>
      </w:r>
      <w:r w:rsidR="0013025A" w:rsidRPr="00DF6A43">
        <w:t xml:space="preserve"> </w:t>
      </w:r>
      <w:r w:rsidR="001434BD">
        <w:t>регионального</w:t>
      </w:r>
      <w:proofErr w:type="gramEnd"/>
    </w:p>
    <w:p w:rsidR="0013025A" w:rsidRDefault="001434BD" w:rsidP="0013025A">
      <w:pPr>
        <w:ind w:firstLine="0"/>
        <w:jc w:val="right"/>
      </w:pPr>
      <w:r>
        <w:t xml:space="preserve">государственного </w:t>
      </w:r>
      <w:proofErr w:type="gramStart"/>
      <w:r w:rsidR="0013025A" w:rsidRPr="00DF6A43">
        <w:t>контроля за</w:t>
      </w:r>
      <w:proofErr w:type="gramEnd"/>
      <w:r w:rsidR="0013025A" w:rsidRPr="00DF6A43">
        <w:t xml:space="preserve"> соблюдением</w:t>
      </w:r>
    </w:p>
    <w:p w:rsidR="0013025A" w:rsidRDefault="0013025A" w:rsidP="0013025A">
      <w:pPr>
        <w:ind w:firstLine="0"/>
        <w:jc w:val="right"/>
      </w:pPr>
      <w:r w:rsidRPr="00DF6A43">
        <w:t xml:space="preserve"> законодательства Российской Федерации, законов </w:t>
      </w:r>
    </w:p>
    <w:p w:rsidR="0013025A" w:rsidRDefault="0013025A" w:rsidP="0013025A">
      <w:pPr>
        <w:ind w:firstLine="0"/>
        <w:jc w:val="right"/>
      </w:pPr>
      <w:r w:rsidRPr="00DF6A43">
        <w:t xml:space="preserve">и иных нормативных правовых актов </w:t>
      </w:r>
      <w:proofErr w:type="gramStart"/>
      <w:r w:rsidRPr="00DF6A43">
        <w:t>Новосибирской</w:t>
      </w:r>
      <w:proofErr w:type="gramEnd"/>
    </w:p>
    <w:p w:rsidR="001434BD" w:rsidRDefault="0013025A" w:rsidP="001434BD">
      <w:pPr>
        <w:ind w:firstLine="0"/>
        <w:jc w:val="right"/>
      </w:pPr>
      <w:r w:rsidRPr="00DF6A43">
        <w:t xml:space="preserve"> области об архивном деле</w:t>
      </w:r>
    </w:p>
    <w:p w:rsidR="001434BD" w:rsidRPr="008A5F37" w:rsidRDefault="001434BD" w:rsidP="001434BD">
      <w:pPr>
        <w:ind w:firstLine="0"/>
        <w:jc w:val="right"/>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77"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00EF465B">
        <w:rPr>
          <w:rStyle w:val="a5"/>
        </w:rPr>
        <w:t xml:space="preserve">; </w:t>
      </w:r>
      <w:hyperlink r:id="rId178" w:tgtFrame="ChangingDocument" w:history="1">
        <w:r w:rsidR="00EF465B">
          <w:rPr>
            <w:rStyle w:val="a5"/>
          </w:rPr>
          <w:t>от 09.01.2020 № 1-од</w:t>
        </w:r>
      </w:hyperlink>
      <w:r w:rsidRPr="008A5F37">
        <w:rPr>
          <w:rFonts w:cs="Arial"/>
          <w:sz w:val="20"/>
        </w:rPr>
        <w:t>)</w:t>
      </w:r>
    </w:p>
    <w:p w:rsidR="0013025A" w:rsidRPr="00DF6A43" w:rsidRDefault="0013025A" w:rsidP="0013025A">
      <w:pPr>
        <w:ind w:firstLine="0"/>
      </w:pPr>
    </w:p>
    <w:p w:rsidR="0013025A" w:rsidRPr="00DF6A43" w:rsidRDefault="0013025A" w:rsidP="0013025A">
      <w:pPr>
        <w:ind w:firstLine="0"/>
        <w:jc w:val="center"/>
        <w:rPr>
          <w:rFonts w:cs="Arial"/>
          <w:b/>
          <w:bCs/>
          <w:iCs/>
          <w:sz w:val="30"/>
          <w:szCs w:val="28"/>
        </w:rPr>
      </w:pPr>
      <w:r w:rsidRPr="00DF6A43">
        <w:rPr>
          <w:rFonts w:cs="Arial"/>
          <w:b/>
          <w:bCs/>
          <w:iCs/>
          <w:sz w:val="30"/>
          <w:szCs w:val="28"/>
        </w:rPr>
        <w:t>Блок-схема</w:t>
      </w:r>
    </w:p>
    <w:p w:rsidR="0013025A" w:rsidRPr="00DF6A43" w:rsidRDefault="0013025A" w:rsidP="0013025A">
      <w:pPr>
        <w:ind w:firstLine="0"/>
        <w:jc w:val="center"/>
        <w:rPr>
          <w:rFonts w:cs="Arial"/>
          <w:b/>
          <w:bCs/>
          <w:iCs/>
          <w:sz w:val="30"/>
          <w:szCs w:val="28"/>
        </w:rPr>
      </w:pPr>
      <w:r w:rsidRPr="00DF6A43">
        <w:rPr>
          <w:rFonts w:cs="Arial"/>
          <w:b/>
          <w:bCs/>
          <w:iCs/>
          <w:sz w:val="30"/>
          <w:szCs w:val="28"/>
        </w:rPr>
        <w:t xml:space="preserve">исполнения государственной функции по осуществлению </w:t>
      </w:r>
      <w:r w:rsidR="001434BD">
        <w:rPr>
          <w:rFonts w:cs="Arial"/>
          <w:b/>
          <w:bCs/>
          <w:iCs/>
          <w:sz w:val="30"/>
          <w:szCs w:val="28"/>
        </w:rPr>
        <w:t xml:space="preserve">регионального государственного </w:t>
      </w:r>
      <w:proofErr w:type="gramStart"/>
      <w:r w:rsidRPr="00DF6A43">
        <w:rPr>
          <w:rFonts w:cs="Arial"/>
          <w:b/>
          <w:bCs/>
          <w:iCs/>
          <w:sz w:val="30"/>
          <w:szCs w:val="28"/>
        </w:rPr>
        <w:t>контроля</w:t>
      </w:r>
      <w:r w:rsidR="001434BD">
        <w:rPr>
          <w:rFonts w:cs="Arial"/>
          <w:b/>
          <w:bCs/>
          <w:iCs/>
          <w:sz w:val="30"/>
          <w:szCs w:val="28"/>
        </w:rPr>
        <w:t xml:space="preserve"> </w:t>
      </w:r>
      <w:r w:rsidRPr="00DF6A43">
        <w:rPr>
          <w:rFonts w:cs="Arial"/>
          <w:b/>
          <w:bCs/>
          <w:iCs/>
          <w:sz w:val="30"/>
          <w:szCs w:val="28"/>
        </w:rPr>
        <w:t>за</w:t>
      </w:r>
      <w:proofErr w:type="gramEnd"/>
      <w:r w:rsidRPr="00DF6A43">
        <w:rPr>
          <w:rFonts w:cs="Arial"/>
          <w:b/>
          <w:bCs/>
          <w:iCs/>
          <w:sz w:val="30"/>
          <w:szCs w:val="28"/>
        </w:rPr>
        <w:t xml:space="preserve"> соблюдением законодательства Российской Федерации, законов и иных нормативных правовых актов Новосибирской области об архивном деле</w:t>
      </w:r>
    </w:p>
    <w:p w:rsidR="0013025A" w:rsidRPr="00DF6A43" w:rsidRDefault="0013025A" w:rsidP="0013025A">
      <w:pPr>
        <w:ind w:firstLine="0"/>
      </w:pPr>
    </w:p>
    <w:p w:rsidR="0013025A" w:rsidRPr="00DF6A43" w:rsidRDefault="00E4095C" w:rsidP="0013025A">
      <w:pPr>
        <w:ind w:firstLine="0"/>
      </w:pPr>
      <w:r>
        <w:rPr>
          <w:rFonts w:cs="Arial"/>
        </w:rPr>
        <w:t xml:space="preserve">приложение 1 утратило силу - </w:t>
      </w:r>
      <w:hyperlink r:id="rId179" w:tgtFrame="Logical" w:history="1">
        <w:r w:rsidRPr="00032A61">
          <w:rPr>
            <w:rStyle w:val="a5"/>
            <w:rFonts w:cs="Arial"/>
          </w:rPr>
          <w:t>приказ управления государственной архивной службы Новосибирской области от 09.09.2019 № 132-од</w:t>
        </w:r>
      </w:hyperlink>
    </w:p>
    <w:p w:rsidR="0055262F" w:rsidRDefault="0055262F">
      <w:pPr>
        <w:autoSpaceDE w:val="0"/>
        <w:autoSpaceDN w:val="0"/>
        <w:adjustRightInd w:val="0"/>
        <w:ind w:firstLine="540"/>
      </w:pPr>
    </w:p>
    <w:p w:rsidR="0055262F" w:rsidRPr="00E4095C" w:rsidRDefault="0055262F" w:rsidP="00E4095C">
      <w:pPr>
        <w:autoSpaceDE w:val="0"/>
        <w:autoSpaceDN w:val="0"/>
        <w:adjustRightInd w:val="0"/>
        <w:jc w:val="right"/>
        <w:outlineLvl w:val="1"/>
        <w:rPr>
          <w:rFonts w:cs="Arial"/>
          <w:b/>
          <w:bCs/>
          <w:kern w:val="28"/>
        </w:rPr>
      </w:pPr>
      <w:r w:rsidRPr="00E4095C">
        <w:rPr>
          <w:rFonts w:cs="Arial"/>
          <w:b/>
          <w:bCs/>
          <w:kern w:val="28"/>
        </w:rPr>
        <w:t xml:space="preserve">Приложение № </w:t>
      </w:r>
      <w:r w:rsidR="0013025A" w:rsidRPr="00E4095C">
        <w:rPr>
          <w:rFonts w:cs="Arial"/>
          <w:b/>
          <w:bCs/>
          <w:kern w:val="28"/>
        </w:rPr>
        <w:t>2</w:t>
      </w:r>
    </w:p>
    <w:p w:rsidR="001434BD" w:rsidRPr="00E4095C" w:rsidRDefault="001434BD" w:rsidP="001434BD">
      <w:pPr>
        <w:ind w:firstLine="0"/>
        <w:jc w:val="right"/>
      </w:pPr>
      <w:r w:rsidRPr="00E4095C">
        <w:t xml:space="preserve">к Административному регламенту управления </w:t>
      </w:r>
    </w:p>
    <w:p w:rsidR="001434BD" w:rsidRPr="00E4095C" w:rsidRDefault="001434BD" w:rsidP="001434BD">
      <w:pPr>
        <w:ind w:firstLine="0"/>
        <w:jc w:val="right"/>
      </w:pPr>
      <w:r w:rsidRPr="00E4095C">
        <w:t xml:space="preserve">государственной архивной службы Новосибирской </w:t>
      </w:r>
    </w:p>
    <w:p w:rsidR="001434BD" w:rsidRPr="00E4095C" w:rsidRDefault="001434BD" w:rsidP="001434BD">
      <w:pPr>
        <w:ind w:firstLine="0"/>
        <w:jc w:val="right"/>
      </w:pPr>
      <w:r w:rsidRPr="00E4095C">
        <w:t xml:space="preserve">области исполнения государственной функции </w:t>
      </w:r>
    </w:p>
    <w:p w:rsidR="001434BD" w:rsidRPr="00E4095C" w:rsidRDefault="00EF465B" w:rsidP="001434BD">
      <w:pPr>
        <w:ind w:firstLine="0"/>
        <w:jc w:val="right"/>
      </w:pPr>
      <w:proofErr w:type="gramStart"/>
      <w:r>
        <w:t>по осуществления</w:t>
      </w:r>
      <w:r w:rsidR="001434BD" w:rsidRPr="00E4095C">
        <w:t xml:space="preserve"> регионального</w:t>
      </w:r>
      <w:proofErr w:type="gramEnd"/>
    </w:p>
    <w:p w:rsidR="001434BD" w:rsidRPr="00E4095C" w:rsidRDefault="001434BD" w:rsidP="001434BD">
      <w:pPr>
        <w:ind w:firstLine="0"/>
        <w:jc w:val="right"/>
      </w:pPr>
      <w:r w:rsidRPr="00E4095C">
        <w:t xml:space="preserve">государственного </w:t>
      </w:r>
      <w:proofErr w:type="gramStart"/>
      <w:r w:rsidRPr="00E4095C">
        <w:t>контроля за</w:t>
      </w:r>
      <w:proofErr w:type="gramEnd"/>
      <w:r w:rsidRPr="00E4095C">
        <w:t xml:space="preserve"> соблюдением</w:t>
      </w:r>
    </w:p>
    <w:p w:rsidR="001434BD" w:rsidRPr="00E4095C" w:rsidRDefault="001434BD" w:rsidP="001434BD">
      <w:pPr>
        <w:ind w:firstLine="0"/>
        <w:jc w:val="right"/>
      </w:pPr>
      <w:r w:rsidRPr="00E4095C">
        <w:t xml:space="preserve"> законодательства Российской Федерации, законов </w:t>
      </w:r>
    </w:p>
    <w:p w:rsidR="001434BD" w:rsidRPr="00E4095C" w:rsidRDefault="001434BD" w:rsidP="001434BD">
      <w:pPr>
        <w:ind w:firstLine="0"/>
        <w:jc w:val="right"/>
      </w:pPr>
      <w:r w:rsidRPr="00E4095C">
        <w:t xml:space="preserve">и иных нормативных правовых актов </w:t>
      </w:r>
      <w:proofErr w:type="gramStart"/>
      <w:r w:rsidRPr="00E4095C">
        <w:t>Новосибирской</w:t>
      </w:r>
      <w:proofErr w:type="gramEnd"/>
    </w:p>
    <w:p w:rsidR="001434BD" w:rsidRPr="00E4095C" w:rsidRDefault="001434BD" w:rsidP="001434BD">
      <w:pPr>
        <w:ind w:firstLine="0"/>
        <w:jc w:val="right"/>
      </w:pPr>
      <w:r w:rsidRPr="00E4095C">
        <w:t xml:space="preserve"> области об архивном деле</w:t>
      </w:r>
    </w:p>
    <w:p w:rsidR="001434BD" w:rsidRPr="00E4095C" w:rsidRDefault="001434BD" w:rsidP="00E4095C">
      <w:pPr>
        <w:jc w:val="right"/>
      </w:pPr>
      <w:r w:rsidRPr="00E4095C">
        <w:rPr>
          <w:rFonts w:cs="Arial"/>
        </w:rPr>
        <w:t xml:space="preserve">(в </w:t>
      </w:r>
      <w:r w:rsidR="00AC0C30" w:rsidRPr="00E4095C">
        <w:rPr>
          <w:rFonts w:cs="Arial"/>
        </w:rPr>
        <w:t>редакции</w:t>
      </w:r>
      <w:r w:rsidRPr="00E4095C">
        <w:rPr>
          <w:rFonts w:cs="Arial"/>
        </w:rPr>
        <w:t xml:space="preserve"> </w:t>
      </w:r>
      <w:hyperlink r:id="rId180"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00E4095C">
        <w:rPr>
          <w:rStyle w:val="a5"/>
          <w:rFonts w:cs="Arial"/>
        </w:rPr>
        <w:t xml:space="preserve">, </w:t>
      </w:r>
      <w:hyperlink r:id="rId181" w:tgtFrame="Logical" w:history="1">
        <w:r w:rsidR="00E4095C" w:rsidRPr="005B6C7E">
          <w:rPr>
            <w:rStyle w:val="a5"/>
          </w:rPr>
          <w:t>от 09.09.2019 № 132-од</w:t>
        </w:r>
      </w:hyperlink>
      <w:r w:rsidR="00EF465B">
        <w:rPr>
          <w:rStyle w:val="a5"/>
        </w:rPr>
        <w:t xml:space="preserve">; </w:t>
      </w:r>
      <w:hyperlink r:id="rId182" w:tgtFrame="ChangingDocument" w:history="1">
        <w:r w:rsidR="00EF465B">
          <w:rPr>
            <w:rStyle w:val="a5"/>
          </w:rPr>
          <w:t>от 09.01.2020 № 1-од</w:t>
        </w:r>
      </w:hyperlink>
      <w:r w:rsidRPr="00E4095C">
        <w:rPr>
          <w:rFonts w:cs="Arial"/>
        </w:rPr>
        <w:t>)</w:t>
      </w:r>
    </w:p>
    <w:p w:rsidR="0055262F" w:rsidRPr="00E4095C" w:rsidRDefault="0055262F">
      <w:pPr>
        <w:autoSpaceDE w:val="0"/>
        <w:autoSpaceDN w:val="0"/>
        <w:adjustRightInd w:val="0"/>
        <w:ind w:firstLine="540"/>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Герб Новосибирской области</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УПРАВЛЕНИЕ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ГОСУДАРСТВЕННОЙ АРХИВНОЙ СЛУЖБЫ</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НОВОСИБИРСКОЙ ОБЛАСТИ</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Свердлова, </w:t>
      </w:r>
      <w:smartTag w:uri="urn:schemas-microsoft-com:office:smarttags" w:element="metricconverter">
        <w:smartTagPr>
          <w:attr w:name="ProductID" w:val="16, г"/>
        </w:smartTagPr>
        <w:r w:rsidRPr="00E4095C">
          <w:rPr>
            <w:rFonts w:ascii="Arial" w:hAnsi="Arial" w:cs="Arial"/>
            <w:sz w:val="24"/>
            <w:szCs w:val="24"/>
          </w:rPr>
          <w:t>16, г</w:t>
        </w:r>
      </w:smartTag>
      <w:r w:rsidRPr="00E4095C">
        <w:rPr>
          <w:rFonts w:ascii="Arial" w:hAnsi="Arial" w:cs="Arial"/>
          <w:sz w:val="24"/>
          <w:szCs w:val="24"/>
        </w:rPr>
        <w:t>. Новосибирск, 630007</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тел./факс: 222-60-30,</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тел. бухгалтерии: </w:t>
      </w:r>
      <w:r w:rsidR="00E4095C" w:rsidRPr="00E4095C">
        <w:rPr>
          <w:rFonts w:ascii="Arial" w:hAnsi="Arial" w:cs="Arial"/>
          <w:sz w:val="24"/>
          <w:szCs w:val="24"/>
        </w:rPr>
        <w:t>238-61-12</w:t>
      </w:r>
    </w:p>
    <w:p w:rsidR="0013025A" w:rsidRPr="00E4095C" w:rsidRDefault="0055262F" w:rsidP="0013025A">
      <w:pPr>
        <w:ind w:firstLine="0"/>
        <w:jc w:val="left"/>
        <w:rPr>
          <w:rFonts w:cs="Arial"/>
        </w:rPr>
      </w:pPr>
      <w:r w:rsidRPr="00E4095C">
        <w:rPr>
          <w:rFonts w:cs="Arial"/>
        </w:rPr>
        <w:t xml:space="preserve">     </w:t>
      </w:r>
      <w:proofErr w:type="spellStart"/>
      <w:r w:rsidR="0013025A" w:rsidRPr="00E4095C">
        <w:rPr>
          <w:rFonts w:cs="Arial"/>
        </w:rPr>
        <w:t>E-mail</w:t>
      </w:r>
      <w:proofErr w:type="spellEnd"/>
      <w:r w:rsidR="0013025A" w:rsidRPr="00E4095C">
        <w:rPr>
          <w:rFonts w:cs="Arial"/>
        </w:rPr>
        <w:t>: ugas@nso.ru</w:t>
      </w:r>
    </w:p>
    <w:p w:rsidR="0055262F" w:rsidRPr="00E4095C" w:rsidRDefault="0013025A" w:rsidP="0013025A">
      <w:pPr>
        <w:pStyle w:val="ConsPlusNonformat"/>
        <w:widowControl/>
        <w:rPr>
          <w:rFonts w:ascii="Arial" w:hAnsi="Arial" w:cs="Arial"/>
          <w:sz w:val="24"/>
          <w:szCs w:val="24"/>
        </w:rPr>
      </w:pPr>
      <w:r w:rsidRPr="00E4095C">
        <w:rPr>
          <w:rFonts w:ascii="Arial" w:hAnsi="Arial" w:cs="Arial"/>
          <w:sz w:val="24"/>
          <w:szCs w:val="24"/>
        </w:rPr>
        <w:t>http://archives.nso.ru</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от ____________________ № ___________</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об устранении выявленных нарушений</w:t>
      </w:r>
    </w:p>
    <w:p w:rsidR="0055262F" w:rsidRPr="00E4095C" w:rsidRDefault="0013025A">
      <w:pPr>
        <w:pStyle w:val="ConsPlusNonformat"/>
        <w:widowControl/>
        <w:rPr>
          <w:rFonts w:ascii="Arial" w:hAnsi="Arial" w:cs="Arial"/>
          <w:sz w:val="24"/>
          <w:szCs w:val="24"/>
        </w:rPr>
      </w:pPr>
      <w:r w:rsidRPr="00E4095C">
        <w:rPr>
          <w:rFonts w:ascii="Arial" w:hAnsi="Arial" w:cs="Arial"/>
          <w:sz w:val="24"/>
          <w:szCs w:val="24"/>
        </w:rPr>
        <w:t>обязательных требований законодательства об архивном деле</w:t>
      </w:r>
    </w:p>
    <w:p w:rsidR="0055262F" w:rsidRPr="00E4095C" w:rsidRDefault="0055262F">
      <w:pPr>
        <w:pStyle w:val="ConsPlusNonformat"/>
        <w:widowControl/>
        <w:rPr>
          <w:rFonts w:ascii="Arial" w:hAnsi="Arial" w:cs="Arial"/>
          <w:sz w:val="24"/>
          <w:szCs w:val="24"/>
        </w:rPr>
      </w:pPr>
    </w:p>
    <w:p w:rsidR="0055262F" w:rsidRPr="00E4095C" w:rsidRDefault="00E4095C" w:rsidP="00E4095C">
      <w:pPr>
        <w:pStyle w:val="ConsPlusNonformat"/>
        <w:widowControl/>
        <w:jc w:val="both"/>
        <w:rPr>
          <w:rFonts w:ascii="Arial" w:hAnsi="Arial" w:cs="Arial"/>
          <w:sz w:val="24"/>
          <w:szCs w:val="24"/>
        </w:rPr>
      </w:pPr>
      <w:r>
        <w:rPr>
          <w:rFonts w:ascii="Arial" w:hAnsi="Arial" w:cs="Arial"/>
          <w:sz w:val="24"/>
          <w:szCs w:val="24"/>
        </w:rPr>
        <w:t xml:space="preserve"> </w:t>
      </w:r>
      <w:proofErr w:type="gramStart"/>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целях устранения выявленных при проверке нарушений, в соответствии с</w:t>
      </w:r>
      <w:r>
        <w:rPr>
          <w:rFonts w:ascii="Arial" w:hAnsi="Arial" w:cs="Arial"/>
          <w:sz w:val="24"/>
          <w:szCs w:val="24"/>
        </w:rPr>
        <w:t xml:space="preserve"> </w:t>
      </w:r>
      <w:hyperlink r:id="rId183" w:history="1">
        <w:r w:rsidR="0055262F" w:rsidRPr="00E4095C">
          <w:rPr>
            <w:rStyle w:val="a5"/>
            <w:rFonts w:ascii="Arial" w:hAnsi="Arial" w:cs="Arial"/>
            <w:sz w:val="24"/>
            <w:szCs w:val="24"/>
          </w:rPr>
          <w:t>Федеральным законом от 26.12.2008 № 294-ФЗ</w:t>
        </w:r>
      </w:hyperlink>
      <w:r w:rsidR="0055262F" w:rsidRPr="00E4095C">
        <w:rPr>
          <w:rFonts w:ascii="Arial" w:hAnsi="Arial" w:cs="Arial"/>
          <w:sz w:val="24"/>
          <w:szCs w:val="24"/>
        </w:rPr>
        <w:t xml:space="preserve"> "О защите прав юридических лиц и</w:t>
      </w:r>
      <w:r>
        <w:rPr>
          <w:rFonts w:ascii="Arial" w:hAnsi="Arial" w:cs="Arial"/>
          <w:sz w:val="24"/>
          <w:szCs w:val="24"/>
        </w:rPr>
        <w:t xml:space="preserve"> </w:t>
      </w:r>
      <w:r w:rsidR="0055262F" w:rsidRPr="00E4095C">
        <w:rPr>
          <w:rFonts w:ascii="Arial" w:hAnsi="Arial" w:cs="Arial"/>
          <w:sz w:val="24"/>
          <w:szCs w:val="24"/>
        </w:rPr>
        <w:t>индивидуальных предпринимателей при осуществлении государственного контроля</w:t>
      </w:r>
      <w:r>
        <w:rPr>
          <w:rFonts w:ascii="Arial" w:hAnsi="Arial" w:cs="Arial"/>
          <w:sz w:val="24"/>
          <w:szCs w:val="24"/>
        </w:rPr>
        <w:t xml:space="preserve"> </w:t>
      </w:r>
      <w:r w:rsidR="0055262F" w:rsidRPr="00E4095C">
        <w:rPr>
          <w:rFonts w:ascii="Arial" w:hAnsi="Arial" w:cs="Arial"/>
          <w:sz w:val="24"/>
          <w:szCs w:val="24"/>
        </w:rPr>
        <w:t>(надзора)</w:t>
      </w:r>
      <w:r>
        <w:rPr>
          <w:rFonts w:ascii="Arial" w:hAnsi="Arial" w:cs="Arial"/>
          <w:sz w:val="24"/>
          <w:szCs w:val="24"/>
        </w:rPr>
        <w:t xml:space="preserve"> </w:t>
      </w:r>
      <w:r w:rsidR="0055262F" w:rsidRPr="00E4095C">
        <w:rPr>
          <w:rFonts w:ascii="Arial" w:hAnsi="Arial" w:cs="Arial"/>
          <w:sz w:val="24"/>
          <w:szCs w:val="24"/>
        </w:rPr>
        <w:t>и</w:t>
      </w:r>
      <w:r>
        <w:rPr>
          <w:rFonts w:ascii="Arial" w:hAnsi="Arial" w:cs="Arial"/>
          <w:sz w:val="24"/>
          <w:szCs w:val="24"/>
        </w:rPr>
        <w:t xml:space="preserve"> </w:t>
      </w:r>
      <w:r w:rsidR="0055262F" w:rsidRPr="00E4095C">
        <w:rPr>
          <w:rFonts w:ascii="Arial" w:hAnsi="Arial" w:cs="Arial"/>
          <w:sz w:val="24"/>
          <w:szCs w:val="24"/>
        </w:rPr>
        <w:t>муниципального</w:t>
      </w:r>
      <w:r>
        <w:rPr>
          <w:rFonts w:ascii="Arial" w:hAnsi="Arial" w:cs="Arial"/>
          <w:sz w:val="24"/>
          <w:szCs w:val="24"/>
        </w:rPr>
        <w:t xml:space="preserve"> </w:t>
      </w:r>
      <w:r w:rsidR="0055262F" w:rsidRPr="00E4095C">
        <w:rPr>
          <w:rFonts w:ascii="Arial" w:hAnsi="Arial" w:cs="Arial"/>
          <w:sz w:val="24"/>
          <w:szCs w:val="24"/>
        </w:rPr>
        <w:t>контроля",</w:t>
      </w:r>
      <w:r>
        <w:rPr>
          <w:rFonts w:ascii="Arial" w:hAnsi="Arial" w:cs="Arial"/>
          <w:sz w:val="24"/>
          <w:szCs w:val="24"/>
        </w:rPr>
        <w:t xml:space="preserve"> </w:t>
      </w:r>
      <w:r w:rsidR="0055262F" w:rsidRPr="00E4095C">
        <w:rPr>
          <w:rFonts w:ascii="Arial" w:hAnsi="Arial" w:cs="Arial"/>
          <w:sz w:val="24"/>
          <w:szCs w:val="24"/>
        </w:rPr>
        <w:t>Положением</w:t>
      </w:r>
      <w:r>
        <w:rPr>
          <w:rFonts w:ascii="Arial" w:hAnsi="Arial" w:cs="Arial"/>
          <w:sz w:val="24"/>
          <w:szCs w:val="24"/>
        </w:rPr>
        <w:t xml:space="preserve"> </w:t>
      </w:r>
      <w:r w:rsidR="0055262F" w:rsidRPr="00E4095C">
        <w:rPr>
          <w:rFonts w:ascii="Arial" w:hAnsi="Arial" w:cs="Arial"/>
          <w:sz w:val="24"/>
          <w:szCs w:val="24"/>
        </w:rPr>
        <w:t>об</w:t>
      </w:r>
      <w:r>
        <w:rPr>
          <w:rFonts w:ascii="Arial" w:hAnsi="Arial" w:cs="Arial"/>
          <w:sz w:val="24"/>
          <w:szCs w:val="24"/>
        </w:rPr>
        <w:t xml:space="preserve"> </w:t>
      </w:r>
      <w:r w:rsidR="0055262F" w:rsidRPr="00E4095C">
        <w:rPr>
          <w:rFonts w:ascii="Arial" w:hAnsi="Arial" w:cs="Arial"/>
          <w:sz w:val="24"/>
          <w:szCs w:val="24"/>
        </w:rPr>
        <w:t>управлении</w:t>
      </w:r>
      <w:r>
        <w:rPr>
          <w:rFonts w:ascii="Arial" w:hAnsi="Arial" w:cs="Arial"/>
          <w:sz w:val="24"/>
          <w:szCs w:val="24"/>
        </w:rPr>
        <w:t xml:space="preserve"> </w:t>
      </w:r>
      <w:r w:rsidR="0055262F" w:rsidRPr="00E4095C">
        <w:rPr>
          <w:rFonts w:ascii="Arial" w:hAnsi="Arial" w:cs="Arial"/>
          <w:sz w:val="24"/>
          <w:szCs w:val="24"/>
        </w:rPr>
        <w:t>государственной</w:t>
      </w:r>
      <w:r>
        <w:rPr>
          <w:rFonts w:ascii="Arial" w:hAnsi="Arial" w:cs="Arial"/>
          <w:sz w:val="24"/>
          <w:szCs w:val="24"/>
        </w:rPr>
        <w:t xml:space="preserve"> </w:t>
      </w:r>
      <w:r w:rsidR="0055262F" w:rsidRPr="00E4095C">
        <w:rPr>
          <w:rFonts w:ascii="Arial" w:hAnsi="Arial" w:cs="Arial"/>
          <w:sz w:val="24"/>
          <w:szCs w:val="24"/>
        </w:rPr>
        <w:t>архивной</w:t>
      </w:r>
      <w:r>
        <w:rPr>
          <w:rFonts w:ascii="Arial" w:hAnsi="Arial" w:cs="Arial"/>
          <w:sz w:val="24"/>
          <w:szCs w:val="24"/>
        </w:rPr>
        <w:t xml:space="preserve"> </w:t>
      </w:r>
      <w:r w:rsidR="0055262F" w:rsidRPr="00E4095C">
        <w:rPr>
          <w:rFonts w:ascii="Arial" w:hAnsi="Arial" w:cs="Arial"/>
          <w:sz w:val="24"/>
          <w:szCs w:val="24"/>
        </w:rPr>
        <w:t>службы</w:t>
      </w:r>
      <w:r>
        <w:rPr>
          <w:rFonts w:ascii="Arial" w:hAnsi="Arial" w:cs="Arial"/>
          <w:sz w:val="24"/>
          <w:szCs w:val="24"/>
        </w:rPr>
        <w:t xml:space="preserve"> </w:t>
      </w:r>
      <w:r w:rsidR="0055262F" w:rsidRPr="00E4095C">
        <w:rPr>
          <w:rFonts w:ascii="Arial" w:hAnsi="Arial" w:cs="Arial"/>
          <w:sz w:val="24"/>
          <w:szCs w:val="24"/>
        </w:rPr>
        <w:t>Новосибирской</w:t>
      </w:r>
      <w:r>
        <w:rPr>
          <w:rFonts w:ascii="Arial" w:hAnsi="Arial" w:cs="Arial"/>
          <w:sz w:val="24"/>
          <w:szCs w:val="24"/>
        </w:rPr>
        <w:t xml:space="preserve"> </w:t>
      </w:r>
      <w:r w:rsidR="0055262F" w:rsidRPr="00E4095C">
        <w:rPr>
          <w:rFonts w:ascii="Arial" w:hAnsi="Arial" w:cs="Arial"/>
          <w:sz w:val="24"/>
          <w:szCs w:val="24"/>
        </w:rPr>
        <w:t>области,</w:t>
      </w:r>
      <w:r>
        <w:rPr>
          <w:rFonts w:ascii="Arial" w:hAnsi="Arial" w:cs="Arial"/>
          <w:sz w:val="24"/>
          <w:szCs w:val="24"/>
        </w:rPr>
        <w:t xml:space="preserve"> </w:t>
      </w:r>
      <w:r w:rsidR="0055262F" w:rsidRPr="00E4095C">
        <w:rPr>
          <w:rFonts w:ascii="Arial" w:hAnsi="Arial" w:cs="Arial"/>
          <w:sz w:val="24"/>
          <w:szCs w:val="24"/>
        </w:rPr>
        <w:t>утвержденным</w:t>
      </w:r>
      <w:r>
        <w:rPr>
          <w:rFonts w:ascii="Arial" w:hAnsi="Arial" w:cs="Arial"/>
          <w:sz w:val="24"/>
          <w:szCs w:val="24"/>
        </w:rPr>
        <w:t xml:space="preserve"> </w:t>
      </w:r>
      <w:hyperlink r:id="rId184" w:tgtFrame="Logical" w:history="1">
        <w:r w:rsidR="0055262F" w:rsidRPr="00E4095C">
          <w:rPr>
            <w:rStyle w:val="a5"/>
            <w:rFonts w:ascii="Arial" w:hAnsi="Arial" w:cs="Arial"/>
            <w:sz w:val="24"/>
            <w:szCs w:val="24"/>
          </w:rPr>
          <w:t>постановлением</w:t>
        </w:r>
        <w:r w:rsidRPr="00E4095C">
          <w:rPr>
            <w:rStyle w:val="a5"/>
            <w:rFonts w:ascii="Arial" w:hAnsi="Arial" w:cs="Arial"/>
            <w:sz w:val="24"/>
            <w:szCs w:val="24"/>
          </w:rPr>
          <w:t xml:space="preserve"> </w:t>
        </w:r>
        <w:r w:rsidR="001434BD" w:rsidRPr="00E4095C">
          <w:rPr>
            <w:rStyle w:val="a5"/>
            <w:rFonts w:ascii="Arial" w:hAnsi="Arial" w:cs="Arial"/>
            <w:sz w:val="24"/>
            <w:szCs w:val="24"/>
          </w:rPr>
          <w:t>Правительства Новосибирской области от 11.10.2016 № 327-п</w:t>
        </w:r>
      </w:hyperlink>
      <w:r w:rsidR="0055262F" w:rsidRPr="00E4095C">
        <w:rPr>
          <w:rFonts w:ascii="Arial" w:hAnsi="Arial" w:cs="Arial"/>
          <w:sz w:val="24"/>
          <w:szCs w:val="24"/>
        </w:rPr>
        <w:t>, и на</w:t>
      </w:r>
      <w:r>
        <w:rPr>
          <w:rFonts w:ascii="Arial" w:hAnsi="Arial" w:cs="Arial"/>
          <w:sz w:val="24"/>
          <w:szCs w:val="24"/>
        </w:rPr>
        <w:t xml:space="preserve"> </w:t>
      </w:r>
      <w:r w:rsidR="0055262F" w:rsidRPr="00E4095C">
        <w:rPr>
          <w:rFonts w:ascii="Arial" w:hAnsi="Arial" w:cs="Arial"/>
          <w:sz w:val="24"/>
          <w:szCs w:val="24"/>
        </w:rPr>
        <w:t>основании акта проверки от __________ 20___ г. № _____ необходимо выполнить</w:t>
      </w:r>
      <w:r>
        <w:rPr>
          <w:rFonts w:ascii="Arial" w:hAnsi="Arial" w:cs="Arial"/>
          <w:sz w:val="24"/>
          <w:szCs w:val="24"/>
        </w:rPr>
        <w:t xml:space="preserve"> </w:t>
      </w:r>
      <w:r w:rsidR="0055262F" w:rsidRPr="00E4095C">
        <w:rPr>
          <w:rFonts w:ascii="Arial" w:hAnsi="Arial" w:cs="Arial"/>
          <w:sz w:val="24"/>
          <w:szCs w:val="24"/>
        </w:rPr>
        <w:t>следующие мероприятия:</w:t>
      </w:r>
      <w:proofErr w:type="gramEnd"/>
    </w:p>
    <w:p w:rsidR="0055262F" w:rsidRDefault="0055262F">
      <w:pPr>
        <w:autoSpaceDE w:val="0"/>
        <w:autoSpaceDN w:val="0"/>
        <w:adjustRightInd w:val="0"/>
        <w:ind w:firstLine="540"/>
      </w:pPr>
    </w:p>
    <w:tbl>
      <w:tblPr>
        <w:tblW w:w="5000" w:type="pct"/>
        <w:tblCellMar>
          <w:left w:w="70" w:type="dxa"/>
          <w:right w:w="70" w:type="dxa"/>
        </w:tblCellMar>
        <w:tblLook w:val="0000"/>
      </w:tblPr>
      <w:tblGrid>
        <w:gridCol w:w="558"/>
        <w:gridCol w:w="3774"/>
        <w:gridCol w:w="4335"/>
        <w:gridCol w:w="1678"/>
      </w:tblGrid>
      <w:tr w:rsidR="0055262F" w:rsidRPr="00D753AF" w:rsidTr="00E4095C">
        <w:trPr>
          <w:cantSplit/>
          <w:trHeight w:val="48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 </w:t>
            </w:r>
            <w:r w:rsidRPr="00D753AF">
              <w:br/>
            </w:r>
            <w:proofErr w:type="spellStart"/>
            <w:r w:rsidRPr="00D753AF">
              <w:t>пп</w:t>
            </w:r>
            <w:proofErr w:type="spellEnd"/>
            <w:r w:rsidRPr="00D753AF">
              <w:t>.</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Наименование мероприятия </w:t>
            </w: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Статья (пункт, часть)     </w:t>
            </w:r>
            <w:r w:rsidRPr="00D753AF">
              <w:br/>
              <w:t xml:space="preserve">нормативного правового акта, </w:t>
            </w:r>
            <w:r w:rsidRPr="00D753AF">
              <w:br/>
              <w:t xml:space="preserve">требования которого нарушены </w:t>
            </w: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Срок    </w:t>
            </w:r>
            <w:r w:rsidRPr="00D753AF">
              <w:br/>
              <w:t xml:space="preserve">исполнения </w:t>
            </w: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1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2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3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4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5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6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bl>
    <w:p w:rsidR="0055262F" w:rsidRPr="00E4095C" w:rsidRDefault="0055262F" w:rsidP="00E4095C">
      <w:pPr>
        <w:autoSpaceDE w:val="0"/>
        <w:autoSpaceDN w:val="0"/>
        <w:adjustRightInd w:val="0"/>
        <w:ind w:firstLine="709"/>
        <w:rPr>
          <w:rFonts w:cs="Arial"/>
        </w:rPr>
      </w:pP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Указанные</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предписании</w:t>
      </w:r>
      <w:r>
        <w:rPr>
          <w:rFonts w:ascii="Arial" w:hAnsi="Arial" w:cs="Arial"/>
          <w:sz w:val="24"/>
          <w:szCs w:val="24"/>
        </w:rPr>
        <w:t xml:space="preserve"> </w:t>
      </w:r>
      <w:r w:rsidR="0055262F" w:rsidRPr="00E4095C">
        <w:rPr>
          <w:rFonts w:ascii="Arial" w:hAnsi="Arial" w:cs="Arial"/>
          <w:sz w:val="24"/>
          <w:szCs w:val="24"/>
        </w:rPr>
        <w:t>мероприятия</w:t>
      </w:r>
      <w:r>
        <w:rPr>
          <w:rFonts w:ascii="Arial" w:hAnsi="Arial" w:cs="Arial"/>
          <w:sz w:val="24"/>
          <w:szCs w:val="24"/>
        </w:rPr>
        <w:t xml:space="preserve"> </w:t>
      </w:r>
      <w:r w:rsidR="0055262F" w:rsidRPr="00E4095C">
        <w:rPr>
          <w:rFonts w:ascii="Arial" w:hAnsi="Arial" w:cs="Arial"/>
          <w:sz w:val="24"/>
          <w:szCs w:val="24"/>
        </w:rPr>
        <w:t>являются</w:t>
      </w:r>
      <w:r>
        <w:rPr>
          <w:rFonts w:ascii="Arial" w:hAnsi="Arial" w:cs="Arial"/>
          <w:sz w:val="24"/>
          <w:szCs w:val="24"/>
        </w:rPr>
        <w:t xml:space="preserve"> </w:t>
      </w:r>
      <w:r w:rsidR="0055262F" w:rsidRPr="00E4095C">
        <w:rPr>
          <w:rFonts w:ascii="Arial" w:hAnsi="Arial" w:cs="Arial"/>
          <w:sz w:val="24"/>
          <w:szCs w:val="24"/>
        </w:rPr>
        <w:t>обязательными</w:t>
      </w:r>
      <w:r>
        <w:rPr>
          <w:rFonts w:ascii="Arial" w:hAnsi="Arial" w:cs="Arial"/>
          <w:sz w:val="24"/>
          <w:szCs w:val="24"/>
        </w:rPr>
        <w:t xml:space="preserve"> </w:t>
      </w:r>
      <w:r w:rsidR="0055262F" w:rsidRPr="00E4095C">
        <w:rPr>
          <w:rFonts w:ascii="Arial" w:hAnsi="Arial" w:cs="Arial"/>
          <w:sz w:val="24"/>
          <w:szCs w:val="24"/>
        </w:rPr>
        <w:t>для</w:t>
      </w:r>
      <w:r>
        <w:rPr>
          <w:rFonts w:ascii="Arial" w:hAnsi="Arial" w:cs="Arial"/>
          <w:sz w:val="24"/>
          <w:szCs w:val="24"/>
        </w:rPr>
        <w:t xml:space="preserve"> </w:t>
      </w:r>
      <w:r w:rsidR="0055262F" w:rsidRPr="00E4095C">
        <w:rPr>
          <w:rFonts w:ascii="Arial" w:hAnsi="Arial" w:cs="Arial"/>
          <w:sz w:val="24"/>
          <w:szCs w:val="24"/>
        </w:rPr>
        <w:t>организаций, должностных лиц, а также граждан.</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Невыполнение</w:t>
      </w:r>
      <w:r>
        <w:rPr>
          <w:rFonts w:ascii="Arial" w:hAnsi="Arial" w:cs="Arial"/>
          <w:sz w:val="24"/>
          <w:szCs w:val="24"/>
        </w:rPr>
        <w:t xml:space="preserve"> </w:t>
      </w:r>
      <w:r w:rsidR="0055262F" w:rsidRPr="00E4095C">
        <w:rPr>
          <w:rFonts w:ascii="Arial" w:hAnsi="Arial" w:cs="Arial"/>
          <w:sz w:val="24"/>
          <w:szCs w:val="24"/>
        </w:rPr>
        <w:t>в установленные сроки предписания об устранении нарушений</w:t>
      </w:r>
      <w:r>
        <w:rPr>
          <w:rFonts w:ascii="Arial" w:hAnsi="Arial" w:cs="Arial"/>
          <w:sz w:val="24"/>
          <w:szCs w:val="24"/>
        </w:rPr>
        <w:t xml:space="preserve"> </w:t>
      </w:r>
      <w:r w:rsidR="0055262F" w:rsidRPr="00E4095C">
        <w:rPr>
          <w:rFonts w:ascii="Arial" w:hAnsi="Arial" w:cs="Arial"/>
          <w:sz w:val="24"/>
          <w:szCs w:val="24"/>
        </w:rPr>
        <w:t>законодательства</w:t>
      </w:r>
      <w:r>
        <w:rPr>
          <w:rFonts w:ascii="Arial" w:hAnsi="Arial" w:cs="Arial"/>
          <w:sz w:val="24"/>
          <w:szCs w:val="24"/>
        </w:rPr>
        <w:t xml:space="preserve"> </w:t>
      </w:r>
      <w:r w:rsidR="0055262F" w:rsidRPr="00E4095C">
        <w:rPr>
          <w:rFonts w:ascii="Arial" w:hAnsi="Arial" w:cs="Arial"/>
          <w:sz w:val="24"/>
          <w:szCs w:val="24"/>
        </w:rPr>
        <w:t>является</w:t>
      </w:r>
      <w:r>
        <w:rPr>
          <w:rFonts w:ascii="Arial" w:hAnsi="Arial" w:cs="Arial"/>
          <w:sz w:val="24"/>
          <w:szCs w:val="24"/>
        </w:rPr>
        <w:t xml:space="preserve"> </w:t>
      </w:r>
      <w:r w:rsidR="0055262F" w:rsidRPr="00E4095C">
        <w:rPr>
          <w:rFonts w:ascii="Arial" w:hAnsi="Arial" w:cs="Arial"/>
          <w:sz w:val="24"/>
          <w:szCs w:val="24"/>
        </w:rPr>
        <w:t>административным</w:t>
      </w:r>
      <w:r>
        <w:rPr>
          <w:rFonts w:ascii="Arial" w:hAnsi="Arial" w:cs="Arial"/>
          <w:sz w:val="24"/>
          <w:szCs w:val="24"/>
        </w:rPr>
        <w:t xml:space="preserve"> </w:t>
      </w:r>
      <w:r w:rsidR="0055262F" w:rsidRPr="00E4095C">
        <w:rPr>
          <w:rFonts w:ascii="Arial" w:hAnsi="Arial" w:cs="Arial"/>
          <w:sz w:val="24"/>
          <w:szCs w:val="24"/>
        </w:rPr>
        <w:t>правонарушением</w:t>
      </w:r>
      <w:r>
        <w:rPr>
          <w:rFonts w:ascii="Arial" w:hAnsi="Arial" w:cs="Arial"/>
          <w:sz w:val="24"/>
          <w:szCs w:val="24"/>
        </w:rPr>
        <w:t xml:space="preserve"> </w:t>
      </w:r>
      <w:r w:rsidR="0055262F" w:rsidRPr="00E4095C">
        <w:rPr>
          <w:rFonts w:ascii="Arial" w:hAnsi="Arial" w:cs="Arial"/>
          <w:sz w:val="24"/>
          <w:szCs w:val="24"/>
        </w:rPr>
        <w:t>и</w:t>
      </w:r>
      <w:r>
        <w:rPr>
          <w:rFonts w:ascii="Arial" w:hAnsi="Arial" w:cs="Arial"/>
          <w:sz w:val="24"/>
          <w:szCs w:val="24"/>
        </w:rPr>
        <w:t xml:space="preserve"> </w:t>
      </w:r>
      <w:r w:rsidR="0055262F" w:rsidRPr="00E4095C">
        <w:rPr>
          <w:rFonts w:ascii="Arial" w:hAnsi="Arial" w:cs="Arial"/>
          <w:sz w:val="24"/>
          <w:szCs w:val="24"/>
        </w:rPr>
        <w:t>влечет</w:t>
      </w:r>
      <w:r>
        <w:rPr>
          <w:rFonts w:ascii="Arial" w:hAnsi="Arial" w:cs="Arial"/>
          <w:sz w:val="24"/>
          <w:szCs w:val="24"/>
        </w:rPr>
        <w:t xml:space="preserve"> </w:t>
      </w:r>
      <w:r w:rsidR="0055262F" w:rsidRPr="00E4095C">
        <w:rPr>
          <w:rFonts w:ascii="Arial" w:hAnsi="Arial" w:cs="Arial"/>
          <w:sz w:val="24"/>
          <w:szCs w:val="24"/>
        </w:rPr>
        <w:t xml:space="preserve">ответственность, предусмотренную </w:t>
      </w:r>
      <w:proofErr w:type="gramStart"/>
      <w:r w:rsidR="0055262F" w:rsidRPr="00E4095C">
        <w:rPr>
          <w:rFonts w:ascii="Arial" w:hAnsi="Arial" w:cs="Arial"/>
          <w:sz w:val="24"/>
          <w:szCs w:val="24"/>
        </w:rPr>
        <w:t>ч</w:t>
      </w:r>
      <w:proofErr w:type="gramEnd"/>
      <w:r w:rsidR="0055262F" w:rsidRPr="00E4095C">
        <w:rPr>
          <w:rFonts w:ascii="Arial" w:hAnsi="Arial" w:cs="Arial"/>
          <w:sz w:val="24"/>
          <w:szCs w:val="24"/>
        </w:rPr>
        <w:t>. 1 ст. 19.5 Кодекса Российской Федерации</w:t>
      </w:r>
      <w:r>
        <w:rPr>
          <w:rFonts w:ascii="Arial" w:hAnsi="Arial" w:cs="Arial"/>
          <w:sz w:val="24"/>
          <w:szCs w:val="24"/>
        </w:rPr>
        <w:t xml:space="preserve"> </w:t>
      </w:r>
      <w:r w:rsidR="0055262F" w:rsidRPr="00E4095C">
        <w:rPr>
          <w:rFonts w:ascii="Arial" w:hAnsi="Arial" w:cs="Arial"/>
          <w:sz w:val="24"/>
          <w:szCs w:val="24"/>
        </w:rPr>
        <w:t>об административных правонарушениях.</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Об</w:t>
      </w:r>
      <w:r>
        <w:rPr>
          <w:rFonts w:ascii="Arial" w:hAnsi="Arial" w:cs="Arial"/>
          <w:sz w:val="24"/>
          <w:szCs w:val="24"/>
        </w:rPr>
        <w:t xml:space="preserve"> </w:t>
      </w:r>
      <w:r w:rsidR="0055262F" w:rsidRPr="00E4095C">
        <w:rPr>
          <w:rFonts w:ascii="Arial" w:hAnsi="Arial" w:cs="Arial"/>
          <w:sz w:val="24"/>
          <w:szCs w:val="24"/>
        </w:rPr>
        <w:t>исполнении</w:t>
      </w:r>
      <w:r>
        <w:rPr>
          <w:rFonts w:ascii="Arial" w:hAnsi="Arial" w:cs="Arial"/>
          <w:sz w:val="24"/>
          <w:szCs w:val="24"/>
        </w:rPr>
        <w:t xml:space="preserve"> </w:t>
      </w:r>
      <w:r w:rsidR="0055262F" w:rsidRPr="00E4095C">
        <w:rPr>
          <w:rFonts w:ascii="Arial" w:hAnsi="Arial" w:cs="Arial"/>
          <w:sz w:val="24"/>
          <w:szCs w:val="24"/>
        </w:rPr>
        <w:t>настоящего предписания необходимо сообщить в письменной</w:t>
      </w:r>
      <w:r>
        <w:rPr>
          <w:rFonts w:ascii="Arial" w:hAnsi="Arial" w:cs="Arial"/>
          <w:sz w:val="24"/>
          <w:szCs w:val="24"/>
        </w:rPr>
        <w:t xml:space="preserve"> </w:t>
      </w:r>
      <w:r w:rsidR="0055262F" w:rsidRPr="00E4095C">
        <w:rPr>
          <w:rFonts w:ascii="Arial" w:hAnsi="Arial" w:cs="Arial"/>
          <w:sz w:val="24"/>
          <w:szCs w:val="24"/>
        </w:rPr>
        <w:t>форме</w:t>
      </w:r>
      <w:r>
        <w:rPr>
          <w:rFonts w:ascii="Arial" w:hAnsi="Arial" w:cs="Arial"/>
          <w:sz w:val="24"/>
          <w:szCs w:val="24"/>
        </w:rPr>
        <w:t xml:space="preserve"> </w:t>
      </w:r>
      <w:r w:rsidR="0055262F" w:rsidRPr="00E4095C">
        <w:rPr>
          <w:rFonts w:ascii="Arial" w:hAnsi="Arial" w:cs="Arial"/>
          <w:sz w:val="24"/>
          <w:szCs w:val="24"/>
        </w:rPr>
        <w:t>с</w:t>
      </w:r>
      <w:r>
        <w:rPr>
          <w:rFonts w:ascii="Arial" w:hAnsi="Arial" w:cs="Arial"/>
          <w:sz w:val="24"/>
          <w:szCs w:val="24"/>
        </w:rPr>
        <w:t xml:space="preserve"> </w:t>
      </w:r>
      <w:r w:rsidR="0055262F" w:rsidRPr="00E4095C">
        <w:rPr>
          <w:rFonts w:ascii="Arial" w:hAnsi="Arial" w:cs="Arial"/>
          <w:sz w:val="24"/>
          <w:szCs w:val="24"/>
        </w:rPr>
        <w:t>приложением</w:t>
      </w:r>
      <w:r>
        <w:rPr>
          <w:rFonts w:ascii="Arial" w:hAnsi="Arial" w:cs="Arial"/>
          <w:sz w:val="24"/>
          <w:szCs w:val="24"/>
        </w:rPr>
        <w:t xml:space="preserve"> </w:t>
      </w:r>
      <w:r w:rsidR="0055262F" w:rsidRPr="00E4095C">
        <w:rPr>
          <w:rFonts w:ascii="Arial" w:hAnsi="Arial" w:cs="Arial"/>
          <w:sz w:val="24"/>
          <w:szCs w:val="24"/>
        </w:rPr>
        <w:t>документов,</w:t>
      </w:r>
      <w:r>
        <w:rPr>
          <w:rFonts w:ascii="Arial" w:hAnsi="Arial" w:cs="Arial"/>
          <w:sz w:val="24"/>
          <w:szCs w:val="24"/>
        </w:rPr>
        <w:t xml:space="preserve"> </w:t>
      </w:r>
      <w:r w:rsidR="0055262F" w:rsidRPr="00E4095C">
        <w:rPr>
          <w:rFonts w:ascii="Arial" w:hAnsi="Arial" w:cs="Arial"/>
          <w:sz w:val="24"/>
          <w:szCs w:val="24"/>
        </w:rPr>
        <w:t>подтверждающих</w:t>
      </w:r>
      <w:r>
        <w:rPr>
          <w:rFonts w:ascii="Arial" w:hAnsi="Arial" w:cs="Arial"/>
          <w:sz w:val="24"/>
          <w:szCs w:val="24"/>
        </w:rPr>
        <w:t xml:space="preserve"> </w:t>
      </w:r>
      <w:r w:rsidR="0055262F" w:rsidRPr="00E4095C">
        <w:rPr>
          <w:rFonts w:ascii="Arial" w:hAnsi="Arial" w:cs="Arial"/>
          <w:sz w:val="24"/>
          <w:szCs w:val="24"/>
        </w:rPr>
        <w:t>исполнение</w:t>
      </w:r>
      <w:r>
        <w:rPr>
          <w:rFonts w:ascii="Arial" w:hAnsi="Arial" w:cs="Arial"/>
          <w:sz w:val="24"/>
          <w:szCs w:val="24"/>
        </w:rPr>
        <w:t xml:space="preserve"> </w:t>
      </w:r>
      <w:r w:rsidR="0055262F" w:rsidRPr="00E4095C">
        <w:rPr>
          <w:rFonts w:ascii="Arial" w:hAnsi="Arial" w:cs="Arial"/>
          <w:sz w:val="24"/>
          <w:szCs w:val="24"/>
        </w:rPr>
        <w:t>настоящего</w:t>
      </w:r>
      <w:r>
        <w:rPr>
          <w:rFonts w:ascii="Arial" w:hAnsi="Arial" w:cs="Arial"/>
          <w:sz w:val="24"/>
          <w:szCs w:val="24"/>
        </w:rPr>
        <w:t xml:space="preserve"> </w:t>
      </w:r>
      <w:r w:rsidR="0055262F" w:rsidRPr="00E4095C">
        <w:rPr>
          <w:rFonts w:ascii="Arial" w:hAnsi="Arial" w:cs="Arial"/>
          <w:sz w:val="24"/>
          <w:szCs w:val="24"/>
        </w:rPr>
        <w:t>предписания,</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управление</w:t>
      </w:r>
      <w:r>
        <w:rPr>
          <w:rFonts w:ascii="Arial" w:hAnsi="Arial" w:cs="Arial"/>
          <w:sz w:val="24"/>
          <w:szCs w:val="24"/>
        </w:rPr>
        <w:t xml:space="preserve"> </w:t>
      </w:r>
      <w:r w:rsidR="0055262F" w:rsidRPr="00E4095C">
        <w:rPr>
          <w:rFonts w:ascii="Arial" w:hAnsi="Arial" w:cs="Arial"/>
          <w:sz w:val="24"/>
          <w:szCs w:val="24"/>
        </w:rPr>
        <w:t>государственной</w:t>
      </w:r>
      <w:r>
        <w:rPr>
          <w:rFonts w:ascii="Arial" w:hAnsi="Arial" w:cs="Arial"/>
          <w:sz w:val="24"/>
          <w:szCs w:val="24"/>
        </w:rPr>
        <w:t xml:space="preserve"> </w:t>
      </w:r>
      <w:r w:rsidR="0055262F" w:rsidRPr="00E4095C">
        <w:rPr>
          <w:rFonts w:ascii="Arial" w:hAnsi="Arial" w:cs="Arial"/>
          <w:sz w:val="24"/>
          <w:szCs w:val="24"/>
        </w:rPr>
        <w:t>архивной службы Новосибирской</w:t>
      </w:r>
      <w:r>
        <w:rPr>
          <w:rFonts w:ascii="Arial" w:hAnsi="Arial" w:cs="Arial"/>
          <w:sz w:val="24"/>
          <w:szCs w:val="24"/>
        </w:rPr>
        <w:t xml:space="preserve"> </w:t>
      </w:r>
      <w:r w:rsidR="0055262F" w:rsidRPr="00E4095C">
        <w:rPr>
          <w:rFonts w:ascii="Arial" w:hAnsi="Arial" w:cs="Arial"/>
          <w:sz w:val="24"/>
          <w:szCs w:val="24"/>
        </w:rPr>
        <w:t>области</w:t>
      </w:r>
      <w:r>
        <w:rPr>
          <w:rFonts w:ascii="Arial" w:hAnsi="Arial" w:cs="Arial"/>
          <w:sz w:val="24"/>
          <w:szCs w:val="24"/>
        </w:rPr>
        <w:t xml:space="preserve"> </w:t>
      </w:r>
      <w:r w:rsidR="0055262F" w:rsidRPr="00E4095C">
        <w:rPr>
          <w:rFonts w:ascii="Arial" w:hAnsi="Arial" w:cs="Arial"/>
          <w:sz w:val="24"/>
          <w:szCs w:val="24"/>
        </w:rPr>
        <w:t>по</w:t>
      </w:r>
      <w:r>
        <w:rPr>
          <w:rFonts w:ascii="Arial" w:hAnsi="Arial" w:cs="Arial"/>
          <w:sz w:val="24"/>
          <w:szCs w:val="24"/>
        </w:rPr>
        <w:t xml:space="preserve"> </w:t>
      </w:r>
      <w:r w:rsidR="0055262F" w:rsidRPr="00E4095C">
        <w:rPr>
          <w:rFonts w:ascii="Arial" w:hAnsi="Arial" w:cs="Arial"/>
          <w:sz w:val="24"/>
          <w:szCs w:val="24"/>
        </w:rPr>
        <w:t>адресу:</w:t>
      </w:r>
      <w:r>
        <w:rPr>
          <w:rFonts w:ascii="Arial" w:hAnsi="Arial" w:cs="Arial"/>
          <w:sz w:val="24"/>
          <w:szCs w:val="24"/>
        </w:rPr>
        <w:t xml:space="preserve"> </w:t>
      </w:r>
      <w:r w:rsidR="0055262F" w:rsidRPr="00E4095C">
        <w:rPr>
          <w:rFonts w:ascii="Arial" w:hAnsi="Arial" w:cs="Arial"/>
          <w:sz w:val="24"/>
          <w:szCs w:val="24"/>
        </w:rPr>
        <w:t>630007,</w:t>
      </w:r>
      <w:r>
        <w:rPr>
          <w:rFonts w:ascii="Arial" w:hAnsi="Arial" w:cs="Arial"/>
          <w:sz w:val="24"/>
          <w:szCs w:val="24"/>
        </w:rPr>
        <w:t xml:space="preserve"> </w:t>
      </w:r>
      <w:r w:rsidR="0055262F" w:rsidRPr="00E4095C">
        <w:rPr>
          <w:rFonts w:ascii="Arial" w:hAnsi="Arial" w:cs="Arial"/>
          <w:sz w:val="24"/>
          <w:szCs w:val="24"/>
        </w:rPr>
        <w:t>г. Новосибирск, ул. Свердлова, 16, в срок до</w:t>
      </w:r>
      <w:r>
        <w:rPr>
          <w:rFonts w:ascii="Arial" w:hAnsi="Arial" w:cs="Arial"/>
          <w:sz w:val="24"/>
          <w:szCs w:val="24"/>
        </w:rPr>
        <w:t xml:space="preserve"> </w:t>
      </w:r>
      <w:r w:rsidR="0055262F" w:rsidRPr="00E4095C">
        <w:rPr>
          <w:rFonts w:ascii="Arial" w:hAnsi="Arial" w:cs="Arial"/>
          <w:sz w:val="24"/>
          <w:szCs w:val="24"/>
        </w:rPr>
        <w:t>"____" _____________ 20___ г.</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При</w:t>
      </w:r>
      <w:r>
        <w:rPr>
          <w:rFonts w:ascii="Arial" w:hAnsi="Arial" w:cs="Arial"/>
          <w:sz w:val="24"/>
          <w:szCs w:val="24"/>
        </w:rPr>
        <w:t xml:space="preserve"> </w:t>
      </w:r>
      <w:r w:rsidR="0055262F" w:rsidRPr="00E4095C">
        <w:rPr>
          <w:rFonts w:ascii="Arial" w:hAnsi="Arial" w:cs="Arial"/>
          <w:sz w:val="24"/>
          <w:szCs w:val="24"/>
        </w:rPr>
        <w:t>несогласии</w:t>
      </w:r>
      <w:r>
        <w:rPr>
          <w:rFonts w:ascii="Arial" w:hAnsi="Arial" w:cs="Arial"/>
          <w:sz w:val="24"/>
          <w:szCs w:val="24"/>
        </w:rPr>
        <w:t xml:space="preserve"> </w:t>
      </w:r>
      <w:r w:rsidR="0055262F" w:rsidRPr="00E4095C">
        <w:rPr>
          <w:rFonts w:ascii="Arial" w:hAnsi="Arial" w:cs="Arial"/>
          <w:sz w:val="24"/>
          <w:szCs w:val="24"/>
        </w:rPr>
        <w:t>с</w:t>
      </w:r>
      <w:r>
        <w:rPr>
          <w:rFonts w:ascii="Arial" w:hAnsi="Arial" w:cs="Arial"/>
          <w:sz w:val="24"/>
          <w:szCs w:val="24"/>
        </w:rPr>
        <w:t xml:space="preserve"> </w:t>
      </w:r>
      <w:r w:rsidR="0055262F" w:rsidRPr="00E4095C">
        <w:rPr>
          <w:rFonts w:ascii="Arial" w:hAnsi="Arial" w:cs="Arial"/>
          <w:sz w:val="24"/>
          <w:szCs w:val="24"/>
        </w:rPr>
        <w:t>указанными</w:t>
      </w:r>
      <w:r>
        <w:rPr>
          <w:rFonts w:ascii="Arial" w:hAnsi="Arial" w:cs="Arial"/>
          <w:sz w:val="24"/>
          <w:szCs w:val="24"/>
        </w:rPr>
        <w:t xml:space="preserve"> </w:t>
      </w:r>
      <w:r w:rsidR="0055262F" w:rsidRPr="00E4095C">
        <w:rPr>
          <w:rFonts w:ascii="Arial" w:hAnsi="Arial" w:cs="Arial"/>
          <w:sz w:val="24"/>
          <w:szCs w:val="24"/>
        </w:rPr>
        <w:t>мероприятиями или сроками их выполнения</w:t>
      </w:r>
      <w:r>
        <w:rPr>
          <w:rFonts w:ascii="Arial" w:hAnsi="Arial" w:cs="Arial"/>
          <w:sz w:val="24"/>
          <w:szCs w:val="24"/>
        </w:rPr>
        <w:t xml:space="preserve"> </w:t>
      </w:r>
      <w:r w:rsidR="0055262F" w:rsidRPr="00E4095C">
        <w:rPr>
          <w:rFonts w:ascii="Arial" w:hAnsi="Arial" w:cs="Arial"/>
          <w:sz w:val="24"/>
          <w:szCs w:val="24"/>
        </w:rPr>
        <w:t>Вам</w:t>
      </w:r>
      <w:r>
        <w:rPr>
          <w:rFonts w:ascii="Arial" w:hAnsi="Arial" w:cs="Arial"/>
          <w:sz w:val="24"/>
          <w:szCs w:val="24"/>
        </w:rPr>
        <w:t xml:space="preserve"> </w:t>
      </w:r>
      <w:r w:rsidR="0055262F" w:rsidRPr="00E4095C">
        <w:rPr>
          <w:rFonts w:ascii="Arial" w:hAnsi="Arial" w:cs="Arial"/>
          <w:sz w:val="24"/>
          <w:szCs w:val="24"/>
        </w:rPr>
        <w:t>предоставляется</w:t>
      </w:r>
      <w:r>
        <w:rPr>
          <w:rFonts w:ascii="Arial" w:hAnsi="Arial" w:cs="Arial"/>
          <w:sz w:val="24"/>
          <w:szCs w:val="24"/>
        </w:rPr>
        <w:t xml:space="preserve"> </w:t>
      </w:r>
      <w:r w:rsidR="0055262F" w:rsidRPr="00E4095C">
        <w:rPr>
          <w:rFonts w:ascii="Arial" w:hAnsi="Arial" w:cs="Arial"/>
          <w:sz w:val="24"/>
          <w:szCs w:val="24"/>
        </w:rPr>
        <w:t>право</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15-дневный срок со дня вручения предписания</w:t>
      </w:r>
      <w:r>
        <w:rPr>
          <w:rFonts w:ascii="Arial" w:hAnsi="Arial" w:cs="Arial"/>
          <w:sz w:val="24"/>
          <w:szCs w:val="24"/>
        </w:rPr>
        <w:t xml:space="preserve"> </w:t>
      </w:r>
      <w:r w:rsidR="0055262F" w:rsidRPr="00E4095C">
        <w:rPr>
          <w:rFonts w:ascii="Arial" w:hAnsi="Arial" w:cs="Arial"/>
          <w:sz w:val="24"/>
          <w:szCs w:val="24"/>
        </w:rPr>
        <w:t>представить</w:t>
      </w:r>
      <w:r>
        <w:rPr>
          <w:rFonts w:ascii="Arial" w:hAnsi="Arial" w:cs="Arial"/>
          <w:sz w:val="24"/>
          <w:szCs w:val="24"/>
        </w:rPr>
        <w:t xml:space="preserve"> </w:t>
      </w:r>
      <w:r w:rsidR="0055262F" w:rsidRPr="00E4095C">
        <w:rPr>
          <w:rFonts w:ascii="Arial" w:hAnsi="Arial" w:cs="Arial"/>
          <w:sz w:val="24"/>
          <w:szCs w:val="24"/>
        </w:rPr>
        <w:t>на</w:t>
      </w:r>
      <w:r>
        <w:rPr>
          <w:rFonts w:ascii="Arial" w:hAnsi="Arial" w:cs="Arial"/>
          <w:sz w:val="24"/>
          <w:szCs w:val="24"/>
        </w:rPr>
        <w:t xml:space="preserve"> </w:t>
      </w:r>
      <w:r w:rsidR="0055262F" w:rsidRPr="00E4095C">
        <w:rPr>
          <w:rFonts w:ascii="Arial" w:hAnsi="Arial" w:cs="Arial"/>
          <w:sz w:val="24"/>
          <w:szCs w:val="24"/>
        </w:rPr>
        <w:t>имя</w:t>
      </w:r>
      <w:r>
        <w:rPr>
          <w:rFonts w:ascii="Arial" w:hAnsi="Arial" w:cs="Arial"/>
          <w:sz w:val="24"/>
          <w:szCs w:val="24"/>
        </w:rPr>
        <w:t xml:space="preserve"> </w:t>
      </w:r>
      <w:r w:rsidR="0055262F" w:rsidRPr="00E4095C">
        <w:rPr>
          <w:rFonts w:ascii="Arial" w:hAnsi="Arial" w:cs="Arial"/>
          <w:sz w:val="24"/>
          <w:szCs w:val="24"/>
        </w:rPr>
        <w:t>начальника управления возражения в письменной форме в</w:t>
      </w:r>
      <w:r>
        <w:rPr>
          <w:rFonts w:ascii="Arial" w:hAnsi="Arial" w:cs="Arial"/>
          <w:sz w:val="24"/>
          <w:szCs w:val="24"/>
        </w:rPr>
        <w:t xml:space="preserve"> </w:t>
      </w:r>
      <w:r w:rsidR="0055262F" w:rsidRPr="00E4095C">
        <w:rPr>
          <w:rFonts w:ascii="Arial" w:hAnsi="Arial" w:cs="Arial"/>
          <w:sz w:val="24"/>
          <w:szCs w:val="24"/>
        </w:rPr>
        <w:t>отношении</w:t>
      </w:r>
      <w:r>
        <w:rPr>
          <w:rFonts w:ascii="Arial" w:hAnsi="Arial" w:cs="Arial"/>
          <w:sz w:val="24"/>
          <w:szCs w:val="24"/>
        </w:rPr>
        <w:t xml:space="preserve"> </w:t>
      </w:r>
      <w:r w:rsidR="0055262F" w:rsidRPr="00E4095C">
        <w:rPr>
          <w:rFonts w:ascii="Arial" w:hAnsi="Arial" w:cs="Arial"/>
          <w:sz w:val="24"/>
          <w:szCs w:val="24"/>
        </w:rPr>
        <w:t>выданного</w:t>
      </w:r>
      <w:r>
        <w:rPr>
          <w:rFonts w:ascii="Arial" w:hAnsi="Arial" w:cs="Arial"/>
          <w:sz w:val="24"/>
          <w:szCs w:val="24"/>
        </w:rPr>
        <w:t xml:space="preserve"> </w:t>
      </w:r>
      <w:r w:rsidR="0055262F" w:rsidRPr="00E4095C">
        <w:rPr>
          <w:rFonts w:ascii="Arial" w:hAnsi="Arial" w:cs="Arial"/>
          <w:sz w:val="24"/>
          <w:szCs w:val="24"/>
        </w:rPr>
        <w:t>предписания</w:t>
      </w:r>
      <w:r>
        <w:rPr>
          <w:rFonts w:ascii="Arial" w:hAnsi="Arial" w:cs="Arial"/>
          <w:sz w:val="24"/>
          <w:szCs w:val="24"/>
        </w:rPr>
        <w:t xml:space="preserve"> </w:t>
      </w:r>
      <w:r w:rsidR="0055262F" w:rsidRPr="00E4095C">
        <w:rPr>
          <w:rFonts w:ascii="Arial" w:hAnsi="Arial" w:cs="Arial"/>
          <w:sz w:val="24"/>
          <w:szCs w:val="24"/>
        </w:rPr>
        <w:t>с приложением документов, подтверждающих</w:t>
      </w:r>
      <w:r>
        <w:rPr>
          <w:rFonts w:ascii="Arial" w:hAnsi="Arial" w:cs="Arial"/>
          <w:sz w:val="24"/>
          <w:szCs w:val="24"/>
        </w:rPr>
        <w:t xml:space="preserve"> </w:t>
      </w:r>
      <w:r w:rsidR="0055262F" w:rsidRPr="00E4095C">
        <w:rPr>
          <w:rFonts w:ascii="Arial" w:hAnsi="Arial" w:cs="Arial"/>
          <w:sz w:val="24"/>
          <w:szCs w:val="24"/>
        </w:rPr>
        <w:t>обоснованность таких возражений, и (или) обжаловать его в суде.</w:t>
      </w:r>
    </w:p>
    <w:p w:rsidR="0055262F" w:rsidRPr="00E4095C" w:rsidRDefault="0055262F" w:rsidP="00E4095C">
      <w:pPr>
        <w:pStyle w:val="ConsPlusNonformat"/>
        <w:widowControl/>
        <w:ind w:firstLine="709"/>
        <w:rPr>
          <w:rFonts w:ascii="Arial" w:hAnsi="Arial" w:cs="Arial"/>
          <w:sz w:val="24"/>
          <w:szCs w:val="24"/>
        </w:rPr>
      </w:pPr>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_____________________   _______________   _________________________________</w:t>
      </w:r>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(должность)           (подпись)          (Ф.И.О. должностного лица,</w:t>
      </w:r>
      <w:proofErr w:type="gramEnd"/>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выдавшего</w:t>
      </w:r>
      <w:proofErr w:type="gramEnd"/>
      <w:r w:rsidRPr="00E4095C">
        <w:rPr>
          <w:rFonts w:ascii="Arial" w:hAnsi="Arial" w:cs="Arial"/>
          <w:sz w:val="24"/>
          <w:szCs w:val="24"/>
        </w:rPr>
        <w:t xml:space="preserve"> 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(дата)</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   _______________   _________________________________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(должность)           (подпись)          (Ф.И.О. должностного лица,</w:t>
      </w:r>
      <w:proofErr w:type="gramEnd"/>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proofErr w:type="gramStart"/>
      <w:r w:rsidRPr="00E4095C">
        <w:rPr>
          <w:rFonts w:ascii="Arial" w:hAnsi="Arial" w:cs="Arial"/>
          <w:sz w:val="24"/>
          <w:szCs w:val="24"/>
        </w:rPr>
        <w:t>получившего</w:t>
      </w:r>
      <w:proofErr w:type="gramEnd"/>
      <w:r w:rsidRPr="00E4095C">
        <w:rPr>
          <w:rFonts w:ascii="Arial" w:hAnsi="Arial" w:cs="Arial"/>
          <w:sz w:val="24"/>
          <w:szCs w:val="24"/>
        </w:rPr>
        <w:t xml:space="preserve"> 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(дата)</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Пометка об отказе ознакомления с предписанием: ____________________________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w:t>
      </w:r>
      <w:proofErr w:type="gramStart"/>
      <w:r w:rsidRPr="00E4095C">
        <w:rPr>
          <w:rFonts w:ascii="Arial" w:hAnsi="Arial" w:cs="Arial"/>
          <w:sz w:val="24"/>
          <w:szCs w:val="24"/>
        </w:rPr>
        <w:t>(подпись уполномоченного</w:t>
      </w:r>
      <w:proofErr w:type="gramEnd"/>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должностного лица (лиц),</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w:t>
      </w:r>
      <w:proofErr w:type="gramStart"/>
      <w:r w:rsidRPr="00E4095C">
        <w:rPr>
          <w:rFonts w:ascii="Arial" w:hAnsi="Arial" w:cs="Arial"/>
          <w:sz w:val="24"/>
          <w:szCs w:val="24"/>
        </w:rPr>
        <w:t>проводившего</w:t>
      </w:r>
      <w:proofErr w:type="gramEnd"/>
      <w:r w:rsidRPr="00E4095C">
        <w:rPr>
          <w:rFonts w:ascii="Arial" w:hAnsi="Arial" w:cs="Arial"/>
          <w:sz w:val="24"/>
          <w:szCs w:val="24"/>
        </w:rPr>
        <w:t xml:space="preserve"> проверку)</w:t>
      </w:r>
    </w:p>
    <w:p w:rsidR="0055262F" w:rsidRDefault="0055262F">
      <w:pPr>
        <w:autoSpaceDE w:val="0"/>
        <w:autoSpaceDN w:val="0"/>
        <w:adjustRightInd w:val="0"/>
        <w:ind w:firstLine="540"/>
      </w:pPr>
    </w:p>
    <w:p w:rsidR="00E4095C" w:rsidRDefault="00E4095C" w:rsidP="0013025A">
      <w:pPr>
        <w:autoSpaceDE w:val="0"/>
        <w:autoSpaceDN w:val="0"/>
        <w:adjustRightInd w:val="0"/>
        <w:jc w:val="right"/>
        <w:outlineLvl w:val="1"/>
      </w:pPr>
    </w:p>
    <w:p w:rsidR="00E4095C" w:rsidRDefault="00E4095C" w:rsidP="0013025A">
      <w:pPr>
        <w:autoSpaceDE w:val="0"/>
        <w:autoSpaceDN w:val="0"/>
        <w:adjustRightInd w:val="0"/>
        <w:jc w:val="right"/>
        <w:outlineLvl w:val="1"/>
      </w:pPr>
    </w:p>
    <w:p w:rsidR="0013025A" w:rsidRPr="00E4095C" w:rsidRDefault="0013025A" w:rsidP="00E4095C">
      <w:pPr>
        <w:autoSpaceDE w:val="0"/>
        <w:autoSpaceDN w:val="0"/>
        <w:adjustRightInd w:val="0"/>
        <w:jc w:val="right"/>
        <w:outlineLvl w:val="1"/>
        <w:rPr>
          <w:rFonts w:cs="Arial"/>
          <w:b/>
          <w:bCs/>
          <w:kern w:val="28"/>
          <w:sz w:val="32"/>
          <w:szCs w:val="32"/>
        </w:rPr>
      </w:pPr>
      <w:r w:rsidRPr="00E4095C">
        <w:rPr>
          <w:rFonts w:cs="Arial"/>
          <w:b/>
          <w:bCs/>
          <w:kern w:val="28"/>
          <w:sz w:val="32"/>
          <w:szCs w:val="32"/>
        </w:rPr>
        <w:t>Приложение № 3</w:t>
      </w:r>
    </w:p>
    <w:p w:rsidR="001434BD" w:rsidRDefault="001434BD" w:rsidP="001434BD">
      <w:pPr>
        <w:ind w:firstLine="0"/>
        <w:jc w:val="right"/>
      </w:pPr>
      <w:r w:rsidRPr="00DF6A43">
        <w:t xml:space="preserve">к Административному регламенту управления </w:t>
      </w:r>
    </w:p>
    <w:p w:rsidR="001434BD" w:rsidRDefault="001434BD" w:rsidP="001434BD">
      <w:pPr>
        <w:ind w:firstLine="0"/>
        <w:jc w:val="right"/>
      </w:pPr>
      <w:r w:rsidRPr="00DF6A43">
        <w:t xml:space="preserve">государственной архивной службы Новосибирской </w:t>
      </w:r>
    </w:p>
    <w:p w:rsidR="001434BD" w:rsidRDefault="001434BD" w:rsidP="001434BD">
      <w:pPr>
        <w:ind w:firstLine="0"/>
        <w:jc w:val="right"/>
      </w:pPr>
      <w:r w:rsidRPr="00DF6A43">
        <w:t xml:space="preserve">области исполнения государственной функции </w:t>
      </w:r>
    </w:p>
    <w:p w:rsidR="001434BD" w:rsidRDefault="001434BD" w:rsidP="001434BD">
      <w:pPr>
        <w:ind w:firstLine="0"/>
        <w:jc w:val="right"/>
      </w:pPr>
      <w:r w:rsidRPr="00DF6A43">
        <w:t xml:space="preserve">по осуществлению </w:t>
      </w:r>
      <w:proofErr w:type="gramStart"/>
      <w:r>
        <w:t>регионального</w:t>
      </w:r>
      <w:proofErr w:type="gramEnd"/>
    </w:p>
    <w:p w:rsidR="001434BD" w:rsidRDefault="001434BD" w:rsidP="001434BD">
      <w:pPr>
        <w:ind w:firstLine="0"/>
        <w:jc w:val="right"/>
      </w:pPr>
      <w:r>
        <w:t xml:space="preserve">государственного </w:t>
      </w:r>
      <w:proofErr w:type="gramStart"/>
      <w:r w:rsidRPr="00DF6A43">
        <w:t>контроля за</w:t>
      </w:r>
      <w:proofErr w:type="gramEnd"/>
      <w:r w:rsidRPr="00DF6A43">
        <w:t xml:space="preserve"> соблюдением</w:t>
      </w:r>
    </w:p>
    <w:p w:rsidR="001434BD" w:rsidRDefault="001434BD" w:rsidP="001434BD">
      <w:pPr>
        <w:ind w:firstLine="0"/>
        <w:jc w:val="right"/>
      </w:pPr>
      <w:r w:rsidRPr="00DF6A43">
        <w:t xml:space="preserve"> законодательства Российской Федерации, законов </w:t>
      </w:r>
    </w:p>
    <w:p w:rsidR="001434BD" w:rsidRDefault="001434BD" w:rsidP="001434BD">
      <w:pPr>
        <w:ind w:firstLine="0"/>
        <w:jc w:val="right"/>
      </w:pPr>
      <w:r w:rsidRPr="00DF6A43">
        <w:t xml:space="preserve">и иных нормативных правовых актов </w:t>
      </w:r>
      <w:proofErr w:type="gramStart"/>
      <w:r w:rsidRPr="00DF6A43">
        <w:t>Новосибирской</w:t>
      </w:r>
      <w:proofErr w:type="gramEnd"/>
    </w:p>
    <w:p w:rsidR="001434BD" w:rsidRDefault="001434BD" w:rsidP="001434BD">
      <w:pPr>
        <w:ind w:firstLine="0"/>
        <w:jc w:val="right"/>
      </w:pPr>
      <w:r w:rsidRPr="00DF6A43">
        <w:t xml:space="preserve"> области об архивном деле</w:t>
      </w:r>
    </w:p>
    <w:p w:rsidR="001434BD" w:rsidRPr="008A5F37" w:rsidRDefault="001434BD" w:rsidP="001434BD">
      <w:pPr>
        <w:ind w:firstLine="0"/>
        <w:jc w:val="right"/>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85"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00E4095C">
        <w:rPr>
          <w:rStyle w:val="a5"/>
          <w:rFonts w:cs="Arial"/>
          <w:sz w:val="20"/>
        </w:rPr>
        <w:t xml:space="preserve">, </w:t>
      </w:r>
      <w:r w:rsidR="00E4095C" w:rsidRPr="00E4095C">
        <w:rPr>
          <w:rStyle w:val="a5"/>
          <w:rFonts w:cs="Arial"/>
          <w:sz w:val="20"/>
        </w:rPr>
        <w:t>от 09.09.2019 № 132-од</w:t>
      </w:r>
      <w:r w:rsidRPr="008A5F37">
        <w:rPr>
          <w:rFonts w:cs="Arial"/>
          <w:sz w:val="20"/>
        </w:rPr>
        <w:t>)</w:t>
      </w:r>
    </w:p>
    <w:p w:rsidR="0013025A" w:rsidRDefault="0013025A" w:rsidP="0013025A">
      <w:pPr>
        <w:autoSpaceDE w:val="0"/>
        <w:autoSpaceDN w:val="0"/>
        <w:adjustRightInd w:val="0"/>
        <w:ind w:firstLine="540"/>
      </w:pPr>
    </w:p>
    <w:p w:rsidR="0013025A" w:rsidRDefault="0013025A" w:rsidP="0013025A">
      <w:pPr>
        <w:pStyle w:val="ConsPlusNonformat"/>
        <w:widowControl/>
      </w:pPr>
      <w:r>
        <w:t xml:space="preserve">                             ПРОТОКОЛ № ______</w:t>
      </w:r>
    </w:p>
    <w:p w:rsidR="0013025A" w:rsidRDefault="0013025A" w:rsidP="0013025A">
      <w:pPr>
        <w:pStyle w:val="ConsPlusNonformat"/>
        <w:widowControl/>
      </w:pPr>
      <w:r>
        <w:t xml:space="preserve">                    об административном правонарушении</w:t>
      </w:r>
    </w:p>
    <w:p w:rsidR="0013025A" w:rsidRDefault="0013025A" w:rsidP="0013025A">
      <w:pPr>
        <w:pStyle w:val="ConsPlusNonformat"/>
        <w:widowControl/>
      </w:pPr>
    </w:p>
    <w:p w:rsidR="0013025A" w:rsidRDefault="0013025A" w:rsidP="0013025A">
      <w:pPr>
        <w:pStyle w:val="ConsPlusNonformat"/>
        <w:widowControl/>
      </w:pPr>
      <w:r>
        <w:t>____________________                                _______________________</w:t>
      </w:r>
    </w:p>
    <w:p w:rsidR="0013025A" w:rsidRDefault="0013025A" w:rsidP="0013025A">
      <w:pPr>
        <w:pStyle w:val="ConsPlusNonformat"/>
        <w:widowControl/>
      </w:pPr>
      <w:r>
        <w:t xml:space="preserve"> (дата составления)                                   (место составления)</w:t>
      </w:r>
    </w:p>
    <w:p w:rsidR="0013025A" w:rsidRDefault="0013025A" w:rsidP="0013025A">
      <w:pPr>
        <w:pStyle w:val="ConsPlusNonformat"/>
        <w:widowControl/>
      </w:pPr>
      <w:r>
        <w:t>Мною, _____________________________________________________________________</w:t>
      </w:r>
    </w:p>
    <w:p w:rsidR="0013025A" w:rsidRDefault="0013025A" w:rsidP="0013025A">
      <w:pPr>
        <w:pStyle w:val="ConsPlusNonformat"/>
        <w:widowControl/>
      </w:pPr>
      <w:r>
        <w:t xml:space="preserve">                    </w:t>
      </w:r>
      <w:proofErr w:type="gramStart"/>
      <w:r>
        <w:t>(наименование должности, фамилия, инициалы</w:t>
      </w:r>
      <w:proofErr w:type="gramEnd"/>
    </w:p>
    <w:p w:rsidR="0013025A" w:rsidRDefault="0013025A" w:rsidP="0013025A">
      <w:pPr>
        <w:pStyle w:val="ConsPlusNonformat"/>
        <w:widowControl/>
      </w:pPr>
      <w:r>
        <w:t xml:space="preserve">                           лица, составившего протокол)</w:t>
      </w:r>
    </w:p>
    <w:p w:rsidR="0013025A" w:rsidRDefault="0013025A" w:rsidP="0013025A">
      <w:pPr>
        <w:pStyle w:val="ConsPlusNonformat"/>
        <w:widowControl/>
      </w:pPr>
      <w:proofErr w:type="gramStart"/>
      <w:r>
        <w:t>действующим</w:t>
      </w:r>
      <w:proofErr w:type="gramEnd"/>
      <w:r>
        <w:t xml:space="preserve"> на основании _________________________________________________,</w:t>
      </w:r>
    </w:p>
    <w:p w:rsidR="0013025A" w:rsidRDefault="0013025A" w:rsidP="0013025A">
      <w:pPr>
        <w:pStyle w:val="ConsPlusNonformat"/>
        <w:widowControl/>
      </w:pPr>
      <w:r>
        <w:t>составлен    настоящий   протокол   об   административном   правонарушении,</w:t>
      </w:r>
    </w:p>
    <w:p w:rsidR="0013025A" w:rsidRDefault="0013025A" w:rsidP="0013025A">
      <w:pPr>
        <w:pStyle w:val="ConsPlusNonformat"/>
        <w:widowControl/>
      </w:pPr>
      <w:proofErr w:type="gramStart"/>
      <w:r>
        <w:t>предусмотренном</w:t>
      </w:r>
      <w:proofErr w:type="gramEnd"/>
      <w:r>
        <w:t xml:space="preserve"> статьей __ </w:t>
      </w:r>
      <w:r w:rsidRPr="00D753AF">
        <w:t>Кодекса</w:t>
      </w:r>
      <w:r>
        <w:t xml:space="preserve"> Российской Федерации об административных</w:t>
      </w:r>
    </w:p>
    <w:p w:rsidR="0013025A" w:rsidRDefault="0013025A" w:rsidP="0013025A">
      <w:pPr>
        <w:pStyle w:val="ConsPlusNonformat"/>
        <w:widowControl/>
      </w:pPr>
      <w:proofErr w:type="gramStart"/>
      <w:r>
        <w:t>правонарушениях</w:t>
      </w:r>
      <w:proofErr w:type="gramEnd"/>
      <w:r>
        <w:t>,</w:t>
      </w:r>
    </w:p>
    <w:p w:rsidR="0013025A" w:rsidRDefault="0013025A" w:rsidP="0013025A">
      <w:pPr>
        <w:pStyle w:val="ConsPlusNonformat"/>
        <w:widowControl/>
      </w:pPr>
      <w:r>
        <w:t>в отношении 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BB2F1F" w:rsidRDefault="0013025A" w:rsidP="00BB2F1F">
      <w:pPr>
        <w:pStyle w:val="ConsPlusNonformat"/>
        <w:widowControl/>
      </w:pPr>
      <w:r>
        <w:t xml:space="preserve">           (фамилия, имя, отчество</w:t>
      </w:r>
      <w:r w:rsidR="00E4095C">
        <w:t xml:space="preserve"> (последнее – при наличии</w:t>
      </w:r>
      <w:r w:rsidR="00BB2F1F">
        <w:t>)</w:t>
      </w:r>
      <w:r>
        <w:t xml:space="preserve">, </w:t>
      </w:r>
      <w:r w:rsidR="00BB2F1F" w:rsidRPr="00BB2F1F">
        <w:t xml:space="preserve">наименование должности лица, в отношении которого возбуждено административное производство; </w:t>
      </w:r>
    </w:p>
    <w:p w:rsidR="0013025A" w:rsidRDefault="00BB2F1F" w:rsidP="00BB2F1F">
      <w:pPr>
        <w:pStyle w:val="ConsPlusNonformat"/>
        <w:widowControl/>
      </w:pPr>
      <w:r>
        <w:t xml:space="preserve">             </w:t>
      </w:r>
      <w:r w:rsidRPr="00BB2F1F">
        <w:t>наименование юридического лица</w:t>
      </w:r>
      <w:r w:rsidR="0013025A">
        <w:t>, в отношении которого</w:t>
      </w:r>
    </w:p>
    <w:p w:rsidR="0013025A" w:rsidRDefault="0013025A" w:rsidP="0013025A">
      <w:pPr>
        <w:pStyle w:val="ConsPlusNonformat"/>
        <w:widowControl/>
      </w:pPr>
      <w:r>
        <w:t xml:space="preserve">                 возбуждено административное производство)</w:t>
      </w:r>
    </w:p>
    <w:p w:rsidR="0013025A" w:rsidRDefault="0013025A" w:rsidP="0013025A">
      <w:pPr>
        <w:pStyle w:val="ConsPlusNonformat"/>
        <w:widowControl/>
      </w:pPr>
      <w:r>
        <w:t xml:space="preserve">Сведения  о  лице, в отношении которого возбуждено дело </w:t>
      </w:r>
      <w:proofErr w:type="gramStart"/>
      <w:r>
        <w:t>об</w:t>
      </w:r>
      <w:proofErr w:type="gramEnd"/>
      <w:r>
        <w:t xml:space="preserve"> административном</w:t>
      </w:r>
    </w:p>
    <w:p w:rsidR="0013025A" w:rsidRDefault="0013025A" w:rsidP="0013025A">
      <w:pPr>
        <w:pStyle w:val="ConsPlusNonformat"/>
        <w:widowControl/>
      </w:pPr>
      <w:proofErr w:type="gramStart"/>
      <w:r>
        <w:t>правонарушении</w:t>
      </w:r>
      <w:proofErr w:type="gramEnd"/>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(указываются данные о физическом лице (фамилия, имя, отчество</w:t>
      </w:r>
      <w:r w:rsidR="00BB2F1F">
        <w:t xml:space="preserve"> (последнее – при наличии</w:t>
      </w:r>
      <w:r>
        <w:t>, дата</w:t>
      </w:r>
      <w:proofErr w:type="gramEnd"/>
    </w:p>
    <w:p w:rsidR="0013025A" w:rsidRDefault="0013025A" w:rsidP="0013025A">
      <w:pPr>
        <w:pStyle w:val="ConsPlusNonformat"/>
        <w:widowControl/>
      </w:pPr>
      <w:r>
        <w:t xml:space="preserve"> рождения,</w:t>
      </w:r>
      <w:r w:rsidR="00187D14">
        <w:t xml:space="preserve"> места рождения,</w:t>
      </w:r>
      <w:r>
        <w:t xml:space="preserve"> место работы и должность, место жительства, семейное положение, количество лиц, находящихся на иждивении, размер его зарплаты или иного</w:t>
      </w:r>
    </w:p>
    <w:p w:rsidR="0013025A" w:rsidRDefault="0013025A" w:rsidP="0013025A">
      <w:pPr>
        <w:pStyle w:val="ConsPlusNonformat"/>
        <w:widowControl/>
      </w:pPr>
      <w:r>
        <w:t xml:space="preserve">  заработка, привлечение ранее к административной ответственности и др.);</w:t>
      </w:r>
    </w:p>
    <w:p w:rsidR="0013025A" w:rsidRDefault="0013025A" w:rsidP="0013025A">
      <w:pPr>
        <w:pStyle w:val="ConsPlusNonformat"/>
        <w:widowControl/>
      </w:pPr>
      <w:r>
        <w:t xml:space="preserve">       </w:t>
      </w:r>
      <w:proofErr w:type="gramStart"/>
      <w:r>
        <w:t>сведения о юридическом лице (ИНН, ОКПО, полное наименование,</w:t>
      </w:r>
      <w:proofErr w:type="gramEnd"/>
    </w:p>
    <w:p w:rsidR="0013025A" w:rsidRDefault="0013025A" w:rsidP="0013025A">
      <w:pPr>
        <w:pStyle w:val="ConsPlusNonformat"/>
        <w:widowControl/>
      </w:pPr>
      <w:r>
        <w:t xml:space="preserve">          юридический и фактический адрес, фамилия, имя, отчество</w:t>
      </w:r>
      <w:r w:rsidR="00BB2F1F">
        <w:t xml:space="preserve"> (последнее – при наличии)</w:t>
      </w:r>
    </w:p>
    <w:p w:rsidR="0013025A" w:rsidRDefault="0013025A" w:rsidP="0013025A">
      <w:pPr>
        <w:pStyle w:val="ConsPlusNonformat"/>
        <w:widowControl/>
      </w:pPr>
      <w:r>
        <w:t xml:space="preserve">             и наименование должности законного представителя)</w:t>
      </w:r>
    </w:p>
    <w:p w:rsidR="0013025A" w:rsidRDefault="0013025A" w:rsidP="0013025A">
      <w:pPr>
        <w:pStyle w:val="ConsPlusNonformat"/>
        <w:widowControl/>
      </w:pPr>
      <w:r>
        <w:t>Протокол составлен 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(в присутствии (отсутствии) физического лица, законного</w:t>
      </w:r>
      <w:proofErr w:type="gramEnd"/>
    </w:p>
    <w:p w:rsidR="0013025A" w:rsidRDefault="0013025A" w:rsidP="0013025A">
      <w:pPr>
        <w:pStyle w:val="ConsPlusNonformat"/>
        <w:widowControl/>
      </w:pPr>
      <w:r>
        <w:t xml:space="preserve">            представителя юридического лица, фамилия, инициалы)</w:t>
      </w:r>
    </w:p>
    <w:p w:rsidR="0013025A" w:rsidRDefault="0013025A" w:rsidP="0013025A">
      <w:pPr>
        <w:pStyle w:val="ConsPlusNonformat"/>
        <w:widowControl/>
      </w:pPr>
      <w:r>
        <w:t>При участии свидетелей, потерпевших (если они участвуют)</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(указать процессуальное положение, фамилию, имя и отчество</w:t>
      </w:r>
      <w:r w:rsidR="00BB2F1F">
        <w:t xml:space="preserve"> (последнее – при наличии)</w:t>
      </w:r>
      <w:r>
        <w:t>,</w:t>
      </w:r>
      <w:proofErr w:type="gramEnd"/>
    </w:p>
    <w:p w:rsidR="0013025A" w:rsidRDefault="0013025A" w:rsidP="0013025A">
      <w:pPr>
        <w:pStyle w:val="ConsPlusNonformat"/>
        <w:widowControl/>
      </w:pPr>
      <w:r>
        <w:t xml:space="preserve">                    место жительства, другие сведения)</w:t>
      </w:r>
    </w:p>
    <w:p w:rsidR="0013025A" w:rsidRDefault="0013025A" w:rsidP="0013025A">
      <w:pPr>
        <w:pStyle w:val="ConsPlusNonformat"/>
        <w:widowControl/>
      </w:pPr>
    </w:p>
    <w:p w:rsidR="0013025A" w:rsidRDefault="0013025A" w:rsidP="0013025A">
      <w:pPr>
        <w:pStyle w:val="ConsPlusNonformat"/>
        <w:widowControl/>
      </w:pPr>
      <w:r>
        <w:t>Место, время совершения и событие административного правонарушения</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7A7EBB">
      <w:pPr>
        <w:pStyle w:val="ConsPlusNonformat"/>
        <w:widowControl/>
      </w:pPr>
      <w:r>
        <w:t xml:space="preserve">  (указываются конкретные </w:t>
      </w:r>
      <w:r w:rsidR="007A7EBB" w:rsidRPr="00DF6A43">
        <w:t>нарушения обязательных требований законодательства об архивном деле со ссылками на соответствующие статьи (пункты, части) нормативных правовых актов, требования которых нарушены</w:t>
      </w:r>
      <w:r>
        <w:t>)</w:t>
      </w:r>
    </w:p>
    <w:p w:rsidR="0013025A" w:rsidRDefault="0013025A" w:rsidP="0013025A">
      <w:pPr>
        <w:pStyle w:val="ConsPlusNonformat"/>
        <w:widowControl/>
      </w:pPr>
    </w:p>
    <w:p w:rsidR="0013025A" w:rsidRPr="00D753AF" w:rsidRDefault="0013025A" w:rsidP="0013025A">
      <w:pPr>
        <w:pStyle w:val="ConsPlusNonformat"/>
        <w:widowControl/>
      </w:pPr>
      <w:r w:rsidRPr="00D753AF">
        <w:t xml:space="preserve">Положения  статьи 51 </w:t>
      </w:r>
      <w:hyperlink r:id="rId186" w:history="1">
        <w:r w:rsidRPr="00453341">
          <w:rPr>
            <w:rStyle w:val="a5"/>
          </w:rPr>
          <w:t>Конституции Российской Федерации</w:t>
        </w:r>
      </w:hyperlink>
      <w:r w:rsidRPr="00D753AF">
        <w:t>, права и обязанности,</w:t>
      </w:r>
    </w:p>
    <w:p w:rsidR="0013025A" w:rsidRPr="00D753AF" w:rsidRDefault="0013025A" w:rsidP="0013025A">
      <w:pPr>
        <w:pStyle w:val="ConsPlusNonformat"/>
        <w:widowControl/>
      </w:pPr>
      <w:r w:rsidRPr="00D753AF">
        <w:t xml:space="preserve">предусмотренные   Кодексом   Российской   Федерации   об   </w:t>
      </w:r>
      <w:proofErr w:type="gramStart"/>
      <w:r w:rsidRPr="00D753AF">
        <w:t>административных</w:t>
      </w:r>
      <w:proofErr w:type="gramEnd"/>
    </w:p>
    <w:p w:rsidR="0013025A" w:rsidRPr="00D753AF" w:rsidRDefault="0013025A" w:rsidP="0013025A">
      <w:pPr>
        <w:pStyle w:val="ConsPlusNonformat"/>
        <w:widowControl/>
      </w:pPr>
      <w:r w:rsidRPr="00D753AF">
        <w:t xml:space="preserve">правонарушениях, мне </w:t>
      </w:r>
      <w:proofErr w:type="gramStart"/>
      <w:r w:rsidRPr="00D753AF">
        <w:t>разъяснены</w:t>
      </w:r>
      <w:proofErr w:type="gramEnd"/>
      <w:r w:rsidRPr="00D753AF">
        <w:t xml:space="preserve"> и понятны</w:t>
      </w:r>
    </w:p>
    <w:p w:rsidR="0013025A" w:rsidRPr="00D753AF" w:rsidRDefault="0013025A" w:rsidP="0013025A">
      <w:pPr>
        <w:pStyle w:val="ConsPlusNonformat"/>
        <w:widowControl/>
      </w:pPr>
      <w:r w:rsidRPr="00D753AF">
        <w:t>___________________________________________________________________________</w:t>
      </w:r>
    </w:p>
    <w:p w:rsidR="0013025A" w:rsidRDefault="0013025A" w:rsidP="0013025A">
      <w:pPr>
        <w:pStyle w:val="ConsPlusNonformat"/>
        <w:widowControl/>
      </w:pPr>
      <w:r w:rsidRPr="00D753AF">
        <w:t xml:space="preserve">   </w:t>
      </w:r>
      <w:proofErr w:type="gramStart"/>
      <w:r w:rsidRPr="00D753AF">
        <w:t xml:space="preserve">(фамилия, имя, отчество </w:t>
      </w:r>
      <w:r w:rsidR="00BB2F1F">
        <w:t xml:space="preserve">(последнее – при наличии) </w:t>
      </w:r>
      <w:r w:rsidRPr="00D753AF">
        <w:t>физического</w:t>
      </w:r>
      <w:r>
        <w:t xml:space="preserve"> лица или законного представителя</w:t>
      </w:r>
      <w:proofErr w:type="gramEnd"/>
    </w:p>
    <w:p w:rsidR="0013025A" w:rsidRDefault="0013025A" w:rsidP="0013025A">
      <w:pPr>
        <w:pStyle w:val="ConsPlusNonformat"/>
        <w:widowControl/>
      </w:pPr>
      <w:r>
        <w:t xml:space="preserve">        юридического лица, которому разъяснены права и обязанности)</w:t>
      </w:r>
    </w:p>
    <w:p w:rsidR="0013025A" w:rsidRDefault="0013025A" w:rsidP="0013025A">
      <w:pPr>
        <w:pStyle w:val="ConsPlusNonformat"/>
        <w:widowControl/>
      </w:pPr>
      <w:r>
        <w:t>_________________                                         _________________</w:t>
      </w:r>
    </w:p>
    <w:p w:rsidR="0013025A" w:rsidRDefault="0013025A" w:rsidP="0013025A">
      <w:pPr>
        <w:pStyle w:val="ConsPlusNonformat"/>
        <w:widowControl/>
      </w:pPr>
      <w:r>
        <w:t xml:space="preserve">    (подпись)                                                   (дата)</w:t>
      </w:r>
    </w:p>
    <w:p w:rsidR="0013025A" w:rsidRDefault="0013025A" w:rsidP="0013025A">
      <w:pPr>
        <w:pStyle w:val="ConsPlusNonformat"/>
        <w:widowControl/>
      </w:pPr>
      <w:r>
        <w:t>Объяснения  физического лица или законного представителя юридического лица,</w:t>
      </w:r>
    </w:p>
    <w:p w:rsidR="0013025A" w:rsidRDefault="0013025A" w:rsidP="0013025A">
      <w:pPr>
        <w:pStyle w:val="ConsPlusNonformat"/>
        <w:widowControl/>
      </w:pPr>
      <w:r>
        <w:t xml:space="preserve">в </w:t>
      </w:r>
      <w:proofErr w:type="gramStart"/>
      <w:r>
        <w:t>отношении</w:t>
      </w:r>
      <w:proofErr w:type="gramEnd"/>
      <w:r>
        <w:t xml:space="preserve"> которого возбуждено дело об административном правонарушении:</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p>
    <w:p w:rsidR="0013025A" w:rsidRDefault="0013025A" w:rsidP="0013025A">
      <w:pPr>
        <w:pStyle w:val="ConsPlusNonformat"/>
        <w:widowControl/>
      </w:pPr>
      <w:r>
        <w:t xml:space="preserve">                           ________________________________________________</w:t>
      </w:r>
    </w:p>
    <w:p w:rsidR="0013025A" w:rsidRDefault="0013025A" w:rsidP="0013025A">
      <w:pPr>
        <w:pStyle w:val="ConsPlusNonformat"/>
        <w:widowControl/>
      </w:pPr>
      <w:r>
        <w:t xml:space="preserve">                           (подпись, фамилия и инициалы </w:t>
      </w:r>
      <w:proofErr w:type="gramStart"/>
      <w:r>
        <w:t>подписавшего</w:t>
      </w:r>
      <w:proofErr w:type="gramEnd"/>
      <w:r>
        <w:t>, дата)</w:t>
      </w:r>
    </w:p>
    <w:p w:rsidR="0013025A" w:rsidRDefault="0013025A" w:rsidP="0013025A">
      <w:pPr>
        <w:pStyle w:val="ConsPlusNonformat"/>
        <w:widowControl/>
      </w:pPr>
    </w:p>
    <w:p w:rsidR="0013025A" w:rsidRDefault="0013025A" w:rsidP="0013025A">
      <w:pPr>
        <w:pStyle w:val="ConsPlusNonformat"/>
        <w:widowControl/>
      </w:pPr>
      <w:r>
        <w:t>Иные сведения, необходимые для разрешения дела:</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К протоколу прилагаются:</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(перечень прилагаемых к протоколу документов)</w:t>
      </w:r>
    </w:p>
    <w:p w:rsidR="0013025A" w:rsidRDefault="0013025A" w:rsidP="0013025A">
      <w:pPr>
        <w:pStyle w:val="ConsPlusNonformat"/>
        <w:widowControl/>
      </w:pPr>
    </w:p>
    <w:p w:rsidR="0013025A" w:rsidRDefault="0013025A" w:rsidP="0013025A">
      <w:pPr>
        <w:pStyle w:val="ConsPlusNonformat"/>
        <w:widowControl/>
      </w:pPr>
      <w:r>
        <w:t>Должностное лицо, составившее</w:t>
      </w:r>
    </w:p>
    <w:p w:rsidR="0013025A" w:rsidRDefault="0013025A" w:rsidP="0013025A">
      <w:pPr>
        <w:pStyle w:val="ConsPlusNonformat"/>
        <w:widowControl/>
      </w:pPr>
      <w:r>
        <w:t>протокол __________________________________________________________________</w:t>
      </w:r>
    </w:p>
    <w:p w:rsidR="0013025A" w:rsidRDefault="0013025A" w:rsidP="0013025A">
      <w:pPr>
        <w:pStyle w:val="ConsPlusNonformat"/>
        <w:widowControl/>
      </w:pPr>
      <w:r>
        <w:t xml:space="preserve">                    (должность, фамилия, инициалы, подпись, дата)</w:t>
      </w:r>
    </w:p>
    <w:p w:rsidR="0013025A" w:rsidRDefault="0013025A" w:rsidP="0013025A">
      <w:pPr>
        <w:pStyle w:val="ConsPlusNonformat"/>
        <w:widowControl/>
      </w:pPr>
    </w:p>
    <w:p w:rsidR="0013025A" w:rsidRDefault="0013025A" w:rsidP="0013025A">
      <w:pPr>
        <w:pStyle w:val="ConsPlusNonformat"/>
        <w:widowControl/>
      </w:pPr>
      <w:r>
        <w:t xml:space="preserve">С протоколом и материалами к нему </w:t>
      </w:r>
      <w:proofErr w:type="gramStart"/>
      <w:r>
        <w:t>ознакомлен</w:t>
      </w:r>
      <w:proofErr w:type="gramEnd"/>
      <w:r>
        <w:t xml:space="preserve"> 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(подпись, фамилия и инициалы подписавшего; в случае отказа</w:t>
      </w:r>
      <w:proofErr w:type="gramEnd"/>
    </w:p>
    <w:p w:rsidR="0013025A" w:rsidRDefault="0013025A" w:rsidP="0013025A">
      <w:pPr>
        <w:pStyle w:val="ConsPlusNonformat"/>
        <w:widowControl/>
      </w:pPr>
      <w:r>
        <w:t xml:space="preserve">           подписать протокол, делается соответствующая запись)</w:t>
      </w:r>
    </w:p>
    <w:p w:rsidR="0013025A" w:rsidRDefault="0013025A" w:rsidP="0013025A">
      <w:pPr>
        <w:pStyle w:val="ConsPlusNonformat"/>
        <w:widowControl/>
      </w:pPr>
      <w:r>
        <w:t>_________________</w:t>
      </w:r>
    </w:p>
    <w:p w:rsidR="0013025A" w:rsidRDefault="0013025A" w:rsidP="0013025A">
      <w:pPr>
        <w:pStyle w:val="ConsPlusNonformat"/>
        <w:widowControl/>
      </w:pPr>
      <w:r>
        <w:t xml:space="preserve">      (дата)</w:t>
      </w:r>
    </w:p>
    <w:p w:rsidR="0013025A" w:rsidRDefault="0013025A" w:rsidP="0013025A">
      <w:pPr>
        <w:pStyle w:val="ConsPlusNonformat"/>
        <w:widowControl/>
      </w:pPr>
    </w:p>
    <w:p w:rsidR="0013025A" w:rsidRDefault="0013025A" w:rsidP="0013025A">
      <w:pPr>
        <w:pStyle w:val="ConsPlusNonformat"/>
        <w:widowControl/>
      </w:pPr>
      <w:r>
        <w:t>Копию протокола получил          __________________________________________</w:t>
      </w:r>
    </w:p>
    <w:p w:rsidR="0013025A" w:rsidRDefault="0013025A" w:rsidP="0013025A">
      <w:pPr>
        <w:pStyle w:val="ConsPlusNonformat"/>
        <w:widowControl/>
      </w:pPr>
      <w:r>
        <w:t xml:space="preserve">                                 (подпись, фамилия и инициалы </w:t>
      </w:r>
      <w:proofErr w:type="gramStart"/>
      <w:r>
        <w:t>подписавшего</w:t>
      </w:r>
      <w:proofErr w:type="gramEnd"/>
      <w:r>
        <w:t>)</w:t>
      </w:r>
    </w:p>
    <w:p w:rsidR="0013025A" w:rsidRDefault="0013025A" w:rsidP="0013025A">
      <w:pPr>
        <w:pStyle w:val="ConsPlusNonformat"/>
        <w:widowControl/>
      </w:pPr>
      <w:r>
        <w:t>_________________</w:t>
      </w:r>
    </w:p>
    <w:p w:rsidR="0013025A" w:rsidRDefault="0013025A" w:rsidP="0013025A">
      <w:pPr>
        <w:pStyle w:val="ConsPlusNonformat"/>
        <w:widowControl/>
      </w:pPr>
      <w:r>
        <w:t xml:space="preserve">      (дата)</w:t>
      </w:r>
    </w:p>
    <w:p w:rsidR="0013025A" w:rsidRDefault="0013025A" w:rsidP="0013025A">
      <w:pPr>
        <w:pStyle w:val="ConsPlusNonformat"/>
        <w:widowControl/>
      </w:pPr>
    </w:p>
    <w:p w:rsidR="0013025A" w:rsidRDefault="0013025A" w:rsidP="0013025A">
      <w:pPr>
        <w:pStyle w:val="ConsPlusNonformat"/>
        <w:widowControl/>
      </w:pPr>
      <w:r>
        <w:t>Должностное лицо, вручившее (направившее) копию протокола</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(должность, фамилия, инициалы, дата)</w:t>
      </w:r>
    </w:p>
    <w:p w:rsidR="0013025A" w:rsidRDefault="0013025A" w:rsidP="0013025A">
      <w:pPr>
        <w:pStyle w:val="ConsPlusNonformat"/>
        <w:widowControl/>
      </w:pPr>
      <w:r>
        <w:t>Отметка  о  вручении  (направлении)  копии  протокола  физическому лицу или</w:t>
      </w:r>
    </w:p>
    <w:p w:rsidR="0013025A" w:rsidRDefault="0013025A" w:rsidP="0013025A">
      <w:pPr>
        <w:pStyle w:val="ConsPlusNonformat"/>
        <w:widowControl/>
      </w:pPr>
      <w:r>
        <w:t>законному  представителю юридического лица, в отношении которого возбуждено</w:t>
      </w:r>
    </w:p>
    <w:p w:rsidR="0013025A" w:rsidRDefault="0013025A" w:rsidP="0013025A">
      <w:pPr>
        <w:pStyle w:val="ConsPlusNonformat"/>
        <w:widowControl/>
      </w:pPr>
      <w:r>
        <w:t>дело об административном правонарушении: __________________________________</w:t>
      </w:r>
    </w:p>
    <w:p w:rsidR="0013025A" w:rsidRDefault="0013025A" w:rsidP="0013025A">
      <w:pPr>
        <w:pStyle w:val="ConsPlusNonformat"/>
        <w:widowControl/>
      </w:pPr>
      <w:r>
        <w:t>___________________________________________________________________________</w:t>
      </w:r>
    </w:p>
    <w:p w:rsidR="0055262F" w:rsidRDefault="0055262F" w:rsidP="0013025A">
      <w:pPr>
        <w:autoSpaceDE w:val="0"/>
        <w:autoSpaceDN w:val="0"/>
        <w:adjustRightInd w:val="0"/>
        <w:jc w:val="right"/>
        <w:outlineLvl w:val="1"/>
      </w:pPr>
    </w:p>
    <w:sectPr w:rsidR="0055262F" w:rsidSect="00DC1092">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2E58"/>
    <w:rsid w:val="00001386"/>
    <w:rsid w:val="0000732E"/>
    <w:rsid w:val="00013904"/>
    <w:rsid w:val="0002528D"/>
    <w:rsid w:val="0002591F"/>
    <w:rsid w:val="00032A61"/>
    <w:rsid w:val="00083C47"/>
    <w:rsid w:val="000D18B4"/>
    <w:rsid w:val="00107108"/>
    <w:rsid w:val="0013025A"/>
    <w:rsid w:val="001434BD"/>
    <w:rsid w:val="00154141"/>
    <w:rsid w:val="00187D14"/>
    <w:rsid w:val="001927DB"/>
    <w:rsid w:val="001B761B"/>
    <w:rsid w:val="001D02A0"/>
    <w:rsid w:val="00291C49"/>
    <w:rsid w:val="002B1DFA"/>
    <w:rsid w:val="002B35CE"/>
    <w:rsid w:val="002C3DCD"/>
    <w:rsid w:val="003021B7"/>
    <w:rsid w:val="00341103"/>
    <w:rsid w:val="00367D01"/>
    <w:rsid w:val="00376440"/>
    <w:rsid w:val="00391945"/>
    <w:rsid w:val="003B62D9"/>
    <w:rsid w:val="003C48A9"/>
    <w:rsid w:val="00453341"/>
    <w:rsid w:val="004708F4"/>
    <w:rsid w:val="004A51D6"/>
    <w:rsid w:val="004B6504"/>
    <w:rsid w:val="004E46C6"/>
    <w:rsid w:val="00506E48"/>
    <w:rsid w:val="0055262F"/>
    <w:rsid w:val="00582EF2"/>
    <w:rsid w:val="005B6C7E"/>
    <w:rsid w:val="005C2E58"/>
    <w:rsid w:val="005C5978"/>
    <w:rsid w:val="005D1591"/>
    <w:rsid w:val="005D4EB8"/>
    <w:rsid w:val="006006AA"/>
    <w:rsid w:val="00656573"/>
    <w:rsid w:val="00666743"/>
    <w:rsid w:val="006A2E43"/>
    <w:rsid w:val="00706266"/>
    <w:rsid w:val="00715ADC"/>
    <w:rsid w:val="00724AE2"/>
    <w:rsid w:val="00725168"/>
    <w:rsid w:val="007325A2"/>
    <w:rsid w:val="00753279"/>
    <w:rsid w:val="007642D3"/>
    <w:rsid w:val="0076682E"/>
    <w:rsid w:val="007A7EBB"/>
    <w:rsid w:val="007B4E0B"/>
    <w:rsid w:val="007C67DD"/>
    <w:rsid w:val="007E0427"/>
    <w:rsid w:val="007E5B63"/>
    <w:rsid w:val="00820F93"/>
    <w:rsid w:val="008A5F37"/>
    <w:rsid w:val="008B06FF"/>
    <w:rsid w:val="008C2B40"/>
    <w:rsid w:val="008D470F"/>
    <w:rsid w:val="008D5AC8"/>
    <w:rsid w:val="00900C56"/>
    <w:rsid w:val="0090518D"/>
    <w:rsid w:val="009330C2"/>
    <w:rsid w:val="00960879"/>
    <w:rsid w:val="009908A1"/>
    <w:rsid w:val="009D10EF"/>
    <w:rsid w:val="00A00D14"/>
    <w:rsid w:val="00A66E4B"/>
    <w:rsid w:val="00AC0C30"/>
    <w:rsid w:val="00B12273"/>
    <w:rsid w:val="00B34654"/>
    <w:rsid w:val="00B40825"/>
    <w:rsid w:val="00B659B9"/>
    <w:rsid w:val="00B72E35"/>
    <w:rsid w:val="00B93FB2"/>
    <w:rsid w:val="00BB2F1F"/>
    <w:rsid w:val="00C021BA"/>
    <w:rsid w:val="00C56468"/>
    <w:rsid w:val="00C67615"/>
    <w:rsid w:val="00C75DCC"/>
    <w:rsid w:val="00C770D5"/>
    <w:rsid w:val="00CA772F"/>
    <w:rsid w:val="00CD6EB4"/>
    <w:rsid w:val="00CE0AEF"/>
    <w:rsid w:val="00CE0C52"/>
    <w:rsid w:val="00D506B0"/>
    <w:rsid w:val="00D60830"/>
    <w:rsid w:val="00D753AF"/>
    <w:rsid w:val="00D8181F"/>
    <w:rsid w:val="00D93737"/>
    <w:rsid w:val="00DC1092"/>
    <w:rsid w:val="00E2119F"/>
    <w:rsid w:val="00E33110"/>
    <w:rsid w:val="00E36B28"/>
    <w:rsid w:val="00E4095C"/>
    <w:rsid w:val="00E600DF"/>
    <w:rsid w:val="00E7545E"/>
    <w:rsid w:val="00E90A0C"/>
    <w:rsid w:val="00ED77DE"/>
    <w:rsid w:val="00EF465B"/>
    <w:rsid w:val="00F32C1E"/>
    <w:rsid w:val="00F440A0"/>
    <w:rsid w:val="00FA73E8"/>
    <w:rsid w:val="00FC0EA6"/>
    <w:rsid w:val="00FC4389"/>
    <w:rsid w:val="00FD35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B6504"/>
    <w:pPr>
      <w:ind w:firstLine="567"/>
      <w:jc w:val="both"/>
    </w:pPr>
    <w:rPr>
      <w:rFonts w:ascii="Arial" w:hAnsi="Arial"/>
      <w:sz w:val="24"/>
      <w:szCs w:val="24"/>
    </w:rPr>
  </w:style>
  <w:style w:type="paragraph" w:styleId="1">
    <w:name w:val="heading 1"/>
    <w:aliases w:val="!Части документа"/>
    <w:basedOn w:val="a"/>
    <w:next w:val="a"/>
    <w:link w:val="10"/>
    <w:qFormat/>
    <w:rsid w:val="004B6504"/>
    <w:pPr>
      <w:jc w:val="center"/>
      <w:outlineLvl w:val="0"/>
    </w:pPr>
    <w:rPr>
      <w:rFonts w:cs="Arial"/>
      <w:b/>
      <w:bCs/>
      <w:kern w:val="32"/>
      <w:sz w:val="32"/>
      <w:szCs w:val="32"/>
    </w:rPr>
  </w:style>
  <w:style w:type="paragraph" w:styleId="2">
    <w:name w:val="heading 2"/>
    <w:aliases w:val="!Разделы документа"/>
    <w:basedOn w:val="a"/>
    <w:link w:val="20"/>
    <w:qFormat/>
    <w:rsid w:val="004B6504"/>
    <w:pPr>
      <w:jc w:val="center"/>
      <w:outlineLvl w:val="1"/>
    </w:pPr>
    <w:rPr>
      <w:rFonts w:cs="Arial"/>
      <w:b/>
      <w:bCs/>
      <w:iCs/>
      <w:sz w:val="30"/>
      <w:szCs w:val="28"/>
    </w:rPr>
  </w:style>
  <w:style w:type="paragraph" w:styleId="3">
    <w:name w:val="heading 3"/>
    <w:aliases w:val="!Главы документа"/>
    <w:basedOn w:val="a"/>
    <w:link w:val="30"/>
    <w:qFormat/>
    <w:rsid w:val="004B6504"/>
    <w:pPr>
      <w:outlineLvl w:val="2"/>
    </w:pPr>
    <w:rPr>
      <w:rFonts w:cs="Arial"/>
      <w:b/>
      <w:bCs/>
      <w:sz w:val="28"/>
      <w:szCs w:val="26"/>
    </w:rPr>
  </w:style>
  <w:style w:type="paragraph" w:styleId="4">
    <w:name w:val="heading 4"/>
    <w:aliases w:val="!Параграфы/Статьи документа"/>
    <w:basedOn w:val="a"/>
    <w:link w:val="40"/>
    <w:qFormat/>
    <w:rsid w:val="004B650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76682E"/>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76682E"/>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76682E"/>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76682E"/>
    <w:rPr>
      <w:rFonts w:ascii="Arial" w:hAnsi="Arial"/>
      <w:b/>
      <w:bCs/>
      <w:sz w:val="26"/>
      <w:szCs w:val="28"/>
    </w:rPr>
  </w:style>
  <w:style w:type="paragraph" w:customStyle="1" w:styleId="ConsPlusTitle">
    <w:name w:val="ConsPlusTitle"/>
    <w:uiPriority w:val="99"/>
    <w:rsid w:val="005C2E58"/>
    <w:pPr>
      <w:widowControl w:val="0"/>
      <w:autoSpaceDE w:val="0"/>
      <w:autoSpaceDN w:val="0"/>
      <w:adjustRightInd w:val="0"/>
    </w:pPr>
    <w:rPr>
      <w:b/>
      <w:bCs/>
      <w:sz w:val="24"/>
      <w:szCs w:val="24"/>
    </w:rPr>
  </w:style>
  <w:style w:type="paragraph" w:customStyle="1" w:styleId="ConsPlusNonformat">
    <w:name w:val="ConsPlusNonformat"/>
    <w:uiPriority w:val="99"/>
    <w:rsid w:val="005C2E58"/>
    <w:pPr>
      <w:widowControl w:val="0"/>
      <w:autoSpaceDE w:val="0"/>
      <w:autoSpaceDN w:val="0"/>
      <w:adjustRightInd w:val="0"/>
    </w:pPr>
    <w:rPr>
      <w:rFonts w:ascii="Courier New" w:hAnsi="Courier New" w:cs="Courier New"/>
      <w:sz w:val="20"/>
      <w:szCs w:val="20"/>
    </w:rPr>
  </w:style>
  <w:style w:type="paragraph" w:customStyle="1" w:styleId="ConsPlusCell">
    <w:name w:val="ConsPlusCell"/>
    <w:uiPriority w:val="99"/>
    <w:rsid w:val="005C2E58"/>
    <w:pPr>
      <w:widowControl w:val="0"/>
      <w:autoSpaceDE w:val="0"/>
      <w:autoSpaceDN w:val="0"/>
      <w:adjustRightInd w:val="0"/>
    </w:pPr>
    <w:rPr>
      <w:rFonts w:ascii="Arial" w:hAnsi="Arial" w:cs="Arial"/>
      <w:sz w:val="20"/>
      <w:szCs w:val="20"/>
    </w:rPr>
  </w:style>
  <w:style w:type="character" w:styleId="HTML">
    <w:name w:val="HTML Variable"/>
    <w:aliases w:val="!Ссылки в документе"/>
    <w:basedOn w:val="a0"/>
    <w:rsid w:val="004B650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4B6504"/>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locked/>
    <w:rsid w:val="0076682E"/>
    <w:rPr>
      <w:rFonts w:ascii="Courier" w:hAnsi="Courier"/>
      <w:szCs w:val="20"/>
    </w:rPr>
  </w:style>
  <w:style w:type="paragraph" w:customStyle="1" w:styleId="Title">
    <w:name w:val="Title!Название НПА"/>
    <w:basedOn w:val="a"/>
    <w:rsid w:val="004B6504"/>
    <w:pPr>
      <w:spacing w:before="240" w:after="60"/>
      <w:jc w:val="center"/>
      <w:outlineLvl w:val="0"/>
    </w:pPr>
    <w:rPr>
      <w:rFonts w:cs="Arial"/>
      <w:b/>
      <w:bCs/>
      <w:kern w:val="28"/>
      <w:sz w:val="32"/>
      <w:szCs w:val="32"/>
    </w:rPr>
  </w:style>
  <w:style w:type="character" w:styleId="a5">
    <w:name w:val="Hyperlink"/>
    <w:basedOn w:val="a0"/>
    <w:rsid w:val="004B6504"/>
    <w:rPr>
      <w:color w:val="0000FF"/>
      <w:u w:val="none"/>
    </w:rPr>
  </w:style>
  <w:style w:type="paragraph" w:customStyle="1" w:styleId="Application">
    <w:name w:val="Application!Приложение"/>
    <w:rsid w:val="004B6504"/>
    <w:pPr>
      <w:spacing w:before="120" w:after="120"/>
      <w:jc w:val="right"/>
    </w:pPr>
    <w:rPr>
      <w:rFonts w:ascii="Arial" w:hAnsi="Arial" w:cs="Arial"/>
      <w:b/>
      <w:bCs/>
      <w:kern w:val="28"/>
      <w:sz w:val="32"/>
      <w:szCs w:val="32"/>
    </w:rPr>
  </w:style>
  <w:style w:type="paragraph" w:customStyle="1" w:styleId="Table">
    <w:name w:val="Table!Таблица"/>
    <w:rsid w:val="004B6504"/>
    <w:rPr>
      <w:rFonts w:ascii="Arial" w:hAnsi="Arial" w:cs="Arial"/>
      <w:bCs/>
      <w:kern w:val="28"/>
      <w:sz w:val="24"/>
      <w:szCs w:val="32"/>
    </w:rPr>
  </w:style>
  <w:style w:type="paragraph" w:customStyle="1" w:styleId="Table0">
    <w:name w:val="Table!"/>
    <w:next w:val="Table"/>
    <w:rsid w:val="004B6504"/>
    <w:pPr>
      <w:jc w:val="center"/>
    </w:pPr>
    <w:rPr>
      <w:rFonts w:ascii="Arial" w:hAnsi="Arial" w:cs="Arial"/>
      <w:b/>
      <w:bCs/>
      <w:kern w:val="28"/>
      <w:sz w:val="24"/>
      <w:szCs w:val="32"/>
    </w:rPr>
  </w:style>
  <w:style w:type="paragraph" w:customStyle="1" w:styleId="NumberAndDate">
    <w:name w:val="NumberAndDate"/>
    <w:aliases w:val="!Дата и Номер"/>
    <w:qFormat/>
    <w:rsid w:val="004B6504"/>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4B6504"/>
    <w:rPr>
      <w:sz w:val="28"/>
    </w:rPr>
  </w:style>
  <w:style w:type="paragraph" w:styleId="a6">
    <w:name w:val="Body Text"/>
    <w:basedOn w:val="a"/>
    <w:link w:val="a7"/>
    <w:rsid w:val="0013025A"/>
    <w:pPr>
      <w:spacing w:after="120"/>
    </w:pPr>
  </w:style>
  <w:style w:type="character" w:customStyle="1" w:styleId="a7">
    <w:name w:val="Основной текст Знак"/>
    <w:basedOn w:val="a0"/>
    <w:link w:val="a6"/>
    <w:rsid w:val="0013025A"/>
    <w:rPr>
      <w:rFonts w:ascii="Arial" w:hAnsi="Arial"/>
      <w:sz w:val="24"/>
      <w:szCs w:val="24"/>
    </w:rPr>
  </w:style>
  <w:style w:type="character" w:styleId="a8">
    <w:name w:val="FollowedHyperlink"/>
    <w:basedOn w:val="a0"/>
    <w:uiPriority w:val="99"/>
    <w:semiHidden/>
    <w:unhideWhenUsed/>
    <w:rsid w:val="001434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7365974">
      <w:bodyDiv w:val="1"/>
      <w:marLeft w:val="0"/>
      <w:marRight w:val="0"/>
      <w:marTop w:val="0"/>
      <w:marBottom w:val="0"/>
      <w:divBdr>
        <w:top w:val="none" w:sz="0" w:space="0" w:color="auto"/>
        <w:left w:val="none" w:sz="0" w:space="0" w:color="auto"/>
        <w:bottom w:val="none" w:sz="0" w:space="0" w:color="auto"/>
        <w:right w:val="none" w:sz="0" w:space="0" w:color="auto"/>
      </w:divBdr>
    </w:div>
    <w:div w:id="604849164">
      <w:bodyDiv w:val="1"/>
      <w:marLeft w:val="0"/>
      <w:marRight w:val="0"/>
      <w:marTop w:val="0"/>
      <w:marBottom w:val="0"/>
      <w:divBdr>
        <w:top w:val="none" w:sz="0" w:space="0" w:color="auto"/>
        <w:left w:val="none" w:sz="0" w:space="0" w:color="auto"/>
        <w:bottom w:val="none" w:sz="0" w:space="0" w:color="auto"/>
        <w:right w:val="none" w:sz="0" w:space="0" w:color="auto"/>
      </w:divBdr>
    </w:div>
    <w:div w:id="718554811">
      <w:bodyDiv w:val="1"/>
      <w:marLeft w:val="0"/>
      <w:marRight w:val="0"/>
      <w:marTop w:val="0"/>
      <w:marBottom w:val="0"/>
      <w:divBdr>
        <w:top w:val="none" w:sz="0" w:space="0" w:color="auto"/>
        <w:left w:val="none" w:sz="0" w:space="0" w:color="auto"/>
        <w:bottom w:val="none" w:sz="0" w:space="0" w:color="auto"/>
        <w:right w:val="none" w:sz="0" w:space="0" w:color="auto"/>
      </w:divBdr>
    </w:div>
    <w:div w:id="737170272">
      <w:bodyDiv w:val="1"/>
      <w:marLeft w:val="0"/>
      <w:marRight w:val="0"/>
      <w:marTop w:val="0"/>
      <w:marBottom w:val="0"/>
      <w:divBdr>
        <w:top w:val="none" w:sz="0" w:space="0" w:color="auto"/>
        <w:left w:val="none" w:sz="0" w:space="0" w:color="auto"/>
        <w:bottom w:val="none" w:sz="0" w:space="0" w:color="auto"/>
        <w:right w:val="none" w:sz="0" w:space="0" w:color="auto"/>
      </w:divBdr>
    </w:div>
    <w:div w:id="779757405">
      <w:bodyDiv w:val="1"/>
      <w:marLeft w:val="0"/>
      <w:marRight w:val="0"/>
      <w:marTop w:val="0"/>
      <w:marBottom w:val="0"/>
      <w:divBdr>
        <w:top w:val="none" w:sz="0" w:space="0" w:color="auto"/>
        <w:left w:val="none" w:sz="0" w:space="0" w:color="auto"/>
        <w:bottom w:val="none" w:sz="0" w:space="0" w:color="auto"/>
        <w:right w:val="none" w:sz="0" w:space="0" w:color="auto"/>
      </w:divBdr>
    </w:div>
    <w:div w:id="1257252176">
      <w:bodyDiv w:val="1"/>
      <w:marLeft w:val="0"/>
      <w:marRight w:val="0"/>
      <w:marTop w:val="0"/>
      <w:marBottom w:val="0"/>
      <w:divBdr>
        <w:top w:val="none" w:sz="0" w:space="0" w:color="auto"/>
        <w:left w:val="none" w:sz="0" w:space="0" w:color="auto"/>
        <w:bottom w:val="none" w:sz="0" w:space="0" w:color="auto"/>
        <w:right w:val="none" w:sz="0" w:space="0" w:color="auto"/>
      </w:divBdr>
    </w:div>
    <w:div w:id="1362248583">
      <w:bodyDiv w:val="1"/>
      <w:marLeft w:val="0"/>
      <w:marRight w:val="0"/>
      <w:marTop w:val="0"/>
      <w:marBottom w:val="0"/>
      <w:divBdr>
        <w:top w:val="none" w:sz="0" w:space="0" w:color="auto"/>
        <w:left w:val="none" w:sz="0" w:space="0" w:color="auto"/>
        <w:bottom w:val="none" w:sz="0" w:space="0" w:color="auto"/>
        <w:right w:val="none" w:sz="0" w:space="0" w:color="auto"/>
      </w:divBdr>
    </w:div>
    <w:div w:id="1381368419">
      <w:bodyDiv w:val="1"/>
      <w:marLeft w:val="0"/>
      <w:marRight w:val="0"/>
      <w:marTop w:val="0"/>
      <w:marBottom w:val="0"/>
      <w:divBdr>
        <w:top w:val="none" w:sz="0" w:space="0" w:color="auto"/>
        <w:left w:val="none" w:sz="0" w:space="0" w:color="auto"/>
        <w:bottom w:val="none" w:sz="0" w:space="0" w:color="auto"/>
        <w:right w:val="none" w:sz="0" w:space="0" w:color="auto"/>
      </w:divBdr>
    </w:div>
    <w:div w:id="1474250807">
      <w:bodyDiv w:val="1"/>
      <w:marLeft w:val="0"/>
      <w:marRight w:val="0"/>
      <w:marTop w:val="0"/>
      <w:marBottom w:val="0"/>
      <w:divBdr>
        <w:top w:val="none" w:sz="0" w:space="0" w:color="auto"/>
        <w:left w:val="none" w:sz="0" w:space="0" w:color="auto"/>
        <w:bottom w:val="none" w:sz="0" w:space="0" w:color="auto"/>
        <w:right w:val="none" w:sz="0" w:space="0" w:color="auto"/>
      </w:divBdr>
    </w:div>
    <w:div w:id="1506213974">
      <w:bodyDiv w:val="1"/>
      <w:marLeft w:val="0"/>
      <w:marRight w:val="0"/>
      <w:marTop w:val="0"/>
      <w:marBottom w:val="0"/>
      <w:divBdr>
        <w:top w:val="none" w:sz="0" w:space="0" w:color="auto"/>
        <w:left w:val="none" w:sz="0" w:space="0" w:color="auto"/>
        <w:bottom w:val="none" w:sz="0" w:space="0" w:color="auto"/>
        <w:right w:val="none" w:sz="0" w:space="0" w:color="auto"/>
      </w:divBdr>
    </w:div>
    <w:div w:id="1628702499">
      <w:bodyDiv w:val="1"/>
      <w:marLeft w:val="0"/>
      <w:marRight w:val="0"/>
      <w:marTop w:val="0"/>
      <w:marBottom w:val="0"/>
      <w:divBdr>
        <w:top w:val="none" w:sz="0" w:space="0" w:color="auto"/>
        <w:left w:val="none" w:sz="0" w:space="0" w:color="auto"/>
        <w:bottom w:val="none" w:sz="0" w:space="0" w:color="auto"/>
        <w:right w:val="none" w:sz="0" w:space="0" w:color="auto"/>
      </w:divBdr>
    </w:div>
    <w:div w:id="1892450078">
      <w:bodyDiv w:val="1"/>
      <w:marLeft w:val="0"/>
      <w:marRight w:val="0"/>
      <w:marTop w:val="0"/>
      <w:marBottom w:val="0"/>
      <w:divBdr>
        <w:top w:val="none" w:sz="0" w:space="0" w:color="auto"/>
        <w:left w:val="none" w:sz="0" w:space="0" w:color="auto"/>
        <w:bottom w:val="none" w:sz="0" w:space="0" w:color="auto"/>
        <w:right w:val="none" w:sz="0" w:space="0" w:color="auto"/>
      </w:divBdr>
    </w:div>
    <w:div w:id="1996572164">
      <w:bodyDiv w:val="1"/>
      <w:marLeft w:val="0"/>
      <w:marRight w:val="0"/>
      <w:marTop w:val="0"/>
      <w:marBottom w:val="0"/>
      <w:divBdr>
        <w:top w:val="none" w:sz="0" w:space="0" w:color="auto"/>
        <w:left w:val="none" w:sz="0" w:space="0" w:color="auto"/>
        <w:bottom w:val="none" w:sz="0" w:space="0" w:color="auto"/>
        <w:right w:val="none" w:sz="0" w:space="0" w:color="auto"/>
      </w:divBdr>
    </w:div>
    <w:div w:id="20219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vsrv065-app10.ru99-loc.minjust.ru/content/act/657e8284-bc2a-4a2a-b081-84e5e12b557e.html" TargetMode="External"/><Relationship Id="rId117" Type="http://schemas.openxmlformats.org/officeDocument/2006/relationships/hyperlink" Target="http://vsrv065-app10.ru99-loc.minjust.ru/content/act/d5a342b6-53aa-4eaa-96a0-1d4fac145ff8.html" TargetMode="External"/><Relationship Id="rId21" Type="http://schemas.openxmlformats.org/officeDocument/2006/relationships/hyperlink" Target="http://192.168.168.4:8082/content/act/37c35ed1-eac6-40c8-91d3-554e1f99176b.doc" TargetMode="External"/><Relationship Id="rId42" Type="http://schemas.openxmlformats.org/officeDocument/2006/relationships/hyperlink" Target="http://192.168.168.4:8082/content/act/ed58c360-9479-4a5c-9d02-1421acb47cb2.doc" TargetMode="External"/><Relationship Id="rId47" Type="http://schemas.openxmlformats.org/officeDocument/2006/relationships/hyperlink" Target="http://vsrv065-app10.ru99-loc.minjust.ru/content/act/c158cbb3-3b41-4ed1-aee9-9f16974df66c.html" TargetMode="External"/><Relationship Id="rId63" Type="http://schemas.openxmlformats.org/officeDocument/2006/relationships/hyperlink" Target="http://192.168.168.4:8082/content/act/818edc6c-a365-4fa1-b501-4f12a1107ffc.doc" TargetMode="External"/><Relationship Id="rId68" Type="http://schemas.openxmlformats.org/officeDocument/2006/relationships/hyperlink" Target="http://192.168.168.4:8082/content/act/818edc6c-a365-4fa1-b501-4f12a1107ffc.doc" TargetMode="External"/><Relationship Id="rId84" Type="http://schemas.openxmlformats.org/officeDocument/2006/relationships/hyperlink" Target="http://192.168.168.4:8082/content/act/45133d1e-558f-4ed9-bc4e-89c681befdfb.doc" TargetMode="External"/><Relationship Id="rId89" Type="http://schemas.openxmlformats.org/officeDocument/2006/relationships/hyperlink" Target="http://192.168.168.4:8082/content/act/37c35ed1-eac6-40c8-91d3-554e1f99176b.doc" TargetMode="External"/><Relationship Id="rId112" Type="http://schemas.openxmlformats.org/officeDocument/2006/relationships/hyperlink" Target="http://vsrv065-app10.ru99-loc.minjust.ru/content/act/d5a342b6-53aa-4eaa-96a0-1d4fac145ff8.html" TargetMode="External"/><Relationship Id="rId133" Type="http://schemas.openxmlformats.org/officeDocument/2006/relationships/hyperlink" Target="http://192.168.168.4:8082/content/act/818edc6c-a365-4fa1-b501-4f12a1107ffc.doc" TargetMode="External"/><Relationship Id="rId138" Type="http://schemas.openxmlformats.org/officeDocument/2006/relationships/hyperlink" Target="http://192.168.168.4:8082/content/act/818edc6c-a365-4fa1-b501-4f12a1107ffc.doc" TargetMode="External"/><Relationship Id="rId154" Type="http://schemas.openxmlformats.org/officeDocument/2006/relationships/hyperlink" Target="http://192.168.168.4:8082/content/act/ebeb87e8-35d1-4e75-ab7d-564ad0d44762.doc" TargetMode="External"/><Relationship Id="rId159" Type="http://schemas.openxmlformats.org/officeDocument/2006/relationships/hyperlink" Target="http://192.168.168.4:8082/content/act/37c35ed1-eac6-40c8-91d3-554e1f99176b.doc" TargetMode="External"/><Relationship Id="rId175" Type="http://schemas.openxmlformats.org/officeDocument/2006/relationships/hyperlink" Target="http://192.168.168.4:8082/content/act/818edc6c-a365-4fa1-b501-4f12a1107ffc.doc" TargetMode="External"/><Relationship Id="rId170" Type="http://schemas.openxmlformats.org/officeDocument/2006/relationships/hyperlink" Target="http://192.168.168.4:8082/content/act/ebeb87e8-35d1-4e75-ab7d-564ad0d44762.doc" TargetMode="External"/><Relationship Id="rId16" Type="http://schemas.openxmlformats.org/officeDocument/2006/relationships/hyperlink" Target="http://vsrv065-app10.ru99-loc.minjust.ru/content/act/657e8284-bc2a-4a2a-b081-84e5e12b557e.html" TargetMode="External"/><Relationship Id="rId107" Type="http://schemas.openxmlformats.org/officeDocument/2006/relationships/hyperlink" Target="http://192.168.168.4:8082/content/act/818edc6c-a365-4fa1-b501-4f12a1107ffc.doc" TargetMode="External"/><Relationship Id="rId11" Type="http://schemas.openxmlformats.org/officeDocument/2006/relationships/hyperlink" Target="http://192.168.168.4:8082/content/act/e4fac165-5724-41f4-bc42-d52cad39e0ab.doc" TargetMode="External"/><Relationship Id="rId32" Type="http://schemas.openxmlformats.org/officeDocument/2006/relationships/hyperlink" Target="http://192.168.168.4:8082/content/act/ebeb87e8-35d1-4e75-ab7d-564ad0d44762.doc" TargetMode="External"/><Relationship Id="rId37" Type="http://schemas.openxmlformats.org/officeDocument/2006/relationships/hyperlink" Target="http://vsrv065-app10.ru99-loc.minjust.ru/content/act/c351fa7f-3731-467c-9a38-00ce2ecbe619.html" TargetMode="External"/><Relationship Id="rId53" Type="http://schemas.openxmlformats.org/officeDocument/2006/relationships/hyperlink" Target="http://192.168.168.4:8082/content/act/ed58c360-9479-4a5c-9d02-1421acb47cb2.doc" TargetMode="External"/><Relationship Id="rId58" Type="http://schemas.openxmlformats.org/officeDocument/2006/relationships/hyperlink" Target="http://192.168.168.4:8082/content/act/61efd7f7-a943-434e-9802-b624998fe955.doc" TargetMode="External"/><Relationship Id="rId74" Type="http://schemas.openxmlformats.org/officeDocument/2006/relationships/hyperlink" Target="http://vsrv065-app10.ru99-loc.minjust.ru/content/act/657e8284-bc2a-4a2a-b081-84e5e12b557e.html" TargetMode="External"/><Relationship Id="rId79" Type="http://schemas.openxmlformats.org/officeDocument/2006/relationships/hyperlink" Target="http://192.168.168.4:8082/content/act/45133d1e-558f-4ed9-bc4e-89c681befdfb.doc" TargetMode="External"/><Relationship Id="rId102" Type="http://schemas.openxmlformats.org/officeDocument/2006/relationships/hyperlink" Target="http://192.168.168.4:8082/content/act/45133d1e-558f-4ed9-bc4e-89c681befdfb.doc" TargetMode="External"/><Relationship Id="rId123" Type="http://schemas.openxmlformats.org/officeDocument/2006/relationships/hyperlink" Target="http://vsrv065-app10.ru99-loc.minjust.ru/content/act/d5a342b6-53aa-4eaa-96a0-1d4fac145ff8.html" TargetMode="External"/><Relationship Id="rId128" Type="http://schemas.openxmlformats.org/officeDocument/2006/relationships/hyperlink" Target="http://192.168.168.4:8082/content/act/818edc6c-a365-4fa1-b501-4f12a1107ffc.doc" TargetMode="External"/><Relationship Id="rId144" Type="http://schemas.openxmlformats.org/officeDocument/2006/relationships/hyperlink" Target="http://192.168.168.4:8082/content/act/818edc6c-a365-4fa1-b501-4f12a1107ffc.doc" TargetMode="External"/><Relationship Id="rId149" Type="http://schemas.openxmlformats.org/officeDocument/2006/relationships/hyperlink" Target="http://192.168.168.4:8082/content/act/818edc6c-a365-4fa1-b501-4f12a1107ffc.doc" TargetMode="External"/><Relationship Id="rId5" Type="http://schemas.openxmlformats.org/officeDocument/2006/relationships/hyperlink" Target="http://192.168.168.4:8082/content/act/37c35ed1-eac6-40c8-91d3-554e1f99176b.doc" TargetMode="External"/><Relationship Id="rId90" Type="http://schemas.openxmlformats.org/officeDocument/2006/relationships/hyperlink" Target="http://192.168.168.4:8082/content/act/37c35ed1-eac6-40c8-91d3-554e1f99176b.doc" TargetMode="External"/><Relationship Id="rId95" Type="http://schemas.openxmlformats.org/officeDocument/2006/relationships/hyperlink" Target="http://192.168.168.4:8082/content/act/ebeb87e8-35d1-4e75-ab7d-564ad0d44762.doc" TargetMode="External"/><Relationship Id="rId160" Type="http://schemas.openxmlformats.org/officeDocument/2006/relationships/hyperlink" Target="http://192.168.168.4:8082/content/act/818edc6c-a365-4fa1-b501-4f12a1107ffc.doc" TargetMode="External"/><Relationship Id="rId165" Type="http://schemas.openxmlformats.org/officeDocument/2006/relationships/hyperlink" Target="http://192.168.168.4:8082/content/act/8510c40e-2a60-43e7-ad19-97c943d31a85.doc" TargetMode="External"/><Relationship Id="rId181" Type="http://schemas.openxmlformats.org/officeDocument/2006/relationships/hyperlink" Target="http://192.168.168.4:8082/content/act/37c35ed1-eac6-40c8-91d3-554e1f99176b.doc" TargetMode="External"/><Relationship Id="rId186" Type="http://schemas.openxmlformats.org/officeDocument/2006/relationships/hyperlink" Target="http://vsrv065-app10.ru99-loc.minjust.ru/content/act/15d4560c-d530-4955-bf7e-f734337ae80b.html" TargetMode="External"/><Relationship Id="rId22" Type="http://schemas.openxmlformats.org/officeDocument/2006/relationships/hyperlink" Target="http://192.168.168.4:8082/content/act/818edc6c-a365-4fa1-b501-4f12a1107ffc.doc" TargetMode="External"/><Relationship Id="rId27" Type="http://schemas.openxmlformats.org/officeDocument/2006/relationships/hyperlink" Target="http://192.168.168.4:8082/content/act/818edc6c-a365-4fa1-b501-4f12a1107ffc.doc" TargetMode="External"/><Relationship Id="rId43" Type="http://schemas.openxmlformats.org/officeDocument/2006/relationships/hyperlink" Target="http://vsrv065-app10.ru99-loc.minjust.ru/content/act/2fa71e50-9abe-4ad9-8964-b1949c841c4e.html" TargetMode="External"/><Relationship Id="rId48" Type="http://schemas.openxmlformats.org/officeDocument/2006/relationships/hyperlink" Target="http://192.168.168.4:8082/content/act/818edc6c-a365-4fa1-b501-4f12a1107ffc.doc" TargetMode="External"/><Relationship Id="rId64" Type="http://schemas.openxmlformats.org/officeDocument/2006/relationships/hyperlink" Target="http://vsrv065-app10.ru99-loc.minjust.ru/content/act/657e8284-bc2a-4a2a-b081-84e5e12b557e.html" TargetMode="External"/><Relationship Id="rId69" Type="http://schemas.openxmlformats.org/officeDocument/2006/relationships/hyperlink" Target="http://192.168.168.4:8082/content/act/45133d1e-558f-4ed9-bc4e-89c681befdfb.doc" TargetMode="External"/><Relationship Id="rId113" Type="http://schemas.openxmlformats.org/officeDocument/2006/relationships/hyperlink" Target="http://192.168.168.4:8082/content/act/8510c40e-2a60-43e7-ad19-97c943d31a85.doc" TargetMode="External"/><Relationship Id="rId118" Type="http://schemas.openxmlformats.org/officeDocument/2006/relationships/hyperlink" Target="http://vsrv065-app10.ru99-loc.minjust.ru/content/act/d5a342b6-53aa-4eaa-96a0-1d4fac145ff8.html" TargetMode="External"/><Relationship Id="rId134" Type="http://schemas.openxmlformats.org/officeDocument/2006/relationships/hyperlink" Target="http://192.168.168.4:8082/content/act/37c35ed1-eac6-40c8-91d3-554e1f99176b.doc" TargetMode="External"/><Relationship Id="rId139" Type="http://schemas.openxmlformats.org/officeDocument/2006/relationships/hyperlink" Target="http://192.168.168.4:8082/content/act/45133d1e-558f-4ed9-bc4e-89c681befdfb.doc" TargetMode="External"/><Relationship Id="rId80" Type="http://schemas.openxmlformats.org/officeDocument/2006/relationships/hyperlink" Target="http://192.168.168.4:8082/content/act/37c35ed1-eac6-40c8-91d3-554e1f99176b.doc" TargetMode="External"/><Relationship Id="rId85" Type="http://schemas.openxmlformats.org/officeDocument/2006/relationships/hyperlink" Target="http://192.168.168.4:8082/content/act/37c35ed1-eac6-40c8-91d3-554e1f99176b.doc" TargetMode="External"/><Relationship Id="rId150" Type="http://schemas.openxmlformats.org/officeDocument/2006/relationships/hyperlink" Target="http://192.168.168.4:8082/content/act/37c35ed1-eac6-40c8-91d3-554e1f99176b.doc" TargetMode="External"/><Relationship Id="rId155" Type="http://schemas.openxmlformats.org/officeDocument/2006/relationships/hyperlink" Target="http://192.168.168.4:8082/content/act/37c35ed1-eac6-40c8-91d3-554e1f99176b.doc" TargetMode="External"/><Relationship Id="rId171" Type="http://schemas.openxmlformats.org/officeDocument/2006/relationships/hyperlink" Target="http://192.168.168.4:8082/content/act/818edc6c-a365-4fa1-b501-4f12a1107ffc.doc" TargetMode="External"/><Relationship Id="rId176" Type="http://schemas.openxmlformats.org/officeDocument/2006/relationships/hyperlink" Target="http://192.168.168.4:8082/content/act/818edc6c-a365-4fa1-b501-4f12a1107ffc.doc" TargetMode="External"/><Relationship Id="rId12" Type="http://schemas.openxmlformats.org/officeDocument/2006/relationships/hyperlink" Target="http://192.168.168.4:8082/content/act/8510c40e-2a60-43e7-ad19-97c943d31a85.doc" TargetMode="External"/><Relationship Id="rId17" Type="http://schemas.openxmlformats.org/officeDocument/2006/relationships/hyperlink" Target="http://vsrv065-app10.ru99-loc.minjust.ru/content/act/fed49afd-6e60-415b-b3c3-bb1718dafef7.html" TargetMode="External"/><Relationship Id="rId33" Type="http://schemas.openxmlformats.org/officeDocument/2006/relationships/hyperlink" Target="http://192.168.168.4:8082/content/act/37c35ed1-eac6-40c8-91d3-554e1f99176b.doc" TargetMode="External"/><Relationship Id="rId38" Type="http://schemas.openxmlformats.org/officeDocument/2006/relationships/hyperlink" Target="http://vsrv065-app10.ru99-loc.minjust.ru/content/act/988c49ba-0753-4b28-9438-872460649780.html" TargetMode="External"/><Relationship Id="rId59" Type="http://schemas.openxmlformats.org/officeDocument/2006/relationships/hyperlink" Target="http://192.168.168.4:8082/content/act/818edc6c-a365-4fa1-b501-4f12a1107ffc.doc" TargetMode="External"/><Relationship Id="rId103" Type="http://schemas.openxmlformats.org/officeDocument/2006/relationships/hyperlink" Target="http://192.168.168.4:8082/content/act/818edc6c-a365-4fa1-b501-4f12a1107ffc.doc" TargetMode="External"/><Relationship Id="rId108" Type="http://schemas.openxmlformats.org/officeDocument/2006/relationships/hyperlink" Target="http://192.168.168.4:8082/content/act/818edc6c-a365-4fa1-b501-4f12a1107ffc.doc" TargetMode="External"/><Relationship Id="rId124" Type="http://schemas.openxmlformats.org/officeDocument/2006/relationships/hyperlink" Target="http://192.168.168.4:8082/content/act/37c35ed1-eac6-40c8-91d3-554e1f99176b.doc" TargetMode="External"/><Relationship Id="rId129" Type="http://schemas.openxmlformats.org/officeDocument/2006/relationships/hyperlink" Target="http://192.168.168.4:8082/content/act/818edc6c-a365-4fa1-b501-4f12a1107ffc.doc" TargetMode="External"/><Relationship Id="rId54" Type="http://schemas.openxmlformats.org/officeDocument/2006/relationships/hyperlink" Target="http://vsrv065-app10.ru99-loc.minjust.ru/content/act/ab54cfab-a70d-4246-8af3-0b25beb23e73.html" TargetMode="External"/><Relationship Id="rId70" Type="http://schemas.openxmlformats.org/officeDocument/2006/relationships/hyperlink" Target="http://192.168.168.4:8082/content/act/818edc6c-a365-4fa1-b501-4f12a1107ffc.doc" TargetMode="External"/><Relationship Id="rId75" Type="http://schemas.openxmlformats.org/officeDocument/2006/relationships/hyperlink" Target="http://192.168.168.4:8082/content/act/818edc6c-a365-4fa1-b501-4f12a1107ffc.doc" TargetMode="External"/><Relationship Id="rId91" Type="http://schemas.openxmlformats.org/officeDocument/2006/relationships/hyperlink" Target="http://192.168.168.4:8082/content/act/37c35ed1-eac6-40c8-91d3-554e1f99176b.doc" TargetMode="External"/><Relationship Id="rId96" Type="http://schemas.openxmlformats.org/officeDocument/2006/relationships/hyperlink" Target="http://192.168.168.4:8082/content/act/37c35ed1-eac6-40c8-91d3-554e1f99176b.doc" TargetMode="External"/><Relationship Id="rId140" Type="http://schemas.openxmlformats.org/officeDocument/2006/relationships/hyperlink" Target="http://vsrv065-app10.ru99-loc.minjust.ru/content/act/15d4560c-d530-4955-bf7e-f734337ae80b.html" TargetMode="External"/><Relationship Id="rId145" Type="http://schemas.openxmlformats.org/officeDocument/2006/relationships/hyperlink" Target="http://192.168.168.4:8082/content/act/ed58c360-9479-4a5c-9d02-1421acb47cb2.doc" TargetMode="External"/><Relationship Id="rId161" Type="http://schemas.openxmlformats.org/officeDocument/2006/relationships/hyperlink" Target="http://192.168.168.4:8082/content/act/37c35ed1-eac6-40c8-91d3-554e1f99176b.doc" TargetMode="External"/><Relationship Id="rId166" Type="http://schemas.openxmlformats.org/officeDocument/2006/relationships/hyperlink" Target="http://192.168.168.4:8082/content/act/37c35ed1-eac6-40c8-91d3-554e1f99176b.doc" TargetMode="External"/><Relationship Id="rId182" Type="http://schemas.openxmlformats.org/officeDocument/2006/relationships/hyperlink" Target="http://192.168.168.4:8082/content/act/45133d1e-558f-4ed9-bc4e-89c681befdfb.doc" TargetMode="External"/><Relationship Id="rId187"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168.4:8082/content/act/95693228-bda0-45ec-8e53-9744c54becac.doc" TargetMode="External"/><Relationship Id="rId23" Type="http://schemas.openxmlformats.org/officeDocument/2006/relationships/hyperlink" Target="http://192.168.168.4:8082/content/act/37c35ed1-eac6-40c8-91d3-554e1f99176b.doc" TargetMode="External"/><Relationship Id="rId28" Type="http://schemas.openxmlformats.org/officeDocument/2006/relationships/hyperlink" Target="http://192.168.168.4:8082/content/act/37c35ed1-eac6-40c8-91d3-554e1f99176b.doc" TargetMode="External"/><Relationship Id="rId49" Type="http://schemas.openxmlformats.org/officeDocument/2006/relationships/hyperlink" Target="http://192.168.168.4:8082/content/act/37c35ed1-eac6-40c8-91d3-554e1f99176b.doc" TargetMode="External"/><Relationship Id="rId114" Type="http://schemas.openxmlformats.org/officeDocument/2006/relationships/hyperlink" Target="http://192.168.168.4:8082/content/act/ed58c360-9479-4a5c-9d02-1421acb47cb2.doc" TargetMode="External"/><Relationship Id="rId119" Type="http://schemas.openxmlformats.org/officeDocument/2006/relationships/hyperlink" Target="http://192.168.168.4:8082/content/act/37c35ed1-eac6-40c8-91d3-554e1f99176b.doc" TargetMode="External"/><Relationship Id="rId44" Type="http://schemas.openxmlformats.org/officeDocument/2006/relationships/hyperlink" Target="http://vsrv065-app10.ru99-loc.minjust.ru/content/act/87c99803-d311-4d87-a7a2-8064a066bca6.html" TargetMode="External"/><Relationship Id="rId60" Type="http://schemas.openxmlformats.org/officeDocument/2006/relationships/hyperlink" Target="http://192.168.168.4:8082/content/act/37c35ed1-eac6-40c8-91d3-554e1f99176b.doc" TargetMode="External"/><Relationship Id="rId65" Type="http://schemas.openxmlformats.org/officeDocument/2006/relationships/hyperlink" Target="http://192.168.168.4:8082/content/act/818edc6c-a365-4fa1-b501-4f12a1107ffc.doc" TargetMode="External"/><Relationship Id="rId81" Type="http://schemas.openxmlformats.org/officeDocument/2006/relationships/hyperlink" Target="http://192.168.168.4:8082/content/act/37c35ed1-eac6-40c8-91d3-554e1f99176b.doc" TargetMode="External"/><Relationship Id="rId86" Type="http://schemas.openxmlformats.org/officeDocument/2006/relationships/hyperlink" Target="http://192.168.168.4:8082/content/act/37c35ed1-eac6-40c8-91d3-554e1f99176b.doc" TargetMode="External"/><Relationship Id="rId130" Type="http://schemas.openxmlformats.org/officeDocument/2006/relationships/hyperlink" Target="http://192.168.168.4:8082/content/act/818edc6c-a365-4fa1-b501-4f12a1107ffc.doc" TargetMode="External"/><Relationship Id="rId135" Type="http://schemas.openxmlformats.org/officeDocument/2006/relationships/hyperlink" Target="http://192.168.168.4:8082/content/act/37c35ed1-eac6-40c8-91d3-554e1f99176b.doc" TargetMode="External"/><Relationship Id="rId151" Type="http://schemas.openxmlformats.org/officeDocument/2006/relationships/hyperlink" Target="http://192.168.168.4:8082/content/act/37c35ed1-eac6-40c8-91d3-554e1f99176b.doc" TargetMode="External"/><Relationship Id="rId156" Type="http://schemas.openxmlformats.org/officeDocument/2006/relationships/hyperlink" Target="http://192.168.168.4:8082/content/act/37c35ed1-eac6-40c8-91d3-554e1f99176b.doc" TargetMode="External"/><Relationship Id="rId177" Type="http://schemas.openxmlformats.org/officeDocument/2006/relationships/hyperlink" Target="http://192.168.168.4:8082/content/act/818edc6c-a365-4fa1-b501-4f12a1107ffc.doc" TargetMode="External"/><Relationship Id="rId172" Type="http://schemas.openxmlformats.org/officeDocument/2006/relationships/hyperlink" Target="http://192.168.168.4:8082/content/act/818edc6c-a365-4fa1-b501-4f12a1107ffc.doc" TargetMode="External"/><Relationship Id="rId13" Type="http://schemas.openxmlformats.org/officeDocument/2006/relationships/hyperlink" Target="http://192.168.168.4:8082/content/act/ed58c360-9479-4a5c-9d02-1421acb47cb2.doc" TargetMode="External"/><Relationship Id="rId18" Type="http://schemas.openxmlformats.org/officeDocument/2006/relationships/hyperlink" Target="http://192.168.168.4:8082/content/act/37c35ed1-eac6-40c8-91d3-554e1f99176b.doc" TargetMode="External"/><Relationship Id="rId39" Type="http://schemas.openxmlformats.org/officeDocument/2006/relationships/hyperlink" Target="http://vsrv065-app10.ru99-loc.minjust.ru/content/act/657e8284-bc2a-4a2a-b081-84e5e12b557e.html" TargetMode="External"/><Relationship Id="rId109" Type="http://schemas.openxmlformats.org/officeDocument/2006/relationships/hyperlink" Target="http://vsrv065-app10.ru99-loc.minjust.ru/content/act/657e8284-bc2a-4a2a-b081-84e5e12b557e.html" TargetMode="External"/><Relationship Id="rId34" Type="http://schemas.openxmlformats.org/officeDocument/2006/relationships/hyperlink" Target="http://192.168.168.4:8082/content/act/37c35ed1-eac6-40c8-91d3-554e1f99176b.doc" TargetMode="External"/><Relationship Id="rId50" Type="http://schemas.openxmlformats.org/officeDocument/2006/relationships/hyperlink" Target="http://vsrv065-app10.ru99-loc.minjust.ru/content/act/d5a342b6-53aa-4eaa-96a0-1d4fac145ff8.html" TargetMode="External"/><Relationship Id="rId55" Type="http://schemas.openxmlformats.org/officeDocument/2006/relationships/hyperlink" Target="http://vsrv065-app10.ru99-loc.minjust.ru/content/act/98a22707-33d9-4fa6-8ae0-bcefc45933e6.html" TargetMode="External"/><Relationship Id="rId76" Type="http://schemas.openxmlformats.org/officeDocument/2006/relationships/hyperlink" Target="http://192.168.168.4:8082/content/act/45133d1e-558f-4ed9-bc4e-89c681befdfb.doc" TargetMode="External"/><Relationship Id="rId97" Type="http://schemas.openxmlformats.org/officeDocument/2006/relationships/hyperlink" Target="http://192.168.168.4:8082/content/act/37c35ed1-eac6-40c8-91d3-554e1f99176b.doc" TargetMode="External"/><Relationship Id="rId104" Type="http://schemas.openxmlformats.org/officeDocument/2006/relationships/hyperlink" Target="http://vsrv065-app10.ru99-loc.minjust.ru/content/act/54baa5fd-c776-4ca4-9b05-3fae57c2060e.html" TargetMode="External"/><Relationship Id="rId120" Type="http://schemas.openxmlformats.org/officeDocument/2006/relationships/hyperlink" Target="http://192.168.168.4:8082/content/act/37c35ed1-eac6-40c8-91d3-554e1f99176b.doc" TargetMode="External"/><Relationship Id="rId125" Type="http://schemas.openxmlformats.org/officeDocument/2006/relationships/hyperlink" Target="http://192.168.168.4:8082/content/act/37c35ed1-eac6-40c8-91d3-554e1f99176b.doc" TargetMode="External"/><Relationship Id="rId141" Type="http://schemas.openxmlformats.org/officeDocument/2006/relationships/hyperlink" Target="http://192.168.168.4:8082/content/act/818edc6c-a365-4fa1-b501-4f12a1107ffc.doc" TargetMode="External"/><Relationship Id="rId146" Type="http://schemas.openxmlformats.org/officeDocument/2006/relationships/hyperlink" Target="http://192.168.168.4:8082/content/act/8510c40e-2a60-43e7-ad19-97c943d31a85.doc" TargetMode="External"/><Relationship Id="rId167" Type="http://schemas.openxmlformats.org/officeDocument/2006/relationships/hyperlink" Target="zakon.scli.ru" TargetMode="External"/><Relationship Id="rId188" Type="http://schemas.openxmlformats.org/officeDocument/2006/relationships/theme" Target="theme/theme1.xml"/><Relationship Id="rId7" Type="http://schemas.openxmlformats.org/officeDocument/2006/relationships/hyperlink" Target="http://192.168.168.4:8082/content/act/2ed56406-c991-42a5-8990-dfdd9a9beeb1.doc" TargetMode="External"/><Relationship Id="rId71" Type="http://schemas.openxmlformats.org/officeDocument/2006/relationships/hyperlink" Target="http://vsrv065-app10.ru99-loc.minjust.ru/content/act/657e8284-bc2a-4a2a-b081-84e5e12b557e.html" TargetMode="External"/><Relationship Id="rId92" Type="http://schemas.openxmlformats.org/officeDocument/2006/relationships/hyperlink" Target="http://192.168.168.4:8082/content/act/ebeb87e8-35d1-4e75-ab7d-564ad0d44762.doc" TargetMode="External"/><Relationship Id="rId162" Type="http://schemas.openxmlformats.org/officeDocument/2006/relationships/hyperlink" Target="http://192.168.168.4:8082/content/act/45133d1e-558f-4ed9-bc4e-89c681befdfb.doc" TargetMode="External"/><Relationship Id="rId183" Type="http://schemas.openxmlformats.org/officeDocument/2006/relationships/hyperlink" Target="http://vsrv065-app10.ru99-loc.minjust.ru/content/act/657e8284-bc2a-4a2a-b081-84e5e12b557e.html" TargetMode="External"/><Relationship Id="rId2" Type="http://schemas.openxmlformats.org/officeDocument/2006/relationships/settings" Target="settings.xml"/><Relationship Id="rId29" Type="http://schemas.openxmlformats.org/officeDocument/2006/relationships/hyperlink" Target="http://vsrv065-app10.ru99-loc.minjust.ru/content/act/a32c45cc-329b-42ec-8f0d-b11a192d9916.html" TargetMode="External"/><Relationship Id="rId24" Type="http://schemas.openxmlformats.org/officeDocument/2006/relationships/hyperlink" Target="http://192.168.168.4:8082/content/act/37c35ed1-eac6-40c8-91d3-554e1f99176b.doc" TargetMode="External"/><Relationship Id="rId40" Type="http://schemas.openxmlformats.org/officeDocument/2006/relationships/hyperlink" Target="http://vsrv065-app10.ru99-loc.minjust.ru/content/act/a32c45cc-329b-42ec-8f0d-b11a192d9916.html" TargetMode="External"/><Relationship Id="rId45" Type="http://schemas.openxmlformats.org/officeDocument/2006/relationships/hyperlink" Target="http://www.pravo.gov.ru/" TargetMode="External"/><Relationship Id="rId66" Type="http://schemas.openxmlformats.org/officeDocument/2006/relationships/hyperlink" Target="http://192.168.168.4:8082/content/act/818edc6c-a365-4fa1-b501-4f12a1107ffc.doc" TargetMode="External"/><Relationship Id="rId87" Type="http://schemas.openxmlformats.org/officeDocument/2006/relationships/hyperlink" Target="http://192.168.168.4:8082/content/act/37c35ed1-eac6-40c8-91d3-554e1f99176b.doc" TargetMode="External"/><Relationship Id="rId110" Type="http://schemas.openxmlformats.org/officeDocument/2006/relationships/hyperlink" Target="http://192.168.168.4:8082/content/act/37c35ed1-eac6-40c8-91d3-554e1f99176b.doc" TargetMode="External"/><Relationship Id="rId115" Type="http://schemas.openxmlformats.org/officeDocument/2006/relationships/hyperlink" Target="http://192.168.168.4:8082/content/act/37c35ed1-eac6-40c8-91d3-554e1f99176b.doc" TargetMode="External"/><Relationship Id="rId131" Type="http://schemas.openxmlformats.org/officeDocument/2006/relationships/hyperlink" Target="http://192.168.168.4:8082/content/act/37c35ed1-eac6-40c8-91d3-554e1f99176b.doc" TargetMode="External"/><Relationship Id="rId136" Type="http://schemas.openxmlformats.org/officeDocument/2006/relationships/hyperlink" Target="http://vsrv065-app10.ru99-loc.minjust.ru/content/act/15d4560c-d530-4955-bf7e-f734337ae80b.html" TargetMode="External"/><Relationship Id="rId157" Type="http://schemas.openxmlformats.org/officeDocument/2006/relationships/hyperlink" Target="http://192.168.168.4:8082/content/act/ebeb87e8-35d1-4e75-ab7d-564ad0d44762.doc" TargetMode="External"/><Relationship Id="rId178" Type="http://schemas.openxmlformats.org/officeDocument/2006/relationships/hyperlink" Target="http://192.168.168.4:8082/content/act/45133d1e-558f-4ed9-bc4e-89c681befdfb.doc" TargetMode="External"/><Relationship Id="rId61" Type="http://schemas.openxmlformats.org/officeDocument/2006/relationships/hyperlink" Target="http://192.168.168.4:8082/content/act/818edc6c-a365-4fa1-b501-4f12a1107ffc.doc" TargetMode="External"/><Relationship Id="rId82" Type="http://schemas.openxmlformats.org/officeDocument/2006/relationships/hyperlink" Target="http://192.168.168.4:8082/content/act/37c35ed1-eac6-40c8-91d3-554e1f99176b.doc" TargetMode="External"/><Relationship Id="rId152" Type="http://schemas.openxmlformats.org/officeDocument/2006/relationships/hyperlink" Target="http://192.168.168.4:8082/content/act/818edc6c-a365-4fa1-b501-4f12a1107ffc.doc" TargetMode="External"/><Relationship Id="rId173" Type="http://schemas.openxmlformats.org/officeDocument/2006/relationships/hyperlink" Target="http://192.168.168.4:8082/content/act/818edc6c-a365-4fa1-b501-4f12a1107ffc.doc" TargetMode="External"/><Relationship Id="rId19" Type="http://schemas.openxmlformats.org/officeDocument/2006/relationships/hyperlink" Target="http://192.168.168.4:8082/content/act/818edc6c-a365-4fa1-b501-4f12a1107ffc.doc" TargetMode="External"/><Relationship Id="rId14" Type="http://schemas.openxmlformats.org/officeDocument/2006/relationships/hyperlink" Target="http://192.168.168.4:8082/content/act/37c35ed1-eac6-40c8-91d3-554e1f99176b.doc" TargetMode="External"/><Relationship Id="rId30" Type="http://schemas.openxmlformats.org/officeDocument/2006/relationships/hyperlink" Target="http://192.168.168.4:8082/content/act/ed58c360-9479-4a5c-9d02-1421acb47cb2.doc" TargetMode="External"/><Relationship Id="rId35" Type="http://schemas.openxmlformats.org/officeDocument/2006/relationships/hyperlink" Target="http://192.168.168.4:8082/content/act/37c35ed1-eac6-40c8-91d3-554e1f99176b.doc" TargetMode="External"/><Relationship Id="rId56" Type="http://schemas.openxmlformats.org/officeDocument/2006/relationships/hyperlink" Target="http://192.168.168.4:8082/content/act/21feca1c-5fd4-4de5-bd80-6bbcb6e9a2a4.doc" TargetMode="External"/><Relationship Id="rId77" Type="http://schemas.openxmlformats.org/officeDocument/2006/relationships/hyperlink" Target="http://192.168.168.4:8082/content/act/37c35ed1-eac6-40c8-91d3-554e1f99176b.doc" TargetMode="External"/><Relationship Id="rId100" Type="http://schemas.openxmlformats.org/officeDocument/2006/relationships/hyperlink" Target="http://192.168.168.4:8082/content/act/37c35ed1-eac6-40c8-91d3-554e1f99176b.doc" TargetMode="External"/><Relationship Id="rId105" Type="http://schemas.openxmlformats.org/officeDocument/2006/relationships/hyperlink" Target="http://192.168.168.4:8082/content/act/ed58c360-9479-4a5c-9d02-1421acb47cb2.doc" TargetMode="External"/><Relationship Id="rId126" Type="http://schemas.openxmlformats.org/officeDocument/2006/relationships/hyperlink" Target="http://192.168.168.4:8082/content/act/818edc6c-a365-4fa1-b501-4f12a1107ffc.doc" TargetMode="External"/><Relationship Id="rId147" Type="http://schemas.openxmlformats.org/officeDocument/2006/relationships/hyperlink" Target="http://192.168.168.4:8082/content/act/818edc6c-a365-4fa1-b501-4f12a1107ffc.doc" TargetMode="External"/><Relationship Id="rId168" Type="http://schemas.openxmlformats.org/officeDocument/2006/relationships/hyperlink" Target="http://192.168.168.4:8082/content/act/e4fac165-5724-41f4-bc42-d52cad39e0ab.doc" TargetMode="External"/><Relationship Id="rId8" Type="http://schemas.openxmlformats.org/officeDocument/2006/relationships/hyperlink" Target="http://192.168.168.4:8082/content/act/4a768d03-2a93-47ae-9097-6bdec6fa97ac.doc" TargetMode="External"/><Relationship Id="rId51" Type="http://schemas.openxmlformats.org/officeDocument/2006/relationships/hyperlink" Target="http://vsrv065-app10.ru99-loc.minjust.ru/content/act/fbc8f962-e152-4338-8c8f-231449d5c618.html" TargetMode="External"/><Relationship Id="rId72" Type="http://schemas.openxmlformats.org/officeDocument/2006/relationships/hyperlink" Target="http://192.168.168.4:8082/content/act/818edc6c-a365-4fa1-b501-4f12a1107ffc.doc" TargetMode="External"/><Relationship Id="rId93" Type="http://schemas.openxmlformats.org/officeDocument/2006/relationships/hyperlink" Target="http://192.168.168.4:8082/content/act/37c35ed1-eac6-40c8-91d3-554e1f99176b.doc" TargetMode="External"/><Relationship Id="rId98" Type="http://schemas.openxmlformats.org/officeDocument/2006/relationships/hyperlink" Target="http://192.168.168.4:8082/content/act/37c35ed1-eac6-40c8-91d3-554e1f99176b.doc" TargetMode="External"/><Relationship Id="rId121" Type="http://schemas.openxmlformats.org/officeDocument/2006/relationships/hyperlink" Target="http://192.168.168.4:8082/content/act/37c35ed1-eac6-40c8-91d3-554e1f99176b.doc" TargetMode="External"/><Relationship Id="rId142" Type="http://schemas.openxmlformats.org/officeDocument/2006/relationships/hyperlink" Target="http://192.168.168.4:8082/content/act/818edc6c-a365-4fa1-b501-4f12a1107ffc.doc" TargetMode="External"/><Relationship Id="rId163" Type="http://schemas.openxmlformats.org/officeDocument/2006/relationships/hyperlink" Target="http://192.168.168.4:8082/content/act/37c35ed1-eac6-40c8-91d3-554e1f99176b.doc" TargetMode="External"/><Relationship Id="rId184" Type="http://schemas.openxmlformats.org/officeDocument/2006/relationships/hyperlink" Target="http://192.168.168.4:8082/content/act/fde3ac4d-7625-46d7-b6ae-3b63288872df.doc" TargetMode="External"/><Relationship Id="rId189" Type="http://schemas.microsoft.com/office/2007/relationships/stylesWithEffects" Target="stylesWithEffects.xml"/><Relationship Id="rId3" Type="http://schemas.openxmlformats.org/officeDocument/2006/relationships/webSettings" Target="webSettings.xml"/><Relationship Id="rId25" Type="http://schemas.openxmlformats.org/officeDocument/2006/relationships/hyperlink" Target="http://192.168.168.4:8082/content/act/37c35ed1-eac6-40c8-91d3-554e1f99176b.doc" TargetMode="External"/><Relationship Id="rId46" Type="http://schemas.openxmlformats.org/officeDocument/2006/relationships/hyperlink" Target="http://192.168.168.4:8082/content/act/ed58c360-9479-4a5c-9d02-1421acb47cb2.doc" TargetMode="External"/><Relationship Id="rId67" Type="http://schemas.openxmlformats.org/officeDocument/2006/relationships/hyperlink" Target="http://vsrv065-app10.ru99-loc.minjust.ru/content/act/657e8284-bc2a-4a2a-b081-84e5e12b557e.html" TargetMode="External"/><Relationship Id="rId116" Type="http://schemas.openxmlformats.org/officeDocument/2006/relationships/hyperlink" Target="http://192.168.168.4:8082/content/act/37c35ed1-eac6-40c8-91d3-554e1f99176b.doc" TargetMode="External"/><Relationship Id="rId137" Type="http://schemas.openxmlformats.org/officeDocument/2006/relationships/hyperlink" Target="http://192.168.168.4:8082/content/act/37c35ed1-eac6-40c8-91d3-554e1f99176b.doc" TargetMode="External"/><Relationship Id="rId158" Type="http://schemas.openxmlformats.org/officeDocument/2006/relationships/hyperlink" Target="http://192.168.168.4:8082/content/act/37c35ed1-eac6-40c8-91d3-554e1f99176b.doc" TargetMode="External"/><Relationship Id="rId20" Type="http://schemas.openxmlformats.org/officeDocument/2006/relationships/hyperlink" Target="http://192.168.168.4:8082/content/act/37c35ed1-eac6-40c8-91d3-554e1f99176b.doc" TargetMode="External"/><Relationship Id="rId41" Type="http://schemas.openxmlformats.org/officeDocument/2006/relationships/hyperlink" Target="http://www.pravo.gov.ru/" TargetMode="External"/><Relationship Id="rId62" Type="http://schemas.openxmlformats.org/officeDocument/2006/relationships/hyperlink" Target="http://192.168.168.4:8082/content/act/818edc6c-a365-4fa1-b501-4f12a1107ffc.doc" TargetMode="External"/><Relationship Id="rId83" Type="http://schemas.openxmlformats.org/officeDocument/2006/relationships/hyperlink" Target="http://192.168.168.4:8082/content/act/37c35ed1-eac6-40c8-91d3-554e1f99176b.doc" TargetMode="External"/><Relationship Id="rId88" Type="http://schemas.openxmlformats.org/officeDocument/2006/relationships/hyperlink" Target="http://192.168.168.4:8082/content/act/37c35ed1-eac6-40c8-91d3-554e1f99176b.doc" TargetMode="External"/><Relationship Id="rId111" Type="http://schemas.openxmlformats.org/officeDocument/2006/relationships/hyperlink" Target="http://192.168.168.4:8082/content/act/818edc6c-a365-4fa1-b501-4f12a1107ffc.doc" TargetMode="External"/><Relationship Id="rId132" Type="http://schemas.openxmlformats.org/officeDocument/2006/relationships/hyperlink" Target="http://192.168.168.4:8082/content/act/37c35ed1-eac6-40c8-91d3-554e1f99176b.doc" TargetMode="External"/><Relationship Id="rId153" Type="http://schemas.openxmlformats.org/officeDocument/2006/relationships/hyperlink" Target="http://192.168.168.4:8082/content/act/37c35ed1-eac6-40c8-91d3-554e1f99176b.doc" TargetMode="External"/><Relationship Id="rId174" Type="http://schemas.openxmlformats.org/officeDocument/2006/relationships/hyperlink" Target="http://vsrv065-app10.ru99-loc.minjust.ru/content/act/4f48675c-2dc2-4b7b-8f43-c7d17ab9072f.html" TargetMode="External"/><Relationship Id="rId179" Type="http://schemas.openxmlformats.org/officeDocument/2006/relationships/hyperlink" Target="http://192.168.168.4:8082/content/act/37c35ed1-eac6-40c8-91d3-554e1f99176b.doc" TargetMode="External"/><Relationship Id="rId15" Type="http://schemas.openxmlformats.org/officeDocument/2006/relationships/hyperlink" Target="http://192.168.168.4:8082/content/act/45133d1e-558f-4ed9-bc4e-89c681befdfb.doc" TargetMode="External"/><Relationship Id="rId36" Type="http://schemas.openxmlformats.org/officeDocument/2006/relationships/hyperlink" Target="http://vsrv065-app10.ru99-loc.minjust.ru/content/act/15d4560c-d530-4955-bf7e-f734337ae80b.html" TargetMode="External"/><Relationship Id="rId57" Type="http://schemas.openxmlformats.org/officeDocument/2006/relationships/hyperlink" Target="http://192.168.168.4:8082/content/act/818edc6c-a365-4fa1-b501-4f12a1107ffc.doc" TargetMode="External"/><Relationship Id="rId106" Type="http://schemas.openxmlformats.org/officeDocument/2006/relationships/hyperlink" Target="http://192.168.168.4:8082/content/act/37c35ed1-eac6-40c8-91d3-554e1f99176b.doc" TargetMode="External"/><Relationship Id="rId127" Type="http://schemas.openxmlformats.org/officeDocument/2006/relationships/hyperlink" Target="http://192.168.168.4:8082/content/act/818edc6c-a365-4fa1-b501-4f12a1107ffc.doc" TargetMode="External"/><Relationship Id="rId10" Type="http://schemas.openxmlformats.org/officeDocument/2006/relationships/hyperlink" Target="http://192.168.168.4:8082/content/act/818edc6c-a365-4fa1-b501-4f12a1107ffc.doc" TargetMode="External"/><Relationship Id="rId31" Type="http://schemas.openxmlformats.org/officeDocument/2006/relationships/hyperlink" Target="http://192.168.168.4:8082/content/act/37c35ed1-eac6-40c8-91d3-554e1f99176b.doc" TargetMode="External"/><Relationship Id="rId52" Type="http://schemas.openxmlformats.org/officeDocument/2006/relationships/hyperlink" Target="http://www.pravo.gov.ru/" TargetMode="External"/><Relationship Id="rId73" Type="http://schemas.openxmlformats.org/officeDocument/2006/relationships/hyperlink" Target="http://192.168.168.4:8082/content/act/818edc6c-a365-4fa1-b501-4f12a1107ffc.doc" TargetMode="External"/><Relationship Id="rId78" Type="http://schemas.openxmlformats.org/officeDocument/2006/relationships/hyperlink" Target="http://192.168.168.4:8082/content/act/45133d1e-558f-4ed9-bc4e-89c681befdfb.doc" TargetMode="External"/><Relationship Id="rId94" Type="http://schemas.openxmlformats.org/officeDocument/2006/relationships/hyperlink" Target="http://192.168.168.4:8082/content/act/ed58c360-9479-4a5c-9d02-1421acb47cb2.doc" TargetMode="External"/><Relationship Id="rId99" Type="http://schemas.openxmlformats.org/officeDocument/2006/relationships/hyperlink" Target="http://192.168.168.4:8082/content/act/37c35ed1-eac6-40c8-91d3-554e1f99176b.doc" TargetMode="External"/><Relationship Id="rId101" Type="http://schemas.openxmlformats.org/officeDocument/2006/relationships/hyperlink" Target="http://192.168.168.4:8082/content/act/37c35ed1-eac6-40c8-91d3-554e1f99176b.doc" TargetMode="External"/><Relationship Id="rId122" Type="http://schemas.openxmlformats.org/officeDocument/2006/relationships/hyperlink" Target="http://192.168.168.4:8082/content/act/818edc6c-a365-4fa1-b501-4f12a1107ffc.doc" TargetMode="External"/><Relationship Id="rId143" Type="http://schemas.openxmlformats.org/officeDocument/2006/relationships/hyperlink" Target="http://192.168.168.4:8082/content/act/818edc6c-a365-4fa1-b501-4f12a1107ffc.doc" TargetMode="External"/><Relationship Id="rId148" Type="http://schemas.openxmlformats.org/officeDocument/2006/relationships/hyperlink" Target="http://www.proverki.gov.ru/" TargetMode="External"/><Relationship Id="rId164" Type="http://schemas.openxmlformats.org/officeDocument/2006/relationships/hyperlink" Target="http://192.168.168.4:8082/content/act/37c35ed1-eac6-40c8-91d3-554e1f99176b.doc" TargetMode="External"/><Relationship Id="rId169" Type="http://schemas.openxmlformats.org/officeDocument/2006/relationships/hyperlink" Target="http://192.168.168.4:8082/content/act/37c35ed1-eac6-40c8-91d3-554e1f99176b.doc" TargetMode="External"/><Relationship Id="rId185" Type="http://schemas.openxmlformats.org/officeDocument/2006/relationships/hyperlink" Target="http://192.168.168.4:8082/content/act/818edc6c-a365-4fa1-b501-4f12a1107ffc.doc" TargetMode="External"/><Relationship Id="rId4" Type="http://schemas.openxmlformats.org/officeDocument/2006/relationships/hyperlink" Target="http://192.168.168.4:8082/content/act/818edc6c-a365-4fa1-b501-4f12a1107ffc.doc" TargetMode="External"/><Relationship Id="rId9" Type="http://schemas.openxmlformats.org/officeDocument/2006/relationships/hyperlink" Target="http://192.168.168.4:8082/content/act/ebeb87e8-35d1-4e75-ab7d-564ad0d44762.doc" TargetMode="External"/><Relationship Id="rId180" Type="http://schemas.openxmlformats.org/officeDocument/2006/relationships/hyperlink" Target="http://192.168.168.4:8082/content/act/818edc6c-a365-4fa1-b501-4f12a1107ff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20</Pages>
  <Words>14816</Words>
  <Characters>136410</Characters>
  <Application>Microsoft Office Word</Application>
  <DocSecurity>0</DocSecurity>
  <Lines>1136</Lines>
  <Paragraphs>301</Paragraphs>
  <ScaleCrop>false</ScaleCrop>
  <HeadingPairs>
    <vt:vector size="2" baseType="variant">
      <vt:variant>
        <vt:lpstr>Название</vt:lpstr>
      </vt:variant>
      <vt:variant>
        <vt:i4>1</vt:i4>
      </vt:variant>
    </vt:vector>
  </HeadingPairs>
  <TitlesOfParts>
    <vt:vector size="1" baseType="lpstr">
      <vt:lpstr>УПРАВЛЕНИЕ ГОСУДАРСТВЕННОЙ АРХИВНОЙ СЛУЖБЫ</vt:lpstr>
    </vt:vector>
  </TitlesOfParts>
  <Company>Justice</Company>
  <LinksUpToDate>false</LinksUpToDate>
  <CharactersWithSpaces>150925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ГОСУДАРСТВЕННОЙ АРХИВНОЙ СЛУЖБЫ</dc:title>
  <dc:subject/>
  <dc:creator>Макаров Владимир Владимирович</dc:creator>
  <cp:keywords/>
  <dc:description/>
  <cp:lastModifiedBy>Тростянская М.С.</cp:lastModifiedBy>
  <cp:revision>2</cp:revision>
  <dcterms:created xsi:type="dcterms:W3CDTF">2020-03-17T09:08:00Z</dcterms:created>
  <dcterms:modified xsi:type="dcterms:W3CDTF">2021-07-27T05:23:00Z</dcterms:modified>
</cp:coreProperties>
</file>