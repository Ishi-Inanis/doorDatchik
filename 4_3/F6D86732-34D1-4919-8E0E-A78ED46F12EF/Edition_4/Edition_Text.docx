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14" w:rsidRPr="00A9681E" w:rsidRDefault="005B7814" w:rsidP="006817F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A9681E">
        <w:rPr>
          <w:rFonts w:cs="Arial"/>
          <w:b/>
          <w:bCs/>
          <w:kern w:val="28"/>
          <w:sz w:val="32"/>
          <w:szCs w:val="32"/>
        </w:rPr>
        <w:t>МИНИСТЕРСТВ</w:t>
      </w:r>
      <w:r w:rsidR="00931BAC">
        <w:rPr>
          <w:rFonts w:cs="Arial"/>
          <w:b/>
          <w:bCs/>
          <w:kern w:val="28"/>
          <w:sz w:val="32"/>
          <w:szCs w:val="32"/>
        </w:rPr>
        <w:t>О</w:t>
      </w:r>
      <w:bookmarkStart w:id="0" w:name="_GoBack"/>
      <w:bookmarkEnd w:id="0"/>
      <w:r w:rsidRPr="00A9681E">
        <w:rPr>
          <w:rFonts w:cs="Arial"/>
          <w:b/>
          <w:bCs/>
          <w:kern w:val="28"/>
          <w:sz w:val="32"/>
          <w:szCs w:val="32"/>
        </w:rPr>
        <w:t xml:space="preserve"> СОЦИАЛЬНОГО РАЗВИТИЯ</w:t>
      </w:r>
    </w:p>
    <w:p w:rsidR="005B7814" w:rsidRPr="00A9681E" w:rsidRDefault="005B7814" w:rsidP="006817F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A9681E">
        <w:rPr>
          <w:rFonts w:cs="Arial"/>
          <w:b/>
          <w:bCs/>
          <w:kern w:val="28"/>
          <w:sz w:val="32"/>
          <w:szCs w:val="32"/>
        </w:rPr>
        <w:t>НОВОСИБИРСКОЙ ОБЛАСТИ</w:t>
      </w:r>
    </w:p>
    <w:p w:rsidR="006817F7" w:rsidRDefault="006817F7" w:rsidP="006817F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6817F7" w:rsidRPr="00A9681E" w:rsidRDefault="006817F7" w:rsidP="006817F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A9681E">
        <w:rPr>
          <w:rFonts w:cs="Arial"/>
          <w:b/>
          <w:bCs/>
          <w:kern w:val="28"/>
          <w:sz w:val="32"/>
          <w:szCs w:val="32"/>
        </w:rPr>
        <w:t>ПРИКАЗ</w:t>
      </w:r>
    </w:p>
    <w:p w:rsidR="005B7814" w:rsidRPr="00EE797A" w:rsidRDefault="005B7814" w:rsidP="00EE797A">
      <w:pPr>
        <w:ind w:firstLine="0"/>
        <w:jc w:val="center"/>
        <w:rPr>
          <w:rFonts w:cs="Arial"/>
          <w:bCs/>
          <w:kern w:val="28"/>
          <w:szCs w:val="32"/>
        </w:rPr>
      </w:pPr>
      <w:r w:rsidRPr="00EE797A">
        <w:rPr>
          <w:rFonts w:cs="Arial"/>
          <w:bCs/>
          <w:kern w:val="28"/>
          <w:szCs w:val="32"/>
        </w:rPr>
        <w:t>17.09.2014 № 1051</w:t>
      </w:r>
    </w:p>
    <w:p w:rsidR="005B7814" w:rsidRPr="00EE797A" w:rsidRDefault="005B7814" w:rsidP="00EE797A">
      <w:pPr>
        <w:ind w:firstLine="0"/>
        <w:jc w:val="center"/>
        <w:rPr>
          <w:rFonts w:cs="Arial"/>
          <w:szCs w:val="32"/>
        </w:rPr>
      </w:pPr>
      <w:r w:rsidRPr="00EE797A">
        <w:rPr>
          <w:rFonts w:cs="Arial"/>
          <w:szCs w:val="32"/>
        </w:rPr>
        <w:t>Г. НОВОСИБИРСК</w:t>
      </w:r>
    </w:p>
    <w:p w:rsidR="006817F7" w:rsidRPr="00A9681E" w:rsidRDefault="006817F7" w:rsidP="006817F7">
      <w:pPr>
        <w:ind w:firstLine="0"/>
        <w:jc w:val="center"/>
        <w:rPr>
          <w:rFonts w:cs="Arial"/>
          <w:sz w:val="32"/>
          <w:szCs w:val="32"/>
        </w:rPr>
      </w:pPr>
    </w:p>
    <w:p w:rsidR="005B7814" w:rsidRPr="00A9681E" w:rsidRDefault="005B7814" w:rsidP="006817F7">
      <w:pPr>
        <w:tabs>
          <w:tab w:val="center" w:pos="4960"/>
        </w:tabs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A9681E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5B7814" w:rsidRPr="00A9681E" w:rsidRDefault="005B7814" w:rsidP="006817F7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A9681E">
        <w:rPr>
          <w:rFonts w:cs="Arial"/>
          <w:b/>
          <w:bCs/>
          <w:kern w:val="28"/>
          <w:sz w:val="32"/>
          <w:szCs w:val="32"/>
        </w:rPr>
        <w:t>ПРЕДОСТАВЛЕНИЯ ГОСУДАРСТВЕННОЙ УСЛУГИ ПО ПРЕДОСТАВЛЕНИЮ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</w:t>
      </w:r>
    </w:p>
    <w:p w:rsidR="005B7814" w:rsidRPr="00A9681E" w:rsidRDefault="005B7814" w:rsidP="008866B0">
      <w:pPr>
        <w:pStyle w:val="ConsPlusTitle"/>
        <w:jc w:val="center"/>
        <w:outlineLvl w:val="0"/>
        <w:rPr>
          <w:color w:val="000000"/>
          <w:sz w:val="24"/>
          <w:szCs w:val="24"/>
        </w:rPr>
      </w:pPr>
    </w:p>
    <w:p w:rsidR="005B7814" w:rsidRPr="00EE797A" w:rsidRDefault="00EE797A" w:rsidP="00EE797A">
      <w:pPr>
        <w:ind w:firstLine="0"/>
        <w:jc w:val="center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r w:rsidR="005B7814" w:rsidRPr="00EE797A">
        <w:rPr>
          <w:rFonts w:cs="Arial"/>
          <w:sz w:val="20"/>
        </w:rPr>
        <w:t>приказ</w:t>
      </w:r>
      <w:r w:rsidRPr="00EE797A">
        <w:rPr>
          <w:rFonts w:cs="Arial"/>
          <w:sz w:val="20"/>
        </w:rPr>
        <w:t>ов</w:t>
      </w:r>
      <w:r w:rsidR="005B7814" w:rsidRPr="00EE797A">
        <w:rPr>
          <w:rFonts w:cs="Arial"/>
          <w:sz w:val="20"/>
        </w:rPr>
        <w:t xml:space="preserve"> министерства социального развития Новосибирской области </w:t>
      </w:r>
      <w:hyperlink r:id="rId5" w:tgtFrame="ChangingDocument" w:history="1">
        <w:hyperlink r:id="rId6" w:tgtFrame="ChangingDocument" w:history="1">
          <w:r w:rsidR="005B7814" w:rsidRPr="00EE797A">
            <w:rPr>
              <w:rStyle w:val="a6"/>
              <w:rFonts w:cs="Arial"/>
              <w:sz w:val="20"/>
            </w:rPr>
            <w:t>от 29.05.2015 № 476</w:t>
          </w:r>
        </w:hyperlink>
      </w:hyperlink>
      <w:r w:rsidRPr="00EE797A">
        <w:rPr>
          <w:rStyle w:val="a6"/>
          <w:rFonts w:cs="Arial"/>
          <w:sz w:val="20"/>
        </w:rPr>
        <w:t xml:space="preserve">; </w:t>
      </w:r>
      <w:hyperlink r:id="rId7" w:tgtFrame="ChangingDocument" w:history="1">
        <w:r w:rsidR="005B7814" w:rsidRPr="00EE797A">
          <w:rPr>
            <w:rStyle w:val="a6"/>
            <w:rFonts w:cs="Arial"/>
            <w:sz w:val="20"/>
          </w:rPr>
          <w:t>от 16.12.2015 № 1123</w:t>
        </w:r>
      </w:hyperlink>
      <w:r w:rsidRPr="00EE797A">
        <w:rPr>
          <w:rStyle w:val="a6"/>
          <w:rFonts w:cs="Arial"/>
          <w:sz w:val="20"/>
        </w:rPr>
        <w:t xml:space="preserve">; </w:t>
      </w:r>
      <w:hyperlink r:id="rId8" w:tgtFrame="Logical" w:history="1">
        <w:r w:rsidRPr="00EE797A">
          <w:rPr>
            <w:rStyle w:val="a6"/>
            <w:rFonts w:cs="Arial"/>
            <w:sz w:val="20"/>
          </w:rPr>
          <w:t>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8866B0">
      <w:pPr>
        <w:rPr>
          <w:rFonts w:cs="Arial"/>
          <w:color w:val="000000"/>
        </w:rPr>
      </w:pPr>
    </w:p>
    <w:p w:rsidR="005B7814" w:rsidRPr="00A9681E" w:rsidRDefault="005B7814" w:rsidP="008866B0">
      <w:pPr>
        <w:ind w:firstLine="709"/>
        <w:rPr>
          <w:rFonts w:cs="Arial"/>
        </w:rPr>
      </w:pPr>
      <w:r w:rsidRPr="00A9681E">
        <w:rPr>
          <w:rFonts w:cs="Arial"/>
        </w:rPr>
        <w:t xml:space="preserve">В соответствии с </w:t>
      </w:r>
      <w:hyperlink r:id="rId9" w:history="1">
        <w:r w:rsidRPr="00EE797A">
          <w:rPr>
            <w:rStyle w:val="a6"/>
            <w:rFonts w:cs="Arial"/>
            <w:bCs/>
          </w:rPr>
          <w:t>постановлением</w:t>
        </w:r>
        <w:r w:rsidRPr="00EE797A">
          <w:rPr>
            <w:rStyle w:val="a6"/>
            <w:rFonts w:cs="Arial"/>
          </w:rPr>
          <w:t xml:space="preserve"> П</w:t>
        </w:r>
        <w:r w:rsidRPr="00EE797A">
          <w:rPr>
            <w:rStyle w:val="a6"/>
            <w:rFonts w:cs="Arial"/>
            <w:bCs/>
          </w:rPr>
          <w:t xml:space="preserve">равительства Новосибирской области </w:t>
        </w:r>
        <w:r w:rsidRPr="00EE797A">
          <w:rPr>
            <w:rStyle w:val="a6"/>
            <w:rFonts w:cs="Arial"/>
          </w:rPr>
          <w:t>от 18.10.2010 № 176-п</w:t>
        </w:r>
      </w:hyperlink>
      <w:r w:rsidRPr="00A9681E">
        <w:rPr>
          <w:rFonts w:cs="Arial"/>
        </w:rPr>
        <w:t xml:space="preserve"> «Об утверждении Порядка разработки и утверждения </w:t>
      </w:r>
      <w:r w:rsidR="00EE797A">
        <w:rPr>
          <w:rFonts w:cs="Arial"/>
        </w:rPr>
        <w:t xml:space="preserve">областными </w:t>
      </w:r>
      <w:r w:rsidRPr="00A9681E">
        <w:rPr>
          <w:rFonts w:cs="Arial"/>
        </w:rPr>
        <w:t xml:space="preserve">исполнительными органами государственной </w:t>
      </w:r>
      <w:proofErr w:type="gramStart"/>
      <w:r w:rsidRPr="00A9681E">
        <w:rPr>
          <w:rFonts w:cs="Arial"/>
        </w:rPr>
        <w:t>власти Новосибирской области административных регламентов предоставления государственных услуг</w:t>
      </w:r>
      <w:proofErr w:type="gramEnd"/>
      <w:r w:rsidRPr="00A9681E">
        <w:rPr>
          <w:rFonts w:cs="Arial"/>
        </w:rPr>
        <w:t>»</w:t>
      </w:r>
    </w:p>
    <w:p w:rsidR="00EE797A" w:rsidRPr="00EE797A" w:rsidRDefault="00EE797A" w:rsidP="00EE797A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r w:rsidRPr="00EE797A">
        <w:rPr>
          <w:rFonts w:cs="Arial"/>
          <w:sz w:val="20"/>
        </w:rPr>
        <w:t>приказ</w:t>
      </w:r>
      <w:r>
        <w:rPr>
          <w:rFonts w:cs="Arial"/>
          <w:sz w:val="20"/>
        </w:rPr>
        <w:t>а</w:t>
      </w:r>
      <w:r w:rsidRPr="00EE797A">
        <w:rPr>
          <w:rFonts w:cs="Arial"/>
          <w:sz w:val="20"/>
        </w:rPr>
        <w:t xml:space="preserve"> министерства социального развития Новосибирской области </w:t>
      </w:r>
      <w:hyperlink r:id="rId10" w:tgtFrame="Logical" w:history="1">
        <w:r w:rsidRPr="00EE797A">
          <w:rPr>
            <w:rStyle w:val="a6"/>
            <w:rFonts w:cs="Arial"/>
            <w:sz w:val="20"/>
          </w:rPr>
          <w:t>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8866B0">
      <w:pPr>
        <w:rPr>
          <w:rFonts w:cs="Arial"/>
        </w:rPr>
      </w:pPr>
    </w:p>
    <w:p w:rsidR="005B7814" w:rsidRPr="00A9681E" w:rsidRDefault="005B7814" w:rsidP="008866B0">
      <w:pPr>
        <w:rPr>
          <w:rFonts w:cs="Arial"/>
          <w:b/>
        </w:rPr>
      </w:pPr>
      <w:r w:rsidRPr="00A9681E">
        <w:rPr>
          <w:rFonts w:cs="Arial"/>
          <w:b/>
        </w:rPr>
        <w:t>ПРИКАЗЫВАЮ:</w:t>
      </w:r>
    </w:p>
    <w:p w:rsidR="005B7814" w:rsidRPr="00A9681E" w:rsidRDefault="005B7814" w:rsidP="008866B0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A9681E">
        <w:rPr>
          <w:rFonts w:cs="Arial"/>
        </w:rPr>
        <w:t>1. Утвердить прилагаемый Административный регламент предоставления</w:t>
      </w:r>
      <w:r w:rsidRPr="00A9681E">
        <w:rPr>
          <w:rFonts w:cs="Arial"/>
          <w:bCs/>
        </w:rPr>
        <w:t xml:space="preserve"> государственной услуги по </w:t>
      </w:r>
      <w:r w:rsidRPr="00A9681E">
        <w:rPr>
          <w:rFonts w:cs="Arial"/>
        </w:rPr>
        <w:t xml:space="preserve">предоставлению компенсаций расходов на оплату жилого помещения и (или) коммунальных услуг отдельным категориям граждан, проживающих </w:t>
      </w:r>
      <w:proofErr w:type="gramStart"/>
      <w:r w:rsidRPr="00A9681E">
        <w:rPr>
          <w:rFonts w:cs="Arial"/>
        </w:rPr>
        <w:t>на</w:t>
      </w:r>
      <w:proofErr w:type="gramEnd"/>
      <w:r w:rsidRPr="00A9681E">
        <w:rPr>
          <w:rFonts w:cs="Arial"/>
        </w:rPr>
        <w:t xml:space="preserve"> территории Новосибирской области (далее – Административный регламент).</w:t>
      </w:r>
    </w:p>
    <w:p w:rsidR="005B7814" w:rsidRPr="00A9681E" w:rsidRDefault="005B7814" w:rsidP="008866B0">
      <w:pPr>
        <w:ind w:firstLine="709"/>
        <w:rPr>
          <w:rFonts w:cs="Arial"/>
        </w:rPr>
      </w:pPr>
      <w:r w:rsidRPr="00A9681E">
        <w:rPr>
          <w:rFonts w:cs="Arial"/>
        </w:rPr>
        <w:t xml:space="preserve">2. Управлению организации социальных выплат (Ануфриева Р.В.) обеспечить предоставление государственной услуги в соответствии с Административным регламентом. </w:t>
      </w:r>
    </w:p>
    <w:p w:rsidR="005B7814" w:rsidRPr="00A9681E" w:rsidRDefault="005B7814" w:rsidP="008866B0">
      <w:pPr>
        <w:ind w:firstLine="709"/>
        <w:rPr>
          <w:rFonts w:cs="Arial"/>
        </w:rPr>
      </w:pPr>
      <w:r w:rsidRPr="00A9681E">
        <w:rPr>
          <w:rFonts w:cs="Arial"/>
        </w:rPr>
        <w:t>3. </w:t>
      </w:r>
      <w:proofErr w:type="gramStart"/>
      <w:r w:rsidRPr="00A9681E">
        <w:rPr>
          <w:rFonts w:cs="Arial"/>
        </w:rPr>
        <w:t>Контроль за</w:t>
      </w:r>
      <w:proofErr w:type="gramEnd"/>
      <w:r w:rsidRPr="00A9681E">
        <w:rPr>
          <w:rFonts w:cs="Arial"/>
        </w:rPr>
        <w:t xml:space="preserve"> исполнением приказа оставляю за собой.</w:t>
      </w:r>
    </w:p>
    <w:p w:rsidR="005B7814" w:rsidRPr="00A9681E" w:rsidRDefault="005B7814" w:rsidP="008866B0">
      <w:pPr>
        <w:ind w:firstLine="709"/>
        <w:rPr>
          <w:rFonts w:cs="Arial"/>
        </w:rPr>
      </w:pPr>
    </w:p>
    <w:p w:rsidR="005B7814" w:rsidRPr="00A9681E" w:rsidRDefault="005B7814" w:rsidP="008866B0">
      <w:pPr>
        <w:ind w:firstLine="0"/>
        <w:rPr>
          <w:rFonts w:cs="Arial"/>
        </w:rPr>
      </w:pPr>
      <w:r w:rsidRPr="00A9681E">
        <w:rPr>
          <w:rFonts w:cs="Arial"/>
        </w:rPr>
        <w:t xml:space="preserve">Временно исполняющий </w:t>
      </w:r>
    </w:p>
    <w:p w:rsidR="005B7814" w:rsidRPr="00A9681E" w:rsidRDefault="005B7814" w:rsidP="008866B0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A9681E">
        <w:rPr>
          <w:rFonts w:ascii="Arial" w:hAnsi="Arial" w:cs="Arial"/>
          <w:sz w:val="24"/>
          <w:szCs w:val="24"/>
        </w:rPr>
        <w:t xml:space="preserve">обязанности министра </w:t>
      </w:r>
    </w:p>
    <w:p w:rsidR="005B7814" w:rsidRPr="00A9681E" w:rsidRDefault="005B7814" w:rsidP="008866B0">
      <w:pPr>
        <w:pStyle w:val="21"/>
        <w:ind w:firstLine="0"/>
        <w:jc w:val="right"/>
        <w:rPr>
          <w:rFonts w:ascii="Arial" w:hAnsi="Arial" w:cs="Arial"/>
          <w:sz w:val="24"/>
          <w:szCs w:val="24"/>
        </w:rPr>
      </w:pPr>
      <w:r w:rsidRPr="00A9681E">
        <w:rPr>
          <w:rFonts w:ascii="Arial" w:hAnsi="Arial" w:cs="Arial"/>
          <w:sz w:val="24"/>
          <w:szCs w:val="24"/>
        </w:rPr>
        <w:t>С.И. </w:t>
      </w:r>
      <w:proofErr w:type="spellStart"/>
      <w:r w:rsidRPr="00A9681E">
        <w:rPr>
          <w:rFonts w:ascii="Arial" w:hAnsi="Arial" w:cs="Arial"/>
          <w:sz w:val="24"/>
          <w:szCs w:val="24"/>
        </w:rPr>
        <w:t>Пыхтин</w:t>
      </w:r>
      <w:proofErr w:type="spellEnd"/>
    </w:p>
    <w:p w:rsidR="005B7814" w:rsidRPr="00A9681E" w:rsidRDefault="005B7814" w:rsidP="008866B0">
      <w:pPr>
        <w:pStyle w:val="21"/>
        <w:ind w:firstLine="0"/>
        <w:jc w:val="right"/>
        <w:rPr>
          <w:rFonts w:ascii="Arial" w:hAnsi="Arial" w:cs="Arial"/>
          <w:sz w:val="24"/>
          <w:szCs w:val="24"/>
        </w:rPr>
      </w:pPr>
    </w:p>
    <w:p w:rsidR="005B7814" w:rsidRPr="00A9681E" w:rsidRDefault="005B7814" w:rsidP="008866B0">
      <w:pPr>
        <w:shd w:val="clear" w:color="auto" w:fill="FFFFFF"/>
        <w:jc w:val="right"/>
        <w:rPr>
          <w:rFonts w:cs="Arial"/>
        </w:rPr>
      </w:pPr>
      <w:r w:rsidRPr="00A9681E">
        <w:rPr>
          <w:rFonts w:cs="Arial"/>
        </w:rPr>
        <w:t>УТВЕРЖДЕН</w:t>
      </w:r>
    </w:p>
    <w:p w:rsidR="005B7814" w:rsidRPr="00A9681E" w:rsidRDefault="005B7814" w:rsidP="008866B0">
      <w:pPr>
        <w:shd w:val="clear" w:color="auto" w:fill="FFFFFF"/>
        <w:ind w:firstLine="40"/>
        <w:jc w:val="right"/>
        <w:rPr>
          <w:rFonts w:cs="Arial"/>
        </w:rPr>
      </w:pPr>
      <w:r w:rsidRPr="00A9681E">
        <w:rPr>
          <w:rFonts w:cs="Arial"/>
        </w:rPr>
        <w:t xml:space="preserve">приказом министерства </w:t>
      </w:r>
    </w:p>
    <w:p w:rsidR="005B7814" w:rsidRPr="00A9681E" w:rsidRDefault="005B7814" w:rsidP="008866B0">
      <w:pPr>
        <w:shd w:val="clear" w:color="auto" w:fill="FFFFFF"/>
        <w:ind w:firstLine="40"/>
        <w:jc w:val="right"/>
        <w:rPr>
          <w:rFonts w:cs="Arial"/>
        </w:rPr>
      </w:pPr>
      <w:r w:rsidRPr="00A9681E">
        <w:rPr>
          <w:rFonts w:cs="Arial"/>
        </w:rPr>
        <w:t xml:space="preserve">социального развития </w:t>
      </w:r>
    </w:p>
    <w:p w:rsidR="005B7814" w:rsidRPr="00A9681E" w:rsidRDefault="005B7814" w:rsidP="008866B0">
      <w:pPr>
        <w:shd w:val="clear" w:color="auto" w:fill="FFFFFF"/>
        <w:ind w:firstLine="40"/>
        <w:jc w:val="right"/>
        <w:rPr>
          <w:rFonts w:cs="Arial"/>
        </w:rPr>
      </w:pPr>
      <w:r w:rsidRPr="00A9681E">
        <w:rPr>
          <w:rFonts w:cs="Arial"/>
        </w:rPr>
        <w:t>Новосибирской области</w:t>
      </w:r>
    </w:p>
    <w:p w:rsidR="005B7814" w:rsidRPr="00A9681E" w:rsidRDefault="005B7814" w:rsidP="008866B0">
      <w:pPr>
        <w:pStyle w:val="ConsPlusNormal"/>
        <w:jc w:val="right"/>
        <w:outlineLvl w:val="0"/>
        <w:rPr>
          <w:sz w:val="24"/>
          <w:szCs w:val="24"/>
          <w:u w:val="single"/>
        </w:rPr>
      </w:pPr>
      <w:r w:rsidRPr="00A9681E">
        <w:rPr>
          <w:sz w:val="24"/>
          <w:szCs w:val="24"/>
        </w:rPr>
        <w:t xml:space="preserve">от </w:t>
      </w:r>
      <w:r w:rsidRPr="00A9681E">
        <w:rPr>
          <w:sz w:val="24"/>
          <w:szCs w:val="24"/>
          <w:u w:val="single"/>
        </w:rPr>
        <w:t>17.09.2014</w:t>
      </w:r>
      <w:r w:rsidRPr="00A9681E">
        <w:rPr>
          <w:sz w:val="24"/>
          <w:szCs w:val="24"/>
        </w:rPr>
        <w:t xml:space="preserve"> № </w:t>
      </w:r>
      <w:r w:rsidRPr="00A9681E">
        <w:rPr>
          <w:sz w:val="24"/>
          <w:szCs w:val="24"/>
          <w:u w:val="single"/>
        </w:rPr>
        <w:t>1051</w:t>
      </w:r>
    </w:p>
    <w:p w:rsidR="005B7814" w:rsidRPr="00A9681E" w:rsidRDefault="005B7814" w:rsidP="008866B0">
      <w:pPr>
        <w:pStyle w:val="ConsPlusNormal"/>
        <w:ind w:firstLine="709"/>
        <w:jc w:val="center"/>
        <w:rPr>
          <w:bCs/>
          <w:sz w:val="24"/>
          <w:szCs w:val="24"/>
        </w:rPr>
      </w:pPr>
    </w:p>
    <w:p w:rsidR="005B7814" w:rsidRPr="00A9681E" w:rsidRDefault="005B7814" w:rsidP="002C6B2B">
      <w:pPr>
        <w:pStyle w:val="ConsPlusTitle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АДМИНИСТРАТИВНЫЙ РЕГЛАМЕНТ</w:t>
      </w:r>
    </w:p>
    <w:p w:rsidR="005B7814" w:rsidRPr="00A9681E" w:rsidRDefault="005B7814" w:rsidP="002C6B2B">
      <w:pPr>
        <w:pStyle w:val="ConsPlusTitle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 ПО ПРЕДОСТАВЛЕНИЮ</w:t>
      </w:r>
    </w:p>
    <w:p w:rsidR="005B7814" w:rsidRPr="00A9681E" w:rsidRDefault="005B7814" w:rsidP="002C6B2B">
      <w:pPr>
        <w:pStyle w:val="ConsPlusTitle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КОМПЕНСАЦИЙ РАСХОДОВ НА ОПЛАТУ ЖИЛОГО ПОМЕЩЕНИЯ И (ИЛИ)</w:t>
      </w:r>
    </w:p>
    <w:p w:rsidR="005B7814" w:rsidRPr="00A9681E" w:rsidRDefault="005B7814" w:rsidP="002C6B2B">
      <w:pPr>
        <w:pStyle w:val="ConsPlusTitle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КОММУНАЛЬНЫХ УСЛУГ ОТДЕЛЬНЫМ КАТЕГОРИЯМ ГРАЖДАН,</w:t>
      </w:r>
    </w:p>
    <w:p w:rsidR="005B7814" w:rsidRPr="00A9681E" w:rsidRDefault="005B7814" w:rsidP="002C6B2B">
      <w:pPr>
        <w:pStyle w:val="ConsPlusTitle"/>
        <w:jc w:val="center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ПРОЖИВАЮЩИХ</w:t>
      </w:r>
      <w:proofErr w:type="gramEnd"/>
      <w:r w:rsidRPr="00A9681E">
        <w:rPr>
          <w:sz w:val="24"/>
          <w:szCs w:val="24"/>
        </w:rPr>
        <w:t xml:space="preserve"> НА ТЕРРИТОРИИ НОВОСИБИРСКОЙ ОБЛАСТИ</w:t>
      </w:r>
    </w:p>
    <w:p w:rsidR="005B7814" w:rsidRPr="00A9681E" w:rsidRDefault="005B7814" w:rsidP="002C6B2B">
      <w:pPr>
        <w:pStyle w:val="ConsPlusTitle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(ДАЛЕЕ - АДМИНИСТРАТИВНЫЙ РЕГЛАМЕНТ)</w:t>
      </w:r>
    </w:p>
    <w:p w:rsidR="005B7814" w:rsidRPr="00EE797A" w:rsidRDefault="005B7814" w:rsidP="00EE797A">
      <w:pPr>
        <w:pStyle w:val="ConsPlusNormal"/>
        <w:jc w:val="center"/>
        <w:rPr>
          <w:b/>
          <w:bCs/>
          <w:iCs/>
          <w:sz w:val="30"/>
          <w:szCs w:val="28"/>
          <w:lang w:eastAsia="ru-RU"/>
        </w:rPr>
      </w:pPr>
      <w:r w:rsidRPr="00EE797A">
        <w:rPr>
          <w:b/>
          <w:bCs/>
          <w:iCs/>
          <w:sz w:val="30"/>
          <w:szCs w:val="28"/>
          <w:lang w:eastAsia="ru-RU"/>
        </w:rPr>
        <w:lastRenderedPageBreak/>
        <w:t>I. Общие положения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Основные понятия, используемые в Административном регламенте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1. В Административном регламенте используется следующее понятие государственной услуги: деятельность по реализации функций </w:t>
      </w:r>
      <w:r w:rsidR="00EE797A">
        <w:rPr>
          <w:sz w:val="24"/>
          <w:szCs w:val="24"/>
        </w:rPr>
        <w:t xml:space="preserve">областного </w:t>
      </w:r>
      <w:r w:rsidRPr="00A9681E">
        <w:rPr>
          <w:sz w:val="24"/>
          <w:szCs w:val="24"/>
        </w:rPr>
        <w:t>исполнительного органа государственной власти Новосибирской области при осуществлении отдельных государственных полномочий, которая осуществляется по запросам заявителей в пределах полномочий министерства социального развития Новосибирской области, установленных нормативными правовыми актами Российской Федерации и нормативными правовыми актами Новосибирской области.</w:t>
      </w:r>
    </w:p>
    <w:p w:rsidR="00EE797A" w:rsidRPr="00EE797A" w:rsidRDefault="00EE797A" w:rsidP="00EE797A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>(</w:t>
      </w:r>
      <w:proofErr w:type="gramStart"/>
      <w:r w:rsidRPr="00EE797A">
        <w:rPr>
          <w:rFonts w:cs="Arial"/>
          <w:color w:val="000000"/>
          <w:sz w:val="20"/>
        </w:rPr>
        <w:t>в</w:t>
      </w:r>
      <w:proofErr w:type="gramEnd"/>
      <w:r w:rsidRPr="00EE797A">
        <w:rPr>
          <w:rFonts w:cs="Arial"/>
          <w:color w:val="000000"/>
          <w:sz w:val="20"/>
        </w:rPr>
        <w:t xml:space="preserve"> редакции </w:t>
      </w:r>
      <w:hyperlink r:id="rId11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 xml:space="preserve">Описание заявителей и лиц, имеющих право выступать </w:t>
      </w:r>
      <w:proofErr w:type="gramStart"/>
      <w:r w:rsidRPr="00A9681E">
        <w:rPr>
          <w:sz w:val="24"/>
          <w:szCs w:val="24"/>
        </w:rPr>
        <w:t>от</w:t>
      </w:r>
      <w:proofErr w:type="gramEnd"/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их имени при предоставлении 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2. Заявителями и лицами, имеющими право выступать от их имени при предоставлении государственной услуги (далее - заявители), являются: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- граждане, которым предусмотрены меры социальной поддержки по оплате жилого помещения и (или) коммунальных услуг (далее - получатели мер социальной поддержки) в соответствии </w:t>
      </w:r>
      <w:proofErr w:type="gramStart"/>
      <w:r w:rsidRPr="00A9681E">
        <w:rPr>
          <w:sz w:val="24"/>
          <w:szCs w:val="24"/>
        </w:rPr>
        <w:t>с</w:t>
      </w:r>
      <w:proofErr w:type="gramEnd"/>
      <w:r w:rsidRPr="00A9681E">
        <w:rPr>
          <w:sz w:val="24"/>
          <w:szCs w:val="24"/>
        </w:rPr>
        <w:t>:</w:t>
      </w:r>
    </w:p>
    <w:p w:rsidR="005B7814" w:rsidRPr="00EE797A" w:rsidRDefault="005B7814" w:rsidP="002C6B2B">
      <w:pPr>
        <w:pStyle w:val="ConsPlusNormal"/>
        <w:jc w:val="both"/>
        <w:rPr>
          <w:szCs w:val="24"/>
        </w:rPr>
      </w:pPr>
      <w:r w:rsidRPr="00EE797A">
        <w:rPr>
          <w:szCs w:val="24"/>
        </w:rPr>
        <w:t xml:space="preserve">(в </w:t>
      </w:r>
      <w:r w:rsidR="00EE797A">
        <w:rPr>
          <w:szCs w:val="24"/>
        </w:rPr>
        <w:t>редакции</w:t>
      </w:r>
      <w:r w:rsidRPr="00EE797A">
        <w:rPr>
          <w:szCs w:val="24"/>
        </w:rPr>
        <w:t xml:space="preserve"> приказа </w:t>
      </w:r>
      <w:proofErr w:type="spellStart"/>
      <w:r w:rsidRPr="00EE797A">
        <w:rPr>
          <w:szCs w:val="24"/>
        </w:rPr>
        <w:t>Минсоцразвития</w:t>
      </w:r>
      <w:proofErr w:type="spellEnd"/>
      <w:r w:rsidRPr="00EE797A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Законом Российской Федерации от 15 мая 1991 года № 1244-1 "О социальной защите граждан, подвергшихся воздействию радиации вследствие катастрофы на Чернобыльской АЭС";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2) </w:t>
      </w:r>
      <w:hyperlink r:id="rId12" w:tgtFrame="Logical" w:history="1">
        <w:r w:rsidRPr="00EE797A">
          <w:rPr>
            <w:rStyle w:val="a6"/>
            <w:sz w:val="24"/>
            <w:szCs w:val="24"/>
          </w:rPr>
          <w:t>Федеральным законом от 12 января 1995 года № 5-ФЗ</w:t>
        </w:r>
      </w:hyperlink>
      <w:r w:rsidRPr="00A9681E">
        <w:rPr>
          <w:sz w:val="24"/>
          <w:szCs w:val="24"/>
        </w:rPr>
        <w:t xml:space="preserve"> "О ветеранах";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3) </w:t>
      </w:r>
      <w:hyperlink r:id="rId13" w:history="1">
        <w:r w:rsidRPr="00EE797A">
          <w:rPr>
            <w:rStyle w:val="a6"/>
            <w:sz w:val="24"/>
            <w:szCs w:val="24"/>
          </w:rPr>
          <w:t>Федеральным законом от 24 ноября 1995 года № 181-ФЗ</w:t>
        </w:r>
      </w:hyperlink>
      <w:r w:rsidRPr="00A9681E">
        <w:rPr>
          <w:sz w:val="24"/>
          <w:szCs w:val="24"/>
        </w:rPr>
        <w:t xml:space="preserve"> "О социальной защите инвалидов в Российской Федерации";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4) </w:t>
      </w:r>
      <w:hyperlink r:id="rId14" w:tgtFrame="Logical" w:history="1">
        <w:r w:rsidRPr="00745819">
          <w:rPr>
            <w:rStyle w:val="a6"/>
            <w:sz w:val="24"/>
            <w:szCs w:val="24"/>
          </w:rPr>
          <w:t>Федеральным законом от 26 ноября 1998 года № 175-ФЗ</w:t>
        </w:r>
      </w:hyperlink>
      <w:r w:rsidRPr="00A9681E">
        <w:rPr>
          <w:sz w:val="24"/>
          <w:szCs w:val="24"/>
        </w:rPr>
        <w:t xml:space="preserve"> "О социальной защите граждан Российской Федерации, подвергшихся воздействию радиации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A9681E">
        <w:rPr>
          <w:sz w:val="24"/>
          <w:szCs w:val="24"/>
        </w:rPr>
        <w:t>Теча</w:t>
      </w:r>
      <w:proofErr w:type="spellEnd"/>
      <w:r w:rsidRPr="00A9681E">
        <w:rPr>
          <w:sz w:val="24"/>
          <w:szCs w:val="24"/>
        </w:rPr>
        <w:t>";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5) </w:t>
      </w:r>
      <w:hyperlink r:id="rId15" w:tgtFrame="Logical" w:history="1">
        <w:r w:rsidRPr="00745819">
          <w:rPr>
            <w:rStyle w:val="a6"/>
            <w:sz w:val="24"/>
            <w:szCs w:val="24"/>
          </w:rPr>
          <w:t>Федеральным законом от 10 января 2002 года № 2-ФЗ</w:t>
        </w:r>
      </w:hyperlink>
      <w:r w:rsidRPr="00A9681E">
        <w:rPr>
          <w:sz w:val="24"/>
          <w:szCs w:val="24"/>
        </w:rPr>
        <w:t xml:space="preserve"> "О социальных гарантиях гражданам, подвергшимся радиационному воздействию вследствие ядерных испытаний на Семипалатинском полигоне";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 xml:space="preserve">6) частью 8 статьи 154 </w:t>
      </w:r>
      <w:hyperlink r:id="rId16" w:tgtFrame="Logical" w:history="1">
        <w:r w:rsidRPr="00745819">
          <w:rPr>
            <w:rStyle w:val="a6"/>
            <w:sz w:val="24"/>
            <w:szCs w:val="24"/>
          </w:rPr>
          <w:t>Федерального закона от 22 августа 2004 года № 122-ФЗ</w:t>
        </w:r>
      </w:hyperlink>
      <w:r w:rsidRPr="00A9681E">
        <w:rPr>
          <w:sz w:val="24"/>
          <w:szCs w:val="24"/>
        </w:rPr>
        <w:t xml:space="preserve"> "О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"О внесении изменений и дополнений в Федеральный закон "Об общих принципах организации законодательных (представительных) и исполнительных органов государственной власти субъектов Российской Федерации" и "Об</w:t>
      </w:r>
      <w:proofErr w:type="gramEnd"/>
      <w:r w:rsidRPr="00A9681E">
        <w:rPr>
          <w:sz w:val="24"/>
          <w:szCs w:val="24"/>
        </w:rPr>
        <w:t xml:space="preserve"> общих </w:t>
      </w:r>
      <w:proofErr w:type="gramStart"/>
      <w:r w:rsidRPr="00A9681E">
        <w:rPr>
          <w:sz w:val="24"/>
          <w:szCs w:val="24"/>
        </w:rPr>
        <w:t>принципах</w:t>
      </w:r>
      <w:proofErr w:type="gramEnd"/>
      <w:r w:rsidRPr="00A9681E">
        <w:rPr>
          <w:sz w:val="24"/>
          <w:szCs w:val="24"/>
        </w:rPr>
        <w:t xml:space="preserve"> организации местного самоуправления в Российской Федерации";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7) постановлением Верховного Совета Российской Федерации от 27 декабря 1991 года № 2123-1 "О распространении действия Закона РСФСР "О социальной защите граждан, подвергшихся воздействию радиации вследствие катастрофы на Чернобыльской АЭС" на граждан из подразделений особого риска";</w:t>
      </w:r>
    </w:p>
    <w:p w:rsidR="005B7814" w:rsidRPr="00745819" w:rsidRDefault="00745819" w:rsidP="002C6B2B">
      <w:pPr>
        <w:pStyle w:val="ConsPlusNormal"/>
        <w:ind w:firstLine="540"/>
        <w:jc w:val="both"/>
        <w:rPr>
          <w:sz w:val="32"/>
          <w:szCs w:val="24"/>
        </w:rPr>
      </w:pPr>
      <w:r w:rsidRPr="00745819">
        <w:rPr>
          <w:sz w:val="24"/>
        </w:rPr>
        <w:t xml:space="preserve">8) </w:t>
      </w:r>
      <w:hyperlink r:id="rId17" w:tgtFrame="_self" w:history="1">
        <w:r w:rsidRPr="00745819">
          <w:rPr>
            <w:rStyle w:val="a6"/>
            <w:sz w:val="24"/>
          </w:rPr>
          <w:t>Законом Новосибирской области от 15.12.2007 № 175-ОЗ</w:t>
        </w:r>
      </w:hyperlink>
      <w:r w:rsidRPr="00745819">
        <w:rPr>
          <w:sz w:val="24"/>
        </w:rPr>
        <w:t xml:space="preserve"> «Об опеке и попечительстве в Новосибирской области»;</w:t>
      </w:r>
    </w:p>
    <w:p w:rsidR="00745819" w:rsidRPr="00EE797A" w:rsidRDefault="00745819" w:rsidP="00745819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18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9) </w:t>
      </w:r>
      <w:hyperlink r:id="rId19" w:tgtFrame="Logical" w:history="1">
        <w:r w:rsidRPr="001866D7">
          <w:rPr>
            <w:rStyle w:val="a6"/>
            <w:sz w:val="24"/>
            <w:szCs w:val="24"/>
          </w:rPr>
          <w:t>Законом Новосибирской области от 27 декабря 2002 года № 85-ОЗ</w:t>
        </w:r>
      </w:hyperlink>
      <w:r w:rsidRPr="00A9681E">
        <w:rPr>
          <w:sz w:val="24"/>
          <w:szCs w:val="24"/>
        </w:rPr>
        <w:t xml:space="preserve"> "О наградах Новосибирской области";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 xml:space="preserve">10) </w:t>
      </w:r>
      <w:hyperlink r:id="rId20" w:tgtFrame="Logical" w:history="1">
        <w:r w:rsidRPr="001866D7">
          <w:rPr>
            <w:rStyle w:val="a6"/>
            <w:sz w:val="24"/>
            <w:szCs w:val="24"/>
          </w:rPr>
          <w:t>Законом Новосибирской области от 25 июля 2003 года № 127-ОЗ</w:t>
        </w:r>
      </w:hyperlink>
      <w:r w:rsidRPr="00A9681E">
        <w:rPr>
          <w:sz w:val="24"/>
          <w:szCs w:val="24"/>
        </w:rPr>
        <w:t xml:space="preserve"> "О ветеранах труда Новосибирской области";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11) </w:t>
      </w:r>
      <w:hyperlink r:id="rId21" w:tgtFrame="Logical" w:history="1">
        <w:r w:rsidRPr="001866D7">
          <w:rPr>
            <w:rStyle w:val="a6"/>
            <w:sz w:val="24"/>
            <w:szCs w:val="24"/>
          </w:rPr>
          <w:t>Законом Новосибирской области от 29 декабря 2004 года № 253-ОЗ</w:t>
        </w:r>
      </w:hyperlink>
      <w:r w:rsidRPr="00A9681E">
        <w:rPr>
          <w:sz w:val="24"/>
          <w:szCs w:val="24"/>
        </w:rPr>
        <w:t xml:space="preserve"> "О мерах социальной поддержки отдельных категорий граждан, проживающих в Новосибирской области" (далее - Закон № 253-ОЗ);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12) </w:t>
      </w:r>
      <w:hyperlink r:id="rId22" w:tgtFrame="Logical" w:history="1">
        <w:r w:rsidRPr="001866D7">
          <w:rPr>
            <w:rStyle w:val="a6"/>
            <w:sz w:val="24"/>
            <w:szCs w:val="24"/>
          </w:rPr>
          <w:t>Законом Новосибирской области от 14 марта 2005 года № 274-ОЗ</w:t>
        </w:r>
      </w:hyperlink>
      <w:r w:rsidRPr="00A9681E">
        <w:rPr>
          <w:sz w:val="24"/>
          <w:szCs w:val="24"/>
        </w:rPr>
        <w:t xml:space="preserve"> "О предоставлении социальных гарантий лицам, имеющим почетное звание Российской Федерации, РСФСР или СССР, проживающим в Новосибирской области";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13) </w:t>
      </w:r>
      <w:hyperlink r:id="rId23" w:tgtFrame="Logical" w:history="1">
        <w:r w:rsidRPr="001866D7">
          <w:rPr>
            <w:rStyle w:val="a6"/>
            <w:sz w:val="24"/>
            <w:szCs w:val="24"/>
          </w:rPr>
          <w:t>Законом Новосибирской области от 13 апреля 2005 года № 285-ОЗ</w:t>
        </w:r>
      </w:hyperlink>
      <w:r w:rsidRPr="00A9681E">
        <w:rPr>
          <w:sz w:val="24"/>
          <w:szCs w:val="24"/>
        </w:rPr>
        <w:t xml:space="preserve"> "О мерах социальной поддержки по оплате жилого помещения и коммунальных услуг отдельных категорий граждан, проживающих и работающих в сельской местности и поселках городского типа на территории Новосибирской области" (далее - Закон № 285-ОЗ);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14) </w:t>
      </w:r>
      <w:hyperlink r:id="rId24" w:tgtFrame="Logical" w:history="1">
        <w:r w:rsidRPr="001866D7">
          <w:rPr>
            <w:rStyle w:val="a6"/>
            <w:sz w:val="24"/>
            <w:szCs w:val="24"/>
          </w:rPr>
          <w:t>Законом Новосибирской области от 27 апреля 2010 года № 493-ОЗ</w:t>
        </w:r>
      </w:hyperlink>
      <w:r w:rsidRPr="00A9681E">
        <w:rPr>
          <w:sz w:val="24"/>
          <w:szCs w:val="24"/>
        </w:rPr>
        <w:t xml:space="preserve"> "О мерах социальной поддержки по оплате жилого помещения и коммунальных услуг работников образования, проживающих и работающих в сельской местности, поселках городского типа на территории Новосибирской области" (далее - Закон № 493-ОЗ);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15) </w:t>
      </w:r>
      <w:hyperlink r:id="rId25" w:tgtFrame="Logical" w:history="1">
        <w:r w:rsidRPr="00FE590F">
          <w:rPr>
            <w:rStyle w:val="a6"/>
            <w:sz w:val="24"/>
            <w:szCs w:val="24"/>
          </w:rPr>
          <w:t>Законом Новосибирской области от 6 октября 2010 года № 533-ОЗ</w:t>
        </w:r>
      </w:hyperlink>
      <w:r w:rsidRPr="00A9681E">
        <w:rPr>
          <w:sz w:val="24"/>
          <w:szCs w:val="24"/>
        </w:rPr>
        <w:t xml:space="preserve"> "О социальной поддержке многодетных семей на территории Новосибирской области";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- законные представители или представители вышеуказанных лиц по доверенности (далее - представитель гражданина).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Порядок информирования о правилах предоставления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3. </w:t>
      </w:r>
      <w:proofErr w:type="gramStart"/>
      <w:r w:rsidRPr="00A9681E">
        <w:rPr>
          <w:sz w:val="24"/>
          <w:szCs w:val="24"/>
        </w:rPr>
        <w:t>Информация о местах нахождения и контактных телефонах территориальных органов министерства социального развития Новосибирской области (далее - министерство) - отделов пособий и социальных выплат (далее - отделы пособий и социальных выплат) и филиалов государственного автономного учреждения Новосибирской области "Многофункциональный центр организации предоставления государственных и муниципальных услуг" (далее - МФЦ) приводится в приложении № 1 к Административному регламенту.</w:t>
      </w:r>
      <w:proofErr w:type="gramEnd"/>
    </w:p>
    <w:p w:rsidR="005B7814" w:rsidRPr="00FE590F" w:rsidRDefault="005B7814" w:rsidP="002C6B2B">
      <w:pPr>
        <w:pStyle w:val="ConsPlusNormal"/>
        <w:jc w:val="both"/>
        <w:rPr>
          <w:szCs w:val="24"/>
        </w:rPr>
      </w:pPr>
      <w:r w:rsidRPr="00FE590F">
        <w:rPr>
          <w:szCs w:val="24"/>
        </w:rPr>
        <w:t>(</w:t>
      </w:r>
      <w:proofErr w:type="gramStart"/>
      <w:r w:rsidRPr="00FE590F">
        <w:rPr>
          <w:szCs w:val="24"/>
        </w:rPr>
        <w:t>в</w:t>
      </w:r>
      <w:proofErr w:type="gramEnd"/>
      <w:r w:rsidRPr="00FE590F">
        <w:rPr>
          <w:szCs w:val="24"/>
        </w:rPr>
        <w:t xml:space="preserve"> </w:t>
      </w:r>
      <w:r w:rsidR="00EE797A" w:rsidRPr="00FE590F">
        <w:rPr>
          <w:szCs w:val="24"/>
        </w:rPr>
        <w:t>редакции</w:t>
      </w:r>
      <w:r w:rsidRPr="00FE590F">
        <w:rPr>
          <w:szCs w:val="24"/>
        </w:rPr>
        <w:t xml:space="preserve"> приказа </w:t>
      </w:r>
      <w:proofErr w:type="spellStart"/>
      <w:r w:rsidRPr="00FE590F">
        <w:rPr>
          <w:szCs w:val="24"/>
        </w:rPr>
        <w:t>Минсоцразвития</w:t>
      </w:r>
      <w:proofErr w:type="spellEnd"/>
      <w:r w:rsidRPr="00FE590F">
        <w:rPr>
          <w:szCs w:val="24"/>
        </w:rPr>
        <w:t xml:space="preserve"> Новосибирской области от 30.03.2015 № 257)</w:t>
      </w:r>
    </w:p>
    <w:p w:rsidR="005B7814" w:rsidRPr="00FE590F" w:rsidRDefault="00FE590F" w:rsidP="002C6B2B">
      <w:pPr>
        <w:pStyle w:val="ConsPlusNormal"/>
        <w:ind w:firstLine="540"/>
        <w:jc w:val="both"/>
        <w:rPr>
          <w:sz w:val="32"/>
          <w:szCs w:val="24"/>
        </w:rPr>
      </w:pPr>
      <w:r w:rsidRPr="00FE590F">
        <w:rPr>
          <w:sz w:val="24"/>
        </w:rPr>
        <w:t>Кроме того, сведения о местах нахождения и контактных телефонах, адресах электронной почты отделов пособий и социальных выплат, МФЦ, официальном интернет-сайте МФЦ размещаются:</w:t>
      </w:r>
    </w:p>
    <w:p w:rsidR="00FE590F" w:rsidRPr="00EE797A" w:rsidRDefault="00FE590F" w:rsidP="00FE590F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26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на официальном интернет-сайте министерства - </w:t>
      </w:r>
      <w:proofErr w:type="spellStart"/>
      <w:r w:rsidRPr="00A9681E">
        <w:rPr>
          <w:sz w:val="24"/>
          <w:szCs w:val="24"/>
        </w:rPr>
        <w:t>www.msr</w:t>
      </w:r>
      <w:proofErr w:type="spellEnd"/>
      <w:r w:rsidRPr="00A9681E">
        <w:rPr>
          <w:sz w:val="24"/>
          <w:szCs w:val="24"/>
        </w:rPr>
        <w:t>.</w:t>
      </w:r>
      <w:r w:rsidR="00FE590F">
        <w:rPr>
          <w:sz w:val="24"/>
          <w:szCs w:val="24"/>
          <w:lang w:val="en-US"/>
        </w:rPr>
        <w:t>n</w:t>
      </w:r>
      <w:proofErr w:type="spellStart"/>
      <w:r w:rsidRPr="00A9681E">
        <w:rPr>
          <w:sz w:val="24"/>
          <w:szCs w:val="24"/>
        </w:rPr>
        <w:t>so.ru</w:t>
      </w:r>
      <w:proofErr w:type="spellEnd"/>
      <w:r w:rsidRPr="00A9681E">
        <w:rPr>
          <w:sz w:val="24"/>
          <w:szCs w:val="24"/>
        </w:rPr>
        <w:t xml:space="preserve">, </w:t>
      </w:r>
      <w:proofErr w:type="spellStart"/>
      <w:r w:rsidRPr="00A9681E">
        <w:rPr>
          <w:sz w:val="24"/>
          <w:szCs w:val="24"/>
        </w:rPr>
        <w:t>e-mail</w:t>
      </w:r>
      <w:proofErr w:type="spellEnd"/>
      <w:r w:rsidRPr="00A9681E">
        <w:rPr>
          <w:sz w:val="24"/>
          <w:szCs w:val="24"/>
        </w:rPr>
        <w:t xml:space="preserve">: </w:t>
      </w:r>
      <w:proofErr w:type="spellStart"/>
      <w:r w:rsidRPr="00A9681E">
        <w:rPr>
          <w:sz w:val="24"/>
          <w:szCs w:val="24"/>
        </w:rPr>
        <w:t>usz</w:t>
      </w:r>
      <w:proofErr w:type="spellEnd"/>
      <w:r w:rsidR="00FE590F">
        <w:rPr>
          <w:sz w:val="24"/>
          <w:szCs w:val="24"/>
          <w:lang w:val="en-US"/>
        </w:rPr>
        <w:t>n</w:t>
      </w:r>
      <w:r w:rsidRPr="00A9681E">
        <w:rPr>
          <w:sz w:val="24"/>
          <w:szCs w:val="24"/>
        </w:rPr>
        <w:t>@</w:t>
      </w:r>
      <w:r w:rsidR="00FE590F">
        <w:rPr>
          <w:sz w:val="24"/>
          <w:szCs w:val="24"/>
          <w:lang w:val="en-US"/>
        </w:rPr>
        <w:t>n</w:t>
      </w:r>
      <w:proofErr w:type="spellStart"/>
      <w:r w:rsidRPr="00A9681E">
        <w:rPr>
          <w:sz w:val="24"/>
          <w:szCs w:val="24"/>
        </w:rPr>
        <w:t>so.ru</w:t>
      </w:r>
      <w:proofErr w:type="spellEnd"/>
      <w:r w:rsidRPr="00A9681E">
        <w:rPr>
          <w:sz w:val="24"/>
          <w:szCs w:val="24"/>
        </w:rPr>
        <w:t>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на информационных стендах в отделах пособий и социальных выплат</w:t>
      </w:r>
      <w:r w:rsidR="00FE590F">
        <w:rPr>
          <w:sz w:val="24"/>
          <w:szCs w:val="24"/>
        </w:rPr>
        <w:t>, МФЦ</w:t>
      </w:r>
      <w:r w:rsidRPr="00A9681E">
        <w:rPr>
          <w:sz w:val="24"/>
          <w:szCs w:val="24"/>
        </w:rPr>
        <w:t>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Информация, размещаемая на информационных стендах отделов пособий и социальных выплат,</w:t>
      </w:r>
      <w:r w:rsidR="00FE590F">
        <w:rPr>
          <w:sz w:val="24"/>
          <w:szCs w:val="24"/>
        </w:rPr>
        <w:t xml:space="preserve"> МФЦ,</w:t>
      </w:r>
      <w:r w:rsidRPr="00A9681E">
        <w:rPr>
          <w:sz w:val="24"/>
          <w:szCs w:val="24"/>
        </w:rPr>
        <w:t xml:space="preserve"> обновляется по мере изменения действующего законодательства.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Для обеспечения удобства и доступности информации, размещаемой на информационных стендах отделов пособий и социальных выплат, </w:t>
      </w:r>
      <w:r w:rsidR="00FE590F">
        <w:rPr>
          <w:sz w:val="24"/>
          <w:szCs w:val="24"/>
        </w:rPr>
        <w:t>МФЦ</w:t>
      </w:r>
      <w:r w:rsidRPr="00A9681E">
        <w:rPr>
          <w:sz w:val="24"/>
          <w:szCs w:val="24"/>
        </w:rPr>
        <w:t xml:space="preserve"> при изготовлении информационных материалов для стендов используется шрифт </w:t>
      </w:r>
      <w:proofErr w:type="spellStart"/>
      <w:r w:rsidRPr="00A9681E">
        <w:rPr>
          <w:sz w:val="24"/>
          <w:szCs w:val="24"/>
        </w:rPr>
        <w:t>Times</w:t>
      </w:r>
      <w:proofErr w:type="spellEnd"/>
      <w:r w:rsidRPr="00A9681E">
        <w:rPr>
          <w:sz w:val="24"/>
          <w:szCs w:val="24"/>
        </w:rPr>
        <w:t xml:space="preserve"> </w:t>
      </w:r>
      <w:r w:rsidR="00FE590F">
        <w:rPr>
          <w:sz w:val="24"/>
          <w:szCs w:val="24"/>
          <w:lang w:val="en-US"/>
        </w:rPr>
        <w:t>N</w:t>
      </w:r>
      <w:proofErr w:type="spellStart"/>
      <w:r w:rsidRPr="00A9681E">
        <w:rPr>
          <w:sz w:val="24"/>
          <w:szCs w:val="24"/>
        </w:rPr>
        <w:t>ew</w:t>
      </w:r>
      <w:proofErr w:type="spellEnd"/>
      <w:r w:rsidRPr="00A9681E">
        <w:rPr>
          <w:sz w:val="24"/>
          <w:szCs w:val="24"/>
        </w:rPr>
        <w:t xml:space="preserve"> </w:t>
      </w:r>
      <w:proofErr w:type="spellStart"/>
      <w:r w:rsidRPr="00A9681E">
        <w:rPr>
          <w:sz w:val="24"/>
          <w:szCs w:val="24"/>
        </w:rPr>
        <w:t>Roma</w:t>
      </w:r>
      <w:proofErr w:type="spellEnd"/>
      <w:r w:rsidR="00FE590F">
        <w:rPr>
          <w:sz w:val="24"/>
          <w:szCs w:val="24"/>
          <w:lang w:val="en-US"/>
        </w:rPr>
        <w:t>n</w:t>
      </w:r>
      <w:r w:rsidRPr="00A9681E">
        <w:rPr>
          <w:sz w:val="24"/>
          <w:szCs w:val="24"/>
        </w:rPr>
        <w:t xml:space="preserve"> размером не менее 14.</w:t>
      </w:r>
    </w:p>
    <w:p w:rsidR="00FE590F" w:rsidRPr="00EE797A" w:rsidRDefault="00FE590F" w:rsidP="00FE590F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27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4. Сведения о графике (режиме) работы отделов пособий и социальных выплат сообщаются по контактным телефонам, а также размещаются: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на официальном интернет-сайте министерства - </w:t>
      </w:r>
      <w:proofErr w:type="spellStart"/>
      <w:r w:rsidRPr="00A9681E">
        <w:rPr>
          <w:sz w:val="24"/>
          <w:szCs w:val="24"/>
        </w:rPr>
        <w:t>www.msr.№so.ru</w:t>
      </w:r>
      <w:proofErr w:type="spellEnd"/>
      <w:r w:rsidRPr="00A9681E">
        <w:rPr>
          <w:sz w:val="24"/>
          <w:szCs w:val="24"/>
        </w:rPr>
        <w:t>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при входе в помещения, в которых располагаются отделы пособий и социальных выплат;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на информационных стендах в отделах пособий и социальных выплат.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5. Информация о правилах предоставления государственной услуги, порядке получения информации по вопросам предоставления государственной услуги размещается: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непосредственно в отделах пособий и социальных выплат и в МФЦ;</w:t>
      </w:r>
    </w:p>
    <w:p w:rsidR="005B7814" w:rsidRPr="00FE590F" w:rsidRDefault="005B7814" w:rsidP="002C6B2B">
      <w:pPr>
        <w:pStyle w:val="ConsPlusNormal"/>
        <w:jc w:val="both"/>
        <w:rPr>
          <w:szCs w:val="24"/>
        </w:rPr>
      </w:pPr>
      <w:r w:rsidRPr="00FE590F">
        <w:rPr>
          <w:szCs w:val="24"/>
        </w:rPr>
        <w:t xml:space="preserve">(в </w:t>
      </w:r>
      <w:r w:rsidR="00EE797A" w:rsidRPr="00FE590F">
        <w:rPr>
          <w:szCs w:val="24"/>
        </w:rPr>
        <w:t>редакции</w:t>
      </w:r>
      <w:r w:rsidRPr="00FE590F">
        <w:rPr>
          <w:szCs w:val="24"/>
        </w:rPr>
        <w:t xml:space="preserve"> приказа </w:t>
      </w:r>
      <w:proofErr w:type="spellStart"/>
      <w:r w:rsidRPr="00FE590F">
        <w:rPr>
          <w:szCs w:val="24"/>
        </w:rPr>
        <w:t>Минсоцразвития</w:t>
      </w:r>
      <w:proofErr w:type="spellEnd"/>
      <w:r w:rsidRPr="00FE590F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информационно-телекоммуникационных сетях общего пользования, в том числе на интернет-сайте министерства (http://msr.№so.ru) и МФЦ (http://mfc-№so.ru), в средствах массовой информации, путем распространения информационных материалов (брошюр, буклетов);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федеральной государственной информационной системе "Единый портал государственных и муниципальных услуг (функций)" (далее - ЕП</w:t>
      </w:r>
      <w:r w:rsidR="00FE590F">
        <w:rPr>
          <w:sz w:val="24"/>
          <w:szCs w:val="24"/>
        </w:rPr>
        <w:t xml:space="preserve">ГУ) - </w:t>
      </w:r>
      <w:proofErr w:type="spellStart"/>
      <w:r w:rsidR="00FE590F">
        <w:rPr>
          <w:sz w:val="24"/>
          <w:szCs w:val="24"/>
        </w:rPr>
        <w:t>www.gosuslugi.ru</w:t>
      </w:r>
      <w:proofErr w:type="spellEnd"/>
      <w:r w:rsidR="00FE590F">
        <w:rPr>
          <w:sz w:val="24"/>
          <w:szCs w:val="24"/>
        </w:rPr>
        <w:t>.</w:t>
      </w:r>
    </w:p>
    <w:p w:rsidR="00FE590F" w:rsidRPr="00EE797A" w:rsidRDefault="00FE590F" w:rsidP="00FE590F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28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6. Информация по вопросам предоставления государственной услуги, в том числе о ходе предоставления государственной услуги, предоставляется в устной (лично и (или) по телефону) и (или) письменной форме или в форме электронного документа (на ЕПГУ). При обращении заявителя лично содержание устного обращения заносится в карточку личного приема заявителя.</w:t>
      </w:r>
    </w:p>
    <w:p w:rsidR="005B7814" w:rsidRPr="00FE590F" w:rsidRDefault="005B7814" w:rsidP="002C6B2B">
      <w:pPr>
        <w:pStyle w:val="ConsPlusNormal"/>
        <w:jc w:val="both"/>
        <w:rPr>
          <w:szCs w:val="24"/>
        </w:rPr>
      </w:pPr>
      <w:r w:rsidRPr="00FE590F">
        <w:rPr>
          <w:szCs w:val="24"/>
        </w:rPr>
        <w:t>(</w:t>
      </w:r>
      <w:proofErr w:type="gramStart"/>
      <w:r w:rsidRPr="00FE590F">
        <w:rPr>
          <w:szCs w:val="24"/>
        </w:rPr>
        <w:t>в</w:t>
      </w:r>
      <w:proofErr w:type="gramEnd"/>
      <w:r w:rsidRPr="00FE590F">
        <w:rPr>
          <w:szCs w:val="24"/>
        </w:rPr>
        <w:t xml:space="preserve"> </w:t>
      </w:r>
      <w:r w:rsidR="00EE797A" w:rsidRPr="00FE590F">
        <w:rPr>
          <w:szCs w:val="24"/>
        </w:rPr>
        <w:t>редакции</w:t>
      </w:r>
      <w:r w:rsidRPr="00FE590F">
        <w:rPr>
          <w:szCs w:val="24"/>
        </w:rPr>
        <w:t xml:space="preserve"> приказа </w:t>
      </w:r>
      <w:proofErr w:type="spellStart"/>
      <w:r w:rsidRPr="00FE590F">
        <w:rPr>
          <w:szCs w:val="24"/>
        </w:rPr>
        <w:t>Минсоцразвития</w:t>
      </w:r>
      <w:proofErr w:type="spellEnd"/>
      <w:r w:rsidRPr="00FE590F">
        <w:rPr>
          <w:szCs w:val="24"/>
        </w:rPr>
        <w:t xml:space="preserve"> Новосибирской области </w:t>
      </w:r>
      <w:hyperlink r:id="rId29" w:tgtFrame="ChangingDocument" w:history="1">
        <w:r w:rsidRPr="00FE590F">
          <w:rPr>
            <w:rStyle w:val="a6"/>
            <w:szCs w:val="24"/>
          </w:rPr>
          <w:t>от 29.05.2015 № 476</w:t>
        </w:r>
      </w:hyperlink>
      <w:r w:rsidRPr="00FE590F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При устном обращении заявителя (лично или по телефону) специалист отдела пособий и социальных выплат, обеспечивающий предоставление государственной услуги (далее - специалист), дает, с согласия заявителя, устный ответ, о чем делает запись в карточку личного приема заявителя (в случае, если заявитель обратился лично). В остальных случаях дается письменный ответ по существу поставленных в обращении вопросов.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При письменном обращении ответ направляется заявителю в течение 30 дней со дня регистрации письменного обращения в отделе пособий и социальных выплат. Ответ подписывается начальником отдела пособий и социальных выплат, содержит фамилию, инициалы и номер телефона исполнителя. Ответ на обращение, поступившее в форме электронного документа, направляется в форме электронного документа по адресу электронной почты, указанному в обращении, или в письменной форме по почтовому адресу, указанному в обращении.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FE590F" w:rsidRPr="00EE797A" w:rsidRDefault="00FE590F" w:rsidP="00FE590F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30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исключительных случаях, а также в случае направления запроса в другие государственные органы, органы местного самоуправления или должностному лицу, министр (заместитель министра) или начальник отдела пособий и социальных выплат вправе продлить срок рассмотрения обращения не более чем на 30 дней, уведомив о продлении срока его рассмотрения гражданина, направившего обращение.</w:t>
      </w:r>
    </w:p>
    <w:p w:rsidR="00FE590F" w:rsidRPr="00EE797A" w:rsidRDefault="00FE590F" w:rsidP="00FE590F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31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Если заявитель подавал заявку на предоставление государственной услуги через ЕПГУ, то информацию о ходе предоставления государственной услуги заявитель может посмотреть в "Личном кабинете" на ЕПГУ.</w:t>
      </w:r>
    </w:p>
    <w:p w:rsidR="005B7814" w:rsidRPr="00FE590F" w:rsidRDefault="005B7814" w:rsidP="002C6B2B">
      <w:pPr>
        <w:pStyle w:val="ConsPlusNormal"/>
        <w:jc w:val="both"/>
        <w:rPr>
          <w:szCs w:val="24"/>
        </w:rPr>
      </w:pPr>
      <w:r w:rsidRPr="00FE590F">
        <w:rPr>
          <w:szCs w:val="24"/>
        </w:rPr>
        <w:t xml:space="preserve">(в </w:t>
      </w:r>
      <w:r w:rsidR="00EE797A" w:rsidRPr="00FE590F">
        <w:rPr>
          <w:szCs w:val="24"/>
        </w:rPr>
        <w:t>редакции</w:t>
      </w:r>
      <w:r w:rsidRPr="00FE590F">
        <w:rPr>
          <w:szCs w:val="24"/>
        </w:rPr>
        <w:t xml:space="preserve"> приказа </w:t>
      </w:r>
      <w:proofErr w:type="spellStart"/>
      <w:r w:rsidRPr="00FE590F">
        <w:rPr>
          <w:szCs w:val="24"/>
        </w:rPr>
        <w:t>Минсоцразвития</w:t>
      </w:r>
      <w:proofErr w:type="spellEnd"/>
      <w:r w:rsidRPr="00FE590F">
        <w:rPr>
          <w:szCs w:val="24"/>
        </w:rPr>
        <w:t xml:space="preserve"> Новосибирской области </w:t>
      </w:r>
      <w:hyperlink r:id="rId32" w:tgtFrame="ChangingDocument" w:history="1">
        <w:r w:rsidRPr="00FE590F">
          <w:rPr>
            <w:rStyle w:val="a6"/>
            <w:szCs w:val="24"/>
          </w:rPr>
          <w:t>от 29.05.2015 № 476</w:t>
        </w:r>
      </w:hyperlink>
      <w:r w:rsidRPr="00FE590F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Для просмотра сведений о ходе и результате предоставления государственной услуги через "Личный кабинет" ЕПГУ заявителю необходимо:</w:t>
      </w:r>
    </w:p>
    <w:p w:rsidR="005B7814" w:rsidRPr="00FE590F" w:rsidRDefault="005B7814" w:rsidP="002C6B2B">
      <w:pPr>
        <w:pStyle w:val="ConsPlusNormal"/>
        <w:jc w:val="both"/>
        <w:rPr>
          <w:szCs w:val="24"/>
        </w:rPr>
      </w:pPr>
      <w:r w:rsidRPr="00FE590F">
        <w:rPr>
          <w:szCs w:val="24"/>
        </w:rPr>
        <w:t xml:space="preserve">(в </w:t>
      </w:r>
      <w:r w:rsidR="00EE797A" w:rsidRPr="00FE590F">
        <w:rPr>
          <w:szCs w:val="24"/>
        </w:rPr>
        <w:t>редакции</w:t>
      </w:r>
      <w:r w:rsidRPr="00FE590F">
        <w:rPr>
          <w:szCs w:val="24"/>
        </w:rPr>
        <w:t xml:space="preserve"> приказа </w:t>
      </w:r>
      <w:proofErr w:type="spellStart"/>
      <w:r w:rsidRPr="00FE590F">
        <w:rPr>
          <w:szCs w:val="24"/>
        </w:rPr>
        <w:t>Минсоцразвития</w:t>
      </w:r>
      <w:proofErr w:type="spellEnd"/>
      <w:r w:rsidRPr="00FE590F">
        <w:rPr>
          <w:szCs w:val="24"/>
        </w:rPr>
        <w:t xml:space="preserve"> Новосибирской области </w:t>
      </w:r>
      <w:hyperlink r:id="rId33" w:tgtFrame="ChangingDocument" w:history="1">
        <w:r w:rsidRPr="00FE590F">
          <w:rPr>
            <w:rStyle w:val="a6"/>
            <w:szCs w:val="24"/>
          </w:rPr>
          <w:t>от 29.05.2015 № 476</w:t>
        </w:r>
      </w:hyperlink>
      <w:r w:rsidRPr="00FE590F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а) авторизоваться на ЕПГУ (войти в "Личный кабинет");</w:t>
      </w:r>
    </w:p>
    <w:p w:rsidR="005B7814" w:rsidRPr="00FE590F" w:rsidRDefault="005B7814" w:rsidP="002C6B2B">
      <w:pPr>
        <w:pStyle w:val="ConsPlusNormal"/>
        <w:jc w:val="both"/>
        <w:rPr>
          <w:szCs w:val="24"/>
        </w:rPr>
      </w:pPr>
      <w:r w:rsidRPr="00FE590F">
        <w:rPr>
          <w:szCs w:val="24"/>
        </w:rPr>
        <w:t xml:space="preserve">(в </w:t>
      </w:r>
      <w:r w:rsidR="00EE797A" w:rsidRPr="00FE590F">
        <w:rPr>
          <w:szCs w:val="24"/>
        </w:rPr>
        <w:t>редакции</w:t>
      </w:r>
      <w:r w:rsidRPr="00FE590F">
        <w:rPr>
          <w:szCs w:val="24"/>
        </w:rPr>
        <w:t xml:space="preserve"> приказа </w:t>
      </w:r>
      <w:proofErr w:type="spellStart"/>
      <w:r w:rsidRPr="00FE590F">
        <w:rPr>
          <w:szCs w:val="24"/>
        </w:rPr>
        <w:t>Минсоцразвития</w:t>
      </w:r>
      <w:proofErr w:type="spellEnd"/>
      <w:r w:rsidRPr="00FE590F">
        <w:rPr>
          <w:szCs w:val="24"/>
        </w:rPr>
        <w:t xml:space="preserve"> Новосибирской области </w:t>
      </w:r>
      <w:hyperlink r:id="rId34" w:tgtFrame="ChangingDocument" w:history="1">
        <w:r w:rsidRPr="00FE590F">
          <w:rPr>
            <w:rStyle w:val="a6"/>
            <w:szCs w:val="24"/>
          </w:rPr>
          <w:t>от 29.05.2015 № 476</w:t>
        </w:r>
      </w:hyperlink>
      <w:r w:rsidRPr="00FE590F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б) найти в "Личном кабинете" соответствующую заявку;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в) просмотреть информацию о ходе и результате предоставления государственной услуги.</w:t>
      </w:r>
    </w:p>
    <w:p w:rsidR="005B7814" w:rsidRPr="00FE590F" w:rsidRDefault="005B7814" w:rsidP="002C6B2B">
      <w:pPr>
        <w:pStyle w:val="ConsPlusNormal"/>
        <w:jc w:val="both"/>
        <w:rPr>
          <w:szCs w:val="24"/>
        </w:rPr>
      </w:pPr>
      <w:r w:rsidRPr="00FE590F">
        <w:rPr>
          <w:szCs w:val="24"/>
        </w:rPr>
        <w:t xml:space="preserve">(в </w:t>
      </w:r>
      <w:r w:rsidR="00EE797A" w:rsidRPr="00FE590F">
        <w:rPr>
          <w:szCs w:val="24"/>
        </w:rPr>
        <w:t>редакции</w:t>
      </w:r>
      <w:r w:rsidRPr="00FE590F">
        <w:rPr>
          <w:szCs w:val="24"/>
        </w:rPr>
        <w:t xml:space="preserve"> приказа </w:t>
      </w:r>
      <w:proofErr w:type="spellStart"/>
      <w:r w:rsidRPr="00FE590F">
        <w:rPr>
          <w:szCs w:val="24"/>
        </w:rPr>
        <w:t>Минсоцразвития</w:t>
      </w:r>
      <w:proofErr w:type="spellEnd"/>
      <w:r w:rsidRPr="00FE590F">
        <w:rPr>
          <w:szCs w:val="24"/>
        </w:rPr>
        <w:t xml:space="preserve"> Новосибирской области </w:t>
      </w:r>
      <w:hyperlink r:id="rId35" w:tgtFrame="ChangingDocument" w:history="1">
        <w:r w:rsidRPr="00FE590F">
          <w:rPr>
            <w:rStyle w:val="a6"/>
            <w:szCs w:val="24"/>
          </w:rPr>
          <w:t>от 29.05.2015 № 476</w:t>
        </w:r>
      </w:hyperlink>
      <w:r w:rsidRPr="00FE590F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FE590F" w:rsidRDefault="005B7814" w:rsidP="00FE590F">
      <w:pPr>
        <w:pStyle w:val="ConsPlusNormal"/>
        <w:jc w:val="center"/>
        <w:rPr>
          <w:b/>
          <w:bCs/>
          <w:iCs/>
          <w:sz w:val="30"/>
          <w:szCs w:val="28"/>
          <w:lang w:eastAsia="ru-RU"/>
        </w:rPr>
      </w:pPr>
      <w:r w:rsidRPr="00FE590F">
        <w:rPr>
          <w:b/>
          <w:bCs/>
          <w:iCs/>
          <w:sz w:val="30"/>
          <w:szCs w:val="28"/>
          <w:lang w:eastAsia="ru-RU"/>
        </w:rPr>
        <w:lastRenderedPageBreak/>
        <w:t>II. Стандарт предоставления 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Наименование 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7. Наименование государственной услуги: предоставление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 (далее - государственная услуга).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FE590F" w:rsidRDefault="00FE590F" w:rsidP="002C6B2B">
      <w:pPr>
        <w:pStyle w:val="ConsPlusNormal"/>
        <w:jc w:val="center"/>
        <w:rPr>
          <w:sz w:val="32"/>
          <w:szCs w:val="24"/>
        </w:rPr>
      </w:pPr>
      <w:r w:rsidRPr="00FE590F">
        <w:rPr>
          <w:sz w:val="24"/>
        </w:rPr>
        <w:t>Наименование областного исполнительного органа государственной власти Новосибирской области, предоставляющего государственную услугу</w:t>
      </w:r>
    </w:p>
    <w:p w:rsidR="00FE590F" w:rsidRPr="00EE797A" w:rsidRDefault="00FE590F" w:rsidP="00FE590F">
      <w:pPr>
        <w:ind w:firstLine="0"/>
        <w:jc w:val="center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>(</w:t>
      </w:r>
      <w:r>
        <w:rPr>
          <w:rFonts w:cs="Arial"/>
          <w:color w:val="000000"/>
          <w:sz w:val="20"/>
        </w:rPr>
        <w:t xml:space="preserve">наименование </w:t>
      </w:r>
      <w:r w:rsidRPr="00EE797A">
        <w:rPr>
          <w:rFonts w:cs="Arial"/>
          <w:color w:val="000000"/>
          <w:sz w:val="20"/>
        </w:rPr>
        <w:t xml:space="preserve">в редакции </w:t>
      </w:r>
      <w:hyperlink r:id="rId36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8. Государственная услуга предоставляется отделами пособий и социальных выплат по месту жительства или месту пребывания в жилом помещении, не являющемся местом жительства гражданина, по его выбору.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Органы и (или) организации, обращение в которые необходимо для предоставления государственной услуги: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организации, осуществляющие управление многоквартирным домом, </w:t>
      </w:r>
      <w:proofErr w:type="spellStart"/>
      <w:r w:rsidRPr="00A9681E">
        <w:rPr>
          <w:sz w:val="24"/>
          <w:szCs w:val="24"/>
        </w:rPr>
        <w:t>ресурсоснабжающие</w:t>
      </w:r>
      <w:proofErr w:type="spellEnd"/>
      <w:r w:rsidRPr="00A9681E">
        <w:rPr>
          <w:sz w:val="24"/>
          <w:szCs w:val="24"/>
        </w:rPr>
        <w:t xml:space="preserve"> организации, организации, предоставляющие коммунальные услуги (далее - исполнители услуг);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предприятия и организации по месту работы гражданина и (или) членов семьи гражданина (для граждан, относящихся к категории, указанной в Законе Новосибирской области от 27 апреля 2010 года № 493-ОЗ "О мерах социальной поддержки по оплате жилого помещения и коммунальных услуг работников образования, проживающих и работающих в сельской местности, поселках городского типа на территории Новосибирской области");</w:t>
      </w:r>
      <w:proofErr w:type="gramEnd"/>
    </w:p>
    <w:p w:rsidR="009D7BEB" w:rsidRDefault="009D7BEB" w:rsidP="009D7BEB">
      <w:pPr>
        <w:ind w:firstLine="540"/>
        <w:rPr>
          <w:rFonts w:cs="Arial"/>
          <w:color w:val="000000"/>
          <w:sz w:val="20"/>
        </w:rPr>
      </w:pPr>
      <w:r>
        <w:t>компетентный орган иностранного государства (в случае, если свидетельство о государственной регистрации актов гражданского состояния выдано компетентными органами иностранного государства за пределами Российской Федерации) и нотариус в Российской Федерации;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37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кредитные организации.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Запрещено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Новосибирской области.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9D7BEB" w:rsidRDefault="009D7BEB" w:rsidP="002C6B2B">
      <w:pPr>
        <w:pStyle w:val="ConsPlusNormal"/>
        <w:jc w:val="center"/>
        <w:rPr>
          <w:sz w:val="32"/>
          <w:szCs w:val="24"/>
        </w:rPr>
      </w:pPr>
      <w:r w:rsidRPr="009D7BEB">
        <w:rPr>
          <w:sz w:val="24"/>
        </w:rPr>
        <w:t>Описание результата предоставления государственной услуги</w:t>
      </w:r>
    </w:p>
    <w:p w:rsidR="009D7BEB" w:rsidRPr="00EE797A" w:rsidRDefault="009D7BEB" w:rsidP="009D7BEB">
      <w:pPr>
        <w:ind w:firstLine="0"/>
        <w:jc w:val="center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>(</w:t>
      </w:r>
      <w:r>
        <w:rPr>
          <w:rFonts w:cs="Arial"/>
          <w:color w:val="000000"/>
          <w:sz w:val="20"/>
        </w:rPr>
        <w:t xml:space="preserve">наименование </w:t>
      </w:r>
      <w:r w:rsidRPr="00EE797A">
        <w:rPr>
          <w:rFonts w:cs="Arial"/>
          <w:color w:val="000000"/>
          <w:sz w:val="20"/>
        </w:rPr>
        <w:t xml:space="preserve">в редакции </w:t>
      </w:r>
      <w:hyperlink r:id="rId38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9. Конечным результатом предоставления государственной услуги является предоставление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Срок предоставления 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10. </w:t>
      </w:r>
      <w:proofErr w:type="gramStart"/>
      <w:r w:rsidRPr="00A9681E">
        <w:rPr>
          <w:sz w:val="24"/>
          <w:szCs w:val="24"/>
        </w:rPr>
        <w:t xml:space="preserve">Срок предоставления государственной услуги устанавливается со дня подачи заявления и документов, необходимых для предоставления государственной услуги, и </w:t>
      </w:r>
      <w:r w:rsidRPr="00A9681E">
        <w:rPr>
          <w:sz w:val="24"/>
          <w:szCs w:val="24"/>
        </w:rPr>
        <w:lastRenderedPageBreak/>
        <w:t>внесения соответствующей записи в день подачи заявления и документов, необходимых для предоставления государственной услуги, в журнал регистрации заявлений о предоставлении компенсаций расходов на оплату жилого помещения и (или) коммунальных услуг до дня передачи платежного поручения и реестров граждан, получающих компенсацию, в кредитные организации</w:t>
      </w:r>
      <w:proofErr w:type="gramEnd"/>
      <w:r w:rsidRPr="00A9681E">
        <w:rPr>
          <w:sz w:val="24"/>
          <w:szCs w:val="24"/>
        </w:rPr>
        <w:t xml:space="preserve"> или организации федеральной почтовой связи для производства выплаты компенсаций расходов на оплату жилого помещения и (или) коммунальных услуг и составляет не более 55 рабочих дней.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39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Длительность административной процедуры принятия решения о предоставлении компенсаций либо об отказе в предоставлении компенсаций составляет 10 рабочих дней со дня поступления заявления о предоставлении компенсации и документов, предусмотренных пунктом 12 Административного регламента.</w:t>
      </w:r>
    </w:p>
    <w:p w:rsidR="005B7814" w:rsidRPr="009D7BEB" w:rsidRDefault="005B7814" w:rsidP="002C6B2B">
      <w:pPr>
        <w:pStyle w:val="ConsPlusNormal"/>
        <w:jc w:val="both"/>
        <w:rPr>
          <w:szCs w:val="24"/>
        </w:rPr>
      </w:pPr>
      <w:r w:rsidRPr="009D7BEB">
        <w:rPr>
          <w:szCs w:val="24"/>
        </w:rPr>
        <w:t xml:space="preserve">(в </w:t>
      </w:r>
      <w:r w:rsidR="00EE797A" w:rsidRPr="009D7BEB">
        <w:rPr>
          <w:szCs w:val="24"/>
        </w:rPr>
        <w:t>редакции</w:t>
      </w:r>
      <w:r w:rsidRPr="009D7BEB">
        <w:rPr>
          <w:szCs w:val="24"/>
        </w:rPr>
        <w:t xml:space="preserve"> приказа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Решение о предоставлении компенсаций или уведомление об отказе в предоставлении государственной услуги направляется заявителю в письменной форме в срок не позднее трех рабочих дней со дня принятия соответствующего решения.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Срок приостановления предоставления государственной услуги устанавливается до принятия решения о возобновлении компенсаций либо до наступления обстоятельств, влекущих прекращение предоставления компенсаций.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Сроки выполнения конкретных административных процедур указаны в соответствующих подразделах Административного регламента.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Перечень нормативных правовых актов, регулирующих отношения,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возникающие в связи с предоставлением 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11. Отношения, возникающие в связи с предоставлением государственной услуги, регулируются следующими нормативными правовыми актами:</w:t>
      </w:r>
    </w:p>
    <w:p w:rsidR="009D7BEB" w:rsidRDefault="00D0593F" w:rsidP="009D7BEB">
      <w:pPr>
        <w:ind w:firstLine="709"/>
      </w:pPr>
      <w:hyperlink r:id="rId40" w:tgtFrame="_self" w:history="1">
        <w:r w:rsidR="009D7BEB">
          <w:rPr>
            <w:rStyle w:val="a6"/>
          </w:rPr>
          <w:t>Федеральным законом от 27.07.2010 № 210-ФЗ</w:t>
        </w:r>
      </w:hyperlink>
      <w:r w:rsidR="009D7BEB">
        <w:t xml:space="preserve"> «Об организации предоставления государственных и муниципальных услуг» </w:t>
      </w:r>
      <w:proofErr w:type="gramStart"/>
      <w:r w:rsidR="009D7BEB">
        <w:t xml:space="preserve">( </w:t>
      </w:r>
      <w:proofErr w:type="gramEnd"/>
      <w:r w:rsidR="009D7BEB">
        <w:t xml:space="preserve">«Российская газета», 30.07.2010, № 168; 08.04.2011, № 75; 30.06.2011, № 139; 04.07.2011, № 142; 15.07.2011, № 153; 21.07.2011, № 157; Официальный интернет-портал правовой информации http://www.pravo.gov.ru, 05.12.2011; 30.07.2012; 08.04.2013; 08.07.2013; 03.07.2013; 24.07.2013; 23.12.2013; 30.12.2013; 24.06.2014; 22.07.2014; 02.12.2014; 31.12.2014; 09.03.2015; 13.07.2015; 15.02.2016; </w:t>
      </w:r>
      <w:proofErr w:type="gramStart"/>
      <w:r w:rsidR="009D7BEB">
        <w:t>04.07.2016; 29.12.2016);</w:t>
      </w:r>
      <w:proofErr w:type="gramEnd"/>
    </w:p>
    <w:p w:rsidR="009D7BEB" w:rsidRDefault="00D0593F" w:rsidP="009D7BEB">
      <w:pPr>
        <w:ind w:firstLine="709"/>
      </w:pPr>
      <w:hyperlink r:id="rId41" w:tgtFrame="_self" w:history="1">
        <w:r w:rsidR="009D7BEB">
          <w:rPr>
            <w:rStyle w:val="a6"/>
          </w:rPr>
          <w:t>Федеральным законом от 06.04.2011 № 63-ФЗ</w:t>
        </w:r>
      </w:hyperlink>
      <w:r w:rsidR="009D7BEB">
        <w:t xml:space="preserve"> «Об электронной подписи» </w:t>
      </w:r>
      <w:proofErr w:type="gramStart"/>
      <w:r w:rsidR="009D7BEB">
        <w:t xml:space="preserve">( </w:t>
      </w:r>
      <w:proofErr w:type="gramEnd"/>
      <w:r w:rsidR="009D7BEB">
        <w:t>«Российская газета», 08.04.2011, № 75; 04.07.2011 № 142; Официальный интернет-портал правовой информации http://www.pravo.gov.ru, 12.07.2012; 08.04.2013; 03.07.2013; 08.07.2013; 12.03.2014; 30.06.2014; 30.12.2015; 23.06.2016);</w:t>
      </w:r>
    </w:p>
    <w:p w:rsidR="009D7BEB" w:rsidRDefault="00D0593F" w:rsidP="009D7BEB">
      <w:pPr>
        <w:ind w:firstLine="709"/>
      </w:pPr>
      <w:hyperlink r:id="rId42" w:tgtFrame="_self" w:history="1">
        <w:r w:rsidR="009D7BEB">
          <w:rPr>
            <w:rStyle w:val="a6"/>
          </w:rPr>
          <w:t>постановлением Правительства Российской Федерации от 07.07.2011 № 553</w:t>
        </w:r>
      </w:hyperlink>
      <w:r w:rsidR="009D7BEB">
        <w:t xml:space="preserve"> «О порядке оформления и представления заявлений и иных документов, необходимых для предоставления государственных и (или) муниципальных услуг, в форме электронных документов» </w:t>
      </w:r>
      <w:proofErr w:type="gramStart"/>
      <w:r w:rsidR="009D7BEB">
        <w:t xml:space="preserve">( </w:t>
      </w:r>
      <w:proofErr w:type="gramEnd"/>
      <w:r w:rsidR="009D7BEB">
        <w:t>«Собрание законодательства РФ», 18.07.2011, № 29, ст. 4479);</w:t>
      </w:r>
    </w:p>
    <w:p w:rsidR="009D7BEB" w:rsidRDefault="00D0593F" w:rsidP="009D7BEB">
      <w:pPr>
        <w:ind w:firstLine="709"/>
      </w:pPr>
      <w:hyperlink r:id="rId43" w:tgtFrame="_self" w:history="1">
        <w:r w:rsidR="009D7BEB">
          <w:rPr>
            <w:rStyle w:val="a6"/>
          </w:rPr>
          <w:t>постановлением Правительства Российской Федерации от 25.06.2012 № 634</w:t>
        </w:r>
      </w:hyperlink>
      <w:r w:rsidR="009D7BEB"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 </w:t>
      </w:r>
      <w:proofErr w:type="gramStart"/>
      <w:r w:rsidR="009D7BEB">
        <w:t xml:space="preserve">( </w:t>
      </w:r>
      <w:proofErr w:type="gramEnd"/>
      <w:r w:rsidR="009D7BEB">
        <w:t>«Российская газета», 02.07.2012, № 148; Официальный интернет-портал правовой информации http://www.pravo.gov.ru, 06.11.2013);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44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9D7BEB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Законом Новосибирской области от 06.12.2013 № 380-ОЗ "О порядке и условиях предоставления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области" ("Ведомости Законодательного Собрания Новосибирской </w:t>
      </w:r>
      <w:r w:rsidRPr="00A9681E">
        <w:rPr>
          <w:sz w:val="24"/>
          <w:szCs w:val="24"/>
        </w:rPr>
        <w:lastRenderedPageBreak/>
        <w:t>области", 13.12.2013, № 62; 13.06.2014, № 30; 26.12.2014, № 68</w:t>
      </w:r>
      <w:r w:rsidR="009D7BEB">
        <w:rPr>
          <w:sz w:val="24"/>
          <w:szCs w:val="24"/>
        </w:rPr>
        <w:t xml:space="preserve">; </w:t>
      </w:r>
      <w:r w:rsidR="009D7BEB" w:rsidRPr="009D7BEB">
        <w:rPr>
          <w:sz w:val="24"/>
          <w:szCs w:val="24"/>
        </w:rPr>
        <w:t>Официальный интернет-портал правовой информации http://www.pravo.gov.ru, 28.03.2017</w:t>
      </w:r>
      <w:r w:rsidRPr="009D7BEB">
        <w:rPr>
          <w:sz w:val="24"/>
          <w:szCs w:val="24"/>
        </w:rPr>
        <w:t>);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45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9D7BEB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постановлением администрации Новосибирской области от 27.12.2007 № 204-па "О территориальных органах министерства социального развития Новосибирской области" ("Советская Сибирь", 15.01.2008, № 6; 26.06.2009, № 115; 21.09.2010, </w:t>
      </w:r>
      <w:r w:rsidRPr="009D7BEB">
        <w:rPr>
          <w:sz w:val="24"/>
          <w:szCs w:val="24"/>
        </w:rPr>
        <w:t>№ 183</w:t>
      </w:r>
      <w:r w:rsidR="009D7BEB" w:rsidRPr="009D7BEB">
        <w:rPr>
          <w:sz w:val="24"/>
          <w:szCs w:val="24"/>
        </w:rPr>
        <w:t>; Официальный интернет-портал правовой информации http://www.pravo.gov.ru, 01.03.2016, 08.02.2017</w:t>
      </w:r>
      <w:r w:rsidRPr="009D7BEB">
        <w:rPr>
          <w:sz w:val="24"/>
          <w:szCs w:val="24"/>
        </w:rPr>
        <w:t>);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46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9D7BEB" w:rsidRDefault="00D0593F" w:rsidP="009D7BEB">
      <w:pPr>
        <w:ind w:firstLine="709"/>
      </w:pPr>
      <w:hyperlink r:id="rId47" w:tgtFrame="_self" w:history="1">
        <w:r w:rsidR="009D7BEB">
          <w:rPr>
            <w:rStyle w:val="a6"/>
          </w:rPr>
          <w:t>постановлением Правительства Новосибирской области от 18.10.2010 № 176-п</w:t>
        </w:r>
      </w:hyperlink>
      <w:r w:rsidR="009D7BEB">
        <w:t xml:space="preserve"> «Об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услуг» </w:t>
      </w:r>
      <w:proofErr w:type="gramStart"/>
      <w:r w:rsidR="009D7BEB">
        <w:t xml:space="preserve">( </w:t>
      </w:r>
      <w:proofErr w:type="gramEnd"/>
      <w:r w:rsidR="009D7BEB">
        <w:t>«Советская Сибирь», 02.11.2010, № 213; 28.12.2011 № 246; 20.03.2012, № 48; Официальный сайт Правительства Новосибирской области http://www.adm.№so.ru, 27.09.2012; Официальный интернет-портал правовой информации http://www.pravo.gov.ru, 08.04.2015; 23.06.2016);</w:t>
      </w:r>
    </w:p>
    <w:p w:rsidR="009D7BEB" w:rsidRDefault="00D0593F" w:rsidP="009D7BEB">
      <w:pPr>
        <w:ind w:firstLine="709"/>
      </w:pPr>
      <w:hyperlink r:id="rId48" w:tgtFrame="_self" w:history="1">
        <w:proofErr w:type="gramStart"/>
        <w:r w:rsidR="009D7BEB">
          <w:rPr>
            <w:rStyle w:val="a6"/>
          </w:rPr>
          <w:t>постановлением Правительства Новосибирской области от 01.08.2012 № 367-п</w:t>
        </w:r>
      </w:hyperlink>
      <w:r w:rsidR="009D7BEB">
        <w:t xml:space="preserve"> «Об утверждении порядка подачи и рассмотрения жалоб на решения и действия (бездействие) областных исполнительных органов государственной власти Новосибирской области, предоставляющих государственные услуги, должностных лиц, государственных гражданских служащих областных исполнительных органов государственной власти Новосибирской области, предоставляющих государственные услуги»; (Официальный сайт Правительства Новосибирской области http://www.adm.№so.ru, 02.08.2012;</w:t>
      </w:r>
      <w:proofErr w:type="gramEnd"/>
      <w:r w:rsidR="009D7BEB">
        <w:t xml:space="preserve"> 18.07.2016);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49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9D7BEB" w:rsidRDefault="00D0593F" w:rsidP="002C6B2B">
      <w:pPr>
        <w:pStyle w:val="ConsPlusNormal"/>
        <w:ind w:firstLine="540"/>
        <w:jc w:val="both"/>
        <w:rPr>
          <w:sz w:val="32"/>
          <w:szCs w:val="24"/>
        </w:rPr>
      </w:pPr>
      <w:hyperlink r:id="rId50" w:tgtFrame="_self" w:history="1">
        <w:r w:rsidR="009D7BEB" w:rsidRPr="009D7BEB">
          <w:rPr>
            <w:rStyle w:val="a6"/>
            <w:sz w:val="24"/>
          </w:rPr>
          <w:t>постановлением Правительства Новосибирской области от 30.12.2015 № 490-п</w:t>
        </w:r>
      </w:hyperlink>
      <w:r w:rsidR="009D7BEB" w:rsidRPr="009D7BEB">
        <w:rPr>
          <w:sz w:val="24"/>
        </w:rPr>
        <w:t xml:space="preserve"> «Об утверждении Положения о министерстве социального развития Новосибирской области» (Официальный сайт Правительства Новосибирской области, 31.12.2015; Официальный интернет-портал правовой информации http://www.pravo.gov.ru, 25.01.2017);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51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постановлением Правительства Новосибирской области от 19.03.2014 № 105-п "О порядке начисления и обеспечения выплаты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области" (далее - постановление № 105-п) (Официальный сайт Правительства Новосибирской области http://www.№so.ru, 20.03.2014; 13.05.2014; 24.09.2014).</w:t>
      </w:r>
    </w:p>
    <w:p w:rsidR="005B7814" w:rsidRPr="009D7BEB" w:rsidRDefault="005B7814" w:rsidP="002C6B2B">
      <w:pPr>
        <w:pStyle w:val="ConsPlusNormal"/>
        <w:jc w:val="both"/>
        <w:rPr>
          <w:szCs w:val="24"/>
        </w:rPr>
      </w:pPr>
      <w:r w:rsidRPr="009D7BEB">
        <w:rPr>
          <w:szCs w:val="24"/>
        </w:rPr>
        <w:t xml:space="preserve">(в </w:t>
      </w:r>
      <w:r w:rsidR="00EE797A" w:rsidRPr="009D7BEB">
        <w:rPr>
          <w:szCs w:val="24"/>
        </w:rPr>
        <w:t>редакции</w:t>
      </w:r>
      <w:r w:rsidRPr="009D7BEB">
        <w:rPr>
          <w:szCs w:val="24"/>
        </w:rPr>
        <w:t xml:space="preserve"> приказа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A9681E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Исчерпывающий перечень документов, необходимых в соответствии с нормативными правовыми актами для предоставления государственной услуги и услуг, которые являются необходимыми и обязательными для предоставления государственной услуги, подлежащих представлению заявителем, способы их получения заявителем, в том числе в электронной форме</w:t>
      </w:r>
    </w:p>
    <w:p w:rsidR="005B7814" w:rsidRPr="009D7BEB" w:rsidRDefault="005B7814" w:rsidP="00A9681E">
      <w:pPr>
        <w:pStyle w:val="ConsPlusNormal"/>
        <w:jc w:val="center"/>
        <w:rPr>
          <w:szCs w:val="24"/>
        </w:rPr>
      </w:pPr>
      <w:r w:rsidRPr="009D7BEB">
        <w:rPr>
          <w:szCs w:val="24"/>
        </w:rPr>
        <w:t xml:space="preserve">(в </w:t>
      </w:r>
      <w:r w:rsidR="00EE797A" w:rsidRPr="009D7BEB">
        <w:rPr>
          <w:szCs w:val="24"/>
        </w:rPr>
        <w:t>редакции</w:t>
      </w:r>
      <w:r w:rsidRPr="009D7BEB">
        <w:rPr>
          <w:szCs w:val="24"/>
        </w:rPr>
        <w:t xml:space="preserve"> приказа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</w:t>
      </w:r>
      <w:hyperlink r:id="rId52" w:tgtFrame="ChangingDocument" w:history="1">
        <w:r w:rsidRPr="009D7BEB">
          <w:rPr>
            <w:rStyle w:val="a6"/>
            <w:szCs w:val="24"/>
          </w:rPr>
          <w:t>от 16.12.2015 № 1123</w:t>
        </w:r>
      </w:hyperlink>
      <w:r w:rsidRPr="009D7BEB">
        <w:rPr>
          <w:szCs w:val="24"/>
        </w:rPr>
        <w:t>)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bookmarkStart w:id="1" w:name="P156"/>
      <w:bookmarkEnd w:id="1"/>
      <w:r w:rsidRPr="00A9681E">
        <w:rPr>
          <w:sz w:val="24"/>
          <w:szCs w:val="24"/>
        </w:rPr>
        <w:t>12. Гражданам, получавшим денежные выплаты на оплату жилого помещения и коммунальных услуг до 01.01.2014, предоставление компенсации осуществляется отделом пособий и социальных выплат на основании документов, ранее представленных ими для получения мер социальной поддержки по оплате жилого помещения и коммунальных услуг в форме денежных выплат.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Для получения государственной услуги гражданин, впервые обратившийся за компенсацией расходов на оплату жилого помещения и (или) коммунальных услуг после </w:t>
      </w:r>
      <w:r w:rsidRPr="00A9681E">
        <w:rPr>
          <w:sz w:val="24"/>
          <w:szCs w:val="24"/>
        </w:rPr>
        <w:lastRenderedPageBreak/>
        <w:t>01.01.2014, по выбору заявителя лично, по почте, через МФЦ или через "Личный кабинет" ЕПГУ представляет:</w:t>
      </w:r>
    </w:p>
    <w:p w:rsidR="005B7814" w:rsidRPr="009D7BEB" w:rsidRDefault="005B7814" w:rsidP="002C6B2B">
      <w:pPr>
        <w:pStyle w:val="ConsPlusNormal"/>
        <w:jc w:val="both"/>
        <w:rPr>
          <w:szCs w:val="24"/>
        </w:rPr>
      </w:pPr>
      <w:r w:rsidRPr="009D7BEB">
        <w:rPr>
          <w:szCs w:val="24"/>
        </w:rPr>
        <w:t xml:space="preserve">(в </w:t>
      </w:r>
      <w:r w:rsidR="00EE797A" w:rsidRPr="009D7BEB">
        <w:rPr>
          <w:szCs w:val="24"/>
        </w:rPr>
        <w:t>редакции</w:t>
      </w:r>
      <w:r w:rsidRPr="009D7BEB">
        <w:rPr>
          <w:szCs w:val="24"/>
        </w:rPr>
        <w:t xml:space="preserve"> приказа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</w:t>
      </w:r>
      <w:hyperlink r:id="rId53" w:tgtFrame="ChangingDocument" w:history="1">
        <w:r w:rsidRPr="009D7BEB">
          <w:rPr>
            <w:rStyle w:val="a6"/>
            <w:szCs w:val="24"/>
          </w:rPr>
          <w:t>от 29.05.2015 № 476</w:t>
        </w:r>
      </w:hyperlink>
      <w:r w:rsidRPr="009D7BEB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заявление о предоставлении компенсаций расходов на оплату жилого помещения и (или) коммунальных услуг (далее - заявление) по форме согласно приложению № 2 к Административному регламенту (бланк заявления предоставляется заявителю лично по его требованию в отделе пособий и социальных выплат или в МФЦ, а также размещается в электронной форме на официальном интернет-сайте министерства, на ЕПГУ);</w:t>
      </w:r>
      <w:proofErr w:type="gramEnd"/>
    </w:p>
    <w:p w:rsidR="005B7814" w:rsidRPr="009D7BEB" w:rsidRDefault="005B7814" w:rsidP="002C6B2B">
      <w:pPr>
        <w:pStyle w:val="ConsPlusNormal"/>
        <w:jc w:val="both"/>
        <w:rPr>
          <w:szCs w:val="24"/>
        </w:rPr>
      </w:pPr>
      <w:r w:rsidRPr="009D7BEB">
        <w:rPr>
          <w:szCs w:val="24"/>
        </w:rPr>
        <w:t xml:space="preserve">(в </w:t>
      </w:r>
      <w:r w:rsidR="00EE797A" w:rsidRPr="009D7BEB">
        <w:rPr>
          <w:szCs w:val="24"/>
        </w:rPr>
        <w:t>редакции</w:t>
      </w:r>
      <w:r w:rsidRPr="009D7BEB">
        <w:rPr>
          <w:szCs w:val="24"/>
        </w:rPr>
        <w:t xml:space="preserve"> приказа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</w:t>
      </w:r>
      <w:hyperlink r:id="rId54" w:tgtFrame="ChangingDocument" w:history="1">
        <w:r w:rsidRPr="009D7BEB">
          <w:rPr>
            <w:rStyle w:val="a6"/>
            <w:szCs w:val="24"/>
          </w:rPr>
          <w:t>от 29.05.2015 № 476</w:t>
        </w:r>
      </w:hyperlink>
      <w:r w:rsidRPr="009D7BEB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паспорт или иной документ, удостоверяющий личность;</w:t>
      </w:r>
    </w:p>
    <w:p w:rsidR="005B7814" w:rsidRPr="009D7BEB" w:rsidRDefault="005B7814" w:rsidP="002C6B2B">
      <w:pPr>
        <w:pStyle w:val="ConsPlusNormal"/>
        <w:ind w:firstLine="540"/>
        <w:jc w:val="both"/>
        <w:rPr>
          <w:szCs w:val="24"/>
        </w:rPr>
      </w:pPr>
      <w:r w:rsidRPr="009D7BEB">
        <w:rPr>
          <w:szCs w:val="24"/>
        </w:rPr>
        <w:t xml:space="preserve">абзац утратил силу. - Приказ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от 30.03.2015 № 257;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документ, содержащий сведения о лицах, зарегистрированных по месту жительства (месту пребывания) получателя мер социальной поддержки, выданный не ранее чем за месяц до даты обращения с заявлением;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9D7BEB" w:rsidRDefault="005B7814" w:rsidP="002C6B2B">
      <w:pPr>
        <w:pStyle w:val="ConsPlusNormal"/>
        <w:ind w:firstLine="540"/>
        <w:jc w:val="both"/>
        <w:rPr>
          <w:szCs w:val="24"/>
        </w:rPr>
      </w:pPr>
      <w:r w:rsidRPr="009D7BEB">
        <w:rPr>
          <w:szCs w:val="24"/>
        </w:rPr>
        <w:t xml:space="preserve">абзац утратил силу. - </w:t>
      </w:r>
      <w:proofErr w:type="gramStart"/>
      <w:r w:rsidRPr="009D7BEB">
        <w:rPr>
          <w:szCs w:val="24"/>
        </w:rPr>
        <w:t xml:space="preserve">Приказ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от 30.03.2015 № 257;</w:t>
      </w:r>
      <w:proofErr w:type="gramEnd"/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документы, подтверждающие получение согласия лиц, не являющихся заявителями, или их законных представителей на обработку персональных данных указанных лиц (кроме несовершеннолетних и лиц, признанных безвестно отсутствующими, и разыскиваемых лиц, место нахождения которых не установлено уполномоченным федеральным органом исполнительной власти) по форме согласно приложению № 3 к Административному регламенту.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К вышеперечисленным документам дополнительно представляются: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в отношении граждан, относящихся к категориям, указанным в Законе № 493-ОЗ или Законе № 285-ОЗ, - копия трудовой книжки (выписка из трудовой книжки), заверенная в установленном порядке, - для работающих граждан или трудовая книжка - для граждан, вышедших на пенсию;</w:t>
      </w:r>
    </w:p>
    <w:p w:rsidR="005B7814" w:rsidRPr="009D7BEB" w:rsidRDefault="005B7814" w:rsidP="002C6B2B">
      <w:pPr>
        <w:pStyle w:val="ConsPlusNormal"/>
        <w:jc w:val="both"/>
        <w:rPr>
          <w:szCs w:val="24"/>
        </w:rPr>
      </w:pPr>
      <w:r w:rsidRPr="009D7BEB">
        <w:rPr>
          <w:szCs w:val="24"/>
        </w:rPr>
        <w:t xml:space="preserve">(в </w:t>
      </w:r>
      <w:r w:rsidR="00EE797A" w:rsidRPr="009D7BEB">
        <w:rPr>
          <w:szCs w:val="24"/>
        </w:rPr>
        <w:t>редакции</w:t>
      </w:r>
      <w:r w:rsidRPr="009D7BEB">
        <w:rPr>
          <w:szCs w:val="24"/>
        </w:rPr>
        <w:t xml:space="preserve"> приказа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2) документы, подтверждающие правовые основания отнесения лиц, проживающих совместно с получателем мер социальной поддержки по месту его жительства или месту его пребывания, к членам его семьи (свидетельство о рождении, свидетельство о </w:t>
      </w:r>
      <w:r w:rsidRPr="009D7BEB">
        <w:rPr>
          <w:sz w:val="24"/>
          <w:szCs w:val="24"/>
        </w:rPr>
        <w:t>браке</w:t>
      </w:r>
      <w:r w:rsidR="009D7BEB" w:rsidRPr="009D7BEB">
        <w:rPr>
          <w:sz w:val="24"/>
          <w:szCs w:val="24"/>
        </w:rPr>
        <w:t xml:space="preserve"> и его (их) нотариально удостоверенный перевод на русский язык (если свидетельство о рождении, свидетельство о браке выдано компетентным органом иностранного государства)</w:t>
      </w:r>
      <w:r w:rsidRPr="009D7BEB">
        <w:rPr>
          <w:sz w:val="24"/>
          <w:szCs w:val="24"/>
        </w:rPr>
        <w:t>, судебное решение),</w:t>
      </w:r>
      <w:r w:rsidRPr="00A9681E">
        <w:rPr>
          <w:sz w:val="24"/>
          <w:szCs w:val="24"/>
        </w:rPr>
        <w:t xml:space="preserve"> в </w:t>
      </w:r>
      <w:proofErr w:type="gramStart"/>
      <w:r w:rsidRPr="00A9681E">
        <w:rPr>
          <w:sz w:val="24"/>
          <w:szCs w:val="24"/>
        </w:rPr>
        <w:t>случае</w:t>
      </w:r>
      <w:proofErr w:type="gramEnd"/>
      <w:r w:rsidRPr="00A9681E">
        <w:rPr>
          <w:sz w:val="24"/>
          <w:szCs w:val="24"/>
        </w:rPr>
        <w:t xml:space="preserve"> когда размер компенсации определяется с учетом платы за жилое помещение и коммунальные услуги членов его семьи;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55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 xml:space="preserve">3) в отношении граждан, относящихся к категориям, указанным в Законе № 253-ОЗ или Законе № 285-ОЗ, для принятия решения о </w:t>
      </w:r>
      <w:r w:rsidRPr="009D7BEB">
        <w:rPr>
          <w:sz w:val="24"/>
          <w:szCs w:val="24"/>
        </w:rPr>
        <w:t>предоставлении компенсации с учетом платы за жилое помещение и коммунальные услуги нетрудоспособных членов их семей, совместно с ними проживающих, - свидетельство о рождении</w:t>
      </w:r>
      <w:r w:rsidR="009D7BEB" w:rsidRPr="009D7BEB">
        <w:rPr>
          <w:sz w:val="24"/>
          <w:szCs w:val="24"/>
        </w:rPr>
        <w:t xml:space="preserve"> и его нотариально удостоверенный перевод на русский язык (если свидетельство о рождении выдано компетентным органом иностранного государства)</w:t>
      </w:r>
      <w:r w:rsidRPr="009D7BEB">
        <w:rPr>
          <w:sz w:val="24"/>
          <w:szCs w:val="24"/>
        </w:rPr>
        <w:t xml:space="preserve"> несовершеннолетних, не достигших</w:t>
      </w:r>
      <w:proofErr w:type="gramEnd"/>
      <w:r w:rsidRPr="009D7BEB">
        <w:rPr>
          <w:sz w:val="24"/>
          <w:szCs w:val="24"/>
        </w:rPr>
        <w:t xml:space="preserve"> четырнадцати лет</w:t>
      </w:r>
      <w:r w:rsidRPr="00A9681E">
        <w:rPr>
          <w:sz w:val="24"/>
          <w:szCs w:val="24"/>
        </w:rPr>
        <w:t xml:space="preserve"> (для несовершеннолетних в возрасте от четырнадцати до восемнадцати лет - паспорт).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56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Представитель гражданина дополнительно представляет документ, удостоверяющий его личность, и документ, подтверждающий его полномочия.</w:t>
      </w:r>
    </w:p>
    <w:p w:rsidR="009D7BEB" w:rsidRPr="00EE797A" w:rsidRDefault="009D7BEB" w:rsidP="009D7BEB">
      <w:pPr>
        <w:ind w:firstLine="540"/>
        <w:rPr>
          <w:rFonts w:cs="Arial"/>
          <w:sz w:val="20"/>
        </w:rPr>
      </w:pPr>
      <w:r w:rsidRPr="009D7BEB">
        <w:rPr>
          <w:sz w:val="20"/>
          <w:szCs w:val="20"/>
        </w:rPr>
        <w:t xml:space="preserve">абзац 14 утратил силу </w:t>
      </w:r>
      <w:r>
        <w:rPr>
          <w:rFonts w:cs="Arial"/>
          <w:color w:val="000000"/>
          <w:sz w:val="20"/>
          <w:szCs w:val="20"/>
        </w:rPr>
        <w:t>-</w:t>
      </w:r>
      <w:r w:rsidRPr="00EE797A">
        <w:rPr>
          <w:rFonts w:cs="Arial"/>
          <w:color w:val="000000"/>
          <w:sz w:val="20"/>
        </w:rPr>
        <w:t xml:space="preserve"> </w:t>
      </w:r>
      <w:hyperlink r:id="rId57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</w:p>
    <w:p w:rsidR="009D7BEB" w:rsidRDefault="009D7BEB" w:rsidP="009D7BEB">
      <w:pPr>
        <w:ind w:firstLine="709"/>
      </w:pPr>
      <w:r>
        <w:t>В случае изменения персональных данных заявителей, в отношении которых принято решение о предоставлении государственной услуги, они извещают об этом отдел пособий и социальных выплат по форме согласно приложению № 3.1 к Административному регламенту.</w:t>
      </w:r>
    </w:p>
    <w:p w:rsidR="009D7BEB" w:rsidRDefault="009D7BEB" w:rsidP="009D7BEB">
      <w:pPr>
        <w:ind w:firstLine="709"/>
      </w:pPr>
      <w:r>
        <w:lastRenderedPageBreak/>
        <w:t>К извещению об изменении персональных данных прикладываются документы, подтверждающие такие изменения:</w:t>
      </w:r>
    </w:p>
    <w:p w:rsidR="009D7BEB" w:rsidRDefault="009D7BEB" w:rsidP="009D7BEB">
      <w:pPr>
        <w:ind w:firstLine="709"/>
      </w:pPr>
      <w:bookmarkStart w:id="2" w:name="sub_12"/>
      <w:r>
        <w:t>1) при смене фамилии, имени, отчества (последнее - при наличии):</w:t>
      </w:r>
    </w:p>
    <w:bookmarkEnd w:id="2"/>
    <w:p w:rsidR="009D7BEB" w:rsidRDefault="009D7BEB" w:rsidP="009D7BEB">
      <w:pPr>
        <w:ind w:firstLine="709"/>
      </w:pPr>
      <w:r>
        <w:t>свидетельство о перемене имени и его нотариально удостоверенный перевод на русский язык (если свидетельство о перемене имени выдано компетентным органом иностранного государства);</w:t>
      </w:r>
    </w:p>
    <w:p w:rsidR="009D7BEB" w:rsidRDefault="009D7BEB" w:rsidP="009D7BEB">
      <w:pPr>
        <w:ind w:firstLine="709"/>
      </w:pPr>
      <w:r>
        <w:t>свидетельство о заключении брака и его нотариально удостоверенный перевод на русский язык (если свидетельство о заключении брака выдано компетентным органом иностранного государства);</w:t>
      </w:r>
    </w:p>
    <w:p w:rsidR="009D7BEB" w:rsidRDefault="009D7BEB" w:rsidP="009D7BEB">
      <w:pPr>
        <w:ind w:firstLine="709"/>
      </w:pPr>
      <w:r>
        <w:t>свидетельство о расторжении брака и его нотариально удостоверенный перевод на русский язык (если свидетельство о расторжении брака выдано компетентным органом иностранного государства);</w:t>
      </w:r>
    </w:p>
    <w:p w:rsidR="009D7BEB" w:rsidRDefault="009D7BEB" w:rsidP="009D7BEB">
      <w:pPr>
        <w:ind w:firstLine="709"/>
      </w:pPr>
      <w:r>
        <w:t>копия документа, удостоверяющего личность;</w:t>
      </w:r>
    </w:p>
    <w:p w:rsidR="009D7BEB" w:rsidRDefault="009D7BEB" w:rsidP="009D7BEB">
      <w:pPr>
        <w:ind w:firstLine="709"/>
      </w:pPr>
      <w:bookmarkStart w:id="3" w:name="sub_13"/>
      <w:r>
        <w:t>2) при смене адреса места жительства:</w:t>
      </w:r>
    </w:p>
    <w:bookmarkEnd w:id="3"/>
    <w:p w:rsidR="009D7BEB" w:rsidRDefault="009D7BEB" w:rsidP="009D7BEB">
      <w:pPr>
        <w:ind w:firstLine="709"/>
      </w:pPr>
      <w:r>
        <w:t>документ, подтверждающий место жительства (если место жительства подтверждается судебным решением об установлении факта постоянного или преимущественного проживания по определенному адресу).</w:t>
      </w:r>
    </w:p>
    <w:p w:rsidR="009D7BEB" w:rsidRDefault="009D7BEB" w:rsidP="009D7BEB">
      <w:pPr>
        <w:ind w:firstLine="709"/>
      </w:pPr>
      <w:r>
        <w:t>В случае смены реквизитов банковского счета, смены способа доставки денежных средств заявитель указывает данный факт в извещении об изменении персональных данных.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58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случае если заявитель направляет заявку на получение государственной услуги в электронной форме посредством "Личного кабинета" ЕПГУ, к заявке прикрепляются электронные образы документов, предусмотренных настоящим пунктом. Оригиналы указанных документов предъявляются для сличения только в случае принятия решения о предоставлении государственной услуги при личной явке заявителя. Оригиналы указанных документов не предъявляются для сличения в случае представления заявителем в электронной форме посредством "Личного кабинета" ЕПГУ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нотариуса.</w:t>
      </w:r>
    </w:p>
    <w:p w:rsidR="005B7814" w:rsidRPr="009D7BEB" w:rsidRDefault="005B7814" w:rsidP="002C6B2B">
      <w:pPr>
        <w:pStyle w:val="ConsPlusNormal"/>
        <w:jc w:val="both"/>
        <w:rPr>
          <w:szCs w:val="24"/>
        </w:rPr>
      </w:pPr>
      <w:r w:rsidRPr="009D7BEB">
        <w:rPr>
          <w:szCs w:val="24"/>
        </w:rPr>
        <w:t>(</w:t>
      </w:r>
      <w:proofErr w:type="gramStart"/>
      <w:r w:rsidRPr="009D7BEB">
        <w:rPr>
          <w:szCs w:val="24"/>
        </w:rPr>
        <w:t>а</w:t>
      </w:r>
      <w:proofErr w:type="gramEnd"/>
      <w:r w:rsidRPr="009D7BEB">
        <w:rPr>
          <w:szCs w:val="24"/>
        </w:rPr>
        <w:t xml:space="preserve">бзац введен приказом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</w:t>
      </w:r>
      <w:hyperlink r:id="rId59" w:tgtFrame="ChangingDocument" w:history="1">
        <w:r w:rsidRPr="009D7BEB">
          <w:rPr>
            <w:rStyle w:val="a6"/>
            <w:szCs w:val="24"/>
          </w:rPr>
          <w:t>от 29.05.2015 № 476</w:t>
        </w:r>
      </w:hyperlink>
      <w:r w:rsidRPr="009D7BEB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proofErr w:type="gramStart"/>
      <w:r w:rsidRPr="00AB2F3E">
        <w:rPr>
          <w:sz w:val="24"/>
          <w:szCs w:val="24"/>
        </w:rPr>
        <w:t>Исчерпывающий перечень документов, необходимых в соответствии с нормативными правовыми актами для предоставления государственной услуги, которые находятся в распоряжении иных исполнительных органов, федеральных органов исполнительной власти, органов государственных внебюджетных фондов, органов местного самоуправления и подведомственных этим органам организаций и которые заявитель вправе представить, а также способы их получения заявителями, в том числе в электронной форме</w:t>
      </w:r>
      <w:proofErr w:type="gramEnd"/>
    </w:p>
    <w:p w:rsidR="005B7814" w:rsidRPr="009D7BEB" w:rsidRDefault="005B7814" w:rsidP="00A9681E">
      <w:pPr>
        <w:pStyle w:val="ConsPlusNormal"/>
        <w:jc w:val="center"/>
      </w:pPr>
      <w:r w:rsidRPr="009D7BEB">
        <w:t xml:space="preserve">(в </w:t>
      </w:r>
      <w:r w:rsidR="00EE797A" w:rsidRPr="009D7BEB">
        <w:t>редакции</w:t>
      </w:r>
      <w:r w:rsidRPr="009D7BEB">
        <w:t xml:space="preserve"> приказа </w:t>
      </w:r>
      <w:proofErr w:type="spellStart"/>
      <w:r w:rsidRPr="009D7BEB">
        <w:t>Минсоцразвития</w:t>
      </w:r>
      <w:proofErr w:type="spellEnd"/>
      <w:r w:rsidRPr="009D7BEB">
        <w:t xml:space="preserve"> Новосибирской области </w:t>
      </w:r>
      <w:hyperlink r:id="rId60" w:tgtFrame="ChangingDocument" w:history="1">
        <w:r w:rsidRPr="009D7BEB">
          <w:rPr>
            <w:rStyle w:val="a6"/>
          </w:rPr>
          <w:t>от 16.12.2015 № 1123</w:t>
        </w:r>
      </w:hyperlink>
      <w:r w:rsidRPr="009D7BEB"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bookmarkStart w:id="4" w:name="P185"/>
      <w:bookmarkEnd w:id="4"/>
      <w:r w:rsidRPr="00A9681E">
        <w:rPr>
          <w:sz w:val="24"/>
          <w:szCs w:val="24"/>
        </w:rPr>
        <w:t>13. Заявитель вправе представить по собственной инициативе: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документ, подтверждающий право получателя мер социальной поддержки на компенсацию;</w:t>
      </w:r>
    </w:p>
    <w:p w:rsidR="005B7814" w:rsidRPr="009D7BEB" w:rsidRDefault="005B7814" w:rsidP="002C6B2B">
      <w:pPr>
        <w:pStyle w:val="ConsPlusNormal"/>
        <w:jc w:val="both"/>
        <w:rPr>
          <w:szCs w:val="24"/>
        </w:rPr>
      </w:pPr>
      <w:r w:rsidRPr="009D7BEB">
        <w:rPr>
          <w:szCs w:val="24"/>
        </w:rPr>
        <w:t xml:space="preserve">(в </w:t>
      </w:r>
      <w:r w:rsidR="00EE797A" w:rsidRPr="009D7BEB">
        <w:rPr>
          <w:szCs w:val="24"/>
        </w:rPr>
        <w:t>редакции</w:t>
      </w:r>
      <w:r w:rsidRPr="009D7BEB">
        <w:rPr>
          <w:szCs w:val="24"/>
        </w:rPr>
        <w:t xml:space="preserve"> приказа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страховое свидетельство государственного пенсионного страхования.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Из документов, которые представляются заявителем дополнительно, заявитель вправе представить по собственной инициативе:</w:t>
      </w:r>
    </w:p>
    <w:p w:rsidR="005B7814" w:rsidRPr="009D7BEB" w:rsidRDefault="005B7814" w:rsidP="002C6B2B">
      <w:pPr>
        <w:pStyle w:val="ConsPlusNormal"/>
        <w:jc w:val="both"/>
        <w:rPr>
          <w:szCs w:val="24"/>
        </w:rPr>
      </w:pPr>
      <w:r w:rsidRPr="009D7BEB">
        <w:rPr>
          <w:szCs w:val="24"/>
        </w:rPr>
        <w:t xml:space="preserve">(в </w:t>
      </w:r>
      <w:r w:rsidR="00EE797A" w:rsidRPr="009D7BEB">
        <w:rPr>
          <w:szCs w:val="24"/>
        </w:rPr>
        <w:t>редакции</w:t>
      </w:r>
      <w:r w:rsidRPr="009D7BEB">
        <w:rPr>
          <w:szCs w:val="24"/>
        </w:rPr>
        <w:t xml:space="preserve"> приказа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гражданин, вышедший на пенсию, относящийся к категориям, указанным в Законе № 493-ОЗ или Законе № 285-ОЗ, - пенсионное удостоверение (справку о получении пенсии);</w:t>
      </w:r>
    </w:p>
    <w:p w:rsidR="005B7814" w:rsidRPr="009D7BEB" w:rsidRDefault="005B7814" w:rsidP="002C6B2B">
      <w:pPr>
        <w:pStyle w:val="ConsPlusNormal"/>
        <w:jc w:val="both"/>
        <w:rPr>
          <w:szCs w:val="24"/>
        </w:rPr>
      </w:pPr>
      <w:r w:rsidRPr="009D7BEB">
        <w:rPr>
          <w:szCs w:val="24"/>
        </w:rPr>
        <w:t xml:space="preserve">(в </w:t>
      </w:r>
      <w:r w:rsidR="00EE797A" w:rsidRPr="009D7BEB">
        <w:rPr>
          <w:szCs w:val="24"/>
        </w:rPr>
        <w:t>редакции</w:t>
      </w:r>
      <w:r w:rsidRPr="009D7BEB">
        <w:rPr>
          <w:szCs w:val="24"/>
        </w:rPr>
        <w:t xml:space="preserve"> приказа </w:t>
      </w:r>
      <w:proofErr w:type="spellStart"/>
      <w:r w:rsidRPr="009D7BEB">
        <w:rPr>
          <w:szCs w:val="24"/>
        </w:rPr>
        <w:t>Минсоцразвития</w:t>
      </w:r>
      <w:proofErr w:type="spellEnd"/>
      <w:r w:rsidRPr="009D7BEB">
        <w:rPr>
          <w:szCs w:val="24"/>
        </w:rPr>
        <w:t xml:space="preserve"> Новосибирской области от 30.03.2015 № 257)</w:t>
      </w:r>
    </w:p>
    <w:p w:rsidR="009D7BEB" w:rsidRDefault="009D7BEB" w:rsidP="009D7BEB">
      <w:pPr>
        <w:ind w:firstLine="708"/>
        <w:rPr>
          <w:rFonts w:cs="Arial"/>
          <w:color w:val="000000"/>
          <w:sz w:val="20"/>
        </w:rPr>
      </w:pPr>
      <w:r>
        <w:lastRenderedPageBreak/>
        <w:t xml:space="preserve">в </w:t>
      </w:r>
      <w:proofErr w:type="gramStart"/>
      <w:r>
        <w:t>случае</w:t>
      </w:r>
      <w:proofErr w:type="gramEnd"/>
      <w:r>
        <w:t xml:space="preserve"> когда размер компенсации определяется с учетом платы за жилое помещение и коммунальные услуги членов семьи заявителя - свидетельство о рождении, свидетельство о браке (за исключением свидетельства о рождении, свидетельства о браке, выданных компетентным органом иностранного государства);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61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9D7BEB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гражданин, относящийся к категориям, указанным в Законе № 253-ОЗ и Законе № 285-ОЗ, для принятия решения о предоставлении компенсации с учетом платы за жилое помещение и коммунальные услуги нетрудоспособных членов его семьи, совместно с ним проживающих, - справку из Пенсионного фонда Российской Федерации, подтверждающую факт получения социальной пенсии нетрудоспособными лицами</w:t>
      </w:r>
      <w:r w:rsidR="009D7BEB">
        <w:rPr>
          <w:sz w:val="24"/>
          <w:szCs w:val="24"/>
        </w:rPr>
        <w:t xml:space="preserve">; </w:t>
      </w:r>
      <w:r w:rsidR="009D7BEB" w:rsidRPr="009D7BEB">
        <w:rPr>
          <w:sz w:val="24"/>
          <w:szCs w:val="24"/>
        </w:rPr>
        <w:t>свидетельство о рождении несовершеннолетних, не достигших четырнадцати лет (за исключением свидетельства о рождении, выданного компетентным органом иностранного госуда</w:t>
      </w:r>
      <w:r w:rsidR="009D7BEB">
        <w:rPr>
          <w:sz w:val="24"/>
          <w:szCs w:val="24"/>
        </w:rPr>
        <w:t>рства).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>(</w:t>
      </w:r>
      <w:proofErr w:type="gramStart"/>
      <w:r w:rsidRPr="00EE797A">
        <w:rPr>
          <w:rFonts w:cs="Arial"/>
          <w:color w:val="000000"/>
          <w:sz w:val="20"/>
        </w:rPr>
        <w:t>в</w:t>
      </w:r>
      <w:proofErr w:type="gramEnd"/>
      <w:r w:rsidRPr="00EE797A">
        <w:rPr>
          <w:rFonts w:cs="Arial"/>
          <w:color w:val="000000"/>
          <w:sz w:val="20"/>
        </w:rPr>
        <w:t xml:space="preserve"> редакции </w:t>
      </w:r>
      <w:hyperlink r:id="rId62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Если вышеперечисленные документы не были представлены заявителем по собственной инициативе, в рамках межведомственного информационного взаимодействия в соответствии с </w:t>
      </w:r>
      <w:hyperlink r:id="rId63" w:history="1">
        <w:r w:rsidRPr="00EE797A">
          <w:rPr>
            <w:rStyle w:val="a6"/>
            <w:sz w:val="24"/>
            <w:szCs w:val="24"/>
          </w:rPr>
          <w:t>Федеральным законом от 27.07.2010 № 210-ФЗ</w:t>
        </w:r>
      </w:hyperlink>
      <w:r w:rsidRPr="00A9681E">
        <w:rPr>
          <w:sz w:val="24"/>
          <w:szCs w:val="24"/>
        </w:rPr>
        <w:t xml:space="preserve"> "Об организации предоставления государственных и муниципальных услуг" отделом пособий и социальных выплат запрашиваются: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Пенсионном фонде Российской Федерации или ином органе, осуществляющем пенсионное обеспечение, - сведения о страховом номере индивидуального лицевого счета; сведения о пенсионном обеспечении;</w:t>
      </w:r>
    </w:p>
    <w:p w:rsidR="009D7BEB" w:rsidRDefault="009D7BEB" w:rsidP="009D7BEB">
      <w:pPr>
        <w:ind w:firstLine="540"/>
        <w:rPr>
          <w:rFonts w:cs="Arial"/>
          <w:color w:val="000000"/>
          <w:sz w:val="20"/>
        </w:rPr>
      </w:pPr>
      <w:r>
        <w:t>в органах записи гражданского состояния - свидетельство о рождении; свидетельство о браке;</w:t>
      </w:r>
      <w:r w:rsidRPr="00EE797A">
        <w:rPr>
          <w:rFonts w:cs="Arial"/>
          <w:color w:val="000000"/>
          <w:sz w:val="20"/>
        </w:rPr>
        <w:t xml:space="preserve"> </w:t>
      </w:r>
    </w:p>
    <w:p w:rsidR="009D7BEB" w:rsidRPr="00EE797A" w:rsidRDefault="009D7BEB" w:rsidP="009D7BEB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64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соответствующих органах и организациях - информация, подтверждающая право гражданина на компенсацию.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Кроме того, отдел пособий и социальных выплат ежемесячно, в соответствии с соглашениями по информационному взаимодействию между отделом пособий и социальных выплат и исполнителями услуг, получает сведения о размере рассчитанной и внесенной платы за жилое помещение и коммунальные услуги. В случае отсутствия соглашения по информационному взаимодействию между отделом пособий и социальных выплат и исполнителем услуг, сведения о размере рассчитанной и внесенной платы за жилое помещение и коммунальные услуги за расчетный период могут быть представлены заявителем по собственной инициативе.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Сведения о размере рассчитанной и внесенной платы за жилое помещение и коммунальные услуги за расчетный период могут быть получены отделом пособий и социальных выплат также с использованием Единой базы информационных ресурсов Новосибирской области.</w:t>
      </w:r>
    </w:p>
    <w:p w:rsidR="004E7B20" w:rsidRDefault="004E7B20" w:rsidP="004E7B20">
      <w:pPr>
        <w:ind w:firstLine="709"/>
      </w:pPr>
      <w:r>
        <w:t>В случае изменения персональных данных гражданина, в отношении которого принято решение о предоставлении государственной услуги, заявитель вправе представить по собственной инициативе:</w:t>
      </w:r>
    </w:p>
    <w:p w:rsidR="004E7B20" w:rsidRDefault="004E7B20" w:rsidP="004E7B20">
      <w:pPr>
        <w:ind w:firstLine="709"/>
      </w:pPr>
      <w:r>
        <w:t>свидетельство о перемене имени (за исключением свидетельства о перемене имени, выданного компетентным органом иностранного государства (при перемене имени, включающего в себя фамилию, собственно имя и (или) отчество));</w:t>
      </w:r>
    </w:p>
    <w:p w:rsidR="004E7B20" w:rsidRDefault="004E7B20" w:rsidP="004E7B20">
      <w:pPr>
        <w:ind w:firstLine="709"/>
      </w:pPr>
      <w:r>
        <w:t>свидетельство о заключении брака (за исключением свидетельства о заключении брака, выданного компетентным органом иностранного государства (при смене фамилии));</w:t>
      </w:r>
    </w:p>
    <w:p w:rsidR="004E7B20" w:rsidRDefault="004E7B20" w:rsidP="004E7B20">
      <w:pPr>
        <w:ind w:firstLine="709"/>
      </w:pPr>
      <w:r>
        <w:t>свидетельство о расторжении брака (за исключением свидетельства о расторжении брака, выданного компетентным органом иностранного государства (при смене фамилии));</w:t>
      </w:r>
    </w:p>
    <w:p w:rsidR="004E7B20" w:rsidRDefault="004E7B20" w:rsidP="004E7B20">
      <w:pPr>
        <w:ind w:firstLine="709"/>
      </w:pPr>
      <w:r>
        <w:t>свидетельство о регистрации по месту пребывания (при смене адреса места пребывания);</w:t>
      </w:r>
    </w:p>
    <w:p w:rsidR="004E7B20" w:rsidRDefault="004E7B20" w:rsidP="004E7B20">
      <w:pPr>
        <w:ind w:firstLine="709"/>
      </w:pPr>
      <w:r>
        <w:lastRenderedPageBreak/>
        <w:t>документ, подтверждающий место жительства (если место жительства подтверждается паспортом с отметкой о регистрации по месту жительства (при смене адреса места жительства)).</w:t>
      </w:r>
    </w:p>
    <w:p w:rsidR="004E7B20" w:rsidRDefault="004E7B20" w:rsidP="004E7B20">
      <w:pPr>
        <w:ind w:firstLine="709"/>
      </w:pPr>
      <w:r>
        <w:t>Если такие документы не были представлены заявителем по собственной инициативе, они запрашиваются отделом пособий и социальных выплат в рамках межведомственного информационного взаимодействия.</w:t>
      </w:r>
    </w:p>
    <w:p w:rsidR="004E7B20" w:rsidRPr="00EE797A" w:rsidRDefault="004E7B20" w:rsidP="004E7B20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65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Указание на запрет требовать от заявителя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14. При предоставлении государственной услуги запрещается требовать от заявителя: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представления документов и информации, которые в соответствии с нормативными правовыми актами Российской Федерации, нормативными правовыми актами Новосибирской области и муниципальными правовыми актами находятся в распоряжении исполнительных органов, предоставляющих государственную услугу, иных государственных органов, органов местного самоуправления и (или) подведомственных государственным органам и органам местного самоуправления организаций, участвующих в предоставлении государственных или муниципальных услуг, за исключением документов, указанных в части 6</w:t>
      </w:r>
      <w:proofErr w:type="gramEnd"/>
      <w:r w:rsidRPr="00A9681E">
        <w:rPr>
          <w:sz w:val="24"/>
          <w:szCs w:val="24"/>
        </w:rPr>
        <w:t xml:space="preserve"> статьи 7 Федерального закона от 27.07.2010 № 210-ФЗ "Об организации предоставления государственных и муниципальных услуг", если иное не предусмотрено нормативными правовыми актами, определяющими порядок предоставления государственных и муниципальных услуг.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B2F3E" w:rsidRDefault="005B7814" w:rsidP="00A9681E">
      <w:pPr>
        <w:pStyle w:val="ConsPlusNormal"/>
        <w:jc w:val="center"/>
        <w:outlineLvl w:val="2"/>
        <w:rPr>
          <w:sz w:val="24"/>
          <w:szCs w:val="24"/>
        </w:rPr>
      </w:pPr>
      <w:r w:rsidRPr="00AB2F3E">
        <w:rPr>
          <w:sz w:val="24"/>
          <w:szCs w:val="24"/>
        </w:rPr>
        <w:t>Исчерпывающий перечень оснований для отказа в приеме документов,</w:t>
      </w:r>
    </w:p>
    <w:p w:rsidR="005B7814" w:rsidRPr="00A9681E" w:rsidRDefault="005B7814" w:rsidP="00A9681E">
      <w:pPr>
        <w:pStyle w:val="ConsPlusNormal"/>
        <w:jc w:val="center"/>
        <w:rPr>
          <w:sz w:val="24"/>
          <w:szCs w:val="24"/>
        </w:rPr>
      </w:pPr>
      <w:proofErr w:type="gramStart"/>
      <w:r w:rsidRPr="00AB2F3E">
        <w:rPr>
          <w:sz w:val="24"/>
          <w:szCs w:val="24"/>
        </w:rPr>
        <w:t>необходимых</w:t>
      </w:r>
      <w:proofErr w:type="gramEnd"/>
      <w:r w:rsidRPr="00AB2F3E">
        <w:rPr>
          <w:sz w:val="24"/>
          <w:szCs w:val="24"/>
        </w:rPr>
        <w:t xml:space="preserve"> для предоставления государственной услуги</w:t>
      </w:r>
    </w:p>
    <w:p w:rsidR="005B7814" w:rsidRPr="004E7B20" w:rsidRDefault="005B7814" w:rsidP="00A9681E">
      <w:pPr>
        <w:pStyle w:val="ConsPlusNormal"/>
        <w:jc w:val="center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66" w:tgtFrame="ChangingDocument" w:history="1">
        <w:r w:rsidRPr="004E7B20">
          <w:rPr>
            <w:rStyle w:val="a6"/>
            <w:szCs w:val="24"/>
          </w:rPr>
          <w:t>от 16.12.2015 № 1123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15. Основания для отказа в приеме документов, необходимых для предоставления государственной услуги, отсутствуют.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B2F3E" w:rsidRDefault="005B7814" w:rsidP="00A9681E">
      <w:pPr>
        <w:pStyle w:val="ConsPlusNormal"/>
        <w:jc w:val="center"/>
        <w:outlineLvl w:val="2"/>
        <w:rPr>
          <w:sz w:val="24"/>
          <w:szCs w:val="24"/>
        </w:rPr>
      </w:pPr>
      <w:r w:rsidRPr="00AB2F3E">
        <w:rPr>
          <w:sz w:val="24"/>
          <w:szCs w:val="24"/>
        </w:rPr>
        <w:t>Исчерпывающий перечень оснований для приостановления или отказа</w:t>
      </w:r>
    </w:p>
    <w:p w:rsidR="005B7814" w:rsidRPr="00A9681E" w:rsidRDefault="005B7814" w:rsidP="00A9681E">
      <w:pPr>
        <w:pStyle w:val="ConsPlusNormal"/>
        <w:jc w:val="center"/>
        <w:rPr>
          <w:sz w:val="24"/>
          <w:szCs w:val="24"/>
        </w:rPr>
      </w:pPr>
      <w:r w:rsidRPr="00AB2F3E">
        <w:rPr>
          <w:sz w:val="24"/>
          <w:szCs w:val="24"/>
        </w:rPr>
        <w:t>в предоставлении государственной услуги</w:t>
      </w:r>
    </w:p>
    <w:p w:rsidR="005B7814" w:rsidRPr="004E7B20" w:rsidRDefault="005B7814" w:rsidP="00A9681E">
      <w:pPr>
        <w:pStyle w:val="ConsPlusNormal"/>
        <w:jc w:val="center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67" w:tgtFrame="ChangingDocument" w:history="1">
        <w:r w:rsidRPr="004E7B20">
          <w:rPr>
            <w:rStyle w:val="a6"/>
            <w:szCs w:val="24"/>
          </w:rPr>
          <w:t>от 16.12.2015 № 1123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16. Заявителю отказывается в предоставлении государственной услуги по следующим основаниям: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отсутствие у гражданина права на компенсацию;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представление заявителем документов, содержащих заведомо ложные и (или) недостоверные сведения (наличие в представленных документах заведомо ложных и (или) недостоверных сведений подтверждается сведениями, полученными по запросам отделов пособий и социальных выплат от органов государственной власти, органов местного самоуправления, государственных внебюджетных фондов, организаций);</w:t>
      </w:r>
    </w:p>
    <w:p w:rsidR="005B7814" w:rsidRPr="004E7B20" w:rsidRDefault="005B7814" w:rsidP="002C6B2B">
      <w:pPr>
        <w:pStyle w:val="ConsPlusNormal"/>
        <w:ind w:firstLine="540"/>
        <w:jc w:val="both"/>
        <w:rPr>
          <w:szCs w:val="24"/>
        </w:rPr>
      </w:pPr>
      <w:r w:rsidRPr="004E7B20">
        <w:rPr>
          <w:szCs w:val="24"/>
        </w:rPr>
        <w:t xml:space="preserve">абзац утратил силу. - Приказ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от 30.03.2015 № 257.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Основанием для приостановления предоставления государственной услуги является: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неуплата гражданином, получающим компенсацию, платежей за жилое помещение и (или) коммунальные услуги в течение двух месяцев подряд;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2) невыполнение гражданином, получающим компенсацию, условий соглашения по погашению задолженности по оплате жилого помещения и коммунальных услуг в течение двух месяцев подряд.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Перечень услуг, которые являются необходимыми и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обязательными</w:t>
      </w:r>
      <w:proofErr w:type="gramEnd"/>
      <w:r w:rsidRPr="00A9681E">
        <w:rPr>
          <w:sz w:val="24"/>
          <w:szCs w:val="24"/>
        </w:rPr>
        <w:t xml:space="preserve"> для предоставления 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4E7B20" w:rsidRDefault="005B7814" w:rsidP="00A9681E">
      <w:pPr>
        <w:pStyle w:val="ConsPlusNormal"/>
        <w:ind w:firstLine="709"/>
        <w:jc w:val="both"/>
        <w:rPr>
          <w:sz w:val="24"/>
          <w:szCs w:val="24"/>
        </w:rPr>
      </w:pPr>
      <w:r w:rsidRPr="00AB2F3E">
        <w:rPr>
          <w:sz w:val="24"/>
          <w:szCs w:val="24"/>
        </w:rPr>
        <w:t>17. Для предоставления государственной услуги необходимой и обязательной является услуга выдачи документов (справок, выписок), содержащих сведения о лицах, проживающих по указанному адресу (месту нахождения) (документ, содержащий сведения о лицах, зарегистрированных по месту жительства или месту пребывания получателя мер социальной поддержки).</w:t>
      </w:r>
      <w:r w:rsidRPr="00A9681E">
        <w:rPr>
          <w:sz w:val="24"/>
          <w:szCs w:val="24"/>
        </w:rPr>
        <w:t xml:space="preserve"> </w:t>
      </w:r>
    </w:p>
    <w:p w:rsidR="005B7814" w:rsidRPr="004E7B20" w:rsidRDefault="005B7814" w:rsidP="00A9681E">
      <w:pPr>
        <w:pStyle w:val="ConsPlusNormal"/>
        <w:ind w:firstLine="709"/>
        <w:jc w:val="both"/>
        <w:rPr>
          <w:szCs w:val="24"/>
        </w:rPr>
      </w:pPr>
      <w:r w:rsidRPr="004E7B20">
        <w:rPr>
          <w:szCs w:val="24"/>
        </w:rPr>
        <w:t>(</w:t>
      </w:r>
      <w:proofErr w:type="gramStart"/>
      <w:r w:rsidRPr="004E7B20">
        <w:rPr>
          <w:szCs w:val="24"/>
        </w:rPr>
        <w:t>в</w:t>
      </w:r>
      <w:proofErr w:type="gramEnd"/>
      <w:r w:rsidRPr="004E7B20">
        <w:rPr>
          <w:szCs w:val="24"/>
        </w:rPr>
        <w:t xml:space="preserve">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68" w:tgtFrame="ChangingDocument" w:history="1">
        <w:r w:rsidRPr="004E7B20">
          <w:rPr>
            <w:rStyle w:val="a6"/>
            <w:szCs w:val="24"/>
          </w:rPr>
          <w:t>от 16.12.2015 № 1123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A9681E">
      <w:pPr>
        <w:pStyle w:val="ConsPlusNormal"/>
        <w:jc w:val="center"/>
        <w:rPr>
          <w:sz w:val="24"/>
          <w:szCs w:val="24"/>
        </w:rPr>
      </w:pPr>
      <w:r w:rsidRPr="00AB2F3E">
        <w:rPr>
          <w:sz w:val="24"/>
          <w:szCs w:val="24"/>
        </w:rPr>
        <w:t>Порядок, размер и основания взимания государственной пошлины или иной платы, взимаемой за предоставление государственной услуги</w:t>
      </w:r>
    </w:p>
    <w:p w:rsidR="005B7814" w:rsidRPr="004E7B20" w:rsidRDefault="005B7814" w:rsidP="00A9681E">
      <w:pPr>
        <w:pStyle w:val="ConsPlusNormal"/>
        <w:ind w:firstLine="540"/>
        <w:jc w:val="center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69" w:tgtFrame="ChangingDocument" w:history="1">
        <w:r w:rsidRPr="004E7B20">
          <w:rPr>
            <w:rStyle w:val="a6"/>
            <w:szCs w:val="24"/>
          </w:rPr>
          <w:t>от 16.12.2015 № 1123</w:t>
        </w:r>
      </w:hyperlink>
      <w:r w:rsidRPr="004E7B20">
        <w:rPr>
          <w:szCs w:val="24"/>
        </w:rPr>
        <w:t>)</w:t>
      </w:r>
    </w:p>
    <w:p w:rsidR="005B7814" w:rsidRPr="00A9681E" w:rsidRDefault="005B7814" w:rsidP="00A9681E">
      <w:pPr>
        <w:pStyle w:val="ConsPlusNormal"/>
        <w:ind w:firstLine="540"/>
        <w:jc w:val="center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18. Предоставление государственной услуги является бесплатным для заявителей.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Порядок, размер и основания взимания платы за предоставление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услуг, которые являются необходимыми и обязательными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для предоставления 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19. Выдача документа, содержащего сведения о лицах, зарегистрированных по месту жительства или месту пребывания получателя мер социальной поддержки, и выдача копии трудовой книжки (выписки из трудовой книжки) осуществляется бесплатно.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Максимальный срок ожидания в очереди при подаче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запроса о предоставлении государственной услуги,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услуги, предоставляемой организацией, участвующей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 xml:space="preserve">в предоставлении государственной услуги, и </w:t>
      </w:r>
      <w:proofErr w:type="gramStart"/>
      <w:r w:rsidRPr="00A9681E">
        <w:rPr>
          <w:sz w:val="24"/>
          <w:szCs w:val="24"/>
        </w:rPr>
        <w:t>при</w:t>
      </w:r>
      <w:proofErr w:type="gramEnd"/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получении</w:t>
      </w:r>
      <w:proofErr w:type="gramEnd"/>
      <w:r w:rsidRPr="00A9681E">
        <w:rPr>
          <w:sz w:val="24"/>
          <w:szCs w:val="24"/>
        </w:rPr>
        <w:t xml:space="preserve"> результата предоставления таких услуг</w:t>
      </w:r>
    </w:p>
    <w:p w:rsidR="005B7814" w:rsidRPr="004E7B20" w:rsidRDefault="005B7814" w:rsidP="002C6B2B">
      <w:pPr>
        <w:pStyle w:val="ConsPlusNormal"/>
        <w:jc w:val="center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</w:t>
      </w:r>
      <w:r w:rsidR="004E7B20">
        <w:rPr>
          <w:szCs w:val="24"/>
        </w:rPr>
        <w:t xml:space="preserve"> </w:t>
      </w:r>
      <w:r w:rsidRPr="004E7B20">
        <w:rPr>
          <w:szCs w:val="24"/>
        </w:rPr>
        <w:t>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20. Время ожидания заявителя в очереди при подаче документов, необходимых для предоставления государственной услуги, и при получении результата предоставления государственной услуги составляет не более 15 минут.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Время ожидания заявителя в очереди при подаче запроса о предоставлении услуг, являющихся необходимыми и обязательными услугами для предоставления государственной услуги, и при получении результата предоставления таких услуг определяется организациями, предоставляющими такие услуги.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Срок и порядок регистрации запроса заявителя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о предоставлении государственной услуги и услуги,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предоставляемой организацией, участвующей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в предоставлении государственной услуги,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в том числе в электронной форме</w:t>
      </w:r>
    </w:p>
    <w:p w:rsidR="005B7814" w:rsidRPr="004E7B20" w:rsidRDefault="005B7814" w:rsidP="002C6B2B">
      <w:pPr>
        <w:pStyle w:val="ConsPlusNormal"/>
        <w:jc w:val="center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</w:t>
      </w:r>
      <w:r w:rsidR="004E7B20" w:rsidRPr="004E7B20">
        <w:rPr>
          <w:szCs w:val="24"/>
        </w:rPr>
        <w:t xml:space="preserve"> </w:t>
      </w:r>
      <w:r w:rsidRPr="004E7B20">
        <w:rPr>
          <w:szCs w:val="24"/>
        </w:rPr>
        <w:t>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4E7B20" w:rsidRDefault="004E7B20" w:rsidP="002C6B2B">
      <w:pPr>
        <w:pStyle w:val="ConsPlusNormal"/>
        <w:ind w:firstLine="540"/>
        <w:jc w:val="both"/>
        <w:rPr>
          <w:sz w:val="32"/>
          <w:szCs w:val="24"/>
        </w:rPr>
      </w:pPr>
      <w:r w:rsidRPr="004E7B20">
        <w:rPr>
          <w:sz w:val="24"/>
        </w:rPr>
        <w:lastRenderedPageBreak/>
        <w:t>21. Заявление на бумажном носителе регистрируется в день представления (поступления) в отдел пособий и социальных выплат заявления и прилагаемых к нему документов.</w:t>
      </w:r>
    </w:p>
    <w:p w:rsidR="004E7B20" w:rsidRPr="00EE797A" w:rsidRDefault="004E7B20" w:rsidP="004E7B20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>(</w:t>
      </w:r>
      <w:proofErr w:type="gramStart"/>
      <w:r w:rsidRPr="00EE797A">
        <w:rPr>
          <w:rFonts w:cs="Arial"/>
          <w:color w:val="000000"/>
          <w:sz w:val="20"/>
        </w:rPr>
        <w:t>в</w:t>
      </w:r>
      <w:proofErr w:type="gramEnd"/>
      <w:r w:rsidRPr="00EE797A">
        <w:rPr>
          <w:rFonts w:cs="Arial"/>
          <w:color w:val="000000"/>
          <w:sz w:val="20"/>
        </w:rPr>
        <w:t xml:space="preserve"> редакции </w:t>
      </w:r>
      <w:hyperlink r:id="rId70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Регистрация заявки, направленной в форме электронного документа через ЕПГУ, МФЦ, осуществляется не позднее рабочего дня, следующего за днем ее поступления в отдел пособий и социальных выплат.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приказов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от 30.03.2015 № 257, </w:t>
      </w:r>
      <w:hyperlink r:id="rId71" w:tgtFrame="ChangingDocument" w:history="1">
        <w:r w:rsidRPr="004E7B20">
          <w:rPr>
            <w:rStyle w:val="a6"/>
            <w:szCs w:val="24"/>
          </w:rPr>
          <w:t>от 29.05.2015 № 476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Требования к помещениям, в которых предоставляется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государственная услуга, услуга, предоставляемая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организацией, участвующей в предоставлении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государственной услуги</w:t>
      </w:r>
    </w:p>
    <w:p w:rsidR="005B7814" w:rsidRPr="004E7B20" w:rsidRDefault="005B7814" w:rsidP="002C6B2B">
      <w:pPr>
        <w:pStyle w:val="ConsPlusNormal"/>
        <w:jc w:val="center"/>
        <w:rPr>
          <w:szCs w:val="24"/>
        </w:rPr>
      </w:pPr>
      <w:proofErr w:type="gramStart"/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</w:t>
      </w:r>
      <w:proofErr w:type="gramEnd"/>
    </w:p>
    <w:p w:rsidR="005B7814" w:rsidRPr="004E7B20" w:rsidRDefault="00D0593F" w:rsidP="002C6B2B">
      <w:pPr>
        <w:pStyle w:val="ConsPlusNormal"/>
        <w:jc w:val="center"/>
        <w:rPr>
          <w:szCs w:val="24"/>
        </w:rPr>
      </w:pPr>
      <w:hyperlink r:id="rId72" w:tgtFrame="ChangingDocument" w:history="1">
        <w:r w:rsidR="005B7814" w:rsidRPr="004E7B20">
          <w:rPr>
            <w:rStyle w:val="a6"/>
            <w:szCs w:val="24"/>
          </w:rPr>
          <w:t>от 29.05.2015 № 476</w:t>
        </w:r>
      </w:hyperlink>
      <w:r w:rsidR="005B7814"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22. Требования к помещениям отделов пособий и социальных выплат, МФЦ.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отделах пособий и социальных выплат, МФЦ обеспечивается: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осуществление приема заявителей в специально выделенных для этих целей помещениях (присутственных местах), которые включают в себя места для ожидания, информирования, получения информации и заполнения необходимых документов, приема заявителей;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соответствие помещений отделов пособий и социальных выплат, МФЦ санитарно-эпидемиологическим правилам и нормативам, а также правилам противопожарной безопасности;</w:t>
      </w:r>
    </w:p>
    <w:p w:rsidR="005B7814" w:rsidRPr="004E7B20" w:rsidRDefault="005B7814" w:rsidP="002C6B2B">
      <w:pPr>
        <w:pStyle w:val="ConsPlusNormal"/>
        <w:jc w:val="both"/>
        <w:rPr>
          <w:sz w:val="22"/>
          <w:szCs w:val="24"/>
        </w:rPr>
      </w:pPr>
      <w:r w:rsidRPr="004E7B20">
        <w:rPr>
          <w:sz w:val="22"/>
          <w:szCs w:val="24"/>
        </w:rPr>
        <w:t xml:space="preserve">(в </w:t>
      </w:r>
      <w:r w:rsidR="00EE797A" w:rsidRPr="004E7B20">
        <w:rPr>
          <w:sz w:val="22"/>
          <w:szCs w:val="24"/>
        </w:rPr>
        <w:t>редакции</w:t>
      </w:r>
      <w:r w:rsidRPr="004E7B20">
        <w:rPr>
          <w:sz w:val="22"/>
          <w:szCs w:val="24"/>
        </w:rPr>
        <w:t xml:space="preserve"> приказа </w:t>
      </w:r>
      <w:proofErr w:type="spellStart"/>
      <w:r w:rsidRPr="004E7B20">
        <w:rPr>
          <w:sz w:val="22"/>
          <w:szCs w:val="24"/>
        </w:rPr>
        <w:t>Минсоцразвития</w:t>
      </w:r>
      <w:proofErr w:type="spellEnd"/>
      <w:r w:rsidRPr="004E7B20">
        <w:rPr>
          <w:sz w:val="22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оборудование присутственных мест доступными местами общего пользования (туалетами) и системой кондиционирования воздуха либо вентиляторами;</w:t>
      </w:r>
    </w:p>
    <w:p w:rsidR="005B7814" w:rsidRPr="004E7B20" w:rsidRDefault="004E7B20" w:rsidP="002C6B2B">
      <w:pPr>
        <w:pStyle w:val="ConsPlusNormal"/>
        <w:ind w:firstLine="540"/>
        <w:jc w:val="both"/>
        <w:rPr>
          <w:sz w:val="32"/>
          <w:szCs w:val="24"/>
        </w:rPr>
      </w:pPr>
      <w:r w:rsidRPr="004E7B20">
        <w:rPr>
          <w:sz w:val="24"/>
        </w:rPr>
        <w:t xml:space="preserve">беспрепятственный доступ для </w:t>
      </w:r>
      <w:proofErr w:type="spellStart"/>
      <w:r w:rsidRPr="004E7B20">
        <w:rPr>
          <w:sz w:val="24"/>
        </w:rPr>
        <w:t>маломобильных</w:t>
      </w:r>
      <w:proofErr w:type="spellEnd"/>
      <w:r w:rsidRPr="004E7B20">
        <w:rPr>
          <w:sz w:val="24"/>
        </w:rPr>
        <w:t xml:space="preserve"> групп населения, в том числе инвалидов, в соответствии с законодательством Российской Федерации о социальной защите инвалидов (включая беспрепятственный доступ инвалидов, использующих кресла-коляски и собак проводников).</w:t>
      </w:r>
    </w:p>
    <w:p w:rsidR="004E7B20" w:rsidRPr="00EE797A" w:rsidRDefault="004E7B20" w:rsidP="004E7B20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73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Присутственные места оборудуются: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стендами с информацией для заявителей об услугах, предоставляемых отделом пособий и социальных выплат;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вывесками с наименованием помещений у входа в каждое из помещений;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средствами оказания первой медицинской помощи.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23. Требования к местам для ожидания.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Места для ожидания должны соответствовать комфортным условиям для заявителей.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Места для ожидания в очереди оборудуются стульями (кресельными секциями) и (или) скамьями. Количество мест ожидания определяется исходя из фактической нагрузки и возможностей для их размещения в здании, но не менее 2 мест на каждого специалиста, специалиста МФЦ, ведущего прием.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(</w:t>
      </w:r>
      <w:proofErr w:type="gramStart"/>
      <w:r w:rsidRPr="00A9681E">
        <w:rPr>
          <w:sz w:val="24"/>
          <w:szCs w:val="24"/>
        </w:rPr>
        <w:t>в</w:t>
      </w:r>
      <w:proofErr w:type="gramEnd"/>
      <w:r w:rsidRPr="00A9681E">
        <w:rPr>
          <w:sz w:val="24"/>
          <w:szCs w:val="24"/>
        </w:rPr>
        <w:t xml:space="preserve">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Места для ожидания должны находиться в холле или ином специально приспособленном помещении.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Для создания комфортных условий ожидания на столах (стойках) для письма размещаются газеты, журналы, печатная продукция (брошюры, буклеты) по вопросам предоставления государственной услуги.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24. Требования к оформлению входа в здание.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Центральный вход в здание отдела пособий и социальных выплат оборудуется вывеской, содержащей следующую информацию: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наименование;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место нахождения;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режим работы;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телефонный номер для справок.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25. Требования к размещению и оформлению визуальной, текстовой и </w:t>
      </w:r>
      <w:proofErr w:type="spellStart"/>
      <w:r w:rsidRPr="00A9681E">
        <w:rPr>
          <w:sz w:val="24"/>
          <w:szCs w:val="24"/>
        </w:rPr>
        <w:t>мультимедийной</w:t>
      </w:r>
      <w:proofErr w:type="spellEnd"/>
      <w:r w:rsidRPr="00A9681E">
        <w:rPr>
          <w:sz w:val="24"/>
          <w:szCs w:val="24"/>
        </w:rPr>
        <w:t xml:space="preserve"> информации о порядке предоставления услуги.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Визуальная текстовая информация, размещаемая на информационных стендах, обновляется по мере изменения действующего законодательства, регулирующего предоставление государственной услуги, и изменения справочных сведений.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Информационные стенды, столы (стойки) размещаются в местах, обеспе</w:t>
      </w:r>
      <w:r w:rsidR="004E7B20">
        <w:rPr>
          <w:sz w:val="24"/>
          <w:szCs w:val="24"/>
        </w:rPr>
        <w:t>чивающих свободный доступ к ним</w:t>
      </w:r>
      <w:r w:rsidRPr="00A9681E">
        <w:rPr>
          <w:sz w:val="24"/>
          <w:szCs w:val="24"/>
        </w:rPr>
        <w:t xml:space="preserve">. При изготовлении информационных материалов для стендов используется шрифт </w:t>
      </w:r>
      <w:proofErr w:type="spellStart"/>
      <w:r w:rsidRPr="00A9681E">
        <w:rPr>
          <w:sz w:val="24"/>
          <w:szCs w:val="24"/>
        </w:rPr>
        <w:t>Times</w:t>
      </w:r>
      <w:proofErr w:type="spellEnd"/>
      <w:r w:rsidRPr="00A9681E">
        <w:rPr>
          <w:sz w:val="24"/>
          <w:szCs w:val="24"/>
        </w:rPr>
        <w:t xml:space="preserve"> №</w:t>
      </w:r>
      <w:proofErr w:type="spellStart"/>
      <w:r w:rsidRPr="00A9681E">
        <w:rPr>
          <w:sz w:val="24"/>
          <w:szCs w:val="24"/>
        </w:rPr>
        <w:t>ew</w:t>
      </w:r>
      <w:proofErr w:type="spellEnd"/>
      <w:r w:rsidRPr="00A9681E">
        <w:rPr>
          <w:sz w:val="24"/>
          <w:szCs w:val="24"/>
        </w:rPr>
        <w:t xml:space="preserve"> </w:t>
      </w:r>
      <w:proofErr w:type="spellStart"/>
      <w:r w:rsidRPr="00A9681E">
        <w:rPr>
          <w:sz w:val="24"/>
          <w:szCs w:val="24"/>
        </w:rPr>
        <w:t>Roma№</w:t>
      </w:r>
      <w:proofErr w:type="spellEnd"/>
      <w:r w:rsidRPr="00A9681E">
        <w:rPr>
          <w:sz w:val="24"/>
          <w:szCs w:val="24"/>
        </w:rPr>
        <w:t xml:space="preserve"> размером не менее 14.</w:t>
      </w:r>
    </w:p>
    <w:p w:rsidR="004E7B20" w:rsidRPr="00EE797A" w:rsidRDefault="004E7B20" w:rsidP="004E7B20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74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B2F3E">
        <w:rPr>
          <w:sz w:val="24"/>
          <w:szCs w:val="24"/>
        </w:rPr>
        <w:t xml:space="preserve">Размещение </w:t>
      </w:r>
      <w:proofErr w:type="spellStart"/>
      <w:r w:rsidRPr="00AB2F3E">
        <w:rPr>
          <w:sz w:val="24"/>
          <w:szCs w:val="24"/>
        </w:rPr>
        <w:t>мультимедийной</w:t>
      </w:r>
      <w:proofErr w:type="spellEnd"/>
      <w:r w:rsidRPr="00AB2F3E">
        <w:rPr>
          <w:sz w:val="24"/>
          <w:szCs w:val="24"/>
        </w:rPr>
        <w:t xml:space="preserve"> информации о порядке предоставления государственной услуги осуществляется исходя из финансовых возможностей бюджетов бюджетной системы Российской Федерации, организаций.</w:t>
      </w:r>
    </w:p>
    <w:p w:rsidR="005B7814" w:rsidRPr="004E7B20" w:rsidRDefault="005B7814" w:rsidP="004E7B20">
      <w:pPr>
        <w:pStyle w:val="ConsPlusNormal"/>
        <w:jc w:val="both"/>
        <w:rPr>
          <w:szCs w:val="24"/>
        </w:rPr>
      </w:pPr>
      <w:r w:rsidRPr="004E7B20">
        <w:rPr>
          <w:szCs w:val="24"/>
        </w:rPr>
        <w:t>(</w:t>
      </w:r>
      <w:proofErr w:type="gramStart"/>
      <w:r w:rsidRPr="004E7B20">
        <w:rPr>
          <w:szCs w:val="24"/>
        </w:rPr>
        <w:t>в</w:t>
      </w:r>
      <w:proofErr w:type="gramEnd"/>
      <w:r w:rsidRPr="004E7B20">
        <w:rPr>
          <w:szCs w:val="24"/>
        </w:rPr>
        <w:t xml:space="preserve">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75" w:tgtFrame="ChangingDocument" w:history="1">
        <w:r w:rsidRPr="004E7B20">
          <w:rPr>
            <w:rStyle w:val="a6"/>
            <w:szCs w:val="24"/>
          </w:rPr>
          <w:t>от 16.12.2015 № 1123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26. Требования к местам для приема заявителей.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отделах пособий и социальных выплат, МФЦ выделяются помещения для приема заявителей.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При нахождении двух специалистов, специалистов МФЦ, ведущих прием в одном помещении, рабочее место каждого специалиста, специалиста МФЦ отделяется перегородками.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>(</w:t>
      </w:r>
      <w:proofErr w:type="gramStart"/>
      <w:r w:rsidRPr="004E7B20">
        <w:rPr>
          <w:szCs w:val="24"/>
        </w:rPr>
        <w:t>в</w:t>
      </w:r>
      <w:proofErr w:type="gramEnd"/>
      <w:r w:rsidRPr="004E7B20">
        <w:rPr>
          <w:szCs w:val="24"/>
        </w:rPr>
        <w:t xml:space="preserve">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Кабинеты для приема заявителей оборудуются вывесками с указанием: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номера кабинета;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фамилии, имени, отчества и должности специалиста, специалиста МФЦ;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времени перерыва на обед.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Рабочее место специалиста, специалиста МФЦ оборудуется персональным компьютером с печатающим устройством.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Специалисты, специалисты МФЦ обеспечиваются личными и (или) настольными идентификационными карточками.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Места для приема заявителей оборудуются стульями и столами для возможности оформления документов.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целях обеспечения конфиденциальности сведений одновременное консультирование и (или) прием двух и более посетителей одним специалистом, специалистом МФЦ не допускается.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Показатели доступности и качества 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27. Показателем доступности государственной услуги является обеспечение следующих условий: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пешеходная доступность от остановок общественного транспорта до здания отдела пособий и социальных выплат, МФЦ (далее - место предоставления государственной услуги);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беспрепятственный доступ к месту предоставления государственной услуги для </w:t>
      </w:r>
      <w:proofErr w:type="spellStart"/>
      <w:r w:rsidRPr="00A9681E">
        <w:rPr>
          <w:sz w:val="24"/>
          <w:szCs w:val="24"/>
        </w:rPr>
        <w:t>маломобильных</w:t>
      </w:r>
      <w:proofErr w:type="spellEnd"/>
      <w:r w:rsidRPr="00A9681E">
        <w:rPr>
          <w:sz w:val="24"/>
          <w:szCs w:val="24"/>
        </w:rPr>
        <w:t xml:space="preserve"> групп граждан (входы в помещения оборудуются пандусами, </w:t>
      </w:r>
      <w:r w:rsidRPr="00A9681E">
        <w:rPr>
          <w:sz w:val="24"/>
          <w:szCs w:val="24"/>
        </w:rPr>
        <w:lastRenderedPageBreak/>
        <w:t xml:space="preserve">расширенными проходами, позволяющими обеспечить беспрепятственный доступ </w:t>
      </w:r>
      <w:proofErr w:type="spellStart"/>
      <w:r w:rsidRPr="00A9681E">
        <w:rPr>
          <w:sz w:val="24"/>
          <w:szCs w:val="24"/>
        </w:rPr>
        <w:t>маломобильных</w:t>
      </w:r>
      <w:proofErr w:type="spellEnd"/>
      <w:r w:rsidRPr="00A9681E">
        <w:rPr>
          <w:sz w:val="24"/>
          <w:szCs w:val="24"/>
        </w:rPr>
        <w:t xml:space="preserve"> групп граждан, включая инвалидов, использующих кресла-коляски и собак-проводников);</w:t>
      </w:r>
    </w:p>
    <w:p w:rsidR="005B7814" w:rsidRPr="00AB2F3E" w:rsidRDefault="005B7814" w:rsidP="00A9681E">
      <w:pPr>
        <w:autoSpaceDE w:val="0"/>
        <w:autoSpaceDN w:val="0"/>
        <w:adjustRightInd w:val="0"/>
        <w:ind w:firstLine="709"/>
        <w:rPr>
          <w:rFonts w:cs="Arial"/>
        </w:rPr>
      </w:pPr>
      <w:r w:rsidRPr="00AB2F3E">
        <w:rPr>
          <w:rFonts w:cs="Arial"/>
        </w:rPr>
        <w:t>сопровождение инвалидов, имеющих стойкие расстройства функции зрения и самостоятельного передвижения, и оказание им помощи в месте предоставления государственной услуги;</w:t>
      </w:r>
    </w:p>
    <w:p w:rsidR="005B7814" w:rsidRPr="00AB2F3E" w:rsidRDefault="005B7814" w:rsidP="00A9681E">
      <w:pPr>
        <w:autoSpaceDE w:val="0"/>
        <w:autoSpaceDN w:val="0"/>
        <w:adjustRightInd w:val="0"/>
        <w:ind w:firstLine="709"/>
        <w:rPr>
          <w:rFonts w:cs="Arial"/>
        </w:rPr>
      </w:pPr>
      <w:r w:rsidRPr="00AB2F3E">
        <w:rPr>
          <w:rFonts w:cs="Arial"/>
        </w:rPr>
        <w:t>информационные таблички (вывески) размещаются рядом с входом либо на двери входа так, чтобы они были хорошо видны заявителям,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информации;</w:t>
      </w:r>
    </w:p>
    <w:p w:rsidR="005B7814" w:rsidRDefault="005B7814" w:rsidP="00A9681E">
      <w:pPr>
        <w:pStyle w:val="ConsPlusNormal"/>
        <w:ind w:firstLine="540"/>
        <w:jc w:val="both"/>
        <w:rPr>
          <w:sz w:val="24"/>
          <w:szCs w:val="24"/>
        </w:rPr>
      </w:pPr>
      <w:r w:rsidRPr="00AB2F3E">
        <w:rPr>
          <w:sz w:val="24"/>
          <w:szCs w:val="24"/>
        </w:rPr>
        <w:t xml:space="preserve">оказание </w:t>
      </w:r>
      <w:r w:rsidR="004E7B20" w:rsidRPr="004E7B20">
        <w:rPr>
          <w:sz w:val="24"/>
        </w:rPr>
        <w:t>в месте предоставления государственной услуги</w:t>
      </w:r>
      <w:r w:rsidRPr="004E7B20">
        <w:rPr>
          <w:sz w:val="32"/>
          <w:szCs w:val="24"/>
        </w:rPr>
        <w:t xml:space="preserve"> </w:t>
      </w:r>
      <w:r w:rsidRPr="00AB2F3E">
        <w:rPr>
          <w:sz w:val="24"/>
          <w:szCs w:val="24"/>
        </w:rPr>
        <w:t>помощи инвалидам в преодолении барьеров, мешающих получению ими услуг наравне с другими лицами;</w:t>
      </w:r>
      <w:r w:rsidRPr="00A9681E">
        <w:rPr>
          <w:sz w:val="24"/>
          <w:szCs w:val="24"/>
        </w:rPr>
        <w:t xml:space="preserve"> </w:t>
      </w:r>
    </w:p>
    <w:p w:rsidR="004E7B20" w:rsidRPr="00EE797A" w:rsidRDefault="004E7B20" w:rsidP="004E7B20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76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размещение присутственных мест на нижних этажах зданий (строений) для удобства заявителей;</w:t>
      </w:r>
    </w:p>
    <w:p w:rsidR="005B7814" w:rsidRPr="004E7B20" w:rsidRDefault="004E7B20" w:rsidP="002C6B2B">
      <w:pPr>
        <w:pStyle w:val="ConsPlusNormal"/>
        <w:ind w:firstLine="540"/>
        <w:jc w:val="both"/>
        <w:rPr>
          <w:sz w:val="32"/>
          <w:szCs w:val="24"/>
        </w:rPr>
      </w:pPr>
      <w:r w:rsidRPr="004E7B20">
        <w:rPr>
          <w:sz w:val="24"/>
        </w:rPr>
        <w:t>оборудование на территории, прилегающей к месту предоставления государственной услуги, мест для бесплатной парковки автотранспортных средств, в том числе для специальных автотранспортных средств инвалидов - не менее 10 процентов мест (но не менее одного места). Места для парковки специальных автотранспортных средств инвалидов не должны занимать иные транспортные средства;</w:t>
      </w:r>
    </w:p>
    <w:p w:rsidR="004E7B20" w:rsidRPr="00EE797A" w:rsidRDefault="004E7B20" w:rsidP="004E7B20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77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размещение информации об услуге в месте предоставления государственной услуги, на ЕПГУ;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обеспечение возможности для заявителей в целях получения государственной услуги представлять заявку в электронном виде через "Личный кабинет" ЕПГУ;</w:t>
      </w:r>
    </w:p>
    <w:p w:rsidR="005B7814" w:rsidRPr="004E7B20" w:rsidRDefault="005B7814" w:rsidP="00A9681E">
      <w:pPr>
        <w:pStyle w:val="ConsPlusNormal"/>
        <w:ind w:firstLine="540"/>
        <w:jc w:val="both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78" w:tgtFrame="ChangingDocument" w:history="1">
        <w:r w:rsidRPr="004E7B20">
          <w:rPr>
            <w:rStyle w:val="a6"/>
            <w:szCs w:val="24"/>
          </w:rPr>
          <w:t>от 16.12.2015 № 1123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обеспечение возможности для заявителей в целях получения государственной услуги представлять электронные образы документов, требующиеся для предоставления государственной услуги;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(абзац введен приказом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79" w:tgtFrame="ChangingDocument" w:history="1">
        <w:r w:rsidRPr="004E7B20">
          <w:rPr>
            <w:rStyle w:val="a6"/>
            <w:szCs w:val="24"/>
          </w:rPr>
          <w:t>от 29.05.2015 № 476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обеспечение возможности для заявителей просмотра сведений о ходе предоставления государственной услуги через "Личный кабинет" ЕПГУ;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(абзац введен приказом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80" w:tgtFrame="ChangingDocument" w:history="1">
        <w:r w:rsidRPr="004E7B20">
          <w:rPr>
            <w:rStyle w:val="a6"/>
            <w:szCs w:val="24"/>
          </w:rPr>
          <w:t>от 29.05.2015 № 476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обеспечение возможности для заявителей получения приглашения на прием в отдел пособий и социальных выплат для предъявления оригиналов документов, необходимых для предоставления государственной услуги, направленных им ранее в электронной форме, с указанием даты и времени приема, для принятия решения о предоставлении либо об отказе в предоставлении государственной услуги (за исключением случая представления заявителем документов, заверенных усиленной квалифицированной электронной подписью уполномоченного должностного</w:t>
      </w:r>
      <w:proofErr w:type="gramEnd"/>
      <w:r w:rsidRPr="00A9681E">
        <w:rPr>
          <w:sz w:val="24"/>
          <w:szCs w:val="24"/>
        </w:rPr>
        <w:t xml:space="preserve"> лица (уполномоченного представителя органа государственной власти, органа местного самоуправления, организации), в том числе нотариуса);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(абзац введен приказом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81" w:tgtFrame="ChangingDocument" w:history="1">
        <w:r w:rsidRPr="004E7B20">
          <w:rPr>
            <w:rStyle w:val="a6"/>
            <w:szCs w:val="24"/>
          </w:rPr>
          <w:t>от 29.05.2015 № 476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обеспечение возможности для заявителей получения уведомления об отсутствии оснований для получения государственной услуги с указанием причин;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(абзац введен приказом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82" w:tgtFrame="ChangingDocument" w:history="1">
        <w:r w:rsidRPr="004E7B20">
          <w:rPr>
            <w:rStyle w:val="a6"/>
            <w:szCs w:val="24"/>
          </w:rPr>
          <w:t>от 29.05.2015 № 476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обеспечение возможности для заявителей получения решения о предоставлении либо об отказе в предоставлении государственной услуги через личный кабинет ЕПГУ (в случае представления заявителем документов, заверенных усиленной квалифицированной электронной подписью уполномоченного должностного лица </w:t>
      </w:r>
      <w:r w:rsidRPr="00A9681E">
        <w:rPr>
          <w:sz w:val="24"/>
          <w:szCs w:val="24"/>
        </w:rPr>
        <w:lastRenderedPageBreak/>
        <w:t>(уполномоченного представителя органа государственной власти, органа местного самоуправления, организации), в том числе нотариуса).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(абзац введен приказом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83" w:tgtFrame="ChangingDocument" w:history="1">
        <w:r w:rsidRPr="004E7B20">
          <w:rPr>
            <w:rStyle w:val="a6"/>
            <w:szCs w:val="24"/>
          </w:rPr>
          <w:t>от 29.05.2015 № 476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28. Показателями качества государственной услуги являются своевременность и полнота предоставления государственной услуги.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При предоставлении государственной услуги заявитель взаимодействует со специалистом: 1 раз - при обращении впервые, затем - ежемесячно, не позднее 12 числа месяца, следующего за расчетным (в случае ежемесячного представления по собственной инициативе в отдел пособий и социальных выплат сведений о размере рассчитанной и внесенной платы за жилое помещение и коммунальные услуги).</w:t>
      </w:r>
      <w:proofErr w:type="gramEnd"/>
      <w:r w:rsidRPr="00A9681E">
        <w:rPr>
          <w:sz w:val="24"/>
          <w:szCs w:val="24"/>
        </w:rPr>
        <w:t xml:space="preserve"> Продолжительность каждого взаимодействия составляет не более 45 минут.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Иные требования, в том числе учитывающие особенности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 в МФЦ и особенности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 в электронной форме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29. Предоставление данной </w:t>
      </w:r>
      <w:r w:rsidR="004E7B20">
        <w:rPr>
          <w:sz w:val="24"/>
          <w:szCs w:val="24"/>
        </w:rPr>
        <w:t xml:space="preserve">государственной </w:t>
      </w:r>
      <w:r w:rsidRPr="00A9681E">
        <w:rPr>
          <w:sz w:val="24"/>
          <w:szCs w:val="24"/>
        </w:rPr>
        <w:t>услуги возможно и на базе МФЦ.</w:t>
      </w:r>
    </w:p>
    <w:p w:rsidR="004E7B20" w:rsidRPr="00EE797A" w:rsidRDefault="004E7B20" w:rsidP="004E7B20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84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Иные требования предоставления государственной услуги в МФЦ отсутствуют.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>(</w:t>
      </w:r>
      <w:proofErr w:type="gramStart"/>
      <w:r w:rsidRPr="004E7B20">
        <w:rPr>
          <w:szCs w:val="24"/>
        </w:rPr>
        <w:t>в</w:t>
      </w:r>
      <w:proofErr w:type="gramEnd"/>
      <w:r w:rsidRPr="004E7B20">
        <w:rPr>
          <w:szCs w:val="24"/>
        </w:rPr>
        <w:t xml:space="preserve">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приказа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Заявка на предоставление государственной услуги может быть направлена в отдел пособий и социальных выплат в форме электронного документа через ЕПГУ (если заявитель имеет доступ к "Личному кабинету").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(в </w:t>
      </w:r>
      <w:r w:rsidR="00EE797A" w:rsidRPr="004E7B20">
        <w:rPr>
          <w:szCs w:val="24"/>
        </w:rPr>
        <w:t>редакции</w:t>
      </w:r>
      <w:r w:rsidRPr="004E7B20">
        <w:rPr>
          <w:szCs w:val="24"/>
        </w:rPr>
        <w:t xml:space="preserve"> приказов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от 30.03.2015 № 257, </w:t>
      </w:r>
      <w:hyperlink r:id="rId85" w:tgtFrame="ChangingDocument" w:history="1">
        <w:r w:rsidRPr="004E7B20">
          <w:rPr>
            <w:rStyle w:val="a6"/>
            <w:szCs w:val="24"/>
          </w:rPr>
          <w:t>от 29.05.2015 № 476</w:t>
        </w:r>
      </w:hyperlink>
      <w:r w:rsidRPr="004E7B20">
        <w:rPr>
          <w:szCs w:val="24"/>
        </w:rPr>
        <w:t>)</w:t>
      </w:r>
    </w:p>
    <w:p w:rsidR="004E7B20" w:rsidRPr="00EE797A" w:rsidRDefault="004E7B20" w:rsidP="004E7B20">
      <w:pPr>
        <w:ind w:firstLine="540"/>
        <w:rPr>
          <w:rFonts w:cs="Arial"/>
          <w:sz w:val="20"/>
        </w:rPr>
      </w:pPr>
      <w:r w:rsidRPr="004E7B20">
        <w:rPr>
          <w:sz w:val="20"/>
        </w:rPr>
        <w:t xml:space="preserve">абзац 4 утратил силу </w:t>
      </w:r>
      <w:r>
        <w:t xml:space="preserve">- </w:t>
      </w:r>
      <w:hyperlink r:id="rId86" w:tgtFrame="ChangingDocument" w:history="1">
        <w:r>
          <w:rPr>
            <w:rStyle w:val="a6"/>
            <w:rFonts w:cs="Arial"/>
            <w:sz w:val="20"/>
          </w:rPr>
          <w:t>приказ</w:t>
        </w:r>
        <w:r w:rsidRPr="00EE797A">
          <w:rPr>
            <w:rStyle w:val="a6"/>
            <w:rFonts w:cs="Arial"/>
            <w:sz w:val="20"/>
          </w:rPr>
          <w:t xml:space="preserve"> министерства социального развития Новосибирской области от 07.08.2017 № 688</w:t>
        </w:r>
      </w:hyperlink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Электронные образы документов, требующиеся для предоставления государственной услуги, могут быть направлены в отдел пособий и социальных выплат через "Личный кабинет" ЕПГУ.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(абзац введен приказом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87" w:tgtFrame="ChangingDocument" w:history="1">
        <w:r w:rsidRPr="004E7B20">
          <w:rPr>
            <w:rStyle w:val="a6"/>
            <w:szCs w:val="24"/>
          </w:rPr>
          <w:t>от 29.05.2015 № 476</w:t>
        </w:r>
      </w:hyperlink>
      <w:r w:rsidRPr="004E7B20">
        <w:rPr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Информация о ходе предоставления государственной услуги может быть получена через "Личный кабинет" ЕПГУ.</w:t>
      </w:r>
    </w:p>
    <w:p w:rsidR="005B7814" w:rsidRPr="004E7B20" w:rsidRDefault="005B7814" w:rsidP="002C6B2B">
      <w:pPr>
        <w:pStyle w:val="ConsPlusNormal"/>
        <w:jc w:val="both"/>
        <w:rPr>
          <w:szCs w:val="24"/>
        </w:rPr>
      </w:pPr>
      <w:r w:rsidRPr="004E7B20">
        <w:rPr>
          <w:szCs w:val="24"/>
        </w:rPr>
        <w:t xml:space="preserve">(абзац введен приказом </w:t>
      </w:r>
      <w:proofErr w:type="spellStart"/>
      <w:r w:rsidRPr="004E7B20">
        <w:rPr>
          <w:szCs w:val="24"/>
        </w:rPr>
        <w:t>Минсоцразвития</w:t>
      </w:r>
      <w:proofErr w:type="spellEnd"/>
      <w:r w:rsidRPr="004E7B20">
        <w:rPr>
          <w:szCs w:val="24"/>
        </w:rPr>
        <w:t xml:space="preserve"> Новосибирской области </w:t>
      </w:r>
      <w:hyperlink r:id="rId88" w:tgtFrame="ChangingDocument" w:history="1">
        <w:r w:rsidRPr="004E7B20">
          <w:rPr>
            <w:rStyle w:val="a6"/>
            <w:szCs w:val="24"/>
          </w:rPr>
          <w:t>от 29.05.2015 № 476</w:t>
        </w:r>
      </w:hyperlink>
      <w:r w:rsidRPr="004E7B20">
        <w:rPr>
          <w:szCs w:val="24"/>
        </w:rPr>
        <w:t>)</w:t>
      </w:r>
    </w:p>
    <w:p w:rsidR="005B7814" w:rsidRPr="004E7B20" w:rsidRDefault="005B7814" w:rsidP="004E7B20">
      <w:pPr>
        <w:pStyle w:val="ConsPlusNormal"/>
        <w:ind w:firstLine="540"/>
        <w:jc w:val="center"/>
        <w:rPr>
          <w:b/>
          <w:bCs/>
          <w:iCs/>
          <w:sz w:val="30"/>
          <w:szCs w:val="28"/>
          <w:lang w:eastAsia="ru-RU"/>
        </w:rPr>
      </w:pPr>
    </w:p>
    <w:p w:rsidR="005B7814" w:rsidRPr="004E7B20" w:rsidRDefault="005B7814" w:rsidP="004E7B20">
      <w:pPr>
        <w:pStyle w:val="ConsPlusNormal"/>
        <w:jc w:val="center"/>
        <w:rPr>
          <w:b/>
          <w:bCs/>
          <w:iCs/>
          <w:sz w:val="30"/>
          <w:szCs w:val="28"/>
          <w:lang w:eastAsia="ru-RU"/>
        </w:rPr>
      </w:pPr>
      <w:r w:rsidRPr="004E7B20">
        <w:rPr>
          <w:b/>
          <w:bCs/>
          <w:iCs/>
          <w:sz w:val="30"/>
          <w:szCs w:val="28"/>
          <w:lang w:eastAsia="ru-RU"/>
        </w:rPr>
        <w:t>III. Состав, последовательность и сроки выполнения</w:t>
      </w:r>
    </w:p>
    <w:p w:rsidR="005B7814" w:rsidRPr="004E7B20" w:rsidRDefault="005B7814" w:rsidP="004E7B20">
      <w:pPr>
        <w:pStyle w:val="ConsPlusNormal"/>
        <w:jc w:val="center"/>
        <w:rPr>
          <w:b/>
          <w:bCs/>
          <w:iCs/>
          <w:sz w:val="30"/>
          <w:szCs w:val="28"/>
          <w:lang w:eastAsia="ru-RU"/>
        </w:rPr>
      </w:pPr>
      <w:r w:rsidRPr="004E7B20">
        <w:rPr>
          <w:b/>
          <w:bCs/>
          <w:iCs/>
          <w:sz w:val="30"/>
          <w:szCs w:val="28"/>
          <w:lang w:eastAsia="ru-RU"/>
        </w:rPr>
        <w:t>административных процедур, требования к порядку их</w:t>
      </w:r>
    </w:p>
    <w:p w:rsidR="005B7814" w:rsidRPr="004E7B20" w:rsidRDefault="005B7814" w:rsidP="004E7B20">
      <w:pPr>
        <w:pStyle w:val="ConsPlusNormal"/>
        <w:jc w:val="center"/>
        <w:rPr>
          <w:b/>
          <w:bCs/>
          <w:iCs/>
          <w:sz w:val="30"/>
          <w:szCs w:val="28"/>
          <w:lang w:eastAsia="ru-RU"/>
        </w:rPr>
      </w:pPr>
      <w:r w:rsidRPr="004E7B20">
        <w:rPr>
          <w:b/>
          <w:bCs/>
          <w:iCs/>
          <w:sz w:val="30"/>
          <w:szCs w:val="28"/>
          <w:lang w:eastAsia="ru-RU"/>
        </w:rPr>
        <w:t>выполнения, в том числе особенности выполнения</w:t>
      </w:r>
    </w:p>
    <w:p w:rsidR="005B7814" w:rsidRPr="004E7B20" w:rsidRDefault="005B7814" w:rsidP="004E7B20">
      <w:pPr>
        <w:pStyle w:val="ConsPlusNormal"/>
        <w:jc w:val="center"/>
        <w:rPr>
          <w:b/>
          <w:bCs/>
          <w:iCs/>
          <w:sz w:val="30"/>
          <w:szCs w:val="28"/>
          <w:lang w:eastAsia="ru-RU"/>
        </w:rPr>
      </w:pPr>
      <w:r w:rsidRPr="004E7B20">
        <w:rPr>
          <w:b/>
          <w:bCs/>
          <w:iCs/>
          <w:sz w:val="30"/>
          <w:szCs w:val="28"/>
          <w:lang w:eastAsia="ru-RU"/>
        </w:rPr>
        <w:t>административных процедур в электронной форме, а также</w:t>
      </w:r>
    </w:p>
    <w:p w:rsidR="005B7814" w:rsidRPr="004E7B20" w:rsidRDefault="005B7814" w:rsidP="004E7B20">
      <w:pPr>
        <w:pStyle w:val="ConsPlusNormal"/>
        <w:jc w:val="center"/>
        <w:rPr>
          <w:b/>
          <w:bCs/>
          <w:iCs/>
          <w:sz w:val="30"/>
          <w:szCs w:val="28"/>
          <w:lang w:eastAsia="ru-RU"/>
        </w:rPr>
      </w:pPr>
      <w:r w:rsidRPr="004E7B20">
        <w:rPr>
          <w:b/>
          <w:bCs/>
          <w:iCs/>
          <w:sz w:val="30"/>
          <w:szCs w:val="28"/>
          <w:lang w:eastAsia="ru-RU"/>
        </w:rPr>
        <w:t>особенности выполнения административных процедур в МФЦ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(блок-схема предоставления государственной услуги приводится</w:t>
      </w:r>
      <w:proofErr w:type="gramEnd"/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в приложении № 4 к Административному регламенту)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Прием документов, необходимых для предоставления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30. Основанием для начала административной процедуры является предоставление заявителем (лично или по почте) документов, необходимых для представления государственной услуги, в соответствии с пунктом 12 Административного регламента.</w:t>
      </w:r>
    </w:p>
    <w:p w:rsidR="005B7814" w:rsidRPr="004E7B20" w:rsidRDefault="004E7B20" w:rsidP="002C6B2B">
      <w:pPr>
        <w:pStyle w:val="ConsPlusNormal"/>
        <w:ind w:firstLine="540"/>
        <w:jc w:val="both"/>
        <w:rPr>
          <w:sz w:val="32"/>
          <w:szCs w:val="24"/>
        </w:rPr>
      </w:pPr>
      <w:bookmarkStart w:id="5" w:name="sub_21"/>
      <w:r w:rsidRPr="004E7B20">
        <w:rPr>
          <w:sz w:val="24"/>
        </w:rPr>
        <w:t>При поступлении документов заявителя по почте, специалист направляет расписку заявителю по почте.</w:t>
      </w:r>
      <w:bookmarkEnd w:id="5"/>
    </w:p>
    <w:p w:rsidR="004E7B20" w:rsidRPr="00EE797A" w:rsidRDefault="004E7B20" w:rsidP="004E7B20">
      <w:pPr>
        <w:ind w:firstLine="0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89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При принятии документов, представленных заявителем лично, специалист проверяет: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наличие документов, необходимых для предоставления государственной услуги;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правильность оформления заявления.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случае неправильного оформления заявления, специалистом оказывается помощь заявителю в оформлении нового заявления.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Принимая документы, необходимые для предоставления государственной услуги, специалист: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проверяет документы, удостоверяющие личность заявителя или личность и полномочия представителя гражданина, в случае представления документов представителем гражданина;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2) проверяет соответствие представленных документов следующим требованиям: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документы, в установленных законодательством случаях, удостоверены уполномоченными на то органами, должностными лицами, скреплены печатями;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фамилия, имя и </w:t>
      </w:r>
      <w:r>
        <w:rPr>
          <w:sz w:val="24"/>
          <w:szCs w:val="24"/>
        </w:rPr>
        <w:t>отчество (последнее – при наличии)</w:t>
      </w:r>
      <w:r w:rsidRPr="00A9681E">
        <w:rPr>
          <w:sz w:val="24"/>
          <w:szCs w:val="24"/>
        </w:rPr>
        <w:t xml:space="preserve"> (последнее - при наличии) заявителя, адрес места жительства или места пребывания написаны полностью;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документах заполнены все необходимые реквизиты, нет подчисток, приписок, зачеркнутых слов и иных неоговоренных исправлений;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документы не имеют повреждений, наличие которых не позволяет однозначно истолковать их содержание.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В случае обнаружения несоответствия представленных документов вышеперечисленным требованиям специалист информирует заявителя, представившего документы лично, о возможности принятия решения об отказе в предоставлении государственной услуги в случае </w:t>
      </w:r>
      <w:proofErr w:type="spellStart"/>
      <w:r w:rsidRPr="00A9681E">
        <w:rPr>
          <w:sz w:val="24"/>
          <w:szCs w:val="24"/>
        </w:rPr>
        <w:t>неустранения</w:t>
      </w:r>
      <w:proofErr w:type="spellEnd"/>
      <w:r w:rsidRPr="00A9681E">
        <w:rPr>
          <w:sz w:val="24"/>
          <w:szCs w:val="24"/>
        </w:rPr>
        <w:t xml:space="preserve"> обнаруженных несоответствий по основанию "представление заявителем документов, содержащих заведомо ложные и (или) недостоверные сведения". Если заявитель изъявляет желание устранить обнаруженные несоответствия, процедура приема документов прерывается;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3) изготавливает копии следующих документов (если документы представлены заявителем лично и не представлены их копии):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паспорта или иного документа, удостоверяющего личность;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документа, подтверждающего место жительства (место пребывания);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трудовую книжку (для граждан, ушедших на пенсию);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свидетельства о рождении (для несовершеннолетних, не достигших возраста 14 лет).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Если заявителем представлены копии вышеперечисленных документов, не заверенные в установленном порядке, сверяет подлинники и копии документов и заверяет копии документов у начальника отдела пособий и социальных выплат подписью и печатью;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4) заполняет расписку о приеме заявления заявителя (далее - расписка) в двух экземплярах по форме согласно приложению № 5 к Административному регламенту. Один экземпляр расписки передает заявителю, а при направлении заявления и документов, необходимых для предоставления государственной услуги, по почте - направляет извещение о дате получения (регистрации в день получения) заявления в 5-дневный срок </w:t>
      </w:r>
      <w:proofErr w:type="gramStart"/>
      <w:r w:rsidRPr="00A9681E">
        <w:rPr>
          <w:sz w:val="24"/>
          <w:szCs w:val="24"/>
        </w:rPr>
        <w:t>с даты</w:t>
      </w:r>
      <w:proofErr w:type="gramEnd"/>
      <w:r w:rsidRPr="00A9681E">
        <w:rPr>
          <w:sz w:val="24"/>
          <w:szCs w:val="24"/>
        </w:rPr>
        <w:t xml:space="preserve"> его получения (регистрации). Второй экземпляр расписки приобщает к документам, необходимым для предоставления государственной услуги, и формирует личное дело гражданина, которое подлежит хранению в порядке, установленном министерством.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 xml:space="preserve">Результатом выполнения административной процедуры является прием документов, необходимых для предоставления государственной услуги, и внесение соответствующей </w:t>
      </w:r>
      <w:r w:rsidRPr="00A9681E">
        <w:rPr>
          <w:sz w:val="24"/>
          <w:szCs w:val="24"/>
        </w:rPr>
        <w:lastRenderedPageBreak/>
        <w:t>записи в журнал регистрации заявлений о предоставлении компенсаций расходов на оплату жилого помещения и (или) коммунальных услуг по форме согласно приложению № 6 к Административному регламенту в день приема заявления и документов, необходимых для предоставления государственной услуги.</w:t>
      </w:r>
      <w:proofErr w:type="gramEnd"/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Суммарная длительность административной процедуры приема документов, необходимых для предоставления государственной услуги, составляет не более 45 минут.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31. Возможность оформления заявки на ЕПГУ предоставляется только заявителям, зарегистрировавшим "Личный кабинет" ЕПГУ.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Если заявитель не зарегистрирован на ЕПГУ в качестве пользователя, то ему необходимо пройти процедуру регистрации "Личного кабинета" в соответствии с правилами регистрации граждан на ЕПГУ.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Для регистрации заявки на предоставление государственной услуги через ЕПГУ заявителю необходимо: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авторизоваться на ЕПГУ (войти в "Личный кабинет");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2) из списка государственных услуг министерства выбрать соответствующую государственную услугу;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3) нажатием кнопки "Получить услугу" инициализировать операцию по заполнению электронной формы заявки;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4) заполнить электронную форму заявки, внести в "Личный кабинет" сведения и электронные образы документов, необходимых для предоставления государственной услуги в соответствии с пунктом 12 Административного регламента;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5) отправить электронную форму заявки в отдел пособий и социальных выплат.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После поступления электронной формы заявки в отдел пособий и социальных выплат специалист в течение 1 рабочего дня: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находит в ведомственной информационной системе соответствующую заявку, поступившую с ЕПГУ;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2) рассматривает заявку, сведения и электронные образы документов, необходимые для предоставления государственной услуги, и проверяет: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а) наличие сведений, необходимых для предоставления государственной услуги;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б) соответствие представленных документов следующим требованиям: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документы, в установленных законодательством случаях, удостоверены уполномоченными на то органами, должностными лицами, скреплены печатями;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документах заполнены все необходимые реквизиты;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3) отправляет заявителю в "Личный кабинет" на ЕПГУ информацию о том, что заявка гражданина принята в обработку отделом пособий и социальных выплат.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Результатом выполнения административной процедуры является прием документов, необходимых для предоставления государственной услуги, и внесение соответствующей записи в журнал регистрации заявлений о предоставлении государственной услуги.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Суммарная длительность административной процедуры приема документов, необходимых для предоставления государственной услуги, направленных в электронной форме через ЕПГУ, составляет 1 рабочий день.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(п. 31 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</w:t>
      </w:r>
      <w:hyperlink r:id="rId90" w:tgtFrame="ChangingDocument" w:history="1">
        <w:r w:rsidRPr="00A9681E">
          <w:rPr>
            <w:rStyle w:val="a6"/>
            <w:sz w:val="24"/>
            <w:szCs w:val="24"/>
          </w:rPr>
          <w:t>от 29.05.2015 № 476</w:t>
        </w:r>
      </w:hyperlink>
      <w:r w:rsidRPr="00A9681E">
        <w:rPr>
          <w:sz w:val="24"/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Формирование и направление межведомственных запросов о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предоставлении</w:t>
      </w:r>
      <w:proofErr w:type="gramEnd"/>
      <w:r w:rsidRPr="00A9681E">
        <w:rPr>
          <w:sz w:val="24"/>
          <w:szCs w:val="24"/>
        </w:rPr>
        <w:t xml:space="preserve"> документов и (или) информации, необходимых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для предоставления 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32. Основанием для начала административной процедуры является поступление личного дела гражданина специалисту, ответственному за направление межведомственных запросов о предоставлении документов и (или) информации, </w:t>
      </w:r>
      <w:r w:rsidRPr="00A9681E">
        <w:rPr>
          <w:sz w:val="24"/>
          <w:szCs w:val="24"/>
        </w:rPr>
        <w:lastRenderedPageBreak/>
        <w:t>необходимых для предоставления государственной услуги (далее - специалист, ответственный за направление межведомственных запросов).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Направление межведомственных запросов о предоставлении документов и (или) информации, необходимых для предоставления государственной услуги, указанных в пункте 13 Административного регламента, осуществляется в рамках межведомственного электронного информационного взаимодействия в случае, если такие документы не были представлены заявителем по собственной инициативе.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Специалист, ответственный за направление межведомственных запросов: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а) формирует, подписывает электронной цифровой подписью и направляет межведомственные запросы о предоставлении документов и (или) информации, указанных в пункте 13 Административного регламента (запрос должен содержать сведения, содержащиеся в статье 7.2 Федерального закона от 27.07.2010 № 210-ФЗ "Об организации предоставления государственных и муниципальных услуг");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б) после поступления в отдел пособий и социальных выплат в рамках межведомственного информационного взаимодействия документов и (или) информации, необходимых для предоставления государственной услуги, изготавливает их на бумажном носителе, заверяет своей подписью и печатью отдела пособий и социальных выплат и помещает в личное дело гражданина.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Результатом выполнения административной процедуры является направление межведомственных запросов о предоставлении документов и (или) информации, необходимых для предоставления государственной услуги (в рамках межведомственного информационного взаимодействия).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Продолжительность административной процедуры формирования межведомственного запроса составляет 1 рабочий день.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Срок подготовки и направления ответа на межведомственный запрос определяется статьей 7.2 Федерального закона от 27.07.2010 № 210-ФЗ "Об организации предоставления государственных и муниципальных услуг".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Принятие решения о предоставлении компенсации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или об отказе в предоставлении компенсации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33. Основанием для начала административной процедуры является прием специалистом заявления и документов, необходимых для предоставления государственной услуги, и внесение записи в журнал регистрации заявлений о предоставлении компенсаций расходов на оплату жилого помещения и (или) коммунальных услуг в день приема заявления и документов, необходимых для предоставления государственной услуги.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срок не позднее 10 рабочих дней со дня регистрации заявления специалист готовит и подписывает у начальника отдела пособий и социальных выплат решение в письменной форме о предоставлении компенсации или решение об отказе в предоставлении компенсации и уведомление об отказе в предоставлении государственной услуги.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Если гражданин имеет право на компенсацию, в представленных заявителем документах не содержатся заведомо ложные и (или) недостоверные сведения, результатом выполнения административной процедуры является принятие и подписание начальником отдела пособий и социальных выплат решения о предоставлении компенсации в двух экземплярах, один из которых направляется заявителю по почте в срок не позднее трех рабочих дней со дня принятия решения.</w:t>
      </w:r>
      <w:proofErr w:type="gramEnd"/>
      <w:r w:rsidRPr="00A9681E">
        <w:rPr>
          <w:sz w:val="24"/>
          <w:szCs w:val="24"/>
        </w:rPr>
        <w:t xml:space="preserve"> Специалист вводит сведения о гражданине, имеющем право на компенсацию, в электронную базу данных.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Если у гражданина отсутствует право на компенсации, или заявителем представлены документы, содержащие заведомо ложные и (или) недостоверные </w:t>
      </w:r>
      <w:r w:rsidRPr="00A9681E">
        <w:rPr>
          <w:sz w:val="24"/>
          <w:szCs w:val="24"/>
        </w:rPr>
        <w:lastRenderedPageBreak/>
        <w:t>сведения, результатом выполнения административной процедуры является принятие и подписание начальником отдела пособий и социальных выплат решения об отказе в предоставлении компенсации и уведомление об отказе в предоставлении государственной услуги.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Уведомление об отказе в предоставлении государственной услуги, по форме согласно приложению № 7 к Административному регламенту (далее - уведомление), с приложением всех представленных заявителем документов направляется заявителю по почте в срок не позднее трех рабочих дней со дня принятия решения об отказе в предоставлении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Решение о предоставлении компенсации подшивается специалистом в личное дело гражданина. Решение об отказе в предоставлении компенсации хранится в отделе пособий и социальных выплат в течение трех лет </w:t>
      </w:r>
      <w:proofErr w:type="gramStart"/>
      <w:r w:rsidRPr="00A9681E">
        <w:rPr>
          <w:sz w:val="24"/>
          <w:szCs w:val="24"/>
        </w:rPr>
        <w:t>с даты принятия</w:t>
      </w:r>
      <w:proofErr w:type="gramEnd"/>
      <w:r w:rsidRPr="00A9681E">
        <w:rPr>
          <w:sz w:val="24"/>
          <w:szCs w:val="24"/>
        </w:rPr>
        <w:t xml:space="preserve"> решения об отказе в предоставлении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Суммарная длительность административной процедуры принятия решения о предоставлении компенсации или об отказе в предоставлении компенсации составляет 10 рабочих дней со дня поступления заявления о предоставлении компенсации и документов, предусмотренных пунктом 12 Административного регламента.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случае если заявка на предоставление государственной услуги была отправлена с использованием ЕПГУ, то специалист в течение 7 рабочих дней: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(абзац введен приказом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</w:t>
      </w:r>
      <w:hyperlink r:id="rId91" w:tgtFrame="ChangingDocument" w:history="1">
        <w:r w:rsidRPr="00A9681E">
          <w:rPr>
            <w:rStyle w:val="a6"/>
            <w:sz w:val="24"/>
            <w:szCs w:val="24"/>
          </w:rPr>
          <w:t>от 29.05.2015 № 476</w:t>
        </w:r>
      </w:hyperlink>
      <w:r w:rsidRPr="00A9681E">
        <w:rPr>
          <w:sz w:val="24"/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 xml:space="preserve">а) в случае если сведения, содержащиеся в документах, необходимых для предоставления государственной услуги, направленные заявителем посредством "Личного кабинета" ЕПГУ для получения государственной услуги, позволяют специалисту сделать вывод о том, что заявитель имеет право на получение государственной услуги, направляет заявителю </w:t>
      </w:r>
      <w:r w:rsidRPr="00AB2F3E">
        <w:rPr>
          <w:sz w:val="24"/>
          <w:szCs w:val="24"/>
        </w:rPr>
        <w:t>в «Личный кабинет» приглашение на прием</w:t>
      </w:r>
      <w:r w:rsidRPr="00A9681E">
        <w:rPr>
          <w:sz w:val="24"/>
          <w:szCs w:val="24"/>
        </w:rPr>
        <w:t xml:space="preserve"> в отдел пособий и социальных выплат для предъявления оригиналов документов, необходимых для предоставления государственной услуги</w:t>
      </w:r>
      <w:proofErr w:type="gramEnd"/>
      <w:r w:rsidRPr="00A9681E">
        <w:rPr>
          <w:sz w:val="24"/>
          <w:szCs w:val="24"/>
        </w:rPr>
        <w:t xml:space="preserve">, </w:t>
      </w:r>
      <w:proofErr w:type="gramStart"/>
      <w:r w:rsidRPr="00A9681E">
        <w:rPr>
          <w:sz w:val="24"/>
          <w:szCs w:val="24"/>
        </w:rPr>
        <w:t>направленных</w:t>
      </w:r>
      <w:proofErr w:type="gramEnd"/>
      <w:r w:rsidRPr="00A9681E">
        <w:rPr>
          <w:sz w:val="24"/>
          <w:szCs w:val="24"/>
        </w:rPr>
        <w:t xml:space="preserve"> им ранее в электронной форме. В данном сообщении, направленном специалистом </w:t>
      </w:r>
      <w:r w:rsidRPr="00AB2F3E">
        <w:rPr>
          <w:sz w:val="24"/>
          <w:szCs w:val="24"/>
        </w:rPr>
        <w:t>в «Личный кабинет» ЕПГУ</w:t>
      </w:r>
      <w:r w:rsidRPr="00A9681E">
        <w:rPr>
          <w:sz w:val="24"/>
          <w:szCs w:val="24"/>
        </w:rPr>
        <w:t xml:space="preserve"> заявителя, также указывается дата и время, когда заявитель записан на прием. Решение о предоставлении заявителю государственной услуги подписывается начальником отдела пособий и социальных выплат только в случае соответствия представленных заявителем оригиналов документов их электронным копиям, направленным </w:t>
      </w:r>
      <w:r w:rsidRPr="00AB2F3E">
        <w:rPr>
          <w:sz w:val="24"/>
          <w:szCs w:val="24"/>
        </w:rPr>
        <w:t>через «Личный кабинет» ЕПГУ</w:t>
      </w:r>
      <w:r w:rsidRPr="00A9681E">
        <w:rPr>
          <w:sz w:val="24"/>
          <w:szCs w:val="24"/>
        </w:rPr>
        <w:t>;</w:t>
      </w:r>
    </w:p>
    <w:p w:rsidR="005B7814" w:rsidRDefault="005B7814" w:rsidP="00A9681E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</w:t>
      </w:r>
      <w:hyperlink r:id="rId92" w:tgtFrame="ChangingDocument" w:history="1">
        <w:r w:rsidRPr="00A9681E">
          <w:rPr>
            <w:rStyle w:val="a6"/>
            <w:sz w:val="24"/>
            <w:szCs w:val="24"/>
          </w:rPr>
          <w:t>от 16.12.2015 № 1123</w:t>
        </w:r>
      </w:hyperlink>
      <w:r w:rsidRPr="00A9681E">
        <w:rPr>
          <w:sz w:val="24"/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б) в случае если сведения, содержащиеся в документах, необходимых для предоставления услуги, внесенные заявителем </w:t>
      </w:r>
      <w:r w:rsidRPr="00AB2F3E">
        <w:rPr>
          <w:sz w:val="24"/>
          <w:szCs w:val="24"/>
        </w:rPr>
        <w:t>в «Личный кабинет</w:t>
      </w:r>
      <w:r>
        <w:rPr>
          <w:sz w:val="24"/>
          <w:szCs w:val="24"/>
        </w:rPr>
        <w:t>»</w:t>
      </w:r>
      <w:r w:rsidRPr="00A9681E">
        <w:rPr>
          <w:sz w:val="24"/>
          <w:szCs w:val="24"/>
        </w:rPr>
        <w:t>, не позволяют специалисту сделать вывод о том, что заявитель имеет право на получение государственной услуги, уведомляет заявителя об отсутствии оснований для получения государственной услуги с указанием причин.</w:t>
      </w:r>
    </w:p>
    <w:p w:rsidR="005B7814" w:rsidRDefault="005B7814" w:rsidP="00A9681E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(</w:t>
      </w:r>
      <w:proofErr w:type="gramStart"/>
      <w:r w:rsidRPr="00A9681E">
        <w:rPr>
          <w:sz w:val="24"/>
          <w:szCs w:val="24"/>
        </w:rPr>
        <w:t>в</w:t>
      </w:r>
      <w:proofErr w:type="gramEnd"/>
      <w:r w:rsidRPr="00A9681E">
        <w:rPr>
          <w:sz w:val="24"/>
          <w:szCs w:val="24"/>
        </w:rPr>
        <w:t xml:space="preserve">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</w:t>
      </w:r>
      <w:hyperlink r:id="rId93" w:tgtFrame="ChangingDocument" w:history="1">
        <w:r w:rsidRPr="00A9681E">
          <w:rPr>
            <w:rStyle w:val="a6"/>
            <w:sz w:val="24"/>
            <w:szCs w:val="24"/>
          </w:rPr>
          <w:t>от 16.12.2015 № 1123</w:t>
        </w:r>
      </w:hyperlink>
      <w:r w:rsidRPr="00A9681E">
        <w:rPr>
          <w:sz w:val="24"/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 xml:space="preserve">При представлении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нотариуса, решение о предоставлении либо об отказе в предоставлении государственной услуги направляется заявителю </w:t>
      </w:r>
      <w:r w:rsidRPr="00AB2F3E">
        <w:rPr>
          <w:sz w:val="24"/>
          <w:szCs w:val="24"/>
        </w:rPr>
        <w:t>через «Личный кабинет» ЕПГУ»;</w:t>
      </w:r>
      <w:r w:rsidRPr="00A9681E">
        <w:rPr>
          <w:sz w:val="24"/>
          <w:szCs w:val="24"/>
        </w:rPr>
        <w:t xml:space="preserve"> в форме электронного документа, подписанного электронной подписью начальника отдела пособий и социальных выплат (уполномоченного лица).</w:t>
      </w:r>
      <w:proofErr w:type="gramEnd"/>
    </w:p>
    <w:p w:rsidR="005B7814" w:rsidRDefault="005B7814" w:rsidP="00A9681E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</w:t>
      </w:r>
      <w:hyperlink r:id="rId94" w:tgtFrame="ChangingDocument" w:history="1">
        <w:r w:rsidRPr="00A9681E">
          <w:rPr>
            <w:rStyle w:val="a6"/>
            <w:sz w:val="24"/>
            <w:szCs w:val="24"/>
          </w:rPr>
          <w:t>от 16.12.2015 № 1123</w:t>
        </w:r>
      </w:hyperlink>
      <w:r w:rsidRPr="00A9681E">
        <w:rPr>
          <w:sz w:val="24"/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Организация перечисления компенсации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34. Основанием для начала административной процедуры является принятие начальником отдела пособий и социальных выплат решения о предоставлении компенсации либо решения о возобновлении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срок, не превышающий 45 рабочих дней, специалист проводит следующие действия: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не позднее первого числа каждого месяца направляет информацию о гражданах, имеющих право на компенсацию, исполнителям услуг;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2) после поступления от исполнителей услуг или от заявителя сведений о размере рассчитанной и внесенной платы за жилое помещение и коммунальные услуги определяет величину компенсации в соответствии с пунктами 6 - 11 Порядка начисления и обеспечения выплаты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области, установленного Постановлением № 105-п;</w:t>
      </w:r>
      <w:proofErr w:type="gramEnd"/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3) не позднее 14 числа каждого месяца направляет в министерство заявку на финансирование расходов по предоставлению компенсаций;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4) подготавливает реестры граждан, в отношении которых принято решение о предоставлении компенсации либо о возобновлении компенсации, и платежные документы, подписывает их у начальника отдела пособий и социальных выплат и передает в кредитные организации или организации федеральной почтовой связи для производства выплаты в соответствии с указанными заявителями в заявлении способами выплаты.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Результатом выполнения административной процедуры является передача в кредитные организации или организации федеральной почтовой связи платежных поручений и реестров заявителей, в отношении которых принято решение о предоставлении компенсации либо о возобновлении компенсации, для производства выплаты.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Суммарная длительность административной процедуры организации перечисления компенсации составляет не более 45 рабочих дней со дня принятия начальником отдела пособий и социальных выплат решения о предоставлении компенсации либо о возобновлении компенсации.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Компенсация выплачивается ежемесячно до первого числа месяца, следующего за месяцем, в котором в отдел пособий и социальных выплат поступили сведения о размере рассчитанной и внесенной платы за жилое помещение и коммунальные услуги.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Принятие решения о перерасчете размера компенсации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35. Основанием для начала административной процедуры является наступление одного из следующих обстоятельств: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1) поступление в отдел пособий и социальных выплат письменного заявления заявителя о предоставлении компенсации в связи с изменением основания предоставления компенсации (заявление по форме согласно приложению № 2 к Административному регламенту подается в отдел пособий и социальных выплат в срок до 1 октября текущего года и учитывается с 1 января следующего года на неопределенный срок вплоть до подачи нового заявления о</w:t>
      </w:r>
      <w:proofErr w:type="gramEnd"/>
      <w:r w:rsidRPr="00A9681E">
        <w:rPr>
          <w:sz w:val="24"/>
          <w:szCs w:val="24"/>
        </w:rPr>
        <w:t xml:space="preserve"> </w:t>
      </w:r>
      <w:proofErr w:type="gramStart"/>
      <w:r w:rsidRPr="00A9681E">
        <w:rPr>
          <w:sz w:val="24"/>
          <w:szCs w:val="24"/>
        </w:rPr>
        <w:t>предоставлении</w:t>
      </w:r>
      <w:proofErr w:type="gramEnd"/>
      <w:r w:rsidRPr="00A9681E">
        <w:rPr>
          <w:sz w:val="24"/>
          <w:szCs w:val="24"/>
        </w:rPr>
        <w:t xml:space="preserve"> компенсации в связи с изменением основания предоставления компенсации);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2) поступление в отдел пособий и социальных выплат письменного заявления заявителя о наступлении обстоятельств, влекущих увеличение либо уменьшение размера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В срок не позднее 10 рабочих дней со дня регистрации одного из вышеуказанных заявлений специалист: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вносит необходимые изменения в сведения о гражданине в электронной базе данных;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определяет величину компенсации в соответствии с пунктами 6 - 11 Порядка начисления и обеспечения выплаты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области, установленного постановлением № 105-п;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готовит и подписывает у начальника отдела пособий и социальных выплат решение о перерасчете размера компенсации в двух экземплярах, один из которых направляется заявителю по почте в срок не позднее трех рабочих дней со дня принятия решения. В решении о перерасчете указывается дата, с которой компенсация выплачивается в новом размере: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- перерасчет размера компенсации в связи с изменением основания предоставления компенсации производится с 1 января года, следующего за годом поступления в отдел пособий и социальных выплат письменного заявления заявителя о предоставлении компенсации в связи с изменением основания предоставления компенсации;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- увеличение размера компенсации производится с месяца поступления в отдел пособий и социальных выплат письменного заявления заявителя о наступлении обстоятельств, влекущих увеличение размера компенсации;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- уменьшение размера компенсации производится с месяца, следующего за месяцем наступления обстоятельств, влекущих уменьшение размера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Результатом выполнения административной процедуры является подписание у начальника отдела пособий и социальных выплат решения о перерасчете размера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Суммарная длительность административной процедуры составляет не более 10 рабочих дней.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Принятие решения о приостановлении выплаты компенсации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36. Основанием для начала административной процедуры является обнаружение следующих обстоятельств: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неуплата гражданином, получающим компенсацию, платежей за жилое помещение и (или) коммунальные услуги в течение двух месяцев подряд;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2) невыполнение гражданином, получающим компенсацию, условий соглашения по погашению задолженности по оплате жилого помещения и коммунальных услуг в течение двух месяцев подряд.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течение десяти рабочих дней со дня обнаружения вышеуказанных обстоятель</w:t>
      </w:r>
      <w:proofErr w:type="gramStart"/>
      <w:r w:rsidRPr="00A9681E">
        <w:rPr>
          <w:sz w:val="24"/>
          <w:szCs w:val="24"/>
        </w:rPr>
        <w:t>ств сп</w:t>
      </w:r>
      <w:proofErr w:type="gramEnd"/>
      <w:r w:rsidRPr="00A9681E">
        <w:rPr>
          <w:sz w:val="24"/>
          <w:szCs w:val="24"/>
        </w:rPr>
        <w:t>ециалист: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вносит необходимые изменения в сведения о гражданине в электронной базе данных;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готовит и подписывает у начальника отдела пособий и социальных выплат решение и уведомление в письменной форме о приостановлении выплаты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Результатом выполнения административной процедуры является подписание у начальника отдела пособий и социальных выплат решения о приостановлении выплаты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Суммарная длительность административной процедуры составляет не более 10 рабочих дней.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Уведомление о приостановлении выплаты компенсации направляется заявителю по почте в течение трех рабочих дней со дня принятия решения о приостановлении выплаты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Срок приостановления предоставления государственной услуги устанавливается до принятия решения о возобновлении компенсаций либо до наступления обстоятельств, влекущих прекращение предоставления компенсаций.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Принятие решения о возобновлении компенсации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37. Данная процедура проводится в отношении получателей компенсации, по отношению к которым принято решение о приостановлении выплаты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Основанием для начала административной процедуры является погашение гражданином задолженности по оплате жилого помещения и коммунальных услуг.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Возобновление компенсации производится с месяца приостановления выплаты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течение 10 рабочих дней со дня поступления информации о погашении гражданином задолженности по оплате жилого помещения и коммунальных услуг специалист: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вносит необходимые изменения в сведения о гражданине в электронной базе данных;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готовит и подписывает у начальника отдела пособий и социальных выплат решение о возобновлении компенсации в двух экземплярах, один из которых направляется заявителю по почте в срок не позднее трех рабочих дней со дня принятия решения.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Результатом выполнения административной процедуры является подписание у начальника отдела пособий и социальных выплат решения о возобновлении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Суммарная длительность административной процедуры составляет не более 10 рабочих дней.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Принятие решения о прекращении выплаты компенсации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38. Основанием для начала административной процедуры является поступление в отдел пособий и социальных выплат сведений о наступлении одного из следующих обстоятельств, являющихся основаниями для прекращения выплаты компенсации: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подача заявителем в отдел пособий и социальных выплат заявления в письменной форме об отказе от предоставления компенсации;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2) утрата гражданином права на компенсацию;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3) признание гражданина, получающего компенсацию, безвестно отсутствующим или объявление его умершим в установленном федеральным законодательством порядке;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4) смерть гражданина, получающего компенсацию.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течение 10 рабочих дней со дня поступления в отдел пособий и социальных выплат сведений о наступлении одного из вышеперечисленных обстоятель</w:t>
      </w:r>
      <w:proofErr w:type="gramStart"/>
      <w:r w:rsidRPr="00A9681E">
        <w:rPr>
          <w:sz w:val="24"/>
          <w:szCs w:val="24"/>
        </w:rPr>
        <w:t>ств сп</w:t>
      </w:r>
      <w:proofErr w:type="gramEnd"/>
      <w:r w:rsidRPr="00A9681E">
        <w:rPr>
          <w:sz w:val="24"/>
          <w:szCs w:val="24"/>
        </w:rPr>
        <w:t>ециалист: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вносит необходимые изменения в сведения о гражданине в электронной базе данных;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2) готовит и подписывает у начальника отдела пособий и социальных выплат решение о прекращении выплаты компенсации с 1 числа месяца, следующего за тем, в котором наступили обстоятельства, являющиеся основаниями для прекращения выплаты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В случае подачи заявителем в отдел пособий и социальных выплат заявления в письменной форме об отказе от предоставления компенсации или утраты гражданином права на компенсацию специалист готовит и подписывает у начальника отдела пособий и социальных выплат уведомление о прекращении выплаты компенсации, которое направляется заявителю в письменном виде по почте в срок не позднее трех рабочих дней со дня принятия решения</w:t>
      </w:r>
      <w:proofErr w:type="gramEnd"/>
      <w:r w:rsidRPr="00A9681E">
        <w:rPr>
          <w:sz w:val="24"/>
          <w:szCs w:val="24"/>
        </w:rPr>
        <w:t xml:space="preserve"> о прекращении выплаты компенсации.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Решение о прекращении выплаты компенсации подшивается специалистом в личное дело гражданина.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Суммарная длительность административной процедуры принятия решения о прекращении выплаты компенсации составляет 10 рабочих дней.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 xml:space="preserve">Особенности выполнения </w:t>
      </w:r>
      <w:proofErr w:type="gramStart"/>
      <w:r w:rsidRPr="00A9681E">
        <w:rPr>
          <w:sz w:val="24"/>
          <w:szCs w:val="24"/>
        </w:rPr>
        <w:t>административных</w:t>
      </w:r>
      <w:proofErr w:type="gramEnd"/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процедур в электронной форме, в том числе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с использованием ЕПГУ, а также в МФЦ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</w:t>
      </w:r>
      <w:proofErr w:type="gramEnd"/>
    </w:p>
    <w:p w:rsidR="005B7814" w:rsidRPr="00A9681E" w:rsidRDefault="00D0593F" w:rsidP="002C6B2B">
      <w:pPr>
        <w:pStyle w:val="ConsPlusNormal"/>
        <w:jc w:val="center"/>
        <w:rPr>
          <w:sz w:val="24"/>
          <w:szCs w:val="24"/>
        </w:rPr>
      </w:pPr>
      <w:hyperlink r:id="rId95" w:tgtFrame="ChangingDocument" w:history="1">
        <w:r w:rsidR="005B7814" w:rsidRPr="00A9681E">
          <w:rPr>
            <w:rStyle w:val="a6"/>
            <w:sz w:val="24"/>
            <w:szCs w:val="24"/>
          </w:rPr>
          <w:t>от 29.05.2015 № 476</w:t>
        </w:r>
      </w:hyperlink>
      <w:r w:rsidR="005B7814" w:rsidRPr="00A9681E">
        <w:rPr>
          <w:sz w:val="24"/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39. С использованием "Личного кабинета" ЕПГУ заявителям обеспечивается возможность: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ознакомления с нормативными правовыми актами, регулирующими отношения, возникающие в связи с предоставлением государственной услуги;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2) направления заявки на предоставление государственной услуги и получения ответа в электронном виде;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3) направления электронных образов документов, необходимых для предоставления государственной услуги;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4) просмотра информации о ходе предоставления государственной услуги;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5) получения приглашения на прием в отдел пособий и социальных выплат для предъявления оригиналов документов, необходимых для предоставления государственной услуги, направленных им ранее в электронной форме, с указанием даты и времени приема, для принятия решения о предоставлении либо об отказе в предоставлении государственной услуги;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6) получения уведомления об отсутствии оснований для получения государственной услуги с указанием причин;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7) получения решения о предоставлении либо об отказе в предоставлении государственной услуги </w:t>
      </w:r>
      <w:r w:rsidRPr="00AB2F3E">
        <w:rPr>
          <w:sz w:val="24"/>
          <w:szCs w:val="24"/>
        </w:rPr>
        <w:t>через «Личный кабинет» ЕПГУ</w:t>
      </w:r>
      <w:r w:rsidRPr="00A9681E">
        <w:rPr>
          <w:sz w:val="24"/>
          <w:szCs w:val="24"/>
        </w:rPr>
        <w:t xml:space="preserve"> (в случае представления заявителем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нотариуса).</w:t>
      </w:r>
    </w:p>
    <w:p w:rsidR="005B7814" w:rsidRDefault="005B7814" w:rsidP="00A9681E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</w:t>
      </w:r>
      <w:hyperlink r:id="rId96" w:tgtFrame="ChangingDocument" w:history="1">
        <w:r w:rsidRPr="00A9681E">
          <w:rPr>
            <w:rStyle w:val="a6"/>
            <w:sz w:val="24"/>
            <w:szCs w:val="24"/>
          </w:rPr>
          <w:t>от 16.12.2015 № 1123</w:t>
        </w:r>
      </w:hyperlink>
      <w:r w:rsidRPr="00A9681E">
        <w:rPr>
          <w:sz w:val="24"/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При предоставлении государственной услуги на базе МФЦ особенности выполнения административных процедур отсутствуют.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(п. 39 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</w:t>
      </w:r>
      <w:hyperlink r:id="rId97" w:tgtFrame="ChangingDocument" w:history="1">
        <w:r w:rsidRPr="00A9681E">
          <w:rPr>
            <w:rStyle w:val="a6"/>
            <w:sz w:val="24"/>
            <w:szCs w:val="24"/>
          </w:rPr>
          <w:t>от 29.05.2015 № 476</w:t>
        </w:r>
      </w:hyperlink>
      <w:r w:rsidRPr="00A9681E">
        <w:rPr>
          <w:sz w:val="24"/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 xml:space="preserve">IV. Формы </w:t>
      </w:r>
      <w:proofErr w:type="gramStart"/>
      <w:r w:rsidRPr="00A9681E">
        <w:rPr>
          <w:sz w:val="24"/>
          <w:szCs w:val="24"/>
        </w:rPr>
        <w:t>контроля за</w:t>
      </w:r>
      <w:proofErr w:type="gramEnd"/>
      <w:r w:rsidRPr="00A9681E">
        <w:rPr>
          <w:sz w:val="24"/>
          <w:szCs w:val="24"/>
        </w:rPr>
        <w:t xml:space="preserve"> исполнением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Административного регламента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 xml:space="preserve">Порядок осуществления текущего </w:t>
      </w:r>
      <w:proofErr w:type="gramStart"/>
      <w:r w:rsidRPr="00A9681E">
        <w:rPr>
          <w:sz w:val="24"/>
          <w:szCs w:val="24"/>
        </w:rPr>
        <w:t>контроля за</w:t>
      </w:r>
      <w:proofErr w:type="gramEnd"/>
      <w:r w:rsidRPr="00A9681E">
        <w:rPr>
          <w:sz w:val="24"/>
          <w:szCs w:val="24"/>
        </w:rPr>
        <w:t xml:space="preserve"> соблюдением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и исполнением положений Административного регламента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и принятием решений ответственными лицами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40. Текущий </w:t>
      </w:r>
      <w:proofErr w:type="gramStart"/>
      <w:r w:rsidRPr="00A9681E">
        <w:rPr>
          <w:sz w:val="24"/>
          <w:szCs w:val="24"/>
        </w:rPr>
        <w:t>контроль за</w:t>
      </w:r>
      <w:proofErr w:type="gramEnd"/>
      <w:r w:rsidRPr="00A9681E">
        <w:rPr>
          <w:sz w:val="24"/>
          <w:szCs w:val="24"/>
        </w:rPr>
        <w:t xml:space="preserve"> соблюдением последовательности административных действий, определенных Административным регламентом предоставления государственной услуги, осуществляется начальником отдела пособий и социальных выплат.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41. Текущий контроль осуществляется путем проведения ежедневных проверок соблюдения и исполнения специалистами нормативных правовых актов Российской </w:t>
      </w:r>
      <w:r w:rsidRPr="00A9681E">
        <w:rPr>
          <w:sz w:val="24"/>
          <w:szCs w:val="24"/>
        </w:rPr>
        <w:lastRenderedPageBreak/>
        <w:t>Федерации и Новосибирской области, положений настоящего Административного регламента, устанавливающих требования к предоставлению государственной услуги.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По результатам проведения текущего контроля, в случае выявления нарушений последовательности административных действий, определенных Административным регламентом предоставления государственной услуги, и принятием в ходе ее предоставления решений, виновные лица привлекаются к дисциплинарной ответственности в соответствии с законодательством Российской Федерации.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 xml:space="preserve">Порядок и периодичность осуществления </w:t>
      </w:r>
      <w:proofErr w:type="gramStart"/>
      <w:r w:rsidRPr="00A9681E">
        <w:rPr>
          <w:sz w:val="24"/>
          <w:szCs w:val="24"/>
        </w:rPr>
        <w:t>плановых</w:t>
      </w:r>
      <w:proofErr w:type="gramEnd"/>
      <w:r w:rsidRPr="00A9681E">
        <w:rPr>
          <w:sz w:val="24"/>
          <w:szCs w:val="24"/>
        </w:rPr>
        <w:t xml:space="preserve"> и внеплановых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проверок полноты и качества предоставления государственной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 xml:space="preserve">услуги, в том числе порядок и формы </w:t>
      </w:r>
      <w:proofErr w:type="gramStart"/>
      <w:r w:rsidRPr="00A9681E">
        <w:rPr>
          <w:sz w:val="24"/>
          <w:szCs w:val="24"/>
        </w:rPr>
        <w:t>контроля за</w:t>
      </w:r>
      <w:proofErr w:type="gramEnd"/>
      <w:r w:rsidRPr="00A9681E">
        <w:rPr>
          <w:sz w:val="24"/>
          <w:szCs w:val="24"/>
        </w:rPr>
        <w:t xml:space="preserve"> полнотой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и качеством предоставления 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42. Для осуществления </w:t>
      </w:r>
      <w:proofErr w:type="gramStart"/>
      <w:r w:rsidRPr="00A9681E">
        <w:rPr>
          <w:sz w:val="24"/>
          <w:szCs w:val="24"/>
        </w:rPr>
        <w:t>контроля за</w:t>
      </w:r>
      <w:proofErr w:type="gramEnd"/>
      <w:r w:rsidRPr="00A9681E">
        <w:rPr>
          <w:sz w:val="24"/>
          <w:szCs w:val="24"/>
        </w:rPr>
        <w:t xml:space="preserve"> полнотой и качеством предоставления государственной услуги, выявления и установления нарушений прав заявителей,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Плановые проверки осуществляются на основании квартальных, полугодовых, годовых планов работы, утверждаемых министром.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Внеплановые проверки осуществляются по конкретному обращению.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43. Для проведения плановых и внеплановых проверок предоставления государственной услуги приказом министерства формируется комиссия, в состав которой включаются специалисты министерства.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Результаты проверки оформляются в виде справки, в которой отмечаются выявленные недостатки и указываются предложения по их устранению.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Справка подписывается всеми членами комиссии.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Начальник отдела пособий и социальных выплат, в котором проводилась проверка, ставит свою подпись в справке, после чего ему передается один экземпляр справки, второй экземпляр хранится в министерстве.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случае проведения внеплановой проверки по конкретному обращению, направленному в письменной форме или поступившему при устном обращении гражданина, по обращению, поступившему в форме электронного документа, в течение 30 дней со дня регистрации обращения в министерстве, обратившемуся направляется информация о результатах проверки, проведенной по обращению. Данная информация подписывается лицом, в полномочия которого входит рассмотрение поставленных в обращении вопросов.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Ответ на обращение, направленное в письменной форме или поступившее при устном обращении гражданина, направляется по почте.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Ответ на обращение, поступившее в форме электронного документа, направляется в форме электронного документа по адресу электронной почты, указанному в обращении, или в письменной форме по почтовому адресу, указанному в обращении, в течение 30 дней со дня регистрации обращения.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44. Плановые проверки каждого отдела пособий и социальных выплат проводятся не реже одного раза в два года.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Ответственность государственных служащих и иных должностных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лиц за решения и действия (бездействие), принимаемые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(осуществляемые) в ходе предоставления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45. По результатам проведения проверок полноты и качества предоставления государственной услуги, в случае выявления нарушений прав заявителей, виновные лица </w:t>
      </w:r>
      <w:r w:rsidRPr="00A9681E">
        <w:rPr>
          <w:sz w:val="24"/>
          <w:szCs w:val="24"/>
        </w:rPr>
        <w:lastRenderedPageBreak/>
        <w:t>привлекаются к ответственности в соответствии с законодательством Российской Федерации.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46. Ответственность начальника и специалистов отделов пособий и социальных выплат за несоблюдение и неисполнение нормативных правовых актов Российской Федерации и Новосибирской области, положений настоящего Административного регламента, устанавливающих требования к предоставлению государственной услуги, закрепляется в их должностных регламентах.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 xml:space="preserve">Порядок и формы </w:t>
      </w:r>
      <w:proofErr w:type="gramStart"/>
      <w:r w:rsidRPr="00A9681E">
        <w:rPr>
          <w:sz w:val="24"/>
          <w:szCs w:val="24"/>
        </w:rPr>
        <w:t>контроля за</w:t>
      </w:r>
      <w:proofErr w:type="gramEnd"/>
      <w:r w:rsidRPr="00A9681E">
        <w:rPr>
          <w:sz w:val="24"/>
          <w:szCs w:val="24"/>
        </w:rPr>
        <w:t xml:space="preserve"> предоставлением государственной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услуги со стороны граждан, их объединений и организаций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47. </w:t>
      </w:r>
      <w:proofErr w:type="gramStart"/>
      <w:r w:rsidRPr="00A9681E">
        <w:rPr>
          <w:sz w:val="24"/>
          <w:szCs w:val="24"/>
        </w:rPr>
        <w:t>Граждане вправе обращаться лично (устно), а также направлять индивидуальные и коллективные обращения, включая обращения объединений граждан, в том числе юридических лиц,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 и Новосибирской области, положений Административного регламента, устанавливающих требования к предоставлению государственной</w:t>
      </w:r>
      <w:proofErr w:type="gramEnd"/>
      <w:r w:rsidRPr="00A9681E">
        <w:rPr>
          <w:sz w:val="24"/>
          <w:szCs w:val="24"/>
        </w:rPr>
        <w:t xml:space="preserve"> услуги,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При личном приеме гражданин предъявляет документ, удостоверяющий его личность. Содержание устного обращения заносится в карточку личного приема гражданина. В случае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 xml:space="preserve">Гражданин в своем письменном обращении в обязательном порядке указывает либо наименование министерства, либо фамилию, имя, </w:t>
      </w:r>
      <w:r>
        <w:rPr>
          <w:sz w:val="24"/>
          <w:szCs w:val="24"/>
        </w:rPr>
        <w:t>отчество (последнее – при наличии)</w:t>
      </w:r>
      <w:r w:rsidRPr="00A9681E">
        <w:rPr>
          <w:sz w:val="24"/>
          <w:szCs w:val="24"/>
        </w:rPr>
        <w:t xml:space="preserve"> министра, либо его должность, а также свои фамилию, имя, </w:t>
      </w:r>
      <w:r>
        <w:rPr>
          <w:sz w:val="24"/>
          <w:szCs w:val="24"/>
        </w:rPr>
        <w:t>отчество (последнее – при наличии)</w:t>
      </w:r>
      <w:r w:rsidRPr="00A9681E">
        <w:rPr>
          <w:sz w:val="24"/>
          <w:szCs w:val="24"/>
        </w:rPr>
        <w:t xml:space="preserve"> (последнее - при наличии), почтовый адрес, по которому должны быть направлены ответ, уведомление о переадресации обращения, излагает суть предложения, заявления или жалобы, ставит личную подпись и дату.</w:t>
      </w:r>
      <w:proofErr w:type="gramEnd"/>
      <w:r w:rsidRPr="00A9681E">
        <w:rPr>
          <w:sz w:val="24"/>
          <w:szCs w:val="24"/>
        </w:rPr>
        <w:t xml:space="preserve"> В случае необходимости в подтверждение своих доводов заявитель прилагает к письменной жалобе документы и материалы либо их копии.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 xml:space="preserve">В обращении в форме электронного документа гражданин в обязательном порядке указывает свои фамилию, имя, </w:t>
      </w:r>
      <w:r>
        <w:rPr>
          <w:sz w:val="24"/>
          <w:szCs w:val="24"/>
        </w:rPr>
        <w:t>отчество (последнее – при наличии)</w:t>
      </w:r>
      <w:r w:rsidRPr="00A9681E">
        <w:rPr>
          <w:sz w:val="24"/>
          <w:szCs w:val="24"/>
        </w:rPr>
        <w:t xml:space="preserve"> (последнее - при наличии), адрес электронной почты, если ответ должен быть направлен в форме электронного документа, и почтовый адрес, если ответ должен быть направлен в письменной форме.</w:t>
      </w:r>
      <w:proofErr w:type="gramEnd"/>
      <w:r w:rsidRPr="00A9681E">
        <w:rPr>
          <w:sz w:val="24"/>
          <w:szCs w:val="24"/>
        </w:rPr>
        <w:t xml:space="preserve"> 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В течение 30 дней со дня регистрации письменного обращения в министерстве </w:t>
      </w:r>
      <w:proofErr w:type="gramStart"/>
      <w:r w:rsidRPr="00A9681E">
        <w:rPr>
          <w:sz w:val="24"/>
          <w:szCs w:val="24"/>
        </w:rPr>
        <w:t>обратившимся</w:t>
      </w:r>
      <w:proofErr w:type="gramEnd"/>
      <w:r w:rsidRPr="00A9681E">
        <w:rPr>
          <w:sz w:val="24"/>
          <w:szCs w:val="24"/>
        </w:rPr>
        <w:t xml:space="preserve"> направляется по почте информация о результатах проведенной проверки.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На обращение, поступившее в министерство в форме электронного документа, обратившимся направляется письменный ответ по почтовому адресу, указанному в обращении, если ответ должен быть направлен в письменной форме, а в случае если ответ должен быть направлен в форме электронного документа, ответ направляется обратившимся на указанный ими адрес электронной почты, в течение 30 дней со дня регистрации обращения.</w:t>
      </w:r>
      <w:proofErr w:type="gramEnd"/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V. Досудебный (внесудебный) порядок обжалования решений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и действий (бездействия) органа, предоставляющего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 xml:space="preserve">государственную услугу, а также </w:t>
      </w:r>
      <w:proofErr w:type="gramStart"/>
      <w:r w:rsidRPr="00A9681E">
        <w:rPr>
          <w:sz w:val="24"/>
          <w:szCs w:val="24"/>
        </w:rPr>
        <w:t>должностных</w:t>
      </w:r>
      <w:proofErr w:type="gramEnd"/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лиц, государственных служащих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48. </w:t>
      </w:r>
      <w:r w:rsidRPr="00652AFC">
        <w:rPr>
          <w:sz w:val="24"/>
          <w:szCs w:val="24"/>
          <w:highlight w:val="red"/>
        </w:rPr>
        <w:t xml:space="preserve">В случае нарушения </w:t>
      </w:r>
      <w:r w:rsidRPr="00652AFC">
        <w:rPr>
          <w:sz w:val="24"/>
          <w:szCs w:val="24"/>
          <w:highlight w:val="yellow"/>
        </w:rPr>
        <w:t>прав заявителей они вправе обжаловать действия (бездействие) должностного лица отдела пособий и социальных выплат, а также принимаемое им решение при предоставлении государственной услуги во внесудебном или судебном порядке</w:t>
      </w:r>
      <w:r w:rsidRPr="00A9681E">
        <w:rPr>
          <w:sz w:val="24"/>
          <w:szCs w:val="24"/>
        </w:rPr>
        <w:t>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Заявитель имеет право на получение информации и документов, необходимых для обоснования и рассмотрения жалобы.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(</w:t>
      </w:r>
      <w:proofErr w:type="gramStart"/>
      <w:r w:rsidRPr="00A9681E">
        <w:rPr>
          <w:sz w:val="24"/>
          <w:szCs w:val="24"/>
        </w:rPr>
        <w:t>а</w:t>
      </w:r>
      <w:proofErr w:type="gramEnd"/>
      <w:r w:rsidRPr="00A9681E">
        <w:rPr>
          <w:sz w:val="24"/>
          <w:szCs w:val="24"/>
        </w:rPr>
        <w:t xml:space="preserve">бзац введен приказом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49. Предмет досудебного (внесудебного) обжалования заявителем решений и действий (бездействия) отдела пособий и социальных выплат, должностного лица отдела пособий и социальных выплат либо государственного служащего.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Заявитель может обратиться с жалобой, в том числе в следующих случаях: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нарушение срока регистрации заявления заявителя о предоставлении государственной услуги;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2) нарушение срока предоставления государственной услуги;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Новосибирской области для предоставления государственной услуги;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4) отказ в приеме документов, представление которых предусмотрено нормативными правовыми актами Российской Федерации, нормативными правовыми актами Новосибирской области для предоставления государственной услуги, у заявителя;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5) отказ в предоставлении государственной услуги, если основания отказа не предусмотрены федеральными законами и принимаемыми в соответствии с ними нормативными правовыми актами Российской Федерации, нормативными правовыми актами Новосибирской области;</w:t>
      </w:r>
      <w:proofErr w:type="gramEnd"/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Новосибирской области;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7) отказ отдела пособий и социальных выплат, должностного лица отдела пособий и социальных выплат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Общие требования к порядку подачи и рассмотрения жалобы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50. Жалоба подается в письменной форме на бумажном носителе, в электронной форме в отдел пособий и социальных выплат. Жалоба на решение, принятое начальником отдела пособий и социальных выплат, подается министру.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Жалоба может быть направлена по почте, через МФЦ, с использованием информационно-телекоммуникационной сети "Интернет", официального сайта министерства, ЕПГУ, а также может быть принята при личном приеме заявителя.</w:t>
      </w:r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</w:t>
      </w:r>
      <w:hyperlink r:id="rId98" w:tgtFrame="ChangingDocument" w:history="1">
        <w:r w:rsidRPr="00A9681E">
          <w:rPr>
            <w:rStyle w:val="a6"/>
            <w:sz w:val="24"/>
            <w:szCs w:val="24"/>
          </w:rPr>
          <w:t>от 29.05.2015 № 476</w:t>
        </w:r>
      </w:hyperlink>
      <w:r w:rsidRPr="00A9681E">
        <w:rPr>
          <w:sz w:val="24"/>
          <w:szCs w:val="24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Адрес министерства: </w:t>
      </w:r>
      <w:proofErr w:type="spellStart"/>
      <w:r w:rsidRPr="00A9681E">
        <w:rPr>
          <w:sz w:val="24"/>
          <w:szCs w:val="24"/>
        </w:rPr>
        <w:t>Серебренниковская</w:t>
      </w:r>
      <w:proofErr w:type="spellEnd"/>
      <w:r w:rsidRPr="00A9681E">
        <w:rPr>
          <w:sz w:val="24"/>
          <w:szCs w:val="24"/>
        </w:rPr>
        <w:t xml:space="preserve"> ул., д. 6, г. Новосибирск, 630007. </w:t>
      </w:r>
      <w:proofErr w:type="spellStart"/>
      <w:r w:rsidRPr="00A9681E">
        <w:rPr>
          <w:sz w:val="24"/>
          <w:szCs w:val="24"/>
        </w:rPr>
        <w:t>E-mail</w:t>
      </w:r>
      <w:proofErr w:type="spellEnd"/>
      <w:r w:rsidRPr="00A9681E">
        <w:rPr>
          <w:sz w:val="24"/>
          <w:szCs w:val="24"/>
        </w:rPr>
        <w:t xml:space="preserve">: </w:t>
      </w:r>
      <w:proofErr w:type="spellStart"/>
      <w:r w:rsidRPr="00A9681E">
        <w:rPr>
          <w:sz w:val="24"/>
          <w:szCs w:val="24"/>
        </w:rPr>
        <w:t>usz№@№so.ru</w:t>
      </w:r>
      <w:proofErr w:type="spellEnd"/>
      <w:r w:rsidRPr="00A9681E">
        <w:rPr>
          <w:sz w:val="24"/>
          <w:szCs w:val="24"/>
        </w:rPr>
        <w:t>. Телефон: (383) 223-09-94, факс: (383) 223-46-81.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51. Личный прием министра проводится еженедельно, по пятницам, начало приема с 14.00.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Консультацию о времени и месте личного приема министра можно получить в министерстве, обратившись лично или по телефонам: (383)223-23-88, (383)223-66-65.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52. Жалоба должна содержать: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1) полное наименование отдела пособий и социальных выплат, должностного лица отдела пособий и социальных выплат либо государственного служащего, решения и действия (бездействие) которых обжалуются;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 xml:space="preserve">2) фамилию, имя, </w:t>
      </w:r>
      <w:r>
        <w:rPr>
          <w:sz w:val="24"/>
          <w:szCs w:val="24"/>
        </w:rPr>
        <w:t>отчество (последнее – при наличии)</w:t>
      </w:r>
      <w:r w:rsidRPr="00A9681E">
        <w:rPr>
          <w:sz w:val="24"/>
          <w:szCs w:val="24"/>
        </w:rPr>
        <w:t xml:space="preserve"> (последнее - при наличии), сведения о месте жительства или месте пребывания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5B7814" w:rsidRPr="00A9681E" w:rsidRDefault="005B7814" w:rsidP="002C6B2B">
      <w:pPr>
        <w:pStyle w:val="ConsPlusNormal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(в </w:t>
      </w:r>
      <w:r w:rsidR="00EE797A">
        <w:rPr>
          <w:sz w:val="24"/>
          <w:szCs w:val="24"/>
        </w:rPr>
        <w:t>редакции</w:t>
      </w:r>
      <w:r w:rsidRPr="00A9681E">
        <w:rPr>
          <w:sz w:val="24"/>
          <w:szCs w:val="24"/>
        </w:rPr>
        <w:t xml:space="preserve"> приказа </w:t>
      </w:r>
      <w:proofErr w:type="spellStart"/>
      <w:r w:rsidRPr="00A9681E">
        <w:rPr>
          <w:sz w:val="24"/>
          <w:szCs w:val="24"/>
        </w:rPr>
        <w:t>Минсоцразвития</w:t>
      </w:r>
      <w:proofErr w:type="spellEnd"/>
      <w:r w:rsidRPr="00A9681E">
        <w:rPr>
          <w:sz w:val="24"/>
          <w:szCs w:val="24"/>
        </w:rPr>
        <w:t xml:space="preserve"> Новосибирской области от 30.03.2015 № 257)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3) сведения об обжалуемых решениях и действиях (бездействии) отдела пособий и социальных выплат, должностного лица отдела пособий и социальных выплат либо государственного служащего;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4) доводы, на основании которых заявитель не согласен с решением и действием (бездействием) отдела пособий и социальных выплат, должностного лица отдела пособий и социальных выплат либо государственного служащего. Заявителем могут быть представлены документы (при наличии), подтверждающие доводы заявителя, либо их копии.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53. </w:t>
      </w:r>
      <w:proofErr w:type="gramStart"/>
      <w:r w:rsidRPr="00A9681E">
        <w:rPr>
          <w:sz w:val="24"/>
          <w:szCs w:val="24"/>
        </w:rPr>
        <w:t>Жалоба, поступившая в отдел пособий и социальных выплат, подлежит рассмотрению начальником отдела пособий и социальных выплат, а жалоба, поступившая в министерство, подлежит рассмотрению министром или уполномоченным на то лицом в течение пятнадцати рабочих дней со дня ее регистрации, а в случае обжалования отказа отдела пособий и социальных выплат, должностного лица отдела пособий и социальных выплат в приеме документов у заявителя</w:t>
      </w:r>
      <w:proofErr w:type="gramEnd"/>
      <w:r w:rsidRPr="00A9681E">
        <w:rPr>
          <w:sz w:val="24"/>
          <w:szCs w:val="24"/>
        </w:rPr>
        <w:t xml:space="preserve">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54. Юридическим фактом для рассмотрения жалобы является поступление и регистрация жалобы в отделе пособий и социальных выплат или министерстве.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55. Порядок рассмотрения жалобы заявителя: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в случае если в жалобе не </w:t>
      </w:r>
      <w:proofErr w:type="gramStart"/>
      <w:r w:rsidRPr="00A9681E">
        <w:rPr>
          <w:sz w:val="24"/>
          <w:szCs w:val="24"/>
        </w:rPr>
        <w:t>указаны</w:t>
      </w:r>
      <w:proofErr w:type="gramEnd"/>
      <w:r w:rsidRPr="00A9681E">
        <w:rPr>
          <w:sz w:val="24"/>
          <w:szCs w:val="24"/>
        </w:rPr>
        <w:t xml:space="preserve"> фамилия заявителя, направившего жалобу, или почтовый адрес, по которому должен быть направлен ответ, ответ на жалобу не дается. Если в указанной жалобе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жалоба подлежит направлению в государственный орган в соответствии с его компетенцией;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жалобу, в которой содержатся нецензурные либо оскорбительные выражения, угрозы жизни, здоровью и имуществу должностного лица министерства или начальника отдела пособий и социальных выплат, а также членов их семей, министр или уполномоченное на то лицо, начальник отдела пособий и социальных выплат вправе оставить без ответа по существу поставленных в ней вопросов и сообщить письменно заявителю, направившему жалобу, о недопустимости злоупотребления правом;</w:t>
      </w:r>
      <w:proofErr w:type="gramEnd"/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если текст жалобы не поддается прочтению, ответ на жалобу не </w:t>
      </w:r>
      <w:proofErr w:type="gramStart"/>
      <w:r w:rsidRPr="00A9681E">
        <w:rPr>
          <w:sz w:val="24"/>
          <w:szCs w:val="24"/>
        </w:rPr>
        <w:t>дается</w:t>
      </w:r>
      <w:proofErr w:type="gramEnd"/>
      <w:r w:rsidRPr="00A9681E">
        <w:rPr>
          <w:sz w:val="24"/>
          <w:szCs w:val="24"/>
        </w:rPr>
        <w:t xml:space="preserve"> и она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заявителю, ее направившему, если его фамилия и почтовый адрес поддаются прочтению;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если в жалобе заявителя содержится вопрос, на который ему неоднократно давались письменные ответы по существу в связи с ранее направляемыми жалобами, и при этом в жалобе не приводятся новые доводы или обстоятельства, министр или уполномоченное на то лицо, начальник отдела пособий и социальных выплат вправе принимать решение о безосновательности очередного обращения и прекращении переписки с заявителем по данному вопросу при</w:t>
      </w:r>
      <w:proofErr w:type="gramEnd"/>
      <w:r w:rsidRPr="00A9681E">
        <w:rPr>
          <w:sz w:val="24"/>
          <w:szCs w:val="24"/>
        </w:rPr>
        <w:t xml:space="preserve"> </w:t>
      </w:r>
      <w:proofErr w:type="gramStart"/>
      <w:r w:rsidRPr="00A9681E">
        <w:rPr>
          <w:sz w:val="24"/>
          <w:szCs w:val="24"/>
        </w:rPr>
        <w:t>условии</w:t>
      </w:r>
      <w:proofErr w:type="gramEnd"/>
      <w:r w:rsidRPr="00A9681E">
        <w:rPr>
          <w:sz w:val="24"/>
          <w:szCs w:val="24"/>
        </w:rPr>
        <w:t xml:space="preserve">, что указанная жалоба и ранее </w:t>
      </w:r>
      <w:r w:rsidRPr="00A9681E">
        <w:rPr>
          <w:sz w:val="24"/>
          <w:szCs w:val="24"/>
        </w:rPr>
        <w:lastRenderedPageBreak/>
        <w:t>направляемые жалобы направлялись в один и тот же государственный орган или одному и тому же должностному лицу. О принятом решении заявитель, направивший жалобу, уведомляется письменно;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случае если ответ по существу поставленного в жалобе вопроса не может быть дан без разглашения сведений, составляющих государственную или иную охраняемую федеральным законом тайну, заявителю, направившему жалобу, письменно сообщается о невозможности дать ответ по существу поставленного в ней вопроса в связи с недопустимостью разглашения указанных сведений;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в случае если причины, по которым ответ по существу поставленных в жалобе вопросов не мог быть дан, в последующем были устранены, заявитель вправе вновь направить жалобу в министерство или в отдел пособий и социальных выплат.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56. По результатам рассмотрения жалобы начальник отдела пособий и социальных выплат либо министр или уполномоченное на то лицо принимает одно из следующих решений: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1) удовлетворяет жалобу, в том числе в форме отмены принятого решения, исправления допущенных отделом пособий и социальных выплат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Новосибирской области, а также в иных формах;</w:t>
      </w:r>
      <w:proofErr w:type="gramEnd"/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2) отказывает в удовлетворении жалобы.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Не позднее дня, следующего за днем принятия решения, указанного в настоящем пункте Административного регламента, заявителю в письменной форме и, по желанию заявителя, в электронной форме направляется мотивированный ответ о результатах рассмотрения жалобы.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В случае установления в ходе или по результатам </w:t>
      </w:r>
      <w:proofErr w:type="gramStart"/>
      <w:r w:rsidRPr="00A9681E">
        <w:rPr>
          <w:sz w:val="24"/>
          <w:szCs w:val="24"/>
        </w:rPr>
        <w:t>рассмотрения жалобы признаков состава административного правонарушения</w:t>
      </w:r>
      <w:proofErr w:type="gramEnd"/>
      <w:r w:rsidRPr="00A9681E">
        <w:rPr>
          <w:sz w:val="24"/>
          <w:szCs w:val="24"/>
        </w:rPr>
        <w:t xml:space="preserve"> или преступления начальник отдела пособий и социальных выплат либо министр или уполномоченное на то лицо незамедлительно направляет имеющиеся материалы в прокуратуру Новосибирской области.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57. Заявитель вправе обжаловать действия (бездействие) начальника отдела пособий и социальных выплат, и (или) министра, и (или) уполномоченного на то лица, а также принимаемые ими решения при предоставлении государственной услуги в судебном порядке.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58. Заявитель вправе обратиться в трехмесячный срок с заявлением в федеральный суд общей юрисдикции по месту своего жительства или по месту нахождения отдела пособий и социальных выплат и (или) министерства со дня, когда ему стало известно о нарушении его прав и свобод.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4E7B20" w:rsidRDefault="005B7814" w:rsidP="004E7B20">
      <w:pPr>
        <w:pStyle w:val="ConsPlusNormal"/>
        <w:jc w:val="right"/>
        <w:rPr>
          <w:b/>
          <w:bCs/>
          <w:kern w:val="28"/>
          <w:sz w:val="32"/>
          <w:szCs w:val="32"/>
          <w:lang w:eastAsia="ru-RU"/>
        </w:rPr>
      </w:pPr>
      <w:r w:rsidRPr="004E7B20">
        <w:rPr>
          <w:b/>
          <w:bCs/>
          <w:kern w:val="28"/>
          <w:sz w:val="32"/>
          <w:szCs w:val="32"/>
          <w:lang w:eastAsia="ru-RU"/>
        </w:rPr>
        <w:t>Приложение № 1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 Административному регламенту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по предоставлению компенсаций расходов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на оплату жилого помещения и (или)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коммунальных услуг отдельным категориям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граждан, проживающих на территории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Новосибирской области</w:t>
      </w:r>
    </w:p>
    <w:p w:rsidR="004E7B20" w:rsidRPr="00EE797A" w:rsidRDefault="004E7B20" w:rsidP="004E7B20">
      <w:pPr>
        <w:ind w:firstLine="0"/>
        <w:jc w:val="right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99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4E7B20" w:rsidRPr="004E7B20" w:rsidRDefault="004E7B20" w:rsidP="004E7B20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bookmarkStart w:id="6" w:name="P643"/>
      <w:bookmarkEnd w:id="6"/>
      <w:r w:rsidRPr="004E7B20">
        <w:rPr>
          <w:rFonts w:cs="Arial"/>
          <w:b/>
          <w:bCs/>
          <w:iCs/>
          <w:sz w:val="30"/>
          <w:szCs w:val="28"/>
        </w:rPr>
        <w:t>Информация</w:t>
      </w:r>
      <w:r w:rsidRPr="004E7B20">
        <w:rPr>
          <w:rFonts w:cs="Arial"/>
          <w:b/>
          <w:bCs/>
          <w:iCs/>
          <w:sz w:val="30"/>
          <w:szCs w:val="28"/>
        </w:rPr>
        <w:br/>
        <w:t xml:space="preserve"> о местах нахождения и контактных телефонах отделов пособий и </w:t>
      </w:r>
      <w:r w:rsidRPr="004E7B20">
        <w:rPr>
          <w:rFonts w:cs="Arial"/>
          <w:b/>
          <w:bCs/>
          <w:iCs/>
          <w:sz w:val="30"/>
          <w:szCs w:val="28"/>
        </w:rPr>
        <w:lastRenderedPageBreak/>
        <w:t>социальных выплат и филиалов государственного автономного учреждения Новосибирской области «Многофункциональный центр организации предоставления государственных и муниципальных услуг Новосибирской области»</w:t>
      </w:r>
    </w:p>
    <w:p w:rsidR="004E7B20" w:rsidRPr="004E7B20" w:rsidRDefault="004E7B20" w:rsidP="004E7B20">
      <w:pPr>
        <w:ind w:firstLine="0"/>
      </w:pPr>
    </w:p>
    <w:p w:rsidR="004E7B20" w:rsidRPr="004E7B20" w:rsidRDefault="004E7B20" w:rsidP="004E7B20">
      <w:pPr>
        <w:ind w:firstLine="0"/>
        <w:jc w:val="left"/>
        <w:sectPr w:rsidR="004E7B20" w:rsidRPr="004E7B20" w:rsidSect="004E7B20">
          <w:type w:val="nextColumn"/>
          <w:pgSz w:w="11900" w:h="16800"/>
          <w:pgMar w:top="1134" w:right="567" w:bottom="1134" w:left="1134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771"/>
        <w:gridCol w:w="5950"/>
        <w:gridCol w:w="4041"/>
        <w:gridCol w:w="4590"/>
      </w:tblGrid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№ ,/</w:t>
            </w:r>
            <w:proofErr w:type="spellStart"/>
            <w:proofErr w:type="gramStart"/>
            <w:r w:rsidRPr="004E7B20">
              <w:rPr>
                <w:sz w:val="20"/>
                <w:szCs w:val="20"/>
              </w:rPr>
              <w:t>п</w:t>
            </w:r>
            <w:proofErr w:type="spellEnd"/>
            <w:proofErr w:type="gramEnd"/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Наименование отделов пособий и социальных выплат и филиалов государственного автономного учреждения Новосибирской области «Многофункциональный центр организации предоставления государственных и муниципальных услуг Новосибирской области»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Телефон, график приема заявителей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Почтовый адрес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1.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Баганского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8-38353-21-408 Понедельник, среда, четверг: с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632770, НСО, с. </w:t>
            </w:r>
            <w:proofErr w:type="spellStart"/>
            <w:r w:rsidRPr="004E7B20">
              <w:rPr>
                <w:sz w:val="20"/>
                <w:szCs w:val="20"/>
              </w:rPr>
              <w:t>Баган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М. Горького, 21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Баганского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632770, НСО, с. Баган, ул. Строителей, 3в/2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Барабинского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8-38361-291-21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632334, НСО, г. </w:t>
            </w:r>
            <w:proofErr w:type="spellStart"/>
            <w:r w:rsidRPr="004E7B20">
              <w:rPr>
                <w:sz w:val="20"/>
                <w:szCs w:val="20"/>
              </w:rPr>
              <w:t>Барабинск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Ульяновская, 149а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Барабинского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632334, НСО, </w:t>
            </w:r>
            <w:proofErr w:type="spellStart"/>
            <w:r w:rsidRPr="004E7B20">
              <w:rPr>
                <w:sz w:val="20"/>
                <w:szCs w:val="20"/>
              </w:rPr>
              <w:t>Барабинский</w:t>
            </w:r>
            <w:proofErr w:type="spellEnd"/>
            <w:r w:rsidRPr="004E7B20">
              <w:rPr>
                <w:sz w:val="20"/>
                <w:szCs w:val="20"/>
              </w:rPr>
              <w:t xml:space="preserve"> р-н,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Барабинск, ул. К. Маркса, 106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Болотнинского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8-38349-22-886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633340,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,г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Болотное,ул</w:t>
            </w:r>
            <w:proofErr w:type="spellEnd"/>
            <w:r w:rsidRPr="004E7B20">
              <w:rPr>
                <w:sz w:val="20"/>
                <w:szCs w:val="20"/>
              </w:rPr>
              <w:t>. Ленина, 19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Болотнинского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633340, НСО, г. </w:t>
            </w:r>
            <w:proofErr w:type="gramStart"/>
            <w:r w:rsidRPr="004E7B20">
              <w:rPr>
                <w:sz w:val="20"/>
                <w:szCs w:val="20"/>
              </w:rPr>
              <w:t>Болотное</w:t>
            </w:r>
            <w:proofErr w:type="gramEnd"/>
            <w:r w:rsidRPr="004E7B20">
              <w:rPr>
                <w:sz w:val="20"/>
                <w:szCs w:val="20"/>
              </w:rPr>
              <w:t>, ул. М. Горького, 33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4.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Отдел пособий и социальных выплат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Бердска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8-38341-50-051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18.00.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633004,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,г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Бердск,ул</w:t>
            </w:r>
            <w:proofErr w:type="spellEnd"/>
            <w:r w:rsidRPr="004E7B20">
              <w:rPr>
                <w:sz w:val="20"/>
                <w:szCs w:val="20"/>
              </w:rPr>
              <w:t>. К. Маркса, 55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Бердска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633011,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,г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Бердск,микрорайон</w:t>
            </w:r>
            <w:proofErr w:type="spellEnd"/>
            <w:r w:rsidRPr="004E7B20">
              <w:rPr>
                <w:sz w:val="20"/>
                <w:szCs w:val="20"/>
              </w:rPr>
              <w:t xml:space="preserve"> Радужный, 7, корп. 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5.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Венгеровского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8-38369-21-188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632241, НСО, с. </w:t>
            </w:r>
            <w:proofErr w:type="spellStart"/>
            <w:r w:rsidRPr="004E7B20">
              <w:rPr>
                <w:sz w:val="20"/>
                <w:szCs w:val="20"/>
              </w:rPr>
              <w:t>Венгерово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Ленина, 68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</w:t>
            </w:r>
            <w:r w:rsidRPr="004E7B20">
              <w:rPr>
                <w:sz w:val="20"/>
                <w:szCs w:val="20"/>
              </w:rPr>
              <w:lastRenderedPageBreak/>
              <w:t>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Венгеровского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 xml:space="preserve">справочная служба по государственным </w:t>
            </w:r>
            <w:r w:rsidRPr="004E7B20">
              <w:rPr>
                <w:sz w:val="20"/>
                <w:szCs w:val="20"/>
              </w:rPr>
              <w:lastRenderedPageBreak/>
              <w:t>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 xml:space="preserve">632241,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. Венгерово, ул. Добролюбова, </w:t>
            </w:r>
            <w:r w:rsidRPr="004E7B20">
              <w:rPr>
                <w:sz w:val="20"/>
                <w:szCs w:val="20"/>
              </w:rPr>
              <w:lastRenderedPageBreak/>
              <w:t>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6.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Доволенского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8-38354-20-311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632451, НСО, с. </w:t>
            </w:r>
            <w:proofErr w:type="gramStart"/>
            <w:r w:rsidRPr="004E7B20">
              <w:rPr>
                <w:sz w:val="20"/>
                <w:szCs w:val="20"/>
              </w:rPr>
              <w:t>Довольное</w:t>
            </w:r>
            <w:proofErr w:type="gramEnd"/>
            <w:r w:rsidRPr="004E7B20">
              <w:rPr>
                <w:sz w:val="20"/>
                <w:szCs w:val="20"/>
              </w:rPr>
              <w:t>, ул. Ленина, 86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Доволенского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632451, НСО, с. </w:t>
            </w:r>
            <w:proofErr w:type="spellStart"/>
            <w:r w:rsidRPr="004E7B20">
              <w:rPr>
                <w:sz w:val="20"/>
                <w:szCs w:val="20"/>
              </w:rPr>
              <w:t>Довольное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Мичурина, 10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7.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Здвинского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8-38363-22-138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632951,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Здвинск,ул</w:t>
            </w:r>
            <w:proofErr w:type="spellEnd"/>
            <w:r w:rsidRPr="004E7B20">
              <w:rPr>
                <w:sz w:val="20"/>
                <w:szCs w:val="20"/>
              </w:rPr>
              <w:t>. М. Горького, 51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Здвинского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632951,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Здвинск,ул</w:t>
            </w:r>
            <w:proofErr w:type="spellEnd"/>
            <w:r w:rsidRPr="004E7B20">
              <w:rPr>
                <w:sz w:val="20"/>
                <w:szCs w:val="20"/>
              </w:rPr>
              <w:t>. Мира, 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Искитимского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8-38343-24-648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633209, НСО, г. </w:t>
            </w:r>
            <w:proofErr w:type="spellStart"/>
            <w:r w:rsidRPr="004E7B20">
              <w:rPr>
                <w:sz w:val="20"/>
                <w:szCs w:val="20"/>
              </w:rPr>
              <w:t>Искитим</w:t>
            </w:r>
            <w:proofErr w:type="spellEnd"/>
            <w:r w:rsidRPr="004E7B20">
              <w:rPr>
                <w:sz w:val="20"/>
                <w:szCs w:val="20"/>
              </w:rPr>
              <w:t>, ул. Пушкина, 57а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Искитимского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633216, НСО, </w:t>
            </w:r>
            <w:proofErr w:type="spellStart"/>
            <w:r w:rsidRPr="004E7B20">
              <w:rPr>
                <w:sz w:val="20"/>
                <w:szCs w:val="20"/>
              </w:rPr>
              <w:t>Искитимский</w:t>
            </w:r>
            <w:proofErr w:type="spellEnd"/>
            <w:r w:rsidRPr="004E7B20">
              <w:rPr>
                <w:sz w:val="20"/>
                <w:szCs w:val="20"/>
              </w:rPr>
              <w:t xml:space="preserve"> </w:t>
            </w:r>
            <w:proofErr w:type="spellStart"/>
            <w:r w:rsidRPr="004E7B20">
              <w:rPr>
                <w:sz w:val="20"/>
                <w:szCs w:val="20"/>
              </w:rPr>
              <w:t>район</w:t>
            </w:r>
            <w:proofErr w:type="gramStart"/>
            <w:r w:rsidRPr="004E7B20">
              <w:rPr>
                <w:sz w:val="20"/>
                <w:szCs w:val="20"/>
              </w:rPr>
              <w:t>,р</w:t>
            </w:r>
            <w:proofErr w:type="gramEnd"/>
            <w:r w:rsidRPr="004E7B20">
              <w:rPr>
                <w:sz w:val="20"/>
                <w:szCs w:val="20"/>
              </w:rPr>
              <w:t>.п</w:t>
            </w:r>
            <w:proofErr w:type="spellEnd"/>
            <w:r w:rsidRPr="004E7B20">
              <w:rPr>
                <w:sz w:val="20"/>
                <w:szCs w:val="20"/>
              </w:rPr>
              <w:t xml:space="preserve">. </w:t>
            </w:r>
            <w:proofErr w:type="spellStart"/>
            <w:r w:rsidRPr="004E7B20">
              <w:rPr>
                <w:sz w:val="20"/>
                <w:szCs w:val="20"/>
              </w:rPr>
              <w:t>Линево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Листвянская</w:t>
            </w:r>
            <w:proofErr w:type="spellEnd"/>
            <w:r w:rsidRPr="004E7B20">
              <w:rPr>
                <w:sz w:val="20"/>
                <w:szCs w:val="20"/>
              </w:rPr>
              <w:t>, 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9.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Отдел пособий и социальных выплат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Искитима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8-38343-29-488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633209, НСО, г. </w:t>
            </w:r>
            <w:proofErr w:type="spellStart"/>
            <w:r w:rsidRPr="004E7B20">
              <w:rPr>
                <w:sz w:val="20"/>
                <w:szCs w:val="20"/>
              </w:rPr>
              <w:t>Искитим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Вокзальная, 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Искитима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633209,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,г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Искитим,ул</w:t>
            </w:r>
            <w:proofErr w:type="spellEnd"/>
            <w:r w:rsidRPr="004E7B20">
              <w:rPr>
                <w:sz w:val="20"/>
                <w:szCs w:val="20"/>
              </w:rPr>
              <w:t>. Пушкина, 43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10.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Карасукского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8-38355-33-296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632868, НСО, г. Карасук, ул. С. Лазо, 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</w:t>
            </w:r>
            <w:r w:rsidRPr="004E7B20">
              <w:rPr>
                <w:sz w:val="20"/>
                <w:szCs w:val="20"/>
              </w:rPr>
              <w:lastRenderedPageBreak/>
              <w:t>НСО «Многофункциональный центр организации предоставления государственных и муниципальных услуг Новосибирской области» Карасукского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справочная служба по государственным и муниципальным услугам 052 http://mfc-</w:t>
            </w:r>
            <w:r w:rsidRPr="004E7B20">
              <w:rPr>
                <w:sz w:val="20"/>
                <w:szCs w:val="20"/>
              </w:rPr>
              <w:lastRenderedPageBreak/>
              <w:t>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632868, НСО, г. </w:t>
            </w:r>
            <w:proofErr w:type="spellStart"/>
            <w:r w:rsidRPr="004E7B20">
              <w:rPr>
                <w:sz w:val="20"/>
                <w:szCs w:val="20"/>
              </w:rPr>
              <w:t>Карасук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Октябрьская, 65а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11.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Каргатского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8-38365-23-584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632402,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,г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Каргат,ул</w:t>
            </w:r>
            <w:proofErr w:type="spellEnd"/>
            <w:r w:rsidRPr="004E7B20">
              <w:rPr>
                <w:sz w:val="20"/>
                <w:szCs w:val="20"/>
              </w:rPr>
              <w:t>. Транспортная, 14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Каргатского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632402,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,г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Каргат,ул</w:t>
            </w:r>
            <w:proofErr w:type="spellEnd"/>
            <w:r w:rsidRPr="004E7B20">
              <w:rPr>
                <w:sz w:val="20"/>
                <w:szCs w:val="20"/>
              </w:rPr>
              <w:t>. Транспортная, 14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12.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Отдел пособий и социальных выплат </w:t>
            </w:r>
            <w:proofErr w:type="spellStart"/>
            <w:r w:rsidRPr="004E7B20">
              <w:rPr>
                <w:sz w:val="20"/>
                <w:szCs w:val="20"/>
              </w:rPr>
              <w:t>Колыванскго</w:t>
            </w:r>
            <w:proofErr w:type="spellEnd"/>
            <w:r w:rsidRPr="004E7B20">
              <w:rPr>
                <w:sz w:val="20"/>
                <w:szCs w:val="20"/>
              </w:rPr>
              <w:t xml:space="preserve">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8-38352-51-907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633162, НСО, р.п. Колывань, ул. М. Горького, 49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Колыванского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633161, НСО, р.п. </w:t>
            </w:r>
            <w:proofErr w:type="spellStart"/>
            <w:r w:rsidRPr="004E7B20">
              <w:rPr>
                <w:sz w:val="20"/>
                <w:szCs w:val="20"/>
              </w:rPr>
              <w:t>Колывань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Ленина, 73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13.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Коченевского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8-38351-255-86 Понедельник, среда, четверг: с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632640, НСО, р.п. Коченево, ул. </w:t>
            </w:r>
            <w:proofErr w:type="gramStart"/>
            <w:r w:rsidRPr="004E7B20">
              <w:rPr>
                <w:sz w:val="20"/>
                <w:szCs w:val="20"/>
              </w:rPr>
              <w:t>Советская</w:t>
            </w:r>
            <w:proofErr w:type="gramEnd"/>
            <w:r w:rsidRPr="004E7B20">
              <w:rPr>
                <w:sz w:val="20"/>
                <w:szCs w:val="20"/>
              </w:rPr>
              <w:t>, 32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Коченевского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632640, НСО, р.п. </w:t>
            </w:r>
            <w:proofErr w:type="spellStart"/>
            <w:r w:rsidRPr="004E7B20">
              <w:rPr>
                <w:sz w:val="20"/>
                <w:szCs w:val="20"/>
              </w:rPr>
              <w:t>Коченево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Октябрьская, 51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14.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Кочковского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8-38356-22-234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632491, НСО, с. Кочки, ул. </w:t>
            </w:r>
            <w:proofErr w:type="gramStart"/>
            <w:r w:rsidRPr="004E7B20">
              <w:rPr>
                <w:sz w:val="20"/>
                <w:szCs w:val="20"/>
              </w:rPr>
              <w:t>Коммунальная</w:t>
            </w:r>
            <w:proofErr w:type="gramEnd"/>
            <w:r w:rsidRPr="004E7B20">
              <w:rPr>
                <w:sz w:val="20"/>
                <w:szCs w:val="20"/>
              </w:rPr>
              <w:t>, 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Кочковского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632491,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Кочки, ул. Советская, 22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15.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Краснозерского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8-38357-42-558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632902, НСО, р.п. Краснозерское, ул. Ленина, 32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</w:t>
            </w:r>
            <w:r w:rsidRPr="004E7B20">
              <w:rPr>
                <w:sz w:val="20"/>
                <w:szCs w:val="20"/>
              </w:rPr>
              <w:lastRenderedPageBreak/>
              <w:t>предоставления государственных и муниципальных услуг Новосибирской области» Краснозерского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справочная служба по государственным и муниципальным услугам 052 http://mfc-№so.ru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632902, НСО</w:t>
            </w:r>
            <w:proofErr w:type="gramStart"/>
            <w:r w:rsidRPr="004E7B20">
              <w:rPr>
                <w:sz w:val="20"/>
                <w:szCs w:val="20"/>
              </w:rPr>
              <w:t xml:space="preserve"> ,</w:t>
            </w:r>
            <w:proofErr w:type="gramEnd"/>
            <w:r w:rsidRPr="004E7B20">
              <w:rPr>
                <w:sz w:val="20"/>
                <w:szCs w:val="20"/>
              </w:rPr>
              <w:t>р.п. Краснозерское, ул. Ленина, 109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16.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Куйбышевского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8-38362-62-706 Понедельник, среда, четверг с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632383, НСО, г. Куйбышев, квартал 7, 15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Куйбышевского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632387, НСО, г. Куйбышев, ул. К. Либкнехта, 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17.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Купинского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8-38358-23-776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632735, НСО, г. Купино, ул. Кирова, 30а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Купинского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632735, НСО, г. Купино, ул. Советов, 2а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18.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Кыштовского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8-38371-21-251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632270, НСО, с. </w:t>
            </w:r>
            <w:proofErr w:type="spellStart"/>
            <w:r w:rsidRPr="004E7B20">
              <w:rPr>
                <w:sz w:val="20"/>
                <w:szCs w:val="20"/>
              </w:rPr>
              <w:t>Кыштовка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Садовая, 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Кыштовского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632270, НСО, </w:t>
            </w:r>
            <w:proofErr w:type="gramStart"/>
            <w:r w:rsidRPr="004E7B20">
              <w:rPr>
                <w:sz w:val="20"/>
                <w:szCs w:val="20"/>
              </w:rPr>
              <w:t>с</w:t>
            </w:r>
            <w:proofErr w:type="gramEnd"/>
            <w:r w:rsidRPr="004E7B20">
              <w:rPr>
                <w:sz w:val="20"/>
                <w:szCs w:val="20"/>
              </w:rPr>
              <w:t>. Кыштовка, ул. Кооперативная, 11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19.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Маслянинского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8-38347-21-042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633564, НСО, р.п. Маслянино, ул. </w:t>
            </w:r>
            <w:proofErr w:type="gramStart"/>
            <w:r w:rsidRPr="004E7B20">
              <w:rPr>
                <w:sz w:val="20"/>
                <w:szCs w:val="20"/>
              </w:rPr>
              <w:t>Коммунистическая</w:t>
            </w:r>
            <w:proofErr w:type="gramEnd"/>
            <w:r w:rsidRPr="004E7B20">
              <w:rPr>
                <w:sz w:val="20"/>
                <w:szCs w:val="20"/>
              </w:rPr>
              <w:t>, 2а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Маслянинского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20.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Мошковского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8-38348-21-965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633131, НСО, р.п. Мошково, ул. Пушкина, 7а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</w:t>
            </w:r>
            <w:r w:rsidRPr="004E7B20">
              <w:rPr>
                <w:sz w:val="20"/>
                <w:szCs w:val="20"/>
              </w:rPr>
              <w:lastRenderedPageBreak/>
              <w:t>Новосибирской области» Мошковского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633131, НСО, р.п. Мошково, ул. </w:t>
            </w:r>
            <w:proofErr w:type="gramStart"/>
            <w:r w:rsidRPr="004E7B20">
              <w:rPr>
                <w:sz w:val="20"/>
                <w:szCs w:val="20"/>
              </w:rPr>
              <w:t>Советская</w:t>
            </w:r>
            <w:proofErr w:type="gramEnd"/>
            <w:r w:rsidRPr="004E7B20">
              <w:rPr>
                <w:sz w:val="20"/>
                <w:szCs w:val="20"/>
              </w:rPr>
              <w:t>, 19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21.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Новосибирского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348-18-72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18.00,перерыв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630501,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,р</w:t>
            </w:r>
            <w:proofErr w:type="gramEnd"/>
            <w:r w:rsidRPr="004E7B20">
              <w:rPr>
                <w:sz w:val="20"/>
                <w:szCs w:val="20"/>
              </w:rPr>
              <w:t>.п</w:t>
            </w:r>
            <w:proofErr w:type="spellEnd"/>
            <w:r w:rsidRPr="004E7B20">
              <w:rPr>
                <w:sz w:val="20"/>
                <w:szCs w:val="20"/>
              </w:rPr>
              <w:t xml:space="preserve">. </w:t>
            </w:r>
            <w:proofErr w:type="spellStart"/>
            <w:r w:rsidRPr="004E7B20">
              <w:rPr>
                <w:sz w:val="20"/>
                <w:szCs w:val="20"/>
              </w:rPr>
              <w:t>Краснообск</w:t>
            </w:r>
            <w:proofErr w:type="gramStart"/>
            <w:r w:rsidRPr="004E7B20">
              <w:rPr>
                <w:sz w:val="20"/>
                <w:szCs w:val="20"/>
              </w:rPr>
              <w:t>,а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/я 474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р.п. </w:t>
            </w:r>
            <w:proofErr w:type="spellStart"/>
            <w:r w:rsidRPr="004E7B20">
              <w:rPr>
                <w:sz w:val="20"/>
                <w:szCs w:val="20"/>
              </w:rPr>
              <w:t>Краснообска</w:t>
            </w:r>
            <w:proofErr w:type="spellEnd"/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630501, НСО, р.п. </w:t>
            </w:r>
            <w:proofErr w:type="spellStart"/>
            <w:r w:rsidRPr="004E7B20">
              <w:rPr>
                <w:sz w:val="20"/>
                <w:szCs w:val="20"/>
              </w:rPr>
              <w:t>Краснообск</w:t>
            </w:r>
            <w:proofErr w:type="spellEnd"/>
            <w:r w:rsidRPr="004E7B20">
              <w:rPr>
                <w:sz w:val="20"/>
                <w:szCs w:val="20"/>
              </w:rPr>
              <w:t xml:space="preserve">, здание магазин </w:t>
            </w:r>
            <w:proofErr w:type="gramStart"/>
            <w:r w:rsidRPr="004E7B20">
              <w:rPr>
                <w:sz w:val="20"/>
                <w:szCs w:val="20"/>
              </w:rPr>
              <w:t>-Т</w:t>
            </w:r>
            <w:proofErr w:type="gramEnd"/>
            <w:r w:rsidRPr="004E7B20">
              <w:rPr>
                <w:sz w:val="20"/>
                <w:szCs w:val="20"/>
              </w:rPr>
              <w:t>орговый центр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22.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Отдел пособий и социальных выплат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Оби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325-12-82 Понедельник - четверг: с 9.00 до 18.00; перерыв с 13.00 до 14.00. Пятница: с 9.00 до 17.00;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633103, НСО, г. Обь, ул. ЖКО Аэропорта, 24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Оби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23.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Ордынского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8-38359-21-658 Понедельник, среда, четверг: с 9.00 до 18.00,перерыв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633261, НСО, р.п. Ордынское, пр. Сибирская, 2а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Ордынского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633261, НСО, р.п. </w:t>
            </w:r>
            <w:proofErr w:type="spellStart"/>
            <w:r w:rsidRPr="004E7B20">
              <w:rPr>
                <w:sz w:val="20"/>
                <w:szCs w:val="20"/>
              </w:rPr>
              <w:t>Ордынское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Мира, 45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24.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Северного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8-38360-22-554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632080,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Северное,ул</w:t>
            </w:r>
            <w:proofErr w:type="spellEnd"/>
            <w:r w:rsidRPr="004E7B20">
              <w:rPr>
                <w:sz w:val="20"/>
                <w:szCs w:val="20"/>
              </w:rPr>
              <w:t>. Ленина, 14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Северного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632080,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Северное, пер. Ленина, 3а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25.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Сузунского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8-38346-22-421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633623, НСО, р.п. </w:t>
            </w:r>
            <w:proofErr w:type="spellStart"/>
            <w:r w:rsidRPr="004E7B20">
              <w:rPr>
                <w:sz w:val="20"/>
                <w:szCs w:val="20"/>
              </w:rPr>
              <w:t>Сузун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Коммунистическая, 3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</w:t>
            </w:r>
            <w:r w:rsidRPr="004E7B20">
              <w:rPr>
                <w:sz w:val="20"/>
                <w:szCs w:val="20"/>
              </w:rPr>
              <w:lastRenderedPageBreak/>
              <w:t>Новосибирской области» Сузунского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633623, НСО, р.п. Сузун, ул. Ленина, 24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26.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Татарского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8-38364-63-633 Понедельник - четверг: с 9.00 до 18.00; перерыв с 13.00 до 14.00.Пятница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gramEnd"/>
            <w:r w:rsidRPr="004E7B20">
              <w:rPr>
                <w:sz w:val="20"/>
                <w:szCs w:val="20"/>
              </w:rPr>
              <w:t xml:space="preserve"> 9.00 до 17.00;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632122, НСО, г. Татарск, ул. Ленина, 108е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Татарского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27.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Тогучинского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8-38340-22-200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633456, НСО, г. Тогучин, ул. </w:t>
            </w:r>
            <w:proofErr w:type="gramStart"/>
            <w:r w:rsidRPr="004E7B20">
              <w:rPr>
                <w:sz w:val="20"/>
                <w:szCs w:val="20"/>
              </w:rPr>
              <w:t>Садовая</w:t>
            </w:r>
            <w:proofErr w:type="gramEnd"/>
            <w:r w:rsidRPr="004E7B20">
              <w:rPr>
                <w:sz w:val="20"/>
                <w:szCs w:val="20"/>
              </w:rPr>
              <w:t>, 9б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Тогучинского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633456, НСО г. </w:t>
            </w:r>
            <w:proofErr w:type="spellStart"/>
            <w:r w:rsidRPr="004E7B20">
              <w:rPr>
                <w:sz w:val="20"/>
                <w:szCs w:val="20"/>
              </w:rPr>
              <w:t>Тогучин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Театральная, 7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28.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Убинского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8-38366-21-591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632520, НСО, с. Убинское, пл. 50 лет Октября, 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Убинского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29.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Усть-Таркского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8-38372-22-734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632160, НСО, с. </w:t>
            </w:r>
            <w:proofErr w:type="spellStart"/>
            <w:r w:rsidRPr="004E7B20">
              <w:rPr>
                <w:sz w:val="20"/>
                <w:szCs w:val="20"/>
              </w:rPr>
              <w:t>Усть-Тарка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Дзержинского, 18в, кв. 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spellStart"/>
            <w:r w:rsidRPr="004E7B20">
              <w:rPr>
                <w:sz w:val="20"/>
                <w:szCs w:val="20"/>
              </w:rPr>
              <w:t>Усть</w:t>
            </w:r>
            <w:proofErr w:type="spellEnd"/>
            <w:r w:rsidRPr="004E7B20">
              <w:rPr>
                <w:sz w:val="20"/>
                <w:szCs w:val="20"/>
              </w:rPr>
              <w:t xml:space="preserve"> - </w:t>
            </w:r>
            <w:proofErr w:type="spellStart"/>
            <w:r w:rsidRPr="004E7B20">
              <w:rPr>
                <w:sz w:val="20"/>
                <w:szCs w:val="20"/>
              </w:rPr>
              <w:t>Таркского</w:t>
            </w:r>
            <w:proofErr w:type="spellEnd"/>
            <w:r w:rsidRPr="004E7B20">
              <w:rPr>
                <w:sz w:val="20"/>
                <w:szCs w:val="20"/>
              </w:rPr>
              <w:t xml:space="preserve">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632160, НСО, </w:t>
            </w:r>
            <w:proofErr w:type="gramStart"/>
            <w:r w:rsidRPr="004E7B20">
              <w:rPr>
                <w:sz w:val="20"/>
                <w:szCs w:val="20"/>
              </w:rPr>
              <w:t>с</w:t>
            </w:r>
            <w:proofErr w:type="gramEnd"/>
            <w:r w:rsidRPr="004E7B20">
              <w:rPr>
                <w:sz w:val="20"/>
                <w:szCs w:val="20"/>
              </w:rPr>
              <w:t>. </w:t>
            </w:r>
            <w:proofErr w:type="gramStart"/>
            <w:r w:rsidRPr="004E7B20">
              <w:rPr>
                <w:sz w:val="20"/>
                <w:szCs w:val="20"/>
              </w:rPr>
              <w:t>Усть-Тарка</w:t>
            </w:r>
            <w:proofErr w:type="gramEnd"/>
            <w:r w:rsidRPr="004E7B20">
              <w:rPr>
                <w:sz w:val="20"/>
                <w:szCs w:val="20"/>
              </w:rPr>
              <w:t>, ул. Дзержинского, 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30.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Чановского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8-38367-21-610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632201, НСО, р.п. Чаны, ул. Чехова, 13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</w:t>
            </w:r>
            <w:r w:rsidRPr="004E7B20">
              <w:rPr>
                <w:sz w:val="20"/>
                <w:szCs w:val="20"/>
              </w:rPr>
              <w:lastRenderedPageBreak/>
              <w:t>Новосибирской области» Чановского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632200, НСО, р.п. Чаны, ул. </w:t>
            </w:r>
            <w:proofErr w:type="gramStart"/>
            <w:r w:rsidRPr="004E7B20">
              <w:rPr>
                <w:sz w:val="20"/>
                <w:szCs w:val="20"/>
              </w:rPr>
              <w:t>Комсомольская</w:t>
            </w:r>
            <w:proofErr w:type="gramEnd"/>
            <w:r w:rsidRPr="004E7B20">
              <w:rPr>
                <w:sz w:val="20"/>
                <w:szCs w:val="20"/>
              </w:rPr>
              <w:t>, 12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31.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Черепановского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8-38345-24-113 Понедельник, среда, четверг: с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632520, НСО, г. </w:t>
            </w:r>
            <w:proofErr w:type="spellStart"/>
            <w:r w:rsidRPr="004E7B20">
              <w:rPr>
                <w:sz w:val="20"/>
                <w:szCs w:val="20"/>
              </w:rPr>
              <w:t>Черепаново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Кирова, 1б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Черепановского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633520,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,г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Черепаново,ул</w:t>
            </w:r>
            <w:proofErr w:type="spellEnd"/>
            <w:r w:rsidRPr="004E7B20">
              <w:rPr>
                <w:sz w:val="20"/>
                <w:szCs w:val="20"/>
              </w:rPr>
              <w:t>. Интернациональная, 5б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32.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Чистоозерного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8-38368-91-114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632720,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,р</w:t>
            </w:r>
            <w:proofErr w:type="gramEnd"/>
            <w:r w:rsidRPr="004E7B20">
              <w:rPr>
                <w:sz w:val="20"/>
                <w:szCs w:val="20"/>
              </w:rPr>
              <w:t>.п</w:t>
            </w:r>
            <w:proofErr w:type="spellEnd"/>
            <w:r w:rsidRPr="004E7B20">
              <w:rPr>
                <w:sz w:val="20"/>
                <w:szCs w:val="20"/>
              </w:rPr>
              <w:t xml:space="preserve">. </w:t>
            </w:r>
            <w:proofErr w:type="spellStart"/>
            <w:r w:rsidRPr="004E7B20">
              <w:rPr>
                <w:sz w:val="20"/>
                <w:szCs w:val="20"/>
              </w:rPr>
              <w:t>Чистоозерное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50 лет Октября, 10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Чисто озерного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632720, </w:t>
            </w:r>
            <w:proofErr w:type="spellStart"/>
            <w:r w:rsidRPr="004E7B20">
              <w:rPr>
                <w:sz w:val="20"/>
                <w:szCs w:val="20"/>
              </w:rPr>
              <w:t>НСО</w:t>
            </w:r>
            <w:proofErr w:type="gramStart"/>
            <w:r w:rsidRPr="004E7B20">
              <w:rPr>
                <w:sz w:val="20"/>
                <w:szCs w:val="20"/>
              </w:rPr>
              <w:t>,р</w:t>
            </w:r>
            <w:proofErr w:type="gramEnd"/>
            <w:r w:rsidRPr="004E7B20">
              <w:rPr>
                <w:sz w:val="20"/>
                <w:szCs w:val="20"/>
              </w:rPr>
              <w:t>.п</w:t>
            </w:r>
            <w:proofErr w:type="spellEnd"/>
            <w:r w:rsidRPr="004E7B20">
              <w:rPr>
                <w:sz w:val="20"/>
                <w:szCs w:val="20"/>
              </w:rPr>
              <w:t xml:space="preserve">. Чисто </w:t>
            </w:r>
            <w:proofErr w:type="spellStart"/>
            <w:r w:rsidRPr="004E7B20">
              <w:rPr>
                <w:sz w:val="20"/>
                <w:szCs w:val="20"/>
              </w:rPr>
              <w:t>озерное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Победы, 8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33.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Чулымского района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8-38350-22-566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632551, НСО, г. Чулым, ул. </w:t>
            </w:r>
            <w:proofErr w:type="gramStart"/>
            <w:r w:rsidRPr="004E7B20">
              <w:rPr>
                <w:sz w:val="20"/>
                <w:szCs w:val="20"/>
              </w:rPr>
              <w:t>Трудовая</w:t>
            </w:r>
            <w:proofErr w:type="gramEnd"/>
            <w:r w:rsidRPr="004E7B20">
              <w:rPr>
                <w:sz w:val="20"/>
                <w:szCs w:val="20"/>
              </w:rPr>
              <w:t>, 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Чулымского района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632551, НСО, г. </w:t>
            </w:r>
            <w:proofErr w:type="spellStart"/>
            <w:r w:rsidRPr="004E7B20">
              <w:rPr>
                <w:sz w:val="20"/>
                <w:szCs w:val="20"/>
              </w:rPr>
              <w:t>Чулым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Ленина, 34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34.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р.п. Кольцово Новосибирской области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306-11-01 Понедельник, среда, четверг: с 9.00 до 18.00; 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630559, НСО, р.п. Кольцово, 20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р.п. Кольцово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35.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Дзержинского района города Новосибирска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279-41-25 Понедельник, среда, четверг: с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630015, г. Новосибирск, пр. Дзержинского, 16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Новосибирска «Дзержинский»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36.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Отдел пособий и социальных выплат Железнодорожного </w:t>
            </w:r>
            <w:r w:rsidRPr="004E7B20">
              <w:rPr>
                <w:sz w:val="20"/>
                <w:szCs w:val="20"/>
              </w:rPr>
              <w:lastRenderedPageBreak/>
              <w:t>района города Новосибирска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 xml:space="preserve">221-74-41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lastRenderedPageBreak/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630004, г. </w:t>
            </w:r>
            <w:proofErr w:type="spellStart"/>
            <w:r w:rsidRPr="004E7B20">
              <w:rPr>
                <w:sz w:val="20"/>
                <w:szCs w:val="20"/>
              </w:rPr>
              <w:t>Новосибирск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Ленина, 57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филиалах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Новосибирска «Железнодорожный», «</w:t>
            </w:r>
            <w:proofErr w:type="spellStart"/>
            <w:r w:rsidRPr="004E7B20">
              <w:rPr>
                <w:sz w:val="20"/>
                <w:szCs w:val="20"/>
              </w:rPr>
              <w:t>Зыряновский</w:t>
            </w:r>
            <w:proofErr w:type="spellEnd"/>
            <w:r w:rsidRPr="004E7B20">
              <w:rPr>
                <w:sz w:val="20"/>
                <w:szCs w:val="20"/>
              </w:rPr>
              <w:t>»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630102,г. </w:t>
            </w:r>
            <w:proofErr w:type="spellStart"/>
            <w:r w:rsidRPr="004E7B20">
              <w:rPr>
                <w:sz w:val="20"/>
                <w:szCs w:val="20"/>
              </w:rPr>
              <w:t>Новосибирск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Зыряновская</w:t>
            </w:r>
            <w:proofErr w:type="spellEnd"/>
            <w:r w:rsidRPr="004E7B20">
              <w:rPr>
                <w:sz w:val="20"/>
                <w:szCs w:val="20"/>
              </w:rPr>
              <w:t>, 63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37.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Отдел пособий и социальных выплат </w:t>
            </w:r>
            <w:proofErr w:type="spellStart"/>
            <w:r w:rsidRPr="004E7B20">
              <w:rPr>
                <w:sz w:val="20"/>
                <w:szCs w:val="20"/>
              </w:rPr>
              <w:t>Заельцовского</w:t>
            </w:r>
            <w:proofErr w:type="spellEnd"/>
            <w:r w:rsidRPr="004E7B20">
              <w:rPr>
                <w:sz w:val="20"/>
                <w:szCs w:val="20"/>
              </w:rPr>
              <w:t xml:space="preserve"> района города Новосибирска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203-37-46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630082, г. Новосибирск, ул. Д. Ковальчук, 179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Новосибирска «</w:t>
            </w:r>
            <w:proofErr w:type="spellStart"/>
            <w:r w:rsidRPr="004E7B20">
              <w:rPr>
                <w:sz w:val="20"/>
                <w:szCs w:val="20"/>
              </w:rPr>
              <w:t>Зыряновский</w:t>
            </w:r>
            <w:proofErr w:type="spellEnd"/>
            <w:r w:rsidRPr="004E7B20">
              <w:rPr>
                <w:sz w:val="20"/>
                <w:szCs w:val="20"/>
              </w:rPr>
              <w:t>»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630102,г. </w:t>
            </w:r>
            <w:proofErr w:type="spellStart"/>
            <w:r w:rsidRPr="004E7B20">
              <w:rPr>
                <w:sz w:val="20"/>
                <w:szCs w:val="20"/>
              </w:rPr>
              <w:t>Новосибирск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</w:t>
            </w:r>
            <w:proofErr w:type="spellStart"/>
            <w:r w:rsidRPr="004E7B20">
              <w:rPr>
                <w:sz w:val="20"/>
                <w:szCs w:val="20"/>
              </w:rPr>
              <w:t>Зыряновская</w:t>
            </w:r>
            <w:proofErr w:type="spellEnd"/>
            <w:r w:rsidRPr="004E7B20">
              <w:rPr>
                <w:sz w:val="20"/>
                <w:szCs w:val="20"/>
              </w:rPr>
              <w:t>, 63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38.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Калининского района города Новосибирска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276-08-37 Понедельник, среда, четверг: с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630075, г. Новосибирск, Юридический адрес: ул. Б.Хмельницкого, 14/3 Фактический </w:t>
            </w:r>
            <w:proofErr w:type="spellStart"/>
            <w:r w:rsidRPr="004E7B20">
              <w:rPr>
                <w:sz w:val="20"/>
                <w:szCs w:val="20"/>
              </w:rPr>
              <w:t>адрес</w:t>
            </w:r>
            <w:proofErr w:type="gramStart"/>
            <w:r w:rsidRPr="004E7B20">
              <w:rPr>
                <w:sz w:val="20"/>
                <w:szCs w:val="20"/>
              </w:rPr>
              <w:t>:у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Б.Хмельницкого, 11/1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Новосибирска «Родники»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630129, г. Новосибирск, ул. Красных Зорь, 1/2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39..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Кировского района города Новосибирска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227-48-53 Понедельник, среда, четверг: с 9.00 до 18.00; перерыв с 13.00 до 14.0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630088, г. Новосибирск, ул. Петухова, 18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40.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Ленинского района города Новосибирска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343-55-83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630077, г. Новосибирск, ул. Станиславского, 29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Новосибирска, г. Новосибирска «Горский»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630108, г. Новосибирск, Площадь Труда, 1 630073 г. Новосибирск, </w:t>
            </w:r>
            <w:proofErr w:type="spellStart"/>
            <w:r w:rsidRPr="004E7B20">
              <w:rPr>
                <w:sz w:val="20"/>
                <w:szCs w:val="20"/>
              </w:rPr>
              <w:t>мкр</w:t>
            </w:r>
            <w:proofErr w:type="spellEnd"/>
            <w:r w:rsidRPr="004E7B20">
              <w:rPr>
                <w:sz w:val="20"/>
                <w:szCs w:val="20"/>
              </w:rPr>
              <w:t>. Горский, 8а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41.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Октябрьского района города Новосибирска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266-80-75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630009, г. Новосибирск, ул. Добролюбова, 14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</w:t>
            </w:r>
            <w:r w:rsidRPr="004E7B20">
              <w:rPr>
                <w:sz w:val="20"/>
                <w:szCs w:val="20"/>
              </w:rPr>
              <w:lastRenderedPageBreak/>
              <w:t xml:space="preserve">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 Новосибирска «</w:t>
            </w:r>
            <w:proofErr w:type="spellStart"/>
            <w:r w:rsidRPr="004E7B20">
              <w:rPr>
                <w:sz w:val="20"/>
                <w:szCs w:val="20"/>
              </w:rPr>
              <w:t>Зыряновский</w:t>
            </w:r>
            <w:proofErr w:type="spellEnd"/>
            <w:r w:rsidRPr="004E7B20">
              <w:rPr>
                <w:sz w:val="20"/>
                <w:szCs w:val="20"/>
              </w:rPr>
              <w:t>»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630102,г. Новосибирск, ул. </w:t>
            </w:r>
            <w:proofErr w:type="spellStart"/>
            <w:r w:rsidRPr="004E7B20">
              <w:rPr>
                <w:sz w:val="20"/>
                <w:szCs w:val="20"/>
              </w:rPr>
              <w:t>Зыряновская</w:t>
            </w:r>
            <w:proofErr w:type="spellEnd"/>
            <w:r w:rsidRPr="004E7B20">
              <w:rPr>
                <w:sz w:val="20"/>
                <w:szCs w:val="20"/>
              </w:rPr>
              <w:t>, 63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lastRenderedPageBreak/>
              <w:t>42.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Первомайского района города Новосибирска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337-53-48 Понедельник, среда, четверг: с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630037,г. </w:t>
            </w:r>
            <w:proofErr w:type="spellStart"/>
            <w:r w:rsidRPr="004E7B20">
              <w:rPr>
                <w:sz w:val="20"/>
                <w:szCs w:val="20"/>
              </w:rPr>
              <w:t>Новосибирск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Маяковского, 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Новосибирска «Первомайский»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630037,г. </w:t>
            </w:r>
            <w:proofErr w:type="spellStart"/>
            <w:r w:rsidRPr="004E7B20">
              <w:rPr>
                <w:sz w:val="20"/>
                <w:szCs w:val="20"/>
              </w:rPr>
              <w:t>Новосибирск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Марата, 2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43..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Советского района города Новосибирска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333-32-80 Понедельник, среда, четверг: с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630090,г. </w:t>
            </w:r>
            <w:proofErr w:type="spellStart"/>
            <w:r w:rsidRPr="004E7B20">
              <w:rPr>
                <w:sz w:val="20"/>
                <w:szCs w:val="20"/>
              </w:rPr>
              <w:t>Новосибирск</w:t>
            </w:r>
            <w:proofErr w:type="gramStart"/>
            <w:r w:rsidRPr="004E7B20">
              <w:rPr>
                <w:sz w:val="20"/>
                <w:szCs w:val="20"/>
              </w:rPr>
              <w:t>,п</w:t>
            </w:r>
            <w:proofErr w:type="gramEnd"/>
            <w:r w:rsidRPr="004E7B20">
              <w:rPr>
                <w:sz w:val="20"/>
                <w:szCs w:val="20"/>
              </w:rPr>
              <w:t>р</w:t>
            </w:r>
            <w:proofErr w:type="spellEnd"/>
            <w:r w:rsidRPr="004E7B20">
              <w:rPr>
                <w:sz w:val="20"/>
                <w:szCs w:val="20"/>
              </w:rPr>
              <w:t>. Академика Лаврентьева, 14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Новосибирска «Советский»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630117,г. </w:t>
            </w:r>
            <w:proofErr w:type="spellStart"/>
            <w:r w:rsidRPr="004E7B20">
              <w:rPr>
                <w:sz w:val="20"/>
                <w:szCs w:val="20"/>
              </w:rPr>
              <w:t>Новосибирск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Арбузова, 6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44.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Отдел пособий и социальных выплат Центрального района города Новосибирска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223-95-73 Понедельник, среда, </w:t>
            </w:r>
            <w:proofErr w:type="spellStart"/>
            <w:r w:rsidRPr="004E7B20">
              <w:rPr>
                <w:sz w:val="20"/>
                <w:szCs w:val="20"/>
              </w:rPr>
              <w:t>четверг</w:t>
            </w:r>
            <w:proofErr w:type="gramStart"/>
            <w:r w:rsidRPr="004E7B20">
              <w:rPr>
                <w:sz w:val="20"/>
                <w:szCs w:val="20"/>
              </w:rPr>
              <w:t>:с</w:t>
            </w:r>
            <w:proofErr w:type="spellEnd"/>
            <w:proofErr w:type="gramEnd"/>
            <w:r w:rsidRPr="004E7B20">
              <w:rPr>
                <w:sz w:val="20"/>
                <w:szCs w:val="20"/>
              </w:rPr>
              <w:t xml:space="preserve"> 9.00 до 18.00;перерыв с 13.00 до 14.00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630007, г. </w:t>
            </w:r>
            <w:proofErr w:type="spellStart"/>
            <w:r w:rsidRPr="004E7B20">
              <w:rPr>
                <w:sz w:val="20"/>
                <w:szCs w:val="20"/>
              </w:rPr>
              <w:t>Новосибирск</w:t>
            </w:r>
            <w:proofErr w:type="gramStart"/>
            <w:r w:rsidRPr="004E7B20">
              <w:rPr>
                <w:sz w:val="20"/>
                <w:szCs w:val="20"/>
              </w:rPr>
              <w:t>,у</w:t>
            </w:r>
            <w:proofErr w:type="gramEnd"/>
            <w:r w:rsidRPr="004E7B20">
              <w:rPr>
                <w:sz w:val="20"/>
                <w:szCs w:val="20"/>
              </w:rPr>
              <w:t>л</w:t>
            </w:r>
            <w:proofErr w:type="spellEnd"/>
            <w:r w:rsidRPr="004E7B20">
              <w:rPr>
                <w:sz w:val="20"/>
                <w:szCs w:val="20"/>
              </w:rPr>
              <w:t>. Каменская, 3</w:t>
            </w:r>
          </w:p>
        </w:tc>
      </w:tr>
      <w:tr w:rsidR="004E7B20" w:rsidRPr="004E7B20" w:rsidTr="004E7B20">
        <w:trPr>
          <w:trHeight w:val="2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20" w:rsidRPr="004E7B20" w:rsidRDefault="004E7B20" w:rsidP="004E7B20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4E7B20">
              <w:rPr>
                <w:sz w:val="20"/>
                <w:szCs w:val="20"/>
              </w:rPr>
              <w:t>г</w:t>
            </w:r>
            <w:proofErr w:type="gramEnd"/>
            <w:r w:rsidRPr="004E7B20">
              <w:rPr>
                <w:sz w:val="20"/>
                <w:szCs w:val="20"/>
              </w:rPr>
              <w:t>. Новосибирска «</w:t>
            </w:r>
            <w:proofErr w:type="spellStart"/>
            <w:r w:rsidRPr="004E7B20">
              <w:rPr>
                <w:sz w:val="20"/>
                <w:szCs w:val="20"/>
              </w:rPr>
              <w:t>Зыряновский</w:t>
            </w:r>
            <w:proofErr w:type="spellEnd"/>
            <w:r w:rsidRPr="004E7B20">
              <w:rPr>
                <w:sz w:val="20"/>
                <w:szCs w:val="20"/>
              </w:rPr>
              <w:t>»</w:t>
            </w:r>
          </w:p>
        </w:tc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справочная служба по государственным и муниципальным услугам 052 http://mfc-№so.ru/</w:t>
            </w:r>
          </w:p>
        </w:tc>
        <w:tc>
          <w:tcPr>
            <w:tcW w:w="1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20" w:rsidRPr="004E7B20" w:rsidRDefault="004E7B20" w:rsidP="004E7B20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4E7B20">
              <w:rPr>
                <w:sz w:val="20"/>
                <w:szCs w:val="20"/>
              </w:rPr>
              <w:t>630102,г. Новосибирск, ул. </w:t>
            </w:r>
            <w:proofErr w:type="spellStart"/>
            <w:r w:rsidRPr="004E7B20">
              <w:rPr>
                <w:sz w:val="20"/>
                <w:szCs w:val="20"/>
              </w:rPr>
              <w:t>Зыряновская</w:t>
            </w:r>
            <w:proofErr w:type="spellEnd"/>
            <w:r w:rsidRPr="004E7B20">
              <w:rPr>
                <w:sz w:val="20"/>
                <w:szCs w:val="20"/>
              </w:rPr>
              <w:t>, 63</w:t>
            </w:r>
          </w:p>
        </w:tc>
      </w:tr>
    </w:tbl>
    <w:p w:rsidR="004E7B20" w:rsidRPr="004E7B20" w:rsidRDefault="004E7B20" w:rsidP="004E7B20">
      <w:pPr>
        <w:ind w:firstLine="0"/>
        <w:jc w:val="left"/>
        <w:sectPr w:rsidR="004E7B20" w:rsidRPr="004E7B20">
          <w:type w:val="continuous"/>
          <w:pgSz w:w="16837" w:h="11905" w:orient="landscape"/>
          <w:pgMar w:top="1134" w:right="567" w:bottom="1134" w:left="1134" w:header="720" w:footer="720" w:gutter="0"/>
          <w:cols w:space="720"/>
        </w:sectPr>
      </w:pPr>
    </w:p>
    <w:p w:rsidR="005B7814" w:rsidRPr="004E7B20" w:rsidRDefault="005B7814" w:rsidP="004E7B20">
      <w:pPr>
        <w:pStyle w:val="ConsPlusNormal"/>
        <w:ind w:firstLine="540"/>
        <w:jc w:val="right"/>
        <w:rPr>
          <w:b/>
          <w:bCs/>
          <w:kern w:val="28"/>
          <w:sz w:val="32"/>
          <w:szCs w:val="32"/>
          <w:lang w:eastAsia="ru-RU"/>
        </w:rPr>
      </w:pPr>
    </w:p>
    <w:p w:rsidR="005B7814" w:rsidRPr="004E7B20" w:rsidRDefault="005B7814" w:rsidP="004E7B20">
      <w:pPr>
        <w:pStyle w:val="ConsPlusNormal"/>
        <w:jc w:val="right"/>
        <w:rPr>
          <w:b/>
          <w:bCs/>
          <w:kern w:val="28"/>
          <w:sz w:val="32"/>
          <w:szCs w:val="32"/>
          <w:lang w:eastAsia="ru-RU"/>
        </w:rPr>
      </w:pPr>
      <w:r w:rsidRPr="004E7B20">
        <w:rPr>
          <w:b/>
          <w:bCs/>
          <w:kern w:val="28"/>
          <w:sz w:val="32"/>
          <w:szCs w:val="32"/>
          <w:lang w:eastAsia="ru-RU"/>
        </w:rPr>
        <w:t>Приложение № 2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 Административному регламенту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по предоставлению компенсаций расходов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на оплату жилого помещения и (или)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коммунальных услуг отдельным категориям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граждан, проживающих на территории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Новосибирской области</w:t>
      </w:r>
    </w:p>
    <w:p w:rsidR="005B7814" w:rsidRPr="00A9681E" w:rsidRDefault="005B7814" w:rsidP="002C6B2B">
      <w:pPr>
        <w:sectPr w:rsidR="005B7814" w:rsidRPr="00A9681E" w:rsidSect="002C6B2B">
          <w:type w:val="nextColumn"/>
          <w:pgSz w:w="16838" w:h="11905"/>
          <w:pgMar w:top="1134" w:right="567" w:bottom="1134" w:left="1134" w:header="0" w:footer="0" w:gutter="0"/>
          <w:cols w:space="720"/>
        </w:sect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Начальнику отдела пособий и социальных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выплат 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от 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                (Ф.И.О.)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_____________ дата рождения 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проживающег</w:t>
      </w:r>
      <w:proofErr w:type="gramStart"/>
      <w:r w:rsidRPr="00A9681E">
        <w:rPr>
          <w:sz w:val="24"/>
          <w:szCs w:val="24"/>
        </w:rPr>
        <w:t>о(</w:t>
      </w:r>
      <w:proofErr w:type="gramEnd"/>
      <w:r w:rsidRPr="00A9681E">
        <w:rPr>
          <w:sz w:val="24"/>
          <w:szCs w:val="24"/>
        </w:rPr>
        <w:t>ей) по адресу: 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______________________________________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паспорт: серия _____ номер 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кем </w:t>
      </w:r>
      <w:proofErr w:type="gramStart"/>
      <w:r w:rsidRPr="00A9681E">
        <w:rPr>
          <w:sz w:val="24"/>
          <w:szCs w:val="24"/>
        </w:rPr>
        <w:t>выдан</w:t>
      </w:r>
      <w:proofErr w:type="gramEnd"/>
      <w:r w:rsidRPr="00A9681E">
        <w:rPr>
          <w:sz w:val="24"/>
          <w:szCs w:val="24"/>
        </w:rPr>
        <w:t xml:space="preserve"> 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дата выдачи 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контактный телефон 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bookmarkStart w:id="7" w:name="P1142"/>
      <w:bookmarkEnd w:id="7"/>
      <w:r w:rsidRPr="00A9681E">
        <w:rPr>
          <w:sz w:val="24"/>
          <w:szCs w:val="24"/>
        </w:rPr>
        <w:t xml:space="preserve">                                 ЗАЯВЛЕНИЕ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о предоставлении компенсаций расходов на оплату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жилого помещения и (или) коммунальных услуг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Прошу  установить мне компенсацию расходов на оплату жилого помещения и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(или) коммунальных услуг в связи с наличием у меня права как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___________________________________________________________________________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proofErr w:type="gramStart"/>
      <w:r w:rsidRPr="00A9681E">
        <w:rPr>
          <w:sz w:val="24"/>
          <w:szCs w:val="24"/>
        </w:rPr>
        <w:t>(указать  категорию  лица, имеющего право на компенсацию расходов на оплату</w:t>
      </w:r>
      <w:proofErr w:type="gramEnd"/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жилого помещения и (или) коммунальных услуг) путем: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┌──┐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│ 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- доставки через организацию федеральной почтовой связи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└──┘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┌──┐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│ 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- перечисления средств на счет в кредитной организации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└──┘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Банковские реквизиты: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______________________________________ 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(наименование банка)                 (номер лицевого счета)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__________________                    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(дата)                                 (подпись заявителя)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К заявлению прилагаю следующие документы: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1. ________________________________________________________________________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2. ________________________________________________________________________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3. ________________________________________________________________________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В  случае  изменения состава семьи, места жительства, места пребывания,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основания  предоставления  мер  социальной поддержки и возникновения других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обстоятельств,  влекущих  утрату  права  на  компенсацию  или  изменение ее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размера,  обязуюсь  в  течение  месяца  с  момента  указанных обстоятельств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представлять  в  отдел  пособий и социальных выплат по месту жительства или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месту  пребывания  в  жилом  помещении,  не  являющемся  местом  жительства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гражданина   по   его   выбору,   заявление   и  документы,  подтверждающие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соответствующие обстоятельства.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______________________                    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(дата)                                        (подпись)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4E7B20" w:rsidRDefault="005B7814" w:rsidP="004E7B20">
      <w:pPr>
        <w:pStyle w:val="ConsPlusNormal"/>
        <w:jc w:val="right"/>
        <w:rPr>
          <w:b/>
          <w:bCs/>
          <w:kern w:val="28"/>
          <w:sz w:val="32"/>
          <w:szCs w:val="32"/>
          <w:lang w:eastAsia="ru-RU"/>
        </w:rPr>
      </w:pPr>
      <w:r w:rsidRPr="004E7B20">
        <w:rPr>
          <w:b/>
          <w:bCs/>
          <w:kern w:val="28"/>
          <w:sz w:val="32"/>
          <w:szCs w:val="32"/>
          <w:lang w:eastAsia="ru-RU"/>
        </w:rPr>
        <w:t>Приложение № 3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 Административному регламенту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по предоставлению компенсаций расходов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на оплату жилого помещения и (или)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коммунальных услуг отдельным категориям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граждан, проживающих на территории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Новосибирской области</w:t>
      </w:r>
    </w:p>
    <w:p w:rsidR="004E7B20" w:rsidRPr="00EE797A" w:rsidRDefault="004E7B20" w:rsidP="004E7B20">
      <w:pPr>
        <w:ind w:firstLine="0"/>
        <w:jc w:val="right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100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4E7B20" w:rsidRDefault="004E7B20" w:rsidP="004E7B20">
      <w:pPr>
        <w:ind w:left="4253" w:firstLine="0"/>
        <w:jc w:val="left"/>
      </w:pPr>
      <w:bookmarkStart w:id="8" w:name="P1192"/>
      <w:bookmarkEnd w:id="8"/>
      <w:r>
        <w:t>Начальнику отдела пособий и социальных выплат</w:t>
      </w:r>
    </w:p>
    <w:p w:rsidR="004E7B20" w:rsidRDefault="004E7B20" w:rsidP="004E7B20">
      <w:pPr>
        <w:ind w:left="4253" w:firstLine="0"/>
        <w:jc w:val="left"/>
      </w:pPr>
      <w:r>
        <w:t>____________________________________________,</w:t>
      </w:r>
    </w:p>
    <w:p w:rsidR="004E7B20" w:rsidRDefault="004E7B20" w:rsidP="004E7B20">
      <w:pPr>
        <w:ind w:left="4253" w:firstLine="0"/>
        <w:jc w:val="left"/>
      </w:pPr>
      <w:proofErr w:type="gramStart"/>
      <w:r>
        <w:t>находящегося</w:t>
      </w:r>
      <w:proofErr w:type="gramEnd"/>
      <w:r>
        <w:t xml:space="preserve"> по адресу: _______________________</w:t>
      </w:r>
    </w:p>
    <w:p w:rsidR="004E7B20" w:rsidRDefault="004E7B20" w:rsidP="004E7B20">
      <w:pPr>
        <w:ind w:left="4253" w:firstLine="0"/>
        <w:jc w:val="left"/>
      </w:pPr>
      <w:r>
        <w:t>____________________________________________</w:t>
      </w:r>
    </w:p>
    <w:p w:rsidR="004E7B20" w:rsidRDefault="004E7B20" w:rsidP="004E7B20">
      <w:pPr>
        <w:ind w:left="4253" w:firstLine="0"/>
        <w:jc w:val="left"/>
      </w:pPr>
      <w:r>
        <w:t>от __________________________________________</w:t>
      </w:r>
    </w:p>
    <w:p w:rsidR="004E7B20" w:rsidRDefault="004E7B20" w:rsidP="004E7B20">
      <w:pPr>
        <w:ind w:left="4253" w:firstLine="0"/>
        <w:jc w:val="left"/>
      </w:pPr>
      <w:r>
        <w:t>проживающег</w:t>
      </w:r>
      <w:proofErr w:type="gramStart"/>
      <w:r>
        <w:t>о(</w:t>
      </w:r>
      <w:proofErr w:type="gramEnd"/>
      <w:r>
        <w:t>ей) по адресу: __________________</w:t>
      </w:r>
    </w:p>
    <w:p w:rsidR="004E7B20" w:rsidRDefault="004E7B20" w:rsidP="004E7B20">
      <w:pPr>
        <w:ind w:left="4253" w:firstLine="0"/>
        <w:jc w:val="left"/>
      </w:pPr>
      <w:r>
        <w:t>____________________________________________</w:t>
      </w:r>
    </w:p>
    <w:p w:rsidR="004E7B20" w:rsidRDefault="004E7B20" w:rsidP="004E7B20">
      <w:pPr>
        <w:ind w:left="4253" w:firstLine="0"/>
        <w:jc w:val="left"/>
      </w:pPr>
      <w:r>
        <w:t>паспорт (иной документ, удостоверяющий личность):</w:t>
      </w:r>
    </w:p>
    <w:p w:rsidR="004E7B20" w:rsidRDefault="004E7B20" w:rsidP="004E7B20">
      <w:pPr>
        <w:ind w:left="4253" w:firstLine="0"/>
        <w:jc w:val="left"/>
      </w:pPr>
      <w:r>
        <w:t>серия _________ номер ______________</w:t>
      </w:r>
    </w:p>
    <w:p w:rsidR="004E7B20" w:rsidRDefault="004E7B20" w:rsidP="004E7B20">
      <w:pPr>
        <w:ind w:left="4253" w:firstLine="0"/>
        <w:jc w:val="left"/>
      </w:pPr>
      <w:r>
        <w:t xml:space="preserve">кем </w:t>
      </w:r>
      <w:proofErr w:type="gramStart"/>
      <w:r>
        <w:t>выдан</w:t>
      </w:r>
      <w:proofErr w:type="gramEnd"/>
      <w:r>
        <w:t xml:space="preserve"> ___________________________________</w:t>
      </w:r>
    </w:p>
    <w:p w:rsidR="004E7B20" w:rsidRDefault="004E7B20" w:rsidP="004E7B20">
      <w:pPr>
        <w:ind w:left="4253" w:firstLine="0"/>
        <w:jc w:val="left"/>
      </w:pPr>
      <w:r>
        <w:t>дата выдачи _________________________________</w:t>
      </w:r>
    </w:p>
    <w:p w:rsidR="004E7B20" w:rsidRDefault="004E7B20" w:rsidP="004E7B20">
      <w:pPr>
        <w:ind w:left="4253" w:firstLine="0"/>
        <w:jc w:val="left"/>
      </w:pPr>
      <w:r>
        <w:t>контактный телефон __________________________</w:t>
      </w:r>
    </w:p>
    <w:p w:rsidR="004E7B20" w:rsidRDefault="004E7B20" w:rsidP="004E7B20">
      <w:pPr>
        <w:ind w:firstLine="0"/>
      </w:pPr>
    </w:p>
    <w:p w:rsidR="004E7B20" w:rsidRDefault="004E7B20" w:rsidP="004E7B20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>
        <w:rPr>
          <w:rFonts w:cs="Arial"/>
          <w:b/>
          <w:bCs/>
          <w:iCs/>
          <w:sz w:val="30"/>
          <w:szCs w:val="28"/>
        </w:rPr>
        <w:lastRenderedPageBreak/>
        <w:t>Согласие</w:t>
      </w:r>
      <w:r>
        <w:rPr>
          <w:rFonts w:cs="Arial"/>
          <w:b/>
          <w:bCs/>
          <w:iCs/>
          <w:sz w:val="30"/>
          <w:szCs w:val="28"/>
        </w:rPr>
        <w:br/>
        <w:t xml:space="preserve"> на обработку персональных данных</w:t>
      </w:r>
    </w:p>
    <w:p w:rsidR="004E7B20" w:rsidRDefault="004E7B20" w:rsidP="004E7B20">
      <w:pPr>
        <w:ind w:firstLine="0"/>
      </w:pPr>
    </w:p>
    <w:p w:rsidR="004E7B20" w:rsidRDefault="004E7B20" w:rsidP="004E7B20">
      <w:pPr>
        <w:ind w:firstLine="708"/>
      </w:pPr>
      <w:r>
        <w:t>Я,_________________________________________________________________</w:t>
      </w:r>
    </w:p>
    <w:p w:rsidR="004E7B20" w:rsidRDefault="004E7B20" w:rsidP="004E7B20">
      <w:pPr>
        <w:ind w:firstLine="0"/>
        <w:jc w:val="center"/>
        <w:rPr>
          <w:sz w:val="20"/>
        </w:rPr>
      </w:pPr>
      <w:proofErr w:type="gramStart"/>
      <w:r>
        <w:rPr>
          <w:sz w:val="20"/>
        </w:rPr>
        <w:t>(фамилия, имя, отчество (последнее - при наличии)</w:t>
      </w:r>
      <w:proofErr w:type="gramEnd"/>
    </w:p>
    <w:p w:rsidR="004E7B20" w:rsidRDefault="004E7B20" w:rsidP="004E7B20">
      <w:pPr>
        <w:ind w:firstLine="0"/>
      </w:pPr>
      <w:r>
        <w:t>проживающи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по </w:t>
      </w:r>
      <w:proofErr w:type="spellStart"/>
      <w:r>
        <w:t>адресу________________________________________________</w:t>
      </w:r>
      <w:proofErr w:type="spellEnd"/>
      <w:r>
        <w:t>,</w:t>
      </w:r>
    </w:p>
    <w:p w:rsidR="004E7B20" w:rsidRDefault="004E7B20" w:rsidP="004E7B20">
      <w:pPr>
        <w:ind w:firstLine="0"/>
      </w:pPr>
      <w:r>
        <w:t>документ, удостоверяющий личность: серия ______ № _______, выдан ____________________________________________________________,</w:t>
      </w:r>
    </w:p>
    <w:p w:rsidR="004E7B20" w:rsidRDefault="004E7B20" w:rsidP="004E7B20">
      <w:pPr>
        <w:ind w:firstLine="0"/>
        <w:jc w:val="center"/>
        <w:rPr>
          <w:sz w:val="20"/>
        </w:rPr>
      </w:pPr>
      <w:r>
        <w:rPr>
          <w:sz w:val="20"/>
        </w:rPr>
        <w:t xml:space="preserve">(кем и когда </w:t>
      </w:r>
      <w:proofErr w:type="gramStart"/>
      <w:r>
        <w:rPr>
          <w:sz w:val="20"/>
        </w:rPr>
        <w:t>выдан</w:t>
      </w:r>
      <w:proofErr w:type="gramEnd"/>
      <w:r>
        <w:rPr>
          <w:sz w:val="20"/>
        </w:rPr>
        <w:t>)</w:t>
      </w:r>
    </w:p>
    <w:p w:rsidR="004E7B20" w:rsidRDefault="004E7B20" w:rsidP="004E7B20">
      <w:pPr>
        <w:ind w:firstLine="0"/>
      </w:pPr>
      <w:r>
        <w:t>свободно, своей волей и в своем интересе даю согласие уполномоченным должностным лицам ____________________________________________________________________</w:t>
      </w:r>
    </w:p>
    <w:p w:rsidR="004E7B20" w:rsidRDefault="004E7B20" w:rsidP="004E7B20">
      <w:pPr>
        <w:ind w:firstLine="0"/>
        <w:jc w:val="center"/>
        <w:rPr>
          <w:sz w:val="20"/>
        </w:rPr>
      </w:pPr>
      <w:proofErr w:type="gramStart"/>
      <w:r>
        <w:rPr>
          <w:sz w:val="20"/>
        </w:rPr>
        <w:t>(наименование территориального органа областного исполнительного</w:t>
      </w:r>
      <w:proofErr w:type="gramEnd"/>
    </w:p>
    <w:p w:rsidR="004E7B20" w:rsidRDefault="004E7B20" w:rsidP="004E7B20">
      <w:pPr>
        <w:ind w:firstLine="0"/>
      </w:pPr>
      <w:proofErr w:type="gramStart"/>
      <w:r>
        <w:t xml:space="preserve">органа государственной власти Новосибирской области) 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уничтожение) следующих персональных данных: </w:t>
      </w:r>
      <w:proofErr w:type="gramEnd"/>
    </w:p>
    <w:p w:rsidR="004E7B20" w:rsidRDefault="004E7B20" w:rsidP="004E7B20">
      <w:pPr>
        <w:ind w:firstLine="708"/>
      </w:pPr>
      <w:r>
        <w:t>фамилия, имя, отчество (последнее - при наличии);</w:t>
      </w:r>
    </w:p>
    <w:p w:rsidR="004E7B20" w:rsidRDefault="004E7B20" w:rsidP="004E7B20">
      <w:pPr>
        <w:ind w:firstLine="708"/>
      </w:pPr>
      <w:r>
        <w:t>адрес регистрации и фактического проживания;</w:t>
      </w:r>
    </w:p>
    <w:p w:rsidR="004E7B20" w:rsidRDefault="004E7B20" w:rsidP="004E7B20">
      <w:pPr>
        <w:ind w:firstLine="708"/>
      </w:pPr>
      <w:r>
        <w:t>документ, удостоверяющий личность (серия, номер, кем и когда выдан).</w:t>
      </w:r>
    </w:p>
    <w:p w:rsidR="004E7B20" w:rsidRDefault="004E7B20" w:rsidP="004E7B20">
      <w:pPr>
        <w:ind w:firstLine="708"/>
      </w:pPr>
      <w:r>
        <w:t>Вышеуказанные персональные данные предоставлю для обработки в целях предоставления государственной услуги по предоставлению компенсаций расходов на оплату жилого помещения и (или) коммунальных услуг отдельным категориям граждан, проживающих на территории Новосибирской области.</w:t>
      </w:r>
    </w:p>
    <w:p w:rsidR="004E7B20" w:rsidRDefault="004E7B20" w:rsidP="004E7B20">
      <w:pPr>
        <w:ind w:firstLine="708"/>
      </w:pPr>
      <w:r>
        <w:t>Настоящее заявление действует на период до истечения сроков хранения соответствующей информации или документов, содержащих указанную информацию, определяемых в соответствии с законодательством Российской Федерации.</w:t>
      </w:r>
    </w:p>
    <w:p w:rsidR="004E7B20" w:rsidRDefault="004E7B20" w:rsidP="004E7B20">
      <w:pPr>
        <w:ind w:firstLine="708"/>
      </w:pPr>
      <w:r>
        <w:t>Отзыв заявления осуществляется в соответствии с законодательством Российской Федерации.</w:t>
      </w:r>
    </w:p>
    <w:p w:rsidR="004E7B20" w:rsidRDefault="004E7B20" w:rsidP="004E7B20">
      <w:pPr>
        <w:ind w:firstLine="0"/>
      </w:pPr>
    </w:p>
    <w:p w:rsidR="004E7B20" w:rsidRDefault="004E7B20" w:rsidP="004E7B20">
      <w:pPr>
        <w:ind w:firstLine="0"/>
      </w:pPr>
      <w:r>
        <w:t>________________________                   «___» ___________ 20__ г.</w:t>
      </w:r>
    </w:p>
    <w:p w:rsidR="004E7B20" w:rsidRDefault="004E7B20" w:rsidP="004E7B20">
      <w:pPr>
        <w:ind w:firstLine="0"/>
        <w:rPr>
          <w:sz w:val="20"/>
        </w:rPr>
      </w:pPr>
      <w:proofErr w:type="gramStart"/>
      <w:r>
        <w:rPr>
          <w:sz w:val="20"/>
        </w:rPr>
        <w:t>(Фамилия, имя, отчество</w:t>
      </w:r>
      <w:proofErr w:type="gramEnd"/>
    </w:p>
    <w:p w:rsidR="004E7B20" w:rsidRDefault="004E7B20" w:rsidP="004E7B20">
      <w:pPr>
        <w:ind w:firstLine="0"/>
      </w:pPr>
      <w:r>
        <w:rPr>
          <w:sz w:val="20"/>
        </w:rPr>
        <w:t>(последнее - при наличии)</w:t>
      </w:r>
      <w:r>
        <w:t xml:space="preserve">                     ______________________</w:t>
      </w:r>
    </w:p>
    <w:p w:rsidR="004E7B20" w:rsidRDefault="004E7B20" w:rsidP="004E7B20">
      <w:pPr>
        <w:ind w:firstLine="0"/>
        <w:jc w:val="center"/>
        <w:rPr>
          <w:sz w:val="20"/>
        </w:rPr>
      </w:pPr>
      <w:r>
        <w:rPr>
          <w:sz w:val="20"/>
        </w:rPr>
        <w:t>(подпись)</w:t>
      </w:r>
    </w:p>
    <w:p w:rsidR="004E7B20" w:rsidRPr="00A9681E" w:rsidRDefault="004E7B20" w:rsidP="004E7B20">
      <w:pPr>
        <w:pStyle w:val="ConsPlusNormal"/>
        <w:ind w:firstLine="540"/>
        <w:jc w:val="both"/>
        <w:rPr>
          <w:sz w:val="24"/>
          <w:szCs w:val="24"/>
        </w:rPr>
      </w:pPr>
    </w:p>
    <w:p w:rsidR="004E7B20" w:rsidRPr="004E7B20" w:rsidRDefault="004E7B20" w:rsidP="004E7B20">
      <w:pPr>
        <w:pStyle w:val="ConsPlusNormal"/>
        <w:jc w:val="right"/>
        <w:rPr>
          <w:b/>
          <w:bCs/>
          <w:kern w:val="28"/>
          <w:sz w:val="32"/>
          <w:szCs w:val="32"/>
          <w:lang w:eastAsia="ru-RU"/>
        </w:rPr>
      </w:pPr>
      <w:r w:rsidRPr="004E7B20">
        <w:rPr>
          <w:b/>
          <w:bCs/>
          <w:kern w:val="28"/>
          <w:sz w:val="32"/>
          <w:szCs w:val="32"/>
          <w:lang w:eastAsia="ru-RU"/>
        </w:rPr>
        <w:t>Приложение № 3.1</w:t>
      </w:r>
    </w:p>
    <w:p w:rsidR="004E7B20" w:rsidRPr="00A9681E" w:rsidRDefault="004E7B20" w:rsidP="004E7B20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 Административному регламенту</w:t>
      </w:r>
    </w:p>
    <w:p w:rsidR="004E7B20" w:rsidRPr="00A9681E" w:rsidRDefault="004E7B20" w:rsidP="004E7B20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</w:t>
      </w:r>
    </w:p>
    <w:p w:rsidR="004E7B20" w:rsidRPr="00A9681E" w:rsidRDefault="004E7B20" w:rsidP="004E7B20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по предоставлению компенсаций расходов</w:t>
      </w:r>
    </w:p>
    <w:p w:rsidR="004E7B20" w:rsidRPr="00A9681E" w:rsidRDefault="004E7B20" w:rsidP="004E7B20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на оплату жилого помещения и (или)</w:t>
      </w:r>
    </w:p>
    <w:p w:rsidR="004E7B20" w:rsidRPr="00A9681E" w:rsidRDefault="004E7B20" w:rsidP="004E7B20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коммунальных услуг отдельным категориям</w:t>
      </w:r>
    </w:p>
    <w:p w:rsidR="004E7B20" w:rsidRPr="00A9681E" w:rsidRDefault="004E7B20" w:rsidP="004E7B20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граждан, проживающих на территории</w:t>
      </w:r>
    </w:p>
    <w:p w:rsidR="004E7B20" w:rsidRPr="00A9681E" w:rsidRDefault="004E7B20" w:rsidP="004E7B20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Новосибирской области</w:t>
      </w:r>
    </w:p>
    <w:p w:rsidR="004E7B20" w:rsidRPr="00EE797A" w:rsidRDefault="004E7B20" w:rsidP="004E7B20">
      <w:pPr>
        <w:ind w:firstLine="0"/>
        <w:jc w:val="right"/>
        <w:rPr>
          <w:rFonts w:cs="Arial"/>
          <w:sz w:val="20"/>
        </w:rPr>
      </w:pPr>
      <w:r w:rsidRPr="00EE797A">
        <w:rPr>
          <w:rFonts w:cs="Arial"/>
          <w:color w:val="000000"/>
          <w:sz w:val="20"/>
        </w:rPr>
        <w:t xml:space="preserve">(в редакции </w:t>
      </w:r>
      <w:hyperlink r:id="rId101" w:tgtFrame="ChangingDocument" w:history="1">
        <w:r w:rsidRPr="00EE797A">
          <w:rPr>
            <w:rStyle w:val="a6"/>
            <w:rFonts w:cs="Arial"/>
            <w:sz w:val="20"/>
          </w:rPr>
          <w:t>приказа министерства социального развития Новосибирской области от 07.08.2017 № 688</w:t>
        </w:r>
      </w:hyperlink>
      <w:r w:rsidRPr="00EE797A">
        <w:rPr>
          <w:rStyle w:val="a6"/>
          <w:rFonts w:cs="Arial"/>
          <w:sz w:val="20"/>
        </w:rPr>
        <w:t>)</w:t>
      </w:r>
    </w:p>
    <w:p w:rsidR="00A30E88" w:rsidRDefault="00A30E88" w:rsidP="00A30E88">
      <w:pPr>
        <w:ind w:left="4253" w:firstLine="0"/>
        <w:jc w:val="left"/>
      </w:pPr>
    </w:p>
    <w:p w:rsidR="00A30E88" w:rsidRDefault="00A30E88" w:rsidP="00A30E88">
      <w:pPr>
        <w:ind w:left="4253" w:firstLine="0"/>
        <w:jc w:val="left"/>
      </w:pPr>
      <w:r>
        <w:t>Начальнику отдела пособий и социальных выплат</w:t>
      </w:r>
    </w:p>
    <w:p w:rsidR="00A30E88" w:rsidRDefault="00A30E88" w:rsidP="00A30E88">
      <w:pPr>
        <w:ind w:left="4253" w:firstLine="0"/>
        <w:jc w:val="left"/>
      </w:pPr>
      <w:r>
        <w:t>____________________________________________,</w:t>
      </w:r>
    </w:p>
    <w:p w:rsidR="00A30E88" w:rsidRDefault="00A30E88" w:rsidP="00A30E88">
      <w:pPr>
        <w:ind w:left="4253" w:firstLine="0"/>
        <w:jc w:val="left"/>
      </w:pPr>
      <w:proofErr w:type="gramStart"/>
      <w:r>
        <w:t>находящегося</w:t>
      </w:r>
      <w:proofErr w:type="gramEnd"/>
      <w:r>
        <w:t xml:space="preserve"> по адресу: _______________________</w:t>
      </w:r>
    </w:p>
    <w:p w:rsidR="00A30E88" w:rsidRDefault="00A30E88" w:rsidP="00A30E88">
      <w:pPr>
        <w:ind w:left="4253" w:firstLine="0"/>
        <w:jc w:val="left"/>
      </w:pPr>
      <w:r>
        <w:t>____________________________________________</w:t>
      </w:r>
    </w:p>
    <w:p w:rsidR="00A30E88" w:rsidRDefault="00A30E88" w:rsidP="00A30E88">
      <w:pPr>
        <w:ind w:left="4253" w:firstLine="0"/>
        <w:jc w:val="left"/>
      </w:pPr>
      <w:r>
        <w:lastRenderedPageBreak/>
        <w:t>от __________________________________________</w:t>
      </w:r>
    </w:p>
    <w:p w:rsidR="00A30E88" w:rsidRDefault="00A30E88" w:rsidP="00A30E88">
      <w:pPr>
        <w:ind w:left="4253" w:firstLine="0"/>
        <w:jc w:val="left"/>
      </w:pPr>
      <w:r>
        <w:t>проживающег</w:t>
      </w:r>
      <w:proofErr w:type="gramStart"/>
      <w:r>
        <w:t>о(</w:t>
      </w:r>
      <w:proofErr w:type="gramEnd"/>
      <w:r>
        <w:t>ей) по адресу: __________________</w:t>
      </w:r>
    </w:p>
    <w:p w:rsidR="00A30E88" w:rsidRDefault="00A30E88" w:rsidP="00A30E88">
      <w:pPr>
        <w:ind w:left="4253" w:firstLine="0"/>
        <w:jc w:val="left"/>
      </w:pPr>
      <w:r>
        <w:t>____________________________________________</w:t>
      </w:r>
    </w:p>
    <w:p w:rsidR="00A30E88" w:rsidRDefault="00A30E88" w:rsidP="00A30E88">
      <w:pPr>
        <w:ind w:left="4253" w:firstLine="0"/>
        <w:jc w:val="left"/>
      </w:pPr>
      <w:r>
        <w:t>паспорт (иной документ, удостоверяющий личность):</w:t>
      </w:r>
    </w:p>
    <w:p w:rsidR="00A30E88" w:rsidRDefault="00A30E88" w:rsidP="00A30E88">
      <w:pPr>
        <w:ind w:left="4253" w:firstLine="0"/>
        <w:jc w:val="left"/>
      </w:pPr>
      <w:r>
        <w:t>серия _________ номер ______________</w:t>
      </w:r>
    </w:p>
    <w:p w:rsidR="00A30E88" w:rsidRDefault="00A30E88" w:rsidP="00A30E88">
      <w:pPr>
        <w:ind w:left="4253" w:firstLine="0"/>
        <w:jc w:val="left"/>
      </w:pPr>
      <w:r>
        <w:t xml:space="preserve">кем </w:t>
      </w:r>
      <w:proofErr w:type="gramStart"/>
      <w:r>
        <w:t>выдан</w:t>
      </w:r>
      <w:proofErr w:type="gramEnd"/>
      <w:r>
        <w:t xml:space="preserve"> ___________________________________</w:t>
      </w:r>
    </w:p>
    <w:p w:rsidR="00A30E88" w:rsidRDefault="00A30E88" w:rsidP="00A30E88">
      <w:pPr>
        <w:ind w:left="4253" w:firstLine="0"/>
        <w:jc w:val="left"/>
      </w:pPr>
      <w:r>
        <w:t>дата выдачи _________________________________</w:t>
      </w:r>
    </w:p>
    <w:p w:rsidR="00A30E88" w:rsidRDefault="00A30E88" w:rsidP="00A30E88">
      <w:pPr>
        <w:ind w:left="4253" w:firstLine="0"/>
        <w:jc w:val="left"/>
      </w:pPr>
      <w:r>
        <w:t>контактный телефон __________________________</w:t>
      </w:r>
    </w:p>
    <w:p w:rsidR="00A30E88" w:rsidRDefault="00A30E88" w:rsidP="00A30E88">
      <w:pPr>
        <w:ind w:firstLine="0"/>
      </w:pPr>
    </w:p>
    <w:p w:rsidR="00A30E88" w:rsidRDefault="00A30E88" w:rsidP="00A30E88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>
        <w:rPr>
          <w:rFonts w:cs="Arial"/>
          <w:b/>
          <w:bCs/>
          <w:iCs/>
          <w:sz w:val="30"/>
          <w:szCs w:val="28"/>
        </w:rPr>
        <w:t>Извещение</w:t>
      </w:r>
      <w:r>
        <w:rPr>
          <w:rFonts w:cs="Arial"/>
          <w:b/>
          <w:bCs/>
          <w:iCs/>
          <w:sz w:val="30"/>
          <w:szCs w:val="28"/>
        </w:rPr>
        <w:br/>
        <w:t xml:space="preserve"> об изменении персональных данных</w:t>
      </w:r>
    </w:p>
    <w:p w:rsidR="00A30E88" w:rsidRDefault="00A30E88" w:rsidP="00A30E88">
      <w:pPr>
        <w:ind w:firstLine="0"/>
      </w:pPr>
    </w:p>
    <w:p w:rsidR="00A30E88" w:rsidRDefault="00A30E88" w:rsidP="00A30E88">
      <w:pPr>
        <w:ind w:firstLine="708"/>
      </w:pPr>
      <w:r>
        <w:t xml:space="preserve">Мои персональные данные изменились в связи </w:t>
      </w:r>
      <w:proofErr w:type="gramStart"/>
      <w:r>
        <w:t>с</w:t>
      </w:r>
      <w:proofErr w:type="gramEnd"/>
      <w:r>
        <w:t xml:space="preserve"> _____________________________________________________________________</w:t>
      </w:r>
    </w:p>
    <w:p w:rsidR="00A30E88" w:rsidRDefault="00A30E88" w:rsidP="00A30E88">
      <w:pPr>
        <w:ind w:firstLine="0"/>
        <w:jc w:val="center"/>
        <w:rPr>
          <w:sz w:val="20"/>
        </w:rPr>
      </w:pPr>
      <w:proofErr w:type="gramStart"/>
      <w:r>
        <w:rPr>
          <w:sz w:val="20"/>
        </w:rPr>
        <w:t>(указать причину изменения персональных данных – смена фамилии, имени, отчества (последнее - при наличии), смена места жительства (пребывания, фактического пребывания), смена банковских реквизитов, смена способа доставки)</w:t>
      </w:r>
      <w:proofErr w:type="gramEnd"/>
    </w:p>
    <w:p w:rsidR="00A30E88" w:rsidRDefault="00A30E88" w:rsidP="00A30E88">
      <w:pPr>
        <w:ind w:firstLine="0"/>
      </w:pPr>
    </w:p>
    <w:p w:rsidR="00A30E88" w:rsidRDefault="00A30E88" w:rsidP="00A30E88">
      <w:pPr>
        <w:ind w:firstLine="708"/>
      </w:pPr>
      <w:bookmarkStart w:id="9" w:name="sub_39"/>
      <w:r>
        <w:t>1. Смена фамилии, имени, отчества (последнее - при наличии):</w:t>
      </w:r>
    </w:p>
    <w:bookmarkEnd w:id="9"/>
    <w:p w:rsidR="00A30E88" w:rsidRDefault="00A30E88" w:rsidP="00A30E88">
      <w:pPr>
        <w:ind w:firstLine="708"/>
      </w:pPr>
      <w:proofErr w:type="gramStart"/>
      <w:r>
        <w:t>Прежние</w:t>
      </w:r>
      <w:proofErr w:type="gramEnd"/>
      <w:r>
        <w:t xml:space="preserve"> фамилия, имя, отчество (последнее - при наличии)</w:t>
      </w:r>
    </w:p>
    <w:p w:rsidR="00A30E88" w:rsidRDefault="00A30E88" w:rsidP="00A30E88">
      <w:pPr>
        <w:ind w:firstLine="0"/>
      </w:pPr>
      <w:r>
        <w:t>_____________________________________________________________________</w:t>
      </w:r>
    </w:p>
    <w:p w:rsidR="00A30E88" w:rsidRDefault="00A30E88" w:rsidP="00A30E88">
      <w:pPr>
        <w:ind w:firstLine="708"/>
      </w:pPr>
      <w:r>
        <w:t>Фамилия, имя, отчество (последнее - при наличии) в настоящее время</w:t>
      </w:r>
    </w:p>
    <w:p w:rsidR="00A30E88" w:rsidRDefault="00A30E88" w:rsidP="00A30E88">
      <w:pPr>
        <w:ind w:firstLine="0"/>
      </w:pPr>
      <w:r>
        <w:t>_____________________________________________________________________</w:t>
      </w:r>
    </w:p>
    <w:p w:rsidR="00A30E88" w:rsidRDefault="00A30E88" w:rsidP="00A30E88">
      <w:pPr>
        <w:ind w:firstLine="708"/>
      </w:pPr>
      <w:bookmarkStart w:id="10" w:name="sub_40"/>
      <w:r>
        <w:t>2. Смена адреса места жительства (пребывания, фактического пребывания):</w:t>
      </w:r>
    </w:p>
    <w:bookmarkEnd w:id="10"/>
    <w:p w:rsidR="00A30E88" w:rsidRDefault="00A30E88" w:rsidP="00A30E88">
      <w:pPr>
        <w:ind w:firstLine="708"/>
      </w:pPr>
      <w:r>
        <w:t>Адрес прежнего места жительства (пребывания)</w:t>
      </w:r>
    </w:p>
    <w:p w:rsidR="00A30E88" w:rsidRDefault="00A30E88" w:rsidP="00A30E88">
      <w:pPr>
        <w:ind w:firstLine="0"/>
      </w:pPr>
      <w:r>
        <w:t>_____________________________________________________________________</w:t>
      </w:r>
    </w:p>
    <w:p w:rsidR="00A30E88" w:rsidRDefault="00A30E88" w:rsidP="00A30E88">
      <w:pPr>
        <w:ind w:firstLine="708"/>
      </w:pPr>
      <w:r>
        <w:t>Адрес места жительства (пребывания, фактического пребывания) в настоящее время __________________________________________________</w:t>
      </w:r>
    </w:p>
    <w:p w:rsidR="00A30E88" w:rsidRDefault="00A30E88" w:rsidP="00A30E88">
      <w:pPr>
        <w:ind w:firstLine="708"/>
      </w:pPr>
      <w:bookmarkStart w:id="11" w:name="sub_41"/>
      <w:r>
        <w:t>3. Смена реквизитов банковского счета:</w:t>
      </w:r>
    </w:p>
    <w:bookmarkEnd w:id="11"/>
    <w:p w:rsidR="00A30E88" w:rsidRDefault="00A30E88" w:rsidP="00A30E88">
      <w:pPr>
        <w:ind w:firstLine="708"/>
      </w:pPr>
      <w:r>
        <w:t xml:space="preserve">Прошу осуществлять перечисление денежных средств на </w:t>
      </w:r>
      <w:proofErr w:type="gramStart"/>
      <w:r>
        <w:t>расчетный</w:t>
      </w:r>
      <w:proofErr w:type="gramEnd"/>
    </w:p>
    <w:p w:rsidR="00A30E88" w:rsidRDefault="00A30E88" w:rsidP="00A30E88">
      <w:pPr>
        <w:ind w:firstLine="0"/>
      </w:pPr>
      <w:r>
        <w:t xml:space="preserve">счет ______________________________, открытый </w:t>
      </w:r>
      <w:proofErr w:type="gramStart"/>
      <w:r>
        <w:t>в</w:t>
      </w:r>
      <w:proofErr w:type="gramEnd"/>
      <w:r>
        <w:t xml:space="preserve"> ____________________</w:t>
      </w:r>
    </w:p>
    <w:p w:rsidR="00A30E88" w:rsidRDefault="00A30E88" w:rsidP="00A30E88">
      <w:pPr>
        <w:ind w:firstLine="0"/>
      </w:pPr>
      <w:r>
        <w:t>БИК__________________КПП________________</w:t>
      </w:r>
    </w:p>
    <w:p w:rsidR="00A30E88" w:rsidRDefault="00A30E88" w:rsidP="00A30E88">
      <w:pPr>
        <w:ind w:firstLine="708"/>
      </w:pPr>
      <w:bookmarkStart w:id="12" w:name="sub_42"/>
      <w:r>
        <w:t>4. Смена способа доставки:</w:t>
      </w:r>
    </w:p>
    <w:bookmarkEnd w:id="12"/>
    <w:p w:rsidR="00A30E88" w:rsidRDefault="00A30E88" w:rsidP="00A30E88">
      <w:pPr>
        <w:ind w:firstLine="708"/>
      </w:pPr>
      <w:r>
        <w:t>Прошу доставлять денежные средства одним из указанных способов:</w:t>
      </w:r>
    </w:p>
    <w:p w:rsidR="00A30E88" w:rsidRDefault="00A30E88" w:rsidP="00A30E88">
      <w:pPr>
        <w:ind w:firstLine="0"/>
      </w:pPr>
      <w:r>
        <w:t>перечислить в кредитную организацию на расчетный счет _____________,</w:t>
      </w:r>
    </w:p>
    <w:p w:rsidR="00A30E88" w:rsidRDefault="00A30E88" w:rsidP="00A30E88">
      <w:pPr>
        <w:ind w:firstLine="0"/>
      </w:pPr>
      <w:r>
        <w:t>открытый в _________________________________________________________</w:t>
      </w:r>
    </w:p>
    <w:p w:rsidR="00A30E88" w:rsidRDefault="00A30E88" w:rsidP="00A30E88">
      <w:pPr>
        <w:ind w:firstLine="0"/>
      </w:pPr>
      <w:r>
        <w:t>БИК__________________КПП________________</w:t>
      </w:r>
    </w:p>
    <w:p w:rsidR="00A30E88" w:rsidRDefault="00A30E88" w:rsidP="00A30E88">
      <w:pPr>
        <w:ind w:firstLine="0"/>
      </w:pPr>
      <w:r>
        <w:t>доставить по адресу_________________________________________________</w:t>
      </w:r>
    </w:p>
    <w:p w:rsidR="00A30E88" w:rsidRDefault="00A30E88" w:rsidP="00A30E88">
      <w:pPr>
        <w:ind w:firstLine="0"/>
        <w:jc w:val="center"/>
        <w:rPr>
          <w:sz w:val="20"/>
        </w:rPr>
      </w:pPr>
      <w:r>
        <w:rPr>
          <w:sz w:val="20"/>
        </w:rPr>
        <w:t>(адрес, организация почтовой связи)</w:t>
      </w:r>
    </w:p>
    <w:p w:rsidR="00A30E88" w:rsidRDefault="00A30E88" w:rsidP="00A30E88">
      <w:pPr>
        <w:ind w:firstLine="0"/>
      </w:pPr>
      <w:r>
        <w:t>К извещению прилагаю копии следующих документов:</w:t>
      </w:r>
    </w:p>
    <w:p w:rsidR="00A30E88" w:rsidRDefault="00A30E88" w:rsidP="00A30E88">
      <w:pPr>
        <w:ind w:firstLine="708"/>
      </w:pPr>
      <w:r>
        <w:t>1. _________________________________________________________________</w:t>
      </w:r>
    </w:p>
    <w:p w:rsidR="00A30E88" w:rsidRDefault="00A30E88" w:rsidP="00A30E88">
      <w:pPr>
        <w:ind w:firstLine="708"/>
      </w:pPr>
      <w:r>
        <w:t>2. _________________________________________________________________</w:t>
      </w:r>
    </w:p>
    <w:p w:rsidR="00A30E88" w:rsidRDefault="00A30E88" w:rsidP="00A30E88">
      <w:pPr>
        <w:ind w:firstLine="708"/>
      </w:pPr>
      <w:r>
        <w:t>3. _________________________________________________________________</w:t>
      </w:r>
    </w:p>
    <w:p w:rsidR="00A30E88" w:rsidRDefault="00A30E88" w:rsidP="00A30E88">
      <w:pPr>
        <w:ind w:firstLine="0"/>
      </w:pPr>
    </w:p>
    <w:p w:rsidR="00A30E88" w:rsidRDefault="00A30E88" w:rsidP="00A30E88">
      <w:pPr>
        <w:ind w:firstLine="0"/>
      </w:pPr>
      <w:r>
        <w:t>Дата ______________ Подпись _______________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Приложение № 4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 Административному регламенту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по предоставлению компенсаций расходов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на оплату жилого помещения и (или)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коммунальных услуг отдельным категориям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граждан, проживающих на территории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Новосибирской области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bookmarkStart w:id="13" w:name="P1248"/>
      <w:bookmarkEnd w:id="13"/>
      <w:r w:rsidRPr="00A9681E">
        <w:rPr>
          <w:sz w:val="24"/>
          <w:szCs w:val="24"/>
        </w:rPr>
        <w:t>БЛОК-СХЕМА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┌───────────────────────────────────────────────────────────────┐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│       Прием документов, необходимых для предоставления  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│                    государственной услуги               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└───────────────────────────────┬───────────────────────────────┘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\/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┌───────────────────────────────────────────────────────────────┐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│     Формирование и направление межведомственных запросов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│  о предоставлении документов и (или) информации, необходимых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│           для предоставления государственной услуги     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└───────────────────────────────┬───────────────────────────────┘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\/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┌───────────────────────────────────────────────────────────────┐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│         Принятие решения о предоставлении компенсации   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│          или об отказе в предоставлении компенсации     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└───────────────────────────────┬───────────────────────────────┘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┌────────────────┴───────────────┐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                               \/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                ┌──────────────────────────────┐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               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  Уведомление об отказе </w:t>
      </w:r>
      <w:proofErr w:type="gramStart"/>
      <w:r w:rsidRPr="00A9681E">
        <w:rPr>
          <w:sz w:val="24"/>
          <w:szCs w:val="24"/>
        </w:rPr>
        <w:t>в</w:t>
      </w:r>
      <w:proofErr w:type="gramEnd"/>
      <w:r w:rsidRPr="00A9681E">
        <w:rPr>
          <w:sz w:val="24"/>
          <w:szCs w:val="24"/>
        </w:rPr>
        <w:t xml:space="preserve">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                </w:t>
      </w:r>
      <w:proofErr w:type="spellStart"/>
      <w:r w:rsidRPr="00A9681E">
        <w:rPr>
          <w:sz w:val="24"/>
          <w:szCs w:val="24"/>
        </w:rPr>
        <w:t>│предоставлении</w:t>
      </w:r>
      <w:proofErr w:type="spellEnd"/>
      <w:r w:rsidRPr="00A9681E">
        <w:rPr>
          <w:sz w:val="24"/>
          <w:szCs w:val="24"/>
        </w:rPr>
        <w:t xml:space="preserve"> </w:t>
      </w:r>
      <w:proofErr w:type="spellStart"/>
      <w:proofErr w:type="gramStart"/>
      <w:r w:rsidRPr="00A9681E">
        <w:rPr>
          <w:sz w:val="24"/>
          <w:szCs w:val="24"/>
        </w:rPr>
        <w:t>государственной</w:t>
      </w:r>
      <w:proofErr w:type="gramEnd"/>
      <w:r w:rsidRPr="00A9681E">
        <w:rPr>
          <w:sz w:val="24"/>
          <w:szCs w:val="24"/>
        </w:rPr>
        <w:t>│</w:t>
      </w:r>
      <w:proofErr w:type="spellEnd"/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               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           услуги      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\/                └──────────────────────────────┘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┌──────────────────────────────┐ </w:t>
      </w:r>
      <w:proofErr w:type="spellStart"/>
      <w:r w:rsidRPr="00A9681E">
        <w:rPr>
          <w:sz w:val="24"/>
          <w:szCs w:val="24"/>
        </w:rPr>
        <w:t>┌──────────────────────────────┐</w:t>
      </w:r>
      <w:proofErr w:type="spellEnd"/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│   Организация перечисления   ├&gt;</w:t>
      </w:r>
      <w:proofErr w:type="spellStart"/>
      <w:r w:rsidRPr="00A9681E">
        <w:rPr>
          <w:sz w:val="24"/>
          <w:szCs w:val="24"/>
        </w:rPr>
        <w:t>│Принятие</w:t>
      </w:r>
      <w:proofErr w:type="spellEnd"/>
      <w:r w:rsidRPr="00A9681E">
        <w:rPr>
          <w:sz w:val="24"/>
          <w:szCs w:val="24"/>
        </w:rPr>
        <w:t xml:space="preserve"> решения о </w:t>
      </w:r>
      <w:proofErr w:type="spellStart"/>
      <w:r w:rsidRPr="00A9681E">
        <w:rPr>
          <w:sz w:val="24"/>
          <w:szCs w:val="24"/>
        </w:rPr>
        <w:t>перерасчете│</w:t>
      </w:r>
      <w:proofErr w:type="spellEnd"/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│          компенсации         │&lt;┤     размера компенсации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└──────────────┬───┬───────────┘ └──────────────┬───────────────┘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/\│                            \/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            ┌──────────────────────────────┐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└────────────&gt;│       Принятие решения 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             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 о приостановлении выплаты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┌─────────────┤         компенсации    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            └──────────────┬───────────────┘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                           \/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            ┌──────────────────────────────┐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└─┼─────────────┤       Принятие решения 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│  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            </w:t>
      </w:r>
      <w:proofErr w:type="spellStart"/>
      <w:r w:rsidRPr="00A9681E">
        <w:rPr>
          <w:sz w:val="24"/>
          <w:szCs w:val="24"/>
        </w:rPr>
        <w:t>│</w:t>
      </w:r>
      <w:proofErr w:type="spellEnd"/>
      <w:r w:rsidRPr="00A9681E">
        <w:rPr>
          <w:sz w:val="24"/>
          <w:szCs w:val="24"/>
        </w:rPr>
        <w:t xml:space="preserve"> о возобновлении компенсации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\/  \/            └──────────────────────────────┘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┌──────────────────────────────┐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proofErr w:type="spellStart"/>
      <w:r w:rsidRPr="00A9681E">
        <w:rPr>
          <w:sz w:val="24"/>
          <w:szCs w:val="24"/>
        </w:rPr>
        <w:t>│Принятие</w:t>
      </w:r>
      <w:proofErr w:type="spellEnd"/>
      <w:r w:rsidRPr="00A9681E">
        <w:rPr>
          <w:sz w:val="24"/>
          <w:szCs w:val="24"/>
        </w:rPr>
        <w:t xml:space="preserve"> решения о </w:t>
      </w:r>
      <w:proofErr w:type="spellStart"/>
      <w:r w:rsidRPr="00A9681E">
        <w:rPr>
          <w:sz w:val="24"/>
          <w:szCs w:val="24"/>
        </w:rPr>
        <w:t>прекращении│</w:t>
      </w:r>
      <w:proofErr w:type="spellEnd"/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│     выплаты компенсации      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└──────────────────────────────┘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Приложение № 5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 Административному регламенту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по предоставлению компенсаций расходов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на оплату жилого помещения и (или)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коммунальных услуг отдельным категориям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граждан, проживающих на территории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Новосибирской области</w:t>
      </w:r>
    </w:p>
    <w:p w:rsidR="005B7814" w:rsidRPr="00A9681E" w:rsidRDefault="005B7814" w:rsidP="002C6B2B">
      <w:pPr>
        <w:sectPr w:rsidR="005B7814" w:rsidRPr="00A9681E" w:rsidSect="002C6B2B">
          <w:type w:val="nextColumn"/>
          <w:pgSz w:w="11905" w:h="16838"/>
          <w:pgMar w:top="1134" w:right="567" w:bottom="1134" w:left="1134" w:header="0" w:footer="0" w:gutter="0"/>
          <w:cols w:space="720"/>
        </w:sect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bookmarkStart w:id="14" w:name="P1306"/>
      <w:bookmarkEnd w:id="14"/>
      <w:r w:rsidRPr="00A9681E">
        <w:rPr>
          <w:sz w:val="24"/>
          <w:szCs w:val="24"/>
        </w:rPr>
        <w:t xml:space="preserve">                        Расписка о приеме заявления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Заявление и документы гр. _________________________________________ принял: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(инициалы, фамилия заявителя)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21"/>
        <w:gridCol w:w="4025"/>
        <w:gridCol w:w="2835"/>
      </w:tblGrid>
      <w:tr w:rsidR="005B7814" w:rsidRPr="00A9681E" w:rsidTr="002C6B2B">
        <w:tc>
          <w:tcPr>
            <w:tcW w:w="2721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  <w:r w:rsidRPr="00A9681E">
              <w:rPr>
                <w:sz w:val="24"/>
                <w:szCs w:val="24"/>
              </w:rPr>
              <w:t>Дата представления документов, регистрационный номер заявления</w:t>
            </w:r>
          </w:p>
        </w:tc>
        <w:tc>
          <w:tcPr>
            <w:tcW w:w="402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  <w:r w:rsidRPr="00A9681E">
              <w:rPr>
                <w:sz w:val="24"/>
                <w:szCs w:val="24"/>
              </w:rPr>
              <w:t>Перечень документов, полученных от заявителя</w:t>
            </w:r>
          </w:p>
        </w:tc>
        <w:tc>
          <w:tcPr>
            <w:tcW w:w="283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  <w:r w:rsidRPr="00A9681E">
              <w:rPr>
                <w:sz w:val="24"/>
                <w:szCs w:val="24"/>
              </w:rPr>
              <w:t>Подпись специалиста (расшифровка подписи)</w:t>
            </w:r>
          </w:p>
        </w:tc>
      </w:tr>
      <w:tr w:rsidR="005B7814" w:rsidRPr="00A9681E" w:rsidTr="002C6B2B">
        <w:tc>
          <w:tcPr>
            <w:tcW w:w="2721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402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5B7814" w:rsidRPr="00A9681E" w:rsidTr="002C6B2B">
        <w:tc>
          <w:tcPr>
            <w:tcW w:w="2721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402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5B7814" w:rsidRPr="00A9681E" w:rsidTr="002C6B2B">
        <w:tc>
          <w:tcPr>
            <w:tcW w:w="2721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402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5B7814" w:rsidRPr="00A9681E" w:rsidTr="002C6B2B">
        <w:tc>
          <w:tcPr>
            <w:tcW w:w="2721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402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5B7814" w:rsidRPr="00A9681E" w:rsidTr="002C6B2B">
        <w:tc>
          <w:tcPr>
            <w:tcW w:w="2721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402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5B7814" w:rsidRPr="00A9681E" w:rsidRDefault="005B7814">
            <w:pPr>
              <w:pStyle w:val="ConsPlusNormal"/>
              <w:rPr>
                <w:sz w:val="24"/>
                <w:szCs w:val="24"/>
              </w:rPr>
            </w:pPr>
          </w:p>
        </w:tc>
      </w:tr>
    </w:tbl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Приложение № 6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 Административному регламенту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по предоставлению компенсаций расходов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на оплату жилого помещения и (или)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коммунальных услуг отдельным категориям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граждан, проживающих на территории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Новосибирской области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bookmarkStart w:id="15" w:name="P1343"/>
      <w:bookmarkEnd w:id="15"/>
      <w:r w:rsidRPr="00A9681E">
        <w:rPr>
          <w:sz w:val="24"/>
          <w:szCs w:val="24"/>
        </w:rPr>
        <w:t>Журнал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lastRenderedPageBreak/>
        <w:t>регистрации заявлений о предоставлении компенсаций расходов</w:t>
      </w:r>
    </w:p>
    <w:p w:rsidR="005B7814" w:rsidRPr="00A9681E" w:rsidRDefault="005B7814" w:rsidP="002C6B2B">
      <w:pPr>
        <w:pStyle w:val="ConsPlusNormal"/>
        <w:jc w:val="center"/>
        <w:rPr>
          <w:sz w:val="24"/>
          <w:szCs w:val="24"/>
        </w:rPr>
      </w:pPr>
      <w:r w:rsidRPr="00A9681E">
        <w:rPr>
          <w:sz w:val="24"/>
          <w:szCs w:val="24"/>
        </w:rPr>
        <w:t>на оплату жилого помещения и (или) коммунальных услуг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40"/>
        <w:gridCol w:w="1922"/>
        <w:gridCol w:w="1417"/>
        <w:gridCol w:w="1875"/>
        <w:gridCol w:w="1361"/>
        <w:gridCol w:w="1304"/>
        <w:gridCol w:w="1191"/>
      </w:tblGrid>
      <w:tr w:rsidR="005B7814" w:rsidRPr="00A9681E" w:rsidTr="002C6B2B">
        <w:tc>
          <w:tcPr>
            <w:tcW w:w="540" w:type="dxa"/>
            <w:vMerge w:val="restart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81E"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A9681E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A9681E">
              <w:rPr>
                <w:sz w:val="24"/>
                <w:szCs w:val="24"/>
              </w:rPr>
              <w:t>/</w:t>
            </w:r>
            <w:proofErr w:type="spellStart"/>
            <w:r w:rsidRPr="00A9681E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922" w:type="dxa"/>
            <w:vMerge w:val="restart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81E">
              <w:rPr>
                <w:sz w:val="24"/>
                <w:szCs w:val="24"/>
              </w:rPr>
              <w:t xml:space="preserve">Фамилия, имя, </w:t>
            </w:r>
            <w:r>
              <w:rPr>
                <w:sz w:val="24"/>
                <w:szCs w:val="24"/>
              </w:rPr>
              <w:t>отчество (последнее – при наличии)</w:t>
            </w:r>
            <w:r w:rsidRPr="00A9681E">
              <w:rPr>
                <w:sz w:val="24"/>
                <w:szCs w:val="24"/>
              </w:rPr>
              <w:t xml:space="preserve"> заявителя</w:t>
            </w:r>
          </w:p>
        </w:tc>
        <w:tc>
          <w:tcPr>
            <w:tcW w:w="1417" w:type="dxa"/>
            <w:vMerge w:val="restart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81E">
              <w:rPr>
                <w:sz w:val="24"/>
                <w:szCs w:val="24"/>
              </w:rPr>
              <w:t>Адрес заявителя</w:t>
            </w:r>
          </w:p>
        </w:tc>
        <w:tc>
          <w:tcPr>
            <w:tcW w:w="1875" w:type="dxa"/>
            <w:vMerge w:val="restart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81E">
              <w:rPr>
                <w:sz w:val="24"/>
                <w:szCs w:val="24"/>
              </w:rPr>
              <w:t>Дата представления заявления о предоставлении компенсаций</w:t>
            </w:r>
          </w:p>
        </w:tc>
        <w:tc>
          <w:tcPr>
            <w:tcW w:w="3856" w:type="dxa"/>
            <w:gridSpan w:val="3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81E">
              <w:rPr>
                <w:sz w:val="24"/>
                <w:szCs w:val="24"/>
              </w:rPr>
              <w:t>Содержание принятого решения</w:t>
            </w:r>
          </w:p>
        </w:tc>
      </w:tr>
      <w:tr w:rsidR="005B7814" w:rsidRPr="00A9681E" w:rsidTr="002C6B2B">
        <w:tc>
          <w:tcPr>
            <w:tcW w:w="540" w:type="dxa"/>
            <w:vMerge/>
            <w:vAlign w:val="center"/>
          </w:tcPr>
          <w:p w:rsidR="005B7814" w:rsidRPr="00A9681E" w:rsidRDefault="005B7814"/>
        </w:tc>
        <w:tc>
          <w:tcPr>
            <w:tcW w:w="1922" w:type="dxa"/>
            <w:vMerge/>
            <w:vAlign w:val="center"/>
          </w:tcPr>
          <w:p w:rsidR="005B7814" w:rsidRPr="00A9681E" w:rsidRDefault="005B7814"/>
        </w:tc>
        <w:tc>
          <w:tcPr>
            <w:tcW w:w="1417" w:type="dxa"/>
            <w:vMerge/>
            <w:vAlign w:val="center"/>
          </w:tcPr>
          <w:p w:rsidR="005B7814" w:rsidRPr="00A9681E" w:rsidRDefault="005B7814"/>
        </w:tc>
        <w:tc>
          <w:tcPr>
            <w:tcW w:w="1875" w:type="dxa"/>
            <w:vMerge/>
            <w:vAlign w:val="center"/>
          </w:tcPr>
          <w:p w:rsidR="005B7814" w:rsidRPr="00A9681E" w:rsidRDefault="005B7814"/>
        </w:tc>
        <w:tc>
          <w:tcPr>
            <w:tcW w:w="1361" w:type="dxa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81E">
              <w:rPr>
                <w:sz w:val="24"/>
                <w:szCs w:val="24"/>
              </w:rPr>
              <w:t>Дата принятия решения</w:t>
            </w:r>
          </w:p>
        </w:tc>
        <w:tc>
          <w:tcPr>
            <w:tcW w:w="1304" w:type="dxa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81E">
              <w:rPr>
                <w:sz w:val="24"/>
                <w:szCs w:val="24"/>
              </w:rPr>
              <w:t>Размер компенсации</w:t>
            </w:r>
          </w:p>
        </w:tc>
        <w:tc>
          <w:tcPr>
            <w:tcW w:w="1191" w:type="dxa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81E">
              <w:rPr>
                <w:sz w:val="24"/>
                <w:szCs w:val="24"/>
              </w:rPr>
              <w:t>№ личного дела</w:t>
            </w:r>
          </w:p>
        </w:tc>
      </w:tr>
      <w:tr w:rsidR="005B7814" w:rsidRPr="00A9681E" w:rsidTr="002C6B2B">
        <w:tc>
          <w:tcPr>
            <w:tcW w:w="540" w:type="dxa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</w:p>
        </w:tc>
        <w:tc>
          <w:tcPr>
            <w:tcW w:w="1922" w:type="dxa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</w:p>
        </w:tc>
        <w:tc>
          <w:tcPr>
            <w:tcW w:w="1875" w:type="dxa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5B7814" w:rsidRPr="00A9681E" w:rsidRDefault="005B7814">
            <w:pPr>
              <w:pStyle w:val="ConsPlusNormal"/>
              <w:jc w:val="center"/>
              <w:rPr>
                <w:sz w:val="24"/>
                <w:szCs w:val="24"/>
              </w:rPr>
            </w:pPr>
          </w:p>
        </w:tc>
      </w:tr>
    </w:tbl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Приложение № 7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 Административному регламенту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предоставления государственной услуги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по предоставлению компенсаций расходов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на оплату жилого помещения и (или)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коммунальных услуг отдельным категориям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граждан, проживающих на территории</w:t>
      </w:r>
    </w:p>
    <w:p w:rsidR="005B7814" w:rsidRPr="00A9681E" w:rsidRDefault="005B7814" w:rsidP="002C6B2B">
      <w:pPr>
        <w:pStyle w:val="ConsPlusNormal"/>
        <w:jc w:val="right"/>
        <w:rPr>
          <w:sz w:val="24"/>
          <w:szCs w:val="24"/>
        </w:rPr>
      </w:pPr>
      <w:r w:rsidRPr="00A9681E">
        <w:rPr>
          <w:sz w:val="24"/>
          <w:szCs w:val="24"/>
        </w:rPr>
        <w:t>Новосибирской области</w:t>
      </w:r>
    </w:p>
    <w:p w:rsidR="005B7814" w:rsidRPr="00A9681E" w:rsidRDefault="005B7814" w:rsidP="002C6B2B">
      <w:pPr>
        <w:sectPr w:rsidR="005B7814" w:rsidRPr="00A9681E" w:rsidSect="002C6B2B">
          <w:type w:val="nextColumn"/>
          <w:pgSz w:w="16838" w:h="11905"/>
          <w:pgMar w:top="1134" w:right="567" w:bottom="1134" w:left="1134" w:header="0" w:footer="0" w:gutter="0"/>
          <w:cols w:space="720"/>
        </w:sectPr>
      </w:pP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bookmarkStart w:id="16" w:name="P1376"/>
      <w:bookmarkEnd w:id="16"/>
      <w:r w:rsidRPr="00A9681E">
        <w:rPr>
          <w:sz w:val="24"/>
          <w:szCs w:val="24"/>
        </w:rPr>
        <w:t xml:space="preserve">                                УВЕДОМЛЕНИЕ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об отказе в предоставлении государственной услуги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___________________________________________________________________________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(фамилия, имя, </w:t>
      </w:r>
      <w:r>
        <w:rPr>
          <w:sz w:val="24"/>
          <w:szCs w:val="24"/>
        </w:rPr>
        <w:t>отчество (последнее – при наличии)</w:t>
      </w:r>
      <w:r w:rsidRPr="00A9681E">
        <w:rPr>
          <w:sz w:val="24"/>
          <w:szCs w:val="24"/>
        </w:rPr>
        <w:t xml:space="preserve"> заявителя)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доводим   до   Вашего   сведения,   что   Вам   отказано  в  предоставлении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государственной услуги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___________________________________________________________________________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___________________________________________________________________________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(вид государственной услуги)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по следующим основаниям: __________________________________________________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</w:t>
      </w:r>
      <w:proofErr w:type="gramStart"/>
      <w:r w:rsidRPr="00A9681E">
        <w:rPr>
          <w:sz w:val="24"/>
          <w:szCs w:val="24"/>
        </w:rPr>
        <w:t>(основания для отказа в предоставлении</w:t>
      </w:r>
      <w:proofErr w:type="gramEnd"/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                                   государственной услуги)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___________________________________________________________________________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___________________________________________________________________________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Данное  решение  Вы  вправе  обжаловать  путем  подачи  жалобы министру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социального  развития Новосибирской области и (или) заявления в </w:t>
      </w:r>
      <w:proofErr w:type="gramStart"/>
      <w:r w:rsidRPr="00A9681E">
        <w:rPr>
          <w:sz w:val="24"/>
          <w:szCs w:val="24"/>
        </w:rPr>
        <w:t>федеральный</w:t>
      </w:r>
      <w:proofErr w:type="gramEnd"/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суд  общей  юрисдикции  по  месту своего жительства или по месту нахождения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отдела  пособий и социальных выплат в течение трех месяцев со дня получения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настоящего уведомления.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Начальник отдела пособий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и социальных выплат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________________________________                  _________________________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 xml:space="preserve">    (фамилия, имя, </w:t>
      </w:r>
      <w:r>
        <w:rPr>
          <w:sz w:val="24"/>
          <w:szCs w:val="24"/>
        </w:rPr>
        <w:t>отчество (последнее – при наличии)</w:t>
      </w:r>
      <w:r w:rsidRPr="00A9681E">
        <w:rPr>
          <w:sz w:val="24"/>
          <w:szCs w:val="24"/>
        </w:rPr>
        <w:t>)                              (подпись)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"________________" 20___ г.</w:t>
      </w: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nformat"/>
        <w:jc w:val="both"/>
        <w:rPr>
          <w:sz w:val="24"/>
          <w:szCs w:val="24"/>
        </w:rPr>
      </w:pPr>
      <w:r w:rsidRPr="00A9681E">
        <w:rPr>
          <w:sz w:val="24"/>
          <w:szCs w:val="24"/>
        </w:rPr>
        <w:t>Исполнитель ________________________________________ Тел. _________________</w:t>
      </w:r>
    </w:p>
    <w:p w:rsidR="005B7814" w:rsidRPr="00A9681E" w:rsidRDefault="005B7814" w:rsidP="002C6B2B">
      <w:pPr>
        <w:pStyle w:val="ConsPlusNormal"/>
        <w:ind w:firstLine="540"/>
        <w:jc w:val="both"/>
        <w:rPr>
          <w:sz w:val="24"/>
          <w:szCs w:val="24"/>
        </w:rPr>
      </w:pPr>
    </w:p>
    <w:p w:rsidR="005B7814" w:rsidRPr="00A9681E" w:rsidRDefault="005B7814" w:rsidP="002C6B2B">
      <w:pPr>
        <w:pStyle w:val="ConsPlusNormal"/>
        <w:ind w:firstLine="709"/>
        <w:jc w:val="center"/>
        <w:rPr>
          <w:sz w:val="24"/>
          <w:szCs w:val="24"/>
        </w:rPr>
      </w:pPr>
    </w:p>
    <w:sectPr w:rsidR="005B7814" w:rsidRPr="00A9681E" w:rsidSect="002C6B2B">
      <w:type w:val="nextColumn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71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3D0D4984"/>
    <w:multiLevelType w:val="multilevel"/>
    <w:tmpl w:val="1692247C"/>
    <w:lvl w:ilvl="0">
      <w:start w:val="1"/>
      <w:numFmt w:val="decimal"/>
      <w:lvlText w:val="%1"/>
      <w:lvlJc w:val="left"/>
      <w:pPr>
        <w:ind w:left="1065" w:hanging="10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632" w:hanging="106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99" w:hanging="106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">
    <w:nsid w:val="6AC304E0"/>
    <w:multiLevelType w:val="multilevel"/>
    <w:tmpl w:val="D854AFF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cs="Times New Roman" w:hint="default"/>
      </w:rPr>
    </w:lvl>
  </w:abstractNum>
  <w:abstractNum w:abstractNumId="3">
    <w:nsid w:val="6F584B86"/>
    <w:multiLevelType w:val="hybridMultilevel"/>
    <w:tmpl w:val="2DE27B5C"/>
    <w:lvl w:ilvl="0" w:tplc="0419000F">
      <w:start w:val="1"/>
      <w:numFmt w:val="decimal"/>
      <w:lvlText w:val="%1."/>
      <w:lvlJc w:val="left"/>
      <w:pPr>
        <w:ind w:left="75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4248"/>
    <w:rsid w:val="00054E40"/>
    <w:rsid w:val="000558E2"/>
    <w:rsid w:val="000635CF"/>
    <w:rsid w:val="00070188"/>
    <w:rsid w:val="00077554"/>
    <w:rsid w:val="00084CDA"/>
    <w:rsid w:val="00084CEB"/>
    <w:rsid w:val="00087061"/>
    <w:rsid w:val="00093F4F"/>
    <w:rsid w:val="000B1FE3"/>
    <w:rsid w:val="000B274C"/>
    <w:rsid w:val="000B28CE"/>
    <w:rsid w:val="000B4341"/>
    <w:rsid w:val="000C56D2"/>
    <w:rsid w:val="000D1C8F"/>
    <w:rsid w:val="000D3096"/>
    <w:rsid w:val="000D5585"/>
    <w:rsid w:val="00110DEF"/>
    <w:rsid w:val="00110E8B"/>
    <w:rsid w:val="001210D0"/>
    <w:rsid w:val="00122411"/>
    <w:rsid w:val="001242CF"/>
    <w:rsid w:val="001412EF"/>
    <w:rsid w:val="001519CA"/>
    <w:rsid w:val="00156467"/>
    <w:rsid w:val="00175992"/>
    <w:rsid w:val="001764DE"/>
    <w:rsid w:val="001765D3"/>
    <w:rsid w:val="001862F6"/>
    <w:rsid w:val="001866D7"/>
    <w:rsid w:val="00186904"/>
    <w:rsid w:val="00190573"/>
    <w:rsid w:val="001A25F8"/>
    <w:rsid w:val="001B3777"/>
    <w:rsid w:val="001C57B5"/>
    <w:rsid w:val="001E2A3C"/>
    <w:rsid w:val="00200B8D"/>
    <w:rsid w:val="00206B1B"/>
    <w:rsid w:val="002262FB"/>
    <w:rsid w:val="0023745F"/>
    <w:rsid w:val="00237BDA"/>
    <w:rsid w:val="00244AF6"/>
    <w:rsid w:val="002C6B2B"/>
    <w:rsid w:val="002D5A27"/>
    <w:rsid w:val="002E3AC9"/>
    <w:rsid w:val="00302963"/>
    <w:rsid w:val="00303284"/>
    <w:rsid w:val="003049FE"/>
    <w:rsid w:val="003050EA"/>
    <w:rsid w:val="00307271"/>
    <w:rsid w:val="00333337"/>
    <w:rsid w:val="00341ED6"/>
    <w:rsid w:val="003574FD"/>
    <w:rsid w:val="003717B0"/>
    <w:rsid w:val="003778EB"/>
    <w:rsid w:val="00383824"/>
    <w:rsid w:val="003B0512"/>
    <w:rsid w:val="003B2200"/>
    <w:rsid w:val="003B5AB8"/>
    <w:rsid w:val="003C1705"/>
    <w:rsid w:val="003F2D96"/>
    <w:rsid w:val="004022CA"/>
    <w:rsid w:val="00423AE7"/>
    <w:rsid w:val="00446FBC"/>
    <w:rsid w:val="004472BB"/>
    <w:rsid w:val="00452C02"/>
    <w:rsid w:val="00452E55"/>
    <w:rsid w:val="00463F22"/>
    <w:rsid w:val="00486B14"/>
    <w:rsid w:val="00496A65"/>
    <w:rsid w:val="004C4E8E"/>
    <w:rsid w:val="004D07DB"/>
    <w:rsid w:val="004D727E"/>
    <w:rsid w:val="004E7602"/>
    <w:rsid w:val="004E7AFC"/>
    <w:rsid w:val="004E7B20"/>
    <w:rsid w:val="004F1675"/>
    <w:rsid w:val="0050362C"/>
    <w:rsid w:val="0050419E"/>
    <w:rsid w:val="00523A4D"/>
    <w:rsid w:val="0052447C"/>
    <w:rsid w:val="005273B6"/>
    <w:rsid w:val="0053024F"/>
    <w:rsid w:val="0053052D"/>
    <w:rsid w:val="00553D02"/>
    <w:rsid w:val="005577A8"/>
    <w:rsid w:val="005749FC"/>
    <w:rsid w:val="0058444A"/>
    <w:rsid w:val="00595640"/>
    <w:rsid w:val="005A1DC0"/>
    <w:rsid w:val="005A5DF3"/>
    <w:rsid w:val="005B2627"/>
    <w:rsid w:val="005B26D2"/>
    <w:rsid w:val="005B7814"/>
    <w:rsid w:val="005D243F"/>
    <w:rsid w:val="005D2527"/>
    <w:rsid w:val="005F0337"/>
    <w:rsid w:val="005F07FA"/>
    <w:rsid w:val="00603FFF"/>
    <w:rsid w:val="00652AFC"/>
    <w:rsid w:val="00657E11"/>
    <w:rsid w:val="0067440F"/>
    <w:rsid w:val="006770C8"/>
    <w:rsid w:val="006817F7"/>
    <w:rsid w:val="00684A08"/>
    <w:rsid w:val="00685838"/>
    <w:rsid w:val="00686E6F"/>
    <w:rsid w:val="0069564D"/>
    <w:rsid w:val="006B3709"/>
    <w:rsid w:val="006B3BB4"/>
    <w:rsid w:val="006C5A4C"/>
    <w:rsid w:val="006F6458"/>
    <w:rsid w:val="00700D2B"/>
    <w:rsid w:val="0070261F"/>
    <w:rsid w:val="00712225"/>
    <w:rsid w:val="00730018"/>
    <w:rsid w:val="0073680E"/>
    <w:rsid w:val="00745819"/>
    <w:rsid w:val="00755AE3"/>
    <w:rsid w:val="00760477"/>
    <w:rsid w:val="007641CD"/>
    <w:rsid w:val="00783EB6"/>
    <w:rsid w:val="00785DB6"/>
    <w:rsid w:val="00791F89"/>
    <w:rsid w:val="007B1C5D"/>
    <w:rsid w:val="007E6EC1"/>
    <w:rsid w:val="007F04A9"/>
    <w:rsid w:val="007F626E"/>
    <w:rsid w:val="00806B7D"/>
    <w:rsid w:val="00811082"/>
    <w:rsid w:val="00824807"/>
    <w:rsid w:val="00854248"/>
    <w:rsid w:val="00857245"/>
    <w:rsid w:val="00874DD3"/>
    <w:rsid w:val="008761A5"/>
    <w:rsid w:val="0088621A"/>
    <w:rsid w:val="00886634"/>
    <w:rsid w:val="008866B0"/>
    <w:rsid w:val="00890387"/>
    <w:rsid w:val="008907A7"/>
    <w:rsid w:val="008909A4"/>
    <w:rsid w:val="0089768B"/>
    <w:rsid w:val="008A1E24"/>
    <w:rsid w:val="008E479B"/>
    <w:rsid w:val="008F079F"/>
    <w:rsid w:val="008F1CB8"/>
    <w:rsid w:val="008F4B78"/>
    <w:rsid w:val="009302DE"/>
    <w:rsid w:val="00931BAC"/>
    <w:rsid w:val="009402CB"/>
    <w:rsid w:val="009437A4"/>
    <w:rsid w:val="00970BF3"/>
    <w:rsid w:val="00976F0D"/>
    <w:rsid w:val="0098228E"/>
    <w:rsid w:val="00986B7F"/>
    <w:rsid w:val="00996203"/>
    <w:rsid w:val="009A2786"/>
    <w:rsid w:val="009A2EF1"/>
    <w:rsid w:val="009C0C4E"/>
    <w:rsid w:val="009D22F8"/>
    <w:rsid w:val="009D4B4B"/>
    <w:rsid w:val="009D7BEB"/>
    <w:rsid w:val="009E6460"/>
    <w:rsid w:val="00A3032F"/>
    <w:rsid w:val="00A30E88"/>
    <w:rsid w:val="00A524A2"/>
    <w:rsid w:val="00A5522A"/>
    <w:rsid w:val="00A604FC"/>
    <w:rsid w:val="00A67D7C"/>
    <w:rsid w:val="00A67DE6"/>
    <w:rsid w:val="00A861D1"/>
    <w:rsid w:val="00A9681E"/>
    <w:rsid w:val="00A96D9F"/>
    <w:rsid w:val="00AB2F3E"/>
    <w:rsid w:val="00AB7577"/>
    <w:rsid w:val="00AC1FBE"/>
    <w:rsid w:val="00AD73B8"/>
    <w:rsid w:val="00AE2343"/>
    <w:rsid w:val="00AF530E"/>
    <w:rsid w:val="00B01253"/>
    <w:rsid w:val="00B12876"/>
    <w:rsid w:val="00B21C4F"/>
    <w:rsid w:val="00B26326"/>
    <w:rsid w:val="00B31114"/>
    <w:rsid w:val="00B40F7E"/>
    <w:rsid w:val="00B41D1A"/>
    <w:rsid w:val="00B501F9"/>
    <w:rsid w:val="00B63176"/>
    <w:rsid w:val="00B63FA3"/>
    <w:rsid w:val="00B6628A"/>
    <w:rsid w:val="00B67DA8"/>
    <w:rsid w:val="00B72439"/>
    <w:rsid w:val="00B92C01"/>
    <w:rsid w:val="00B94417"/>
    <w:rsid w:val="00BA51CB"/>
    <w:rsid w:val="00BB453D"/>
    <w:rsid w:val="00BD360D"/>
    <w:rsid w:val="00BF51D0"/>
    <w:rsid w:val="00C0162E"/>
    <w:rsid w:val="00C04D58"/>
    <w:rsid w:val="00C2762D"/>
    <w:rsid w:val="00C35685"/>
    <w:rsid w:val="00C44070"/>
    <w:rsid w:val="00C76E1C"/>
    <w:rsid w:val="00C778C4"/>
    <w:rsid w:val="00C8611C"/>
    <w:rsid w:val="00C86FC4"/>
    <w:rsid w:val="00C92F76"/>
    <w:rsid w:val="00C93A18"/>
    <w:rsid w:val="00CE1900"/>
    <w:rsid w:val="00CF05B8"/>
    <w:rsid w:val="00CF6F3D"/>
    <w:rsid w:val="00D024C2"/>
    <w:rsid w:val="00D0593F"/>
    <w:rsid w:val="00D131A2"/>
    <w:rsid w:val="00D14056"/>
    <w:rsid w:val="00D14069"/>
    <w:rsid w:val="00D2084F"/>
    <w:rsid w:val="00D20A63"/>
    <w:rsid w:val="00D26287"/>
    <w:rsid w:val="00D27378"/>
    <w:rsid w:val="00D33C57"/>
    <w:rsid w:val="00D37B26"/>
    <w:rsid w:val="00D8091F"/>
    <w:rsid w:val="00D81083"/>
    <w:rsid w:val="00D8409E"/>
    <w:rsid w:val="00D86E9B"/>
    <w:rsid w:val="00D91891"/>
    <w:rsid w:val="00DA1DF4"/>
    <w:rsid w:val="00DC0F48"/>
    <w:rsid w:val="00DD3AEF"/>
    <w:rsid w:val="00E028DA"/>
    <w:rsid w:val="00E06AAE"/>
    <w:rsid w:val="00E16538"/>
    <w:rsid w:val="00E16AE7"/>
    <w:rsid w:val="00E30376"/>
    <w:rsid w:val="00E562D1"/>
    <w:rsid w:val="00E5673D"/>
    <w:rsid w:val="00E56A85"/>
    <w:rsid w:val="00E771A9"/>
    <w:rsid w:val="00E85389"/>
    <w:rsid w:val="00E95398"/>
    <w:rsid w:val="00EB1456"/>
    <w:rsid w:val="00EB5AD9"/>
    <w:rsid w:val="00EB68F2"/>
    <w:rsid w:val="00EC2D88"/>
    <w:rsid w:val="00ED085A"/>
    <w:rsid w:val="00EE3430"/>
    <w:rsid w:val="00EE797A"/>
    <w:rsid w:val="00EF3E38"/>
    <w:rsid w:val="00EF3F86"/>
    <w:rsid w:val="00F02CF0"/>
    <w:rsid w:val="00F072EE"/>
    <w:rsid w:val="00F11982"/>
    <w:rsid w:val="00F35786"/>
    <w:rsid w:val="00F368C6"/>
    <w:rsid w:val="00F76609"/>
    <w:rsid w:val="00FA081A"/>
    <w:rsid w:val="00FB65AB"/>
    <w:rsid w:val="00FE3FB9"/>
    <w:rsid w:val="00FE590F"/>
    <w:rsid w:val="00FF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3778EB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3778EB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3778EB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3778EB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3778EB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8866B0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0B1FE3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8866B0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8866B0"/>
    <w:rPr>
      <w:rFonts w:ascii="Arial" w:hAnsi="Arial"/>
      <w:b/>
      <w:bCs/>
      <w:sz w:val="26"/>
      <w:szCs w:val="28"/>
    </w:rPr>
  </w:style>
  <w:style w:type="paragraph" w:styleId="a3">
    <w:name w:val="Balloon Text"/>
    <w:basedOn w:val="a"/>
    <w:link w:val="a4"/>
    <w:uiPriority w:val="99"/>
    <w:semiHidden/>
    <w:rsid w:val="005A5DF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A5DF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5A5DF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sid w:val="003778EB"/>
    <w:rPr>
      <w:color w:val="0000FF"/>
      <w:u w:val="none"/>
    </w:rPr>
  </w:style>
  <w:style w:type="paragraph" w:styleId="a7">
    <w:name w:val="header"/>
    <w:basedOn w:val="a"/>
    <w:link w:val="a8"/>
    <w:uiPriority w:val="99"/>
    <w:rsid w:val="00D024C2"/>
    <w:pPr>
      <w:tabs>
        <w:tab w:val="center" w:pos="4536"/>
        <w:tab w:val="right" w:pos="9072"/>
      </w:tabs>
      <w:ind w:firstLine="709"/>
    </w:pPr>
    <w:rPr>
      <w:rFonts w:ascii="Times New Roman" w:hAnsi="Times New Roman"/>
      <w:sz w:val="28"/>
      <w:szCs w:val="20"/>
    </w:rPr>
  </w:style>
  <w:style w:type="character" w:customStyle="1" w:styleId="a8">
    <w:name w:val="Верхний колонтитул Знак"/>
    <w:basedOn w:val="a0"/>
    <w:link w:val="a7"/>
    <w:uiPriority w:val="99"/>
    <w:locked/>
    <w:rsid w:val="00D024C2"/>
    <w:rPr>
      <w:rFonts w:ascii="Times New Roman" w:hAnsi="Times New Roman" w:cs="Times New Roman"/>
      <w:sz w:val="20"/>
      <w:szCs w:val="20"/>
    </w:rPr>
  </w:style>
  <w:style w:type="paragraph" w:styleId="21">
    <w:name w:val="Body Text 2"/>
    <w:basedOn w:val="a"/>
    <w:link w:val="22"/>
    <w:uiPriority w:val="99"/>
    <w:rsid w:val="000B1FE3"/>
    <w:rPr>
      <w:rFonts w:ascii="Times New Roman" w:hAnsi="Times New Roman"/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locked/>
    <w:rsid w:val="000B1FE3"/>
    <w:rPr>
      <w:rFonts w:ascii="Times New Roman" w:hAnsi="Times New Roman" w:cs="Times New Roman"/>
      <w:sz w:val="20"/>
      <w:szCs w:val="20"/>
    </w:rPr>
  </w:style>
  <w:style w:type="paragraph" w:styleId="a9">
    <w:name w:val="Body Text Indent"/>
    <w:basedOn w:val="a"/>
    <w:link w:val="aa"/>
    <w:uiPriority w:val="99"/>
    <w:rsid w:val="000B1FE3"/>
    <w:pPr>
      <w:ind w:left="180"/>
    </w:pPr>
    <w:rPr>
      <w:rFonts w:ascii="Times New Roman" w:hAnsi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uiPriority w:val="99"/>
    <w:locked/>
    <w:rsid w:val="000B1FE3"/>
    <w:rPr>
      <w:rFonts w:ascii="Times New Roman" w:hAnsi="Times New Roman" w:cs="Times New Roman"/>
      <w:sz w:val="20"/>
      <w:szCs w:val="20"/>
    </w:rPr>
  </w:style>
  <w:style w:type="paragraph" w:styleId="31">
    <w:name w:val="Body Text Indent 3"/>
    <w:basedOn w:val="a"/>
    <w:link w:val="32"/>
    <w:uiPriority w:val="99"/>
    <w:rsid w:val="000B1FE3"/>
    <w:pPr>
      <w:ind w:firstLine="708"/>
    </w:pPr>
    <w:rPr>
      <w:rFonts w:ascii="Times New Roman" w:hAnsi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locked/>
    <w:rsid w:val="000B1FE3"/>
    <w:rPr>
      <w:rFonts w:ascii="Times New Roman" w:hAnsi="Times New Roman" w:cs="Times New Roman"/>
      <w:sz w:val="20"/>
      <w:szCs w:val="20"/>
    </w:rPr>
  </w:style>
  <w:style w:type="paragraph" w:customStyle="1" w:styleId="Heading">
    <w:name w:val="Heading"/>
    <w:uiPriority w:val="99"/>
    <w:rsid w:val="000B1FE3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Title">
    <w:name w:val="ConsPlusTitle"/>
    <w:uiPriority w:val="99"/>
    <w:rsid w:val="00383824"/>
    <w:pPr>
      <w:autoSpaceDE w:val="0"/>
      <w:autoSpaceDN w:val="0"/>
      <w:adjustRightInd w:val="0"/>
    </w:pPr>
    <w:rPr>
      <w:rFonts w:ascii="Arial" w:hAnsi="Arial" w:cs="Arial"/>
      <w:b/>
      <w:bCs/>
      <w:sz w:val="20"/>
      <w:szCs w:val="20"/>
      <w:lang w:eastAsia="en-US"/>
    </w:rPr>
  </w:style>
  <w:style w:type="character" w:styleId="HTML">
    <w:name w:val="HTML Variable"/>
    <w:aliases w:val="!Ссылки в документе"/>
    <w:basedOn w:val="a0"/>
    <w:rsid w:val="003778EB"/>
    <w:rPr>
      <w:rFonts w:ascii="Arial" w:hAnsi="Arial"/>
      <w:b w:val="0"/>
      <w:i w:val="0"/>
      <w:iCs/>
      <w:color w:val="0000FF"/>
      <w:sz w:val="24"/>
      <w:u w:val="none"/>
    </w:rPr>
  </w:style>
  <w:style w:type="paragraph" w:styleId="ab">
    <w:name w:val="annotation text"/>
    <w:aliases w:val="!Равноширинный текст документа"/>
    <w:basedOn w:val="a"/>
    <w:link w:val="ac"/>
    <w:semiHidden/>
    <w:rsid w:val="003778EB"/>
    <w:rPr>
      <w:rFonts w:ascii="Courier" w:hAnsi="Courier"/>
      <w:sz w:val="22"/>
      <w:szCs w:val="20"/>
    </w:rPr>
  </w:style>
  <w:style w:type="character" w:customStyle="1" w:styleId="ac">
    <w:name w:val="Текст примечания Знак"/>
    <w:aliases w:val="!Равноширинный текст документа Знак"/>
    <w:basedOn w:val="a0"/>
    <w:link w:val="ab"/>
    <w:semiHidden/>
    <w:locked/>
    <w:rsid w:val="008866B0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3778E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3778EB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778EB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778EB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778EB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ConsPlusNormal">
    <w:name w:val="ConsPlusNormal"/>
    <w:link w:val="ConsPlusNormal0"/>
    <w:uiPriority w:val="99"/>
    <w:rsid w:val="008866B0"/>
    <w:pPr>
      <w:autoSpaceDE w:val="0"/>
      <w:autoSpaceDN w:val="0"/>
      <w:adjustRightInd w:val="0"/>
    </w:pPr>
    <w:rPr>
      <w:rFonts w:ascii="Arial" w:hAnsi="Arial" w:cs="Arial"/>
      <w:sz w:val="20"/>
      <w:szCs w:val="20"/>
      <w:lang w:eastAsia="en-US"/>
    </w:rPr>
  </w:style>
  <w:style w:type="paragraph" w:styleId="ad">
    <w:name w:val="List Paragraph"/>
    <w:basedOn w:val="a"/>
    <w:uiPriority w:val="99"/>
    <w:qFormat/>
    <w:rsid w:val="008866B0"/>
    <w:pPr>
      <w:spacing w:after="200" w:line="276" w:lineRule="auto"/>
      <w:ind w:left="720" w:firstLine="0"/>
      <w:contextualSpacing/>
      <w:jc w:val="left"/>
    </w:pPr>
    <w:rPr>
      <w:rFonts w:ascii="Times New Roman" w:hAnsi="Times New Roman"/>
      <w:sz w:val="28"/>
      <w:szCs w:val="22"/>
    </w:rPr>
  </w:style>
  <w:style w:type="paragraph" w:styleId="ae">
    <w:name w:val="Normal (Web)"/>
    <w:basedOn w:val="a"/>
    <w:uiPriority w:val="99"/>
    <w:semiHidden/>
    <w:rsid w:val="008866B0"/>
    <w:pPr>
      <w:ind w:firstLine="0"/>
      <w:jc w:val="left"/>
    </w:pPr>
    <w:rPr>
      <w:rFonts w:ascii="Tahoma" w:hAnsi="Tahoma" w:cs="Tahoma"/>
      <w:sz w:val="14"/>
      <w:szCs w:val="14"/>
    </w:rPr>
  </w:style>
  <w:style w:type="character" w:styleId="af">
    <w:name w:val="Strong"/>
    <w:basedOn w:val="a0"/>
    <w:uiPriority w:val="99"/>
    <w:qFormat/>
    <w:locked/>
    <w:rsid w:val="008866B0"/>
    <w:rPr>
      <w:rFonts w:cs="Times New Roman"/>
      <w:b/>
      <w:bCs/>
    </w:rPr>
  </w:style>
  <w:style w:type="paragraph" w:styleId="af0">
    <w:name w:val="footer"/>
    <w:basedOn w:val="a"/>
    <w:link w:val="af1"/>
    <w:uiPriority w:val="99"/>
    <w:semiHidden/>
    <w:rsid w:val="008866B0"/>
    <w:pPr>
      <w:tabs>
        <w:tab w:val="center" w:pos="4677"/>
        <w:tab w:val="right" w:pos="9355"/>
      </w:tabs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af1">
    <w:name w:val="Нижний колонтитул Знак"/>
    <w:basedOn w:val="a0"/>
    <w:link w:val="af0"/>
    <w:uiPriority w:val="99"/>
    <w:semiHidden/>
    <w:locked/>
    <w:rsid w:val="008866B0"/>
    <w:rPr>
      <w:rFonts w:eastAsia="Times New Roman" w:cs="Times New Roman"/>
      <w:sz w:val="22"/>
      <w:szCs w:val="22"/>
      <w:lang w:eastAsia="en-US"/>
    </w:rPr>
  </w:style>
  <w:style w:type="paragraph" w:customStyle="1" w:styleId="ConsPlusNonformat">
    <w:name w:val="ConsPlusNonformat"/>
    <w:uiPriority w:val="99"/>
    <w:rsid w:val="008866B0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customStyle="1" w:styleId="11">
    <w:name w:val="заголовок 1"/>
    <w:basedOn w:val="a"/>
    <w:next w:val="a"/>
    <w:uiPriority w:val="99"/>
    <w:rsid w:val="008866B0"/>
    <w:pPr>
      <w:keepNext/>
      <w:autoSpaceDE w:val="0"/>
      <w:autoSpaceDN w:val="0"/>
      <w:ind w:firstLine="0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customStyle="1" w:styleId="ConsNormal">
    <w:name w:val="ConsNormal"/>
    <w:uiPriority w:val="99"/>
    <w:rsid w:val="008866B0"/>
    <w:pPr>
      <w:widowControl w:val="0"/>
      <w:autoSpaceDE w:val="0"/>
      <w:autoSpaceDN w:val="0"/>
      <w:ind w:right="19772" w:firstLine="720"/>
    </w:pPr>
    <w:rPr>
      <w:rFonts w:ascii="Arial" w:hAnsi="Arial" w:cs="Arial"/>
    </w:rPr>
  </w:style>
  <w:style w:type="paragraph" w:styleId="af2">
    <w:name w:val="Title"/>
    <w:basedOn w:val="a"/>
    <w:link w:val="af3"/>
    <w:uiPriority w:val="99"/>
    <w:qFormat/>
    <w:locked/>
    <w:rsid w:val="008866B0"/>
    <w:pPr>
      <w:ind w:firstLine="0"/>
      <w:jc w:val="center"/>
    </w:pPr>
    <w:rPr>
      <w:rFonts w:ascii="Times New Roman" w:hAnsi="Times New Roman"/>
      <w:b/>
      <w:bCs/>
    </w:rPr>
  </w:style>
  <w:style w:type="character" w:customStyle="1" w:styleId="af3">
    <w:name w:val="Название Знак"/>
    <w:basedOn w:val="a0"/>
    <w:link w:val="af2"/>
    <w:uiPriority w:val="99"/>
    <w:locked/>
    <w:rsid w:val="008866B0"/>
    <w:rPr>
      <w:rFonts w:ascii="Times New Roman" w:hAnsi="Times New Roman" w:cs="Times New Roman"/>
      <w:b/>
      <w:bCs/>
      <w:sz w:val="24"/>
      <w:szCs w:val="24"/>
    </w:rPr>
  </w:style>
  <w:style w:type="paragraph" w:customStyle="1" w:styleId="ConsNonformat">
    <w:name w:val="ConsNonformat"/>
    <w:uiPriority w:val="99"/>
    <w:rsid w:val="008866B0"/>
    <w:pPr>
      <w:widowControl w:val="0"/>
    </w:pPr>
    <w:rPr>
      <w:rFonts w:ascii="Courier New" w:hAnsi="Courier New" w:cs="Courier New"/>
      <w:sz w:val="20"/>
      <w:szCs w:val="20"/>
    </w:rPr>
  </w:style>
  <w:style w:type="paragraph" w:customStyle="1" w:styleId="ConsCell">
    <w:name w:val="ConsCell"/>
    <w:uiPriority w:val="99"/>
    <w:rsid w:val="008866B0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sz w:val="20"/>
      <w:szCs w:val="20"/>
    </w:rPr>
  </w:style>
  <w:style w:type="paragraph" w:customStyle="1" w:styleId="Institution">
    <w:name w:val="Institution!Орган принятия"/>
    <w:basedOn w:val="NumberAndDate"/>
    <w:next w:val="a"/>
    <w:rsid w:val="003778EB"/>
    <w:rPr>
      <w:sz w:val="28"/>
    </w:rPr>
  </w:style>
  <w:style w:type="paragraph" w:customStyle="1" w:styleId="ConsPlusCell">
    <w:name w:val="ConsPlusCell"/>
    <w:uiPriority w:val="99"/>
    <w:rsid w:val="002C6B2B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2C6B2B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TitlePage">
    <w:name w:val="ConsPlusTitlePage"/>
    <w:uiPriority w:val="99"/>
    <w:rsid w:val="002C6B2B"/>
    <w:pPr>
      <w:widowControl w:val="0"/>
      <w:autoSpaceDE w:val="0"/>
      <w:autoSpaceDN w:val="0"/>
    </w:pPr>
    <w:rPr>
      <w:rFonts w:ascii="Tahoma" w:hAnsi="Tahoma" w:cs="Tahoma"/>
      <w:sz w:val="20"/>
      <w:szCs w:val="20"/>
    </w:rPr>
  </w:style>
  <w:style w:type="paragraph" w:customStyle="1" w:styleId="ConsPlusJurTerm">
    <w:name w:val="ConsPlusJurTerm"/>
    <w:uiPriority w:val="99"/>
    <w:rsid w:val="002C6B2B"/>
    <w:pPr>
      <w:widowControl w:val="0"/>
      <w:autoSpaceDE w:val="0"/>
      <w:autoSpaceDN w:val="0"/>
    </w:pPr>
    <w:rPr>
      <w:rFonts w:ascii="Tahoma" w:hAnsi="Tahoma" w:cs="Tahoma"/>
      <w:sz w:val="26"/>
      <w:szCs w:val="20"/>
    </w:rPr>
  </w:style>
  <w:style w:type="character" w:styleId="af4">
    <w:name w:val="FollowedHyperlink"/>
    <w:basedOn w:val="a0"/>
    <w:uiPriority w:val="99"/>
    <w:rsid w:val="002C6B2B"/>
    <w:rPr>
      <w:rFonts w:cs="Times New Roman"/>
      <w:color w:val="0000FF"/>
      <w:u w:val="single"/>
    </w:rPr>
  </w:style>
  <w:style w:type="character" w:customStyle="1" w:styleId="FooterChar1">
    <w:name w:val="Footer Char1"/>
    <w:uiPriority w:val="99"/>
    <w:semiHidden/>
    <w:locked/>
    <w:rsid w:val="00A9681E"/>
    <w:rPr>
      <w:rFonts w:eastAsia="Times New Roman"/>
      <w:sz w:val="22"/>
    </w:rPr>
  </w:style>
  <w:style w:type="character" w:customStyle="1" w:styleId="ConsPlusNormal0">
    <w:name w:val="ConsPlusNormal Знак"/>
    <w:link w:val="ConsPlusNormal"/>
    <w:uiPriority w:val="99"/>
    <w:locked/>
    <w:rsid w:val="00A9681E"/>
    <w:rPr>
      <w:rFonts w:ascii="Arial" w:hAnsi="Arial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68.4:8082/content/act/eaaa185d-f104-4b3a-a527-ea8a7e1d2c67.doc" TargetMode="External"/><Relationship Id="rId21" Type="http://schemas.openxmlformats.org/officeDocument/2006/relationships/hyperlink" Target="http://192.168.168.4:8082/content/act/c69685e6-a0d3-4e17-9fa9-cf3426f21e4c.doc" TargetMode="External"/><Relationship Id="rId42" Type="http://schemas.openxmlformats.org/officeDocument/2006/relationships/hyperlink" Target="http://vsrv065-app10.ru99-loc.minjust.ru/content/act/67297e9a-8e9f-49bb-afa2-4b258b1d36da.html" TargetMode="External"/><Relationship Id="rId47" Type="http://schemas.openxmlformats.org/officeDocument/2006/relationships/hyperlink" Target="http://192.168.168.4:8082/content/act/60ce3790-b006-486f-ae1d-e577e1f35d1b.doc" TargetMode="External"/><Relationship Id="rId63" Type="http://schemas.openxmlformats.org/officeDocument/2006/relationships/hyperlink" Target="http://vsrv065-app10.ru99-loc.minjust.ru/content/act/bba0bfb1-06c7-4e50-a8d3-fe1045784bf1.html" TargetMode="External"/><Relationship Id="rId68" Type="http://schemas.openxmlformats.org/officeDocument/2006/relationships/hyperlink" Target="http://192.168.168.4:8082/content/act/f556ef13-de58-4cf1-bda8-9ff4f792c31e.doc" TargetMode="External"/><Relationship Id="rId84" Type="http://schemas.openxmlformats.org/officeDocument/2006/relationships/hyperlink" Target="http://192.168.168.4:8082/content/act/eaaa185d-f104-4b3a-a527-ea8a7e1d2c67.doc" TargetMode="External"/><Relationship Id="rId89" Type="http://schemas.openxmlformats.org/officeDocument/2006/relationships/hyperlink" Target="http://192.168.168.4:8082/content/act/eaaa185d-f104-4b3a-a527-ea8a7e1d2c67.doc" TargetMode="External"/><Relationship Id="rId7" Type="http://schemas.openxmlformats.org/officeDocument/2006/relationships/hyperlink" Target="http://192.168.168.4:8082/content/act/f556ef13-de58-4cf1-bda8-9ff4f792c31e.doc" TargetMode="External"/><Relationship Id="rId71" Type="http://schemas.openxmlformats.org/officeDocument/2006/relationships/hyperlink" Target="http://192.168.168.4:8082/content/act/108ad3f9-1bb1-4a11-bbcb-b0c0e34ac45b.doc" TargetMode="External"/><Relationship Id="rId92" Type="http://schemas.openxmlformats.org/officeDocument/2006/relationships/hyperlink" Target="http://192.168.168.4:8082/content/act/f556ef13-de58-4cf1-bda8-9ff4f792c31e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8ad4ec3c-30b9-44be-8fda-95beba837034.html" TargetMode="External"/><Relationship Id="rId29" Type="http://schemas.openxmlformats.org/officeDocument/2006/relationships/hyperlink" Target="http://192.168.168.4:8082/content/act/108ad3f9-1bb1-4a11-bbcb-b0c0e34ac45b.doc" TargetMode="External"/><Relationship Id="rId11" Type="http://schemas.openxmlformats.org/officeDocument/2006/relationships/hyperlink" Target="http://192.168.168.4:8082/content/act/eaaa185d-f104-4b3a-a527-ea8a7e1d2c67.doc" TargetMode="External"/><Relationship Id="rId24" Type="http://schemas.openxmlformats.org/officeDocument/2006/relationships/hyperlink" Target="http://192.168.168.4:8082/content/act/4598a60b-4a3b-4c17-a214-cdcae2e67038.doc" TargetMode="External"/><Relationship Id="rId32" Type="http://schemas.openxmlformats.org/officeDocument/2006/relationships/hyperlink" Target="http://192.168.168.4:8082/content/act/108ad3f9-1bb1-4a11-bbcb-b0c0e34ac45b.doc" TargetMode="External"/><Relationship Id="rId37" Type="http://schemas.openxmlformats.org/officeDocument/2006/relationships/hyperlink" Target="http://192.168.168.4:8082/content/act/eaaa185d-f104-4b3a-a527-ea8a7e1d2c67.doc" TargetMode="External"/><Relationship Id="rId40" Type="http://schemas.openxmlformats.org/officeDocument/2006/relationships/hyperlink" Target="http://vsrv065-app10.ru99-loc.minjust.ru/content/act/bba0bfb1-06c7-4e50-a8d3-fe1045784bf1.html" TargetMode="External"/><Relationship Id="rId45" Type="http://schemas.openxmlformats.org/officeDocument/2006/relationships/hyperlink" Target="http://192.168.168.4:8082/content/act/eaaa185d-f104-4b3a-a527-ea8a7e1d2c67.doc" TargetMode="External"/><Relationship Id="rId53" Type="http://schemas.openxmlformats.org/officeDocument/2006/relationships/hyperlink" Target="http://192.168.168.4:8082/content/act/108ad3f9-1bb1-4a11-bbcb-b0c0e34ac45b.doc" TargetMode="External"/><Relationship Id="rId58" Type="http://schemas.openxmlformats.org/officeDocument/2006/relationships/hyperlink" Target="http://192.168.168.4:8082/content/act/eaaa185d-f104-4b3a-a527-ea8a7e1d2c67.doc" TargetMode="External"/><Relationship Id="rId66" Type="http://schemas.openxmlformats.org/officeDocument/2006/relationships/hyperlink" Target="http://192.168.168.4:8082/content/act/f556ef13-de58-4cf1-bda8-9ff4f792c31e.doc" TargetMode="External"/><Relationship Id="rId74" Type="http://schemas.openxmlformats.org/officeDocument/2006/relationships/hyperlink" Target="http://192.168.168.4:8082/content/act/eaaa185d-f104-4b3a-a527-ea8a7e1d2c67.doc" TargetMode="External"/><Relationship Id="rId79" Type="http://schemas.openxmlformats.org/officeDocument/2006/relationships/hyperlink" Target="http://192.168.168.4:8082/content/act/108ad3f9-1bb1-4a11-bbcb-b0c0e34ac45b.doc" TargetMode="External"/><Relationship Id="rId87" Type="http://schemas.openxmlformats.org/officeDocument/2006/relationships/hyperlink" Target="http://192.168.168.4:8082/content/act/108ad3f9-1bb1-4a11-bbcb-b0c0e34ac45b.doc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192.168.168.4:8082/content/act/108ad3f9-1bb1-4a11-bbcb-b0c0e34ac45b.doc" TargetMode="External"/><Relationship Id="rId61" Type="http://schemas.openxmlformats.org/officeDocument/2006/relationships/hyperlink" Target="http://192.168.168.4:8082/content/act/eaaa185d-f104-4b3a-a527-ea8a7e1d2c67.doc" TargetMode="External"/><Relationship Id="rId82" Type="http://schemas.openxmlformats.org/officeDocument/2006/relationships/hyperlink" Target="http://192.168.168.4:8082/content/act/108ad3f9-1bb1-4a11-bbcb-b0c0e34ac45b.doc" TargetMode="External"/><Relationship Id="rId90" Type="http://schemas.openxmlformats.org/officeDocument/2006/relationships/hyperlink" Target="http://192.168.168.4:8082/content/act/108ad3f9-1bb1-4a11-bbcb-b0c0e34ac45b.doc" TargetMode="External"/><Relationship Id="rId95" Type="http://schemas.openxmlformats.org/officeDocument/2006/relationships/hyperlink" Target="http://192.168.168.4:8082/content/act/108ad3f9-1bb1-4a11-bbcb-b0c0e34ac45b.doc" TargetMode="External"/><Relationship Id="rId19" Type="http://schemas.openxmlformats.org/officeDocument/2006/relationships/hyperlink" Target="http://192.168.168.4:8082/content/act/e4c9ffd0-4e64-4127-b307-0f210a67e425.doc" TargetMode="External"/><Relationship Id="rId14" Type="http://schemas.openxmlformats.org/officeDocument/2006/relationships/hyperlink" Target="http://vsrv065-app10.ru99-loc.minjust.ru/content/act/60fec214-96b6-4b0e-a9f4-96ac5251a64b.html" TargetMode="External"/><Relationship Id="rId22" Type="http://schemas.openxmlformats.org/officeDocument/2006/relationships/hyperlink" Target="http://192.168.168.4:8082/content/act/4a8394bf-ebe1-4b37-aaeb-bcbe5dd2fb4b.doc" TargetMode="External"/><Relationship Id="rId27" Type="http://schemas.openxmlformats.org/officeDocument/2006/relationships/hyperlink" Target="http://192.168.168.4:8082/content/act/eaaa185d-f104-4b3a-a527-ea8a7e1d2c67.doc" TargetMode="External"/><Relationship Id="rId30" Type="http://schemas.openxmlformats.org/officeDocument/2006/relationships/hyperlink" Target="http://192.168.168.4:8082/content/act/eaaa185d-f104-4b3a-a527-ea8a7e1d2c67.doc" TargetMode="External"/><Relationship Id="rId35" Type="http://schemas.openxmlformats.org/officeDocument/2006/relationships/hyperlink" Target="http://192.168.168.4:8082/content/act/108ad3f9-1bb1-4a11-bbcb-b0c0e34ac45b.doc" TargetMode="External"/><Relationship Id="rId43" Type="http://schemas.openxmlformats.org/officeDocument/2006/relationships/hyperlink" Target="http://vsrv065-app10.ru99-loc.minjust.ru/content/act/4b713a73-14de-4295-929d-9283dcc04e68.html" TargetMode="External"/><Relationship Id="rId48" Type="http://schemas.openxmlformats.org/officeDocument/2006/relationships/hyperlink" Target="http://192.168.168.4:8082/content/act/2c46dc1d-e7a9-4e07-a8bf-8532f9d00328.doc" TargetMode="External"/><Relationship Id="rId56" Type="http://schemas.openxmlformats.org/officeDocument/2006/relationships/hyperlink" Target="http://192.168.168.4:8082/content/act/eaaa185d-f104-4b3a-a527-ea8a7e1d2c67.doc" TargetMode="External"/><Relationship Id="rId64" Type="http://schemas.openxmlformats.org/officeDocument/2006/relationships/hyperlink" Target="http://192.168.168.4:8082/content/act/eaaa185d-f104-4b3a-a527-ea8a7e1d2c67.doc" TargetMode="External"/><Relationship Id="rId69" Type="http://schemas.openxmlformats.org/officeDocument/2006/relationships/hyperlink" Target="http://192.168.168.4:8082/content/act/f556ef13-de58-4cf1-bda8-9ff4f792c31e.doc" TargetMode="External"/><Relationship Id="rId77" Type="http://schemas.openxmlformats.org/officeDocument/2006/relationships/hyperlink" Target="http://192.168.168.4:8082/content/act/eaaa185d-f104-4b3a-a527-ea8a7e1d2c67.doc" TargetMode="External"/><Relationship Id="rId100" Type="http://schemas.openxmlformats.org/officeDocument/2006/relationships/hyperlink" Target="http://192.168.168.4:8082/content/act/eaaa185d-f104-4b3a-a527-ea8a7e1d2c67.doc" TargetMode="External"/><Relationship Id="rId8" Type="http://schemas.openxmlformats.org/officeDocument/2006/relationships/hyperlink" Target="http://192.168.168.4:8082/content/act/eaaa185d-f104-4b3a-a527-ea8a7e1d2c67.doc" TargetMode="External"/><Relationship Id="rId51" Type="http://schemas.openxmlformats.org/officeDocument/2006/relationships/hyperlink" Target="http://192.168.168.4:8082/content/act/eaaa185d-f104-4b3a-a527-ea8a7e1d2c67.doc" TargetMode="External"/><Relationship Id="rId72" Type="http://schemas.openxmlformats.org/officeDocument/2006/relationships/hyperlink" Target="http://192.168.168.4:8082/content/act/108ad3f9-1bb1-4a11-bbcb-b0c0e34ac45b.doc" TargetMode="External"/><Relationship Id="rId80" Type="http://schemas.openxmlformats.org/officeDocument/2006/relationships/hyperlink" Target="http://192.168.168.4:8082/content/act/108ad3f9-1bb1-4a11-bbcb-b0c0e34ac45b.doc" TargetMode="External"/><Relationship Id="rId85" Type="http://schemas.openxmlformats.org/officeDocument/2006/relationships/hyperlink" Target="http://192.168.168.4:8082/content/act/108ad3f9-1bb1-4a11-bbcb-b0c0e34ac45b.doc" TargetMode="External"/><Relationship Id="rId93" Type="http://schemas.openxmlformats.org/officeDocument/2006/relationships/hyperlink" Target="http://192.168.168.4:8082/content/act/f556ef13-de58-4cf1-bda8-9ff4f792c31e.doc" TargetMode="External"/><Relationship Id="rId98" Type="http://schemas.openxmlformats.org/officeDocument/2006/relationships/hyperlink" Target="http://192.168.168.4:8082/content/act/108ad3f9-1bb1-4a11-bbcb-b0c0e34ac45b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vsrv065-app10.ru99-loc.minjust.ru/content/act/fbd412f2-903a-460e-9d61-01f9bd66abf0.html" TargetMode="External"/><Relationship Id="rId17" Type="http://schemas.openxmlformats.org/officeDocument/2006/relationships/hyperlink" Target="http://192.168.168.4:8082/content/act/2a7e95ec-f2f2-4c31-8eb9-98e5e06d0b68.doc" TargetMode="External"/><Relationship Id="rId25" Type="http://schemas.openxmlformats.org/officeDocument/2006/relationships/hyperlink" Target="http://192.168.168.4:8082/content/act/e5ad0ec3-c166-4c72-a642-a04f77758c63.doc" TargetMode="External"/><Relationship Id="rId33" Type="http://schemas.openxmlformats.org/officeDocument/2006/relationships/hyperlink" Target="http://192.168.168.4:8082/content/act/108ad3f9-1bb1-4a11-bbcb-b0c0e34ac45b.doc" TargetMode="External"/><Relationship Id="rId38" Type="http://schemas.openxmlformats.org/officeDocument/2006/relationships/hyperlink" Target="http://192.168.168.4:8082/content/act/eaaa185d-f104-4b3a-a527-ea8a7e1d2c67.doc" TargetMode="External"/><Relationship Id="rId46" Type="http://schemas.openxmlformats.org/officeDocument/2006/relationships/hyperlink" Target="http://192.168.168.4:8082/content/act/eaaa185d-f104-4b3a-a527-ea8a7e1d2c67.doc" TargetMode="External"/><Relationship Id="rId59" Type="http://schemas.openxmlformats.org/officeDocument/2006/relationships/hyperlink" Target="http://192.168.168.4:8082/content/act/108ad3f9-1bb1-4a11-bbcb-b0c0e34ac45b.doc" TargetMode="External"/><Relationship Id="rId67" Type="http://schemas.openxmlformats.org/officeDocument/2006/relationships/hyperlink" Target="http://192.168.168.4:8082/content/act/f556ef13-de58-4cf1-bda8-9ff4f792c31e.doc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192.168.168.4:8082/content/act/b90a9e1b-c92e-4067-bcf9-f16e66bb461f.doc" TargetMode="External"/><Relationship Id="rId41" Type="http://schemas.openxmlformats.org/officeDocument/2006/relationships/hyperlink" Target="http://vsrv065-app10.ru99-loc.minjust.ru/content/act/03cf0fb8-17d5-46f6-a5ec-d1642676534b.html" TargetMode="External"/><Relationship Id="rId54" Type="http://schemas.openxmlformats.org/officeDocument/2006/relationships/hyperlink" Target="http://192.168.168.4:8082/content/act/108ad3f9-1bb1-4a11-bbcb-b0c0e34ac45b.doc" TargetMode="External"/><Relationship Id="rId62" Type="http://schemas.openxmlformats.org/officeDocument/2006/relationships/hyperlink" Target="http://192.168.168.4:8082/content/act/eaaa185d-f104-4b3a-a527-ea8a7e1d2c67.doc" TargetMode="External"/><Relationship Id="rId70" Type="http://schemas.openxmlformats.org/officeDocument/2006/relationships/hyperlink" Target="http://192.168.168.4:8082/content/act/eaaa185d-f104-4b3a-a527-ea8a7e1d2c67.doc" TargetMode="External"/><Relationship Id="rId75" Type="http://schemas.openxmlformats.org/officeDocument/2006/relationships/hyperlink" Target="http://192.168.168.4:8082/content/act/f556ef13-de58-4cf1-bda8-9ff4f792c31e.doc" TargetMode="External"/><Relationship Id="rId83" Type="http://schemas.openxmlformats.org/officeDocument/2006/relationships/hyperlink" Target="http://192.168.168.4:8082/content/act/108ad3f9-1bb1-4a11-bbcb-b0c0e34ac45b.doc" TargetMode="External"/><Relationship Id="rId88" Type="http://schemas.openxmlformats.org/officeDocument/2006/relationships/hyperlink" Target="http://192.168.168.4:8082/content/act/108ad3f9-1bb1-4a11-bbcb-b0c0e34ac45b.doc" TargetMode="External"/><Relationship Id="rId91" Type="http://schemas.openxmlformats.org/officeDocument/2006/relationships/hyperlink" Target="http://192.168.168.4:8082/content/act/108ad3f9-1bb1-4a11-bbcb-b0c0e34ac45b.doc" TargetMode="External"/><Relationship Id="rId96" Type="http://schemas.openxmlformats.org/officeDocument/2006/relationships/hyperlink" Target="http://192.168.168.4:8082/content/act/f556ef13-de58-4cf1-bda8-9ff4f792c31e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168.4:8082/content/act/108ad3f9-1bb1-4a11-bbcb-b0c0e34ac45b.doc" TargetMode="External"/><Relationship Id="rId15" Type="http://schemas.openxmlformats.org/officeDocument/2006/relationships/hyperlink" Target="http://vsrv065-app10.ru99-loc.minjust.ru/content/act/e63a43a6-374e-468d-8091-51c645b84ea4.html" TargetMode="External"/><Relationship Id="rId23" Type="http://schemas.openxmlformats.org/officeDocument/2006/relationships/hyperlink" Target="http://192.168.168.4:8082/content/act/6ec45b4d-c8dd-47ae-b679-afca2261677f.doc" TargetMode="External"/><Relationship Id="rId28" Type="http://schemas.openxmlformats.org/officeDocument/2006/relationships/hyperlink" Target="http://192.168.168.4:8082/content/act/eaaa185d-f104-4b3a-a527-ea8a7e1d2c67.doc" TargetMode="External"/><Relationship Id="rId36" Type="http://schemas.openxmlformats.org/officeDocument/2006/relationships/hyperlink" Target="http://192.168.168.4:8082/content/act/eaaa185d-f104-4b3a-a527-ea8a7e1d2c67.doc" TargetMode="External"/><Relationship Id="rId49" Type="http://schemas.openxmlformats.org/officeDocument/2006/relationships/hyperlink" Target="http://192.168.168.4:8082/content/act/eaaa185d-f104-4b3a-a527-ea8a7e1d2c67.doc" TargetMode="External"/><Relationship Id="rId57" Type="http://schemas.openxmlformats.org/officeDocument/2006/relationships/hyperlink" Target="http://192.168.168.4:8082/content/act/eaaa185d-f104-4b3a-a527-ea8a7e1d2c67.doc" TargetMode="External"/><Relationship Id="rId10" Type="http://schemas.openxmlformats.org/officeDocument/2006/relationships/hyperlink" Target="http://192.168.168.4:8082/content/act/eaaa185d-f104-4b3a-a527-ea8a7e1d2c67.doc" TargetMode="External"/><Relationship Id="rId31" Type="http://schemas.openxmlformats.org/officeDocument/2006/relationships/hyperlink" Target="http://192.168.168.4:8082/content/act/eaaa185d-f104-4b3a-a527-ea8a7e1d2c67.doc" TargetMode="External"/><Relationship Id="rId44" Type="http://schemas.openxmlformats.org/officeDocument/2006/relationships/hyperlink" Target="http://192.168.168.4:8082/content/act/eaaa185d-f104-4b3a-a527-ea8a7e1d2c67.doc" TargetMode="External"/><Relationship Id="rId52" Type="http://schemas.openxmlformats.org/officeDocument/2006/relationships/hyperlink" Target="http://192.168.168.4:8082/content/act/f556ef13-de58-4cf1-bda8-9ff4f792c31e.doc" TargetMode="External"/><Relationship Id="rId60" Type="http://schemas.openxmlformats.org/officeDocument/2006/relationships/hyperlink" Target="http://192.168.168.4:8082/content/act/f556ef13-de58-4cf1-bda8-9ff4f792c31e.doc" TargetMode="External"/><Relationship Id="rId65" Type="http://schemas.openxmlformats.org/officeDocument/2006/relationships/hyperlink" Target="http://192.168.168.4:8082/content/act/eaaa185d-f104-4b3a-a527-ea8a7e1d2c67.doc" TargetMode="External"/><Relationship Id="rId73" Type="http://schemas.openxmlformats.org/officeDocument/2006/relationships/hyperlink" Target="http://192.168.168.4:8082/content/act/eaaa185d-f104-4b3a-a527-ea8a7e1d2c67.doc" TargetMode="External"/><Relationship Id="rId78" Type="http://schemas.openxmlformats.org/officeDocument/2006/relationships/hyperlink" Target="http://192.168.168.4:8082/content/act/f556ef13-de58-4cf1-bda8-9ff4f792c31e.doc" TargetMode="External"/><Relationship Id="rId81" Type="http://schemas.openxmlformats.org/officeDocument/2006/relationships/hyperlink" Target="http://192.168.168.4:8082/content/act/108ad3f9-1bb1-4a11-bbcb-b0c0e34ac45b.doc" TargetMode="External"/><Relationship Id="rId86" Type="http://schemas.openxmlformats.org/officeDocument/2006/relationships/hyperlink" Target="http://192.168.168.4:8082/content/act/eaaa185d-f104-4b3a-a527-ea8a7e1d2c67.doc" TargetMode="External"/><Relationship Id="rId94" Type="http://schemas.openxmlformats.org/officeDocument/2006/relationships/hyperlink" Target="http://192.168.168.4:8082/content/act/f556ef13-de58-4cf1-bda8-9ff4f792c31e.doc" TargetMode="External"/><Relationship Id="rId99" Type="http://schemas.openxmlformats.org/officeDocument/2006/relationships/hyperlink" Target="http://192.168.168.4:8082/content/act/eaaa185d-f104-4b3a-a527-ea8a7e1d2c67.doc" TargetMode="External"/><Relationship Id="rId101" Type="http://schemas.openxmlformats.org/officeDocument/2006/relationships/hyperlink" Target="http://192.168.168.4:8082/content/act/eaaa185d-f104-4b3a-a527-ea8a7e1d2c6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68.4:8082/content/act/60ce3790-b006-486f-ae1d-e577e1f35d1b.doc" TargetMode="External"/><Relationship Id="rId13" Type="http://schemas.openxmlformats.org/officeDocument/2006/relationships/hyperlink" Target="http://vsrv065-app10.ru99-loc.minjust.ru/content/act/e999dcf9-926b-4fa1-9b51-8fd631c66b00.html" TargetMode="External"/><Relationship Id="rId18" Type="http://schemas.openxmlformats.org/officeDocument/2006/relationships/hyperlink" Target="http://192.168.168.4:8082/content/act/eaaa185d-f104-4b3a-a527-ea8a7e1d2c67.doc" TargetMode="External"/><Relationship Id="rId39" Type="http://schemas.openxmlformats.org/officeDocument/2006/relationships/hyperlink" Target="http://192.168.168.4:8082/content/act/eaaa185d-f104-4b3a-a527-ea8a7e1d2c67.doc" TargetMode="External"/><Relationship Id="rId34" Type="http://schemas.openxmlformats.org/officeDocument/2006/relationships/hyperlink" Target="http://192.168.168.4:8082/content/act/108ad3f9-1bb1-4a11-bbcb-b0c0e34ac45b.doc" TargetMode="External"/><Relationship Id="rId50" Type="http://schemas.openxmlformats.org/officeDocument/2006/relationships/hyperlink" Target="http://192.168.168.4:8082/content/act/a0c1d3d1-aa81-4679-bf85-70c0602f6fe3.doc" TargetMode="External"/><Relationship Id="rId55" Type="http://schemas.openxmlformats.org/officeDocument/2006/relationships/hyperlink" Target="http://192.168.168.4:8082/content/act/eaaa185d-f104-4b3a-a527-ea8a7e1d2c67.doc" TargetMode="External"/><Relationship Id="rId76" Type="http://schemas.openxmlformats.org/officeDocument/2006/relationships/hyperlink" Target="http://192.168.168.4:8082/content/act/eaaa185d-f104-4b3a-a527-ea8a7e1d2c67.doc" TargetMode="External"/><Relationship Id="rId97" Type="http://schemas.openxmlformats.org/officeDocument/2006/relationships/hyperlink" Target="http://192.168.168.4:8082/content/act/108ad3f9-1bb1-4a11-bbcb-b0c0e34ac45b.doc" TargetMode="External"/><Relationship Id="rId10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49</Pages>
  <Words>15328</Words>
  <Characters>128176</Characters>
  <Application>Microsoft Office Word</Application>
  <DocSecurity>0</DocSecurity>
  <Lines>1068</Lines>
  <Paragraphs>286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</vt:lpstr>
    </vt:vector>
  </TitlesOfParts>
  <Company>dtsr</Company>
  <LinksUpToDate>false</LinksUpToDate>
  <CharactersWithSpaces>143218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subject/>
  <dc:creator>Бирюков Даниил Дмитриевич</dc:creator>
  <cp:keywords/>
  <dc:description/>
  <cp:lastModifiedBy>Тростянская М.С.</cp:lastModifiedBy>
  <cp:revision>3</cp:revision>
  <cp:lastPrinted>2014-09-12T11:37:00Z</cp:lastPrinted>
  <dcterms:created xsi:type="dcterms:W3CDTF">2018-07-10T09:04:00Z</dcterms:created>
  <dcterms:modified xsi:type="dcterms:W3CDTF">2021-07-27T09:44:00Z</dcterms:modified>
</cp:coreProperties>
</file>