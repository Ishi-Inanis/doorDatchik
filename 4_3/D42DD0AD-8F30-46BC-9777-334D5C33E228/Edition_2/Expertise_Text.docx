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7B" w:rsidRPr="00E17D7B" w:rsidRDefault="00E17D7B" w:rsidP="00E17D7B">
      <w:pPr>
        <w:pStyle w:val="text"/>
        <w:ind w:left="4678" w:firstLine="709"/>
        <w:jc w:val="center"/>
        <w:rPr>
          <w:color w:val="333333"/>
        </w:rPr>
      </w:pPr>
      <w:r w:rsidRPr="00E17D7B">
        <w:rPr>
          <w:color w:val="333333"/>
        </w:rPr>
        <w:t>Министру</w:t>
      </w:r>
    </w:p>
    <w:p w:rsidR="00E17D7B" w:rsidRPr="00E17D7B" w:rsidRDefault="00E17D7B" w:rsidP="00E17D7B">
      <w:pPr>
        <w:pStyle w:val="text"/>
        <w:ind w:left="4678" w:firstLine="709"/>
        <w:jc w:val="center"/>
        <w:rPr>
          <w:color w:val="333333"/>
        </w:rPr>
      </w:pPr>
      <w:r w:rsidRPr="00E17D7B">
        <w:rPr>
          <w:color w:val="333333"/>
        </w:rPr>
        <w:t>транспорта</w:t>
      </w:r>
      <w:r>
        <w:rPr>
          <w:color w:val="333333"/>
        </w:rPr>
        <w:t xml:space="preserve"> </w:t>
      </w:r>
      <w:r w:rsidRPr="00E17D7B">
        <w:rPr>
          <w:color w:val="333333"/>
        </w:rPr>
        <w:t>и</w:t>
      </w:r>
      <w:r>
        <w:rPr>
          <w:color w:val="333333"/>
        </w:rPr>
        <w:t xml:space="preserve"> </w:t>
      </w:r>
      <w:r w:rsidRPr="00E17D7B">
        <w:rPr>
          <w:color w:val="333333"/>
        </w:rPr>
        <w:t>дорожного</w:t>
      </w:r>
      <w:r>
        <w:rPr>
          <w:color w:val="333333"/>
        </w:rPr>
        <w:t xml:space="preserve"> </w:t>
      </w:r>
      <w:r w:rsidRPr="00E17D7B">
        <w:rPr>
          <w:color w:val="333333"/>
        </w:rPr>
        <w:t>хозяйства</w:t>
      </w:r>
    </w:p>
    <w:p w:rsidR="00E17D7B" w:rsidRPr="00E17D7B" w:rsidRDefault="00E17D7B" w:rsidP="00E17D7B">
      <w:pPr>
        <w:pStyle w:val="text"/>
        <w:ind w:left="4678" w:firstLine="709"/>
        <w:jc w:val="center"/>
        <w:rPr>
          <w:bCs/>
          <w:highlight w:val="yellow"/>
        </w:rPr>
      </w:pPr>
      <w:r w:rsidRPr="00E17D7B">
        <w:rPr>
          <w:color w:val="333333"/>
        </w:rPr>
        <w:t>Сахалинской</w:t>
      </w:r>
      <w:r>
        <w:rPr>
          <w:color w:val="333333"/>
        </w:rPr>
        <w:t xml:space="preserve"> </w:t>
      </w:r>
      <w:r w:rsidRPr="00E17D7B">
        <w:rPr>
          <w:color w:val="333333"/>
        </w:rPr>
        <w:t>области</w:t>
      </w:r>
    </w:p>
    <w:p w:rsidR="00E17D7B" w:rsidRPr="00E17D7B" w:rsidRDefault="00E17D7B" w:rsidP="00E17D7B">
      <w:pPr>
        <w:pStyle w:val="text"/>
        <w:ind w:left="4678" w:firstLine="709"/>
        <w:jc w:val="center"/>
        <w:rPr>
          <w:b/>
          <w:bCs/>
          <w:highlight w:val="yellow"/>
        </w:rPr>
      </w:pPr>
    </w:p>
    <w:p w:rsidR="00E17D7B" w:rsidRPr="00E17D7B" w:rsidRDefault="00E17D7B" w:rsidP="00E17D7B">
      <w:pPr>
        <w:pStyle w:val="text"/>
        <w:ind w:left="4678" w:firstLine="709"/>
        <w:jc w:val="center"/>
        <w:rPr>
          <w:b/>
          <w:bCs/>
          <w:highlight w:val="yellow"/>
        </w:rPr>
      </w:pPr>
    </w:p>
    <w:p w:rsidR="00E17D7B" w:rsidRPr="00E17D7B" w:rsidRDefault="00E17D7B" w:rsidP="00E17D7B">
      <w:pPr>
        <w:pStyle w:val="text"/>
        <w:ind w:left="4678" w:firstLine="709"/>
        <w:jc w:val="center"/>
        <w:rPr>
          <w:b/>
          <w:bCs/>
          <w:highlight w:val="yellow"/>
        </w:rPr>
      </w:pPr>
      <w:r w:rsidRPr="00E17D7B">
        <w:rPr>
          <w:color w:val="333333"/>
        </w:rPr>
        <w:t>В.Д.</w:t>
      </w:r>
      <w:r>
        <w:rPr>
          <w:color w:val="333333"/>
        </w:rPr>
        <w:t xml:space="preserve"> </w:t>
      </w:r>
      <w:r w:rsidRPr="00E17D7B">
        <w:rPr>
          <w:color w:val="333333"/>
        </w:rPr>
        <w:t>Дегтяреву</w:t>
      </w:r>
    </w:p>
    <w:p w:rsidR="00E17D7B" w:rsidRDefault="00E17D7B" w:rsidP="00E17D7B">
      <w:pPr>
        <w:pStyle w:val="text"/>
        <w:ind w:firstLine="709"/>
        <w:jc w:val="center"/>
        <w:rPr>
          <w:b/>
          <w:bCs/>
          <w:highlight w:val="yellow"/>
        </w:rPr>
      </w:pPr>
    </w:p>
    <w:p w:rsidR="00E17D7B" w:rsidRPr="00E17D7B" w:rsidRDefault="00E17D7B" w:rsidP="00E17D7B">
      <w:pPr>
        <w:pStyle w:val="text"/>
        <w:ind w:firstLine="709"/>
        <w:jc w:val="center"/>
        <w:rPr>
          <w:b/>
          <w:bCs/>
          <w:highlight w:val="yellow"/>
        </w:rPr>
      </w:pPr>
    </w:p>
    <w:p w:rsidR="00E17D7B" w:rsidRPr="00E17D7B" w:rsidRDefault="00E17D7B" w:rsidP="00E17D7B">
      <w:pPr>
        <w:pStyle w:val="text"/>
        <w:ind w:firstLine="709"/>
        <w:jc w:val="center"/>
        <w:rPr>
          <w:b/>
          <w:bCs/>
        </w:rPr>
      </w:pPr>
      <w:r w:rsidRPr="00E17D7B">
        <w:rPr>
          <w:b/>
          <w:bCs/>
        </w:rPr>
        <w:t>ПОВТОРНОЕ</w:t>
      </w:r>
      <w:r>
        <w:rPr>
          <w:b/>
          <w:bCs/>
        </w:rPr>
        <w:t xml:space="preserve"> </w:t>
      </w:r>
      <w:r w:rsidRPr="00E17D7B">
        <w:rPr>
          <w:b/>
          <w:bCs/>
        </w:rPr>
        <w:t>ЭКСПЕРТНОЕ</w:t>
      </w:r>
      <w:r>
        <w:rPr>
          <w:b/>
          <w:bCs/>
        </w:rPr>
        <w:t xml:space="preserve"> </w:t>
      </w:r>
      <w:r w:rsidRPr="00E17D7B">
        <w:rPr>
          <w:b/>
          <w:bCs/>
        </w:rPr>
        <w:t>ЗАКЛЮЧЕНИЕ</w:t>
      </w:r>
    </w:p>
    <w:p w:rsidR="00E17D7B" w:rsidRPr="00E17D7B" w:rsidRDefault="00E17D7B" w:rsidP="00E17D7B">
      <w:pPr>
        <w:pStyle w:val="text"/>
        <w:ind w:firstLine="709"/>
        <w:jc w:val="center"/>
        <w:rPr>
          <w:b/>
          <w:bCs/>
        </w:rPr>
      </w:pPr>
      <w:r w:rsidRPr="00E17D7B">
        <w:rPr>
          <w:b/>
          <w:bCs/>
        </w:rPr>
        <w:t>по</w:t>
      </w:r>
      <w:r>
        <w:rPr>
          <w:b/>
          <w:bCs/>
        </w:rPr>
        <w:t xml:space="preserve"> </w:t>
      </w:r>
      <w:r w:rsidRPr="00E17D7B">
        <w:rPr>
          <w:b/>
          <w:bCs/>
        </w:rPr>
        <w:t>результатам</w:t>
      </w:r>
      <w:r>
        <w:rPr>
          <w:b/>
          <w:bCs/>
        </w:rPr>
        <w:t xml:space="preserve"> </w:t>
      </w:r>
      <w:r w:rsidRPr="00E17D7B">
        <w:rPr>
          <w:b/>
          <w:bCs/>
        </w:rPr>
        <w:t>проведения</w:t>
      </w:r>
      <w:r>
        <w:rPr>
          <w:b/>
          <w:bCs/>
        </w:rPr>
        <w:t xml:space="preserve"> </w:t>
      </w:r>
      <w:r w:rsidRPr="00E17D7B">
        <w:rPr>
          <w:b/>
          <w:bCs/>
        </w:rPr>
        <w:t>правовой</w:t>
      </w:r>
      <w:r>
        <w:rPr>
          <w:b/>
          <w:bCs/>
        </w:rPr>
        <w:t xml:space="preserve"> </w:t>
      </w:r>
      <w:r w:rsidRPr="00E17D7B">
        <w:rPr>
          <w:b/>
          <w:bCs/>
        </w:rPr>
        <w:t>экспертизы</w:t>
      </w:r>
      <w:r>
        <w:rPr>
          <w:b/>
          <w:bCs/>
        </w:rPr>
        <w:t xml:space="preserve"> </w:t>
      </w:r>
    </w:p>
    <w:p w:rsidR="00E17D7B" w:rsidRPr="00E17D7B" w:rsidRDefault="00E17D7B" w:rsidP="00E17D7B">
      <w:pPr>
        <w:pStyle w:val="text"/>
        <w:ind w:firstLine="709"/>
        <w:jc w:val="center"/>
        <w:rPr>
          <w:b/>
          <w:bCs/>
        </w:rPr>
      </w:pPr>
      <w:r w:rsidRPr="00E17D7B">
        <w:rPr>
          <w:b/>
          <w:bCs/>
        </w:rPr>
        <w:t>от</w:t>
      </w:r>
      <w:r>
        <w:rPr>
          <w:b/>
          <w:bCs/>
        </w:rPr>
        <w:t xml:space="preserve"> </w:t>
      </w:r>
      <w:r w:rsidRPr="00E17D7B">
        <w:rPr>
          <w:b/>
          <w:bCs/>
        </w:rPr>
        <w:t>10.07.2014</w:t>
      </w:r>
      <w:r>
        <w:rPr>
          <w:b/>
          <w:bCs/>
        </w:rPr>
        <w:t xml:space="preserve"> </w:t>
      </w:r>
      <w:r w:rsidRPr="00E17D7B">
        <w:rPr>
          <w:b/>
          <w:bCs/>
        </w:rPr>
        <w:t>№02-13/2-901</w:t>
      </w:r>
    </w:p>
    <w:p w:rsidR="00E17D7B" w:rsidRPr="00E17D7B" w:rsidRDefault="00E17D7B" w:rsidP="00E17D7B">
      <w:pPr>
        <w:pStyle w:val="text"/>
        <w:ind w:firstLine="709"/>
        <w:jc w:val="center"/>
        <w:rPr>
          <w:b/>
          <w:bCs/>
          <w:highlight w:val="yellow"/>
        </w:rPr>
      </w:pP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E17D7B">
        <w:rPr>
          <w:rFonts w:ascii="Arial" w:hAnsi="Arial" w:cs="Arial"/>
          <w:b/>
          <w:sz w:val="24"/>
          <w:szCs w:val="24"/>
        </w:rPr>
        <w:t>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приказ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министерства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транспорта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дорожного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хозяйства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E17D7B">
        <w:rPr>
          <w:rFonts w:ascii="Arial" w:hAnsi="Arial" w:cs="Arial"/>
          <w:b/>
          <w:sz w:val="24"/>
          <w:szCs w:val="24"/>
        </w:rPr>
        <w:t>Сахалинской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области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от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01.10.2012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№01/10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sz w:val="24"/>
          <w:szCs w:val="24"/>
        </w:rPr>
        <w:t>«</w:t>
      </w:r>
      <w:r w:rsidRPr="00E17D7B">
        <w:rPr>
          <w:rFonts w:ascii="Arial" w:hAnsi="Arial" w:cs="Arial"/>
          <w:b/>
          <w:bCs/>
          <w:sz w:val="24"/>
          <w:szCs w:val="24"/>
        </w:rPr>
        <w:t>Об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утверждении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Порядка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предоставления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сведений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доходах,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обязательствах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имущественного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характера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в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министерстве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транспорта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дорожного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хозяйства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Сахалинской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области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Перечня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должностей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государственной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гражданской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службы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министерства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транспорта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дорожного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хозяйства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Сахалинской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области,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при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назначении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на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которые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граждане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при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замещении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которых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государственные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гражданские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служащие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обязаны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предоставлять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сведения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своих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доходах,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обязательствах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имущественного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характера,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также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сведения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доходах,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обязательствах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имущественного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характера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своих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супруги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(супруга)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несовершеннолетних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детей»</w:t>
      </w:r>
    </w:p>
    <w:p w:rsidR="00E17D7B" w:rsidRPr="00E17D7B" w:rsidRDefault="00E17D7B" w:rsidP="00E17D7B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E17D7B">
        <w:rPr>
          <w:rFonts w:ascii="Arial" w:hAnsi="Arial" w:cs="Arial"/>
          <w:b/>
          <w:bCs/>
          <w:sz w:val="24"/>
          <w:szCs w:val="24"/>
        </w:rPr>
        <w:t>(ред.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от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05.02.2013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/>
          <w:bCs/>
          <w:sz w:val="24"/>
          <w:szCs w:val="24"/>
        </w:rPr>
        <w:t>№01/02)</w:t>
      </w: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E17D7B">
        <w:rPr>
          <w:rFonts w:ascii="Arial" w:hAnsi="Arial" w:cs="Arial"/>
          <w:sz w:val="24"/>
          <w:szCs w:val="24"/>
          <w:lang w:eastAsia="ar-SA"/>
        </w:rPr>
        <w:t>Управление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Сахалинской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области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на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основании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Министерстве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Указом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Президента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hyperlink r:id="rId4" w:tgtFrame="Logical" w:history="1">
        <w:r>
          <w:rPr>
            <w:rStyle w:val="a7"/>
            <w:rFonts w:ascii="Arial" w:hAnsi="Arial" w:cs="Arial"/>
            <w:sz w:val="24"/>
            <w:szCs w:val="24"/>
            <w:lang w:eastAsia="ar-SA"/>
          </w:rPr>
          <w:t>13.10.2004 №1313</w:t>
        </w:r>
      </w:hyperlink>
      <w:r w:rsidRPr="00E17D7B">
        <w:rPr>
          <w:rFonts w:ascii="Arial" w:hAnsi="Arial" w:cs="Arial"/>
          <w:sz w:val="24"/>
          <w:szCs w:val="24"/>
          <w:lang w:eastAsia="ar-SA"/>
        </w:rPr>
        <w:t xml:space="preserve"> «Вопросы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Федерации»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Положения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об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управлении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субъекту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(субъектам)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утвержденного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приказом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Министерства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юстиции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Российской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Федерации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от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03.03.2014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№26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«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управлений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 w:rsidRPr="00E17D7B">
        <w:rPr>
          <w:rFonts w:ascii="Arial" w:hAnsi="Arial" w:cs="Arial"/>
          <w:sz w:val="24"/>
          <w:szCs w:val="24"/>
          <w:lang w:eastAsia="ar-SA"/>
        </w:rPr>
        <w:t>»,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провело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повторную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правовую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экспертизу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транспорта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дорожного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хозяйства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tgtFrame="Logical" w:history="1">
        <w:r w:rsidRPr="00E17D7B">
          <w:rPr>
            <w:rStyle w:val="a7"/>
            <w:rFonts w:ascii="Arial" w:hAnsi="Arial" w:cs="Arial"/>
            <w:sz w:val="24"/>
            <w:szCs w:val="24"/>
          </w:rPr>
          <w:t>01.10.2012 №01/10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</w:t>
      </w:r>
      <w:r w:rsidRPr="00E17D7B">
        <w:rPr>
          <w:rFonts w:ascii="Arial" w:hAnsi="Arial" w:cs="Arial"/>
          <w:bCs/>
          <w:sz w:val="24"/>
          <w:szCs w:val="24"/>
        </w:rPr>
        <w:t>Об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утверждении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Порядка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предоставления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сведений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доходах,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обязательствах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имущественного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характера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в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министерстве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транспорта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дорожного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хозяйства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Сахалинской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области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Перечня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должностей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государственной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гражданской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службы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министерства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транспорта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дорожного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хозяйства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Сахалинской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области,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при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назначении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на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которые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граждане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при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замещении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которых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государственные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гражданские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служащие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обязаны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предоставлять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сведения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своих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доходах,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обязательствах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имущественного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характера,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также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сведения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доходах,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обязательствах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имущественного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характера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своих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супруги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(супруга)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несовершеннолетних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(ред.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Fonts w:ascii="Arial" w:hAnsi="Arial" w:cs="Arial"/>
          <w:bCs/>
          <w:sz w:val="24"/>
          <w:szCs w:val="24"/>
        </w:rPr>
        <w:t>от</w:t>
      </w:r>
      <w:r>
        <w:rPr>
          <w:rFonts w:ascii="Arial" w:hAnsi="Arial" w:cs="Arial"/>
          <w:bCs/>
          <w:sz w:val="24"/>
          <w:szCs w:val="24"/>
        </w:rPr>
        <w:t xml:space="preserve"> </w:t>
      </w:r>
      <w:hyperlink r:id="rId6" w:tgtFrame="Logical" w:history="1">
        <w:r w:rsidRPr="00E17D7B">
          <w:rPr>
            <w:rStyle w:val="a7"/>
            <w:rFonts w:ascii="Arial" w:hAnsi="Arial" w:cs="Arial"/>
            <w:bCs/>
            <w:sz w:val="24"/>
            <w:szCs w:val="24"/>
          </w:rPr>
          <w:t>05.02.2013 №01/02</w:t>
        </w:r>
      </w:hyperlink>
      <w:r w:rsidRPr="00E17D7B">
        <w:rPr>
          <w:rFonts w:ascii="Arial" w:hAnsi="Arial" w:cs="Arial"/>
          <w:bCs/>
          <w:sz w:val="24"/>
          <w:szCs w:val="24"/>
        </w:rPr>
        <w:t>)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E17D7B">
        <w:rPr>
          <w:rFonts w:ascii="Arial" w:hAnsi="Arial" w:cs="Arial"/>
          <w:sz w:val="24"/>
          <w:szCs w:val="24"/>
        </w:rPr>
        <w:t>Поводом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повторной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послужило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наличие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оснований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полагать,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экспертном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заключении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отсутствует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имеющееся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законодательству</w:t>
      </w:r>
      <w:r w:rsidRPr="00E17D7B">
        <w:rPr>
          <w:rFonts w:ascii="Arial" w:hAnsi="Arial" w:cs="Arial"/>
          <w:sz w:val="24"/>
          <w:szCs w:val="24"/>
          <w:lang w:eastAsia="ar-SA"/>
        </w:rPr>
        <w:t>.</w:t>
      </w:r>
    </w:p>
    <w:p w:rsidR="00E17D7B" w:rsidRPr="00E17D7B" w:rsidRDefault="00E17D7B" w:rsidP="00E17D7B">
      <w:pPr>
        <w:pStyle w:val="text"/>
        <w:ind w:firstLine="709"/>
      </w:pPr>
      <w:r w:rsidRPr="00E17D7B">
        <w:rPr>
          <w:lang w:eastAsia="ar-SA"/>
        </w:rPr>
        <w:t>Предметом</w:t>
      </w:r>
      <w:r>
        <w:rPr>
          <w:lang w:eastAsia="ar-SA"/>
        </w:rPr>
        <w:t xml:space="preserve"> </w:t>
      </w:r>
      <w:r w:rsidRPr="00E17D7B">
        <w:rPr>
          <w:lang w:eastAsia="ar-SA"/>
        </w:rPr>
        <w:t>правового</w:t>
      </w:r>
      <w:r>
        <w:rPr>
          <w:lang w:eastAsia="ar-SA"/>
        </w:rPr>
        <w:t xml:space="preserve"> </w:t>
      </w:r>
      <w:r w:rsidRPr="00E17D7B">
        <w:rPr>
          <w:lang w:eastAsia="ar-SA"/>
        </w:rPr>
        <w:t>регулирования</w:t>
      </w:r>
      <w:r>
        <w:rPr>
          <w:lang w:eastAsia="ar-SA"/>
        </w:rPr>
        <w:t xml:space="preserve"> </w:t>
      </w:r>
      <w:r w:rsidRPr="00E17D7B">
        <w:rPr>
          <w:lang w:eastAsia="ar-SA"/>
        </w:rPr>
        <w:t>приказа</w:t>
      </w:r>
      <w:r>
        <w:rPr>
          <w:lang w:eastAsia="ar-SA"/>
        </w:rPr>
        <w:t xml:space="preserve"> </w:t>
      </w:r>
      <w:r w:rsidRPr="00E17D7B">
        <w:rPr>
          <w:lang w:eastAsia="ar-SA"/>
        </w:rPr>
        <w:t>являются</w:t>
      </w:r>
      <w:r>
        <w:rPr>
          <w:lang w:eastAsia="ar-SA"/>
        </w:rPr>
        <w:t xml:space="preserve"> </w:t>
      </w:r>
      <w:r w:rsidRPr="00E17D7B">
        <w:rPr>
          <w:lang w:eastAsia="ar-SA"/>
        </w:rPr>
        <w:t>общественные</w:t>
      </w:r>
      <w:r>
        <w:rPr>
          <w:lang w:eastAsia="ar-SA"/>
        </w:rPr>
        <w:t xml:space="preserve"> </w:t>
      </w:r>
      <w:r w:rsidRPr="00E17D7B">
        <w:rPr>
          <w:lang w:eastAsia="ar-SA"/>
        </w:rPr>
        <w:t>отношения</w:t>
      </w:r>
      <w:r>
        <w:rPr>
          <w:lang w:eastAsia="ar-SA"/>
        </w:rPr>
        <w:t xml:space="preserve"> </w:t>
      </w:r>
      <w:r w:rsidRPr="00E17D7B">
        <w:rPr>
          <w:lang w:eastAsia="ar-SA"/>
        </w:rPr>
        <w:t>в</w:t>
      </w:r>
      <w:r>
        <w:rPr>
          <w:lang w:eastAsia="ar-SA"/>
        </w:rPr>
        <w:t xml:space="preserve"> </w:t>
      </w:r>
      <w:r w:rsidRPr="00E17D7B">
        <w:rPr>
          <w:lang w:eastAsia="ar-SA"/>
        </w:rPr>
        <w:t>сфере</w:t>
      </w:r>
      <w:r>
        <w:rPr>
          <w:lang w:eastAsia="ar-SA"/>
        </w:rPr>
        <w:t xml:space="preserve"> </w:t>
      </w:r>
      <w:r w:rsidRPr="00E17D7B">
        <w:t>противодействия</w:t>
      </w:r>
      <w:r>
        <w:t xml:space="preserve"> </w:t>
      </w:r>
      <w:r w:rsidRPr="00E17D7B">
        <w:t>коррупции</w:t>
      </w:r>
      <w:r>
        <w:t xml:space="preserve"> </w:t>
      </w:r>
      <w:r w:rsidRPr="00E17D7B">
        <w:t>на</w:t>
      </w:r>
      <w:r>
        <w:t xml:space="preserve"> </w:t>
      </w:r>
      <w:r w:rsidRPr="00E17D7B">
        <w:t>государственной</w:t>
      </w:r>
      <w:r>
        <w:t xml:space="preserve"> </w:t>
      </w:r>
      <w:r w:rsidRPr="00E17D7B">
        <w:t>гражданской</w:t>
      </w:r>
      <w:r>
        <w:t xml:space="preserve"> </w:t>
      </w:r>
      <w:r w:rsidRPr="00E17D7B">
        <w:t>службы.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«б»,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«к»,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«н»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защита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административное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lastRenderedPageBreak/>
        <w:t>законодательство,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установление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общих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принципов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организации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системы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находятся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совместном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издаются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принимаемые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могут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противоречить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предметам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совместного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Конституции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Федерации).</w:t>
      </w:r>
    </w:p>
    <w:p w:rsidR="00E17D7B" w:rsidRPr="00E17D7B" w:rsidRDefault="00E17D7B" w:rsidP="00E17D7B">
      <w:pPr>
        <w:pStyle w:val="text"/>
        <w:ind w:firstLine="709"/>
      </w:pPr>
      <w:r w:rsidRPr="00E17D7B">
        <w:t>Основное</w:t>
      </w:r>
      <w:r>
        <w:t xml:space="preserve"> </w:t>
      </w:r>
      <w:r w:rsidRPr="00E17D7B">
        <w:t>нормативное</w:t>
      </w:r>
      <w:r>
        <w:t xml:space="preserve"> </w:t>
      </w:r>
      <w:r w:rsidRPr="00E17D7B">
        <w:t>правовое</w:t>
      </w:r>
      <w:r>
        <w:t xml:space="preserve"> </w:t>
      </w:r>
      <w:r w:rsidRPr="00E17D7B">
        <w:t>регулирование</w:t>
      </w:r>
      <w:r>
        <w:t xml:space="preserve"> </w:t>
      </w:r>
      <w:r w:rsidRPr="00E17D7B">
        <w:t>рассматриваемой</w:t>
      </w:r>
      <w:r>
        <w:t xml:space="preserve"> </w:t>
      </w:r>
      <w:r w:rsidRPr="00E17D7B">
        <w:t>сферы</w:t>
      </w:r>
      <w:r>
        <w:t xml:space="preserve"> </w:t>
      </w:r>
      <w:r w:rsidRPr="00E17D7B">
        <w:t>общественных</w:t>
      </w:r>
      <w:r>
        <w:t xml:space="preserve"> </w:t>
      </w:r>
      <w:r w:rsidRPr="00E17D7B">
        <w:t>отношений</w:t>
      </w:r>
      <w:r>
        <w:t xml:space="preserve"> </w:t>
      </w:r>
      <w:r w:rsidRPr="00E17D7B">
        <w:t>осуществляется:</w:t>
      </w:r>
    </w:p>
    <w:p w:rsidR="00E17D7B" w:rsidRPr="00E17D7B" w:rsidRDefault="00E17D7B" w:rsidP="00E17D7B">
      <w:pPr>
        <w:pStyle w:val="text"/>
        <w:ind w:firstLine="709"/>
      </w:pPr>
      <w:r w:rsidRPr="00E17D7B">
        <w:t>-</w:t>
      </w:r>
      <w:r>
        <w:t xml:space="preserve"> </w:t>
      </w:r>
      <w:hyperlink r:id="rId7" w:tgtFrame="_self" w:history="1">
        <w:r w:rsidRPr="00E17D7B">
          <w:rPr>
            <w:rStyle w:val="a7"/>
          </w:rPr>
          <w:t>Конституцией</w:t>
        </w:r>
        <w:r>
          <w:rPr>
            <w:rStyle w:val="a7"/>
          </w:rPr>
          <w:t xml:space="preserve"> </w:t>
        </w:r>
        <w:r w:rsidRPr="00E17D7B">
          <w:rPr>
            <w:rStyle w:val="a7"/>
          </w:rPr>
          <w:t>Российской</w:t>
        </w:r>
        <w:r>
          <w:rPr>
            <w:rStyle w:val="a7"/>
          </w:rPr>
          <w:t xml:space="preserve"> </w:t>
        </w:r>
        <w:r w:rsidRPr="00E17D7B">
          <w:rPr>
            <w:rStyle w:val="a7"/>
          </w:rPr>
          <w:t>Федерации</w:t>
        </w:r>
      </w:hyperlink>
      <w:r w:rsidRPr="00E17D7B">
        <w:t>;</w:t>
      </w:r>
    </w:p>
    <w:p w:rsidR="00E17D7B" w:rsidRPr="00E17D7B" w:rsidRDefault="00E17D7B" w:rsidP="00E17D7B">
      <w:pPr>
        <w:pStyle w:val="text"/>
        <w:ind w:firstLine="709"/>
      </w:pPr>
      <w:r w:rsidRPr="00E17D7B">
        <w:t>-</w:t>
      </w:r>
      <w:r>
        <w:t xml:space="preserve"> </w:t>
      </w:r>
      <w:r w:rsidRPr="00E17D7B">
        <w:t>Федеральным</w:t>
      </w:r>
      <w:r>
        <w:t xml:space="preserve"> </w:t>
      </w:r>
      <w:r w:rsidRPr="00E17D7B">
        <w:t>законом</w:t>
      </w:r>
      <w:r>
        <w:t xml:space="preserve"> </w:t>
      </w:r>
      <w:r w:rsidRPr="00E17D7B">
        <w:t>от</w:t>
      </w:r>
      <w:r>
        <w:t xml:space="preserve"> </w:t>
      </w:r>
      <w:hyperlink r:id="rId8" w:tgtFrame="_self" w:history="1">
        <w:r w:rsidRPr="00E17D7B">
          <w:rPr>
            <w:rStyle w:val="a7"/>
          </w:rPr>
          <w:t>06.10.1999</w:t>
        </w:r>
        <w:r>
          <w:rPr>
            <w:rStyle w:val="a7"/>
          </w:rPr>
          <w:t xml:space="preserve"> </w:t>
        </w:r>
        <w:r w:rsidRPr="00E17D7B">
          <w:rPr>
            <w:rStyle w:val="a7"/>
          </w:rPr>
          <w:t>№184-ФЗ</w:t>
        </w:r>
      </w:hyperlink>
      <w:r>
        <w:t xml:space="preserve"> </w:t>
      </w:r>
      <w:r w:rsidRPr="00E17D7B">
        <w:t>«Об</w:t>
      </w:r>
      <w:r>
        <w:t xml:space="preserve"> </w:t>
      </w:r>
      <w:r w:rsidRPr="00E17D7B">
        <w:t>общих</w:t>
      </w:r>
      <w:r>
        <w:t xml:space="preserve"> </w:t>
      </w:r>
      <w:r w:rsidRPr="00E17D7B">
        <w:t>принципах</w:t>
      </w:r>
      <w:r>
        <w:t xml:space="preserve"> </w:t>
      </w:r>
      <w:r w:rsidRPr="00E17D7B">
        <w:t>организации</w:t>
      </w:r>
      <w:r>
        <w:t xml:space="preserve"> </w:t>
      </w:r>
      <w:r w:rsidRPr="00E17D7B">
        <w:t>законодательных</w:t>
      </w:r>
      <w:r>
        <w:t xml:space="preserve"> </w:t>
      </w:r>
      <w:r w:rsidRPr="00E17D7B">
        <w:t>(представительных)</w:t>
      </w:r>
      <w:r>
        <w:t xml:space="preserve"> </w:t>
      </w:r>
      <w:r w:rsidRPr="00E17D7B">
        <w:t>и</w:t>
      </w:r>
      <w:r>
        <w:t xml:space="preserve"> </w:t>
      </w:r>
      <w:r w:rsidRPr="00E17D7B">
        <w:t>исполнительных</w:t>
      </w:r>
      <w:r>
        <w:t xml:space="preserve"> </w:t>
      </w:r>
      <w:r w:rsidRPr="00E17D7B">
        <w:t>органов</w:t>
      </w:r>
      <w:r>
        <w:t xml:space="preserve"> </w:t>
      </w:r>
      <w:r w:rsidRPr="00E17D7B">
        <w:t>государственной</w:t>
      </w:r>
      <w:r>
        <w:t xml:space="preserve"> </w:t>
      </w:r>
      <w:r w:rsidRPr="00E17D7B">
        <w:t>власти</w:t>
      </w:r>
      <w:r>
        <w:t xml:space="preserve"> </w:t>
      </w:r>
      <w:r w:rsidRPr="00E17D7B">
        <w:t>субъектов</w:t>
      </w:r>
      <w:r>
        <w:t xml:space="preserve"> </w:t>
      </w:r>
      <w:r w:rsidRPr="00E17D7B">
        <w:t>Российской</w:t>
      </w:r>
      <w:r>
        <w:t xml:space="preserve"> </w:t>
      </w:r>
      <w:r w:rsidRPr="00E17D7B">
        <w:t>Федерации»</w:t>
      </w:r>
      <w:r>
        <w:t xml:space="preserve"> </w:t>
      </w:r>
      <w:r w:rsidRPr="00E17D7B">
        <w:t>(ред.</w:t>
      </w:r>
      <w:r>
        <w:t xml:space="preserve"> </w:t>
      </w:r>
      <w:r w:rsidRPr="00E17D7B">
        <w:t>от</w:t>
      </w:r>
      <w:r>
        <w:t xml:space="preserve"> </w:t>
      </w:r>
      <w:r w:rsidRPr="00E17D7B">
        <w:t>27.05.2014</w:t>
      </w:r>
      <w:r>
        <w:t xml:space="preserve"> </w:t>
      </w:r>
      <w:r w:rsidRPr="00E17D7B">
        <w:t>№136-ФЗ)</w:t>
      </w:r>
      <w:r>
        <w:t xml:space="preserve"> </w:t>
      </w:r>
      <w:r w:rsidRPr="00E17D7B">
        <w:t>-</w:t>
      </w:r>
      <w:r>
        <w:t xml:space="preserve"> </w:t>
      </w:r>
      <w:r w:rsidRPr="00E17D7B">
        <w:t>далее</w:t>
      </w:r>
      <w:r>
        <w:t xml:space="preserve"> </w:t>
      </w:r>
      <w:r w:rsidRPr="00E17D7B">
        <w:t>Федеральный</w:t>
      </w:r>
      <w:r>
        <w:t xml:space="preserve"> </w:t>
      </w:r>
      <w:r w:rsidRPr="00E17D7B">
        <w:t>закон</w:t>
      </w:r>
      <w:r>
        <w:t xml:space="preserve"> </w:t>
      </w:r>
      <w:r w:rsidRPr="00E17D7B">
        <w:t>от</w:t>
      </w:r>
      <w:r>
        <w:t xml:space="preserve"> </w:t>
      </w:r>
      <w:r w:rsidRPr="00E17D7B">
        <w:t>06.10.1999</w:t>
      </w:r>
      <w:r>
        <w:t xml:space="preserve"> </w:t>
      </w:r>
      <w:r w:rsidRPr="00E17D7B">
        <w:t>№184-ФЗ;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27.07.2004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№79-ФЗ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02.04.2014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№53-ФЗ),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27.07.2004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№79-ФЗ;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tgtFrame="_self" w:history="1">
        <w:r w:rsidRPr="00E17D7B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28.12.2013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№396-ФЗ),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коррупции»;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№557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детей»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30.03.2012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№352),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№557;</w:t>
      </w:r>
    </w:p>
    <w:p w:rsidR="00E17D7B" w:rsidRPr="00E17D7B" w:rsidRDefault="00E17D7B" w:rsidP="00E17D7B">
      <w:pPr>
        <w:tabs>
          <w:tab w:val="left" w:pos="0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18.05.2009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№559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03.12.2013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№878),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№559.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полномочия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законом,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другими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(уставом)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Федерации.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подпунктами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«а»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«г»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высший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осуществляет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полномочий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меры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реализации,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обеспечению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защите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свобод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человека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гражданина,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формирует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Между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25.12.2008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№273-ФЗ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детей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представителю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нанимателя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(работодателю):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lastRenderedPageBreak/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граждане,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претендующие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включенных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перечни,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установленные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Федерации;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лица,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замещающие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части.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устанавливается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Центрального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банка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E17D7B">
        <w:rPr>
          <w:rFonts w:ascii="Arial" w:hAnsi="Arial" w:cs="Arial"/>
          <w:color w:val="000000"/>
          <w:sz w:val="24"/>
          <w:szCs w:val="24"/>
        </w:rPr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Положение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представлении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гражданским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служащим,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замещающим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должность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службы,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включенную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перечень,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установленный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нормативными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правовыми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актами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Федерации,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сведений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гражданского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служащего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членов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его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семьи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утверждается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соответственно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Президента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или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нормативным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правовым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актом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субъекта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Российской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учетом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требований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указанной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статьи.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перечень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детей.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Наряду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№557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определить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муниципальные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детей.</w:t>
      </w:r>
    </w:p>
    <w:p w:rsidR="00E17D7B" w:rsidRPr="00E17D7B" w:rsidRDefault="00E17D7B" w:rsidP="00E17D7B">
      <w:pPr>
        <w:tabs>
          <w:tab w:val="left" w:pos="0"/>
        </w:tabs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местного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самоуправления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рекомендовано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руководствоваться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разработке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муниципальной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субъектов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муниципальными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18.05.2009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№559).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color w:val="000000"/>
          <w:sz w:val="24"/>
          <w:szCs w:val="24"/>
        </w:rPr>
        <w:t>Частями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9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3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22.02.2007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№12-ЗО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«Об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организации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государственной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гражданской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службы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области»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(ред.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01.04.2014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№11-ЗО</w:t>
        </w:r>
      </w:hyperlink>
      <w:r w:rsidRPr="00E17D7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перечни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назначении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которых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представлять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супруги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(супруга)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детей,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соответствующих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lastRenderedPageBreak/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определяется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претендующими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замещение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должностей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государственными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(приложение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Закону).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color w:val="000000"/>
          <w:sz w:val="24"/>
          <w:szCs w:val="24"/>
        </w:rPr>
      </w:pPr>
      <w:r w:rsidRPr="00E17D7B">
        <w:rPr>
          <w:rFonts w:ascii="Arial" w:hAnsi="Arial" w:cs="Arial"/>
          <w:color w:val="000000"/>
          <w:sz w:val="24"/>
          <w:szCs w:val="24"/>
        </w:rPr>
        <w:t>Пунктом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7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указанного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Положения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установлено,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что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сведения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доходах,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имуществе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обязательствах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имущественного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характера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представляются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кадровую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службу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области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порядке,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устанавливаемом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руководителем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государственного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органа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Сахалинской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области.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tgtFrame="_self" w:history="1">
        <w:r w:rsidRPr="00E17D7B">
          <w:rPr>
            <w:rStyle w:val="a7"/>
            <w:rFonts w:ascii="Arial" w:hAnsi="Arial" w:cs="Arial"/>
            <w:sz w:val="24"/>
            <w:szCs w:val="24"/>
            <w:lang w:eastAsia="ar-SA"/>
          </w:rPr>
          <w:t>09.07.2001</w:t>
        </w:r>
        <w:r>
          <w:rPr>
            <w:rStyle w:val="a7"/>
            <w:rFonts w:ascii="Arial" w:hAnsi="Arial" w:cs="Arial"/>
            <w:sz w:val="24"/>
            <w:szCs w:val="24"/>
            <w:lang w:eastAsia="ar-SA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  <w:lang w:eastAsia="ar-SA"/>
          </w:rPr>
          <w:t>№270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23.09.2013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№88-ЗО</w:t>
        </w:r>
      </w:hyperlink>
      <w:r w:rsidRPr="00E17D7B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установлено,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находится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Согласно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руководители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определяются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Правительством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компетенции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акты,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носящих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опубликования,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7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26.01.2010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№12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опубликования»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tgtFrame="_self" w:history="1">
        <w:r w:rsidRPr="00E17D7B">
          <w:rPr>
            <w:rStyle w:val="a7"/>
            <w:rFonts w:ascii="Arial" w:hAnsi="Arial" w:cs="Arial"/>
            <w:sz w:val="24"/>
            <w:szCs w:val="24"/>
          </w:rPr>
          <w:t>05.07.2013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sz w:val="24"/>
            <w:szCs w:val="24"/>
          </w:rPr>
          <w:t>№342</w:t>
        </w:r>
      </w:hyperlink>
      <w:r w:rsidRPr="00E17D7B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актов.</w:t>
      </w: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Принятие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обусловлено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необходимостью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Порядка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представления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сведений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доходах,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обязательствах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имущественного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характера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в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министерстве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транспорта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дорожного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хозяйства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(подпункт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1.1.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Перечня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должностей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государственной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гражданской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службы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министерства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транспорта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дорожного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хозяйства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назначении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которые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граждане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замещении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которых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государственные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служащие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обязаны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представлять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сведения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своих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доходах,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обязательствах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имущественного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характера,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также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сведения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доходах,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обязательствах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имущественного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характера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своих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супруги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(супруга)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несовершеннолетних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детей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(подпункт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1.2.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пункта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1).</w:t>
      </w:r>
    </w:p>
    <w:p w:rsidR="00E17D7B" w:rsidRPr="00E17D7B" w:rsidRDefault="00E17D7B" w:rsidP="00E17D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17D7B">
        <w:rPr>
          <w:rFonts w:ascii="Arial" w:eastAsia="Calibri" w:hAnsi="Arial" w:cs="Arial"/>
          <w:sz w:val="24"/>
          <w:szCs w:val="24"/>
        </w:rPr>
        <w:t>Пунктом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2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приказа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признаются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утратившими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силу: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17D7B">
        <w:rPr>
          <w:rFonts w:ascii="Arial" w:eastAsia="Calibri" w:hAnsi="Arial" w:cs="Arial"/>
          <w:sz w:val="24"/>
          <w:szCs w:val="24"/>
        </w:rPr>
        <w:t>-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приказ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министра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транспорта,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связи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дорожного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хозяйства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20.04.2010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№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16;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17D7B">
        <w:rPr>
          <w:rFonts w:ascii="Arial" w:eastAsia="Calibri" w:hAnsi="Arial" w:cs="Arial"/>
          <w:sz w:val="24"/>
          <w:szCs w:val="24"/>
        </w:rPr>
        <w:t>-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приказ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министра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транспорта,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связи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дорожного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хозяйства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22.06.2011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№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01/06.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уполномоченным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министерством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транспорта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дорожного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хозяйства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 w:rsidRPr="00E17D7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подписан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министром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рамках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установленной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17D7B" w:rsidRPr="00E17D7B" w:rsidRDefault="00E17D7B" w:rsidP="00E17D7B">
      <w:pPr>
        <w:pStyle w:val="a8"/>
        <w:widowControl w:val="0"/>
        <w:tabs>
          <w:tab w:val="left" w:pos="709"/>
          <w:tab w:val="num" w:pos="900"/>
        </w:tabs>
        <w:ind w:firstLine="709"/>
        <w:rPr>
          <w:rFonts w:cs="Arial"/>
          <w:sz w:val="24"/>
          <w:szCs w:val="24"/>
        </w:rPr>
      </w:pPr>
      <w:r w:rsidRPr="00E17D7B">
        <w:rPr>
          <w:rFonts w:cs="Arial"/>
          <w:sz w:val="24"/>
          <w:szCs w:val="24"/>
        </w:rPr>
        <w:t>Приказ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опубликован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в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газете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«Губернские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ведомости»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от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03.10.2012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№179,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что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соответствует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пунктам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4.1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4.2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раздела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Положения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о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видах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правовых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sz w:val="24"/>
          <w:szCs w:val="24"/>
        </w:rPr>
        <w:t>актов,</w:t>
      </w:r>
      <w:r>
        <w:rPr>
          <w:rFonts w:cs="Arial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Порядки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принятия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и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введения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в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действие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рассматриваемого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нормативного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правового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акта</w:t>
      </w:r>
      <w:r>
        <w:rPr>
          <w:rFonts w:cs="Arial"/>
          <w:color w:val="000000"/>
          <w:sz w:val="24"/>
          <w:szCs w:val="24"/>
        </w:rPr>
        <w:t xml:space="preserve"> </w:t>
      </w:r>
      <w:r w:rsidRPr="00E17D7B">
        <w:rPr>
          <w:rFonts w:cs="Arial"/>
          <w:color w:val="000000"/>
          <w:sz w:val="24"/>
          <w:szCs w:val="24"/>
        </w:rPr>
        <w:t>соблюдены.</w:t>
      </w:r>
    </w:p>
    <w:p w:rsidR="00E17D7B" w:rsidRPr="00E17D7B" w:rsidRDefault="00E17D7B" w:rsidP="00E17D7B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Форма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общепринятым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правилам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lastRenderedPageBreak/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техники.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ar-SA"/>
        </w:rPr>
      </w:pPr>
      <w:r w:rsidRPr="00E17D7B">
        <w:rPr>
          <w:rFonts w:ascii="Arial" w:hAnsi="Arial" w:cs="Arial"/>
          <w:sz w:val="24"/>
          <w:szCs w:val="24"/>
          <w:lang w:eastAsia="ar-SA"/>
        </w:rPr>
        <w:t>1.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В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результате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проведения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повторной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правовой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экспертизы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выявлено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противоречие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федеральному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законодательству,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выявлен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коррупциогенный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17D7B">
        <w:rPr>
          <w:rFonts w:ascii="Arial" w:hAnsi="Arial" w:cs="Arial"/>
          <w:sz w:val="24"/>
          <w:szCs w:val="24"/>
          <w:lang w:eastAsia="ar-SA"/>
        </w:rPr>
        <w:t>фактор.</w:t>
      </w:r>
    </w:p>
    <w:p w:rsidR="00E17D7B" w:rsidRPr="00E17D7B" w:rsidRDefault="00E17D7B" w:rsidP="00E17D7B">
      <w:pPr>
        <w:pStyle w:val="ConsPlusNormal"/>
        <w:ind w:firstLine="709"/>
        <w:jc w:val="both"/>
        <w:rPr>
          <w:rFonts w:ascii="Arial" w:hAnsi="Arial" w:cs="Arial"/>
        </w:rPr>
      </w:pPr>
      <w:r w:rsidRPr="00E17D7B">
        <w:rPr>
          <w:rFonts w:ascii="Arial" w:hAnsi="Arial" w:cs="Arial"/>
        </w:rPr>
        <w:t>Пунктом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13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Порядка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установлено,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случае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непредставления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представления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ложных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гражданин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может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быть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назначен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гражданский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служащий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освобождается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должности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службы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подвергается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иным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видам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Российской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Федерации.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соответствии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частью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№79-ФЗ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н</w:t>
      </w:r>
      <w:r w:rsidRPr="00E17D7B">
        <w:rPr>
          <w:rFonts w:ascii="Arial" w:hAnsi="Arial" w:cs="Arial"/>
          <w:sz w:val="24"/>
          <w:szCs w:val="24"/>
        </w:rPr>
        <w:t>епредставление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гражданским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служащим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доходах,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обязательствах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имущественного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членов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семьи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случае,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если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таких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обязательно,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либо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представление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заведомо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недостоверных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неполных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является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правонарушением,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влекущим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увольнение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служащего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службы.</w:t>
      </w:r>
    </w:p>
    <w:p w:rsidR="00E17D7B" w:rsidRPr="00E17D7B" w:rsidRDefault="00E17D7B" w:rsidP="00E17D7B">
      <w:pPr>
        <w:pStyle w:val="ConsPlusNormal"/>
        <w:ind w:firstLine="709"/>
        <w:jc w:val="both"/>
        <w:rPr>
          <w:rFonts w:ascii="Arial" w:hAnsi="Arial" w:cs="Arial"/>
        </w:rPr>
      </w:pPr>
      <w:r w:rsidRPr="00E17D7B">
        <w:rPr>
          <w:rFonts w:ascii="Arial" w:hAnsi="Arial" w:cs="Arial"/>
        </w:rPr>
        <w:t>Кроме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того,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согласно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части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статьи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Федерального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закона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25.12.2008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№273-ФЗ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непредставление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гражданином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поступлении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службу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представителю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нанимателя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(работодателю)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характера,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доходах,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обязательствах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имущественного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характера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своих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супруги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(супруга)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несовершеннолетних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детей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либо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представление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заведомо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недостоверных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неполных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сведений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является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основанием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отказа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приеме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указанного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гражданина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государственную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службу.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проведенной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частью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tgtFrame="_self" w:history="1">
        <w:r w:rsidRPr="00E17D7B">
          <w:rPr>
            <w:rStyle w:val="a7"/>
            <w:rFonts w:ascii="Arial" w:hAnsi="Arial" w:cs="Arial"/>
            <w:bCs/>
            <w:sz w:val="24"/>
            <w:szCs w:val="24"/>
          </w:rPr>
          <w:t>17.07.2009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bCs/>
            <w:sz w:val="24"/>
            <w:szCs w:val="24"/>
          </w:rPr>
          <w:t>№172-ФЗ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актов»,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статьей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0" w:tgtFrame="_self" w:history="1">
        <w:r w:rsidRPr="00E17D7B">
          <w:rPr>
            <w:rStyle w:val="a7"/>
            <w:rFonts w:ascii="Arial" w:hAnsi="Arial" w:cs="Arial"/>
            <w:bCs/>
            <w:sz w:val="24"/>
            <w:szCs w:val="24"/>
          </w:rPr>
          <w:t>25.12.2008</w:t>
        </w:r>
        <w:r>
          <w:rPr>
            <w:rStyle w:val="a7"/>
            <w:rFonts w:ascii="Arial" w:hAnsi="Arial" w:cs="Arial"/>
            <w:bCs/>
            <w:sz w:val="24"/>
            <w:szCs w:val="24"/>
          </w:rPr>
          <w:t xml:space="preserve"> </w:t>
        </w:r>
        <w:r w:rsidRPr="00E17D7B">
          <w:rPr>
            <w:rStyle w:val="a7"/>
            <w:rFonts w:ascii="Arial" w:hAnsi="Arial" w:cs="Arial"/>
            <w:bCs/>
            <w:sz w:val="24"/>
            <w:szCs w:val="24"/>
          </w:rPr>
          <w:t>№273-ФЗ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противодействии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коррупции»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21" w:tgtFrame="_self" w:history="1">
        <w:r w:rsidRPr="00E17D7B">
          <w:rPr>
            <w:rStyle w:val="a7"/>
            <w:rFonts w:ascii="Arial" w:hAnsi="Arial" w:cs="Arial"/>
            <w:bCs/>
            <w:sz w:val="24"/>
            <w:szCs w:val="24"/>
          </w:rPr>
          <w:t>26.02.2010</w:t>
        </w:r>
      </w:hyperlink>
      <w:r>
        <w:rPr>
          <w:rStyle w:val="a7"/>
          <w:rFonts w:ascii="Arial" w:hAnsi="Arial" w:cs="Arial"/>
          <w:bCs/>
          <w:sz w:val="24"/>
          <w:szCs w:val="24"/>
        </w:rPr>
        <w:t xml:space="preserve"> </w:t>
      </w:r>
      <w:r w:rsidRPr="00E17D7B">
        <w:rPr>
          <w:rStyle w:val="a7"/>
          <w:rFonts w:ascii="Arial" w:hAnsi="Arial" w:cs="Arial"/>
          <w:bCs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выявлен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фактор.</w:t>
      </w: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основанию,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установленному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подпунктом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«в»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Методики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утвержденной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26.02.2010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№96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антикоррупционной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экспертизе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проектов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нормативных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актов»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27.11.2013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№1075),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Порядка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содержит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фактор,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содержащий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неопределенные,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трудновыполнимые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(или)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обременительные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требования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гражданам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организациям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юридико-лингвистическая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неопределенность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употребление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неустоявшихся,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двусмысленных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терминов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категорий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оценочного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характера.</w:t>
      </w:r>
    </w:p>
    <w:p w:rsidR="00E17D7B" w:rsidRPr="00E17D7B" w:rsidRDefault="00E17D7B" w:rsidP="00E17D7B">
      <w:pPr>
        <w:pStyle w:val="ConsPlusNormal"/>
        <w:ind w:firstLine="709"/>
        <w:jc w:val="both"/>
        <w:rPr>
          <w:rFonts w:ascii="Arial" w:hAnsi="Arial" w:cs="Arial"/>
        </w:rPr>
      </w:pPr>
      <w:r w:rsidRPr="00E17D7B">
        <w:rPr>
          <w:rFonts w:ascii="Arial" w:hAnsi="Arial" w:cs="Arial"/>
        </w:rPr>
        <w:t>Исходя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из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смысла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приведенных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норм,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следует,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что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федеральным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законодательством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за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указанное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правонарушение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предусмотрен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отказ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гражданину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назначении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должность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государственной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гражданской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службы,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или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увольнение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гражданского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служащего,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иных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видов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дисциплинарной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ответственности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</w:t>
      </w:r>
      <w:r w:rsidRPr="00E17D7B">
        <w:rPr>
          <w:rFonts w:ascii="Arial" w:hAnsi="Arial" w:cs="Arial"/>
        </w:rPr>
        <w:t>предусмотрено.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Таким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образом,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целях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устранения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противоречия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части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статьи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Федерального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закона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от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27.07.2004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№79-ФЗ,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также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устранения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коррупциогенного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фактора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color w:val="000000"/>
          <w:sz w:val="24"/>
          <w:szCs w:val="24"/>
        </w:rPr>
        <w:t>предлагаем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слова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«ложных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сведений»,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заменить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словами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«заведомо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недостоверных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неполных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сведений»,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слова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«иным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видам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дисциплинарной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ответственности»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исключить.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Кроме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того,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тексте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имеется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нарушение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техники,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так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преамбуле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содержится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ссылка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постановление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Правительства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04.03.2010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№68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«Об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утверждении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Перечня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должностей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государственной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гражданской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службы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в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аппарате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Губернатора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Правительства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в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органах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исполнительной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власти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Сахалинской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области,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назначении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которые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граждане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замещении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которых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государственные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гражданские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служащие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обязаны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представлять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сведения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своих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доходах,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обязательствах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имущественного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характера,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также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сведения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доходах,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обязательствах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имущественного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характера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своих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супруги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(супруга)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несовершеннолетних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детей»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(далее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–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постановление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04.03.2010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№68),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которое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было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признано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утратившим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силу,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за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исключением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пункта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постановлением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Правительства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Сахалинской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области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от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29.03.2013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№149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«О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признании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утратившими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силу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некоторых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нормативных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правовых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актов».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eastAsiaTheme="minorHAnsi" w:hAnsi="Arial" w:cs="Arial"/>
          <w:sz w:val="24"/>
          <w:szCs w:val="24"/>
          <w:lang w:eastAsia="en-US"/>
        </w:rPr>
        <w:t>На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основании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Theme="minorHAnsi" w:hAnsi="Arial" w:cs="Arial"/>
          <w:sz w:val="24"/>
          <w:szCs w:val="24"/>
          <w:lang w:eastAsia="en-US"/>
        </w:rPr>
        <w:t>изложенного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постановление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от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04.03.2010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№68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из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преамбулы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приказа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необходимо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E17D7B">
        <w:rPr>
          <w:rFonts w:ascii="Arial" w:eastAsia="Calibri" w:hAnsi="Arial" w:cs="Arial"/>
          <w:sz w:val="24"/>
          <w:szCs w:val="24"/>
        </w:rPr>
        <w:t>исключить.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Style w:val="a7"/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Предлагаем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устранить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противоречие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федеральному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законодательству,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устранить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коррупциогенный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фактор,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нарушение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правил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техники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сообщить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результатах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рассмотрения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настоящего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повторного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экспертного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заключения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Управление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адресу: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Южно-Сахалинск,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ул.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Дзержинского,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23.</w:t>
      </w: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E17D7B" w:rsidRPr="00E17D7B" w:rsidRDefault="00E17D7B" w:rsidP="00E17D7B">
      <w:pPr>
        <w:adjustRightInd w:val="0"/>
        <w:spacing w:after="0" w:line="240" w:lineRule="auto"/>
        <w:ind w:firstLine="709"/>
        <w:jc w:val="both"/>
        <w:outlineLvl w:val="0"/>
        <w:rPr>
          <w:rFonts w:ascii="Arial" w:hAnsi="Arial" w:cs="Arial"/>
          <w:sz w:val="24"/>
          <w:szCs w:val="24"/>
        </w:rPr>
      </w:pP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Начальник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Управления</w:t>
      </w:r>
    </w:p>
    <w:p w:rsidR="00E17D7B" w:rsidRPr="00E17D7B" w:rsidRDefault="00E17D7B" w:rsidP="00E17D7B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государственный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советник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юстиции</w:t>
      </w:r>
    </w:p>
    <w:p w:rsidR="00E17D7B" w:rsidRPr="00E17D7B" w:rsidRDefault="00E17D7B" w:rsidP="00E17D7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7D7B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класса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Pr="00E17D7B">
        <w:rPr>
          <w:rFonts w:ascii="Arial" w:hAnsi="Arial" w:cs="Arial"/>
          <w:sz w:val="24"/>
          <w:szCs w:val="24"/>
        </w:rPr>
        <w:t>Л.В.</w:t>
      </w:r>
      <w:r>
        <w:rPr>
          <w:rFonts w:ascii="Arial" w:hAnsi="Arial" w:cs="Arial"/>
          <w:sz w:val="24"/>
          <w:szCs w:val="24"/>
        </w:rPr>
        <w:t xml:space="preserve"> </w:t>
      </w:r>
      <w:r w:rsidRPr="00E17D7B">
        <w:rPr>
          <w:rFonts w:ascii="Arial" w:hAnsi="Arial" w:cs="Arial"/>
          <w:sz w:val="24"/>
          <w:szCs w:val="24"/>
        </w:rPr>
        <w:t>Ковальчук</w:t>
      </w:r>
    </w:p>
    <w:p w:rsidR="00E17D7B" w:rsidRPr="00E17D7B" w:rsidRDefault="00E17D7B" w:rsidP="00E17D7B">
      <w:pPr>
        <w:pStyle w:val="a3"/>
        <w:ind w:firstLine="709"/>
        <w:rPr>
          <w:rFonts w:ascii="Arial" w:hAnsi="Arial" w:cs="Arial"/>
          <w:sz w:val="24"/>
          <w:szCs w:val="24"/>
        </w:rPr>
      </w:pPr>
    </w:p>
    <w:sectPr w:rsidR="00E17D7B" w:rsidRPr="00E17D7B" w:rsidSect="00E17D7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altName w:val="Times New Roman"/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compat/>
  <w:rsids>
    <w:rsidRoot w:val="0087717E"/>
    <w:rsid w:val="000014FC"/>
    <w:rsid w:val="00001E5E"/>
    <w:rsid w:val="00002BD9"/>
    <w:rsid w:val="000058EF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70A"/>
    <w:rsid w:val="00111AE4"/>
    <w:rsid w:val="0011273C"/>
    <w:rsid w:val="00113C20"/>
    <w:rsid w:val="00114D1D"/>
    <w:rsid w:val="001156E7"/>
    <w:rsid w:val="00115ED0"/>
    <w:rsid w:val="001160C7"/>
    <w:rsid w:val="00116BD7"/>
    <w:rsid w:val="001173F0"/>
    <w:rsid w:val="00117EB9"/>
    <w:rsid w:val="001217FA"/>
    <w:rsid w:val="00121D4B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8776D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1037"/>
    <w:rsid w:val="00501668"/>
    <w:rsid w:val="00502974"/>
    <w:rsid w:val="00502ECA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26B74"/>
    <w:rsid w:val="0053009D"/>
    <w:rsid w:val="005301EE"/>
    <w:rsid w:val="005318CE"/>
    <w:rsid w:val="00531EC2"/>
    <w:rsid w:val="0053317A"/>
    <w:rsid w:val="005347B7"/>
    <w:rsid w:val="00534DF7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7598"/>
    <w:rsid w:val="00580C26"/>
    <w:rsid w:val="00581D4F"/>
    <w:rsid w:val="00581E25"/>
    <w:rsid w:val="005823C9"/>
    <w:rsid w:val="00582B33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6F6551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7BD9"/>
    <w:rsid w:val="007F0035"/>
    <w:rsid w:val="007F14BE"/>
    <w:rsid w:val="007F2294"/>
    <w:rsid w:val="007F4589"/>
    <w:rsid w:val="007F4968"/>
    <w:rsid w:val="007F547A"/>
    <w:rsid w:val="007F58E2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49D2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2C1"/>
    <w:rsid w:val="00970AEA"/>
    <w:rsid w:val="00970E79"/>
    <w:rsid w:val="009710B0"/>
    <w:rsid w:val="00971C84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A19AB"/>
    <w:rsid w:val="009A22C5"/>
    <w:rsid w:val="009A28E8"/>
    <w:rsid w:val="009A2AE6"/>
    <w:rsid w:val="009A372C"/>
    <w:rsid w:val="009A389D"/>
    <w:rsid w:val="009A3FD5"/>
    <w:rsid w:val="009A4224"/>
    <w:rsid w:val="009A5410"/>
    <w:rsid w:val="009A5BBA"/>
    <w:rsid w:val="009A5D1B"/>
    <w:rsid w:val="009A605D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0F7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D0401"/>
    <w:rsid w:val="00AD080A"/>
    <w:rsid w:val="00AD126B"/>
    <w:rsid w:val="00AD1A07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263F"/>
    <w:rsid w:val="00B32723"/>
    <w:rsid w:val="00B32A39"/>
    <w:rsid w:val="00B334EF"/>
    <w:rsid w:val="00B33A41"/>
    <w:rsid w:val="00B33CFB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3BA0"/>
    <w:rsid w:val="00BD4138"/>
    <w:rsid w:val="00BD6347"/>
    <w:rsid w:val="00BD7EFA"/>
    <w:rsid w:val="00BE0554"/>
    <w:rsid w:val="00BE07A3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5D1"/>
    <w:rsid w:val="00E17507"/>
    <w:rsid w:val="00E17D7B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563D"/>
    <w:rsid w:val="00EC593D"/>
    <w:rsid w:val="00EC6919"/>
    <w:rsid w:val="00EC691D"/>
    <w:rsid w:val="00ED0D1C"/>
    <w:rsid w:val="00ED155E"/>
    <w:rsid w:val="00ED3DAD"/>
    <w:rsid w:val="00ED5E3A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E16"/>
    <w:rsid w:val="00F67107"/>
    <w:rsid w:val="00F67B3B"/>
    <w:rsid w:val="00F70BDA"/>
    <w:rsid w:val="00F70E0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17D7B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17D7B"/>
    <w:pPr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17D7B"/>
    <w:pPr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17D7B"/>
    <w:pPr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17D7B"/>
    <w:pPr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E17D7B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17D7B"/>
  </w:style>
  <w:style w:type="paragraph" w:styleId="a3">
    <w:name w:val="Plain Text"/>
    <w:basedOn w:val="a"/>
    <w:link w:val="a4"/>
    <w:uiPriority w:val="99"/>
    <w:unhideWhenUsed/>
    <w:rsid w:val="006F6551"/>
    <w:pPr>
      <w:spacing w:after="0" w:line="240" w:lineRule="auto"/>
      <w:ind w:firstLine="567"/>
      <w:jc w:val="both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F655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E17D7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7D7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17D7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17D7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17D7B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E17D7B"/>
    <w:pPr>
      <w:spacing w:after="0" w:line="240" w:lineRule="auto"/>
      <w:ind w:firstLine="567"/>
      <w:jc w:val="both"/>
    </w:pPr>
    <w:rPr>
      <w:rFonts w:ascii="Courier" w:hAnsi="Courier"/>
      <w:szCs w:val="20"/>
    </w:rPr>
  </w:style>
  <w:style w:type="character" w:customStyle="1" w:styleId="a6">
    <w:name w:val="Текст примечания Знак"/>
    <w:basedOn w:val="a0"/>
    <w:link w:val="a5"/>
    <w:semiHidden/>
    <w:rsid w:val="00E17D7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17D7B"/>
    <w:pPr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E17D7B"/>
    <w:rPr>
      <w:color w:val="0000FF"/>
      <w:u w:val="none"/>
    </w:rPr>
  </w:style>
  <w:style w:type="paragraph" w:customStyle="1" w:styleId="Application">
    <w:name w:val="Application!Приложение"/>
    <w:rsid w:val="00E17D7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17D7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17D7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17D7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ext">
    <w:name w:val="text"/>
    <w:basedOn w:val="a"/>
    <w:rsid w:val="00E17D7B"/>
    <w:pPr>
      <w:spacing w:after="0" w:line="24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a8">
    <w:name w:val="Body Text Indent"/>
    <w:aliases w:val="Знак, Знак"/>
    <w:basedOn w:val="a"/>
    <w:link w:val="a9"/>
    <w:rsid w:val="00E17D7B"/>
    <w:pPr>
      <w:spacing w:after="0" w:line="240" w:lineRule="auto"/>
      <w:ind w:firstLine="851"/>
      <w:jc w:val="both"/>
    </w:pPr>
    <w:rPr>
      <w:rFonts w:ascii="Arial" w:hAnsi="Arial"/>
      <w:sz w:val="26"/>
      <w:szCs w:val="20"/>
    </w:rPr>
  </w:style>
  <w:style w:type="character" w:customStyle="1" w:styleId="a9">
    <w:name w:val="Основной текст с отступом Знак"/>
    <w:aliases w:val="Знак Знак, Знак Знак"/>
    <w:basedOn w:val="a0"/>
    <w:link w:val="a8"/>
    <w:rsid w:val="00E17D7B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ConsPlusNormal">
    <w:name w:val="ConsPlusNormal"/>
    <w:rsid w:val="00E17D7B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ngr\RU0000R199904799.html" TargetMode="External"/><Relationship Id="rId13" Type="http://schemas.openxmlformats.org/officeDocument/2006/relationships/hyperlink" Target="file:///C:\content\act\00f08733-7339-4e68-94c1-f816f8b7b7ba.doc" TargetMode="External"/><Relationship Id="rId18" Type="http://schemas.openxmlformats.org/officeDocument/2006/relationships/hyperlink" Target="file:///C:\content\act\f4ee46cf-7f65-4a9a-8323-5c844789cf6f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07120b89-d89e-494f-8db9-61ba2013cc22.html" TargetMode="External"/><Relationship Id="rId7" Type="http://schemas.openxmlformats.org/officeDocument/2006/relationships/hyperlink" Target="file:///C:\content\ngr\RU0000R199305853.html" TargetMode="External"/><Relationship Id="rId12" Type="http://schemas.openxmlformats.org/officeDocument/2006/relationships/hyperlink" Target="file:///C:\content\act\21ff4ca3-fc72-4233-bb04-3222d739f7ce.html" TargetMode="External"/><Relationship Id="rId17" Type="http://schemas.openxmlformats.org/officeDocument/2006/relationships/hyperlink" Target="file:///C:\content\act\5dcd633e-3dda-44bc-a5f8-1143fed351ce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8f5d5344-3c1a-4eb3-9212-6ea5e56fbf32.doc" TargetMode="External"/><Relationship Id="rId20" Type="http://schemas.openxmlformats.org/officeDocument/2006/relationships/hyperlink" Target="file:///C:\content\act\9aa48369-618a-4bb4-b4b8-ae15f2b7ebf6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2c6a917e-359d-4ab6-8148-21ca0d567c97.doc" TargetMode="External"/><Relationship Id="rId11" Type="http://schemas.openxmlformats.org/officeDocument/2006/relationships/hyperlink" Target="file:///C:\content\act\b434f9d9-f9a8-466f-8c8c-d5479283eb78.html" TargetMode="External"/><Relationship Id="rId5" Type="http://schemas.openxmlformats.org/officeDocument/2006/relationships/hyperlink" Target="file:///C:\content\act\d42dd0ad-8f30-46bc-9777-334d5c33e228.doc" TargetMode="External"/><Relationship Id="rId15" Type="http://schemas.openxmlformats.org/officeDocument/2006/relationships/hyperlink" Target="file:///C:\content\act\8058858a-8848-4a2d-89c1-40c8946be283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9aa48369-618a-4bb4-b4b8-ae15f2b7ebf6.html" TargetMode="External"/><Relationship Id="rId19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hyperlink" Target="file:///C:\content\act\a8ca6f19-944a-442f-afbb-7b6cab4e1e09.html" TargetMode="External"/><Relationship Id="rId9" Type="http://schemas.openxmlformats.org/officeDocument/2006/relationships/hyperlink" Target="file:///C:\content\act\0a9ce29e-b5bf-4166-bb27-3aa3eaac4bb3.html" TargetMode="External"/><Relationship Id="rId14" Type="http://schemas.openxmlformats.org/officeDocument/2006/relationships/hyperlink" Target="file:///C:\content\act\faecf191-eb40-4a89-a624-b5958e97b426.doc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3025</Words>
  <Characters>17243</Characters>
  <Application>Microsoft Office Word</Application>
  <DocSecurity>0</DocSecurity>
  <Lines>143</Lines>
  <Paragraphs>40</Paragraphs>
  <ScaleCrop>false</ScaleCrop>
  <Company>Юстиция</Company>
  <LinksUpToDate>false</LinksUpToDate>
  <CharactersWithSpaces>20228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</cp:revision>
  <dcterms:created xsi:type="dcterms:W3CDTF">2014-07-28T07:22:00Z</dcterms:created>
  <dcterms:modified xsi:type="dcterms:W3CDTF">2014-07-28T07:22:00Z</dcterms:modified>
</cp:coreProperties>
</file>