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2382" w14:textId="77777777" w:rsidR="0068199C" w:rsidRDefault="004246BD" w:rsidP="00793DDD">
      <w:pPr>
        <w:pStyle w:val="Title"/>
        <w:spacing w:before="0" w:after="0"/>
        <w:ind w:firstLine="0"/>
      </w:pPr>
      <w:r w:rsidRPr="00194F02">
        <w:t>УПРАВЛЕНИ</w:t>
      </w:r>
      <w:r w:rsidR="00780D5F">
        <w:t>Е</w:t>
      </w:r>
      <w:r w:rsidRPr="00194F02">
        <w:t xml:space="preserve"> ВЕТЕРИНАРИИ НОВОСИБИРСКОЙ ОБЛАСТИ</w:t>
      </w:r>
      <w:r w:rsidR="0068199C">
        <w:t xml:space="preserve"> </w:t>
      </w:r>
    </w:p>
    <w:p w14:paraId="5F9A33A0" w14:textId="77777777" w:rsidR="00780D5F" w:rsidRDefault="00780D5F" w:rsidP="00780D5F">
      <w:pPr>
        <w:pStyle w:val="Title"/>
        <w:spacing w:before="0" w:after="0"/>
        <w:ind w:firstLine="0"/>
      </w:pPr>
    </w:p>
    <w:p w14:paraId="39BB75A4" w14:textId="77777777" w:rsidR="00780D5F" w:rsidRDefault="00780D5F" w:rsidP="00780D5F">
      <w:pPr>
        <w:pStyle w:val="Title"/>
        <w:spacing w:before="0" w:after="0"/>
        <w:ind w:firstLine="0"/>
      </w:pPr>
      <w:r>
        <w:t>ПРИКАЗ</w:t>
      </w:r>
    </w:p>
    <w:p w14:paraId="679CD95C" w14:textId="77777777" w:rsidR="004246BD" w:rsidRPr="00C91BAA" w:rsidRDefault="0068199C" w:rsidP="00793DDD">
      <w:pPr>
        <w:pStyle w:val="Title"/>
        <w:spacing w:before="0" w:after="0"/>
        <w:ind w:firstLine="0"/>
        <w:rPr>
          <w:b w:val="0"/>
          <w:sz w:val="24"/>
        </w:rPr>
      </w:pPr>
      <w:r w:rsidRPr="00C91BAA">
        <w:rPr>
          <w:b w:val="0"/>
          <w:sz w:val="24"/>
        </w:rPr>
        <w:t>от 29.10.2009 № 118</w:t>
      </w:r>
    </w:p>
    <w:p w14:paraId="074B94E3" w14:textId="77777777" w:rsidR="00780D5F" w:rsidRDefault="00780D5F" w:rsidP="00012456">
      <w:pPr>
        <w:ind w:firstLine="0"/>
        <w:jc w:val="center"/>
        <w:rPr>
          <w:rFonts w:cs="Arial"/>
          <w:b/>
          <w:bCs/>
          <w:kern w:val="28"/>
          <w:sz w:val="32"/>
          <w:szCs w:val="32"/>
        </w:rPr>
      </w:pPr>
    </w:p>
    <w:p w14:paraId="799B829B" w14:textId="77777777" w:rsidR="00012456" w:rsidRPr="00012456" w:rsidRDefault="00012456" w:rsidP="00012456">
      <w:pPr>
        <w:ind w:firstLine="0"/>
        <w:jc w:val="center"/>
        <w:rPr>
          <w:rFonts w:cs="Arial"/>
          <w:b/>
          <w:bCs/>
          <w:kern w:val="28"/>
          <w:sz w:val="32"/>
          <w:szCs w:val="32"/>
        </w:rPr>
      </w:pPr>
      <w:r w:rsidRPr="00012456">
        <w:rPr>
          <w:rFonts w:cs="Arial"/>
          <w:b/>
          <w:bCs/>
          <w:kern w:val="28"/>
          <w:sz w:val="32"/>
          <w:szCs w:val="32"/>
        </w:rPr>
        <w:t>ОБ УТВЕРЖДЕНИИ АДМИНИСТРАТИВНОГО РЕГЛАМЕНТА УПРАВЛЕНИЯ ВЕТЕРИНАРИИ НОВОСИБИРСКОЙ ОБЛАСТИ ИСПОЛНЕНИЯ ГОСУДАРСТВЕННОЙ ФУНКЦИИ ПО ОСУЩЕСТВЛЕНИЮ РЕГИОНАЛЬНОГО ГОСУДАРСТВЕННОГО ВЕТЕРИНАРНОГО НАДЗОРА НА Т</w:t>
      </w:r>
      <w:r>
        <w:rPr>
          <w:rFonts w:cs="Arial"/>
          <w:b/>
          <w:bCs/>
          <w:kern w:val="28"/>
          <w:sz w:val="32"/>
          <w:szCs w:val="32"/>
        </w:rPr>
        <w:t>ЕРРИТОРИИ НОВОСИБИРСКОЙ ОБЛАСТИ</w:t>
      </w:r>
    </w:p>
    <w:p w14:paraId="5DEE72B6" w14:textId="77777777" w:rsidR="00793DDD" w:rsidRPr="00780D5F" w:rsidRDefault="00793DDD" w:rsidP="00793DDD">
      <w:pPr>
        <w:ind w:firstLine="0"/>
        <w:jc w:val="center"/>
        <w:rPr>
          <w:rFonts w:cs="Arial"/>
          <w:sz w:val="20"/>
        </w:rPr>
      </w:pPr>
      <w:r w:rsidRPr="00780D5F">
        <w:rPr>
          <w:rFonts w:cs="Arial"/>
          <w:sz w:val="20"/>
        </w:rPr>
        <w:t>(</w:t>
      </w:r>
      <w:r w:rsidR="00780D5F" w:rsidRPr="00780D5F">
        <w:rPr>
          <w:rFonts w:cs="Arial"/>
          <w:sz w:val="20"/>
        </w:rPr>
        <w:t xml:space="preserve">наименование </w:t>
      </w:r>
      <w:r w:rsidRPr="00780D5F">
        <w:rPr>
          <w:rFonts w:cs="Arial"/>
          <w:sz w:val="20"/>
        </w:rPr>
        <w:t xml:space="preserve">в </w:t>
      </w:r>
      <w:r w:rsidR="00780D5F" w:rsidRPr="00780D5F">
        <w:rPr>
          <w:rFonts w:cs="Arial"/>
          <w:sz w:val="20"/>
        </w:rPr>
        <w:t>редакции</w:t>
      </w:r>
      <w:r w:rsidRPr="00780D5F">
        <w:rPr>
          <w:rFonts w:cs="Arial"/>
          <w:sz w:val="20"/>
        </w:rPr>
        <w:t xml:space="preserve"> приказ</w:t>
      </w:r>
      <w:r w:rsidR="00012456" w:rsidRPr="00780D5F">
        <w:rPr>
          <w:rFonts w:cs="Arial"/>
          <w:sz w:val="20"/>
        </w:rPr>
        <w:t>ов</w:t>
      </w:r>
      <w:r w:rsidRPr="00780D5F">
        <w:rPr>
          <w:rFonts w:cs="Arial"/>
          <w:sz w:val="20"/>
        </w:rPr>
        <w:t xml:space="preserve"> управления ветеринарии Новосибирской области </w:t>
      </w:r>
      <w:hyperlink r:id="rId8" w:tgtFrame="Logical" w:history="1">
        <w:r w:rsidRPr="00780D5F">
          <w:rPr>
            <w:rStyle w:val="a4"/>
            <w:rFonts w:cs="Arial"/>
            <w:bCs/>
            <w:kern w:val="28"/>
            <w:sz w:val="20"/>
            <w:szCs w:val="32"/>
          </w:rPr>
          <w:t>от 22.09.2016 № 147</w:t>
        </w:r>
      </w:hyperlink>
      <w:r w:rsidR="00012456" w:rsidRPr="00780D5F">
        <w:rPr>
          <w:sz w:val="20"/>
        </w:rPr>
        <w:t xml:space="preserve">, </w:t>
      </w:r>
      <w:hyperlink r:id="rId9" w:tgtFrame="Logical" w:history="1">
        <w:r w:rsidR="00012456" w:rsidRPr="00780D5F">
          <w:rPr>
            <w:rStyle w:val="a4"/>
            <w:sz w:val="20"/>
          </w:rPr>
          <w:t>от 22.06.2017 № 117</w:t>
        </w:r>
      </w:hyperlink>
      <w:r w:rsidRPr="00780D5F">
        <w:rPr>
          <w:sz w:val="20"/>
        </w:rPr>
        <w:t>)</w:t>
      </w:r>
    </w:p>
    <w:p w14:paraId="1FB39A71" w14:textId="77777777" w:rsidR="00FF6678" w:rsidRDefault="00FF6678" w:rsidP="002024D4">
      <w:pPr>
        <w:rPr>
          <w:rFonts w:cs="Arial"/>
        </w:rPr>
      </w:pPr>
    </w:p>
    <w:p w14:paraId="4838B139" w14:textId="77777777" w:rsidR="00253C49" w:rsidRPr="00780D5F" w:rsidRDefault="00780D5F" w:rsidP="00780D5F">
      <w:pPr>
        <w:ind w:firstLine="0"/>
        <w:jc w:val="center"/>
        <w:rPr>
          <w:rFonts w:cs="Arial"/>
          <w:sz w:val="20"/>
        </w:rPr>
      </w:pPr>
      <w:r w:rsidRPr="00780D5F">
        <w:rPr>
          <w:rFonts w:cs="Arial"/>
          <w:sz w:val="20"/>
        </w:rPr>
        <w:t xml:space="preserve">(в редакции приказов управления ветеринарии Новосибирской области </w:t>
      </w:r>
      <w:hyperlink r:id="rId10" w:history="1">
        <w:r w:rsidR="003B470C" w:rsidRPr="00780D5F">
          <w:rPr>
            <w:rStyle w:val="a4"/>
            <w:rFonts w:cs="Arial"/>
            <w:sz w:val="20"/>
          </w:rPr>
          <w:t>от 19.02.2010 № 7</w:t>
        </w:r>
        <w:r w:rsidRPr="00780D5F">
          <w:rPr>
            <w:rStyle w:val="a4"/>
            <w:rFonts w:cs="Arial"/>
            <w:sz w:val="20"/>
          </w:rPr>
          <w:t>;</w:t>
        </w:r>
      </w:hyperlink>
      <w:r w:rsidR="00FE247A" w:rsidRPr="00780D5F">
        <w:rPr>
          <w:rFonts w:cs="Arial"/>
          <w:sz w:val="20"/>
        </w:rPr>
        <w:t xml:space="preserve"> </w:t>
      </w:r>
      <w:hyperlink r:id="rId11" w:history="1">
        <w:r w:rsidR="00FE247A" w:rsidRPr="00780D5F">
          <w:rPr>
            <w:rStyle w:val="a4"/>
            <w:rFonts w:cs="Arial"/>
            <w:sz w:val="20"/>
          </w:rPr>
          <w:t>от 03.03.2010 № 12</w:t>
        </w:r>
        <w:r w:rsidRPr="00780D5F">
          <w:rPr>
            <w:rStyle w:val="a4"/>
            <w:rFonts w:cs="Arial"/>
            <w:sz w:val="20"/>
          </w:rPr>
          <w:t>;</w:t>
        </w:r>
      </w:hyperlink>
      <w:r w:rsidR="00153F03" w:rsidRPr="00780D5F">
        <w:rPr>
          <w:rFonts w:cs="Arial"/>
          <w:sz w:val="20"/>
        </w:rPr>
        <w:t xml:space="preserve"> </w:t>
      </w:r>
      <w:hyperlink r:id="rId12" w:tgtFrame="ChangingDocument" w:history="1">
        <w:r w:rsidR="00153F03" w:rsidRPr="00780D5F">
          <w:rPr>
            <w:rStyle w:val="a4"/>
            <w:rFonts w:cs="Arial"/>
            <w:sz w:val="20"/>
          </w:rPr>
          <w:t xml:space="preserve">от 20.09.2010 № </w:t>
        </w:r>
        <w:r w:rsidR="00BF433B" w:rsidRPr="00780D5F">
          <w:rPr>
            <w:rStyle w:val="a4"/>
            <w:rFonts w:cs="Arial"/>
            <w:sz w:val="20"/>
          </w:rPr>
          <w:t>77</w:t>
        </w:r>
        <w:r w:rsidRPr="00780D5F">
          <w:rPr>
            <w:rStyle w:val="a4"/>
            <w:rFonts w:cs="Arial"/>
            <w:sz w:val="20"/>
          </w:rPr>
          <w:t>;</w:t>
        </w:r>
      </w:hyperlink>
      <w:r w:rsidR="00FC78CB" w:rsidRPr="00780D5F">
        <w:rPr>
          <w:rFonts w:cs="Arial"/>
          <w:sz w:val="20"/>
        </w:rPr>
        <w:t xml:space="preserve"> </w:t>
      </w:r>
      <w:hyperlink r:id="rId13" w:tgtFrame="ChangingDocument" w:history="1">
        <w:r w:rsidR="00FC78CB" w:rsidRPr="00780D5F">
          <w:rPr>
            <w:rStyle w:val="a4"/>
            <w:rFonts w:cs="Arial"/>
            <w:sz w:val="20"/>
          </w:rPr>
          <w:t>от 05.09.2011 № 172</w:t>
        </w:r>
      </w:hyperlink>
      <w:r w:rsidRPr="00780D5F">
        <w:rPr>
          <w:rStyle w:val="a4"/>
          <w:rFonts w:cs="Arial"/>
          <w:sz w:val="20"/>
        </w:rPr>
        <w:t>;</w:t>
      </w:r>
      <w:hyperlink r:id="rId14" w:tgtFrame="ChangingDocument" w:history="1">
        <w:r w:rsidR="00EB70FC" w:rsidRPr="00780D5F">
          <w:rPr>
            <w:rStyle w:val="a4"/>
            <w:rFonts w:cs="Arial"/>
            <w:sz w:val="20"/>
          </w:rPr>
          <w:t>от 27.02.2012 № 27</w:t>
        </w:r>
      </w:hyperlink>
      <w:r w:rsidRPr="00780D5F">
        <w:rPr>
          <w:rStyle w:val="a4"/>
          <w:rFonts w:cs="Arial"/>
          <w:sz w:val="20"/>
        </w:rPr>
        <w:t>;</w:t>
      </w:r>
      <w:hyperlink r:id="rId15" w:tgtFrame="ChangingDocument" w:history="1">
        <w:r w:rsidR="00797029" w:rsidRPr="00780D5F">
          <w:rPr>
            <w:rStyle w:val="a4"/>
            <w:rFonts w:cs="Arial"/>
            <w:sz w:val="20"/>
          </w:rPr>
          <w:t>от 31.05.2012 № 91</w:t>
        </w:r>
      </w:hyperlink>
      <w:r w:rsidRPr="00780D5F">
        <w:rPr>
          <w:rStyle w:val="a4"/>
          <w:rFonts w:cs="Arial"/>
          <w:sz w:val="20"/>
        </w:rPr>
        <w:t>;</w:t>
      </w:r>
      <w:hyperlink r:id="rId16" w:tgtFrame="Logical" w:history="1">
        <w:r w:rsidR="00253C49" w:rsidRPr="00780D5F">
          <w:rPr>
            <w:rStyle w:val="a4"/>
            <w:rFonts w:cs="Arial"/>
            <w:bCs/>
            <w:kern w:val="28"/>
            <w:sz w:val="20"/>
            <w:szCs w:val="32"/>
          </w:rPr>
          <w:t>от 22.09.2016 № 147</w:t>
        </w:r>
      </w:hyperlink>
      <w:r w:rsidRPr="00780D5F">
        <w:rPr>
          <w:rStyle w:val="a4"/>
          <w:rFonts w:cs="Arial"/>
          <w:bCs/>
          <w:kern w:val="28"/>
          <w:sz w:val="20"/>
          <w:szCs w:val="32"/>
        </w:rPr>
        <w:t>;</w:t>
      </w:r>
      <w:hyperlink r:id="rId17" w:tgtFrame="ChangingDocument" w:history="1">
        <w:r w:rsidR="00793DDD" w:rsidRPr="00780D5F">
          <w:rPr>
            <w:rStyle w:val="a4"/>
            <w:rFonts w:cs="Arial"/>
            <w:sz w:val="20"/>
          </w:rPr>
          <w:t xml:space="preserve"> </w:t>
        </w:r>
        <w:r w:rsidR="00793DDD" w:rsidRPr="00780D5F">
          <w:rPr>
            <w:rStyle w:val="a4"/>
            <w:rFonts w:cs="Arial"/>
            <w:bCs/>
            <w:kern w:val="28"/>
            <w:sz w:val="20"/>
            <w:szCs w:val="32"/>
          </w:rPr>
          <w:t>от 22.06.2017 № 117</w:t>
        </w:r>
        <w:r w:rsidRPr="00780D5F">
          <w:rPr>
            <w:rStyle w:val="a4"/>
            <w:rFonts w:cs="Arial"/>
            <w:bCs/>
            <w:kern w:val="28"/>
            <w:sz w:val="20"/>
            <w:szCs w:val="32"/>
          </w:rPr>
          <w:t>;</w:t>
        </w:r>
      </w:hyperlink>
      <w:hyperlink r:id="rId18" w:tgtFrame="ChangingDocument" w:history="1">
        <w:r w:rsidR="00FE7446" w:rsidRPr="00780D5F">
          <w:rPr>
            <w:rStyle w:val="a4"/>
            <w:rFonts w:cs="Arial"/>
            <w:sz w:val="20"/>
          </w:rPr>
          <w:t xml:space="preserve"> </w:t>
        </w:r>
        <w:r w:rsidR="00FE7446" w:rsidRPr="00780D5F">
          <w:rPr>
            <w:rStyle w:val="a4"/>
            <w:rFonts w:cs="Arial"/>
            <w:bCs/>
            <w:kern w:val="28"/>
            <w:sz w:val="20"/>
            <w:szCs w:val="32"/>
          </w:rPr>
          <w:t>от 08.02.2018 № 25</w:t>
        </w:r>
      </w:hyperlink>
      <w:r w:rsidRPr="00780D5F">
        <w:rPr>
          <w:rFonts w:cs="Arial"/>
          <w:sz w:val="20"/>
        </w:rPr>
        <w:t>)</w:t>
      </w:r>
    </w:p>
    <w:p w14:paraId="41F3BF2F" w14:textId="77777777" w:rsidR="00780D5F" w:rsidRDefault="00780D5F" w:rsidP="002024D4">
      <w:pPr>
        <w:rPr>
          <w:rFonts w:cs="Arial"/>
        </w:rPr>
      </w:pPr>
    </w:p>
    <w:p w14:paraId="3EFA41FF" w14:textId="77777777" w:rsidR="00012456" w:rsidRDefault="002024D4" w:rsidP="002024D4">
      <w:pPr>
        <w:rPr>
          <w:rFonts w:cs="Arial"/>
        </w:rPr>
      </w:pPr>
      <w:r w:rsidRPr="00B16171">
        <w:rPr>
          <w:rFonts w:cs="Arial"/>
        </w:rPr>
        <w:t xml:space="preserve">В соответствии с Законом Российской Федерации </w:t>
      </w:r>
      <w:hyperlink r:id="rId19" w:history="1">
        <w:r w:rsidRPr="00FE7446">
          <w:rPr>
            <w:rStyle w:val="a4"/>
            <w:rFonts w:cs="Arial"/>
          </w:rPr>
          <w:t>от 14.05.1993 № 4979-1</w:t>
        </w:r>
      </w:hyperlink>
      <w:r w:rsidRPr="00B16171">
        <w:rPr>
          <w:rFonts w:cs="Arial"/>
        </w:rPr>
        <w:t xml:space="preserve"> «О ветеринарии», Федеральным законом </w:t>
      </w:r>
      <w:hyperlink r:id="rId20" w:tooltip="от 26.12.2008 № 294-ФЗ" w:history="1">
        <w:r w:rsidRPr="000022E1">
          <w:rPr>
            <w:rStyle w:val="a4"/>
            <w:rFonts w:cs="Arial"/>
          </w:rPr>
          <w:t>от 26.12.2008 № 294-ФЗ</w:t>
        </w:r>
      </w:hyperlink>
      <w:r w:rsidRPr="00B1617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Постановления Правительства РФ от 05.06.2013 № 476 «О вопросах государственного контроля (надзора) и признании утратившими силу некоторых актов Правительства Российской Федерации» (вместе с «Положением о федеральном государственном надзоре в области связи», «Положением о государственном надзоре в области охраны атмосферного воздуха», «Положением о государственном надзоре в области использования и охраны водных объектов», «Положением о федеральном государственном надзоре в области охраны, воспроизводства и использования объектов животного мира и среды их обитания», «Положением о федеральном государственном пожарном надзоре в лесах», «Положением о государственном ветеринарном надзоре», «Положением о федеральном государственном санитарно-эпидемиологическом надзоре»), Постановлением Правительства Новосибирской области от 31.05.2016 № установлении Порядка осуществления регионального ветеринарного надзора в Новосибирской области», Постановление Правительства Новосибирской области от 28.12.2011 № 604-п «Об утверждении Порядка разработки и утверждения административных регламентов исполнения государственных функций Новосибирской области» и согласно постановления Правительства Новосибирской области от 30.12.2015 № 484-п «Об утверждении Положения об управлении ветеринарии Новосибирской области</w:t>
      </w:r>
      <w:r>
        <w:rPr>
          <w:rFonts w:cs="Arial"/>
        </w:rPr>
        <w:t xml:space="preserve">. </w:t>
      </w:r>
    </w:p>
    <w:p w14:paraId="21C297E6" w14:textId="77777777" w:rsidR="002024D4" w:rsidRPr="00780D5F" w:rsidRDefault="002024D4" w:rsidP="00012456">
      <w:pPr>
        <w:ind w:firstLine="0"/>
        <w:rPr>
          <w:rFonts w:cs="Arial"/>
          <w:sz w:val="20"/>
        </w:rPr>
      </w:pPr>
      <w:r w:rsidRPr="00780D5F">
        <w:rPr>
          <w:rFonts w:cs="Arial"/>
          <w:sz w:val="20"/>
        </w:rPr>
        <w:t xml:space="preserve">(в </w:t>
      </w:r>
      <w:r w:rsidR="00780D5F" w:rsidRPr="00780D5F">
        <w:rPr>
          <w:rFonts w:cs="Arial"/>
          <w:sz w:val="20"/>
        </w:rPr>
        <w:t>редакции</w:t>
      </w:r>
      <w:r w:rsidRPr="00780D5F">
        <w:rPr>
          <w:rFonts w:cs="Arial"/>
          <w:sz w:val="20"/>
        </w:rPr>
        <w:t xml:space="preserve"> приказа управления ветеринарии Новосибирской области </w:t>
      </w:r>
      <w:hyperlink r:id="rId21" w:tgtFrame="Logical" w:history="1">
        <w:r w:rsidRPr="00780D5F">
          <w:rPr>
            <w:rStyle w:val="a4"/>
            <w:rFonts w:cs="Arial"/>
            <w:bCs/>
            <w:kern w:val="28"/>
            <w:sz w:val="20"/>
            <w:szCs w:val="32"/>
          </w:rPr>
          <w:t>от 22.09.2016 № 147</w:t>
        </w:r>
      </w:hyperlink>
      <w:r w:rsidRPr="00780D5F">
        <w:rPr>
          <w:sz w:val="20"/>
        </w:rPr>
        <w:t xml:space="preserve">) </w:t>
      </w:r>
    </w:p>
    <w:p w14:paraId="414A183D" w14:textId="77777777" w:rsidR="004246BD" w:rsidRDefault="004246BD" w:rsidP="004246BD">
      <w:pPr>
        <w:rPr>
          <w:rFonts w:cs="Arial"/>
        </w:rPr>
      </w:pPr>
      <w:r w:rsidRPr="00194F02">
        <w:rPr>
          <w:rFonts w:cs="Arial"/>
        </w:rPr>
        <w:t>ПРИКАЗЫВАЮ:</w:t>
      </w:r>
    </w:p>
    <w:p w14:paraId="5290B327" w14:textId="77777777" w:rsidR="00012456" w:rsidRDefault="008C7CE9" w:rsidP="002024D4">
      <w:pPr>
        <w:rPr>
          <w:rFonts w:cs="Arial"/>
        </w:rPr>
      </w:pPr>
      <w:r w:rsidRPr="00FC78CB">
        <w:rPr>
          <w:rFonts w:cs="Arial"/>
        </w:rPr>
        <w:t xml:space="preserve">1. </w:t>
      </w:r>
      <w:r w:rsidR="00012456">
        <w:rPr>
          <w:rFonts w:cs="Arial"/>
        </w:rPr>
        <w:t>Утвердить прилагаемый административный регламент управления ветеринарии Новосибирской области исполнения государственной функции по осуществлению регионального государственного ветеринарного надзора на территории Новосибирской области (далее - Административный регламент)</w:t>
      </w:r>
      <w:r w:rsidR="002024D4">
        <w:rPr>
          <w:rFonts w:cs="Arial"/>
        </w:rPr>
        <w:t xml:space="preserve">. </w:t>
      </w:r>
    </w:p>
    <w:p w14:paraId="1435B497" w14:textId="77777777" w:rsidR="004246BD" w:rsidRPr="00780D5F" w:rsidRDefault="002024D4" w:rsidP="00012456">
      <w:pPr>
        <w:ind w:firstLine="0"/>
        <w:rPr>
          <w:rFonts w:cs="Arial"/>
          <w:sz w:val="20"/>
        </w:rPr>
      </w:pPr>
      <w:r w:rsidRPr="00780D5F">
        <w:rPr>
          <w:rFonts w:cs="Arial"/>
          <w:sz w:val="20"/>
        </w:rPr>
        <w:t xml:space="preserve">(в </w:t>
      </w:r>
      <w:r w:rsidR="00780D5F" w:rsidRPr="00780D5F">
        <w:rPr>
          <w:rFonts w:cs="Arial"/>
          <w:sz w:val="20"/>
        </w:rPr>
        <w:t>редакции</w:t>
      </w:r>
      <w:r w:rsidRPr="00780D5F">
        <w:rPr>
          <w:rFonts w:cs="Arial"/>
          <w:sz w:val="20"/>
        </w:rPr>
        <w:t xml:space="preserve"> приказ</w:t>
      </w:r>
      <w:r w:rsidR="00012456" w:rsidRPr="00780D5F">
        <w:rPr>
          <w:rFonts w:cs="Arial"/>
          <w:sz w:val="20"/>
        </w:rPr>
        <w:t>ов</w:t>
      </w:r>
      <w:r w:rsidRPr="00780D5F">
        <w:rPr>
          <w:rFonts w:cs="Arial"/>
          <w:sz w:val="20"/>
        </w:rPr>
        <w:t xml:space="preserve"> управления ветеринарии Новосибирской области </w:t>
      </w:r>
      <w:hyperlink r:id="rId22" w:tgtFrame="Logical" w:history="1">
        <w:r w:rsidRPr="00780D5F">
          <w:rPr>
            <w:rStyle w:val="a4"/>
            <w:rFonts w:cs="Arial"/>
            <w:bCs/>
            <w:kern w:val="28"/>
            <w:sz w:val="20"/>
            <w:szCs w:val="32"/>
          </w:rPr>
          <w:t>от 22.09.2016 № 147</w:t>
        </w:r>
      </w:hyperlink>
      <w:r w:rsidR="00012456" w:rsidRPr="00780D5F">
        <w:rPr>
          <w:sz w:val="20"/>
        </w:rPr>
        <w:t xml:space="preserve">, </w:t>
      </w:r>
      <w:hyperlink r:id="rId23" w:tgtFrame="Logical" w:history="1">
        <w:r w:rsidR="00012456" w:rsidRPr="00780D5F">
          <w:rPr>
            <w:rStyle w:val="a4"/>
            <w:sz w:val="20"/>
          </w:rPr>
          <w:t>от 22.06.2017 № 117</w:t>
        </w:r>
      </w:hyperlink>
      <w:r w:rsidRPr="00780D5F">
        <w:rPr>
          <w:sz w:val="20"/>
        </w:rPr>
        <w:t xml:space="preserve">) </w:t>
      </w:r>
    </w:p>
    <w:p w14:paraId="6B5DBB07" w14:textId="77777777" w:rsidR="004246BD" w:rsidRDefault="008C7CE9" w:rsidP="008C7CE9">
      <w:pPr>
        <w:rPr>
          <w:rFonts w:cs="Arial"/>
        </w:rPr>
      </w:pPr>
      <w:r>
        <w:rPr>
          <w:rFonts w:cs="Arial"/>
        </w:rPr>
        <w:t xml:space="preserve">2. </w:t>
      </w:r>
      <w:r w:rsidR="004246BD" w:rsidRPr="00194F02">
        <w:rPr>
          <w:rFonts w:cs="Arial"/>
        </w:rPr>
        <w:t>Начальникам отделов управления ветеринарии Новосибирской области обеспечить исполнение Административного регламента.</w:t>
      </w:r>
    </w:p>
    <w:p w14:paraId="05DCE1E6" w14:textId="77777777" w:rsidR="004246BD" w:rsidRPr="00194F02" w:rsidRDefault="008C7CE9" w:rsidP="008C7CE9">
      <w:pPr>
        <w:rPr>
          <w:rFonts w:cs="Arial"/>
        </w:rPr>
      </w:pPr>
      <w:r>
        <w:rPr>
          <w:rFonts w:cs="Arial"/>
        </w:rPr>
        <w:t>3.</w:t>
      </w:r>
      <w:r w:rsidR="004246BD" w:rsidRPr="00194F02">
        <w:rPr>
          <w:rFonts w:cs="Arial"/>
        </w:rPr>
        <w:t xml:space="preserve"> Контроль за исполнением приказа оставляю за собой.</w:t>
      </w:r>
    </w:p>
    <w:p w14:paraId="05D2ECD4" w14:textId="77777777" w:rsidR="004246BD" w:rsidRPr="00194F02" w:rsidRDefault="004246BD" w:rsidP="004246BD">
      <w:pPr>
        <w:rPr>
          <w:rFonts w:cs="Arial"/>
        </w:rPr>
      </w:pPr>
    </w:p>
    <w:p w14:paraId="07D4444E" w14:textId="77777777" w:rsidR="00194F02" w:rsidRPr="00194F02" w:rsidRDefault="004246BD" w:rsidP="00012456">
      <w:pPr>
        <w:ind w:firstLine="0"/>
        <w:rPr>
          <w:rFonts w:cs="Arial"/>
        </w:rPr>
      </w:pPr>
      <w:r w:rsidRPr="00194F02">
        <w:rPr>
          <w:rFonts w:cs="Arial"/>
        </w:rPr>
        <w:t>Начальник управления</w:t>
      </w:r>
    </w:p>
    <w:p w14:paraId="754D1C28" w14:textId="77777777" w:rsidR="004246BD" w:rsidRPr="00194F02" w:rsidRDefault="004246BD" w:rsidP="00194F02">
      <w:pPr>
        <w:ind w:firstLine="705"/>
        <w:jc w:val="right"/>
        <w:rPr>
          <w:rFonts w:cs="Arial"/>
        </w:rPr>
      </w:pPr>
      <w:r w:rsidRPr="00194F02">
        <w:rPr>
          <w:rFonts w:cs="Arial"/>
        </w:rPr>
        <w:t>М.А.</w:t>
      </w:r>
      <w:r w:rsidR="006D3493">
        <w:rPr>
          <w:rFonts w:cs="Arial"/>
        </w:rPr>
        <w:t xml:space="preserve"> </w:t>
      </w:r>
      <w:proofErr w:type="spellStart"/>
      <w:r w:rsidRPr="00194F02">
        <w:rPr>
          <w:rFonts w:cs="Arial"/>
        </w:rPr>
        <w:t>Амироков</w:t>
      </w:r>
      <w:proofErr w:type="spellEnd"/>
    </w:p>
    <w:p w14:paraId="2A3E10BC" w14:textId="77777777" w:rsidR="00FC78CB" w:rsidRDefault="004246BD" w:rsidP="00012456">
      <w:pPr>
        <w:jc w:val="right"/>
        <w:rPr>
          <w:b/>
        </w:rPr>
      </w:pPr>
      <w:r w:rsidRPr="00194F02">
        <w:rPr>
          <w:rFonts w:cs="Arial"/>
        </w:rPr>
        <w:br w:type="page"/>
      </w:r>
      <w:r w:rsidR="00FC78CB" w:rsidRPr="00194F02">
        <w:lastRenderedPageBreak/>
        <w:t>Утвержден</w:t>
      </w:r>
    </w:p>
    <w:p w14:paraId="2A14CCD9" w14:textId="77777777" w:rsidR="00FC78CB" w:rsidRPr="00194F02" w:rsidRDefault="00FC78CB" w:rsidP="008C7CE9">
      <w:pPr>
        <w:pStyle w:val="ConsPlusTitle"/>
        <w:widowControl/>
        <w:jc w:val="right"/>
        <w:rPr>
          <w:b w:val="0"/>
          <w:sz w:val="24"/>
          <w:szCs w:val="24"/>
        </w:rPr>
      </w:pPr>
      <w:r w:rsidRPr="00194F02">
        <w:rPr>
          <w:b w:val="0"/>
          <w:sz w:val="24"/>
          <w:szCs w:val="24"/>
        </w:rPr>
        <w:t>приказом начальника управления</w:t>
      </w:r>
    </w:p>
    <w:p w14:paraId="7B035E6B" w14:textId="77777777" w:rsidR="00FC78CB" w:rsidRPr="00194F02" w:rsidRDefault="00FC78CB" w:rsidP="00FC78CB">
      <w:pPr>
        <w:pStyle w:val="ConsPlusTitle"/>
        <w:widowControl/>
        <w:tabs>
          <w:tab w:val="left" w:pos="3379"/>
          <w:tab w:val="left" w:pos="5268"/>
        </w:tabs>
        <w:ind w:left="108"/>
        <w:jc w:val="right"/>
        <w:rPr>
          <w:b w:val="0"/>
          <w:sz w:val="24"/>
          <w:szCs w:val="24"/>
        </w:rPr>
      </w:pPr>
      <w:r w:rsidRPr="00194F02">
        <w:rPr>
          <w:b w:val="0"/>
          <w:sz w:val="24"/>
          <w:szCs w:val="24"/>
        </w:rPr>
        <w:t>ветеринарии Новосибирской области</w:t>
      </w:r>
    </w:p>
    <w:p w14:paraId="4B4A3AE9" w14:textId="77777777" w:rsidR="004246BD" w:rsidRPr="00FC78CB" w:rsidRDefault="004246BD" w:rsidP="008C7CE9">
      <w:pPr>
        <w:pStyle w:val="ConsPlusTitle"/>
        <w:widowControl/>
        <w:jc w:val="right"/>
        <w:rPr>
          <w:b w:val="0"/>
          <w:sz w:val="24"/>
          <w:szCs w:val="24"/>
        </w:rPr>
      </w:pPr>
      <w:r w:rsidRPr="00FC78CB">
        <w:rPr>
          <w:b w:val="0"/>
          <w:sz w:val="24"/>
          <w:szCs w:val="24"/>
        </w:rPr>
        <w:t>от «29»</w:t>
      </w:r>
      <w:r w:rsidR="00FC78CB">
        <w:rPr>
          <w:b w:val="0"/>
          <w:sz w:val="24"/>
          <w:szCs w:val="24"/>
        </w:rPr>
        <w:t xml:space="preserve"> </w:t>
      </w:r>
      <w:r w:rsidRPr="00FC78CB">
        <w:rPr>
          <w:b w:val="0"/>
          <w:sz w:val="24"/>
          <w:szCs w:val="24"/>
        </w:rPr>
        <w:t>октября 2009 № 118</w:t>
      </w:r>
    </w:p>
    <w:p w14:paraId="79C2E936" w14:textId="77777777" w:rsidR="008C7CE9" w:rsidRDefault="008C7CE9" w:rsidP="00CA3652">
      <w:pPr>
        <w:pStyle w:val="1"/>
      </w:pPr>
    </w:p>
    <w:p w14:paraId="4579C463" w14:textId="77777777" w:rsidR="002024D4" w:rsidRDefault="002024D4" w:rsidP="00FC78CB">
      <w:pPr>
        <w:pStyle w:val="1"/>
        <w:rPr>
          <w:rFonts w:cs="Times New Roman"/>
          <w:b w:val="0"/>
          <w:bCs w:val="0"/>
          <w:kern w:val="0"/>
          <w:sz w:val="24"/>
          <w:szCs w:val="24"/>
        </w:rPr>
      </w:pPr>
      <w:r w:rsidRPr="00B16171">
        <w:t>АДМИНИСТРАТИВНЫЙ РЕГЛАМЕНТ УПРАВЛЕНИЯ ВЕТЕРИНАРИИ НОВОСИБИРСКОЙ ОБЛАСТИ ИСПОЛНЕНИЯ ГОСУДАРСТВЕННОЙ ФУНКЦИИ ПО ОСУЩЕСТВЛЕНИЮ РЕГИОНАЛЬНОГО ВЕТЕРИНАРНОГО НАДЗОРА НА ТЕРРИТОРИИ НОВОСИБИРСКОЙ ОБЛАСТИ</w:t>
      </w:r>
      <w:r w:rsidRPr="00FC78CB">
        <w:rPr>
          <w:rFonts w:cs="Times New Roman"/>
          <w:b w:val="0"/>
          <w:bCs w:val="0"/>
          <w:kern w:val="0"/>
          <w:sz w:val="24"/>
          <w:szCs w:val="24"/>
        </w:rPr>
        <w:t xml:space="preserve"> </w:t>
      </w:r>
    </w:p>
    <w:p w14:paraId="6B6FE8E6" w14:textId="77777777" w:rsidR="004246BD" w:rsidRDefault="004246BD" w:rsidP="00FC78CB">
      <w:pPr>
        <w:pStyle w:val="1"/>
        <w:rPr>
          <w:rFonts w:cs="Times New Roman"/>
          <w:b w:val="0"/>
          <w:bCs w:val="0"/>
          <w:kern w:val="0"/>
          <w:sz w:val="24"/>
          <w:szCs w:val="24"/>
        </w:rPr>
      </w:pPr>
      <w:r w:rsidRPr="00FC78CB">
        <w:rPr>
          <w:rFonts w:cs="Times New Roman"/>
          <w:b w:val="0"/>
          <w:bCs w:val="0"/>
          <w:kern w:val="0"/>
          <w:sz w:val="24"/>
          <w:szCs w:val="24"/>
        </w:rPr>
        <w:t>(далее - Административный регламент)</w:t>
      </w:r>
    </w:p>
    <w:p w14:paraId="3F469EB7" w14:textId="77777777" w:rsidR="002024D4" w:rsidRPr="00780D5F" w:rsidRDefault="002024D4" w:rsidP="00780D5F">
      <w:pPr>
        <w:ind w:firstLine="0"/>
        <w:jc w:val="center"/>
        <w:rPr>
          <w:rFonts w:cs="Arial"/>
          <w:sz w:val="20"/>
        </w:rPr>
      </w:pPr>
      <w:r w:rsidRPr="00780D5F">
        <w:rPr>
          <w:rFonts w:cs="Arial"/>
          <w:sz w:val="20"/>
        </w:rPr>
        <w:t xml:space="preserve">(в </w:t>
      </w:r>
      <w:r w:rsidR="00780D5F" w:rsidRPr="00780D5F">
        <w:rPr>
          <w:rFonts w:cs="Arial"/>
          <w:sz w:val="20"/>
        </w:rPr>
        <w:t>редакции</w:t>
      </w:r>
      <w:r w:rsidRPr="00780D5F">
        <w:rPr>
          <w:rFonts w:cs="Arial"/>
          <w:sz w:val="20"/>
        </w:rPr>
        <w:t xml:space="preserve"> приказа управления ветеринарии Новосибирской области </w:t>
      </w:r>
      <w:hyperlink r:id="rId24" w:tgtFrame="Logical" w:history="1">
        <w:r w:rsidRPr="00780D5F">
          <w:rPr>
            <w:rStyle w:val="a4"/>
            <w:rFonts w:cs="Arial"/>
            <w:bCs/>
            <w:kern w:val="28"/>
            <w:sz w:val="20"/>
            <w:szCs w:val="32"/>
          </w:rPr>
          <w:t>от 22.09.2016 № 147</w:t>
        </w:r>
      </w:hyperlink>
      <w:r w:rsidRPr="00780D5F">
        <w:rPr>
          <w:sz w:val="20"/>
        </w:rPr>
        <w:t>)</w:t>
      </w:r>
    </w:p>
    <w:p w14:paraId="1343A056" w14:textId="77777777" w:rsidR="004246BD" w:rsidRPr="00194F02" w:rsidRDefault="004246BD" w:rsidP="004246BD">
      <w:pPr>
        <w:pStyle w:val="ConsPlusNonformat"/>
        <w:widowControl/>
        <w:jc w:val="right"/>
        <w:rPr>
          <w:rFonts w:ascii="Arial" w:hAnsi="Arial" w:cs="Arial"/>
          <w:sz w:val="24"/>
          <w:szCs w:val="24"/>
        </w:rPr>
      </w:pPr>
    </w:p>
    <w:p w14:paraId="246AAC28" w14:textId="77777777" w:rsidR="004246BD" w:rsidRPr="00FC78CB" w:rsidRDefault="004246BD" w:rsidP="00FC78CB">
      <w:pPr>
        <w:pStyle w:val="2"/>
      </w:pPr>
      <w:r w:rsidRPr="00FC78CB">
        <w:t>I.</w:t>
      </w:r>
      <w:r w:rsidR="00764362">
        <w:t xml:space="preserve"> </w:t>
      </w:r>
      <w:r w:rsidRPr="00FC78CB">
        <w:t>Общие положения</w:t>
      </w:r>
    </w:p>
    <w:p w14:paraId="2B5B34C1" w14:textId="77777777" w:rsidR="004246BD" w:rsidRPr="00194F02" w:rsidRDefault="004246BD" w:rsidP="004246BD">
      <w:pPr>
        <w:pStyle w:val="ConsPlusNormal"/>
        <w:widowControl/>
        <w:rPr>
          <w:b/>
          <w:sz w:val="24"/>
          <w:szCs w:val="24"/>
        </w:rPr>
      </w:pPr>
    </w:p>
    <w:p w14:paraId="650388C2" w14:textId="77777777" w:rsidR="004246BD" w:rsidRPr="009470E3" w:rsidRDefault="004246BD" w:rsidP="004246BD">
      <w:pPr>
        <w:pStyle w:val="ConsPlusNormal"/>
        <w:widowControl/>
        <w:ind w:firstLine="0"/>
        <w:jc w:val="center"/>
        <w:rPr>
          <w:sz w:val="24"/>
          <w:szCs w:val="24"/>
        </w:rPr>
      </w:pPr>
      <w:r w:rsidRPr="009470E3">
        <w:rPr>
          <w:sz w:val="24"/>
          <w:szCs w:val="24"/>
        </w:rPr>
        <w:t>Наименование государственной функции</w:t>
      </w:r>
    </w:p>
    <w:p w14:paraId="53A2609A" w14:textId="77777777" w:rsidR="004246BD" w:rsidRPr="00194F02" w:rsidRDefault="004246BD" w:rsidP="004246BD">
      <w:pPr>
        <w:pStyle w:val="ConsPlusNormal"/>
        <w:widowControl/>
        <w:ind w:firstLine="0"/>
        <w:jc w:val="center"/>
        <w:rPr>
          <w:b/>
          <w:sz w:val="24"/>
          <w:szCs w:val="24"/>
        </w:rPr>
      </w:pPr>
    </w:p>
    <w:p w14:paraId="1760E3E4" w14:textId="77777777" w:rsidR="004246BD" w:rsidRPr="00194F02" w:rsidRDefault="004246BD" w:rsidP="004246BD">
      <w:pPr>
        <w:pStyle w:val="ConsPlusNormal"/>
        <w:widowControl/>
        <w:ind w:firstLine="709"/>
        <w:jc w:val="both"/>
        <w:rPr>
          <w:sz w:val="24"/>
          <w:szCs w:val="24"/>
        </w:rPr>
      </w:pPr>
      <w:r w:rsidRPr="00194F02">
        <w:rPr>
          <w:sz w:val="24"/>
          <w:szCs w:val="24"/>
        </w:rPr>
        <w:t>1. </w:t>
      </w:r>
      <w:r w:rsidR="00012456">
        <w:rPr>
          <w:sz w:val="24"/>
          <w:szCs w:val="24"/>
        </w:rPr>
        <w:t>Наименование государственной функции: осуществление регионального государственного ветеринарного надзора на территории Новосибирской области</w:t>
      </w:r>
      <w:r w:rsidRPr="00194F02">
        <w:rPr>
          <w:sz w:val="24"/>
          <w:szCs w:val="24"/>
        </w:rPr>
        <w:t xml:space="preserve">. </w:t>
      </w:r>
    </w:p>
    <w:p w14:paraId="7B136389" w14:textId="77777777" w:rsidR="00012456" w:rsidRPr="00012456" w:rsidRDefault="00012456" w:rsidP="00012456">
      <w:pPr>
        <w:ind w:firstLine="0"/>
        <w:rPr>
          <w:rStyle w:val="a4"/>
          <w:rFonts w:cs="Arial"/>
        </w:rPr>
      </w:pPr>
      <w:r>
        <w:rPr>
          <w:color w:val="000000"/>
        </w:rPr>
        <w:t xml:space="preserve">(в </w:t>
      </w:r>
      <w:r w:rsidR="00780D5F">
        <w:rPr>
          <w:color w:val="000000"/>
        </w:rPr>
        <w:t>редакции</w:t>
      </w:r>
      <w:r>
        <w:rPr>
          <w:color w:val="000000"/>
        </w:rPr>
        <w:t xml:space="preserve"> </w:t>
      </w:r>
      <w:r w:rsidR="00B7383C">
        <w:rPr>
          <w:rFonts w:cs="Arial"/>
        </w:rPr>
        <w:fldChar w:fldCharType="begin"/>
      </w:r>
      <w:r w:rsidR="00780D5F">
        <w:rPr>
          <w:rFonts w:cs="Arial"/>
        </w:rPr>
        <w:instrText>HYPERLINK "http://192.168.168.4:8082/content/act/e5db6701-2ae0-447a-bfe0-0aaf308e1b69.doc" \t "ChangingDocument"</w:instrText>
      </w:r>
      <w:r w:rsidR="00B7383C">
        <w:rPr>
          <w:rFonts w:cs="Arial"/>
        </w:rPr>
        <w:fldChar w:fldCharType="separate"/>
      </w:r>
      <w:r w:rsidRPr="00793DDD">
        <w:rPr>
          <w:rStyle w:val="a4"/>
          <w:rFonts w:cs="Arial"/>
        </w:rPr>
        <w:t>Приказ управления ветеринарии</w:t>
      </w:r>
      <w:r>
        <w:rPr>
          <w:rStyle w:val="a4"/>
          <w:rFonts w:cs="Arial"/>
        </w:rPr>
        <w:t xml:space="preserve"> </w:t>
      </w:r>
      <w:r w:rsidRPr="00793DDD">
        <w:rPr>
          <w:rStyle w:val="a4"/>
          <w:rFonts w:cs="Arial"/>
        </w:rPr>
        <w:t xml:space="preserve">Новосибирской области </w:t>
      </w:r>
      <w:r w:rsidRPr="00793DDD">
        <w:rPr>
          <w:rStyle w:val="a4"/>
          <w:rFonts w:cs="Arial"/>
          <w:bCs/>
          <w:kern w:val="28"/>
          <w:szCs w:val="32"/>
        </w:rPr>
        <w:t>от 22.06.2017 № 117</w:t>
      </w:r>
      <w:r w:rsidRPr="00194F02">
        <w:t>)</w:t>
      </w:r>
    </w:p>
    <w:p w14:paraId="31DE8A70" w14:textId="77777777" w:rsidR="004246BD" w:rsidRPr="00194F02" w:rsidRDefault="00B7383C" w:rsidP="004246BD">
      <w:pPr>
        <w:pStyle w:val="ConsPlusNormal"/>
        <w:widowControl/>
        <w:ind w:firstLine="709"/>
        <w:jc w:val="both"/>
        <w:rPr>
          <w:color w:val="000000"/>
          <w:sz w:val="24"/>
          <w:szCs w:val="24"/>
        </w:rPr>
      </w:pPr>
      <w:r>
        <w:fldChar w:fldCharType="end"/>
      </w:r>
      <w:r w:rsidR="004246BD" w:rsidRPr="00194F02">
        <w:rPr>
          <w:color w:val="000000"/>
          <w:sz w:val="24"/>
          <w:szCs w:val="24"/>
        </w:rPr>
        <w:t>Региональный государственный ветеринарный надзор на территории Новосибирской области – деятельность управления ветеринарии Новосибирской области направленная на предупреждение, выявление и пресечение нарушений ветеринарно-санитарных правил и норм, требований технических регламентов юридическими лицами, их руководителями и иными должностными лицами, индивидуальными предпринимателями, их уполномоченными представителями на принадлежащих (арендуемых) им объектах по содержанию и убою животных, производству, заготовке, переработке, хранению, транспортировке и реализации продукции животного происхождения, кормов, кормовых добавок, а также на объектах сбора, хранения и утилизации (уничтожения) биологических отходов и объектах, на которых применяются (используются) лекарственные средства для животных (далее - подконтрольные объекты).</w:t>
      </w:r>
    </w:p>
    <w:p w14:paraId="4171B458" w14:textId="77777777" w:rsidR="004246BD" w:rsidRPr="00012456" w:rsidRDefault="004246BD" w:rsidP="004246BD">
      <w:pPr>
        <w:pStyle w:val="ConsPlusNormal"/>
        <w:widowControl/>
        <w:ind w:firstLine="709"/>
        <w:jc w:val="both"/>
        <w:rPr>
          <w:sz w:val="24"/>
          <w:szCs w:val="24"/>
        </w:rPr>
      </w:pPr>
      <w:r w:rsidRPr="00194F02">
        <w:rPr>
          <w:color w:val="000000"/>
          <w:sz w:val="24"/>
          <w:szCs w:val="24"/>
        </w:rPr>
        <w:t xml:space="preserve">Региональный государственный ветеринарный надзор на территории Новосибирской области осуществляется посредством организации и проведения проверок юридических лиц, индивидуальных предпринимателей, принятия предусмотренных законодательством Российской Федерации мер по пресечению и (или) устранению последствий выявленных нарушений, а также деятельности управления ветеринарии Новосибирской области по систематическому наблюдению за исполнением обязательных требований, анализу и прогнозированию состояния исполнения обязательных требований при содержании, транспортировке и убое животных, производстве, заготовке, переработке, хранении, транспортировке, реализации и утилизации продукции животного происхождения, кормов и кормовых добавок, реализации продукции растительного происхождения непромышленного изготовления на продовольственных рынках (далее - подконтрольная продукция), а также при применении лекарственных средств для животных. </w:t>
      </w:r>
    </w:p>
    <w:p w14:paraId="42205CA6" w14:textId="77777777" w:rsidR="004246BD" w:rsidRPr="009470E3" w:rsidRDefault="004246BD" w:rsidP="004246BD">
      <w:pPr>
        <w:pStyle w:val="ConsPlusNormal"/>
        <w:widowControl/>
        <w:ind w:firstLine="0"/>
        <w:jc w:val="center"/>
        <w:rPr>
          <w:sz w:val="24"/>
          <w:szCs w:val="24"/>
        </w:rPr>
      </w:pPr>
    </w:p>
    <w:p w14:paraId="6E8F2D7C" w14:textId="77777777" w:rsidR="004246BD" w:rsidRPr="009470E3" w:rsidRDefault="004246BD" w:rsidP="004246BD">
      <w:pPr>
        <w:pStyle w:val="ConsPlusNormal"/>
        <w:widowControl/>
        <w:ind w:firstLine="0"/>
        <w:jc w:val="center"/>
        <w:rPr>
          <w:sz w:val="24"/>
          <w:szCs w:val="24"/>
        </w:rPr>
      </w:pPr>
      <w:r w:rsidRPr="009470E3">
        <w:rPr>
          <w:sz w:val="24"/>
          <w:szCs w:val="24"/>
        </w:rPr>
        <w:t>Наименование исполнительного органа, непосредственно исполняющего государственную функцию</w:t>
      </w:r>
    </w:p>
    <w:p w14:paraId="05D0DE71" w14:textId="77777777" w:rsidR="004246BD" w:rsidRPr="00194F02" w:rsidRDefault="004246BD" w:rsidP="004246BD">
      <w:pPr>
        <w:pStyle w:val="ConsPlusNormal"/>
        <w:widowControl/>
        <w:ind w:firstLine="0"/>
        <w:jc w:val="center"/>
        <w:rPr>
          <w:b/>
          <w:sz w:val="24"/>
          <w:szCs w:val="24"/>
        </w:rPr>
      </w:pPr>
    </w:p>
    <w:p w14:paraId="38F25A36" w14:textId="77777777" w:rsidR="004246BD" w:rsidRPr="00194F02" w:rsidRDefault="004246BD" w:rsidP="004246BD">
      <w:pPr>
        <w:pStyle w:val="ConsPlusNormal"/>
        <w:widowControl/>
        <w:ind w:firstLine="709"/>
        <w:jc w:val="both"/>
        <w:rPr>
          <w:sz w:val="24"/>
          <w:szCs w:val="24"/>
        </w:rPr>
      </w:pPr>
      <w:r w:rsidRPr="00194F02">
        <w:rPr>
          <w:sz w:val="24"/>
          <w:szCs w:val="24"/>
        </w:rPr>
        <w:t xml:space="preserve">2. Государственную функцию исполняет управление ветеринарии Новосибирской области (далее – управление ветеринарии). </w:t>
      </w:r>
    </w:p>
    <w:p w14:paraId="447B9632" w14:textId="77777777" w:rsidR="004246BD" w:rsidRDefault="004246BD" w:rsidP="009470E3">
      <w:pPr>
        <w:pStyle w:val="ConsPlusNormal"/>
        <w:widowControl/>
        <w:ind w:firstLine="709"/>
        <w:jc w:val="center"/>
        <w:rPr>
          <w:sz w:val="24"/>
          <w:szCs w:val="24"/>
        </w:rPr>
      </w:pPr>
      <w:r w:rsidRPr="009470E3">
        <w:rPr>
          <w:sz w:val="24"/>
          <w:szCs w:val="24"/>
        </w:rPr>
        <w:lastRenderedPageBreak/>
        <w:t>Перече</w:t>
      </w:r>
      <w:r w:rsidR="00A95F8F">
        <w:rPr>
          <w:sz w:val="24"/>
          <w:szCs w:val="24"/>
        </w:rPr>
        <w:t>нь нормативных правовых актов,</w:t>
      </w:r>
      <w:r w:rsidRPr="009470E3">
        <w:rPr>
          <w:sz w:val="24"/>
          <w:szCs w:val="24"/>
        </w:rPr>
        <w:t xml:space="preserve"> регулирующих исполнение государственной функции</w:t>
      </w:r>
    </w:p>
    <w:p w14:paraId="543DC811" w14:textId="77777777" w:rsidR="00473E4E" w:rsidRPr="00780D5F" w:rsidRDefault="00A95F8F" w:rsidP="00A95F8F">
      <w:pPr>
        <w:rPr>
          <w:rFonts w:cs="Arial"/>
          <w:sz w:val="20"/>
        </w:rPr>
      </w:pPr>
      <w:r w:rsidRPr="00780D5F">
        <w:rPr>
          <w:rFonts w:cs="Arial"/>
          <w:sz w:val="20"/>
        </w:rPr>
        <w:t xml:space="preserve">(в </w:t>
      </w:r>
      <w:r w:rsidR="00780D5F" w:rsidRPr="00780D5F">
        <w:rPr>
          <w:rFonts w:cs="Arial"/>
          <w:sz w:val="20"/>
        </w:rPr>
        <w:t>редакции</w:t>
      </w:r>
      <w:r w:rsidRPr="00780D5F">
        <w:rPr>
          <w:rFonts w:cs="Arial"/>
          <w:sz w:val="20"/>
        </w:rPr>
        <w:t xml:space="preserve"> приказа управления ветеринарии Новосибирской области </w:t>
      </w:r>
      <w:hyperlink r:id="rId25" w:tgtFrame="Logical" w:history="1">
        <w:r w:rsidRPr="00780D5F">
          <w:rPr>
            <w:rStyle w:val="a4"/>
            <w:rFonts w:cs="Arial"/>
            <w:bCs/>
            <w:kern w:val="28"/>
            <w:sz w:val="20"/>
            <w:szCs w:val="32"/>
          </w:rPr>
          <w:t>от 22.09.2016 № 147</w:t>
        </w:r>
      </w:hyperlink>
      <w:r w:rsidRPr="00780D5F">
        <w:rPr>
          <w:sz w:val="20"/>
        </w:rPr>
        <w:t xml:space="preserve">) </w:t>
      </w:r>
    </w:p>
    <w:p w14:paraId="61310E17" w14:textId="77777777" w:rsidR="00A95F8F" w:rsidRPr="00B16171" w:rsidRDefault="004246BD" w:rsidP="00A95F8F">
      <w:pPr>
        <w:ind w:firstLine="709"/>
        <w:rPr>
          <w:rFonts w:cs="Arial"/>
        </w:rPr>
      </w:pPr>
      <w:r w:rsidRPr="00194F02">
        <w:t>3. </w:t>
      </w:r>
      <w:r w:rsidR="00A95F8F" w:rsidRPr="00B16171">
        <w:rPr>
          <w:rFonts w:cs="Arial"/>
        </w:rPr>
        <w:t>Исполнение государственной функции управлением ветеринарии регулируется следующими нормативными правовыми актами:</w:t>
      </w:r>
    </w:p>
    <w:p w14:paraId="31F660FF" w14:textId="77777777" w:rsidR="00A95F8F" w:rsidRPr="00B16171" w:rsidRDefault="00A95F8F" w:rsidP="00A95F8F">
      <w:pPr>
        <w:ind w:firstLine="709"/>
        <w:rPr>
          <w:rFonts w:cs="Arial"/>
        </w:rPr>
      </w:pPr>
      <w:r w:rsidRPr="00B16171">
        <w:rPr>
          <w:rFonts w:cs="Arial"/>
        </w:rPr>
        <w:t xml:space="preserve">Кодексом Российской Федерации об административных правонарушениях от 30.12.2001 № 195-ФЗ («Российская газета», № 256, 31.12.2001, «Парламентская газета», </w:t>
      </w:r>
      <w:proofErr w:type="gramStart"/>
      <w:r w:rsidRPr="00B16171">
        <w:rPr>
          <w:rFonts w:cs="Arial"/>
        </w:rPr>
        <w:t>№ 2-5</w:t>
      </w:r>
      <w:proofErr w:type="gramEnd"/>
      <w:r w:rsidRPr="00B16171">
        <w:rPr>
          <w:rFonts w:cs="Arial"/>
        </w:rPr>
        <w:t>, 05.01.2002, «Собрание законодательства Российской Федерации», 07.01.2002, № 1 (ч. 1), ст. 1);</w:t>
      </w:r>
    </w:p>
    <w:p w14:paraId="53F3EBE7" w14:textId="77777777" w:rsidR="00A95F8F" w:rsidRPr="00B16171" w:rsidRDefault="00A95F8F" w:rsidP="00A95F8F">
      <w:pPr>
        <w:ind w:firstLine="709"/>
        <w:rPr>
          <w:rFonts w:cs="Arial"/>
        </w:rPr>
      </w:pPr>
      <w:r w:rsidRPr="00B16171">
        <w:rPr>
          <w:rFonts w:cs="Arial"/>
        </w:rPr>
        <w:t>Федеральным законом от 26.12. 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 266, 30.12.2008, «Собрание законодательства РФ», 29.12.2008, № 52 (ч. 1), ст. 6249, «Парламентская газета», N 90, 31.12.2008);</w:t>
      </w:r>
    </w:p>
    <w:p w14:paraId="4FADF1E1" w14:textId="77777777" w:rsidR="00A95F8F" w:rsidRPr="00B16171" w:rsidRDefault="00A95F8F" w:rsidP="00A95F8F">
      <w:pPr>
        <w:ind w:firstLine="709"/>
        <w:rPr>
          <w:rFonts w:cs="Arial"/>
        </w:rPr>
      </w:pPr>
      <w:r w:rsidRPr="00B16171">
        <w:rPr>
          <w:rFonts w:cs="Arial"/>
        </w:rPr>
        <w:t xml:space="preserve">Федеральным законом от 02.01. 2000 № 29-ФЗ «О качестве и безопасности пищевых продуктов» («Российская газета», № 5, от 10.01.2000, «Собрание законодательства РФ», 10.01.2000, № 2, ст. 150, «Парламентская газета», </w:t>
      </w:r>
      <w:proofErr w:type="gramStart"/>
      <w:r w:rsidRPr="00B16171">
        <w:rPr>
          <w:rFonts w:cs="Arial"/>
        </w:rPr>
        <w:t>№ 4-5</w:t>
      </w:r>
      <w:proofErr w:type="gramEnd"/>
      <w:r w:rsidRPr="00B16171">
        <w:rPr>
          <w:rFonts w:cs="Arial"/>
        </w:rPr>
        <w:t>, 11.01.2000);</w:t>
      </w:r>
    </w:p>
    <w:p w14:paraId="5F253355" w14:textId="77777777" w:rsidR="00A95F8F" w:rsidRPr="00B16171" w:rsidRDefault="00A95F8F" w:rsidP="00A95F8F">
      <w:pPr>
        <w:ind w:firstLine="709"/>
        <w:rPr>
          <w:rFonts w:cs="Arial"/>
        </w:rPr>
      </w:pPr>
      <w:r w:rsidRPr="00B16171">
        <w:rPr>
          <w:rFonts w:cs="Arial"/>
        </w:rPr>
        <w:t xml:space="preserve">Федеральным законом </w:t>
      </w:r>
      <w:hyperlink r:id="rId26" w:tooltip="от 02.05.2006 № 59-ФЗ " w:history="1">
        <w:r w:rsidRPr="000022E1">
          <w:rPr>
            <w:rStyle w:val="a4"/>
            <w:rFonts w:cs="Arial"/>
          </w:rPr>
          <w:t>от 02.05.2006 № 59-ФЗ</w:t>
        </w:r>
      </w:hyperlink>
      <w:r w:rsidRPr="00B16171">
        <w:rPr>
          <w:rFonts w:cs="Arial"/>
        </w:rPr>
        <w:t xml:space="preserve"> «О порядке рассмотрения обращений граждан Российской Федерации» («Российская газета», № 95, 05.05.2006, «Собрание законодательства РФ», 08.05.2006, № 19, ст. 2060, «Парламентская газета», № 70-71, 11.05.2006);</w:t>
      </w:r>
    </w:p>
    <w:p w14:paraId="312F219E" w14:textId="77777777" w:rsidR="00A95F8F" w:rsidRPr="00B16171" w:rsidRDefault="00A95F8F" w:rsidP="00A95F8F">
      <w:pPr>
        <w:ind w:firstLine="709"/>
        <w:rPr>
          <w:rFonts w:cs="Arial"/>
        </w:rPr>
      </w:pPr>
      <w:r w:rsidRPr="00B16171">
        <w:rPr>
          <w:rFonts w:cs="Arial"/>
        </w:rPr>
        <w:t xml:space="preserve">Федеральным законом от 27.12.2002 № 184-ФЗ «О техническом регулировании» («Собрание законодательства РФ», 30.12.2002, № 52 (ч. 1), ст. 5140, «Российская газета», № 245, 31.12.2002, «Парламентская газета», № 1-2, </w:t>
      </w:r>
      <w:proofErr w:type="gramStart"/>
      <w:r w:rsidRPr="00B16171">
        <w:rPr>
          <w:rFonts w:cs="Arial"/>
        </w:rPr>
        <w:t>05.01.2003)^</w:t>
      </w:r>
      <w:proofErr w:type="gramEnd"/>
      <w:r w:rsidRPr="00B16171">
        <w:rPr>
          <w:rFonts w:cs="Arial"/>
        </w:rPr>
        <w:t>.</w:t>
      </w:r>
      <w:r w:rsidRPr="00B16171">
        <w:rPr>
          <w:rFonts w:cs="Arial"/>
        </w:rPr>
        <w:tab/>
      </w:r>
    </w:p>
    <w:p w14:paraId="782966CA" w14:textId="77777777" w:rsidR="00A95F8F" w:rsidRPr="00B16171" w:rsidRDefault="00A95F8F" w:rsidP="00A95F8F">
      <w:pPr>
        <w:ind w:firstLine="709"/>
        <w:rPr>
          <w:rFonts w:cs="Arial"/>
        </w:rPr>
      </w:pPr>
      <w:r w:rsidRPr="00B16171">
        <w:rPr>
          <w:rFonts w:cs="Arial"/>
        </w:rPr>
        <w:t xml:space="preserve">Законом: Российской Федерации </w:t>
      </w:r>
      <w:hyperlink r:id="rId27" w:history="1">
        <w:r w:rsidRPr="00FE7446">
          <w:rPr>
            <w:rStyle w:val="a4"/>
            <w:rFonts w:cs="Arial"/>
          </w:rPr>
          <w:t>от 14.05.1993 № 4979-1</w:t>
        </w:r>
      </w:hyperlink>
      <w:r w:rsidRPr="00B16171">
        <w:rPr>
          <w:rFonts w:cs="Arial"/>
        </w:rPr>
        <w:t xml:space="preserve"> «О ветеринарии» (Ведомости съезда народных депутатов Российской Федерации и Верховного Совета Российской Федерации, 17.06.1993, № 24, ст. 857); /"&gt;"</w:t>
      </w:r>
    </w:p>
    <w:p w14:paraId="67593CA8" w14:textId="77777777" w:rsidR="00A95F8F" w:rsidRPr="00B16171" w:rsidRDefault="00A95F8F" w:rsidP="00A95F8F">
      <w:pPr>
        <w:ind w:firstLine="709"/>
        <w:rPr>
          <w:rFonts w:cs="Arial"/>
        </w:rPr>
      </w:pPr>
      <w:r w:rsidRPr="00B16171">
        <w:rPr>
          <w:rFonts w:cs="Arial"/>
        </w:rPr>
        <w:t xml:space="preserve">Постановлением Правительства Российской Федерации от 05.06.2013 № 476 «О вопросах государственного контроля (надзора) и признании утратившими силу некоторых актов Правительства Российской Федерации» (Официальный интернет-портал правовой информации </w:t>
      </w:r>
      <w:hyperlink r:id="rId28" w:history="1">
        <w:r w:rsidRPr="00B16171">
          <w:rPr>
            <w:rStyle w:val="a4"/>
            <w:rFonts w:cs="Arial"/>
          </w:rPr>
          <w:t>http://www.pravo.gov.ru</w:t>
        </w:r>
      </w:hyperlink>
      <w:r w:rsidRPr="00B16171">
        <w:rPr>
          <w:rFonts w:cs="Arial"/>
        </w:rPr>
        <w:t>, 10.06.2013, Собрание законодательства Российской Федерации 2013, № 24, ст. 2999);</w:t>
      </w:r>
    </w:p>
    <w:p w14:paraId="6578DAD0" w14:textId="77777777" w:rsidR="00A95F8F" w:rsidRPr="00B16171" w:rsidRDefault="0049522E" w:rsidP="00A95F8F">
      <w:pPr>
        <w:ind w:firstLine="709"/>
        <w:rPr>
          <w:rFonts w:cs="Arial"/>
        </w:rPr>
      </w:pPr>
      <w:hyperlink r:id="rId29" w:history="1">
        <w:r w:rsidR="00A95F8F" w:rsidRPr="00FE7446">
          <w:rPr>
            <w:rStyle w:val="a4"/>
            <w:rFonts w:cs="Arial"/>
          </w:rPr>
          <w:t>Постановлением Правительства Российской Федерации от 30.06.2010 № 489</w:t>
        </w:r>
      </w:hyperlink>
      <w:r w:rsidR="00A95F8F" w:rsidRPr="00B16171">
        <w:rPr>
          <w:rFonts w:cs="Arial"/>
        </w:rPr>
        <w:t xml:space="preserve"> «Об утверждении Правил подготовки органами государственного контроля (надзора) и органами муниципального контроля ежегодных планов проведения проверок юридических лиц и индивидуальных предпринимателей» (Собрание законодательства Российской Федерации, 2010, № 28, ст. 3706);</w:t>
      </w:r>
    </w:p>
    <w:p w14:paraId="686F38F9" w14:textId="77777777" w:rsidR="00A95F8F" w:rsidRPr="00B16171" w:rsidRDefault="00A95F8F" w:rsidP="00A95F8F">
      <w:pPr>
        <w:ind w:firstLine="709"/>
        <w:rPr>
          <w:rFonts w:cs="Arial"/>
        </w:rPr>
      </w:pPr>
      <w:r w:rsidRPr="00B16171">
        <w:rPr>
          <w:rFonts w:cs="Arial"/>
        </w:rPr>
        <w:t>Постановлением Правительства Российской Федерации от 21.12.2000 № 987 «О государственном надзоре в области обеспечения качества и безопасности пищевых продуктов» (Собрание законодательства Российской Федерации, 01.01.2001 № 1 (часть II), ст. 123, издание «Российская газета», № 6 от 12.01.2001 (Постановление));</w:t>
      </w:r>
    </w:p>
    <w:p w14:paraId="0DE99961" w14:textId="77777777" w:rsidR="00A95F8F" w:rsidRPr="00B16171" w:rsidRDefault="00A95F8F" w:rsidP="00A95F8F">
      <w:pPr>
        <w:ind w:firstLine="709"/>
        <w:rPr>
          <w:rFonts w:cs="Arial"/>
        </w:rPr>
      </w:pPr>
      <w:r w:rsidRPr="00B16171">
        <w:rPr>
          <w:rFonts w:cs="Arial"/>
        </w:rPr>
        <w:t xml:space="preserve">Постановлением Правительства Российской Федерации от 05.06.2013 № 476 «О вопросах государственного контроля (надзора) и признании утратившими силу некоторых актов Правительства Российской Федерации» (Официальный интернет-портал правовой информации </w:t>
      </w:r>
      <w:hyperlink r:id="rId30" w:history="1">
        <w:r w:rsidRPr="00B16171">
          <w:rPr>
            <w:rStyle w:val="a4"/>
            <w:rFonts w:cs="Arial"/>
          </w:rPr>
          <w:t>http://www.pravo.gov.ru</w:t>
        </w:r>
      </w:hyperlink>
      <w:r w:rsidRPr="00B16171">
        <w:rPr>
          <w:rFonts w:cs="Arial"/>
        </w:rPr>
        <w:t>, 10 июня 2013 года, Собрание законодательства Российской Федерации, 17 июня 2013 года, №24, ст. 2999);</w:t>
      </w:r>
    </w:p>
    <w:p w14:paraId="55ADC773" w14:textId="77777777" w:rsidR="00A95F8F" w:rsidRPr="00B16171" w:rsidRDefault="00A95F8F" w:rsidP="00A95F8F">
      <w:pPr>
        <w:ind w:firstLine="709"/>
        <w:rPr>
          <w:rFonts w:cs="Arial"/>
        </w:rPr>
      </w:pPr>
      <w:r w:rsidRPr="00B16171">
        <w:rPr>
          <w:rFonts w:cs="Arial"/>
        </w:rPr>
        <w:t>Постановлением Правительства Российской Федерации от 29.09.1997 № 1263 «Об утверждении Положения о проведении экспертизы некачественных и опасных продовольственного сырья и пищевых продуктов, их использовании или уничтожении» («Собрание законодательства РФ», 06.10.1997, № 40, ст. 4610, «Российская газета», № 196, 09.10.1997);</w:t>
      </w:r>
    </w:p>
    <w:p w14:paraId="06C95CE0" w14:textId="77777777" w:rsidR="00A95F8F" w:rsidRPr="00B16171" w:rsidRDefault="0049522E" w:rsidP="00A95F8F">
      <w:pPr>
        <w:ind w:firstLine="709"/>
        <w:rPr>
          <w:rFonts w:cs="Arial"/>
        </w:rPr>
      </w:pPr>
      <w:hyperlink r:id="rId31" w:history="1">
        <w:r w:rsidR="00A95F8F" w:rsidRPr="00FE7446">
          <w:rPr>
            <w:rStyle w:val="a4"/>
            <w:rFonts w:cs="Arial"/>
          </w:rPr>
          <w:t>Постановлением Правительства Российской Федерации от 30.06.2010 № 489</w:t>
        </w:r>
      </w:hyperlink>
      <w:r w:rsidR="00A95F8F" w:rsidRPr="00B16171">
        <w:rPr>
          <w:rFonts w:cs="Arial"/>
        </w:rPr>
        <w:t xml:space="preserve">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(«Собрание законодательства РФ», 12.07.2010, № 28, ст. 3706);</w:t>
      </w:r>
    </w:p>
    <w:p w14:paraId="75FCA589" w14:textId="77777777" w:rsidR="00A95F8F" w:rsidRPr="00B16171" w:rsidRDefault="00A95F8F" w:rsidP="00A95F8F">
      <w:pPr>
        <w:ind w:firstLine="709"/>
        <w:rPr>
          <w:rFonts w:cs="Arial"/>
        </w:rPr>
      </w:pPr>
      <w:r w:rsidRPr="00B16171">
        <w:rPr>
          <w:rFonts w:cs="Arial"/>
        </w:rPr>
        <w:t>Постановлением Правительства Российской Федерации от 28.04.2015 № 415 «О Правилах формирования и ведения единого реестра проверок» («Собрание законодательства РФ», 11.05.2015, № 19, ст. 2825);</w:t>
      </w:r>
    </w:p>
    <w:p w14:paraId="78676064" w14:textId="77777777" w:rsidR="00A95F8F" w:rsidRPr="00B16171" w:rsidRDefault="00A95F8F" w:rsidP="00A95F8F">
      <w:pPr>
        <w:ind w:firstLine="709"/>
        <w:rPr>
          <w:rFonts w:cs="Arial"/>
        </w:rPr>
      </w:pPr>
      <w:r w:rsidRPr="00B16171">
        <w:rPr>
          <w:rFonts w:cs="Arial"/>
        </w:rPr>
        <w:t>Приказом Министерства экономического развития Российской Федерации от 30.04.2009 № 141 «О реализации положений Федерального закона «О защите юридических лиц и индивидуальных предпринимателей при осуществлении государственного контроля (надзора) и муниципального контроля» («Российская газета», 2009, № 85);</w:t>
      </w:r>
    </w:p>
    <w:p w14:paraId="30E9E4A0" w14:textId="77777777" w:rsidR="00A95F8F" w:rsidRPr="00B16171" w:rsidRDefault="00A95F8F" w:rsidP="00A95F8F">
      <w:pPr>
        <w:ind w:firstLine="709"/>
        <w:rPr>
          <w:rFonts w:cs="Arial"/>
        </w:rPr>
      </w:pPr>
      <w:r w:rsidRPr="00B16171">
        <w:rPr>
          <w:rFonts w:cs="Arial"/>
        </w:rPr>
        <w:t xml:space="preserve">Приказом Генпрокуратуры Российской Федерации от 27.03.2009 № 93 «О реализации Федерального закона </w:t>
      </w:r>
      <w:hyperlink r:id="rId32" w:tooltip="от 26.12.2008 № 294-ФЗ" w:history="1">
        <w:r w:rsidRPr="000022E1">
          <w:rPr>
            <w:rStyle w:val="a4"/>
            <w:rFonts w:cs="Arial"/>
          </w:rPr>
          <w:t>от 26.12.2008 № 294-ФЗ</w:t>
        </w:r>
      </w:hyperlink>
      <w:r w:rsidRPr="00B1617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w:t>
      </w:r>
    </w:p>
    <w:p w14:paraId="17F49130" w14:textId="77777777" w:rsidR="00A95F8F" w:rsidRPr="00B16171" w:rsidRDefault="00A95F8F" w:rsidP="00A95F8F">
      <w:pPr>
        <w:ind w:firstLine="709"/>
        <w:rPr>
          <w:rFonts w:cs="Arial"/>
        </w:rPr>
      </w:pPr>
      <w:r w:rsidRPr="00B16171">
        <w:rPr>
          <w:rFonts w:cs="Arial"/>
        </w:rPr>
        <w:t>Законом Новосибирской области от 15.06.2004 № 199-03 «Об обеспечении эпизоотического и ветеринарно-санитарного благополучия в Новосибирской области» («Ведомости Новосибирского областного Совета депутатов», № 28, 23.06.2004, «Советская Сибирь», № 125, 30.06.2004, «Сборник нормативных правовых актов Новосибирского областного Совета депутатов», № 5(16), август, 2004, с. 40);</w:t>
      </w:r>
    </w:p>
    <w:p w14:paraId="1C72A7B8" w14:textId="77777777" w:rsidR="00A95F8F" w:rsidRPr="00B16171" w:rsidRDefault="00A95F8F" w:rsidP="00A95F8F">
      <w:pPr>
        <w:ind w:firstLine="709"/>
        <w:rPr>
          <w:rFonts w:cs="Arial"/>
        </w:rPr>
      </w:pPr>
      <w:r w:rsidRPr="00B16171">
        <w:rPr>
          <w:rFonts w:cs="Arial"/>
        </w:rPr>
        <w:t xml:space="preserve">Постановлением Правительства Новосибирской области от 31.05.2016 № 156-п «Об установлении Порядка осуществления регионального государственного ветеринарного надзора в Новосибирской области» (Официальный сайт Правительства Новосибирской области </w:t>
      </w:r>
      <w:hyperlink r:id="rId33" w:history="1">
        <w:r w:rsidRPr="00B16171">
          <w:rPr>
            <w:rStyle w:val="a4"/>
            <w:rFonts w:cs="Arial"/>
          </w:rPr>
          <w:t>http://www.nso.ru</w:t>
        </w:r>
      </w:hyperlink>
      <w:r w:rsidRPr="00B16171">
        <w:rPr>
          <w:rFonts w:cs="Arial"/>
        </w:rPr>
        <w:t xml:space="preserve">, 31.05.2016, Официальный интернет-портал правовой информации </w:t>
      </w:r>
      <w:hyperlink r:id="rId34" w:history="1">
        <w:r w:rsidRPr="00B16171">
          <w:rPr>
            <w:rStyle w:val="a4"/>
            <w:rFonts w:cs="Arial"/>
          </w:rPr>
          <w:t>http://www.pravo.gov.ru</w:t>
        </w:r>
      </w:hyperlink>
      <w:r w:rsidRPr="00B16171">
        <w:rPr>
          <w:rFonts w:cs="Arial"/>
        </w:rPr>
        <w:t>, 02.06.2016, «Советская Сибирь», № 23, 08.06.2016);</w:t>
      </w:r>
    </w:p>
    <w:p w14:paraId="75990A0B" w14:textId="77777777" w:rsidR="00A95F8F" w:rsidRPr="00B16171" w:rsidRDefault="00A95F8F" w:rsidP="00A95F8F">
      <w:pPr>
        <w:ind w:firstLine="709"/>
        <w:rPr>
          <w:rFonts w:cs="Arial"/>
        </w:rPr>
      </w:pPr>
      <w:r w:rsidRPr="00B16171">
        <w:rPr>
          <w:rFonts w:cs="Arial"/>
        </w:rPr>
        <w:t xml:space="preserve">Постановление Правительства Новосибирской области от 30.12.2015 № 484-п «Об утверждении Положения об управлении ветеринарии Новосибирской области» (Официальный сайт Правительства Новосибирской области </w:t>
      </w:r>
      <w:hyperlink r:id="rId35" w:history="1">
        <w:r w:rsidRPr="00B16171">
          <w:rPr>
            <w:rStyle w:val="a4"/>
            <w:rFonts w:cs="Arial"/>
          </w:rPr>
          <w:t>http://www.nso.ru</w:t>
        </w:r>
      </w:hyperlink>
      <w:r w:rsidRPr="00B16171">
        <w:rPr>
          <w:rFonts w:cs="Arial"/>
        </w:rPr>
        <w:t xml:space="preserve">, 31.12.2015, Официальный интернет-портал правовой информации </w:t>
      </w:r>
      <w:hyperlink r:id="rId36" w:history="1">
        <w:r w:rsidRPr="00B16171">
          <w:rPr>
            <w:rStyle w:val="a4"/>
            <w:rFonts w:cs="Arial"/>
          </w:rPr>
          <w:t>http://www.pravo.gov.ru</w:t>
        </w:r>
      </w:hyperlink>
      <w:r w:rsidRPr="00B16171">
        <w:rPr>
          <w:rFonts w:cs="Arial"/>
        </w:rPr>
        <w:t>, 04.01.2016, «Советская Сибирь», № 5, 03.02.2016);</w:t>
      </w:r>
    </w:p>
    <w:p w14:paraId="0B233DC9" w14:textId="77777777" w:rsidR="00780D5F" w:rsidRDefault="00A95F8F" w:rsidP="00A95F8F">
      <w:pPr>
        <w:rPr>
          <w:rFonts w:cs="Arial"/>
        </w:rPr>
      </w:pPr>
      <w:r w:rsidRPr="00A95F8F">
        <w:rPr>
          <w:rFonts w:cs="Arial"/>
        </w:rPr>
        <w:t>иными нормативными правовыми актами Российской Федерации и Новосибирской области</w:t>
      </w:r>
      <w:r>
        <w:t>.</w:t>
      </w:r>
      <w:r w:rsidRPr="00A95F8F">
        <w:rPr>
          <w:rFonts w:cs="Arial"/>
        </w:rPr>
        <w:t xml:space="preserve"> </w:t>
      </w:r>
    </w:p>
    <w:p w14:paraId="6206102C" w14:textId="77777777" w:rsidR="00A95F8F" w:rsidRPr="00780D5F" w:rsidRDefault="00A95F8F" w:rsidP="00A95F8F">
      <w:pPr>
        <w:rPr>
          <w:sz w:val="20"/>
        </w:rPr>
      </w:pPr>
      <w:r w:rsidRPr="00780D5F">
        <w:rPr>
          <w:rFonts w:cs="Arial"/>
          <w:sz w:val="20"/>
        </w:rPr>
        <w:t xml:space="preserve">(в </w:t>
      </w:r>
      <w:r w:rsidR="00780D5F" w:rsidRPr="00780D5F">
        <w:rPr>
          <w:rFonts w:cs="Arial"/>
          <w:sz w:val="20"/>
        </w:rPr>
        <w:t>редакции</w:t>
      </w:r>
      <w:r w:rsidRPr="00780D5F">
        <w:rPr>
          <w:rFonts w:cs="Arial"/>
          <w:sz w:val="20"/>
        </w:rPr>
        <w:t xml:space="preserve"> приказа управления ветеринарии Новосибирской области </w:t>
      </w:r>
      <w:hyperlink r:id="rId37" w:tgtFrame="Logical" w:history="1">
        <w:r w:rsidRPr="00780D5F">
          <w:rPr>
            <w:rStyle w:val="a4"/>
            <w:rFonts w:cs="Arial"/>
            <w:bCs/>
            <w:kern w:val="28"/>
            <w:sz w:val="20"/>
            <w:szCs w:val="32"/>
          </w:rPr>
          <w:t>от 22.09.2016 № 147</w:t>
        </w:r>
      </w:hyperlink>
      <w:r w:rsidRPr="00780D5F">
        <w:rPr>
          <w:sz w:val="20"/>
        </w:rPr>
        <w:t>)</w:t>
      </w:r>
    </w:p>
    <w:p w14:paraId="1DA7651E" w14:textId="77777777" w:rsidR="00A95F8F" w:rsidRPr="00B16171" w:rsidRDefault="00A95F8F" w:rsidP="0033006C">
      <w:pPr>
        <w:ind w:firstLine="709"/>
        <w:jc w:val="center"/>
        <w:rPr>
          <w:rFonts w:cs="Arial"/>
        </w:rPr>
      </w:pPr>
      <w:r w:rsidRPr="00B16171">
        <w:rPr>
          <w:rFonts w:cs="Arial"/>
        </w:rPr>
        <w:t>Предмет государственного надзора</w:t>
      </w:r>
    </w:p>
    <w:p w14:paraId="39DEF06A" w14:textId="77777777" w:rsidR="0033006C" w:rsidRPr="00B16171" w:rsidRDefault="0033006C" w:rsidP="0033006C">
      <w:pPr>
        <w:ind w:firstLine="709"/>
        <w:rPr>
          <w:rFonts w:cs="Arial"/>
        </w:rPr>
      </w:pPr>
      <w:r w:rsidRPr="00B16171">
        <w:rPr>
          <w:rFonts w:cs="Arial"/>
        </w:rPr>
        <w:t xml:space="preserve">4. Предметом регионального государственного ветеринарного надзора является предупреждение, выявление и пресечение нарушений органами государственной власти, органами местного самоуправления, а также юридическими лицами, их руководителями и иными должностными лицами, индивидуальными предпринимателями, их уполномоченными представителями (далее - юридические лица, индивидуальные предприниматели) и гражданами требований, установленных в соответствии с международными договорами Российской Федерации,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в области ветеринарии, посредством организации и проведения проверок указанных лиц, принятия предусмотренных законодательством Российской Федерации мер по пресечению и (или) устранению последствий выявленных нарушений и деятельность указанных уполномоченных государственных органов по систематическому наблюдению за исполнением требований законодательства Российской Федерации в области ветеринарии, анализу и прогнозированию состояния исполнения требований законодательства Российской Федерации в области ветеринарии при осуществлении органами </w:t>
      </w:r>
      <w:r w:rsidRPr="00B16171">
        <w:rPr>
          <w:rFonts w:cs="Arial"/>
        </w:rPr>
        <w:lastRenderedPageBreak/>
        <w:t>государственной власти, органами местного самоуправления, юридическими лицами, индивидуальными предпринимателями и гражданами своей деятельности.»;</w:t>
      </w:r>
    </w:p>
    <w:p w14:paraId="38B9D50B" w14:textId="77777777" w:rsidR="00012456" w:rsidRDefault="00012456" w:rsidP="0033006C">
      <w:pPr>
        <w:rPr>
          <w:rFonts w:cs="Arial"/>
        </w:rPr>
      </w:pPr>
    </w:p>
    <w:p w14:paraId="4C2EEC39" w14:textId="77777777" w:rsidR="00012456" w:rsidRDefault="0033006C" w:rsidP="00012456">
      <w:pPr>
        <w:ind w:firstLine="0"/>
        <w:jc w:val="center"/>
        <w:rPr>
          <w:rFonts w:cs="Arial"/>
        </w:rPr>
      </w:pPr>
      <w:r w:rsidRPr="00B16171">
        <w:rPr>
          <w:rFonts w:cs="Arial"/>
        </w:rPr>
        <w:t>Права и обязанности должностных лиц управления ветеринарии при исполнении государственной функции</w:t>
      </w:r>
      <w:r>
        <w:rPr>
          <w:rFonts w:cs="Arial"/>
        </w:rPr>
        <w:t>.</w:t>
      </w:r>
    </w:p>
    <w:p w14:paraId="3F292FC2" w14:textId="77777777" w:rsidR="0033006C" w:rsidRDefault="0033006C" w:rsidP="00012456">
      <w:pPr>
        <w:ind w:firstLine="0"/>
        <w:jc w:val="center"/>
      </w:pPr>
      <w:r>
        <w:rPr>
          <w:rFonts w:cs="Arial"/>
        </w:rPr>
        <w:t xml:space="preserve">(В </w:t>
      </w:r>
      <w:r w:rsidR="00780D5F">
        <w:rPr>
          <w:rFonts w:cs="Arial"/>
        </w:rPr>
        <w:t>редакции</w:t>
      </w:r>
      <w:r>
        <w:rPr>
          <w:rFonts w:cs="Arial"/>
        </w:rPr>
        <w:t xml:space="preserve"> Приказ управления ветеринарии Новосибирской области </w:t>
      </w:r>
      <w:hyperlink r:id="rId38" w:tgtFrame="Logical" w:history="1">
        <w:r w:rsidRPr="00253C49">
          <w:rPr>
            <w:rStyle w:val="a4"/>
            <w:rFonts w:cs="Arial"/>
            <w:bCs/>
            <w:kern w:val="28"/>
            <w:szCs w:val="32"/>
          </w:rPr>
          <w:t>от 22.09.2016 № 147</w:t>
        </w:r>
      </w:hyperlink>
      <w:r>
        <w:t>)</w:t>
      </w:r>
    </w:p>
    <w:p w14:paraId="2A19F248" w14:textId="77777777" w:rsidR="00012456" w:rsidRPr="00B16171" w:rsidRDefault="00012456" w:rsidP="0033006C">
      <w:pPr>
        <w:rPr>
          <w:rFonts w:cs="Arial"/>
        </w:rPr>
      </w:pPr>
    </w:p>
    <w:p w14:paraId="40706E9A" w14:textId="77777777" w:rsidR="00FE7446" w:rsidRDefault="00FE7446" w:rsidP="00FE7446">
      <w:pPr>
        <w:ind w:firstLine="709"/>
      </w:pPr>
      <w:r>
        <w:t>5. Должностные лица управления ветеринарии при осуществлении государственного надзора имеют право:</w:t>
      </w:r>
    </w:p>
    <w:p w14:paraId="344FD77F" w14:textId="77777777" w:rsidR="00FE7446" w:rsidRDefault="00FE7446" w:rsidP="00FE7446">
      <w:pPr>
        <w:ind w:firstLine="709"/>
      </w:pPr>
      <w:r>
        <w:t>беспрепятственно в порядке, установленном законодательством Российской Федерации, посещать и обследовать организации в целях проверки исполнения ими законодательства Российской Федерации, проведения противоэпизоотических и других ветеринарных мероприятий и соблюдения действующих ветеринарных правил;</w:t>
      </w:r>
    </w:p>
    <w:p w14:paraId="760AFCE6" w14:textId="77777777" w:rsidR="00FE7446" w:rsidRDefault="00FE7446" w:rsidP="00FE7446">
      <w:pPr>
        <w:ind w:firstLine="709"/>
      </w:pPr>
      <w:r>
        <w:t>предъявлять организациям и гражданам требования о проведении противоэпизоотических и других мероприятий, об устранении нарушений законодательства Российской Федерации о ветеринарии, а также осуществлять контроль за выполнением этих требований;</w:t>
      </w:r>
    </w:p>
    <w:p w14:paraId="1E94F4A0" w14:textId="77777777" w:rsidR="00FE7446" w:rsidRDefault="00FE7446" w:rsidP="00FE7446">
      <w:pPr>
        <w:ind w:firstLine="709"/>
      </w:pPr>
      <w:r>
        <w:t>устанавливать причины, условия возникновения и распространения заразных болезней животных и небезопасных в ветеринарно-санитарном отношении продуктов животноводства;</w:t>
      </w:r>
    </w:p>
    <w:p w14:paraId="53795559" w14:textId="77777777" w:rsidR="00FE7446" w:rsidRDefault="00FE7446" w:rsidP="00FE7446">
      <w:pPr>
        <w:ind w:firstLine="709"/>
      </w:pPr>
      <w:r>
        <w:t>принимать решения о проведении диагностических исследований и вакцинации животных по эпизоотическим показаниям;</w:t>
      </w:r>
    </w:p>
    <w:p w14:paraId="70CC0C26" w14:textId="77777777" w:rsidR="00FE7446" w:rsidRDefault="00FE7446" w:rsidP="00FE7446">
      <w:pPr>
        <w:ind w:firstLine="709"/>
      </w:pPr>
      <w:r>
        <w:t>привлекать в установленном порядке к ответственности должностных лиц организаций и граждан за нарушение законодательства Российской Федерации о ветеринарии;</w:t>
      </w:r>
    </w:p>
    <w:p w14:paraId="5EFAFF52" w14:textId="77777777" w:rsidR="00FE7446" w:rsidRDefault="00FE7446" w:rsidP="00FE7446">
      <w:pPr>
        <w:ind w:firstLine="709"/>
      </w:pPr>
      <w:r>
        <w:t>иные права в соответствии с действующим законодательством.</w:t>
      </w:r>
    </w:p>
    <w:p w14:paraId="5E21CDD2" w14:textId="77777777" w:rsidR="00FE7446" w:rsidRDefault="00FE7446" w:rsidP="00FE7446">
      <w:pPr>
        <w:ind w:firstLine="709"/>
      </w:pPr>
      <w:r>
        <w:t>Должностные лица управления ветеринарии при осуществлении государственного надзора также имеют право организовывать и проводить мероприятия, направленные на профилактику нарушений обязательных требований:</w:t>
      </w:r>
    </w:p>
    <w:p w14:paraId="51E1D3BE" w14:textId="77777777" w:rsidR="00FE7446" w:rsidRDefault="00FE7446" w:rsidP="00FE7446">
      <w:pPr>
        <w:ind w:firstLine="709"/>
      </w:pPr>
      <w:r>
        <w:t>- 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управление ветеринарии осуществляет мероприятия по профилактике нарушений обязательных требований в соответствии с ежегодно утверждаемыми ими программами профилактики нарушений;</w:t>
      </w:r>
    </w:p>
    <w:p w14:paraId="5F8513C9" w14:textId="77777777" w:rsidR="00FE7446" w:rsidRDefault="00FE7446" w:rsidP="00FE7446">
      <w:pPr>
        <w:ind w:firstLine="709"/>
      </w:pPr>
      <w:r>
        <w:t>- в целях профилактики нарушений обязательных требований управление ветеринарии:</w:t>
      </w:r>
    </w:p>
    <w:p w14:paraId="0F54F837" w14:textId="77777777" w:rsidR="00FE7446" w:rsidRDefault="00FE7446" w:rsidP="00FE7446">
      <w:pPr>
        <w:ind w:firstLine="709"/>
      </w:pPr>
      <w:r>
        <w:t>а) размещает на официальном сайте в сети «Интернет» перечень нормативных правовых актов или их отдельных частей, содержащих обязательные требования, оценка соблюдения которых является предметом государственного ветеринарного контроля (надзора), а также тексты соответствующих нормативных правовых актов;</w:t>
      </w:r>
    </w:p>
    <w:p w14:paraId="49C30290" w14:textId="77777777" w:rsidR="00FE7446" w:rsidRDefault="00FE7446" w:rsidP="00FE7446">
      <w:pPr>
        <w:ind w:firstLine="709"/>
      </w:pPr>
      <w:r>
        <w:t>б) осуществляет информирование юридических лиц, индивидуальных предпринимателей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w:t>
      </w:r>
    </w:p>
    <w:p w14:paraId="59462B13" w14:textId="77777777" w:rsidR="00FE7446" w:rsidRDefault="00FE7446" w:rsidP="00FE7446">
      <w:pPr>
        <w:ind w:firstLine="709"/>
      </w:pPr>
      <w:r>
        <w:t>В случае изменения обязательных требований управление ветеринарии подготавливает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14:paraId="73EF4CCB" w14:textId="77777777" w:rsidR="00FE7446" w:rsidRDefault="00FE7446" w:rsidP="00FE7446">
      <w:pPr>
        <w:ind w:firstLine="709"/>
      </w:pPr>
      <w:r>
        <w:lastRenderedPageBreak/>
        <w:t>в) обеспечивает регулярное (не реже одного раза в год) обобщение практики осуществления в соответствующей сфере деятельности управления ветеринарии и размещение на официальном сайте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в целях недопущения таких нарушений;</w:t>
      </w:r>
    </w:p>
    <w:p w14:paraId="3E62003B" w14:textId="77777777" w:rsidR="00FE7446" w:rsidRDefault="00FE7446" w:rsidP="00FE7446">
      <w:pPr>
        <w:ind w:firstLine="709"/>
      </w:pPr>
      <w:r>
        <w:t>г) выдает предостережения о недопустимости нарушения обязательных требований в соответствии действующим законодательством РФ.</w:t>
      </w:r>
    </w:p>
    <w:p w14:paraId="50AFB445" w14:textId="77777777" w:rsidR="00FE7446" w:rsidRDefault="00FE7446" w:rsidP="00FE7446">
      <w:pPr>
        <w:ind w:firstLine="709"/>
      </w:pPr>
      <w:r>
        <w:t>Предостережение о недопустимости нарушения обязательных требований должно содержать указания на соответствующие обязательные требования и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14:paraId="7FA396ED" w14:textId="77777777" w:rsidR="00FE7446" w:rsidRDefault="00FE7446" w:rsidP="00FE7446">
      <w:pPr>
        <w:ind w:firstLine="709"/>
      </w:pPr>
      <w:r>
        <w:t>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определяются Правительством Российской Федерации.</w:t>
      </w:r>
    </w:p>
    <w:p w14:paraId="41E1F676" w14:textId="77777777" w:rsidR="00FE7446" w:rsidRDefault="00FE7446" w:rsidP="00FE7446">
      <w:pPr>
        <w:ind w:firstLine="709"/>
      </w:pPr>
      <w:r>
        <w:t>Должностные лица управления ветеринарии при осуществлении государственного надзора не вправе:</w:t>
      </w:r>
    </w:p>
    <w:p w14:paraId="14B8EA28" w14:textId="77777777" w:rsidR="00FE7446" w:rsidRDefault="00FE7446" w:rsidP="00FE7446">
      <w:pPr>
        <w:ind w:firstLine="709"/>
      </w:pPr>
      <w:r>
        <w:t>проверять выполнение обязательных требований и требований, установленных муниципальными правовыми актами, если такие требования не относятся к полномочиям органа государственного контроля (надзора), органа муниципального контроля, от имени которых действуют эти должностные лица;</w:t>
      </w:r>
    </w:p>
    <w:p w14:paraId="14FBB97B" w14:textId="77777777" w:rsidR="00FE7446" w:rsidRDefault="00FE7446" w:rsidP="00FE7446">
      <w:pPr>
        <w:ind w:firstLine="709"/>
      </w:pPr>
      <w:r>
        <w:t>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нормативных документов, обязательность применения которых не предусмотрена законодательством Российской Федерации;</w:t>
      </w:r>
    </w:p>
    <w:p w14:paraId="180758F6" w14:textId="77777777" w:rsidR="00FE7446" w:rsidRDefault="00FE7446" w:rsidP="00FE7446">
      <w:pPr>
        <w:ind w:firstLine="709"/>
      </w:pPr>
      <w:r>
        <w:t>проверять выполнение обязательных требований и требований, установленных муниципальными правовыми актами, не опубликованными в установленном законодательством Российской Федерации порядке;</w:t>
      </w:r>
    </w:p>
    <w:p w14:paraId="6CEC8E76" w14:textId="77777777" w:rsidR="00FE7446" w:rsidRDefault="00FE7446" w:rsidP="00FE7446">
      <w:pPr>
        <w:ind w:firstLine="709"/>
      </w:pPr>
      <w:r>
        <w:t xml:space="preserve">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w:t>
      </w:r>
      <w:hyperlink r:id="rId39" w:tgtFrame="_self" w:history="1">
        <w:r>
          <w:rPr>
            <w:rStyle w:val="a4"/>
          </w:rPr>
          <w:t>Федерального закона от 26.12.2008 № 294-ФЗ</w:t>
        </w:r>
      </w:hyperlink>
      <w:r>
        <w:t xml:space="preserve"> «О защите прав юридических лиц и предпринимателей при осуществлении государственного контроля (надзора) и муниципального контроля»;</w:t>
      </w:r>
    </w:p>
    <w:p w14:paraId="4A222E71" w14:textId="77777777" w:rsidR="00FE7446" w:rsidRDefault="00FE7446" w:rsidP="00FE7446">
      <w:pPr>
        <w:ind w:firstLine="709"/>
      </w:pPr>
      <w:r>
        <w:t>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14:paraId="1C5C7C58" w14:textId="77777777" w:rsidR="00FE7446" w:rsidRDefault="00FE7446" w:rsidP="00FE7446">
      <w:pPr>
        <w:ind w:firstLine="709"/>
      </w:pPr>
      <w:r>
        <w:t>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 документами и правилами и методами исследований, испытаний, измерений;</w:t>
      </w:r>
    </w:p>
    <w:p w14:paraId="231B06E6" w14:textId="77777777" w:rsidR="00FE7446" w:rsidRDefault="00FE7446" w:rsidP="00FE7446">
      <w:pPr>
        <w:ind w:firstLine="709"/>
      </w:pPr>
      <w:r>
        <w:lastRenderedPageBreak/>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14:paraId="5EE4719B" w14:textId="77777777" w:rsidR="00FE7446" w:rsidRDefault="00FE7446" w:rsidP="00FE7446">
      <w:pPr>
        <w:ind w:firstLine="709"/>
      </w:pPr>
      <w:r>
        <w:t>превышать установленные сроки проведения проверки;</w:t>
      </w:r>
    </w:p>
    <w:p w14:paraId="7CE72F28" w14:textId="77777777" w:rsidR="00FE7446" w:rsidRDefault="00FE7446" w:rsidP="00FE7446">
      <w:pPr>
        <w:ind w:firstLine="709"/>
      </w:pPr>
      <w:r>
        <w:t>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14:paraId="4C09084B" w14:textId="77777777" w:rsidR="00FE7446" w:rsidRDefault="00FE7446" w:rsidP="00FE7446">
      <w:pPr>
        <w:ind w:firstLine="709"/>
      </w:pPr>
      <w:r>
        <w:t>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
    <w:p w14:paraId="118FFB58" w14:textId="77777777" w:rsidR="00FE7446" w:rsidRDefault="00FE7446" w:rsidP="00FE7446">
      <w:pPr>
        <w:ind w:firstLine="709"/>
      </w:pPr>
      <w:r>
        <w:t>требовать от юридического лица, индивидуального предпринимателя представления документов, информации до даты начала проведения проверки.</w:t>
      </w:r>
    </w:p>
    <w:p w14:paraId="5BAA0721" w14:textId="77777777" w:rsidR="00FE7446" w:rsidRDefault="00FE7446" w:rsidP="00FE7446">
      <w:pPr>
        <w:ind w:firstLine="709"/>
      </w:pPr>
      <w:r>
        <w:t>Орган государственного контроля (надзора) после принятия распоряжения или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14:paraId="24E0649E" w14:textId="77777777" w:rsidR="00FE7446" w:rsidRPr="00B16171" w:rsidRDefault="00FE7446" w:rsidP="00FE7446">
      <w:pPr>
        <w:ind w:firstLine="0"/>
        <w:rPr>
          <w:rFonts w:cs="Arial"/>
        </w:rPr>
      </w:pPr>
      <w:r>
        <w:rPr>
          <w:rFonts w:cs="Arial"/>
        </w:rPr>
        <w:t xml:space="preserve">(пункт 5 в </w:t>
      </w:r>
      <w:r w:rsidR="00780D5F">
        <w:rPr>
          <w:rFonts w:cs="Arial"/>
        </w:rPr>
        <w:t>редакции</w:t>
      </w:r>
      <w:r>
        <w:rPr>
          <w:rFonts w:cs="Arial"/>
        </w:rPr>
        <w:t xml:space="preserve"> </w:t>
      </w:r>
      <w:hyperlink r:id="rId40" w:tgtFrame="Logical" w:history="1">
        <w:r w:rsidRPr="00FE7446">
          <w:rPr>
            <w:rStyle w:val="a4"/>
            <w:rFonts w:cs="Arial"/>
          </w:rPr>
          <w:t>Приказа управления ветеринарии Новосибирской области от 08.02.2018 № 25</w:t>
        </w:r>
      </w:hyperlink>
      <w:r>
        <w:t>)</w:t>
      </w:r>
    </w:p>
    <w:p w14:paraId="4F80BCE4" w14:textId="77777777" w:rsidR="00012456" w:rsidRDefault="0033006C" w:rsidP="00012456">
      <w:pPr>
        <w:pStyle w:val="32"/>
        <w:shd w:val="clear" w:color="auto" w:fill="auto"/>
        <w:spacing w:before="0" w:after="0" w:line="240" w:lineRule="auto"/>
        <w:ind w:firstLine="709"/>
        <w:rPr>
          <w:rFonts w:ascii="Arial" w:hAnsi="Arial" w:cs="Arial"/>
          <w:spacing w:val="0"/>
          <w:sz w:val="24"/>
          <w:szCs w:val="24"/>
        </w:rPr>
      </w:pPr>
      <w:r w:rsidRPr="00FE7446">
        <w:rPr>
          <w:rFonts w:ascii="Arial" w:hAnsi="Arial" w:cs="Arial"/>
          <w:sz w:val="24"/>
          <w:szCs w:val="24"/>
        </w:rPr>
        <w:t>6</w:t>
      </w:r>
      <w:r>
        <w:rPr>
          <w:rFonts w:cs="Arial"/>
        </w:rPr>
        <w:t xml:space="preserve">. </w:t>
      </w:r>
      <w:r w:rsidR="00012456">
        <w:rPr>
          <w:rFonts w:ascii="Arial" w:hAnsi="Arial" w:cs="Arial"/>
          <w:spacing w:val="0"/>
          <w:sz w:val="24"/>
          <w:szCs w:val="24"/>
        </w:rPr>
        <w:t>Должностные лица управления ветеринарии при осуществлении государственного надзора обязаны:</w:t>
      </w:r>
    </w:p>
    <w:p w14:paraId="18DB5936"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14:paraId="31FA330D"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14:paraId="668549AB"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проводить проверку на основании приказа (распоряжения) начальника управления или приказа (распоряжения) заместителя начальника управления ветеринарии о ее проведении и в соответствии с ее назначением;</w:t>
      </w:r>
    </w:p>
    <w:p w14:paraId="22681E0F"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 xml:space="preserve">проводить проверку только во время исполнения служебных обязанностей, выездную проверку только при предъявлении служебных удостоверений, копии приказа (распоряжения) начальника управления ветеринарии или копии приказа (распоряжения) заместителя начальника управления ветеринарии и в случае, предусмотренном частью 5 статьи 10 </w:t>
      </w:r>
      <w:hyperlink r:id="rId41" w:tgtFrame="_self" w:history="1">
        <w:r>
          <w:rPr>
            <w:rStyle w:val="a4"/>
            <w:rFonts w:ascii="Arial" w:hAnsi="Arial" w:cs="Arial"/>
            <w:spacing w:val="0"/>
            <w:sz w:val="24"/>
            <w:szCs w:val="24"/>
          </w:rPr>
          <w:t>Федерального закона от 26.12.2008 № 294-ФЗ</w:t>
        </w:r>
      </w:hyperlink>
      <w:r>
        <w:rPr>
          <w:rFonts w:ascii="Arial" w:hAnsi="Arial" w:cs="Arial"/>
          <w:spacing w:val="0"/>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копии документа о согласовании проведения проверки;</w:t>
      </w:r>
    </w:p>
    <w:p w14:paraId="0F55DF5F"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14:paraId="6C6702A5"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14:paraId="46DD6A8E"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истребовать в рамках межведомственного информационного взаимодействия документы и (или) информацию,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
    <w:p w14:paraId="374D91BE"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 xml:space="preserve">не требовать от юридического лица, индивидуального предпринимателя представления документов и (или) информации, включая разрешительные документы, </w:t>
      </w:r>
      <w:r>
        <w:rPr>
          <w:rFonts w:ascii="Arial" w:hAnsi="Arial" w:cs="Arial"/>
          <w:spacing w:val="0"/>
          <w:sz w:val="24"/>
          <w:szCs w:val="24"/>
        </w:rPr>
        <w:lastRenderedPageBreak/>
        <w:t>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w:t>
      </w:r>
    </w:p>
    <w:p w14:paraId="35DCFCCB"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14:paraId="79DAB842"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14:paraId="56DBA4E0"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учитывать при определении мер, принимаемых по фактам</w:t>
      </w:r>
      <w:r>
        <w:rPr>
          <w:rStyle w:val="18pt"/>
          <w:rFonts w:ascii="Arial" w:hAnsi="Arial" w:cs="Arial"/>
          <w:sz w:val="24"/>
          <w:szCs w:val="24"/>
        </w:rPr>
        <w:t xml:space="preserve"> выявленных </w:t>
      </w:r>
      <w:r>
        <w:rPr>
          <w:rFonts w:ascii="Arial" w:hAnsi="Arial" w:cs="Arial"/>
          <w:spacing w:val="0"/>
          <w:sz w:val="24"/>
          <w:szCs w:val="24"/>
        </w:rPr>
        <w:t>нарушений, соответствие указанных мер тяжести нарушений, их потенциальной опасности для жизни, здоровья людей, для животных, растений, окружающей среды, для возникновения чрезвычайных ситуаций</w:t>
      </w:r>
      <w:r>
        <w:rPr>
          <w:rStyle w:val="18pt"/>
          <w:rFonts w:ascii="Arial" w:hAnsi="Arial" w:cs="Arial"/>
          <w:sz w:val="24"/>
          <w:szCs w:val="24"/>
        </w:rPr>
        <w:t xml:space="preserve"> эпизодического</w:t>
      </w:r>
      <w:r>
        <w:rPr>
          <w:rFonts w:ascii="Arial" w:hAnsi="Arial" w:cs="Arial"/>
          <w:spacing w:val="0"/>
          <w:sz w:val="24"/>
          <w:szCs w:val="24"/>
        </w:rPr>
        <w:t xml:space="preserve">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14:paraId="43510A9A"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14:paraId="17109EFF"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 xml:space="preserve">соблюдать сроки проведения проверки, установленные </w:t>
      </w:r>
      <w:hyperlink r:id="rId42" w:tgtFrame="_self" w:history="1">
        <w:r>
          <w:rPr>
            <w:rStyle w:val="a4"/>
            <w:rFonts w:ascii="Arial" w:hAnsi="Arial" w:cs="Arial"/>
            <w:spacing w:val="0"/>
            <w:sz w:val="24"/>
            <w:szCs w:val="24"/>
          </w:rPr>
          <w:t>Федеральным законом от 26.12.2008 № 294-ФЗ</w:t>
        </w:r>
      </w:hyperlink>
      <w:r>
        <w:rPr>
          <w:rFonts w:ascii="Arial" w:hAnsi="Arial" w:cs="Arial"/>
          <w:spacing w:val="0"/>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14:paraId="73B0696F"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14:paraId="51C9CE7E" w14:textId="77777777"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в соответствии с которым проводится проверка;</w:t>
      </w:r>
    </w:p>
    <w:p w14:paraId="4603ABB0" w14:textId="77777777" w:rsidR="00012456" w:rsidRDefault="00012456" w:rsidP="00012456">
      <w:pPr>
        <w:pStyle w:val="32"/>
        <w:shd w:val="clear" w:color="auto" w:fill="auto"/>
        <w:spacing w:before="0" w:after="0" w:line="240" w:lineRule="auto"/>
        <w:ind w:firstLine="709"/>
      </w:pPr>
      <w:r>
        <w:rPr>
          <w:rFonts w:ascii="Arial" w:hAnsi="Arial" w:cs="Arial"/>
          <w:spacing w:val="0"/>
          <w:sz w:val="24"/>
          <w:szCs w:val="24"/>
        </w:rPr>
        <w:t>осуществлять запись о проведенной проверке в журнале учета проверок в случае его наличия у юридического лица, индивидуального предпринимателя</w:t>
      </w:r>
    </w:p>
    <w:p w14:paraId="15DE58B4" w14:textId="77777777" w:rsidR="0033006C" w:rsidRPr="00012456" w:rsidRDefault="0033006C" w:rsidP="00012456">
      <w:pPr>
        <w:pStyle w:val="ConsPlusNormal"/>
        <w:widowControl/>
        <w:ind w:firstLine="0"/>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w:t>
      </w:r>
      <w:r w:rsidR="00012456">
        <w:rPr>
          <w:sz w:val="24"/>
          <w:szCs w:val="24"/>
        </w:rPr>
        <w:t>ов</w:t>
      </w:r>
      <w:r w:rsidRPr="0033006C">
        <w:rPr>
          <w:sz w:val="24"/>
          <w:szCs w:val="24"/>
        </w:rPr>
        <w:t xml:space="preserve"> управления ветеринарии Новосибирской области </w:t>
      </w:r>
      <w:hyperlink r:id="rId43" w:tgtFrame="Logical" w:history="1">
        <w:r w:rsidRPr="0033006C">
          <w:rPr>
            <w:rStyle w:val="a4"/>
            <w:bCs/>
            <w:kern w:val="28"/>
            <w:sz w:val="24"/>
            <w:szCs w:val="24"/>
          </w:rPr>
          <w:t>от 22.09.2016 № 147</w:t>
        </w:r>
      </w:hyperlink>
      <w:r w:rsidR="00012456">
        <w:t xml:space="preserve">, </w:t>
      </w:r>
      <w:hyperlink r:id="rId44" w:tgtFrame="Logical" w:history="1">
        <w:r w:rsidR="00012456" w:rsidRPr="00012456">
          <w:rPr>
            <w:rStyle w:val="a4"/>
            <w:sz w:val="24"/>
            <w:szCs w:val="24"/>
          </w:rPr>
          <w:t>от 22.06.2017 № 117</w:t>
        </w:r>
      </w:hyperlink>
      <w:r w:rsidRPr="00012456">
        <w:rPr>
          <w:sz w:val="24"/>
          <w:szCs w:val="24"/>
        </w:rPr>
        <w:t>)</w:t>
      </w:r>
    </w:p>
    <w:p w14:paraId="0DFDBC19" w14:textId="77777777" w:rsidR="0033006C" w:rsidRPr="0033006C" w:rsidRDefault="0033006C" w:rsidP="0033006C">
      <w:pPr>
        <w:pStyle w:val="ConsPlusNormal"/>
        <w:widowControl/>
        <w:ind w:firstLine="709"/>
        <w:jc w:val="both"/>
        <w:rPr>
          <w:sz w:val="24"/>
          <w:szCs w:val="24"/>
        </w:rPr>
      </w:pPr>
    </w:p>
    <w:p w14:paraId="5A25C23A" w14:textId="77777777" w:rsidR="00E64575" w:rsidRDefault="00E64575" w:rsidP="003D5FAB">
      <w:pPr>
        <w:ind w:firstLine="0"/>
        <w:jc w:val="center"/>
        <w:rPr>
          <w:rFonts w:cs="Arial"/>
        </w:rPr>
      </w:pPr>
      <w:r w:rsidRPr="00B16171">
        <w:rPr>
          <w:rFonts w:cs="Arial"/>
        </w:rPr>
        <w:t>Права и обязанности лиц, в отношении которых осуществляются мероприятия по надзору</w:t>
      </w:r>
    </w:p>
    <w:p w14:paraId="75991F48" w14:textId="77777777" w:rsidR="003D5FAB" w:rsidRPr="00B16171" w:rsidRDefault="003D5FAB" w:rsidP="00E64575">
      <w:pPr>
        <w:ind w:firstLine="709"/>
        <w:jc w:val="center"/>
        <w:rPr>
          <w:rFonts w:cs="Arial"/>
        </w:rPr>
      </w:pPr>
    </w:p>
    <w:p w14:paraId="0E5202CC" w14:textId="77777777" w:rsidR="00FE7446" w:rsidRDefault="00FE7446" w:rsidP="00FE7446">
      <w:pPr>
        <w:ind w:firstLine="709"/>
      </w:pPr>
      <w:r>
        <w:t>7.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14:paraId="7B42067A" w14:textId="77777777" w:rsidR="00FE7446" w:rsidRDefault="00FE7446" w:rsidP="00FE7446">
      <w:pPr>
        <w:ind w:firstLine="709"/>
      </w:pPr>
      <w:r>
        <w:t>непосредственно присутствовать при проведении проверки, давать объяснения по вопросам, относящимся к предмету проверки;</w:t>
      </w:r>
    </w:p>
    <w:p w14:paraId="2EFF6344" w14:textId="77777777" w:rsidR="00FE7446" w:rsidRDefault="00FE7446" w:rsidP="00FE7446">
      <w:pPr>
        <w:ind w:firstLine="709"/>
      </w:pPr>
      <w:r>
        <w:t xml:space="preserve">получать от управления, его должностных лиц информацию, которая относится к предмету проверки, предоставление которой предусмотрено </w:t>
      </w:r>
      <w:hyperlink r:id="rId45" w:tgtFrame="_self" w:history="1">
        <w:r>
          <w:rPr>
            <w:rStyle w:val="a4"/>
          </w:rPr>
          <w:t>Федеральным законом от 26.12.2008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14:paraId="169005BE" w14:textId="77777777" w:rsidR="00FE7446" w:rsidRDefault="00FE7446" w:rsidP="00FE7446">
      <w:pPr>
        <w:ind w:firstLine="709"/>
      </w:pPr>
      <w:r>
        <w:t xml:space="preserve">знакомиться с документами и (или) информацией, полученными управлением ветеринарии в рамках межведомственного информационного взаимодействия от иных государственных органов, органов местного самоуправления либо подведомственных </w:t>
      </w:r>
      <w:r>
        <w:lastRenderedPageBreak/>
        <w:t>государственным органам или органам местного самоуправления организаций, в распоряжении которых находятся эти документы и (или) информация;</w:t>
      </w:r>
    </w:p>
    <w:p w14:paraId="2E38FBED" w14:textId="77777777" w:rsidR="00FE7446" w:rsidRDefault="00FE7446" w:rsidP="00FE7446">
      <w:pPr>
        <w:ind w:firstLine="709"/>
      </w:pPr>
      <w:r>
        <w:t>представлять документы и (или) информацию, запрашиваемые в рамках межведомственного информационного взаимодействия, в управление ветеринарии по собственной инициативе;</w:t>
      </w:r>
    </w:p>
    <w:p w14:paraId="5B258BE3" w14:textId="77777777" w:rsidR="00FE7446" w:rsidRDefault="00FE7446" w:rsidP="00FE7446">
      <w:pPr>
        <w:ind w:firstLine="709"/>
      </w:pPr>
      <w:r>
        <w:t>в случае, если документы и (или) информация, представленные проверяемым юридическим лицом, индивидуальным предпринимателем, не соответствуют документам и (или) информации, полученным управлением ветеринарии в рамках межведомственного информационного взаимодействия, может представить дополнительно документы, подтверждающие достоверность ранее представленных документов;</w:t>
      </w:r>
    </w:p>
    <w:p w14:paraId="4A7466AB" w14:textId="77777777" w:rsidR="00FE7446" w:rsidRDefault="00FE7446" w:rsidP="00FE7446">
      <w:pPr>
        <w:ind w:firstLine="709"/>
      </w:pPr>
      <w:r>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управления;</w:t>
      </w:r>
    </w:p>
    <w:p w14:paraId="6E939AD7" w14:textId="77777777" w:rsidR="00FE7446" w:rsidRDefault="00FE7446" w:rsidP="00FE7446">
      <w:pPr>
        <w:ind w:firstLine="709"/>
      </w:pPr>
      <w:r>
        <w:t>обжаловать действия (бездействие) должностных лиц управления, повлекшие за собой нарушение прав при проведении проверки, в административном и (или) судебном порядке в соответствии с законодательством Российской Федерации;</w:t>
      </w:r>
    </w:p>
    <w:p w14:paraId="2FA81973" w14:textId="77777777" w:rsidR="00FE7446" w:rsidRDefault="00FE7446" w:rsidP="00FE7446">
      <w:pPr>
        <w:ind w:firstLine="709"/>
      </w:pPr>
      <w: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субъекте Российской Федерации к участию в проверке;</w:t>
      </w:r>
    </w:p>
    <w:p w14:paraId="5EE5279E" w14:textId="77777777" w:rsidR="00FE7446" w:rsidRDefault="00FE7446" w:rsidP="00FE7446">
      <w:pPr>
        <w:ind w:firstLine="709"/>
      </w:pPr>
      <w:r>
        <w:t>иные права в соответствии с действующим законодательством.</w:t>
      </w:r>
    </w:p>
    <w:p w14:paraId="182DC63F" w14:textId="77777777" w:rsidR="00FE7446" w:rsidRPr="00B16171" w:rsidRDefault="00FE7446" w:rsidP="00FE7446">
      <w:pPr>
        <w:ind w:firstLine="0"/>
        <w:rPr>
          <w:rFonts w:cs="Arial"/>
        </w:rPr>
      </w:pPr>
      <w:r>
        <w:rPr>
          <w:rFonts w:cs="Arial"/>
        </w:rPr>
        <w:t xml:space="preserve">(пункт 7 в </w:t>
      </w:r>
      <w:r w:rsidR="00780D5F">
        <w:rPr>
          <w:rFonts w:cs="Arial"/>
        </w:rPr>
        <w:t>редакции</w:t>
      </w:r>
      <w:r>
        <w:rPr>
          <w:rFonts w:cs="Arial"/>
        </w:rPr>
        <w:t xml:space="preserve"> </w:t>
      </w:r>
      <w:hyperlink r:id="rId46" w:tgtFrame="Logical" w:history="1">
        <w:r w:rsidRPr="00FE7446">
          <w:rPr>
            <w:rStyle w:val="a4"/>
            <w:rFonts w:cs="Arial"/>
          </w:rPr>
          <w:t>Приказа управления ветеринарии Новосибирской области от 08.02.2018 № 25</w:t>
        </w:r>
      </w:hyperlink>
      <w:r>
        <w:t>)</w:t>
      </w:r>
    </w:p>
    <w:p w14:paraId="2F1B1D4E" w14:textId="77777777" w:rsidR="003D5FAB" w:rsidRPr="003D5FAB" w:rsidRDefault="00E64575"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z w:val="24"/>
          <w:szCs w:val="24"/>
        </w:rPr>
        <w:t xml:space="preserve">8. </w:t>
      </w:r>
      <w:r w:rsidR="003D5FAB" w:rsidRPr="003D5FAB">
        <w:rPr>
          <w:rFonts w:ascii="Arial" w:hAnsi="Arial" w:cs="Arial"/>
          <w:spacing w:val="0"/>
          <w:sz w:val="24"/>
          <w:szCs w:val="24"/>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обязаны:</w:t>
      </w:r>
    </w:p>
    <w:p w14:paraId="3E3FF893" w14:textId="77777777" w:rsidR="003D5FAB" w:rsidRPr="003D5FAB" w:rsidRDefault="003D5FAB"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pacing w:val="0"/>
          <w:sz w:val="24"/>
          <w:szCs w:val="24"/>
        </w:rPr>
        <w:t>обеспечить присутствие руководителей, иных должностных лиц или уполномоченных представителей юридического лица;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14:paraId="373004EE" w14:textId="77777777" w:rsidR="003D5FAB" w:rsidRPr="003D5FAB" w:rsidRDefault="003D5FAB"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pacing w:val="0"/>
          <w:sz w:val="24"/>
          <w:szCs w:val="24"/>
        </w:rPr>
        <w:t xml:space="preserve">предоставить должностным лицам управления, проводящим выездную проверку, возможность ознакомиться с документами, связанными с целями, задачами и предметом выездной </w:t>
      </w:r>
      <w:proofErr w:type="gramStart"/>
      <w:r w:rsidRPr="003D5FAB">
        <w:rPr>
          <w:rFonts w:ascii="Arial" w:hAnsi="Arial" w:cs="Arial"/>
          <w:spacing w:val="0"/>
          <w:sz w:val="24"/>
          <w:szCs w:val="24"/>
        </w:rPr>
        <w:t>проверки, в случае, если</w:t>
      </w:r>
      <w:proofErr w:type="gramEnd"/>
      <w:r w:rsidRPr="003D5FAB">
        <w:rPr>
          <w:rFonts w:ascii="Arial" w:hAnsi="Arial" w:cs="Arial"/>
          <w:spacing w:val="0"/>
          <w:sz w:val="24"/>
          <w:szCs w:val="24"/>
        </w:rPr>
        <w:t xml:space="preserve"> выездной проверке не предшествовало проведение документарной проверки;</w:t>
      </w:r>
    </w:p>
    <w:p w14:paraId="4839FD05" w14:textId="77777777" w:rsidR="003D5FAB" w:rsidRPr="003D5FAB" w:rsidRDefault="003D5FAB"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pacing w:val="0"/>
          <w:sz w:val="24"/>
          <w:szCs w:val="24"/>
        </w:rPr>
        <w:t>обеспечить доступ проводящих выездную проверку должностных лиц управления и участвующих в выездной проверке экспертов, представителей экспертных организаций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 индивидуальными предпринимателями оборудованию, подобным объектам, транспортным средствам и перевозимым ими грузам;</w:t>
      </w:r>
    </w:p>
    <w:p w14:paraId="73AC8B7E" w14:textId="77777777" w:rsidR="003D5FAB" w:rsidRPr="003D5FAB" w:rsidRDefault="003D5FAB"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pacing w:val="0"/>
          <w:sz w:val="24"/>
          <w:szCs w:val="24"/>
        </w:rPr>
        <w:t>направлять в течение десяти рабочих дней со дня получения мотивированного запроса при проведении документарной проверки в управление ветеринарии указанные в запросе документы;</w:t>
      </w:r>
    </w:p>
    <w:p w14:paraId="3D706971" w14:textId="77777777" w:rsidR="003D5FAB" w:rsidRPr="003D5FAB" w:rsidRDefault="003D5FAB"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pacing w:val="0"/>
          <w:sz w:val="24"/>
          <w:szCs w:val="24"/>
        </w:rPr>
        <w:t>представить письменные пояснения относительно выявленных ошибок и (или) противоречий в документах в случае, если документы и (или) информация, представленные проверяемым юридическим лицом, индивидуальным предпринимателем не соответствуют документам и (или) информации, полученным управлением ветеринарии в рамках межведомственного информационного взаимодействия;</w:t>
      </w:r>
    </w:p>
    <w:p w14:paraId="1C89F9E1" w14:textId="77777777" w:rsidR="003D5FAB" w:rsidRPr="003D5FAB" w:rsidRDefault="003D5FAB" w:rsidP="003D5FAB">
      <w:pPr>
        <w:pStyle w:val="32"/>
        <w:shd w:val="clear" w:color="auto" w:fill="auto"/>
        <w:spacing w:before="0" w:after="0" w:line="240" w:lineRule="auto"/>
        <w:ind w:firstLine="709"/>
        <w:rPr>
          <w:rFonts w:ascii="Arial" w:hAnsi="Arial" w:cs="Arial"/>
          <w:sz w:val="24"/>
          <w:szCs w:val="24"/>
        </w:rPr>
      </w:pPr>
      <w:r w:rsidRPr="003D5FAB">
        <w:rPr>
          <w:rFonts w:ascii="Arial" w:hAnsi="Arial" w:cs="Arial"/>
          <w:spacing w:val="0"/>
          <w:sz w:val="24"/>
          <w:szCs w:val="24"/>
        </w:rPr>
        <w:t>иные обязанности в соответствии с действующим законодательством.</w:t>
      </w:r>
    </w:p>
    <w:p w14:paraId="744400CE" w14:textId="77777777" w:rsidR="00E64575" w:rsidRDefault="00E64575" w:rsidP="003D5FAB">
      <w:pPr>
        <w:ind w:firstLine="0"/>
      </w:pPr>
      <w:r w:rsidRPr="0033006C">
        <w:t xml:space="preserve">(В </w:t>
      </w:r>
      <w:r w:rsidR="00780D5F">
        <w:t>редакции</w:t>
      </w:r>
      <w:r w:rsidRPr="0033006C">
        <w:t xml:space="preserve"> Приказ</w:t>
      </w:r>
      <w:r w:rsidR="003D5FAB">
        <w:t>ов</w:t>
      </w:r>
      <w:r w:rsidRPr="0033006C">
        <w:t xml:space="preserve"> управления ветеринарии Новосибирской области </w:t>
      </w:r>
      <w:hyperlink r:id="rId47" w:tgtFrame="Logical" w:history="1">
        <w:r w:rsidRPr="0033006C">
          <w:rPr>
            <w:rStyle w:val="a4"/>
            <w:bCs/>
            <w:kern w:val="28"/>
          </w:rPr>
          <w:t>от 22.09.2016 № 147</w:t>
        </w:r>
      </w:hyperlink>
      <w:r w:rsidR="003D5FAB">
        <w:t xml:space="preserve">, </w:t>
      </w:r>
      <w:hyperlink r:id="rId48" w:tgtFrame="Logical" w:history="1">
        <w:r w:rsidR="003D5FAB" w:rsidRPr="00012456">
          <w:rPr>
            <w:rStyle w:val="a4"/>
          </w:rPr>
          <w:t>от 22.06.2017 № 117</w:t>
        </w:r>
      </w:hyperlink>
      <w:r w:rsidRPr="0033006C">
        <w:t>)</w:t>
      </w:r>
    </w:p>
    <w:p w14:paraId="6FDFD765" w14:textId="77777777" w:rsidR="00E64575" w:rsidRPr="00B16171" w:rsidRDefault="00E64575" w:rsidP="00E64575">
      <w:pPr>
        <w:ind w:firstLine="709"/>
        <w:rPr>
          <w:rFonts w:cs="Arial"/>
        </w:rPr>
      </w:pPr>
      <w:r w:rsidRPr="00B16171">
        <w:rPr>
          <w:rFonts w:cs="Arial"/>
        </w:rPr>
        <w:t>Результатом исполнения государственной функции является:</w:t>
      </w:r>
    </w:p>
    <w:p w14:paraId="79572191" w14:textId="77777777" w:rsidR="00E64575" w:rsidRPr="00B16171" w:rsidRDefault="00E64575" w:rsidP="00E64575">
      <w:pPr>
        <w:ind w:firstLine="709"/>
        <w:rPr>
          <w:rFonts w:cs="Arial"/>
        </w:rPr>
      </w:pPr>
      <w:r>
        <w:rPr>
          <w:rFonts w:cs="Arial"/>
        </w:rPr>
        <w:lastRenderedPageBreak/>
        <w:t xml:space="preserve">9. </w:t>
      </w:r>
      <w:r w:rsidRPr="00B16171">
        <w:rPr>
          <w:rFonts w:cs="Arial"/>
        </w:rPr>
        <w:t>Составление акта проверки должностным лицом, осуществляющим региональный государственный ветеринарный надзор:</w:t>
      </w:r>
    </w:p>
    <w:p w14:paraId="1EAFBCD3" w14:textId="77777777" w:rsidR="00E64575" w:rsidRPr="00B16171" w:rsidRDefault="00E64575" w:rsidP="00E64575">
      <w:pPr>
        <w:ind w:firstLine="709"/>
        <w:rPr>
          <w:rFonts w:cs="Arial"/>
        </w:rPr>
      </w:pPr>
      <w:r w:rsidRPr="00B16171">
        <w:rPr>
          <w:rFonts w:cs="Arial"/>
        </w:rPr>
        <w:t>с указанием выявленных нарушений норм и требований ветеринарного законодательства и выдачей предписания об устранении нарушений;</w:t>
      </w:r>
    </w:p>
    <w:p w14:paraId="56EBBBF3" w14:textId="77777777" w:rsidR="00E64575" w:rsidRPr="00B16171" w:rsidRDefault="00E64575" w:rsidP="00E64575">
      <w:pPr>
        <w:ind w:firstLine="709"/>
        <w:rPr>
          <w:rFonts w:cs="Arial"/>
        </w:rPr>
      </w:pPr>
      <w:r w:rsidRPr="00B16171">
        <w:rPr>
          <w:rFonts w:cs="Arial"/>
        </w:rPr>
        <w:t>с указанием отсутствия нарушений норм и требований ветеринарного законодательства.</w:t>
      </w:r>
    </w:p>
    <w:p w14:paraId="2C963631" w14:textId="77777777" w:rsidR="00E64575" w:rsidRPr="00B16171" w:rsidRDefault="00E64575" w:rsidP="00E64575">
      <w:pPr>
        <w:ind w:firstLine="709"/>
        <w:rPr>
          <w:rFonts w:cs="Arial"/>
        </w:rPr>
      </w:pPr>
      <w:r>
        <w:rPr>
          <w:rFonts w:cs="Arial"/>
        </w:rPr>
        <w:t xml:space="preserve">10. </w:t>
      </w:r>
      <w:r w:rsidRPr="00B16171">
        <w:rPr>
          <w:rFonts w:cs="Arial"/>
        </w:rPr>
        <w:t>В случае наличия нарушений, принятие мер, установленных действующим законодательством, в целях пресечения нарушения требований ветеринарного законодательства.</w:t>
      </w:r>
    </w:p>
    <w:p w14:paraId="19A9B245" w14:textId="77777777" w:rsidR="00E64575" w:rsidRPr="00B16171" w:rsidRDefault="00E64575" w:rsidP="00E64575">
      <w:pPr>
        <w:ind w:firstLine="709"/>
        <w:rPr>
          <w:rFonts w:cs="Arial"/>
        </w:rPr>
      </w:pPr>
      <w:r>
        <w:rPr>
          <w:rFonts w:cs="Arial"/>
        </w:rPr>
        <w:t xml:space="preserve">11. </w:t>
      </w:r>
      <w:r w:rsidRPr="00B16171">
        <w:rPr>
          <w:rFonts w:cs="Arial"/>
        </w:rPr>
        <w:t>В случаях выявления карантинных и особо опасных заболеваний животных:</w:t>
      </w:r>
    </w:p>
    <w:p w14:paraId="1E28CAF3" w14:textId="77777777" w:rsidR="00E64575" w:rsidRDefault="00E64575" w:rsidP="00E64575">
      <w:pPr>
        <w:ind w:firstLine="709"/>
        <w:rPr>
          <w:rFonts w:cs="Arial"/>
        </w:rPr>
      </w:pPr>
      <w:r w:rsidRPr="00B16171">
        <w:rPr>
          <w:rFonts w:cs="Arial"/>
        </w:rPr>
        <w:t>внесение Губернатору Новосибирской области, в органы местного самоуправления представления о введении на отдельных территориях карантина и иных ограничений, направленных на предотвращение распространения и ликвидацию очагов заразных и массовых незаразных болезней животных;</w:t>
      </w:r>
    </w:p>
    <w:p w14:paraId="1DFE8380" w14:textId="77777777" w:rsidR="00E64575" w:rsidRDefault="00E64575" w:rsidP="00E64575">
      <w:pPr>
        <w:ind w:firstLine="709"/>
        <w:rPr>
          <w:rFonts w:cs="Arial"/>
        </w:rPr>
      </w:pPr>
      <w:r w:rsidRPr="00E64575">
        <w:rPr>
          <w:rFonts w:cs="Arial"/>
        </w:rPr>
        <w:t>принятие решений об отчуждении животных или изъятии продукции животного происхождения при ликвидации очагов особо опасных болезней животных.</w:t>
      </w:r>
    </w:p>
    <w:p w14:paraId="48079A52" w14:textId="77777777" w:rsidR="00E64575" w:rsidRPr="00E64575" w:rsidRDefault="00E64575" w:rsidP="00E64575">
      <w:pPr>
        <w:ind w:firstLine="709"/>
      </w:pPr>
      <w:r w:rsidRPr="0033006C">
        <w:t xml:space="preserve">(В </w:t>
      </w:r>
      <w:r w:rsidR="00780D5F">
        <w:t>редакции</w:t>
      </w:r>
      <w:r w:rsidRPr="0033006C">
        <w:t xml:space="preserve"> Приказ управления ветеринарии Новосибирской области </w:t>
      </w:r>
      <w:hyperlink r:id="rId49" w:tgtFrame="Logical" w:history="1">
        <w:r w:rsidRPr="0033006C">
          <w:rPr>
            <w:rStyle w:val="a4"/>
            <w:bCs/>
            <w:kern w:val="28"/>
          </w:rPr>
          <w:t>от 22.09.2016 № 147</w:t>
        </w:r>
      </w:hyperlink>
      <w:r w:rsidRPr="0033006C">
        <w:t>)</w:t>
      </w:r>
    </w:p>
    <w:p w14:paraId="66B806F1" w14:textId="77777777" w:rsidR="00E64575" w:rsidRDefault="00E64575" w:rsidP="00E64575">
      <w:pPr>
        <w:pStyle w:val="2"/>
      </w:pPr>
    </w:p>
    <w:p w14:paraId="3CEF2C82" w14:textId="77777777" w:rsidR="0033006C" w:rsidRPr="00194F02" w:rsidRDefault="0033006C" w:rsidP="00E64575">
      <w:pPr>
        <w:pStyle w:val="2"/>
      </w:pPr>
      <w:r w:rsidRPr="00194F02">
        <w:rPr>
          <w:lang w:val="en-US"/>
        </w:rPr>
        <w:t>II</w:t>
      </w:r>
      <w:r w:rsidRPr="00194F02">
        <w:t>. Требования к порядку исполнения государственной функции</w:t>
      </w:r>
    </w:p>
    <w:p w14:paraId="3E8B52B7" w14:textId="77777777" w:rsidR="0033006C" w:rsidRPr="00194F02" w:rsidRDefault="0033006C" w:rsidP="0033006C">
      <w:pPr>
        <w:pStyle w:val="ConsPlusNormal"/>
        <w:widowControl/>
        <w:ind w:firstLine="709"/>
        <w:jc w:val="center"/>
        <w:rPr>
          <w:b/>
          <w:sz w:val="24"/>
          <w:szCs w:val="24"/>
        </w:rPr>
      </w:pPr>
    </w:p>
    <w:p w14:paraId="01F10802" w14:textId="77777777" w:rsidR="0033006C" w:rsidRPr="009470E3" w:rsidRDefault="0033006C" w:rsidP="0033006C">
      <w:pPr>
        <w:jc w:val="center"/>
        <w:rPr>
          <w:rFonts w:cs="Arial"/>
        </w:rPr>
      </w:pPr>
      <w:r w:rsidRPr="009470E3">
        <w:rPr>
          <w:rFonts w:cs="Arial"/>
        </w:rPr>
        <w:t>Порядок информирования о правилах исполнения государственной функции</w:t>
      </w:r>
    </w:p>
    <w:p w14:paraId="16CCD9D2" w14:textId="77777777" w:rsidR="0033006C" w:rsidRPr="00194F02" w:rsidRDefault="0033006C" w:rsidP="0033006C">
      <w:pPr>
        <w:ind w:firstLine="709"/>
        <w:rPr>
          <w:rFonts w:cs="Arial"/>
        </w:rPr>
      </w:pPr>
    </w:p>
    <w:p w14:paraId="4BCCFD65" w14:textId="77777777" w:rsidR="004C55A7" w:rsidRPr="004C55A7" w:rsidRDefault="00B742FE" w:rsidP="004C55A7">
      <w:pPr>
        <w:pStyle w:val="32"/>
        <w:shd w:val="clear" w:color="auto" w:fill="auto"/>
        <w:spacing w:before="0" w:after="0" w:line="240" w:lineRule="auto"/>
        <w:ind w:firstLine="709"/>
        <w:rPr>
          <w:rFonts w:ascii="Arial" w:hAnsi="Arial" w:cs="Arial"/>
          <w:spacing w:val="0"/>
          <w:sz w:val="24"/>
          <w:szCs w:val="24"/>
        </w:rPr>
      </w:pPr>
      <w:r w:rsidRPr="004C55A7">
        <w:rPr>
          <w:rFonts w:ascii="Arial" w:hAnsi="Arial" w:cs="Arial"/>
          <w:sz w:val="24"/>
          <w:szCs w:val="24"/>
        </w:rPr>
        <w:t>12.</w:t>
      </w:r>
      <w:r w:rsidR="0033006C" w:rsidRPr="004C55A7">
        <w:rPr>
          <w:rFonts w:ascii="Arial" w:hAnsi="Arial" w:cs="Arial"/>
          <w:sz w:val="24"/>
          <w:szCs w:val="24"/>
        </w:rPr>
        <w:t> </w:t>
      </w:r>
      <w:r w:rsidR="004C55A7" w:rsidRPr="004C55A7">
        <w:rPr>
          <w:rFonts w:ascii="Arial" w:hAnsi="Arial" w:cs="Arial"/>
          <w:spacing w:val="0"/>
          <w:sz w:val="24"/>
          <w:szCs w:val="24"/>
        </w:rPr>
        <w:t>Место нахождения управления ветеринарии: г. Новосибирск, Красный проспект, д. 25, к. 421.</w:t>
      </w:r>
    </w:p>
    <w:p w14:paraId="1221EDB3" w14:textId="77777777" w:rsidR="004C55A7" w:rsidRDefault="004C55A7" w:rsidP="004C55A7">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Почтовый адрес: 630099, г. Новосибирск, Красный проспект, д. 25.</w:t>
      </w:r>
    </w:p>
    <w:p w14:paraId="3AA8B5FB" w14:textId="77777777" w:rsidR="004C55A7" w:rsidRDefault="004C55A7" w:rsidP="004C55A7">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Режим работы управления:</w:t>
      </w:r>
    </w:p>
    <w:p w14:paraId="755A42BC" w14:textId="77777777"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 xml:space="preserve">Понедельник 9:00- 18:00, перерыв 13:00 - 14:00 </w:t>
      </w:r>
    </w:p>
    <w:p w14:paraId="22BF1D5C" w14:textId="77777777"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Вторник</w:t>
      </w:r>
      <w:r>
        <w:rPr>
          <w:rFonts w:ascii="Arial" w:hAnsi="Arial" w:cs="Arial"/>
          <w:spacing w:val="0"/>
          <w:sz w:val="24"/>
          <w:szCs w:val="24"/>
        </w:rPr>
        <w:tab/>
        <w:t>9:00 - 18:00, перерыв 13:00 - 14:00</w:t>
      </w:r>
    </w:p>
    <w:p w14:paraId="18D61E07" w14:textId="77777777"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Среда</w:t>
      </w:r>
      <w:r>
        <w:rPr>
          <w:rFonts w:ascii="Arial" w:hAnsi="Arial" w:cs="Arial"/>
          <w:spacing w:val="0"/>
          <w:sz w:val="24"/>
          <w:szCs w:val="24"/>
        </w:rPr>
        <w:tab/>
        <w:t>9:00- 18:00, перерыв 13:00- 14:00</w:t>
      </w:r>
    </w:p>
    <w:p w14:paraId="694AB095" w14:textId="77777777"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Четверг</w:t>
      </w:r>
      <w:r>
        <w:rPr>
          <w:rFonts w:ascii="Arial" w:hAnsi="Arial" w:cs="Arial"/>
          <w:spacing w:val="0"/>
          <w:sz w:val="24"/>
          <w:szCs w:val="24"/>
        </w:rPr>
        <w:tab/>
        <w:t>9:00- 18:00, перерыв 13:00 - 14:00</w:t>
      </w:r>
    </w:p>
    <w:p w14:paraId="71652D40" w14:textId="77777777"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Пятница</w:t>
      </w:r>
      <w:r>
        <w:rPr>
          <w:rFonts w:ascii="Arial" w:hAnsi="Arial" w:cs="Arial"/>
          <w:spacing w:val="0"/>
          <w:sz w:val="24"/>
          <w:szCs w:val="24"/>
        </w:rPr>
        <w:tab/>
        <w:t>9:00-17:00, перерыв 13:00 - 14:00</w:t>
      </w:r>
    </w:p>
    <w:p w14:paraId="5185EA62" w14:textId="77777777"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Суббота</w:t>
      </w:r>
      <w:r>
        <w:rPr>
          <w:rFonts w:ascii="Arial" w:hAnsi="Arial" w:cs="Arial"/>
          <w:spacing w:val="0"/>
          <w:sz w:val="24"/>
          <w:szCs w:val="24"/>
        </w:rPr>
        <w:tab/>
        <w:t>выходной</w:t>
      </w:r>
    </w:p>
    <w:p w14:paraId="197D8E71" w14:textId="77777777" w:rsidR="004C55A7" w:rsidRDefault="004C55A7" w:rsidP="004C55A7">
      <w:pPr>
        <w:pStyle w:val="32"/>
        <w:shd w:val="clear" w:color="auto" w:fill="auto"/>
        <w:spacing w:before="0" w:after="0" w:line="240" w:lineRule="auto"/>
        <w:ind w:firstLine="709"/>
        <w:jc w:val="left"/>
      </w:pPr>
      <w:r>
        <w:rPr>
          <w:rFonts w:ascii="Arial" w:hAnsi="Arial" w:cs="Arial"/>
          <w:spacing w:val="0"/>
          <w:sz w:val="24"/>
          <w:szCs w:val="24"/>
        </w:rPr>
        <w:t>Воскресенье</w:t>
      </w:r>
      <w:r>
        <w:rPr>
          <w:rFonts w:ascii="Arial" w:hAnsi="Arial" w:cs="Arial"/>
          <w:spacing w:val="0"/>
          <w:sz w:val="24"/>
          <w:szCs w:val="24"/>
        </w:rPr>
        <w:tab/>
        <w:t>выходной</w:t>
      </w:r>
    </w:p>
    <w:p w14:paraId="00CE3A8E" w14:textId="77777777" w:rsidR="004C55A7" w:rsidRDefault="004C55A7" w:rsidP="004C55A7">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50" w:tgtFrame="Logical" w:history="1">
        <w:r w:rsidRPr="00012456">
          <w:rPr>
            <w:rStyle w:val="a4"/>
          </w:rPr>
          <w:t>от 22.06.2017 № 117</w:t>
        </w:r>
      </w:hyperlink>
      <w:r w:rsidRPr="0033006C">
        <w:t>)</w:t>
      </w:r>
    </w:p>
    <w:p w14:paraId="02A9013A" w14:textId="77777777" w:rsidR="0033006C" w:rsidRPr="00194F02" w:rsidRDefault="00B742FE" w:rsidP="0033006C">
      <w:pPr>
        <w:pStyle w:val="a3"/>
        <w:spacing w:after="0"/>
        <w:ind w:firstLine="709"/>
        <w:rPr>
          <w:rFonts w:cs="Arial"/>
        </w:rPr>
      </w:pPr>
      <w:r>
        <w:rPr>
          <w:rFonts w:cs="Arial"/>
        </w:rPr>
        <w:t>13.</w:t>
      </w:r>
      <w:r w:rsidR="0033006C" w:rsidRPr="00194F02">
        <w:rPr>
          <w:rFonts w:cs="Arial"/>
        </w:rPr>
        <w:t> </w:t>
      </w:r>
      <w:r w:rsidR="004C55A7">
        <w:rPr>
          <w:rFonts w:cs="Arial"/>
        </w:rPr>
        <w:t>Информация о местах нахождения и справочных телефонах должностных лиц управления ветеринарии, проводящих проверки при осуществлении регионального государственного ветеринарного надзора на территории Новосибирской области размещена на официальном сайте.</w:t>
      </w:r>
    </w:p>
    <w:p w14:paraId="28A0C4EC" w14:textId="77777777" w:rsidR="004C55A7" w:rsidRDefault="004C55A7" w:rsidP="004C55A7">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51" w:tgtFrame="Logical" w:history="1">
        <w:r w:rsidRPr="00012456">
          <w:rPr>
            <w:rStyle w:val="a4"/>
          </w:rPr>
          <w:t>от 22.06.2017 № 117</w:t>
        </w:r>
      </w:hyperlink>
      <w:r w:rsidRPr="0033006C">
        <w:t>)</w:t>
      </w:r>
    </w:p>
    <w:p w14:paraId="3AAF4F36" w14:textId="77777777" w:rsidR="004C55A7" w:rsidRDefault="00B742FE" w:rsidP="004C55A7">
      <w:pPr>
        <w:pStyle w:val="32"/>
        <w:shd w:val="clear" w:color="auto" w:fill="auto"/>
        <w:spacing w:before="0" w:after="0" w:line="240" w:lineRule="auto"/>
        <w:ind w:firstLine="709"/>
        <w:rPr>
          <w:rFonts w:ascii="Arial" w:hAnsi="Arial" w:cs="Arial"/>
          <w:spacing w:val="0"/>
          <w:sz w:val="24"/>
          <w:szCs w:val="24"/>
        </w:rPr>
      </w:pPr>
      <w:r w:rsidRPr="004C55A7">
        <w:rPr>
          <w:rFonts w:ascii="Arial" w:hAnsi="Arial" w:cs="Arial"/>
          <w:spacing w:val="0"/>
          <w:sz w:val="24"/>
          <w:szCs w:val="24"/>
        </w:rPr>
        <w:t>14.</w:t>
      </w:r>
      <w:r w:rsidR="0033006C" w:rsidRPr="004C55A7">
        <w:rPr>
          <w:rFonts w:ascii="Arial" w:hAnsi="Arial" w:cs="Arial"/>
          <w:spacing w:val="0"/>
          <w:sz w:val="24"/>
          <w:szCs w:val="24"/>
        </w:rPr>
        <w:t> </w:t>
      </w:r>
      <w:r w:rsidR="004C55A7">
        <w:rPr>
          <w:rFonts w:ascii="Arial" w:hAnsi="Arial" w:cs="Arial"/>
          <w:spacing w:val="0"/>
          <w:sz w:val="24"/>
          <w:szCs w:val="24"/>
        </w:rPr>
        <w:t xml:space="preserve">Электронный адрес официального сайта управления ветеринарии, содержащий информацию об исполнении государственной функции: </w:t>
      </w:r>
      <w:r w:rsidR="004C55A7" w:rsidRPr="004C55A7">
        <w:rPr>
          <w:rFonts w:ascii="Arial" w:hAnsi="Arial" w:cs="Arial"/>
          <w:spacing w:val="0"/>
          <w:sz w:val="24"/>
          <w:szCs w:val="24"/>
        </w:rPr>
        <w:t>vet</w:t>
      </w:r>
      <w:r w:rsidR="004C55A7">
        <w:rPr>
          <w:rFonts w:ascii="Arial" w:hAnsi="Arial" w:cs="Arial"/>
          <w:spacing w:val="0"/>
          <w:sz w:val="24"/>
          <w:szCs w:val="24"/>
        </w:rPr>
        <w:t>.</w:t>
      </w:r>
      <w:r w:rsidR="004C55A7" w:rsidRPr="004C55A7">
        <w:rPr>
          <w:rFonts w:ascii="Arial" w:hAnsi="Arial" w:cs="Arial"/>
          <w:spacing w:val="0"/>
          <w:sz w:val="24"/>
          <w:szCs w:val="24"/>
        </w:rPr>
        <w:t>nso</w:t>
      </w:r>
      <w:r w:rsidR="004C55A7">
        <w:rPr>
          <w:rFonts w:ascii="Arial" w:hAnsi="Arial" w:cs="Arial"/>
          <w:spacing w:val="0"/>
          <w:sz w:val="24"/>
          <w:szCs w:val="24"/>
        </w:rPr>
        <w:t>.</w:t>
      </w:r>
      <w:r w:rsidR="004C55A7" w:rsidRPr="004C55A7">
        <w:rPr>
          <w:rFonts w:ascii="Arial" w:hAnsi="Arial" w:cs="Arial"/>
          <w:spacing w:val="0"/>
          <w:sz w:val="24"/>
          <w:szCs w:val="24"/>
        </w:rPr>
        <w:t>ru</w:t>
      </w:r>
      <w:r w:rsidR="004C55A7">
        <w:rPr>
          <w:rFonts w:ascii="Arial" w:hAnsi="Arial" w:cs="Arial"/>
          <w:spacing w:val="0"/>
          <w:sz w:val="24"/>
          <w:szCs w:val="24"/>
        </w:rPr>
        <w:t>.</w:t>
      </w:r>
    </w:p>
    <w:p w14:paraId="727EA205" w14:textId="77777777" w:rsidR="004C55A7" w:rsidRPr="004C55A7" w:rsidRDefault="004C55A7" w:rsidP="004C55A7">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 xml:space="preserve">Электронная почта: </w:t>
      </w:r>
      <w:r w:rsidRPr="004C55A7">
        <w:rPr>
          <w:rFonts w:ascii="Arial" w:hAnsi="Arial" w:cs="Arial"/>
          <w:sz w:val="24"/>
          <w:szCs w:val="24"/>
        </w:rPr>
        <w:t>veterinar@nso.ru.</w:t>
      </w:r>
    </w:p>
    <w:p w14:paraId="7F1A826A" w14:textId="77777777" w:rsidR="004C55A7" w:rsidRDefault="004C55A7" w:rsidP="004C55A7">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52" w:tgtFrame="Logical" w:history="1">
        <w:r w:rsidRPr="00012456">
          <w:rPr>
            <w:rStyle w:val="a4"/>
          </w:rPr>
          <w:t>от 22.06.2017 № 117</w:t>
        </w:r>
      </w:hyperlink>
      <w:r w:rsidRPr="0033006C">
        <w:t>)</w:t>
      </w:r>
    </w:p>
    <w:p w14:paraId="370A0C3A" w14:textId="77777777" w:rsidR="0043024F" w:rsidRDefault="00B742FE" w:rsidP="0033006C">
      <w:pPr>
        <w:pStyle w:val="11"/>
        <w:spacing w:before="0" w:beforeAutospacing="0" w:after="0" w:afterAutospacing="0"/>
        <w:rPr>
          <w:szCs w:val="24"/>
          <w:lang w:val="ru-RU"/>
        </w:rPr>
      </w:pPr>
      <w:r>
        <w:rPr>
          <w:rFonts w:cs="Arial"/>
          <w:szCs w:val="24"/>
          <w:lang w:val="ru-RU"/>
        </w:rPr>
        <w:t>15</w:t>
      </w:r>
      <w:r w:rsidR="0033006C" w:rsidRPr="00194F02">
        <w:rPr>
          <w:rFonts w:cs="Arial"/>
          <w:szCs w:val="24"/>
          <w:lang w:val="ru-RU"/>
        </w:rPr>
        <w:t>.</w:t>
      </w:r>
      <w:r w:rsidR="0033006C" w:rsidRPr="00194F02">
        <w:rPr>
          <w:rFonts w:cs="Arial"/>
          <w:szCs w:val="24"/>
        </w:rPr>
        <w:t> </w:t>
      </w:r>
      <w:r w:rsidR="0033006C" w:rsidRPr="00194F02">
        <w:rPr>
          <w:rFonts w:cs="Arial"/>
          <w:szCs w:val="24"/>
          <w:lang w:val="ru-RU"/>
        </w:rPr>
        <w:t>Информация об исполнении государственной функции представляется должностными лицами управления ветеринарии, указа</w:t>
      </w:r>
      <w:r w:rsidR="00AF4BE7">
        <w:rPr>
          <w:rFonts w:cs="Arial"/>
          <w:szCs w:val="24"/>
          <w:lang w:val="ru-RU"/>
        </w:rPr>
        <w:t>нными в пунктах</w:t>
      </w:r>
      <w:r w:rsidR="0033006C" w:rsidRPr="00194F02">
        <w:rPr>
          <w:rFonts w:cs="Arial"/>
          <w:szCs w:val="24"/>
          <w:lang w:val="ru-RU"/>
        </w:rPr>
        <w:t xml:space="preserve"> </w:t>
      </w:r>
      <w:r w:rsidR="00AF4BE7">
        <w:rPr>
          <w:rFonts w:cs="Arial"/>
          <w:szCs w:val="24"/>
          <w:lang w:val="ru-RU"/>
        </w:rPr>
        <w:t>25, 32, 39</w:t>
      </w:r>
      <w:r w:rsidR="0033006C" w:rsidRPr="00194F02">
        <w:rPr>
          <w:rFonts w:cs="Arial"/>
          <w:szCs w:val="24"/>
          <w:lang w:val="ru-RU"/>
        </w:rPr>
        <w:t xml:space="preserve"> Административного регламента, с использованием средств телефонной связи, посредством размещения в информационно-телекоммуникационных сетях общего пользования (в том числе в сети Интернет), публикаций в средствах массовой информации, издания информационных материалов.</w:t>
      </w:r>
      <w:r w:rsidR="0043024F" w:rsidRPr="0043024F">
        <w:rPr>
          <w:szCs w:val="24"/>
          <w:lang w:val="ru-RU"/>
        </w:rPr>
        <w:t xml:space="preserve"> </w:t>
      </w:r>
    </w:p>
    <w:p w14:paraId="1783E052" w14:textId="77777777" w:rsidR="0033006C" w:rsidRPr="00194F02" w:rsidRDefault="0043024F" w:rsidP="004C55A7">
      <w:pPr>
        <w:pStyle w:val="11"/>
        <w:spacing w:before="0" w:beforeAutospacing="0" w:after="0" w:afterAutospacing="0"/>
        <w:ind w:firstLine="0"/>
        <w:rPr>
          <w:rFonts w:cs="Arial"/>
          <w:szCs w:val="24"/>
          <w:lang w:val="ru-RU"/>
        </w:rPr>
      </w:pPr>
      <w:r w:rsidRPr="0043024F">
        <w:rPr>
          <w:szCs w:val="24"/>
          <w:lang w:val="ru-RU"/>
        </w:rPr>
        <w:t xml:space="preserve">(В </w:t>
      </w:r>
      <w:r w:rsidR="00780D5F">
        <w:rPr>
          <w:szCs w:val="24"/>
          <w:lang w:val="ru-RU"/>
        </w:rPr>
        <w:t>редакции</w:t>
      </w:r>
      <w:r w:rsidRPr="0043024F">
        <w:rPr>
          <w:szCs w:val="24"/>
          <w:lang w:val="ru-RU"/>
        </w:rPr>
        <w:t xml:space="preserve"> Приказ управления ветеринарии Новосибирской области </w:t>
      </w:r>
      <w:hyperlink r:id="rId53" w:tgtFrame="Logical" w:history="1">
        <w:r w:rsidRPr="0043024F">
          <w:rPr>
            <w:rStyle w:val="a4"/>
            <w:bCs/>
            <w:kern w:val="28"/>
            <w:szCs w:val="24"/>
            <w:lang w:val="ru-RU"/>
          </w:rPr>
          <w:t>от 22.09.2016 № 147</w:t>
        </w:r>
      </w:hyperlink>
      <w:r w:rsidR="00AF4BE7">
        <w:rPr>
          <w:lang w:val="ru-RU"/>
        </w:rPr>
        <w:t xml:space="preserve">, </w:t>
      </w:r>
      <w:hyperlink r:id="rId54" w:tgtFrame="Logical" w:history="1">
        <w:r w:rsidR="00AF4BE7" w:rsidRPr="00AF4BE7">
          <w:rPr>
            <w:rStyle w:val="a4"/>
            <w:szCs w:val="24"/>
            <w:lang w:val="ru-RU"/>
          </w:rPr>
          <w:t>от 22.06.2017 № 117</w:t>
        </w:r>
      </w:hyperlink>
      <w:r w:rsidRPr="0043024F">
        <w:rPr>
          <w:szCs w:val="24"/>
          <w:lang w:val="ru-RU"/>
        </w:rPr>
        <w:t>)</w:t>
      </w:r>
    </w:p>
    <w:p w14:paraId="394155B3" w14:textId="77777777" w:rsidR="0033006C" w:rsidRPr="00194F02" w:rsidRDefault="0033006C" w:rsidP="0033006C">
      <w:pPr>
        <w:pStyle w:val="11"/>
        <w:spacing w:before="0" w:beforeAutospacing="0" w:after="0" w:afterAutospacing="0"/>
        <w:rPr>
          <w:rFonts w:cs="Arial"/>
          <w:szCs w:val="24"/>
          <w:lang w:val="ru-RU" w:eastAsia="ru-RU"/>
        </w:rPr>
      </w:pPr>
      <w:r w:rsidRPr="00194F02">
        <w:rPr>
          <w:rFonts w:cs="Arial"/>
          <w:szCs w:val="24"/>
          <w:lang w:val="ru-RU" w:eastAsia="ru-RU"/>
        </w:rPr>
        <w:lastRenderedPageBreak/>
        <w:t>При информировании по телефону должностное лицо управления ветеринарии предоставляет информацию по следующим вопросам:</w:t>
      </w:r>
    </w:p>
    <w:p w14:paraId="1A817871" w14:textId="77777777" w:rsidR="0033006C" w:rsidRPr="00194F02" w:rsidRDefault="0033006C" w:rsidP="0033006C">
      <w:pPr>
        <w:ind w:firstLine="709"/>
        <w:rPr>
          <w:rFonts w:cs="Arial"/>
        </w:rPr>
      </w:pPr>
      <w:r w:rsidRPr="00194F02">
        <w:rPr>
          <w:rFonts w:cs="Arial"/>
        </w:rPr>
        <w:t>о входящих номерах, под которыми зарегистрированы обращения в системе делопроизводства;</w:t>
      </w:r>
    </w:p>
    <w:p w14:paraId="73F6344E" w14:textId="77777777" w:rsidR="0033006C" w:rsidRPr="00194F02" w:rsidRDefault="0033006C" w:rsidP="0033006C">
      <w:pPr>
        <w:pStyle w:val="ConsPlusNormal"/>
        <w:ind w:firstLine="709"/>
        <w:jc w:val="both"/>
        <w:rPr>
          <w:sz w:val="24"/>
          <w:szCs w:val="24"/>
        </w:rPr>
      </w:pPr>
      <w:r w:rsidRPr="00194F02">
        <w:rPr>
          <w:sz w:val="24"/>
          <w:szCs w:val="24"/>
        </w:rPr>
        <w:t>о необходимости представления дополнительных документов и сведений.</w:t>
      </w:r>
    </w:p>
    <w:p w14:paraId="47418973" w14:textId="77777777" w:rsidR="0033006C" w:rsidRPr="00194F02" w:rsidRDefault="0033006C" w:rsidP="0033006C">
      <w:pPr>
        <w:ind w:firstLine="709"/>
        <w:rPr>
          <w:rFonts w:cs="Arial"/>
        </w:rPr>
      </w:pPr>
      <w:r w:rsidRPr="00194F02">
        <w:rPr>
          <w:rFonts w:cs="Arial"/>
        </w:rPr>
        <w:t>При невозможности должностного лица, принявшего звонок, самостоятельно ответить на поставленные вопросы телефонный звонок должен быть переадресован (переведен) на другое должностное лицо или обратившимся предлагается направить письменное обращение, по которому можно получить необходимую информацию.</w:t>
      </w:r>
    </w:p>
    <w:p w14:paraId="3842D705" w14:textId="77777777" w:rsidR="0033006C" w:rsidRPr="00194F02" w:rsidRDefault="0033006C" w:rsidP="0033006C">
      <w:pPr>
        <w:ind w:firstLine="709"/>
        <w:rPr>
          <w:rFonts w:cs="Arial"/>
        </w:rPr>
      </w:pPr>
      <w:r w:rsidRPr="00194F02">
        <w:rPr>
          <w:rFonts w:cs="Arial"/>
        </w:rPr>
        <w:t xml:space="preserve">При информировании по письменным обращениям ответ на обращение направляется почтой по указанному адресу в течение </w:t>
      </w:r>
      <w:r w:rsidRPr="00194F02">
        <w:rPr>
          <w:rFonts w:cs="Arial"/>
          <w:bCs/>
        </w:rPr>
        <w:t>30</w:t>
      </w:r>
      <w:r w:rsidRPr="00194F02">
        <w:rPr>
          <w:rFonts w:cs="Arial"/>
        </w:rPr>
        <w:t xml:space="preserve"> дней со дня регистрации письменного обращения в управлении ветеринарии.</w:t>
      </w:r>
    </w:p>
    <w:p w14:paraId="773FB746" w14:textId="77777777" w:rsidR="0033006C" w:rsidRPr="00194F02" w:rsidRDefault="00B742FE" w:rsidP="0033006C">
      <w:pPr>
        <w:ind w:firstLine="709"/>
        <w:rPr>
          <w:rFonts w:cs="Arial"/>
        </w:rPr>
      </w:pPr>
      <w:r>
        <w:rPr>
          <w:rFonts w:cs="Arial"/>
        </w:rPr>
        <w:t>16</w:t>
      </w:r>
      <w:r w:rsidR="0033006C" w:rsidRPr="00194F02">
        <w:rPr>
          <w:rFonts w:cs="Arial"/>
        </w:rPr>
        <w:t>. На</w:t>
      </w:r>
      <w:r w:rsidR="0033006C" w:rsidRPr="00194F02">
        <w:rPr>
          <w:rFonts w:cs="Arial"/>
          <w:b/>
        </w:rPr>
        <w:t xml:space="preserve"> </w:t>
      </w:r>
      <w:r w:rsidR="0033006C" w:rsidRPr="00194F02">
        <w:rPr>
          <w:rFonts w:cs="Arial"/>
        </w:rPr>
        <w:t>Интернет-сайте управления</w:t>
      </w:r>
      <w:r w:rsidR="0033006C" w:rsidRPr="00194F02">
        <w:rPr>
          <w:rFonts w:cs="Arial"/>
          <w:color w:val="FF0000"/>
        </w:rPr>
        <w:t xml:space="preserve"> </w:t>
      </w:r>
      <w:r w:rsidR="0033006C" w:rsidRPr="00194F02">
        <w:rPr>
          <w:rFonts w:cs="Arial"/>
        </w:rPr>
        <w:t>ветеринарии размещается следующая информация:</w:t>
      </w:r>
    </w:p>
    <w:p w14:paraId="6266FE2D" w14:textId="77777777" w:rsidR="0033006C" w:rsidRPr="00194F02" w:rsidRDefault="0033006C" w:rsidP="0033006C">
      <w:pPr>
        <w:ind w:firstLine="709"/>
        <w:rPr>
          <w:rFonts w:cs="Arial"/>
        </w:rPr>
      </w:pPr>
      <w:r w:rsidRPr="00194F02">
        <w:rPr>
          <w:rFonts w:cs="Arial"/>
        </w:rPr>
        <w:t>выписки из законодательных и иных нормативных правовых актов, содержащих нормы, регулирующие деятельность по исполнению государственной функции;</w:t>
      </w:r>
    </w:p>
    <w:p w14:paraId="2431E708" w14:textId="77777777" w:rsidR="0033006C" w:rsidRPr="00194F02" w:rsidRDefault="0033006C" w:rsidP="0033006C">
      <w:pPr>
        <w:ind w:firstLine="709"/>
        <w:rPr>
          <w:rFonts w:cs="Arial"/>
        </w:rPr>
      </w:pPr>
      <w:r w:rsidRPr="00194F02">
        <w:rPr>
          <w:rFonts w:cs="Arial"/>
        </w:rPr>
        <w:t>текст Административного регламента с приложениями;</w:t>
      </w:r>
    </w:p>
    <w:p w14:paraId="2978D9DA" w14:textId="77777777" w:rsidR="0033006C" w:rsidRPr="00194F02" w:rsidRDefault="0033006C" w:rsidP="0033006C">
      <w:pPr>
        <w:ind w:firstLine="709"/>
        <w:rPr>
          <w:rFonts w:cs="Arial"/>
        </w:rPr>
      </w:pPr>
      <w:r w:rsidRPr="00194F02">
        <w:rPr>
          <w:rFonts w:cs="Arial"/>
        </w:rPr>
        <w:t>сроки исполнения государственной функции;</w:t>
      </w:r>
    </w:p>
    <w:p w14:paraId="1C4A3FA9" w14:textId="77777777" w:rsidR="0033006C" w:rsidRPr="00194F02" w:rsidRDefault="0033006C" w:rsidP="0033006C">
      <w:pPr>
        <w:ind w:firstLine="709"/>
        <w:rPr>
          <w:rFonts w:cs="Arial"/>
        </w:rPr>
      </w:pPr>
      <w:r w:rsidRPr="00194F02">
        <w:rPr>
          <w:rFonts w:cs="Arial"/>
        </w:rPr>
        <w:t>порядок обжалования решений, действий или бездействия должностных лиц, исполняющих государственную функцию.</w:t>
      </w:r>
    </w:p>
    <w:p w14:paraId="67790A76" w14:textId="77777777" w:rsidR="0033006C" w:rsidRPr="00194F02" w:rsidRDefault="00B742FE" w:rsidP="0033006C">
      <w:pPr>
        <w:ind w:firstLine="709"/>
        <w:rPr>
          <w:rFonts w:cs="Arial"/>
        </w:rPr>
      </w:pPr>
      <w:r>
        <w:rPr>
          <w:rFonts w:cs="Arial"/>
        </w:rPr>
        <w:t>17</w:t>
      </w:r>
      <w:r w:rsidR="0033006C" w:rsidRPr="00194F02">
        <w:rPr>
          <w:rFonts w:cs="Arial"/>
        </w:rPr>
        <w:t>. Предоставление информации по вопросам исполнения государственной функции и исполнение государственной функции осуществляется бесплатно.</w:t>
      </w:r>
    </w:p>
    <w:p w14:paraId="2993496E" w14:textId="77777777" w:rsidR="0033006C" w:rsidRPr="00194F02" w:rsidRDefault="0033006C" w:rsidP="0033006C">
      <w:pPr>
        <w:rPr>
          <w:rFonts w:cs="Arial"/>
        </w:rPr>
      </w:pPr>
    </w:p>
    <w:p w14:paraId="1274BE68" w14:textId="77777777" w:rsidR="0033006C" w:rsidRPr="009470E3" w:rsidRDefault="0033006C" w:rsidP="0033006C">
      <w:pPr>
        <w:jc w:val="center"/>
        <w:rPr>
          <w:rFonts w:cs="Arial"/>
        </w:rPr>
      </w:pPr>
      <w:r w:rsidRPr="009470E3">
        <w:rPr>
          <w:rFonts w:cs="Arial"/>
        </w:rPr>
        <w:t>Сроки исполнения государственной функции</w:t>
      </w:r>
    </w:p>
    <w:p w14:paraId="23B94D29" w14:textId="77777777" w:rsidR="0033006C" w:rsidRPr="00194F02" w:rsidRDefault="0033006C" w:rsidP="0033006C">
      <w:pPr>
        <w:jc w:val="center"/>
        <w:rPr>
          <w:rFonts w:cs="Arial"/>
          <w:b/>
        </w:rPr>
      </w:pPr>
    </w:p>
    <w:p w14:paraId="16D1EC46" w14:textId="77777777" w:rsidR="0033006C" w:rsidRPr="00194F02" w:rsidRDefault="00B742FE" w:rsidP="0033006C">
      <w:pPr>
        <w:pStyle w:val="ConsPlusNormal"/>
        <w:widowControl/>
        <w:ind w:firstLine="709"/>
        <w:jc w:val="both"/>
        <w:rPr>
          <w:sz w:val="24"/>
          <w:szCs w:val="24"/>
        </w:rPr>
      </w:pPr>
      <w:r>
        <w:rPr>
          <w:sz w:val="24"/>
          <w:szCs w:val="24"/>
        </w:rPr>
        <w:t>18</w:t>
      </w:r>
      <w:r w:rsidR="0033006C" w:rsidRPr="00194F02">
        <w:rPr>
          <w:sz w:val="24"/>
          <w:szCs w:val="24"/>
        </w:rPr>
        <w:t xml:space="preserve">. Исполнение государственной функции на территории Новосибирской области осуществляется постоянно, при этом в отношении одного субъекта проверки исполнение государственной функции не может превышать </w:t>
      </w:r>
      <w:proofErr w:type="gramStart"/>
      <w:r w:rsidR="0033006C" w:rsidRPr="00194F02">
        <w:rPr>
          <w:sz w:val="24"/>
          <w:szCs w:val="24"/>
        </w:rPr>
        <w:t>сроков</w:t>
      </w:r>
      <w:proofErr w:type="gramEnd"/>
      <w:r w:rsidR="0033006C" w:rsidRPr="00194F02">
        <w:rPr>
          <w:sz w:val="24"/>
          <w:szCs w:val="24"/>
        </w:rPr>
        <w:t xml:space="preserve"> установленных Федеральным законом от 26.12.2008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w:t>
      </w:r>
    </w:p>
    <w:p w14:paraId="0E61ECC2" w14:textId="77777777" w:rsidR="0033006C" w:rsidRPr="00194F02" w:rsidRDefault="00B742FE" w:rsidP="0033006C">
      <w:pPr>
        <w:pStyle w:val="ConsPlusNormal"/>
        <w:widowControl/>
        <w:ind w:firstLine="709"/>
        <w:jc w:val="both"/>
        <w:rPr>
          <w:sz w:val="24"/>
          <w:szCs w:val="24"/>
        </w:rPr>
      </w:pPr>
      <w:r>
        <w:rPr>
          <w:sz w:val="24"/>
          <w:szCs w:val="24"/>
        </w:rPr>
        <w:t>19</w:t>
      </w:r>
      <w:r w:rsidR="0033006C" w:rsidRPr="00194F02">
        <w:rPr>
          <w:sz w:val="24"/>
          <w:szCs w:val="24"/>
        </w:rPr>
        <w:t xml:space="preserve">. В отношении каждой административной процедуры установлены сроки их исполнения: </w:t>
      </w:r>
    </w:p>
    <w:p w14:paraId="5DC49236" w14:textId="77777777" w:rsidR="0033006C" w:rsidRDefault="0033006C" w:rsidP="0033006C">
      <w:pPr>
        <w:pStyle w:val="ConsPlusNormal"/>
        <w:widowControl/>
        <w:tabs>
          <w:tab w:val="left" w:pos="960"/>
        </w:tabs>
        <w:ind w:firstLine="708"/>
        <w:jc w:val="both"/>
        <w:rPr>
          <w:sz w:val="24"/>
          <w:szCs w:val="24"/>
        </w:rPr>
      </w:pPr>
      <w:r w:rsidRPr="00194F02">
        <w:rPr>
          <w:sz w:val="24"/>
          <w:szCs w:val="24"/>
        </w:rPr>
        <w:t xml:space="preserve">1) при организации проверок при осуществлении регионального государственного ветеринарного надзора на территории Новосибирской области срок указан в пункте </w:t>
      </w:r>
      <w:r w:rsidR="00AF4BE7">
        <w:rPr>
          <w:sz w:val="24"/>
          <w:szCs w:val="24"/>
        </w:rPr>
        <w:t>27</w:t>
      </w:r>
      <w:r w:rsidRPr="00194F02">
        <w:rPr>
          <w:sz w:val="24"/>
          <w:szCs w:val="24"/>
        </w:rPr>
        <w:t xml:space="preserve"> Административного регламента;</w:t>
      </w:r>
    </w:p>
    <w:p w14:paraId="592A033F" w14:textId="77777777" w:rsidR="0043024F" w:rsidRPr="00194F02" w:rsidRDefault="0043024F" w:rsidP="00AF4BE7">
      <w:pPr>
        <w:pStyle w:val="ConsPlusNormal"/>
        <w:widowControl/>
        <w:tabs>
          <w:tab w:val="left" w:pos="960"/>
        </w:tabs>
        <w:ind w:firstLine="0"/>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w:t>
      </w:r>
      <w:r w:rsidR="00AF4BE7">
        <w:rPr>
          <w:sz w:val="24"/>
          <w:szCs w:val="24"/>
        </w:rPr>
        <w:t>ов</w:t>
      </w:r>
      <w:r w:rsidRPr="0033006C">
        <w:rPr>
          <w:sz w:val="24"/>
          <w:szCs w:val="24"/>
        </w:rPr>
        <w:t xml:space="preserve"> управления ветеринарии Новосибирской области </w:t>
      </w:r>
      <w:hyperlink r:id="rId55" w:tgtFrame="Logical" w:history="1">
        <w:r w:rsidRPr="0033006C">
          <w:rPr>
            <w:rStyle w:val="a4"/>
            <w:bCs/>
            <w:kern w:val="28"/>
            <w:sz w:val="24"/>
            <w:szCs w:val="24"/>
          </w:rPr>
          <w:t>от 22.09.2016 № 147</w:t>
        </w:r>
      </w:hyperlink>
      <w:r w:rsidR="00AF4BE7">
        <w:t xml:space="preserve">, </w:t>
      </w:r>
      <w:hyperlink r:id="rId56" w:tgtFrame="Logical" w:history="1">
        <w:r w:rsidR="00AF4BE7" w:rsidRPr="00AF4BE7">
          <w:rPr>
            <w:rStyle w:val="a4"/>
            <w:sz w:val="24"/>
            <w:szCs w:val="24"/>
          </w:rPr>
          <w:t>от 22.06.2017 № 117</w:t>
        </w:r>
      </w:hyperlink>
      <w:r w:rsidRPr="0033006C">
        <w:rPr>
          <w:sz w:val="24"/>
          <w:szCs w:val="24"/>
        </w:rPr>
        <w:t>)</w:t>
      </w:r>
    </w:p>
    <w:p w14:paraId="3BCB7BBA" w14:textId="77777777" w:rsidR="0033006C" w:rsidRDefault="0033006C" w:rsidP="0033006C">
      <w:pPr>
        <w:pStyle w:val="ConsPlusNormal"/>
        <w:widowControl/>
        <w:ind w:firstLine="709"/>
        <w:jc w:val="both"/>
        <w:rPr>
          <w:sz w:val="24"/>
          <w:szCs w:val="24"/>
        </w:rPr>
      </w:pPr>
      <w:r w:rsidRPr="00194F02">
        <w:rPr>
          <w:sz w:val="24"/>
          <w:szCs w:val="24"/>
        </w:rPr>
        <w:t xml:space="preserve">2) при проведении плановых и внеплановых проверок за соблюдением юридическими лицами и индивидуальными предпринимателями требований технических регламентов, ветеринарно-санитарных правил и норм на подконтрольных объектах срок указан в пункте </w:t>
      </w:r>
      <w:r w:rsidR="00AF4BE7">
        <w:rPr>
          <w:sz w:val="24"/>
          <w:szCs w:val="24"/>
        </w:rPr>
        <w:t>34</w:t>
      </w:r>
      <w:r w:rsidRPr="00194F02">
        <w:rPr>
          <w:sz w:val="24"/>
          <w:szCs w:val="24"/>
        </w:rPr>
        <w:t xml:space="preserve"> Административного регламента;</w:t>
      </w:r>
    </w:p>
    <w:p w14:paraId="0856615F" w14:textId="77777777" w:rsidR="0043024F" w:rsidRPr="00194F02" w:rsidRDefault="0043024F" w:rsidP="00AF4BE7">
      <w:pPr>
        <w:pStyle w:val="ConsPlusNormal"/>
        <w:widowControl/>
        <w:ind w:firstLine="0"/>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w:t>
      </w:r>
      <w:r w:rsidR="00AF4BE7">
        <w:rPr>
          <w:sz w:val="24"/>
          <w:szCs w:val="24"/>
        </w:rPr>
        <w:t>ов</w:t>
      </w:r>
      <w:r w:rsidRPr="0033006C">
        <w:rPr>
          <w:sz w:val="24"/>
          <w:szCs w:val="24"/>
        </w:rPr>
        <w:t xml:space="preserve"> управления ветеринарии Новосибирской области </w:t>
      </w:r>
      <w:hyperlink r:id="rId57" w:tgtFrame="Logical" w:history="1">
        <w:r w:rsidRPr="0033006C">
          <w:rPr>
            <w:rStyle w:val="a4"/>
            <w:bCs/>
            <w:kern w:val="28"/>
            <w:sz w:val="24"/>
            <w:szCs w:val="24"/>
          </w:rPr>
          <w:t>от 22.09.2016 № 147</w:t>
        </w:r>
      </w:hyperlink>
      <w:r w:rsidR="00AF4BE7">
        <w:t xml:space="preserve">, </w:t>
      </w:r>
      <w:hyperlink r:id="rId58" w:tgtFrame="Logical" w:history="1">
        <w:r w:rsidR="00AF4BE7" w:rsidRPr="00AF4BE7">
          <w:rPr>
            <w:rStyle w:val="a4"/>
            <w:sz w:val="24"/>
            <w:szCs w:val="24"/>
          </w:rPr>
          <w:t>от 22.06.2017 № 117</w:t>
        </w:r>
      </w:hyperlink>
      <w:r w:rsidRPr="0033006C">
        <w:rPr>
          <w:sz w:val="24"/>
          <w:szCs w:val="24"/>
        </w:rPr>
        <w:t>)</w:t>
      </w:r>
    </w:p>
    <w:p w14:paraId="74E221F8" w14:textId="77777777" w:rsidR="0033006C" w:rsidRDefault="0033006C" w:rsidP="0033006C">
      <w:pPr>
        <w:pStyle w:val="ConsPlusNormal"/>
        <w:widowControl/>
        <w:tabs>
          <w:tab w:val="left" w:pos="1080"/>
          <w:tab w:val="left" w:pos="1680"/>
        </w:tabs>
        <w:ind w:firstLine="709"/>
        <w:jc w:val="both"/>
        <w:rPr>
          <w:sz w:val="24"/>
          <w:szCs w:val="24"/>
        </w:rPr>
      </w:pPr>
      <w:r w:rsidRPr="00194F02">
        <w:rPr>
          <w:sz w:val="24"/>
          <w:szCs w:val="24"/>
        </w:rPr>
        <w:t xml:space="preserve">3) при организации и проведении ветеринарно-санитарной экспертизы некачественной и опасной подконтрольной продукции и изъятие их из оборота при осуществлении регионального государственного ветеринарного надзора, срок указан в пункте </w:t>
      </w:r>
      <w:r w:rsidR="00AF4BE7">
        <w:rPr>
          <w:sz w:val="24"/>
          <w:szCs w:val="24"/>
        </w:rPr>
        <w:t>41</w:t>
      </w:r>
      <w:r w:rsidRPr="00194F02">
        <w:rPr>
          <w:sz w:val="24"/>
          <w:szCs w:val="24"/>
        </w:rPr>
        <w:t xml:space="preserve"> Административного регламента.</w:t>
      </w:r>
    </w:p>
    <w:p w14:paraId="223E2A98" w14:textId="77777777" w:rsidR="0043024F" w:rsidRPr="00194F02" w:rsidRDefault="0043024F" w:rsidP="00AF4BE7">
      <w:pPr>
        <w:pStyle w:val="ConsPlusNormal"/>
        <w:widowControl/>
        <w:tabs>
          <w:tab w:val="left" w:pos="1080"/>
          <w:tab w:val="left" w:pos="1680"/>
        </w:tabs>
        <w:ind w:firstLine="0"/>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w:t>
      </w:r>
      <w:r w:rsidR="00AF4BE7">
        <w:rPr>
          <w:sz w:val="24"/>
          <w:szCs w:val="24"/>
        </w:rPr>
        <w:t>ов</w:t>
      </w:r>
      <w:r w:rsidRPr="0033006C">
        <w:rPr>
          <w:sz w:val="24"/>
          <w:szCs w:val="24"/>
        </w:rPr>
        <w:t xml:space="preserve"> управления ветеринарии Новосибирской области </w:t>
      </w:r>
      <w:hyperlink r:id="rId59" w:tgtFrame="Logical" w:history="1">
        <w:r w:rsidRPr="0033006C">
          <w:rPr>
            <w:rStyle w:val="a4"/>
            <w:bCs/>
            <w:kern w:val="28"/>
            <w:sz w:val="24"/>
            <w:szCs w:val="24"/>
          </w:rPr>
          <w:t>от 22.09.2016 № 147</w:t>
        </w:r>
      </w:hyperlink>
      <w:r w:rsidR="00AF4BE7">
        <w:t xml:space="preserve">, </w:t>
      </w:r>
      <w:hyperlink r:id="rId60" w:tgtFrame="Logical" w:history="1">
        <w:r w:rsidR="00AF4BE7" w:rsidRPr="00AF4BE7">
          <w:rPr>
            <w:rStyle w:val="a4"/>
            <w:sz w:val="24"/>
            <w:szCs w:val="24"/>
          </w:rPr>
          <w:t>от 22.06.2017 № 117</w:t>
        </w:r>
      </w:hyperlink>
      <w:r w:rsidRPr="0033006C">
        <w:rPr>
          <w:sz w:val="24"/>
          <w:szCs w:val="24"/>
        </w:rPr>
        <w:t>)</w:t>
      </w:r>
    </w:p>
    <w:p w14:paraId="45F4DAAA" w14:textId="77777777" w:rsidR="0033006C" w:rsidRPr="00194F02" w:rsidRDefault="00B742FE" w:rsidP="0033006C">
      <w:pPr>
        <w:pStyle w:val="ConsPlusNormal"/>
        <w:widowControl/>
        <w:ind w:firstLine="709"/>
        <w:jc w:val="both"/>
        <w:rPr>
          <w:sz w:val="24"/>
          <w:szCs w:val="24"/>
        </w:rPr>
      </w:pPr>
      <w:r>
        <w:rPr>
          <w:sz w:val="24"/>
          <w:szCs w:val="24"/>
        </w:rPr>
        <w:t>20</w:t>
      </w:r>
      <w:r w:rsidR="0033006C" w:rsidRPr="00194F02">
        <w:rPr>
          <w:sz w:val="24"/>
          <w:szCs w:val="24"/>
        </w:rPr>
        <w:t xml:space="preserve">. Документы, являющиеся результатом исполнения государственной функции (акт проверки; протокол отбора образцов продукции; заключение о проведении исследований, </w:t>
      </w:r>
      <w:r w:rsidR="0033006C" w:rsidRPr="00194F02">
        <w:rPr>
          <w:sz w:val="24"/>
          <w:szCs w:val="24"/>
        </w:rPr>
        <w:lastRenderedPageBreak/>
        <w:t>испытаний, экспертиз; предписание; протокол об административном правонарушении; постановление по делу об административном правонарушении, постановление о передаче материалов дела по подведомственности), выдаются после их составления или направляются почтой в течение следующих суток за днём и</w:t>
      </w:r>
      <w:r w:rsidR="00AF4BE7">
        <w:rPr>
          <w:sz w:val="24"/>
          <w:szCs w:val="24"/>
        </w:rPr>
        <w:t>х составления.</w:t>
      </w:r>
    </w:p>
    <w:p w14:paraId="5D75969B" w14:textId="77777777" w:rsidR="0033006C" w:rsidRPr="00194F02" w:rsidRDefault="00B742FE" w:rsidP="0033006C">
      <w:pPr>
        <w:pStyle w:val="ConsPlusNormal"/>
        <w:widowControl/>
        <w:ind w:firstLine="709"/>
        <w:jc w:val="both"/>
        <w:rPr>
          <w:sz w:val="24"/>
          <w:szCs w:val="24"/>
        </w:rPr>
      </w:pPr>
      <w:r>
        <w:rPr>
          <w:sz w:val="24"/>
          <w:szCs w:val="24"/>
        </w:rPr>
        <w:t>21</w:t>
      </w:r>
      <w:r w:rsidR="0033006C" w:rsidRPr="00194F02">
        <w:rPr>
          <w:sz w:val="24"/>
          <w:szCs w:val="24"/>
        </w:rPr>
        <w:t xml:space="preserve">.  Срок ожидания в очереди при подаче и получении документов при исполнении государственной функции не должен превышать 20 минут. </w:t>
      </w:r>
    </w:p>
    <w:p w14:paraId="031F92E7" w14:textId="77777777" w:rsidR="0033006C" w:rsidRPr="00194F02" w:rsidRDefault="0033006C" w:rsidP="0033006C">
      <w:pPr>
        <w:pStyle w:val="ConsPlusNormal"/>
        <w:widowControl/>
        <w:tabs>
          <w:tab w:val="left" w:pos="6465"/>
        </w:tabs>
        <w:ind w:firstLine="709"/>
        <w:jc w:val="both"/>
        <w:rPr>
          <w:sz w:val="24"/>
          <w:szCs w:val="24"/>
        </w:rPr>
      </w:pPr>
    </w:p>
    <w:p w14:paraId="6D534C2E" w14:textId="77777777" w:rsidR="0033006C" w:rsidRDefault="0033006C" w:rsidP="0033006C">
      <w:pPr>
        <w:pStyle w:val="2"/>
      </w:pPr>
    </w:p>
    <w:p w14:paraId="2F9E7D9F" w14:textId="77777777" w:rsidR="0033006C" w:rsidRPr="00194F02" w:rsidRDefault="0033006C" w:rsidP="0071428F">
      <w:pPr>
        <w:pStyle w:val="2"/>
        <w:rPr>
          <w:b w:val="0"/>
          <w:sz w:val="24"/>
          <w:szCs w:val="24"/>
        </w:rPr>
      </w:pPr>
      <w:r w:rsidRPr="00194F02">
        <w:rPr>
          <w:lang w:val="en-US"/>
        </w:rPr>
        <w:t>III</w:t>
      </w:r>
      <w:r w:rsidRPr="00194F02">
        <w:t xml:space="preserve">. </w:t>
      </w:r>
      <w:r w:rsidR="0071428F" w:rsidRPr="00B16171">
        <w:t>Состав, последовательность и сроки выполнения административных процедур, требования к их выполнению, в том числе особенности выполнения административных процедур в электронной форме</w:t>
      </w:r>
    </w:p>
    <w:p w14:paraId="6E45FF5F" w14:textId="77777777" w:rsidR="0071428F" w:rsidRDefault="0071428F" w:rsidP="0033006C">
      <w:pPr>
        <w:pStyle w:val="ConsPlusNormal"/>
        <w:widowControl/>
        <w:ind w:firstLine="709"/>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 управления ветеринарии Новосибирской области </w:t>
      </w:r>
      <w:hyperlink r:id="rId61" w:tgtFrame="Logical" w:history="1">
        <w:r w:rsidRPr="0033006C">
          <w:rPr>
            <w:rStyle w:val="a4"/>
            <w:bCs/>
            <w:kern w:val="28"/>
            <w:sz w:val="24"/>
            <w:szCs w:val="24"/>
          </w:rPr>
          <w:t>от 22.09.2016 № 147</w:t>
        </w:r>
      </w:hyperlink>
      <w:r w:rsidRPr="0033006C">
        <w:rPr>
          <w:sz w:val="24"/>
          <w:szCs w:val="24"/>
        </w:rPr>
        <w:t>)</w:t>
      </w:r>
    </w:p>
    <w:p w14:paraId="0E62CBB6" w14:textId="77777777" w:rsidR="0071428F" w:rsidRDefault="0071428F" w:rsidP="0033006C">
      <w:pPr>
        <w:pStyle w:val="ConsPlusNormal"/>
        <w:widowControl/>
        <w:ind w:firstLine="709"/>
        <w:jc w:val="both"/>
        <w:rPr>
          <w:sz w:val="24"/>
          <w:szCs w:val="24"/>
        </w:rPr>
      </w:pPr>
    </w:p>
    <w:p w14:paraId="7F2DC3AE" w14:textId="77777777" w:rsidR="004C55A7" w:rsidRDefault="004C55A7" w:rsidP="004C55A7">
      <w:pPr>
        <w:pStyle w:val="32"/>
        <w:shd w:val="clear" w:color="auto" w:fill="auto"/>
        <w:spacing w:before="0" w:after="0" w:line="240" w:lineRule="auto"/>
        <w:ind w:firstLine="708"/>
        <w:rPr>
          <w:rFonts w:ascii="Arial" w:hAnsi="Arial" w:cs="Arial"/>
          <w:spacing w:val="0"/>
          <w:sz w:val="24"/>
          <w:szCs w:val="24"/>
        </w:rPr>
      </w:pPr>
      <w:r>
        <w:rPr>
          <w:rFonts w:ascii="Arial" w:hAnsi="Arial" w:cs="Arial"/>
          <w:spacing w:val="0"/>
          <w:sz w:val="24"/>
          <w:szCs w:val="24"/>
        </w:rPr>
        <w:t>22. Исполнение государственной функции включает следующие административные процедуры:</w:t>
      </w:r>
    </w:p>
    <w:p w14:paraId="19B8DDC1" w14:textId="77777777" w:rsidR="004C55A7" w:rsidRDefault="004C55A7" w:rsidP="004C55A7">
      <w:pPr>
        <w:pStyle w:val="32"/>
        <w:numPr>
          <w:ilvl w:val="1"/>
          <w:numId w:val="13"/>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организация проверок при осуществлении регионального государственного ветеринарного надзора на территории Новосибирской области;</w:t>
      </w:r>
    </w:p>
    <w:p w14:paraId="641FEC2F" w14:textId="77777777" w:rsidR="004C55A7" w:rsidRDefault="004C55A7" w:rsidP="004C55A7">
      <w:pPr>
        <w:pStyle w:val="32"/>
        <w:numPr>
          <w:ilvl w:val="1"/>
          <w:numId w:val="13"/>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проведение проверки за соблюдением юридическими лицами и индивидуальными предпринимателями требований технических регламентов, ветеринарно-санитарных правил и норм на подконтрольных объектах;</w:t>
      </w:r>
    </w:p>
    <w:p w14:paraId="37B4B452" w14:textId="77777777" w:rsidR="004C55A7" w:rsidRDefault="004C55A7" w:rsidP="004C55A7">
      <w:pPr>
        <w:pStyle w:val="32"/>
        <w:numPr>
          <w:ilvl w:val="1"/>
          <w:numId w:val="13"/>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организация и проведение ветеринарно-санитарной экспертизы некачественной и опасной подконтрольной продукции и изъятие ее из оборота при проведении проверок при осуществлении регионального государственного ветеринарного надзора.</w:t>
      </w:r>
    </w:p>
    <w:p w14:paraId="2A768130" w14:textId="77777777" w:rsidR="004C55A7" w:rsidRDefault="004C55A7" w:rsidP="004C55A7">
      <w:pPr>
        <w:pStyle w:val="32"/>
        <w:shd w:val="clear" w:color="auto" w:fill="auto"/>
        <w:spacing w:before="0" w:after="0" w:line="240" w:lineRule="auto"/>
        <w:ind w:firstLine="709"/>
      </w:pPr>
      <w:r>
        <w:rPr>
          <w:rFonts w:ascii="Arial" w:hAnsi="Arial" w:cs="Arial"/>
          <w:spacing w:val="0"/>
          <w:sz w:val="24"/>
          <w:szCs w:val="24"/>
        </w:rPr>
        <w:t>Блок-схема исполнения государственной функции - приложение № 1 к Административному регламенту.</w:t>
      </w:r>
    </w:p>
    <w:p w14:paraId="1F46C849" w14:textId="77777777" w:rsidR="004C55A7" w:rsidRDefault="004C55A7" w:rsidP="004C55A7">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62" w:tgtFrame="Logical" w:history="1">
        <w:r w:rsidRPr="00012456">
          <w:rPr>
            <w:rStyle w:val="a4"/>
          </w:rPr>
          <w:t>от 22.06.2017 № 117</w:t>
        </w:r>
      </w:hyperlink>
      <w:r w:rsidRPr="0033006C">
        <w:t>)</w:t>
      </w:r>
    </w:p>
    <w:p w14:paraId="797E54AF" w14:textId="77777777" w:rsidR="0033006C" w:rsidRDefault="0033006C" w:rsidP="0033006C">
      <w:pPr>
        <w:pStyle w:val="3"/>
        <w:jc w:val="center"/>
        <w:rPr>
          <w:b w:val="0"/>
          <w:sz w:val="24"/>
          <w:szCs w:val="24"/>
        </w:rPr>
      </w:pPr>
    </w:p>
    <w:p w14:paraId="7E83B84E" w14:textId="77777777" w:rsidR="0033006C" w:rsidRPr="00EE06E2" w:rsidRDefault="0033006C" w:rsidP="0033006C">
      <w:pPr>
        <w:pStyle w:val="3"/>
        <w:jc w:val="center"/>
        <w:rPr>
          <w:iCs/>
          <w:sz w:val="30"/>
          <w:szCs w:val="28"/>
        </w:rPr>
      </w:pPr>
      <w:r w:rsidRPr="00EE06E2">
        <w:rPr>
          <w:iCs/>
          <w:sz w:val="30"/>
          <w:szCs w:val="28"/>
        </w:rPr>
        <w:t>1. ОРГАНИЗАЦИЯ ПРОВЕРОК ПРИ ОСУЩЕСТВЛЕНИИ РЕГИОНАЛЬНОГО ГОСУДАРСТВЕННОГО ВЕТЕРИНАРНОГО НАДЗОРА НА ТЕРРИТОРИИ НОВОСИБИРСКОЙ ОБЛАСТИ</w:t>
      </w:r>
    </w:p>
    <w:p w14:paraId="1E42768F" w14:textId="77777777" w:rsidR="0033006C" w:rsidRPr="00194F02" w:rsidRDefault="0033006C" w:rsidP="0033006C">
      <w:pPr>
        <w:pStyle w:val="1"/>
      </w:pPr>
    </w:p>
    <w:p w14:paraId="76CB06EA" w14:textId="77777777" w:rsidR="0033006C" w:rsidRPr="009470E3" w:rsidRDefault="0033006C" w:rsidP="0033006C">
      <w:pPr>
        <w:pStyle w:val="ConsPlusNormal"/>
        <w:widowControl/>
        <w:ind w:firstLine="708"/>
        <w:jc w:val="both"/>
        <w:rPr>
          <w:sz w:val="24"/>
          <w:szCs w:val="24"/>
        </w:rPr>
      </w:pPr>
      <w:r w:rsidRPr="009470E3">
        <w:rPr>
          <w:sz w:val="24"/>
          <w:szCs w:val="24"/>
        </w:rPr>
        <w:t>Юридические факты, являющиеся основанием для начала осуществления административной процедуры</w:t>
      </w:r>
    </w:p>
    <w:p w14:paraId="65D53D56" w14:textId="77777777" w:rsidR="0033006C" w:rsidRPr="00194F02" w:rsidRDefault="0033006C" w:rsidP="0033006C">
      <w:pPr>
        <w:pStyle w:val="ConsPlusNormal"/>
        <w:widowControl/>
        <w:ind w:firstLine="708"/>
        <w:jc w:val="both"/>
        <w:rPr>
          <w:b/>
          <w:sz w:val="24"/>
          <w:szCs w:val="24"/>
        </w:rPr>
      </w:pPr>
    </w:p>
    <w:p w14:paraId="409EEFAC" w14:textId="77777777" w:rsidR="0033006C" w:rsidRPr="00194F02" w:rsidRDefault="00B742FE" w:rsidP="0033006C">
      <w:pPr>
        <w:autoSpaceDE w:val="0"/>
        <w:autoSpaceDN w:val="0"/>
        <w:adjustRightInd w:val="0"/>
        <w:ind w:firstLine="720"/>
        <w:rPr>
          <w:rFonts w:cs="Arial"/>
          <w:color w:val="000000"/>
        </w:rPr>
      </w:pPr>
      <w:r>
        <w:rPr>
          <w:rFonts w:cs="Arial"/>
        </w:rPr>
        <w:t>23</w:t>
      </w:r>
      <w:r w:rsidR="0033006C" w:rsidRPr="00194F02">
        <w:rPr>
          <w:rFonts w:cs="Arial"/>
        </w:rPr>
        <w:t>. Основанием для организации плановых проверок</w:t>
      </w:r>
      <w:r w:rsidR="0033006C" w:rsidRPr="00194F02">
        <w:rPr>
          <w:rFonts w:cs="Arial"/>
          <w:b/>
        </w:rPr>
        <w:t xml:space="preserve"> </w:t>
      </w:r>
      <w:r w:rsidR="0033006C" w:rsidRPr="00194F02">
        <w:rPr>
          <w:rFonts w:cs="Arial"/>
        </w:rPr>
        <w:t>при осуществлении регионального государственного ветеринарного надзора на территории Новосибирской области является</w:t>
      </w:r>
      <w:r w:rsidR="0033006C" w:rsidRPr="00194F02">
        <w:rPr>
          <w:rFonts w:cs="Arial"/>
          <w:color w:val="000000"/>
        </w:rPr>
        <w:t xml:space="preserve"> истечение трех лет со дня: </w:t>
      </w:r>
    </w:p>
    <w:p w14:paraId="2C5D74C0" w14:textId="77777777" w:rsidR="0033006C" w:rsidRPr="00194F02" w:rsidRDefault="0033006C" w:rsidP="0033006C">
      <w:pPr>
        <w:autoSpaceDE w:val="0"/>
        <w:autoSpaceDN w:val="0"/>
        <w:adjustRightInd w:val="0"/>
        <w:ind w:firstLine="720"/>
        <w:rPr>
          <w:rFonts w:cs="Arial"/>
          <w:color w:val="000000"/>
        </w:rPr>
      </w:pPr>
      <w:r w:rsidRPr="00194F02">
        <w:rPr>
          <w:rFonts w:cs="Arial"/>
          <w:color w:val="000000"/>
        </w:rPr>
        <w:t xml:space="preserve">1) государственной регистрации юридического лица, индивидуального предпринимателя; </w:t>
      </w:r>
    </w:p>
    <w:p w14:paraId="1854A65F" w14:textId="77777777" w:rsidR="0033006C" w:rsidRPr="00194F02" w:rsidRDefault="0033006C" w:rsidP="0033006C">
      <w:pPr>
        <w:autoSpaceDE w:val="0"/>
        <w:autoSpaceDN w:val="0"/>
        <w:adjustRightInd w:val="0"/>
        <w:ind w:firstLine="720"/>
        <w:rPr>
          <w:rFonts w:cs="Arial"/>
          <w:color w:val="000000"/>
        </w:rPr>
      </w:pPr>
      <w:r w:rsidRPr="00194F02">
        <w:rPr>
          <w:rFonts w:cs="Arial"/>
          <w:color w:val="000000"/>
        </w:rPr>
        <w:t xml:space="preserve">2) окончания проведения последней плановой проверки юридического лица, индивидуального предпринимателя; </w:t>
      </w:r>
    </w:p>
    <w:p w14:paraId="027F3BF8" w14:textId="77777777" w:rsidR="0033006C" w:rsidRPr="00194F02" w:rsidRDefault="0033006C" w:rsidP="0033006C">
      <w:pPr>
        <w:pStyle w:val="ConsPlusNormal"/>
        <w:widowControl/>
        <w:jc w:val="both"/>
        <w:rPr>
          <w:sz w:val="24"/>
          <w:szCs w:val="24"/>
        </w:rPr>
      </w:pPr>
      <w:r w:rsidRPr="00194F02">
        <w:rPr>
          <w:color w:val="000000"/>
          <w:sz w:val="24"/>
          <w:szCs w:val="24"/>
        </w:rPr>
        <w:t>3) начала осуществления юридическим лицом, индивидуальным предпринимателем предпринимательской деятельности в соответствии с представленным в уполномоченный Правительством Российской Федерации в соответствующей сфере федеральный орган исполнительной власти 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p>
    <w:p w14:paraId="662C4812" w14:textId="77777777" w:rsidR="00FE7446" w:rsidRDefault="00FE7446" w:rsidP="00FE7446">
      <w:pPr>
        <w:ind w:firstLine="709"/>
      </w:pPr>
      <w:r>
        <w:lastRenderedPageBreak/>
        <w:t>24. Основанием для проведения внеплановой проверки является:</w:t>
      </w:r>
    </w:p>
    <w:p w14:paraId="4BD5D679" w14:textId="77777777" w:rsidR="00FE7446" w:rsidRDefault="00FE7446" w:rsidP="00FE7446">
      <w:pPr>
        <w:ind w:firstLine="709"/>
      </w:pPr>
      <w:bookmarkStart w:id="0" w:name="sub_2"/>
      <w:r>
        <w:t>1)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w:t>
      </w:r>
    </w:p>
    <w:p w14:paraId="6591BB11" w14:textId="77777777" w:rsidR="00FE7446" w:rsidRDefault="00FE7446" w:rsidP="00FE7446">
      <w:pPr>
        <w:ind w:firstLine="709"/>
      </w:pPr>
      <w:bookmarkStart w:id="1" w:name="sub_3"/>
      <w:bookmarkEnd w:id="0"/>
      <w:r>
        <w:t>2) Поступление в управление ветеринарии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14:paraId="22C27696" w14:textId="77777777" w:rsidR="00FE7446" w:rsidRDefault="00FE7446" w:rsidP="00FE7446">
      <w:pPr>
        <w:ind w:firstLine="709"/>
      </w:pPr>
      <w:bookmarkStart w:id="2" w:name="sub_6"/>
      <w:bookmarkEnd w:id="1"/>
      <w:r>
        <w:t>3) Мотивированное представление должностного лица управления ветеринарии по результатам рассмотрения или предварительной проверки поступивших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14:paraId="194C1231" w14:textId="77777777" w:rsidR="00FE7446" w:rsidRDefault="00FE7446" w:rsidP="00FE7446">
      <w:pPr>
        <w:ind w:firstLine="709"/>
      </w:pPr>
      <w:bookmarkStart w:id="3" w:name="sub_4"/>
      <w:bookmarkEnd w:id="2"/>
      <w:r>
        <w:t>а) возникновение угрозы причинения вреда жизни, здоровью граждан, вреда животным, растениям, окружающей среде, безопасности государства, а также угрозы чрезвычайных ситуаций природного и техногенного характера;</w:t>
      </w:r>
    </w:p>
    <w:p w14:paraId="16629009" w14:textId="77777777" w:rsidR="00FE7446" w:rsidRDefault="00FE7446" w:rsidP="00FE7446">
      <w:pPr>
        <w:ind w:firstLine="709"/>
      </w:pPr>
      <w:bookmarkStart w:id="4" w:name="sub_5"/>
      <w:bookmarkEnd w:id="3"/>
      <w:r>
        <w:t>б) причинение вреда жизни, здоровью граждан, вреда животным, растениям, окружающей среде, безопасности государства, а также возникновение чрезвычайных ситуаций природного и техногенного характера;</w:t>
      </w:r>
    </w:p>
    <w:p w14:paraId="5E3C5F84" w14:textId="77777777" w:rsidR="00FE7446" w:rsidRDefault="00FE7446" w:rsidP="00FE7446">
      <w:pPr>
        <w:ind w:firstLine="709"/>
      </w:pPr>
      <w:bookmarkStart w:id="5" w:name="sub_7"/>
      <w:bookmarkEnd w:id="4"/>
      <w:r>
        <w:t>4) Приказ (распоряжение) начальника управления ветеринарии,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14:paraId="4D293846" w14:textId="77777777" w:rsidR="00FE7446" w:rsidRDefault="00FE7446" w:rsidP="00FE7446">
      <w:pPr>
        <w:ind w:firstLine="709"/>
      </w:pPr>
      <w:bookmarkStart w:id="6" w:name="sub_8"/>
      <w:bookmarkEnd w:id="5"/>
      <w:r>
        <w:t>5)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идентификации и аутентификации.</w:t>
      </w:r>
    </w:p>
    <w:bookmarkEnd w:id="6"/>
    <w:p w14:paraId="4160AFCB" w14:textId="77777777" w:rsidR="00FE7446" w:rsidRDefault="00FE7446" w:rsidP="00FE7446">
      <w:pPr>
        <w:ind w:firstLine="709"/>
      </w:pPr>
      <w:r>
        <w:t xml:space="preserve">Обращения и заявления, не позволяющие установить лицо, обратившееся в управление ветеринарии, а также обращения и заявления, не содержащие сведений о фактах, указанных в </w:t>
      </w:r>
      <w:proofErr w:type="spellStart"/>
      <w:r>
        <w:t>пп</w:t>
      </w:r>
      <w:proofErr w:type="spellEnd"/>
      <w:r>
        <w:t xml:space="preserve">. 2 п. 24 Административного регламента, не могут служить основанием для проведения внеплановой проверки. В случае, если изложенная в обращении или заявлении информация может в соответствии с </w:t>
      </w:r>
      <w:proofErr w:type="spellStart"/>
      <w:r>
        <w:t>пп</w:t>
      </w:r>
      <w:proofErr w:type="spellEnd"/>
      <w:r>
        <w:t>. 2 п. 24 Административного регламента являться основанием для проведения внеплановой проверки, должностное лицо управления ветеринарии при наличии у него обоснованных сомнений в авторстве обращения или заявления обязано принять разумные меры к установлению обратившегося лица.</w:t>
      </w:r>
    </w:p>
    <w:p w14:paraId="3544DAD5" w14:textId="77777777" w:rsidR="00FE7446" w:rsidRDefault="00FE7446" w:rsidP="00FE7446">
      <w:pPr>
        <w:ind w:firstLine="709"/>
      </w:pPr>
      <w:r>
        <w:t xml:space="preserve">При рассмотрении обращений и заявлений, информации о фактах, указанных в </w:t>
      </w:r>
      <w:proofErr w:type="spellStart"/>
      <w:r>
        <w:t>пп</w:t>
      </w:r>
      <w:proofErr w:type="spellEnd"/>
      <w:r>
        <w:t xml:space="preserve">. </w:t>
      </w:r>
      <w:proofErr w:type="gramStart"/>
      <w:r>
        <w:t>1 - 3</w:t>
      </w:r>
      <w:proofErr w:type="gramEnd"/>
      <w:r>
        <w:t xml:space="preserve"> п. 24 Административного регламента,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14:paraId="2D8C0049" w14:textId="77777777" w:rsidR="00FE7446" w:rsidRDefault="00FE7446" w:rsidP="00FE7446">
      <w:pPr>
        <w:ind w:firstLine="709"/>
      </w:pPr>
      <w:r>
        <w:t xml:space="preserve">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указанных в </w:t>
      </w:r>
      <w:proofErr w:type="spellStart"/>
      <w:r>
        <w:t>пп</w:t>
      </w:r>
      <w:proofErr w:type="spellEnd"/>
      <w:r>
        <w:t xml:space="preserve">. </w:t>
      </w:r>
      <w:proofErr w:type="gramStart"/>
      <w:r>
        <w:t>1-3</w:t>
      </w:r>
      <w:proofErr w:type="gramEnd"/>
      <w:r>
        <w:t xml:space="preserve"> и 24 Административного регламента, уполномоченными должностными управления ветеринарии может быть проведена предварительная проверка поступившей информации. В ходе проведения предварительной проверки принимаются меры по запросу дополнительных сведений и материалов (в том числе в устном порядке) у </w:t>
      </w:r>
      <w:r>
        <w:lastRenderedPageBreak/>
        <w:t>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управления ветеринарии.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14:paraId="6EF3C15D" w14:textId="77777777" w:rsidR="00FE7446" w:rsidRDefault="00FE7446" w:rsidP="00FE7446">
      <w:pPr>
        <w:ind w:firstLine="709"/>
      </w:pPr>
      <w:r>
        <w:t xml:space="preserve">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в </w:t>
      </w:r>
      <w:proofErr w:type="spellStart"/>
      <w:r>
        <w:t>пп</w:t>
      </w:r>
      <w:proofErr w:type="spellEnd"/>
      <w:r>
        <w:t xml:space="preserve">. 1 - 3 п. 24 Административного регламента, уполномоченное должностное лицо управления ветеринарии подготавливает мотивированное представление о назначении внеплановой проверки по основаниям, указанным в </w:t>
      </w:r>
      <w:proofErr w:type="spellStart"/>
      <w:r>
        <w:t>пп</w:t>
      </w:r>
      <w:proofErr w:type="spellEnd"/>
      <w:r>
        <w:t>. 3 п. 24 Административного регламента.</w:t>
      </w:r>
    </w:p>
    <w:p w14:paraId="184E0C9E" w14:textId="77777777" w:rsidR="00FE7446" w:rsidRDefault="00FE7446" w:rsidP="00FE7446">
      <w:pPr>
        <w:ind w:firstLine="709"/>
      </w:pPr>
      <w:r>
        <w:t>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14:paraId="0546B862" w14:textId="77777777" w:rsidR="00FE7446" w:rsidRDefault="00FE7446" w:rsidP="00FE7446">
      <w:pPr>
        <w:ind w:firstLine="709"/>
      </w:pPr>
      <w:r>
        <w:t>По решению руководителя, заместителя руководителя управления ветеринарии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явившихся поводом для ее организации, либо установлены заведомо недостоверные сведения, содержащиеся в обращении или заявлении.</w:t>
      </w:r>
    </w:p>
    <w:p w14:paraId="051C36CF" w14:textId="77777777" w:rsidR="00FE7446" w:rsidRDefault="00FE7446" w:rsidP="00FE7446">
      <w:pPr>
        <w:ind w:firstLine="709"/>
      </w:pPr>
      <w:r>
        <w:t>Управление ветеринарии вправе обратиться в суд с иском о взыскании с гражданина, в том числе с юридического лица, индивидуального предпринимателя, расходов, понесенных им в связи с рассмотрением поступивших заявлений, обращений указанных лиц, если в заявлениях, обращениях были указаны заведомо ложные сведения.</w:t>
      </w:r>
    </w:p>
    <w:p w14:paraId="266F6750" w14:textId="77777777" w:rsidR="00FE7446" w:rsidRPr="00B16171" w:rsidRDefault="00FE7446" w:rsidP="00FE7446">
      <w:pPr>
        <w:ind w:firstLine="0"/>
        <w:rPr>
          <w:rFonts w:cs="Arial"/>
        </w:rPr>
      </w:pPr>
      <w:r>
        <w:rPr>
          <w:rFonts w:cs="Arial"/>
        </w:rPr>
        <w:t xml:space="preserve">(пункт 24 в </w:t>
      </w:r>
      <w:r w:rsidR="00780D5F">
        <w:rPr>
          <w:rFonts w:cs="Arial"/>
        </w:rPr>
        <w:t>редакции</w:t>
      </w:r>
      <w:r>
        <w:rPr>
          <w:rFonts w:cs="Arial"/>
        </w:rPr>
        <w:t xml:space="preserve"> </w:t>
      </w:r>
      <w:hyperlink r:id="rId63" w:tgtFrame="Logical" w:history="1">
        <w:r w:rsidRPr="00FE7446">
          <w:rPr>
            <w:rStyle w:val="a4"/>
            <w:rFonts w:cs="Arial"/>
          </w:rPr>
          <w:t>Приказа управления ветеринарии Новосибирской области от 08.02.2018 № 25</w:t>
        </w:r>
      </w:hyperlink>
      <w:r>
        <w:t>)</w:t>
      </w:r>
    </w:p>
    <w:p w14:paraId="1ADB1FD0" w14:textId="77777777" w:rsidR="008074A6" w:rsidRPr="00194F02" w:rsidRDefault="008074A6" w:rsidP="0033006C">
      <w:pPr>
        <w:pStyle w:val="ConsPlusNormal"/>
        <w:widowControl/>
        <w:ind w:firstLine="0"/>
        <w:jc w:val="both"/>
        <w:rPr>
          <w:sz w:val="24"/>
          <w:szCs w:val="24"/>
        </w:rPr>
      </w:pPr>
    </w:p>
    <w:p w14:paraId="6360276E" w14:textId="77777777" w:rsidR="0033006C" w:rsidRPr="009470E3" w:rsidRDefault="0033006C" w:rsidP="0033006C">
      <w:pPr>
        <w:pStyle w:val="ConsPlusNormal"/>
        <w:widowControl/>
        <w:ind w:firstLine="708"/>
        <w:jc w:val="center"/>
        <w:rPr>
          <w:sz w:val="24"/>
          <w:szCs w:val="24"/>
        </w:rPr>
      </w:pPr>
      <w:r w:rsidRPr="009470E3">
        <w:rPr>
          <w:sz w:val="24"/>
          <w:szCs w:val="24"/>
        </w:rPr>
        <w:t>Должностные лица, ответственные за исполнение административной процедуры</w:t>
      </w:r>
    </w:p>
    <w:p w14:paraId="7AD5A1FD" w14:textId="77777777" w:rsidR="0033006C" w:rsidRPr="00194F02" w:rsidRDefault="0033006C" w:rsidP="0033006C">
      <w:pPr>
        <w:pStyle w:val="ConsPlusNormal"/>
        <w:widowControl/>
        <w:ind w:firstLine="708"/>
        <w:jc w:val="center"/>
        <w:rPr>
          <w:sz w:val="24"/>
          <w:szCs w:val="24"/>
        </w:rPr>
      </w:pPr>
    </w:p>
    <w:p w14:paraId="70B470DA" w14:textId="77777777" w:rsidR="0033006C" w:rsidRPr="00194F02" w:rsidRDefault="00B742FE" w:rsidP="0033006C">
      <w:pPr>
        <w:pStyle w:val="ConsPlusNormal"/>
        <w:widowControl/>
        <w:ind w:firstLine="708"/>
        <w:jc w:val="both"/>
        <w:rPr>
          <w:sz w:val="24"/>
          <w:szCs w:val="24"/>
        </w:rPr>
      </w:pPr>
      <w:r>
        <w:rPr>
          <w:sz w:val="24"/>
          <w:szCs w:val="24"/>
        </w:rPr>
        <w:t>25</w:t>
      </w:r>
      <w:r w:rsidR="0033006C" w:rsidRPr="00194F02">
        <w:rPr>
          <w:sz w:val="24"/>
          <w:szCs w:val="24"/>
        </w:rPr>
        <w:t>. Должностными лицами управления ветеринарии, ответственными за организацию плановых и внеплановых проверок, являются - начальник управления ветеринарии - главный государственный ветеринарный инспектор Новосибирской области, его заместители, начальник отдела управления ветеринарии, в ведении которого находятся вопросы организации осуществления регионального государственного ветеринарного надзора, начальники отделов государственной ветеринарной службы районов Новосибирской области – главные государственные ветеринарные инспектора районов Новосибирской области, начальник отдела государственного ветеринарного надзора по городу Новосибирску – главный государственный ветеринарный инспектор города Новосибирска.</w:t>
      </w:r>
    </w:p>
    <w:p w14:paraId="555A4478" w14:textId="77777777" w:rsidR="0033006C" w:rsidRDefault="0033006C" w:rsidP="0033006C">
      <w:pPr>
        <w:pStyle w:val="ConsPlusNormal"/>
        <w:widowControl/>
        <w:ind w:firstLine="709"/>
        <w:jc w:val="center"/>
        <w:rPr>
          <w:b/>
          <w:sz w:val="24"/>
          <w:szCs w:val="24"/>
        </w:rPr>
      </w:pPr>
    </w:p>
    <w:p w14:paraId="03019161" w14:textId="77777777" w:rsidR="0033006C" w:rsidRPr="009470E3" w:rsidRDefault="0033006C" w:rsidP="0033006C">
      <w:pPr>
        <w:pStyle w:val="ConsPlusNormal"/>
        <w:widowControl/>
        <w:ind w:firstLine="709"/>
        <w:jc w:val="center"/>
        <w:rPr>
          <w:sz w:val="24"/>
          <w:szCs w:val="24"/>
        </w:rPr>
      </w:pPr>
      <w:r w:rsidRPr="009470E3">
        <w:rPr>
          <w:sz w:val="24"/>
          <w:szCs w:val="24"/>
        </w:rPr>
        <w:t>Содержание административного действия</w:t>
      </w:r>
    </w:p>
    <w:p w14:paraId="6E32EB49" w14:textId="77777777" w:rsidR="0033006C" w:rsidRPr="009470E3" w:rsidRDefault="0033006C" w:rsidP="0033006C">
      <w:pPr>
        <w:pStyle w:val="ConsPlusNormal"/>
        <w:widowControl/>
        <w:ind w:firstLine="709"/>
        <w:jc w:val="both"/>
        <w:rPr>
          <w:sz w:val="24"/>
          <w:szCs w:val="24"/>
        </w:rPr>
      </w:pPr>
    </w:p>
    <w:p w14:paraId="32794071" w14:textId="77777777" w:rsidR="00FE7446" w:rsidRDefault="00FE7446" w:rsidP="00FE7446">
      <w:pPr>
        <w:ind w:firstLine="709"/>
      </w:pPr>
      <w:r>
        <w:t>26. При организации проверок при осуществлении регионального государственного ветеринарного надзора на территории Новосибирской области осуществляются следующие административные действия:</w:t>
      </w:r>
    </w:p>
    <w:p w14:paraId="70A9EF43" w14:textId="77777777" w:rsidR="00FE7446" w:rsidRDefault="00FE7446" w:rsidP="00FE7446">
      <w:pPr>
        <w:ind w:firstLine="709"/>
      </w:pPr>
      <w:r>
        <w:t>при плановых проверках:</w:t>
      </w:r>
    </w:p>
    <w:p w14:paraId="424CD0BB" w14:textId="77777777" w:rsidR="00FE7446" w:rsidRDefault="00FE7446" w:rsidP="00FE7446">
      <w:pPr>
        <w:ind w:firstLine="709"/>
      </w:pPr>
      <w:r>
        <w:t>- сбор и анализ информации об юридических лицах и индивидуальных предпринимателях (наименование, адрес, ОГРН, ИНН) для подготовки ежегодного плана проведения плановых проверок на следующий год с учетом данных реестра подконтрольных объектов и списка юридических лиц, индивидуальных предпринимателей, проверенных в течение последних трех лет;</w:t>
      </w:r>
    </w:p>
    <w:p w14:paraId="17F06549" w14:textId="77777777" w:rsidR="00FE7446" w:rsidRDefault="00FE7446" w:rsidP="00FE7446">
      <w:pPr>
        <w:ind w:firstLine="709"/>
      </w:pPr>
      <w:r>
        <w:t xml:space="preserve">- составление, согласование и утверждение начальником управления ветеринарии ежегодного плана проведения плановых проверок в порядке и сроки, предусмотренные </w:t>
      </w:r>
      <w:hyperlink r:id="rId64" w:tgtFrame="_self" w:history="1">
        <w:r>
          <w:rPr>
            <w:rStyle w:val="a4"/>
          </w:rPr>
          <w:t>Федеральным законом от 26.12.2008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14:paraId="7C6A62B4" w14:textId="77777777" w:rsidR="00FE7446" w:rsidRDefault="00FE7446" w:rsidP="00FE7446">
      <w:pPr>
        <w:ind w:firstLine="709"/>
      </w:pPr>
      <w:r>
        <w:t>- направление в срок до 1 сентября года, предшествующего году проведения плановых проверок, проекта ежегодного плана проведения плановых проверок в органы прокуратуры на рассмотрение и согласование;</w:t>
      </w:r>
    </w:p>
    <w:p w14:paraId="185994A5" w14:textId="77777777" w:rsidR="00FE7446" w:rsidRDefault="00FE7446" w:rsidP="00FE7446">
      <w:pPr>
        <w:ind w:firstLine="709"/>
      </w:pPr>
      <w:r>
        <w:t>- размещение ежегодного плана плановых проверок на сайте управления ветеринарии после его согласования с органами прокуратуры;</w:t>
      </w:r>
    </w:p>
    <w:p w14:paraId="3FA83E28" w14:textId="77777777" w:rsidR="00FE7446" w:rsidRDefault="00FE7446" w:rsidP="00FE7446">
      <w:pPr>
        <w:ind w:firstLine="709"/>
      </w:pPr>
      <w:r>
        <w:t>при внеплановых проверках:</w:t>
      </w:r>
    </w:p>
    <w:p w14:paraId="3465518F" w14:textId="77777777" w:rsidR="00FE7446" w:rsidRDefault="00FE7446" w:rsidP="00FE7446">
      <w:pPr>
        <w:ind w:firstLine="709"/>
      </w:pPr>
      <w:r>
        <w:t>- регистрация и рассмотрение обращений и заявлений граждан, юридических лиц, индивидуальных предпринимателей, информации от органов государственной власти, органов местного самоуправления, из средств массовой информации о фактах возникновения угрозы причинения или причинения вреда жизни и здоровью граждан, вреда животным, окружающей среде, безопасности государства, а также угрозы чрезвычайных ситуаций природного и техногенного характера;</w:t>
      </w:r>
    </w:p>
    <w:p w14:paraId="2DF6AA4D" w14:textId="77777777" w:rsidR="00FE7446" w:rsidRDefault="00FE7446" w:rsidP="00FE7446">
      <w:pPr>
        <w:ind w:firstLine="709"/>
      </w:pPr>
      <w:r>
        <w:t>- согласование приказа начальника управления ветеринарии о проведении внеплановой проверки с органами прокуратуры необходимо в случаях:</w:t>
      </w:r>
    </w:p>
    <w:p w14:paraId="6AF00D28" w14:textId="77777777" w:rsidR="00FE7446" w:rsidRDefault="00FE7446" w:rsidP="00FE7446">
      <w:pPr>
        <w:ind w:firstLine="709"/>
      </w:pPr>
      <w:bookmarkStart w:id="7" w:name="sub_10"/>
      <w:r>
        <w:t>а) возникновения угрозы причинения вреда жизни, здоровью граждан, вреда животным, окружающей среде, безопасности государства, а также угрозы чрезвычайных ситуаций природного и техногенного характера;</w:t>
      </w:r>
    </w:p>
    <w:p w14:paraId="1635B8C9" w14:textId="77777777" w:rsidR="00FE7446" w:rsidRDefault="00FE7446" w:rsidP="00FE7446">
      <w:pPr>
        <w:ind w:firstLine="709"/>
      </w:pPr>
      <w:bookmarkStart w:id="8" w:name="sub_11"/>
      <w:bookmarkEnd w:id="7"/>
      <w:r>
        <w:t>б) причинения вреда жизни, здоровью граждан, вреда животным, окружающей среде, безопасности государства, а также возникновения чрезвычайных ситуаций природного и техногенного характера;</w:t>
      </w:r>
    </w:p>
    <w:bookmarkEnd w:id="8"/>
    <w:p w14:paraId="25FEB73C" w14:textId="77777777" w:rsidR="00FE7446" w:rsidRDefault="00FE7446" w:rsidP="00FE7446">
      <w:pPr>
        <w:ind w:firstLine="709"/>
      </w:pPr>
      <w:r>
        <w:t>- согласование приказа начальника управления ветеринарии о проведении внеплановой проверки с органами прокуратуры;</w:t>
      </w:r>
    </w:p>
    <w:p w14:paraId="37C845D3" w14:textId="77777777" w:rsidR="00FE7446" w:rsidRDefault="00FE7446" w:rsidP="00FE7446">
      <w:pPr>
        <w:ind w:firstLine="709"/>
      </w:pPr>
      <w:r>
        <w:t>- уведомление юридических лиц, индивидуальных предпринимателей:</w:t>
      </w:r>
    </w:p>
    <w:p w14:paraId="192B7F01" w14:textId="77777777" w:rsidR="00FE7446" w:rsidRDefault="00FE7446" w:rsidP="00FE7446">
      <w:pPr>
        <w:ind w:firstLine="709"/>
      </w:pPr>
      <w:bookmarkStart w:id="9" w:name="sub_12"/>
      <w:r>
        <w:t>а) о проведении плановой проверки в срок не позднее трех рабочих дней до ее проведения, посредством направления копии приказа начальника управления ветеринарии заказным почтовым отправлением с уведомлением о вручении или иным доступным способом;</w:t>
      </w:r>
    </w:p>
    <w:p w14:paraId="34B40A8D" w14:textId="77777777" w:rsidR="00FE7446" w:rsidRDefault="00FE7446" w:rsidP="00FE7446">
      <w:pPr>
        <w:ind w:firstLine="709"/>
      </w:pPr>
      <w:bookmarkStart w:id="10" w:name="sub_13"/>
      <w:bookmarkEnd w:id="9"/>
      <w:r>
        <w:t>б) о проведении внеплановой выездной проверки по истечении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 не менее чем за 24 часа до начала ее проведения любым доступным способом;</w:t>
      </w:r>
    </w:p>
    <w:bookmarkEnd w:id="10"/>
    <w:p w14:paraId="7A059E1C" w14:textId="77777777" w:rsidR="00FE7446" w:rsidRDefault="00FE7446" w:rsidP="00FE7446">
      <w:pPr>
        <w:ind w:firstLine="709"/>
      </w:pPr>
      <w:r>
        <w:t>- уведомление должностного лица управления ветеринарии, ответственного за проведение плановой и внеплановой проверки, посредством вручения (направления) приказа о проведении им проверки.</w:t>
      </w:r>
    </w:p>
    <w:p w14:paraId="448F7EAC" w14:textId="77777777" w:rsidR="00FE7446" w:rsidRDefault="00FE7446" w:rsidP="00FE7446">
      <w:pPr>
        <w:ind w:firstLine="709"/>
      </w:pPr>
      <w:r>
        <w:t>Мероприятия по контролю без взаимодействия с юридическими лицами, индивидуальными предпринимателями не осуществляются.</w:t>
      </w:r>
    </w:p>
    <w:p w14:paraId="4FFB78E8" w14:textId="77777777" w:rsidR="00FE7446" w:rsidRPr="00B16171" w:rsidRDefault="00FE7446" w:rsidP="00FE7446">
      <w:pPr>
        <w:ind w:firstLine="0"/>
        <w:rPr>
          <w:rFonts w:cs="Arial"/>
        </w:rPr>
      </w:pPr>
      <w:r>
        <w:rPr>
          <w:rFonts w:cs="Arial"/>
        </w:rPr>
        <w:t xml:space="preserve">(пункт 26 в </w:t>
      </w:r>
      <w:r w:rsidR="00780D5F">
        <w:rPr>
          <w:rFonts w:cs="Arial"/>
        </w:rPr>
        <w:t>редакции</w:t>
      </w:r>
      <w:r>
        <w:rPr>
          <w:rFonts w:cs="Arial"/>
        </w:rPr>
        <w:t xml:space="preserve"> </w:t>
      </w:r>
      <w:hyperlink r:id="rId65" w:tgtFrame="Logical" w:history="1">
        <w:r w:rsidRPr="00FE7446">
          <w:rPr>
            <w:rStyle w:val="a4"/>
            <w:rFonts w:cs="Arial"/>
          </w:rPr>
          <w:t>Приказа управления ветеринарии Новосибирской области от 08.02.2018 № 25</w:t>
        </w:r>
      </w:hyperlink>
      <w:r>
        <w:t>)</w:t>
      </w:r>
    </w:p>
    <w:p w14:paraId="7D5A2FBF" w14:textId="77777777" w:rsidR="0033006C" w:rsidRPr="00194F02" w:rsidRDefault="0033006C" w:rsidP="0033006C">
      <w:pPr>
        <w:pStyle w:val="ConsPlusNormal"/>
        <w:widowControl/>
        <w:ind w:firstLine="709"/>
        <w:jc w:val="both"/>
        <w:rPr>
          <w:sz w:val="24"/>
          <w:szCs w:val="24"/>
        </w:rPr>
      </w:pPr>
    </w:p>
    <w:p w14:paraId="07E6BFEE" w14:textId="77777777" w:rsidR="0033006C" w:rsidRPr="009470E3" w:rsidRDefault="0033006C" w:rsidP="0033006C">
      <w:pPr>
        <w:pStyle w:val="ConsPlusNormal"/>
        <w:widowControl/>
        <w:ind w:firstLine="709"/>
        <w:jc w:val="center"/>
        <w:rPr>
          <w:sz w:val="24"/>
          <w:szCs w:val="24"/>
        </w:rPr>
      </w:pPr>
      <w:r w:rsidRPr="009470E3">
        <w:rPr>
          <w:sz w:val="24"/>
          <w:szCs w:val="24"/>
        </w:rPr>
        <w:t>Максимальный срок выполнения административной процедуры</w:t>
      </w:r>
    </w:p>
    <w:p w14:paraId="3A5DC595" w14:textId="77777777" w:rsidR="0033006C" w:rsidRPr="00194F02" w:rsidRDefault="0033006C" w:rsidP="0033006C">
      <w:pPr>
        <w:pStyle w:val="ConsPlusNormal"/>
        <w:widowControl/>
        <w:ind w:firstLine="709"/>
        <w:jc w:val="both"/>
        <w:rPr>
          <w:b/>
          <w:sz w:val="24"/>
          <w:szCs w:val="24"/>
        </w:rPr>
      </w:pPr>
    </w:p>
    <w:p w14:paraId="3A71C0D8" w14:textId="77777777" w:rsidR="00FE7446" w:rsidRDefault="00FE7446" w:rsidP="00FE7446">
      <w:pPr>
        <w:ind w:firstLine="709"/>
      </w:pPr>
      <w:r>
        <w:t>27. Сроки организации проведения проверок:</w:t>
      </w:r>
    </w:p>
    <w:p w14:paraId="38FFDE88" w14:textId="77777777" w:rsidR="00FE7446" w:rsidRDefault="00FE7446" w:rsidP="00FE7446">
      <w:pPr>
        <w:ind w:firstLine="709"/>
      </w:pPr>
      <w:r>
        <w:t>плановых - в срок до 1 сентября года, предшествующего году проведения плановых проверок, управление ветеринарии направляет проекты ежегодных планов проведения плановых проверок в органы прокуратуры; управление ветеринарии рассматривает предложения органов прокуратуры и по итогам их рассмотрения направляют в органы прокуратуры в срок до 1 ноября года, предшествующего году проведения плановых проверок, утвержденные ежегодные планы проведения плановых проверок;</w:t>
      </w:r>
    </w:p>
    <w:p w14:paraId="4B08ECDC" w14:textId="77777777" w:rsidR="00FE7446" w:rsidRDefault="00FE7446" w:rsidP="00FE7446">
      <w:pPr>
        <w:ind w:firstLine="709"/>
      </w:pPr>
      <w:r>
        <w:lastRenderedPageBreak/>
        <w:t>внеплановых, требующих согласования с органами прокуратуры, - до 3 рабочих дней с момента регистрации информации, указанной в подпункте 2 пункта 24 Административного регламента, с изданием приказа начальника управления о проведении внеплановой проверки и направлением его в органы прокуратуры для согласования;</w:t>
      </w:r>
    </w:p>
    <w:p w14:paraId="30738B84" w14:textId="77777777" w:rsidR="00FE7446" w:rsidRDefault="00FE7446" w:rsidP="00FE7446">
      <w:pPr>
        <w:ind w:firstLine="709"/>
      </w:pPr>
      <w:r>
        <w:t>внеплановых, не требующих согласования с органами прокуратуры (контроль исполнения ранее выданного предписания), - в течение 30 рабочих дней с момента истечения срока устранения нарушений, указанного в предписании.</w:t>
      </w:r>
    </w:p>
    <w:p w14:paraId="5BBC0764" w14:textId="77777777" w:rsidR="003D5FAB" w:rsidRDefault="00FE7446" w:rsidP="00FE7446">
      <w:pPr>
        <w:ind w:firstLine="709"/>
      </w:pPr>
      <w:r>
        <w:t>В случае поступления информации о причинении вреда жизни, здоровью граждан, вреда животным, окружающей среде, безопасности государства, а также возникновения чрезвычайных ситуаций природного и техногенного характера, обнаружения нарушений обязательных требований при применении ветеринарно-санитарных мер в момент совершения таких нарушений в связи с необходимостью принятия неотложных мер, управление ветеринарии вправе приступить к проведению внеплановой выездной проверки незамедлительно с извещением органов прокуратуры в течение двадцати четырех часов.</w:t>
      </w:r>
    </w:p>
    <w:p w14:paraId="57746942" w14:textId="77777777" w:rsidR="00FE7446" w:rsidRPr="00B16171" w:rsidRDefault="00FE7446" w:rsidP="00FE7446">
      <w:pPr>
        <w:ind w:firstLine="0"/>
        <w:rPr>
          <w:rFonts w:cs="Arial"/>
        </w:rPr>
      </w:pPr>
      <w:r>
        <w:rPr>
          <w:rFonts w:cs="Arial"/>
        </w:rPr>
        <w:t xml:space="preserve">(пункт 27 в </w:t>
      </w:r>
      <w:r w:rsidR="00780D5F">
        <w:rPr>
          <w:rFonts w:cs="Arial"/>
        </w:rPr>
        <w:t>редакции</w:t>
      </w:r>
      <w:r>
        <w:rPr>
          <w:rFonts w:cs="Arial"/>
        </w:rPr>
        <w:t xml:space="preserve"> </w:t>
      </w:r>
      <w:hyperlink r:id="rId66" w:tgtFrame="Logical" w:history="1">
        <w:r w:rsidRPr="00FE7446">
          <w:rPr>
            <w:rStyle w:val="a4"/>
            <w:rFonts w:cs="Arial"/>
          </w:rPr>
          <w:t>Приказа управления ветеринарии Новосибирской области от 08.02.2018 № 25</w:t>
        </w:r>
      </w:hyperlink>
      <w:r>
        <w:t>)</w:t>
      </w:r>
    </w:p>
    <w:p w14:paraId="27F6F254" w14:textId="77777777" w:rsidR="0033006C" w:rsidRPr="00194F02" w:rsidRDefault="0033006C" w:rsidP="0033006C">
      <w:pPr>
        <w:pStyle w:val="ConsPlusNormal"/>
        <w:widowControl/>
        <w:ind w:firstLine="0"/>
        <w:jc w:val="both"/>
        <w:rPr>
          <w:sz w:val="24"/>
          <w:szCs w:val="24"/>
        </w:rPr>
      </w:pPr>
    </w:p>
    <w:p w14:paraId="47BB42D4" w14:textId="77777777" w:rsidR="0071428F" w:rsidRPr="00B16171" w:rsidRDefault="0071428F" w:rsidP="0071428F">
      <w:pPr>
        <w:ind w:firstLine="709"/>
        <w:jc w:val="center"/>
        <w:rPr>
          <w:rFonts w:cs="Arial"/>
        </w:rPr>
      </w:pPr>
      <w:r w:rsidRPr="00B16171">
        <w:rPr>
          <w:rFonts w:cs="Arial"/>
        </w:rPr>
        <w:t>Критерии принятия решений</w:t>
      </w:r>
    </w:p>
    <w:p w14:paraId="75FF8F56" w14:textId="77777777" w:rsidR="0071428F" w:rsidRDefault="0071428F" w:rsidP="0071428F">
      <w:pPr>
        <w:ind w:firstLine="709"/>
        <w:rPr>
          <w:rFonts w:cs="Arial"/>
        </w:rPr>
      </w:pPr>
    </w:p>
    <w:p w14:paraId="682ACBA7" w14:textId="77777777" w:rsidR="0071428F" w:rsidRPr="00B16171" w:rsidRDefault="00B742FE" w:rsidP="0071428F">
      <w:pPr>
        <w:ind w:firstLine="709"/>
        <w:rPr>
          <w:rFonts w:cs="Arial"/>
        </w:rPr>
      </w:pPr>
      <w:r>
        <w:rPr>
          <w:rFonts w:cs="Arial"/>
        </w:rPr>
        <w:t>28.</w:t>
      </w:r>
      <w:r w:rsidR="0071428F" w:rsidRPr="00B16171">
        <w:rPr>
          <w:rFonts w:cs="Arial"/>
        </w:rPr>
        <w:t xml:space="preserve"> Критерием принятия решения для подготовки приказа (распоряжения) о проведении плановой проверки является наличие субъекта проверки в ежегодном плане проверок. Критерием принятия решения для подготовки приказа (распоряжения) о проведении внеплановой проверки является наличие оснований для организации внеплановой пров</w:t>
      </w:r>
      <w:r w:rsidR="00AF4BE7">
        <w:rPr>
          <w:rFonts w:cs="Arial"/>
        </w:rPr>
        <w:t>ерки, предусмотренных пунктом 24</w:t>
      </w:r>
      <w:r w:rsidR="0071428F" w:rsidRPr="00B16171">
        <w:rPr>
          <w:rFonts w:cs="Arial"/>
        </w:rPr>
        <w:t xml:space="preserve"> настоящего Регламент.</w:t>
      </w:r>
    </w:p>
    <w:p w14:paraId="4CD3B7C9" w14:textId="77777777" w:rsidR="0033006C" w:rsidRDefault="0071428F" w:rsidP="0071428F">
      <w:pPr>
        <w:ind w:firstLine="709"/>
        <w:rPr>
          <w:rFonts w:cs="Arial"/>
        </w:rPr>
      </w:pPr>
      <w:r w:rsidRPr="00B16171">
        <w:rPr>
          <w:rFonts w:cs="Arial"/>
        </w:rPr>
        <w:t>принятия решения по уведомлению о на</w:t>
      </w:r>
      <w:r w:rsidR="004C55A7">
        <w:rPr>
          <w:rFonts w:cs="Arial"/>
        </w:rPr>
        <w:t xml:space="preserve">чале проверки является изданный </w:t>
      </w:r>
      <w:r w:rsidRPr="00B16171">
        <w:rPr>
          <w:rFonts w:cs="Arial"/>
        </w:rPr>
        <w:t>(распоряжение) управления ветеринарии о проведении</w:t>
      </w:r>
      <w:r>
        <w:rPr>
          <w:rFonts w:cs="Arial"/>
        </w:rPr>
        <w:t xml:space="preserve"> плановой (внеплановой) проверки.</w:t>
      </w:r>
    </w:p>
    <w:p w14:paraId="713E65FF" w14:textId="77777777" w:rsidR="0071428F" w:rsidRPr="009470E3" w:rsidRDefault="0071428F" w:rsidP="004C55A7">
      <w:pPr>
        <w:ind w:firstLine="0"/>
        <w:rPr>
          <w:color w:val="000000"/>
        </w:rPr>
      </w:pPr>
      <w:r w:rsidRPr="0033006C">
        <w:t xml:space="preserve">(В </w:t>
      </w:r>
      <w:r w:rsidR="00780D5F">
        <w:t>редакции</w:t>
      </w:r>
      <w:r w:rsidRPr="0033006C">
        <w:t xml:space="preserve"> Приказ</w:t>
      </w:r>
      <w:r w:rsidR="00AF4BE7">
        <w:t>ов</w:t>
      </w:r>
      <w:r w:rsidRPr="0033006C">
        <w:t xml:space="preserve"> управления ветеринарии Новосибирской области </w:t>
      </w:r>
      <w:hyperlink r:id="rId67" w:tgtFrame="Logical" w:history="1">
        <w:r w:rsidRPr="0033006C">
          <w:rPr>
            <w:rStyle w:val="a4"/>
            <w:bCs/>
            <w:kern w:val="28"/>
          </w:rPr>
          <w:t>от 22.09.2016 № 147</w:t>
        </w:r>
      </w:hyperlink>
      <w:r w:rsidR="00AF4BE7">
        <w:t xml:space="preserve">, </w:t>
      </w:r>
      <w:hyperlink r:id="rId68" w:tgtFrame="Logical" w:history="1">
        <w:r w:rsidR="00AF4BE7" w:rsidRPr="00012456">
          <w:rPr>
            <w:rStyle w:val="a4"/>
          </w:rPr>
          <w:t>от 22.06.2017 № 117</w:t>
        </w:r>
      </w:hyperlink>
      <w:r w:rsidRPr="0033006C">
        <w:t>)</w:t>
      </w:r>
    </w:p>
    <w:p w14:paraId="01DBC886" w14:textId="77777777" w:rsidR="0071428F" w:rsidRDefault="0071428F" w:rsidP="0033006C">
      <w:pPr>
        <w:pStyle w:val="ConsPlusNormal"/>
        <w:widowControl/>
        <w:ind w:firstLine="709"/>
        <w:jc w:val="center"/>
        <w:rPr>
          <w:sz w:val="24"/>
          <w:szCs w:val="24"/>
        </w:rPr>
      </w:pPr>
    </w:p>
    <w:p w14:paraId="67A86AE9" w14:textId="77777777" w:rsidR="0033006C" w:rsidRPr="009470E3" w:rsidRDefault="0033006C" w:rsidP="0033006C">
      <w:pPr>
        <w:pStyle w:val="ConsPlusNormal"/>
        <w:widowControl/>
        <w:ind w:firstLine="709"/>
        <w:jc w:val="center"/>
        <w:rPr>
          <w:sz w:val="24"/>
          <w:szCs w:val="24"/>
        </w:rPr>
      </w:pPr>
      <w:r w:rsidRPr="009470E3">
        <w:rPr>
          <w:sz w:val="24"/>
          <w:szCs w:val="24"/>
        </w:rPr>
        <w:t>Способ фиксации результатов выполнения административной процедуры</w:t>
      </w:r>
    </w:p>
    <w:p w14:paraId="431A4942" w14:textId="77777777" w:rsidR="0033006C" w:rsidRPr="00194F02" w:rsidRDefault="0033006C" w:rsidP="0033006C">
      <w:pPr>
        <w:pStyle w:val="ConsPlusNormal"/>
        <w:widowControl/>
        <w:ind w:firstLine="709"/>
        <w:jc w:val="center"/>
        <w:rPr>
          <w:sz w:val="24"/>
          <w:szCs w:val="24"/>
        </w:rPr>
      </w:pPr>
    </w:p>
    <w:p w14:paraId="627946EF" w14:textId="77777777" w:rsidR="0033006C" w:rsidRPr="00194F02" w:rsidRDefault="00B742FE" w:rsidP="0033006C">
      <w:pPr>
        <w:pStyle w:val="ConsPlusNormal"/>
        <w:widowControl/>
        <w:ind w:firstLine="708"/>
        <w:jc w:val="both"/>
        <w:rPr>
          <w:sz w:val="24"/>
          <w:szCs w:val="24"/>
        </w:rPr>
      </w:pPr>
      <w:r>
        <w:rPr>
          <w:sz w:val="24"/>
          <w:szCs w:val="24"/>
        </w:rPr>
        <w:t>29</w:t>
      </w:r>
      <w:r w:rsidR="0033006C" w:rsidRPr="00194F02">
        <w:rPr>
          <w:sz w:val="24"/>
          <w:szCs w:val="24"/>
        </w:rPr>
        <w:t>. Приказы об утверждении ежегодного плана проведения плановых проверок и о проведении плановых и внеплановых проверок регистрируются в книге приказов по проведению надзорных мероприятий должностными лицами управления ветеринарии.</w:t>
      </w:r>
    </w:p>
    <w:p w14:paraId="61A3367C" w14:textId="77777777" w:rsidR="0033006C" w:rsidRPr="00194F02" w:rsidRDefault="0033006C" w:rsidP="0033006C">
      <w:pPr>
        <w:pStyle w:val="ConsPlusNormal"/>
        <w:widowControl/>
        <w:ind w:firstLine="0"/>
        <w:jc w:val="both"/>
        <w:rPr>
          <w:sz w:val="24"/>
          <w:szCs w:val="24"/>
        </w:rPr>
      </w:pPr>
    </w:p>
    <w:p w14:paraId="4D6E0FF5" w14:textId="77777777" w:rsidR="0033006C" w:rsidRPr="009470E3" w:rsidRDefault="0033006C" w:rsidP="0033006C">
      <w:pPr>
        <w:pStyle w:val="ConsPlusNormal"/>
        <w:widowControl/>
        <w:ind w:firstLine="709"/>
        <w:jc w:val="center"/>
        <w:rPr>
          <w:sz w:val="24"/>
          <w:szCs w:val="24"/>
        </w:rPr>
      </w:pPr>
      <w:r w:rsidRPr="009470E3">
        <w:rPr>
          <w:sz w:val="24"/>
          <w:szCs w:val="24"/>
        </w:rPr>
        <w:t>Результат проведённой административной процедуры и порядок передачи информации</w:t>
      </w:r>
    </w:p>
    <w:p w14:paraId="12670CD6" w14:textId="77777777" w:rsidR="0033006C" w:rsidRPr="00194F02" w:rsidRDefault="0033006C" w:rsidP="0033006C">
      <w:pPr>
        <w:pStyle w:val="ConsPlusNormal"/>
        <w:widowControl/>
        <w:ind w:firstLine="709"/>
        <w:jc w:val="both"/>
        <w:rPr>
          <w:sz w:val="24"/>
          <w:szCs w:val="24"/>
        </w:rPr>
      </w:pPr>
    </w:p>
    <w:p w14:paraId="166437A0" w14:textId="77777777" w:rsidR="0033006C" w:rsidRPr="00194F02" w:rsidRDefault="00B742FE" w:rsidP="0033006C">
      <w:pPr>
        <w:autoSpaceDE w:val="0"/>
        <w:autoSpaceDN w:val="0"/>
        <w:adjustRightInd w:val="0"/>
        <w:ind w:firstLine="708"/>
        <w:rPr>
          <w:rFonts w:cs="Arial"/>
        </w:rPr>
      </w:pPr>
      <w:r>
        <w:rPr>
          <w:rFonts w:cs="Arial"/>
        </w:rPr>
        <w:t>3</w:t>
      </w:r>
      <w:r w:rsidR="00902502">
        <w:rPr>
          <w:rFonts w:cs="Arial"/>
        </w:rPr>
        <w:t>0</w:t>
      </w:r>
      <w:r w:rsidR="0033006C" w:rsidRPr="00194F02">
        <w:rPr>
          <w:rFonts w:cs="Arial"/>
        </w:rPr>
        <w:t xml:space="preserve">. Результатом организации проверки при </w:t>
      </w:r>
      <w:proofErr w:type="gramStart"/>
      <w:r w:rsidR="0033006C" w:rsidRPr="00194F02">
        <w:rPr>
          <w:rFonts w:cs="Arial"/>
        </w:rPr>
        <w:t xml:space="preserve">осуществлении  </w:t>
      </w:r>
      <w:r w:rsidR="0033006C" w:rsidRPr="00194F02">
        <w:rPr>
          <w:rFonts w:cs="Arial"/>
          <w:color w:val="000000"/>
        </w:rPr>
        <w:t>регионального</w:t>
      </w:r>
      <w:proofErr w:type="gramEnd"/>
      <w:r w:rsidR="0033006C" w:rsidRPr="00194F02">
        <w:rPr>
          <w:rFonts w:cs="Arial"/>
        </w:rPr>
        <w:t xml:space="preserve"> государственного ветеринарного надзора на территории Новосибирской области является:</w:t>
      </w:r>
    </w:p>
    <w:p w14:paraId="1DB6AC59" w14:textId="77777777" w:rsidR="0033006C" w:rsidRPr="00194F02" w:rsidRDefault="0033006C" w:rsidP="0033006C">
      <w:pPr>
        <w:autoSpaceDE w:val="0"/>
        <w:autoSpaceDN w:val="0"/>
        <w:adjustRightInd w:val="0"/>
        <w:ind w:firstLine="708"/>
        <w:rPr>
          <w:rFonts w:cs="Arial"/>
        </w:rPr>
      </w:pPr>
      <w:r w:rsidRPr="00194F02">
        <w:rPr>
          <w:rFonts w:cs="Arial"/>
        </w:rPr>
        <w:t>- издание приказа о проведении плановой или внеплановой проверки;</w:t>
      </w:r>
    </w:p>
    <w:p w14:paraId="03FEA728" w14:textId="77777777" w:rsidR="0033006C" w:rsidRPr="00194F02" w:rsidRDefault="0033006C" w:rsidP="0033006C">
      <w:pPr>
        <w:autoSpaceDE w:val="0"/>
        <w:autoSpaceDN w:val="0"/>
        <w:adjustRightInd w:val="0"/>
        <w:ind w:firstLine="708"/>
        <w:rPr>
          <w:rFonts w:cs="Arial"/>
        </w:rPr>
      </w:pPr>
      <w:r w:rsidRPr="00194F02">
        <w:rPr>
          <w:rFonts w:cs="Arial"/>
        </w:rPr>
        <w:t xml:space="preserve">- </w:t>
      </w:r>
      <w:proofErr w:type="gramStart"/>
      <w:r w:rsidRPr="00194F02">
        <w:rPr>
          <w:rFonts w:cs="Arial"/>
        </w:rPr>
        <w:t>уведомление юридического лица или индивидуального предпринимателя</w:t>
      </w:r>
      <w:proofErr w:type="gramEnd"/>
      <w:r w:rsidRPr="00194F02">
        <w:rPr>
          <w:rFonts w:cs="Arial"/>
        </w:rPr>
        <w:t xml:space="preserve"> являющегося субъектом проверки о начале проведения проверки;</w:t>
      </w:r>
    </w:p>
    <w:p w14:paraId="5B5F4E52" w14:textId="77777777" w:rsidR="0033006C" w:rsidRPr="00194F02" w:rsidRDefault="0033006C" w:rsidP="0033006C">
      <w:pPr>
        <w:autoSpaceDE w:val="0"/>
        <w:autoSpaceDN w:val="0"/>
        <w:adjustRightInd w:val="0"/>
        <w:ind w:firstLine="708"/>
        <w:rPr>
          <w:rFonts w:cs="Arial"/>
        </w:rPr>
      </w:pPr>
      <w:r w:rsidRPr="00194F02">
        <w:rPr>
          <w:rFonts w:cs="Arial"/>
        </w:rPr>
        <w:t xml:space="preserve">-уведомление должностного лица управления ветеринарии, ответственного за проведение плановой или внеплановой проверки. </w:t>
      </w:r>
    </w:p>
    <w:p w14:paraId="724C80BE" w14:textId="77777777" w:rsidR="00902502" w:rsidRDefault="00902502" w:rsidP="00902502">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69" w:tgtFrame="Logical" w:history="1">
        <w:r w:rsidRPr="00012456">
          <w:rPr>
            <w:rStyle w:val="a4"/>
          </w:rPr>
          <w:t>от 22.06.2017 № 117</w:t>
        </w:r>
      </w:hyperlink>
      <w:r w:rsidRPr="0033006C">
        <w:t>)</w:t>
      </w:r>
    </w:p>
    <w:p w14:paraId="7BF3FADF" w14:textId="77777777" w:rsidR="0033006C" w:rsidRPr="00194F02" w:rsidRDefault="0033006C" w:rsidP="0033006C">
      <w:pPr>
        <w:autoSpaceDE w:val="0"/>
        <w:autoSpaceDN w:val="0"/>
        <w:adjustRightInd w:val="0"/>
        <w:rPr>
          <w:rFonts w:cs="Arial"/>
        </w:rPr>
      </w:pPr>
    </w:p>
    <w:p w14:paraId="59EC34F8" w14:textId="77777777" w:rsidR="0033006C" w:rsidRPr="00EE06E2" w:rsidRDefault="0033006C" w:rsidP="0033006C">
      <w:pPr>
        <w:pStyle w:val="3"/>
        <w:jc w:val="center"/>
        <w:rPr>
          <w:iCs/>
          <w:sz w:val="30"/>
          <w:szCs w:val="28"/>
        </w:rPr>
      </w:pPr>
      <w:r w:rsidRPr="00EE06E2">
        <w:rPr>
          <w:iCs/>
          <w:sz w:val="30"/>
          <w:szCs w:val="28"/>
        </w:rPr>
        <w:t xml:space="preserve">2. ПРОВЕДЕНИЕ ПЛАНОВЫХ И ВНЕПЛАНОВЫХ ПРОВЕРОК ЗА СОБЛЮДЕНИЕМ ЮРИДИЧЕСКИМИ ЛИЦАМИ И ИНДИВИДУАЛЬНЫМИ ПРЕДПРИНИМАТЕЛЯМИ ТРЕБОВАНИЙ ТЕХНИЧЕСКИХ </w:t>
      </w:r>
      <w:r w:rsidRPr="00EE06E2">
        <w:rPr>
          <w:iCs/>
          <w:sz w:val="30"/>
          <w:szCs w:val="28"/>
        </w:rPr>
        <w:lastRenderedPageBreak/>
        <w:t>РЕГЛАМЕНТОВ, ВЕТЕРИНАРНО-САНИТАРНЫХ ПРАВИЛ И НОРМ НА ПОДКОНТРОЛЬНЫХ ОБЪЕКТАХ</w:t>
      </w:r>
    </w:p>
    <w:p w14:paraId="55B906F4" w14:textId="77777777" w:rsidR="0033006C" w:rsidRPr="009470E3" w:rsidRDefault="0033006C" w:rsidP="0033006C">
      <w:pPr>
        <w:pStyle w:val="ConsPlusNormal"/>
        <w:widowControl/>
        <w:ind w:firstLine="708"/>
        <w:jc w:val="center"/>
        <w:rPr>
          <w:color w:val="000000"/>
          <w:sz w:val="24"/>
          <w:szCs w:val="24"/>
        </w:rPr>
      </w:pPr>
    </w:p>
    <w:p w14:paraId="364C97F5" w14:textId="77777777" w:rsidR="0033006C" w:rsidRPr="009470E3" w:rsidRDefault="0033006C" w:rsidP="0033006C">
      <w:pPr>
        <w:pStyle w:val="ConsPlusNormal"/>
        <w:widowControl/>
        <w:ind w:firstLine="708"/>
        <w:jc w:val="center"/>
        <w:rPr>
          <w:color w:val="000000"/>
          <w:sz w:val="24"/>
          <w:szCs w:val="24"/>
        </w:rPr>
      </w:pPr>
      <w:r w:rsidRPr="009470E3">
        <w:rPr>
          <w:color w:val="000000"/>
          <w:sz w:val="24"/>
          <w:szCs w:val="24"/>
        </w:rPr>
        <w:t>Юридические факты, являющиеся основанием для начала осуществления административной процедуры</w:t>
      </w:r>
    </w:p>
    <w:p w14:paraId="336E5943" w14:textId="77777777" w:rsidR="0033006C" w:rsidRPr="009470E3" w:rsidRDefault="0033006C" w:rsidP="0033006C">
      <w:pPr>
        <w:pStyle w:val="ConsPlusNormal"/>
        <w:widowControl/>
        <w:ind w:firstLine="708"/>
        <w:jc w:val="both"/>
        <w:rPr>
          <w:color w:val="000000"/>
          <w:sz w:val="24"/>
          <w:szCs w:val="24"/>
        </w:rPr>
      </w:pPr>
    </w:p>
    <w:p w14:paraId="2B632F37" w14:textId="77777777" w:rsidR="00902502" w:rsidRDefault="00B742FE" w:rsidP="0033006C">
      <w:pPr>
        <w:pStyle w:val="ConsPlusNormal"/>
        <w:widowControl/>
        <w:ind w:firstLine="709"/>
        <w:jc w:val="both"/>
        <w:rPr>
          <w:sz w:val="24"/>
          <w:szCs w:val="24"/>
        </w:rPr>
      </w:pPr>
      <w:r>
        <w:rPr>
          <w:sz w:val="24"/>
          <w:szCs w:val="24"/>
        </w:rPr>
        <w:t>31</w:t>
      </w:r>
      <w:r w:rsidR="0033006C" w:rsidRPr="009470E3">
        <w:rPr>
          <w:sz w:val="24"/>
          <w:szCs w:val="24"/>
        </w:rPr>
        <w:t>. </w:t>
      </w:r>
      <w:r w:rsidR="0033006C" w:rsidRPr="009470E3">
        <w:rPr>
          <w:rStyle w:val="FontStyle31"/>
          <w:rFonts w:ascii="Arial" w:hAnsi="Arial" w:cs="Arial"/>
        </w:rPr>
        <w:t>Основанием для начала осуществления административной процедуры является издание приказа начальника управления ветеринарии о проведении плановой или внеплановой проверки.</w:t>
      </w:r>
      <w:r w:rsidR="0033006C" w:rsidRPr="009470E3">
        <w:rPr>
          <w:sz w:val="24"/>
          <w:szCs w:val="24"/>
        </w:rPr>
        <w:t xml:space="preserve"> </w:t>
      </w:r>
    </w:p>
    <w:p w14:paraId="17171C96" w14:textId="77777777" w:rsidR="0033006C" w:rsidRPr="009470E3" w:rsidRDefault="0033006C" w:rsidP="00902502">
      <w:pPr>
        <w:pStyle w:val="ConsPlusNormal"/>
        <w:widowControl/>
        <w:ind w:firstLine="0"/>
        <w:jc w:val="both"/>
        <w:rPr>
          <w:rStyle w:val="a4"/>
          <w:sz w:val="24"/>
          <w:szCs w:val="24"/>
        </w:rPr>
      </w:pPr>
      <w:r w:rsidRPr="009470E3">
        <w:rPr>
          <w:sz w:val="24"/>
          <w:szCs w:val="24"/>
        </w:rPr>
        <w:t xml:space="preserve">(в </w:t>
      </w:r>
      <w:r w:rsidR="00780D5F">
        <w:rPr>
          <w:sz w:val="24"/>
          <w:szCs w:val="24"/>
        </w:rPr>
        <w:t>редакции</w:t>
      </w:r>
      <w:r w:rsidRPr="009470E3">
        <w:rPr>
          <w:sz w:val="24"/>
          <w:szCs w:val="24"/>
        </w:rPr>
        <w:t xml:space="preserve"> приказа управления ветеринарии Новосибирской области </w:t>
      </w:r>
      <w:r w:rsidR="00B7383C" w:rsidRPr="009470E3">
        <w:rPr>
          <w:sz w:val="24"/>
          <w:szCs w:val="24"/>
        </w:rPr>
        <w:fldChar w:fldCharType="begin"/>
      </w:r>
      <w:r w:rsidR="00780D5F">
        <w:rPr>
          <w:sz w:val="24"/>
          <w:szCs w:val="24"/>
        </w:rPr>
        <w:instrText>HYPERLINK "http://192.168.168.4:8082/content/act/e09ff6e6-7a97-464f-8dd7-921c6866c0c2.doc" \t "ChangingDocument"</w:instrText>
      </w:r>
      <w:r w:rsidR="00B7383C" w:rsidRPr="009470E3">
        <w:rPr>
          <w:sz w:val="24"/>
          <w:szCs w:val="24"/>
        </w:rPr>
        <w:fldChar w:fldCharType="separate"/>
      </w:r>
      <w:r w:rsidRPr="009470E3">
        <w:rPr>
          <w:rStyle w:val="a4"/>
          <w:sz w:val="24"/>
          <w:szCs w:val="24"/>
        </w:rPr>
        <w:t>от 20.09.2010 № 77).</w:t>
      </w:r>
    </w:p>
    <w:p w14:paraId="6CB06488" w14:textId="77777777" w:rsidR="0033006C" w:rsidRPr="009470E3" w:rsidRDefault="00B7383C" w:rsidP="0033006C">
      <w:pPr>
        <w:pStyle w:val="ConsPlusNormal"/>
        <w:widowControl/>
        <w:ind w:firstLine="709"/>
        <w:jc w:val="both"/>
        <w:rPr>
          <w:sz w:val="24"/>
          <w:szCs w:val="24"/>
        </w:rPr>
      </w:pPr>
      <w:r w:rsidRPr="009470E3">
        <w:rPr>
          <w:sz w:val="24"/>
          <w:szCs w:val="24"/>
        </w:rPr>
        <w:fldChar w:fldCharType="end"/>
      </w:r>
    </w:p>
    <w:p w14:paraId="460D9E88" w14:textId="77777777" w:rsidR="0033006C" w:rsidRPr="009470E3" w:rsidRDefault="0033006C" w:rsidP="0033006C">
      <w:pPr>
        <w:pStyle w:val="ConsPlusNormal"/>
        <w:widowControl/>
        <w:ind w:firstLine="708"/>
        <w:jc w:val="center"/>
        <w:rPr>
          <w:sz w:val="24"/>
          <w:szCs w:val="24"/>
        </w:rPr>
      </w:pPr>
      <w:r w:rsidRPr="009470E3">
        <w:rPr>
          <w:sz w:val="24"/>
          <w:szCs w:val="24"/>
        </w:rPr>
        <w:t>Должностные лица, ответственные за осуществление административной процедуры</w:t>
      </w:r>
    </w:p>
    <w:p w14:paraId="13879B41" w14:textId="77777777" w:rsidR="0033006C" w:rsidRPr="009470E3" w:rsidRDefault="0033006C" w:rsidP="0033006C">
      <w:pPr>
        <w:pStyle w:val="ConsPlusNormal"/>
        <w:widowControl/>
        <w:ind w:firstLine="708"/>
        <w:jc w:val="both"/>
        <w:rPr>
          <w:sz w:val="24"/>
          <w:szCs w:val="24"/>
        </w:rPr>
      </w:pPr>
    </w:p>
    <w:p w14:paraId="545BC9E7" w14:textId="77777777" w:rsidR="0033006C" w:rsidRDefault="00B742FE" w:rsidP="0033006C">
      <w:pPr>
        <w:pStyle w:val="ConsPlusNormal"/>
        <w:widowControl/>
        <w:ind w:firstLine="708"/>
        <w:jc w:val="both"/>
        <w:rPr>
          <w:sz w:val="24"/>
          <w:szCs w:val="24"/>
        </w:rPr>
      </w:pPr>
      <w:r>
        <w:rPr>
          <w:sz w:val="24"/>
          <w:szCs w:val="24"/>
        </w:rPr>
        <w:t>32</w:t>
      </w:r>
      <w:r w:rsidR="0071428F" w:rsidRPr="0071428F">
        <w:rPr>
          <w:sz w:val="24"/>
          <w:szCs w:val="24"/>
        </w:rPr>
        <w:t>. Должностными лицами управления ветеринарии, ответственными за проведение плановых и внеплановых проверок, являются начальник управления ветеринарии - главный государственный ветеринарный инспектор Новосибирской области, его заместители, начальник отдела управления ветеринарии, в ведении которого находятся вопросы организации осуществления регионального государственного ветеринарного надзора, начальники отделов государственной ветеринарной службы районов Новосибирской области - главные государственные ветеринарные инспекторы районов Новосибирской области, начальник отдела государственного ветеринарного надзора по городу Новосибирску - главный государственный ветеринарный инспектор города Новосибирска и государственные ветеринарные инспекторы города Новосибирска.</w:t>
      </w:r>
    </w:p>
    <w:p w14:paraId="605D9315" w14:textId="77777777" w:rsidR="0071428F" w:rsidRPr="0071428F" w:rsidRDefault="0071428F" w:rsidP="00902502">
      <w:pPr>
        <w:pStyle w:val="ConsPlusNormal"/>
        <w:widowControl/>
        <w:ind w:firstLine="0"/>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 управления ветеринарии Новосибирской области </w:t>
      </w:r>
      <w:hyperlink r:id="rId70" w:tgtFrame="Logical" w:history="1">
        <w:r w:rsidRPr="0033006C">
          <w:rPr>
            <w:rStyle w:val="a4"/>
            <w:bCs/>
            <w:kern w:val="28"/>
            <w:sz w:val="24"/>
            <w:szCs w:val="24"/>
          </w:rPr>
          <w:t>от 22.09.2016 № 147</w:t>
        </w:r>
      </w:hyperlink>
      <w:r w:rsidRPr="0033006C">
        <w:rPr>
          <w:sz w:val="24"/>
          <w:szCs w:val="24"/>
        </w:rPr>
        <w:t>)</w:t>
      </w:r>
    </w:p>
    <w:p w14:paraId="00E0899D" w14:textId="77777777" w:rsidR="0033006C" w:rsidRDefault="0033006C" w:rsidP="0033006C">
      <w:pPr>
        <w:pStyle w:val="ConsPlusNormal"/>
        <w:widowControl/>
        <w:ind w:firstLine="709"/>
        <w:jc w:val="center"/>
        <w:rPr>
          <w:sz w:val="24"/>
          <w:szCs w:val="24"/>
        </w:rPr>
      </w:pPr>
    </w:p>
    <w:p w14:paraId="410BFE9D" w14:textId="77777777" w:rsidR="0033006C" w:rsidRPr="009470E3" w:rsidRDefault="0033006C" w:rsidP="0033006C">
      <w:pPr>
        <w:pStyle w:val="ConsPlusNormal"/>
        <w:widowControl/>
        <w:ind w:firstLine="709"/>
        <w:jc w:val="center"/>
        <w:rPr>
          <w:sz w:val="24"/>
          <w:szCs w:val="24"/>
        </w:rPr>
      </w:pPr>
      <w:r w:rsidRPr="009470E3">
        <w:rPr>
          <w:sz w:val="24"/>
          <w:szCs w:val="24"/>
        </w:rPr>
        <w:t>Содержание административного действия</w:t>
      </w:r>
    </w:p>
    <w:p w14:paraId="043397D2" w14:textId="77777777" w:rsidR="0033006C" w:rsidRPr="00194F02" w:rsidRDefault="0033006C" w:rsidP="0033006C">
      <w:pPr>
        <w:pStyle w:val="ConsPlusNormal"/>
        <w:widowControl/>
        <w:ind w:firstLine="709"/>
        <w:jc w:val="center"/>
        <w:rPr>
          <w:b/>
          <w:sz w:val="24"/>
          <w:szCs w:val="24"/>
        </w:rPr>
      </w:pPr>
    </w:p>
    <w:p w14:paraId="4A53F681" w14:textId="77777777" w:rsidR="00FE7446" w:rsidRDefault="00FE7446" w:rsidP="00FE7446">
      <w:pPr>
        <w:ind w:firstLine="709"/>
      </w:pPr>
      <w:r>
        <w:t>33. При проведении плановых и внеплановых проверок за соблюдением юридическими лицами и индивидуальными предпринимателями соответствия обязательным требованиям и (или) нормам на подконтрольных объектах осуществляются следующие административные действия:</w:t>
      </w:r>
    </w:p>
    <w:p w14:paraId="12249AF1" w14:textId="77777777" w:rsidR="00FE7446" w:rsidRDefault="00FE7446" w:rsidP="00FE7446">
      <w:pPr>
        <w:ind w:firstLine="709"/>
      </w:pPr>
      <w:r>
        <w:t xml:space="preserve">- уведомление юридических лиц и индивидуальных предпринимателей должностными лицами управления ветеринарии о внеплановой проверке не менее чем за двадцать четыре часа до начала проведения проверки, за исключением внеплановой выездной проверки, основания проведения которой, указаны в пункте 2 части 2 статьи 10 </w:t>
      </w:r>
      <w:hyperlink r:id="rId71" w:tgtFrame="_self" w:history="1">
        <w:r>
          <w:rPr>
            <w:rStyle w:val="a4"/>
          </w:rPr>
          <w:t>Федерального закона от 26.12.2008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а при проведении плановой проверки - не менее чем за 3 рабочих дня, любым доступным способом;</w:t>
      </w:r>
    </w:p>
    <w:p w14:paraId="2158CE7E" w14:textId="77777777" w:rsidR="00FE7446" w:rsidRDefault="00FE7446" w:rsidP="00FE7446">
      <w:pPr>
        <w:ind w:firstLine="709"/>
      </w:pPr>
      <w:r>
        <w:t>- предъявление служебного удостоверения должностными лицами управления ветеринарии;</w:t>
      </w:r>
    </w:p>
    <w:p w14:paraId="66F6816D" w14:textId="77777777" w:rsidR="00FE7446" w:rsidRDefault="00FE7446" w:rsidP="00FE7446">
      <w:pPr>
        <w:ind w:firstLine="709"/>
      </w:pPr>
      <w:r>
        <w:t>- вручение под роспись заверенной печатью копии приказа (распоряжения) о проведении проверки уполномоченному представителю юридического лица, индивидуального предпринимателя;</w:t>
      </w:r>
    </w:p>
    <w:p w14:paraId="19D021A5" w14:textId="77777777" w:rsidR="00FE7446" w:rsidRDefault="00FE7446" w:rsidP="00FE7446">
      <w:pPr>
        <w:ind w:firstLine="709"/>
      </w:pPr>
      <w:r>
        <w:t>- обязательное ознакомление руководителя или иного должностного лица субъекта проверки, его уполномоченного представителя с приказом управления ветеринарии о проведении плановой или внеплановой проверки;</w:t>
      </w:r>
    </w:p>
    <w:p w14:paraId="60A771C2" w14:textId="77777777" w:rsidR="00FE7446" w:rsidRDefault="00FE7446" w:rsidP="00FE7446">
      <w:pPr>
        <w:ind w:firstLine="709"/>
      </w:pPr>
      <w:r>
        <w:t>- обязательное ознакомление руководителя или иного должностного лица субъекта проверки, его уполномоченного представителя с полномочиями должностных лиц управления ветеринарии, проводящих проверку;</w:t>
      </w:r>
    </w:p>
    <w:p w14:paraId="12C40FDF" w14:textId="77777777" w:rsidR="00FE7446" w:rsidRDefault="00FE7446" w:rsidP="00FE7446">
      <w:pPr>
        <w:ind w:firstLine="709"/>
      </w:pPr>
      <w:r>
        <w:t xml:space="preserve">- обязательное ознакомление руководителя или иного должностного лица субъекта проверки, его уполномоченного представителя с целями, задачами, основаниями </w:t>
      </w:r>
      <w:r>
        <w:lastRenderedPageBreak/>
        <w:t>проведения плановой или внеплановой проверки, видами и объемом проверки, составом экспертов, представителями экспертных организаций, привлекаемых к проверке, со сроками и с условиями ее провидения;</w:t>
      </w:r>
    </w:p>
    <w:p w14:paraId="06A1A32D" w14:textId="77777777" w:rsidR="00FE7446" w:rsidRDefault="00FE7446" w:rsidP="00FE7446">
      <w:pPr>
        <w:ind w:firstLine="709"/>
      </w:pPr>
      <w:r>
        <w:t>- ознакомление руководителя, иного должностного лица или уполномоченного представителя субъекта предпринимательской деятельности по их просьбе с административным регламентом проведения мероприятий по контролю и порядком их проведения;</w:t>
      </w:r>
    </w:p>
    <w:p w14:paraId="01FD9B91" w14:textId="77777777" w:rsidR="00FE7446" w:rsidRDefault="00FE7446" w:rsidP="00FE7446">
      <w:pPr>
        <w:ind w:firstLine="709"/>
      </w:pPr>
      <w:r>
        <w:t>- истребование в ходе проверки непосредственно у проверяемого юридического лица, индивидуального предпринимателя следующих документов и (или) информации:</w:t>
      </w:r>
    </w:p>
    <w:p w14:paraId="7945AF36" w14:textId="77777777" w:rsidR="00FE7446" w:rsidRDefault="00FE7446" w:rsidP="00FE7446">
      <w:pPr>
        <w:ind w:firstLine="709"/>
      </w:pPr>
      <w:bookmarkStart w:id="11" w:name="sub_16"/>
      <w:r>
        <w:t>1) решение (приказ) о назначении руководителя;</w:t>
      </w:r>
    </w:p>
    <w:p w14:paraId="015FAAE7" w14:textId="77777777" w:rsidR="00FE7446" w:rsidRDefault="00FE7446" w:rsidP="00FE7446">
      <w:pPr>
        <w:ind w:firstLine="709"/>
      </w:pPr>
      <w:bookmarkStart w:id="12" w:name="sub_17"/>
      <w:bookmarkEnd w:id="11"/>
      <w:r>
        <w:t>2) документы, подтверждающие полномочия лица, представляющего интересы юридического лица, индивидуального предпринимателя;</w:t>
      </w:r>
    </w:p>
    <w:p w14:paraId="4E2C02E9" w14:textId="77777777" w:rsidR="00FE7446" w:rsidRDefault="00FE7446" w:rsidP="00FE7446">
      <w:pPr>
        <w:ind w:firstLine="709"/>
      </w:pPr>
      <w:bookmarkStart w:id="13" w:name="sub_18"/>
      <w:bookmarkEnd w:id="12"/>
      <w:r>
        <w:t>3) учредительные документы (устав, учредительный договор);</w:t>
      </w:r>
    </w:p>
    <w:p w14:paraId="097877D2" w14:textId="77777777" w:rsidR="00FE7446" w:rsidRDefault="00FE7446" w:rsidP="00FE7446">
      <w:pPr>
        <w:ind w:firstLine="709"/>
      </w:pPr>
      <w:bookmarkStart w:id="14" w:name="sub_19"/>
      <w:bookmarkEnd w:id="13"/>
      <w:r>
        <w:t>4) документы, подтверждающие право собственности или аренды на транспортные средства, оборудование и краткосрочной аренды на производственные площади;</w:t>
      </w:r>
    </w:p>
    <w:p w14:paraId="6D9963B1" w14:textId="77777777" w:rsidR="00FE7446" w:rsidRDefault="00FE7446" w:rsidP="00FE7446">
      <w:pPr>
        <w:ind w:firstLine="709"/>
      </w:pPr>
      <w:bookmarkStart w:id="15" w:name="sub_20"/>
      <w:bookmarkEnd w:id="14"/>
      <w:r>
        <w:t>5) договоры, акты о проведении ветеринарно-санитарных мероприятий и оказании ветеринарных услуг, в том числе в период проведения карантина (дезинфекции, дератизации, дезинсекции, лечении, диагностики, профилактических мероприятий, акты, описи, протоколы лабораторных исследований и экспертиз);</w:t>
      </w:r>
    </w:p>
    <w:p w14:paraId="3092642E" w14:textId="77777777" w:rsidR="00FE7446" w:rsidRDefault="00FE7446" w:rsidP="00FE7446">
      <w:pPr>
        <w:ind w:firstLine="709"/>
      </w:pPr>
      <w:bookmarkStart w:id="16" w:name="sub_21"/>
      <w:bookmarkEnd w:id="15"/>
      <w:r>
        <w:t>6) ветеринарные сопроводительные документы (оформленные на бумажном носителе, а в случае оформления ветеринарных сопроводительных документов в электронной форме: номер электронного ветеринарного сопроводительного документа или соответствующий этому ветеринарному сопроводительному документу двумерный матричный штриховой код, сформированный федеральной государственной информационной системой);</w:t>
      </w:r>
    </w:p>
    <w:p w14:paraId="7B19FB52" w14:textId="77777777" w:rsidR="00FE7446" w:rsidRDefault="00FE7446" w:rsidP="00FE7446">
      <w:pPr>
        <w:ind w:firstLine="709"/>
      </w:pPr>
      <w:bookmarkStart w:id="17" w:name="sub_22"/>
      <w:bookmarkEnd w:id="16"/>
      <w:r>
        <w:t>7) журналы (книги) по ветеринарному учету и ветеринарной отчетности;</w:t>
      </w:r>
    </w:p>
    <w:p w14:paraId="2ECB64FD" w14:textId="77777777" w:rsidR="00FE7446" w:rsidRDefault="00FE7446" w:rsidP="00FE7446">
      <w:pPr>
        <w:ind w:firstLine="709"/>
      </w:pPr>
      <w:bookmarkStart w:id="18" w:name="sub_23"/>
      <w:bookmarkEnd w:id="17"/>
      <w:r>
        <w:t>8) документы об утилизации, уничтожении биологических отходов (акты, заключения, договоры);</w:t>
      </w:r>
    </w:p>
    <w:p w14:paraId="4BEDFC7A" w14:textId="77777777" w:rsidR="00FE7446" w:rsidRDefault="00FE7446" w:rsidP="00FE7446">
      <w:pPr>
        <w:ind w:firstLine="709"/>
      </w:pPr>
      <w:bookmarkStart w:id="19" w:name="sub_24"/>
      <w:bookmarkEnd w:id="18"/>
      <w:r>
        <w:t>9) документы о проведении лабораторных исследований патологического материала (протоколы лабораторных исследований и экспертиз);</w:t>
      </w:r>
    </w:p>
    <w:p w14:paraId="03FBA180" w14:textId="77777777" w:rsidR="00FE7446" w:rsidRDefault="00FE7446" w:rsidP="00FE7446">
      <w:pPr>
        <w:ind w:firstLine="709"/>
      </w:pPr>
      <w:bookmarkStart w:id="20" w:name="sub_25"/>
      <w:bookmarkEnd w:id="19"/>
      <w:r>
        <w:t>10) план противоэпизоотических мероприятий;</w:t>
      </w:r>
    </w:p>
    <w:p w14:paraId="676F626C" w14:textId="77777777" w:rsidR="00FE7446" w:rsidRDefault="00FE7446" w:rsidP="00FE7446">
      <w:pPr>
        <w:ind w:firstLine="709"/>
      </w:pPr>
      <w:bookmarkStart w:id="21" w:name="sub_26"/>
      <w:bookmarkEnd w:id="20"/>
      <w:r>
        <w:t xml:space="preserve">11) журналы (книги) наблюдения за </w:t>
      </w:r>
      <w:proofErr w:type="spellStart"/>
      <w:r>
        <w:t>карантинированными</w:t>
      </w:r>
      <w:proofErr w:type="spellEnd"/>
      <w:r>
        <w:t xml:space="preserve"> животными;</w:t>
      </w:r>
    </w:p>
    <w:p w14:paraId="371FA88B" w14:textId="77777777" w:rsidR="00FE7446" w:rsidRDefault="00FE7446" w:rsidP="00FE7446">
      <w:pPr>
        <w:ind w:firstLine="709"/>
      </w:pPr>
      <w:bookmarkStart w:id="22" w:name="sub_27"/>
      <w:bookmarkEnd w:id="21"/>
      <w:r>
        <w:t>12) журналы (книги) учета поступивших животных, документы о движение поголовья животных в хозяйстве (оборотная ведомость);</w:t>
      </w:r>
    </w:p>
    <w:p w14:paraId="5491B822" w14:textId="77777777" w:rsidR="00FE7446" w:rsidRDefault="00FE7446" w:rsidP="00FE7446">
      <w:pPr>
        <w:ind w:firstLine="709"/>
      </w:pPr>
      <w:bookmarkStart w:id="23" w:name="sub_28"/>
      <w:bookmarkEnd w:id="22"/>
      <w:r>
        <w:t>13) регистрационные карточки учета животных;</w:t>
      </w:r>
    </w:p>
    <w:p w14:paraId="7551CFCF" w14:textId="77777777" w:rsidR="00FE7446" w:rsidRDefault="00FE7446" w:rsidP="00FE7446">
      <w:pPr>
        <w:ind w:firstLine="709"/>
      </w:pPr>
      <w:bookmarkStart w:id="24" w:name="sub_29"/>
      <w:bookmarkEnd w:id="23"/>
      <w:r>
        <w:t>14) документы о соблюдении требований температурных режимов при хранении лекарственных средств, биологического материала, биологических отходов, продукции и сырья, подконтрольных государственному ветеринарному надзору (журналы, книги, температурные листы);</w:t>
      </w:r>
    </w:p>
    <w:p w14:paraId="5E9E21C6" w14:textId="77777777" w:rsidR="00FE7446" w:rsidRDefault="00FE7446" w:rsidP="00FE7446">
      <w:pPr>
        <w:ind w:firstLine="709"/>
      </w:pPr>
      <w:bookmarkStart w:id="25" w:name="sub_30"/>
      <w:bookmarkEnd w:id="24"/>
      <w:r>
        <w:t>15) документы, подтверждающие безопасность воды, кормов и кормовых добавок для здоровья животных (протоколы лабораторных исследований и экспертиз);</w:t>
      </w:r>
    </w:p>
    <w:p w14:paraId="73828038" w14:textId="77777777" w:rsidR="00FE7446" w:rsidRDefault="00FE7446" w:rsidP="00FE7446">
      <w:pPr>
        <w:ind w:firstLine="709"/>
      </w:pPr>
      <w:bookmarkStart w:id="26" w:name="sub_31"/>
      <w:bookmarkEnd w:id="25"/>
      <w:r>
        <w:t>16) протоколы испытаний, подтверждающие проведение производственного контроля (лабораторные исследования продукции, сырья, воды);</w:t>
      </w:r>
    </w:p>
    <w:p w14:paraId="707DD5A2" w14:textId="77777777" w:rsidR="00FE7446" w:rsidRDefault="00FE7446" w:rsidP="00FE7446">
      <w:pPr>
        <w:ind w:firstLine="709"/>
      </w:pPr>
      <w:bookmarkStart w:id="27" w:name="sub_32"/>
      <w:bookmarkEnd w:id="26"/>
      <w:r>
        <w:t xml:space="preserve">17) документы, подтверждающие внедрение и поддерживание процедур, основанные на принципах ХАССП (Анализа рисков и критических контрольных точек) в соответствии с «ГОСТ Р </w:t>
      </w:r>
      <w:proofErr w:type="gramStart"/>
      <w:r>
        <w:t>51705.1-2001</w:t>
      </w:r>
      <w:proofErr w:type="gramEnd"/>
      <w:r>
        <w:t>. Государственный стандарт Российской Федерации. Системы качества. Управление качеством пищевых продуктов на основе принципов ХЛССП. Общие требования», с целью обеспечения безопасности продукции животного происхождения (программа производственного контроля, протоколы лабораторных исследований сырья и готовой продукции, смывов с технологического оборудования и производственных помещений, программы мероприятий по предотвращению причинения вреда, заключения по результатам ветеринарно-санитарных экспертиз);</w:t>
      </w:r>
    </w:p>
    <w:bookmarkEnd w:id="27"/>
    <w:p w14:paraId="26799A45" w14:textId="77777777" w:rsidR="00FE7446" w:rsidRDefault="00FE7446" w:rsidP="00FE7446">
      <w:pPr>
        <w:ind w:firstLine="709"/>
      </w:pPr>
      <w:r>
        <w:lastRenderedPageBreak/>
        <w:t>- запрашивание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следующих документов и (или) информации:</w:t>
      </w:r>
    </w:p>
    <w:p w14:paraId="22200AA1" w14:textId="77777777" w:rsidR="00FE7446" w:rsidRDefault="00FE7446" w:rsidP="00FE7446">
      <w:pPr>
        <w:ind w:firstLine="709"/>
      </w:pPr>
      <w:bookmarkStart w:id="28" w:name="sub_33"/>
      <w:r>
        <w:t>1) запрос сведений из Единого государственного реестра юридических лиц;</w:t>
      </w:r>
    </w:p>
    <w:p w14:paraId="424499DB" w14:textId="77777777" w:rsidR="00FE7446" w:rsidRDefault="00FE7446" w:rsidP="00FE7446">
      <w:pPr>
        <w:ind w:firstLine="709"/>
      </w:pPr>
      <w:bookmarkStart w:id="29" w:name="sub_34"/>
      <w:bookmarkEnd w:id="28"/>
      <w:r>
        <w:t>2) запрос сведений из Единого государственного реестра индивидуальных предпринимателей;</w:t>
      </w:r>
    </w:p>
    <w:p w14:paraId="5CCF3874" w14:textId="77777777" w:rsidR="00FE7446" w:rsidRDefault="00FE7446" w:rsidP="00FE7446">
      <w:pPr>
        <w:ind w:firstLine="709"/>
      </w:pPr>
      <w:bookmarkStart w:id="30" w:name="sub_35"/>
      <w:bookmarkEnd w:id="29"/>
      <w:r>
        <w:t>3) запрос из Росреестра документов, подтверждающих право собственности или аренды на производственные площади;</w:t>
      </w:r>
    </w:p>
    <w:bookmarkEnd w:id="30"/>
    <w:p w14:paraId="14B5A870" w14:textId="77777777" w:rsidR="00FE7446" w:rsidRDefault="00FE7446" w:rsidP="00FE7446">
      <w:pPr>
        <w:ind w:firstLine="709"/>
      </w:pPr>
      <w:r>
        <w:t>- обследование подконтрольного объекта и подконтрольной продукции юридического лица или индивидуального предпринимателя на соответствие установленным требованиям, правилам и нормам;</w:t>
      </w:r>
    </w:p>
    <w:p w14:paraId="180B928D" w14:textId="77777777" w:rsidR="00FE7446" w:rsidRDefault="00FE7446" w:rsidP="00FE7446">
      <w:pPr>
        <w:ind w:firstLine="709"/>
      </w:pPr>
      <w:r>
        <w:t>- подготовка акта по результатам проведенной проверки, ознакомление с актом проверки субъекта проверки;</w:t>
      </w:r>
    </w:p>
    <w:p w14:paraId="0F01F81A" w14:textId="77777777" w:rsidR="00FE7446" w:rsidRDefault="00FE7446" w:rsidP="00FE7446">
      <w:pPr>
        <w:ind w:firstLine="709"/>
      </w:pPr>
      <w:r>
        <w:t>- применение мер административного воздействия в случае выявления нарушений требований технических регламентов, ветеринарно-санитарных правил и норм, в соответствии с Кодексом об административных правонарушениях Российской Федерации»;</w:t>
      </w:r>
    </w:p>
    <w:p w14:paraId="5997BEDB" w14:textId="77777777" w:rsidR="00FE7446" w:rsidRDefault="00FE7446" w:rsidP="00FE7446">
      <w:pPr>
        <w:ind w:firstLine="709"/>
      </w:pPr>
      <w:r>
        <w:t xml:space="preserve">- информация о плановых и внеплановых проверках юридических лиц и индивидуальных предпринимателей, проводимых в соответствии с Федеральным законом «О защите прав юридических лиц и индивидуальных предпринимателей при осуществлении государственного контроля (надзора) и муниципального контроля», об их результатах и о принятых мерах по пресечению и (или) устранению последствий выявленных нарушений размещается в федеральных государственных информационных системах в системе Интернет: «Единый реестр проверок» - www.proverki.gov.ru в порядке, установленном Правилами формирования и ведения единого реестра проверок, утвержденными </w:t>
      </w:r>
      <w:hyperlink r:id="rId72" w:tgtFrame="_self" w:history="1">
        <w:r>
          <w:rPr>
            <w:rStyle w:val="a4"/>
          </w:rPr>
          <w:t>постановлением Правительства Российской Федерации от 28.04.2015 № 415</w:t>
        </w:r>
      </w:hyperlink>
      <w:r>
        <w:t xml:space="preserve"> «О правилах формирования и ведения единого реестра проверок».</w:t>
      </w:r>
    </w:p>
    <w:p w14:paraId="2D81C75A" w14:textId="77777777" w:rsidR="00FE7446" w:rsidRDefault="00FE7446" w:rsidP="00FE7446">
      <w:pPr>
        <w:ind w:firstLine="709"/>
      </w:pPr>
      <w:r>
        <w:t>Должностные лица управления ветеринарии, уполномоченные на внесение информации в единый реестр проверок, назначаются приказом начальника управления ветеринарии.</w:t>
      </w:r>
    </w:p>
    <w:p w14:paraId="66C9A1D5" w14:textId="77777777" w:rsidR="00FE7446" w:rsidRDefault="00FE7446" w:rsidP="00FE7446">
      <w:pPr>
        <w:ind w:firstLine="709"/>
      </w:pPr>
      <w:r>
        <w:t>В случае,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управления ветеринарии составляет акт о невозможности проведения соответствующей проверки с указанием причин невозможности ее проведения. В этом случае управление ветеринарии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ежегодный план плановых проверок и без предварительного уведомления юридического лица, индивидуального предпринимателя.</w:t>
      </w:r>
    </w:p>
    <w:p w14:paraId="605255EC" w14:textId="77777777" w:rsidR="00FE7446" w:rsidRPr="00B16171" w:rsidRDefault="00FE7446" w:rsidP="00FE7446">
      <w:pPr>
        <w:ind w:firstLine="0"/>
        <w:rPr>
          <w:rFonts w:cs="Arial"/>
        </w:rPr>
      </w:pPr>
      <w:r>
        <w:rPr>
          <w:rFonts w:cs="Arial"/>
        </w:rPr>
        <w:t xml:space="preserve">(пункт 33 в </w:t>
      </w:r>
      <w:r w:rsidR="00780D5F">
        <w:rPr>
          <w:rFonts w:cs="Arial"/>
        </w:rPr>
        <w:t>редакции</w:t>
      </w:r>
      <w:r>
        <w:rPr>
          <w:rFonts w:cs="Arial"/>
        </w:rPr>
        <w:t xml:space="preserve"> </w:t>
      </w:r>
      <w:hyperlink r:id="rId73" w:tgtFrame="Logical" w:history="1">
        <w:r w:rsidRPr="00FE7446">
          <w:rPr>
            <w:rStyle w:val="a4"/>
            <w:rFonts w:cs="Arial"/>
          </w:rPr>
          <w:t>Приказа управления ветеринарии Новосибирской области от 08.02.2018 № 25</w:t>
        </w:r>
      </w:hyperlink>
      <w:r>
        <w:t>)</w:t>
      </w:r>
    </w:p>
    <w:p w14:paraId="51B72E01" w14:textId="77777777" w:rsidR="00902502" w:rsidRDefault="00902502" w:rsidP="0033006C">
      <w:pPr>
        <w:pStyle w:val="ConsPlusNormal"/>
        <w:widowControl/>
        <w:ind w:firstLine="709"/>
        <w:jc w:val="center"/>
        <w:rPr>
          <w:sz w:val="24"/>
          <w:szCs w:val="24"/>
        </w:rPr>
      </w:pPr>
    </w:p>
    <w:p w14:paraId="7B6CAC15" w14:textId="77777777" w:rsidR="0033006C" w:rsidRPr="009470E3" w:rsidRDefault="0033006C" w:rsidP="0033006C">
      <w:pPr>
        <w:pStyle w:val="ConsPlusNormal"/>
        <w:widowControl/>
        <w:ind w:firstLine="709"/>
        <w:jc w:val="center"/>
        <w:rPr>
          <w:sz w:val="24"/>
          <w:szCs w:val="24"/>
        </w:rPr>
      </w:pPr>
      <w:r w:rsidRPr="009470E3">
        <w:rPr>
          <w:sz w:val="24"/>
          <w:szCs w:val="24"/>
        </w:rPr>
        <w:t>Максимальный срок выполнения административной процедуры</w:t>
      </w:r>
    </w:p>
    <w:p w14:paraId="1312AC06" w14:textId="77777777" w:rsidR="0033006C" w:rsidRPr="00194F02" w:rsidRDefault="0033006C" w:rsidP="0033006C">
      <w:pPr>
        <w:pStyle w:val="ConsPlusNormal"/>
        <w:widowControl/>
        <w:ind w:firstLine="709"/>
        <w:jc w:val="center"/>
        <w:rPr>
          <w:b/>
          <w:sz w:val="24"/>
          <w:szCs w:val="24"/>
        </w:rPr>
      </w:pPr>
    </w:p>
    <w:p w14:paraId="4E5E2889" w14:textId="77777777" w:rsidR="0033006C" w:rsidRPr="00194F02" w:rsidRDefault="00B742FE" w:rsidP="0033006C">
      <w:pPr>
        <w:pStyle w:val="ConsPlusNormal"/>
        <w:widowControl/>
        <w:ind w:firstLine="708"/>
        <w:jc w:val="both"/>
        <w:rPr>
          <w:b/>
          <w:color w:val="000000"/>
          <w:sz w:val="24"/>
          <w:szCs w:val="24"/>
        </w:rPr>
      </w:pPr>
      <w:r>
        <w:rPr>
          <w:sz w:val="24"/>
          <w:szCs w:val="24"/>
        </w:rPr>
        <w:t>34</w:t>
      </w:r>
      <w:r w:rsidR="0033006C" w:rsidRPr="00194F02">
        <w:rPr>
          <w:sz w:val="24"/>
          <w:szCs w:val="24"/>
        </w:rPr>
        <w:t xml:space="preserve">. Срок проведения проверки при осуществлении </w:t>
      </w:r>
      <w:r w:rsidR="0033006C" w:rsidRPr="00194F02">
        <w:rPr>
          <w:color w:val="000000"/>
          <w:sz w:val="24"/>
          <w:szCs w:val="24"/>
        </w:rPr>
        <w:t>регионального</w:t>
      </w:r>
      <w:r w:rsidR="0033006C" w:rsidRPr="00194F02">
        <w:rPr>
          <w:sz w:val="24"/>
          <w:szCs w:val="24"/>
        </w:rPr>
        <w:t xml:space="preserve"> государственного ветеринарного надзора в соответствии с ежегодным планом проведения плановых проверок </w:t>
      </w:r>
      <w:r w:rsidR="0033006C" w:rsidRPr="00194F02">
        <w:rPr>
          <w:sz w:val="24"/>
          <w:szCs w:val="24"/>
        </w:rPr>
        <w:lastRenderedPageBreak/>
        <w:t xml:space="preserve">и приказом на проведение плановых и внеплановых проверок, утверждённых </w:t>
      </w:r>
      <w:proofErr w:type="gramStart"/>
      <w:r w:rsidR="0033006C" w:rsidRPr="00194F02">
        <w:rPr>
          <w:sz w:val="24"/>
          <w:szCs w:val="24"/>
        </w:rPr>
        <w:t>начальником  управления</w:t>
      </w:r>
      <w:proofErr w:type="gramEnd"/>
      <w:r w:rsidR="0033006C" w:rsidRPr="00194F02">
        <w:rPr>
          <w:sz w:val="24"/>
          <w:szCs w:val="24"/>
        </w:rPr>
        <w:t xml:space="preserve"> ветеринарии - главным государственным ветеринарным инспектором Новосибирской области, не должен превышать </w:t>
      </w:r>
      <w:r w:rsidR="0033006C" w:rsidRPr="00194F02">
        <w:rPr>
          <w:color w:val="000000"/>
          <w:sz w:val="24"/>
          <w:szCs w:val="24"/>
        </w:rPr>
        <w:t xml:space="preserve">двадцать рабочих дней. </w:t>
      </w:r>
    </w:p>
    <w:p w14:paraId="0D45FF1E" w14:textId="77777777" w:rsidR="0033006C" w:rsidRPr="00194F02" w:rsidRDefault="0033006C" w:rsidP="0033006C">
      <w:pPr>
        <w:pStyle w:val="ConsPlusNormal"/>
        <w:widowControl/>
        <w:ind w:firstLine="708"/>
        <w:jc w:val="both"/>
        <w:rPr>
          <w:sz w:val="24"/>
          <w:szCs w:val="24"/>
        </w:rPr>
      </w:pPr>
      <w:r w:rsidRPr="00194F02">
        <w:rPr>
          <w:color w:val="000000"/>
          <w:sz w:val="24"/>
          <w:szCs w:val="24"/>
        </w:rPr>
        <w:t>В отношении одного субъекта малого предпринимательства общий срок проведения плановой проверки не должен превышать пятьдесят часов для малого предприятия и пятнадцать часов для микропредприятия в год.</w:t>
      </w:r>
    </w:p>
    <w:p w14:paraId="5158D23A" w14:textId="77777777" w:rsidR="0033006C" w:rsidRDefault="008074A6" w:rsidP="0033006C">
      <w:pPr>
        <w:pStyle w:val="ConsPlusNormal"/>
        <w:widowControl/>
        <w:ind w:firstLine="708"/>
        <w:jc w:val="both"/>
        <w:rPr>
          <w:sz w:val="24"/>
          <w:szCs w:val="24"/>
        </w:rPr>
      </w:pPr>
      <w:r>
        <w:rPr>
          <w:sz w:val="24"/>
          <w:szCs w:val="24"/>
        </w:rPr>
        <w:t>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управления ветеринарии, проводящих выездную плановую проверку, срок проведения выездной плановой проверки может быть продлен начальником управления ветеринарии - главным государственным ветеринарным инспектором Новосибирской области, но не более чем на двадцать рабочих дней, в отношении малых предприятий не более чем на пятьдесят часов, микропредприятий не более чем на пятнадцать часов.</w:t>
      </w:r>
    </w:p>
    <w:p w14:paraId="5785DAFA" w14:textId="77777777" w:rsidR="008074A6" w:rsidRDefault="008074A6" w:rsidP="008074A6">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74" w:tgtFrame="Logical" w:history="1">
        <w:r w:rsidRPr="00012456">
          <w:rPr>
            <w:rStyle w:val="a4"/>
          </w:rPr>
          <w:t>от 22.06.2017 № 117</w:t>
        </w:r>
      </w:hyperlink>
      <w:r w:rsidRPr="0033006C">
        <w:t>)</w:t>
      </w:r>
    </w:p>
    <w:p w14:paraId="452E95D7" w14:textId="77777777" w:rsidR="0033006C" w:rsidRDefault="0033006C" w:rsidP="0033006C">
      <w:pPr>
        <w:pStyle w:val="ConsPlusNormal"/>
        <w:widowControl/>
        <w:ind w:firstLine="709"/>
        <w:jc w:val="center"/>
        <w:rPr>
          <w:b/>
          <w:sz w:val="24"/>
          <w:szCs w:val="24"/>
        </w:rPr>
      </w:pPr>
    </w:p>
    <w:p w14:paraId="27373DF6" w14:textId="77777777" w:rsidR="0071428F" w:rsidRDefault="0071428F" w:rsidP="0071428F">
      <w:pPr>
        <w:ind w:firstLine="709"/>
        <w:jc w:val="center"/>
        <w:rPr>
          <w:rFonts w:cs="Arial"/>
        </w:rPr>
      </w:pPr>
      <w:r w:rsidRPr="00B16171">
        <w:rPr>
          <w:rFonts w:cs="Arial"/>
        </w:rPr>
        <w:t>Критерии принятия решений</w:t>
      </w:r>
    </w:p>
    <w:p w14:paraId="0D50CC94" w14:textId="77777777" w:rsidR="00902502" w:rsidRPr="00B16171" w:rsidRDefault="00902502" w:rsidP="0071428F">
      <w:pPr>
        <w:ind w:firstLine="709"/>
        <w:jc w:val="center"/>
        <w:rPr>
          <w:rFonts w:cs="Arial"/>
        </w:rPr>
      </w:pPr>
    </w:p>
    <w:p w14:paraId="6FC504CE" w14:textId="77777777" w:rsidR="0071428F" w:rsidRPr="0071428F" w:rsidRDefault="00B742FE" w:rsidP="0071428F">
      <w:pPr>
        <w:ind w:firstLine="709"/>
        <w:rPr>
          <w:rFonts w:cs="Arial"/>
        </w:rPr>
      </w:pPr>
      <w:r>
        <w:rPr>
          <w:rFonts w:cs="Arial"/>
        </w:rPr>
        <w:t>35</w:t>
      </w:r>
      <w:r w:rsidR="0071428F" w:rsidRPr="0071428F">
        <w:rPr>
          <w:rFonts w:cs="Arial"/>
        </w:rPr>
        <w:t>. Критерием принятия решения при обследовании подконтрольного объекта и подконтрольной продукции является их принадлежность юридическому лицу, индивидуальному предпринимателю, в отношении которого проводится выездная проверка и распространение на них и (или) на их деятельность обязательных требований в соответствии с целями, задачами и предметом выездной проверки, установленными приказом управления ветеринарии о проведении данной проверки.</w:t>
      </w:r>
    </w:p>
    <w:p w14:paraId="74565821" w14:textId="77777777" w:rsidR="0033006C" w:rsidRPr="0071428F" w:rsidRDefault="0071428F" w:rsidP="0071428F">
      <w:pPr>
        <w:pStyle w:val="ConsPlusNormal"/>
        <w:widowControl/>
        <w:ind w:firstLine="709"/>
        <w:jc w:val="both"/>
        <w:rPr>
          <w:sz w:val="24"/>
          <w:szCs w:val="24"/>
        </w:rPr>
      </w:pPr>
      <w:r w:rsidRPr="0071428F">
        <w:rPr>
          <w:sz w:val="24"/>
          <w:szCs w:val="24"/>
        </w:rPr>
        <w:t>Критерием принятия решения о завершении проверки является проведение всех мероприятий по контролю, необходимых для достижения целей и задач проведения проверки, для оценки соответствия осуществляемых юридическим лицом или индивидуальным предпринимателем, в отношении которого проводится проверка, деятельности или действий (бездействия), производимых и реализуемых ими товаров (выполняемых работ, предоставляемых услуг) обязательным требованиям в области ветеринарии в соответствии с приказом управления ветеринарии о проведении выездной проверки.</w:t>
      </w:r>
    </w:p>
    <w:p w14:paraId="2F7FEF96" w14:textId="77777777" w:rsidR="0071428F" w:rsidRDefault="0071428F" w:rsidP="00902502">
      <w:pPr>
        <w:pStyle w:val="ConsPlusNormal"/>
        <w:widowControl/>
        <w:ind w:firstLine="0"/>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 управления ветеринарии Новосибирской области </w:t>
      </w:r>
      <w:hyperlink r:id="rId75" w:tgtFrame="Logical" w:history="1">
        <w:r w:rsidRPr="0033006C">
          <w:rPr>
            <w:rStyle w:val="a4"/>
            <w:bCs/>
            <w:kern w:val="28"/>
            <w:sz w:val="24"/>
            <w:szCs w:val="24"/>
          </w:rPr>
          <w:t>от 22.09.2016 № 147</w:t>
        </w:r>
      </w:hyperlink>
      <w:r w:rsidRPr="0033006C">
        <w:rPr>
          <w:sz w:val="24"/>
          <w:szCs w:val="24"/>
        </w:rPr>
        <w:t>)</w:t>
      </w:r>
    </w:p>
    <w:p w14:paraId="5A17223C" w14:textId="77777777" w:rsidR="0071428F" w:rsidRDefault="0071428F" w:rsidP="0071428F">
      <w:pPr>
        <w:pStyle w:val="ConsPlusNormal"/>
        <w:widowControl/>
        <w:ind w:firstLine="709"/>
        <w:jc w:val="center"/>
        <w:rPr>
          <w:sz w:val="24"/>
          <w:szCs w:val="24"/>
        </w:rPr>
      </w:pPr>
    </w:p>
    <w:p w14:paraId="44894258" w14:textId="77777777" w:rsidR="0033006C" w:rsidRPr="0071428F" w:rsidRDefault="0033006C" w:rsidP="0071428F">
      <w:pPr>
        <w:pStyle w:val="ConsPlusNormal"/>
        <w:widowControl/>
        <w:ind w:firstLine="709"/>
        <w:jc w:val="center"/>
        <w:rPr>
          <w:sz w:val="24"/>
          <w:szCs w:val="24"/>
        </w:rPr>
      </w:pPr>
      <w:r w:rsidRPr="0071428F">
        <w:rPr>
          <w:sz w:val="24"/>
          <w:szCs w:val="24"/>
        </w:rPr>
        <w:t>Способ фиксации результатов выполнения административной процедуры</w:t>
      </w:r>
    </w:p>
    <w:p w14:paraId="60C30F0C" w14:textId="77777777" w:rsidR="0033006C" w:rsidRPr="009470E3" w:rsidRDefault="0033006C" w:rsidP="0033006C">
      <w:pPr>
        <w:pStyle w:val="ConsPlusNormal"/>
        <w:widowControl/>
        <w:ind w:firstLine="709"/>
        <w:jc w:val="center"/>
        <w:rPr>
          <w:sz w:val="24"/>
          <w:szCs w:val="24"/>
        </w:rPr>
      </w:pPr>
    </w:p>
    <w:p w14:paraId="36251A79" w14:textId="77777777" w:rsidR="00FE7446" w:rsidRDefault="00FE7446" w:rsidP="00FE7446">
      <w:pPr>
        <w:ind w:firstLine="709"/>
      </w:pPr>
      <w:r>
        <w:t>36. По результатам плановой и внеплановой проверки должностными лицами управления ветеринарии, проводящими проверку, составляется акт в соответствии с требованиями ст. 16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в двух экземплярах.</w:t>
      </w:r>
    </w:p>
    <w:p w14:paraId="48756900" w14:textId="77777777" w:rsidR="00FE7446" w:rsidRDefault="00FE7446" w:rsidP="00FE7446">
      <w:pPr>
        <w:ind w:firstLine="709"/>
      </w:pPr>
      <w:r>
        <w:t>К акту плановой и внеплановой проверки прилагаются протоколы отбора образцов продукции, проб обследования объектов окружающей среды и объектов производственной среды, протоколы или заключения проведенных исследований, испытаний и экспертиз, объяснения работников юридического лица, работников индивидуального предпринимателя, на которых возлагается ответственность за нарушение обязательных требований, предписания об устранении выявленных нарушений и иные связанные с результатами проверки документы или их копии.</w:t>
      </w:r>
    </w:p>
    <w:p w14:paraId="5B4A050F" w14:textId="77777777" w:rsidR="00FE7446" w:rsidRDefault="00FE7446" w:rsidP="00FE7446">
      <w:pPr>
        <w:ind w:firstLine="709"/>
      </w:pPr>
      <w:r>
        <w:t xml:space="preserve">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w:t>
      </w:r>
      <w:r>
        <w:lastRenderedPageBreak/>
        <w:t>ознакомлении либо об отказе в ознакомлении с актом проверки. 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органа государственного контроля (надзора). При наличии согласия проверяемого лица на осуществление взаимодействия в электронной форме в рамках государственного контроля (надзора)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14:paraId="41B0E50B" w14:textId="77777777" w:rsidR="00FE7446" w:rsidRDefault="00FE7446" w:rsidP="00FE7446">
      <w:pPr>
        <w:ind w:firstLine="709"/>
      </w:pPr>
      <w:r>
        <w:t>В журнале учета проверок (который ведется юридическими лицами и индивидуальными предпринимателями) должностным лицом, осуществляющим проверку, производится запись о проведенной проверке, содержащая сведения о наименовании органа, проводившего проверку, датах начала и окончания проведения проверки, времени ее проведения, правовых основаниях, целях, задачах и предмете проверки, выявленных нарушениях и выданных предписаниях, а также указываются фамилия, имя, отчество и должность должностного лица или должностных лиц, проводящих проверку, его или их подписи.</w:t>
      </w:r>
    </w:p>
    <w:p w14:paraId="3A4FB39C" w14:textId="77777777" w:rsidR="00FE7446" w:rsidRDefault="00FE7446" w:rsidP="00FE7446">
      <w:pPr>
        <w:ind w:firstLine="709"/>
      </w:pPr>
      <w:r>
        <w:t>При отсутствии журнала учета проверок на подконтрольном объекте в акте проверки делается соответствующая запись.</w:t>
      </w:r>
    </w:p>
    <w:p w14:paraId="1EAA2EA2" w14:textId="77777777" w:rsidR="00FE7446" w:rsidRDefault="00FE7446" w:rsidP="00FE7446">
      <w:pPr>
        <w:ind w:firstLine="709"/>
      </w:pPr>
      <w:r>
        <w:t>Должностное лицо управления ветеринарии, проводящее проверку, ведет «Журнал учета плановых и внеплановых мероприятий по контролю», форма которого утверждается начальником управления ветеринарии, и на основании материалов проверки вносит необходимую информацию в него.</w:t>
      </w:r>
    </w:p>
    <w:p w14:paraId="01CBB0DB" w14:textId="77777777" w:rsidR="00FE7446" w:rsidRPr="00B16171" w:rsidRDefault="00FE7446" w:rsidP="00FE7446">
      <w:pPr>
        <w:ind w:firstLine="0"/>
        <w:rPr>
          <w:rFonts w:cs="Arial"/>
        </w:rPr>
      </w:pPr>
      <w:r>
        <w:rPr>
          <w:rFonts w:cs="Arial"/>
        </w:rPr>
        <w:t xml:space="preserve">(пункт 36 в </w:t>
      </w:r>
      <w:r w:rsidR="00780D5F">
        <w:rPr>
          <w:rFonts w:cs="Arial"/>
        </w:rPr>
        <w:t>редакции</w:t>
      </w:r>
      <w:r>
        <w:rPr>
          <w:rFonts w:cs="Arial"/>
        </w:rPr>
        <w:t xml:space="preserve"> </w:t>
      </w:r>
      <w:hyperlink r:id="rId76" w:tgtFrame="Logical" w:history="1">
        <w:r w:rsidRPr="00FE7446">
          <w:rPr>
            <w:rStyle w:val="a4"/>
            <w:rFonts w:cs="Arial"/>
          </w:rPr>
          <w:t>Приказа управления ветеринарии Новосибирской области от 08.02.2018 № 25</w:t>
        </w:r>
      </w:hyperlink>
      <w:r>
        <w:t>)</w:t>
      </w:r>
    </w:p>
    <w:p w14:paraId="7E4C7747" w14:textId="77777777" w:rsidR="0033006C" w:rsidRPr="00194F02" w:rsidRDefault="0033006C" w:rsidP="0033006C">
      <w:pPr>
        <w:pStyle w:val="ConsPlusNormal"/>
        <w:widowControl/>
        <w:ind w:firstLine="708"/>
        <w:jc w:val="both"/>
        <w:rPr>
          <w:sz w:val="24"/>
          <w:szCs w:val="24"/>
        </w:rPr>
      </w:pPr>
    </w:p>
    <w:p w14:paraId="5688E810" w14:textId="77777777" w:rsidR="0033006C" w:rsidRPr="009470E3" w:rsidRDefault="0033006C" w:rsidP="0033006C">
      <w:pPr>
        <w:pStyle w:val="ConsPlusNormal"/>
        <w:widowControl/>
        <w:ind w:firstLine="709"/>
        <w:jc w:val="center"/>
        <w:rPr>
          <w:sz w:val="24"/>
          <w:szCs w:val="24"/>
        </w:rPr>
      </w:pPr>
      <w:r w:rsidRPr="009470E3">
        <w:rPr>
          <w:sz w:val="24"/>
          <w:szCs w:val="24"/>
        </w:rPr>
        <w:t>Результат проведённой административной процедуры и порядок передачи информации о проведённых плановых и внеплановых проверках</w:t>
      </w:r>
    </w:p>
    <w:p w14:paraId="5D3B95BD" w14:textId="77777777" w:rsidR="0033006C" w:rsidRPr="009470E3" w:rsidRDefault="0033006C" w:rsidP="0033006C">
      <w:pPr>
        <w:pStyle w:val="ConsPlusNormal"/>
        <w:widowControl/>
        <w:ind w:firstLine="709"/>
        <w:jc w:val="both"/>
        <w:rPr>
          <w:sz w:val="24"/>
          <w:szCs w:val="24"/>
        </w:rPr>
      </w:pPr>
    </w:p>
    <w:p w14:paraId="51EC4B07" w14:textId="77777777"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37. Результатом проведения плановой или внеплановой проверки соблюдения юридическим лицом или индивидуальным предпринимателем требований технических регламентов, ветеринарно-санитарных правил и норм на подконтрольных объектах является акт проверки.</w:t>
      </w:r>
    </w:p>
    <w:p w14:paraId="71071D70" w14:textId="77777777"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 xml:space="preserve">В случае выявления в ходе осуществления плановой или внеплановой проверки фактов нарушения юридическим лицом или индивидуальным предпринимателем обязательных требований или неисполнения </w:t>
      </w:r>
      <w:proofErr w:type="gramStart"/>
      <w:r>
        <w:rPr>
          <w:rFonts w:ascii="Arial" w:hAnsi="Arial" w:cs="Arial"/>
          <w:spacing w:val="0"/>
          <w:sz w:val="24"/>
          <w:szCs w:val="24"/>
        </w:rPr>
        <w:t>юридическим лицом или индивидуальным предпринимателем</w:t>
      </w:r>
      <w:proofErr w:type="gramEnd"/>
      <w:r>
        <w:rPr>
          <w:rFonts w:ascii="Arial" w:hAnsi="Arial" w:cs="Arial"/>
          <w:spacing w:val="0"/>
          <w:sz w:val="24"/>
          <w:szCs w:val="24"/>
        </w:rPr>
        <w:t xml:space="preserve"> ранее выданного управлением ветеринарии предписания является основанием для принятия управлением ветеринарии следующих мер:</w:t>
      </w:r>
    </w:p>
    <w:p w14:paraId="39013FFC" w14:textId="77777777" w:rsidR="008074A6" w:rsidRDefault="008074A6" w:rsidP="008074A6">
      <w:pPr>
        <w:pStyle w:val="32"/>
        <w:numPr>
          <w:ilvl w:val="0"/>
          <w:numId w:val="15"/>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выдача предписаний об устранении выявленных в ходе проверки нарушений;</w:t>
      </w:r>
    </w:p>
    <w:p w14:paraId="0000686A" w14:textId="77777777" w:rsidR="008074A6" w:rsidRDefault="008074A6" w:rsidP="008074A6">
      <w:pPr>
        <w:pStyle w:val="32"/>
        <w:numPr>
          <w:ilvl w:val="0"/>
          <w:numId w:val="15"/>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привлечение должностных и (или) юридических лиц, допустивших выявленные в ходе проверки нарушения, к административной ответственности в порядке, установленном Кодексом Российской Федерации об административных правонарушениях, в пределах полномочий управления ветеринарии.</w:t>
      </w:r>
    </w:p>
    <w:p w14:paraId="2AB25106" w14:textId="77777777" w:rsidR="008074A6" w:rsidRDefault="008074A6" w:rsidP="008074A6">
      <w:pPr>
        <w:pStyle w:val="32"/>
        <w:shd w:val="clear" w:color="auto" w:fill="auto"/>
        <w:spacing w:before="0" w:after="0" w:line="240" w:lineRule="auto"/>
        <w:ind w:firstLine="709"/>
      </w:pPr>
      <w:r>
        <w:rPr>
          <w:rFonts w:ascii="Arial" w:hAnsi="Arial" w:cs="Arial"/>
          <w:spacing w:val="0"/>
          <w:sz w:val="24"/>
          <w:szCs w:val="24"/>
        </w:rPr>
        <w:t xml:space="preserve">В случае выявления нарушений ветеринарно-санитарных правил и норм при содержании и убое животных, производстве и обороте подконтрольной ветеринарной </w:t>
      </w:r>
      <w:r>
        <w:rPr>
          <w:rFonts w:ascii="Arial" w:hAnsi="Arial" w:cs="Arial"/>
          <w:spacing w:val="0"/>
          <w:sz w:val="24"/>
          <w:szCs w:val="24"/>
        </w:rPr>
        <w:lastRenderedPageBreak/>
        <w:t>службе продукции, которые могут привести к возникновению чрезвычайной ситуации на территории области и за ее пределами, а также при выявлении очагов особо опасных болезней животных, должностное лицо, проводившее проверку, обязано в течение суток с момента обнаружения сообщить о данном факте начальнику управления ветеринарии - главному государственному инспектору Новосибирской области в письменной форме.</w:t>
      </w:r>
    </w:p>
    <w:p w14:paraId="15DB1499" w14:textId="77777777" w:rsidR="008074A6" w:rsidRDefault="008074A6" w:rsidP="008074A6">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77" w:tgtFrame="Logical" w:history="1">
        <w:r w:rsidRPr="00012456">
          <w:rPr>
            <w:rStyle w:val="a4"/>
          </w:rPr>
          <w:t>от 22.06.2017 № 117</w:t>
        </w:r>
      </w:hyperlink>
      <w:r w:rsidRPr="0033006C">
        <w:t>)</w:t>
      </w:r>
    </w:p>
    <w:p w14:paraId="10B1E270" w14:textId="77777777" w:rsidR="0033006C" w:rsidRPr="00194F02" w:rsidRDefault="0033006C" w:rsidP="0033006C">
      <w:pPr>
        <w:pStyle w:val="ConsPlusNormal"/>
        <w:widowControl/>
        <w:ind w:firstLine="0"/>
        <w:jc w:val="both"/>
        <w:rPr>
          <w:sz w:val="24"/>
          <w:szCs w:val="24"/>
        </w:rPr>
      </w:pPr>
    </w:p>
    <w:p w14:paraId="1348A6A7" w14:textId="77777777" w:rsidR="0033006C" w:rsidRPr="00B21D21" w:rsidRDefault="0033006C" w:rsidP="0033006C">
      <w:pPr>
        <w:pStyle w:val="3"/>
        <w:jc w:val="center"/>
        <w:rPr>
          <w:iCs/>
          <w:sz w:val="30"/>
          <w:szCs w:val="28"/>
        </w:rPr>
      </w:pPr>
      <w:r w:rsidRPr="00B21D21">
        <w:rPr>
          <w:iCs/>
          <w:sz w:val="30"/>
          <w:szCs w:val="28"/>
        </w:rPr>
        <w:t>3. ОРГАНИЗАЦИЯ И ПРОВЕДЕНИЕ ВЕТЕРИНАРНО-САНИТАРНОЙ ЭКСПЕРТИЗЫ НЕКАЧЕСТВЕННЫХ И ОПАСНЫХ ПРОДОВОЛЬСТВЕННОГО СЫРЬЯ И ПИЩЕВЫХ ПРОДУКТОВ, КОРМОВ И КОРМОВЫХ ДОБАВОК ПРИ ОСУЩЕСТВЛЕНИИ РЕГИОНАЛЬНОГО ГОСУДАРСТВЕННОГО ВЕТЕРИНАРНОГО НАДЗОРА</w:t>
      </w:r>
    </w:p>
    <w:p w14:paraId="652DFE7A" w14:textId="77777777" w:rsidR="0033006C" w:rsidRPr="009470E3" w:rsidRDefault="0033006C" w:rsidP="0033006C">
      <w:pPr>
        <w:pStyle w:val="ConsPlusNormal"/>
        <w:widowControl/>
        <w:tabs>
          <w:tab w:val="left" w:pos="3729"/>
        </w:tabs>
        <w:ind w:firstLine="708"/>
        <w:jc w:val="both"/>
        <w:rPr>
          <w:sz w:val="24"/>
          <w:szCs w:val="24"/>
        </w:rPr>
      </w:pPr>
    </w:p>
    <w:p w14:paraId="308875CC" w14:textId="77777777" w:rsidR="0033006C" w:rsidRPr="009470E3" w:rsidRDefault="0033006C" w:rsidP="0033006C">
      <w:pPr>
        <w:pStyle w:val="ConsPlusNormal"/>
        <w:widowControl/>
        <w:ind w:firstLine="708"/>
        <w:jc w:val="both"/>
        <w:rPr>
          <w:sz w:val="24"/>
          <w:szCs w:val="24"/>
        </w:rPr>
      </w:pPr>
      <w:r w:rsidRPr="009470E3">
        <w:rPr>
          <w:sz w:val="24"/>
          <w:szCs w:val="24"/>
        </w:rPr>
        <w:t>Юридические факты, являющиеся основанием для начала осуществления административной процедуры</w:t>
      </w:r>
    </w:p>
    <w:p w14:paraId="7E1BE707" w14:textId="77777777" w:rsidR="0033006C" w:rsidRPr="009470E3" w:rsidRDefault="0033006C" w:rsidP="0033006C">
      <w:pPr>
        <w:pStyle w:val="ConsPlusNormal"/>
        <w:widowControl/>
        <w:ind w:firstLine="708"/>
        <w:jc w:val="both"/>
        <w:rPr>
          <w:sz w:val="24"/>
          <w:szCs w:val="24"/>
        </w:rPr>
      </w:pPr>
    </w:p>
    <w:p w14:paraId="0F7AE22B" w14:textId="77777777" w:rsidR="0033006C" w:rsidRPr="009470E3" w:rsidRDefault="00B742FE" w:rsidP="0033006C">
      <w:pPr>
        <w:pStyle w:val="ConsPlusNormal"/>
        <w:widowControl/>
        <w:ind w:firstLine="708"/>
        <w:jc w:val="both"/>
        <w:rPr>
          <w:sz w:val="24"/>
          <w:szCs w:val="24"/>
        </w:rPr>
      </w:pPr>
      <w:r>
        <w:rPr>
          <w:sz w:val="24"/>
          <w:szCs w:val="24"/>
        </w:rPr>
        <w:t>38</w:t>
      </w:r>
      <w:r w:rsidR="0033006C" w:rsidRPr="009470E3">
        <w:rPr>
          <w:sz w:val="24"/>
          <w:szCs w:val="24"/>
        </w:rPr>
        <w:t>. Юридическим основанием для организации и проведения ветеринарно-санитарной экспертизы некачественной и опасной подконтрольной продукции является выявление такой продукции при проведении проверок подконтрольных объектов, рассмотрении жалоб юридических лиц, индивидуальных предпринимателей и граждан, информации от подведомственных управлению ветеринарии учреждений, а также возникновение в месте выхода продукции очагов особо опасных болезней животных, радиационного, химического и техногенного загрязнения.</w:t>
      </w:r>
    </w:p>
    <w:p w14:paraId="78435160" w14:textId="77777777" w:rsidR="0033006C" w:rsidRPr="009470E3" w:rsidRDefault="0033006C" w:rsidP="0033006C">
      <w:pPr>
        <w:pStyle w:val="ConsPlusNormal"/>
        <w:widowControl/>
        <w:ind w:firstLine="708"/>
        <w:jc w:val="both"/>
        <w:rPr>
          <w:sz w:val="24"/>
          <w:szCs w:val="24"/>
        </w:rPr>
      </w:pPr>
    </w:p>
    <w:p w14:paraId="4995D433" w14:textId="77777777" w:rsidR="0033006C" w:rsidRPr="009470E3" w:rsidRDefault="0033006C" w:rsidP="0033006C">
      <w:pPr>
        <w:pStyle w:val="ConsPlusNormal"/>
        <w:widowControl/>
        <w:ind w:firstLine="708"/>
        <w:jc w:val="center"/>
        <w:rPr>
          <w:sz w:val="24"/>
          <w:szCs w:val="24"/>
        </w:rPr>
      </w:pPr>
      <w:r w:rsidRPr="009470E3">
        <w:rPr>
          <w:sz w:val="24"/>
          <w:szCs w:val="24"/>
        </w:rPr>
        <w:t>Должностные лица, ответственные за исполнение административной процедуры</w:t>
      </w:r>
    </w:p>
    <w:p w14:paraId="13FA79FA" w14:textId="77777777" w:rsidR="0033006C" w:rsidRPr="00194F02" w:rsidRDefault="0033006C" w:rsidP="0033006C">
      <w:pPr>
        <w:pStyle w:val="ConsPlusNormal"/>
        <w:widowControl/>
        <w:ind w:firstLine="708"/>
        <w:jc w:val="center"/>
        <w:rPr>
          <w:sz w:val="24"/>
          <w:szCs w:val="24"/>
        </w:rPr>
      </w:pPr>
    </w:p>
    <w:p w14:paraId="0B26304F" w14:textId="77777777" w:rsidR="0033006C" w:rsidRPr="0043024F" w:rsidRDefault="00B742FE" w:rsidP="0033006C">
      <w:pPr>
        <w:pStyle w:val="ConsPlusNormal"/>
        <w:widowControl/>
        <w:ind w:firstLine="708"/>
        <w:jc w:val="both"/>
        <w:rPr>
          <w:sz w:val="24"/>
          <w:szCs w:val="24"/>
        </w:rPr>
      </w:pPr>
      <w:r>
        <w:rPr>
          <w:sz w:val="24"/>
          <w:szCs w:val="24"/>
        </w:rPr>
        <w:t>39</w:t>
      </w:r>
      <w:r w:rsidR="0071428F" w:rsidRPr="0043024F">
        <w:rPr>
          <w:sz w:val="24"/>
          <w:szCs w:val="24"/>
        </w:rPr>
        <w:t>. Должностными лицами управления ветеринарии, ответственными за организацию и проведение ветеринарно-санитарной экспертизы некачественной и опасной подконтрольной продукции, являются начальник управления ветеринарии - главный государственный ветеринарный инспектор Новосибирской области, его заместители, начальник отдела управления ветеринарии, в ведении которого находятся вопросы организации осуществления регионально-государственного надзора ветеринарного надзора, начальники отделов государственной ветеринарной службы районов Новосибирской области - гладьте государственные ветеринарные инспекторы районов Новосибирской области. начальник отдела государственного ветеринарного надзора по городу Новосибирску - главный государственный ветеринарный инспектор города Новосибирска и государственные ветеринарные инспекторы города Новосибирска.</w:t>
      </w:r>
    </w:p>
    <w:p w14:paraId="5317FAEC" w14:textId="77777777" w:rsidR="0071428F" w:rsidRPr="0043024F" w:rsidRDefault="0043024F" w:rsidP="00AF4BE7">
      <w:pPr>
        <w:pStyle w:val="ConsPlusNormal"/>
        <w:widowControl/>
        <w:ind w:firstLine="0"/>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 управления ветеринарии Новосибирской области </w:t>
      </w:r>
      <w:hyperlink r:id="rId78" w:tgtFrame="Logical" w:history="1">
        <w:r w:rsidRPr="0033006C">
          <w:rPr>
            <w:rStyle w:val="a4"/>
            <w:bCs/>
            <w:kern w:val="28"/>
            <w:sz w:val="24"/>
            <w:szCs w:val="24"/>
          </w:rPr>
          <w:t>от 22.09.2016 № 147</w:t>
        </w:r>
      </w:hyperlink>
      <w:r w:rsidRPr="0033006C">
        <w:rPr>
          <w:sz w:val="24"/>
          <w:szCs w:val="24"/>
        </w:rPr>
        <w:t>)</w:t>
      </w:r>
    </w:p>
    <w:p w14:paraId="5A0220BA" w14:textId="77777777" w:rsidR="0043024F" w:rsidRDefault="0043024F" w:rsidP="0033006C">
      <w:pPr>
        <w:pStyle w:val="ConsPlusNormal"/>
        <w:widowControl/>
        <w:ind w:firstLine="708"/>
        <w:jc w:val="center"/>
        <w:rPr>
          <w:sz w:val="24"/>
          <w:szCs w:val="24"/>
        </w:rPr>
      </w:pPr>
    </w:p>
    <w:p w14:paraId="1EAE561D" w14:textId="77777777" w:rsidR="0033006C" w:rsidRPr="009470E3" w:rsidRDefault="0033006C" w:rsidP="0033006C">
      <w:pPr>
        <w:pStyle w:val="ConsPlusNormal"/>
        <w:widowControl/>
        <w:ind w:firstLine="708"/>
        <w:jc w:val="center"/>
        <w:rPr>
          <w:sz w:val="24"/>
          <w:szCs w:val="24"/>
        </w:rPr>
      </w:pPr>
      <w:r w:rsidRPr="009470E3">
        <w:rPr>
          <w:sz w:val="24"/>
          <w:szCs w:val="24"/>
        </w:rPr>
        <w:t>Содержание административной процедуры</w:t>
      </w:r>
    </w:p>
    <w:p w14:paraId="212A6882" w14:textId="77777777" w:rsidR="0033006C" w:rsidRPr="009470E3" w:rsidRDefault="0033006C" w:rsidP="0033006C">
      <w:pPr>
        <w:pStyle w:val="ConsPlusNormal"/>
        <w:widowControl/>
        <w:ind w:firstLine="708"/>
        <w:jc w:val="both"/>
        <w:rPr>
          <w:sz w:val="24"/>
          <w:szCs w:val="24"/>
        </w:rPr>
      </w:pPr>
    </w:p>
    <w:p w14:paraId="72F81220" w14:textId="77777777" w:rsidR="0033006C" w:rsidRPr="009470E3" w:rsidRDefault="00B742FE" w:rsidP="0033006C">
      <w:pPr>
        <w:pStyle w:val="ConsPlusNormal"/>
        <w:widowControl/>
        <w:ind w:firstLine="708"/>
        <w:jc w:val="both"/>
        <w:rPr>
          <w:sz w:val="24"/>
          <w:szCs w:val="24"/>
        </w:rPr>
      </w:pPr>
      <w:r>
        <w:rPr>
          <w:sz w:val="24"/>
          <w:szCs w:val="24"/>
        </w:rPr>
        <w:t>40</w:t>
      </w:r>
      <w:r w:rsidR="0033006C" w:rsidRPr="009470E3">
        <w:rPr>
          <w:sz w:val="24"/>
          <w:szCs w:val="24"/>
        </w:rPr>
        <w:t xml:space="preserve">. При организации и проведении ветеринарно-санитарной экспертизы некачественной и опасной подконтрольной продукции при осуществлении </w:t>
      </w:r>
      <w:r w:rsidR="0033006C" w:rsidRPr="009470E3">
        <w:rPr>
          <w:color w:val="000000"/>
          <w:sz w:val="24"/>
          <w:szCs w:val="24"/>
        </w:rPr>
        <w:t>регионального</w:t>
      </w:r>
      <w:r w:rsidR="0033006C" w:rsidRPr="009470E3">
        <w:rPr>
          <w:sz w:val="24"/>
          <w:szCs w:val="24"/>
        </w:rPr>
        <w:t xml:space="preserve"> государственного ветеринарного надзора осуществляются следующие административные действия:</w:t>
      </w:r>
    </w:p>
    <w:p w14:paraId="31DC39BB" w14:textId="77777777" w:rsidR="0033006C" w:rsidRPr="009470E3" w:rsidRDefault="0033006C" w:rsidP="0033006C">
      <w:pPr>
        <w:pStyle w:val="ConsPlusNormal"/>
        <w:widowControl/>
        <w:ind w:firstLine="708"/>
        <w:jc w:val="both"/>
        <w:rPr>
          <w:sz w:val="24"/>
          <w:szCs w:val="24"/>
        </w:rPr>
      </w:pPr>
      <w:r w:rsidRPr="009470E3">
        <w:rPr>
          <w:sz w:val="24"/>
          <w:szCs w:val="24"/>
        </w:rPr>
        <w:t>- оценка соответствия сопроводительной документации на подконтрольную продукцию требованиям нормативной и технической документации;</w:t>
      </w:r>
    </w:p>
    <w:p w14:paraId="689F882F" w14:textId="77777777" w:rsidR="0033006C" w:rsidRPr="009470E3" w:rsidRDefault="0033006C" w:rsidP="0033006C">
      <w:pPr>
        <w:pStyle w:val="ConsPlusNormal"/>
        <w:widowControl/>
        <w:ind w:firstLine="708"/>
        <w:jc w:val="both"/>
        <w:rPr>
          <w:sz w:val="24"/>
          <w:szCs w:val="24"/>
        </w:rPr>
      </w:pPr>
      <w:r w:rsidRPr="009470E3">
        <w:rPr>
          <w:sz w:val="24"/>
          <w:szCs w:val="24"/>
        </w:rPr>
        <w:t>- проведение внешнего осмотра подконтрольной продукции, состояния упаковки и маркировки;</w:t>
      </w:r>
    </w:p>
    <w:p w14:paraId="4B385754" w14:textId="77777777" w:rsidR="0033006C" w:rsidRPr="009470E3" w:rsidRDefault="0033006C" w:rsidP="0033006C">
      <w:pPr>
        <w:pStyle w:val="ConsPlusNormal"/>
        <w:widowControl/>
        <w:ind w:firstLine="708"/>
        <w:jc w:val="both"/>
        <w:rPr>
          <w:sz w:val="24"/>
          <w:szCs w:val="24"/>
        </w:rPr>
      </w:pPr>
      <w:r w:rsidRPr="009470E3">
        <w:rPr>
          <w:sz w:val="24"/>
          <w:szCs w:val="24"/>
        </w:rPr>
        <w:lastRenderedPageBreak/>
        <w:t xml:space="preserve">- выяснение условий производства, закупки, поставки, транспортировки, хранения и реализации продукции; </w:t>
      </w:r>
    </w:p>
    <w:p w14:paraId="4B7B0CB4" w14:textId="77777777" w:rsidR="0033006C" w:rsidRPr="009470E3" w:rsidRDefault="0033006C" w:rsidP="0033006C">
      <w:pPr>
        <w:pStyle w:val="ConsPlusNormal"/>
        <w:widowControl/>
        <w:ind w:firstLine="708"/>
        <w:jc w:val="both"/>
        <w:rPr>
          <w:sz w:val="24"/>
          <w:szCs w:val="24"/>
        </w:rPr>
      </w:pPr>
      <w:r w:rsidRPr="009470E3">
        <w:rPr>
          <w:sz w:val="24"/>
          <w:szCs w:val="24"/>
        </w:rPr>
        <w:t>-  отбор проб и направление их на лабораторные исследования;</w:t>
      </w:r>
    </w:p>
    <w:p w14:paraId="4AA33167" w14:textId="77777777" w:rsidR="0033006C" w:rsidRPr="009470E3" w:rsidRDefault="0033006C" w:rsidP="0033006C">
      <w:pPr>
        <w:pStyle w:val="ConsPlusNormal"/>
        <w:widowControl/>
        <w:ind w:firstLine="708"/>
        <w:jc w:val="both"/>
        <w:rPr>
          <w:sz w:val="24"/>
          <w:szCs w:val="24"/>
        </w:rPr>
      </w:pPr>
      <w:r w:rsidRPr="009470E3">
        <w:rPr>
          <w:sz w:val="24"/>
          <w:szCs w:val="24"/>
        </w:rPr>
        <w:t>- оформление результатов экспертизы в виде заключения;</w:t>
      </w:r>
    </w:p>
    <w:p w14:paraId="71AB185A" w14:textId="77777777" w:rsidR="0033006C" w:rsidRPr="009470E3" w:rsidRDefault="0033006C" w:rsidP="0033006C">
      <w:pPr>
        <w:pStyle w:val="ConsPlusNormal"/>
        <w:widowControl/>
        <w:ind w:firstLine="708"/>
        <w:jc w:val="both"/>
        <w:rPr>
          <w:sz w:val="24"/>
          <w:szCs w:val="24"/>
        </w:rPr>
      </w:pPr>
      <w:r w:rsidRPr="009470E3">
        <w:rPr>
          <w:sz w:val="24"/>
          <w:szCs w:val="24"/>
        </w:rPr>
        <w:t>- вынесение постановления об утилизации или уничтожении обследованной продукции по результатам выданного заключения;</w:t>
      </w:r>
    </w:p>
    <w:p w14:paraId="4BD23007" w14:textId="77777777" w:rsidR="0033006C" w:rsidRPr="009470E3" w:rsidRDefault="0033006C" w:rsidP="0033006C">
      <w:pPr>
        <w:pStyle w:val="ConsPlusNormal"/>
        <w:widowControl/>
        <w:ind w:firstLine="708"/>
        <w:jc w:val="both"/>
        <w:rPr>
          <w:sz w:val="24"/>
          <w:szCs w:val="24"/>
        </w:rPr>
      </w:pPr>
      <w:r w:rsidRPr="009470E3">
        <w:rPr>
          <w:sz w:val="24"/>
          <w:szCs w:val="24"/>
        </w:rPr>
        <w:t>- контроль исполнения выданного постановления.</w:t>
      </w:r>
    </w:p>
    <w:p w14:paraId="598955C8" w14:textId="77777777" w:rsidR="0033006C" w:rsidRPr="009470E3" w:rsidRDefault="0033006C" w:rsidP="0033006C">
      <w:pPr>
        <w:pStyle w:val="ConsPlusNormal"/>
        <w:widowControl/>
        <w:ind w:firstLine="708"/>
        <w:jc w:val="both"/>
        <w:rPr>
          <w:sz w:val="24"/>
          <w:szCs w:val="24"/>
        </w:rPr>
      </w:pPr>
    </w:p>
    <w:p w14:paraId="04ACC050" w14:textId="77777777" w:rsidR="0033006C" w:rsidRPr="009470E3" w:rsidRDefault="0033006C" w:rsidP="0033006C">
      <w:pPr>
        <w:pStyle w:val="ConsPlusNormal"/>
        <w:widowControl/>
        <w:ind w:firstLine="709"/>
        <w:jc w:val="center"/>
        <w:rPr>
          <w:sz w:val="24"/>
          <w:szCs w:val="24"/>
        </w:rPr>
      </w:pPr>
      <w:r w:rsidRPr="009470E3">
        <w:rPr>
          <w:sz w:val="24"/>
          <w:szCs w:val="24"/>
        </w:rPr>
        <w:t xml:space="preserve">Максимальный срок выполнения </w:t>
      </w:r>
      <w:proofErr w:type="gramStart"/>
      <w:r w:rsidRPr="009470E3">
        <w:rPr>
          <w:sz w:val="24"/>
          <w:szCs w:val="24"/>
        </w:rPr>
        <w:t>административной  процедуры</w:t>
      </w:r>
      <w:proofErr w:type="gramEnd"/>
    </w:p>
    <w:p w14:paraId="725A6AB1" w14:textId="77777777" w:rsidR="0033006C" w:rsidRPr="00194F02" w:rsidRDefault="0033006C" w:rsidP="0033006C">
      <w:pPr>
        <w:pStyle w:val="ConsPlusNormal"/>
        <w:widowControl/>
        <w:ind w:firstLine="709"/>
        <w:jc w:val="center"/>
        <w:rPr>
          <w:b/>
          <w:sz w:val="24"/>
          <w:szCs w:val="24"/>
        </w:rPr>
      </w:pPr>
    </w:p>
    <w:p w14:paraId="11BBF9E5" w14:textId="77777777" w:rsidR="008F0255" w:rsidRDefault="00AF4BE7" w:rsidP="008F0255">
      <w:pPr>
        <w:pStyle w:val="ConsPlusNormal"/>
        <w:widowControl/>
        <w:ind w:firstLine="708"/>
        <w:jc w:val="both"/>
        <w:rPr>
          <w:sz w:val="24"/>
          <w:szCs w:val="24"/>
        </w:rPr>
      </w:pPr>
      <w:r>
        <w:rPr>
          <w:sz w:val="24"/>
          <w:szCs w:val="24"/>
        </w:rPr>
        <w:t>41.</w:t>
      </w:r>
      <w:r w:rsidR="008F0255">
        <w:rPr>
          <w:sz w:val="24"/>
          <w:szCs w:val="24"/>
        </w:rPr>
        <w:t xml:space="preserve"> </w:t>
      </w:r>
      <w:r w:rsidR="008F0255" w:rsidRPr="006F7502">
        <w:rPr>
          <w:sz w:val="24"/>
          <w:szCs w:val="24"/>
          <w:highlight w:val="yellow"/>
        </w:rPr>
        <w:t xml:space="preserve">Экспертиза некачественной и опасной подконтрольной продукции проводится </w:t>
      </w:r>
      <w:r w:rsidR="008F0255" w:rsidRPr="009C72F5">
        <w:rPr>
          <w:sz w:val="24"/>
          <w:szCs w:val="24"/>
          <w:highlight w:val="red"/>
        </w:rPr>
        <w:t>в течение срока</w:t>
      </w:r>
      <w:r w:rsidR="008F0255" w:rsidRPr="006F7502">
        <w:rPr>
          <w:sz w:val="24"/>
          <w:szCs w:val="24"/>
          <w:highlight w:val="yellow"/>
        </w:rPr>
        <w:t>, необходимого для получения достоверных результатов исследований их ветеринарно-санитарного состояния в соответствии с действующими нормативными документами и техническими регламентами</w:t>
      </w:r>
      <w:r w:rsidR="008F0255">
        <w:rPr>
          <w:sz w:val="24"/>
          <w:szCs w:val="24"/>
        </w:rPr>
        <w:t>.</w:t>
      </w:r>
    </w:p>
    <w:p w14:paraId="736E87C0" w14:textId="77777777" w:rsidR="008F0255" w:rsidRDefault="008F0255" w:rsidP="008F0255">
      <w:pPr>
        <w:pStyle w:val="ConsPlusNormal"/>
        <w:widowControl/>
        <w:ind w:firstLine="708"/>
        <w:jc w:val="both"/>
        <w:rPr>
          <w:sz w:val="24"/>
          <w:szCs w:val="24"/>
        </w:rPr>
      </w:pPr>
      <w:r>
        <w:rPr>
          <w:sz w:val="24"/>
          <w:szCs w:val="24"/>
        </w:rPr>
        <w:t>Решение о дальнейшем использовании продукции, признанной некачественной и опасной по результатам ветеринарно-санитарной экспертизы, принимается в течение десяти рабочих дней после получения акта обследования и протоколов лабораторных исследований.</w:t>
      </w:r>
    </w:p>
    <w:p w14:paraId="725ACE7A" w14:textId="77777777" w:rsidR="008F0255" w:rsidRDefault="008F0255" w:rsidP="0043024F">
      <w:pPr>
        <w:ind w:firstLine="709"/>
        <w:jc w:val="center"/>
        <w:rPr>
          <w:rFonts w:cs="Arial"/>
        </w:rPr>
      </w:pPr>
    </w:p>
    <w:p w14:paraId="20B016BB" w14:textId="77777777" w:rsidR="0043024F" w:rsidRPr="0043024F" w:rsidRDefault="0043024F" w:rsidP="0043024F">
      <w:pPr>
        <w:ind w:firstLine="709"/>
        <w:jc w:val="center"/>
        <w:rPr>
          <w:rFonts w:cs="Arial"/>
        </w:rPr>
      </w:pPr>
      <w:r w:rsidRPr="0043024F">
        <w:rPr>
          <w:rFonts w:cs="Arial"/>
        </w:rPr>
        <w:t>Критерии принятия решений</w:t>
      </w:r>
    </w:p>
    <w:p w14:paraId="1E64D9E1" w14:textId="77777777" w:rsidR="0033006C" w:rsidRPr="0043024F" w:rsidRDefault="00B742FE" w:rsidP="0043024F">
      <w:pPr>
        <w:pStyle w:val="ConsPlusNormal"/>
        <w:widowControl/>
        <w:ind w:firstLine="709"/>
        <w:jc w:val="both"/>
        <w:rPr>
          <w:sz w:val="24"/>
          <w:szCs w:val="24"/>
        </w:rPr>
      </w:pPr>
      <w:r>
        <w:rPr>
          <w:sz w:val="24"/>
          <w:szCs w:val="24"/>
        </w:rPr>
        <w:t>4</w:t>
      </w:r>
      <w:r w:rsidR="008F0255">
        <w:rPr>
          <w:sz w:val="24"/>
          <w:szCs w:val="24"/>
        </w:rPr>
        <w:t>2</w:t>
      </w:r>
      <w:r w:rsidR="0043024F" w:rsidRPr="0043024F">
        <w:rPr>
          <w:sz w:val="24"/>
          <w:szCs w:val="24"/>
        </w:rPr>
        <w:t xml:space="preserve">. Критерием принятия решения организации и проведении ветеринарно- санитарной экспертизы некачественной и опасной подконтрольной продукции является выявление такой </w:t>
      </w:r>
      <w:proofErr w:type="spellStart"/>
      <w:proofErr w:type="gramStart"/>
      <w:r w:rsidR="0043024F" w:rsidRPr="0043024F">
        <w:rPr>
          <w:sz w:val="24"/>
          <w:szCs w:val="24"/>
        </w:rPr>
        <w:t>продукции.</w:t>
      </w:r>
      <w:r w:rsidR="0033006C" w:rsidRPr="0043024F">
        <w:rPr>
          <w:sz w:val="24"/>
          <w:szCs w:val="24"/>
        </w:rPr>
        <w:t>Формы</w:t>
      </w:r>
      <w:proofErr w:type="spellEnd"/>
      <w:proofErr w:type="gramEnd"/>
      <w:r w:rsidR="0033006C" w:rsidRPr="0043024F">
        <w:rPr>
          <w:sz w:val="24"/>
          <w:szCs w:val="24"/>
        </w:rPr>
        <w:t xml:space="preserve"> и порядок контроля за совершением административной процедуры</w:t>
      </w:r>
    </w:p>
    <w:p w14:paraId="1E074D54" w14:textId="77777777" w:rsidR="0033006C" w:rsidRPr="0043024F" w:rsidRDefault="0043024F" w:rsidP="0033006C">
      <w:pPr>
        <w:pStyle w:val="ConsPlusNormal"/>
        <w:widowControl/>
        <w:ind w:firstLine="709"/>
        <w:jc w:val="center"/>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 управления ветеринарии Новосибирской области </w:t>
      </w:r>
      <w:hyperlink r:id="rId79" w:tgtFrame="Logical" w:history="1">
        <w:r w:rsidRPr="0033006C">
          <w:rPr>
            <w:rStyle w:val="a4"/>
            <w:bCs/>
            <w:kern w:val="28"/>
            <w:sz w:val="24"/>
            <w:szCs w:val="24"/>
          </w:rPr>
          <w:t>от 22.09.2016 № 147</w:t>
        </w:r>
      </w:hyperlink>
      <w:r w:rsidRPr="0033006C">
        <w:rPr>
          <w:sz w:val="24"/>
          <w:szCs w:val="24"/>
        </w:rPr>
        <w:t>)</w:t>
      </w:r>
    </w:p>
    <w:p w14:paraId="192E5906" w14:textId="77777777" w:rsidR="0043024F" w:rsidRDefault="0043024F" w:rsidP="0033006C">
      <w:pPr>
        <w:pStyle w:val="ConsPlusNormal"/>
        <w:widowControl/>
        <w:ind w:firstLine="708"/>
        <w:jc w:val="both"/>
        <w:rPr>
          <w:sz w:val="24"/>
          <w:szCs w:val="24"/>
        </w:rPr>
      </w:pPr>
    </w:p>
    <w:p w14:paraId="2219F5ED" w14:textId="77777777" w:rsidR="0033006C" w:rsidRPr="009470E3" w:rsidRDefault="00B742FE" w:rsidP="0033006C">
      <w:pPr>
        <w:pStyle w:val="ConsPlusNormal"/>
        <w:widowControl/>
        <w:ind w:firstLine="708"/>
        <w:jc w:val="both"/>
        <w:rPr>
          <w:sz w:val="24"/>
          <w:szCs w:val="24"/>
        </w:rPr>
      </w:pPr>
      <w:r>
        <w:rPr>
          <w:sz w:val="24"/>
          <w:szCs w:val="24"/>
        </w:rPr>
        <w:t>4</w:t>
      </w:r>
      <w:r w:rsidR="008F0255">
        <w:rPr>
          <w:sz w:val="24"/>
          <w:szCs w:val="24"/>
        </w:rPr>
        <w:t>3</w:t>
      </w:r>
      <w:r w:rsidR="0033006C" w:rsidRPr="009470E3">
        <w:rPr>
          <w:sz w:val="24"/>
          <w:szCs w:val="24"/>
        </w:rPr>
        <w:t xml:space="preserve">. Контроль за организацией и проведением ветеринарно-санитарной экспертизы некачественной и опасной подконтрольной продукции при осуществлении </w:t>
      </w:r>
      <w:r w:rsidR="0033006C" w:rsidRPr="009470E3">
        <w:rPr>
          <w:color w:val="000000"/>
          <w:sz w:val="24"/>
          <w:szCs w:val="24"/>
        </w:rPr>
        <w:t>регионального</w:t>
      </w:r>
      <w:r w:rsidR="0033006C" w:rsidRPr="009470E3">
        <w:rPr>
          <w:sz w:val="24"/>
          <w:szCs w:val="24"/>
        </w:rPr>
        <w:t xml:space="preserve"> государственного ветеринарного надзора на территории Новосибирской области осуществляет начальник</w:t>
      </w:r>
      <w:r w:rsidR="0033006C" w:rsidRPr="009470E3">
        <w:rPr>
          <w:color w:val="000000"/>
          <w:sz w:val="24"/>
          <w:szCs w:val="24"/>
        </w:rPr>
        <w:t xml:space="preserve"> отдела</w:t>
      </w:r>
      <w:r w:rsidR="0033006C" w:rsidRPr="009470E3">
        <w:rPr>
          <w:sz w:val="24"/>
          <w:szCs w:val="24"/>
        </w:rPr>
        <w:t xml:space="preserve"> управления ветеринарии, ответственный за организацию осуществления </w:t>
      </w:r>
      <w:r w:rsidR="0033006C" w:rsidRPr="009470E3">
        <w:rPr>
          <w:color w:val="000000"/>
          <w:sz w:val="24"/>
          <w:szCs w:val="24"/>
        </w:rPr>
        <w:t>регионального</w:t>
      </w:r>
      <w:r w:rsidR="0033006C" w:rsidRPr="009470E3">
        <w:rPr>
          <w:sz w:val="24"/>
          <w:szCs w:val="24"/>
        </w:rPr>
        <w:t xml:space="preserve"> государственного ветеринарного надзора на территории Новосибирской области. </w:t>
      </w:r>
    </w:p>
    <w:p w14:paraId="58FC4828" w14:textId="77777777" w:rsidR="0033006C" w:rsidRPr="009470E3" w:rsidRDefault="0033006C" w:rsidP="0033006C">
      <w:pPr>
        <w:pStyle w:val="ConsPlusNormal"/>
        <w:widowControl/>
        <w:ind w:firstLine="709"/>
        <w:jc w:val="both"/>
        <w:rPr>
          <w:sz w:val="24"/>
          <w:szCs w:val="24"/>
        </w:rPr>
      </w:pPr>
      <w:r w:rsidRPr="009470E3">
        <w:rPr>
          <w:sz w:val="24"/>
          <w:szCs w:val="24"/>
        </w:rPr>
        <w:t xml:space="preserve">Контроль осуществляется в форме анализа отчётов и </w:t>
      </w:r>
      <w:proofErr w:type="gramStart"/>
      <w:r w:rsidRPr="009470E3">
        <w:rPr>
          <w:sz w:val="24"/>
          <w:szCs w:val="24"/>
        </w:rPr>
        <w:t>информации,  предоставляемых</w:t>
      </w:r>
      <w:proofErr w:type="gramEnd"/>
      <w:r w:rsidRPr="009470E3">
        <w:rPr>
          <w:sz w:val="24"/>
          <w:szCs w:val="24"/>
        </w:rPr>
        <w:t xml:space="preserve"> ежемесячно должностными лицами управления ветеринарии,  проводившими экспертизу некачественной и опасной продукции.</w:t>
      </w:r>
    </w:p>
    <w:p w14:paraId="6169162C" w14:textId="77777777" w:rsidR="0033006C" w:rsidRPr="009470E3" w:rsidRDefault="0033006C" w:rsidP="0033006C">
      <w:pPr>
        <w:pStyle w:val="ConsPlusNormal"/>
        <w:widowControl/>
        <w:ind w:firstLine="709"/>
        <w:jc w:val="both"/>
        <w:rPr>
          <w:sz w:val="24"/>
          <w:szCs w:val="24"/>
        </w:rPr>
      </w:pPr>
      <w:r w:rsidRPr="009470E3">
        <w:rPr>
          <w:sz w:val="24"/>
          <w:szCs w:val="24"/>
        </w:rPr>
        <w:t xml:space="preserve">Форма отчёта и предоставления информации утверждается начальником управления ветеринарии. </w:t>
      </w:r>
    </w:p>
    <w:p w14:paraId="1784888D" w14:textId="77777777" w:rsidR="0033006C" w:rsidRPr="009470E3" w:rsidRDefault="0033006C" w:rsidP="0033006C">
      <w:pPr>
        <w:pStyle w:val="ConsPlusNormal"/>
        <w:widowControl/>
        <w:ind w:firstLine="0"/>
        <w:jc w:val="both"/>
        <w:rPr>
          <w:sz w:val="24"/>
          <w:szCs w:val="24"/>
        </w:rPr>
      </w:pPr>
    </w:p>
    <w:p w14:paraId="527758A5" w14:textId="77777777" w:rsidR="0033006C" w:rsidRPr="00194F02" w:rsidRDefault="0033006C" w:rsidP="0033006C">
      <w:pPr>
        <w:pStyle w:val="ConsPlusNormal"/>
        <w:widowControl/>
        <w:ind w:firstLine="708"/>
        <w:jc w:val="center"/>
        <w:rPr>
          <w:b/>
          <w:sz w:val="24"/>
          <w:szCs w:val="24"/>
        </w:rPr>
      </w:pPr>
      <w:r w:rsidRPr="009470E3">
        <w:rPr>
          <w:sz w:val="24"/>
          <w:szCs w:val="24"/>
        </w:rPr>
        <w:t>Способ фиксации результатов выполнения административной процедуры</w:t>
      </w:r>
    </w:p>
    <w:p w14:paraId="4790A076" w14:textId="77777777" w:rsidR="0033006C" w:rsidRPr="00194F02" w:rsidRDefault="0033006C" w:rsidP="0033006C">
      <w:pPr>
        <w:pStyle w:val="ConsPlusNormal"/>
        <w:widowControl/>
        <w:ind w:firstLine="708"/>
        <w:jc w:val="center"/>
        <w:rPr>
          <w:b/>
          <w:sz w:val="24"/>
          <w:szCs w:val="24"/>
        </w:rPr>
      </w:pPr>
    </w:p>
    <w:p w14:paraId="1268A5A3" w14:textId="77777777" w:rsidR="0033006C" w:rsidRPr="00194F02" w:rsidRDefault="00B742FE" w:rsidP="0033006C">
      <w:pPr>
        <w:pStyle w:val="ConsPlusNormal"/>
        <w:widowControl/>
        <w:ind w:firstLine="708"/>
        <w:jc w:val="both"/>
        <w:rPr>
          <w:bCs/>
          <w:sz w:val="24"/>
          <w:szCs w:val="24"/>
        </w:rPr>
      </w:pPr>
      <w:r>
        <w:rPr>
          <w:sz w:val="24"/>
          <w:szCs w:val="24"/>
        </w:rPr>
        <w:t>4</w:t>
      </w:r>
      <w:r w:rsidR="008F0255">
        <w:rPr>
          <w:sz w:val="24"/>
          <w:szCs w:val="24"/>
        </w:rPr>
        <w:t>4</w:t>
      </w:r>
      <w:r w:rsidR="0033006C" w:rsidRPr="00194F02">
        <w:rPr>
          <w:sz w:val="24"/>
          <w:szCs w:val="24"/>
        </w:rPr>
        <w:t xml:space="preserve">. Результаты процедуры фиксируются оформлением заключения и вынесением постановления </w:t>
      </w:r>
      <w:r w:rsidR="0033006C" w:rsidRPr="00194F02">
        <w:rPr>
          <w:bCs/>
          <w:sz w:val="24"/>
          <w:szCs w:val="24"/>
        </w:rPr>
        <w:t xml:space="preserve">о запрещении использования продукции по назначению, ее утилизации или уничтожении. </w:t>
      </w:r>
    </w:p>
    <w:p w14:paraId="53A71EBA" w14:textId="77777777" w:rsidR="0033006C" w:rsidRDefault="0033006C" w:rsidP="0033006C">
      <w:pPr>
        <w:pStyle w:val="ConsPlusNormal"/>
        <w:widowControl/>
        <w:ind w:firstLine="708"/>
        <w:jc w:val="both"/>
        <w:rPr>
          <w:bCs/>
          <w:sz w:val="24"/>
          <w:szCs w:val="24"/>
        </w:rPr>
      </w:pPr>
      <w:r w:rsidRPr="00194F02">
        <w:rPr>
          <w:bCs/>
          <w:sz w:val="24"/>
          <w:szCs w:val="24"/>
        </w:rPr>
        <w:t xml:space="preserve">Бланки постановлений о запрещении использования продукции по назначению, ее утилизации или уничтожении подлежат учёту и нумеруются. Учёт бланков постановлений осуществляться в журнале, форма которого утверждается начальником управления ветеринарии. </w:t>
      </w:r>
    </w:p>
    <w:p w14:paraId="4D52AE78" w14:textId="77777777" w:rsidR="0033006C" w:rsidRPr="00194F02" w:rsidRDefault="0033006C" w:rsidP="0033006C">
      <w:pPr>
        <w:pStyle w:val="ConsPlusNormal"/>
        <w:widowControl/>
        <w:ind w:firstLine="708"/>
        <w:jc w:val="both"/>
        <w:rPr>
          <w:b/>
          <w:sz w:val="24"/>
          <w:szCs w:val="24"/>
        </w:rPr>
      </w:pPr>
    </w:p>
    <w:p w14:paraId="77FC16D2" w14:textId="77777777" w:rsidR="0033006C" w:rsidRPr="009470E3" w:rsidRDefault="0033006C" w:rsidP="0033006C">
      <w:pPr>
        <w:pStyle w:val="ConsPlusNormal"/>
        <w:widowControl/>
        <w:ind w:firstLine="709"/>
        <w:jc w:val="center"/>
        <w:rPr>
          <w:sz w:val="24"/>
          <w:szCs w:val="24"/>
        </w:rPr>
      </w:pPr>
      <w:r w:rsidRPr="009470E3">
        <w:rPr>
          <w:sz w:val="24"/>
          <w:szCs w:val="24"/>
        </w:rPr>
        <w:t>Результат проведённой административной процедуры и порядок передачи информации</w:t>
      </w:r>
    </w:p>
    <w:p w14:paraId="1D045F57" w14:textId="77777777" w:rsidR="0033006C" w:rsidRPr="00194F02" w:rsidRDefault="0033006C" w:rsidP="0033006C">
      <w:pPr>
        <w:pStyle w:val="ConsPlusNormal"/>
        <w:widowControl/>
        <w:ind w:firstLine="709"/>
        <w:jc w:val="center"/>
        <w:rPr>
          <w:b/>
          <w:sz w:val="24"/>
          <w:szCs w:val="24"/>
        </w:rPr>
      </w:pPr>
    </w:p>
    <w:p w14:paraId="4BCA598E" w14:textId="77777777" w:rsidR="0033006C" w:rsidRPr="00194F02" w:rsidRDefault="00B742FE" w:rsidP="0033006C">
      <w:pPr>
        <w:pStyle w:val="ConsPlusNormal"/>
        <w:widowControl/>
        <w:ind w:firstLine="708"/>
        <w:jc w:val="both"/>
        <w:rPr>
          <w:sz w:val="24"/>
          <w:szCs w:val="24"/>
        </w:rPr>
      </w:pPr>
      <w:r>
        <w:rPr>
          <w:sz w:val="24"/>
          <w:szCs w:val="24"/>
        </w:rPr>
        <w:lastRenderedPageBreak/>
        <w:t>4</w:t>
      </w:r>
      <w:r w:rsidR="008F0255">
        <w:rPr>
          <w:sz w:val="24"/>
          <w:szCs w:val="24"/>
        </w:rPr>
        <w:t>5</w:t>
      </w:r>
      <w:r w:rsidR="008074A6">
        <w:rPr>
          <w:sz w:val="24"/>
          <w:szCs w:val="24"/>
        </w:rPr>
        <w:t xml:space="preserve">. </w:t>
      </w:r>
      <w:r w:rsidR="0033006C" w:rsidRPr="00194F02">
        <w:rPr>
          <w:sz w:val="24"/>
          <w:szCs w:val="24"/>
        </w:rPr>
        <w:t>Результатом процедуры является вынесение постановления о возможных способах дальнейшего использования некачественной и опасной подконтрольной продукции.</w:t>
      </w:r>
    </w:p>
    <w:p w14:paraId="2CDA8B55" w14:textId="77777777" w:rsidR="0033006C" w:rsidRPr="00194F02" w:rsidRDefault="0033006C" w:rsidP="0033006C">
      <w:pPr>
        <w:autoSpaceDE w:val="0"/>
        <w:autoSpaceDN w:val="0"/>
        <w:adjustRightInd w:val="0"/>
        <w:ind w:firstLine="708"/>
        <w:rPr>
          <w:rFonts w:cs="Arial"/>
        </w:rPr>
      </w:pPr>
      <w:r w:rsidRPr="00194F02">
        <w:rPr>
          <w:rFonts w:cs="Arial"/>
        </w:rPr>
        <w:t xml:space="preserve">Должностное лицо, уполномоченное на проведение экспертизы, обязано ежемесячно не позднее второго числа месяца, следующего за отчётным месяцем, предоставить начальнику отдела управления ветеринарии, ответственного за организацию </w:t>
      </w:r>
      <w:r w:rsidRPr="00194F02">
        <w:rPr>
          <w:rFonts w:cs="Arial"/>
          <w:color w:val="000000"/>
        </w:rPr>
        <w:t>регионального</w:t>
      </w:r>
      <w:r w:rsidRPr="00194F02">
        <w:rPr>
          <w:rFonts w:cs="Arial"/>
        </w:rPr>
        <w:t xml:space="preserve"> государственного ветеринарного надзора на территории Новосибирской области информацию и отчет о результатах проведенных экспертиз подконтрольной продукции, по формам, утверждённым начальником управления ветеринарии.</w:t>
      </w:r>
    </w:p>
    <w:p w14:paraId="57200130" w14:textId="77777777" w:rsidR="0033006C" w:rsidRPr="00194F02" w:rsidRDefault="0033006C" w:rsidP="0033006C">
      <w:pPr>
        <w:autoSpaceDE w:val="0"/>
        <w:autoSpaceDN w:val="0"/>
        <w:adjustRightInd w:val="0"/>
        <w:ind w:firstLine="708"/>
        <w:rPr>
          <w:rFonts w:cs="Arial"/>
        </w:rPr>
      </w:pPr>
      <w:r w:rsidRPr="00194F02">
        <w:rPr>
          <w:rFonts w:cs="Arial"/>
        </w:rPr>
        <w:t>В случае выявления в обороте подконтрольной продукции, которая может привести к возникновению чрезвычайной ситуации (возникновение угрозы причинения вреда жизни, здоровью граждан, вреда животным, окружающей среде) на территории Новосибирской области и за её пределами, а также при выявлении особо опасных болезней животных, должностное лицо, проводившее экспертизу, обязано в течение суток с момента обнаружения сообщить о них начальнику управления ветеринарии и вручить владельцу продукции заключение по результатам ветеринарно-санитарной экспертизы и постановление о возможных способах дальнейшего использования такой продукции.</w:t>
      </w:r>
    </w:p>
    <w:p w14:paraId="01DA68F4" w14:textId="77777777" w:rsidR="0033006C" w:rsidRPr="00194F02" w:rsidRDefault="0033006C" w:rsidP="0033006C">
      <w:pPr>
        <w:autoSpaceDE w:val="0"/>
        <w:autoSpaceDN w:val="0"/>
        <w:adjustRightInd w:val="0"/>
        <w:ind w:firstLine="708"/>
        <w:rPr>
          <w:rFonts w:cs="Arial"/>
        </w:rPr>
      </w:pPr>
    </w:p>
    <w:p w14:paraId="32F91C4D" w14:textId="77777777" w:rsidR="0033006C" w:rsidRPr="00194F02" w:rsidRDefault="0033006C" w:rsidP="0033006C">
      <w:pPr>
        <w:pStyle w:val="2"/>
      </w:pPr>
      <w:r w:rsidRPr="00194F02">
        <w:rPr>
          <w:lang w:val="en-US"/>
        </w:rPr>
        <w:t>IV</w:t>
      </w:r>
      <w:r w:rsidRPr="00194F02">
        <w:t xml:space="preserve">. ПОРЯДОК И ФОРМЫ КОНТРОЛЯ ЗА ИСПОЛНЕНИЕМ ГОСУДАРСТВЕННОЙ ФУНКЦИИ </w:t>
      </w:r>
    </w:p>
    <w:p w14:paraId="19BF90A4" w14:textId="77777777" w:rsidR="008074A6" w:rsidRDefault="008074A6" w:rsidP="008074A6">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80" w:tgtFrame="Logical" w:history="1">
        <w:r w:rsidRPr="00012456">
          <w:rPr>
            <w:rStyle w:val="a4"/>
          </w:rPr>
          <w:t>от 22.06.2017 № 117</w:t>
        </w:r>
      </w:hyperlink>
      <w:r w:rsidRPr="0033006C">
        <w:t>)</w:t>
      </w:r>
    </w:p>
    <w:p w14:paraId="651CA5D0" w14:textId="77777777" w:rsidR="0033006C" w:rsidRPr="00194F02" w:rsidRDefault="0033006C" w:rsidP="0033006C">
      <w:pPr>
        <w:ind w:firstLine="709"/>
        <w:jc w:val="center"/>
        <w:rPr>
          <w:rFonts w:cs="Arial"/>
          <w:b/>
        </w:rPr>
      </w:pPr>
    </w:p>
    <w:p w14:paraId="17120C49" w14:textId="77777777" w:rsidR="008074A6" w:rsidRDefault="008074A6" w:rsidP="008074A6">
      <w:pPr>
        <w:pStyle w:val="32"/>
        <w:shd w:val="clear" w:color="auto" w:fill="auto"/>
        <w:spacing w:before="0" w:after="0" w:line="240" w:lineRule="auto"/>
        <w:ind w:firstLine="0"/>
        <w:jc w:val="center"/>
        <w:rPr>
          <w:rFonts w:ascii="Arial" w:hAnsi="Arial" w:cs="Arial"/>
          <w:spacing w:val="0"/>
          <w:sz w:val="24"/>
          <w:szCs w:val="24"/>
        </w:rPr>
      </w:pPr>
      <w:r>
        <w:rPr>
          <w:rFonts w:ascii="Arial" w:hAnsi="Arial" w:cs="Arial"/>
          <w:spacing w:val="0"/>
          <w:sz w:val="24"/>
          <w:szCs w:val="24"/>
        </w:rPr>
        <w:t>Порядок осуществления текущего контроля за соблюдением и исполнением должностными лицами управления ветеринарии положений регламента и иных нормативных правовых актов, устанавливающих требования к исполнению государственной функции, а также за принятием ими решений</w:t>
      </w:r>
    </w:p>
    <w:p w14:paraId="2A6DF954" w14:textId="77777777" w:rsidR="008074A6" w:rsidRDefault="008074A6" w:rsidP="008074A6">
      <w:pPr>
        <w:pStyle w:val="32"/>
        <w:shd w:val="clear" w:color="auto" w:fill="auto"/>
        <w:spacing w:before="0" w:after="0" w:line="240" w:lineRule="auto"/>
        <w:ind w:firstLine="709"/>
        <w:jc w:val="left"/>
        <w:rPr>
          <w:rFonts w:ascii="Arial" w:hAnsi="Arial" w:cs="Arial"/>
          <w:spacing w:val="0"/>
          <w:sz w:val="24"/>
          <w:szCs w:val="24"/>
        </w:rPr>
      </w:pPr>
    </w:p>
    <w:p w14:paraId="5802D6D1" w14:textId="77777777" w:rsidR="008074A6" w:rsidRDefault="008074A6" w:rsidP="008074A6">
      <w:pPr>
        <w:pStyle w:val="32"/>
        <w:numPr>
          <w:ilvl w:val="0"/>
          <w:numId w:val="17"/>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Текущий контроль за соблюдением последовательности действий, определенных административными процедурами по исполнению государственной функции, осуществляется отделом управления ветеринарии, ответственным за организацию осуществления регионального государственного ветеринарного надзора на территории Новосибирской области.</w:t>
      </w:r>
    </w:p>
    <w:p w14:paraId="7FF7FED1" w14:textId="77777777"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Текущий контроль проведения проверок при осуществлении регионального государственного ветеринарного надзора на территории Новосибирской области за соблюдением должностными лицами, ответственными за осуществление регионального государственного ветеринарного надзора на подведомственной территории, осуществляются посредством:</w:t>
      </w:r>
    </w:p>
    <w:p w14:paraId="67F79188" w14:textId="77777777"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проверки качества соблюдения и исполнения должностными лицами положений Административного регламента;</w:t>
      </w:r>
    </w:p>
    <w:p w14:paraId="1F97071E" w14:textId="77777777"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проверки правомерности применения мер административного воздействия, обоснованности вынесения предписаний, постановлений, определений, заключений ветеринарно-санитарной экспертизы, их соответствия законодательству Российской Федерации.</w:t>
      </w:r>
    </w:p>
    <w:p w14:paraId="7FF8D546" w14:textId="77777777" w:rsidR="008074A6" w:rsidRDefault="008074A6" w:rsidP="008074A6">
      <w:pPr>
        <w:pStyle w:val="32"/>
        <w:shd w:val="clear" w:color="auto" w:fill="auto"/>
        <w:spacing w:before="0" w:after="0" w:line="240" w:lineRule="auto"/>
        <w:ind w:firstLine="709"/>
        <w:jc w:val="left"/>
        <w:rPr>
          <w:rFonts w:ascii="Arial" w:hAnsi="Arial" w:cs="Arial"/>
          <w:spacing w:val="0"/>
          <w:sz w:val="24"/>
          <w:szCs w:val="24"/>
        </w:rPr>
      </w:pPr>
    </w:p>
    <w:p w14:paraId="081AD44C" w14:textId="77777777" w:rsidR="008074A6" w:rsidRDefault="008074A6" w:rsidP="008074A6">
      <w:pPr>
        <w:pStyle w:val="32"/>
        <w:shd w:val="clear" w:color="auto" w:fill="auto"/>
        <w:spacing w:before="0" w:after="0" w:line="240" w:lineRule="auto"/>
        <w:ind w:firstLine="0"/>
        <w:jc w:val="center"/>
        <w:rPr>
          <w:rFonts w:ascii="Arial" w:hAnsi="Arial" w:cs="Arial"/>
          <w:spacing w:val="0"/>
          <w:sz w:val="24"/>
          <w:szCs w:val="24"/>
        </w:rPr>
      </w:pPr>
      <w:r>
        <w:rPr>
          <w:rFonts w:ascii="Arial" w:hAnsi="Arial" w:cs="Arial"/>
          <w:spacing w:val="0"/>
          <w:sz w:val="24"/>
          <w:szCs w:val="24"/>
        </w:rPr>
        <w:t>Порядок и периодичность осуществления плановых и внеплановых проверок полноты и качества исполнения государственной функции, в том числе порядок и формы контроля за полнотой и качеством исполнения государственной функции</w:t>
      </w:r>
    </w:p>
    <w:p w14:paraId="084F1073" w14:textId="77777777" w:rsidR="008074A6" w:rsidRDefault="008074A6" w:rsidP="008074A6">
      <w:pPr>
        <w:pStyle w:val="32"/>
        <w:shd w:val="clear" w:color="auto" w:fill="auto"/>
        <w:spacing w:before="0" w:after="0" w:line="240" w:lineRule="auto"/>
        <w:ind w:firstLine="709"/>
        <w:jc w:val="center"/>
        <w:rPr>
          <w:rFonts w:ascii="Arial" w:hAnsi="Arial" w:cs="Arial"/>
          <w:spacing w:val="0"/>
          <w:sz w:val="24"/>
          <w:szCs w:val="24"/>
        </w:rPr>
      </w:pPr>
    </w:p>
    <w:p w14:paraId="5C36BF07" w14:textId="77777777" w:rsidR="008074A6" w:rsidRDefault="008074A6" w:rsidP="008074A6">
      <w:pPr>
        <w:pStyle w:val="32"/>
        <w:numPr>
          <w:ilvl w:val="0"/>
          <w:numId w:val="17"/>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Проверки проводятся плановые и внеплановые. Порядок и периодичность осуществления плановых проверок качества исполнения государственной функции устанавливаются планом работы управления ветеринарии и утверждаются начальником управления ветеринарии.</w:t>
      </w:r>
    </w:p>
    <w:p w14:paraId="3B4B52AC" w14:textId="77777777" w:rsidR="008074A6" w:rsidRDefault="008074A6" w:rsidP="008074A6">
      <w:pPr>
        <w:pStyle w:val="32"/>
        <w:shd w:val="clear" w:color="auto" w:fill="auto"/>
        <w:spacing w:before="0" w:after="0" w:line="240" w:lineRule="auto"/>
        <w:ind w:firstLine="709"/>
        <w:jc w:val="center"/>
        <w:rPr>
          <w:rFonts w:ascii="Arial" w:hAnsi="Arial" w:cs="Arial"/>
          <w:spacing w:val="0"/>
          <w:sz w:val="24"/>
          <w:szCs w:val="24"/>
        </w:rPr>
      </w:pPr>
    </w:p>
    <w:p w14:paraId="53AF763C" w14:textId="77777777" w:rsidR="008074A6" w:rsidRDefault="008074A6" w:rsidP="008074A6">
      <w:pPr>
        <w:pStyle w:val="32"/>
        <w:shd w:val="clear" w:color="auto" w:fill="auto"/>
        <w:spacing w:before="0" w:after="0" w:line="240" w:lineRule="auto"/>
        <w:ind w:firstLine="0"/>
        <w:jc w:val="center"/>
        <w:rPr>
          <w:rFonts w:ascii="Arial" w:hAnsi="Arial" w:cs="Arial"/>
          <w:spacing w:val="0"/>
          <w:sz w:val="24"/>
          <w:szCs w:val="24"/>
        </w:rPr>
      </w:pPr>
      <w:r>
        <w:rPr>
          <w:rFonts w:ascii="Arial" w:hAnsi="Arial" w:cs="Arial"/>
          <w:spacing w:val="0"/>
          <w:sz w:val="24"/>
          <w:szCs w:val="24"/>
        </w:rPr>
        <w:t>Ответственность должностных лиц управления ветеринарии за решения и действия (бездействие), принимаемые (осуществляемые) ими в ходе исполнения государственной функции</w:t>
      </w:r>
    </w:p>
    <w:p w14:paraId="0D57CF44" w14:textId="77777777" w:rsidR="008074A6" w:rsidRDefault="008074A6" w:rsidP="008074A6">
      <w:pPr>
        <w:pStyle w:val="32"/>
        <w:shd w:val="clear" w:color="auto" w:fill="auto"/>
        <w:spacing w:before="0" w:after="0" w:line="240" w:lineRule="auto"/>
        <w:ind w:firstLine="0"/>
        <w:jc w:val="center"/>
        <w:rPr>
          <w:rFonts w:ascii="Arial" w:hAnsi="Arial" w:cs="Arial"/>
          <w:spacing w:val="0"/>
          <w:sz w:val="24"/>
          <w:szCs w:val="24"/>
        </w:rPr>
      </w:pPr>
    </w:p>
    <w:p w14:paraId="7CB713A7" w14:textId="77777777" w:rsidR="008074A6" w:rsidRDefault="008074A6" w:rsidP="008074A6">
      <w:pPr>
        <w:pStyle w:val="32"/>
        <w:numPr>
          <w:ilvl w:val="0"/>
          <w:numId w:val="17"/>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За неисполнение или ненадлежащее исполнение должностными липами управления ветеринарии по их вине возложенных на них должностных обязанностей по проведению административных процедур при проведении проверок при осуществлении регионального государственного ветеринарного надзора на территории Новосибирской области применяются дисциплинарные взыскания в соответствии со статьей 57 Федерального закона от 27 июля 2004 г. № 79-ФЗ "О государственной гражданской службе Российской Федерации".</w:t>
      </w:r>
    </w:p>
    <w:p w14:paraId="1679F777" w14:textId="77777777"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Должностные лица, в случае совершения ими правонарушений в связи с неисполнением либо ненадлежащим исполнением своих служебных обязанностей, подлежат ответственности в соответствии с законодательством Российской Федерации.</w:t>
      </w:r>
    </w:p>
    <w:p w14:paraId="60174534" w14:textId="77777777" w:rsidR="008074A6" w:rsidRDefault="008074A6" w:rsidP="008074A6">
      <w:pPr>
        <w:pStyle w:val="32"/>
        <w:shd w:val="clear" w:color="auto" w:fill="auto"/>
        <w:spacing w:before="0" w:after="0" w:line="240" w:lineRule="auto"/>
        <w:ind w:firstLine="709"/>
        <w:jc w:val="left"/>
        <w:rPr>
          <w:rFonts w:ascii="Arial" w:hAnsi="Arial" w:cs="Arial"/>
          <w:spacing w:val="0"/>
          <w:sz w:val="24"/>
          <w:szCs w:val="24"/>
        </w:rPr>
      </w:pPr>
    </w:p>
    <w:p w14:paraId="77C6C5D6" w14:textId="77777777" w:rsidR="008074A6" w:rsidRDefault="008074A6" w:rsidP="008074A6">
      <w:pPr>
        <w:pStyle w:val="32"/>
        <w:shd w:val="clear" w:color="auto" w:fill="auto"/>
        <w:spacing w:before="0" w:after="0" w:line="240" w:lineRule="auto"/>
        <w:ind w:firstLine="0"/>
        <w:jc w:val="center"/>
        <w:rPr>
          <w:rFonts w:ascii="Arial" w:hAnsi="Arial" w:cs="Arial"/>
          <w:spacing w:val="0"/>
          <w:sz w:val="24"/>
          <w:szCs w:val="24"/>
        </w:rPr>
      </w:pPr>
      <w:r>
        <w:rPr>
          <w:rFonts w:ascii="Arial" w:hAnsi="Arial" w:cs="Arial"/>
          <w:spacing w:val="0"/>
          <w:sz w:val="24"/>
          <w:szCs w:val="24"/>
        </w:rPr>
        <w:t>Положения, характеризующие требования к порядку и формам контроля за исполнением государственной функции, в том числе со стороны граждан, их объединений и организаций</w:t>
      </w:r>
    </w:p>
    <w:p w14:paraId="1FA09CCD" w14:textId="77777777" w:rsidR="008074A6" w:rsidRDefault="008074A6" w:rsidP="008074A6">
      <w:pPr>
        <w:pStyle w:val="32"/>
        <w:shd w:val="clear" w:color="auto" w:fill="auto"/>
        <w:spacing w:before="0" w:after="0" w:line="240" w:lineRule="auto"/>
        <w:ind w:firstLine="709"/>
        <w:jc w:val="center"/>
        <w:rPr>
          <w:rFonts w:ascii="Arial" w:hAnsi="Arial" w:cs="Arial"/>
          <w:spacing w:val="0"/>
          <w:sz w:val="24"/>
          <w:szCs w:val="24"/>
        </w:rPr>
      </w:pPr>
    </w:p>
    <w:p w14:paraId="6FAC3A43" w14:textId="77777777" w:rsidR="00FE7446" w:rsidRDefault="00FE7446" w:rsidP="00FE7446">
      <w:pPr>
        <w:ind w:firstLine="709"/>
      </w:pPr>
      <w:r>
        <w:t>48. Граждане, их объединения и организации вправе обратиться устно к начальнику управления ветеринарии или направить письменное обращение, обращение в форме электронного документа об в адрес начальника управления ветеринарии с просьбой о проведении проверки соблюдения и исполнения нормативных правовых актов Российской Федерации и Новосибирской области, положений Административного регламента, устанавливающих требования к исполнению государственной функции, полноты и качества исполнения государственной функции в случае нарушения прав и законных интересов юридических лиц и индивидуальных предпринимателей при исполнении государственной функции.</w:t>
      </w:r>
    </w:p>
    <w:p w14:paraId="3D441BB8" w14:textId="77777777" w:rsidR="00FE7446" w:rsidRDefault="00FE7446" w:rsidP="00FE7446">
      <w:pPr>
        <w:ind w:firstLine="709"/>
      </w:pPr>
      <w:r>
        <w:t>В обращении гражданин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 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14:paraId="78E83396" w14:textId="77777777" w:rsidR="00FE7446" w:rsidRDefault="00FE7446" w:rsidP="00FE7446">
      <w:pPr>
        <w:ind w:firstLine="709"/>
      </w:pPr>
      <w:r>
        <w:t>В течение тридцати дней со дня регистрации письменного обращения в управление ветеринарии обращения от граждан, их объединений или организаций обратившимся направляется по почте информация о результатах проведенной проверки.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14:paraId="7F100836" w14:textId="77777777" w:rsidR="00FE7446" w:rsidRPr="00B16171" w:rsidRDefault="00FE7446" w:rsidP="00FE7446">
      <w:pPr>
        <w:ind w:firstLine="0"/>
        <w:rPr>
          <w:rFonts w:cs="Arial"/>
        </w:rPr>
      </w:pPr>
      <w:r>
        <w:rPr>
          <w:rFonts w:cs="Arial"/>
        </w:rPr>
        <w:t xml:space="preserve">(пункт 36 в </w:t>
      </w:r>
      <w:r w:rsidR="00780D5F">
        <w:rPr>
          <w:rFonts w:cs="Arial"/>
        </w:rPr>
        <w:t>редакции</w:t>
      </w:r>
      <w:r>
        <w:rPr>
          <w:rFonts w:cs="Arial"/>
        </w:rPr>
        <w:t xml:space="preserve"> </w:t>
      </w:r>
      <w:hyperlink r:id="rId81" w:tgtFrame="Logical" w:history="1">
        <w:r w:rsidRPr="00FE7446">
          <w:rPr>
            <w:rStyle w:val="a4"/>
            <w:rFonts w:cs="Arial"/>
          </w:rPr>
          <w:t>Приказа управления ветеринарии Новосибирской области от 08.02.2018 № 25</w:t>
        </w:r>
      </w:hyperlink>
      <w:r>
        <w:t>)</w:t>
      </w:r>
    </w:p>
    <w:p w14:paraId="2517F03D" w14:textId="77777777" w:rsidR="0033006C" w:rsidRPr="00073EE3" w:rsidRDefault="0033006C" w:rsidP="0033006C">
      <w:pPr>
        <w:ind w:firstLine="720"/>
        <w:rPr>
          <w:rFonts w:cs="Arial"/>
        </w:rPr>
      </w:pPr>
    </w:p>
    <w:p w14:paraId="226807F0" w14:textId="77777777" w:rsidR="0033006C" w:rsidRPr="00073EE3" w:rsidRDefault="0033006C" w:rsidP="0033006C">
      <w:pPr>
        <w:pStyle w:val="2"/>
        <w:ind w:firstLine="720"/>
      </w:pPr>
      <w:r w:rsidRPr="00073EE3">
        <w:t>V. ПОРЯДОК ОБЖАЛОВАНИЯ ДЕЙСТВИЙ (БЕЗДЕЙСТВИЯ) ДОЛЖНОСТНОГО ЛИЦА, А ТАКЖЕ ПРИНИМАЕМОГО ИМ РЕШЕНИЯ ПРИ ИСПОЛНЕНИИ ГОСУДАРСТВЕННОЙ ФУНКЦИИ</w:t>
      </w:r>
    </w:p>
    <w:p w14:paraId="0C05495F" w14:textId="77777777" w:rsidR="008074A6" w:rsidRDefault="008074A6" w:rsidP="008074A6">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82" w:tgtFrame="Logical" w:history="1">
        <w:r w:rsidRPr="00012456">
          <w:rPr>
            <w:rStyle w:val="a4"/>
          </w:rPr>
          <w:t>от 22.06.2017 № 117</w:t>
        </w:r>
      </w:hyperlink>
      <w:r w:rsidRPr="0033006C">
        <w:t>)</w:t>
      </w:r>
    </w:p>
    <w:p w14:paraId="41DC8A6B" w14:textId="77777777" w:rsidR="0033006C" w:rsidRDefault="0033006C" w:rsidP="0033006C">
      <w:pPr>
        <w:ind w:firstLine="709"/>
        <w:rPr>
          <w:rFonts w:cs="Arial"/>
          <w:color w:val="000000"/>
        </w:rPr>
      </w:pPr>
    </w:p>
    <w:p w14:paraId="44B6FA98" w14:textId="77777777" w:rsidR="008074A6" w:rsidRPr="008074A6" w:rsidRDefault="00FE7446" w:rsidP="00FE7446">
      <w:pPr>
        <w:ind w:firstLine="708"/>
        <w:rPr>
          <w:rFonts w:cs="Arial"/>
        </w:rPr>
      </w:pPr>
      <w:r>
        <w:rPr>
          <w:rFonts w:cs="Arial"/>
        </w:rPr>
        <w:t xml:space="preserve">49. </w:t>
      </w:r>
      <w:r w:rsidR="008074A6" w:rsidRPr="008074A6">
        <w:rPr>
          <w:rFonts w:cs="Arial"/>
        </w:rPr>
        <w:t>Предметом досудебного (внесудебного) обжалования являются действия (бездействие) управления ветеринарии, должностных лиц управления ветеринарии, а также принимаемые ими решения при исполнении государственной функции, в том числе связанные с:</w:t>
      </w:r>
    </w:p>
    <w:p w14:paraId="3AB87D40" w14:textId="77777777" w:rsidR="008074A6" w:rsidRPr="008074A6" w:rsidRDefault="008074A6" w:rsidP="008074A6">
      <w:pPr>
        <w:ind w:firstLine="709"/>
        <w:rPr>
          <w:rFonts w:cs="Arial"/>
        </w:rPr>
      </w:pPr>
      <w:r w:rsidRPr="008074A6">
        <w:rPr>
          <w:rFonts w:cs="Arial"/>
        </w:rPr>
        <w:lastRenderedPageBreak/>
        <w:t>необоснованным отказом в исполнении государственной функции;</w:t>
      </w:r>
    </w:p>
    <w:p w14:paraId="52A9C688" w14:textId="77777777" w:rsidR="008074A6" w:rsidRPr="008074A6" w:rsidRDefault="008074A6" w:rsidP="008074A6">
      <w:pPr>
        <w:ind w:firstLine="709"/>
        <w:rPr>
          <w:rFonts w:cs="Arial"/>
        </w:rPr>
      </w:pPr>
      <w:r w:rsidRPr="008074A6">
        <w:rPr>
          <w:rFonts w:cs="Arial"/>
        </w:rPr>
        <w:t>нарушением установленного порядка исполнения государственной функции;</w:t>
      </w:r>
    </w:p>
    <w:p w14:paraId="563237C8" w14:textId="77777777" w:rsidR="008074A6" w:rsidRPr="008074A6" w:rsidRDefault="008074A6" w:rsidP="008074A6">
      <w:pPr>
        <w:ind w:firstLine="709"/>
        <w:rPr>
          <w:rFonts w:cs="Arial"/>
        </w:rPr>
      </w:pPr>
      <w:r w:rsidRPr="008074A6">
        <w:rPr>
          <w:rFonts w:cs="Arial"/>
        </w:rPr>
        <w:t>нарушением иных прав заинтересованного лица при осуществлении государственной функции.</w:t>
      </w:r>
    </w:p>
    <w:p w14:paraId="5F92CE78" w14:textId="77777777" w:rsidR="008074A6" w:rsidRPr="008074A6" w:rsidRDefault="008074A6" w:rsidP="008074A6">
      <w:pPr>
        <w:ind w:firstLine="709"/>
        <w:jc w:val="center"/>
        <w:rPr>
          <w:rFonts w:cs="Arial"/>
        </w:rPr>
      </w:pPr>
    </w:p>
    <w:p w14:paraId="1E07B121" w14:textId="77777777" w:rsidR="008074A6" w:rsidRPr="008074A6" w:rsidRDefault="008074A6" w:rsidP="008074A6">
      <w:pPr>
        <w:ind w:firstLine="0"/>
        <w:jc w:val="center"/>
        <w:rPr>
          <w:rFonts w:cs="Arial"/>
        </w:rPr>
      </w:pPr>
      <w:r w:rsidRPr="008074A6">
        <w:rPr>
          <w:rFonts w:cs="Arial"/>
        </w:rPr>
        <w:t>Исчерпывающий перечень оснований для приостановления рассмотрения жалобы и случаев, в которых ответ на жалобу не дается</w:t>
      </w:r>
    </w:p>
    <w:p w14:paraId="2823092B" w14:textId="77777777" w:rsidR="008074A6" w:rsidRPr="008074A6" w:rsidRDefault="008074A6" w:rsidP="008074A6">
      <w:pPr>
        <w:ind w:firstLine="709"/>
        <w:jc w:val="center"/>
        <w:rPr>
          <w:rFonts w:cs="Arial"/>
        </w:rPr>
      </w:pPr>
    </w:p>
    <w:p w14:paraId="632389B7" w14:textId="77777777" w:rsidR="008074A6" w:rsidRPr="008074A6" w:rsidRDefault="008074A6" w:rsidP="00FE7446">
      <w:pPr>
        <w:numPr>
          <w:ilvl w:val="0"/>
          <w:numId w:val="19"/>
        </w:numPr>
        <w:rPr>
          <w:rFonts w:cs="Arial"/>
        </w:rPr>
      </w:pPr>
      <w:r w:rsidRPr="008074A6">
        <w:rPr>
          <w:rFonts w:cs="Arial"/>
        </w:rPr>
        <w:t>Оснований для приостановления рассмотрения жалобы не имеется.</w:t>
      </w:r>
    </w:p>
    <w:p w14:paraId="65671C2D" w14:textId="77777777" w:rsidR="008074A6" w:rsidRPr="008074A6" w:rsidRDefault="008074A6" w:rsidP="00FE7446">
      <w:pPr>
        <w:numPr>
          <w:ilvl w:val="0"/>
          <w:numId w:val="19"/>
        </w:numPr>
        <w:rPr>
          <w:rFonts w:cs="Arial"/>
        </w:rPr>
      </w:pPr>
      <w:r w:rsidRPr="008074A6">
        <w:rPr>
          <w:rFonts w:cs="Arial"/>
        </w:rPr>
        <w:t>Ответ на жалобу не дается в случаях:</w:t>
      </w:r>
    </w:p>
    <w:p w14:paraId="3FB0DD5D" w14:textId="77777777" w:rsidR="008074A6" w:rsidRPr="008074A6" w:rsidRDefault="008074A6" w:rsidP="008074A6">
      <w:pPr>
        <w:ind w:firstLine="709"/>
        <w:rPr>
          <w:rFonts w:cs="Arial"/>
        </w:rPr>
      </w:pPr>
      <w:r w:rsidRPr="008074A6">
        <w:rPr>
          <w:rFonts w:cs="Arial"/>
        </w:rPr>
        <w:t>1)если в письменном обращении не указаны фамилия гражданина, направившего обращение, или почтовый адрес, по которому должен быть направлен ответ.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14:paraId="7F290BA7" w14:textId="77777777" w:rsidR="008074A6" w:rsidRPr="008074A6" w:rsidRDefault="00FE7446" w:rsidP="00FE7446">
      <w:pPr>
        <w:ind w:firstLine="708"/>
        <w:rPr>
          <w:rFonts w:cs="Arial"/>
        </w:rPr>
      </w:pPr>
      <w:r>
        <w:rPr>
          <w:rFonts w:cs="Arial"/>
        </w:rPr>
        <w:t xml:space="preserve">52. </w:t>
      </w:r>
      <w:r w:rsidR="008074A6" w:rsidRPr="008074A6">
        <w:rPr>
          <w:rFonts w:cs="Arial"/>
        </w:rPr>
        <w:t>Жалоба остается без ответа по существу поставленных в ней вопросов в случаях:</w:t>
      </w:r>
    </w:p>
    <w:p w14:paraId="64B101D2" w14:textId="77777777" w:rsidR="008074A6" w:rsidRPr="008074A6" w:rsidRDefault="008074A6" w:rsidP="00FE7446">
      <w:pPr>
        <w:numPr>
          <w:ilvl w:val="1"/>
          <w:numId w:val="19"/>
        </w:numPr>
        <w:ind w:left="0" w:firstLine="709"/>
        <w:rPr>
          <w:rFonts w:cs="Arial"/>
        </w:rPr>
      </w:pPr>
      <w:r w:rsidRPr="008074A6">
        <w:rPr>
          <w:rFonts w:cs="Arial"/>
        </w:rPr>
        <w:t>если текст письменного обращения не поддается прочтению, то оно не подлежит направлению на рассмотрение должностному лицу управления ветеринарии в соответствии с его компетенцией, о чем в течение семи дней со дня регистрации жалобы сообщается гражданину, направившему обращение, в случае если его фамилия и почтовый адрес поддаются прочтению;</w:t>
      </w:r>
    </w:p>
    <w:p w14:paraId="759FD4BD" w14:textId="77777777" w:rsidR="008074A6" w:rsidRPr="008074A6" w:rsidRDefault="008074A6" w:rsidP="00FE7446">
      <w:pPr>
        <w:numPr>
          <w:ilvl w:val="1"/>
          <w:numId w:val="19"/>
        </w:numPr>
        <w:ind w:left="0" w:firstLine="709"/>
        <w:rPr>
          <w:rFonts w:cs="Arial"/>
        </w:rPr>
      </w:pPr>
      <w:r w:rsidRPr="008074A6">
        <w:rPr>
          <w:rFonts w:cs="Arial"/>
        </w:rPr>
        <w:t>если в письменном обращении гражданина содержится вопрос, на который ему неоднократно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государственного органа,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в один и тот же государственный орган или одному и тому же должностному лицу. О данном решении уведомляется гражданин, направивший обращение;</w:t>
      </w:r>
    </w:p>
    <w:p w14:paraId="0FB155BE" w14:textId="77777777" w:rsidR="008074A6" w:rsidRPr="008074A6" w:rsidRDefault="008074A6" w:rsidP="00FE7446">
      <w:pPr>
        <w:numPr>
          <w:ilvl w:val="1"/>
          <w:numId w:val="19"/>
        </w:numPr>
        <w:ind w:left="0" w:firstLine="709"/>
        <w:rPr>
          <w:rFonts w:cs="Arial"/>
        </w:rPr>
      </w:pPr>
      <w:r w:rsidRPr="008074A6">
        <w:rPr>
          <w:rFonts w:cs="Arial"/>
        </w:rPr>
        <w:t>если ответ по существу поставленного в обращении вопроса не может быть дан без разглашения сведений, составляющих государственную или иную охраняемую законодательством Российской Федерации тайну, заявителю,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14:paraId="21330FE6" w14:textId="77777777" w:rsidR="008074A6" w:rsidRPr="008074A6" w:rsidRDefault="008074A6" w:rsidP="00FE7446">
      <w:pPr>
        <w:numPr>
          <w:ilvl w:val="1"/>
          <w:numId w:val="19"/>
        </w:numPr>
        <w:ind w:left="0" w:firstLine="709"/>
        <w:rPr>
          <w:rFonts w:cs="Arial"/>
        </w:rPr>
      </w:pPr>
      <w:r w:rsidRPr="008074A6">
        <w:rPr>
          <w:rFonts w:cs="Arial"/>
        </w:rPr>
        <w:t>если в обращении обжалуется судебное решение, обращение в течение семи дней со дня регистрации возвращается гражданину, направившему обращение, с разъяснением порядка обжалования данного судебного решения;</w:t>
      </w:r>
    </w:p>
    <w:p w14:paraId="3EF5B509" w14:textId="77777777" w:rsidR="008074A6" w:rsidRPr="008074A6" w:rsidRDefault="008074A6" w:rsidP="00FE7446">
      <w:pPr>
        <w:numPr>
          <w:ilvl w:val="1"/>
          <w:numId w:val="19"/>
        </w:numPr>
        <w:ind w:left="0" w:firstLine="709"/>
        <w:rPr>
          <w:rFonts w:cs="Arial"/>
        </w:rPr>
      </w:pPr>
      <w:r w:rsidRPr="008074A6">
        <w:rPr>
          <w:rFonts w:cs="Arial"/>
        </w:rPr>
        <w:t>если в письменном обращении содержатся нецензурные либо оскорбительные выражения, угрозы жизни, здоровью и имуществу должностного лица, а также членов его семьи. В этом случае гражданину, направившему обращение, сообщается о недопустимости злоупотребления правом.</w:t>
      </w:r>
    </w:p>
    <w:p w14:paraId="732EE2DF" w14:textId="77777777" w:rsidR="008074A6" w:rsidRPr="008074A6" w:rsidRDefault="008074A6" w:rsidP="008074A6">
      <w:pPr>
        <w:ind w:firstLine="709"/>
        <w:jc w:val="center"/>
        <w:rPr>
          <w:rFonts w:cs="Arial"/>
        </w:rPr>
      </w:pPr>
    </w:p>
    <w:p w14:paraId="68C28596" w14:textId="77777777" w:rsidR="008074A6" w:rsidRPr="008074A6" w:rsidRDefault="008074A6" w:rsidP="008074A6">
      <w:pPr>
        <w:ind w:firstLine="0"/>
        <w:jc w:val="center"/>
        <w:rPr>
          <w:rFonts w:cs="Arial"/>
        </w:rPr>
      </w:pPr>
      <w:r w:rsidRPr="008074A6">
        <w:rPr>
          <w:rFonts w:cs="Arial"/>
        </w:rPr>
        <w:t>Основания для начала процедуры досудебного (внесудебного) обжалования</w:t>
      </w:r>
    </w:p>
    <w:p w14:paraId="098BC002" w14:textId="77777777" w:rsidR="008074A6" w:rsidRPr="008074A6" w:rsidRDefault="008074A6" w:rsidP="008074A6">
      <w:pPr>
        <w:ind w:firstLine="709"/>
        <w:jc w:val="center"/>
        <w:rPr>
          <w:rFonts w:cs="Arial"/>
        </w:rPr>
      </w:pPr>
    </w:p>
    <w:p w14:paraId="5151D183" w14:textId="77777777" w:rsidR="008074A6" w:rsidRPr="008074A6" w:rsidRDefault="008074A6" w:rsidP="008074A6">
      <w:pPr>
        <w:ind w:firstLine="709"/>
        <w:rPr>
          <w:rFonts w:cs="Arial"/>
        </w:rPr>
      </w:pPr>
      <w:r w:rsidRPr="008074A6">
        <w:rPr>
          <w:rFonts w:cs="Arial"/>
        </w:rPr>
        <w:t>53. Основанием для начала процедуры досудебного (внесудебного) обжалования действий (бездействия) должностных лиц управления ветеринарии является обращение, на личном приеме начальника управления ветеринарии, на адрес электронной почты или почтовый адрес управления ветеринарии, а также с использованием информационно-телекоммуникационных сетей общего пользования.</w:t>
      </w:r>
    </w:p>
    <w:p w14:paraId="4ADF5EB0" w14:textId="77777777" w:rsidR="008074A6" w:rsidRPr="008074A6" w:rsidRDefault="008074A6" w:rsidP="008074A6">
      <w:pPr>
        <w:ind w:firstLine="709"/>
        <w:rPr>
          <w:rFonts w:cs="Arial"/>
        </w:rPr>
      </w:pPr>
      <w:r w:rsidRPr="008074A6">
        <w:rPr>
          <w:rFonts w:cs="Arial"/>
        </w:rPr>
        <w:lastRenderedPageBreak/>
        <w:t>Заявитель в жалобе, поданной в письменной форме, в обязательном порядке указывает либо наименование управления ветеринарии, в которое направляет жалобу, либо фамилию, имя, отчество (последнее - при наличии) соответствующего должностного лица управления ветеринарии, либо должность соответствующего должностного лица управления ветеринарии, а также свои фамилию, имя, отчество (последнее - при наличии), почтовый адрес, по которому должны быть направлены ответ, уведомление о переадресации жалобы, излагает суть предложения, заявления или жалобы, ставит личную подпись и дату.</w:t>
      </w:r>
    </w:p>
    <w:p w14:paraId="76406671" w14:textId="77777777" w:rsidR="008074A6" w:rsidRPr="008074A6" w:rsidRDefault="008074A6" w:rsidP="008074A6">
      <w:pPr>
        <w:ind w:firstLine="709"/>
        <w:rPr>
          <w:rFonts w:cs="Arial"/>
        </w:rPr>
      </w:pPr>
      <w:r w:rsidRPr="008074A6">
        <w:rPr>
          <w:rFonts w:cs="Arial"/>
        </w:rPr>
        <w:t>В случае направления жалобы в форме электронного документа заинтересованное лицо в жалобе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
    <w:p w14:paraId="1FA6FB75" w14:textId="77777777" w:rsidR="008074A6" w:rsidRPr="008074A6" w:rsidRDefault="008074A6" w:rsidP="008074A6">
      <w:pPr>
        <w:ind w:firstLine="709"/>
        <w:rPr>
          <w:rFonts w:cs="Arial"/>
        </w:rPr>
      </w:pPr>
      <w:r w:rsidRPr="008074A6">
        <w:rPr>
          <w:rFonts w:cs="Arial"/>
        </w:rPr>
        <w:t>Дополнительно в жалобе могут быть указаны:</w:t>
      </w:r>
    </w:p>
    <w:p w14:paraId="64097B76" w14:textId="77777777" w:rsidR="008074A6" w:rsidRPr="008074A6" w:rsidRDefault="008074A6" w:rsidP="008074A6">
      <w:pPr>
        <w:ind w:firstLine="709"/>
        <w:rPr>
          <w:rFonts w:cs="Arial"/>
        </w:rPr>
      </w:pPr>
      <w:r w:rsidRPr="008074A6">
        <w:rPr>
          <w:rFonts w:cs="Arial"/>
        </w:rPr>
        <w:t>должность, фамилия, имя, отчество (последнее - при наличии) должностного лица управления ветеринарии, решение, действие (бездействие) которого обжалуется;</w:t>
      </w:r>
    </w:p>
    <w:p w14:paraId="5AD25467" w14:textId="77777777" w:rsidR="008074A6" w:rsidRPr="008074A6" w:rsidRDefault="008074A6" w:rsidP="008074A6">
      <w:pPr>
        <w:ind w:firstLine="709"/>
        <w:rPr>
          <w:rFonts w:cs="Arial"/>
        </w:rPr>
      </w:pPr>
      <w:r w:rsidRPr="008074A6">
        <w:rPr>
          <w:rFonts w:cs="Arial"/>
        </w:rPr>
        <w:t>суть обжалуемого действия (бездействия);</w:t>
      </w:r>
    </w:p>
    <w:p w14:paraId="51FCDAE5" w14:textId="77777777" w:rsidR="008074A6" w:rsidRPr="008074A6" w:rsidRDefault="008074A6" w:rsidP="008074A6">
      <w:pPr>
        <w:ind w:firstLine="709"/>
        <w:rPr>
          <w:rFonts w:cs="Arial"/>
        </w:rPr>
      </w:pPr>
      <w:r w:rsidRPr="008074A6">
        <w:rPr>
          <w:rFonts w:cs="Arial"/>
        </w:rPr>
        <w:t>доводы, на основании которых заявитель считает, что нарушены его права, свободы и законные интересы, созданы препятствия для их реализации либо незаконно возложена какая-либо обязанность;</w:t>
      </w:r>
    </w:p>
    <w:p w14:paraId="6C66571C" w14:textId="77777777" w:rsidR="008074A6" w:rsidRPr="008074A6" w:rsidRDefault="008074A6" w:rsidP="008074A6">
      <w:pPr>
        <w:ind w:firstLine="709"/>
        <w:rPr>
          <w:rFonts w:cs="Arial"/>
        </w:rPr>
      </w:pPr>
      <w:r w:rsidRPr="008074A6">
        <w:rPr>
          <w:rFonts w:cs="Arial"/>
        </w:rPr>
        <w:t>сведения, которые заявитель считает необходимым сообщить.</w:t>
      </w:r>
    </w:p>
    <w:p w14:paraId="2D28B7CC" w14:textId="77777777" w:rsidR="008074A6" w:rsidRPr="008074A6" w:rsidRDefault="008074A6" w:rsidP="008074A6">
      <w:pPr>
        <w:ind w:firstLine="709"/>
        <w:rPr>
          <w:rFonts w:cs="Arial"/>
        </w:rPr>
      </w:pPr>
      <w:r w:rsidRPr="008074A6">
        <w:rPr>
          <w:rFonts w:cs="Arial"/>
        </w:rPr>
        <w:t>В случае необходимости в подтверждение своих доводов гражданин прилагает к письменному обращению документы и материалы либо их копии.</w:t>
      </w:r>
    </w:p>
    <w:p w14:paraId="0E1FD2DF" w14:textId="77777777" w:rsidR="008074A6" w:rsidRPr="008074A6" w:rsidRDefault="008074A6" w:rsidP="008074A6">
      <w:pPr>
        <w:ind w:firstLine="709"/>
        <w:rPr>
          <w:rFonts w:cs="Arial"/>
        </w:rPr>
      </w:pPr>
      <w:r w:rsidRPr="008074A6">
        <w:rPr>
          <w:rFonts w:cs="Arial"/>
        </w:rPr>
        <w:t>Личный прием заявителей начальником управления ветеринарии проводится по пятницам с 14 до 16 часов по адресу: г. Новосибирск, Красный проспект 25. Предварительная запись на прием осуществляется по телефонам 202-08-49, 202-08-40.</w:t>
      </w:r>
    </w:p>
    <w:p w14:paraId="75E96C9B" w14:textId="77777777" w:rsidR="008074A6" w:rsidRPr="008074A6" w:rsidRDefault="008074A6" w:rsidP="008074A6">
      <w:pPr>
        <w:ind w:firstLine="709"/>
        <w:rPr>
          <w:rFonts w:cs="Arial"/>
        </w:rPr>
      </w:pPr>
      <w:r w:rsidRPr="008074A6">
        <w:rPr>
          <w:rFonts w:cs="Arial"/>
        </w:rPr>
        <w:t>При личном приеме заявитель предъявляет документ, удостоверяющий его личность. Содержание устного обращения заносится в карточку личного приема.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заявителя может быть дан устно в ходе личного приема, о чем делается запись в карточке личного приема. В остальных случаях дается письменный ответ в течение 30 календарных дней по существу поставленных в обращении вопросов.</w:t>
      </w:r>
    </w:p>
    <w:p w14:paraId="16F86DF9" w14:textId="77777777" w:rsidR="008074A6" w:rsidRPr="008074A6" w:rsidRDefault="008074A6" w:rsidP="008074A6">
      <w:pPr>
        <w:ind w:firstLine="709"/>
        <w:jc w:val="center"/>
        <w:rPr>
          <w:rFonts w:cs="Arial"/>
        </w:rPr>
      </w:pPr>
    </w:p>
    <w:p w14:paraId="539FA014" w14:textId="77777777" w:rsidR="008074A6" w:rsidRPr="008074A6" w:rsidRDefault="008074A6" w:rsidP="008074A6">
      <w:pPr>
        <w:ind w:firstLine="0"/>
        <w:jc w:val="center"/>
        <w:rPr>
          <w:rFonts w:cs="Arial"/>
        </w:rPr>
      </w:pPr>
      <w:r w:rsidRPr="008074A6">
        <w:rPr>
          <w:rFonts w:cs="Arial"/>
        </w:rPr>
        <w:t>Права заинтересованных лиц на получение информации и документов, необходимых для обоснования и рассмотрения жалобы</w:t>
      </w:r>
    </w:p>
    <w:p w14:paraId="2DCD0911" w14:textId="77777777" w:rsidR="008074A6" w:rsidRPr="008074A6" w:rsidRDefault="008074A6" w:rsidP="008074A6">
      <w:pPr>
        <w:ind w:firstLine="709"/>
        <w:jc w:val="center"/>
        <w:rPr>
          <w:rFonts w:cs="Arial"/>
        </w:rPr>
      </w:pPr>
    </w:p>
    <w:p w14:paraId="2DE196EF" w14:textId="77777777" w:rsidR="008074A6" w:rsidRPr="008074A6" w:rsidRDefault="008074A6" w:rsidP="00FE7446">
      <w:pPr>
        <w:numPr>
          <w:ilvl w:val="2"/>
          <w:numId w:val="19"/>
        </w:numPr>
        <w:ind w:left="0" w:firstLine="709"/>
        <w:rPr>
          <w:rFonts w:cs="Arial"/>
        </w:rPr>
      </w:pPr>
      <w:r w:rsidRPr="008074A6">
        <w:rPr>
          <w:rFonts w:cs="Arial"/>
        </w:rPr>
        <w:t>Заинтересованное лицо имеет право на получение информации и документов, необходимых для обоснования и рассмотрения жалобы,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
    <w:p w14:paraId="42682CC9" w14:textId="77777777" w:rsidR="008074A6" w:rsidRPr="008074A6" w:rsidRDefault="008074A6" w:rsidP="00FE7446">
      <w:pPr>
        <w:ind w:firstLine="709"/>
        <w:rPr>
          <w:rFonts w:cs="Arial"/>
        </w:rPr>
      </w:pPr>
      <w:r w:rsidRPr="008074A6">
        <w:rPr>
          <w:rFonts w:cs="Arial"/>
        </w:rPr>
        <w:t>При подаче жалобы заявитель вправе получить в управлении ветеринарии следующую информацию:</w:t>
      </w:r>
    </w:p>
    <w:p w14:paraId="318AEC51" w14:textId="77777777" w:rsidR="008074A6" w:rsidRPr="008074A6" w:rsidRDefault="008074A6" w:rsidP="00FE7446">
      <w:pPr>
        <w:ind w:firstLine="709"/>
        <w:rPr>
          <w:rFonts w:cs="Arial"/>
        </w:rPr>
      </w:pPr>
      <w:r w:rsidRPr="008074A6">
        <w:rPr>
          <w:rFonts w:cs="Arial"/>
        </w:rPr>
        <w:t>о месте нахождения управления ветеринарии;</w:t>
      </w:r>
    </w:p>
    <w:p w14:paraId="3998BC56" w14:textId="77777777" w:rsidR="008074A6" w:rsidRPr="008074A6" w:rsidRDefault="008074A6" w:rsidP="00FE7446">
      <w:pPr>
        <w:ind w:firstLine="709"/>
        <w:rPr>
          <w:rFonts w:cs="Arial"/>
        </w:rPr>
      </w:pPr>
      <w:r w:rsidRPr="008074A6">
        <w:rPr>
          <w:rFonts w:cs="Arial"/>
        </w:rPr>
        <w:t>о перечне номеров телефонов для получения сведений о прохождении процедур по рассмотрению жалобы;</w:t>
      </w:r>
    </w:p>
    <w:p w14:paraId="337E1213" w14:textId="77777777" w:rsidR="008074A6" w:rsidRPr="008074A6" w:rsidRDefault="008074A6" w:rsidP="00FE7446">
      <w:pPr>
        <w:ind w:firstLine="709"/>
        <w:rPr>
          <w:rFonts w:cs="Arial"/>
        </w:rPr>
      </w:pPr>
      <w:r w:rsidRPr="008074A6">
        <w:rPr>
          <w:rFonts w:cs="Arial"/>
        </w:rPr>
        <w:t>о фамилии, имени, отчестве начальника управления ветеринарии, а также должностных лиц, которым может быть направлена жалоба.</w:t>
      </w:r>
    </w:p>
    <w:p w14:paraId="06882CC9" w14:textId="77777777" w:rsidR="008074A6" w:rsidRPr="008074A6" w:rsidRDefault="008074A6" w:rsidP="00FE7446">
      <w:pPr>
        <w:numPr>
          <w:ilvl w:val="2"/>
          <w:numId w:val="19"/>
        </w:numPr>
        <w:ind w:left="0" w:firstLine="709"/>
        <w:rPr>
          <w:rFonts w:cs="Arial"/>
        </w:rPr>
      </w:pPr>
      <w:r w:rsidRPr="008074A6">
        <w:rPr>
          <w:rFonts w:cs="Arial"/>
        </w:rPr>
        <w:t xml:space="preserve">При подаче жалобы заявитель вправе получить в управлении ветеринарии копии документов, подтверждающих обжалуемое действие (бездействие), решение </w:t>
      </w:r>
      <w:r w:rsidRPr="008074A6">
        <w:rPr>
          <w:rFonts w:cs="Arial"/>
        </w:rPr>
        <w:lastRenderedPageBreak/>
        <w:t>должностного лица управления ветеринарии, необходимых для обоснования и рассмотрения жалобы.</w:t>
      </w:r>
    </w:p>
    <w:p w14:paraId="312AD23E" w14:textId="77777777" w:rsidR="008074A6" w:rsidRPr="008074A6" w:rsidRDefault="008074A6" w:rsidP="008074A6">
      <w:pPr>
        <w:ind w:firstLine="709"/>
        <w:rPr>
          <w:rFonts w:cs="Arial"/>
        </w:rPr>
      </w:pPr>
      <w:r w:rsidRPr="008074A6">
        <w:rPr>
          <w:rFonts w:cs="Arial"/>
        </w:rPr>
        <w:t xml:space="preserve">Предоставление копий документов и материалов осуществляется по письменному запросу лица в порядке, установленном Правительством Российской Федерации для предоставления документов и материалов, касающихся информации о деятельности государственных органов, в соответствии со статьей 22 Федерального закона от 09.02.2009 </w:t>
      </w:r>
      <w:r w:rsidRPr="008074A6">
        <w:rPr>
          <w:rFonts w:cs="Arial"/>
          <w:shd w:val="clear" w:color="auto" w:fill="FFFFFF"/>
        </w:rPr>
        <w:t>№</w:t>
      </w:r>
      <w:r w:rsidRPr="008074A6">
        <w:rPr>
          <w:rFonts w:cs="Arial"/>
        </w:rPr>
        <w:t xml:space="preserve"> 8-ФЗ «Об обеспечении доступа к информации о деятельности государств</w:t>
      </w:r>
      <w:r w:rsidR="001C23E2">
        <w:rPr>
          <w:rFonts w:cs="Arial"/>
        </w:rPr>
        <w:t>енных органов и органов местног</w:t>
      </w:r>
      <w:r w:rsidRPr="008074A6">
        <w:rPr>
          <w:rFonts w:cs="Arial"/>
        </w:rPr>
        <w:t>о самоуправления».</w:t>
      </w:r>
    </w:p>
    <w:p w14:paraId="52D06957" w14:textId="77777777" w:rsidR="008074A6" w:rsidRPr="008074A6" w:rsidRDefault="008074A6" w:rsidP="008074A6">
      <w:pPr>
        <w:ind w:firstLine="709"/>
        <w:rPr>
          <w:rFonts w:cs="Arial"/>
        </w:rPr>
      </w:pPr>
      <w:r w:rsidRPr="008074A6">
        <w:rPr>
          <w:rFonts w:cs="Arial"/>
        </w:rPr>
        <w:t>Письменный запрос составляется в произвольной форме и должен содержать следующую информацию: почтовый адрес, номер телефона и (или) факса либо адрес электронной почты для направления ответа на запрос или уточнения содержания запроса, а также фамилию, имя, отчество (последнее - при наличии) гражданина (физического лица) либо наименование организации (юридического лица), общественного объединения, государственного органа, запрашивающих информацию о деятельности управления ветеринарии. Запрос подлежит рассмотрению в тридцатидневный срок со дня его регистрации, если иное не предусмотрено законодательством Российской Федерации.</w:t>
      </w:r>
    </w:p>
    <w:p w14:paraId="20662020" w14:textId="77777777" w:rsidR="008074A6" w:rsidRPr="008074A6" w:rsidRDefault="008074A6" w:rsidP="008074A6">
      <w:pPr>
        <w:ind w:firstLine="709"/>
        <w:rPr>
          <w:rFonts w:cs="Arial"/>
        </w:rPr>
      </w:pPr>
      <w:r w:rsidRPr="008074A6">
        <w:rPr>
          <w:rFonts w:cs="Arial"/>
        </w:rPr>
        <w:t>Предоставление информации (копий документов и материалов) осуществляется на бесплатной основе. В случае если объем запрашиваемой и полученной информации превышает определенный Правительством Российской Федерации объем информации, предоставляемой на бесплатной основе, то взимается плата за предоставление информации. Порядок взимания платы предусмотрен постановлением Правительства Российской Федерации от 24.10.2011 № 860 «Об утверждении правил взимания платы за предоставление информации о деятельности государственных органов и органов местного самоуправления».</w:t>
      </w:r>
    </w:p>
    <w:p w14:paraId="08EB2639" w14:textId="77777777" w:rsidR="008074A6" w:rsidRPr="008074A6" w:rsidRDefault="008074A6" w:rsidP="008074A6">
      <w:pPr>
        <w:ind w:firstLine="709"/>
        <w:rPr>
          <w:rFonts w:cs="Arial"/>
        </w:rPr>
      </w:pPr>
      <w:r w:rsidRPr="008074A6">
        <w:rPr>
          <w:rFonts w:cs="Arial"/>
        </w:rPr>
        <w:t>Копии материалов и документов могут быть предоставлены в письменной форме либо на цифровых носителях. При предоставлении копий документов в письменной форме они заверяются подписью должностного лица управления ветеринарии и печатью инспекции.</w:t>
      </w:r>
    </w:p>
    <w:p w14:paraId="40260DD5" w14:textId="77777777" w:rsidR="008074A6" w:rsidRPr="008074A6" w:rsidRDefault="008074A6" w:rsidP="008074A6">
      <w:pPr>
        <w:ind w:firstLine="709"/>
        <w:jc w:val="center"/>
        <w:rPr>
          <w:rFonts w:cs="Arial"/>
        </w:rPr>
      </w:pPr>
    </w:p>
    <w:p w14:paraId="0EED75E7" w14:textId="77777777" w:rsidR="008074A6" w:rsidRPr="008074A6" w:rsidRDefault="008074A6" w:rsidP="008074A6">
      <w:pPr>
        <w:ind w:firstLine="0"/>
        <w:jc w:val="center"/>
        <w:rPr>
          <w:rFonts w:cs="Arial"/>
        </w:rPr>
      </w:pPr>
      <w:r w:rsidRPr="008074A6">
        <w:rPr>
          <w:rFonts w:cs="Arial"/>
        </w:rPr>
        <w:t>Органы государственной власти и должностные лица, которым может быть направлена жалоба заявителя в досудебном (внесудебном) порядке</w:t>
      </w:r>
    </w:p>
    <w:p w14:paraId="46D0EA5F" w14:textId="77777777" w:rsidR="008074A6" w:rsidRPr="008074A6" w:rsidRDefault="008074A6" w:rsidP="008074A6">
      <w:pPr>
        <w:ind w:firstLine="709"/>
        <w:jc w:val="center"/>
        <w:rPr>
          <w:rFonts w:cs="Arial"/>
        </w:rPr>
      </w:pPr>
    </w:p>
    <w:p w14:paraId="57BC14FA" w14:textId="77777777" w:rsidR="008074A6" w:rsidRPr="008074A6" w:rsidRDefault="008074A6" w:rsidP="00FE7446">
      <w:pPr>
        <w:numPr>
          <w:ilvl w:val="2"/>
          <w:numId w:val="19"/>
        </w:numPr>
        <w:ind w:left="0" w:firstLine="709"/>
        <w:rPr>
          <w:rFonts w:cs="Arial"/>
        </w:rPr>
      </w:pPr>
      <w:r w:rsidRPr="008074A6">
        <w:rPr>
          <w:rFonts w:cs="Arial"/>
        </w:rPr>
        <w:t>Жалоба на действия (бездействие) управления ветеринарии, должностных лиц управления ветеринарии, а также на принимаемые ими решения при исполнении государственной функции может быть направлена:</w:t>
      </w:r>
    </w:p>
    <w:p w14:paraId="657DAC2F" w14:textId="77777777" w:rsidR="008074A6" w:rsidRPr="008074A6" w:rsidRDefault="008074A6" w:rsidP="00FE7446">
      <w:pPr>
        <w:ind w:firstLine="709"/>
        <w:rPr>
          <w:rFonts w:cs="Arial"/>
        </w:rPr>
      </w:pPr>
      <w:r w:rsidRPr="008074A6">
        <w:rPr>
          <w:rFonts w:cs="Arial"/>
        </w:rPr>
        <w:t>начальнику управления ветеринарии;</w:t>
      </w:r>
    </w:p>
    <w:p w14:paraId="21438076" w14:textId="77777777" w:rsidR="008074A6" w:rsidRPr="008074A6" w:rsidRDefault="008074A6" w:rsidP="00FE7446">
      <w:pPr>
        <w:ind w:firstLine="709"/>
        <w:rPr>
          <w:rFonts w:cs="Arial"/>
        </w:rPr>
      </w:pPr>
      <w:r w:rsidRPr="008074A6">
        <w:rPr>
          <w:rFonts w:cs="Arial"/>
        </w:rPr>
        <w:t>заместителю Председателя Правительства Новосибирской области, осуществляющему общее руководство и координацию деятельности управления ветеринарии в соответствии с распределением полномочий между заместителями Губернатора Новосибирской области и заместителями Председателя Правительства Новосибирской области;</w:t>
      </w:r>
    </w:p>
    <w:p w14:paraId="35A3EC3C" w14:textId="77777777" w:rsidR="008074A6" w:rsidRPr="008074A6" w:rsidRDefault="008074A6" w:rsidP="00FE7446">
      <w:pPr>
        <w:ind w:firstLine="709"/>
        <w:rPr>
          <w:rFonts w:cs="Arial"/>
        </w:rPr>
      </w:pPr>
      <w:r w:rsidRPr="008074A6">
        <w:rPr>
          <w:rFonts w:cs="Arial"/>
        </w:rPr>
        <w:t>Губернатору Новосибирской области.</w:t>
      </w:r>
    </w:p>
    <w:p w14:paraId="6CAA8A91" w14:textId="77777777" w:rsidR="008074A6" w:rsidRPr="008074A6" w:rsidRDefault="008074A6" w:rsidP="00FE7446">
      <w:pPr>
        <w:ind w:firstLine="709"/>
        <w:jc w:val="center"/>
        <w:rPr>
          <w:rFonts w:cs="Arial"/>
        </w:rPr>
      </w:pPr>
    </w:p>
    <w:p w14:paraId="6592D588" w14:textId="77777777" w:rsidR="008074A6" w:rsidRPr="008074A6" w:rsidRDefault="008074A6" w:rsidP="00FE7446">
      <w:pPr>
        <w:ind w:firstLine="709"/>
        <w:jc w:val="center"/>
        <w:rPr>
          <w:rFonts w:cs="Arial"/>
        </w:rPr>
      </w:pPr>
      <w:r w:rsidRPr="008074A6">
        <w:rPr>
          <w:rFonts w:cs="Arial"/>
        </w:rPr>
        <w:t>Сроки рассмотрения жалобы</w:t>
      </w:r>
    </w:p>
    <w:p w14:paraId="4D16C229" w14:textId="77777777" w:rsidR="008074A6" w:rsidRPr="008074A6" w:rsidRDefault="008074A6" w:rsidP="00FE7446">
      <w:pPr>
        <w:ind w:firstLine="709"/>
        <w:jc w:val="center"/>
        <w:rPr>
          <w:rFonts w:cs="Arial"/>
        </w:rPr>
      </w:pPr>
    </w:p>
    <w:p w14:paraId="7D236D1E" w14:textId="77777777" w:rsidR="008074A6" w:rsidRPr="008074A6" w:rsidRDefault="008074A6" w:rsidP="00FE7446">
      <w:pPr>
        <w:numPr>
          <w:ilvl w:val="2"/>
          <w:numId w:val="19"/>
        </w:numPr>
        <w:ind w:left="0" w:firstLine="709"/>
        <w:rPr>
          <w:rFonts w:cs="Arial"/>
        </w:rPr>
      </w:pPr>
      <w:r w:rsidRPr="008074A6">
        <w:rPr>
          <w:rFonts w:cs="Arial"/>
        </w:rPr>
        <w:t>Обращение рассматривается в течение тридцати дней со дня регистрации обращения. В исключительных случаях, а также в случае направления запроса, предусмотренного частью 2 статьи 10 Федерального закона «О порядке рассмотрения обращений граждан Российской Федерации», руководитель государственного органа, должностное лицо либо уполномоченное на то лицо вправе продлить срок рассмотрения обращения не более чем на тридцать дней, уведомив о продлении срока его рассмотрения заявителя, направившего обращение.</w:t>
      </w:r>
    </w:p>
    <w:p w14:paraId="531E0A03" w14:textId="77777777" w:rsidR="008074A6" w:rsidRPr="008074A6" w:rsidRDefault="008074A6" w:rsidP="00FE7446">
      <w:pPr>
        <w:ind w:firstLine="709"/>
        <w:rPr>
          <w:rFonts w:cs="Arial"/>
        </w:rPr>
      </w:pPr>
      <w:r w:rsidRPr="008074A6">
        <w:rPr>
          <w:rFonts w:cs="Arial"/>
        </w:rPr>
        <w:lastRenderedPageBreak/>
        <w:t>Обращения заинтересованных лиц о внесении изменений в единый реестр проверок в части исправления содержащихся в едином реестре проверок недостоверных сведений рассматриваются не позднее 10 рабочих дней со дня поступления обращения в управление ветеринарии.</w:t>
      </w:r>
    </w:p>
    <w:p w14:paraId="42730781" w14:textId="77777777" w:rsidR="008074A6" w:rsidRPr="008074A6" w:rsidRDefault="008074A6" w:rsidP="00FE7446">
      <w:pPr>
        <w:ind w:firstLine="709"/>
        <w:jc w:val="left"/>
        <w:rPr>
          <w:rFonts w:cs="Arial"/>
        </w:rPr>
      </w:pPr>
    </w:p>
    <w:p w14:paraId="51F3C7B7" w14:textId="77777777" w:rsidR="008074A6" w:rsidRPr="008074A6" w:rsidRDefault="008074A6" w:rsidP="00FE7446">
      <w:pPr>
        <w:ind w:firstLine="709"/>
        <w:jc w:val="center"/>
        <w:rPr>
          <w:rFonts w:cs="Arial"/>
        </w:rPr>
      </w:pPr>
      <w:r w:rsidRPr="008074A6">
        <w:rPr>
          <w:rFonts w:cs="Arial"/>
        </w:rPr>
        <w:t>Результат досудебного (внесудебного) обжалования</w:t>
      </w:r>
    </w:p>
    <w:p w14:paraId="104187E2" w14:textId="77777777" w:rsidR="008074A6" w:rsidRPr="008074A6" w:rsidRDefault="008074A6" w:rsidP="00FE7446">
      <w:pPr>
        <w:ind w:firstLine="709"/>
        <w:jc w:val="left"/>
        <w:rPr>
          <w:rFonts w:cs="Arial"/>
        </w:rPr>
      </w:pPr>
    </w:p>
    <w:p w14:paraId="3D0698C2" w14:textId="77777777" w:rsidR="008074A6" w:rsidRPr="008074A6" w:rsidRDefault="008074A6" w:rsidP="001C23E2">
      <w:pPr>
        <w:numPr>
          <w:ilvl w:val="2"/>
          <w:numId w:val="19"/>
        </w:numPr>
        <w:ind w:left="0" w:firstLine="709"/>
        <w:rPr>
          <w:rFonts w:cs="Arial"/>
        </w:rPr>
      </w:pPr>
      <w:r w:rsidRPr="008074A6">
        <w:rPr>
          <w:rFonts w:cs="Arial"/>
        </w:rPr>
        <w:t>Должностные лица, уполномоченные на рассмотрение жалоб:</w:t>
      </w:r>
    </w:p>
    <w:p w14:paraId="411F1209" w14:textId="77777777" w:rsidR="008074A6" w:rsidRPr="008074A6" w:rsidRDefault="008074A6" w:rsidP="001C23E2">
      <w:pPr>
        <w:ind w:firstLine="709"/>
        <w:rPr>
          <w:rFonts w:cs="Arial"/>
        </w:rPr>
      </w:pPr>
      <w:r w:rsidRPr="008074A6">
        <w:rPr>
          <w:rFonts w:cs="Arial"/>
        </w:rPr>
        <w:t>обеспечивают объективное, всестороннее и своевременное рассмотрение</w:t>
      </w:r>
    </w:p>
    <w:p w14:paraId="6003A8A7" w14:textId="77777777" w:rsidR="008074A6" w:rsidRPr="008074A6" w:rsidRDefault="008074A6" w:rsidP="001C23E2">
      <w:pPr>
        <w:ind w:firstLine="709"/>
        <w:rPr>
          <w:rFonts w:cs="Arial"/>
        </w:rPr>
      </w:pPr>
      <w:r w:rsidRPr="008074A6">
        <w:rPr>
          <w:rFonts w:cs="Arial"/>
        </w:rPr>
        <w:t>жалобы, в случае необходимости - с участием заявителя, направившего жалобу, или его законного представителя;</w:t>
      </w:r>
    </w:p>
    <w:p w14:paraId="0769F027" w14:textId="77777777" w:rsidR="008074A6" w:rsidRPr="008074A6" w:rsidRDefault="008074A6" w:rsidP="001C23E2">
      <w:pPr>
        <w:ind w:firstLine="709"/>
        <w:rPr>
          <w:rFonts w:cs="Arial"/>
        </w:rPr>
      </w:pPr>
      <w:r w:rsidRPr="008074A6">
        <w:rPr>
          <w:rFonts w:cs="Arial"/>
        </w:rPr>
        <w:t>по результатам рассмотрения жалобы принимают меры, направленные на восстановление или защиту нарушенных прав, свобод и законных интересов заявителя.</w:t>
      </w:r>
    </w:p>
    <w:p w14:paraId="062EC7B6" w14:textId="77777777" w:rsidR="008074A6" w:rsidRPr="008074A6" w:rsidRDefault="008074A6" w:rsidP="001C23E2">
      <w:pPr>
        <w:numPr>
          <w:ilvl w:val="2"/>
          <w:numId w:val="19"/>
        </w:numPr>
        <w:ind w:left="0" w:firstLine="709"/>
        <w:rPr>
          <w:rFonts w:cs="Arial"/>
        </w:rPr>
      </w:pPr>
      <w:r w:rsidRPr="008074A6">
        <w:rPr>
          <w:rFonts w:cs="Arial"/>
        </w:rPr>
        <w:t>По результатам рассмотрения жалобы должностное лицо, уполномоченное на рассмотрение жалоб, принимает решение об удовлетворении требований заявителя и о признании неправомерными обжалованных им действий (бездействия) и решения либо об отказе в удовлетворении требований.</w:t>
      </w:r>
    </w:p>
    <w:p w14:paraId="4BB045CB" w14:textId="77777777" w:rsidR="008074A6" w:rsidRPr="008074A6" w:rsidRDefault="008074A6" w:rsidP="001C23E2">
      <w:pPr>
        <w:ind w:firstLine="709"/>
        <w:rPr>
          <w:rFonts w:cs="Arial"/>
        </w:rPr>
      </w:pPr>
      <w:r w:rsidRPr="008074A6">
        <w:rPr>
          <w:rFonts w:cs="Arial"/>
        </w:rPr>
        <w:t>Жалоба считается разрешенной, если рассмотрены все поставленные в ней вопросы, приняты необходимые меры и дан письменный ответ (в пределах компетенции) по существу поставленных вопросов.</w:t>
      </w:r>
    </w:p>
    <w:p w14:paraId="44724AD2" w14:textId="77777777" w:rsidR="008074A6" w:rsidRPr="008074A6" w:rsidRDefault="008074A6" w:rsidP="001C23E2">
      <w:pPr>
        <w:ind w:firstLine="709"/>
        <w:rPr>
          <w:rFonts w:cs="Arial"/>
        </w:rPr>
      </w:pPr>
      <w:r w:rsidRPr="008074A6">
        <w:rPr>
          <w:rFonts w:cs="Arial"/>
        </w:rPr>
        <w:t>В случае признания обращений заинтересованных лиц о внесении изменений в единый реестр проверок в части исправления содержащихся в едином реестре проверок недостоверных сведений обоснованными исправление указанных сведений осуществляется не позднее одного рабочего дня со дня рассмотрения обращения.</w:t>
      </w:r>
    </w:p>
    <w:p w14:paraId="6FAD3E77" w14:textId="77777777" w:rsidR="008074A6" w:rsidRPr="008074A6" w:rsidRDefault="008074A6" w:rsidP="001C23E2">
      <w:pPr>
        <w:numPr>
          <w:ilvl w:val="2"/>
          <w:numId w:val="19"/>
        </w:numPr>
        <w:ind w:left="0" w:firstLine="709"/>
        <w:rPr>
          <w:rFonts w:cs="Arial"/>
        </w:rPr>
      </w:pPr>
      <w:r w:rsidRPr="008074A6">
        <w:rPr>
          <w:rFonts w:cs="Arial"/>
        </w:rPr>
        <w:t xml:space="preserve">Заявитель извещается о решении, принятом по результатам рассмотрения жалобы, в порядке, установленном </w:t>
      </w:r>
      <w:hyperlink r:id="rId83" w:history="1">
        <w:r w:rsidRPr="00FE7446">
          <w:rPr>
            <w:rStyle w:val="a4"/>
            <w:rFonts w:cs="Arial"/>
          </w:rPr>
          <w:t>Федеральным законом от 02.05.2006 № 59-ФЗ</w:t>
        </w:r>
      </w:hyperlink>
      <w:r w:rsidRPr="008074A6">
        <w:rPr>
          <w:rFonts w:cs="Arial"/>
        </w:rPr>
        <w:t xml:space="preserve"> «О порядке рассмотрения обращений граждан Российской Федерации».</w:t>
      </w:r>
    </w:p>
    <w:p w14:paraId="644255D0" w14:textId="77777777" w:rsidR="008074A6" w:rsidRPr="008074A6" w:rsidRDefault="008074A6" w:rsidP="001C23E2">
      <w:pPr>
        <w:ind w:firstLine="709"/>
        <w:rPr>
          <w:rFonts w:cs="Arial"/>
        </w:rPr>
      </w:pPr>
      <w:r w:rsidRPr="008074A6">
        <w:rPr>
          <w:rFonts w:cs="Arial"/>
        </w:rPr>
        <w:t>При обращении заинтересованного лица с жалобой в устной форме в случае, если изложенные факты и обстоятельства являются очевидными и не требуют дополнительной проверки, ответ, с согласия заинтересованного лица,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14:paraId="5FE2ECB2" w14:textId="77777777" w:rsidR="008074A6" w:rsidRPr="008074A6" w:rsidRDefault="008074A6" w:rsidP="001C23E2">
      <w:pPr>
        <w:numPr>
          <w:ilvl w:val="2"/>
          <w:numId w:val="19"/>
        </w:numPr>
        <w:ind w:left="0" w:firstLine="709"/>
        <w:rPr>
          <w:rFonts w:ascii="Times New Roman" w:hAnsi="Times New Roman"/>
          <w:spacing w:val="10"/>
          <w:sz w:val="35"/>
          <w:szCs w:val="35"/>
        </w:rPr>
      </w:pPr>
      <w:r w:rsidRPr="008074A6">
        <w:rPr>
          <w:rFonts w:cs="Arial"/>
        </w:rPr>
        <w:t>Заявитель вправе обжаловать действия (бездействие) должностного лица управления ветеринарии, а также принимаемые им решения при осуществлении государственной функции в административном и (или) судебном порядке в соответствии с законодательством Российской Федерации.</w:t>
      </w:r>
    </w:p>
    <w:p w14:paraId="1F9F443B" w14:textId="77777777" w:rsidR="0033006C" w:rsidRPr="00194F02" w:rsidRDefault="0033006C" w:rsidP="0033006C">
      <w:pPr>
        <w:ind w:firstLine="708"/>
        <w:rPr>
          <w:rFonts w:cs="Arial"/>
        </w:rPr>
      </w:pPr>
    </w:p>
    <w:p w14:paraId="3C093D90" w14:textId="77777777" w:rsidR="0033006C" w:rsidRPr="00995E96" w:rsidRDefault="00995E96" w:rsidP="00995E96">
      <w:pPr>
        <w:keepLines/>
        <w:adjustRightInd w:val="0"/>
        <w:jc w:val="right"/>
        <w:rPr>
          <w:rFonts w:cs="Arial"/>
          <w:b/>
          <w:bCs/>
          <w:kern w:val="28"/>
          <w:sz w:val="32"/>
          <w:szCs w:val="32"/>
        </w:rPr>
      </w:pPr>
      <w:r>
        <w:rPr>
          <w:rFonts w:cs="Arial"/>
          <w:b/>
          <w:bCs/>
          <w:kern w:val="28"/>
          <w:sz w:val="32"/>
          <w:szCs w:val="32"/>
        </w:rPr>
        <w:t>Приложение № 1</w:t>
      </w:r>
    </w:p>
    <w:p w14:paraId="498B84A5" w14:textId="77777777" w:rsidR="00995E96" w:rsidRDefault="00995E96" w:rsidP="00995E96">
      <w:pPr>
        <w:ind w:left="5670" w:firstLine="0"/>
        <w:jc w:val="right"/>
      </w:pPr>
      <w:r>
        <w:rPr>
          <w:rFonts w:cs="Arial"/>
        </w:rPr>
        <w:t>к Административному регламенту управления ветеринарии Новосибирской области исполнения государственной функции по осуществлению регионального государственного ветеринарного надзора на территории Новосибирской области</w:t>
      </w:r>
      <w:r w:rsidRPr="0033006C">
        <w:t xml:space="preserve"> </w:t>
      </w:r>
    </w:p>
    <w:p w14:paraId="086C84C9" w14:textId="77777777" w:rsidR="00995E96" w:rsidRDefault="00995E96" w:rsidP="00995E96">
      <w:pPr>
        <w:ind w:firstLine="0"/>
        <w:jc w:val="right"/>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84" w:tgtFrame="Logical" w:history="1">
        <w:r w:rsidRPr="00012456">
          <w:rPr>
            <w:rStyle w:val="a4"/>
          </w:rPr>
          <w:t>от 22.06.2017 № 117</w:t>
        </w:r>
      </w:hyperlink>
      <w:r w:rsidRPr="0033006C">
        <w:t>)</w:t>
      </w:r>
    </w:p>
    <w:p w14:paraId="462EDA80" w14:textId="77777777" w:rsidR="0033006C" w:rsidRPr="00194F02" w:rsidRDefault="0033006C" w:rsidP="0033006C">
      <w:pPr>
        <w:pStyle w:val="ConsPlusTitle"/>
        <w:widowControl/>
        <w:jc w:val="right"/>
        <w:rPr>
          <w:b w:val="0"/>
          <w:sz w:val="24"/>
          <w:szCs w:val="24"/>
        </w:rPr>
      </w:pPr>
    </w:p>
    <w:p w14:paraId="0E814548" w14:textId="77777777" w:rsidR="0033006C" w:rsidRPr="00194F02" w:rsidRDefault="0033006C" w:rsidP="0033006C">
      <w:pPr>
        <w:pStyle w:val="1"/>
      </w:pPr>
      <w:r w:rsidRPr="00194F02">
        <w:t>Блок-схема исполнения государственной функции</w:t>
      </w:r>
    </w:p>
    <w:p w14:paraId="104B9A66" w14:textId="77777777" w:rsidR="0033006C" w:rsidRPr="00194F02" w:rsidRDefault="0033006C" w:rsidP="0033006C">
      <w:pPr>
        <w:rPr>
          <w:rFonts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1"/>
      </w:tblGrid>
      <w:tr w:rsidR="0033006C" w:rsidRPr="00194F02" w14:paraId="1F8214E8" w14:textId="77777777" w:rsidTr="0033006C">
        <w:tc>
          <w:tcPr>
            <w:tcW w:w="9571" w:type="dxa"/>
            <w:tcBorders>
              <w:bottom w:val="single" w:sz="4" w:space="0" w:color="auto"/>
            </w:tcBorders>
          </w:tcPr>
          <w:p w14:paraId="3F6EFA38" w14:textId="77777777" w:rsidR="0033006C" w:rsidRPr="00194F02" w:rsidRDefault="0033006C" w:rsidP="0033006C">
            <w:pPr>
              <w:jc w:val="center"/>
              <w:rPr>
                <w:rFonts w:cs="Arial"/>
              </w:rPr>
            </w:pPr>
            <w:r w:rsidRPr="00194F02">
              <w:rPr>
                <w:rFonts w:cs="Arial"/>
              </w:rPr>
              <w:t>организация проверок при осуществлении регионального государственного ветеринарного надзора на территории Новосибирской области</w:t>
            </w:r>
          </w:p>
        </w:tc>
      </w:tr>
      <w:tr w:rsidR="0033006C" w:rsidRPr="00194F02" w14:paraId="6AE1014A" w14:textId="77777777" w:rsidTr="0033006C">
        <w:tc>
          <w:tcPr>
            <w:tcW w:w="9571" w:type="dxa"/>
            <w:tcBorders>
              <w:left w:val="nil"/>
              <w:right w:val="nil"/>
            </w:tcBorders>
          </w:tcPr>
          <w:p w14:paraId="5C68C499" w14:textId="77777777" w:rsidR="0033006C" w:rsidRPr="00194F02" w:rsidRDefault="0049522E" w:rsidP="0033006C">
            <w:pPr>
              <w:jc w:val="center"/>
              <w:rPr>
                <w:rFonts w:cs="Arial"/>
              </w:rPr>
            </w:pPr>
            <w:r>
              <w:rPr>
                <w:rFonts w:cs="Arial"/>
                <w:noProof/>
              </w:rPr>
              <w:lastRenderedPageBreak/>
              <w:pict w14:anchorId="316F3231">
                <v:line id="_x0000_s1028" style="position:absolute;left:0;text-align:left;z-index:1;mso-position-horizontal-relative:text;mso-position-vertical-relative:text" from="234pt,2.55pt" to="234pt,29.55pt">
                  <v:stroke endarrow="block"/>
                </v:line>
              </w:pict>
            </w:r>
          </w:p>
          <w:p w14:paraId="3A4B03E3" w14:textId="77777777" w:rsidR="0033006C" w:rsidRPr="00194F02" w:rsidRDefault="0033006C" w:rsidP="0033006C">
            <w:pPr>
              <w:jc w:val="center"/>
              <w:rPr>
                <w:rFonts w:cs="Arial"/>
              </w:rPr>
            </w:pPr>
          </w:p>
        </w:tc>
      </w:tr>
      <w:tr w:rsidR="0033006C" w:rsidRPr="00194F02" w14:paraId="4CC3EBC6" w14:textId="77777777" w:rsidTr="0033006C">
        <w:tc>
          <w:tcPr>
            <w:tcW w:w="9571" w:type="dxa"/>
            <w:tcBorders>
              <w:bottom w:val="single" w:sz="4" w:space="0" w:color="auto"/>
            </w:tcBorders>
          </w:tcPr>
          <w:p w14:paraId="54FB6E51" w14:textId="77777777" w:rsidR="0033006C" w:rsidRPr="00194F02" w:rsidRDefault="0033006C" w:rsidP="0033006C">
            <w:pPr>
              <w:jc w:val="center"/>
              <w:rPr>
                <w:rFonts w:cs="Arial"/>
              </w:rPr>
            </w:pPr>
            <w:r w:rsidRPr="00194F02">
              <w:rPr>
                <w:rFonts w:cs="Arial"/>
              </w:rPr>
              <w:t>проведение плановых и внеплановых проверок за соблюдением юридическими лицами и индивидуальными предпринимателями требований технических регламентов, ветеринарно-санитарных правил и норм на подконтрольных объектах</w:t>
            </w:r>
          </w:p>
        </w:tc>
      </w:tr>
      <w:tr w:rsidR="0033006C" w:rsidRPr="00194F02" w14:paraId="534AC7A7" w14:textId="77777777" w:rsidTr="0033006C">
        <w:tc>
          <w:tcPr>
            <w:tcW w:w="9571" w:type="dxa"/>
            <w:tcBorders>
              <w:left w:val="nil"/>
              <w:right w:val="nil"/>
            </w:tcBorders>
          </w:tcPr>
          <w:p w14:paraId="1338D650" w14:textId="77777777" w:rsidR="0033006C" w:rsidRPr="00194F02" w:rsidRDefault="0049522E" w:rsidP="0033006C">
            <w:pPr>
              <w:jc w:val="center"/>
              <w:rPr>
                <w:rFonts w:cs="Arial"/>
              </w:rPr>
            </w:pPr>
            <w:r>
              <w:rPr>
                <w:rFonts w:cs="Arial"/>
                <w:noProof/>
              </w:rPr>
              <w:pict w14:anchorId="11E53DBF">
                <v:line id="_x0000_s1029" style="position:absolute;left:0;text-align:left;z-index:2;mso-position-horizontal-relative:text;mso-position-vertical-relative:text" from="237.6pt,5.7pt" to="237.6pt,32.7pt">
                  <v:stroke endarrow="block"/>
                </v:line>
              </w:pict>
            </w:r>
          </w:p>
          <w:p w14:paraId="06826434" w14:textId="77777777" w:rsidR="0033006C" w:rsidRPr="00194F02" w:rsidRDefault="0033006C" w:rsidP="0033006C">
            <w:pPr>
              <w:jc w:val="center"/>
              <w:rPr>
                <w:rFonts w:cs="Arial"/>
              </w:rPr>
            </w:pPr>
          </w:p>
        </w:tc>
      </w:tr>
      <w:tr w:rsidR="0033006C" w:rsidRPr="00194F02" w14:paraId="29AFF851" w14:textId="77777777" w:rsidTr="0033006C">
        <w:tc>
          <w:tcPr>
            <w:tcW w:w="9571" w:type="dxa"/>
            <w:tcBorders>
              <w:bottom w:val="single" w:sz="4" w:space="0" w:color="auto"/>
            </w:tcBorders>
          </w:tcPr>
          <w:p w14:paraId="76DA2450" w14:textId="77777777" w:rsidR="0033006C" w:rsidRPr="00194F02" w:rsidRDefault="0033006C" w:rsidP="0033006C">
            <w:pPr>
              <w:jc w:val="center"/>
              <w:rPr>
                <w:rFonts w:cs="Arial"/>
              </w:rPr>
            </w:pPr>
            <w:r w:rsidRPr="00194F02">
              <w:rPr>
                <w:rFonts w:cs="Arial"/>
              </w:rPr>
              <w:t xml:space="preserve">      организация и проведение ветеринарно-санитарной экспертизы некачественных и опасных продовольственного сырья и пищевых продуктов, кормов и изъятие их из оборота при осуществлении регионального государственного ветеринарного надзора</w:t>
            </w:r>
          </w:p>
        </w:tc>
      </w:tr>
    </w:tbl>
    <w:p w14:paraId="5ED5FA97" w14:textId="77777777" w:rsidR="0033006C" w:rsidRPr="00194F02" w:rsidRDefault="0033006C" w:rsidP="0033006C"/>
    <w:p w14:paraId="51FB516A" w14:textId="77777777" w:rsidR="008078A6" w:rsidRPr="00194F02" w:rsidRDefault="008078A6" w:rsidP="0033006C"/>
    <w:sectPr w:rsidR="008078A6" w:rsidRPr="00194F02" w:rsidSect="0033006C">
      <w:headerReference w:type="even" r:id="rId85"/>
      <w:headerReference w:type="default" r:id="rId86"/>
      <w:pgSz w:w="11906" w:h="16838"/>
      <w:pgMar w:top="1134" w:right="567" w:bottom="1134" w:left="85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62A12" w14:textId="77777777" w:rsidR="0049522E" w:rsidRDefault="0049522E">
      <w:r>
        <w:separator/>
      </w:r>
    </w:p>
  </w:endnote>
  <w:endnote w:type="continuationSeparator" w:id="0">
    <w:p w14:paraId="287BB47A" w14:textId="77777777" w:rsidR="0049522E" w:rsidRDefault="00495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376E8" w14:textId="77777777" w:rsidR="0049522E" w:rsidRDefault="0049522E">
      <w:r>
        <w:separator/>
      </w:r>
    </w:p>
  </w:footnote>
  <w:footnote w:type="continuationSeparator" w:id="0">
    <w:p w14:paraId="42F71535" w14:textId="77777777" w:rsidR="0049522E" w:rsidRDefault="00495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4DC57" w14:textId="77777777" w:rsidR="00FE7446" w:rsidRDefault="00B7383C" w:rsidP="00AC4F84">
    <w:pPr>
      <w:pStyle w:val="a5"/>
      <w:framePr w:wrap="around" w:vAnchor="text" w:hAnchor="margin" w:xAlign="center" w:y="1"/>
      <w:rPr>
        <w:rStyle w:val="a7"/>
      </w:rPr>
    </w:pPr>
    <w:r>
      <w:rPr>
        <w:rStyle w:val="a7"/>
      </w:rPr>
      <w:fldChar w:fldCharType="begin"/>
    </w:r>
    <w:r w:rsidR="00FE7446">
      <w:rPr>
        <w:rStyle w:val="a7"/>
      </w:rPr>
      <w:instrText xml:space="preserve">PAGE  </w:instrText>
    </w:r>
    <w:r>
      <w:rPr>
        <w:rStyle w:val="a7"/>
      </w:rPr>
      <w:fldChar w:fldCharType="separate"/>
    </w:r>
    <w:r w:rsidR="00FE7446">
      <w:rPr>
        <w:rStyle w:val="a7"/>
        <w:noProof/>
      </w:rPr>
      <w:t>19</w:t>
    </w:r>
    <w:r>
      <w:rPr>
        <w:rStyle w:val="a7"/>
      </w:rPr>
      <w:fldChar w:fldCharType="end"/>
    </w:r>
  </w:p>
  <w:p w14:paraId="3985D6CA" w14:textId="77777777" w:rsidR="00FE7446" w:rsidRDefault="00FE7446">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E20AC" w14:textId="77777777" w:rsidR="00FE7446" w:rsidRDefault="00B7383C" w:rsidP="00AC4F84">
    <w:pPr>
      <w:pStyle w:val="a5"/>
      <w:framePr w:wrap="around" w:vAnchor="text" w:hAnchor="margin" w:xAlign="center" w:y="1"/>
      <w:rPr>
        <w:rStyle w:val="a7"/>
      </w:rPr>
    </w:pPr>
    <w:r>
      <w:rPr>
        <w:rStyle w:val="a7"/>
      </w:rPr>
      <w:fldChar w:fldCharType="begin"/>
    </w:r>
    <w:r w:rsidR="00FE7446">
      <w:rPr>
        <w:rStyle w:val="a7"/>
      </w:rPr>
      <w:instrText xml:space="preserve">PAGE  </w:instrText>
    </w:r>
    <w:r>
      <w:rPr>
        <w:rStyle w:val="a7"/>
      </w:rPr>
      <w:fldChar w:fldCharType="separate"/>
    </w:r>
    <w:r w:rsidR="006F7502">
      <w:rPr>
        <w:rStyle w:val="a7"/>
        <w:noProof/>
      </w:rPr>
      <w:t>23</w:t>
    </w:r>
    <w:r>
      <w:rPr>
        <w:rStyle w:val="a7"/>
      </w:rPr>
      <w:fldChar w:fldCharType="end"/>
    </w:r>
  </w:p>
  <w:p w14:paraId="16080CB3" w14:textId="77777777" w:rsidR="00FE7446" w:rsidRDefault="00FE744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DA11E4"/>
    <w:lvl w:ilvl="0">
      <w:numFmt w:val="bullet"/>
      <w:lvlText w:val="*"/>
      <w:lvlJc w:val="left"/>
    </w:lvl>
  </w:abstractNum>
  <w:abstractNum w:abstractNumId="1" w15:restartNumberingAfterBreak="0">
    <w:nsid w:val="047A7E4A"/>
    <w:multiLevelType w:val="multilevel"/>
    <w:tmpl w:val="A75AC904"/>
    <w:lvl w:ilvl="0">
      <w:start w:val="45"/>
      <w:numFmt w:val="decimal"/>
      <w:lvlText w:val="%1."/>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start w:val="54"/>
      <w:numFmt w:val="decimal"/>
      <w:lvlText w:val="%3."/>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4"/>
        <w:u w:val="none"/>
        <w:effect w:val="none"/>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04962796"/>
    <w:multiLevelType w:val="hybridMultilevel"/>
    <w:tmpl w:val="0630DBB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0744922"/>
    <w:multiLevelType w:val="hybridMultilevel"/>
    <w:tmpl w:val="D97AAAAC"/>
    <w:lvl w:ilvl="0" w:tplc="32C2C25C">
      <w:start w:val="50"/>
      <w:numFmt w:val="decimal"/>
      <w:lvlText w:val="%1."/>
      <w:lvlJc w:val="left"/>
      <w:pPr>
        <w:ind w:left="1069" w:hanging="360"/>
      </w:pPr>
      <w:rPr>
        <w:rFonts w:hint="default"/>
      </w:rPr>
    </w:lvl>
    <w:lvl w:ilvl="1" w:tplc="04190019">
      <w:start w:val="1"/>
      <w:numFmt w:val="lowerLetter"/>
      <w:lvlText w:val="%2."/>
      <w:lvlJc w:val="left"/>
      <w:pPr>
        <w:ind w:left="1789" w:hanging="360"/>
      </w:pPr>
    </w:lvl>
    <w:lvl w:ilvl="2" w:tplc="3608248E">
      <w:start w:val="1"/>
      <w:numFmt w:val="lowerRoman"/>
      <w:lvlText w:val="%3."/>
      <w:lvlJc w:val="right"/>
      <w:pPr>
        <w:ind w:left="2509" w:hanging="180"/>
      </w:pPr>
      <w:rPr>
        <w:rFonts w:ascii="Arial" w:hAnsi="Arial" w:cs="Arial" w:hint="default"/>
        <w:sz w:val="24"/>
        <w:szCs w:val="24"/>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150297B"/>
    <w:multiLevelType w:val="hybridMultilevel"/>
    <w:tmpl w:val="F96E754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2F6E43DB"/>
    <w:multiLevelType w:val="hybridMultilevel"/>
    <w:tmpl w:val="B26A025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30B70964"/>
    <w:multiLevelType w:val="singleLevel"/>
    <w:tmpl w:val="D298A000"/>
    <w:lvl w:ilvl="0">
      <w:start w:val="7"/>
      <w:numFmt w:val="decimal"/>
      <w:lvlText w:val="%1)"/>
      <w:legacy w:legacy="1" w:legacySpace="0" w:legacyIndent="288"/>
      <w:lvlJc w:val="left"/>
      <w:rPr>
        <w:rFonts w:ascii="Times New Roman" w:hAnsi="Times New Roman" w:cs="Times New Roman" w:hint="default"/>
      </w:rPr>
    </w:lvl>
  </w:abstractNum>
  <w:abstractNum w:abstractNumId="7" w15:restartNumberingAfterBreak="0">
    <w:nsid w:val="38EC70EA"/>
    <w:multiLevelType w:val="hybridMultilevel"/>
    <w:tmpl w:val="3A62142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3E49307E"/>
    <w:multiLevelType w:val="hybridMultilevel"/>
    <w:tmpl w:val="292E20C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48B91D7A"/>
    <w:multiLevelType w:val="multilevel"/>
    <w:tmpl w:val="A75AC904"/>
    <w:lvl w:ilvl="0">
      <w:start w:val="45"/>
      <w:numFmt w:val="decimal"/>
      <w:lvlText w:val="%1."/>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start w:val="54"/>
      <w:numFmt w:val="decimal"/>
      <w:lvlText w:val="%3."/>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4"/>
        <w:u w:val="none"/>
        <w:effect w:val="none"/>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4D410CD0"/>
    <w:multiLevelType w:val="hybridMultilevel"/>
    <w:tmpl w:val="A8CAD224"/>
    <w:lvl w:ilvl="0" w:tplc="26BC53F8">
      <w:start w:val="1"/>
      <w:numFmt w:val="decimal"/>
      <w:lvlText w:val="%1."/>
      <w:lvlJc w:val="left"/>
      <w:pPr>
        <w:tabs>
          <w:tab w:val="num" w:pos="1215"/>
        </w:tabs>
        <w:ind w:left="1215" w:hanging="510"/>
      </w:pPr>
      <w:rPr>
        <w:rFonts w:hint="default"/>
      </w:rPr>
    </w:lvl>
    <w:lvl w:ilvl="1" w:tplc="04190019">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1" w15:restartNumberingAfterBreak="0">
    <w:nsid w:val="4E056017"/>
    <w:multiLevelType w:val="hybridMultilevel"/>
    <w:tmpl w:val="1F14A9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58212EE6"/>
    <w:multiLevelType w:val="hybridMultilevel"/>
    <w:tmpl w:val="BF48AFD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15:restartNumberingAfterBreak="0">
    <w:nsid w:val="626801C0"/>
    <w:multiLevelType w:val="hybridMultilevel"/>
    <w:tmpl w:val="873C9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67DA6D5C"/>
    <w:multiLevelType w:val="multilevel"/>
    <w:tmpl w:val="00286460"/>
    <w:lvl w:ilvl="0">
      <w:start w:val="14"/>
      <w:numFmt w:val="decimal"/>
      <w:lvlText w:val="2.%1."/>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706515AC"/>
    <w:multiLevelType w:val="multilevel"/>
    <w:tmpl w:val="33CA20C2"/>
    <w:lvl w:ilvl="0">
      <w:start w:val="6"/>
      <w:numFmt w:val="decimal"/>
      <w:lvlText w:val="2.%1."/>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15:restartNumberingAfterBreak="0">
    <w:nsid w:val="73A37744"/>
    <w:multiLevelType w:val="multilevel"/>
    <w:tmpl w:val="B4165D0A"/>
    <w:lvl w:ilvl="0">
      <w:start w:val="1"/>
      <w:numFmt w:val="bullet"/>
      <w:lvlText w:val="-"/>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7D4D5412"/>
    <w:multiLevelType w:val="multilevel"/>
    <w:tmpl w:val="422CE3E0"/>
    <w:lvl w:ilvl="0">
      <w:start w:val="1"/>
      <w:numFmt w:val="bullet"/>
      <w:lvlText w:val="-"/>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start w:val="1"/>
      <w:numFmt w:val="decimal"/>
      <w:lvlText w:val="%3)"/>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7DFD2DA4"/>
    <w:multiLevelType w:val="hybridMultilevel"/>
    <w:tmpl w:val="421202D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8"/>
  </w:num>
  <w:num w:numId="2">
    <w:abstractNumId w:val="7"/>
  </w:num>
  <w:num w:numId="3">
    <w:abstractNumId w:val="4"/>
  </w:num>
  <w:num w:numId="4">
    <w:abstractNumId w:val="5"/>
  </w:num>
  <w:num w:numId="5">
    <w:abstractNumId w:val="18"/>
  </w:num>
  <w:num w:numId="6">
    <w:abstractNumId w:val="12"/>
  </w:num>
  <w:num w:numId="7">
    <w:abstractNumId w:val="2"/>
  </w:num>
  <w:num w:numId="8">
    <w:abstractNumId w:val="13"/>
  </w:num>
  <w:num w:numId="9">
    <w:abstractNumId w:val="11"/>
  </w:num>
  <w:num w:numId="10">
    <w:abstractNumId w:val="10"/>
  </w:num>
  <w:num w:numId="11">
    <w:abstractNumId w:val="6"/>
  </w:num>
  <w:num w:numId="12">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13">
    <w:abstractNumId w:val="15"/>
    <w:lvlOverride w:ilvl="0">
      <w:startOverride w:val="6"/>
    </w:lvlOverride>
    <w:lvlOverride w:ilvl="1">
      <w:startOverride w:val="1"/>
    </w:lvlOverride>
    <w:lvlOverride w:ilvl="2"/>
    <w:lvlOverride w:ilvl="3"/>
    <w:lvlOverride w:ilvl="4"/>
    <w:lvlOverride w:ilvl="5"/>
    <w:lvlOverride w:ilvl="6"/>
    <w:lvlOverride w:ilvl="7"/>
    <w:lvlOverride w:ilvl="8"/>
  </w:num>
  <w:num w:numId="14">
    <w:abstractNumId w:val="17"/>
    <w:lvlOverride w:ilvl="0"/>
    <w:lvlOverride w:ilvl="1">
      <w:startOverride w:val="1"/>
    </w:lvlOverride>
    <w:lvlOverride w:ilvl="2">
      <w:startOverride w:val="1"/>
    </w:lvlOverride>
    <w:lvlOverride w:ilvl="3"/>
    <w:lvlOverride w:ilvl="4"/>
    <w:lvlOverride w:ilvl="5"/>
    <w:lvlOverride w:ilvl="6"/>
    <w:lvlOverride w:ilvl="7"/>
    <w:lvlOverride w:ilvl="8"/>
  </w:num>
  <w:num w:numId="15">
    <w:abstractNumId w:val="16"/>
  </w:num>
  <w:num w:numId="16">
    <w:abstractNumId w:val="14"/>
    <w:lvlOverride w:ilvl="0">
      <w:startOverride w:val="14"/>
    </w:lvlOverride>
    <w:lvlOverride w:ilvl="1">
      <w:startOverride w:val="1"/>
    </w:lvlOverride>
    <w:lvlOverride w:ilvl="2"/>
    <w:lvlOverride w:ilvl="3"/>
    <w:lvlOverride w:ilvl="4"/>
    <w:lvlOverride w:ilvl="5"/>
    <w:lvlOverride w:ilvl="6"/>
    <w:lvlOverride w:ilvl="7"/>
    <w:lvlOverride w:ilvl="8"/>
  </w:num>
  <w:num w:numId="17">
    <w:abstractNumId w:val="1"/>
    <w:lvlOverride w:ilvl="0">
      <w:startOverride w:val="45"/>
    </w:lvlOverride>
    <w:lvlOverride w:ilvl="1">
      <w:startOverride w:val="1"/>
    </w:lvlOverride>
    <w:lvlOverride w:ilvl="2">
      <w:startOverride w:val="54"/>
    </w:lvlOverride>
    <w:lvlOverride w:ilvl="3"/>
    <w:lvlOverride w:ilvl="4"/>
    <w:lvlOverride w:ilvl="5"/>
    <w:lvlOverride w:ilvl="6"/>
    <w:lvlOverride w:ilvl="7"/>
    <w:lvlOverride w:ilvl="8"/>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46BD"/>
    <w:rsid w:val="00012456"/>
    <w:rsid w:val="00032BFC"/>
    <w:rsid w:val="00041B0B"/>
    <w:rsid w:val="00073EE3"/>
    <w:rsid w:val="00092755"/>
    <w:rsid w:val="000F5069"/>
    <w:rsid w:val="00117103"/>
    <w:rsid w:val="00141E6C"/>
    <w:rsid w:val="00153F03"/>
    <w:rsid w:val="0015486A"/>
    <w:rsid w:val="00172DBF"/>
    <w:rsid w:val="001742CB"/>
    <w:rsid w:val="00177549"/>
    <w:rsid w:val="00194F02"/>
    <w:rsid w:val="00195696"/>
    <w:rsid w:val="001A5FE8"/>
    <w:rsid w:val="001C23E2"/>
    <w:rsid w:val="001E1C81"/>
    <w:rsid w:val="001E7193"/>
    <w:rsid w:val="002024D4"/>
    <w:rsid w:val="0020732A"/>
    <w:rsid w:val="00210505"/>
    <w:rsid w:val="00224D83"/>
    <w:rsid w:val="0022608A"/>
    <w:rsid w:val="00247188"/>
    <w:rsid w:val="002504B7"/>
    <w:rsid w:val="00253C49"/>
    <w:rsid w:val="00270DAE"/>
    <w:rsid w:val="002D5FD7"/>
    <w:rsid w:val="002F6171"/>
    <w:rsid w:val="00315700"/>
    <w:rsid w:val="0031742F"/>
    <w:rsid w:val="0033006C"/>
    <w:rsid w:val="0034794C"/>
    <w:rsid w:val="00355EB5"/>
    <w:rsid w:val="00361C5E"/>
    <w:rsid w:val="00364AA6"/>
    <w:rsid w:val="003706C3"/>
    <w:rsid w:val="003A2630"/>
    <w:rsid w:val="003B470C"/>
    <w:rsid w:val="003D144C"/>
    <w:rsid w:val="003D2483"/>
    <w:rsid w:val="003D5FAB"/>
    <w:rsid w:val="003E144D"/>
    <w:rsid w:val="003F6D29"/>
    <w:rsid w:val="00407E6A"/>
    <w:rsid w:val="004246BD"/>
    <w:rsid w:val="0043024F"/>
    <w:rsid w:val="00465909"/>
    <w:rsid w:val="00473E4E"/>
    <w:rsid w:val="0049522E"/>
    <w:rsid w:val="004C55A7"/>
    <w:rsid w:val="004C685F"/>
    <w:rsid w:val="00501EAE"/>
    <w:rsid w:val="00507F07"/>
    <w:rsid w:val="00511262"/>
    <w:rsid w:val="00530834"/>
    <w:rsid w:val="00533223"/>
    <w:rsid w:val="00533567"/>
    <w:rsid w:val="005A50D9"/>
    <w:rsid w:val="005B6C27"/>
    <w:rsid w:val="00603DDB"/>
    <w:rsid w:val="00605ACD"/>
    <w:rsid w:val="006236CC"/>
    <w:rsid w:val="0068199C"/>
    <w:rsid w:val="006A6802"/>
    <w:rsid w:val="006D3493"/>
    <w:rsid w:val="006D6751"/>
    <w:rsid w:val="006F7502"/>
    <w:rsid w:val="0071428F"/>
    <w:rsid w:val="007230BD"/>
    <w:rsid w:val="007370A9"/>
    <w:rsid w:val="0075288E"/>
    <w:rsid w:val="00764362"/>
    <w:rsid w:val="0076507A"/>
    <w:rsid w:val="00780D5F"/>
    <w:rsid w:val="00790A8E"/>
    <w:rsid w:val="0079149F"/>
    <w:rsid w:val="00793DDD"/>
    <w:rsid w:val="00797029"/>
    <w:rsid w:val="007F30D9"/>
    <w:rsid w:val="007F663B"/>
    <w:rsid w:val="008074A6"/>
    <w:rsid w:val="008078A6"/>
    <w:rsid w:val="00817D1B"/>
    <w:rsid w:val="008224BE"/>
    <w:rsid w:val="00835F1E"/>
    <w:rsid w:val="00850421"/>
    <w:rsid w:val="00861FBE"/>
    <w:rsid w:val="0086341D"/>
    <w:rsid w:val="00895C31"/>
    <w:rsid w:val="008A1AB7"/>
    <w:rsid w:val="008C7CE9"/>
    <w:rsid w:val="008F0255"/>
    <w:rsid w:val="008F5341"/>
    <w:rsid w:val="00902502"/>
    <w:rsid w:val="009120B8"/>
    <w:rsid w:val="00937558"/>
    <w:rsid w:val="00943DB5"/>
    <w:rsid w:val="009470E3"/>
    <w:rsid w:val="00953F96"/>
    <w:rsid w:val="009929FB"/>
    <w:rsid w:val="00995E96"/>
    <w:rsid w:val="009B3AB9"/>
    <w:rsid w:val="009C72F5"/>
    <w:rsid w:val="00A10F59"/>
    <w:rsid w:val="00A70510"/>
    <w:rsid w:val="00A85E52"/>
    <w:rsid w:val="00A95F8F"/>
    <w:rsid w:val="00AB3615"/>
    <w:rsid w:val="00AC06B7"/>
    <w:rsid w:val="00AC4F84"/>
    <w:rsid w:val="00AC683B"/>
    <w:rsid w:val="00AD3400"/>
    <w:rsid w:val="00AF4BE7"/>
    <w:rsid w:val="00B21D21"/>
    <w:rsid w:val="00B37310"/>
    <w:rsid w:val="00B7383C"/>
    <w:rsid w:val="00B742FE"/>
    <w:rsid w:val="00B938B9"/>
    <w:rsid w:val="00BA7F24"/>
    <w:rsid w:val="00BB452C"/>
    <w:rsid w:val="00BD1270"/>
    <w:rsid w:val="00BE62FB"/>
    <w:rsid w:val="00BF433B"/>
    <w:rsid w:val="00BF6ED9"/>
    <w:rsid w:val="00C1466B"/>
    <w:rsid w:val="00C91BAA"/>
    <w:rsid w:val="00C977BF"/>
    <w:rsid w:val="00CA3652"/>
    <w:rsid w:val="00CA7979"/>
    <w:rsid w:val="00CB2D85"/>
    <w:rsid w:val="00CD3529"/>
    <w:rsid w:val="00D34D8E"/>
    <w:rsid w:val="00D604D2"/>
    <w:rsid w:val="00D65C8C"/>
    <w:rsid w:val="00D67813"/>
    <w:rsid w:val="00D777F8"/>
    <w:rsid w:val="00DA64F9"/>
    <w:rsid w:val="00DB0529"/>
    <w:rsid w:val="00DB0C49"/>
    <w:rsid w:val="00DB2BF3"/>
    <w:rsid w:val="00DE27E6"/>
    <w:rsid w:val="00E10616"/>
    <w:rsid w:val="00E1439D"/>
    <w:rsid w:val="00E319BB"/>
    <w:rsid w:val="00E44286"/>
    <w:rsid w:val="00E64575"/>
    <w:rsid w:val="00E70046"/>
    <w:rsid w:val="00EB0BD5"/>
    <w:rsid w:val="00EB70FC"/>
    <w:rsid w:val="00EC177E"/>
    <w:rsid w:val="00ED5F29"/>
    <w:rsid w:val="00EE06E2"/>
    <w:rsid w:val="00EE5436"/>
    <w:rsid w:val="00EE7B2F"/>
    <w:rsid w:val="00F61CE7"/>
    <w:rsid w:val="00FB5E21"/>
    <w:rsid w:val="00FC78CB"/>
    <w:rsid w:val="00FD5E28"/>
    <w:rsid w:val="00FE247A"/>
    <w:rsid w:val="00FE7446"/>
    <w:rsid w:val="00FF6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3325A081"/>
  <w15:docId w15:val="{F1331D4B-30D4-4989-B19F-65800384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liases w:val="!Обычный текст документа"/>
    <w:qFormat/>
    <w:rsid w:val="00780D5F"/>
    <w:pPr>
      <w:ind w:firstLine="567"/>
      <w:jc w:val="both"/>
    </w:pPr>
    <w:rPr>
      <w:rFonts w:ascii="Arial" w:hAnsi="Arial"/>
      <w:sz w:val="24"/>
      <w:szCs w:val="24"/>
    </w:rPr>
  </w:style>
  <w:style w:type="paragraph" w:styleId="1">
    <w:name w:val="heading 1"/>
    <w:aliases w:val="!Части документа"/>
    <w:basedOn w:val="a"/>
    <w:next w:val="a"/>
    <w:qFormat/>
    <w:rsid w:val="00780D5F"/>
    <w:pPr>
      <w:jc w:val="center"/>
      <w:outlineLvl w:val="0"/>
    </w:pPr>
    <w:rPr>
      <w:rFonts w:cs="Arial"/>
      <w:b/>
      <w:bCs/>
      <w:kern w:val="32"/>
      <w:sz w:val="32"/>
      <w:szCs w:val="32"/>
    </w:rPr>
  </w:style>
  <w:style w:type="paragraph" w:styleId="2">
    <w:name w:val="heading 2"/>
    <w:aliases w:val="!Разделы документа"/>
    <w:basedOn w:val="a"/>
    <w:link w:val="20"/>
    <w:qFormat/>
    <w:rsid w:val="00780D5F"/>
    <w:pPr>
      <w:jc w:val="center"/>
      <w:outlineLvl w:val="1"/>
    </w:pPr>
    <w:rPr>
      <w:rFonts w:cs="Arial"/>
      <w:b/>
      <w:bCs/>
      <w:iCs/>
      <w:sz w:val="30"/>
      <w:szCs w:val="28"/>
    </w:rPr>
  </w:style>
  <w:style w:type="paragraph" w:styleId="3">
    <w:name w:val="heading 3"/>
    <w:aliases w:val="!Главы документа"/>
    <w:basedOn w:val="a"/>
    <w:qFormat/>
    <w:rsid w:val="00780D5F"/>
    <w:pPr>
      <w:outlineLvl w:val="2"/>
    </w:pPr>
    <w:rPr>
      <w:rFonts w:cs="Arial"/>
      <w:b/>
      <w:bCs/>
      <w:sz w:val="28"/>
      <w:szCs w:val="26"/>
    </w:rPr>
  </w:style>
  <w:style w:type="paragraph" w:styleId="4">
    <w:name w:val="heading 4"/>
    <w:aliases w:val="!Параграфы/Статьи документа"/>
    <w:basedOn w:val="a"/>
    <w:qFormat/>
    <w:rsid w:val="00780D5F"/>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Стиль1"/>
    <w:basedOn w:val="a3"/>
    <w:rsid w:val="00C977BF"/>
    <w:pPr>
      <w:spacing w:after="0"/>
      <w:ind w:left="708"/>
    </w:pPr>
  </w:style>
  <w:style w:type="paragraph" w:styleId="a3">
    <w:name w:val="Body Text"/>
    <w:basedOn w:val="a"/>
    <w:rsid w:val="00C977BF"/>
    <w:pPr>
      <w:spacing w:after="120"/>
    </w:pPr>
  </w:style>
  <w:style w:type="paragraph" w:customStyle="1" w:styleId="ConsPlusNonformat">
    <w:name w:val="ConsPlusNonformat"/>
    <w:rsid w:val="004246BD"/>
    <w:pPr>
      <w:widowControl w:val="0"/>
      <w:autoSpaceDE w:val="0"/>
      <w:autoSpaceDN w:val="0"/>
      <w:adjustRightInd w:val="0"/>
    </w:pPr>
    <w:rPr>
      <w:rFonts w:ascii="Courier New" w:hAnsi="Courier New" w:cs="Courier New"/>
    </w:rPr>
  </w:style>
  <w:style w:type="paragraph" w:customStyle="1" w:styleId="ConsPlusNormal">
    <w:name w:val="ConsPlusNormal"/>
    <w:rsid w:val="004246BD"/>
    <w:pPr>
      <w:widowControl w:val="0"/>
      <w:autoSpaceDE w:val="0"/>
      <w:autoSpaceDN w:val="0"/>
      <w:adjustRightInd w:val="0"/>
      <w:ind w:firstLine="720"/>
    </w:pPr>
    <w:rPr>
      <w:rFonts w:ascii="Arial" w:hAnsi="Arial" w:cs="Arial"/>
    </w:rPr>
  </w:style>
  <w:style w:type="paragraph" w:customStyle="1" w:styleId="ConsPlusTitle">
    <w:name w:val="ConsPlusTitle"/>
    <w:rsid w:val="004246BD"/>
    <w:pPr>
      <w:widowControl w:val="0"/>
      <w:autoSpaceDE w:val="0"/>
      <w:autoSpaceDN w:val="0"/>
      <w:adjustRightInd w:val="0"/>
    </w:pPr>
    <w:rPr>
      <w:rFonts w:ascii="Arial" w:hAnsi="Arial" w:cs="Arial"/>
      <w:b/>
      <w:bCs/>
    </w:rPr>
  </w:style>
  <w:style w:type="paragraph" w:customStyle="1" w:styleId="11">
    <w:name w:val="обычный_1"/>
    <w:basedOn w:val="a"/>
    <w:rsid w:val="004246BD"/>
    <w:pPr>
      <w:spacing w:before="100" w:beforeAutospacing="1" w:after="100" w:afterAutospacing="1"/>
      <w:ind w:firstLine="709"/>
    </w:pPr>
    <w:rPr>
      <w:szCs w:val="28"/>
      <w:lang w:val="en-US" w:eastAsia="en-US"/>
    </w:rPr>
  </w:style>
  <w:style w:type="character" w:styleId="a4">
    <w:name w:val="Hyperlink"/>
    <w:rsid w:val="00780D5F"/>
    <w:rPr>
      <w:color w:val="0000FF"/>
      <w:u w:val="none"/>
    </w:rPr>
  </w:style>
  <w:style w:type="paragraph" w:customStyle="1" w:styleId="Default">
    <w:name w:val="Default"/>
    <w:rsid w:val="004246BD"/>
    <w:pPr>
      <w:autoSpaceDE w:val="0"/>
      <w:autoSpaceDN w:val="0"/>
      <w:adjustRightInd w:val="0"/>
    </w:pPr>
    <w:rPr>
      <w:color w:val="000000"/>
      <w:sz w:val="24"/>
      <w:szCs w:val="24"/>
    </w:rPr>
  </w:style>
  <w:style w:type="paragraph" w:styleId="a5">
    <w:name w:val="header"/>
    <w:basedOn w:val="a"/>
    <w:link w:val="a6"/>
    <w:rsid w:val="004246BD"/>
    <w:pPr>
      <w:tabs>
        <w:tab w:val="center" w:pos="4677"/>
        <w:tab w:val="right" w:pos="9355"/>
      </w:tabs>
    </w:pPr>
  </w:style>
  <w:style w:type="character" w:customStyle="1" w:styleId="a6">
    <w:name w:val="Верхний колонтитул Знак"/>
    <w:link w:val="a5"/>
    <w:rsid w:val="004246BD"/>
    <w:rPr>
      <w:sz w:val="28"/>
      <w:lang w:val="ru-RU" w:eastAsia="ru-RU" w:bidi="ar-SA"/>
    </w:rPr>
  </w:style>
  <w:style w:type="character" w:styleId="a7">
    <w:name w:val="page number"/>
    <w:basedOn w:val="a0"/>
    <w:rsid w:val="004246BD"/>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4246BD"/>
    <w:pPr>
      <w:spacing w:before="100" w:beforeAutospacing="1" w:after="100" w:afterAutospacing="1"/>
    </w:pPr>
    <w:rPr>
      <w:rFonts w:ascii="Tahoma" w:hAnsi="Tahoma" w:cs="Tahoma"/>
      <w:sz w:val="20"/>
      <w:lang w:val="en-US" w:eastAsia="en-US"/>
    </w:rPr>
  </w:style>
  <w:style w:type="paragraph" w:styleId="a8">
    <w:name w:val="footer"/>
    <w:basedOn w:val="a"/>
    <w:rsid w:val="004246BD"/>
    <w:pPr>
      <w:tabs>
        <w:tab w:val="center" w:pos="4677"/>
        <w:tab w:val="right" w:pos="9355"/>
      </w:tabs>
    </w:pPr>
  </w:style>
  <w:style w:type="paragraph" w:customStyle="1" w:styleId="consplusnormal0">
    <w:name w:val="consplusnormal"/>
    <w:basedOn w:val="a"/>
    <w:rsid w:val="004246BD"/>
    <w:pPr>
      <w:spacing w:before="100" w:beforeAutospacing="1" w:after="100" w:afterAutospacing="1"/>
    </w:pPr>
    <w:rPr>
      <w:sz w:val="16"/>
      <w:szCs w:val="16"/>
    </w:rPr>
  </w:style>
  <w:style w:type="character" w:styleId="HTML">
    <w:name w:val="HTML Variable"/>
    <w:aliases w:val="!Ссылки в документе"/>
    <w:rsid w:val="00780D5F"/>
    <w:rPr>
      <w:rFonts w:ascii="Arial" w:hAnsi="Arial"/>
      <w:b w:val="0"/>
      <w:i w:val="0"/>
      <w:iCs/>
      <w:color w:val="0000FF"/>
      <w:sz w:val="24"/>
      <w:u w:val="none"/>
    </w:rPr>
  </w:style>
  <w:style w:type="paragraph" w:styleId="a9">
    <w:name w:val="annotation text"/>
    <w:aliases w:val="!Равноширинный текст документа"/>
    <w:basedOn w:val="a"/>
    <w:semiHidden/>
    <w:rsid w:val="00780D5F"/>
    <w:rPr>
      <w:rFonts w:ascii="Courier" w:hAnsi="Courier"/>
      <w:sz w:val="22"/>
      <w:szCs w:val="20"/>
    </w:rPr>
  </w:style>
  <w:style w:type="paragraph" w:customStyle="1" w:styleId="Title">
    <w:name w:val="Title!Название НПА"/>
    <w:basedOn w:val="a"/>
    <w:rsid w:val="00780D5F"/>
    <w:pPr>
      <w:spacing w:before="240" w:after="60"/>
      <w:jc w:val="center"/>
      <w:outlineLvl w:val="0"/>
    </w:pPr>
    <w:rPr>
      <w:rFonts w:cs="Arial"/>
      <w:b/>
      <w:bCs/>
      <w:kern w:val="28"/>
      <w:sz w:val="32"/>
      <w:szCs w:val="32"/>
    </w:rPr>
  </w:style>
  <w:style w:type="paragraph" w:customStyle="1" w:styleId="Application">
    <w:name w:val="Application!Приложение"/>
    <w:rsid w:val="00780D5F"/>
    <w:pPr>
      <w:spacing w:before="120" w:after="120"/>
      <w:jc w:val="right"/>
    </w:pPr>
    <w:rPr>
      <w:rFonts w:ascii="Arial" w:hAnsi="Arial" w:cs="Arial"/>
      <w:b/>
      <w:bCs/>
      <w:kern w:val="28"/>
      <w:sz w:val="32"/>
      <w:szCs w:val="32"/>
    </w:rPr>
  </w:style>
  <w:style w:type="paragraph" w:customStyle="1" w:styleId="Table">
    <w:name w:val="Table!Таблица"/>
    <w:rsid w:val="00780D5F"/>
    <w:rPr>
      <w:rFonts w:ascii="Arial" w:hAnsi="Arial" w:cs="Arial"/>
      <w:bCs/>
      <w:kern w:val="28"/>
      <w:sz w:val="24"/>
      <w:szCs w:val="32"/>
    </w:rPr>
  </w:style>
  <w:style w:type="paragraph" w:customStyle="1" w:styleId="Table0">
    <w:name w:val="Table!"/>
    <w:next w:val="Table"/>
    <w:rsid w:val="00780D5F"/>
    <w:pPr>
      <w:jc w:val="center"/>
    </w:pPr>
    <w:rPr>
      <w:rFonts w:ascii="Arial" w:hAnsi="Arial" w:cs="Arial"/>
      <w:b/>
      <w:bCs/>
      <w:kern w:val="28"/>
      <w:sz w:val="24"/>
      <w:szCs w:val="32"/>
    </w:rPr>
  </w:style>
  <w:style w:type="character" w:customStyle="1" w:styleId="FontStyle31">
    <w:name w:val="Font Style31"/>
    <w:rsid w:val="00BF433B"/>
    <w:rPr>
      <w:rFonts w:ascii="Times New Roman" w:hAnsi="Times New Roman" w:cs="Times New Roman"/>
      <w:sz w:val="24"/>
      <w:szCs w:val="24"/>
    </w:rPr>
  </w:style>
  <w:style w:type="paragraph" w:customStyle="1" w:styleId="Style7">
    <w:name w:val="Style7"/>
    <w:basedOn w:val="a"/>
    <w:rsid w:val="00117103"/>
    <w:pPr>
      <w:widowControl w:val="0"/>
      <w:autoSpaceDE w:val="0"/>
      <w:autoSpaceDN w:val="0"/>
      <w:adjustRightInd w:val="0"/>
      <w:spacing w:line="293" w:lineRule="exact"/>
      <w:ind w:firstLine="658"/>
    </w:pPr>
  </w:style>
  <w:style w:type="paragraph" w:customStyle="1" w:styleId="Style16">
    <w:name w:val="Style16"/>
    <w:basedOn w:val="a"/>
    <w:rsid w:val="00117103"/>
    <w:pPr>
      <w:widowControl w:val="0"/>
      <w:autoSpaceDE w:val="0"/>
      <w:autoSpaceDN w:val="0"/>
      <w:adjustRightInd w:val="0"/>
      <w:spacing w:line="298" w:lineRule="exact"/>
      <w:ind w:firstLine="490"/>
    </w:pPr>
  </w:style>
  <w:style w:type="paragraph" w:customStyle="1" w:styleId="Style17">
    <w:name w:val="Style17"/>
    <w:basedOn w:val="a"/>
    <w:rsid w:val="00117103"/>
    <w:pPr>
      <w:widowControl w:val="0"/>
      <w:autoSpaceDE w:val="0"/>
      <w:autoSpaceDN w:val="0"/>
      <w:adjustRightInd w:val="0"/>
      <w:spacing w:line="298" w:lineRule="exact"/>
      <w:ind w:firstLine="499"/>
    </w:pPr>
  </w:style>
  <w:style w:type="character" w:customStyle="1" w:styleId="FontStyle17">
    <w:name w:val="Font Style17"/>
    <w:rsid w:val="00FC78CB"/>
    <w:rPr>
      <w:rFonts w:ascii="Times New Roman" w:hAnsi="Times New Roman" w:cs="Times New Roman"/>
      <w:sz w:val="24"/>
      <w:szCs w:val="24"/>
    </w:rPr>
  </w:style>
  <w:style w:type="paragraph" w:customStyle="1" w:styleId="NumberAndDate">
    <w:name w:val="NumberAndDate"/>
    <w:aliases w:val="!Дата и Номер"/>
    <w:qFormat/>
    <w:rsid w:val="00780D5F"/>
    <w:pPr>
      <w:jc w:val="center"/>
    </w:pPr>
    <w:rPr>
      <w:rFonts w:ascii="Arial" w:hAnsi="Arial" w:cs="Arial"/>
      <w:bCs/>
      <w:kern w:val="28"/>
      <w:sz w:val="24"/>
      <w:szCs w:val="32"/>
    </w:rPr>
  </w:style>
  <w:style w:type="paragraph" w:customStyle="1" w:styleId="Style5">
    <w:name w:val="Style5"/>
    <w:basedOn w:val="a"/>
    <w:rsid w:val="00EE06E2"/>
    <w:pPr>
      <w:spacing w:line="326" w:lineRule="exact"/>
    </w:pPr>
  </w:style>
  <w:style w:type="paragraph" w:customStyle="1" w:styleId="Institution">
    <w:name w:val="Institution!Орган принятия"/>
    <w:basedOn w:val="NumberAndDate"/>
    <w:next w:val="a"/>
    <w:rsid w:val="00780D5F"/>
    <w:rPr>
      <w:sz w:val="28"/>
    </w:rPr>
  </w:style>
  <w:style w:type="character" w:customStyle="1" w:styleId="30">
    <w:name w:val="Заголовок №3_"/>
    <w:link w:val="31"/>
    <w:rsid w:val="00A95F8F"/>
    <w:rPr>
      <w:spacing w:val="20"/>
      <w:sz w:val="24"/>
      <w:szCs w:val="24"/>
      <w:shd w:val="clear" w:color="auto" w:fill="FFFFFF"/>
    </w:rPr>
  </w:style>
  <w:style w:type="paragraph" w:customStyle="1" w:styleId="31">
    <w:name w:val="Заголовок №3"/>
    <w:basedOn w:val="a"/>
    <w:link w:val="30"/>
    <w:rsid w:val="00A95F8F"/>
    <w:pPr>
      <w:shd w:val="clear" w:color="auto" w:fill="FFFFFF"/>
      <w:spacing w:after="360" w:line="0" w:lineRule="atLeast"/>
      <w:ind w:firstLine="660"/>
      <w:outlineLvl w:val="2"/>
    </w:pPr>
    <w:rPr>
      <w:rFonts w:ascii="Times New Roman" w:hAnsi="Times New Roman"/>
      <w:spacing w:val="20"/>
    </w:rPr>
  </w:style>
  <w:style w:type="character" w:customStyle="1" w:styleId="20">
    <w:name w:val="Заголовок 2 Знак"/>
    <w:aliases w:val="!Разделы документа Знак"/>
    <w:link w:val="2"/>
    <w:rsid w:val="00E64575"/>
    <w:rPr>
      <w:rFonts w:ascii="Arial" w:hAnsi="Arial" w:cs="Arial"/>
      <w:b/>
      <w:bCs/>
      <w:iCs/>
      <w:sz w:val="30"/>
      <w:szCs w:val="28"/>
    </w:rPr>
  </w:style>
  <w:style w:type="character" w:customStyle="1" w:styleId="aa">
    <w:name w:val="Основной текст_"/>
    <w:link w:val="32"/>
    <w:locked/>
    <w:rsid w:val="00012456"/>
    <w:rPr>
      <w:spacing w:val="10"/>
      <w:sz w:val="35"/>
      <w:szCs w:val="35"/>
      <w:shd w:val="clear" w:color="auto" w:fill="FFFFFF"/>
    </w:rPr>
  </w:style>
  <w:style w:type="paragraph" w:customStyle="1" w:styleId="32">
    <w:name w:val="Основной текст3"/>
    <w:basedOn w:val="a"/>
    <w:link w:val="aa"/>
    <w:rsid w:val="00012456"/>
    <w:pPr>
      <w:shd w:val="clear" w:color="auto" w:fill="FFFFFF"/>
      <w:spacing w:before="2460" w:after="120" w:line="0" w:lineRule="atLeast"/>
    </w:pPr>
    <w:rPr>
      <w:rFonts w:ascii="Times New Roman" w:hAnsi="Times New Roman"/>
      <w:spacing w:val="10"/>
      <w:sz w:val="35"/>
      <w:szCs w:val="35"/>
    </w:rPr>
  </w:style>
  <w:style w:type="character" w:customStyle="1" w:styleId="18pt">
    <w:name w:val="Основной текст + 18 pt"/>
    <w:aliases w:val="Курсив,Интервал 0 pt"/>
    <w:rsid w:val="00012456"/>
    <w:rPr>
      <w:i/>
      <w:iCs/>
      <w:spacing w:val="0"/>
      <w:sz w:val="36"/>
      <w:szCs w:val="36"/>
      <w:shd w:val="clear" w:color="auto" w:fill="FFFFFF"/>
    </w:rPr>
  </w:style>
  <w:style w:type="character" w:customStyle="1" w:styleId="12">
    <w:name w:val="Основной текст1"/>
    <w:rsid w:val="004C55A7"/>
    <w:rPr>
      <w:spacing w:val="10"/>
      <w:sz w:val="35"/>
      <w:szCs w:val="35"/>
      <w:u w:val="single"/>
      <w:shd w:val="clear" w:color="auto" w:fill="FFFFFF"/>
      <w:lang w:val="en-US"/>
    </w:rPr>
  </w:style>
  <w:style w:type="character" w:customStyle="1" w:styleId="-1pt">
    <w:name w:val="Основной текст + Интервал -1 pt"/>
    <w:rsid w:val="008074A6"/>
    <w:rPr>
      <w:rFonts w:ascii="Times New Roman" w:eastAsia="Times New Roman" w:hAnsi="Times New Roman" w:cs="Times New Roman" w:hint="default"/>
      <w:b w:val="0"/>
      <w:bCs w:val="0"/>
      <w:i w:val="0"/>
      <w:iCs w:val="0"/>
      <w:smallCaps w:val="0"/>
      <w:strike w:val="0"/>
      <w:dstrike w:val="0"/>
      <w:spacing w:val="-30"/>
      <w:sz w:val="35"/>
      <w:szCs w:val="3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3603">
      <w:bodyDiv w:val="1"/>
      <w:marLeft w:val="0"/>
      <w:marRight w:val="0"/>
      <w:marTop w:val="0"/>
      <w:marBottom w:val="0"/>
      <w:divBdr>
        <w:top w:val="none" w:sz="0" w:space="0" w:color="auto"/>
        <w:left w:val="none" w:sz="0" w:space="0" w:color="auto"/>
        <w:bottom w:val="none" w:sz="0" w:space="0" w:color="auto"/>
        <w:right w:val="none" w:sz="0" w:space="0" w:color="auto"/>
      </w:divBdr>
    </w:div>
    <w:div w:id="261110974">
      <w:bodyDiv w:val="1"/>
      <w:marLeft w:val="0"/>
      <w:marRight w:val="0"/>
      <w:marTop w:val="0"/>
      <w:marBottom w:val="0"/>
      <w:divBdr>
        <w:top w:val="none" w:sz="0" w:space="0" w:color="auto"/>
        <w:left w:val="none" w:sz="0" w:space="0" w:color="auto"/>
        <w:bottom w:val="none" w:sz="0" w:space="0" w:color="auto"/>
        <w:right w:val="none" w:sz="0" w:space="0" w:color="auto"/>
      </w:divBdr>
    </w:div>
    <w:div w:id="293684531">
      <w:bodyDiv w:val="1"/>
      <w:marLeft w:val="0"/>
      <w:marRight w:val="0"/>
      <w:marTop w:val="0"/>
      <w:marBottom w:val="0"/>
      <w:divBdr>
        <w:top w:val="none" w:sz="0" w:space="0" w:color="auto"/>
        <w:left w:val="none" w:sz="0" w:space="0" w:color="auto"/>
        <w:bottom w:val="none" w:sz="0" w:space="0" w:color="auto"/>
        <w:right w:val="none" w:sz="0" w:space="0" w:color="auto"/>
      </w:divBdr>
    </w:div>
    <w:div w:id="336464083">
      <w:bodyDiv w:val="1"/>
      <w:marLeft w:val="0"/>
      <w:marRight w:val="0"/>
      <w:marTop w:val="0"/>
      <w:marBottom w:val="0"/>
      <w:divBdr>
        <w:top w:val="none" w:sz="0" w:space="0" w:color="auto"/>
        <w:left w:val="none" w:sz="0" w:space="0" w:color="auto"/>
        <w:bottom w:val="none" w:sz="0" w:space="0" w:color="auto"/>
        <w:right w:val="none" w:sz="0" w:space="0" w:color="auto"/>
      </w:divBdr>
    </w:div>
    <w:div w:id="382293255">
      <w:bodyDiv w:val="1"/>
      <w:marLeft w:val="0"/>
      <w:marRight w:val="0"/>
      <w:marTop w:val="0"/>
      <w:marBottom w:val="0"/>
      <w:divBdr>
        <w:top w:val="none" w:sz="0" w:space="0" w:color="auto"/>
        <w:left w:val="none" w:sz="0" w:space="0" w:color="auto"/>
        <w:bottom w:val="none" w:sz="0" w:space="0" w:color="auto"/>
        <w:right w:val="none" w:sz="0" w:space="0" w:color="auto"/>
      </w:divBdr>
    </w:div>
    <w:div w:id="409545482">
      <w:bodyDiv w:val="1"/>
      <w:marLeft w:val="0"/>
      <w:marRight w:val="0"/>
      <w:marTop w:val="0"/>
      <w:marBottom w:val="0"/>
      <w:divBdr>
        <w:top w:val="none" w:sz="0" w:space="0" w:color="auto"/>
        <w:left w:val="none" w:sz="0" w:space="0" w:color="auto"/>
        <w:bottom w:val="none" w:sz="0" w:space="0" w:color="auto"/>
        <w:right w:val="none" w:sz="0" w:space="0" w:color="auto"/>
      </w:divBdr>
    </w:div>
    <w:div w:id="426971725">
      <w:bodyDiv w:val="1"/>
      <w:marLeft w:val="0"/>
      <w:marRight w:val="0"/>
      <w:marTop w:val="0"/>
      <w:marBottom w:val="0"/>
      <w:divBdr>
        <w:top w:val="none" w:sz="0" w:space="0" w:color="auto"/>
        <w:left w:val="none" w:sz="0" w:space="0" w:color="auto"/>
        <w:bottom w:val="none" w:sz="0" w:space="0" w:color="auto"/>
        <w:right w:val="none" w:sz="0" w:space="0" w:color="auto"/>
      </w:divBdr>
    </w:div>
    <w:div w:id="543562961">
      <w:bodyDiv w:val="1"/>
      <w:marLeft w:val="0"/>
      <w:marRight w:val="0"/>
      <w:marTop w:val="0"/>
      <w:marBottom w:val="0"/>
      <w:divBdr>
        <w:top w:val="none" w:sz="0" w:space="0" w:color="auto"/>
        <w:left w:val="none" w:sz="0" w:space="0" w:color="auto"/>
        <w:bottom w:val="none" w:sz="0" w:space="0" w:color="auto"/>
        <w:right w:val="none" w:sz="0" w:space="0" w:color="auto"/>
      </w:divBdr>
    </w:div>
    <w:div w:id="670059058">
      <w:bodyDiv w:val="1"/>
      <w:marLeft w:val="0"/>
      <w:marRight w:val="0"/>
      <w:marTop w:val="0"/>
      <w:marBottom w:val="0"/>
      <w:divBdr>
        <w:top w:val="none" w:sz="0" w:space="0" w:color="auto"/>
        <w:left w:val="none" w:sz="0" w:space="0" w:color="auto"/>
        <w:bottom w:val="none" w:sz="0" w:space="0" w:color="auto"/>
        <w:right w:val="none" w:sz="0" w:space="0" w:color="auto"/>
      </w:divBdr>
    </w:div>
    <w:div w:id="871921824">
      <w:bodyDiv w:val="1"/>
      <w:marLeft w:val="0"/>
      <w:marRight w:val="0"/>
      <w:marTop w:val="0"/>
      <w:marBottom w:val="0"/>
      <w:divBdr>
        <w:top w:val="none" w:sz="0" w:space="0" w:color="auto"/>
        <w:left w:val="none" w:sz="0" w:space="0" w:color="auto"/>
        <w:bottom w:val="none" w:sz="0" w:space="0" w:color="auto"/>
        <w:right w:val="none" w:sz="0" w:space="0" w:color="auto"/>
      </w:divBdr>
    </w:div>
    <w:div w:id="884416321">
      <w:bodyDiv w:val="1"/>
      <w:marLeft w:val="0"/>
      <w:marRight w:val="0"/>
      <w:marTop w:val="0"/>
      <w:marBottom w:val="0"/>
      <w:divBdr>
        <w:top w:val="none" w:sz="0" w:space="0" w:color="auto"/>
        <w:left w:val="none" w:sz="0" w:space="0" w:color="auto"/>
        <w:bottom w:val="none" w:sz="0" w:space="0" w:color="auto"/>
        <w:right w:val="none" w:sz="0" w:space="0" w:color="auto"/>
      </w:divBdr>
    </w:div>
    <w:div w:id="1141926521">
      <w:bodyDiv w:val="1"/>
      <w:marLeft w:val="0"/>
      <w:marRight w:val="0"/>
      <w:marTop w:val="0"/>
      <w:marBottom w:val="0"/>
      <w:divBdr>
        <w:top w:val="none" w:sz="0" w:space="0" w:color="auto"/>
        <w:left w:val="none" w:sz="0" w:space="0" w:color="auto"/>
        <w:bottom w:val="none" w:sz="0" w:space="0" w:color="auto"/>
        <w:right w:val="none" w:sz="0" w:space="0" w:color="auto"/>
      </w:divBdr>
    </w:div>
    <w:div w:id="1304044839">
      <w:bodyDiv w:val="1"/>
      <w:marLeft w:val="0"/>
      <w:marRight w:val="0"/>
      <w:marTop w:val="0"/>
      <w:marBottom w:val="0"/>
      <w:divBdr>
        <w:top w:val="none" w:sz="0" w:space="0" w:color="auto"/>
        <w:left w:val="none" w:sz="0" w:space="0" w:color="auto"/>
        <w:bottom w:val="none" w:sz="0" w:space="0" w:color="auto"/>
        <w:right w:val="none" w:sz="0" w:space="0" w:color="auto"/>
      </w:divBdr>
    </w:div>
    <w:div w:id="1318463805">
      <w:bodyDiv w:val="1"/>
      <w:marLeft w:val="0"/>
      <w:marRight w:val="0"/>
      <w:marTop w:val="0"/>
      <w:marBottom w:val="0"/>
      <w:divBdr>
        <w:top w:val="none" w:sz="0" w:space="0" w:color="auto"/>
        <w:left w:val="none" w:sz="0" w:space="0" w:color="auto"/>
        <w:bottom w:val="none" w:sz="0" w:space="0" w:color="auto"/>
        <w:right w:val="none" w:sz="0" w:space="0" w:color="auto"/>
      </w:divBdr>
    </w:div>
    <w:div w:id="1407261463">
      <w:bodyDiv w:val="1"/>
      <w:marLeft w:val="0"/>
      <w:marRight w:val="0"/>
      <w:marTop w:val="0"/>
      <w:marBottom w:val="0"/>
      <w:divBdr>
        <w:top w:val="none" w:sz="0" w:space="0" w:color="auto"/>
        <w:left w:val="none" w:sz="0" w:space="0" w:color="auto"/>
        <w:bottom w:val="none" w:sz="0" w:space="0" w:color="auto"/>
        <w:right w:val="none" w:sz="0" w:space="0" w:color="auto"/>
      </w:divBdr>
    </w:div>
    <w:div w:id="1436290323">
      <w:bodyDiv w:val="1"/>
      <w:marLeft w:val="0"/>
      <w:marRight w:val="0"/>
      <w:marTop w:val="0"/>
      <w:marBottom w:val="0"/>
      <w:divBdr>
        <w:top w:val="none" w:sz="0" w:space="0" w:color="auto"/>
        <w:left w:val="none" w:sz="0" w:space="0" w:color="auto"/>
        <w:bottom w:val="none" w:sz="0" w:space="0" w:color="auto"/>
        <w:right w:val="none" w:sz="0" w:space="0" w:color="auto"/>
      </w:divBdr>
    </w:div>
    <w:div w:id="1451126200">
      <w:bodyDiv w:val="1"/>
      <w:marLeft w:val="0"/>
      <w:marRight w:val="0"/>
      <w:marTop w:val="0"/>
      <w:marBottom w:val="0"/>
      <w:divBdr>
        <w:top w:val="none" w:sz="0" w:space="0" w:color="auto"/>
        <w:left w:val="none" w:sz="0" w:space="0" w:color="auto"/>
        <w:bottom w:val="none" w:sz="0" w:space="0" w:color="auto"/>
        <w:right w:val="none" w:sz="0" w:space="0" w:color="auto"/>
      </w:divBdr>
    </w:div>
    <w:div w:id="1560433600">
      <w:bodyDiv w:val="1"/>
      <w:marLeft w:val="0"/>
      <w:marRight w:val="0"/>
      <w:marTop w:val="0"/>
      <w:marBottom w:val="0"/>
      <w:divBdr>
        <w:top w:val="none" w:sz="0" w:space="0" w:color="auto"/>
        <w:left w:val="none" w:sz="0" w:space="0" w:color="auto"/>
        <w:bottom w:val="none" w:sz="0" w:space="0" w:color="auto"/>
        <w:right w:val="none" w:sz="0" w:space="0" w:color="auto"/>
      </w:divBdr>
    </w:div>
    <w:div w:id="1587348947">
      <w:bodyDiv w:val="1"/>
      <w:marLeft w:val="0"/>
      <w:marRight w:val="0"/>
      <w:marTop w:val="0"/>
      <w:marBottom w:val="0"/>
      <w:divBdr>
        <w:top w:val="none" w:sz="0" w:space="0" w:color="auto"/>
        <w:left w:val="none" w:sz="0" w:space="0" w:color="auto"/>
        <w:bottom w:val="none" w:sz="0" w:space="0" w:color="auto"/>
        <w:right w:val="none" w:sz="0" w:space="0" w:color="auto"/>
      </w:divBdr>
    </w:div>
    <w:div w:id="1687755134">
      <w:bodyDiv w:val="1"/>
      <w:marLeft w:val="0"/>
      <w:marRight w:val="0"/>
      <w:marTop w:val="0"/>
      <w:marBottom w:val="0"/>
      <w:divBdr>
        <w:top w:val="none" w:sz="0" w:space="0" w:color="auto"/>
        <w:left w:val="none" w:sz="0" w:space="0" w:color="auto"/>
        <w:bottom w:val="none" w:sz="0" w:space="0" w:color="auto"/>
        <w:right w:val="none" w:sz="0" w:space="0" w:color="auto"/>
      </w:divBdr>
    </w:div>
    <w:div w:id="1755131336">
      <w:bodyDiv w:val="1"/>
      <w:marLeft w:val="0"/>
      <w:marRight w:val="0"/>
      <w:marTop w:val="0"/>
      <w:marBottom w:val="0"/>
      <w:divBdr>
        <w:top w:val="none" w:sz="0" w:space="0" w:color="auto"/>
        <w:left w:val="none" w:sz="0" w:space="0" w:color="auto"/>
        <w:bottom w:val="none" w:sz="0" w:space="0" w:color="auto"/>
        <w:right w:val="none" w:sz="0" w:space="0" w:color="auto"/>
      </w:divBdr>
    </w:div>
    <w:div w:id="1767648758">
      <w:bodyDiv w:val="1"/>
      <w:marLeft w:val="0"/>
      <w:marRight w:val="0"/>
      <w:marTop w:val="0"/>
      <w:marBottom w:val="0"/>
      <w:divBdr>
        <w:top w:val="none" w:sz="0" w:space="0" w:color="auto"/>
        <w:left w:val="none" w:sz="0" w:space="0" w:color="auto"/>
        <w:bottom w:val="none" w:sz="0" w:space="0" w:color="auto"/>
        <w:right w:val="none" w:sz="0" w:space="0" w:color="auto"/>
      </w:divBdr>
    </w:div>
    <w:div w:id="2113472329">
      <w:bodyDiv w:val="1"/>
      <w:marLeft w:val="0"/>
      <w:marRight w:val="0"/>
      <w:marTop w:val="0"/>
      <w:marBottom w:val="0"/>
      <w:divBdr>
        <w:top w:val="none" w:sz="0" w:space="0" w:color="auto"/>
        <w:left w:val="none" w:sz="0" w:space="0" w:color="auto"/>
        <w:bottom w:val="none" w:sz="0" w:space="0" w:color="auto"/>
        <w:right w:val="none" w:sz="0" w:space="0" w:color="auto"/>
      </w:divBdr>
    </w:div>
    <w:div w:id="21273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vsrv065-app10.ru99-loc.minjust.ru/content/act/4f48675c-2dc2-4b7b-8f43-c7d17ab9072f.html" TargetMode="External"/><Relationship Id="rId21" Type="http://schemas.openxmlformats.org/officeDocument/2006/relationships/hyperlink" Target="http://192.168.168.4:8082/content/act/c9a69b8f-5b9e-446c-b956-c90ddd1ff0fc.doc" TargetMode="External"/><Relationship Id="rId42" Type="http://schemas.openxmlformats.org/officeDocument/2006/relationships/hyperlink" Target="http://vsrv065-app10.ru99-loc.minjust.ru/content/act/657e8284-bc2a-4a2a-b081-84e5e12b557e.html" TargetMode="External"/><Relationship Id="rId47" Type="http://schemas.openxmlformats.org/officeDocument/2006/relationships/hyperlink" Target="http://192.168.168.4:8082/content/act/c9a69b8f-5b9e-446c-b956-c90ddd1ff0fc.doc" TargetMode="External"/><Relationship Id="rId63" Type="http://schemas.openxmlformats.org/officeDocument/2006/relationships/hyperlink" Target="http://192.168.168.4:8082/content/act/4058b3c3-7138-4198-87a7-f9ae71bd1235.doc" TargetMode="External"/><Relationship Id="rId68" Type="http://schemas.openxmlformats.org/officeDocument/2006/relationships/hyperlink" Target="http://192.168.168.4:8082/content/act/e5db6701-2ae0-447a-bfe0-0aaf308e1b69.doc" TargetMode="External"/><Relationship Id="rId84" Type="http://schemas.openxmlformats.org/officeDocument/2006/relationships/hyperlink" Target="http://192.168.168.4:8082/content/act/e5db6701-2ae0-447a-bfe0-0aaf308e1b69.doc" TargetMode="External"/><Relationship Id="rId16" Type="http://schemas.openxmlformats.org/officeDocument/2006/relationships/hyperlink" Target="http://192.168.168.4:8082/content/act/c9a69b8f-5b9e-446c-b956-c90ddd1ff0fc.doc" TargetMode="External"/><Relationship Id="rId11" Type="http://schemas.openxmlformats.org/officeDocument/2006/relationships/hyperlink" Target="http://192.168.168.4:8082/content/act/6becb77c-9858-4868-b7ac-1cbac5589679.doc" TargetMode="External"/><Relationship Id="rId32" Type="http://schemas.openxmlformats.org/officeDocument/2006/relationships/hyperlink" Target="http://vsrv065-app10.ru99-loc.minjust.ru/content/act/657e8284-bc2a-4a2a-b081-84e5e12b557e.html" TargetMode="External"/><Relationship Id="rId37" Type="http://schemas.openxmlformats.org/officeDocument/2006/relationships/hyperlink" Target="http://192.168.168.4:8082/content/act/c9a69b8f-5b9e-446c-b956-c90ddd1ff0fc.doc" TargetMode="External"/><Relationship Id="rId53" Type="http://schemas.openxmlformats.org/officeDocument/2006/relationships/hyperlink" Target="http://192.168.168.4:8082/content/act/c9a69b8f-5b9e-446c-b956-c90ddd1ff0fc.doc" TargetMode="External"/><Relationship Id="rId58" Type="http://schemas.openxmlformats.org/officeDocument/2006/relationships/hyperlink" Target="http://192.168.168.4:8082/content/act/e5db6701-2ae0-447a-bfe0-0aaf308e1b69.doc" TargetMode="External"/><Relationship Id="rId74" Type="http://schemas.openxmlformats.org/officeDocument/2006/relationships/hyperlink" Target="http://192.168.168.4:8082/content/act/e5db6701-2ae0-447a-bfe0-0aaf308e1b69.doc" TargetMode="External"/><Relationship Id="rId79" Type="http://schemas.openxmlformats.org/officeDocument/2006/relationships/hyperlink" Target="http://192.168.168.4:8082/content/act/c9a69b8f-5b9e-446c-b956-c90ddd1ff0fc.doc" TargetMode="External"/><Relationship Id="rId5" Type="http://schemas.openxmlformats.org/officeDocument/2006/relationships/webSettings" Target="webSettings.xml"/><Relationship Id="rId19" Type="http://schemas.openxmlformats.org/officeDocument/2006/relationships/hyperlink" Target="http://vsrv065-app10.ru99-loc.minjust.ru/content/act/07953771-6605-49bb-88ce-8bc68be6417b.html" TargetMode="External"/><Relationship Id="rId14" Type="http://schemas.openxmlformats.org/officeDocument/2006/relationships/hyperlink" Target="http://192.168.168.4:8082/content/act/46e7677d-8c00-4672-8d96-26d5fea5fc77.doc" TargetMode="External"/><Relationship Id="rId22" Type="http://schemas.openxmlformats.org/officeDocument/2006/relationships/hyperlink" Target="http://192.168.168.4:8082/content/act/c9a69b8f-5b9e-446c-b956-c90ddd1ff0fc.doc" TargetMode="External"/><Relationship Id="rId27" Type="http://schemas.openxmlformats.org/officeDocument/2006/relationships/hyperlink" Target="http://vsrv065-app10.ru99-loc.minjust.ru/content/act/07953771-6605-49bb-88ce-8bc68be6417b.html" TargetMode="External"/><Relationship Id="rId30" Type="http://schemas.openxmlformats.org/officeDocument/2006/relationships/hyperlink" Target="http://www.pravo.gov.ru/" TargetMode="External"/><Relationship Id="rId35" Type="http://schemas.openxmlformats.org/officeDocument/2006/relationships/hyperlink" Target="http://www.nso.ru/" TargetMode="External"/><Relationship Id="rId43" Type="http://schemas.openxmlformats.org/officeDocument/2006/relationships/hyperlink" Target="http://192.168.168.4:8082/content/act/c9a69b8f-5b9e-446c-b956-c90ddd1ff0fc.doc" TargetMode="External"/><Relationship Id="rId48" Type="http://schemas.openxmlformats.org/officeDocument/2006/relationships/hyperlink" Target="http://192.168.168.4:8082/content/act/e5db6701-2ae0-447a-bfe0-0aaf308e1b69.doc" TargetMode="External"/><Relationship Id="rId56" Type="http://schemas.openxmlformats.org/officeDocument/2006/relationships/hyperlink" Target="http://192.168.168.4:8082/content/act/e5db6701-2ae0-447a-bfe0-0aaf308e1b69.doc" TargetMode="External"/><Relationship Id="rId64" Type="http://schemas.openxmlformats.org/officeDocument/2006/relationships/hyperlink" Target="http://vsrv065-app10.ru99-loc.minjust.ru/content/act/657e8284-bc2a-4a2a-b081-84e5e12b557e.html" TargetMode="External"/><Relationship Id="rId69" Type="http://schemas.openxmlformats.org/officeDocument/2006/relationships/hyperlink" Target="http://192.168.168.4:8082/content/act/e5db6701-2ae0-447a-bfe0-0aaf308e1b69.doc" TargetMode="External"/><Relationship Id="rId77" Type="http://schemas.openxmlformats.org/officeDocument/2006/relationships/hyperlink" Target="http://192.168.168.4:8082/content/act/e5db6701-2ae0-447a-bfe0-0aaf308e1b69.doc" TargetMode="External"/><Relationship Id="rId8" Type="http://schemas.openxmlformats.org/officeDocument/2006/relationships/hyperlink" Target="http://192.168.168.4:8082/content/act/c9a69b8f-5b9e-446c-b956-c90ddd1ff0fc.doc" TargetMode="External"/><Relationship Id="rId51" Type="http://schemas.openxmlformats.org/officeDocument/2006/relationships/hyperlink" Target="http://192.168.168.4:8082/content/act/e5db6701-2ae0-447a-bfe0-0aaf308e1b69.doc" TargetMode="External"/><Relationship Id="rId72" Type="http://schemas.openxmlformats.org/officeDocument/2006/relationships/hyperlink" Target="http://vsrv065-app10.ru99-loc.minjust.ru/content/act/87c99803-d311-4d87-a7a2-8064a066bca6.html" TargetMode="External"/><Relationship Id="rId80" Type="http://schemas.openxmlformats.org/officeDocument/2006/relationships/hyperlink" Target="http://192.168.168.4:8082/content/act/e5db6701-2ae0-447a-bfe0-0aaf308e1b69.doc"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192.168.168.4:8082/content/act/e09ff6e6-7a97-464f-8dd7-921c6866c0c2.doc" TargetMode="External"/><Relationship Id="rId17" Type="http://schemas.openxmlformats.org/officeDocument/2006/relationships/hyperlink" Target="http://192.168.168.4:8082/content/act/e5db6701-2ae0-447a-bfe0-0aaf308e1b69.doc" TargetMode="External"/><Relationship Id="rId25" Type="http://schemas.openxmlformats.org/officeDocument/2006/relationships/hyperlink" Target="http://192.168.168.4:8082/content/act/c9a69b8f-5b9e-446c-b956-c90ddd1ff0fc.doc" TargetMode="External"/><Relationship Id="rId33" Type="http://schemas.openxmlformats.org/officeDocument/2006/relationships/hyperlink" Target="http://www.nso.ru/" TargetMode="External"/><Relationship Id="rId38" Type="http://schemas.openxmlformats.org/officeDocument/2006/relationships/hyperlink" Target="http://192.168.168.4:8082/content/act/c9a69b8f-5b9e-446c-b956-c90ddd1ff0fc.doc" TargetMode="External"/><Relationship Id="rId46" Type="http://schemas.openxmlformats.org/officeDocument/2006/relationships/hyperlink" Target="http://192.168.168.4:8082/content/act/4058b3c3-7138-4198-87a7-f9ae71bd1235.doc" TargetMode="External"/><Relationship Id="rId59" Type="http://schemas.openxmlformats.org/officeDocument/2006/relationships/hyperlink" Target="http://192.168.168.4:8082/content/act/c9a69b8f-5b9e-446c-b956-c90ddd1ff0fc.doc" TargetMode="External"/><Relationship Id="rId67" Type="http://schemas.openxmlformats.org/officeDocument/2006/relationships/hyperlink" Target="http://192.168.168.4:8082/content/act/c9a69b8f-5b9e-446c-b956-c90ddd1ff0fc.doc" TargetMode="External"/><Relationship Id="rId20" Type="http://schemas.openxmlformats.org/officeDocument/2006/relationships/hyperlink" Target="http://vsrv065-app10.ru99-loc.minjust.ru/content/act/657e8284-bc2a-4a2a-b081-84e5e12b557e.html" TargetMode="External"/><Relationship Id="rId41" Type="http://schemas.openxmlformats.org/officeDocument/2006/relationships/hyperlink" Target="http://vsrv065-app10.ru99-loc.minjust.ru/content/act/657e8284-bc2a-4a2a-b081-84e5e12b557e.html" TargetMode="External"/><Relationship Id="rId54" Type="http://schemas.openxmlformats.org/officeDocument/2006/relationships/hyperlink" Target="http://192.168.168.4:8082/content/act/e5db6701-2ae0-447a-bfe0-0aaf308e1b69.doc" TargetMode="External"/><Relationship Id="rId62" Type="http://schemas.openxmlformats.org/officeDocument/2006/relationships/hyperlink" Target="http://192.168.168.4:8082/content/act/e5db6701-2ae0-447a-bfe0-0aaf308e1b69.doc" TargetMode="External"/><Relationship Id="rId70" Type="http://schemas.openxmlformats.org/officeDocument/2006/relationships/hyperlink" Target="http://192.168.168.4:8082/content/act/c9a69b8f-5b9e-446c-b956-c90ddd1ff0fc.doc" TargetMode="External"/><Relationship Id="rId75" Type="http://schemas.openxmlformats.org/officeDocument/2006/relationships/hyperlink" Target="http://192.168.168.4:8082/content/act/c9a69b8f-5b9e-446c-b956-c90ddd1ff0fc.doc" TargetMode="External"/><Relationship Id="rId83" Type="http://schemas.openxmlformats.org/officeDocument/2006/relationships/hyperlink" Target="http://vsrv065-app10.ru99-loc.minjust.ru/content/act/4f48675c-2dc2-4b7b-8f43-c7d17ab9072f.html"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92.168.168.4:8082/content/act/b3a7ee8b-4aea-4cd2-9bc3-ba3a6109a8b7.doc" TargetMode="External"/><Relationship Id="rId23" Type="http://schemas.openxmlformats.org/officeDocument/2006/relationships/hyperlink" Target="http://192.168.168.4:8082/content/act/e5db6701-2ae0-447a-bfe0-0aaf308e1b69.doc" TargetMode="External"/><Relationship Id="rId28" Type="http://schemas.openxmlformats.org/officeDocument/2006/relationships/hyperlink" Target="http://www.pravo.gov.ru/" TargetMode="External"/><Relationship Id="rId36" Type="http://schemas.openxmlformats.org/officeDocument/2006/relationships/hyperlink" Target="http://www.pravo.gov.ru/" TargetMode="External"/><Relationship Id="rId49" Type="http://schemas.openxmlformats.org/officeDocument/2006/relationships/hyperlink" Target="http://192.168.168.4:8082/content/act/c9a69b8f-5b9e-446c-b956-c90ddd1ff0fc.doc" TargetMode="External"/><Relationship Id="rId57" Type="http://schemas.openxmlformats.org/officeDocument/2006/relationships/hyperlink" Target="http://192.168.168.4:8082/content/act/c9a69b8f-5b9e-446c-b956-c90ddd1ff0fc.doc" TargetMode="External"/><Relationship Id="rId10" Type="http://schemas.openxmlformats.org/officeDocument/2006/relationships/hyperlink" Target="http://192.168.168.4:8082/content/act/7755e43b-60ef-45e6-bb2a-aad4c7371032.doc" TargetMode="External"/><Relationship Id="rId31" Type="http://schemas.openxmlformats.org/officeDocument/2006/relationships/hyperlink" Target="http://vsrv065-app10.ru99-loc.minjust.ru/content/act/2fa71e50-9abe-4ad9-8964-b1949c841c4e.html" TargetMode="External"/><Relationship Id="rId44" Type="http://schemas.openxmlformats.org/officeDocument/2006/relationships/hyperlink" Target="http://192.168.168.4:8082/content/act/e5db6701-2ae0-447a-bfe0-0aaf308e1b69.doc" TargetMode="External"/><Relationship Id="rId52" Type="http://schemas.openxmlformats.org/officeDocument/2006/relationships/hyperlink" Target="http://192.168.168.4:8082/content/act/e5db6701-2ae0-447a-bfe0-0aaf308e1b69.doc" TargetMode="External"/><Relationship Id="rId60" Type="http://schemas.openxmlformats.org/officeDocument/2006/relationships/hyperlink" Target="http://192.168.168.4:8082/content/act/e5db6701-2ae0-447a-bfe0-0aaf308e1b69.doc" TargetMode="External"/><Relationship Id="rId65" Type="http://schemas.openxmlformats.org/officeDocument/2006/relationships/hyperlink" Target="http://192.168.168.4:8082/content/act/4058b3c3-7138-4198-87a7-f9ae71bd1235.doc" TargetMode="External"/><Relationship Id="rId73" Type="http://schemas.openxmlformats.org/officeDocument/2006/relationships/hyperlink" Target="http://192.168.168.4:8082/content/act/4058b3c3-7138-4198-87a7-f9ae71bd1235.doc" TargetMode="External"/><Relationship Id="rId78" Type="http://schemas.openxmlformats.org/officeDocument/2006/relationships/hyperlink" Target="http://192.168.168.4:8082/content/act/c9a69b8f-5b9e-446c-b956-c90ddd1ff0fc.doc" TargetMode="External"/><Relationship Id="rId81" Type="http://schemas.openxmlformats.org/officeDocument/2006/relationships/hyperlink" Target="http://192.168.168.4:8082/content/act/4058b3c3-7138-4198-87a7-f9ae71bd1235.doc" TargetMode="External"/><Relationship Id="rId86"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192.168.168.4:8082/content/act/e5db6701-2ae0-447a-bfe0-0aaf308e1b69.doc" TargetMode="External"/><Relationship Id="rId13" Type="http://schemas.openxmlformats.org/officeDocument/2006/relationships/hyperlink" Target="http://192.168.168.4:8082/content/act/e47d3aac-872a-437b-a009-9ece5fbbdcb6.doc" TargetMode="External"/><Relationship Id="rId18" Type="http://schemas.openxmlformats.org/officeDocument/2006/relationships/hyperlink" Target="http://192.168.168.4:8082/content/act/4058b3c3-7138-4198-87a7-f9ae71bd1235.doc" TargetMode="External"/><Relationship Id="rId39" Type="http://schemas.openxmlformats.org/officeDocument/2006/relationships/hyperlink" Target="http://vsrv065-app10.ru99-loc.minjust.ru/content/act/657e8284-bc2a-4a2a-b081-84e5e12b557e.html" TargetMode="External"/><Relationship Id="rId34" Type="http://schemas.openxmlformats.org/officeDocument/2006/relationships/hyperlink" Target="http://www.pravo.gov.ru/" TargetMode="External"/><Relationship Id="rId50" Type="http://schemas.openxmlformats.org/officeDocument/2006/relationships/hyperlink" Target="http://192.168.168.4:8082/content/act/e5db6701-2ae0-447a-bfe0-0aaf308e1b69.doc" TargetMode="External"/><Relationship Id="rId55" Type="http://schemas.openxmlformats.org/officeDocument/2006/relationships/hyperlink" Target="http://192.168.168.4:8082/content/act/c9a69b8f-5b9e-446c-b956-c90ddd1ff0fc.doc" TargetMode="External"/><Relationship Id="rId76" Type="http://schemas.openxmlformats.org/officeDocument/2006/relationships/hyperlink" Target="http://192.168.168.4:8082/content/act/4058b3c3-7138-4198-87a7-f9ae71bd1235.doc" TargetMode="External"/><Relationship Id="rId7" Type="http://schemas.openxmlformats.org/officeDocument/2006/relationships/endnotes" Target="endnotes.xml"/><Relationship Id="rId71" Type="http://schemas.openxmlformats.org/officeDocument/2006/relationships/hyperlink" Target="http://vsrv065-app10.ru99-loc.minjust.ru/content/act/657e8284-bc2a-4a2a-b081-84e5e12b557e.html" TargetMode="External"/><Relationship Id="rId2" Type="http://schemas.openxmlformats.org/officeDocument/2006/relationships/numbering" Target="numbering.xml"/><Relationship Id="rId29" Type="http://schemas.openxmlformats.org/officeDocument/2006/relationships/hyperlink" Target="http://vsrv065-app10.ru99-loc.minjust.ru/content/act/2fa71e50-9abe-4ad9-8964-b1949c841c4e.html" TargetMode="External"/><Relationship Id="rId24" Type="http://schemas.openxmlformats.org/officeDocument/2006/relationships/hyperlink" Target="http://192.168.168.4:8082/content/act/c9a69b8f-5b9e-446c-b956-c90ddd1ff0fc.doc" TargetMode="External"/><Relationship Id="rId40" Type="http://schemas.openxmlformats.org/officeDocument/2006/relationships/hyperlink" Target="http://192.168.168.4:8082/content/act/4058b3c3-7138-4198-87a7-f9ae71bd1235.doc" TargetMode="External"/><Relationship Id="rId45" Type="http://schemas.openxmlformats.org/officeDocument/2006/relationships/hyperlink" Target="http://vsrv065-app10.ru99-loc.minjust.ru/content/act/657e8284-bc2a-4a2a-b081-84e5e12b557e.html" TargetMode="External"/><Relationship Id="rId66" Type="http://schemas.openxmlformats.org/officeDocument/2006/relationships/hyperlink" Target="http://192.168.168.4:8082/content/act/4058b3c3-7138-4198-87a7-f9ae71bd1235.doc" TargetMode="External"/><Relationship Id="rId87" Type="http://schemas.openxmlformats.org/officeDocument/2006/relationships/fontTable" Target="fontTable.xml"/><Relationship Id="rId61" Type="http://schemas.openxmlformats.org/officeDocument/2006/relationships/hyperlink" Target="http://192.168.168.4:8082/content/act/c9a69b8f-5b9e-446c-b956-c90ddd1ff0fc.doc" TargetMode="External"/><Relationship Id="rId82" Type="http://schemas.openxmlformats.org/officeDocument/2006/relationships/hyperlink" Target="http://192.168.168.4:8082/content/act/e5db6701-2ae0-447a-bfe0-0aaf308e1b69.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EFC1CF-989F-4367-9055-1FE7BF77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7</TotalTime>
  <Pages>1</Pages>
  <Words>15150</Words>
  <Characters>86356</Characters>
  <Application>Microsoft Office Word</Application>
  <DocSecurity>0</DocSecurity>
  <Lines>719</Lines>
  <Paragraphs>202</Paragraphs>
  <ScaleCrop>false</ScaleCrop>
  <HeadingPairs>
    <vt:vector size="2" baseType="variant">
      <vt:variant>
        <vt:lpstr>Название</vt:lpstr>
      </vt:variant>
      <vt:variant>
        <vt:i4>1</vt:i4>
      </vt:variant>
    </vt:vector>
  </HeadingPairs>
  <TitlesOfParts>
    <vt:vector size="1" baseType="lpstr">
      <vt:lpstr>УПРАВЛЕНИЕ ВЕТЕРИНАРИИ НОВОСИБИРСКОЙ ОБЛАСТИ</vt:lpstr>
    </vt:vector>
  </TitlesOfParts>
  <Company>Justice</Company>
  <LinksUpToDate>false</LinksUpToDate>
  <CharactersWithSpaces>101304</CharactersWithSpaces>
  <SharedDoc>false</SharedDoc>
  <HLinks>
    <vt:vector size="336" baseType="variant">
      <vt:variant>
        <vt:i4>5767273</vt:i4>
      </vt:variant>
      <vt:variant>
        <vt:i4>165</vt:i4>
      </vt:variant>
      <vt:variant>
        <vt:i4>0</vt:i4>
      </vt:variant>
      <vt:variant>
        <vt:i4>5</vt:i4>
      </vt:variant>
      <vt:variant>
        <vt:lpwstr>mailto:oguuv28@sibmail.ru</vt:lpwstr>
      </vt:variant>
      <vt:variant>
        <vt:lpwstr/>
      </vt:variant>
      <vt:variant>
        <vt:i4>6160450</vt:i4>
      </vt:variant>
      <vt:variant>
        <vt:i4>162</vt:i4>
      </vt:variant>
      <vt:variant>
        <vt:i4>0</vt:i4>
      </vt:variant>
      <vt:variant>
        <vt:i4>5</vt:i4>
      </vt:variant>
      <vt:variant>
        <vt:lpwstr>mailto:maslynino_vet@mail.ru</vt:lpwstr>
      </vt:variant>
      <vt:variant>
        <vt:lpwstr/>
      </vt:variant>
      <vt:variant>
        <vt:i4>524342</vt:i4>
      </vt:variant>
      <vt:variant>
        <vt:i4>159</vt:i4>
      </vt:variant>
      <vt:variant>
        <vt:i4>0</vt:i4>
      </vt:variant>
      <vt:variant>
        <vt:i4>5</vt:i4>
      </vt:variant>
      <vt:variant>
        <vt:lpwstr>mailto:chervet@sibmail.ru</vt:lpwstr>
      </vt:variant>
      <vt:variant>
        <vt:lpwstr/>
      </vt:variant>
      <vt:variant>
        <vt:i4>1310782</vt:i4>
      </vt:variant>
      <vt:variant>
        <vt:i4>156</vt:i4>
      </vt:variant>
      <vt:variant>
        <vt:i4>0</vt:i4>
      </vt:variant>
      <vt:variant>
        <vt:i4>5</vt:i4>
      </vt:variant>
      <vt:variant>
        <vt:lpwstr>mailto:vetstan@sibmail.ru</vt:lpwstr>
      </vt:variant>
      <vt:variant>
        <vt:lpwstr/>
      </vt:variant>
      <vt:variant>
        <vt:i4>4784225</vt:i4>
      </vt:variant>
      <vt:variant>
        <vt:i4>153</vt:i4>
      </vt:variant>
      <vt:variant>
        <vt:i4>0</vt:i4>
      </vt:variant>
      <vt:variant>
        <vt:i4>5</vt:i4>
      </vt:variant>
      <vt:variant>
        <vt:lpwstr>mailto:vetypravlenie@mail.ru</vt:lpwstr>
      </vt:variant>
      <vt:variant>
        <vt:lpwstr/>
      </vt:variant>
      <vt:variant>
        <vt:i4>3211288</vt:i4>
      </vt:variant>
      <vt:variant>
        <vt:i4>150</vt:i4>
      </vt:variant>
      <vt:variant>
        <vt:i4>0</vt:i4>
      </vt:variant>
      <vt:variant>
        <vt:i4>5</vt:i4>
      </vt:variant>
      <vt:variant>
        <vt:lpwstr>mailto:suzyet@mail.ru</vt:lpwstr>
      </vt:variant>
      <vt:variant>
        <vt:lpwstr/>
      </vt:variant>
      <vt:variant>
        <vt:i4>589852</vt:i4>
      </vt:variant>
      <vt:variant>
        <vt:i4>147</vt:i4>
      </vt:variant>
      <vt:variant>
        <vt:i4>0</vt:i4>
      </vt:variant>
      <vt:variant>
        <vt:i4>5</vt:i4>
      </vt:variant>
      <vt:variant>
        <vt:lpwstr>mailto:kol_vet@sibmail.ru</vt:lpwstr>
      </vt:variant>
      <vt:variant>
        <vt:lpwstr/>
      </vt:variant>
      <vt:variant>
        <vt:i4>7733327</vt:i4>
      </vt:variant>
      <vt:variant>
        <vt:i4>144</vt:i4>
      </vt:variant>
      <vt:variant>
        <vt:i4>0</vt:i4>
      </vt:variant>
      <vt:variant>
        <vt:i4>5</vt:i4>
      </vt:variant>
      <vt:variant>
        <vt:lpwstr>mailto:chulvet@gorodok.net</vt:lpwstr>
      </vt:variant>
      <vt:variant>
        <vt:lpwstr/>
      </vt:variant>
      <vt:variant>
        <vt:i4>8192094</vt:i4>
      </vt:variant>
      <vt:variant>
        <vt:i4>141</vt:i4>
      </vt:variant>
      <vt:variant>
        <vt:i4>0</vt:i4>
      </vt:variant>
      <vt:variant>
        <vt:i4>5</vt:i4>
      </vt:variant>
      <vt:variant>
        <vt:lpwstr>mailto:vetkargat@ngs.ru</vt:lpwstr>
      </vt:variant>
      <vt:variant>
        <vt:lpwstr/>
      </vt:variant>
      <vt:variant>
        <vt:i4>2555916</vt:i4>
      </vt:variant>
      <vt:variant>
        <vt:i4>138</vt:i4>
      </vt:variant>
      <vt:variant>
        <vt:i4>0</vt:i4>
      </vt:variant>
      <vt:variant>
        <vt:i4>5</vt:i4>
      </vt:variant>
      <vt:variant>
        <vt:lpwstr>mailto:vetstanubn@mail.ru</vt:lpwstr>
      </vt:variant>
      <vt:variant>
        <vt:lpwstr/>
      </vt:variant>
      <vt:variant>
        <vt:i4>458813</vt:i4>
      </vt:variant>
      <vt:variant>
        <vt:i4>135</vt:i4>
      </vt:variant>
      <vt:variant>
        <vt:i4>0</vt:i4>
      </vt:variant>
      <vt:variant>
        <vt:i4>5</vt:i4>
      </vt:variant>
      <vt:variant>
        <vt:lpwstr>mailto:vetstans@rambler.ru</vt:lpwstr>
      </vt:variant>
      <vt:variant>
        <vt:lpwstr/>
      </vt:variant>
      <vt:variant>
        <vt:i4>458800</vt:i4>
      </vt:variant>
      <vt:variant>
        <vt:i4>132</vt:i4>
      </vt:variant>
      <vt:variant>
        <vt:i4>0</vt:i4>
      </vt:variant>
      <vt:variant>
        <vt:i4>5</vt:i4>
      </vt:variant>
      <vt:variant>
        <vt:lpwstr>mailto:vetuprav@sibmail.ru</vt:lpwstr>
      </vt:variant>
      <vt:variant>
        <vt:lpwstr/>
      </vt:variant>
      <vt:variant>
        <vt:i4>3997724</vt:i4>
      </vt:variant>
      <vt:variant>
        <vt:i4>129</vt:i4>
      </vt:variant>
      <vt:variant>
        <vt:i4>0</vt:i4>
      </vt:variant>
      <vt:variant>
        <vt:i4>5</vt:i4>
      </vt:variant>
      <vt:variant>
        <vt:lpwstr>mailto:vet03@sibmail.ru</vt:lpwstr>
      </vt:variant>
      <vt:variant>
        <vt:lpwstr/>
      </vt:variant>
      <vt:variant>
        <vt:i4>5046385</vt:i4>
      </vt:variant>
      <vt:variant>
        <vt:i4>126</vt:i4>
      </vt:variant>
      <vt:variant>
        <vt:i4>0</vt:i4>
      </vt:variant>
      <vt:variant>
        <vt:i4>5</vt:i4>
      </vt:variant>
      <vt:variant>
        <vt:lpwstr>mailto:sevvet@yandex.ru</vt:lpwstr>
      </vt:variant>
      <vt:variant>
        <vt:lpwstr/>
      </vt:variant>
      <vt:variant>
        <vt:i4>1048632</vt:i4>
      </vt:variant>
      <vt:variant>
        <vt:i4>123</vt:i4>
      </vt:variant>
      <vt:variant>
        <vt:i4>0</vt:i4>
      </vt:variant>
      <vt:variant>
        <vt:i4>5</vt:i4>
      </vt:variant>
      <vt:variant>
        <vt:lpwstr>mailto:vetstan5430@sibmail.ru</vt:lpwstr>
      </vt:variant>
      <vt:variant>
        <vt:lpwstr/>
      </vt:variant>
      <vt:variant>
        <vt:i4>6815825</vt:i4>
      </vt:variant>
      <vt:variant>
        <vt:i4>120</vt:i4>
      </vt:variant>
      <vt:variant>
        <vt:i4>0</vt:i4>
      </vt:variant>
      <vt:variant>
        <vt:i4>5</vt:i4>
      </vt:variant>
      <vt:variant>
        <vt:lpwstr>mailto:venvng@ngs.ru</vt:lpwstr>
      </vt:variant>
      <vt:variant>
        <vt:lpwstr/>
      </vt:variant>
      <vt:variant>
        <vt:i4>4456521</vt:i4>
      </vt:variant>
      <vt:variant>
        <vt:i4>117</vt:i4>
      </vt:variant>
      <vt:variant>
        <vt:i4>0</vt:i4>
      </vt:variant>
      <vt:variant>
        <vt:i4>5</vt:i4>
      </vt:variant>
      <vt:variant>
        <vt:lpwstr>mailto:vet_chany@mail.ru</vt:lpwstr>
      </vt:variant>
      <vt:variant>
        <vt:lpwstr/>
      </vt:variant>
      <vt:variant>
        <vt:i4>2621442</vt:i4>
      </vt:variant>
      <vt:variant>
        <vt:i4>114</vt:i4>
      </vt:variant>
      <vt:variant>
        <vt:i4>0</vt:i4>
      </vt:variant>
      <vt:variant>
        <vt:i4>5</vt:i4>
      </vt:variant>
      <vt:variant>
        <vt:lpwstr>mailto:sergeykuzl@mail.ru</vt:lpwstr>
      </vt:variant>
      <vt:variant>
        <vt:lpwstr/>
      </vt:variant>
      <vt:variant>
        <vt:i4>6291521</vt:i4>
      </vt:variant>
      <vt:variant>
        <vt:i4>111</vt:i4>
      </vt:variant>
      <vt:variant>
        <vt:i4>0</vt:i4>
      </vt:variant>
      <vt:variant>
        <vt:i4>5</vt:i4>
      </vt:variant>
      <vt:variant>
        <vt:lpwstr>mailto:veterinar@sibmail.ru</vt:lpwstr>
      </vt:variant>
      <vt:variant>
        <vt:lpwstr/>
      </vt:variant>
      <vt:variant>
        <vt:i4>851979</vt:i4>
      </vt:variant>
      <vt:variant>
        <vt:i4>108</vt:i4>
      </vt:variant>
      <vt:variant>
        <vt:i4>0</vt:i4>
      </vt:variant>
      <vt:variant>
        <vt:i4>5</vt:i4>
      </vt:variant>
      <vt:variant>
        <vt:lpwstr>mailto:guv_chs@sibmail.ru</vt:lpwstr>
      </vt:variant>
      <vt:variant>
        <vt:lpwstr/>
      </vt:variant>
      <vt:variant>
        <vt:i4>1769534</vt:i4>
      </vt:variant>
      <vt:variant>
        <vt:i4>105</vt:i4>
      </vt:variant>
      <vt:variant>
        <vt:i4>0</vt:i4>
      </vt:variant>
      <vt:variant>
        <vt:i4>5</vt:i4>
      </vt:variant>
      <vt:variant>
        <vt:lpwstr>mailto:veterkup@ngs.ru</vt:lpwstr>
      </vt:variant>
      <vt:variant>
        <vt:lpwstr/>
      </vt:variant>
      <vt:variant>
        <vt:i4>1703941</vt:i4>
      </vt:variant>
      <vt:variant>
        <vt:i4>102</vt:i4>
      </vt:variant>
      <vt:variant>
        <vt:i4>0</vt:i4>
      </vt:variant>
      <vt:variant>
        <vt:i4>5</vt:i4>
      </vt:variant>
      <vt:variant>
        <vt:lpwstr>/content/act/46e7677d-8c00-4672-8d96-26d5fea5fc77.doc</vt:lpwstr>
      </vt:variant>
      <vt:variant>
        <vt:lpwstr/>
      </vt:variant>
      <vt:variant>
        <vt:i4>2031700</vt:i4>
      </vt:variant>
      <vt:variant>
        <vt:i4>99</vt:i4>
      </vt:variant>
      <vt:variant>
        <vt:i4>0</vt:i4>
      </vt:variant>
      <vt:variant>
        <vt:i4>5</vt:i4>
      </vt:variant>
      <vt:variant>
        <vt:lpwstr>/content/act/e47d3aac-872a-437b-a009-9ece5fbbdcb6.doc</vt:lpwstr>
      </vt:variant>
      <vt:variant>
        <vt:lpwstr/>
      </vt:variant>
      <vt:variant>
        <vt:i4>5177438</vt:i4>
      </vt:variant>
      <vt:variant>
        <vt:i4>96</vt:i4>
      </vt:variant>
      <vt:variant>
        <vt:i4>0</vt:i4>
      </vt:variant>
      <vt:variant>
        <vt:i4>5</vt:i4>
      </vt:variant>
      <vt:variant>
        <vt:lpwstr>/content/act/7755e43b-60ef-45e6-bb2a-aad4c7371032.doc</vt:lpwstr>
      </vt:variant>
      <vt:variant>
        <vt:lpwstr/>
      </vt:variant>
      <vt:variant>
        <vt:i4>2031700</vt:i4>
      </vt:variant>
      <vt:variant>
        <vt:i4>93</vt:i4>
      </vt:variant>
      <vt:variant>
        <vt:i4>0</vt:i4>
      </vt:variant>
      <vt:variant>
        <vt:i4>5</vt:i4>
      </vt:variant>
      <vt:variant>
        <vt:lpwstr>/content/act/e47d3aac-872a-437b-a009-9ece5fbbdcb6.doc</vt:lpwstr>
      </vt:variant>
      <vt:variant>
        <vt:lpwstr/>
      </vt:variant>
      <vt:variant>
        <vt:i4>1704020</vt:i4>
      </vt:variant>
      <vt:variant>
        <vt:i4>90</vt:i4>
      </vt:variant>
      <vt:variant>
        <vt:i4>0</vt:i4>
      </vt:variant>
      <vt:variant>
        <vt:i4>5</vt:i4>
      </vt:variant>
      <vt:variant>
        <vt:lpwstr>/content/act/e09ff6e6-7a97-464f-8dd7-921c6866c0c2.doc</vt:lpwstr>
      </vt:variant>
      <vt:variant>
        <vt:lpwstr/>
      </vt:variant>
      <vt:variant>
        <vt:i4>1704020</vt:i4>
      </vt:variant>
      <vt:variant>
        <vt:i4>87</vt:i4>
      </vt:variant>
      <vt:variant>
        <vt:i4>0</vt:i4>
      </vt:variant>
      <vt:variant>
        <vt:i4>5</vt:i4>
      </vt:variant>
      <vt:variant>
        <vt:lpwstr>/content/act/e09ff6e6-7a97-464f-8dd7-921c6866c0c2.doc</vt:lpwstr>
      </vt:variant>
      <vt:variant>
        <vt:lpwstr/>
      </vt:variant>
      <vt:variant>
        <vt:i4>2031700</vt:i4>
      </vt:variant>
      <vt:variant>
        <vt:i4>84</vt:i4>
      </vt:variant>
      <vt:variant>
        <vt:i4>0</vt:i4>
      </vt:variant>
      <vt:variant>
        <vt:i4>5</vt:i4>
      </vt:variant>
      <vt:variant>
        <vt:lpwstr>/content/act/e47d3aac-872a-437b-a009-9ece5fbbdcb6.doc</vt:lpwstr>
      </vt:variant>
      <vt:variant>
        <vt:lpwstr/>
      </vt:variant>
      <vt:variant>
        <vt:i4>1704020</vt:i4>
      </vt:variant>
      <vt:variant>
        <vt:i4>81</vt:i4>
      </vt:variant>
      <vt:variant>
        <vt:i4>0</vt:i4>
      </vt:variant>
      <vt:variant>
        <vt:i4>5</vt:i4>
      </vt:variant>
      <vt:variant>
        <vt:lpwstr>/content/act/e09ff6e6-7a97-464f-8dd7-921c6866c0c2.doc</vt:lpwstr>
      </vt:variant>
      <vt:variant>
        <vt:lpwstr/>
      </vt:variant>
      <vt:variant>
        <vt:i4>5177438</vt:i4>
      </vt:variant>
      <vt:variant>
        <vt:i4>78</vt:i4>
      </vt:variant>
      <vt:variant>
        <vt:i4>0</vt:i4>
      </vt:variant>
      <vt:variant>
        <vt:i4>5</vt:i4>
      </vt:variant>
      <vt:variant>
        <vt:lpwstr>/content/act/7755e43b-60ef-45e6-bb2a-aad4c7371032.doc</vt:lpwstr>
      </vt:variant>
      <vt:variant>
        <vt:lpwstr/>
      </vt:variant>
      <vt:variant>
        <vt:i4>2031700</vt:i4>
      </vt:variant>
      <vt:variant>
        <vt:i4>75</vt:i4>
      </vt:variant>
      <vt:variant>
        <vt:i4>0</vt:i4>
      </vt:variant>
      <vt:variant>
        <vt:i4>5</vt:i4>
      </vt:variant>
      <vt:variant>
        <vt:lpwstr>/content/act/e47d3aac-872a-437b-a009-9ece5fbbdcb6.doc</vt:lpwstr>
      </vt:variant>
      <vt:variant>
        <vt:lpwstr/>
      </vt:variant>
      <vt:variant>
        <vt:i4>1703941</vt:i4>
      </vt:variant>
      <vt:variant>
        <vt:i4>72</vt:i4>
      </vt:variant>
      <vt:variant>
        <vt:i4>0</vt:i4>
      </vt:variant>
      <vt:variant>
        <vt:i4>5</vt:i4>
      </vt:variant>
      <vt:variant>
        <vt:lpwstr>/content/act/46e7677d-8c00-4672-8d96-26d5fea5fc77.doc</vt:lpwstr>
      </vt:variant>
      <vt:variant>
        <vt:lpwstr/>
      </vt:variant>
      <vt:variant>
        <vt:i4>4390915</vt:i4>
      </vt:variant>
      <vt:variant>
        <vt:i4>69</vt:i4>
      </vt:variant>
      <vt:variant>
        <vt:i4>0</vt:i4>
      </vt:variant>
      <vt:variant>
        <vt:i4>5</vt:i4>
      </vt:variant>
      <vt:variant>
        <vt:lpwstr>/content/act/b3a7ee8b-4aea-4cd2-9bc3-ba3a6109a8b7.doc</vt:lpwstr>
      </vt:variant>
      <vt:variant>
        <vt:lpwstr/>
      </vt:variant>
      <vt:variant>
        <vt:i4>1245191</vt:i4>
      </vt:variant>
      <vt:variant>
        <vt:i4>66</vt:i4>
      </vt:variant>
      <vt:variant>
        <vt:i4>0</vt:i4>
      </vt:variant>
      <vt:variant>
        <vt:i4>5</vt:i4>
      </vt:variant>
      <vt:variant>
        <vt:lpwstr>/content/act/6becb77c-9858-4868-b7ac-1cbac5589679.doc</vt:lpwstr>
      </vt:variant>
      <vt:variant>
        <vt:lpwstr/>
      </vt:variant>
      <vt:variant>
        <vt:i4>1704020</vt:i4>
      </vt:variant>
      <vt:variant>
        <vt:i4>63</vt:i4>
      </vt:variant>
      <vt:variant>
        <vt:i4>0</vt:i4>
      </vt:variant>
      <vt:variant>
        <vt:i4>5</vt:i4>
      </vt:variant>
      <vt:variant>
        <vt:lpwstr>/content/act/e09ff6e6-7a97-464f-8dd7-921c6866c0c2.doc</vt:lpwstr>
      </vt:variant>
      <vt:variant>
        <vt:lpwstr/>
      </vt:variant>
      <vt:variant>
        <vt:i4>1704020</vt:i4>
      </vt:variant>
      <vt:variant>
        <vt:i4>60</vt:i4>
      </vt:variant>
      <vt:variant>
        <vt:i4>0</vt:i4>
      </vt:variant>
      <vt:variant>
        <vt:i4>5</vt:i4>
      </vt:variant>
      <vt:variant>
        <vt:lpwstr>/content/act/e09ff6e6-7a97-464f-8dd7-921c6866c0c2.doc</vt:lpwstr>
      </vt:variant>
      <vt:variant>
        <vt:lpwstr/>
      </vt:variant>
      <vt:variant>
        <vt:i4>4390915</vt:i4>
      </vt:variant>
      <vt:variant>
        <vt:i4>57</vt:i4>
      </vt:variant>
      <vt:variant>
        <vt:i4>0</vt:i4>
      </vt:variant>
      <vt:variant>
        <vt:i4>5</vt:i4>
      </vt:variant>
      <vt:variant>
        <vt:lpwstr>/content/act/b3a7ee8b-4aea-4cd2-9bc3-ba3a6109a8b7.doc</vt:lpwstr>
      </vt:variant>
      <vt:variant>
        <vt:lpwstr/>
      </vt:variant>
      <vt:variant>
        <vt:i4>4390915</vt:i4>
      </vt:variant>
      <vt:variant>
        <vt:i4>54</vt:i4>
      </vt:variant>
      <vt:variant>
        <vt:i4>0</vt:i4>
      </vt:variant>
      <vt:variant>
        <vt:i4>5</vt:i4>
      </vt:variant>
      <vt:variant>
        <vt:lpwstr>/content/act/b3a7ee8b-4aea-4cd2-9bc3-ba3a6109a8b7.doc</vt:lpwstr>
      </vt:variant>
      <vt:variant>
        <vt:lpwstr/>
      </vt:variant>
      <vt:variant>
        <vt:i4>1704020</vt:i4>
      </vt:variant>
      <vt:variant>
        <vt:i4>51</vt:i4>
      </vt:variant>
      <vt:variant>
        <vt:i4>0</vt:i4>
      </vt:variant>
      <vt:variant>
        <vt:i4>5</vt:i4>
      </vt:variant>
      <vt:variant>
        <vt:lpwstr>/content/act/e09ff6e6-7a97-464f-8dd7-921c6866c0c2.doc</vt:lpwstr>
      </vt:variant>
      <vt:variant>
        <vt:lpwstr/>
      </vt:variant>
      <vt:variant>
        <vt:i4>1245191</vt:i4>
      </vt:variant>
      <vt:variant>
        <vt:i4>48</vt:i4>
      </vt:variant>
      <vt:variant>
        <vt:i4>0</vt:i4>
      </vt:variant>
      <vt:variant>
        <vt:i4>5</vt:i4>
      </vt:variant>
      <vt:variant>
        <vt:lpwstr>/content/act/6becb77c-9858-4868-b7ac-1cbac5589679.doc</vt:lpwstr>
      </vt:variant>
      <vt:variant>
        <vt:lpwstr/>
      </vt:variant>
      <vt:variant>
        <vt:i4>5177438</vt:i4>
      </vt:variant>
      <vt:variant>
        <vt:i4>45</vt:i4>
      </vt:variant>
      <vt:variant>
        <vt:i4>0</vt:i4>
      </vt:variant>
      <vt:variant>
        <vt:i4>5</vt:i4>
      </vt:variant>
      <vt:variant>
        <vt:lpwstr>/content/act/7755e43b-60ef-45e6-bb2a-aad4c7371032.doc</vt:lpwstr>
      </vt:variant>
      <vt:variant>
        <vt:lpwstr/>
      </vt:variant>
      <vt:variant>
        <vt:i4>1245191</vt:i4>
      </vt:variant>
      <vt:variant>
        <vt:i4>42</vt:i4>
      </vt:variant>
      <vt:variant>
        <vt:i4>0</vt:i4>
      </vt:variant>
      <vt:variant>
        <vt:i4>5</vt:i4>
      </vt:variant>
      <vt:variant>
        <vt:lpwstr>/content/act/6becb77c-9858-4868-b7ac-1cbac5589679.doc</vt:lpwstr>
      </vt:variant>
      <vt:variant>
        <vt:lpwstr/>
      </vt:variant>
      <vt:variant>
        <vt:i4>1245191</vt:i4>
      </vt:variant>
      <vt:variant>
        <vt:i4>39</vt:i4>
      </vt:variant>
      <vt:variant>
        <vt:i4>0</vt:i4>
      </vt:variant>
      <vt:variant>
        <vt:i4>5</vt:i4>
      </vt:variant>
      <vt:variant>
        <vt:lpwstr>/content/act/6becb77c-9858-4868-b7ac-1cbac5589679.doc</vt:lpwstr>
      </vt:variant>
      <vt:variant>
        <vt:lpwstr/>
      </vt:variant>
      <vt:variant>
        <vt:i4>5177438</vt:i4>
      </vt:variant>
      <vt:variant>
        <vt:i4>36</vt:i4>
      </vt:variant>
      <vt:variant>
        <vt:i4>0</vt:i4>
      </vt:variant>
      <vt:variant>
        <vt:i4>5</vt:i4>
      </vt:variant>
      <vt:variant>
        <vt:lpwstr>/content/act/7755e43b-60ef-45e6-bb2a-aad4c7371032.doc</vt:lpwstr>
      </vt:variant>
      <vt:variant>
        <vt:lpwstr/>
      </vt:variant>
      <vt:variant>
        <vt:i4>1703941</vt:i4>
      </vt:variant>
      <vt:variant>
        <vt:i4>33</vt:i4>
      </vt:variant>
      <vt:variant>
        <vt:i4>0</vt:i4>
      </vt:variant>
      <vt:variant>
        <vt:i4>5</vt:i4>
      </vt:variant>
      <vt:variant>
        <vt:lpwstr>/content/act/46e7677d-8c00-4672-8d96-26d5fea5fc77.doc</vt:lpwstr>
      </vt:variant>
      <vt:variant>
        <vt:lpwstr/>
      </vt:variant>
      <vt:variant>
        <vt:i4>1703941</vt:i4>
      </vt:variant>
      <vt:variant>
        <vt:i4>30</vt:i4>
      </vt:variant>
      <vt:variant>
        <vt:i4>0</vt:i4>
      </vt:variant>
      <vt:variant>
        <vt:i4>5</vt:i4>
      </vt:variant>
      <vt:variant>
        <vt:lpwstr>/content/act/46e7677d-8c00-4672-8d96-26d5fea5fc77.doc</vt:lpwstr>
      </vt:variant>
      <vt:variant>
        <vt:lpwstr/>
      </vt:variant>
      <vt:variant>
        <vt:i4>2031700</vt:i4>
      </vt:variant>
      <vt:variant>
        <vt:i4>27</vt:i4>
      </vt:variant>
      <vt:variant>
        <vt:i4>0</vt:i4>
      </vt:variant>
      <vt:variant>
        <vt:i4>5</vt:i4>
      </vt:variant>
      <vt:variant>
        <vt:lpwstr>/content/act/e47d3aac-872a-437b-a009-9ece5fbbdcb6.doc</vt:lpwstr>
      </vt:variant>
      <vt:variant>
        <vt:lpwstr/>
      </vt:variant>
      <vt:variant>
        <vt:i4>1703941</vt:i4>
      </vt:variant>
      <vt:variant>
        <vt:i4>24</vt:i4>
      </vt:variant>
      <vt:variant>
        <vt:i4>0</vt:i4>
      </vt:variant>
      <vt:variant>
        <vt:i4>5</vt:i4>
      </vt:variant>
      <vt:variant>
        <vt:lpwstr>/content/act/46e7677d-8c00-4672-8d96-26d5fea5fc77.doc</vt:lpwstr>
      </vt:variant>
      <vt:variant>
        <vt:lpwstr/>
      </vt:variant>
      <vt:variant>
        <vt:i4>1376337</vt:i4>
      </vt:variant>
      <vt:variant>
        <vt:i4>21</vt:i4>
      </vt:variant>
      <vt:variant>
        <vt:i4>0</vt:i4>
      </vt:variant>
      <vt:variant>
        <vt:i4>5</vt:i4>
      </vt:variant>
      <vt:variant>
        <vt:lpwstr>/content/act/be13e046-2066-4d94-a1f1-73b636617439.doc</vt:lpwstr>
      </vt:variant>
      <vt:variant>
        <vt:lpwstr/>
      </vt:variant>
      <vt:variant>
        <vt:i4>1835092</vt:i4>
      </vt:variant>
      <vt:variant>
        <vt:i4>18</vt:i4>
      </vt:variant>
      <vt:variant>
        <vt:i4>0</vt:i4>
      </vt:variant>
      <vt:variant>
        <vt:i4>5</vt:i4>
      </vt:variant>
      <vt:variant>
        <vt:lpwstr>/content/act/3ab9535f-22aa-4513-afe4-a6dc1f6aecfd.doc</vt:lpwstr>
      </vt:variant>
      <vt:variant>
        <vt:lpwstr/>
      </vt:variant>
      <vt:variant>
        <vt:i4>4390915</vt:i4>
      </vt:variant>
      <vt:variant>
        <vt:i4>15</vt:i4>
      </vt:variant>
      <vt:variant>
        <vt:i4>0</vt:i4>
      </vt:variant>
      <vt:variant>
        <vt:i4>5</vt:i4>
      </vt:variant>
      <vt:variant>
        <vt:lpwstr>/content/act/b3a7ee8b-4aea-4cd2-9bc3-ba3a6109a8b7.doc</vt:lpwstr>
      </vt:variant>
      <vt:variant>
        <vt:lpwstr/>
      </vt:variant>
      <vt:variant>
        <vt:i4>1703941</vt:i4>
      </vt:variant>
      <vt:variant>
        <vt:i4>12</vt:i4>
      </vt:variant>
      <vt:variant>
        <vt:i4>0</vt:i4>
      </vt:variant>
      <vt:variant>
        <vt:i4>5</vt:i4>
      </vt:variant>
      <vt:variant>
        <vt:lpwstr>/content/act/46e7677d-8c00-4672-8d96-26d5fea5fc77.doc</vt:lpwstr>
      </vt:variant>
      <vt:variant>
        <vt:lpwstr/>
      </vt:variant>
      <vt:variant>
        <vt:i4>2031700</vt:i4>
      </vt:variant>
      <vt:variant>
        <vt:i4>9</vt:i4>
      </vt:variant>
      <vt:variant>
        <vt:i4>0</vt:i4>
      </vt:variant>
      <vt:variant>
        <vt:i4>5</vt:i4>
      </vt:variant>
      <vt:variant>
        <vt:lpwstr>/content/act/e47d3aac-872a-437b-a009-9ece5fbbdcb6.doc</vt:lpwstr>
      </vt:variant>
      <vt:variant>
        <vt:lpwstr/>
      </vt:variant>
      <vt:variant>
        <vt:i4>1704020</vt:i4>
      </vt:variant>
      <vt:variant>
        <vt:i4>6</vt:i4>
      </vt:variant>
      <vt:variant>
        <vt:i4>0</vt:i4>
      </vt:variant>
      <vt:variant>
        <vt:i4>5</vt:i4>
      </vt:variant>
      <vt:variant>
        <vt:lpwstr>/content/act/e09ff6e6-7a97-464f-8dd7-921c6866c0c2.doc</vt:lpwstr>
      </vt:variant>
      <vt:variant>
        <vt:lpwstr/>
      </vt:variant>
      <vt:variant>
        <vt:i4>1245191</vt:i4>
      </vt:variant>
      <vt:variant>
        <vt:i4>3</vt:i4>
      </vt:variant>
      <vt:variant>
        <vt:i4>0</vt:i4>
      </vt:variant>
      <vt:variant>
        <vt:i4>5</vt:i4>
      </vt:variant>
      <vt:variant>
        <vt:lpwstr>/content/act/6becb77c-9858-4868-b7ac-1cbac5589679.doc</vt:lpwstr>
      </vt:variant>
      <vt:variant>
        <vt:lpwstr/>
      </vt:variant>
      <vt:variant>
        <vt:i4>5177438</vt:i4>
      </vt:variant>
      <vt:variant>
        <vt:i4>0</vt:i4>
      </vt:variant>
      <vt:variant>
        <vt:i4>0</vt:i4>
      </vt:variant>
      <vt:variant>
        <vt:i4>5</vt:i4>
      </vt:variant>
      <vt:variant>
        <vt:lpwstr>/content/act/7755e43b-60ef-45e6-bb2a-aad4c7371032.doc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ВЕТЕРИНАРИИ НОВОСИБИРСКОЙ ОБЛАСТИ</dc:title>
  <dc:subject/>
  <dc:creator>Бирюков Даниил Дмитриевич</dc:creator>
  <cp:keywords/>
  <cp:lastModifiedBy>Владимир Бурбах</cp:lastModifiedBy>
  <cp:revision>4</cp:revision>
  <cp:lastPrinted>1900-12-31T21:00:00Z</cp:lastPrinted>
  <dcterms:created xsi:type="dcterms:W3CDTF">2018-05-30T09:24:00Z</dcterms:created>
  <dcterms:modified xsi:type="dcterms:W3CDTF">2021-09-11T15:37:00Z</dcterms:modified>
</cp:coreProperties>
</file>