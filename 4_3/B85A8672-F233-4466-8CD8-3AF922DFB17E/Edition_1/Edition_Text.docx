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6D5" w:rsidRPr="00F26B53" w:rsidRDefault="004C46D5" w:rsidP="00A370A7">
      <w:pPr>
        <w:ind w:firstLine="0"/>
        <w:jc w:val="center"/>
        <w:rPr>
          <w:rFonts w:cs="Arial"/>
          <w:b/>
          <w:bCs/>
          <w:kern w:val="28"/>
          <w:sz w:val="32"/>
          <w:szCs w:val="32"/>
        </w:rPr>
      </w:pPr>
      <w:r w:rsidRPr="00F26B53">
        <w:rPr>
          <w:rFonts w:cs="Arial"/>
          <w:b/>
          <w:bCs/>
          <w:kern w:val="28"/>
          <w:sz w:val="32"/>
          <w:szCs w:val="32"/>
        </w:rPr>
        <w:t>ПРИКАЗ</w:t>
      </w:r>
    </w:p>
    <w:p w:rsidR="004C46D5" w:rsidRPr="00F26B53" w:rsidRDefault="004C46D5" w:rsidP="00A370A7">
      <w:pPr>
        <w:ind w:firstLine="0"/>
        <w:jc w:val="center"/>
        <w:rPr>
          <w:rFonts w:cs="Arial"/>
          <w:b/>
          <w:bCs/>
          <w:kern w:val="28"/>
          <w:sz w:val="32"/>
          <w:szCs w:val="32"/>
        </w:rPr>
      </w:pPr>
      <w:r w:rsidRPr="00F26B53">
        <w:rPr>
          <w:rFonts w:cs="Arial"/>
          <w:b/>
          <w:bCs/>
          <w:kern w:val="28"/>
          <w:sz w:val="32"/>
          <w:szCs w:val="32"/>
        </w:rPr>
        <w:t>УПРАВЛЕНИЕ ВЕТЕРИНАРИИ НОВОСИБИРСКОЙ ОБЛАСТИ</w:t>
      </w:r>
    </w:p>
    <w:p w:rsidR="004C46D5" w:rsidRPr="00F26B53" w:rsidRDefault="004C46D5" w:rsidP="00A370A7">
      <w:pPr>
        <w:ind w:firstLine="0"/>
        <w:jc w:val="center"/>
        <w:rPr>
          <w:rFonts w:cs="Arial"/>
          <w:bCs/>
          <w:kern w:val="28"/>
          <w:szCs w:val="32"/>
        </w:rPr>
      </w:pPr>
      <w:r w:rsidRPr="00F26B53">
        <w:rPr>
          <w:rFonts w:cs="Arial"/>
          <w:bCs/>
          <w:kern w:val="28"/>
          <w:szCs w:val="32"/>
        </w:rPr>
        <w:t>24.05.2012 № 83</w:t>
      </w:r>
    </w:p>
    <w:p w:rsidR="004C46D5" w:rsidRPr="00F26B53" w:rsidRDefault="004C46D5" w:rsidP="00A370A7">
      <w:pPr>
        <w:ind w:firstLine="0"/>
        <w:rPr>
          <w:rFonts w:cs="Arial"/>
        </w:rPr>
      </w:pPr>
    </w:p>
    <w:p w:rsidR="004C46D5" w:rsidRPr="00F26B53" w:rsidRDefault="004C46D5" w:rsidP="00A370A7">
      <w:pPr>
        <w:ind w:firstLine="0"/>
        <w:jc w:val="center"/>
        <w:rPr>
          <w:rFonts w:cs="Arial"/>
          <w:b/>
          <w:bCs/>
          <w:kern w:val="28"/>
          <w:sz w:val="32"/>
          <w:szCs w:val="32"/>
        </w:rPr>
      </w:pPr>
      <w:r w:rsidRPr="00F26B53">
        <w:rPr>
          <w:rFonts w:cs="Arial"/>
          <w:b/>
          <w:bCs/>
          <w:kern w:val="28"/>
          <w:sz w:val="32"/>
          <w:szCs w:val="32"/>
        </w:rPr>
        <w:t>ОБ УТВЕРЖДЕНИИ АДМИНИСТРАТИВНОГО РЕГЛАМЕНТА УПРАВЛЕНИЯ ВЕТЕРИНАРИИ НОВОСИБИРСКОЙ ОБЛАСТИ ПО УЧЕТУ И ВЕТЕРИНАРНО-САНИТАРНОЙ ОЦЕНКЕ ОБЪЕКТОВ ПЧЕЛОВОДСТВА</w:t>
      </w:r>
    </w:p>
    <w:p w:rsidR="004C46D5" w:rsidRPr="00F26B53" w:rsidRDefault="004C46D5" w:rsidP="00A370A7">
      <w:pPr>
        <w:rPr>
          <w:rFonts w:cs="Arial"/>
        </w:rPr>
      </w:pPr>
    </w:p>
    <w:p w:rsidR="004C46D5" w:rsidRPr="00F26B53" w:rsidRDefault="004C46D5" w:rsidP="00A370A7">
      <w:pPr>
        <w:rPr>
          <w:rFonts w:cs="Arial"/>
        </w:rPr>
      </w:pPr>
      <w:proofErr w:type="gramStart"/>
      <w:r w:rsidRPr="00F26B53">
        <w:rPr>
          <w:rFonts w:cs="Arial"/>
        </w:rPr>
        <w:t xml:space="preserve">В целях реализации Федерального закона от 27 июля </w:t>
      </w:r>
      <w:smartTag w:uri="urn:schemas-microsoft-com:office:smarttags" w:element="metricconverter">
        <w:smartTagPr>
          <w:attr w:name="ProductID" w:val="2010 г"/>
        </w:smartTagPr>
        <w:r w:rsidRPr="00F26B53">
          <w:rPr>
            <w:rFonts w:cs="Arial"/>
          </w:rPr>
          <w:t>2010 г</w:t>
        </w:r>
      </w:smartTag>
      <w:r w:rsidRPr="00F26B53">
        <w:rPr>
          <w:rFonts w:cs="Arial"/>
        </w:rPr>
        <w:t xml:space="preserve">. № 210-ФЗ «Об организации предоставления государственных и муниципальных услуг», Закона Российской Федерации от 14.05.1993 г. № 4979-1 «О ветеринарии», Закона Новосибирской области </w:t>
      </w:r>
      <w:hyperlink r:id="rId7" w:tgtFrame="Logical" w:history="1">
        <w:r w:rsidRPr="00F26B53">
          <w:rPr>
            <w:rStyle w:val="a5"/>
            <w:rFonts w:cs="Arial"/>
          </w:rPr>
          <w:t>от 15.06.2004 г. № 199-03</w:t>
        </w:r>
      </w:hyperlink>
      <w:r w:rsidRPr="00F26B53">
        <w:rPr>
          <w:rFonts w:cs="Arial"/>
        </w:rPr>
        <w:t xml:space="preserve"> «Об обеспечении эпизоотического и ветеринарно-санитарного благополучия в Новосибирской области», Постановления Губернатора Новосибирской области </w:t>
      </w:r>
      <w:hyperlink r:id="rId8" w:tgtFrame="Logical" w:history="1">
        <w:r w:rsidRPr="00F26B53">
          <w:rPr>
            <w:rStyle w:val="a5"/>
            <w:rFonts w:cs="Arial"/>
          </w:rPr>
          <w:t>от 12.04.2005 г. № 221</w:t>
        </w:r>
      </w:hyperlink>
      <w:r w:rsidRPr="00F26B53">
        <w:rPr>
          <w:rFonts w:cs="Arial"/>
        </w:rPr>
        <w:t xml:space="preserve"> «Об управлении ветеринарии Новосибирской области» ПРИКАЗЫВАЮ:</w:t>
      </w:r>
      <w:proofErr w:type="gramEnd"/>
    </w:p>
    <w:p w:rsidR="004C46D5" w:rsidRPr="00F26B53" w:rsidRDefault="004C46D5" w:rsidP="00A370A7">
      <w:pPr>
        <w:rPr>
          <w:rFonts w:cs="Arial"/>
        </w:rPr>
      </w:pPr>
      <w:r w:rsidRPr="00F26B53">
        <w:rPr>
          <w:rFonts w:cs="Arial"/>
        </w:rPr>
        <w:t xml:space="preserve">1. Утвердить прилагаемый Административный регламент </w:t>
      </w:r>
      <w:proofErr w:type="gramStart"/>
      <w:r w:rsidRPr="00F26B53">
        <w:rPr>
          <w:rFonts w:cs="Arial"/>
        </w:rPr>
        <w:t>управления ветеринарии Новосибирской области предоставления государственной услуги</w:t>
      </w:r>
      <w:proofErr w:type="gramEnd"/>
      <w:r w:rsidRPr="00F26B53">
        <w:rPr>
          <w:rFonts w:cs="Arial"/>
        </w:rPr>
        <w:t xml:space="preserve"> по учету и ветеринарно-санитарной оценке объектов пчеловодства (далее - Административный регламент).</w:t>
      </w:r>
    </w:p>
    <w:p w:rsidR="004C46D5" w:rsidRPr="00F26B53" w:rsidRDefault="004C46D5" w:rsidP="00A370A7">
      <w:pPr>
        <w:rPr>
          <w:rFonts w:cs="Arial"/>
        </w:rPr>
      </w:pPr>
      <w:r w:rsidRPr="00F26B53">
        <w:rPr>
          <w:rFonts w:cs="Arial"/>
        </w:rPr>
        <w:t>2. Начальникам отделов управления ветеринарии Новосибирской области обеспечить исполнение Административного регламента.</w:t>
      </w:r>
    </w:p>
    <w:p w:rsidR="004C46D5" w:rsidRPr="00F26B53" w:rsidRDefault="004C46D5" w:rsidP="00A370A7">
      <w:pPr>
        <w:rPr>
          <w:rFonts w:cs="Arial"/>
        </w:rPr>
      </w:pPr>
      <w:r w:rsidRPr="00F26B53">
        <w:rPr>
          <w:rFonts w:cs="Arial"/>
        </w:rPr>
        <w:t xml:space="preserve">3. </w:t>
      </w:r>
      <w:proofErr w:type="gramStart"/>
      <w:r w:rsidRPr="00F26B53">
        <w:rPr>
          <w:rFonts w:cs="Arial"/>
        </w:rPr>
        <w:t>Контроль за</w:t>
      </w:r>
      <w:proofErr w:type="gramEnd"/>
      <w:r w:rsidRPr="00F26B53">
        <w:rPr>
          <w:rFonts w:cs="Arial"/>
        </w:rPr>
        <w:t xml:space="preserve"> исполнением приказа оставляю за собою.</w:t>
      </w:r>
    </w:p>
    <w:p w:rsidR="004C46D5" w:rsidRPr="00F26B53" w:rsidRDefault="004C46D5" w:rsidP="00A370A7">
      <w:pPr>
        <w:rPr>
          <w:rFonts w:cs="Arial"/>
        </w:rPr>
      </w:pPr>
    </w:p>
    <w:p w:rsidR="004C46D5" w:rsidRPr="00F26B53" w:rsidRDefault="004C46D5" w:rsidP="00A370A7">
      <w:pPr>
        <w:ind w:firstLine="0"/>
        <w:rPr>
          <w:rFonts w:cs="Arial"/>
        </w:rPr>
      </w:pPr>
      <w:r w:rsidRPr="00F26B53">
        <w:rPr>
          <w:rFonts w:cs="Arial"/>
        </w:rPr>
        <w:t>И.о. начальника управления</w:t>
      </w:r>
    </w:p>
    <w:p w:rsidR="004C46D5" w:rsidRPr="00F26B53" w:rsidRDefault="004C46D5" w:rsidP="00A370A7">
      <w:pPr>
        <w:jc w:val="right"/>
        <w:rPr>
          <w:rFonts w:cs="Arial"/>
        </w:rPr>
      </w:pPr>
      <w:r w:rsidRPr="00F26B53">
        <w:rPr>
          <w:rFonts w:cs="Arial"/>
        </w:rPr>
        <w:t>О.А. Рожков</w:t>
      </w:r>
    </w:p>
    <w:p w:rsidR="004C46D5" w:rsidRPr="00F26B53" w:rsidRDefault="004C46D5" w:rsidP="00A370A7">
      <w:pPr>
        <w:rPr>
          <w:rFonts w:cs="Arial"/>
        </w:rPr>
      </w:pPr>
    </w:p>
    <w:p w:rsidR="004C46D5" w:rsidRPr="00F26B53" w:rsidRDefault="004C46D5" w:rsidP="00A370A7">
      <w:pPr>
        <w:ind w:firstLine="0"/>
        <w:jc w:val="center"/>
        <w:rPr>
          <w:rFonts w:cs="Arial"/>
          <w:b/>
          <w:bCs/>
          <w:kern w:val="32"/>
          <w:sz w:val="32"/>
          <w:szCs w:val="32"/>
        </w:rPr>
      </w:pPr>
      <w:r w:rsidRPr="00F26B53">
        <w:rPr>
          <w:rFonts w:cs="Arial"/>
          <w:b/>
          <w:bCs/>
          <w:kern w:val="32"/>
          <w:sz w:val="32"/>
          <w:szCs w:val="32"/>
        </w:rPr>
        <w:t>АДМИНИСТРАТИВНЫЙ РЕГЛАМЕНТ УПРАВЛЕНИЯ ВЕТЕРИНАРИИ НОВОСИБИРСКОЙ ОБЛАСТИ ПРЕДОСТАВЛЕНИЯ ГОСУДАРСТВЕННОЙ УСЛУГИ ПО УЧЕТУ И ВЕТЕРИНАРНО-САНИТАРНОЙ ОЦЕНКЕ ОБЪЕКТОВ ПЧЕЛОВОДСТВА</w:t>
      </w:r>
    </w:p>
    <w:p w:rsidR="004C46D5" w:rsidRPr="00F26B53" w:rsidRDefault="004C46D5" w:rsidP="00A370A7">
      <w:pPr>
        <w:rPr>
          <w:rFonts w:cs="Arial"/>
        </w:rPr>
      </w:pPr>
    </w:p>
    <w:p w:rsidR="004C46D5" w:rsidRPr="00F26B53" w:rsidRDefault="004C46D5" w:rsidP="00A370A7">
      <w:pPr>
        <w:jc w:val="center"/>
        <w:rPr>
          <w:rFonts w:cs="Arial"/>
          <w:b/>
          <w:bCs/>
          <w:iCs/>
          <w:sz w:val="30"/>
          <w:szCs w:val="28"/>
        </w:rPr>
      </w:pPr>
      <w:r w:rsidRPr="00F26B53">
        <w:rPr>
          <w:rFonts w:cs="Arial"/>
          <w:b/>
          <w:bCs/>
          <w:iCs/>
          <w:sz w:val="30"/>
          <w:szCs w:val="28"/>
        </w:rPr>
        <w:t>I. Общие положения</w:t>
      </w:r>
    </w:p>
    <w:p w:rsidR="004C46D5" w:rsidRPr="00F26B53" w:rsidRDefault="004C46D5" w:rsidP="00A370A7">
      <w:pPr>
        <w:rPr>
          <w:rFonts w:cs="Arial"/>
        </w:rPr>
      </w:pPr>
    </w:p>
    <w:p w:rsidR="004C46D5" w:rsidRPr="00F26B53" w:rsidRDefault="004C46D5" w:rsidP="00A370A7">
      <w:pPr>
        <w:ind w:firstLine="0"/>
        <w:jc w:val="center"/>
        <w:rPr>
          <w:rFonts w:cs="Arial"/>
        </w:rPr>
      </w:pPr>
      <w:r w:rsidRPr="00F26B53">
        <w:rPr>
          <w:rFonts w:cs="Arial"/>
        </w:rPr>
        <w:t>Основные понятия, используемые в административном регламенте</w:t>
      </w:r>
    </w:p>
    <w:p w:rsidR="004C46D5" w:rsidRPr="00F26B53" w:rsidRDefault="004C46D5" w:rsidP="00A370A7">
      <w:pPr>
        <w:rPr>
          <w:rFonts w:cs="Arial"/>
        </w:rPr>
      </w:pPr>
    </w:p>
    <w:p w:rsidR="004C46D5" w:rsidRPr="00F26B53" w:rsidRDefault="004C46D5" w:rsidP="00A370A7">
      <w:pPr>
        <w:rPr>
          <w:rFonts w:cs="Arial"/>
        </w:rPr>
      </w:pPr>
      <w:r w:rsidRPr="00F26B53">
        <w:rPr>
          <w:rFonts w:cs="Arial"/>
        </w:rPr>
        <w:t xml:space="preserve">1. Управление ветеринарии - областной исполнительный орган государственной власти Новосибирской </w:t>
      </w:r>
      <w:proofErr w:type="gramStart"/>
      <w:r w:rsidRPr="00F26B53">
        <w:rPr>
          <w:rFonts w:cs="Arial"/>
        </w:rPr>
        <w:t>области</w:t>
      </w:r>
      <w:proofErr w:type="gramEnd"/>
      <w:r w:rsidRPr="00F26B53">
        <w:rPr>
          <w:rFonts w:cs="Arial"/>
        </w:rPr>
        <w:t xml:space="preserve"> уполномоченный в сфере организации применения ветеринарно-санитарных мер и осуществления регионального государственного ветеринарного надзора на территории Новосибирской области, в том числе проведения на территории области специальных ветеринарно-санитарных мероприятий по обеспечению эпизоотического и ветеринарно-санитарного благополучия и защите населения от болезней, общих для человека и животных.</w:t>
      </w:r>
    </w:p>
    <w:p w:rsidR="004C46D5" w:rsidRPr="00F26B53" w:rsidRDefault="004C46D5" w:rsidP="00A370A7">
      <w:pPr>
        <w:rPr>
          <w:rFonts w:cs="Arial"/>
        </w:rPr>
      </w:pPr>
      <w:r w:rsidRPr="00F26B53">
        <w:rPr>
          <w:rFonts w:cs="Arial"/>
        </w:rPr>
        <w:t xml:space="preserve">2. Учреждения ветеринарии – государственные бюджетные учреждения Новосибирской области, подведомственные Управлению </w:t>
      </w:r>
      <w:proofErr w:type="gramStart"/>
      <w:r w:rsidRPr="00F26B53">
        <w:rPr>
          <w:rFonts w:cs="Arial"/>
        </w:rPr>
        <w:t>ветеринарии</w:t>
      </w:r>
      <w:proofErr w:type="gramEnd"/>
      <w:r w:rsidRPr="00F26B53">
        <w:rPr>
          <w:rFonts w:cs="Arial"/>
        </w:rPr>
        <w:t xml:space="preserve"> деятельность которых направлена на обеспечение эпизоотического и ветеринарно-санитарного благополучия области, посредством проведения специальных противоэпизоотических и </w:t>
      </w:r>
      <w:r w:rsidRPr="00F26B53">
        <w:rPr>
          <w:rFonts w:cs="Arial"/>
        </w:rPr>
        <w:lastRenderedPageBreak/>
        <w:t>ветеринарно-санитарных мероприятий и  оказания юридическим лицам, индивидуальным предпринимателям и гражданам ветеринарных услуг.</w:t>
      </w:r>
    </w:p>
    <w:p w:rsidR="004C46D5" w:rsidRPr="00F26B53" w:rsidRDefault="004C46D5" w:rsidP="00A370A7">
      <w:pPr>
        <w:rPr>
          <w:rFonts w:cs="Arial"/>
        </w:rPr>
      </w:pPr>
      <w:r w:rsidRPr="00F26B53">
        <w:rPr>
          <w:rFonts w:cs="Arial"/>
        </w:rPr>
        <w:t xml:space="preserve">3. Лабораторно-диагностические исследования – физико-химические, микробиологические и иные виды лабораторных исследований биологического материала от пчел, пчелиного расплода, продуктов пчеловодства и кормов и кормовых добавок, используемых в пчеловодстве. </w:t>
      </w:r>
    </w:p>
    <w:p w:rsidR="004C46D5" w:rsidRPr="00F26B53" w:rsidRDefault="004C46D5" w:rsidP="00A370A7">
      <w:pPr>
        <w:rPr>
          <w:rFonts w:cs="Arial"/>
        </w:rPr>
      </w:pPr>
      <w:r w:rsidRPr="00F26B53">
        <w:rPr>
          <w:rFonts w:cs="Arial"/>
        </w:rPr>
        <w:t xml:space="preserve">4. Ветеринарно-санитарная оценка объектов пчеловодства - это комплекс мероприятий и процедур, проводимый по заявке владельца объекта пчеловодства, для установления эпизоотического ветеринарно-санитарного состояния обследуемого объекта, с последующей выдачей ветеринарно-санитарного паспорта пасеки. </w:t>
      </w:r>
    </w:p>
    <w:p w:rsidR="004C46D5" w:rsidRPr="00F26B53" w:rsidRDefault="004C46D5" w:rsidP="00A370A7">
      <w:pPr>
        <w:rPr>
          <w:rFonts w:cs="Arial"/>
        </w:rPr>
      </w:pPr>
      <w:r w:rsidRPr="00F26B53">
        <w:rPr>
          <w:rFonts w:cs="Arial"/>
        </w:rPr>
        <w:t xml:space="preserve">5. Пасека – принадлежащие юридическому или физическому лицу </w:t>
      </w:r>
      <w:proofErr w:type="spellStart"/>
      <w:r w:rsidRPr="00F26B53">
        <w:rPr>
          <w:rFonts w:cs="Arial"/>
        </w:rPr>
        <w:t>пчелосеьми</w:t>
      </w:r>
      <w:proofErr w:type="spellEnd"/>
      <w:r w:rsidRPr="00F26B53">
        <w:rPr>
          <w:rFonts w:cs="Arial"/>
        </w:rPr>
        <w:t xml:space="preserve">, а также помещения, оборудование и инвентарь, использующиеся для их содержания и разведения, а также для отбора, хранения и первичной обработки пчеловодческой продукции. </w:t>
      </w:r>
    </w:p>
    <w:p w:rsidR="004C46D5" w:rsidRPr="00F26B53" w:rsidRDefault="004C46D5" w:rsidP="00A370A7">
      <w:pPr>
        <w:rPr>
          <w:rFonts w:cs="Arial"/>
        </w:rPr>
      </w:pPr>
      <w:r w:rsidRPr="00F26B53">
        <w:rPr>
          <w:rFonts w:cs="Arial"/>
        </w:rPr>
        <w:t>6. Паспорт пасеки - документ установленного образца, который выдается  на основании ветеринарно-санитарного обследования.</w:t>
      </w:r>
    </w:p>
    <w:p w:rsidR="004C46D5" w:rsidRPr="00F26B53" w:rsidRDefault="004C46D5" w:rsidP="00A370A7">
      <w:pPr>
        <w:rPr>
          <w:rFonts w:cs="Arial"/>
        </w:rPr>
      </w:pPr>
      <w:r w:rsidRPr="00F26B53">
        <w:rPr>
          <w:rFonts w:cs="Arial"/>
        </w:rPr>
        <w:t xml:space="preserve">7. Объекты пчеловодства – это ульи, пчелосемьи, зимовник, помещения для распечатки сотов и откачки меда, медогонка и другой пчеловодный инвентарь.  </w:t>
      </w:r>
    </w:p>
    <w:p w:rsidR="004C46D5" w:rsidRPr="00F26B53" w:rsidRDefault="004C46D5" w:rsidP="00A370A7">
      <w:pPr>
        <w:rPr>
          <w:rFonts w:cs="Arial"/>
        </w:rPr>
      </w:pPr>
    </w:p>
    <w:p w:rsidR="004C46D5" w:rsidRPr="00F26B53" w:rsidRDefault="004C46D5" w:rsidP="00A370A7">
      <w:pPr>
        <w:rPr>
          <w:rFonts w:cs="Arial"/>
        </w:rPr>
      </w:pPr>
      <w:r w:rsidRPr="00F26B53">
        <w:rPr>
          <w:rFonts w:cs="Arial"/>
        </w:rPr>
        <w:t>Заявители при предоставлении государственной услуги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8. Заявителями при предоставлении государственной услуги являются:</w:t>
      </w:r>
    </w:p>
    <w:p w:rsidR="004C46D5" w:rsidRPr="00F26B53" w:rsidRDefault="004C46D5" w:rsidP="00A370A7">
      <w:pPr>
        <w:rPr>
          <w:rFonts w:cs="Arial"/>
        </w:rPr>
      </w:pPr>
      <w:r w:rsidRPr="00F26B53">
        <w:rPr>
          <w:rFonts w:cs="Arial"/>
        </w:rPr>
        <w:t>физические лица – владельцы объектов пчеловодства;</w:t>
      </w:r>
    </w:p>
    <w:p w:rsidR="004C46D5" w:rsidRPr="00F26B53" w:rsidRDefault="004C46D5" w:rsidP="00A370A7">
      <w:pPr>
        <w:rPr>
          <w:rFonts w:cs="Arial"/>
        </w:rPr>
      </w:pPr>
      <w:r w:rsidRPr="00F26B53">
        <w:rPr>
          <w:rFonts w:cs="Arial"/>
        </w:rPr>
        <w:t>юридические лица и индивидуальные предприниматели – занятые содержанием пчел.</w:t>
      </w:r>
    </w:p>
    <w:p w:rsidR="004C46D5" w:rsidRPr="00F26B53" w:rsidRDefault="004C46D5" w:rsidP="00A370A7">
      <w:pPr>
        <w:rPr>
          <w:rFonts w:cs="Arial"/>
        </w:rPr>
      </w:pPr>
      <w:r w:rsidRPr="00F26B53">
        <w:rPr>
          <w:rFonts w:cs="Arial"/>
        </w:rPr>
        <w:t>От имени заявителей – физических лиц могут действовать представители, действующие в силу полномочий, основанных на доверенности или договоре.</w:t>
      </w:r>
    </w:p>
    <w:p w:rsidR="004C46D5" w:rsidRPr="00F26B53" w:rsidRDefault="004C46D5" w:rsidP="00A370A7">
      <w:pPr>
        <w:rPr>
          <w:rFonts w:cs="Arial"/>
        </w:rPr>
      </w:pPr>
      <w:r w:rsidRPr="00F26B53">
        <w:rPr>
          <w:rFonts w:cs="Arial"/>
        </w:rPr>
        <w:t>От имени заявителей – юридических лиц могут действовать лица, действующие в соответствии с учредительными документами юридических лиц без доверенности, а также представители, действующие в силу полномочий, основанных на доверенности или договоре.</w:t>
      </w:r>
    </w:p>
    <w:p w:rsidR="004C46D5" w:rsidRPr="00F26B53" w:rsidRDefault="004C46D5" w:rsidP="00A370A7">
      <w:pPr>
        <w:rPr>
          <w:rFonts w:cs="Arial"/>
        </w:rPr>
      </w:pPr>
      <w:r w:rsidRPr="00F26B53">
        <w:rPr>
          <w:rFonts w:cs="Arial"/>
        </w:rPr>
        <w:t xml:space="preserve">  </w:t>
      </w:r>
    </w:p>
    <w:p w:rsidR="004C46D5" w:rsidRPr="00F26B53" w:rsidRDefault="004C46D5" w:rsidP="00A370A7">
      <w:pPr>
        <w:rPr>
          <w:rFonts w:cs="Arial"/>
        </w:rPr>
      </w:pPr>
      <w:r w:rsidRPr="00F26B53">
        <w:rPr>
          <w:rFonts w:cs="Arial"/>
        </w:rPr>
        <w:t>Порядок информирования о правилах предоставления государственной  услуги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9. Информацию о правилах предоставления государственной услуги можно получить в управлении ветеринарии Новосибирской области или в учреждении ветеринарии по месту предоставления государственной услуги.</w:t>
      </w:r>
    </w:p>
    <w:p w:rsidR="004C46D5" w:rsidRPr="00F26B53" w:rsidRDefault="004C46D5" w:rsidP="00A370A7">
      <w:pPr>
        <w:rPr>
          <w:rFonts w:cs="Arial"/>
        </w:rPr>
      </w:pPr>
      <w:r w:rsidRPr="00F26B53">
        <w:rPr>
          <w:rFonts w:cs="Arial"/>
        </w:rPr>
        <w:t xml:space="preserve">Место нахождения управления ветеринарии Новосибирской области: </w:t>
      </w:r>
      <w:proofErr w:type="gramStart"/>
      <w:r w:rsidRPr="00F26B53">
        <w:rPr>
          <w:rFonts w:cs="Arial"/>
        </w:rPr>
        <w:t>г</w:t>
      </w:r>
      <w:proofErr w:type="gramEnd"/>
      <w:r w:rsidRPr="00F26B53">
        <w:rPr>
          <w:rFonts w:cs="Arial"/>
        </w:rPr>
        <w:t>. Новосибирск, Красный проспект, д. 25.</w:t>
      </w:r>
    </w:p>
    <w:p w:rsidR="004C46D5" w:rsidRPr="00F26B53" w:rsidRDefault="004C46D5" w:rsidP="00A370A7">
      <w:pPr>
        <w:rPr>
          <w:rFonts w:cs="Arial"/>
        </w:rPr>
      </w:pPr>
      <w:r w:rsidRPr="00F26B53">
        <w:rPr>
          <w:rFonts w:cs="Arial"/>
        </w:rPr>
        <w:t>Почтовый адрес для направления документов и обращений: 630099, Новосибирск, Красный проспект, д. 25, к. 466.</w:t>
      </w:r>
    </w:p>
    <w:p w:rsidR="004C46D5" w:rsidRPr="00F26B53" w:rsidRDefault="004C46D5" w:rsidP="00A370A7">
      <w:pPr>
        <w:rPr>
          <w:rFonts w:cs="Arial"/>
        </w:rPr>
      </w:pPr>
      <w:r w:rsidRPr="00F26B53">
        <w:rPr>
          <w:rFonts w:cs="Arial"/>
        </w:rPr>
        <w:t>Управление ветеринарии Новосибирской области осуществляет прием заявителей в соответствии со следующим графиком:</w:t>
      </w:r>
    </w:p>
    <w:p w:rsidR="004C46D5" w:rsidRPr="00F26B53" w:rsidRDefault="004C46D5" w:rsidP="00A370A7">
      <w:pPr>
        <w:rPr>
          <w:rFonts w:cs="Arial"/>
        </w:rPr>
      </w:pPr>
      <w:r w:rsidRPr="00F26B53">
        <w:rPr>
          <w:rFonts w:cs="Arial"/>
        </w:rPr>
        <w:t>Понедельник: 09.00 – 17.00.</w:t>
      </w:r>
    </w:p>
    <w:p w:rsidR="004C46D5" w:rsidRPr="00F26B53" w:rsidRDefault="004C46D5" w:rsidP="00A370A7">
      <w:pPr>
        <w:rPr>
          <w:rFonts w:cs="Arial"/>
        </w:rPr>
      </w:pPr>
      <w:r w:rsidRPr="00F26B53">
        <w:rPr>
          <w:rFonts w:cs="Arial"/>
        </w:rPr>
        <w:t>Вторник: 09.00 – 17.00.</w:t>
      </w:r>
    </w:p>
    <w:p w:rsidR="004C46D5" w:rsidRPr="00F26B53" w:rsidRDefault="004C46D5" w:rsidP="00A370A7">
      <w:pPr>
        <w:rPr>
          <w:rFonts w:cs="Arial"/>
        </w:rPr>
      </w:pPr>
      <w:r w:rsidRPr="00F26B53">
        <w:rPr>
          <w:rFonts w:cs="Arial"/>
        </w:rPr>
        <w:t>Среда: 09.00 – 17.00.</w:t>
      </w:r>
    </w:p>
    <w:p w:rsidR="004C46D5" w:rsidRPr="00F26B53" w:rsidRDefault="004C46D5" w:rsidP="00A370A7">
      <w:pPr>
        <w:rPr>
          <w:rFonts w:cs="Arial"/>
        </w:rPr>
      </w:pPr>
      <w:r w:rsidRPr="00F26B53">
        <w:rPr>
          <w:rFonts w:cs="Arial"/>
        </w:rPr>
        <w:t>Четверг: 09.00 – 17.00.</w:t>
      </w:r>
    </w:p>
    <w:p w:rsidR="004C46D5" w:rsidRPr="00F26B53" w:rsidRDefault="004C46D5" w:rsidP="00A370A7">
      <w:pPr>
        <w:rPr>
          <w:rFonts w:cs="Arial"/>
        </w:rPr>
      </w:pPr>
      <w:r w:rsidRPr="00F26B53">
        <w:rPr>
          <w:rFonts w:cs="Arial"/>
        </w:rPr>
        <w:t>Пятница: 09.00 – 16.00.</w:t>
      </w:r>
    </w:p>
    <w:p w:rsidR="004C46D5" w:rsidRPr="00F26B53" w:rsidRDefault="004C46D5" w:rsidP="00A370A7">
      <w:pPr>
        <w:rPr>
          <w:rFonts w:cs="Arial"/>
        </w:rPr>
      </w:pPr>
      <w:r w:rsidRPr="00F26B53">
        <w:rPr>
          <w:rFonts w:cs="Arial"/>
        </w:rPr>
        <w:t>Суббота: выходной день.</w:t>
      </w:r>
    </w:p>
    <w:p w:rsidR="004C46D5" w:rsidRPr="00F26B53" w:rsidRDefault="004C46D5" w:rsidP="00A370A7">
      <w:pPr>
        <w:rPr>
          <w:rFonts w:cs="Arial"/>
        </w:rPr>
      </w:pPr>
      <w:r w:rsidRPr="00F26B53">
        <w:rPr>
          <w:rFonts w:cs="Arial"/>
        </w:rPr>
        <w:t>Воскресенье: выходной день.</w:t>
      </w:r>
    </w:p>
    <w:p w:rsidR="004C46D5" w:rsidRPr="00F26B53" w:rsidRDefault="004C46D5" w:rsidP="00A370A7">
      <w:pPr>
        <w:rPr>
          <w:rFonts w:cs="Arial"/>
        </w:rPr>
      </w:pPr>
      <w:r w:rsidRPr="00F26B53">
        <w:rPr>
          <w:rFonts w:cs="Arial"/>
        </w:rPr>
        <w:t>Перерыв на обед: 13.00 – 14.00.</w:t>
      </w:r>
    </w:p>
    <w:p w:rsidR="004C46D5" w:rsidRPr="00F26B53" w:rsidRDefault="004C46D5" w:rsidP="00A370A7">
      <w:pPr>
        <w:rPr>
          <w:rFonts w:cs="Arial"/>
        </w:rPr>
      </w:pPr>
      <w:r w:rsidRPr="00F26B53">
        <w:rPr>
          <w:rFonts w:cs="Arial"/>
        </w:rPr>
        <w:lastRenderedPageBreak/>
        <w:t>10. Информация о местах нахождения и справочных телефонах учреждений ветеринарии приведена в приложении № 1.</w:t>
      </w:r>
    </w:p>
    <w:p w:rsidR="004C46D5" w:rsidRPr="00F26B53" w:rsidRDefault="004C46D5" w:rsidP="00A370A7">
      <w:pPr>
        <w:rPr>
          <w:rFonts w:cs="Arial"/>
        </w:rPr>
      </w:pPr>
      <w:r w:rsidRPr="00F26B53">
        <w:rPr>
          <w:rFonts w:cs="Arial"/>
        </w:rPr>
        <w:t xml:space="preserve">11. Электронный адрес официального сайта управления ветеринарии Новосибирской области, содержащий информацию о предоставлении государственной функции: http://adm.nso.ru/_1pages/ru/dep_veterinar. </w:t>
      </w:r>
    </w:p>
    <w:p w:rsidR="004C46D5" w:rsidRPr="00F26B53" w:rsidRDefault="004C46D5" w:rsidP="00A370A7">
      <w:pPr>
        <w:rPr>
          <w:rFonts w:cs="Arial"/>
        </w:rPr>
      </w:pPr>
      <w:r w:rsidRPr="00F26B53">
        <w:rPr>
          <w:rFonts w:cs="Arial"/>
        </w:rPr>
        <w:t xml:space="preserve">Электронный адрес для направления обращений: </w:t>
      </w:r>
      <w:proofErr w:type="spellStart"/>
      <w:r w:rsidRPr="00F26B53">
        <w:rPr>
          <w:rFonts w:cs="Arial"/>
        </w:rPr>
        <w:t>veterinar@obladm.nso.ru</w:t>
      </w:r>
      <w:proofErr w:type="spellEnd"/>
      <w:r w:rsidRPr="00F26B53">
        <w:rPr>
          <w:rFonts w:cs="Arial"/>
        </w:rPr>
        <w:t>.</w:t>
      </w:r>
    </w:p>
    <w:p w:rsidR="004C46D5" w:rsidRPr="00F26B53" w:rsidRDefault="004C46D5" w:rsidP="00A370A7">
      <w:pPr>
        <w:rPr>
          <w:rFonts w:cs="Arial"/>
        </w:rPr>
      </w:pPr>
      <w:r w:rsidRPr="00F26B53">
        <w:rPr>
          <w:rFonts w:cs="Arial"/>
        </w:rPr>
        <w:t>12. Информация о предоставлении государственной услуги передается уполномоченными должностными лицами управления ветеринарии Новосибирской области и подведомственных ему учреждений с использованием средств телефонной связи, посредством размещения в информационно-телекоммуникационных сетях общего пользования (в том числе в сети Интернет), публикаций в средствах массовой информации, издания информационных материалов.</w:t>
      </w:r>
    </w:p>
    <w:p w:rsidR="004C46D5" w:rsidRPr="00F26B53" w:rsidRDefault="004C46D5" w:rsidP="00A370A7">
      <w:pPr>
        <w:rPr>
          <w:rFonts w:cs="Arial"/>
        </w:rPr>
      </w:pPr>
      <w:r w:rsidRPr="00F26B53">
        <w:rPr>
          <w:rFonts w:cs="Arial"/>
        </w:rPr>
        <w:t xml:space="preserve">Учреждения ветеринарии обязаны предоставлять заявителю информацию в наглядной и доступной форме о предоставляемой государственной услуге (выполняемых работах). Эта информация должна находиться в удобном для обозрения месте и в обязательном порядке содержать: </w:t>
      </w:r>
    </w:p>
    <w:p w:rsidR="004C46D5" w:rsidRPr="00F26B53" w:rsidRDefault="004C46D5" w:rsidP="00A370A7">
      <w:pPr>
        <w:rPr>
          <w:rFonts w:cs="Arial"/>
        </w:rPr>
      </w:pPr>
      <w:r w:rsidRPr="00F26B53">
        <w:rPr>
          <w:rFonts w:cs="Arial"/>
        </w:rPr>
        <w:t xml:space="preserve">перечень основных видов бесплатных ветеринарных услуг (работ) и формы их предоставления; </w:t>
      </w:r>
    </w:p>
    <w:p w:rsidR="004C46D5" w:rsidRPr="00F26B53" w:rsidRDefault="004C46D5" w:rsidP="00A370A7">
      <w:pPr>
        <w:rPr>
          <w:rFonts w:cs="Arial"/>
        </w:rPr>
      </w:pPr>
      <w:r w:rsidRPr="00F26B53">
        <w:rPr>
          <w:rFonts w:cs="Arial"/>
        </w:rPr>
        <w:t>нормативные документы, регламентирующие предоставление государственной услуги</w:t>
      </w:r>
      <w:proofErr w:type="gramStart"/>
      <w:r w:rsidRPr="00F26B53">
        <w:rPr>
          <w:rFonts w:cs="Arial"/>
        </w:rPr>
        <w:t xml:space="preserve"> ;</w:t>
      </w:r>
      <w:proofErr w:type="gramEnd"/>
      <w:r w:rsidRPr="00F26B53">
        <w:rPr>
          <w:rFonts w:cs="Arial"/>
        </w:rPr>
        <w:t xml:space="preserve"> </w:t>
      </w:r>
    </w:p>
    <w:p w:rsidR="004C46D5" w:rsidRPr="00F26B53" w:rsidRDefault="004C46D5" w:rsidP="00A370A7">
      <w:pPr>
        <w:rPr>
          <w:rFonts w:cs="Arial"/>
        </w:rPr>
      </w:pPr>
      <w:r w:rsidRPr="00F26B53">
        <w:rPr>
          <w:rFonts w:cs="Arial"/>
        </w:rPr>
        <w:t xml:space="preserve">сведения о местонахождении (юридический адрес) учреждения ветеринарии и местонахождении организации, уполномоченной на принятие претензий от заявителей. </w:t>
      </w:r>
    </w:p>
    <w:p w:rsidR="004C46D5" w:rsidRPr="00F26B53" w:rsidRDefault="004C46D5" w:rsidP="00A370A7">
      <w:pPr>
        <w:rPr>
          <w:rFonts w:cs="Arial"/>
        </w:rPr>
      </w:pPr>
      <w:r w:rsidRPr="00F26B53">
        <w:rPr>
          <w:rFonts w:cs="Arial"/>
        </w:rPr>
        <w:t>Индивидуальное информирование заявителей должностными лицами проводится в соответствии с графиком приема должностными лицами управления ветеринарии Новосибирской области граждан и организаций.</w:t>
      </w:r>
    </w:p>
    <w:p w:rsidR="004C46D5" w:rsidRPr="00F26B53" w:rsidRDefault="004C46D5" w:rsidP="00A370A7">
      <w:pPr>
        <w:rPr>
          <w:rFonts w:cs="Arial"/>
        </w:rPr>
      </w:pPr>
      <w:r w:rsidRPr="00F26B53">
        <w:rPr>
          <w:rFonts w:cs="Arial"/>
        </w:rPr>
        <w:t>13. На интернет-сайте управления ветеринарии Новосибирской области размещается следующая информация:</w:t>
      </w:r>
    </w:p>
    <w:p w:rsidR="004C46D5" w:rsidRPr="00F26B53" w:rsidRDefault="004C46D5" w:rsidP="00A370A7">
      <w:pPr>
        <w:rPr>
          <w:rFonts w:cs="Arial"/>
        </w:rPr>
      </w:pPr>
      <w:r w:rsidRPr="00F26B53">
        <w:rPr>
          <w:rFonts w:cs="Arial"/>
        </w:rPr>
        <w:t>выписки из законодательных и иных нормативных правовых актов, содержащих нормы, регулирующие деятельность по предоставлению государственной услуги;</w:t>
      </w:r>
    </w:p>
    <w:p w:rsidR="004C46D5" w:rsidRPr="00F26B53" w:rsidRDefault="004C46D5" w:rsidP="00A370A7">
      <w:pPr>
        <w:rPr>
          <w:rFonts w:cs="Arial"/>
        </w:rPr>
      </w:pPr>
      <w:r w:rsidRPr="00F26B53">
        <w:rPr>
          <w:rFonts w:cs="Arial"/>
        </w:rPr>
        <w:t>текст настоящего административного регламента с приложениями;</w:t>
      </w:r>
    </w:p>
    <w:p w:rsidR="004C46D5" w:rsidRPr="00F26B53" w:rsidRDefault="004C46D5" w:rsidP="00A370A7">
      <w:pPr>
        <w:rPr>
          <w:rFonts w:cs="Arial"/>
        </w:rPr>
      </w:pPr>
      <w:r w:rsidRPr="00F26B53">
        <w:rPr>
          <w:rFonts w:cs="Arial"/>
        </w:rPr>
        <w:t>образцы оформления документов, необходимых для предоставления государственной услуги;</w:t>
      </w:r>
    </w:p>
    <w:p w:rsidR="004C46D5" w:rsidRPr="00F26B53" w:rsidRDefault="004C46D5" w:rsidP="00A370A7">
      <w:pPr>
        <w:rPr>
          <w:rFonts w:cs="Arial"/>
        </w:rPr>
      </w:pPr>
      <w:r w:rsidRPr="00F26B53">
        <w:rPr>
          <w:rFonts w:cs="Arial"/>
        </w:rPr>
        <w:t>сроки предоставления государственной услуги;</w:t>
      </w:r>
    </w:p>
    <w:p w:rsidR="004C46D5" w:rsidRPr="00F26B53" w:rsidRDefault="004C46D5" w:rsidP="00A370A7">
      <w:pPr>
        <w:rPr>
          <w:rFonts w:cs="Arial"/>
        </w:rPr>
      </w:pPr>
      <w:r w:rsidRPr="00F26B53">
        <w:rPr>
          <w:rFonts w:cs="Arial"/>
        </w:rPr>
        <w:t>порядок обжалования решений, действий или бездействия должностных лиц, предоставляющих государственную услугу.</w:t>
      </w:r>
    </w:p>
    <w:p w:rsidR="004C46D5" w:rsidRPr="00F26B53" w:rsidRDefault="004C46D5" w:rsidP="00A370A7">
      <w:pPr>
        <w:rPr>
          <w:rFonts w:cs="Arial"/>
        </w:rPr>
      </w:pPr>
      <w:r w:rsidRPr="00F26B53">
        <w:rPr>
          <w:rFonts w:cs="Arial"/>
        </w:rPr>
        <w:t>14. Информация о процедуре предоставления государственной услуги передается на безвозмездной основе.</w:t>
      </w:r>
    </w:p>
    <w:p w:rsidR="004C46D5" w:rsidRPr="00F26B53" w:rsidRDefault="004C46D5" w:rsidP="00A370A7">
      <w:pPr>
        <w:rPr>
          <w:rFonts w:cs="Arial"/>
        </w:rPr>
      </w:pPr>
    </w:p>
    <w:p w:rsidR="004C46D5" w:rsidRPr="00F26B53" w:rsidRDefault="004C46D5" w:rsidP="00A370A7">
      <w:pPr>
        <w:ind w:firstLine="0"/>
        <w:jc w:val="center"/>
        <w:rPr>
          <w:rFonts w:cs="Arial"/>
          <w:b/>
          <w:bCs/>
          <w:iCs/>
          <w:sz w:val="30"/>
          <w:szCs w:val="28"/>
        </w:rPr>
      </w:pPr>
      <w:r w:rsidRPr="00F26B53">
        <w:rPr>
          <w:rFonts w:cs="Arial"/>
          <w:b/>
          <w:bCs/>
          <w:iCs/>
          <w:sz w:val="30"/>
          <w:szCs w:val="28"/>
        </w:rPr>
        <w:t>II. Стандарт предоставления государственной услуги</w:t>
      </w:r>
    </w:p>
    <w:p w:rsidR="004C46D5" w:rsidRPr="00F26B53" w:rsidRDefault="004C46D5" w:rsidP="00A370A7">
      <w:pPr>
        <w:ind w:firstLine="0"/>
        <w:jc w:val="center"/>
        <w:rPr>
          <w:rFonts w:cs="Arial"/>
          <w:highlight w:val="red"/>
        </w:rPr>
      </w:pPr>
    </w:p>
    <w:p w:rsidR="004C46D5" w:rsidRPr="00F26B53" w:rsidRDefault="004C46D5" w:rsidP="00A370A7">
      <w:pPr>
        <w:ind w:firstLine="0"/>
        <w:jc w:val="center"/>
        <w:rPr>
          <w:rFonts w:cs="Arial"/>
        </w:rPr>
      </w:pPr>
      <w:r w:rsidRPr="00F26B53">
        <w:rPr>
          <w:rFonts w:cs="Arial"/>
        </w:rPr>
        <w:t>Наименование государственной  услуги</w:t>
      </w:r>
    </w:p>
    <w:p w:rsidR="004C46D5" w:rsidRPr="00F26B53" w:rsidRDefault="004C46D5" w:rsidP="00A370A7">
      <w:pPr>
        <w:ind w:firstLine="0"/>
        <w:jc w:val="center"/>
        <w:rPr>
          <w:rFonts w:cs="Arial"/>
        </w:rPr>
      </w:pPr>
    </w:p>
    <w:p w:rsidR="004C46D5" w:rsidRPr="00F26B53" w:rsidRDefault="004C46D5" w:rsidP="00A370A7">
      <w:pPr>
        <w:rPr>
          <w:rFonts w:cs="Arial"/>
        </w:rPr>
      </w:pPr>
      <w:r w:rsidRPr="00F26B53">
        <w:rPr>
          <w:rFonts w:cs="Arial"/>
        </w:rPr>
        <w:t>15. Наименование государственной услуги: учет и ветеринарно-санитарная оценка объектов пчеловодства.</w:t>
      </w:r>
    </w:p>
    <w:p w:rsidR="004C46D5" w:rsidRPr="00F26B53" w:rsidRDefault="004C46D5" w:rsidP="00A370A7">
      <w:pPr>
        <w:rPr>
          <w:rFonts w:cs="Arial"/>
        </w:rPr>
      </w:pPr>
    </w:p>
    <w:p w:rsidR="004C46D5" w:rsidRPr="00F26B53" w:rsidRDefault="004C46D5" w:rsidP="00A370A7">
      <w:pPr>
        <w:rPr>
          <w:rFonts w:cs="Arial"/>
        </w:rPr>
      </w:pPr>
      <w:r w:rsidRPr="00F26B53">
        <w:rPr>
          <w:rFonts w:cs="Arial"/>
        </w:rPr>
        <w:t>Наименование органа исполнительной власти и учреждений, непосредственно предоставляющих государственную  услугу</w:t>
      </w:r>
    </w:p>
    <w:p w:rsidR="004C46D5" w:rsidRPr="00F26B53" w:rsidRDefault="004C46D5" w:rsidP="00A370A7">
      <w:pPr>
        <w:rPr>
          <w:rFonts w:cs="Arial"/>
        </w:rPr>
      </w:pPr>
    </w:p>
    <w:p w:rsidR="004C46D5" w:rsidRPr="00F26B53" w:rsidRDefault="004C46D5" w:rsidP="00A370A7">
      <w:pPr>
        <w:rPr>
          <w:rFonts w:cs="Arial"/>
        </w:rPr>
      </w:pPr>
      <w:r w:rsidRPr="00F26B53">
        <w:rPr>
          <w:rFonts w:cs="Arial"/>
        </w:rPr>
        <w:t>16. Государственную услугу предоставляют учреждения, подведомственные управлению ветеринарии Новосибирской области (далее – учреждения ветеринарии) указанные в приложении № 1 к настоящему административному регламенту.</w:t>
      </w:r>
    </w:p>
    <w:p w:rsidR="004C46D5" w:rsidRPr="00F26B53" w:rsidRDefault="004C46D5" w:rsidP="00A370A7">
      <w:pPr>
        <w:rPr>
          <w:rFonts w:cs="Arial"/>
        </w:rPr>
      </w:pPr>
    </w:p>
    <w:p w:rsidR="004C46D5" w:rsidRPr="00F26B53" w:rsidRDefault="004C46D5" w:rsidP="00A370A7">
      <w:pPr>
        <w:rPr>
          <w:rFonts w:cs="Arial"/>
        </w:rPr>
      </w:pPr>
      <w:r w:rsidRPr="00F26B53">
        <w:rPr>
          <w:rFonts w:cs="Arial"/>
        </w:rPr>
        <w:lastRenderedPageBreak/>
        <w:t>Результат предоставления государственной услуги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17. Результатом предоставления государственной услуги является выдача   ветеринарно-санитарного паспорта пасеки после проведения ее ветеринарно-санитарной оценки.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Сроки предоставления государственной  услуги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 xml:space="preserve">18. В отношении каждой административной процедуры установлены максимальные сроки их исполнения: </w:t>
      </w:r>
    </w:p>
    <w:p w:rsidR="004C46D5" w:rsidRPr="00F26B53" w:rsidRDefault="004C46D5" w:rsidP="00A370A7">
      <w:pPr>
        <w:rPr>
          <w:rFonts w:cs="Arial"/>
        </w:rPr>
      </w:pPr>
      <w:r w:rsidRPr="00F26B53">
        <w:rPr>
          <w:rFonts w:cs="Arial"/>
        </w:rPr>
        <w:t>1) Проведение ветеринарно-санитарной оценки объектов пчеловодства -  не более 5 рабочих дней с момента подачи заявления на предоставление государственной услуги;</w:t>
      </w:r>
    </w:p>
    <w:p w:rsidR="004C46D5" w:rsidRPr="00F26B53" w:rsidRDefault="004C46D5" w:rsidP="00A370A7">
      <w:pPr>
        <w:rPr>
          <w:rFonts w:cs="Arial"/>
        </w:rPr>
      </w:pPr>
      <w:r w:rsidRPr="00F26B53">
        <w:rPr>
          <w:rFonts w:cs="Arial"/>
        </w:rPr>
        <w:t>2) Выдача ветеринарно-санитарного паспорта пасеки – с 1 января по 31декабря, не более  5 рабочих дней со дня проведения ветеринарно-санитарной оценки объектов пчеловодства.</w:t>
      </w:r>
    </w:p>
    <w:p w:rsidR="004C46D5" w:rsidRPr="00F26B53" w:rsidRDefault="004C46D5" w:rsidP="00A370A7">
      <w:pPr>
        <w:rPr>
          <w:rFonts w:cs="Arial"/>
        </w:rPr>
      </w:pPr>
    </w:p>
    <w:p w:rsidR="004C46D5" w:rsidRPr="00F26B53" w:rsidRDefault="004C46D5" w:rsidP="00A370A7">
      <w:pPr>
        <w:rPr>
          <w:rFonts w:cs="Arial"/>
        </w:rPr>
      </w:pPr>
      <w:r w:rsidRPr="00F26B53">
        <w:rPr>
          <w:rFonts w:cs="Arial"/>
        </w:rPr>
        <w:t xml:space="preserve"> Правовые основания для проведения государственной  услуги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 xml:space="preserve">19. Государственная услуга оказывается в соответствии </w:t>
      </w:r>
      <w:proofErr w:type="gramStart"/>
      <w:r w:rsidRPr="00F26B53">
        <w:rPr>
          <w:rFonts w:cs="Arial"/>
        </w:rPr>
        <w:t>с</w:t>
      </w:r>
      <w:proofErr w:type="gramEnd"/>
      <w:r w:rsidRPr="00F26B53">
        <w:rPr>
          <w:rFonts w:cs="Arial"/>
        </w:rPr>
        <w:t>:</w:t>
      </w:r>
    </w:p>
    <w:p w:rsidR="004C46D5" w:rsidRPr="00F26B53" w:rsidRDefault="004C46D5" w:rsidP="00A370A7">
      <w:pPr>
        <w:rPr>
          <w:rFonts w:cs="Arial"/>
        </w:rPr>
      </w:pPr>
      <w:r w:rsidRPr="00F26B53">
        <w:rPr>
          <w:rFonts w:cs="Arial"/>
        </w:rPr>
        <w:t xml:space="preserve">Законом Российской Федерации «О ветеринарии» от 14.05.1993 № 4979-1 («Ведомости СНД и </w:t>
      </w:r>
      <w:proofErr w:type="gramStart"/>
      <w:r w:rsidRPr="00F26B53">
        <w:rPr>
          <w:rFonts w:cs="Arial"/>
        </w:rPr>
        <w:t>ВС</w:t>
      </w:r>
      <w:proofErr w:type="gramEnd"/>
      <w:r w:rsidRPr="00F26B53">
        <w:rPr>
          <w:rFonts w:cs="Arial"/>
        </w:rPr>
        <w:t xml:space="preserve"> РФ» № 24 от 17.06.1993; «Российская газета» № 256 от 31.12.2001; № 138 от 01.07.2004; № 188 от 31.08.2004; № 100 от 13.05.2005; № 297 от 31.12.2005; № 290 от 23.12.2006; № 297 от 31.12.2006; № 159 от 25.07. 2007; № 131 от 20.06.2008);</w:t>
      </w:r>
    </w:p>
    <w:p w:rsidR="004C46D5" w:rsidRPr="00F26B53" w:rsidRDefault="004C46D5" w:rsidP="00A370A7">
      <w:pPr>
        <w:rPr>
          <w:rFonts w:cs="Arial"/>
        </w:rPr>
      </w:pPr>
      <w:r w:rsidRPr="00F26B53">
        <w:rPr>
          <w:rFonts w:cs="Arial"/>
        </w:rPr>
        <w:t>Законом Новосибирской области от 07.10.2011 г № 115-ОЗ «О пчеловодстве в Новосибирской области» (Принят постановлением Законодательного Собрания Новосибирской области от 29.09.2011 N 115-ЗС);</w:t>
      </w:r>
    </w:p>
    <w:p w:rsidR="004C46D5" w:rsidRPr="00F26B53" w:rsidRDefault="004C46D5" w:rsidP="00A370A7">
      <w:pPr>
        <w:rPr>
          <w:rFonts w:cs="Arial"/>
        </w:rPr>
      </w:pPr>
      <w:r w:rsidRPr="00F26B53">
        <w:rPr>
          <w:rFonts w:cs="Arial"/>
        </w:rPr>
        <w:t xml:space="preserve">Законом Новосибирской области от 15.06.2004 года № 199-ОЗ «Об обеспечении эпизоотического и ветеринарно-санитарного благополучия в Новосибирской области» («Советская Сибирь» № 125 от 30.06.2004; № 73 от 19.04.2005; № 244 от 20.12.2005; № 136 от 17.07.2007; № 64 </w:t>
      </w:r>
      <w:proofErr w:type="gramStart"/>
      <w:r w:rsidRPr="00F26B53">
        <w:rPr>
          <w:rFonts w:cs="Arial"/>
        </w:rPr>
        <w:t>от</w:t>
      </w:r>
      <w:proofErr w:type="gramEnd"/>
      <w:r w:rsidRPr="00F26B53">
        <w:rPr>
          <w:rFonts w:cs="Arial"/>
        </w:rPr>
        <w:t xml:space="preserve"> 08.04.2008);</w:t>
      </w:r>
    </w:p>
    <w:p w:rsidR="004C46D5" w:rsidRPr="00F26B53" w:rsidRDefault="004C46D5" w:rsidP="00A370A7">
      <w:pPr>
        <w:rPr>
          <w:rFonts w:cs="Arial"/>
        </w:rPr>
      </w:pPr>
      <w:r w:rsidRPr="00F26B53">
        <w:rPr>
          <w:rFonts w:cs="Arial"/>
        </w:rPr>
        <w:t>постановлением Губернатора Новосибирской области от 18.04.2005 № 221 «Об управлении ветеринарии Новосибирской области» («Советская Сибирь» № 83 от 04.05.2005; № 53 от 28.03. 2006; № 76 от 25.04.2006; № 71 от 17.04.2007).</w:t>
      </w:r>
    </w:p>
    <w:p w:rsidR="004C46D5" w:rsidRPr="00F26B53" w:rsidRDefault="004C46D5" w:rsidP="00A370A7">
      <w:pPr>
        <w:rPr>
          <w:rFonts w:cs="Arial"/>
        </w:rPr>
      </w:pPr>
    </w:p>
    <w:p w:rsidR="004C46D5" w:rsidRPr="00F26B53" w:rsidRDefault="004C46D5" w:rsidP="00A370A7">
      <w:pPr>
        <w:rPr>
          <w:rFonts w:cs="Arial"/>
        </w:rPr>
      </w:pPr>
      <w:r w:rsidRPr="00F26B53">
        <w:rPr>
          <w:rFonts w:cs="Arial"/>
        </w:rPr>
        <w:t>Перечень документов, необходимых для предоставления государственной услуги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 xml:space="preserve">20. Для предоставления государственной услуги заявитель обязан предъявить сведения о количестве объектов пчеловодства,  указать место их  размещения и предоставить возможность для проведения ветеринарно-санитарной оценки объектов пчеловодства. </w:t>
      </w:r>
    </w:p>
    <w:p w:rsidR="004C46D5" w:rsidRPr="00F26B53" w:rsidRDefault="004C46D5" w:rsidP="00A370A7">
      <w:pPr>
        <w:rPr>
          <w:rFonts w:cs="Arial"/>
        </w:rPr>
      </w:pPr>
    </w:p>
    <w:p w:rsidR="004C46D5" w:rsidRPr="00F26B53" w:rsidRDefault="004C46D5" w:rsidP="00A370A7">
      <w:pPr>
        <w:rPr>
          <w:rFonts w:cs="Arial"/>
        </w:rPr>
      </w:pPr>
      <w:r w:rsidRPr="00F26B53">
        <w:rPr>
          <w:rFonts w:cs="Arial"/>
        </w:rPr>
        <w:t>Перечень оснований для приостановления исполнения государственной услуги либо для отказа в исполнении государственной услуги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21. Основаниями для приостановления предоставления государственной услуги либо для отказа в предоставлении государственной услуги являются:</w:t>
      </w:r>
    </w:p>
    <w:p w:rsidR="004C46D5" w:rsidRPr="00F26B53" w:rsidRDefault="004C46D5" w:rsidP="00A370A7">
      <w:pPr>
        <w:rPr>
          <w:rFonts w:cs="Arial"/>
        </w:rPr>
      </w:pPr>
      <w:r w:rsidRPr="00F26B53">
        <w:rPr>
          <w:rFonts w:cs="Arial"/>
        </w:rPr>
        <w:t xml:space="preserve"> не предоставление сведений о количестве объектов пчеловодства, месте их размещения;</w:t>
      </w:r>
    </w:p>
    <w:p w:rsidR="004C46D5" w:rsidRPr="00F26B53" w:rsidRDefault="004C46D5" w:rsidP="00A370A7">
      <w:pPr>
        <w:rPr>
          <w:rFonts w:cs="Arial"/>
        </w:rPr>
      </w:pPr>
      <w:r w:rsidRPr="00F26B53">
        <w:rPr>
          <w:rFonts w:cs="Arial"/>
        </w:rPr>
        <w:t xml:space="preserve">отказ физического и юридического лица в создании условий для  предоставления государственной услуги. </w:t>
      </w:r>
    </w:p>
    <w:p w:rsidR="004C46D5" w:rsidRPr="00F26B53" w:rsidRDefault="004C46D5" w:rsidP="00A370A7">
      <w:pPr>
        <w:rPr>
          <w:rFonts w:cs="Arial"/>
        </w:rPr>
      </w:pPr>
    </w:p>
    <w:p w:rsidR="004C46D5" w:rsidRPr="00F26B53" w:rsidRDefault="004C46D5" w:rsidP="00A370A7">
      <w:pPr>
        <w:rPr>
          <w:rFonts w:cs="Arial"/>
        </w:rPr>
      </w:pPr>
      <w:r w:rsidRPr="00F26B53">
        <w:rPr>
          <w:rFonts w:cs="Arial"/>
        </w:rPr>
        <w:lastRenderedPageBreak/>
        <w:t>Размер платы, взимаемой с заявителя при предоставлении государственной услуги</w:t>
      </w:r>
    </w:p>
    <w:p w:rsidR="004C46D5" w:rsidRPr="00F26B53" w:rsidRDefault="004C46D5" w:rsidP="00A370A7">
      <w:pPr>
        <w:rPr>
          <w:rFonts w:cs="Arial"/>
        </w:rPr>
      </w:pPr>
    </w:p>
    <w:p w:rsidR="004C46D5" w:rsidRPr="00E1381A" w:rsidRDefault="004C46D5" w:rsidP="00A370A7">
      <w:pPr>
        <w:rPr>
          <w:rFonts w:cs="Arial"/>
          <w:highlight w:val="yellow"/>
        </w:rPr>
      </w:pPr>
      <w:r w:rsidRPr="00F26B53">
        <w:rPr>
          <w:rFonts w:cs="Arial"/>
        </w:rPr>
        <w:t>22. </w:t>
      </w:r>
      <w:r w:rsidRPr="00E1381A">
        <w:rPr>
          <w:rFonts w:cs="Arial"/>
          <w:highlight w:val="yellow"/>
        </w:rPr>
        <w:t xml:space="preserve">Государственная услуга оказывается заявителю на платной  основе. </w:t>
      </w:r>
    </w:p>
    <w:p w:rsidR="004C46D5" w:rsidRPr="00E1381A" w:rsidRDefault="004C46D5" w:rsidP="00A370A7">
      <w:pPr>
        <w:rPr>
          <w:rFonts w:cs="Arial"/>
          <w:highlight w:val="yellow"/>
        </w:rPr>
      </w:pPr>
      <w:r w:rsidRPr="00E1381A">
        <w:rPr>
          <w:rFonts w:cs="Arial"/>
          <w:highlight w:val="yellow"/>
        </w:rPr>
        <w:t>В стоимость предоставления государственной услуги входят:</w:t>
      </w:r>
    </w:p>
    <w:p w:rsidR="004C46D5" w:rsidRPr="00E1381A" w:rsidRDefault="004C46D5" w:rsidP="00A370A7">
      <w:pPr>
        <w:rPr>
          <w:rFonts w:cs="Arial"/>
          <w:highlight w:val="yellow"/>
        </w:rPr>
      </w:pPr>
      <w:r w:rsidRPr="00E1381A">
        <w:rPr>
          <w:rFonts w:cs="Arial"/>
          <w:highlight w:val="yellow"/>
        </w:rPr>
        <w:t xml:space="preserve"> стоимость бланка  ветеринарно-санитарного паспорта  объекта пчеловодства;</w:t>
      </w:r>
    </w:p>
    <w:p w:rsidR="004C46D5" w:rsidRPr="00F26B53" w:rsidRDefault="004C46D5" w:rsidP="00A370A7">
      <w:pPr>
        <w:rPr>
          <w:rFonts w:cs="Arial"/>
        </w:rPr>
      </w:pPr>
      <w:r w:rsidRPr="00E1381A">
        <w:rPr>
          <w:rFonts w:cs="Arial"/>
          <w:highlight w:val="yellow"/>
        </w:rPr>
        <w:t>транспортные расходы, необходимые для доставки специалистов учреждения ветеринарии до места расположения пасеки</w:t>
      </w:r>
      <w:r w:rsidRPr="00F26B53">
        <w:rPr>
          <w:rFonts w:cs="Arial"/>
        </w:rPr>
        <w:t>.</w:t>
      </w:r>
    </w:p>
    <w:p w:rsidR="004C46D5" w:rsidRPr="00F26B53" w:rsidRDefault="004C46D5" w:rsidP="00A370A7">
      <w:pPr>
        <w:rPr>
          <w:rFonts w:cs="Arial"/>
        </w:rPr>
      </w:pPr>
    </w:p>
    <w:p w:rsidR="004C46D5" w:rsidRPr="00F26B53" w:rsidRDefault="004C46D5" w:rsidP="00A370A7">
      <w:pPr>
        <w:rPr>
          <w:rFonts w:cs="Arial"/>
        </w:rPr>
      </w:pPr>
      <w:r w:rsidRPr="00F26B53">
        <w:rPr>
          <w:rFonts w:cs="Arial"/>
        </w:rPr>
        <w:t xml:space="preserve">Максимальный срок ожидания в очереди при подаче запроса </w:t>
      </w:r>
    </w:p>
    <w:p w:rsidR="004C46D5" w:rsidRPr="00F26B53" w:rsidRDefault="004C46D5" w:rsidP="00A370A7">
      <w:pPr>
        <w:rPr>
          <w:rFonts w:cs="Arial"/>
        </w:rPr>
      </w:pPr>
      <w:r w:rsidRPr="00F26B53">
        <w:rPr>
          <w:rFonts w:cs="Arial"/>
        </w:rPr>
        <w:t xml:space="preserve">и </w:t>
      </w:r>
      <w:proofErr w:type="gramStart"/>
      <w:r w:rsidRPr="00F26B53">
        <w:rPr>
          <w:rFonts w:cs="Arial"/>
        </w:rPr>
        <w:t>получении</w:t>
      </w:r>
      <w:proofErr w:type="gramEnd"/>
      <w:r w:rsidRPr="00F26B53">
        <w:rPr>
          <w:rFonts w:cs="Arial"/>
        </w:rPr>
        <w:t xml:space="preserve"> результата при предоставлении государственной услуги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23. Срок ожидания в очереди при подаче запроса и получении результата при предоставлении государственной услуги не должен превышать 30 минут.</w:t>
      </w:r>
    </w:p>
    <w:p w:rsidR="004C46D5" w:rsidRPr="00F26B53" w:rsidRDefault="004C46D5" w:rsidP="00A370A7">
      <w:pPr>
        <w:rPr>
          <w:rFonts w:cs="Arial"/>
        </w:rPr>
      </w:pPr>
    </w:p>
    <w:p w:rsidR="004C46D5" w:rsidRPr="00F26B53" w:rsidRDefault="004C46D5" w:rsidP="00A370A7">
      <w:pPr>
        <w:rPr>
          <w:rFonts w:cs="Arial"/>
        </w:rPr>
      </w:pPr>
      <w:r w:rsidRPr="00F26B53">
        <w:rPr>
          <w:rFonts w:cs="Arial"/>
        </w:rPr>
        <w:t xml:space="preserve">Срок регистрации запроса заявителя </w:t>
      </w:r>
    </w:p>
    <w:p w:rsidR="004C46D5" w:rsidRPr="00F26B53" w:rsidRDefault="004C46D5" w:rsidP="00A370A7">
      <w:pPr>
        <w:rPr>
          <w:rFonts w:cs="Arial"/>
        </w:rPr>
      </w:pPr>
      <w:r w:rsidRPr="00F26B53">
        <w:rPr>
          <w:rFonts w:cs="Arial"/>
        </w:rPr>
        <w:t>о предоставлении государственной услуги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24. Срок регистрации запроса заявителя о предоставлении государственной услуги – до 20 минут.</w:t>
      </w:r>
    </w:p>
    <w:p w:rsidR="004C46D5" w:rsidRPr="00F26B53" w:rsidRDefault="004C46D5" w:rsidP="00A370A7">
      <w:pPr>
        <w:rPr>
          <w:rFonts w:cs="Arial"/>
        </w:rPr>
      </w:pPr>
    </w:p>
    <w:p w:rsidR="004C46D5" w:rsidRPr="00F26B53" w:rsidRDefault="004C46D5" w:rsidP="00A370A7">
      <w:pPr>
        <w:rPr>
          <w:rFonts w:cs="Arial"/>
        </w:rPr>
      </w:pPr>
      <w:r w:rsidRPr="00F26B53">
        <w:rPr>
          <w:rFonts w:cs="Arial"/>
        </w:rPr>
        <w:t xml:space="preserve">Требования к помещениям, в которых предоставляются </w:t>
      </w:r>
    </w:p>
    <w:p w:rsidR="004C46D5" w:rsidRPr="00F26B53" w:rsidRDefault="004C46D5" w:rsidP="00A370A7">
      <w:pPr>
        <w:rPr>
          <w:rFonts w:cs="Arial"/>
        </w:rPr>
      </w:pPr>
      <w:r w:rsidRPr="00F26B53">
        <w:rPr>
          <w:rFonts w:cs="Arial"/>
        </w:rPr>
        <w:t>государственная услуга</w:t>
      </w:r>
    </w:p>
    <w:p w:rsidR="004C46D5" w:rsidRPr="00F26B53" w:rsidRDefault="004C46D5" w:rsidP="00A370A7">
      <w:pPr>
        <w:rPr>
          <w:rFonts w:cs="Arial"/>
        </w:rPr>
      </w:pPr>
    </w:p>
    <w:p w:rsidR="004C46D5" w:rsidRPr="00F26B53" w:rsidRDefault="004C46D5" w:rsidP="00A370A7">
      <w:pPr>
        <w:rPr>
          <w:rFonts w:cs="Arial"/>
        </w:rPr>
      </w:pPr>
      <w:r w:rsidRPr="00F26B53">
        <w:rPr>
          <w:rFonts w:cs="Arial"/>
        </w:rPr>
        <w:t>25. Местом предоставления государственной услуги являются управление ветеринарии и учреждения ветеринарии, а также территории, предприятия и объекты хозяйствующих субъектов, где находятся объекты пчеловодства.</w:t>
      </w:r>
    </w:p>
    <w:p w:rsidR="004C46D5" w:rsidRPr="00F26B53" w:rsidRDefault="004C46D5" w:rsidP="00A370A7">
      <w:pPr>
        <w:rPr>
          <w:rFonts w:cs="Arial"/>
        </w:rPr>
      </w:pPr>
      <w:r w:rsidRPr="00F26B53">
        <w:rPr>
          <w:rFonts w:cs="Arial"/>
        </w:rPr>
        <w:t>26. На информационных стендах в помещении, предназначенном для приема заявителей, размещается следующая информация:</w:t>
      </w:r>
    </w:p>
    <w:p w:rsidR="004C46D5" w:rsidRPr="00F26B53" w:rsidRDefault="004C46D5" w:rsidP="00A370A7">
      <w:pPr>
        <w:rPr>
          <w:rFonts w:cs="Arial"/>
        </w:rPr>
      </w:pPr>
      <w:r w:rsidRPr="00F26B53">
        <w:rPr>
          <w:rFonts w:cs="Arial"/>
        </w:rPr>
        <w:t>выписки из законодательных и иных нормативных правовых актов, содержащих нормы, регулирующие деятельность по предоставлению государственной услуги;</w:t>
      </w:r>
    </w:p>
    <w:p w:rsidR="004C46D5" w:rsidRPr="00F26B53" w:rsidRDefault="004C46D5" w:rsidP="00A370A7">
      <w:pPr>
        <w:rPr>
          <w:rFonts w:cs="Arial"/>
        </w:rPr>
      </w:pPr>
      <w:r w:rsidRPr="00F26B53">
        <w:rPr>
          <w:rFonts w:cs="Arial"/>
        </w:rPr>
        <w:t>текст настоящего административного регламента с приложениями;</w:t>
      </w:r>
    </w:p>
    <w:p w:rsidR="004C46D5" w:rsidRPr="00F26B53" w:rsidRDefault="004C46D5" w:rsidP="00A370A7">
      <w:pPr>
        <w:rPr>
          <w:rFonts w:cs="Arial"/>
        </w:rPr>
      </w:pPr>
      <w:r w:rsidRPr="00F26B53">
        <w:rPr>
          <w:rFonts w:cs="Arial"/>
        </w:rPr>
        <w:t>информация о порядке оплаты предоставляемой государственной услуги.</w:t>
      </w:r>
    </w:p>
    <w:p w:rsidR="004C46D5" w:rsidRPr="00F26B53" w:rsidRDefault="004C46D5" w:rsidP="00A370A7">
      <w:pPr>
        <w:rPr>
          <w:rFonts w:cs="Arial"/>
        </w:rPr>
      </w:pPr>
      <w:r w:rsidRPr="00F26B53">
        <w:rPr>
          <w:rFonts w:cs="Arial"/>
        </w:rPr>
        <w:t>27. Помещение для приема заявителей оборудуется местами для заполнения запросов и ожидания.</w:t>
      </w:r>
    </w:p>
    <w:p w:rsidR="004C46D5" w:rsidRPr="00F26B53" w:rsidRDefault="004C46D5" w:rsidP="00A370A7">
      <w:pPr>
        <w:rPr>
          <w:rFonts w:cs="Arial"/>
        </w:rPr>
      </w:pPr>
    </w:p>
    <w:p w:rsidR="004C46D5" w:rsidRPr="00F26B53" w:rsidRDefault="004C46D5" w:rsidP="00A370A7">
      <w:pPr>
        <w:rPr>
          <w:rFonts w:cs="Arial"/>
        </w:rPr>
      </w:pPr>
      <w:r w:rsidRPr="00F26B53">
        <w:rPr>
          <w:rFonts w:cs="Arial"/>
        </w:rPr>
        <w:t>Показатели доступности и качества государственных услуг</w:t>
      </w:r>
    </w:p>
    <w:p w:rsidR="004C46D5" w:rsidRPr="00F26B53" w:rsidRDefault="004C46D5" w:rsidP="00A370A7">
      <w:pPr>
        <w:rPr>
          <w:rFonts w:cs="Arial"/>
        </w:rPr>
      </w:pPr>
    </w:p>
    <w:p w:rsidR="004C46D5" w:rsidRPr="00F26B53" w:rsidRDefault="004C46D5" w:rsidP="00A370A7">
      <w:pPr>
        <w:rPr>
          <w:rFonts w:cs="Arial"/>
        </w:rPr>
      </w:pPr>
      <w:r w:rsidRPr="00F26B53">
        <w:rPr>
          <w:rFonts w:cs="Arial"/>
        </w:rPr>
        <w:t>28. Показателями доступности государственной услуги являются:</w:t>
      </w:r>
    </w:p>
    <w:p w:rsidR="004C46D5" w:rsidRPr="00F26B53" w:rsidRDefault="004C46D5" w:rsidP="00A370A7">
      <w:pPr>
        <w:rPr>
          <w:rFonts w:cs="Arial"/>
        </w:rPr>
      </w:pPr>
      <w:r w:rsidRPr="00F26B53">
        <w:rPr>
          <w:rFonts w:cs="Arial"/>
        </w:rPr>
        <w:t xml:space="preserve">- доля юридических лиц, индивидуальных предпринимателей и граждан, получивших государственную услугу от общего количества юридических лиц, индивидуальных предпринимателей и </w:t>
      </w:r>
      <w:proofErr w:type="gramStart"/>
      <w:r w:rsidRPr="00F26B53">
        <w:rPr>
          <w:rFonts w:cs="Arial"/>
        </w:rPr>
        <w:t>граждан</w:t>
      </w:r>
      <w:proofErr w:type="gramEnd"/>
      <w:r w:rsidRPr="00F26B53">
        <w:rPr>
          <w:rFonts w:cs="Arial"/>
        </w:rPr>
        <w:t xml:space="preserve"> обратившихся за получением данной государственной услуги;</w:t>
      </w:r>
    </w:p>
    <w:p w:rsidR="004C46D5" w:rsidRPr="00F26B53" w:rsidRDefault="004C46D5" w:rsidP="00A370A7">
      <w:pPr>
        <w:rPr>
          <w:rFonts w:cs="Arial"/>
        </w:rPr>
      </w:pPr>
      <w:r w:rsidRPr="00F26B53">
        <w:rPr>
          <w:rFonts w:cs="Arial"/>
        </w:rPr>
        <w:t xml:space="preserve">- наличие информации о местах, способах, порядке получения услуги на официальном сайте управления ветеринарии, </w:t>
      </w:r>
      <w:proofErr w:type="spellStart"/>
      <w:proofErr w:type="gramStart"/>
      <w:r w:rsidRPr="00F26B53">
        <w:rPr>
          <w:rFonts w:cs="Arial"/>
        </w:rPr>
        <w:t>интернет-портале</w:t>
      </w:r>
      <w:proofErr w:type="spellEnd"/>
      <w:proofErr w:type="gramEnd"/>
      <w:r w:rsidRPr="00F26B53">
        <w:rPr>
          <w:rFonts w:cs="Arial"/>
        </w:rPr>
        <w:t xml:space="preserve"> государственных и муниципальных услуг Новосибирской области.</w:t>
      </w:r>
    </w:p>
    <w:p w:rsidR="004C46D5" w:rsidRPr="00F26B53" w:rsidRDefault="004C46D5" w:rsidP="00A370A7">
      <w:pPr>
        <w:rPr>
          <w:rFonts w:cs="Arial"/>
        </w:rPr>
      </w:pPr>
      <w:r w:rsidRPr="00F26B53">
        <w:rPr>
          <w:rFonts w:cs="Arial"/>
        </w:rPr>
        <w:t>29. Показателями качества государственной услуги являются:</w:t>
      </w:r>
    </w:p>
    <w:p w:rsidR="004C46D5" w:rsidRPr="00F26B53" w:rsidRDefault="004C46D5" w:rsidP="00A370A7">
      <w:pPr>
        <w:rPr>
          <w:rFonts w:cs="Arial"/>
        </w:rPr>
      </w:pPr>
      <w:r w:rsidRPr="00F26B53">
        <w:rPr>
          <w:rFonts w:cs="Arial"/>
        </w:rPr>
        <w:t>- выполнение должностным лицом, предоставляющим государственную услугу, предусмотренных законодательством Российской Федерации требований, правил и норм, а также соблюдение последовательности процедур при предоставлении услуги;</w:t>
      </w:r>
    </w:p>
    <w:p w:rsidR="004C46D5" w:rsidRPr="00F26B53" w:rsidRDefault="004C46D5" w:rsidP="00A370A7">
      <w:pPr>
        <w:rPr>
          <w:rFonts w:cs="Arial"/>
        </w:rPr>
      </w:pPr>
      <w:r w:rsidRPr="00F26B53">
        <w:rPr>
          <w:rFonts w:cs="Arial"/>
        </w:rPr>
        <w:t>- соблюдение сроков предоставления государственной услуги, предусмотренных настоящим регламентом.</w:t>
      </w:r>
    </w:p>
    <w:p w:rsidR="004C46D5" w:rsidRPr="00F26B53" w:rsidRDefault="004C46D5" w:rsidP="00A370A7">
      <w:pPr>
        <w:rPr>
          <w:rFonts w:cs="Arial"/>
        </w:rPr>
      </w:pPr>
    </w:p>
    <w:p w:rsidR="004C46D5" w:rsidRPr="00F26B53" w:rsidRDefault="004C46D5" w:rsidP="00A370A7">
      <w:pPr>
        <w:jc w:val="center"/>
        <w:rPr>
          <w:rFonts w:cs="Arial"/>
          <w:b/>
          <w:bCs/>
          <w:iCs/>
          <w:sz w:val="30"/>
          <w:szCs w:val="28"/>
        </w:rPr>
      </w:pPr>
    </w:p>
    <w:p w:rsidR="004C46D5" w:rsidRPr="00F26B53" w:rsidRDefault="004C46D5" w:rsidP="00A370A7">
      <w:pPr>
        <w:jc w:val="center"/>
        <w:rPr>
          <w:rFonts w:cs="Arial"/>
          <w:b/>
          <w:bCs/>
          <w:iCs/>
          <w:sz w:val="30"/>
          <w:szCs w:val="28"/>
        </w:rPr>
      </w:pPr>
      <w:r w:rsidRPr="00F26B53">
        <w:rPr>
          <w:rFonts w:cs="Arial"/>
          <w:b/>
          <w:bCs/>
          <w:iCs/>
          <w:sz w:val="30"/>
          <w:szCs w:val="28"/>
        </w:rPr>
        <w:t>III.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4C46D5" w:rsidRPr="00F26B53" w:rsidRDefault="004C46D5" w:rsidP="00A370A7">
      <w:pPr>
        <w:jc w:val="center"/>
        <w:rPr>
          <w:rFonts w:cs="Arial"/>
        </w:rPr>
      </w:pPr>
    </w:p>
    <w:p w:rsidR="004C46D5" w:rsidRPr="00F26B53" w:rsidRDefault="004C46D5" w:rsidP="00A370A7">
      <w:pPr>
        <w:rPr>
          <w:rFonts w:cs="Arial"/>
        </w:rPr>
      </w:pPr>
      <w:r w:rsidRPr="00F26B53">
        <w:rPr>
          <w:rFonts w:cs="Arial"/>
        </w:rPr>
        <w:t>30. Предоставление государственной услуги включает следующие административные процедуры:</w:t>
      </w:r>
    </w:p>
    <w:p w:rsidR="004C46D5" w:rsidRPr="00F26B53" w:rsidRDefault="004C46D5" w:rsidP="00A370A7">
      <w:pPr>
        <w:rPr>
          <w:rFonts w:cs="Arial"/>
        </w:rPr>
      </w:pPr>
      <w:r w:rsidRPr="00F26B53">
        <w:rPr>
          <w:rFonts w:cs="Arial"/>
        </w:rPr>
        <w:t>1) Проведение ветеринарно-санитарной оценки объектов пчеловодства;</w:t>
      </w:r>
    </w:p>
    <w:p w:rsidR="004C46D5" w:rsidRPr="00F26B53" w:rsidRDefault="004C46D5" w:rsidP="00A370A7">
      <w:pPr>
        <w:rPr>
          <w:rFonts w:cs="Arial"/>
        </w:rPr>
      </w:pPr>
      <w:r w:rsidRPr="00F26B53">
        <w:rPr>
          <w:rFonts w:cs="Arial"/>
        </w:rPr>
        <w:t>2) Выдача ветеринарно-санитарного паспорта пасеки.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Блок-схема предоставления государственной услуги – приложение № 2 к Административному регламенту.</w:t>
      </w:r>
    </w:p>
    <w:p w:rsidR="004C46D5" w:rsidRPr="00F26B53" w:rsidRDefault="004C46D5" w:rsidP="00A370A7">
      <w:pPr>
        <w:rPr>
          <w:rFonts w:cs="Arial"/>
        </w:rPr>
      </w:pPr>
    </w:p>
    <w:p w:rsidR="004C46D5" w:rsidRPr="00F26B53" w:rsidRDefault="004C46D5" w:rsidP="00A370A7">
      <w:pPr>
        <w:rPr>
          <w:rFonts w:cs="Arial"/>
        </w:rPr>
      </w:pPr>
      <w:r w:rsidRPr="00F26B53">
        <w:rPr>
          <w:rFonts w:cs="Arial"/>
        </w:rPr>
        <w:t>1. Проведение ветеринарно-санитарной оценки объектов пчеловодства</w:t>
      </w:r>
    </w:p>
    <w:p w:rsidR="004C46D5" w:rsidRPr="00F26B53" w:rsidRDefault="004C46D5" w:rsidP="00A370A7">
      <w:pPr>
        <w:rPr>
          <w:rFonts w:cs="Arial"/>
        </w:rPr>
      </w:pPr>
    </w:p>
    <w:p w:rsidR="004C46D5" w:rsidRPr="00F26B53" w:rsidRDefault="004C46D5" w:rsidP="00A370A7">
      <w:pPr>
        <w:rPr>
          <w:rFonts w:cs="Arial"/>
        </w:rPr>
      </w:pPr>
      <w:r w:rsidRPr="00F26B53">
        <w:rPr>
          <w:rFonts w:cs="Arial"/>
        </w:rPr>
        <w:t>Юридические факты, являющиеся основанием для начала осуществления административной процедуры</w:t>
      </w:r>
    </w:p>
    <w:p w:rsidR="004C46D5" w:rsidRPr="00F26B53" w:rsidRDefault="004C46D5" w:rsidP="00A370A7">
      <w:pPr>
        <w:rPr>
          <w:rFonts w:cs="Arial"/>
        </w:rPr>
      </w:pPr>
    </w:p>
    <w:p w:rsidR="004C46D5" w:rsidRPr="00F26B53" w:rsidRDefault="004C46D5" w:rsidP="00A370A7">
      <w:pPr>
        <w:rPr>
          <w:rFonts w:cs="Arial"/>
        </w:rPr>
      </w:pPr>
      <w:r w:rsidRPr="00F26B53">
        <w:rPr>
          <w:rFonts w:cs="Arial"/>
        </w:rPr>
        <w:t xml:space="preserve">31.  Юридическим фактом, являющимся основанием для начала осуществления административной процедуры является обращение заявителя в учреждение ветеринарии с заявлением на предоставление государственной услуги. </w:t>
      </w:r>
    </w:p>
    <w:p w:rsidR="004C46D5" w:rsidRPr="00F26B53" w:rsidRDefault="004C46D5" w:rsidP="00A370A7">
      <w:pPr>
        <w:rPr>
          <w:rFonts w:cs="Arial"/>
        </w:rPr>
      </w:pPr>
    </w:p>
    <w:p w:rsidR="004C46D5" w:rsidRPr="00F26B53" w:rsidRDefault="004C46D5" w:rsidP="00A370A7">
      <w:pPr>
        <w:rPr>
          <w:rFonts w:cs="Arial"/>
        </w:rPr>
      </w:pPr>
      <w:r w:rsidRPr="00F26B53">
        <w:rPr>
          <w:rFonts w:cs="Arial"/>
        </w:rPr>
        <w:t>Должностные лица, ответственные за исполнение административной процедуры</w:t>
      </w:r>
    </w:p>
    <w:p w:rsidR="004C46D5" w:rsidRPr="00F26B53" w:rsidRDefault="004C46D5" w:rsidP="00A370A7">
      <w:pPr>
        <w:rPr>
          <w:rFonts w:cs="Arial"/>
        </w:rPr>
      </w:pPr>
    </w:p>
    <w:p w:rsidR="004C46D5" w:rsidRPr="00F26B53" w:rsidRDefault="004C46D5" w:rsidP="00A370A7">
      <w:pPr>
        <w:rPr>
          <w:rFonts w:cs="Arial"/>
        </w:rPr>
      </w:pPr>
      <w:r w:rsidRPr="00F26B53">
        <w:rPr>
          <w:rFonts w:cs="Arial"/>
        </w:rPr>
        <w:t>32. Ответственность за ненадлежащее и несвоевременное предоставление государственной услуги несёт должностное лицо учреждения ветеринарии, в функции которого входит организация и проведение ветеринарно-санитарной оценки объектов пчеловодства.</w:t>
      </w:r>
    </w:p>
    <w:p w:rsidR="004C46D5" w:rsidRPr="00F26B53" w:rsidRDefault="004C46D5" w:rsidP="00A370A7">
      <w:pPr>
        <w:rPr>
          <w:rFonts w:cs="Arial"/>
        </w:rPr>
      </w:pPr>
    </w:p>
    <w:p w:rsidR="004C46D5" w:rsidRPr="00F26B53" w:rsidRDefault="004C46D5" w:rsidP="00A370A7">
      <w:pPr>
        <w:rPr>
          <w:rFonts w:cs="Arial"/>
        </w:rPr>
      </w:pPr>
      <w:r w:rsidRPr="00F26B53">
        <w:rPr>
          <w:rFonts w:cs="Arial"/>
        </w:rPr>
        <w:t>Содержание административной процедуры</w:t>
      </w:r>
    </w:p>
    <w:p w:rsidR="004C46D5" w:rsidRPr="00F26B53" w:rsidRDefault="004C46D5" w:rsidP="00A370A7">
      <w:pPr>
        <w:rPr>
          <w:rFonts w:cs="Arial"/>
        </w:rPr>
      </w:pPr>
    </w:p>
    <w:p w:rsidR="004C46D5" w:rsidRPr="00F26B53" w:rsidRDefault="004C46D5" w:rsidP="00A370A7">
      <w:pPr>
        <w:rPr>
          <w:rFonts w:cs="Arial"/>
        </w:rPr>
      </w:pPr>
      <w:r w:rsidRPr="00F26B53">
        <w:rPr>
          <w:rFonts w:cs="Arial"/>
        </w:rPr>
        <w:t>33. Проведение ветеринарно-санитарной оценки объектов пчеловодства включает следующие обязательные элементы:</w:t>
      </w:r>
    </w:p>
    <w:p w:rsidR="004C46D5" w:rsidRPr="00F26B53" w:rsidRDefault="004C46D5" w:rsidP="00A370A7">
      <w:pPr>
        <w:rPr>
          <w:rFonts w:cs="Arial"/>
        </w:rPr>
      </w:pPr>
      <w:r w:rsidRPr="00F26B53">
        <w:rPr>
          <w:rFonts w:cs="Arial"/>
        </w:rPr>
        <w:t>рассмотрение и регистрация заявки на оказание государственной услуги;</w:t>
      </w:r>
    </w:p>
    <w:p w:rsidR="004C46D5" w:rsidRPr="00F26B53" w:rsidRDefault="004C46D5" w:rsidP="00A370A7">
      <w:pPr>
        <w:rPr>
          <w:rFonts w:cs="Arial"/>
        </w:rPr>
      </w:pPr>
      <w:r w:rsidRPr="00F26B53">
        <w:rPr>
          <w:rFonts w:cs="Arial"/>
        </w:rPr>
        <w:t>заключение договора на оказание государственной услуги;</w:t>
      </w:r>
    </w:p>
    <w:p w:rsidR="004C46D5" w:rsidRPr="00F26B53" w:rsidRDefault="004C46D5" w:rsidP="00A370A7">
      <w:pPr>
        <w:rPr>
          <w:rFonts w:cs="Arial"/>
        </w:rPr>
      </w:pPr>
      <w:r w:rsidRPr="00F26B53">
        <w:rPr>
          <w:rFonts w:cs="Arial"/>
        </w:rPr>
        <w:t xml:space="preserve">ветеринарно-санитарная оценка объекта пчеловодства. </w:t>
      </w:r>
    </w:p>
    <w:p w:rsidR="004C46D5" w:rsidRPr="00F26B53" w:rsidRDefault="004C46D5" w:rsidP="00A370A7">
      <w:pPr>
        <w:rPr>
          <w:rFonts w:cs="Arial"/>
        </w:rPr>
      </w:pPr>
    </w:p>
    <w:p w:rsidR="004C46D5" w:rsidRPr="00F26B53" w:rsidRDefault="004C46D5" w:rsidP="00A370A7">
      <w:pPr>
        <w:rPr>
          <w:rFonts w:cs="Arial"/>
        </w:rPr>
      </w:pPr>
      <w:r w:rsidRPr="00F26B53">
        <w:rPr>
          <w:rFonts w:cs="Arial"/>
        </w:rPr>
        <w:t>Максимальный срок выполнения административной процедуры</w:t>
      </w:r>
    </w:p>
    <w:p w:rsidR="004C46D5" w:rsidRPr="00F26B53" w:rsidRDefault="004C46D5" w:rsidP="00A370A7">
      <w:pPr>
        <w:rPr>
          <w:rFonts w:cs="Arial"/>
        </w:rPr>
      </w:pPr>
    </w:p>
    <w:p w:rsidR="004C46D5" w:rsidRPr="00F26B53" w:rsidRDefault="004C46D5" w:rsidP="00A370A7">
      <w:pPr>
        <w:rPr>
          <w:rFonts w:cs="Arial"/>
        </w:rPr>
      </w:pPr>
      <w:r w:rsidRPr="00F26B53">
        <w:rPr>
          <w:rFonts w:cs="Arial"/>
        </w:rPr>
        <w:t>34. Максимальный срок выполнения административной процедуры - не более 5 рабочих дней с момента подачи заявления на предоставление государственной услуги.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Результат проведенной административной процедуры и порядок передачи информации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35. Результатом проведения административной процедуры является  оформление и выдача заключения по результатам  ветеринарно-санитарной оценки объектов пчеловодства.</w:t>
      </w:r>
    </w:p>
    <w:p w:rsidR="004C46D5" w:rsidRPr="00F26B53" w:rsidRDefault="004C46D5" w:rsidP="00A370A7">
      <w:pPr>
        <w:rPr>
          <w:rFonts w:cs="Arial"/>
        </w:rPr>
      </w:pPr>
    </w:p>
    <w:p w:rsidR="004C46D5" w:rsidRPr="00F26B53" w:rsidRDefault="004C46D5" w:rsidP="00A370A7">
      <w:pPr>
        <w:rPr>
          <w:rFonts w:cs="Arial"/>
        </w:rPr>
      </w:pPr>
      <w:r w:rsidRPr="00F26B53">
        <w:rPr>
          <w:rFonts w:cs="Arial"/>
        </w:rPr>
        <w:t>Способ фиксации результатов выполнения административной процедуры</w:t>
      </w:r>
    </w:p>
    <w:p w:rsidR="004C46D5" w:rsidRPr="00F26B53" w:rsidRDefault="004C46D5" w:rsidP="00A370A7">
      <w:pPr>
        <w:rPr>
          <w:rFonts w:cs="Arial"/>
        </w:rPr>
      </w:pPr>
    </w:p>
    <w:p w:rsidR="004C46D5" w:rsidRPr="00F26B53" w:rsidRDefault="004C46D5" w:rsidP="00A370A7">
      <w:pPr>
        <w:rPr>
          <w:rFonts w:cs="Arial"/>
        </w:rPr>
      </w:pPr>
      <w:r w:rsidRPr="00F26B53">
        <w:rPr>
          <w:rFonts w:cs="Arial"/>
        </w:rPr>
        <w:t>36. Фиксация результата выполнения административной процедуры производится посредством оформления и выдачи заключения о проведенной ветеринарно-санитарной оценке объектов пчеловодства.</w:t>
      </w:r>
    </w:p>
    <w:p w:rsidR="004C46D5" w:rsidRPr="00F26B53" w:rsidRDefault="004C46D5" w:rsidP="00A370A7">
      <w:pPr>
        <w:rPr>
          <w:rFonts w:cs="Arial"/>
        </w:rPr>
      </w:pPr>
    </w:p>
    <w:p w:rsidR="004C46D5" w:rsidRPr="00F26B53" w:rsidRDefault="004C46D5" w:rsidP="00A370A7">
      <w:pPr>
        <w:rPr>
          <w:rFonts w:cs="Arial"/>
        </w:rPr>
      </w:pPr>
      <w:r w:rsidRPr="00F26B53">
        <w:rPr>
          <w:rFonts w:cs="Arial"/>
        </w:rPr>
        <w:t>2. Выдача ветеринарно-санитарного паспорта пасеки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Юридические факты, являющиеся основанием для начала осуществления административной процедуры</w:t>
      </w:r>
    </w:p>
    <w:p w:rsidR="004C46D5" w:rsidRPr="00F26B53" w:rsidRDefault="004C46D5" w:rsidP="00A370A7">
      <w:pPr>
        <w:rPr>
          <w:rFonts w:cs="Arial"/>
        </w:rPr>
      </w:pPr>
    </w:p>
    <w:p w:rsidR="004C46D5" w:rsidRPr="00F26B53" w:rsidRDefault="004C46D5" w:rsidP="00A370A7">
      <w:pPr>
        <w:rPr>
          <w:rFonts w:cs="Arial"/>
        </w:rPr>
      </w:pPr>
      <w:r w:rsidRPr="00F26B53">
        <w:rPr>
          <w:rFonts w:cs="Arial"/>
        </w:rPr>
        <w:t>37. Основанием для начала осуществления административной процедуры является проведение ветеринарно-санитарной оценки объектов пчеловодства с оформлением и выдачей заключения  по результатам оценки.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Должностные лица, ответственные за исполнение административной процедуры</w:t>
      </w:r>
    </w:p>
    <w:p w:rsidR="004C46D5" w:rsidRPr="00F26B53" w:rsidRDefault="004C46D5" w:rsidP="00A370A7">
      <w:pPr>
        <w:rPr>
          <w:rFonts w:cs="Arial"/>
        </w:rPr>
      </w:pPr>
    </w:p>
    <w:p w:rsidR="004C46D5" w:rsidRPr="00F26B53" w:rsidRDefault="004C46D5" w:rsidP="00A370A7">
      <w:pPr>
        <w:rPr>
          <w:rFonts w:cs="Arial"/>
        </w:rPr>
      </w:pPr>
      <w:r w:rsidRPr="00F26B53">
        <w:rPr>
          <w:rFonts w:cs="Arial"/>
        </w:rPr>
        <w:t>38. Ответственность за исполнение данной процедуры несет должностное лицо учреждения ветеринарии, в функции которого входит выдача ветеринарно-санитарного паспорта пасеки.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Содержание административной процедуры</w:t>
      </w:r>
    </w:p>
    <w:p w:rsidR="004C46D5" w:rsidRPr="00F26B53" w:rsidRDefault="004C46D5" w:rsidP="00A370A7">
      <w:pPr>
        <w:rPr>
          <w:rFonts w:cs="Arial"/>
        </w:rPr>
      </w:pPr>
    </w:p>
    <w:p w:rsidR="004C46D5" w:rsidRPr="00F26B53" w:rsidRDefault="004C46D5" w:rsidP="00A370A7">
      <w:pPr>
        <w:rPr>
          <w:rFonts w:cs="Arial"/>
        </w:rPr>
      </w:pPr>
      <w:r w:rsidRPr="00F26B53">
        <w:rPr>
          <w:rFonts w:cs="Arial"/>
        </w:rPr>
        <w:t>39. Выдача ветеринарно-санитарного паспорта пасеки включает следующие обязательные элементы:</w:t>
      </w:r>
    </w:p>
    <w:p w:rsidR="004C46D5" w:rsidRPr="00F26B53" w:rsidRDefault="004C46D5" w:rsidP="00A370A7">
      <w:pPr>
        <w:rPr>
          <w:rFonts w:cs="Arial"/>
        </w:rPr>
      </w:pPr>
      <w:r w:rsidRPr="00F26B53">
        <w:rPr>
          <w:rFonts w:cs="Arial"/>
        </w:rPr>
        <w:t>анализ заключения по результатам  ветеринарно-санитарной оценки  объектов пчеловодства;</w:t>
      </w:r>
    </w:p>
    <w:p w:rsidR="004C46D5" w:rsidRPr="00F26B53" w:rsidRDefault="004C46D5" w:rsidP="00A370A7">
      <w:pPr>
        <w:rPr>
          <w:rFonts w:cs="Arial"/>
        </w:rPr>
      </w:pPr>
      <w:r w:rsidRPr="00F26B53">
        <w:rPr>
          <w:rFonts w:cs="Arial"/>
        </w:rPr>
        <w:t>оформление, регистрация и выдача ветеринарно-санитарного паспорта пасеки.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Результат проведенной административной процедуры и порядок передачи информации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40. Результатом проведенной административной процедуры является выдача ветеринарно-санитарного паспорта пасеки.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Способ фиксации результатов выполнения административной процедуры</w:t>
      </w:r>
    </w:p>
    <w:p w:rsidR="004C46D5" w:rsidRPr="00F26B53" w:rsidRDefault="004C46D5" w:rsidP="00A370A7">
      <w:pPr>
        <w:rPr>
          <w:rFonts w:cs="Arial"/>
          <w:highlight w:val="red"/>
        </w:rPr>
      </w:pPr>
    </w:p>
    <w:p w:rsidR="004C46D5" w:rsidRPr="00F26B53" w:rsidRDefault="004C46D5" w:rsidP="00A370A7">
      <w:pPr>
        <w:rPr>
          <w:rFonts w:cs="Arial"/>
        </w:rPr>
      </w:pPr>
      <w:r w:rsidRPr="00F26B53">
        <w:rPr>
          <w:rFonts w:cs="Arial"/>
        </w:rPr>
        <w:t>41. Фиксация результата выполнения административной процедуры производится посредством регистрации ветеринарно-санитарного паспорта пасеки в системе документооборота управления ветеринарии.</w:t>
      </w:r>
    </w:p>
    <w:p w:rsidR="004C46D5" w:rsidRPr="00F26B53" w:rsidRDefault="004C46D5" w:rsidP="00A370A7">
      <w:pPr>
        <w:rPr>
          <w:rFonts w:cs="Arial"/>
        </w:rPr>
      </w:pPr>
    </w:p>
    <w:p w:rsidR="004C46D5" w:rsidRPr="00F26B53" w:rsidRDefault="004C46D5" w:rsidP="00A370A7">
      <w:pPr>
        <w:rPr>
          <w:rFonts w:cs="Arial"/>
        </w:rPr>
      </w:pPr>
      <w:r w:rsidRPr="00F26B53">
        <w:rPr>
          <w:rFonts w:cs="Arial"/>
        </w:rPr>
        <w:t xml:space="preserve">IV. Формы </w:t>
      </w:r>
      <w:proofErr w:type="gramStart"/>
      <w:r w:rsidRPr="00F26B53">
        <w:rPr>
          <w:rFonts w:cs="Arial"/>
        </w:rPr>
        <w:t>контроля за</w:t>
      </w:r>
      <w:proofErr w:type="gramEnd"/>
      <w:r w:rsidRPr="00F26B53">
        <w:rPr>
          <w:rFonts w:cs="Arial"/>
        </w:rPr>
        <w:t xml:space="preserve"> исполнением административного регламента</w:t>
      </w:r>
    </w:p>
    <w:p w:rsidR="004C46D5" w:rsidRPr="00F26B53" w:rsidRDefault="004C46D5" w:rsidP="00A370A7">
      <w:pPr>
        <w:rPr>
          <w:rFonts w:cs="Arial"/>
        </w:rPr>
      </w:pPr>
    </w:p>
    <w:p w:rsidR="004C46D5" w:rsidRPr="00F26B53" w:rsidRDefault="004C46D5" w:rsidP="00A370A7">
      <w:pPr>
        <w:rPr>
          <w:rFonts w:cs="Arial"/>
        </w:rPr>
      </w:pPr>
      <w:r w:rsidRPr="00F26B53">
        <w:rPr>
          <w:rFonts w:cs="Arial"/>
        </w:rPr>
        <w:t xml:space="preserve">42. Текущий </w:t>
      </w:r>
      <w:proofErr w:type="gramStart"/>
      <w:r w:rsidRPr="00F26B53">
        <w:rPr>
          <w:rFonts w:cs="Arial"/>
        </w:rPr>
        <w:t>контроль за</w:t>
      </w:r>
      <w:proofErr w:type="gramEnd"/>
      <w:r w:rsidRPr="00F26B53">
        <w:rPr>
          <w:rFonts w:cs="Arial"/>
        </w:rPr>
        <w:t xml:space="preserve"> полнотой и качеством предоставления государственной услуги включает выявление и устранение нарушений административных процедур, установленных настоящим административным регламентом, рассмотрение жалоб, принятие решений и подготовку ответов на обращения заявителей, подготовку решений по действиям (бездействиям) должностных лиц управления ветеринарии и подведомственных учреждений.</w:t>
      </w:r>
    </w:p>
    <w:p w:rsidR="004C46D5" w:rsidRPr="00F26B53" w:rsidRDefault="004C46D5" w:rsidP="00A370A7">
      <w:pPr>
        <w:rPr>
          <w:rFonts w:cs="Arial"/>
        </w:rPr>
      </w:pPr>
      <w:r w:rsidRPr="00F26B53">
        <w:rPr>
          <w:rFonts w:cs="Arial"/>
        </w:rPr>
        <w:t xml:space="preserve">43. Формами </w:t>
      </w:r>
      <w:proofErr w:type="gramStart"/>
      <w:r w:rsidRPr="00F26B53">
        <w:rPr>
          <w:rFonts w:cs="Arial"/>
        </w:rPr>
        <w:t>контроля за</w:t>
      </w:r>
      <w:proofErr w:type="gramEnd"/>
      <w:r w:rsidRPr="00F26B53">
        <w:rPr>
          <w:rFonts w:cs="Arial"/>
        </w:rPr>
        <w:t xml:space="preserve"> полнотой и качеством предоставления государственной услуги являются:</w:t>
      </w:r>
    </w:p>
    <w:p w:rsidR="004C46D5" w:rsidRPr="00F26B53" w:rsidRDefault="004C46D5" w:rsidP="00A370A7">
      <w:pPr>
        <w:rPr>
          <w:rFonts w:cs="Arial"/>
        </w:rPr>
      </w:pPr>
      <w:r w:rsidRPr="00F26B53">
        <w:rPr>
          <w:rFonts w:cs="Arial"/>
        </w:rPr>
        <w:t>рассмотрение отчетов о предоставлении государственной услуги</w:t>
      </w:r>
      <w:proofErr w:type="gramStart"/>
      <w:r w:rsidRPr="00F26B53">
        <w:rPr>
          <w:rFonts w:cs="Arial"/>
        </w:rPr>
        <w:t>;.</w:t>
      </w:r>
      <w:proofErr w:type="gramEnd"/>
    </w:p>
    <w:p w:rsidR="004C46D5" w:rsidRPr="00F26B53" w:rsidRDefault="004C46D5" w:rsidP="00A370A7">
      <w:pPr>
        <w:rPr>
          <w:rFonts w:cs="Arial"/>
        </w:rPr>
      </w:pPr>
      <w:r w:rsidRPr="00F26B53">
        <w:rPr>
          <w:rFonts w:cs="Arial"/>
        </w:rPr>
        <w:lastRenderedPageBreak/>
        <w:t>рассмотрение жалоб на действия (бездействия) должностных лиц при предоставлении государственной услуги.</w:t>
      </w:r>
    </w:p>
    <w:p w:rsidR="004C46D5" w:rsidRPr="00F26B53" w:rsidRDefault="004C46D5" w:rsidP="00A370A7">
      <w:pPr>
        <w:rPr>
          <w:rFonts w:cs="Arial"/>
        </w:rPr>
      </w:pPr>
      <w:r w:rsidRPr="00F26B53">
        <w:rPr>
          <w:rFonts w:cs="Arial"/>
        </w:rPr>
        <w:t>Периодичность контроля – ежемесячно, ежеквартально, ежегодно.</w:t>
      </w:r>
    </w:p>
    <w:p w:rsidR="004C46D5" w:rsidRPr="00F26B53" w:rsidRDefault="004C46D5" w:rsidP="00A370A7">
      <w:pPr>
        <w:rPr>
          <w:rFonts w:cs="Arial"/>
        </w:rPr>
      </w:pPr>
      <w:r w:rsidRPr="00F26B53">
        <w:rPr>
          <w:rFonts w:cs="Arial"/>
        </w:rPr>
        <w:t xml:space="preserve">44. Контроль за полнотой и качеством предоставления государственной услуги осуществляется заместителем начальника управления ветеринарии </w:t>
      </w:r>
      <w:proofErr w:type="gramStart"/>
      <w:r w:rsidRPr="00F26B53">
        <w:rPr>
          <w:rFonts w:cs="Arial"/>
        </w:rPr>
        <w:t>в</w:t>
      </w:r>
      <w:proofErr w:type="gramEnd"/>
      <w:r w:rsidRPr="00F26B53">
        <w:rPr>
          <w:rFonts w:cs="Arial"/>
        </w:rPr>
        <w:t xml:space="preserve"> соответствием с разграничением полномочий.</w:t>
      </w:r>
    </w:p>
    <w:p w:rsidR="004C46D5" w:rsidRPr="00F26B53" w:rsidRDefault="004C46D5" w:rsidP="00A370A7">
      <w:pPr>
        <w:rPr>
          <w:rFonts w:cs="Arial"/>
        </w:rPr>
      </w:pPr>
      <w:r w:rsidRPr="00F26B53">
        <w:rPr>
          <w:rFonts w:cs="Arial"/>
        </w:rPr>
        <w:t>45. Должностные лица управления ветеринарии и подведомственных учреждений несут дисциплинарную ответственность за нарушения требований настоящего административного регламента при предоставлении государственной услуги.</w:t>
      </w:r>
    </w:p>
    <w:p w:rsidR="004C46D5" w:rsidRPr="00F26B53" w:rsidRDefault="004C46D5" w:rsidP="00A370A7">
      <w:pPr>
        <w:rPr>
          <w:rFonts w:cs="Arial"/>
        </w:rPr>
      </w:pPr>
      <w:r w:rsidRPr="00F26B53">
        <w:rPr>
          <w:rFonts w:cs="Arial"/>
        </w:rPr>
        <w:t xml:space="preserve">46. Общественные организации и граждане вправе осуществлять </w:t>
      </w:r>
      <w:proofErr w:type="gramStart"/>
      <w:r w:rsidRPr="00F26B53">
        <w:rPr>
          <w:rFonts w:cs="Arial"/>
        </w:rPr>
        <w:t>контроль за</w:t>
      </w:r>
      <w:proofErr w:type="gramEnd"/>
      <w:r w:rsidRPr="00F26B53">
        <w:rPr>
          <w:rFonts w:cs="Arial"/>
        </w:rPr>
        <w:t xml:space="preserve"> предоставлением государственной услуги в соответствии с законодательством Российской Федерации.</w:t>
      </w:r>
    </w:p>
    <w:p w:rsidR="004C46D5" w:rsidRPr="00F26B53" w:rsidRDefault="004C46D5" w:rsidP="00A370A7">
      <w:pPr>
        <w:rPr>
          <w:rFonts w:cs="Arial"/>
        </w:rPr>
      </w:pPr>
    </w:p>
    <w:p w:rsidR="004C46D5" w:rsidRPr="00F26B53" w:rsidRDefault="004C46D5" w:rsidP="00A370A7">
      <w:pPr>
        <w:jc w:val="center"/>
        <w:rPr>
          <w:rFonts w:cs="Arial"/>
          <w:b/>
          <w:bCs/>
          <w:iCs/>
          <w:sz w:val="30"/>
          <w:szCs w:val="28"/>
        </w:rPr>
      </w:pPr>
      <w:r w:rsidRPr="00F26B53">
        <w:rPr>
          <w:rFonts w:cs="Arial"/>
          <w:b/>
          <w:bCs/>
          <w:iCs/>
          <w:sz w:val="30"/>
          <w:szCs w:val="28"/>
        </w:rPr>
        <w:t>V.  Досудебный (внесудебный) порядок обжалования решений и действий (бездействия) органа, предоставляющего государственную услугу, а также должностных лиц, государственных служащих</w:t>
      </w:r>
    </w:p>
    <w:p w:rsidR="004C46D5" w:rsidRPr="00F26B53" w:rsidRDefault="004C46D5" w:rsidP="00A370A7">
      <w:pPr>
        <w:rPr>
          <w:rFonts w:cs="Arial"/>
        </w:rPr>
      </w:pPr>
    </w:p>
    <w:p w:rsidR="004C46D5" w:rsidRPr="00F26B53" w:rsidRDefault="004C46D5" w:rsidP="00A370A7">
      <w:pPr>
        <w:rPr>
          <w:rFonts w:cs="Arial"/>
        </w:rPr>
      </w:pPr>
      <w:r w:rsidRPr="00F26B53">
        <w:rPr>
          <w:rFonts w:cs="Arial"/>
        </w:rPr>
        <w:t xml:space="preserve">47. Действия (бездействия) должностных лиц, а также принимаемые ими решения при предоставлении государственной услуги могут быть обжалованы начальнику управления ветеринарии Новосибирской области, его заместителю. Обжалование производится путем подачи соответствующего заявления или при личном обращении заявителя к начальнику управления ветеринарии или его заместителю. </w:t>
      </w:r>
    </w:p>
    <w:p w:rsidR="004C46D5" w:rsidRPr="00F26B53" w:rsidRDefault="004C46D5" w:rsidP="00A370A7">
      <w:pPr>
        <w:rPr>
          <w:rFonts w:cs="Arial"/>
        </w:rPr>
      </w:pPr>
      <w:r w:rsidRPr="00F26B53">
        <w:rPr>
          <w:rFonts w:cs="Arial"/>
        </w:rPr>
        <w:t xml:space="preserve">Личный прием заявителей начальником управления ветеринарии или его заместителем проводится по пятницам с 14 до 17 часов по адресу: </w:t>
      </w:r>
      <w:proofErr w:type="gramStart"/>
      <w:r w:rsidRPr="00F26B53">
        <w:rPr>
          <w:rFonts w:cs="Arial"/>
        </w:rPr>
        <w:t>г</w:t>
      </w:r>
      <w:proofErr w:type="gramEnd"/>
      <w:r w:rsidRPr="00F26B53">
        <w:rPr>
          <w:rFonts w:cs="Arial"/>
        </w:rPr>
        <w:t>. Новосибирск, Красный проспект 25. Предварительная запись на прием может быть проведена заявителем по телефону 20-20-849.</w:t>
      </w:r>
    </w:p>
    <w:p w:rsidR="004C46D5" w:rsidRPr="00F26B53" w:rsidRDefault="004C46D5" w:rsidP="00A370A7">
      <w:pPr>
        <w:rPr>
          <w:rFonts w:cs="Arial"/>
        </w:rPr>
      </w:pPr>
      <w:r w:rsidRPr="00F26B53">
        <w:rPr>
          <w:rFonts w:cs="Arial"/>
        </w:rPr>
        <w:t>Начальник управления ветеринарии Новосибирской области или его заместитель рассматривает заявление в 10-дневный срок.</w:t>
      </w:r>
    </w:p>
    <w:p w:rsidR="004C46D5" w:rsidRPr="00F26B53" w:rsidRDefault="004C46D5" w:rsidP="00A370A7">
      <w:pPr>
        <w:rPr>
          <w:rFonts w:cs="Arial"/>
        </w:rPr>
      </w:pPr>
      <w:r w:rsidRPr="00F26B53">
        <w:rPr>
          <w:rFonts w:cs="Arial"/>
        </w:rPr>
        <w:t>Обращение заявителя в письменной форме должно содержать следующую информацию:</w:t>
      </w:r>
    </w:p>
    <w:p w:rsidR="004C46D5" w:rsidRPr="00F26B53" w:rsidRDefault="004C46D5" w:rsidP="00A370A7">
      <w:pPr>
        <w:rPr>
          <w:rFonts w:cs="Arial"/>
        </w:rPr>
      </w:pPr>
      <w:r w:rsidRPr="00F26B53">
        <w:rPr>
          <w:rFonts w:cs="Arial"/>
        </w:rPr>
        <w:t xml:space="preserve">наименование государственного </w:t>
      </w:r>
      <w:proofErr w:type="gramStart"/>
      <w:r w:rsidRPr="00F26B53">
        <w:rPr>
          <w:rFonts w:cs="Arial"/>
        </w:rPr>
        <w:t>органа</w:t>
      </w:r>
      <w:proofErr w:type="gramEnd"/>
      <w:r w:rsidRPr="00F26B53">
        <w:rPr>
          <w:rFonts w:cs="Arial"/>
        </w:rPr>
        <w:t xml:space="preserve"> в который заявитель направляет письменное обращение, либо фамилию, имя, отчество соответствующего должностного лица, либо должность соответствующего лица, а также свою должность, фамилию, имя, отчество; </w:t>
      </w:r>
    </w:p>
    <w:p w:rsidR="004C46D5" w:rsidRPr="00F26B53" w:rsidRDefault="004C46D5" w:rsidP="00A370A7">
      <w:pPr>
        <w:rPr>
          <w:rFonts w:cs="Arial"/>
        </w:rPr>
      </w:pPr>
      <w:r w:rsidRPr="00F26B53">
        <w:rPr>
          <w:rFonts w:cs="Arial"/>
        </w:rPr>
        <w:t>почтовый адрес, по которому должны быть направлены ответ, уведомление о переадресации обращения;</w:t>
      </w:r>
    </w:p>
    <w:p w:rsidR="004C46D5" w:rsidRPr="00F26B53" w:rsidRDefault="004C46D5" w:rsidP="00A370A7">
      <w:pPr>
        <w:rPr>
          <w:rFonts w:cs="Arial"/>
        </w:rPr>
      </w:pPr>
      <w:r w:rsidRPr="00F26B53">
        <w:rPr>
          <w:rFonts w:cs="Arial"/>
        </w:rPr>
        <w:t xml:space="preserve">суть предложения, заявления или жалобы; </w:t>
      </w:r>
    </w:p>
    <w:p w:rsidR="004C46D5" w:rsidRPr="00F26B53" w:rsidRDefault="004C46D5" w:rsidP="00A370A7">
      <w:pPr>
        <w:rPr>
          <w:rFonts w:cs="Arial"/>
        </w:rPr>
      </w:pPr>
      <w:r w:rsidRPr="00F26B53">
        <w:rPr>
          <w:rFonts w:cs="Arial"/>
        </w:rPr>
        <w:t>личная подпись и дата;</w:t>
      </w:r>
    </w:p>
    <w:p w:rsidR="004C46D5" w:rsidRPr="00F26B53" w:rsidRDefault="004C46D5" w:rsidP="00A370A7">
      <w:pPr>
        <w:rPr>
          <w:rFonts w:cs="Arial"/>
        </w:rPr>
      </w:pPr>
      <w:r w:rsidRPr="00F26B53">
        <w:rPr>
          <w:rFonts w:cs="Arial"/>
        </w:rPr>
        <w:t>В случае необходимости в подтверждение своих доводов заявитель прилагает к письменному обращению документы и материалы либо их копии.</w:t>
      </w:r>
    </w:p>
    <w:p w:rsidR="004C46D5" w:rsidRPr="00F26B53" w:rsidRDefault="004C46D5" w:rsidP="00A370A7">
      <w:pPr>
        <w:rPr>
          <w:rFonts w:cs="Arial"/>
        </w:rPr>
      </w:pPr>
      <w:r w:rsidRPr="00F26B53">
        <w:rPr>
          <w:rFonts w:cs="Arial"/>
        </w:rPr>
        <w:t xml:space="preserve">Если документы, имеющие существенное значение для рассмотрения обращения, отсутствуют или не прилагаются, то обращение рассматривается без учета доводов, не подтвержденных документами.   </w:t>
      </w:r>
    </w:p>
    <w:p w:rsidR="004C46D5" w:rsidRPr="00F26B53" w:rsidRDefault="004C46D5" w:rsidP="00A370A7">
      <w:pPr>
        <w:rPr>
          <w:rFonts w:cs="Arial"/>
        </w:rPr>
      </w:pPr>
      <w:r w:rsidRPr="00F26B53">
        <w:rPr>
          <w:rFonts w:cs="Arial"/>
        </w:rPr>
        <w:t>48. По результатам рассмотрения обращения начальник управления ветеринарии или его заместитель подписывает ответ на обращение, который направляется по почтовому адресу, указанному в обращении.</w:t>
      </w:r>
    </w:p>
    <w:p w:rsidR="004C46D5" w:rsidRPr="00F26B53" w:rsidRDefault="004C46D5" w:rsidP="00A370A7">
      <w:pPr>
        <w:rPr>
          <w:rFonts w:cs="Arial"/>
        </w:rPr>
      </w:pPr>
      <w:r w:rsidRPr="00F26B53">
        <w:rPr>
          <w:rFonts w:cs="Arial"/>
        </w:rPr>
        <w:t>В случае</w:t>
      </w:r>
      <w:proofErr w:type="gramStart"/>
      <w:r w:rsidRPr="00F26B53">
        <w:rPr>
          <w:rFonts w:cs="Arial"/>
        </w:rPr>
        <w:t>,</w:t>
      </w:r>
      <w:proofErr w:type="gramEnd"/>
      <w:r w:rsidRPr="00F26B53">
        <w:rPr>
          <w:rFonts w:cs="Arial"/>
        </w:rPr>
        <w:t xml:space="preserve"> если причины, по которым ответ по существу поставленных в обращении вопросов не предоставляется, в последующем были устранены, заявитель вправе вновь обратиться с обращением в управление ветеринарии. </w:t>
      </w:r>
    </w:p>
    <w:p w:rsidR="004C46D5" w:rsidRPr="00F26B53" w:rsidRDefault="004C46D5" w:rsidP="00A370A7">
      <w:pPr>
        <w:rPr>
          <w:rFonts w:cs="Arial"/>
        </w:rPr>
      </w:pPr>
      <w:r w:rsidRPr="00F26B53">
        <w:rPr>
          <w:rFonts w:cs="Arial"/>
        </w:rPr>
        <w:lastRenderedPageBreak/>
        <w:t>49. Обжалование действий (бездействия) должностных лиц, а также принимаемых ими решений при предоставлении государственной услуги также может производиться заявителем путем подачи заявления в федеральный суд общей юрисдикции по месту своего жительства или по месту нахождения органа или должностного лица чьё решение, действие (бездействие) обжалуется.</w:t>
      </w:r>
    </w:p>
    <w:p w:rsidR="004C46D5" w:rsidRPr="00F26B53" w:rsidRDefault="004C46D5" w:rsidP="00A370A7">
      <w:pPr>
        <w:rPr>
          <w:rFonts w:cs="Arial"/>
        </w:rPr>
      </w:pPr>
      <w:r w:rsidRPr="00F26B53">
        <w:rPr>
          <w:rFonts w:cs="Arial"/>
        </w:rPr>
        <w:t>50. Заявитель вправе обратиться в суд с заявлением в течение трех месяцев со дня, когда ему стало известно о нарушении его прав.</w:t>
      </w:r>
    </w:p>
    <w:p w:rsidR="004C46D5" w:rsidRPr="00F26B53" w:rsidRDefault="004C46D5" w:rsidP="00D82C13">
      <w:pPr>
        <w:ind w:firstLine="709"/>
        <w:rPr>
          <w:rFonts w:cs="Arial"/>
        </w:rPr>
        <w:sectPr w:rsidR="004C46D5" w:rsidRPr="00F26B53" w:rsidSect="00F26B53">
          <w:headerReference w:type="even" r:id="rId9"/>
          <w:headerReference w:type="default" r:id="rId10"/>
          <w:pgSz w:w="11906" w:h="16838"/>
          <w:pgMar w:top="1134" w:right="567" w:bottom="1134" w:left="1134" w:header="709" w:footer="709" w:gutter="0"/>
          <w:pgNumType w:start="0"/>
          <w:cols w:space="708"/>
          <w:titlePg/>
          <w:docGrid w:linePitch="360"/>
        </w:sectPr>
      </w:pPr>
    </w:p>
    <w:p w:rsidR="004C46D5" w:rsidRPr="00F26B53" w:rsidRDefault="004C46D5" w:rsidP="00EA71A5">
      <w:pPr>
        <w:keepLines/>
        <w:adjustRightInd w:val="0"/>
        <w:jc w:val="right"/>
        <w:rPr>
          <w:rFonts w:cs="Arial"/>
          <w:b/>
          <w:bCs/>
          <w:color w:val="000000"/>
        </w:rPr>
      </w:pPr>
    </w:p>
    <w:p w:rsidR="004C46D5" w:rsidRPr="00F26B53" w:rsidRDefault="004C46D5" w:rsidP="00560C2D">
      <w:pPr>
        <w:jc w:val="right"/>
        <w:rPr>
          <w:rFonts w:cs="Arial"/>
        </w:rPr>
      </w:pPr>
      <w:r w:rsidRPr="00F26B53">
        <w:rPr>
          <w:rFonts w:cs="Arial"/>
        </w:rPr>
        <w:t>Приложение № 1</w:t>
      </w:r>
    </w:p>
    <w:p w:rsidR="004C46D5" w:rsidRPr="00F26B53" w:rsidRDefault="004C46D5" w:rsidP="00560C2D">
      <w:pPr>
        <w:jc w:val="right"/>
        <w:rPr>
          <w:rFonts w:cs="Arial"/>
        </w:rPr>
      </w:pPr>
      <w:r w:rsidRPr="00F26B53">
        <w:rPr>
          <w:rFonts w:cs="Arial"/>
        </w:rPr>
        <w:t>к административному регламенту</w:t>
      </w:r>
    </w:p>
    <w:p w:rsidR="004C46D5" w:rsidRPr="00F26B53" w:rsidRDefault="004C46D5" w:rsidP="00560C2D">
      <w:pPr>
        <w:jc w:val="right"/>
        <w:rPr>
          <w:rFonts w:cs="Arial"/>
        </w:rPr>
      </w:pPr>
      <w:r w:rsidRPr="00F26B53">
        <w:rPr>
          <w:rFonts w:cs="Arial"/>
        </w:rPr>
        <w:t xml:space="preserve">управления ветеринарии Новосибирской области </w:t>
      </w:r>
    </w:p>
    <w:p w:rsidR="004C46D5" w:rsidRPr="00F26B53" w:rsidRDefault="004C46D5" w:rsidP="00560C2D">
      <w:pPr>
        <w:jc w:val="right"/>
        <w:rPr>
          <w:rFonts w:cs="Arial"/>
        </w:rPr>
      </w:pPr>
      <w:r w:rsidRPr="00F26B53">
        <w:rPr>
          <w:rFonts w:cs="Arial"/>
        </w:rPr>
        <w:t xml:space="preserve">предоставления государственной услуги </w:t>
      </w:r>
    </w:p>
    <w:p w:rsidR="004C46D5" w:rsidRPr="00F26B53" w:rsidRDefault="004C46D5" w:rsidP="00560C2D">
      <w:pPr>
        <w:jc w:val="right"/>
        <w:rPr>
          <w:rFonts w:cs="Arial"/>
        </w:rPr>
      </w:pPr>
      <w:r w:rsidRPr="00F26B53">
        <w:rPr>
          <w:rFonts w:cs="Arial"/>
        </w:rPr>
        <w:t xml:space="preserve">по учету и ветеринарно-санитарной оценке </w:t>
      </w:r>
    </w:p>
    <w:p w:rsidR="004C46D5" w:rsidRPr="00F26B53" w:rsidRDefault="004C46D5" w:rsidP="00560C2D">
      <w:pPr>
        <w:jc w:val="right"/>
        <w:rPr>
          <w:rFonts w:cs="Arial"/>
        </w:rPr>
      </w:pPr>
      <w:r w:rsidRPr="00F26B53">
        <w:rPr>
          <w:rFonts w:cs="Arial"/>
        </w:rPr>
        <w:t>объектов пчеловодства</w:t>
      </w:r>
    </w:p>
    <w:p w:rsidR="004C46D5" w:rsidRPr="00F26B53" w:rsidRDefault="004C46D5" w:rsidP="00560C2D">
      <w:pPr>
        <w:jc w:val="center"/>
        <w:rPr>
          <w:rFonts w:cs="Arial"/>
          <w:b/>
          <w:bCs/>
          <w:kern w:val="32"/>
          <w:sz w:val="32"/>
          <w:szCs w:val="32"/>
        </w:rPr>
      </w:pPr>
    </w:p>
    <w:p w:rsidR="004C46D5" w:rsidRPr="00F26B53" w:rsidRDefault="004C46D5" w:rsidP="00560C2D">
      <w:pPr>
        <w:jc w:val="center"/>
        <w:rPr>
          <w:rFonts w:cs="Arial"/>
          <w:b/>
          <w:bCs/>
          <w:kern w:val="32"/>
          <w:sz w:val="32"/>
          <w:szCs w:val="32"/>
        </w:rPr>
      </w:pPr>
    </w:p>
    <w:p w:rsidR="004C46D5" w:rsidRPr="00F26B53" w:rsidRDefault="004C46D5" w:rsidP="00560C2D">
      <w:pPr>
        <w:jc w:val="center"/>
        <w:rPr>
          <w:rFonts w:cs="Arial"/>
          <w:b/>
          <w:bCs/>
          <w:kern w:val="32"/>
          <w:sz w:val="32"/>
          <w:szCs w:val="32"/>
        </w:rPr>
      </w:pPr>
      <w:r w:rsidRPr="00F26B53">
        <w:rPr>
          <w:rFonts w:cs="Arial"/>
          <w:b/>
          <w:bCs/>
          <w:kern w:val="32"/>
          <w:sz w:val="32"/>
          <w:szCs w:val="32"/>
        </w:rPr>
        <w:t>Учреждения государственной ветеринарной службы районов Новосибирской области</w:t>
      </w:r>
    </w:p>
    <w:p w:rsidR="004C46D5" w:rsidRPr="00F26B53" w:rsidRDefault="004C46D5" w:rsidP="008B53F3">
      <w:pPr>
        <w:jc w:val="center"/>
        <w:rPr>
          <w:rFonts w:cs="Arial"/>
          <w:b/>
          <w:szCs w:val="28"/>
        </w:rPr>
      </w:pPr>
    </w:p>
    <w:tbl>
      <w:tblPr>
        <w:tblW w:w="14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2160"/>
        <w:gridCol w:w="5760"/>
        <w:gridCol w:w="5940"/>
      </w:tblGrid>
      <w:tr w:rsidR="004C46D5" w:rsidRPr="00F26B53">
        <w:tc>
          <w:tcPr>
            <w:tcW w:w="720" w:type="dxa"/>
            <w:vAlign w:val="center"/>
          </w:tcPr>
          <w:p w:rsidR="004C46D5" w:rsidRPr="00F26B53" w:rsidRDefault="004C46D5" w:rsidP="00560C2D">
            <w:pPr>
              <w:pStyle w:val="Table0"/>
              <w:rPr>
                <w:b w:val="0"/>
              </w:rPr>
            </w:pPr>
            <w:r w:rsidRPr="00F26B53">
              <w:rPr>
                <w:b w:val="0"/>
              </w:rPr>
              <w:t>№</w:t>
            </w:r>
          </w:p>
        </w:tc>
        <w:tc>
          <w:tcPr>
            <w:tcW w:w="2160" w:type="dxa"/>
            <w:vAlign w:val="center"/>
          </w:tcPr>
          <w:p w:rsidR="004C46D5" w:rsidRPr="00F26B53" w:rsidRDefault="004C46D5" w:rsidP="00560C2D">
            <w:pPr>
              <w:pStyle w:val="Table0"/>
              <w:rPr>
                <w:b w:val="0"/>
              </w:rPr>
            </w:pPr>
            <w:r w:rsidRPr="00F26B53">
              <w:rPr>
                <w:b w:val="0"/>
              </w:rPr>
              <w:t>Район области</w:t>
            </w:r>
          </w:p>
        </w:tc>
        <w:tc>
          <w:tcPr>
            <w:tcW w:w="5760" w:type="dxa"/>
            <w:vAlign w:val="center"/>
          </w:tcPr>
          <w:p w:rsidR="004C46D5" w:rsidRPr="00F26B53" w:rsidRDefault="004C46D5" w:rsidP="00560C2D">
            <w:pPr>
              <w:pStyle w:val="Table0"/>
              <w:rPr>
                <w:b w:val="0"/>
              </w:rPr>
            </w:pPr>
            <w:r w:rsidRPr="00F26B53">
              <w:rPr>
                <w:b w:val="0"/>
              </w:rPr>
              <w:t>Адрес</w:t>
            </w:r>
          </w:p>
        </w:tc>
        <w:tc>
          <w:tcPr>
            <w:tcW w:w="5940" w:type="dxa"/>
            <w:vAlign w:val="center"/>
          </w:tcPr>
          <w:p w:rsidR="004C46D5" w:rsidRPr="00F26B53" w:rsidRDefault="004C46D5" w:rsidP="00560C2D">
            <w:pPr>
              <w:pStyle w:val="Table0"/>
              <w:rPr>
                <w:b w:val="0"/>
              </w:rPr>
            </w:pPr>
            <w:r w:rsidRPr="00F26B53">
              <w:rPr>
                <w:b w:val="0"/>
              </w:rPr>
              <w:t>Телефон, факс,</w:t>
            </w:r>
          </w:p>
          <w:p w:rsidR="004C46D5" w:rsidRPr="00F26B53" w:rsidRDefault="004C46D5" w:rsidP="00560C2D">
            <w:pPr>
              <w:pStyle w:val="Table"/>
              <w:rPr>
                <w:lang w:val="en-US"/>
              </w:rPr>
            </w:pPr>
            <w:r w:rsidRPr="00F26B53">
              <w:t>электронный адрес</w:t>
            </w:r>
          </w:p>
        </w:tc>
      </w:tr>
      <w:tr w:rsidR="004C46D5" w:rsidRPr="00F26B53">
        <w:tc>
          <w:tcPr>
            <w:tcW w:w="720" w:type="dxa"/>
          </w:tcPr>
          <w:p w:rsidR="004C46D5" w:rsidRPr="00F26B53" w:rsidRDefault="004C46D5" w:rsidP="00560C2D">
            <w:pPr>
              <w:pStyle w:val="Table"/>
            </w:pPr>
            <w:r w:rsidRPr="00F26B53">
              <w:t>1</w:t>
            </w:r>
          </w:p>
        </w:tc>
        <w:tc>
          <w:tcPr>
            <w:tcW w:w="2160" w:type="dxa"/>
          </w:tcPr>
          <w:p w:rsidR="004C46D5" w:rsidRPr="00F26B53" w:rsidRDefault="004C46D5" w:rsidP="00560C2D">
            <w:pPr>
              <w:pStyle w:val="Table"/>
            </w:pPr>
            <w:r w:rsidRPr="00F26B53">
              <w:t>Карасукский</w:t>
            </w:r>
          </w:p>
        </w:tc>
        <w:tc>
          <w:tcPr>
            <w:tcW w:w="5760" w:type="dxa"/>
          </w:tcPr>
          <w:p w:rsidR="004C46D5" w:rsidRPr="00F26B53" w:rsidRDefault="004C46D5" w:rsidP="00560C2D">
            <w:pPr>
              <w:pStyle w:val="Table"/>
            </w:pPr>
            <w:r w:rsidRPr="00F26B53">
              <w:t xml:space="preserve">632862, г. Карасук, </w:t>
            </w:r>
          </w:p>
          <w:p w:rsidR="004C46D5" w:rsidRPr="00F26B53" w:rsidRDefault="004C46D5" w:rsidP="00560C2D">
            <w:pPr>
              <w:pStyle w:val="Table"/>
              <w:rPr>
                <w:u w:val="single"/>
              </w:rPr>
            </w:pPr>
            <w:r w:rsidRPr="00F26B53">
              <w:t xml:space="preserve">ул. </w:t>
            </w:r>
            <w:proofErr w:type="spellStart"/>
            <w:r w:rsidRPr="00F26B53">
              <w:t>Новоэлеваторная</w:t>
            </w:r>
            <w:proofErr w:type="spellEnd"/>
            <w:r w:rsidRPr="00F26B53">
              <w:t>, 5</w:t>
            </w:r>
          </w:p>
        </w:tc>
        <w:tc>
          <w:tcPr>
            <w:tcW w:w="5940" w:type="dxa"/>
          </w:tcPr>
          <w:p w:rsidR="004C46D5" w:rsidRPr="00F26B53" w:rsidRDefault="004C46D5" w:rsidP="00560C2D">
            <w:pPr>
              <w:pStyle w:val="Table"/>
            </w:pPr>
            <w:r w:rsidRPr="00F26B53">
              <w:t>(8-383-55) 33-774 (факс)</w:t>
            </w:r>
          </w:p>
          <w:p w:rsidR="004C46D5" w:rsidRPr="00F26B53" w:rsidRDefault="004C46D5" w:rsidP="00560C2D">
            <w:pPr>
              <w:pStyle w:val="Table"/>
            </w:pPr>
            <w:proofErr w:type="spellStart"/>
            <w:r w:rsidRPr="00F26B53">
              <w:rPr>
                <w:rStyle w:val="a5"/>
                <w:rFonts w:cs="Arial"/>
                <w:szCs w:val="28"/>
                <w:lang w:val="en-US"/>
              </w:rPr>
              <w:t>karasuk</w:t>
            </w:r>
            <w:proofErr w:type="spellEnd"/>
            <w:r w:rsidRPr="00F26B53">
              <w:rPr>
                <w:rStyle w:val="a5"/>
                <w:rFonts w:cs="Arial"/>
                <w:szCs w:val="28"/>
              </w:rPr>
              <w:t>_</w:t>
            </w:r>
            <w:r w:rsidRPr="00F26B53">
              <w:rPr>
                <w:rStyle w:val="a5"/>
                <w:rFonts w:cs="Arial"/>
                <w:szCs w:val="28"/>
                <w:lang w:val="en-US"/>
              </w:rPr>
              <w:t>vet</w:t>
            </w:r>
            <w:r w:rsidRPr="00F26B53">
              <w:rPr>
                <w:rStyle w:val="a5"/>
                <w:rFonts w:cs="Arial"/>
                <w:szCs w:val="28"/>
              </w:rPr>
              <w:t>@</w:t>
            </w:r>
            <w:proofErr w:type="spellStart"/>
            <w:r w:rsidRPr="00F26B53">
              <w:rPr>
                <w:rStyle w:val="a5"/>
                <w:rFonts w:cs="Arial"/>
                <w:szCs w:val="28"/>
                <w:lang w:val="en-US"/>
              </w:rPr>
              <w:t>sibmail</w:t>
            </w:r>
            <w:proofErr w:type="spellEnd"/>
            <w:r w:rsidRPr="00F26B53">
              <w:rPr>
                <w:rStyle w:val="a5"/>
                <w:rFonts w:cs="Arial"/>
                <w:szCs w:val="28"/>
              </w:rPr>
              <w:t>.</w:t>
            </w:r>
            <w:proofErr w:type="spellStart"/>
            <w:r w:rsidRPr="00F26B53">
              <w:rPr>
                <w:rStyle w:val="a5"/>
                <w:rFonts w:cs="Arial"/>
                <w:szCs w:val="28"/>
                <w:lang w:val="en-US"/>
              </w:rPr>
              <w:t>ru</w:t>
            </w:r>
            <w:proofErr w:type="spellEnd"/>
            <w:r w:rsidRPr="00F26B53">
              <w:t xml:space="preserve"> </w:t>
            </w:r>
          </w:p>
        </w:tc>
      </w:tr>
      <w:tr w:rsidR="004C46D5" w:rsidRPr="00F26B53">
        <w:tc>
          <w:tcPr>
            <w:tcW w:w="720" w:type="dxa"/>
          </w:tcPr>
          <w:p w:rsidR="004C46D5" w:rsidRPr="00F26B53" w:rsidRDefault="004C46D5" w:rsidP="00560C2D">
            <w:pPr>
              <w:pStyle w:val="Table"/>
            </w:pPr>
            <w:r w:rsidRPr="00F26B53">
              <w:t>2</w:t>
            </w:r>
          </w:p>
        </w:tc>
        <w:tc>
          <w:tcPr>
            <w:tcW w:w="2160" w:type="dxa"/>
          </w:tcPr>
          <w:p w:rsidR="004C46D5" w:rsidRPr="00F26B53" w:rsidRDefault="004C46D5" w:rsidP="00560C2D">
            <w:pPr>
              <w:pStyle w:val="Table"/>
            </w:pPr>
            <w:proofErr w:type="spellStart"/>
            <w:r w:rsidRPr="00F26B53">
              <w:t>Краснозерский</w:t>
            </w:r>
            <w:proofErr w:type="spellEnd"/>
            <w:r w:rsidRPr="00F26B53">
              <w:t xml:space="preserve"> </w:t>
            </w:r>
          </w:p>
        </w:tc>
        <w:tc>
          <w:tcPr>
            <w:tcW w:w="5760" w:type="dxa"/>
          </w:tcPr>
          <w:p w:rsidR="004C46D5" w:rsidRPr="00F26B53" w:rsidRDefault="004C46D5" w:rsidP="00560C2D">
            <w:pPr>
              <w:pStyle w:val="Table"/>
            </w:pPr>
            <w:r w:rsidRPr="00F26B53">
              <w:t>632901, р.п. Краснозерское,</w:t>
            </w:r>
          </w:p>
          <w:p w:rsidR="004C46D5" w:rsidRPr="00F26B53" w:rsidRDefault="004C46D5" w:rsidP="00560C2D">
            <w:pPr>
              <w:pStyle w:val="Table"/>
            </w:pPr>
            <w:r w:rsidRPr="00F26B53">
              <w:t>ул. Октябрьская, 1</w:t>
            </w:r>
          </w:p>
        </w:tc>
        <w:tc>
          <w:tcPr>
            <w:tcW w:w="5940" w:type="dxa"/>
          </w:tcPr>
          <w:p w:rsidR="004C46D5" w:rsidRPr="00F26B53" w:rsidRDefault="004C46D5" w:rsidP="00560C2D">
            <w:pPr>
              <w:pStyle w:val="Table"/>
              <w:rPr>
                <w:lang w:val="en-US"/>
              </w:rPr>
            </w:pPr>
            <w:r w:rsidRPr="00F26B53">
              <w:rPr>
                <w:lang w:val="en-US"/>
              </w:rPr>
              <w:t>(</w:t>
            </w:r>
            <w:r w:rsidRPr="00F26B53">
              <w:t>8-383-</w:t>
            </w:r>
            <w:r w:rsidRPr="00F26B53">
              <w:rPr>
                <w:lang w:val="en-US"/>
              </w:rPr>
              <w:t>57) 42-245</w:t>
            </w:r>
          </w:p>
          <w:p w:rsidR="004C46D5" w:rsidRPr="00F26B53" w:rsidRDefault="004C46D5" w:rsidP="00560C2D">
            <w:pPr>
              <w:pStyle w:val="Table"/>
              <w:rPr>
                <w:lang w:val="en-US"/>
              </w:rPr>
            </w:pPr>
            <w:r w:rsidRPr="00F26B53">
              <w:rPr>
                <w:rStyle w:val="a5"/>
                <w:rFonts w:cs="Arial"/>
                <w:szCs w:val="28"/>
                <w:lang w:val="en-US"/>
              </w:rPr>
              <w:t>sayvi@sibnet.ru</w:t>
            </w:r>
          </w:p>
        </w:tc>
      </w:tr>
      <w:tr w:rsidR="004C46D5" w:rsidRPr="00F26B53">
        <w:tc>
          <w:tcPr>
            <w:tcW w:w="720" w:type="dxa"/>
          </w:tcPr>
          <w:p w:rsidR="004C46D5" w:rsidRPr="00F26B53" w:rsidRDefault="004C46D5" w:rsidP="00560C2D">
            <w:pPr>
              <w:pStyle w:val="Table"/>
            </w:pPr>
            <w:r w:rsidRPr="00F26B53">
              <w:t>3</w:t>
            </w:r>
          </w:p>
        </w:tc>
        <w:tc>
          <w:tcPr>
            <w:tcW w:w="2160" w:type="dxa"/>
          </w:tcPr>
          <w:p w:rsidR="004C46D5" w:rsidRPr="00F26B53" w:rsidRDefault="004C46D5" w:rsidP="00560C2D">
            <w:pPr>
              <w:pStyle w:val="Table"/>
            </w:pPr>
            <w:proofErr w:type="spellStart"/>
            <w:r w:rsidRPr="00F26B53">
              <w:t>Баганский</w:t>
            </w:r>
            <w:proofErr w:type="spellEnd"/>
          </w:p>
        </w:tc>
        <w:tc>
          <w:tcPr>
            <w:tcW w:w="5760" w:type="dxa"/>
          </w:tcPr>
          <w:p w:rsidR="004C46D5" w:rsidRPr="00F26B53" w:rsidRDefault="004C46D5" w:rsidP="00560C2D">
            <w:pPr>
              <w:pStyle w:val="Table"/>
            </w:pPr>
            <w:r w:rsidRPr="00F26B53">
              <w:t>632770, с. Баган,</w:t>
            </w:r>
          </w:p>
          <w:p w:rsidR="004C46D5" w:rsidRPr="00F26B53" w:rsidRDefault="004C46D5" w:rsidP="00560C2D">
            <w:pPr>
              <w:pStyle w:val="Table"/>
              <w:rPr>
                <w:u w:val="single"/>
              </w:rPr>
            </w:pPr>
            <w:r w:rsidRPr="00F26B53">
              <w:t xml:space="preserve">ул. Сибиряков </w:t>
            </w:r>
            <w:proofErr w:type="gramStart"/>
            <w:r w:rsidRPr="00F26B53">
              <w:t>–Г</w:t>
            </w:r>
            <w:proofErr w:type="gramEnd"/>
            <w:r w:rsidRPr="00F26B53">
              <w:t>вардейцев, 66</w:t>
            </w:r>
          </w:p>
        </w:tc>
        <w:tc>
          <w:tcPr>
            <w:tcW w:w="5940" w:type="dxa"/>
          </w:tcPr>
          <w:p w:rsidR="004C46D5" w:rsidRPr="00F26B53" w:rsidRDefault="004C46D5" w:rsidP="00560C2D">
            <w:pPr>
              <w:pStyle w:val="Table"/>
            </w:pPr>
            <w:r w:rsidRPr="00F26B53">
              <w:t>(8-383-53) 21-160 (факс)</w:t>
            </w:r>
          </w:p>
          <w:p w:rsidR="004C46D5" w:rsidRPr="00F26B53" w:rsidRDefault="004C46D5" w:rsidP="00560C2D">
            <w:pPr>
              <w:pStyle w:val="Table"/>
            </w:pPr>
            <w:r w:rsidRPr="00F26B53">
              <w:rPr>
                <w:rStyle w:val="a5"/>
                <w:rFonts w:cs="Arial"/>
                <w:szCs w:val="28"/>
                <w:lang w:val="en-US"/>
              </w:rPr>
              <w:t>vet</w:t>
            </w:r>
            <w:r w:rsidRPr="00F26B53">
              <w:rPr>
                <w:rStyle w:val="a5"/>
                <w:rFonts w:cs="Arial"/>
                <w:szCs w:val="28"/>
              </w:rPr>
              <w:t>-</w:t>
            </w:r>
            <w:proofErr w:type="spellStart"/>
            <w:r w:rsidRPr="00F26B53">
              <w:rPr>
                <w:rStyle w:val="a5"/>
                <w:rFonts w:cs="Arial"/>
                <w:szCs w:val="28"/>
                <w:lang w:val="en-US"/>
              </w:rPr>
              <w:t>bagan</w:t>
            </w:r>
            <w:proofErr w:type="spellEnd"/>
            <w:r w:rsidRPr="00F26B53">
              <w:rPr>
                <w:rStyle w:val="a5"/>
                <w:rFonts w:cs="Arial"/>
                <w:szCs w:val="28"/>
              </w:rPr>
              <w:t>@</w:t>
            </w:r>
            <w:proofErr w:type="spellStart"/>
            <w:r w:rsidRPr="00F26B53">
              <w:rPr>
                <w:rStyle w:val="a5"/>
                <w:rFonts w:cs="Arial"/>
                <w:szCs w:val="28"/>
                <w:lang w:val="en-US"/>
              </w:rPr>
              <w:t>yandex</w:t>
            </w:r>
            <w:proofErr w:type="spellEnd"/>
            <w:r w:rsidRPr="00F26B53">
              <w:rPr>
                <w:rStyle w:val="a5"/>
                <w:rFonts w:cs="Arial"/>
                <w:szCs w:val="28"/>
              </w:rPr>
              <w:t>.</w:t>
            </w:r>
            <w:proofErr w:type="spellStart"/>
            <w:r w:rsidRPr="00F26B53">
              <w:rPr>
                <w:rStyle w:val="a5"/>
                <w:rFonts w:cs="Arial"/>
                <w:szCs w:val="28"/>
                <w:lang w:val="en-US"/>
              </w:rPr>
              <w:t>ru</w:t>
            </w:r>
            <w:proofErr w:type="spellEnd"/>
          </w:p>
        </w:tc>
      </w:tr>
      <w:tr w:rsidR="004C46D5" w:rsidRPr="00F26B53">
        <w:tc>
          <w:tcPr>
            <w:tcW w:w="720" w:type="dxa"/>
          </w:tcPr>
          <w:p w:rsidR="004C46D5" w:rsidRPr="00F26B53" w:rsidRDefault="004C46D5" w:rsidP="00560C2D">
            <w:pPr>
              <w:pStyle w:val="Table"/>
              <w:rPr>
                <w:u w:val="single"/>
              </w:rPr>
            </w:pPr>
            <w:r w:rsidRPr="00F26B53">
              <w:t>4</w:t>
            </w:r>
          </w:p>
        </w:tc>
        <w:tc>
          <w:tcPr>
            <w:tcW w:w="2160" w:type="dxa"/>
          </w:tcPr>
          <w:p w:rsidR="004C46D5" w:rsidRPr="00F26B53" w:rsidRDefault="004C46D5" w:rsidP="00560C2D">
            <w:pPr>
              <w:pStyle w:val="Table"/>
            </w:pPr>
            <w:proofErr w:type="spellStart"/>
            <w:r w:rsidRPr="00F26B53">
              <w:t>Купинский</w:t>
            </w:r>
            <w:proofErr w:type="spellEnd"/>
          </w:p>
        </w:tc>
        <w:tc>
          <w:tcPr>
            <w:tcW w:w="5760" w:type="dxa"/>
          </w:tcPr>
          <w:p w:rsidR="004C46D5" w:rsidRPr="00F26B53" w:rsidRDefault="004C46D5" w:rsidP="00560C2D">
            <w:pPr>
              <w:pStyle w:val="Table"/>
            </w:pPr>
            <w:r w:rsidRPr="00F26B53">
              <w:t>632733, г. Купино,</w:t>
            </w:r>
          </w:p>
          <w:p w:rsidR="004C46D5" w:rsidRPr="00F26B53" w:rsidRDefault="004C46D5" w:rsidP="00560C2D">
            <w:pPr>
              <w:pStyle w:val="Table"/>
            </w:pPr>
            <w:r w:rsidRPr="00F26B53">
              <w:t>ул. Крылова, 3</w:t>
            </w:r>
          </w:p>
        </w:tc>
        <w:tc>
          <w:tcPr>
            <w:tcW w:w="5940" w:type="dxa"/>
          </w:tcPr>
          <w:p w:rsidR="004C46D5" w:rsidRPr="00F26B53" w:rsidRDefault="004C46D5" w:rsidP="00560C2D">
            <w:pPr>
              <w:pStyle w:val="Table"/>
            </w:pPr>
            <w:r w:rsidRPr="00F26B53">
              <w:t>(8-383-58) 23-847 (факс)</w:t>
            </w:r>
          </w:p>
          <w:p w:rsidR="004C46D5" w:rsidRPr="00F26B53" w:rsidRDefault="00DC6ADE" w:rsidP="00560C2D">
            <w:pPr>
              <w:pStyle w:val="Table"/>
            </w:pPr>
            <w:hyperlink r:id="rId11" w:history="1">
              <w:r w:rsidR="004C46D5" w:rsidRPr="00F26B53">
                <w:rPr>
                  <w:rStyle w:val="a5"/>
                  <w:rFonts w:cs="Arial"/>
                  <w:szCs w:val="28"/>
                  <w:lang w:val="en-US"/>
                </w:rPr>
                <w:t>veterkup</w:t>
              </w:r>
              <w:r w:rsidR="004C46D5" w:rsidRPr="00F26B53">
                <w:rPr>
                  <w:rStyle w:val="a5"/>
                  <w:rFonts w:cs="Arial"/>
                  <w:szCs w:val="28"/>
                </w:rPr>
                <w:t>@</w:t>
              </w:r>
              <w:r w:rsidR="004C46D5" w:rsidRPr="00F26B53">
                <w:rPr>
                  <w:rStyle w:val="a5"/>
                  <w:rFonts w:cs="Arial"/>
                  <w:szCs w:val="28"/>
                  <w:lang w:val="en-US"/>
                </w:rPr>
                <w:t>ngs</w:t>
              </w:r>
              <w:r w:rsidR="004C46D5" w:rsidRPr="00F26B53">
                <w:rPr>
                  <w:rStyle w:val="a5"/>
                  <w:rFonts w:cs="Arial"/>
                  <w:szCs w:val="28"/>
                </w:rPr>
                <w:t>.</w:t>
              </w:r>
              <w:r w:rsidR="004C46D5" w:rsidRPr="00F26B53">
                <w:rPr>
                  <w:rStyle w:val="a5"/>
                  <w:rFonts w:cs="Arial"/>
                  <w:szCs w:val="28"/>
                  <w:lang w:val="en-US"/>
                </w:rPr>
                <w:t>ru</w:t>
              </w:r>
            </w:hyperlink>
          </w:p>
        </w:tc>
      </w:tr>
      <w:tr w:rsidR="004C46D5" w:rsidRPr="00F26B53">
        <w:tc>
          <w:tcPr>
            <w:tcW w:w="720" w:type="dxa"/>
          </w:tcPr>
          <w:p w:rsidR="004C46D5" w:rsidRPr="00F26B53" w:rsidRDefault="004C46D5" w:rsidP="00560C2D">
            <w:pPr>
              <w:pStyle w:val="Table"/>
            </w:pPr>
            <w:r w:rsidRPr="00F26B53">
              <w:t>5</w:t>
            </w:r>
          </w:p>
        </w:tc>
        <w:tc>
          <w:tcPr>
            <w:tcW w:w="2160" w:type="dxa"/>
          </w:tcPr>
          <w:p w:rsidR="004C46D5" w:rsidRPr="00F26B53" w:rsidRDefault="004C46D5" w:rsidP="00560C2D">
            <w:pPr>
              <w:pStyle w:val="Table"/>
            </w:pPr>
            <w:r w:rsidRPr="00F26B53">
              <w:t>Чистоозерный</w:t>
            </w:r>
          </w:p>
        </w:tc>
        <w:tc>
          <w:tcPr>
            <w:tcW w:w="5760" w:type="dxa"/>
          </w:tcPr>
          <w:p w:rsidR="004C46D5" w:rsidRPr="00F26B53" w:rsidRDefault="004C46D5" w:rsidP="00560C2D">
            <w:pPr>
              <w:pStyle w:val="Table"/>
            </w:pPr>
            <w:r w:rsidRPr="00F26B53">
              <w:t xml:space="preserve">632720, р.п. Чистоозерное, </w:t>
            </w:r>
          </w:p>
          <w:p w:rsidR="004C46D5" w:rsidRPr="00F26B53" w:rsidRDefault="004C46D5" w:rsidP="00560C2D">
            <w:pPr>
              <w:pStyle w:val="Table"/>
            </w:pPr>
            <w:r w:rsidRPr="00F26B53">
              <w:t>ул. Кооперативная, 85</w:t>
            </w:r>
          </w:p>
        </w:tc>
        <w:tc>
          <w:tcPr>
            <w:tcW w:w="5940" w:type="dxa"/>
          </w:tcPr>
          <w:p w:rsidR="004C46D5" w:rsidRPr="00F26B53" w:rsidRDefault="004C46D5" w:rsidP="00560C2D">
            <w:pPr>
              <w:pStyle w:val="Table"/>
            </w:pPr>
            <w:r w:rsidRPr="00F26B53">
              <w:t>(8-383-68) 91-430 (факс)</w:t>
            </w:r>
          </w:p>
          <w:p w:rsidR="004C46D5" w:rsidRPr="00F26B53" w:rsidRDefault="00DC6ADE" w:rsidP="00560C2D">
            <w:pPr>
              <w:pStyle w:val="Table"/>
            </w:pPr>
            <w:hyperlink r:id="rId12" w:history="1">
              <w:r w:rsidR="004C46D5" w:rsidRPr="00F26B53">
                <w:rPr>
                  <w:rStyle w:val="a5"/>
                  <w:rFonts w:cs="Arial"/>
                  <w:szCs w:val="28"/>
                  <w:lang w:val="en-US"/>
                </w:rPr>
                <w:t>guv</w:t>
              </w:r>
              <w:r w:rsidR="004C46D5" w:rsidRPr="00F26B53">
                <w:rPr>
                  <w:rStyle w:val="a5"/>
                  <w:rFonts w:cs="Arial"/>
                  <w:szCs w:val="28"/>
                </w:rPr>
                <w:t>_</w:t>
              </w:r>
              <w:r w:rsidR="004C46D5" w:rsidRPr="00F26B53">
                <w:rPr>
                  <w:rStyle w:val="a5"/>
                  <w:rFonts w:cs="Arial"/>
                  <w:szCs w:val="28"/>
                  <w:lang w:val="en-US"/>
                </w:rPr>
                <w:t>chs</w:t>
              </w:r>
              <w:r w:rsidR="004C46D5" w:rsidRPr="00F26B53">
                <w:rPr>
                  <w:rStyle w:val="a5"/>
                  <w:rFonts w:cs="Arial"/>
                  <w:szCs w:val="28"/>
                </w:rPr>
                <w:t>@</w:t>
              </w:r>
              <w:r w:rsidR="004C46D5" w:rsidRPr="00F26B53">
                <w:rPr>
                  <w:rStyle w:val="a5"/>
                  <w:rFonts w:cs="Arial"/>
                  <w:szCs w:val="28"/>
                  <w:lang w:val="en-US"/>
                </w:rPr>
                <w:t>sibmail</w:t>
              </w:r>
              <w:r w:rsidR="004C46D5" w:rsidRPr="00F26B53">
                <w:rPr>
                  <w:rStyle w:val="a5"/>
                  <w:rFonts w:cs="Arial"/>
                  <w:szCs w:val="28"/>
                </w:rPr>
                <w:t>.</w:t>
              </w:r>
              <w:r w:rsidR="004C46D5" w:rsidRPr="00F26B53">
                <w:rPr>
                  <w:rStyle w:val="a5"/>
                  <w:rFonts w:cs="Arial"/>
                  <w:szCs w:val="28"/>
                  <w:lang w:val="en-US"/>
                </w:rPr>
                <w:t>ru</w:t>
              </w:r>
            </w:hyperlink>
          </w:p>
        </w:tc>
      </w:tr>
      <w:tr w:rsidR="004C46D5" w:rsidRPr="00F26B53">
        <w:tc>
          <w:tcPr>
            <w:tcW w:w="720" w:type="dxa"/>
          </w:tcPr>
          <w:p w:rsidR="004C46D5" w:rsidRPr="00F26B53" w:rsidRDefault="004C46D5" w:rsidP="00560C2D">
            <w:pPr>
              <w:pStyle w:val="Table"/>
            </w:pPr>
            <w:r w:rsidRPr="00F26B53">
              <w:t>6</w:t>
            </w:r>
          </w:p>
        </w:tc>
        <w:tc>
          <w:tcPr>
            <w:tcW w:w="2160" w:type="dxa"/>
          </w:tcPr>
          <w:p w:rsidR="004C46D5" w:rsidRPr="00F26B53" w:rsidRDefault="004C46D5" w:rsidP="00560C2D">
            <w:pPr>
              <w:pStyle w:val="Table"/>
            </w:pPr>
            <w:proofErr w:type="spellStart"/>
            <w:r w:rsidRPr="00F26B53">
              <w:t>Кочковский</w:t>
            </w:r>
            <w:proofErr w:type="spellEnd"/>
          </w:p>
        </w:tc>
        <w:tc>
          <w:tcPr>
            <w:tcW w:w="5760" w:type="dxa"/>
          </w:tcPr>
          <w:p w:rsidR="004C46D5" w:rsidRPr="00F26B53" w:rsidRDefault="004C46D5" w:rsidP="00560C2D">
            <w:pPr>
              <w:pStyle w:val="Table"/>
            </w:pPr>
            <w:r w:rsidRPr="00F26B53">
              <w:t>632490, с. Кочки,</w:t>
            </w:r>
          </w:p>
          <w:p w:rsidR="004C46D5" w:rsidRPr="00F26B53" w:rsidRDefault="004C46D5" w:rsidP="00560C2D">
            <w:pPr>
              <w:pStyle w:val="Table"/>
            </w:pPr>
            <w:r w:rsidRPr="00F26B53">
              <w:t xml:space="preserve"> ул. Транспортная, 46</w:t>
            </w:r>
          </w:p>
        </w:tc>
        <w:tc>
          <w:tcPr>
            <w:tcW w:w="5940" w:type="dxa"/>
          </w:tcPr>
          <w:p w:rsidR="004C46D5" w:rsidRPr="00F26B53" w:rsidRDefault="004C46D5" w:rsidP="00560C2D">
            <w:pPr>
              <w:pStyle w:val="Table"/>
            </w:pPr>
            <w:r w:rsidRPr="00F26B53">
              <w:t>(8-383-56) 20-316 (факс)</w:t>
            </w:r>
          </w:p>
          <w:p w:rsidR="004C46D5" w:rsidRPr="00F26B53" w:rsidRDefault="004C46D5" w:rsidP="00560C2D">
            <w:pPr>
              <w:pStyle w:val="Table"/>
            </w:pPr>
            <w:proofErr w:type="spellStart"/>
            <w:r w:rsidRPr="00F26B53">
              <w:rPr>
                <w:rStyle w:val="a5"/>
                <w:rFonts w:cs="Arial"/>
                <w:szCs w:val="28"/>
                <w:lang w:val="en-US"/>
              </w:rPr>
              <w:t>kck</w:t>
            </w:r>
            <w:proofErr w:type="spellEnd"/>
            <w:r w:rsidRPr="00F26B53">
              <w:rPr>
                <w:rStyle w:val="a5"/>
                <w:rFonts w:cs="Arial"/>
                <w:szCs w:val="28"/>
              </w:rPr>
              <w:t>-</w:t>
            </w:r>
            <w:r w:rsidRPr="00F26B53">
              <w:rPr>
                <w:rStyle w:val="a5"/>
                <w:rFonts w:cs="Arial"/>
                <w:szCs w:val="28"/>
                <w:lang w:val="en-US"/>
              </w:rPr>
              <w:t>vet</w:t>
            </w:r>
            <w:r w:rsidRPr="00F26B53">
              <w:rPr>
                <w:rStyle w:val="a5"/>
                <w:rFonts w:cs="Arial"/>
                <w:szCs w:val="28"/>
              </w:rPr>
              <w:t>@</w:t>
            </w:r>
            <w:r w:rsidRPr="00F26B53">
              <w:rPr>
                <w:rStyle w:val="a5"/>
                <w:rFonts w:cs="Arial"/>
                <w:szCs w:val="28"/>
                <w:lang w:val="en-US"/>
              </w:rPr>
              <w:t>online</w:t>
            </w:r>
            <w:r w:rsidRPr="00F26B53">
              <w:rPr>
                <w:rStyle w:val="a5"/>
                <w:rFonts w:cs="Arial"/>
                <w:szCs w:val="28"/>
              </w:rPr>
              <w:t>.</w:t>
            </w:r>
            <w:proofErr w:type="spellStart"/>
            <w:r w:rsidRPr="00F26B53">
              <w:rPr>
                <w:rStyle w:val="a5"/>
                <w:rFonts w:cs="Arial"/>
                <w:szCs w:val="28"/>
                <w:lang w:val="en-US"/>
              </w:rPr>
              <w:t>sinor</w:t>
            </w:r>
            <w:proofErr w:type="spellEnd"/>
            <w:r w:rsidRPr="00F26B53">
              <w:rPr>
                <w:rStyle w:val="a5"/>
                <w:rFonts w:cs="Arial"/>
                <w:szCs w:val="28"/>
              </w:rPr>
              <w:t>.</w:t>
            </w:r>
            <w:proofErr w:type="spellStart"/>
            <w:r w:rsidRPr="00F26B53">
              <w:rPr>
                <w:rStyle w:val="a5"/>
                <w:rFonts w:cs="Arial"/>
                <w:szCs w:val="28"/>
                <w:lang w:val="en-US"/>
              </w:rPr>
              <w:t>ru</w:t>
            </w:r>
            <w:proofErr w:type="spellEnd"/>
          </w:p>
        </w:tc>
      </w:tr>
      <w:tr w:rsidR="004C46D5" w:rsidRPr="00F26B53">
        <w:tc>
          <w:tcPr>
            <w:tcW w:w="720" w:type="dxa"/>
          </w:tcPr>
          <w:p w:rsidR="004C46D5" w:rsidRPr="00F26B53" w:rsidRDefault="004C46D5" w:rsidP="00560C2D">
            <w:pPr>
              <w:pStyle w:val="Table"/>
            </w:pPr>
            <w:r w:rsidRPr="00F26B53">
              <w:t>7</w:t>
            </w:r>
          </w:p>
        </w:tc>
        <w:tc>
          <w:tcPr>
            <w:tcW w:w="2160" w:type="dxa"/>
          </w:tcPr>
          <w:p w:rsidR="004C46D5" w:rsidRPr="00F26B53" w:rsidRDefault="004C46D5" w:rsidP="00560C2D">
            <w:pPr>
              <w:pStyle w:val="Table"/>
            </w:pPr>
            <w:proofErr w:type="spellStart"/>
            <w:r w:rsidRPr="00F26B53">
              <w:t>Доволенский</w:t>
            </w:r>
            <w:proofErr w:type="spellEnd"/>
          </w:p>
        </w:tc>
        <w:tc>
          <w:tcPr>
            <w:tcW w:w="5760" w:type="dxa"/>
          </w:tcPr>
          <w:p w:rsidR="004C46D5" w:rsidRPr="00F26B53" w:rsidRDefault="004C46D5" w:rsidP="00560C2D">
            <w:pPr>
              <w:pStyle w:val="Table"/>
            </w:pPr>
            <w:r w:rsidRPr="00F26B53">
              <w:t>632451, с. Довольное,</w:t>
            </w:r>
          </w:p>
          <w:p w:rsidR="004C46D5" w:rsidRPr="00F26B53" w:rsidRDefault="004C46D5" w:rsidP="00560C2D">
            <w:pPr>
              <w:pStyle w:val="Table"/>
            </w:pPr>
            <w:r w:rsidRPr="00F26B53">
              <w:t xml:space="preserve"> ул. Магистральная, 5</w:t>
            </w:r>
          </w:p>
        </w:tc>
        <w:tc>
          <w:tcPr>
            <w:tcW w:w="5940" w:type="dxa"/>
          </w:tcPr>
          <w:p w:rsidR="004C46D5" w:rsidRPr="00F26B53" w:rsidRDefault="004C46D5" w:rsidP="00560C2D">
            <w:pPr>
              <w:pStyle w:val="Table"/>
            </w:pPr>
            <w:r w:rsidRPr="00F26B53">
              <w:t>(8-383-54) 22-370</w:t>
            </w:r>
          </w:p>
          <w:p w:rsidR="004C46D5" w:rsidRPr="00F26B53" w:rsidRDefault="004C46D5" w:rsidP="00560C2D">
            <w:pPr>
              <w:pStyle w:val="Table"/>
            </w:pPr>
            <w:r w:rsidRPr="00F26B53">
              <w:rPr>
                <w:rStyle w:val="a5"/>
                <w:rFonts w:cs="Arial"/>
                <w:szCs w:val="28"/>
                <w:lang w:val="en-US"/>
              </w:rPr>
              <w:t>dvl_upvt@ngs.ru</w:t>
            </w:r>
          </w:p>
        </w:tc>
      </w:tr>
      <w:tr w:rsidR="004C46D5" w:rsidRPr="00F26B53">
        <w:tc>
          <w:tcPr>
            <w:tcW w:w="720" w:type="dxa"/>
          </w:tcPr>
          <w:p w:rsidR="004C46D5" w:rsidRPr="00F26B53" w:rsidRDefault="004C46D5" w:rsidP="00560C2D">
            <w:pPr>
              <w:pStyle w:val="Table"/>
            </w:pPr>
            <w:r w:rsidRPr="00F26B53">
              <w:t>8</w:t>
            </w:r>
          </w:p>
        </w:tc>
        <w:tc>
          <w:tcPr>
            <w:tcW w:w="2160" w:type="dxa"/>
          </w:tcPr>
          <w:p w:rsidR="004C46D5" w:rsidRPr="00F26B53" w:rsidRDefault="004C46D5" w:rsidP="00560C2D">
            <w:pPr>
              <w:pStyle w:val="Table"/>
            </w:pPr>
            <w:r w:rsidRPr="00F26B53">
              <w:t>Татарский</w:t>
            </w:r>
          </w:p>
        </w:tc>
        <w:tc>
          <w:tcPr>
            <w:tcW w:w="5760" w:type="dxa"/>
          </w:tcPr>
          <w:p w:rsidR="004C46D5" w:rsidRPr="00F26B53" w:rsidRDefault="004C46D5" w:rsidP="00560C2D">
            <w:pPr>
              <w:pStyle w:val="Table"/>
            </w:pPr>
            <w:r w:rsidRPr="00F26B53">
              <w:t>632120, г. Татарск,</w:t>
            </w:r>
          </w:p>
          <w:p w:rsidR="004C46D5" w:rsidRPr="00F26B53" w:rsidRDefault="004C46D5" w:rsidP="00560C2D">
            <w:pPr>
              <w:pStyle w:val="Table"/>
              <w:rPr>
                <w:u w:val="single"/>
              </w:rPr>
            </w:pPr>
            <w:r w:rsidRPr="00F26B53">
              <w:t xml:space="preserve"> ул. Матросова, 2</w:t>
            </w:r>
          </w:p>
        </w:tc>
        <w:tc>
          <w:tcPr>
            <w:tcW w:w="5940" w:type="dxa"/>
          </w:tcPr>
          <w:p w:rsidR="004C46D5" w:rsidRPr="00F26B53" w:rsidRDefault="004C46D5" w:rsidP="00560C2D">
            <w:pPr>
              <w:pStyle w:val="Table"/>
            </w:pPr>
            <w:r w:rsidRPr="00F26B53">
              <w:t>(8-383-64) 20-530</w:t>
            </w:r>
          </w:p>
          <w:p w:rsidR="004C46D5" w:rsidRPr="00F26B53" w:rsidRDefault="00DC6ADE" w:rsidP="00560C2D">
            <w:pPr>
              <w:pStyle w:val="Table"/>
            </w:pPr>
            <w:hyperlink r:id="rId13" w:history="1">
              <w:r w:rsidR="004C46D5" w:rsidRPr="00F26B53">
                <w:rPr>
                  <w:rStyle w:val="a5"/>
                  <w:rFonts w:cs="Arial"/>
                  <w:szCs w:val="28"/>
                  <w:lang w:val="en-US"/>
                </w:rPr>
                <w:t>veterinar</w:t>
              </w:r>
              <w:r w:rsidR="004C46D5" w:rsidRPr="00F26B53">
                <w:rPr>
                  <w:rStyle w:val="a5"/>
                  <w:rFonts w:cs="Arial"/>
                  <w:szCs w:val="28"/>
                </w:rPr>
                <w:t>@</w:t>
              </w:r>
              <w:r w:rsidR="004C46D5" w:rsidRPr="00F26B53">
                <w:rPr>
                  <w:rStyle w:val="a5"/>
                  <w:rFonts w:cs="Arial"/>
                  <w:szCs w:val="28"/>
                  <w:lang w:val="en-US"/>
                </w:rPr>
                <w:t>sibmail</w:t>
              </w:r>
              <w:r w:rsidR="004C46D5" w:rsidRPr="00F26B53">
                <w:rPr>
                  <w:rStyle w:val="a5"/>
                  <w:rFonts w:cs="Arial"/>
                  <w:szCs w:val="28"/>
                </w:rPr>
                <w:t>.</w:t>
              </w:r>
              <w:r w:rsidR="004C46D5" w:rsidRPr="00F26B53">
                <w:rPr>
                  <w:rStyle w:val="a5"/>
                  <w:rFonts w:cs="Arial"/>
                  <w:szCs w:val="28"/>
                  <w:lang w:val="en-US"/>
                </w:rPr>
                <w:t>ru</w:t>
              </w:r>
            </w:hyperlink>
          </w:p>
        </w:tc>
      </w:tr>
      <w:tr w:rsidR="004C46D5" w:rsidRPr="00F26B53">
        <w:tc>
          <w:tcPr>
            <w:tcW w:w="720" w:type="dxa"/>
          </w:tcPr>
          <w:p w:rsidR="004C46D5" w:rsidRPr="00F26B53" w:rsidRDefault="004C46D5" w:rsidP="00560C2D">
            <w:pPr>
              <w:pStyle w:val="Table"/>
            </w:pPr>
            <w:r w:rsidRPr="00F26B53">
              <w:t>9</w:t>
            </w:r>
          </w:p>
        </w:tc>
        <w:tc>
          <w:tcPr>
            <w:tcW w:w="2160" w:type="dxa"/>
          </w:tcPr>
          <w:p w:rsidR="004C46D5" w:rsidRPr="00F26B53" w:rsidRDefault="004C46D5" w:rsidP="00560C2D">
            <w:pPr>
              <w:pStyle w:val="Table"/>
            </w:pPr>
            <w:proofErr w:type="spellStart"/>
            <w:r w:rsidRPr="00F26B53">
              <w:t>Усть-Тарский</w:t>
            </w:r>
            <w:proofErr w:type="spellEnd"/>
          </w:p>
        </w:tc>
        <w:tc>
          <w:tcPr>
            <w:tcW w:w="5760" w:type="dxa"/>
          </w:tcPr>
          <w:p w:rsidR="004C46D5" w:rsidRPr="00F26B53" w:rsidRDefault="004C46D5" w:rsidP="00560C2D">
            <w:pPr>
              <w:pStyle w:val="Table"/>
            </w:pPr>
            <w:r w:rsidRPr="00F26B53">
              <w:t xml:space="preserve">632160, </w:t>
            </w:r>
            <w:proofErr w:type="gramStart"/>
            <w:r w:rsidRPr="00F26B53">
              <w:t>с</w:t>
            </w:r>
            <w:proofErr w:type="gramEnd"/>
            <w:r w:rsidRPr="00F26B53">
              <w:t>. Усть-Тарка,</w:t>
            </w:r>
          </w:p>
          <w:p w:rsidR="004C46D5" w:rsidRPr="00F26B53" w:rsidRDefault="004C46D5" w:rsidP="00560C2D">
            <w:pPr>
              <w:pStyle w:val="Table"/>
            </w:pPr>
            <w:r w:rsidRPr="00F26B53">
              <w:t>ул. Дзержинского, 27</w:t>
            </w:r>
          </w:p>
        </w:tc>
        <w:tc>
          <w:tcPr>
            <w:tcW w:w="5940" w:type="dxa"/>
          </w:tcPr>
          <w:p w:rsidR="004C46D5" w:rsidRPr="00F26B53" w:rsidRDefault="004C46D5" w:rsidP="00560C2D">
            <w:pPr>
              <w:pStyle w:val="Table"/>
            </w:pPr>
            <w:r w:rsidRPr="00F26B53">
              <w:t>(8-383-72) 22-422 (факс)</w:t>
            </w:r>
          </w:p>
          <w:p w:rsidR="004C46D5" w:rsidRPr="00F26B53" w:rsidRDefault="00DC6ADE" w:rsidP="00560C2D">
            <w:pPr>
              <w:pStyle w:val="Table"/>
            </w:pPr>
            <w:hyperlink r:id="rId14" w:history="1">
              <w:r w:rsidR="004C46D5" w:rsidRPr="00F26B53">
                <w:rPr>
                  <w:rStyle w:val="a5"/>
                  <w:rFonts w:cs="Arial"/>
                  <w:szCs w:val="28"/>
                  <w:lang w:val="en-US"/>
                </w:rPr>
                <w:t>sergeykuzl@mail.ru</w:t>
              </w:r>
            </w:hyperlink>
          </w:p>
        </w:tc>
      </w:tr>
      <w:tr w:rsidR="004C46D5" w:rsidRPr="00F26B53">
        <w:tc>
          <w:tcPr>
            <w:tcW w:w="720" w:type="dxa"/>
          </w:tcPr>
          <w:p w:rsidR="004C46D5" w:rsidRPr="00F26B53" w:rsidRDefault="004C46D5" w:rsidP="00560C2D">
            <w:pPr>
              <w:pStyle w:val="Table"/>
            </w:pPr>
            <w:r w:rsidRPr="00F26B53">
              <w:t>10</w:t>
            </w:r>
          </w:p>
        </w:tc>
        <w:tc>
          <w:tcPr>
            <w:tcW w:w="2160" w:type="dxa"/>
          </w:tcPr>
          <w:p w:rsidR="004C46D5" w:rsidRPr="00F26B53" w:rsidRDefault="004C46D5" w:rsidP="00560C2D">
            <w:pPr>
              <w:pStyle w:val="Table"/>
            </w:pPr>
            <w:proofErr w:type="spellStart"/>
            <w:r w:rsidRPr="00F26B53">
              <w:t>Чановский</w:t>
            </w:r>
            <w:proofErr w:type="spellEnd"/>
          </w:p>
        </w:tc>
        <w:tc>
          <w:tcPr>
            <w:tcW w:w="5760" w:type="dxa"/>
          </w:tcPr>
          <w:p w:rsidR="004C46D5" w:rsidRPr="00F26B53" w:rsidRDefault="004C46D5" w:rsidP="00560C2D">
            <w:pPr>
              <w:pStyle w:val="Table"/>
            </w:pPr>
            <w:r w:rsidRPr="00F26B53">
              <w:t xml:space="preserve">632210, р.п. Чаны, </w:t>
            </w:r>
          </w:p>
          <w:p w:rsidR="004C46D5" w:rsidRPr="00F26B53" w:rsidRDefault="004C46D5" w:rsidP="00560C2D">
            <w:pPr>
              <w:pStyle w:val="Table"/>
            </w:pPr>
            <w:r w:rsidRPr="00F26B53">
              <w:t>ул. Ленина, 40</w:t>
            </w:r>
          </w:p>
        </w:tc>
        <w:tc>
          <w:tcPr>
            <w:tcW w:w="5940" w:type="dxa"/>
          </w:tcPr>
          <w:p w:rsidR="004C46D5" w:rsidRPr="00F26B53" w:rsidRDefault="004C46D5" w:rsidP="00560C2D">
            <w:pPr>
              <w:pStyle w:val="Table"/>
            </w:pPr>
            <w:r w:rsidRPr="00F26B53">
              <w:t>(8-383-67) 21-107 (факс)</w:t>
            </w:r>
          </w:p>
          <w:p w:rsidR="004C46D5" w:rsidRPr="00F26B53" w:rsidRDefault="00DC6ADE" w:rsidP="00560C2D">
            <w:pPr>
              <w:pStyle w:val="Table"/>
            </w:pPr>
            <w:hyperlink r:id="rId15" w:history="1">
              <w:r w:rsidR="004C46D5" w:rsidRPr="00F26B53">
                <w:rPr>
                  <w:rStyle w:val="a5"/>
                  <w:rFonts w:cs="Arial"/>
                  <w:szCs w:val="28"/>
                </w:rPr>
                <w:t>vet_chany@mail.ru</w:t>
              </w:r>
            </w:hyperlink>
          </w:p>
        </w:tc>
      </w:tr>
      <w:tr w:rsidR="004C46D5" w:rsidRPr="00F26B53">
        <w:tc>
          <w:tcPr>
            <w:tcW w:w="720" w:type="dxa"/>
          </w:tcPr>
          <w:p w:rsidR="004C46D5" w:rsidRPr="00F26B53" w:rsidRDefault="004C46D5" w:rsidP="00560C2D">
            <w:pPr>
              <w:pStyle w:val="Table"/>
            </w:pPr>
            <w:r w:rsidRPr="00F26B53">
              <w:lastRenderedPageBreak/>
              <w:t>11</w:t>
            </w:r>
          </w:p>
        </w:tc>
        <w:tc>
          <w:tcPr>
            <w:tcW w:w="2160" w:type="dxa"/>
          </w:tcPr>
          <w:p w:rsidR="004C46D5" w:rsidRPr="00F26B53" w:rsidRDefault="004C46D5" w:rsidP="00560C2D">
            <w:pPr>
              <w:pStyle w:val="Table"/>
            </w:pPr>
            <w:r w:rsidRPr="00F26B53">
              <w:t>Венгеровский</w:t>
            </w:r>
          </w:p>
        </w:tc>
        <w:tc>
          <w:tcPr>
            <w:tcW w:w="5760" w:type="dxa"/>
          </w:tcPr>
          <w:p w:rsidR="004C46D5" w:rsidRPr="00F26B53" w:rsidRDefault="004C46D5" w:rsidP="00560C2D">
            <w:pPr>
              <w:pStyle w:val="Table"/>
            </w:pPr>
            <w:r w:rsidRPr="00F26B53">
              <w:t xml:space="preserve">632241, с. Венгерово, </w:t>
            </w:r>
          </w:p>
          <w:p w:rsidR="004C46D5" w:rsidRPr="00F26B53" w:rsidRDefault="004C46D5" w:rsidP="00560C2D">
            <w:pPr>
              <w:pStyle w:val="Table"/>
            </w:pPr>
            <w:r w:rsidRPr="00F26B53">
              <w:t>ул. Колхозная, 57</w:t>
            </w:r>
          </w:p>
        </w:tc>
        <w:tc>
          <w:tcPr>
            <w:tcW w:w="5940" w:type="dxa"/>
          </w:tcPr>
          <w:p w:rsidR="004C46D5" w:rsidRPr="00F26B53" w:rsidRDefault="004C46D5" w:rsidP="00560C2D">
            <w:pPr>
              <w:pStyle w:val="Table"/>
            </w:pPr>
            <w:r w:rsidRPr="00F26B53">
              <w:t>(8-383-69) 23-120 (факс)</w:t>
            </w:r>
          </w:p>
          <w:p w:rsidR="004C46D5" w:rsidRPr="00F26B53" w:rsidRDefault="00DC6ADE" w:rsidP="00560C2D">
            <w:pPr>
              <w:pStyle w:val="Table"/>
              <w:rPr>
                <w:lang w:val="en-US"/>
              </w:rPr>
            </w:pPr>
            <w:hyperlink r:id="rId16" w:history="1">
              <w:r w:rsidR="004C46D5" w:rsidRPr="00F26B53">
                <w:rPr>
                  <w:rStyle w:val="a5"/>
                  <w:rFonts w:cs="Arial"/>
                  <w:szCs w:val="28"/>
                  <w:lang w:val="en-US"/>
                </w:rPr>
                <w:t>venvng</w:t>
              </w:r>
              <w:r w:rsidR="004C46D5" w:rsidRPr="00F26B53">
                <w:rPr>
                  <w:rStyle w:val="a5"/>
                  <w:rFonts w:cs="Arial"/>
                  <w:szCs w:val="28"/>
                </w:rPr>
                <w:t>@</w:t>
              </w:r>
              <w:r w:rsidR="004C46D5" w:rsidRPr="00F26B53">
                <w:rPr>
                  <w:rStyle w:val="a5"/>
                  <w:rFonts w:cs="Arial"/>
                  <w:szCs w:val="28"/>
                  <w:lang w:val="en-US"/>
                </w:rPr>
                <w:t>ngs.ru</w:t>
              </w:r>
            </w:hyperlink>
          </w:p>
        </w:tc>
      </w:tr>
      <w:tr w:rsidR="004C46D5" w:rsidRPr="00F26B53">
        <w:tc>
          <w:tcPr>
            <w:tcW w:w="720" w:type="dxa"/>
          </w:tcPr>
          <w:p w:rsidR="004C46D5" w:rsidRPr="00F26B53" w:rsidRDefault="004C46D5" w:rsidP="00560C2D">
            <w:pPr>
              <w:pStyle w:val="Table"/>
            </w:pPr>
            <w:r w:rsidRPr="00F26B53">
              <w:t>12</w:t>
            </w:r>
          </w:p>
        </w:tc>
        <w:tc>
          <w:tcPr>
            <w:tcW w:w="2160" w:type="dxa"/>
          </w:tcPr>
          <w:p w:rsidR="004C46D5" w:rsidRPr="00F26B53" w:rsidRDefault="004C46D5" w:rsidP="00560C2D">
            <w:pPr>
              <w:pStyle w:val="Table"/>
            </w:pPr>
            <w:proofErr w:type="spellStart"/>
            <w:r w:rsidRPr="00F26B53">
              <w:t>Кыштовский</w:t>
            </w:r>
            <w:proofErr w:type="spellEnd"/>
          </w:p>
        </w:tc>
        <w:tc>
          <w:tcPr>
            <w:tcW w:w="5760" w:type="dxa"/>
          </w:tcPr>
          <w:p w:rsidR="004C46D5" w:rsidRPr="00F26B53" w:rsidRDefault="004C46D5" w:rsidP="00560C2D">
            <w:pPr>
              <w:pStyle w:val="Table"/>
            </w:pPr>
            <w:r w:rsidRPr="00F26B53">
              <w:t xml:space="preserve">632270, </w:t>
            </w:r>
            <w:proofErr w:type="gramStart"/>
            <w:r w:rsidRPr="00F26B53">
              <w:t>с</w:t>
            </w:r>
            <w:proofErr w:type="gramEnd"/>
            <w:r w:rsidRPr="00F26B53">
              <w:t>. Кыштовка,</w:t>
            </w:r>
          </w:p>
          <w:p w:rsidR="004C46D5" w:rsidRPr="00F26B53" w:rsidRDefault="004C46D5" w:rsidP="00560C2D">
            <w:pPr>
              <w:pStyle w:val="Table"/>
              <w:rPr>
                <w:u w:val="single"/>
              </w:rPr>
            </w:pPr>
            <w:r w:rsidRPr="00F26B53">
              <w:t>ул. Рабочая, 65</w:t>
            </w:r>
          </w:p>
        </w:tc>
        <w:tc>
          <w:tcPr>
            <w:tcW w:w="5940" w:type="dxa"/>
          </w:tcPr>
          <w:p w:rsidR="004C46D5" w:rsidRPr="00F26B53" w:rsidRDefault="004C46D5" w:rsidP="00560C2D">
            <w:pPr>
              <w:pStyle w:val="Table"/>
            </w:pPr>
            <w:r w:rsidRPr="00F26B53">
              <w:t>(8-383-71) 21-281 (факс)</w:t>
            </w:r>
          </w:p>
          <w:p w:rsidR="004C46D5" w:rsidRPr="00F26B53" w:rsidRDefault="00DC6ADE" w:rsidP="00560C2D">
            <w:pPr>
              <w:pStyle w:val="Table"/>
              <w:rPr>
                <w:u w:val="single"/>
              </w:rPr>
            </w:pPr>
            <w:hyperlink r:id="rId17" w:history="1">
              <w:r w:rsidR="004C46D5" w:rsidRPr="00F26B53">
                <w:rPr>
                  <w:rStyle w:val="a5"/>
                  <w:rFonts w:cs="Arial"/>
                  <w:szCs w:val="28"/>
                </w:rPr>
                <w:t>vetstan5430@sibmail.ru</w:t>
              </w:r>
            </w:hyperlink>
          </w:p>
        </w:tc>
      </w:tr>
      <w:tr w:rsidR="004C46D5" w:rsidRPr="00F26B53">
        <w:tc>
          <w:tcPr>
            <w:tcW w:w="720" w:type="dxa"/>
          </w:tcPr>
          <w:p w:rsidR="004C46D5" w:rsidRPr="00F26B53" w:rsidRDefault="004C46D5" w:rsidP="00560C2D">
            <w:pPr>
              <w:pStyle w:val="Table"/>
            </w:pPr>
            <w:r w:rsidRPr="00F26B53">
              <w:t>13</w:t>
            </w:r>
          </w:p>
        </w:tc>
        <w:tc>
          <w:tcPr>
            <w:tcW w:w="2160" w:type="dxa"/>
          </w:tcPr>
          <w:p w:rsidR="004C46D5" w:rsidRPr="00F26B53" w:rsidRDefault="004C46D5" w:rsidP="00560C2D">
            <w:pPr>
              <w:pStyle w:val="Table"/>
            </w:pPr>
            <w:r w:rsidRPr="00F26B53">
              <w:t>Северный</w:t>
            </w:r>
          </w:p>
        </w:tc>
        <w:tc>
          <w:tcPr>
            <w:tcW w:w="5760" w:type="dxa"/>
          </w:tcPr>
          <w:p w:rsidR="004C46D5" w:rsidRPr="00F26B53" w:rsidRDefault="004C46D5" w:rsidP="00560C2D">
            <w:pPr>
              <w:pStyle w:val="Table"/>
            </w:pPr>
            <w:r w:rsidRPr="00F26B53">
              <w:t xml:space="preserve">632080, с. Северное,  </w:t>
            </w:r>
          </w:p>
          <w:p w:rsidR="004C46D5" w:rsidRPr="00F26B53" w:rsidRDefault="004C46D5" w:rsidP="00560C2D">
            <w:pPr>
              <w:pStyle w:val="Table"/>
            </w:pPr>
            <w:r w:rsidRPr="00F26B53">
              <w:t>ул. Строителей, 11/1</w:t>
            </w:r>
          </w:p>
        </w:tc>
        <w:tc>
          <w:tcPr>
            <w:tcW w:w="5940" w:type="dxa"/>
          </w:tcPr>
          <w:p w:rsidR="004C46D5" w:rsidRPr="00F26B53" w:rsidRDefault="004C46D5" w:rsidP="00560C2D">
            <w:pPr>
              <w:pStyle w:val="Table"/>
            </w:pPr>
            <w:r w:rsidRPr="00F26B53">
              <w:t>(8-383-60) 21-142 (факс)</w:t>
            </w:r>
          </w:p>
          <w:p w:rsidR="004C46D5" w:rsidRPr="00F26B53" w:rsidRDefault="00DC6ADE" w:rsidP="00560C2D">
            <w:pPr>
              <w:pStyle w:val="Table"/>
            </w:pPr>
            <w:hyperlink r:id="rId18" w:history="1">
              <w:r w:rsidR="004C46D5" w:rsidRPr="00F26B53">
                <w:rPr>
                  <w:rStyle w:val="a5"/>
                  <w:rFonts w:cs="Arial"/>
                  <w:szCs w:val="28"/>
                  <w:lang w:val="en-US"/>
                </w:rPr>
                <w:t>sevvet</w:t>
              </w:r>
              <w:r w:rsidR="004C46D5" w:rsidRPr="00F26B53">
                <w:rPr>
                  <w:rStyle w:val="a5"/>
                  <w:rFonts w:cs="Arial"/>
                  <w:szCs w:val="28"/>
                </w:rPr>
                <w:t>@</w:t>
              </w:r>
              <w:r w:rsidR="004C46D5" w:rsidRPr="00F26B53">
                <w:rPr>
                  <w:rStyle w:val="a5"/>
                  <w:rFonts w:cs="Arial"/>
                  <w:szCs w:val="28"/>
                  <w:lang w:val="en-US"/>
                </w:rPr>
                <w:t>yandex</w:t>
              </w:r>
              <w:r w:rsidR="004C46D5" w:rsidRPr="00F26B53">
                <w:rPr>
                  <w:rStyle w:val="a5"/>
                  <w:rFonts w:cs="Arial"/>
                  <w:szCs w:val="28"/>
                </w:rPr>
                <w:t>.</w:t>
              </w:r>
              <w:r w:rsidR="004C46D5" w:rsidRPr="00F26B53">
                <w:rPr>
                  <w:rStyle w:val="a5"/>
                  <w:rFonts w:cs="Arial"/>
                  <w:szCs w:val="28"/>
                  <w:lang w:val="en-US"/>
                </w:rPr>
                <w:t>ru</w:t>
              </w:r>
            </w:hyperlink>
          </w:p>
        </w:tc>
      </w:tr>
      <w:tr w:rsidR="004C46D5" w:rsidRPr="00F26B53">
        <w:tc>
          <w:tcPr>
            <w:tcW w:w="720" w:type="dxa"/>
          </w:tcPr>
          <w:p w:rsidR="004C46D5" w:rsidRPr="00F26B53" w:rsidRDefault="004C46D5" w:rsidP="00560C2D">
            <w:pPr>
              <w:pStyle w:val="Table"/>
            </w:pPr>
            <w:r w:rsidRPr="00F26B53">
              <w:t>14</w:t>
            </w:r>
          </w:p>
        </w:tc>
        <w:tc>
          <w:tcPr>
            <w:tcW w:w="2160" w:type="dxa"/>
          </w:tcPr>
          <w:p w:rsidR="004C46D5" w:rsidRPr="00F26B53" w:rsidRDefault="004C46D5" w:rsidP="00560C2D">
            <w:pPr>
              <w:pStyle w:val="Table"/>
            </w:pPr>
            <w:r w:rsidRPr="00F26B53">
              <w:t>Куйбышевский</w:t>
            </w:r>
          </w:p>
        </w:tc>
        <w:tc>
          <w:tcPr>
            <w:tcW w:w="5760" w:type="dxa"/>
          </w:tcPr>
          <w:p w:rsidR="004C46D5" w:rsidRPr="00F26B53" w:rsidRDefault="004C46D5" w:rsidP="00560C2D">
            <w:pPr>
              <w:pStyle w:val="Table"/>
            </w:pPr>
            <w:r w:rsidRPr="00F26B53">
              <w:t>632386, г. Куйбышев,</w:t>
            </w:r>
          </w:p>
          <w:p w:rsidR="004C46D5" w:rsidRPr="00F26B53" w:rsidRDefault="004C46D5" w:rsidP="00560C2D">
            <w:pPr>
              <w:pStyle w:val="Table"/>
            </w:pPr>
            <w:r w:rsidRPr="00F26B53">
              <w:t>ул. Иванова, 2а</w:t>
            </w:r>
          </w:p>
        </w:tc>
        <w:tc>
          <w:tcPr>
            <w:tcW w:w="5940" w:type="dxa"/>
          </w:tcPr>
          <w:p w:rsidR="004C46D5" w:rsidRPr="00F26B53" w:rsidRDefault="004C46D5" w:rsidP="00560C2D">
            <w:pPr>
              <w:pStyle w:val="Table"/>
            </w:pPr>
            <w:r w:rsidRPr="00F26B53">
              <w:t>(8-383-62) 22-383 (факс)</w:t>
            </w:r>
          </w:p>
          <w:p w:rsidR="004C46D5" w:rsidRPr="00F26B53" w:rsidRDefault="00DC6ADE" w:rsidP="00560C2D">
            <w:pPr>
              <w:pStyle w:val="Table"/>
              <w:rPr>
                <w:lang w:val="en-US"/>
              </w:rPr>
            </w:pPr>
            <w:hyperlink r:id="rId19" w:history="1">
              <w:r w:rsidR="004C46D5" w:rsidRPr="00F26B53">
                <w:rPr>
                  <w:rStyle w:val="a5"/>
                  <w:rFonts w:cs="Arial"/>
                  <w:szCs w:val="28"/>
                  <w:lang w:val="en-US"/>
                </w:rPr>
                <w:t>vet03@sibmail.ru</w:t>
              </w:r>
            </w:hyperlink>
          </w:p>
        </w:tc>
      </w:tr>
      <w:tr w:rsidR="004C46D5" w:rsidRPr="00F26B53">
        <w:trPr>
          <w:trHeight w:val="561"/>
        </w:trPr>
        <w:tc>
          <w:tcPr>
            <w:tcW w:w="720" w:type="dxa"/>
          </w:tcPr>
          <w:p w:rsidR="004C46D5" w:rsidRPr="00F26B53" w:rsidRDefault="004C46D5" w:rsidP="00560C2D">
            <w:pPr>
              <w:pStyle w:val="Table"/>
            </w:pPr>
            <w:r w:rsidRPr="00F26B53">
              <w:t>15</w:t>
            </w:r>
          </w:p>
        </w:tc>
        <w:tc>
          <w:tcPr>
            <w:tcW w:w="2160" w:type="dxa"/>
          </w:tcPr>
          <w:p w:rsidR="004C46D5" w:rsidRPr="00F26B53" w:rsidRDefault="004C46D5" w:rsidP="00560C2D">
            <w:pPr>
              <w:pStyle w:val="Table"/>
            </w:pPr>
            <w:proofErr w:type="spellStart"/>
            <w:r w:rsidRPr="00F26B53">
              <w:t>Барабинский</w:t>
            </w:r>
            <w:proofErr w:type="spellEnd"/>
          </w:p>
        </w:tc>
        <w:tc>
          <w:tcPr>
            <w:tcW w:w="5760" w:type="dxa"/>
          </w:tcPr>
          <w:p w:rsidR="004C46D5" w:rsidRPr="00F26B53" w:rsidRDefault="004C46D5" w:rsidP="00560C2D">
            <w:pPr>
              <w:pStyle w:val="Table"/>
            </w:pPr>
            <w:r w:rsidRPr="00F26B53">
              <w:t>632336, г. Барабинск,</w:t>
            </w:r>
          </w:p>
          <w:p w:rsidR="004C46D5" w:rsidRPr="00F26B53" w:rsidRDefault="004C46D5" w:rsidP="00560C2D">
            <w:pPr>
              <w:pStyle w:val="Table"/>
            </w:pPr>
            <w:r w:rsidRPr="00F26B53">
              <w:t>пер. Гутова, 24</w:t>
            </w:r>
          </w:p>
        </w:tc>
        <w:tc>
          <w:tcPr>
            <w:tcW w:w="5940" w:type="dxa"/>
          </w:tcPr>
          <w:p w:rsidR="004C46D5" w:rsidRPr="00F26B53" w:rsidRDefault="004C46D5" w:rsidP="00560C2D">
            <w:pPr>
              <w:pStyle w:val="Table"/>
            </w:pPr>
            <w:r w:rsidRPr="00F26B53">
              <w:t>(8-383-61) 22-479 (факс)</w:t>
            </w:r>
          </w:p>
          <w:p w:rsidR="004C46D5" w:rsidRPr="00F26B53" w:rsidRDefault="00DC6ADE" w:rsidP="00560C2D">
            <w:pPr>
              <w:pStyle w:val="Table"/>
              <w:rPr>
                <w:lang w:val="en-US"/>
              </w:rPr>
            </w:pPr>
            <w:hyperlink r:id="rId20" w:history="1">
              <w:r w:rsidR="004C46D5" w:rsidRPr="00F26B53">
                <w:rPr>
                  <w:rStyle w:val="a5"/>
                  <w:rFonts w:cs="Arial"/>
                  <w:szCs w:val="28"/>
                  <w:lang w:val="en-US"/>
                </w:rPr>
                <w:t>vetuprav</w:t>
              </w:r>
              <w:r w:rsidR="004C46D5" w:rsidRPr="00F26B53">
                <w:rPr>
                  <w:rStyle w:val="a5"/>
                  <w:rFonts w:cs="Arial"/>
                  <w:szCs w:val="28"/>
                </w:rPr>
                <w:t>@</w:t>
              </w:r>
              <w:r w:rsidR="004C46D5" w:rsidRPr="00F26B53">
                <w:rPr>
                  <w:rStyle w:val="a5"/>
                  <w:rFonts w:cs="Arial"/>
                  <w:szCs w:val="28"/>
                  <w:lang w:val="en-US"/>
                </w:rPr>
                <w:t>sibmail.ru</w:t>
              </w:r>
            </w:hyperlink>
          </w:p>
        </w:tc>
      </w:tr>
      <w:tr w:rsidR="004C46D5" w:rsidRPr="00F26B53">
        <w:tc>
          <w:tcPr>
            <w:tcW w:w="720" w:type="dxa"/>
          </w:tcPr>
          <w:p w:rsidR="004C46D5" w:rsidRPr="00F26B53" w:rsidRDefault="004C46D5" w:rsidP="00560C2D">
            <w:pPr>
              <w:pStyle w:val="Table"/>
            </w:pPr>
            <w:r w:rsidRPr="00F26B53">
              <w:t>16</w:t>
            </w:r>
          </w:p>
        </w:tc>
        <w:tc>
          <w:tcPr>
            <w:tcW w:w="2160" w:type="dxa"/>
          </w:tcPr>
          <w:p w:rsidR="004C46D5" w:rsidRPr="00F26B53" w:rsidRDefault="004C46D5" w:rsidP="00560C2D">
            <w:pPr>
              <w:pStyle w:val="Table"/>
            </w:pPr>
            <w:proofErr w:type="spellStart"/>
            <w:r w:rsidRPr="00F26B53">
              <w:t>Здвинский</w:t>
            </w:r>
            <w:proofErr w:type="spellEnd"/>
          </w:p>
        </w:tc>
        <w:tc>
          <w:tcPr>
            <w:tcW w:w="5760" w:type="dxa"/>
          </w:tcPr>
          <w:p w:rsidR="004C46D5" w:rsidRPr="00F26B53" w:rsidRDefault="004C46D5" w:rsidP="00560C2D">
            <w:pPr>
              <w:pStyle w:val="Table"/>
            </w:pPr>
            <w:r w:rsidRPr="00F26B53">
              <w:t xml:space="preserve">632950, </w:t>
            </w:r>
            <w:proofErr w:type="gramStart"/>
            <w:r w:rsidRPr="00F26B53">
              <w:t>с</w:t>
            </w:r>
            <w:proofErr w:type="gramEnd"/>
            <w:r w:rsidRPr="00F26B53">
              <w:t>. Здвинск,</w:t>
            </w:r>
          </w:p>
          <w:p w:rsidR="004C46D5" w:rsidRPr="00F26B53" w:rsidRDefault="004C46D5" w:rsidP="00560C2D">
            <w:pPr>
              <w:pStyle w:val="Table"/>
            </w:pPr>
            <w:r w:rsidRPr="00F26B53">
              <w:t>ул. Семенихина, 48</w:t>
            </w:r>
          </w:p>
        </w:tc>
        <w:tc>
          <w:tcPr>
            <w:tcW w:w="5940" w:type="dxa"/>
          </w:tcPr>
          <w:p w:rsidR="004C46D5" w:rsidRPr="00F26B53" w:rsidRDefault="004C46D5" w:rsidP="00560C2D">
            <w:pPr>
              <w:pStyle w:val="Table"/>
            </w:pPr>
            <w:r w:rsidRPr="00F26B53">
              <w:t>(8-383-63)21-049 (факс)</w:t>
            </w:r>
          </w:p>
          <w:p w:rsidR="004C46D5" w:rsidRPr="00F26B53" w:rsidRDefault="00DC6ADE" w:rsidP="00560C2D">
            <w:pPr>
              <w:pStyle w:val="Table"/>
              <w:rPr>
                <w:u w:val="single"/>
                <w:lang w:val="en-US"/>
              </w:rPr>
            </w:pPr>
            <w:hyperlink r:id="rId21" w:history="1">
              <w:r w:rsidR="004C46D5" w:rsidRPr="00F26B53">
                <w:rPr>
                  <w:rStyle w:val="a5"/>
                  <w:rFonts w:cs="Arial"/>
                  <w:szCs w:val="28"/>
                  <w:lang w:val="en-US"/>
                </w:rPr>
                <w:t>vetstans@rambler.ru</w:t>
              </w:r>
            </w:hyperlink>
          </w:p>
        </w:tc>
      </w:tr>
      <w:tr w:rsidR="004C46D5" w:rsidRPr="00F26B53">
        <w:tc>
          <w:tcPr>
            <w:tcW w:w="720" w:type="dxa"/>
          </w:tcPr>
          <w:p w:rsidR="004C46D5" w:rsidRPr="00F26B53" w:rsidRDefault="004C46D5" w:rsidP="00560C2D">
            <w:pPr>
              <w:pStyle w:val="Table"/>
            </w:pPr>
            <w:r w:rsidRPr="00F26B53">
              <w:t>17</w:t>
            </w:r>
          </w:p>
        </w:tc>
        <w:tc>
          <w:tcPr>
            <w:tcW w:w="2160" w:type="dxa"/>
          </w:tcPr>
          <w:p w:rsidR="004C46D5" w:rsidRPr="00F26B53" w:rsidRDefault="004C46D5" w:rsidP="00560C2D">
            <w:pPr>
              <w:pStyle w:val="Table"/>
            </w:pPr>
            <w:proofErr w:type="spellStart"/>
            <w:r w:rsidRPr="00F26B53">
              <w:t>Убинский</w:t>
            </w:r>
            <w:proofErr w:type="spellEnd"/>
          </w:p>
        </w:tc>
        <w:tc>
          <w:tcPr>
            <w:tcW w:w="5760" w:type="dxa"/>
          </w:tcPr>
          <w:p w:rsidR="004C46D5" w:rsidRPr="00F26B53" w:rsidRDefault="004C46D5" w:rsidP="00560C2D">
            <w:pPr>
              <w:pStyle w:val="Table"/>
            </w:pPr>
            <w:r w:rsidRPr="00F26B53">
              <w:t>632521, с. Убинское,</w:t>
            </w:r>
          </w:p>
          <w:p w:rsidR="004C46D5" w:rsidRPr="00F26B53" w:rsidRDefault="004C46D5" w:rsidP="00560C2D">
            <w:pPr>
              <w:pStyle w:val="Table"/>
              <w:rPr>
                <w:u w:val="single"/>
              </w:rPr>
            </w:pPr>
            <w:r w:rsidRPr="00F26B53">
              <w:t>ул. Линейная, 35</w:t>
            </w:r>
          </w:p>
        </w:tc>
        <w:tc>
          <w:tcPr>
            <w:tcW w:w="5940" w:type="dxa"/>
          </w:tcPr>
          <w:p w:rsidR="004C46D5" w:rsidRPr="00F26B53" w:rsidRDefault="004C46D5" w:rsidP="00560C2D">
            <w:pPr>
              <w:pStyle w:val="Table"/>
            </w:pPr>
            <w:r w:rsidRPr="00F26B53">
              <w:t>(8-383-66) 21-326 (факс)</w:t>
            </w:r>
          </w:p>
          <w:p w:rsidR="004C46D5" w:rsidRPr="00F26B53" w:rsidRDefault="00DC6ADE" w:rsidP="00560C2D">
            <w:pPr>
              <w:pStyle w:val="Table"/>
              <w:rPr>
                <w:u w:val="single"/>
                <w:lang w:val="en-US"/>
              </w:rPr>
            </w:pPr>
            <w:hyperlink r:id="rId22" w:history="1">
              <w:r w:rsidR="004C46D5" w:rsidRPr="00F26B53">
                <w:rPr>
                  <w:rStyle w:val="a5"/>
                  <w:rFonts w:cs="Arial"/>
                  <w:szCs w:val="28"/>
                  <w:lang w:val="en-US"/>
                </w:rPr>
                <w:t>vetstanubn@mail.ru</w:t>
              </w:r>
            </w:hyperlink>
          </w:p>
        </w:tc>
      </w:tr>
      <w:tr w:rsidR="004C46D5" w:rsidRPr="00F26B53">
        <w:tc>
          <w:tcPr>
            <w:tcW w:w="720" w:type="dxa"/>
          </w:tcPr>
          <w:p w:rsidR="004C46D5" w:rsidRPr="00F26B53" w:rsidRDefault="004C46D5" w:rsidP="00560C2D">
            <w:pPr>
              <w:pStyle w:val="Table"/>
            </w:pPr>
            <w:r w:rsidRPr="00F26B53">
              <w:t>18</w:t>
            </w:r>
          </w:p>
        </w:tc>
        <w:tc>
          <w:tcPr>
            <w:tcW w:w="2160" w:type="dxa"/>
          </w:tcPr>
          <w:p w:rsidR="004C46D5" w:rsidRPr="00F26B53" w:rsidRDefault="004C46D5" w:rsidP="00560C2D">
            <w:pPr>
              <w:pStyle w:val="Table"/>
            </w:pPr>
            <w:proofErr w:type="spellStart"/>
            <w:r w:rsidRPr="00F26B53">
              <w:t>Каргатский</w:t>
            </w:r>
            <w:proofErr w:type="spellEnd"/>
          </w:p>
        </w:tc>
        <w:tc>
          <w:tcPr>
            <w:tcW w:w="5760" w:type="dxa"/>
          </w:tcPr>
          <w:p w:rsidR="004C46D5" w:rsidRPr="00F26B53" w:rsidRDefault="004C46D5" w:rsidP="00560C2D">
            <w:pPr>
              <w:pStyle w:val="Table"/>
            </w:pPr>
            <w:r w:rsidRPr="00F26B53">
              <w:t>632402, г. Каргат,</w:t>
            </w:r>
          </w:p>
          <w:p w:rsidR="004C46D5" w:rsidRPr="00F26B53" w:rsidRDefault="004C46D5" w:rsidP="00560C2D">
            <w:pPr>
              <w:pStyle w:val="Table"/>
              <w:rPr>
                <w:u w:val="single"/>
              </w:rPr>
            </w:pPr>
            <w:r w:rsidRPr="00F26B53">
              <w:t>ул. Октябрьская, 8</w:t>
            </w:r>
          </w:p>
        </w:tc>
        <w:tc>
          <w:tcPr>
            <w:tcW w:w="5940" w:type="dxa"/>
          </w:tcPr>
          <w:p w:rsidR="004C46D5" w:rsidRPr="00F26B53" w:rsidRDefault="004C46D5" w:rsidP="00560C2D">
            <w:pPr>
              <w:pStyle w:val="Table"/>
            </w:pPr>
            <w:r w:rsidRPr="00F26B53">
              <w:t>(8-383-65) 21-100 (факс); 21-500</w:t>
            </w:r>
          </w:p>
          <w:p w:rsidR="004C46D5" w:rsidRPr="00F26B53" w:rsidRDefault="00DC6ADE" w:rsidP="00560C2D">
            <w:pPr>
              <w:pStyle w:val="Table"/>
            </w:pPr>
            <w:hyperlink r:id="rId23" w:history="1">
              <w:r w:rsidR="004C46D5" w:rsidRPr="00F26B53">
                <w:rPr>
                  <w:rStyle w:val="a5"/>
                  <w:rFonts w:cs="Arial"/>
                  <w:szCs w:val="28"/>
                </w:rPr>
                <w:t>vetkargat@ngs.ru</w:t>
              </w:r>
            </w:hyperlink>
          </w:p>
        </w:tc>
      </w:tr>
      <w:tr w:rsidR="004C46D5" w:rsidRPr="00F26B53">
        <w:tc>
          <w:tcPr>
            <w:tcW w:w="720" w:type="dxa"/>
          </w:tcPr>
          <w:p w:rsidR="004C46D5" w:rsidRPr="00F26B53" w:rsidRDefault="004C46D5" w:rsidP="00560C2D">
            <w:pPr>
              <w:pStyle w:val="Table"/>
            </w:pPr>
            <w:r w:rsidRPr="00F26B53">
              <w:t>19</w:t>
            </w:r>
          </w:p>
        </w:tc>
        <w:tc>
          <w:tcPr>
            <w:tcW w:w="2160" w:type="dxa"/>
          </w:tcPr>
          <w:p w:rsidR="004C46D5" w:rsidRPr="00F26B53" w:rsidRDefault="004C46D5" w:rsidP="00560C2D">
            <w:pPr>
              <w:pStyle w:val="Table"/>
            </w:pPr>
            <w:proofErr w:type="spellStart"/>
            <w:r w:rsidRPr="00F26B53">
              <w:t>Чулымский</w:t>
            </w:r>
            <w:proofErr w:type="spellEnd"/>
          </w:p>
        </w:tc>
        <w:tc>
          <w:tcPr>
            <w:tcW w:w="5760" w:type="dxa"/>
          </w:tcPr>
          <w:p w:rsidR="004C46D5" w:rsidRPr="00F26B53" w:rsidRDefault="004C46D5" w:rsidP="00560C2D">
            <w:pPr>
              <w:pStyle w:val="Table"/>
            </w:pPr>
            <w:r w:rsidRPr="00F26B53">
              <w:t>632560, г. Чулым,</w:t>
            </w:r>
          </w:p>
          <w:p w:rsidR="004C46D5" w:rsidRPr="00F26B53" w:rsidRDefault="004C46D5" w:rsidP="00560C2D">
            <w:pPr>
              <w:pStyle w:val="Table"/>
              <w:rPr>
                <w:u w:val="single"/>
              </w:rPr>
            </w:pPr>
            <w:r w:rsidRPr="00F26B53">
              <w:t>ул. Рабочая, 80</w:t>
            </w:r>
          </w:p>
        </w:tc>
        <w:tc>
          <w:tcPr>
            <w:tcW w:w="5940" w:type="dxa"/>
          </w:tcPr>
          <w:p w:rsidR="004C46D5" w:rsidRPr="00F26B53" w:rsidRDefault="004C46D5" w:rsidP="00560C2D">
            <w:pPr>
              <w:pStyle w:val="Table"/>
            </w:pPr>
            <w:r w:rsidRPr="00F26B53">
              <w:t>(8-383-50) 22-697 (факс)</w:t>
            </w:r>
          </w:p>
          <w:p w:rsidR="004C46D5" w:rsidRPr="00F26B53" w:rsidRDefault="00DC6ADE" w:rsidP="00560C2D">
            <w:pPr>
              <w:pStyle w:val="Table"/>
              <w:rPr>
                <w:u w:val="single"/>
              </w:rPr>
            </w:pPr>
            <w:hyperlink r:id="rId24" w:history="1">
              <w:r w:rsidR="004C46D5" w:rsidRPr="00F26B53">
                <w:rPr>
                  <w:rStyle w:val="a5"/>
                  <w:rFonts w:cs="Arial"/>
                  <w:szCs w:val="28"/>
                </w:rPr>
                <w:t>chulvet@gorodok.net</w:t>
              </w:r>
            </w:hyperlink>
          </w:p>
        </w:tc>
      </w:tr>
      <w:tr w:rsidR="004C46D5" w:rsidRPr="00F26B53">
        <w:tc>
          <w:tcPr>
            <w:tcW w:w="720" w:type="dxa"/>
          </w:tcPr>
          <w:p w:rsidR="004C46D5" w:rsidRPr="00F26B53" w:rsidRDefault="004C46D5" w:rsidP="00560C2D">
            <w:pPr>
              <w:pStyle w:val="Table"/>
            </w:pPr>
            <w:r w:rsidRPr="00F26B53">
              <w:t>20</w:t>
            </w:r>
          </w:p>
        </w:tc>
        <w:tc>
          <w:tcPr>
            <w:tcW w:w="2160" w:type="dxa"/>
          </w:tcPr>
          <w:p w:rsidR="004C46D5" w:rsidRPr="00F26B53" w:rsidRDefault="004C46D5" w:rsidP="00560C2D">
            <w:pPr>
              <w:pStyle w:val="Table"/>
            </w:pPr>
            <w:proofErr w:type="spellStart"/>
            <w:r w:rsidRPr="00F26B53">
              <w:t>Колыванский</w:t>
            </w:r>
            <w:proofErr w:type="spellEnd"/>
          </w:p>
        </w:tc>
        <w:tc>
          <w:tcPr>
            <w:tcW w:w="5760" w:type="dxa"/>
          </w:tcPr>
          <w:p w:rsidR="004C46D5" w:rsidRPr="00F26B53" w:rsidRDefault="004C46D5" w:rsidP="00560C2D">
            <w:pPr>
              <w:pStyle w:val="Table"/>
            </w:pPr>
            <w:r w:rsidRPr="00F26B53">
              <w:t>633160, р.п. Колывань,</w:t>
            </w:r>
          </w:p>
          <w:p w:rsidR="004C46D5" w:rsidRPr="00F26B53" w:rsidRDefault="004C46D5" w:rsidP="00560C2D">
            <w:pPr>
              <w:pStyle w:val="Table"/>
            </w:pPr>
            <w:r w:rsidRPr="00F26B53">
              <w:t>ул. Московская, 64</w:t>
            </w:r>
          </w:p>
        </w:tc>
        <w:tc>
          <w:tcPr>
            <w:tcW w:w="5940" w:type="dxa"/>
          </w:tcPr>
          <w:p w:rsidR="004C46D5" w:rsidRPr="00F26B53" w:rsidRDefault="004C46D5" w:rsidP="00560C2D">
            <w:pPr>
              <w:pStyle w:val="Table"/>
            </w:pPr>
            <w:r w:rsidRPr="00F26B53">
              <w:t>(8-383-52) 51-609 (факс); 51-407</w:t>
            </w:r>
          </w:p>
          <w:p w:rsidR="004C46D5" w:rsidRPr="00F26B53" w:rsidRDefault="00DC6ADE" w:rsidP="00560C2D">
            <w:pPr>
              <w:pStyle w:val="Table"/>
            </w:pPr>
            <w:hyperlink r:id="rId25" w:history="1">
              <w:r w:rsidR="004C46D5" w:rsidRPr="00F26B53">
                <w:rPr>
                  <w:rStyle w:val="a5"/>
                  <w:rFonts w:cs="Arial"/>
                  <w:szCs w:val="28"/>
                </w:rPr>
                <w:t>kol_vet@sibmail.ru</w:t>
              </w:r>
            </w:hyperlink>
          </w:p>
        </w:tc>
      </w:tr>
      <w:tr w:rsidR="004C46D5" w:rsidRPr="00F26B53">
        <w:tc>
          <w:tcPr>
            <w:tcW w:w="720" w:type="dxa"/>
          </w:tcPr>
          <w:p w:rsidR="004C46D5" w:rsidRPr="00F26B53" w:rsidRDefault="004C46D5" w:rsidP="00560C2D">
            <w:pPr>
              <w:pStyle w:val="Table"/>
            </w:pPr>
            <w:r w:rsidRPr="00F26B53">
              <w:t>21</w:t>
            </w:r>
          </w:p>
        </w:tc>
        <w:tc>
          <w:tcPr>
            <w:tcW w:w="2160" w:type="dxa"/>
          </w:tcPr>
          <w:p w:rsidR="004C46D5" w:rsidRPr="00F26B53" w:rsidRDefault="004C46D5" w:rsidP="00560C2D">
            <w:pPr>
              <w:pStyle w:val="Table"/>
            </w:pPr>
            <w:r w:rsidRPr="00F26B53">
              <w:t>Коченевский</w:t>
            </w:r>
          </w:p>
        </w:tc>
        <w:tc>
          <w:tcPr>
            <w:tcW w:w="5760" w:type="dxa"/>
          </w:tcPr>
          <w:p w:rsidR="004C46D5" w:rsidRPr="00F26B53" w:rsidRDefault="004C46D5" w:rsidP="00560C2D">
            <w:pPr>
              <w:pStyle w:val="Table"/>
            </w:pPr>
            <w:r w:rsidRPr="00F26B53">
              <w:t xml:space="preserve">632641, р.п. Коченево, </w:t>
            </w:r>
          </w:p>
          <w:p w:rsidR="004C46D5" w:rsidRPr="00F26B53" w:rsidRDefault="004C46D5" w:rsidP="00560C2D">
            <w:pPr>
              <w:pStyle w:val="Table"/>
            </w:pPr>
            <w:r w:rsidRPr="00F26B53">
              <w:t>ул. Сибирская, 75</w:t>
            </w:r>
          </w:p>
        </w:tc>
        <w:tc>
          <w:tcPr>
            <w:tcW w:w="5940" w:type="dxa"/>
          </w:tcPr>
          <w:p w:rsidR="004C46D5" w:rsidRPr="00F26B53" w:rsidRDefault="004C46D5" w:rsidP="00560C2D">
            <w:pPr>
              <w:pStyle w:val="Table"/>
            </w:pPr>
            <w:r w:rsidRPr="00F26B53">
              <w:t>(8-383-51) 26-794; 26-432 (факс)</w:t>
            </w:r>
          </w:p>
          <w:p w:rsidR="004C46D5" w:rsidRPr="00F26B53" w:rsidRDefault="004C46D5" w:rsidP="00560C2D">
            <w:pPr>
              <w:pStyle w:val="Table"/>
              <w:rPr>
                <w:lang w:val="en-US"/>
              </w:rPr>
            </w:pPr>
            <w:r w:rsidRPr="00F26B53">
              <w:rPr>
                <w:rStyle w:val="a5"/>
                <w:rFonts w:cs="Arial"/>
                <w:szCs w:val="28"/>
              </w:rPr>
              <w:t>veterinar@ngs.ru</w:t>
            </w:r>
          </w:p>
        </w:tc>
      </w:tr>
      <w:tr w:rsidR="004C46D5" w:rsidRPr="00F26B53">
        <w:trPr>
          <w:trHeight w:val="830"/>
        </w:trPr>
        <w:tc>
          <w:tcPr>
            <w:tcW w:w="720" w:type="dxa"/>
          </w:tcPr>
          <w:p w:rsidR="004C46D5" w:rsidRPr="00F26B53" w:rsidRDefault="004C46D5" w:rsidP="00560C2D">
            <w:pPr>
              <w:pStyle w:val="Table"/>
            </w:pPr>
            <w:r w:rsidRPr="00F26B53">
              <w:t>22</w:t>
            </w:r>
          </w:p>
        </w:tc>
        <w:tc>
          <w:tcPr>
            <w:tcW w:w="2160" w:type="dxa"/>
          </w:tcPr>
          <w:p w:rsidR="004C46D5" w:rsidRPr="00F26B53" w:rsidRDefault="004C46D5" w:rsidP="00560C2D">
            <w:pPr>
              <w:pStyle w:val="Table"/>
            </w:pPr>
            <w:r w:rsidRPr="00F26B53">
              <w:t>Новосибирский</w:t>
            </w:r>
          </w:p>
        </w:tc>
        <w:tc>
          <w:tcPr>
            <w:tcW w:w="5760" w:type="dxa"/>
          </w:tcPr>
          <w:p w:rsidR="004C46D5" w:rsidRPr="00F26B53" w:rsidRDefault="004C46D5" w:rsidP="00560C2D">
            <w:pPr>
              <w:pStyle w:val="Table"/>
            </w:pPr>
            <w:r w:rsidRPr="00F26B53">
              <w:t>630099, г. Новосибирск,</w:t>
            </w:r>
          </w:p>
          <w:p w:rsidR="004C46D5" w:rsidRPr="00F26B53" w:rsidRDefault="004C46D5" w:rsidP="00560C2D">
            <w:pPr>
              <w:pStyle w:val="Table"/>
            </w:pPr>
            <w:r w:rsidRPr="00F26B53">
              <w:t xml:space="preserve"> ул. Каменская, 3</w:t>
            </w:r>
          </w:p>
        </w:tc>
        <w:tc>
          <w:tcPr>
            <w:tcW w:w="5940" w:type="dxa"/>
          </w:tcPr>
          <w:p w:rsidR="004C46D5" w:rsidRPr="00F26B53" w:rsidRDefault="004C46D5" w:rsidP="00560C2D">
            <w:pPr>
              <w:pStyle w:val="Table"/>
            </w:pPr>
            <w:r w:rsidRPr="00F26B53">
              <w:t>(383-2) 23-05-76 (факс)</w:t>
            </w:r>
          </w:p>
          <w:p w:rsidR="004C46D5" w:rsidRPr="00F26B53" w:rsidRDefault="004C46D5" w:rsidP="00560C2D">
            <w:pPr>
              <w:pStyle w:val="Table"/>
            </w:pPr>
            <w:r w:rsidRPr="00F26B53">
              <w:rPr>
                <w:rStyle w:val="a5"/>
                <w:rFonts w:cs="Arial"/>
                <w:szCs w:val="28"/>
              </w:rPr>
              <w:t>vetnskrayon@yandex.ru</w:t>
            </w:r>
          </w:p>
        </w:tc>
      </w:tr>
      <w:tr w:rsidR="004C46D5" w:rsidRPr="00F26B53">
        <w:tc>
          <w:tcPr>
            <w:tcW w:w="720" w:type="dxa"/>
          </w:tcPr>
          <w:p w:rsidR="004C46D5" w:rsidRPr="00F26B53" w:rsidRDefault="004C46D5" w:rsidP="00560C2D">
            <w:pPr>
              <w:pStyle w:val="Table"/>
            </w:pPr>
            <w:r w:rsidRPr="00F26B53">
              <w:t>23</w:t>
            </w:r>
          </w:p>
        </w:tc>
        <w:tc>
          <w:tcPr>
            <w:tcW w:w="2160" w:type="dxa"/>
          </w:tcPr>
          <w:p w:rsidR="004C46D5" w:rsidRPr="00F26B53" w:rsidRDefault="004C46D5" w:rsidP="00560C2D">
            <w:pPr>
              <w:pStyle w:val="Table"/>
            </w:pPr>
            <w:proofErr w:type="spellStart"/>
            <w:r w:rsidRPr="00F26B53">
              <w:t>Искитимский</w:t>
            </w:r>
            <w:proofErr w:type="spellEnd"/>
          </w:p>
        </w:tc>
        <w:tc>
          <w:tcPr>
            <w:tcW w:w="5760" w:type="dxa"/>
          </w:tcPr>
          <w:p w:rsidR="004C46D5" w:rsidRPr="00F26B53" w:rsidRDefault="004C46D5" w:rsidP="00560C2D">
            <w:pPr>
              <w:pStyle w:val="Table"/>
            </w:pPr>
            <w:r w:rsidRPr="00F26B53">
              <w:t xml:space="preserve">633209, г. </w:t>
            </w:r>
            <w:proofErr w:type="spellStart"/>
            <w:r w:rsidRPr="00F26B53">
              <w:t>Искитим</w:t>
            </w:r>
            <w:proofErr w:type="spellEnd"/>
            <w:r w:rsidRPr="00F26B53">
              <w:t>,</w:t>
            </w:r>
          </w:p>
          <w:p w:rsidR="004C46D5" w:rsidRPr="00F26B53" w:rsidRDefault="004C46D5" w:rsidP="00560C2D">
            <w:pPr>
              <w:pStyle w:val="Table"/>
            </w:pPr>
            <w:r w:rsidRPr="00F26B53">
              <w:t>ул. Заречная, 2</w:t>
            </w:r>
          </w:p>
        </w:tc>
        <w:tc>
          <w:tcPr>
            <w:tcW w:w="5940" w:type="dxa"/>
          </w:tcPr>
          <w:p w:rsidR="004C46D5" w:rsidRPr="00F26B53" w:rsidRDefault="004C46D5" w:rsidP="00560C2D">
            <w:pPr>
              <w:pStyle w:val="Table"/>
            </w:pPr>
            <w:r w:rsidRPr="00F26B53">
              <w:t>(8-383-43) 23-480 (факс)</w:t>
            </w:r>
          </w:p>
          <w:p w:rsidR="004C46D5" w:rsidRPr="00F26B53" w:rsidRDefault="00DC6ADE" w:rsidP="00560C2D">
            <w:pPr>
              <w:pStyle w:val="Table"/>
              <w:rPr>
                <w:lang w:val="en-US"/>
              </w:rPr>
            </w:pPr>
            <w:hyperlink r:id="rId26" w:history="1">
              <w:r w:rsidR="004C46D5" w:rsidRPr="00F26B53">
                <w:rPr>
                  <w:rStyle w:val="a5"/>
                  <w:rFonts w:cs="Arial"/>
                  <w:szCs w:val="28"/>
                  <w:lang w:val="en-US"/>
                </w:rPr>
                <w:t>suzyet@mail.ru</w:t>
              </w:r>
            </w:hyperlink>
          </w:p>
        </w:tc>
      </w:tr>
      <w:tr w:rsidR="004C46D5" w:rsidRPr="00F26B53">
        <w:tc>
          <w:tcPr>
            <w:tcW w:w="720" w:type="dxa"/>
          </w:tcPr>
          <w:p w:rsidR="004C46D5" w:rsidRPr="00F26B53" w:rsidRDefault="004C46D5" w:rsidP="00560C2D">
            <w:pPr>
              <w:pStyle w:val="Table"/>
            </w:pPr>
            <w:r w:rsidRPr="00F26B53">
              <w:t>24</w:t>
            </w:r>
          </w:p>
        </w:tc>
        <w:tc>
          <w:tcPr>
            <w:tcW w:w="2160" w:type="dxa"/>
          </w:tcPr>
          <w:p w:rsidR="004C46D5" w:rsidRPr="00F26B53" w:rsidRDefault="004C46D5" w:rsidP="00560C2D">
            <w:pPr>
              <w:pStyle w:val="Table"/>
            </w:pPr>
            <w:r w:rsidRPr="00F26B53">
              <w:t>Ордынский</w:t>
            </w:r>
          </w:p>
        </w:tc>
        <w:tc>
          <w:tcPr>
            <w:tcW w:w="5760" w:type="dxa"/>
          </w:tcPr>
          <w:p w:rsidR="004C46D5" w:rsidRPr="00F26B53" w:rsidRDefault="004C46D5" w:rsidP="00560C2D">
            <w:pPr>
              <w:pStyle w:val="Table"/>
            </w:pPr>
            <w:r w:rsidRPr="00F26B53">
              <w:t xml:space="preserve">633261, р.п. Ордынское, </w:t>
            </w:r>
          </w:p>
          <w:p w:rsidR="004C46D5" w:rsidRPr="00F26B53" w:rsidRDefault="004C46D5" w:rsidP="00560C2D">
            <w:pPr>
              <w:pStyle w:val="Table"/>
              <w:rPr>
                <w:u w:val="single"/>
              </w:rPr>
            </w:pPr>
            <w:r w:rsidRPr="00F26B53">
              <w:t>ул. Молодежная, 3</w:t>
            </w:r>
          </w:p>
        </w:tc>
        <w:tc>
          <w:tcPr>
            <w:tcW w:w="5940" w:type="dxa"/>
          </w:tcPr>
          <w:p w:rsidR="004C46D5" w:rsidRPr="00F26B53" w:rsidRDefault="004C46D5" w:rsidP="00560C2D">
            <w:pPr>
              <w:pStyle w:val="Table"/>
            </w:pPr>
            <w:r w:rsidRPr="00F26B53">
              <w:t>(8-383-59) 24-136 (факс)</w:t>
            </w:r>
          </w:p>
          <w:p w:rsidR="004C46D5" w:rsidRPr="00F26B53" w:rsidRDefault="00DC6ADE" w:rsidP="00560C2D">
            <w:pPr>
              <w:pStyle w:val="Table"/>
            </w:pPr>
            <w:hyperlink r:id="rId27" w:history="1">
              <w:r w:rsidR="004C46D5" w:rsidRPr="00F26B53">
                <w:rPr>
                  <w:rStyle w:val="a5"/>
                  <w:rFonts w:cs="Arial"/>
                  <w:szCs w:val="28"/>
                </w:rPr>
                <w:t>vetypravlenie@mail.ru</w:t>
              </w:r>
            </w:hyperlink>
          </w:p>
        </w:tc>
      </w:tr>
      <w:tr w:rsidR="004C46D5" w:rsidRPr="00F26B53">
        <w:tc>
          <w:tcPr>
            <w:tcW w:w="720" w:type="dxa"/>
          </w:tcPr>
          <w:p w:rsidR="004C46D5" w:rsidRPr="00F26B53" w:rsidRDefault="004C46D5" w:rsidP="00560C2D">
            <w:pPr>
              <w:pStyle w:val="Table"/>
            </w:pPr>
            <w:r w:rsidRPr="00F26B53">
              <w:t>25</w:t>
            </w:r>
          </w:p>
        </w:tc>
        <w:tc>
          <w:tcPr>
            <w:tcW w:w="2160" w:type="dxa"/>
          </w:tcPr>
          <w:p w:rsidR="004C46D5" w:rsidRPr="00F26B53" w:rsidRDefault="004C46D5" w:rsidP="00560C2D">
            <w:pPr>
              <w:pStyle w:val="Table"/>
            </w:pPr>
            <w:proofErr w:type="spellStart"/>
            <w:r w:rsidRPr="00F26B53">
              <w:t>Сузунский</w:t>
            </w:r>
            <w:proofErr w:type="spellEnd"/>
          </w:p>
        </w:tc>
        <w:tc>
          <w:tcPr>
            <w:tcW w:w="5760" w:type="dxa"/>
          </w:tcPr>
          <w:p w:rsidR="004C46D5" w:rsidRPr="00F26B53" w:rsidRDefault="004C46D5" w:rsidP="00560C2D">
            <w:pPr>
              <w:pStyle w:val="Table"/>
            </w:pPr>
            <w:r w:rsidRPr="00F26B53">
              <w:t>633623 , р.п. Сузун,</w:t>
            </w:r>
          </w:p>
          <w:p w:rsidR="004C46D5" w:rsidRPr="00F26B53" w:rsidRDefault="004C46D5" w:rsidP="00560C2D">
            <w:pPr>
              <w:pStyle w:val="Table"/>
              <w:rPr>
                <w:u w:val="single"/>
              </w:rPr>
            </w:pPr>
            <w:r w:rsidRPr="00F26B53">
              <w:t>ул. Ленина, 74</w:t>
            </w:r>
          </w:p>
        </w:tc>
        <w:tc>
          <w:tcPr>
            <w:tcW w:w="5940" w:type="dxa"/>
          </w:tcPr>
          <w:p w:rsidR="004C46D5" w:rsidRPr="00F26B53" w:rsidRDefault="004C46D5" w:rsidP="00560C2D">
            <w:pPr>
              <w:pStyle w:val="Table"/>
            </w:pPr>
            <w:r w:rsidRPr="00F26B53">
              <w:t>(8-383-46) 22-362 (факс)</w:t>
            </w:r>
          </w:p>
          <w:p w:rsidR="004C46D5" w:rsidRPr="00F26B53" w:rsidRDefault="00DC6ADE" w:rsidP="00560C2D">
            <w:pPr>
              <w:pStyle w:val="Table"/>
            </w:pPr>
            <w:hyperlink r:id="rId28" w:history="1">
              <w:r w:rsidR="004C46D5" w:rsidRPr="00F26B53">
                <w:rPr>
                  <w:rStyle w:val="a5"/>
                  <w:rFonts w:cs="Arial"/>
                  <w:szCs w:val="28"/>
                </w:rPr>
                <w:t>vetstan@sibmail.ru</w:t>
              </w:r>
            </w:hyperlink>
          </w:p>
        </w:tc>
      </w:tr>
      <w:tr w:rsidR="004C46D5" w:rsidRPr="00F26B53">
        <w:tc>
          <w:tcPr>
            <w:tcW w:w="720" w:type="dxa"/>
          </w:tcPr>
          <w:p w:rsidR="004C46D5" w:rsidRPr="00F26B53" w:rsidRDefault="004C46D5" w:rsidP="00560C2D">
            <w:pPr>
              <w:pStyle w:val="Table"/>
            </w:pPr>
            <w:r w:rsidRPr="00F26B53">
              <w:t>26</w:t>
            </w:r>
          </w:p>
        </w:tc>
        <w:tc>
          <w:tcPr>
            <w:tcW w:w="2160" w:type="dxa"/>
          </w:tcPr>
          <w:p w:rsidR="004C46D5" w:rsidRPr="00F26B53" w:rsidRDefault="004C46D5" w:rsidP="00560C2D">
            <w:pPr>
              <w:pStyle w:val="Table"/>
            </w:pPr>
            <w:proofErr w:type="spellStart"/>
            <w:r w:rsidRPr="00F26B53">
              <w:t>Черепановский</w:t>
            </w:r>
            <w:proofErr w:type="spellEnd"/>
          </w:p>
        </w:tc>
        <w:tc>
          <w:tcPr>
            <w:tcW w:w="5760" w:type="dxa"/>
          </w:tcPr>
          <w:p w:rsidR="004C46D5" w:rsidRPr="00F26B53" w:rsidRDefault="004C46D5" w:rsidP="00560C2D">
            <w:pPr>
              <w:pStyle w:val="Table"/>
            </w:pPr>
            <w:r w:rsidRPr="00F26B53">
              <w:t>633510, г. Черепаново,</w:t>
            </w:r>
          </w:p>
          <w:p w:rsidR="004C46D5" w:rsidRPr="00F26B53" w:rsidRDefault="004C46D5" w:rsidP="00560C2D">
            <w:pPr>
              <w:pStyle w:val="Table"/>
            </w:pPr>
            <w:r w:rsidRPr="00F26B53">
              <w:t>ул. Кирова, 46</w:t>
            </w:r>
          </w:p>
        </w:tc>
        <w:tc>
          <w:tcPr>
            <w:tcW w:w="5940" w:type="dxa"/>
          </w:tcPr>
          <w:p w:rsidR="004C46D5" w:rsidRPr="00F26B53" w:rsidRDefault="004C46D5" w:rsidP="00560C2D">
            <w:pPr>
              <w:pStyle w:val="Table"/>
            </w:pPr>
            <w:r w:rsidRPr="00F26B53">
              <w:t>(8-383-45) 24-655 (факс)</w:t>
            </w:r>
          </w:p>
          <w:p w:rsidR="004C46D5" w:rsidRPr="00F26B53" w:rsidRDefault="00DC6ADE" w:rsidP="00560C2D">
            <w:pPr>
              <w:pStyle w:val="Table"/>
              <w:rPr>
                <w:lang w:val="en-US"/>
              </w:rPr>
            </w:pPr>
            <w:hyperlink r:id="rId29" w:history="1">
              <w:r w:rsidR="004C46D5" w:rsidRPr="00F26B53">
                <w:rPr>
                  <w:rStyle w:val="a5"/>
                  <w:rFonts w:cs="Arial"/>
                  <w:szCs w:val="28"/>
                  <w:lang w:val="en-US"/>
                </w:rPr>
                <w:t>chervet</w:t>
              </w:r>
              <w:r w:rsidR="004C46D5" w:rsidRPr="00F26B53">
                <w:rPr>
                  <w:rStyle w:val="a5"/>
                  <w:rFonts w:cs="Arial"/>
                  <w:szCs w:val="28"/>
                </w:rPr>
                <w:t>@</w:t>
              </w:r>
              <w:r w:rsidR="004C46D5" w:rsidRPr="00F26B53">
                <w:rPr>
                  <w:rStyle w:val="a5"/>
                  <w:rFonts w:cs="Arial"/>
                  <w:szCs w:val="28"/>
                  <w:lang w:val="en-US"/>
                </w:rPr>
                <w:t>sibmail.ru</w:t>
              </w:r>
            </w:hyperlink>
          </w:p>
        </w:tc>
      </w:tr>
      <w:tr w:rsidR="004C46D5" w:rsidRPr="00F26B53">
        <w:tc>
          <w:tcPr>
            <w:tcW w:w="720" w:type="dxa"/>
          </w:tcPr>
          <w:p w:rsidR="004C46D5" w:rsidRPr="00F26B53" w:rsidRDefault="004C46D5" w:rsidP="00560C2D">
            <w:pPr>
              <w:pStyle w:val="Table"/>
            </w:pPr>
            <w:r w:rsidRPr="00F26B53">
              <w:t>27</w:t>
            </w:r>
          </w:p>
        </w:tc>
        <w:tc>
          <w:tcPr>
            <w:tcW w:w="2160" w:type="dxa"/>
          </w:tcPr>
          <w:p w:rsidR="004C46D5" w:rsidRPr="00F26B53" w:rsidRDefault="004C46D5" w:rsidP="00560C2D">
            <w:pPr>
              <w:pStyle w:val="Table"/>
            </w:pPr>
            <w:proofErr w:type="spellStart"/>
            <w:r w:rsidRPr="00F26B53">
              <w:t>Маслянинский</w:t>
            </w:r>
            <w:proofErr w:type="spellEnd"/>
            <w:r w:rsidRPr="00F26B53">
              <w:t xml:space="preserve"> </w:t>
            </w:r>
          </w:p>
        </w:tc>
        <w:tc>
          <w:tcPr>
            <w:tcW w:w="5760" w:type="dxa"/>
          </w:tcPr>
          <w:p w:rsidR="004C46D5" w:rsidRPr="00F26B53" w:rsidRDefault="004C46D5" w:rsidP="00560C2D">
            <w:pPr>
              <w:pStyle w:val="Table"/>
            </w:pPr>
            <w:r w:rsidRPr="00F26B53">
              <w:t>633561, р.п. Маслянино,</w:t>
            </w:r>
          </w:p>
          <w:p w:rsidR="004C46D5" w:rsidRPr="00F26B53" w:rsidRDefault="004C46D5" w:rsidP="00560C2D">
            <w:pPr>
              <w:pStyle w:val="Table"/>
            </w:pPr>
            <w:r w:rsidRPr="00F26B53">
              <w:lastRenderedPageBreak/>
              <w:t>ул. Озерная, 136</w:t>
            </w:r>
          </w:p>
        </w:tc>
        <w:tc>
          <w:tcPr>
            <w:tcW w:w="5940" w:type="dxa"/>
          </w:tcPr>
          <w:p w:rsidR="004C46D5" w:rsidRPr="00F26B53" w:rsidRDefault="004C46D5" w:rsidP="00560C2D">
            <w:pPr>
              <w:pStyle w:val="Table"/>
            </w:pPr>
            <w:r w:rsidRPr="00F26B53">
              <w:lastRenderedPageBreak/>
              <w:t>(8-383-47) 23-447 (факс)</w:t>
            </w:r>
          </w:p>
          <w:p w:rsidR="004C46D5" w:rsidRPr="00F26B53" w:rsidRDefault="00DC6ADE" w:rsidP="00560C2D">
            <w:pPr>
              <w:pStyle w:val="Table"/>
            </w:pPr>
            <w:hyperlink r:id="rId30" w:history="1">
              <w:r w:rsidR="004C46D5" w:rsidRPr="00F26B53">
                <w:rPr>
                  <w:rStyle w:val="a5"/>
                  <w:rFonts w:cs="Arial"/>
                  <w:szCs w:val="28"/>
                  <w:lang w:val="en-US"/>
                </w:rPr>
                <w:t>maslynino</w:t>
              </w:r>
              <w:r w:rsidR="004C46D5" w:rsidRPr="00F26B53">
                <w:rPr>
                  <w:rStyle w:val="a5"/>
                  <w:rFonts w:cs="Arial"/>
                  <w:szCs w:val="28"/>
                </w:rPr>
                <w:t>_</w:t>
              </w:r>
              <w:r w:rsidR="004C46D5" w:rsidRPr="00F26B53">
                <w:rPr>
                  <w:rStyle w:val="a5"/>
                  <w:rFonts w:cs="Arial"/>
                  <w:szCs w:val="28"/>
                  <w:lang w:val="en-US"/>
                </w:rPr>
                <w:t>vet</w:t>
              </w:r>
              <w:r w:rsidR="004C46D5" w:rsidRPr="00F26B53">
                <w:rPr>
                  <w:rStyle w:val="a5"/>
                  <w:rFonts w:cs="Arial"/>
                  <w:szCs w:val="28"/>
                </w:rPr>
                <w:t>@</w:t>
              </w:r>
              <w:r w:rsidR="004C46D5" w:rsidRPr="00F26B53">
                <w:rPr>
                  <w:rStyle w:val="a5"/>
                  <w:rFonts w:cs="Arial"/>
                  <w:szCs w:val="28"/>
                  <w:lang w:val="en-US"/>
                </w:rPr>
                <w:t>mail</w:t>
              </w:r>
              <w:r w:rsidR="004C46D5" w:rsidRPr="00F26B53">
                <w:rPr>
                  <w:rStyle w:val="a5"/>
                  <w:rFonts w:cs="Arial"/>
                  <w:szCs w:val="28"/>
                </w:rPr>
                <w:t>.</w:t>
              </w:r>
              <w:r w:rsidR="004C46D5" w:rsidRPr="00F26B53">
                <w:rPr>
                  <w:rStyle w:val="a5"/>
                  <w:rFonts w:cs="Arial"/>
                  <w:szCs w:val="28"/>
                  <w:lang w:val="en-US"/>
                </w:rPr>
                <w:t>ru</w:t>
              </w:r>
            </w:hyperlink>
          </w:p>
        </w:tc>
      </w:tr>
      <w:tr w:rsidR="004C46D5" w:rsidRPr="00F26B53">
        <w:tc>
          <w:tcPr>
            <w:tcW w:w="720" w:type="dxa"/>
          </w:tcPr>
          <w:p w:rsidR="004C46D5" w:rsidRPr="00F26B53" w:rsidRDefault="004C46D5" w:rsidP="00560C2D">
            <w:pPr>
              <w:pStyle w:val="Table"/>
            </w:pPr>
            <w:r w:rsidRPr="00F26B53">
              <w:lastRenderedPageBreak/>
              <w:t>28</w:t>
            </w:r>
          </w:p>
        </w:tc>
        <w:tc>
          <w:tcPr>
            <w:tcW w:w="2160" w:type="dxa"/>
          </w:tcPr>
          <w:p w:rsidR="004C46D5" w:rsidRPr="00F26B53" w:rsidRDefault="004C46D5" w:rsidP="00560C2D">
            <w:pPr>
              <w:pStyle w:val="Table"/>
            </w:pPr>
            <w:proofErr w:type="spellStart"/>
            <w:r w:rsidRPr="00F26B53">
              <w:t>Тогучинский</w:t>
            </w:r>
            <w:proofErr w:type="spellEnd"/>
          </w:p>
        </w:tc>
        <w:tc>
          <w:tcPr>
            <w:tcW w:w="5760" w:type="dxa"/>
          </w:tcPr>
          <w:p w:rsidR="004C46D5" w:rsidRPr="00F26B53" w:rsidRDefault="004C46D5" w:rsidP="00560C2D">
            <w:pPr>
              <w:pStyle w:val="Table"/>
            </w:pPr>
            <w:r w:rsidRPr="00F26B53">
              <w:t>633420, г. Тогучин,</w:t>
            </w:r>
          </w:p>
          <w:p w:rsidR="004C46D5" w:rsidRPr="00F26B53" w:rsidRDefault="004C46D5" w:rsidP="00560C2D">
            <w:pPr>
              <w:pStyle w:val="Table"/>
            </w:pPr>
            <w:r w:rsidRPr="00F26B53">
              <w:t>ул. Центральная, 68а</w:t>
            </w:r>
          </w:p>
        </w:tc>
        <w:tc>
          <w:tcPr>
            <w:tcW w:w="5940" w:type="dxa"/>
          </w:tcPr>
          <w:p w:rsidR="004C46D5" w:rsidRPr="00F26B53" w:rsidRDefault="004C46D5" w:rsidP="00560C2D">
            <w:pPr>
              <w:pStyle w:val="Table"/>
            </w:pPr>
            <w:r w:rsidRPr="00F26B53">
              <w:t>(8-383-40) 27-205</w:t>
            </w:r>
          </w:p>
          <w:p w:rsidR="004C46D5" w:rsidRPr="00F26B53" w:rsidRDefault="00DC6ADE" w:rsidP="00560C2D">
            <w:pPr>
              <w:pStyle w:val="Table"/>
              <w:rPr>
                <w:lang w:val="en-US"/>
              </w:rPr>
            </w:pPr>
            <w:hyperlink r:id="rId31" w:history="1">
              <w:r w:rsidR="004C46D5" w:rsidRPr="00F26B53">
                <w:rPr>
                  <w:rStyle w:val="a5"/>
                  <w:rFonts w:cs="Arial"/>
                  <w:szCs w:val="28"/>
                  <w:lang w:val="en-US"/>
                </w:rPr>
                <w:t>oguuv28@sibmail.ru</w:t>
              </w:r>
            </w:hyperlink>
          </w:p>
        </w:tc>
      </w:tr>
      <w:tr w:rsidR="004C46D5" w:rsidRPr="00F26B53">
        <w:tc>
          <w:tcPr>
            <w:tcW w:w="720" w:type="dxa"/>
          </w:tcPr>
          <w:p w:rsidR="004C46D5" w:rsidRPr="00F26B53" w:rsidRDefault="004C46D5" w:rsidP="00560C2D">
            <w:pPr>
              <w:pStyle w:val="Table"/>
            </w:pPr>
            <w:r w:rsidRPr="00F26B53">
              <w:t>29</w:t>
            </w:r>
          </w:p>
        </w:tc>
        <w:tc>
          <w:tcPr>
            <w:tcW w:w="2160" w:type="dxa"/>
          </w:tcPr>
          <w:p w:rsidR="004C46D5" w:rsidRPr="00F26B53" w:rsidRDefault="004C46D5" w:rsidP="00560C2D">
            <w:pPr>
              <w:pStyle w:val="Table"/>
            </w:pPr>
            <w:proofErr w:type="spellStart"/>
            <w:r w:rsidRPr="00F26B53">
              <w:t>Болотнинский</w:t>
            </w:r>
            <w:proofErr w:type="spellEnd"/>
          </w:p>
        </w:tc>
        <w:tc>
          <w:tcPr>
            <w:tcW w:w="5760" w:type="dxa"/>
          </w:tcPr>
          <w:p w:rsidR="004C46D5" w:rsidRPr="00F26B53" w:rsidRDefault="004C46D5" w:rsidP="00560C2D">
            <w:pPr>
              <w:pStyle w:val="Table"/>
            </w:pPr>
            <w:r w:rsidRPr="00F26B53">
              <w:t xml:space="preserve">633344, г. </w:t>
            </w:r>
            <w:proofErr w:type="gramStart"/>
            <w:r w:rsidRPr="00F26B53">
              <w:t>Болотное</w:t>
            </w:r>
            <w:proofErr w:type="gramEnd"/>
            <w:r w:rsidRPr="00F26B53">
              <w:t>,</w:t>
            </w:r>
          </w:p>
          <w:p w:rsidR="004C46D5" w:rsidRPr="00F26B53" w:rsidRDefault="004C46D5" w:rsidP="00560C2D">
            <w:pPr>
              <w:pStyle w:val="Table"/>
            </w:pPr>
            <w:r w:rsidRPr="00F26B53">
              <w:t xml:space="preserve">ул.  </w:t>
            </w:r>
            <w:proofErr w:type="spellStart"/>
            <w:r w:rsidRPr="00F26B53">
              <w:t>Волочаевская</w:t>
            </w:r>
            <w:proofErr w:type="spellEnd"/>
            <w:r w:rsidRPr="00F26B53">
              <w:t>, 12</w:t>
            </w:r>
          </w:p>
        </w:tc>
        <w:tc>
          <w:tcPr>
            <w:tcW w:w="5940" w:type="dxa"/>
          </w:tcPr>
          <w:p w:rsidR="004C46D5" w:rsidRPr="00F26B53" w:rsidRDefault="004C46D5" w:rsidP="00560C2D">
            <w:pPr>
              <w:pStyle w:val="Table"/>
            </w:pPr>
            <w:r w:rsidRPr="00F26B53">
              <w:rPr>
                <w:u w:val="single"/>
              </w:rPr>
              <w:t>(</w:t>
            </w:r>
            <w:r w:rsidRPr="00F26B53">
              <w:t>8-383-49) 21-848 (факс)</w:t>
            </w:r>
          </w:p>
          <w:p w:rsidR="004C46D5" w:rsidRPr="00F26B53" w:rsidRDefault="004C46D5" w:rsidP="00560C2D">
            <w:pPr>
              <w:pStyle w:val="Table"/>
            </w:pPr>
            <w:r w:rsidRPr="00F26B53">
              <w:rPr>
                <w:rStyle w:val="a5"/>
                <w:rFonts w:cs="Arial"/>
                <w:szCs w:val="28"/>
                <w:lang w:val="en-US"/>
              </w:rPr>
              <w:t>vetbol@rambler.ru</w:t>
            </w:r>
          </w:p>
        </w:tc>
      </w:tr>
      <w:tr w:rsidR="004C46D5" w:rsidRPr="00F26B53">
        <w:tc>
          <w:tcPr>
            <w:tcW w:w="720" w:type="dxa"/>
          </w:tcPr>
          <w:p w:rsidR="004C46D5" w:rsidRPr="00F26B53" w:rsidRDefault="004C46D5" w:rsidP="00560C2D">
            <w:pPr>
              <w:pStyle w:val="Table"/>
            </w:pPr>
            <w:r w:rsidRPr="00F26B53">
              <w:t>30</w:t>
            </w:r>
          </w:p>
        </w:tc>
        <w:tc>
          <w:tcPr>
            <w:tcW w:w="2160" w:type="dxa"/>
          </w:tcPr>
          <w:p w:rsidR="004C46D5" w:rsidRPr="00F26B53" w:rsidRDefault="004C46D5" w:rsidP="00560C2D">
            <w:pPr>
              <w:pStyle w:val="Table"/>
            </w:pPr>
            <w:proofErr w:type="spellStart"/>
            <w:r w:rsidRPr="00F26B53">
              <w:t>Мошковский</w:t>
            </w:r>
            <w:proofErr w:type="spellEnd"/>
          </w:p>
        </w:tc>
        <w:tc>
          <w:tcPr>
            <w:tcW w:w="5760" w:type="dxa"/>
          </w:tcPr>
          <w:p w:rsidR="004C46D5" w:rsidRPr="00F26B53" w:rsidRDefault="004C46D5" w:rsidP="00560C2D">
            <w:pPr>
              <w:pStyle w:val="Table"/>
            </w:pPr>
            <w:r w:rsidRPr="00F26B53">
              <w:t>633141, р.п. Мошково,</w:t>
            </w:r>
          </w:p>
          <w:p w:rsidR="004C46D5" w:rsidRPr="00F26B53" w:rsidRDefault="004C46D5" w:rsidP="00560C2D">
            <w:pPr>
              <w:pStyle w:val="Table"/>
            </w:pPr>
            <w:r w:rsidRPr="00F26B53">
              <w:t xml:space="preserve"> ул. Коммунистическая, 6</w:t>
            </w:r>
          </w:p>
        </w:tc>
        <w:tc>
          <w:tcPr>
            <w:tcW w:w="5940" w:type="dxa"/>
          </w:tcPr>
          <w:p w:rsidR="004C46D5" w:rsidRPr="00F26B53" w:rsidRDefault="004C46D5" w:rsidP="00560C2D">
            <w:pPr>
              <w:pStyle w:val="Table"/>
            </w:pPr>
            <w:r w:rsidRPr="00F26B53">
              <w:t>(8-383-48) 21-955 (факс)</w:t>
            </w:r>
          </w:p>
          <w:p w:rsidR="004C46D5" w:rsidRPr="00F26B53" w:rsidRDefault="004C46D5" w:rsidP="00560C2D">
            <w:pPr>
              <w:pStyle w:val="Table"/>
              <w:rPr>
                <w:lang w:val="en-US"/>
              </w:rPr>
            </w:pPr>
            <w:r w:rsidRPr="00F26B53">
              <w:rPr>
                <w:rStyle w:val="a5"/>
                <w:rFonts w:cs="Arial"/>
                <w:szCs w:val="28"/>
                <w:lang w:val="en-US"/>
              </w:rPr>
              <w:t>wetmoshkowo@sibmail.ru</w:t>
            </w:r>
          </w:p>
        </w:tc>
      </w:tr>
    </w:tbl>
    <w:p w:rsidR="004C46D5" w:rsidRPr="00F26B53" w:rsidRDefault="004C46D5" w:rsidP="008B53F3">
      <w:pPr>
        <w:rPr>
          <w:rFonts w:cs="Arial"/>
          <w:szCs w:val="28"/>
        </w:rPr>
      </w:pPr>
    </w:p>
    <w:p w:rsidR="004C46D5" w:rsidRPr="00F26B53" w:rsidRDefault="004C46D5" w:rsidP="00560C2D">
      <w:pPr>
        <w:jc w:val="center"/>
        <w:rPr>
          <w:rFonts w:cs="Arial"/>
          <w:b/>
          <w:bCs/>
          <w:kern w:val="32"/>
          <w:sz w:val="32"/>
          <w:szCs w:val="32"/>
        </w:rPr>
      </w:pPr>
      <w:r w:rsidRPr="00F26B53">
        <w:rPr>
          <w:rFonts w:cs="Arial"/>
          <w:b/>
          <w:bCs/>
          <w:kern w:val="32"/>
          <w:sz w:val="32"/>
          <w:szCs w:val="32"/>
        </w:rPr>
        <w:t xml:space="preserve">ГБУ НСО «Управление ветеринарии </w:t>
      </w:r>
      <w:proofErr w:type="gramStart"/>
      <w:r w:rsidRPr="00F26B53">
        <w:rPr>
          <w:rFonts w:cs="Arial"/>
          <w:b/>
          <w:bCs/>
          <w:kern w:val="32"/>
          <w:sz w:val="32"/>
          <w:szCs w:val="32"/>
        </w:rPr>
        <w:t>г</w:t>
      </w:r>
      <w:proofErr w:type="gramEnd"/>
      <w:r w:rsidRPr="00F26B53">
        <w:rPr>
          <w:rFonts w:cs="Arial"/>
          <w:b/>
          <w:bCs/>
          <w:kern w:val="32"/>
          <w:sz w:val="32"/>
          <w:szCs w:val="32"/>
        </w:rPr>
        <w:t>. Новосибирска»</w:t>
      </w:r>
    </w:p>
    <w:p w:rsidR="004C46D5" w:rsidRPr="00F26B53" w:rsidRDefault="004C46D5" w:rsidP="00C05E76">
      <w:pPr>
        <w:rPr>
          <w:rFonts w:cs="Arial"/>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2"/>
        <w:gridCol w:w="7393"/>
      </w:tblGrid>
      <w:tr w:rsidR="004C46D5" w:rsidRPr="00F26B53">
        <w:tc>
          <w:tcPr>
            <w:tcW w:w="7392" w:type="dxa"/>
            <w:vAlign w:val="center"/>
          </w:tcPr>
          <w:p w:rsidR="004C46D5" w:rsidRPr="00F26B53" w:rsidRDefault="004C46D5" w:rsidP="00560C2D">
            <w:pPr>
              <w:pStyle w:val="Table0"/>
              <w:rPr>
                <w:b w:val="0"/>
              </w:rPr>
            </w:pPr>
            <w:r w:rsidRPr="00F26B53">
              <w:rPr>
                <w:b w:val="0"/>
              </w:rPr>
              <w:t>Адрес</w:t>
            </w:r>
          </w:p>
        </w:tc>
        <w:tc>
          <w:tcPr>
            <w:tcW w:w="7393" w:type="dxa"/>
            <w:vAlign w:val="center"/>
          </w:tcPr>
          <w:p w:rsidR="004C46D5" w:rsidRPr="00F26B53" w:rsidRDefault="004C46D5" w:rsidP="00560C2D">
            <w:pPr>
              <w:pStyle w:val="Table0"/>
              <w:rPr>
                <w:b w:val="0"/>
              </w:rPr>
            </w:pPr>
            <w:r w:rsidRPr="00F26B53">
              <w:rPr>
                <w:b w:val="0"/>
              </w:rPr>
              <w:t>Телефон, факс,</w:t>
            </w:r>
          </w:p>
          <w:p w:rsidR="004C46D5" w:rsidRPr="00F26B53" w:rsidRDefault="004C46D5" w:rsidP="00560C2D">
            <w:pPr>
              <w:pStyle w:val="Table"/>
            </w:pPr>
            <w:r w:rsidRPr="00F26B53">
              <w:t>электронный адрес</w:t>
            </w:r>
          </w:p>
        </w:tc>
      </w:tr>
      <w:tr w:rsidR="004C46D5" w:rsidRPr="00F26B53">
        <w:tc>
          <w:tcPr>
            <w:tcW w:w="7392" w:type="dxa"/>
          </w:tcPr>
          <w:p w:rsidR="004C46D5" w:rsidRPr="00F26B53" w:rsidRDefault="004C46D5" w:rsidP="00560C2D">
            <w:pPr>
              <w:pStyle w:val="Table"/>
            </w:pPr>
            <w:r w:rsidRPr="00F26B53">
              <w:t>630091, г. Новосибирск, ул. Достоевского, 9</w:t>
            </w:r>
          </w:p>
        </w:tc>
        <w:tc>
          <w:tcPr>
            <w:tcW w:w="7393" w:type="dxa"/>
          </w:tcPr>
          <w:p w:rsidR="004C46D5" w:rsidRPr="00F26B53" w:rsidRDefault="004C46D5" w:rsidP="00560C2D">
            <w:pPr>
              <w:pStyle w:val="Table"/>
            </w:pPr>
            <w:r w:rsidRPr="00F26B53">
              <w:t>218-46-33; 221-80-66 (факс)</w:t>
            </w:r>
          </w:p>
          <w:p w:rsidR="004C46D5" w:rsidRPr="00F26B53" w:rsidRDefault="004C46D5" w:rsidP="00560C2D">
            <w:pPr>
              <w:pStyle w:val="Table"/>
            </w:pPr>
            <w:r w:rsidRPr="00F26B53">
              <w:rPr>
                <w:rStyle w:val="a5"/>
                <w:rFonts w:cs="Arial"/>
                <w:szCs w:val="28"/>
              </w:rPr>
              <w:t>info_servis@list.ru</w:t>
            </w:r>
          </w:p>
        </w:tc>
      </w:tr>
    </w:tbl>
    <w:p w:rsidR="004C46D5" w:rsidRPr="00F26B53" w:rsidRDefault="004C46D5" w:rsidP="006F5052">
      <w:pPr>
        <w:rPr>
          <w:rFonts w:cs="Arial"/>
          <w:szCs w:val="28"/>
        </w:rPr>
      </w:pPr>
    </w:p>
    <w:p w:rsidR="004C46D5" w:rsidRPr="00F26B53" w:rsidRDefault="004C46D5" w:rsidP="00560C2D">
      <w:pPr>
        <w:jc w:val="center"/>
        <w:rPr>
          <w:rFonts w:cs="Arial"/>
          <w:b/>
          <w:bCs/>
          <w:kern w:val="32"/>
          <w:sz w:val="32"/>
          <w:szCs w:val="32"/>
        </w:rPr>
      </w:pPr>
      <w:r w:rsidRPr="00F26B53">
        <w:rPr>
          <w:rFonts w:cs="Arial"/>
          <w:b/>
          <w:bCs/>
          <w:kern w:val="32"/>
          <w:sz w:val="32"/>
          <w:szCs w:val="32"/>
        </w:rPr>
        <w:t xml:space="preserve">Отделы государственной ветеринарной службы районов </w:t>
      </w:r>
      <w:proofErr w:type="gramStart"/>
      <w:r w:rsidRPr="00F26B53">
        <w:rPr>
          <w:rFonts w:cs="Arial"/>
          <w:b/>
          <w:bCs/>
          <w:kern w:val="32"/>
          <w:sz w:val="32"/>
          <w:szCs w:val="32"/>
        </w:rPr>
        <w:t>г</w:t>
      </w:r>
      <w:proofErr w:type="gramEnd"/>
      <w:r w:rsidRPr="00F26B53">
        <w:rPr>
          <w:rFonts w:cs="Arial"/>
          <w:b/>
          <w:bCs/>
          <w:kern w:val="32"/>
          <w:sz w:val="32"/>
          <w:szCs w:val="32"/>
        </w:rPr>
        <w:t>. Новосибирска</w:t>
      </w:r>
    </w:p>
    <w:p w:rsidR="004C46D5" w:rsidRPr="00F26B53" w:rsidRDefault="004C46D5" w:rsidP="006F5052">
      <w:pPr>
        <w:rPr>
          <w:rFonts w:cs="Arial"/>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2361"/>
        <w:gridCol w:w="5760"/>
        <w:gridCol w:w="6037"/>
      </w:tblGrid>
      <w:tr w:rsidR="004C46D5" w:rsidRPr="00F26B53">
        <w:tc>
          <w:tcPr>
            <w:tcW w:w="828" w:type="dxa"/>
            <w:vAlign w:val="center"/>
          </w:tcPr>
          <w:p w:rsidR="004C46D5" w:rsidRPr="00F26B53" w:rsidRDefault="004C46D5" w:rsidP="00560C2D">
            <w:pPr>
              <w:pStyle w:val="Table0"/>
              <w:rPr>
                <w:b w:val="0"/>
              </w:rPr>
            </w:pPr>
            <w:r w:rsidRPr="00F26B53">
              <w:rPr>
                <w:b w:val="0"/>
              </w:rPr>
              <w:t>№</w:t>
            </w:r>
          </w:p>
        </w:tc>
        <w:tc>
          <w:tcPr>
            <w:tcW w:w="2160" w:type="dxa"/>
            <w:vAlign w:val="center"/>
          </w:tcPr>
          <w:p w:rsidR="004C46D5" w:rsidRPr="00F26B53" w:rsidRDefault="004C46D5" w:rsidP="00560C2D">
            <w:pPr>
              <w:pStyle w:val="Table0"/>
              <w:rPr>
                <w:b w:val="0"/>
              </w:rPr>
            </w:pPr>
            <w:r w:rsidRPr="00F26B53">
              <w:rPr>
                <w:b w:val="0"/>
              </w:rPr>
              <w:t xml:space="preserve">Район </w:t>
            </w:r>
            <w:proofErr w:type="gramStart"/>
            <w:r w:rsidRPr="00F26B53">
              <w:rPr>
                <w:b w:val="0"/>
              </w:rPr>
              <w:t>г</w:t>
            </w:r>
            <w:proofErr w:type="gramEnd"/>
            <w:r w:rsidRPr="00F26B53">
              <w:rPr>
                <w:b w:val="0"/>
              </w:rPr>
              <w:t>. Новосибирска</w:t>
            </w:r>
          </w:p>
        </w:tc>
        <w:tc>
          <w:tcPr>
            <w:tcW w:w="5760" w:type="dxa"/>
            <w:vAlign w:val="center"/>
          </w:tcPr>
          <w:p w:rsidR="004C46D5" w:rsidRPr="00F26B53" w:rsidRDefault="004C46D5" w:rsidP="00560C2D">
            <w:pPr>
              <w:pStyle w:val="Table0"/>
              <w:rPr>
                <w:b w:val="0"/>
              </w:rPr>
            </w:pPr>
            <w:r w:rsidRPr="00F26B53">
              <w:rPr>
                <w:b w:val="0"/>
              </w:rPr>
              <w:t>Адрес</w:t>
            </w:r>
          </w:p>
        </w:tc>
        <w:tc>
          <w:tcPr>
            <w:tcW w:w="6037" w:type="dxa"/>
            <w:vAlign w:val="center"/>
          </w:tcPr>
          <w:p w:rsidR="004C46D5" w:rsidRPr="00F26B53" w:rsidRDefault="004C46D5" w:rsidP="00560C2D">
            <w:pPr>
              <w:pStyle w:val="Table0"/>
              <w:rPr>
                <w:b w:val="0"/>
              </w:rPr>
            </w:pPr>
            <w:r w:rsidRPr="00F26B53">
              <w:rPr>
                <w:b w:val="0"/>
              </w:rPr>
              <w:t>Телефон</w:t>
            </w:r>
          </w:p>
          <w:p w:rsidR="004C46D5" w:rsidRPr="00F26B53" w:rsidRDefault="004C46D5" w:rsidP="00560C2D">
            <w:pPr>
              <w:pStyle w:val="Table"/>
            </w:pPr>
          </w:p>
        </w:tc>
      </w:tr>
      <w:tr w:rsidR="004C46D5" w:rsidRPr="00F26B53">
        <w:tc>
          <w:tcPr>
            <w:tcW w:w="828" w:type="dxa"/>
          </w:tcPr>
          <w:p w:rsidR="004C46D5" w:rsidRPr="00F26B53" w:rsidRDefault="004C46D5" w:rsidP="00560C2D">
            <w:pPr>
              <w:pStyle w:val="Table"/>
            </w:pPr>
            <w:r w:rsidRPr="00F26B53">
              <w:t>1</w:t>
            </w:r>
          </w:p>
        </w:tc>
        <w:tc>
          <w:tcPr>
            <w:tcW w:w="2160" w:type="dxa"/>
          </w:tcPr>
          <w:p w:rsidR="004C46D5" w:rsidRPr="00F26B53" w:rsidRDefault="004C46D5" w:rsidP="00560C2D">
            <w:pPr>
              <w:pStyle w:val="Table"/>
            </w:pPr>
            <w:r w:rsidRPr="00F26B53">
              <w:t>Дзержинский</w:t>
            </w:r>
          </w:p>
        </w:tc>
        <w:tc>
          <w:tcPr>
            <w:tcW w:w="5760" w:type="dxa"/>
          </w:tcPr>
          <w:p w:rsidR="004C46D5" w:rsidRPr="00F26B53" w:rsidRDefault="004C46D5" w:rsidP="00560C2D">
            <w:pPr>
              <w:pStyle w:val="Table"/>
            </w:pPr>
            <w:r w:rsidRPr="00F26B53">
              <w:t>ул. Республиканская, 11</w:t>
            </w:r>
          </w:p>
        </w:tc>
        <w:tc>
          <w:tcPr>
            <w:tcW w:w="6037" w:type="dxa"/>
          </w:tcPr>
          <w:p w:rsidR="004C46D5" w:rsidRPr="00F26B53" w:rsidRDefault="004C46D5" w:rsidP="00560C2D">
            <w:pPr>
              <w:pStyle w:val="Table"/>
            </w:pPr>
          </w:p>
        </w:tc>
      </w:tr>
      <w:tr w:rsidR="004C46D5" w:rsidRPr="00F26B53">
        <w:tc>
          <w:tcPr>
            <w:tcW w:w="828" w:type="dxa"/>
          </w:tcPr>
          <w:p w:rsidR="004C46D5" w:rsidRPr="00F26B53" w:rsidRDefault="004C46D5" w:rsidP="00560C2D">
            <w:pPr>
              <w:pStyle w:val="Table"/>
            </w:pPr>
            <w:r w:rsidRPr="00F26B53">
              <w:t>2</w:t>
            </w:r>
          </w:p>
        </w:tc>
        <w:tc>
          <w:tcPr>
            <w:tcW w:w="2160" w:type="dxa"/>
          </w:tcPr>
          <w:p w:rsidR="004C46D5" w:rsidRPr="00F26B53" w:rsidRDefault="004C46D5" w:rsidP="00560C2D">
            <w:pPr>
              <w:pStyle w:val="Table"/>
            </w:pPr>
            <w:r w:rsidRPr="00F26B53">
              <w:t>Железнодорожный</w:t>
            </w:r>
          </w:p>
        </w:tc>
        <w:tc>
          <w:tcPr>
            <w:tcW w:w="5760" w:type="dxa"/>
          </w:tcPr>
          <w:p w:rsidR="004C46D5" w:rsidRPr="00F26B53" w:rsidRDefault="004C46D5" w:rsidP="00560C2D">
            <w:pPr>
              <w:pStyle w:val="Table"/>
            </w:pPr>
            <w:r w:rsidRPr="00F26B53">
              <w:t>ул. Урицкого, 4</w:t>
            </w:r>
          </w:p>
        </w:tc>
        <w:tc>
          <w:tcPr>
            <w:tcW w:w="6037" w:type="dxa"/>
          </w:tcPr>
          <w:p w:rsidR="004C46D5" w:rsidRPr="00F26B53" w:rsidRDefault="004C46D5" w:rsidP="00560C2D">
            <w:pPr>
              <w:pStyle w:val="Table"/>
            </w:pPr>
            <w:r w:rsidRPr="00F26B53">
              <w:t>231-02-22</w:t>
            </w:r>
          </w:p>
        </w:tc>
      </w:tr>
      <w:tr w:rsidR="004C46D5" w:rsidRPr="00F26B53">
        <w:tc>
          <w:tcPr>
            <w:tcW w:w="828" w:type="dxa"/>
          </w:tcPr>
          <w:p w:rsidR="004C46D5" w:rsidRPr="00F26B53" w:rsidRDefault="004C46D5" w:rsidP="00560C2D">
            <w:pPr>
              <w:pStyle w:val="Table"/>
            </w:pPr>
            <w:r w:rsidRPr="00F26B53">
              <w:t>3</w:t>
            </w:r>
          </w:p>
        </w:tc>
        <w:tc>
          <w:tcPr>
            <w:tcW w:w="2160" w:type="dxa"/>
          </w:tcPr>
          <w:p w:rsidR="004C46D5" w:rsidRPr="00F26B53" w:rsidRDefault="004C46D5" w:rsidP="00560C2D">
            <w:pPr>
              <w:pStyle w:val="Table"/>
            </w:pPr>
            <w:proofErr w:type="spellStart"/>
            <w:r w:rsidRPr="00F26B53">
              <w:t>Заельцовский</w:t>
            </w:r>
            <w:proofErr w:type="spellEnd"/>
          </w:p>
        </w:tc>
        <w:tc>
          <w:tcPr>
            <w:tcW w:w="5760" w:type="dxa"/>
          </w:tcPr>
          <w:p w:rsidR="004C46D5" w:rsidRPr="00F26B53" w:rsidRDefault="004C46D5" w:rsidP="00560C2D">
            <w:pPr>
              <w:pStyle w:val="Table"/>
            </w:pPr>
            <w:r w:rsidRPr="00F26B53">
              <w:t>ул. Даргомыжского, 1</w:t>
            </w:r>
          </w:p>
        </w:tc>
        <w:tc>
          <w:tcPr>
            <w:tcW w:w="6037" w:type="dxa"/>
          </w:tcPr>
          <w:p w:rsidR="004C46D5" w:rsidRPr="00F26B53" w:rsidRDefault="004C46D5" w:rsidP="00560C2D">
            <w:pPr>
              <w:pStyle w:val="Table"/>
            </w:pPr>
            <w:r w:rsidRPr="00F26B53">
              <w:t>226-35-58; 225-39-23</w:t>
            </w:r>
          </w:p>
        </w:tc>
      </w:tr>
      <w:tr w:rsidR="004C46D5" w:rsidRPr="00F26B53">
        <w:tc>
          <w:tcPr>
            <w:tcW w:w="828" w:type="dxa"/>
          </w:tcPr>
          <w:p w:rsidR="004C46D5" w:rsidRPr="00F26B53" w:rsidRDefault="004C46D5" w:rsidP="00560C2D">
            <w:pPr>
              <w:pStyle w:val="Table"/>
            </w:pPr>
            <w:r w:rsidRPr="00F26B53">
              <w:t>4</w:t>
            </w:r>
          </w:p>
        </w:tc>
        <w:tc>
          <w:tcPr>
            <w:tcW w:w="2160" w:type="dxa"/>
          </w:tcPr>
          <w:p w:rsidR="004C46D5" w:rsidRPr="00F26B53" w:rsidRDefault="004C46D5" w:rsidP="00560C2D">
            <w:pPr>
              <w:pStyle w:val="Table"/>
            </w:pPr>
            <w:r w:rsidRPr="00F26B53">
              <w:t>Калининский</w:t>
            </w:r>
          </w:p>
        </w:tc>
        <w:tc>
          <w:tcPr>
            <w:tcW w:w="5760" w:type="dxa"/>
          </w:tcPr>
          <w:p w:rsidR="004C46D5" w:rsidRPr="00F26B53" w:rsidRDefault="004C46D5" w:rsidP="00560C2D">
            <w:pPr>
              <w:pStyle w:val="Table"/>
            </w:pPr>
            <w:r w:rsidRPr="00F26B53">
              <w:t>ул. Танковая, 9</w:t>
            </w:r>
          </w:p>
        </w:tc>
        <w:tc>
          <w:tcPr>
            <w:tcW w:w="6037" w:type="dxa"/>
          </w:tcPr>
          <w:p w:rsidR="004C46D5" w:rsidRPr="00F26B53" w:rsidRDefault="004C46D5" w:rsidP="00560C2D">
            <w:pPr>
              <w:pStyle w:val="Table"/>
            </w:pPr>
            <w:r w:rsidRPr="00F26B53">
              <w:t>273-56-23</w:t>
            </w:r>
          </w:p>
        </w:tc>
      </w:tr>
      <w:tr w:rsidR="004C46D5" w:rsidRPr="00F26B53">
        <w:tc>
          <w:tcPr>
            <w:tcW w:w="828" w:type="dxa"/>
          </w:tcPr>
          <w:p w:rsidR="004C46D5" w:rsidRPr="00F26B53" w:rsidRDefault="004C46D5" w:rsidP="00560C2D">
            <w:pPr>
              <w:pStyle w:val="Table"/>
            </w:pPr>
            <w:r w:rsidRPr="00F26B53">
              <w:t>5</w:t>
            </w:r>
          </w:p>
        </w:tc>
        <w:tc>
          <w:tcPr>
            <w:tcW w:w="2160" w:type="dxa"/>
          </w:tcPr>
          <w:p w:rsidR="004C46D5" w:rsidRPr="00F26B53" w:rsidRDefault="004C46D5" w:rsidP="00560C2D">
            <w:pPr>
              <w:pStyle w:val="Table"/>
            </w:pPr>
            <w:r w:rsidRPr="00F26B53">
              <w:t>Кировский</w:t>
            </w:r>
          </w:p>
        </w:tc>
        <w:tc>
          <w:tcPr>
            <w:tcW w:w="5760" w:type="dxa"/>
          </w:tcPr>
          <w:p w:rsidR="004C46D5" w:rsidRPr="00F26B53" w:rsidRDefault="004C46D5" w:rsidP="00560C2D">
            <w:pPr>
              <w:pStyle w:val="Table"/>
            </w:pPr>
            <w:r w:rsidRPr="00F26B53">
              <w:t>ул. Сибиряков-Гвардейцев, 64</w:t>
            </w:r>
          </w:p>
        </w:tc>
        <w:tc>
          <w:tcPr>
            <w:tcW w:w="6037" w:type="dxa"/>
          </w:tcPr>
          <w:p w:rsidR="004C46D5" w:rsidRPr="00F26B53" w:rsidRDefault="004C46D5" w:rsidP="00560C2D">
            <w:pPr>
              <w:pStyle w:val="Table"/>
            </w:pPr>
            <w:r w:rsidRPr="00F26B53">
              <w:t>215-17-17; 342-91-30</w:t>
            </w:r>
          </w:p>
        </w:tc>
      </w:tr>
      <w:tr w:rsidR="004C46D5" w:rsidRPr="00F26B53">
        <w:tc>
          <w:tcPr>
            <w:tcW w:w="828" w:type="dxa"/>
          </w:tcPr>
          <w:p w:rsidR="004C46D5" w:rsidRPr="00F26B53" w:rsidRDefault="004C46D5" w:rsidP="00560C2D">
            <w:pPr>
              <w:pStyle w:val="Table"/>
            </w:pPr>
            <w:r w:rsidRPr="00F26B53">
              <w:t>6</w:t>
            </w:r>
          </w:p>
        </w:tc>
        <w:tc>
          <w:tcPr>
            <w:tcW w:w="2160" w:type="dxa"/>
          </w:tcPr>
          <w:p w:rsidR="004C46D5" w:rsidRPr="00F26B53" w:rsidRDefault="004C46D5" w:rsidP="00560C2D">
            <w:pPr>
              <w:pStyle w:val="Table"/>
            </w:pPr>
            <w:r w:rsidRPr="00F26B53">
              <w:t>Ленинский</w:t>
            </w:r>
          </w:p>
        </w:tc>
        <w:tc>
          <w:tcPr>
            <w:tcW w:w="5760" w:type="dxa"/>
          </w:tcPr>
          <w:p w:rsidR="004C46D5" w:rsidRPr="00F26B53" w:rsidRDefault="004C46D5" w:rsidP="00560C2D">
            <w:pPr>
              <w:pStyle w:val="Table"/>
            </w:pPr>
            <w:r w:rsidRPr="00F26B53">
              <w:t>ул. Ватутина, 4/1</w:t>
            </w:r>
          </w:p>
        </w:tc>
        <w:tc>
          <w:tcPr>
            <w:tcW w:w="6037" w:type="dxa"/>
          </w:tcPr>
          <w:p w:rsidR="004C46D5" w:rsidRPr="00F26B53" w:rsidRDefault="004C46D5" w:rsidP="00560C2D">
            <w:pPr>
              <w:pStyle w:val="Table"/>
            </w:pPr>
            <w:r w:rsidRPr="00F26B53">
              <w:t>351-25-72</w:t>
            </w:r>
          </w:p>
        </w:tc>
      </w:tr>
      <w:tr w:rsidR="004C46D5" w:rsidRPr="00F26B53">
        <w:tc>
          <w:tcPr>
            <w:tcW w:w="828" w:type="dxa"/>
          </w:tcPr>
          <w:p w:rsidR="004C46D5" w:rsidRPr="00F26B53" w:rsidRDefault="004C46D5" w:rsidP="00560C2D">
            <w:pPr>
              <w:pStyle w:val="Table"/>
            </w:pPr>
            <w:r w:rsidRPr="00F26B53">
              <w:t>7</w:t>
            </w:r>
          </w:p>
        </w:tc>
        <w:tc>
          <w:tcPr>
            <w:tcW w:w="2160" w:type="dxa"/>
          </w:tcPr>
          <w:p w:rsidR="004C46D5" w:rsidRPr="00F26B53" w:rsidRDefault="004C46D5" w:rsidP="00560C2D">
            <w:pPr>
              <w:pStyle w:val="Table"/>
            </w:pPr>
            <w:r w:rsidRPr="00F26B53">
              <w:t>Октябрьский</w:t>
            </w:r>
          </w:p>
        </w:tc>
        <w:tc>
          <w:tcPr>
            <w:tcW w:w="5760" w:type="dxa"/>
          </w:tcPr>
          <w:p w:rsidR="004C46D5" w:rsidRPr="00F26B53" w:rsidRDefault="004C46D5" w:rsidP="00560C2D">
            <w:pPr>
              <w:pStyle w:val="Table"/>
            </w:pPr>
            <w:r w:rsidRPr="00F26B53">
              <w:t>ул. Большевистская, 175/5</w:t>
            </w:r>
          </w:p>
        </w:tc>
        <w:tc>
          <w:tcPr>
            <w:tcW w:w="6037" w:type="dxa"/>
          </w:tcPr>
          <w:p w:rsidR="004C46D5" w:rsidRPr="00F26B53" w:rsidRDefault="004C46D5" w:rsidP="00560C2D">
            <w:pPr>
              <w:pStyle w:val="Table"/>
            </w:pPr>
            <w:r w:rsidRPr="00F26B53">
              <w:t>269-07-87</w:t>
            </w:r>
          </w:p>
        </w:tc>
      </w:tr>
      <w:tr w:rsidR="004C46D5" w:rsidRPr="00F26B53">
        <w:tc>
          <w:tcPr>
            <w:tcW w:w="828" w:type="dxa"/>
          </w:tcPr>
          <w:p w:rsidR="004C46D5" w:rsidRPr="00F26B53" w:rsidRDefault="004C46D5" w:rsidP="00560C2D">
            <w:pPr>
              <w:pStyle w:val="Table"/>
            </w:pPr>
            <w:r w:rsidRPr="00F26B53">
              <w:t>8</w:t>
            </w:r>
          </w:p>
        </w:tc>
        <w:tc>
          <w:tcPr>
            <w:tcW w:w="2160" w:type="dxa"/>
          </w:tcPr>
          <w:p w:rsidR="004C46D5" w:rsidRPr="00F26B53" w:rsidRDefault="004C46D5" w:rsidP="00560C2D">
            <w:pPr>
              <w:pStyle w:val="Table"/>
            </w:pPr>
            <w:r w:rsidRPr="00F26B53">
              <w:t>Первомайский</w:t>
            </w:r>
          </w:p>
        </w:tc>
        <w:tc>
          <w:tcPr>
            <w:tcW w:w="5760" w:type="dxa"/>
          </w:tcPr>
          <w:p w:rsidR="004C46D5" w:rsidRPr="00F26B53" w:rsidRDefault="004C46D5" w:rsidP="00560C2D">
            <w:pPr>
              <w:pStyle w:val="Table"/>
            </w:pPr>
            <w:r w:rsidRPr="00F26B53">
              <w:t>ул. Героев Революции, 11</w:t>
            </w:r>
          </w:p>
        </w:tc>
        <w:tc>
          <w:tcPr>
            <w:tcW w:w="6037" w:type="dxa"/>
          </w:tcPr>
          <w:p w:rsidR="004C46D5" w:rsidRPr="00F26B53" w:rsidRDefault="004C46D5" w:rsidP="00560C2D">
            <w:pPr>
              <w:pStyle w:val="Table"/>
            </w:pPr>
            <w:r w:rsidRPr="00F26B53">
              <w:t>337-17-13</w:t>
            </w:r>
          </w:p>
        </w:tc>
      </w:tr>
      <w:tr w:rsidR="004C46D5" w:rsidRPr="00F26B53">
        <w:tc>
          <w:tcPr>
            <w:tcW w:w="828" w:type="dxa"/>
          </w:tcPr>
          <w:p w:rsidR="004C46D5" w:rsidRPr="00F26B53" w:rsidRDefault="004C46D5" w:rsidP="00560C2D">
            <w:pPr>
              <w:pStyle w:val="Table"/>
            </w:pPr>
            <w:r w:rsidRPr="00F26B53">
              <w:t>9</w:t>
            </w:r>
          </w:p>
        </w:tc>
        <w:tc>
          <w:tcPr>
            <w:tcW w:w="2160" w:type="dxa"/>
          </w:tcPr>
          <w:p w:rsidR="004C46D5" w:rsidRPr="00F26B53" w:rsidRDefault="004C46D5" w:rsidP="00560C2D">
            <w:pPr>
              <w:pStyle w:val="Table"/>
            </w:pPr>
            <w:r w:rsidRPr="00F26B53">
              <w:t>Советский</w:t>
            </w:r>
          </w:p>
        </w:tc>
        <w:tc>
          <w:tcPr>
            <w:tcW w:w="5760" w:type="dxa"/>
          </w:tcPr>
          <w:p w:rsidR="004C46D5" w:rsidRPr="00F26B53" w:rsidRDefault="004C46D5" w:rsidP="00560C2D">
            <w:pPr>
              <w:pStyle w:val="Table"/>
            </w:pPr>
            <w:r w:rsidRPr="00F26B53">
              <w:t>ул. Софийская, 8</w:t>
            </w:r>
          </w:p>
        </w:tc>
        <w:tc>
          <w:tcPr>
            <w:tcW w:w="6037" w:type="dxa"/>
          </w:tcPr>
          <w:p w:rsidR="004C46D5" w:rsidRPr="00F26B53" w:rsidRDefault="004C46D5" w:rsidP="00560C2D">
            <w:pPr>
              <w:pStyle w:val="Table"/>
            </w:pPr>
            <w:r w:rsidRPr="00F26B53">
              <w:t>306-23-60</w:t>
            </w:r>
          </w:p>
        </w:tc>
      </w:tr>
      <w:tr w:rsidR="004C46D5" w:rsidRPr="00F26B53">
        <w:tc>
          <w:tcPr>
            <w:tcW w:w="828" w:type="dxa"/>
          </w:tcPr>
          <w:p w:rsidR="004C46D5" w:rsidRPr="00F26B53" w:rsidRDefault="004C46D5" w:rsidP="00560C2D">
            <w:pPr>
              <w:pStyle w:val="Table"/>
            </w:pPr>
            <w:r w:rsidRPr="00F26B53">
              <w:t>10</w:t>
            </w:r>
          </w:p>
        </w:tc>
        <w:tc>
          <w:tcPr>
            <w:tcW w:w="2160" w:type="dxa"/>
          </w:tcPr>
          <w:p w:rsidR="004C46D5" w:rsidRPr="00F26B53" w:rsidRDefault="004C46D5" w:rsidP="00560C2D">
            <w:pPr>
              <w:pStyle w:val="Table"/>
            </w:pPr>
            <w:r w:rsidRPr="00F26B53">
              <w:t>Центральный</w:t>
            </w:r>
          </w:p>
        </w:tc>
        <w:tc>
          <w:tcPr>
            <w:tcW w:w="5760" w:type="dxa"/>
          </w:tcPr>
          <w:p w:rsidR="004C46D5" w:rsidRPr="00F26B53" w:rsidRDefault="004C46D5" w:rsidP="00560C2D">
            <w:pPr>
              <w:pStyle w:val="Table"/>
            </w:pPr>
            <w:r w:rsidRPr="00F26B53">
              <w:t>ул. Свердлова, 27</w:t>
            </w:r>
          </w:p>
        </w:tc>
        <w:tc>
          <w:tcPr>
            <w:tcW w:w="6037" w:type="dxa"/>
          </w:tcPr>
          <w:p w:rsidR="004C46D5" w:rsidRPr="00F26B53" w:rsidRDefault="004C46D5" w:rsidP="00560C2D">
            <w:pPr>
              <w:pStyle w:val="Table"/>
            </w:pPr>
            <w:r w:rsidRPr="00F26B53">
              <w:t>210-11-51; 218-14-77</w:t>
            </w:r>
          </w:p>
        </w:tc>
      </w:tr>
    </w:tbl>
    <w:p w:rsidR="004C46D5" w:rsidRPr="00F26B53" w:rsidRDefault="004C46D5" w:rsidP="00D65BF2">
      <w:pPr>
        <w:rPr>
          <w:rFonts w:cs="Arial"/>
        </w:rPr>
        <w:sectPr w:rsidR="004C46D5" w:rsidRPr="00F26B53" w:rsidSect="00F26B53">
          <w:headerReference w:type="even" r:id="rId32"/>
          <w:headerReference w:type="default" r:id="rId33"/>
          <w:pgSz w:w="16838" w:h="11906" w:orient="landscape"/>
          <w:pgMar w:top="1134" w:right="567" w:bottom="1134" w:left="1134" w:header="709" w:footer="709" w:gutter="0"/>
          <w:cols w:space="708"/>
          <w:docGrid w:linePitch="360"/>
        </w:sectPr>
      </w:pPr>
    </w:p>
    <w:p w:rsidR="004C46D5" w:rsidRPr="00F26B53" w:rsidRDefault="004C46D5" w:rsidP="00560C2D">
      <w:pPr>
        <w:ind w:firstLine="0"/>
        <w:jc w:val="right"/>
        <w:rPr>
          <w:rFonts w:cs="Arial"/>
        </w:rPr>
      </w:pPr>
      <w:r w:rsidRPr="00F26B53">
        <w:rPr>
          <w:rFonts w:cs="Arial"/>
        </w:rPr>
        <w:lastRenderedPageBreak/>
        <w:t>Приложение № 2</w:t>
      </w:r>
    </w:p>
    <w:p w:rsidR="004C46D5" w:rsidRPr="00F26B53" w:rsidRDefault="004C46D5" w:rsidP="00560C2D">
      <w:pPr>
        <w:ind w:firstLine="0"/>
        <w:jc w:val="right"/>
        <w:rPr>
          <w:rFonts w:cs="Arial"/>
        </w:rPr>
      </w:pPr>
      <w:r w:rsidRPr="00F26B53">
        <w:rPr>
          <w:rFonts w:cs="Arial"/>
        </w:rPr>
        <w:t>к административному регламенту</w:t>
      </w:r>
    </w:p>
    <w:p w:rsidR="004C46D5" w:rsidRPr="00F26B53" w:rsidRDefault="004C46D5" w:rsidP="00560C2D">
      <w:pPr>
        <w:ind w:firstLine="0"/>
        <w:jc w:val="right"/>
        <w:rPr>
          <w:rFonts w:cs="Arial"/>
        </w:rPr>
      </w:pPr>
      <w:r w:rsidRPr="00F26B53">
        <w:rPr>
          <w:rFonts w:cs="Arial"/>
        </w:rPr>
        <w:t>управления ветеринарии Новосибирской области</w:t>
      </w:r>
    </w:p>
    <w:p w:rsidR="004C46D5" w:rsidRPr="00F26B53" w:rsidRDefault="004C46D5" w:rsidP="00560C2D">
      <w:pPr>
        <w:ind w:firstLine="0"/>
        <w:jc w:val="right"/>
        <w:rPr>
          <w:rFonts w:cs="Arial"/>
        </w:rPr>
      </w:pPr>
      <w:r w:rsidRPr="00F26B53">
        <w:rPr>
          <w:rFonts w:cs="Arial"/>
        </w:rPr>
        <w:t>предоставления государственной услуги</w:t>
      </w:r>
    </w:p>
    <w:p w:rsidR="004C46D5" w:rsidRPr="00F26B53" w:rsidRDefault="004C46D5" w:rsidP="00560C2D">
      <w:pPr>
        <w:ind w:firstLine="0"/>
        <w:jc w:val="right"/>
        <w:rPr>
          <w:rFonts w:cs="Arial"/>
        </w:rPr>
      </w:pPr>
      <w:r w:rsidRPr="00F26B53">
        <w:rPr>
          <w:rFonts w:cs="Arial"/>
        </w:rPr>
        <w:t>по учету и ветеринарно-санитарной оценке</w:t>
      </w:r>
    </w:p>
    <w:p w:rsidR="004C46D5" w:rsidRPr="00F26B53" w:rsidRDefault="004C46D5" w:rsidP="00560C2D">
      <w:pPr>
        <w:ind w:firstLine="0"/>
        <w:jc w:val="right"/>
        <w:rPr>
          <w:rFonts w:cs="Arial"/>
        </w:rPr>
      </w:pPr>
      <w:r w:rsidRPr="00F26B53">
        <w:rPr>
          <w:rFonts w:cs="Arial"/>
        </w:rPr>
        <w:t>объектов пчеловодства</w:t>
      </w:r>
    </w:p>
    <w:p w:rsidR="004C46D5" w:rsidRPr="00F26B53" w:rsidRDefault="004C46D5" w:rsidP="00560C2D">
      <w:pPr>
        <w:ind w:firstLine="0"/>
        <w:jc w:val="center"/>
        <w:rPr>
          <w:rFonts w:cs="Arial"/>
        </w:rPr>
      </w:pPr>
    </w:p>
    <w:p w:rsidR="004C46D5" w:rsidRPr="00F26B53" w:rsidRDefault="004C46D5" w:rsidP="00510949">
      <w:pPr>
        <w:ind w:firstLine="0"/>
        <w:jc w:val="center"/>
        <w:rPr>
          <w:rFonts w:cs="Arial"/>
          <w:b/>
          <w:bCs/>
          <w:kern w:val="32"/>
          <w:sz w:val="32"/>
          <w:szCs w:val="32"/>
        </w:rPr>
      </w:pPr>
      <w:r w:rsidRPr="00F26B53">
        <w:rPr>
          <w:rFonts w:cs="Arial"/>
          <w:b/>
          <w:bCs/>
          <w:kern w:val="32"/>
          <w:sz w:val="32"/>
          <w:szCs w:val="32"/>
        </w:rPr>
        <w:t>БЛОК-СХЕМА</w:t>
      </w:r>
    </w:p>
    <w:p w:rsidR="004C46D5" w:rsidRPr="00F26B53" w:rsidRDefault="004C46D5" w:rsidP="00560C2D">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71"/>
      </w:tblGrid>
      <w:tr w:rsidR="004C46D5" w:rsidRPr="00F26B53">
        <w:trPr>
          <w:trHeight w:val="1143"/>
        </w:trPr>
        <w:tc>
          <w:tcPr>
            <w:tcW w:w="9571" w:type="dxa"/>
            <w:vAlign w:val="center"/>
          </w:tcPr>
          <w:p w:rsidR="004C46D5" w:rsidRPr="00F26B53" w:rsidRDefault="004C46D5" w:rsidP="00BA7480">
            <w:pPr>
              <w:ind w:firstLine="708"/>
              <w:jc w:val="center"/>
              <w:rPr>
                <w:rFonts w:cs="Arial"/>
              </w:rPr>
            </w:pPr>
            <w:r w:rsidRPr="00F26B53">
              <w:rPr>
                <w:rFonts w:cs="Arial"/>
              </w:rPr>
              <w:t xml:space="preserve">Проведение ветеринарно-санитарной оценки </w:t>
            </w:r>
          </w:p>
          <w:p w:rsidR="004C46D5" w:rsidRPr="00F26B53" w:rsidRDefault="004C46D5" w:rsidP="00BA7480">
            <w:pPr>
              <w:ind w:firstLine="708"/>
              <w:jc w:val="center"/>
              <w:rPr>
                <w:rFonts w:cs="Arial"/>
                <w:b/>
              </w:rPr>
            </w:pPr>
            <w:r w:rsidRPr="00F26B53">
              <w:rPr>
                <w:rFonts w:cs="Arial"/>
              </w:rPr>
              <w:t>объектов пчеловодства</w:t>
            </w:r>
          </w:p>
        </w:tc>
      </w:tr>
      <w:tr w:rsidR="004C46D5" w:rsidRPr="00F26B53">
        <w:trPr>
          <w:trHeight w:val="1143"/>
        </w:trPr>
        <w:tc>
          <w:tcPr>
            <w:tcW w:w="9571" w:type="dxa"/>
            <w:tcBorders>
              <w:left w:val="nil"/>
              <w:right w:val="nil"/>
            </w:tcBorders>
            <w:vAlign w:val="center"/>
          </w:tcPr>
          <w:p w:rsidR="004C46D5" w:rsidRPr="00F26B53" w:rsidRDefault="00DC6ADE" w:rsidP="00BA1D8B">
            <w:pPr>
              <w:jc w:val="center"/>
              <w:rPr>
                <w:rFonts w:cs="Arial"/>
                <w:b/>
              </w:rPr>
            </w:pPr>
            <w:r w:rsidRPr="00DC6ADE">
              <w:rPr>
                <w:noProof/>
              </w:rPr>
              <w:pict>
                <v:line id="_x0000_s1026" style="position:absolute;left:0;text-align:left;z-index:251658240;mso-position-horizontal-relative:text;mso-position-vertical-relative:text" from="225pt,-.65pt" to="225pt,53.35pt" strokeweight="2.25pt">
                  <v:stroke endarrow="block"/>
                </v:line>
              </w:pict>
            </w:r>
          </w:p>
        </w:tc>
      </w:tr>
      <w:tr w:rsidR="004C46D5" w:rsidRPr="00F26B53">
        <w:trPr>
          <w:trHeight w:val="1143"/>
        </w:trPr>
        <w:tc>
          <w:tcPr>
            <w:tcW w:w="9571" w:type="dxa"/>
            <w:vAlign w:val="center"/>
          </w:tcPr>
          <w:p w:rsidR="004C46D5" w:rsidRPr="00F26B53" w:rsidRDefault="004C46D5" w:rsidP="00BA7480">
            <w:pPr>
              <w:ind w:firstLine="708"/>
              <w:jc w:val="center"/>
              <w:rPr>
                <w:rFonts w:cs="Arial"/>
              </w:rPr>
            </w:pPr>
            <w:r w:rsidRPr="00F26B53">
              <w:rPr>
                <w:rFonts w:cs="Arial"/>
              </w:rPr>
              <w:t>Выдача ветеринарно-санитарного паспорта пасеки.</w:t>
            </w:r>
          </w:p>
        </w:tc>
      </w:tr>
    </w:tbl>
    <w:p w:rsidR="004C46D5" w:rsidRPr="00F26B53" w:rsidRDefault="004C46D5" w:rsidP="00510949">
      <w:pPr>
        <w:ind w:firstLine="708"/>
        <w:rPr>
          <w:rFonts w:cs="Arial"/>
        </w:rPr>
      </w:pPr>
    </w:p>
    <w:sectPr w:rsidR="004C46D5" w:rsidRPr="00F26B53" w:rsidSect="00F26B53">
      <w:headerReference w:type="even" r:id="rId34"/>
      <w:headerReference w:type="default" r:id="rId35"/>
      <w:pgSz w:w="11906" w:h="16838"/>
      <w:pgMar w:top="1134" w:right="567"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6D5" w:rsidRDefault="004C46D5">
      <w:r>
        <w:separator/>
      </w:r>
    </w:p>
  </w:endnote>
  <w:endnote w:type="continuationSeparator" w:id="0">
    <w:p w:rsidR="004C46D5" w:rsidRDefault="004C46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6D5" w:rsidRDefault="004C46D5">
      <w:r>
        <w:separator/>
      </w:r>
    </w:p>
  </w:footnote>
  <w:footnote w:type="continuationSeparator" w:id="0">
    <w:p w:rsidR="004C46D5" w:rsidRDefault="004C46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6D5" w:rsidRDefault="00DC6ADE" w:rsidP="0027214E">
    <w:pPr>
      <w:pStyle w:val="a9"/>
      <w:framePr w:wrap="around" w:vAnchor="text" w:hAnchor="margin" w:xAlign="center" w:y="1"/>
      <w:rPr>
        <w:rStyle w:val="ab"/>
      </w:rPr>
    </w:pPr>
    <w:r>
      <w:rPr>
        <w:rStyle w:val="ab"/>
      </w:rPr>
      <w:fldChar w:fldCharType="begin"/>
    </w:r>
    <w:r w:rsidR="004C46D5">
      <w:rPr>
        <w:rStyle w:val="ab"/>
      </w:rPr>
      <w:instrText xml:space="preserve">PAGE  </w:instrText>
    </w:r>
    <w:r>
      <w:rPr>
        <w:rStyle w:val="ab"/>
      </w:rPr>
      <w:fldChar w:fldCharType="end"/>
    </w:r>
  </w:p>
  <w:p w:rsidR="004C46D5" w:rsidRDefault="004C46D5">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6D5" w:rsidRDefault="004C46D5" w:rsidP="003D7413">
    <w:pPr>
      <w:pStyle w:val="a9"/>
      <w:framePr w:wrap="around" w:vAnchor="text" w:hAnchor="margin" w:xAlign="center" w:y="1"/>
      <w:rPr>
        <w:rStyle w:val="ab"/>
      </w:rPr>
    </w:pPr>
  </w:p>
  <w:p w:rsidR="004C46D5" w:rsidRDefault="004C46D5">
    <w:pPr>
      <w:pStyle w:val="a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6D5" w:rsidRDefault="00DC6ADE" w:rsidP="009725B1">
    <w:pPr>
      <w:pStyle w:val="a9"/>
      <w:framePr w:wrap="around" w:vAnchor="text" w:hAnchor="margin" w:xAlign="center" w:y="1"/>
      <w:rPr>
        <w:rStyle w:val="ab"/>
      </w:rPr>
    </w:pPr>
    <w:r>
      <w:rPr>
        <w:rStyle w:val="ab"/>
      </w:rPr>
      <w:fldChar w:fldCharType="begin"/>
    </w:r>
    <w:r w:rsidR="004C46D5">
      <w:rPr>
        <w:rStyle w:val="ab"/>
      </w:rPr>
      <w:instrText xml:space="preserve">PAGE  </w:instrText>
    </w:r>
    <w:r>
      <w:rPr>
        <w:rStyle w:val="ab"/>
      </w:rPr>
      <w:fldChar w:fldCharType="end"/>
    </w:r>
  </w:p>
  <w:p w:rsidR="004C46D5" w:rsidRDefault="004C46D5">
    <w:pPr>
      <w:pStyle w:val="a9"/>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6D5" w:rsidRDefault="00DC6ADE" w:rsidP="009725B1">
    <w:pPr>
      <w:pStyle w:val="a9"/>
      <w:framePr w:wrap="around" w:vAnchor="text" w:hAnchor="margin" w:xAlign="center" w:y="1"/>
      <w:rPr>
        <w:rStyle w:val="ab"/>
      </w:rPr>
    </w:pPr>
    <w:r>
      <w:rPr>
        <w:rStyle w:val="ab"/>
      </w:rPr>
      <w:fldChar w:fldCharType="begin"/>
    </w:r>
    <w:r w:rsidR="004C46D5">
      <w:rPr>
        <w:rStyle w:val="ab"/>
      </w:rPr>
      <w:instrText xml:space="preserve">PAGE  </w:instrText>
    </w:r>
    <w:r>
      <w:rPr>
        <w:rStyle w:val="ab"/>
      </w:rPr>
      <w:fldChar w:fldCharType="separate"/>
    </w:r>
    <w:r w:rsidR="00E1381A">
      <w:rPr>
        <w:rStyle w:val="ab"/>
        <w:noProof/>
      </w:rPr>
      <w:t>11</w:t>
    </w:r>
    <w:r>
      <w:rPr>
        <w:rStyle w:val="ab"/>
      </w:rPr>
      <w:fldChar w:fldCharType="end"/>
    </w:r>
  </w:p>
  <w:p w:rsidR="004C46D5" w:rsidRDefault="004C46D5">
    <w:pPr>
      <w:pStyle w:val="a9"/>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6D5" w:rsidRDefault="00DC6ADE" w:rsidP="00BA1D8B">
    <w:pPr>
      <w:pStyle w:val="a9"/>
      <w:framePr w:wrap="around" w:vAnchor="text" w:hAnchor="margin" w:xAlign="center" w:y="1"/>
      <w:rPr>
        <w:rStyle w:val="ab"/>
      </w:rPr>
    </w:pPr>
    <w:r>
      <w:rPr>
        <w:rStyle w:val="ab"/>
      </w:rPr>
      <w:fldChar w:fldCharType="begin"/>
    </w:r>
    <w:r w:rsidR="004C46D5">
      <w:rPr>
        <w:rStyle w:val="ab"/>
      </w:rPr>
      <w:instrText xml:space="preserve">PAGE  </w:instrText>
    </w:r>
    <w:r>
      <w:rPr>
        <w:rStyle w:val="ab"/>
      </w:rPr>
      <w:fldChar w:fldCharType="end"/>
    </w:r>
  </w:p>
  <w:p w:rsidR="004C46D5" w:rsidRDefault="004C46D5">
    <w:pPr>
      <w:pStyle w:val="a9"/>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6D5" w:rsidRDefault="00DC6ADE" w:rsidP="00BA1D8B">
    <w:pPr>
      <w:pStyle w:val="a9"/>
      <w:framePr w:wrap="around" w:vAnchor="text" w:hAnchor="margin" w:xAlign="center" w:y="1"/>
      <w:rPr>
        <w:rStyle w:val="ab"/>
      </w:rPr>
    </w:pPr>
    <w:r>
      <w:rPr>
        <w:rStyle w:val="ab"/>
      </w:rPr>
      <w:fldChar w:fldCharType="begin"/>
    </w:r>
    <w:r w:rsidR="004C46D5">
      <w:rPr>
        <w:rStyle w:val="ab"/>
      </w:rPr>
      <w:instrText xml:space="preserve">PAGE  </w:instrText>
    </w:r>
    <w:r>
      <w:rPr>
        <w:rStyle w:val="ab"/>
      </w:rPr>
      <w:fldChar w:fldCharType="separate"/>
    </w:r>
    <w:r w:rsidR="004C46D5">
      <w:rPr>
        <w:rStyle w:val="ab"/>
        <w:noProof/>
      </w:rPr>
      <w:t>18</w:t>
    </w:r>
    <w:r>
      <w:rPr>
        <w:rStyle w:val="ab"/>
      </w:rPr>
      <w:fldChar w:fldCharType="end"/>
    </w:r>
  </w:p>
  <w:p w:rsidR="004C46D5" w:rsidRDefault="004C46D5">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D48E0"/>
    <w:multiLevelType w:val="hybridMultilevel"/>
    <w:tmpl w:val="ABDE0CA2"/>
    <w:lvl w:ilvl="0" w:tplc="736EA7FA">
      <w:start w:val="39"/>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1">
    <w:nsid w:val="098F5A0C"/>
    <w:multiLevelType w:val="hybridMultilevel"/>
    <w:tmpl w:val="F9281340"/>
    <w:lvl w:ilvl="0" w:tplc="3424CC6C">
      <w:start w:val="40"/>
      <w:numFmt w:val="decimal"/>
      <w:lvlText w:val="%1."/>
      <w:lvlJc w:val="left"/>
      <w:pPr>
        <w:tabs>
          <w:tab w:val="num" w:pos="1260"/>
        </w:tabs>
        <w:ind w:left="1260" w:hanging="555"/>
      </w:pPr>
      <w:rPr>
        <w:rFonts w:cs="Times New Roman" w:hint="default"/>
      </w:rPr>
    </w:lvl>
    <w:lvl w:ilvl="1" w:tplc="04190019" w:tentative="1">
      <w:start w:val="1"/>
      <w:numFmt w:val="lowerLetter"/>
      <w:lvlText w:val="%2."/>
      <w:lvlJc w:val="left"/>
      <w:pPr>
        <w:tabs>
          <w:tab w:val="num" w:pos="1785"/>
        </w:tabs>
        <w:ind w:left="1785" w:hanging="360"/>
      </w:pPr>
      <w:rPr>
        <w:rFonts w:cs="Times New Roman"/>
      </w:rPr>
    </w:lvl>
    <w:lvl w:ilvl="2" w:tplc="0419001B" w:tentative="1">
      <w:start w:val="1"/>
      <w:numFmt w:val="lowerRoman"/>
      <w:lvlText w:val="%3."/>
      <w:lvlJc w:val="right"/>
      <w:pPr>
        <w:tabs>
          <w:tab w:val="num" w:pos="2505"/>
        </w:tabs>
        <w:ind w:left="2505" w:hanging="180"/>
      </w:pPr>
      <w:rPr>
        <w:rFonts w:cs="Times New Roman"/>
      </w:rPr>
    </w:lvl>
    <w:lvl w:ilvl="3" w:tplc="0419000F" w:tentative="1">
      <w:start w:val="1"/>
      <w:numFmt w:val="decimal"/>
      <w:lvlText w:val="%4."/>
      <w:lvlJc w:val="left"/>
      <w:pPr>
        <w:tabs>
          <w:tab w:val="num" w:pos="3225"/>
        </w:tabs>
        <w:ind w:left="3225" w:hanging="360"/>
      </w:pPr>
      <w:rPr>
        <w:rFonts w:cs="Times New Roman"/>
      </w:rPr>
    </w:lvl>
    <w:lvl w:ilvl="4" w:tplc="04190019" w:tentative="1">
      <w:start w:val="1"/>
      <w:numFmt w:val="lowerLetter"/>
      <w:lvlText w:val="%5."/>
      <w:lvlJc w:val="left"/>
      <w:pPr>
        <w:tabs>
          <w:tab w:val="num" w:pos="3945"/>
        </w:tabs>
        <w:ind w:left="3945" w:hanging="360"/>
      </w:pPr>
      <w:rPr>
        <w:rFonts w:cs="Times New Roman"/>
      </w:rPr>
    </w:lvl>
    <w:lvl w:ilvl="5" w:tplc="0419001B" w:tentative="1">
      <w:start w:val="1"/>
      <w:numFmt w:val="lowerRoman"/>
      <w:lvlText w:val="%6."/>
      <w:lvlJc w:val="right"/>
      <w:pPr>
        <w:tabs>
          <w:tab w:val="num" w:pos="4665"/>
        </w:tabs>
        <w:ind w:left="4665" w:hanging="180"/>
      </w:pPr>
      <w:rPr>
        <w:rFonts w:cs="Times New Roman"/>
      </w:rPr>
    </w:lvl>
    <w:lvl w:ilvl="6" w:tplc="0419000F" w:tentative="1">
      <w:start w:val="1"/>
      <w:numFmt w:val="decimal"/>
      <w:lvlText w:val="%7."/>
      <w:lvlJc w:val="left"/>
      <w:pPr>
        <w:tabs>
          <w:tab w:val="num" w:pos="5385"/>
        </w:tabs>
        <w:ind w:left="5385" w:hanging="360"/>
      </w:pPr>
      <w:rPr>
        <w:rFonts w:cs="Times New Roman"/>
      </w:rPr>
    </w:lvl>
    <w:lvl w:ilvl="7" w:tplc="04190019" w:tentative="1">
      <w:start w:val="1"/>
      <w:numFmt w:val="lowerLetter"/>
      <w:lvlText w:val="%8."/>
      <w:lvlJc w:val="left"/>
      <w:pPr>
        <w:tabs>
          <w:tab w:val="num" w:pos="6105"/>
        </w:tabs>
        <w:ind w:left="6105" w:hanging="360"/>
      </w:pPr>
      <w:rPr>
        <w:rFonts w:cs="Times New Roman"/>
      </w:rPr>
    </w:lvl>
    <w:lvl w:ilvl="8" w:tplc="0419001B" w:tentative="1">
      <w:start w:val="1"/>
      <w:numFmt w:val="lowerRoman"/>
      <w:lvlText w:val="%9."/>
      <w:lvlJc w:val="right"/>
      <w:pPr>
        <w:tabs>
          <w:tab w:val="num" w:pos="6825"/>
        </w:tabs>
        <w:ind w:left="6825" w:hanging="180"/>
      </w:pPr>
      <w:rPr>
        <w:rFonts w:cs="Times New Roman"/>
      </w:rPr>
    </w:lvl>
  </w:abstractNum>
  <w:abstractNum w:abstractNumId="2">
    <w:nsid w:val="1CD662DB"/>
    <w:multiLevelType w:val="hybridMultilevel"/>
    <w:tmpl w:val="443069A6"/>
    <w:lvl w:ilvl="0" w:tplc="B8B6AC72">
      <w:start w:val="1"/>
      <w:numFmt w:val="decimal"/>
      <w:lvlText w:val="%1)"/>
      <w:lvlJc w:val="left"/>
      <w:pPr>
        <w:tabs>
          <w:tab w:val="num" w:pos="1999"/>
        </w:tabs>
        <w:ind w:left="1999" w:hanging="1290"/>
      </w:pPr>
      <w:rPr>
        <w:rFonts w:cs="Times New Roman" w:hint="default"/>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8"/>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3C9"/>
    <w:rsid w:val="00000E8F"/>
    <w:rsid w:val="000034FA"/>
    <w:rsid w:val="000037E7"/>
    <w:rsid w:val="000061D6"/>
    <w:rsid w:val="0001077B"/>
    <w:rsid w:val="00012473"/>
    <w:rsid w:val="00025748"/>
    <w:rsid w:val="00027BB2"/>
    <w:rsid w:val="00027E09"/>
    <w:rsid w:val="000300A5"/>
    <w:rsid w:val="000303E1"/>
    <w:rsid w:val="000343F2"/>
    <w:rsid w:val="00044711"/>
    <w:rsid w:val="00047898"/>
    <w:rsid w:val="00053F8C"/>
    <w:rsid w:val="00055580"/>
    <w:rsid w:val="00060AEB"/>
    <w:rsid w:val="0006279F"/>
    <w:rsid w:val="00065235"/>
    <w:rsid w:val="000702A2"/>
    <w:rsid w:val="00072150"/>
    <w:rsid w:val="00072235"/>
    <w:rsid w:val="000731CF"/>
    <w:rsid w:val="00074BBA"/>
    <w:rsid w:val="00074C03"/>
    <w:rsid w:val="000807D1"/>
    <w:rsid w:val="000839D1"/>
    <w:rsid w:val="00083EF1"/>
    <w:rsid w:val="000845FD"/>
    <w:rsid w:val="00084B2D"/>
    <w:rsid w:val="000853F0"/>
    <w:rsid w:val="00086618"/>
    <w:rsid w:val="00090B0D"/>
    <w:rsid w:val="000935B5"/>
    <w:rsid w:val="00095FEA"/>
    <w:rsid w:val="00097E34"/>
    <w:rsid w:val="000A0775"/>
    <w:rsid w:val="000A090F"/>
    <w:rsid w:val="000A1F34"/>
    <w:rsid w:val="000A490C"/>
    <w:rsid w:val="000A7F1E"/>
    <w:rsid w:val="000B48BE"/>
    <w:rsid w:val="000B5C73"/>
    <w:rsid w:val="000B5E01"/>
    <w:rsid w:val="000B5E48"/>
    <w:rsid w:val="000C0911"/>
    <w:rsid w:val="000C1B98"/>
    <w:rsid w:val="000C3A6B"/>
    <w:rsid w:val="000E03C0"/>
    <w:rsid w:val="000E1EE8"/>
    <w:rsid w:val="000F0A32"/>
    <w:rsid w:val="000F3CD9"/>
    <w:rsid w:val="000F7125"/>
    <w:rsid w:val="00111F6F"/>
    <w:rsid w:val="00112B94"/>
    <w:rsid w:val="001165D5"/>
    <w:rsid w:val="0012168C"/>
    <w:rsid w:val="0012445F"/>
    <w:rsid w:val="001276B0"/>
    <w:rsid w:val="00127F4F"/>
    <w:rsid w:val="00130361"/>
    <w:rsid w:val="00131210"/>
    <w:rsid w:val="0014336E"/>
    <w:rsid w:val="0015730D"/>
    <w:rsid w:val="00157662"/>
    <w:rsid w:val="001602A8"/>
    <w:rsid w:val="00163B86"/>
    <w:rsid w:val="00164D54"/>
    <w:rsid w:val="001716EF"/>
    <w:rsid w:val="00176787"/>
    <w:rsid w:val="00177915"/>
    <w:rsid w:val="001856F5"/>
    <w:rsid w:val="0018729F"/>
    <w:rsid w:val="00190B58"/>
    <w:rsid w:val="00193A97"/>
    <w:rsid w:val="00197DF5"/>
    <w:rsid w:val="001A1831"/>
    <w:rsid w:val="001A18B9"/>
    <w:rsid w:val="001A4194"/>
    <w:rsid w:val="001A422D"/>
    <w:rsid w:val="001A5359"/>
    <w:rsid w:val="001A6807"/>
    <w:rsid w:val="001C3EDF"/>
    <w:rsid w:val="001D1400"/>
    <w:rsid w:val="001D308F"/>
    <w:rsid w:val="001E1D61"/>
    <w:rsid w:val="001E2C6A"/>
    <w:rsid w:val="001E53BF"/>
    <w:rsid w:val="001E742B"/>
    <w:rsid w:val="001F0982"/>
    <w:rsid w:val="001F11B1"/>
    <w:rsid w:val="001F2D3D"/>
    <w:rsid w:val="001F5074"/>
    <w:rsid w:val="001F5756"/>
    <w:rsid w:val="001F5D9D"/>
    <w:rsid w:val="001F6178"/>
    <w:rsid w:val="00201916"/>
    <w:rsid w:val="00213984"/>
    <w:rsid w:val="00217129"/>
    <w:rsid w:val="002227FE"/>
    <w:rsid w:val="00222C11"/>
    <w:rsid w:val="00223DDB"/>
    <w:rsid w:val="00224C5A"/>
    <w:rsid w:val="0022637E"/>
    <w:rsid w:val="00227FFC"/>
    <w:rsid w:val="0023095C"/>
    <w:rsid w:val="002351F6"/>
    <w:rsid w:val="00237ACD"/>
    <w:rsid w:val="00241AC6"/>
    <w:rsid w:val="00244179"/>
    <w:rsid w:val="00251696"/>
    <w:rsid w:val="0026184D"/>
    <w:rsid w:val="00262832"/>
    <w:rsid w:val="00262859"/>
    <w:rsid w:val="0027214E"/>
    <w:rsid w:val="00274BD6"/>
    <w:rsid w:val="0027559F"/>
    <w:rsid w:val="002806BA"/>
    <w:rsid w:val="0028274C"/>
    <w:rsid w:val="00286DED"/>
    <w:rsid w:val="0028718E"/>
    <w:rsid w:val="00295975"/>
    <w:rsid w:val="00296A7B"/>
    <w:rsid w:val="002A3C2F"/>
    <w:rsid w:val="002A4E4B"/>
    <w:rsid w:val="002A67F3"/>
    <w:rsid w:val="002A77DF"/>
    <w:rsid w:val="002B07C4"/>
    <w:rsid w:val="002B74D2"/>
    <w:rsid w:val="002C5409"/>
    <w:rsid w:val="002D3F96"/>
    <w:rsid w:val="002D41B9"/>
    <w:rsid w:val="002D71FC"/>
    <w:rsid w:val="002E2802"/>
    <w:rsid w:val="002E3B89"/>
    <w:rsid w:val="002E6C1C"/>
    <w:rsid w:val="002F5D7D"/>
    <w:rsid w:val="00305DEF"/>
    <w:rsid w:val="00311C71"/>
    <w:rsid w:val="00314C65"/>
    <w:rsid w:val="00321505"/>
    <w:rsid w:val="00326551"/>
    <w:rsid w:val="0033047E"/>
    <w:rsid w:val="00331E11"/>
    <w:rsid w:val="00335B7E"/>
    <w:rsid w:val="003402D3"/>
    <w:rsid w:val="00342B57"/>
    <w:rsid w:val="00351FE1"/>
    <w:rsid w:val="003558C9"/>
    <w:rsid w:val="003559FC"/>
    <w:rsid w:val="003608CE"/>
    <w:rsid w:val="003629BE"/>
    <w:rsid w:val="00365338"/>
    <w:rsid w:val="00366BD6"/>
    <w:rsid w:val="003673D0"/>
    <w:rsid w:val="003731F7"/>
    <w:rsid w:val="00376FD6"/>
    <w:rsid w:val="003836BA"/>
    <w:rsid w:val="0039245A"/>
    <w:rsid w:val="00393F6C"/>
    <w:rsid w:val="003953F9"/>
    <w:rsid w:val="00396A52"/>
    <w:rsid w:val="003A1267"/>
    <w:rsid w:val="003A3B4A"/>
    <w:rsid w:val="003A77B0"/>
    <w:rsid w:val="003B300F"/>
    <w:rsid w:val="003C04B0"/>
    <w:rsid w:val="003D406C"/>
    <w:rsid w:val="003D7413"/>
    <w:rsid w:val="003E1C21"/>
    <w:rsid w:val="003E2389"/>
    <w:rsid w:val="003E2657"/>
    <w:rsid w:val="003E4133"/>
    <w:rsid w:val="003E44A1"/>
    <w:rsid w:val="003F2E14"/>
    <w:rsid w:val="00403ADB"/>
    <w:rsid w:val="0040540E"/>
    <w:rsid w:val="00406592"/>
    <w:rsid w:val="00411914"/>
    <w:rsid w:val="00411BC4"/>
    <w:rsid w:val="0041281F"/>
    <w:rsid w:val="00413B84"/>
    <w:rsid w:val="004177D2"/>
    <w:rsid w:val="00421A43"/>
    <w:rsid w:val="00424819"/>
    <w:rsid w:val="00425F10"/>
    <w:rsid w:val="00427730"/>
    <w:rsid w:val="00446500"/>
    <w:rsid w:val="00447F33"/>
    <w:rsid w:val="00451512"/>
    <w:rsid w:val="004604E5"/>
    <w:rsid w:val="0046079D"/>
    <w:rsid w:val="00470320"/>
    <w:rsid w:val="00472572"/>
    <w:rsid w:val="00473E47"/>
    <w:rsid w:val="00474D1F"/>
    <w:rsid w:val="004809A4"/>
    <w:rsid w:val="00480D6F"/>
    <w:rsid w:val="00482565"/>
    <w:rsid w:val="00483B26"/>
    <w:rsid w:val="00491438"/>
    <w:rsid w:val="00495C98"/>
    <w:rsid w:val="00496340"/>
    <w:rsid w:val="004A08C1"/>
    <w:rsid w:val="004A0962"/>
    <w:rsid w:val="004A4067"/>
    <w:rsid w:val="004B225C"/>
    <w:rsid w:val="004C3F39"/>
    <w:rsid w:val="004C46D5"/>
    <w:rsid w:val="004D1627"/>
    <w:rsid w:val="004D532D"/>
    <w:rsid w:val="004D5D4B"/>
    <w:rsid w:val="004E3BEC"/>
    <w:rsid w:val="004E4017"/>
    <w:rsid w:val="004E41A8"/>
    <w:rsid w:val="004E658F"/>
    <w:rsid w:val="004E664C"/>
    <w:rsid w:val="00503CFC"/>
    <w:rsid w:val="00505DC7"/>
    <w:rsid w:val="005102B4"/>
    <w:rsid w:val="00510949"/>
    <w:rsid w:val="00513536"/>
    <w:rsid w:val="0051432E"/>
    <w:rsid w:val="0051470E"/>
    <w:rsid w:val="00514CC9"/>
    <w:rsid w:val="00523C3C"/>
    <w:rsid w:val="0053010C"/>
    <w:rsid w:val="005305E2"/>
    <w:rsid w:val="0053340C"/>
    <w:rsid w:val="005341F0"/>
    <w:rsid w:val="00541A69"/>
    <w:rsid w:val="005436C0"/>
    <w:rsid w:val="0055032F"/>
    <w:rsid w:val="005519B6"/>
    <w:rsid w:val="0055267F"/>
    <w:rsid w:val="0055309E"/>
    <w:rsid w:val="00560C2D"/>
    <w:rsid w:val="005652E8"/>
    <w:rsid w:val="0057139C"/>
    <w:rsid w:val="005818DE"/>
    <w:rsid w:val="0059143D"/>
    <w:rsid w:val="00593E7D"/>
    <w:rsid w:val="005952B0"/>
    <w:rsid w:val="00595F44"/>
    <w:rsid w:val="0059659F"/>
    <w:rsid w:val="005A11F2"/>
    <w:rsid w:val="005A1E6E"/>
    <w:rsid w:val="005A7BF5"/>
    <w:rsid w:val="005C0CE1"/>
    <w:rsid w:val="005C7B18"/>
    <w:rsid w:val="005D03C9"/>
    <w:rsid w:val="005D0D9C"/>
    <w:rsid w:val="005D331F"/>
    <w:rsid w:val="005D6ABE"/>
    <w:rsid w:val="005E1318"/>
    <w:rsid w:val="005E1D89"/>
    <w:rsid w:val="005E2B78"/>
    <w:rsid w:val="00600512"/>
    <w:rsid w:val="006078B4"/>
    <w:rsid w:val="00607CEE"/>
    <w:rsid w:val="00610161"/>
    <w:rsid w:val="00614468"/>
    <w:rsid w:val="006146FA"/>
    <w:rsid w:val="00616FA0"/>
    <w:rsid w:val="00617D3D"/>
    <w:rsid w:val="00617DD2"/>
    <w:rsid w:val="0062117A"/>
    <w:rsid w:val="00621C5A"/>
    <w:rsid w:val="00622082"/>
    <w:rsid w:val="00627FF4"/>
    <w:rsid w:val="00630469"/>
    <w:rsid w:val="00631943"/>
    <w:rsid w:val="006323F9"/>
    <w:rsid w:val="0063577D"/>
    <w:rsid w:val="00637B10"/>
    <w:rsid w:val="006479E5"/>
    <w:rsid w:val="00661FFD"/>
    <w:rsid w:val="00662A2C"/>
    <w:rsid w:val="006633F7"/>
    <w:rsid w:val="00670D0F"/>
    <w:rsid w:val="0067138C"/>
    <w:rsid w:val="006716F2"/>
    <w:rsid w:val="00675840"/>
    <w:rsid w:val="00681EA3"/>
    <w:rsid w:val="00686C12"/>
    <w:rsid w:val="00687740"/>
    <w:rsid w:val="00690517"/>
    <w:rsid w:val="00691579"/>
    <w:rsid w:val="006A143A"/>
    <w:rsid w:val="006A4608"/>
    <w:rsid w:val="006B04CD"/>
    <w:rsid w:val="006B4815"/>
    <w:rsid w:val="006B50F5"/>
    <w:rsid w:val="006C6D94"/>
    <w:rsid w:val="006C73B1"/>
    <w:rsid w:val="006C7EC1"/>
    <w:rsid w:val="006D1813"/>
    <w:rsid w:val="006D683E"/>
    <w:rsid w:val="006E0F09"/>
    <w:rsid w:val="006F2E4E"/>
    <w:rsid w:val="006F5052"/>
    <w:rsid w:val="006F6FF1"/>
    <w:rsid w:val="006F7D57"/>
    <w:rsid w:val="007017D4"/>
    <w:rsid w:val="00702C9B"/>
    <w:rsid w:val="0070308E"/>
    <w:rsid w:val="00707779"/>
    <w:rsid w:val="00710856"/>
    <w:rsid w:val="00710E27"/>
    <w:rsid w:val="00714A39"/>
    <w:rsid w:val="007203C2"/>
    <w:rsid w:val="00720464"/>
    <w:rsid w:val="00722092"/>
    <w:rsid w:val="007227F6"/>
    <w:rsid w:val="00725767"/>
    <w:rsid w:val="007257D1"/>
    <w:rsid w:val="007276A4"/>
    <w:rsid w:val="00742C80"/>
    <w:rsid w:val="00744D83"/>
    <w:rsid w:val="00747937"/>
    <w:rsid w:val="00754CF6"/>
    <w:rsid w:val="007557CA"/>
    <w:rsid w:val="0076531D"/>
    <w:rsid w:val="00771C2C"/>
    <w:rsid w:val="00773318"/>
    <w:rsid w:val="007762FA"/>
    <w:rsid w:val="00776F71"/>
    <w:rsid w:val="00783EEE"/>
    <w:rsid w:val="00783F89"/>
    <w:rsid w:val="00784719"/>
    <w:rsid w:val="00785B9F"/>
    <w:rsid w:val="00787E02"/>
    <w:rsid w:val="00794271"/>
    <w:rsid w:val="00794834"/>
    <w:rsid w:val="007A154D"/>
    <w:rsid w:val="007A3D6F"/>
    <w:rsid w:val="007C1F9B"/>
    <w:rsid w:val="007C794C"/>
    <w:rsid w:val="007D677C"/>
    <w:rsid w:val="007E1742"/>
    <w:rsid w:val="007E2D52"/>
    <w:rsid w:val="007E5AC7"/>
    <w:rsid w:val="007F4DFA"/>
    <w:rsid w:val="008028F0"/>
    <w:rsid w:val="00807FA9"/>
    <w:rsid w:val="00813844"/>
    <w:rsid w:val="00813A0B"/>
    <w:rsid w:val="00815C51"/>
    <w:rsid w:val="00815FE0"/>
    <w:rsid w:val="008203AF"/>
    <w:rsid w:val="00820FCD"/>
    <w:rsid w:val="00827310"/>
    <w:rsid w:val="008301F5"/>
    <w:rsid w:val="00830B6E"/>
    <w:rsid w:val="0083381B"/>
    <w:rsid w:val="008340EA"/>
    <w:rsid w:val="008401F0"/>
    <w:rsid w:val="008423EC"/>
    <w:rsid w:val="00846D3E"/>
    <w:rsid w:val="008524AD"/>
    <w:rsid w:val="00852CE0"/>
    <w:rsid w:val="00855D20"/>
    <w:rsid w:val="008561FB"/>
    <w:rsid w:val="00857E61"/>
    <w:rsid w:val="0086780F"/>
    <w:rsid w:val="008703F5"/>
    <w:rsid w:val="008707D9"/>
    <w:rsid w:val="00881AB0"/>
    <w:rsid w:val="00886BD6"/>
    <w:rsid w:val="008870F0"/>
    <w:rsid w:val="00887777"/>
    <w:rsid w:val="008946F7"/>
    <w:rsid w:val="00894D64"/>
    <w:rsid w:val="00895A20"/>
    <w:rsid w:val="008A0621"/>
    <w:rsid w:val="008A0A93"/>
    <w:rsid w:val="008A1435"/>
    <w:rsid w:val="008A2EE7"/>
    <w:rsid w:val="008A55F6"/>
    <w:rsid w:val="008A5758"/>
    <w:rsid w:val="008B53F3"/>
    <w:rsid w:val="008B72DA"/>
    <w:rsid w:val="008B7DDD"/>
    <w:rsid w:val="008C1E2D"/>
    <w:rsid w:val="008C2F01"/>
    <w:rsid w:val="008C39EA"/>
    <w:rsid w:val="008D0B62"/>
    <w:rsid w:val="008D12D8"/>
    <w:rsid w:val="008D1F79"/>
    <w:rsid w:val="008D3793"/>
    <w:rsid w:val="008D596E"/>
    <w:rsid w:val="008D5B75"/>
    <w:rsid w:val="008D6740"/>
    <w:rsid w:val="008D79C7"/>
    <w:rsid w:val="008D7D50"/>
    <w:rsid w:val="008E0532"/>
    <w:rsid w:val="008E6133"/>
    <w:rsid w:val="008F046B"/>
    <w:rsid w:val="008F6B69"/>
    <w:rsid w:val="00901393"/>
    <w:rsid w:val="00907475"/>
    <w:rsid w:val="00907787"/>
    <w:rsid w:val="00911B0B"/>
    <w:rsid w:val="009138FC"/>
    <w:rsid w:val="009169EC"/>
    <w:rsid w:val="00917E14"/>
    <w:rsid w:val="0092091D"/>
    <w:rsid w:val="00922698"/>
    <w:rsid w:val="00923FA0"/>
    <w:rsid w:val="00931C20"/>
    <w:rsid w:val="00931D4E"/>
    <w:rsid w:val="00935787"/>
    <w:rsid w:val="00935F4E"/>
    <w:rsid w:val="00936812"/>
    <w:rsid w:val="009411BA"/>
    <w:rsid w:val="00946F3B"/>
    <w:rsid w:val="00961B8C"/>
    <w:rsid w:val="00963042"/>
    <w:rsid w:val="0096558E"/>
    <w:rsid w:val="00965F4F"/>
    <w:rsid w:val="0097214C"/>
    <w:rsid w:val="009725B1"/>
    <w:rsid w:val="00973990"/>
    <w:rsid w:val="00976BCD"/>
    <w:rsid w:val="00985D9A"/>
    <w:rsid w:val="009922C5"/>
    <w:rsid w:val="00993C0D"/>
    <w:rsid w:val="0099563B"/>
    <w:rsid w:val="009A07BB"/>
    <w:rsid w:val="009A091A"/>
    <w:rsid w:val="009A0BBE"/>
    <w:rsid w:val="009A3A0A"/>
    <w:rsid w:val="009A6EBB"/>
    <w:rsid w:val="009B08DD"/>
    <w:rsid w:val="009C057B"/>
    <w:rsid w:val="009C35E2"/>
    <w:rsid w:val="009C4923"/>
    <w:rsid w:val="009D2FC0"/>
    <w:rsid w:val="009E2D78"/>
    <w:rsid w:val="009F2EAC"/>
    <w:rsid w:val="009F32D5"/>
    <w:rsid w:val="009F721B"/>
    <w:rsid w:val="009F7C94"/>
    <w:rsid w:val="00A027A3"/>
    <w:rsid w:val="00A05957"/>
    <w:rsid w:val="00A136D2"/>
    <w:rsid w:val="00A3248B"/>
    <w:rsid w:val="00A33ECD"/>
    <w:rsid w:val="00A35076"/>
    <w:rsid w:val="00A370A7"/>
    <w:rsid w:val="00A37ABB"/>
    <w:rsid w:val="00A4200F"/>
    <w:rsid w:val="00A4531A"/>
    <w:rsid w:val="00A47316"/>
    <w:rsid w:val="00A60CA8"/>
    <w:rsid w:val="00A61D4F"/>
    <w:rsid w:val="00A633ED"/>
    <w:rsid w:val="00A653DE"/>
    <w:rsid w:val="00A74173"/>
    <w:rsid w:val="00A8211F"/>
    <w:rsid w:val="00A84122"/>
    <w:rsid w:val="00A9655E"/>
    <w:rsid w:val="00AA7C7E"/>
    <w:rsid w:val="00AB4D80"/>
    <w:rsid w:val="00AD1EBF"/>
    <w:rsid w:val="00AE686A"/>
    <w:rsid w:val="00AF1B32"/>
    <w:rsid w:val="00B063F3"/>
    <w:rsid w:val="00B07827"/>
    <w:rsid w:val="00B12AD5"/>
    <w:rsid w:val="00B1739B"/>
    <w:rsid w:val="00B2258B"/>
    <w:rsid w:val="00B25429"/>
    <w:rsid w:val="00B25943"/>
    <w:rsid w:val="00B27772"/>
    <w:rsid w:val="00B3269C"/>
    <w:rsid w:val="00B331EE"/>
    <w:rsid w:val="00B35E12"/>
    <w:rsid w:val="00B41D7D"/>
    <w:rsid w:val="00B53A7B"/>
    <w:rsid w:val="00B55F32"/>
    <w:rsid w:val="00B56CD3"/>
    <w:rsid w:val="00B61388"/>
    <w:rsid w:val="00B619AD"/>
    <w:rsid w:val="00B661A6"/>
    <w:rsid w:val="00B73AB7"/>
    <w:rsid w:val="00B7467E"/>
    <w:rsid w:val="00B748A4"/>
    <w:rsid w:val="00B7557C"/>
    <w:rsid w:val="00B76328"/>
    <w:rsid w:val="00B77B05"/>
    <w:rsid w:val="00B84AB5"/>
    <w:rsid w:val="00B861E1"/>
    <w:rsid w:val="00B878F7"/>
    <w:rsid w:val="00B905A4"/>
    <w:rsid w:val="00B93E7F"/>
    <w:rsid w:val="00BA1D8B"/>
    <w:rsid w:val="00BA7480"/>
    <w:rsid w:val="00BB2CAF"/>
    <w:rsid w:val="00BB5242"/>
    <w:rsid w:val="00BB78D0"/>
    <w:rsid w:val="00BC127D"/>
    <w:rsid w:val="00BC2701"/>
    <w:rsid w:val="00BC4DB8"/>
    <w:rsid w:val="00BD4223"/>
    <w:rsid w:val="00BD6DA2"/>
    <w:rsid w:val="00BD6E08"/>
    <w:rsid w:val="00BE1D73"/>
    <w:rsid w:val="00BE4875"/>
    <w:rsid w:val="00BE4AFD"/>
    <w:rsid w:val="00BF261E"/>
    <w:rsid w:val="00BF43AC"/>
    <w:rsid w:val="00BF44E5"/>
    <w:rsid w:val="00C028A9"/>
    <w:rsid w:val="00C04248"/>
    <w:rsid w:val="00C05E76"/>
    <w:rsid w:val="00C06F64"/>
    <w:rsid w:val="00C175D8"/>
    <w:rsid w:val="00C234C4"/>
    <w:rsid w:val="00C23FD6"/>
    <w:rsid w:val="00C24A00"/>
    <w:rsid w:val="00C3145F"/>
    <w:rsid w:val="00C343CF"/>
    <w:rsid w:val="00C34596"/>
    <w:rsid w:val="00C37AEE"/>
    <w:rsid w:val="00C40587"/>
    <w:rsid w:val="00C40E6B"/>
    <w:rsid w:val="00C420A0"/>
    <w:rsid w:val="00C43B64"/>
    <w:rsid w:val="00C449D9"/>
    <w:rsid w:val="00C519F1"/>
    <w:rsid w:val="00C538FB"/>
    <w:rsid w:val="00C55D04"/>
    <w:rsid w:val="00C6212E"/>
    <w:rsid w:val="00C64060"/>
    <w:rsid w:val="00C649D3"/>
    <w:rsid w:val="00C67711"/>
    <w:rsid w:val="00C74D41"/>
    <w:rsid w:val="00C80940"/>
    <w:rsid w:val="00C80F82"/>
    <w:rsid w:val="00C90165"/>
    <w:rsid w:val="00C915C3"/>
    <w:rsid w:val="00C9695C"/>
    <w:rsid w:val="00CA124C"/>
    <w:rsid w:val="00CA4BB1"/>
    <w:rsid w:val="00CA7127"/>
    <w:rsid w:val="00CA77CA"/>
    <w:rsid w:val="00CB4B7D"/>
    <w:rsid w:val="00CB660A"/>
    <w:rsid w:val="00CC53C8"/>
    <w:rsid w:val="00CD57BD"/>
    <w:rsid w:val="00CD5E6B"/>
    <w:rsid w:val="00CE525E"/>
    <w:rsid w:val="00CF3CBD"/>
    <w:rsid w:val="00D01666"/>
    <w:rsid w:val="00D03FFA"/>
    <w:rsid w:val="00D0633B"/>
    <w:rsid w:val="00D12D28"/>
    <w:rsid w:val="00D1354D"/>
    <w:rsid w:val="00D16404"/>
    <w:rsid w:val="00D178A2"/>
    <w:rsid w:val="00D21821"/>
    <w:rsid w:val="00D222AD"/>
    <w:rsid w:val="00D32400"/>
    <w:rsid w:val="00D324DB"/>
    <w:rsid w:val="00D325DE"/>
    <w:rsid w:val="00D4100A"/>
    <w:rsid w:val="00D42C04"/>
    <w:rsid w:val="00D43364"/>
    <w:rsid w:val="00D437CB"/>
    <w:rsid w:val="00D461EE"/>
    <w:rsid w:val="00D56722"/>
    <w:rsid w:val="00D5700F"/>
    <w:rsid w:val="00D610B3"/>
    <w:rsid w:val="00D64D45"/>
    <w:rsid w:val="00D65BF2"/>
    <w:rsid w:val="00D74CA3"/>
    <w:rsid w:val="00D774EC"/>
    <w:rsid w:val="00D82C13"/>
    <w:rsid w:val="00D85425"/>
    <w:rsid w:val="00D8574E"/>
    <w:rsid w:val="00D85C08"/>
    <w:rsid w:val="00D97FF3"/>
    <w:rsid w:val="00DA7631"/>
    <w:rsid w:val="00DB0944"/>
    <w:rsid w:val="00DB6680"/>
    <w:rsid w:val="00DC1A4D"/>
    <w:rsid w:val="00DC6ADE"/>
    <w:rsid w:val="00DD3025"/>
    <w:rsid w:val="00DE1328"/>
    <w:rsid w:val="00DE2F52"/>
    <w:rsid w:val="00DE4A2A"/>
    <w:rsid w:val="00DE6B94"/>
    <w:rsid w:val="00DE78F3"/>
    <w:rsid w:val="00DF32E3"/>
    <w:rsid w:val="00DF6671"/>
    <w:rsid w:val="00DF6942"/>
    <w:rsid w:val="00E03369"/>
    <w:rsid w:val="00E10C7D"/>
    <w:rsid w:val="00E1381A"/>
    <w:rsid w:val="00E1439A"/>
    <w:rsid w:val="00E21BCC"/>
    <w:rsid w:val="00E23D32"/>
    <w:rsid w:val="00E25A39"/>
    <w:rsid w:val="00E34455"/>
    <w:rsid w:val="00E37273"/>
    <w:rsid w:val="00E44D40"/>
    <w:rsid w:val="00E458EE"/>
    <w:rsid w:val="00E51C0B"/>
    <w:rsid w:val="00E5235D"/>
    <w:rsid w:val="00E55107"/>
    <w:rsid w:val="00E5637E"/>
    <w:rsid w:val="00E5686E"/>
    <w:rsid w:val="00E600E2"/>
    <w:rsid w:val="00E6080D"/>
    <w:rsid w:val="00E6132A"/>
    <w:rsid w:val="00E6155B"/>
    <w:rsid w:val="00E63F6C"/>
    <w:rsid w:val="00E830B9"/>
    <w:rsid w:val="00E87961"/>
    <w:rsid w:val="00E92C9B"/>
    <w:rsid w:val="00E948CF"/>
    <w:rsid w:val="00E969BE"/>
    <w:rsid w:val="00EA273C"/>
    <w:rsid w:val="00EA4262"/>
    <w:rsid w:val="00EA71A5"/>
    <w:rsid w:val="00EB25D3"/>
    <w:rsid w:val="00EB7A2F"/>
    <w:rsid w:val="00EC2655"/>
    <w:rsid w:val="00EC3214"/>
    <w:rsid w:val="00EC64C9"/>
    <w:rsid w:val="00EC751D"/>
    <w:rsid w:val="00ED4570"/>
    <w:rsid w:val="00ED5BC8"/>
    <w:rsid w:val="00EE4600"/>
    <w:rsid w:val="00EE7290"/>
    <w:rsid w:val="00EF054B"/>
    <w:rsid w:val="00EF746A"/>
    <w:rsid w:val="00F0523D"/>
    <w:rsid w:val="00F062B1"/>
    <w:rsid w:val="00F06604"/>
    <w:rsid w:val="00F10491"/>
    <w:rsid w:val="00F10C02"/>
    <w:rsid w:val="00F2142F"/>
    <w:rsid w:val="00F22711"/>
    <w:rsid w:val="00F25F5E"/>
    <w:rsid w:val="00F2628B"/>
    <w:rsid w:val="00F26B53"/>
    <w:rsid w:val="00F272A9"/>
    <w:rsid w:val="00F375C7"/>
    <w:rsid w:val="00F426CB"/>
    <w:rsid w:val="00F478F2"/>
    <w:rsid w:val="00F50C52"/>
    <w:rsid w:val="00F5133B"/>
    <w:rsid w:val="00F57829"/>
    <w:rsid w:val="00F57E85"/>
    <w:rsid w:val="00F60173"/>
    <w:rsid w:val="00F609EA"/>
    <w:rsid w:val="00F630A4"/>
    <w:rsid w:val="00F6654D"/>
    <w:rsid w:val="00F67CAE"/>
    <w:rsid w:val="00F707C4"/>
    <w:rsid w:val="00F77E9E"/>
    <w:rsid w:val="00F9012C"/>
    <w:rsid w:val="00F9202A"/>
    <w:rsid w:val="00F97E88"/>
    <w:rsid w:val="00FA05C9"/>
    <w:rsid w:val="00FA0AF4"/>
    <w:rsid w:val="00FA14C7"/>
    <w:rsid w:val="00FB4E7A"/>
    <w:rsid w:val="00FC4D71"/>
    <w:rsid w:val="00FD074F"/>
    <w:rsid w:val="00FD240E"/>
    <w:rsid w:val="00FD4D0B"/>
    <w:rsid w:val="00FD64E1"/>
    <w:rsid w:val="00FD6DA8"/>
    <w:rsid w:val="00FE038B"/>
    <w:rsid w:val="00FE1EEA"/>
    <w:rsid w:val="00FF09FC"/>
    <w:rsid w:val="00FF2F5A"/>
    <w:rsid w:val="00FF3B10"/>
    <w:rsid w:val="00FF7D5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26B53"/>
    <w:pPr>
      <w:ind w:firstLine="567"/>
      <w:jc w:val="both"/>
    </w:pPr>
    <w:rPr>
      <w:rFonts w:ascii="Arial" w:hAnsi="Arial"/>
      <w:sz w:val="24"/>
      <w:szCs w:val="24"/>
    </w:rPr>
  </w:style>
  <w:style w:type="paragraph" w:styleId="1">
    <w:name w:val="heading 1"/>
    <w:aliases w:val="!Части документа"/>
    <w:basedOn w:val="a"/>
    <w:next w:val="a"/>
    <w:link w:val="10"/>
    <w:uiPriority w:val="99"/>
    <w:qFormat/>
    <w:rsid w:val="00F26B53"/>
    <w:pPr>
      <w:jc w:val="center"/>
      <w:outlineLvl w:val="0"/>
    </w:pPr>
    <w:rPr>
      <w:rFonts w:cs="Arial"/>
      <w:b/>
      <w:bCs/>
      <w:kern w:val="32"/>
      <w:sz w:val="32"/>
      <w:szCs w:val="32"/>
    </w:rPr>
  </w:style>
  <w:style w:type="paragraph" w:styleId="2">
    <w:name w:val="heading 2"/>
    <w:aliases w:val="!Разделы документа"/>
    <w:basedOn w:val="a"/>
    <w:link w:val="20"/>
    <w:uiPriority w:val="99"/>
    <w:qFormat/>
    <w:rsid w:val="00F26B53"/>
    <w:pPr>
      <w:jc w:val="center"/>
      <w:outlineLvl w:val="1"/>
    </w:pPr>
    <w:rPr>
      <w:rFonts w:cs="Arial"/>
      <w:b/>
      <w:bCs/>
      <w:iCs/>
      <w:sz w:val="30"/>
      <w:szCs w:val="28"/>
    </w:rPr>
  </w:style>
  <w:style w:type="paragraph" w:styleId="3">
    <w:name w:val="heading 3"/>
    <w:aliases w:val="!Главы документа"/>
    <w:basedOn w:val="a"/>
    <w:link w:val="30"/>
    <w:uiPriority w:val="99"/>
    <w:qFormat/>
    <w:rsid w:val="00F26B53"/>
    <w:pPr>
      <w:outlineLvl w:val="2"/>
    </w:pPr>
    <w:rPr>
      <w:rFonts w:cs="Arial"/>
      <w:b/>
      <w:bCs/>
      <w:sz w:val="28"/>
      <w:szCs w:val="26"/>
    </w:rPr>
  </w:style>
  <w:style w:type="paragraph" w:styleId="4">
    <w:name w:val="heading 4"/>
    <w:aliases w:val="!Параграфы/Статьи документа"/>
    <w:basedOn w:val="a"/>
    <w:link w:val="40"/>
    <w:uiPriority w:val="99"/>
    <w:qFormat/>
    <w:rsid w:val="00F26B53"/>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uiPriority w:val="9"/>
    <w:rsid w:val="0052344A"/>
    <w:rPr>
      <w:rFonts w:asciiTheme="majorHAnsi" w:eastAsiaTheme="majorEastAsia" w:hAnsiTheme="majorHAnsi" w:cstheme="majorBidi"/>
      <w:b/>
      <w:bCs/>
      <w:kern w:val="32"/>
      <w:sz w:val="32"/>
      <w:szCs w:val="32"/>
    </w:rPr>
  </w:style>
  <w:style w:type="character" w:customStyle="1" w:styleId="20">
    <w:name w:val="Заголовок 2 Знак"/>
    <w:aliases w:val="!Разделы документа Знак"/>
    <w:basedOn w:val="a0"/>
    <w:link w:val="2"/>
    <w:uiPriority w:val="9"/>
    <w:semiHidden/>
    <w:rsid w:val="0052344A"/>
    <w:rPr>
      <w:rFonts w:asciiTheme="majorHAnsi" w:eastAsiaTheme="majorEastAsia" w:hAnsiTheme="majorHAnsi" w:cstheme="majorBidi"/>
      <w:b/>
      <w:bCs/>
      <w:i/>
      <w:iCs/>
      <w:sz w:val="28"/>
      <w:szCs w:val="28"/>
    </w:rPr>
  </w:style>
  <w:style w:type="character" w:customStyle="1" w:styleId="30">
    <w:name w:val="Заголовок 3 Знак"/>
    <w:aliases w:val="!Главы документа Знак"/>
    <w:basedOn w:val="a0"/>
    <w:link w:val="3"/>
    <w:uiPriority w:val="9"/>
    <w:semiHidden/>
    <w:rsid w:val="0052344A"/>
    <w:rPr>
      <w:rFonts w:asciiTheme="majorHAnsi" w:eastAsiaTheme="majorEastAsia" w:hAnsiTheme="majorHAnsi" w:cstheme="majorBidi"/>
      <w:b/>
      <w:bCs/>
      <w:sz w:val="26"/>
      <w:szCs w:val="26"/>
    </w:rPr>
  </w:style>
  <w:style w:type="character" w:customStyle="1" w:styleId="40">
    <w:name w:val="Заголовок 4 Знак"/>
    <w:aliases w:val="!Параграфы/Статьи документа Знак"/>
    <w:basedOn w:val="a0"/>
    <w:link w:val="4"/>
    <w:uiPriority w:val="9"/>
    <w:semiHidden/>
    <w:rsid w:val="0052344A"/>
    <w:rPr>
      <w:rFonts w:asciiTheme="minorHAnsi" w:eastAsiaTheme="minorEastAsia" w:hAnsiTheme="minorHAnsi" w:cstheme="minorBidi"/>
      <w:b/>
      <w:bCs/>
      <w:sz w:val="28"/>
      <w:szCs w:val="28"/>
    </w:rPr>
  </w:style>
  <w:style w:type="paragraph" w:customStyle="1" w:styleId="ConsPlusNonformat">
    <w:name w:val="ConsPlusNonformat"/>
    <w:uiPriority w:val="99"/>
    <w:rsid w:val="00BF43AC"/>
    <w:pPr>
      <w:widowControl w:val="0"/>
      <w:autoSpaceDE w:val="0"/>
      <w:autoSpaceDN w:val="0"/>
      <w:adjustRightInd w:val="0"/>
    </w:pPr>
    <w:rPr>
      <w:rFonts w:ascii="Courier New" w:hAnsi="Courier New" w:cs="Courier New"/>
      <w:sz w:val="20"/>
      <w:szCs w:val="20"/>
    </w:rPr>
  </w:style>
  <w:style w:type="paragraph" w:customStyle="1" w:styleId="ConsPlusNormal">
    <w:name w:val="ConsPlusNormal"/>
    <w:uiPriority w:val="99"/>
    <w:rsid w:val="00BF43AC"/>
    <w:pPr>
      <w:widowControl w:val="0"/>
      <w:autoSpaceDE w:val="0"/>
      <w:autoSpaceDN w:val="0"/>
      <w:adjustRightInd w:val="0"/>
      <w:ind w:firstLine="720"/>
    </w:pPr>
    <w:rPr>
      <w:rFonts w:ascii="Arial" w:hAnsi="Arial" w:cs="Arial"/>
      <w:sz w:val="20"/>
      <w:szCs w:val="20"/>
    </w:rPr>
  </w:style>
  <w:style w:type="paragraph" w:customStyle="1" w:styleId="ConsPlusTitle">
    <w:name w:val="ConsPlusTitle"/>
    <w:uiPriority w:val="99"/>
    <w:rsid w:val="00BF43AC"/>
    <w:pPr>
      <w:widowControl w:val="0"/>
      <w:autoSpaceDE w:val="0"/>
      <w:autoSpaceDN w:val="0"/>
      <w:adjustRightInd w:val="0"/>
    </w:pPr>
    <w:rPr>
      <w:rFonts w:ascii="Arial" w:hAnsi="Arial" w:cs="Arial"/>
      <w:b/>
      <w:bCs/>
      <w:sz w:val="20"/>
      <w:szCs w:val="20"/>
    </w:rPr>
  </w:style>
  <w:style w:type="paragraph" w:customStyle="1" w:styleId="11">
    <w:name w:val="обычный_1"/>
    <w:basedOn w:val="a"/>
    <w:uiPriority w:val="99"/>
    <w:rsid w:val="00F77E9E"/>
    <w:pPr>
      <w:spacing w:before="100" w:beforeAutospacing="1" w:after="100" w:afterAutospacing="1"/>
      <w:ind w:firstLine="709"/>
    </w:pPr>
    <w:rPr>
      <w:szCs w:val="28"/>
      <w:lang w:val="en-US" w:eastAsia="en-US"/>
    </w:rPr>
  </w:style>
  <w:style w:type="paragraph" w:styleId="a3">
    <w:name w:val="Body Text"/>
    <w:basedOn w:val="a"/>
    <w:link w:val="a4"/>
    <w:uiPriority w:val="99"/>
    <w:rsid w:val="00DC1A4D"/>
    <w:pPr>
      <w:jc w:val="center"/>
    </w:pPr>
  </w:style>
  <w:style w:type="character" w:customStyle="1" w:styleId="a4">
    <w:name w:val="Основной текст Знак"/>
    <w:basedOn w:val="a0"/>
    <w:link w:val="a3"/>
    <w:uiPriority w:val="99"/>
    <w:semiHidden/>
    <w:rsid w:val="0052344A"/>
    <w:rPr>
      <w:rFonts w:ascii="Arial" w:hAnsi="Arial"/>
      <w:sz w:val="24"/>
      <w:szCs w:val="24"/>
    </w:rPr>
  </w:style>
  <w:style w:type="character" w:styleId="a5">
    <w:name w:val="Hyperlink"/>
    <w:basedOn w:val="a0"/>
    <w:uiPriority w:val="99"/>
    <w:rsid w:val="00F26B53"/>
    <w:rPr>
      <w:rFonts w:cs="Times New Roman"/>
      <w:color w:val="0000FF"/>
      <w:u w:val="none"/>
    </w:rPr>
  </w:style>
  <w:style w:type="paragraph" w:customStyle="1" w:styleId="Default">
    <w:name w:val="Default"/>
    <w:uiPriority w:val="99"/>
    <w:rsid w:val="00DC1A4D"/>
    <w:pPr>
      <w:autoSpaceDE w:val="0"/>
      <w:autoSpaceDN w:val="0"/>
      <w:adjustRightInd w:val="0"/>
    </w:pPr>
    <w:rPr>
      <w:color w:val="000000"/>
      <w:sz w:val="24"/>
      <w:szCs w:val="24"/>
    </w:rPr>
  </w:style>
  <w:style w:type="paragraph" w:styleId="a6">
    <w:name w:val="Body Text Indent"/>
    <w:basedOn w:val="a"/>
    <w:link w:val="a7"/>
    <w:uiPriority w:val="99"/>
    <w:rsid w:val="00B61388"/>
    <w:pPr>
      <w:spacing w:after="120"/>
      <w:ind w:left="283"/>
    </w:pPr>
  </w:style>
  <w:style w:type="character" w:customStyle="1" w:styleId="a7">
    <w:name w:val="Основной текст с отступом Знак"/>
    <w:basedOn w:val="a0"/>
    <w:link w:val="a6"/>
    <w:uiPriority w:val="99"/>
    <w:semiHidden/>
    <w:rsid w:val="0052344A"/>
    <w:rPr>
      <w:rFonts w:ascii="Arial" w:hAnsi="Arial"/>
      <w:sz w:val="24"/>
      <w:szCs w:val="24"/>
    </w:rPr>
  </w:style>
  <w:style w:type="paragraph" w:styleId="a8">
    <w:name w:val="Block Text"/>
    <w:basedOn w:val="a"/>
    <w:uiPriority w:val="99"/>
    <w:rsid w:val="00BC127D"/>
    <w:pPr>
      <w:shd w:val="clear" w:color="auto" w:fill="FFFFFF"/>
      <w:tabs>
        <w:tab w:val="left" w:pos="8789"/>
      </w:tabs>
      <w:spacing w:before="466" w:line="326" w:lineRule="exact"/>
      <w:ind w:left="24" w:right="-39"/>
    </w:pPr>
    <w:rPr>
      <w:b/>
      <w:bCs/>
      <w:color w:val="000000"/>
      <w:szCs w:val="28"/>
    </w:rPr>
  </w:style>
  <w:style w:type="paragraph" w:styleId="a9">
    <w:name w:val="header"/>
    <w:basedOn w:val="a"/>
    <w:link w:val="aa"/>
    <w:uiPriority w:val="99"/>
    <w:rsid w:val="000C0911"/>
    <w:pPr>
      <w:tabs>
        <w:tab w:val="center" w:pos="4677"/>
        <w:tab w:val="right" w:pos="9355"/>
      </w:tabs>
    </w:pPr>
  </w:style>
  <w:style w:type="character" w:customStyle="1" w:styleId="aa">
    <w:name w:val="Верхний колонтитул Знак"/>
    <w:basedOn w:val="a0"/>
    <w:link w:val="a9"/>
    <w:uiPriority w:val="99"/>
    <w:semiHidden/>
    <w:rsid w:val="0052344A"/>
    <w:rPr>
      <w:rFonts w:ascii="Arial" w:hAnsi="Arial"/>
      <w:sz w:val="24"/>
      <w:szCs w:val="24"/>
    </w:rPr>
  </w:style>
  <w:style w:type="character" w:styleId="ab">
    <w:name w:val="page number"/>
    <w:basedOn w:val="a0"/>
    <w:uiPriority w:val="99"/>
    <w:rsid w:val="000C0911"/>
    <w:rPr>
      <w:rFonts w:cs="Times New Roman"/>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uiPriority w:val="99"/>
    <w:rsid w:val="00A37ABB"/>
    <w:pPr>
      <w:spacing w:before="100" w:beforeAutospacing="1" w:after="100" w:afterAutospacing="1"/>
    </w:pPr>
    <w:rPr>
      <w:rFonts w:ascii="Tahoma" w:hAnsi="Tahoma" w:cs="Tahoma"/>
      <w:sz w:val="20"/>
      <w:lang w:val="en-US" w:eastAsia="en-US"/>
    </w:rPr>
  </w:style>
  <w:style w:type="table" w:styleId="ac">
    <w:name w:val="Table Grid"/>
    <w:basedOn w:val="a1"/>
    <w:uiPriority w:val="99"/>
    <w:rsid w:val="008B53F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footer"/>
    <w:basedOn w:val="a"/>
    <w:link w:val="ae"/>
    <w:uiPriority w:val="99"/>
    <w:rsid w:val="009725B1"/>
    <w:pPr>
      <w:tabs>
        <w:tab w:val="center" w:pos="4677"/>
        <w:tab w:val="right" w:pos="9355"/>
      </w:tabs>
    </w:pPr>
  </w:style>
  <w:style w:type="character" w:customStyle="1" w:styleId="ae">
    <w:name w:val="Нижний колонтитул Знак"/>
    <w:basedOn w:val="a0"/>
    <w:link w:val="ad"/>
    <w:uiPriority w:val="99"/>
    <w:semiHidden/>
    <w:rsid w:val="0052344A"/>
    <w:rPr>
      <w:rFonts w:ascii="Arial" w:hAnsi="Arial"/>
      <w:sz w:val="24"/>
      <w:szCs w:val="24"/>
    </w:rPr>
  </w:style>
  <w:style w:type="paragraph" w:styleId="af">
    <w:name w:val="Balloon Text"/>
    <w:basedOn w:val="a"/>
    <w:link w:val="af0"/>
    <w:uiPriority w:val="99"/>
    <w:semiHidden/>
    <w:rsid w:val="002C5409"/>
    <w:rPr>
      <w:rFonts w:ascii="Tahoma" w:hAnsi="Tahoma" w:cs="Tahoma"/>
      <w:sz w:val="16"/>
      <w:szCs w:val="16"/>
    </w:rPr>
  </w:style>
  <w:style w:type="character" w:customStyle="1" w:styleId="af0">
    <w:name w:val="Текст выноски Знак"/>
    <w:basedOn w:val="a0"/>
    <w:link w:val="af"/>
    <w:uiPriority w:val="99"/>
    <w:semiHidden/>
    <w:rsid w:val="0052344A"/>
    <w:rPr>
      <w:sz w:val="0"/>
      <w:szCs w:val="0"/>
    </w:rPr>
  </w:style>
  <w:style w:type="paragraph" w:customStyle="1" w:styleId="Style1">
    <w:name w:val="Style1"/>
    <w:basedOn w:val="a"/>
    <w:uiPriority w:val="99"/>
    <w:rsid w:val="000C1B98"/>
    <w:pPr>
      <w:widowControl w:val="0"/>
      <w:autoSpaceDE w:val="0"/>
      <w:autoSpaceDN w:val="0"/>
      <w:adjustRightInd w:val="0"/>
    </w:pPr>
  </w:style>
  <w:style w:type="paragraph" w:customStyle="1" w:styleId="Style2">
    <w:name w:val="Style2"/>
    <w:basedOn w:val="a"/>
    <w:uiPriority w:val="99"/>
    <w:rsid w:val="000C1B98"/>
    <w:pPr>
      <w:widowControl w:val="0"/>
      <w:autoSpaceDE w:val="0"/>
      <w:autoSpaceDN w:val="0"/>
      <w:adjustRightInd w:val="0"/>
      <w:spacing w:line="324" w:lineRule="exact"/>
      <w:jc w:val="center"/>
    </w:pPr>
  </w:style>
  <w:style w:type="paragraph" w:customStyle="1" w:styleId="Style3">
    <w:name w:val="Style3"/>
    <w:basedOn w:val="a"/>
    <w:uiPriority w:val="99"/>
    <w:rsid w:val="000C1B98"/>
    <w:pPr>
      <w:widowControl w:val="0"/>
      <w:autoSpaceDE w:val="0"/>
      <w:autoSpaceDN w:val="0"/>
      <w:adjustRightInd w:val="0"/>
      <w:spacing w:line="326" w:lineRule="exact"/>
      <w:ind w:firstLine="629"/>
    </w:pPr>
  </w:style>
  <w:style w:type="paragraph" w:customStyle="1" w:styleId="Style4">
    <w:name w:val="Style4"/>
    <w:basedOn w:val="a"/>
    <w:uiPriority w:val="99"/>
    <w:rsid w:val="000C1B98"/>
    <w:pPr>
      <w:widowControl w:val="0"/>
      <w:autoSpaceDE w:val="0"/>
      <w:autoSpaceDN w:val="0"/>
      <w:adjustRightInd w:val="0"/>
      <w:spacing w:line="326" w:lineRule="exact"/>
      <w:ind w:firstLine="730"/>
    </w:pPr>
  </w:style>
  <w:style w:type="paragraph" w:customStyle="1" w:styleId="Style5">
    <w:name w:val="Style5"/>
    <w:basedOn w:val="a"/>
    <w:uiPriority w:val="99"/>
    <w:rsid w:val="000C1B98"/>
    <w:pPr>
      <w:widowControl w:val="0"/>
      <w:autoSpaceDE w:val="0"/>
      <w:autoSpaceDN w:val="0"/>
      <w:adjustRightInd w:val="0"/>
    </w:pPr>
  </w:style>
  <w:style w:type="character" w:customStyle="1" w:styleId="FontStyle11">
    <w:name w:val="Font Style11"/>
    <w:basedOn w:val="a0"/>
    <w:uiPriority w:val="99"/>
    <w:rsid w:val="000C1B98"/>
    <w:rPr>
      <w:rFonts w:ascii="Times New Roman" w:hAnsi="Times New Roman" w:cs="Times New Roman"/>
      <w:b/>
      <w:bCs/>
      <w:sz w:val="26"/>
      <w:szCs w:val="26"/>
    </w:rPr>
  </w:style>
  <w:style w:type="character" w:customStyle="1" w:styleId="FontStyle12">
    <w:name w:val="Font Style12"/>
    <w:basedOn w:val="a0"/>
    <w:uiPriority w:val="99"/>
    <w:rsid w:val="000C1B98"/>
    <w:rPr>
      <w:rFonts w:ascii="Times New Roman" w:hAnsi="Times New Roman" w:cs="Times New Roman"/>
      <w:sz w:val="24"/>
      <w:szCs w:val="24"/>
    </w:rPr>
  </w:style>
  <w:style w:type="character" w:styleId="HTML">
    <w:name w:val="HTML Variable"/>
    <w:aliases w:val="!Ссылки в документе"/>
    <w:basedOn w:val="a0"/>
    <w:uiPriority w:val="99"/>
    <w:rsid w:val="00F26B53"/>
    <w:rPr>
      <w:rFonts w:ascii="Arial" w:hAnsi="Arial" w:cs="Times New Roman"/>
      <w:iCs/>
      <w:color w:val="0000FF"/>
      <w:sz w:val="24"/>
      <w:u w:val="none"/>
    </w:rPr>
  </w:style>
  <w:style w:type="paragraph" w:styleId="af1">
    <w:name w:val="annotation text"/>
    <w:aliases w:val="!Равноширинный текст документа"/>
    <w:basedOn w:val="a"/>
    <w:link w:val="af2"/>
    <w:uiPriority w:val="99"/>
    <w:semiHidden/>
    <w:rsid w:val="00F26B53"/>
    <w:rPr>
      <w:rFonts w:ascii="Courier" w:hAnsi="Courier"/>
      <w:sz w:val="22"/>
      <w:szCs w:val="20"/>
    </w:rPr>
  </w:style>
  <w:style w:type="character" w:customStyle="1" w:styleId="af2">
    <w:name w:val="Текст примечания Знак"/>
    <w:aliases w:val="!Равноширинный текст документа Знак"/>
    <w:basedOn w:val="a0"/>
    <w:link w:val="af1"/>
    <w:uiPriority w:val="99"/>
    <w:semiHidden/>
    <w:rsid w:val="0052344A"/>
    <w:rPr>
      <w:rFonts w:ascii="Arial" w:hAnsi="Arial"/>
      <w:sz w:val="20"/>
      <w:szCs w:val="20"/>
    </w:rPr>
  </w:style>
  <w:style w:type="paragraph" w:customStyle="1" w:styleId="Title">
    <w:name w:val="Title!Название НПА"/>
    <w:basedOn w:val="a"/>
    <w:uiPriority w:val="99"/>
    <w:rsid w:val="00F26B53"/>
    <w:pPr>
      <w:spacing w:before="240" w:after="60"/>
      <w:jc w:val="center"/>
      <w:outlineLvl w:val="0"/>
    </w:pPr>
    <w:rPr>
      <w:rFonts w:cs="Arial"/>
      <w:b/>
      <w:bCs/>
      <w:kern w:val="28"/>
      <w:sz w:val="32"/>
      <w:szCs w:val="32"/>
    </w:rPr>
  </w:style>
  <w:style w:type="paragraph" w:customStyle="1" w:styleId="Application">
    <w:name w:val="Application!Приложение"/>
    <w:uiPriority w:val="99"/>
    <w:rsid w:val="00F26B53"/>
    <w:pPr>
      <w:spacing w:before="120" w:after="120"/>
      <w:jc w:val="right"/>
    </w:pPr>
    <w:rPr>
      <w:rFonts w:ascii="Arial" w:hAnsi="Arial" w:cs="Arial"/>
      <w:b/>
      <w:bCs/>
      <w:kern w:val="28"/>
      <w:sz w:val="32"/>
      <w:szCs w:val="32"/>
    </w:rPr>
  </w:style>
  <w:style w:type="paragraph" w:customStyle="1" w:styleId="Table">
    <w:name w:val="Table!Таблица"/>
    <w:uiPriority w:val="99"/>
    <w:rsid w:val="00F26B53"/>
    <w:rPr>
      <w:rFonts w:ascii="Arial" w:hAnsi="Arial" w:cs="Arial"/>
      <w:bCs/>
      <w:kern w:val="28"/>
      <w:sz w:val="24"/>
      <w:szCs w:val="32"/>
    </w:rPr>
  </w:style>
  <w:style w:type="paragraph" w:customStyle="1" w:styleId="Table0">
    <w:name w:val="Table!"/>
    <w:next w:val="Table"/>
    <w:uiPriority w:val="99"/>
    <w:rsid w:val="00F26B53"/>
    <w:pPr>
      <w:jc w:val="center"/>
    </w:pPr>
    <w:rPr>
      <w:rFonts w:ascii="Arial" w:hAnsi="Arial" w:cs="Arial"/>
      <w:b/>
      <w:bCs/>
      <w:kern w:val="28"/>
      <w:sz w:val="24"/>
      <w:szCs w:val="32"/>
    </w:rPr>
  </w:style>
  <w:style w:type="paragraph" w:customStyle="1" w:styleId="NumberAndDate">
    <w:name w:val="NumberAndDate"/>
    <w:aliases w:val="!Дата и Номер"/>
    <w:uiPriority w:val="99"/>
    <w:rsid w:val="00F26B53"/>
    <w:pPr>
      <w:jc w:val="center"/>
    </w:pPr>
    <w:rPr>
      <w:rFonts w:ascii="Arial" w:hAnsi="Arial" w:cs="Arial"/>
      <w:bCs/>
      <w:kern w:val="28"/>
      <w:sz w:val="24"/>
      <w:szCs w:val="32"/>
    </w:rPr>
  </w:style>
  <w:style w:type="character" w:styleId="af3">
    <w:name w:val="FollowedHyperlink"/>
    <w:basedOn w:val="a0"/>
    <w:uiPriority w:val="99"/>
    <w:rsid w:val="00A370A7"/>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2165022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be13e046-2066-4d94-a1f1-73b636617439.doc" TargetMode="External"/><Relationship Id="rId13" Type="http://schemas.openxmlformats.org/officeDocument/2006/relationships/hyperlink" Target="mailto:veterinar@sibmail.ru" TargetMode="External"/><Relationship Id="rId18" Type="http://schemas.openxmlformats.org/officeDocument/2006/relationships/hyperlink" Target="mailto:sevvet@yandex.ru" TargetMode="External"/><Relationship Id="rId26" Type="http://schemas.openxmlformats.org/officeDocument/2006/relationships/hyperlink" Target="mailto:suzyet@mail.ru" TargetMode="External"/><Relationship Id="rId3" Type="http://schemas.openxmlformats.org/officeDocument/2006/relationships/settings" Target="settings.xml"/><Relationship Id="rId21" Type="http://schemas.openxmlformats.org/officeDocument/2006/relationships/hyperlink" Target="mailto:vetstans@rambler.ru" TargetMode="External"/><Relationship Id="rId34" Type="http://schemas.openxmlformats.org/officeDocument/2006/relationships/header" Target="header5.xml"/><Relationship Id="rId7" Type="http://schemas.openxmlformats.org/officeDocument/2006/relationships/hyperlink" Target="/content/act/3ab9535f-22aa-4513-afe4-a6dc1f6aecfd.doc" TargetMode="External"/><Relationship Id="rId12" Type="http://schemas.openxmlformats.org/officeDocument/2006/relationships/hyperlink" Target="mailto:guv_chs@sibmail.ru" TargetMode="External"/><Relationship Id="rId17" Type="http://schemas.openxmlformats.org/officeDocument/2006/relationships/hyperlink" Target="mailto:vetstan5430@sibmail.ru" TargetMode="External"/><Relationship Id="rId25" Type="http://schemas.openxmlformats.org/officeDocument/2006/relationships/hyperlink" Target="mailto:kol_vet@sibmail.ru" TargetMode="External"/><Relationship Id="rId33"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mailto:venvng@ngs.ru" TargetMode="External"/><Relationship Id="rId20" Type="http://schemas.openxmlformats.org/officeDocument/2006/relationships/hyperlink" Target="mailto:vetuprav@sibmail.ru" TargetMode="External"/><Relationship Id="rId29" Type="http://schemas.openxmlformats.org/officeDocument/2006/relationships/hyperlink" Target="mailto:chervet@sibmail.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terkup@ngs.ru" TargetMode="External"/><Relationship Id="rId24" Type="http://schemas.openxmlformats.org/officeDocument/2006/relationships/hyperlink" Target="mailto:chulvet@gorodok.net" TargetMode="External"/><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vet_chany@mail.ru" TargetMode="External"/><Relationship Id="rId23" Type="http://schemas.openxmlformats.org/officeDocument/2006/relationships/hyperlink" Target="mailto:vetkargat@ngs.ru" TargetMode="External"/><Relationship Id="rId28" Type="http://schemas.openxmlformats.org/officeDocument/2006/relationships/hyperlink" Target="mailto:vetstan@sibmail.ru"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vet03@sibmail.ru" TargetMode="External"/><Relationship Id="rId31" Type="http://schemas.openxmlformats.org/officeDocument/2006/relationships/hyperlink" Target="mailto:oguuv28@sibmail.ru"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mailto:sergeykuzl@mail.ru" TargetMode="External"/><Relationship Id="rId22" Type="http://schemas.openxmlformats.org/officeDocument/2006/relationships/hyperlink" Target="mailto:vetstanubn@mail.ru" TargetMode="External"/><Relationship Id="rId27" Type="http://schemas.openxmlformats.org/officeDocument/2006/relationships/hyperlink" Target="mailto:vetypravlenie@mail.ru" TargetMode="External"/><Relationship Id="rId30" Type="http://schemas.openxmlformats.org/officeDocument/2006/relationships/hyperlink" Target="mailto:maslynino_vet@mail.ru" TargetMode="External"/><Relationship Id="rId35"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19</TotalTime>
  <Pages>13</Pages>
  <Words>2756</Words>
  <Characters>22993</Characters>
  <Application>Microsoft Office Word</Application>
  <DocSecurity>0</DocSecurity>
  <Lines>191</Lines>
  <Paragraphs>51</Paragraphs>
  <ScaleCrop>false</ScaleCrop>
  <Company>Upr</Company>
  <LinksUpToDate>false</LinksUpToDate>
  <CharactersWithSpaces>25698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Бусовикова</dc:creator>
  <cp:keywords/>
  <dc:description/>
  <cp:lastModifiedBy>Тростянская М.С.</cp:lastModifiedBy>
  <cp:revision>3</cp:revision>
  <cp:lastPrinted>2012-04-06T03:39:00Z</cp:lastPrinted>
  <dcterms:created xsi:type="dcterms:W3CDTF">2015-09-29T09:54:00Z</dcterms:created>
  <dcterms:modified xsi:type="dcterms:W3CDTF">2021-07-27T08:17:00Z</dcterms:modified>
</cp:coreProperties>
</file>