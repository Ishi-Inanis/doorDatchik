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11" w:rsidRDefault="00301011" w:rsidP="00301011">
      <w:pPr>
        <w:ind w:firstLine="708"/>
        <w:jc w:val="center"/>
        <w:rPr>
          <w:rFonts w:cs="Arial"/>
          <w:b/>
          <w:bCs/>
          <w:kern w:val="28"/>
          <w:sz w:val="32"/>
          <w:szCs w:val="32"/>
        </w:rPr>
      </w:pPr>
      <w:bookmarkStart w:id="0" w:name="_GoBack"/>
      <w:bookmarkEnd w:id="0"/>
    </w:p>
    <w:p w:rsidR="002C7A9E" w:rsidRPr="00012943" w:rsidRDefault="002C7A9E" w:rsidP="00301011">
      <w:pPr>
        <w:ind w:firstLine="708"/>
        <w:jc w:val="center"/>
        <w:rPr>
          <w:rFonts w:cs="Arial"/>
          <w:b/>
          <w:bCs/>
          <w:kern w:val="28"/>
          <w:sz w:val="32"/>
          <w:szCs w:val="32"/>
        </w:rPr>
      </w:pPr>
      <w:r w:rsidRPr="00012943">
        <w:rPr>
          <w:rFonts w:cs="Arial"/>
          <w:b/>
          <w:bCs/>
          <w:kern w:val="28"/>
          <w:sz w:val="32"/>
          <w:szCs w:val="32"/>
        </w:rPr>
        <w:t>ПРИКАЗ</w:t>
      </w:r>
    </w:p>
    <w:p w:rsidR="002C7A9E" w:rsidRPr="00012943" w:rsidRDefault="002C7A9E" w:rsidP="00012943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012943">
        <w:rPr>
          <w:rFonts w:cs="Arial"/>
          <w:b/>
          <w:bCs/>
          <w:kern w:val="28"/>
          <w:sz w:val="32"/>
          <w:szCs w:val="32"/>
        </w:rPr>
        <w:t>МИНИСТЕРСТВ</w:t>
      </w:r>
      <w:r w:rsidR="00012943" w:rsidRPr="00012943">
        <w:rPr>
          <w:rFonts w:cs="Arial"/>
          <w:b/>
          <w:bCs/>
          <w:kern w:val="28"/>
          <w:sz w:val="32"/>
          <w:szCs w:val="32"/>
        </w:rPr>
        <w:t>А</w:t>
      </w:r>
      <w:r w:rsidRPr="00012943">
        <w:rPr>
          <w:rFonts w:cs="Arial"/>
          <w:b/>
          <w:bCs/>
          <w:kern w:val="28"/>
          <w:sz w:val="32"/>
          <w:szCs w:val="32"/>
        </w:rPr>
        <w:t xml:space="preserve"> СОЦИАЛЬНОГО РАЗВИТИЯ</w:t>
      </w:r>
    </w:p>
    <w:p w:rsidR="002C7A9E" w:rsidRPr="00012943" w:rsidRDefault="002C7A9E" w:rsidP="00012943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012943">
        <w:rPr>
          <w:rFonts w:cs="Arial"/>
          <w:b/>
          <w:bCs/>
          <w:kern w:val="28"/>
          <w:sz w:val="32"/>
          <w:szCs w:val="32"/>
        </w:rPr>
        <w:t>НОВОСИБИРСКОЙ ОБЛАСТИ</w:t>
      </w:r>
    </w:p>
    <w:p w:rsidR="002C7A9E" w:rsidRPr="00012943" w:rsidRDefault="002C7A9E" w:rsidP="00012943">
      <w:pPr>
        <w:jc w:val="center"/>
        <w:rPr>
          <w:rFonts w:cs="Arial"/>
          <w:bCs/>
          <w:kern w:val="28"/>
          <w:szCs w:val="32"/>
        </w:rPr>
      </w:pPr>
      <w:r w:rsidRPr="00012943">
        <w:rPr>
          <w:rFonts w:cs="Arial"/>
          <w:bCs/>
          <w:kern w:val="28"/>
          <w:szCs w:val="32"/>
        </w:rPr>
        <w:t>От 26.09.2016 № 763</w:t>
      </w:r>
    </w:p>
    <w:p w:rsidR="00F815CD" w:rsidRPr="00012943" w:rsidRDefault="00012943" w:rsidP="00012943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012943">
        <w:rPr>
          <w:rFonts w:cs="Arial"/>
          <w:b/>
          <w:bCs/>
          <w:kern w:val="28"/>
          <w:sz w:val="32"/>
          <w:szCs w:val="32"/>
        </w:rPr>
        <w:t>О СОЗДАНИИ РАБОЧЕЙ ГРУППЫ</w:t>
      </w:r>
    </w:p>
    <w:p w:rsidR="00F815CD" w:rsidRPr="00012943" w:rsidRDefault="00F815CD" w:rsidP="00F815CD">
      <w:pPr>
        <w:tabs>
          <w:tab w:val="left" w:pos="454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  <w:tab w:val="left" w:pos="9080"/>
          <w:tab w:val="left" w:pos="9534"/>
        </w:tabs>
        <w:spacing w:line="240" w:lineRule="exact"/>
        <w:jc w:val="center"/>
        <w:rPr>
          <w:rFonts w:cs="Arial"/>
          <w:b/>
        </w:rPr>
      </w:pPr>
    </w:p>
    <w:p w:rsidR="005C51A0" w:rsidRDefault="005C51A0" w:rsidP="005C51A0">
      <w:pPr>
        <w:ind w:firstLine="0"/>
        <w:jc w:val="left"/>
        <w:rPr>
          <w:rFonts w:cs="Arial"/>
          <w:bCs/>
          <w:kern w:val="28"/>
        </w:rPr>
      </w:pPr>
      <w:r>
        <w:rPr>
          <w:rFonts w:cs="Arial"/>
          <w:bCs/>
          <w:kern w:val="28"/>
        </w:rPr>
        <w:t>Изменения и дополнения:</w:t>
      </w:r>
    </w:p>
    <w:p w:rsidR="005C51A0" w:rsidRDefault="005C51A0" w:rsidP="005C51A0">
      <w:pPr>
        <w:ind w:firstLine="0"/>
        <w:jc w:val="left"/>
        <w:rPr>
          <w:rFonts w:cs="Arial"/>
          <w:bCs/>
          <w:kern w:val="28"/>
        </w:rPr>
      </w:pPr>
      <w:r w:rsidRPr="005C51A0">
        <w:rPr>
          <w:rFonts w:cs="Arial"/>
          <w:bCs/>
          <w:kern w:val="28"/>
        </w:rPr>
        <w:t>Приказ</w:t>
      </w:r>
      <w:r w:rsidR="00301011">
        <w:rPr>
          <w:rFonts w:cs="Arial"/>
          <w:bCs/>
          <w:kern w:val="28"/>
        </w:rPr>
        <w:t xml:space="preserve"> </w:t>
      </w:r>
      <w:r w:rsidRPr="005C51A0">
        <w:rPr>
          <w:rFonts w:cs="Arial"/>
          <w:bCs/>
          <w:kern w:val="28"/>
        </w:rPr>
        <w:t xml:space="preserve">министерства социального </w:t>
      </w:r>
    </w:p>
    <w:p w:rsidR="005C51A0" w:rsidRPr="005C51A0" w:rsidRDefault="005C51A0" w:rsidP="005C51A0">
      <w:pPr>
        <w:ind w:firstLine="0"/>
        <w:jc w:val="left"/>
        <w:rPr>
          <w:rFonts w:cs="Arial"/>
          <w:bCs/>
          <w:kern w:val="28"/>
        </w:rPr>
      </w:pPr>
      <w:r w:rsidRPr="005C51A0">
        <w:rPr>
          <w:rFonts w:cs="Arial"/>
          <w:bCs/>
          <w:kern w:val="28"/>
        </w:rPr>
        <w:t>Развития новосибирской области</w:t>
      </w:r>
      <w:r w:rsidR="00301011">
        <w:rPr>
          <w:rFonts w:cs="Arial"/>
          <w:bCs/>
          <w:kern w:val="28"/>
        </w:rPr>
        <w:t xml:space="preserve"> </w:t>
      </w:r>
      <w:hyperlink r:id="rId8" w:tgtFrame="Logical" w:history="1">
        <w:r w:rsidRPr="005C51A0">
          <w:rPr>
            <w:rStyle w:val="ad"/>
            <w:rFonts w:cs="Arial"/>
            <w:bCs/>
            <w:kern w:val="28"/>
          </w:rPr>
          <w:t>от 11.11.2016 № 920</w:t>
        </w:r>
      </w:hyperlink>
    </w:p>
    <w:p w:rsidR="005C51A0" w:rsidRDefault="005C51A0" w:rsidP="000F3930">
      <w:pPr>
        <w:rPr>
          <w:rFonts w:cs="Arial"/>
          <w:color w:val="000000"/>
        </w:rPr>
      </w:pPr>
    </w:p>
    <w:p w:rsidR="000F3930" w:rsidRPr="00012943" w:rsidRDefault="000F3930" w:rsidP="000F3930">
      <w:pPr>
        <w:rPr>
          <w:rFonts w:cs="Arial"/>
        </w:rPr>
      </w:pPr>
      <w:r w:rsidRPr="00012943">
        <w:rPr>
          <w:rFonts w:cs="Arial"/>
          <w:color w:val="000000"/>
        </w:rPr>
        <w:t>В целях реализации постановления Губернатора Новосибирск</w:t>
      </w:r>
      <w:r w:rsidR="00805C74" w:rsidRPr="00012943">
        <w:rPr>
          <w:rFonts w:cs="Arial"/>
          <w:color w:val="000000"/>
        </w:rPr>
        <w:t xml:space="preserve">ой области  от 29.07.2016 № 169 </w:t>
      </w:r>
      <w:r w:rsidRPr="00012943">
        <w:rPr>
          <w:rFonts w:cs="Arial"/>
          <w:color w:val="000000"/>
        </w:rPr>
        <w:t>«</w:t>
      </w:r>
      <w:r w:rsidRPr="00012943">
        <w:rPr>
          <w:rFonts w:cs="Arial"/>
        </w:rPr>
        <w:t>Об утверждении комплексного плана Новосибирской области по обеспечению 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населению, на 2016-2020 годы»</w:t>
      </w:r>
    </w:p>
    <w:p w:rsidR="000F3930" w:rsidRPr="00012943" w:rsidRDefault="000F3930" w:rsidP="000F3930">
      <w:pPr>
        <w:rPr>
          <w:rFonts w:cs="Arial"/>
        </w:rPr>
      </w:pPr>
    </w:p>
    <w:p w:rsidR="006262D3" w:rsidRPr="00012943" w:rsidRDefault="006262D3" w:rsidP="006262D3">
      <w:pPr>
        <w:rPr>
          <w:rFonts w:cs="Arial"/>
          <w:b/>
        </w:rPr>
      </w:pPr>
      <w:r w:rsidRPr="00012943">
        <w:rPr>
          <w:rFonts w:cs="Arial"/>
          <w:b/>
        </w:rPr>
        <w:t>ПРИКАЗЫВАЮ:</w:t>
      </w:r>
    </w:p>
    <w:p w:rsidR="001813B1" w:rsidRPr="00012943" w:rsidRDefault="001813B1" w:rsidP="006262D3">
      <w:pPr>
        <w:rPr>
          <w:rFonts w:cs="Arial"/>
          <w:b/>
          <w:color w:val="FF0000"/>
        </w:rPr>
      </w:pPr>
    </w:p>
    <w:p w:rsidR="000F3930" w:rsidRPr="00012943" w:rsidRDefault="000F3930" w:rsidP="000F3930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 xml:space="preserve">1. Создать рабочую группу по </w:t>
      </w:r>
      <w:r w:rsidRPr="00012943">
        <w:rPr>
          <w:rFonts w:cs="Arial"/>
          <w:color w:val="000000"/>
        </w:rPr>
        <w:t xml:space="preserve">обеспечению </w:t>
      </w:r>
      <w:r w:rsidRPr="00012943">
        <w:rPr>
          <w:rFonts w:cs="Arial"/>
        </w:rPr>
        <w:t>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(далее - рабочая группа).</w:t>
      </w:r>
    </w:p>
    <w:p w:rsidR="000F3930" w:rsidRPr="00012943" w:rsidRDefault="000F3930" w:rsidP="000F3930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2. Утвердить:</w:t>
      </w:r>
    </w:p>
    <w:p w:rsidR="000F3930" w:rsidRPr="00012943" w:rsidRDefault="000F3930" w:rsidP="000F3930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1) состав рабочей группы согласно приложению № 1 к настоящему приказу;</w:t>
      </w:r>
    </w:p>
    <w:p w:rsidR="000F3930" w:rsidRPr="00012943" w:rsidRDefault="000F3930" w:rsidP="000F3930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2) регламент рабочей группы согласно приложению № 2 к настоящему приказу.</w:t>
      </w:r>
    </w:p>
    <w:p w:rsidR="000F3930" w:rsidRPr="00012943" w:rsidRDefault="000F3930" w:rsidP="000F3930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 xml:space="preserve">3. </w:t>
      </w:r>
      <w:proofErr w:type="gramStart"/>
      <w:r w:rsidRPr="00012943">
        <w:rPr>
          <w:rFonts w:cs="Arial"/>
        </w:rPr>
        <w:t>Контроль за</w:t>
      </w:r>
      <w:proofErr w:type="gramEnd"/>
      <w:r w:rsidRPr="00012943">
        <w:rPr>
          <w:rFonts w:cs="Arial"/>
        </w:rPr>
        <w:t xml:space="preserve"> исполнением приказа оставляю за собой.</w:t>
      </w:r>
    </w:p>
    <w:p w:rsidR="006262D3" w:rsidRPr="00012943" w:rsidRDefault="006262D3" w:rsidP="000C3E73">
      <w:pPr>
        <w:rPr>
          <w:rFonts w:cs="Arial"/>
          <w:b/>
        </w:rPr>
      </w:pPr>
    </w:p>
    <w:p w:rsidR="002C7A9E" w:rsidRPr="00012943" w:rsidRDefault="000F3930" w:rsidP="00F008A8">
      <w:pPr>
        <w:rPr>
          <w:rFonts w:cs="Arial"/>
        </w:rPr>
      </w:pPr>
      <w:r w:rsidRPr="00012943">
        <w:rPr>
          <w:rFonts w:cs="Arial"/>
        </w:rPr>
        <w:t>И.о. м</w:t>
      </w:r>
      <w:r w:rsidR="007677E6" w:rsidRPr="00012943">
        <w:rPr>
          <w:rFonts w:cs="Arial"/>
        </w:rPr>
        <w:t>инистр</w:t>
      </w:r>
      <w:r w:rsidRPr="00012943">
        <w:rPr>
          <w:rFonts w:cs="Arial"/>
        </w:rPr>
        <w:t>а</w:t>
      </w:r>
    </w:p>
    <w:p w:rsidR="007C5ED8" w:rsidRPr="00012943" w:rsidRDefault="000F3930" w:rsidP="002C7A9E">
      <w:pPr>
        <w:jc w:val="right"/>
        <w:rPr>
          <w:rFonts w:cs="Arial"/>
        </w:rPr>
      </w:pPr>
      <w:r w:rsidRPr="00012943">
        <w:rPr>
          <w:rFonts w:cs="Arial"/>
        </w:rPr>
        <w:t xml:space="preserve">Е.В. </w:t>
      </w:r>
      <w:proofErr w:type="spellStart"/>
      <w:r w:rsidRPr="00012943">
        <w:rPr>
          <w:rFonts w:cs="Arial"/>
        </w:rPr>
        <w:t>Бахарева</w:t>
      </w:r>
      <w:proofErr w:type="spellEnd"/>
    </w:p>
    <w:p w:rsidR="009A6363" w:rsidRPr="00012943" w:rsidRDefault="009A6363" w:rsidP="006515D3">
      <w:pPr>
        <w:ind w:left="426"/>
        <w:rPr>
          <w:rFonts w:cs="Arial"/>
        </w:rPr>
      </w:pPr>
    </w:p>
    <w:p w:rsidR="003141B6" w:rsidRPr="00012943" w:rsidRDefault="003141B6" w:rsidP="003141B6">
      <w:pPr>
        <w:ind w:left="6237"/>
        <w:jc w:val="center"/>
        <w:rPr>
          <w:rFonts w:cs="Arial"/>
        </w:rPr>
      </w:pPr>
      <w:r w:rsidRPr="00012943">
        <w:rPr>
          <w:rFonts w:cs="Arial"/>
        </w:rPr>
        <w:t>ПРИЛОЖЕНИЕ № 1</w:t>
      </w:r>
    </w:p>
    <w:p w:rsidR="003141B6" w:rsidRPr="00012943" w:rsidRDefault="003141B6" w:rsidP="003141B6">
      <w:pPr>
        <w:ind w:left="6237"/>
        <w:jc w:val="center"/>
        <w:rPr>
          <w:rFonts w:cs="Arial"/>
        </w:rPr>
      </w:pPr>
      <w:r w:rsidRPr="00012943">
        <w:rPr>
          <w:rFonts w:cs="Arial"/>
        </w:rPr>
        <w:t>к приказу министерства</w:t>
      </w:r>
    </w:p>
    <w:p w:rsidR="003141B6" w:rsidRPr="00012943" w:rsidRDefault="003141B6" w:rsidP="003141B6">
      <w:pPr>
        <w:ind w:left="6237"/>
        <w:jc w:val="center"/>
        <w:rPr>
          <w:rFonts w:cs="Arial"/>
        </w:rPr>
      </w:pPr>
      <w:r w:rsidRPr="00012943">
        <w:rPr>
          <w:rFonts w:cs="Arial"/>
        </w:rPr>
        <w:t xml:space="preserve">социального развития </w:t>
      </w:r>
    </w:p>
    <w:p w:rsidR="003141B6" w:rsidRPr="00012943" w:rsidRDefault="003141B6" w:rsidP="003141B6">
      <w:pPr>
        <w:ind w:left="6237"/>
        <w:jc w:val="center"/>
        <w:rPr>
          <w:rFonts w:cs="Arial"/>
        </w:rPr>
      </w:pPr>
      <w:r w:rsidRPr="00012943">
        <w:rPr>
          <w:rFonts w:cs="Arial"/>
        </w:rPr>
        <w:t>Новосибирской области</w:t>
      </w:r>
    </w:p>
    <w:p w:rsidR="003141B6" w:rsidRPr="00012943" w:rsidRDefault="003141B6" w:rsidP="003141B6">
      <w:pPr>
        <w:ind w:left="6237"/>
        <w:jc w:val="center"/>
        <w:rPr>
          <w:rFonts w:cs="Arial"/>
        </w:rPr>
      </w:pPr>
      <w:r w:rsidRPr="00012943">
        <w:rPr>
          <w:rFonts w:cs="Arial"/>
        </w:rPr>
        <w:t xml:space="preserve">от </w:t>
      </w:r>
      <w:r w:rsidR="00F4001F" w:rsidRPr="00012943">
        <w:rPr>
          <w:rFonts w:cs="Arial"/>
        </w:rPr>
        <w:t xml:space="preserve">26.09.2016 </w:t>
      </w:r>
      <w:r w:rsidRPr="00012943">
        <w:rPr>
          <w:rFonts w:cs="Arial"/>
        </w:rPr>
        <w:t>№</w:t>
      </w:r>
      <w:r w:rsidR="00F4001F" w:rsidRPr="00012943">
        <w:rPr>
          <w:rFonts w:cs="Arial"/>
        </w:rPr>
        <w:t xml:space="preserve"> 76</w:t>
      </w:r>
      <w:r w:rsidR="000E09AB" w:rsidRPr="00012943">
        <w:rPr>
          <w:rFonts w:cs="Arial"/>
        </w:rPr>
        <w:t>3</w:t>
      </w:r>
    </w:p>
    <w:p w:rsidR="003141B6" w:rsidRPr="00012943" w:rsidRDefault="003141B6" w:rsidP="003141B6">
      <w:pPr>
        <w:ind w:left="6237"/>
        <w:jc w:val="center"/>
        <w:rPr>
          <w:rFonts w:cs="Arial"/>
        </w:rPr>
      </w:pPr>
    </w:p>
    <w:p w:rsidR="000F3930" w:rsidRPr="00951F5B" w:rsidRDefault="005C51A0" w:rsidP="00951F5B">
      <w:pPr>
        <w:jc w:val="center"/>
        <w:rPr>
          <w:rFonts w:cs="Arial"/>
          <w:b/>
          <w:bCs/>
          <w:iCs/>
          <w:sz w:val="30"/>
          <w:szCs w:val="28"/>
        </w:rPr>
      </w:pPr>
      <w:r>
        <w:rPr>
          <w:rFonts w:cs="Arial"/>
          <w:b/>
          <w:bCs/>
          <w:iCs/>
          <w:sz w:val="30"/>
          <w:szCs w:val="28"/>
        </w:rPr>
        <w:t xml:space="preserve">СОСТАВ </w:t>
      </w:r>
      <w:r w:rsidR="000F3930" w:rsidRPr="00951F5B">
        <w:rPr>
          <w:rFonts w:cs="Arial"/>
          <w:b/>
          <w:bCs/>
          <w:iCs/>
          <w:sz w:val="30"/>
          <w:szCs w:val="28"/>
        </w:rPr>
        <w:t xml:space="preserve">РАБОЧЕЙ ГРУППЫ </w:t>
      </w:r>
    </w:p>
    <w:p w:rsidR="000F3930" w:rsidRPr="00951F5B" w:rsidRDefault="000F3930" w:rsidP="00951F5B">
      <w:pPr>
        <w:jc w:val="center"/>
        <w:rPr>
          <w:rFonts w:cs="Arial"/>
          <w:b/>
          <w:bCs/>
          <w:iCs/>
          <w:sz w:val="30"/>
          <w:szCs w:val="28"/>
        </w:rPr>
      </w:pPr>
      <w:r w:rsidRPr="00951F5B">
        <w:rPr>
          <w:rFonts w:cs="Arial"/>
          <w:b/>
          <w:bCs/>
          <w:iCs/>
          <w:sz w:val="30"/>
          <w:szCs w:val="28"/>
        </w:rPr>
        <w:t xml:space="preserve">по </w:t>
      </w:r>
      <w:r w:rsidRPr="00951F5B">
        <w:rPr>
          <w:rFonts w:cs="Arial"/>
          <w:b/>
          <w:bCs/>
          <w:iCs/>
          <w:color w:val="000000"/>
          <w:sz w:val="30"/>
          <w:szCs w:val="28"/>
        </w:rPr>
        <w:t xml:space="preserve">обеспечению </w:t>
      </w:r>
      <w:r w:rsidRPr="00951F5B">
        <w:rPr>
          <w:rFonts w:cs="Arial"/>
          <w:b/>
          <w:bCs/>
          <w:iCs/>
          <w:sz w:val="30"/>
          <w:szCs w:val="28"/>
        </w:rPr>
        <w:t>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</w:t>
      </w:r>
    </w:p>
    <w:tbl>
      <w:tblPr>
        <w:tblW w:w="0" w:type="auto"/>
        <w:tblLook w:val="04A0"/>
      </w:tblPr>
      <w:tblGrid>
        <w:gridCol w:w="3331"/>
        <w:gridCol w:w="605"/>
        <w:gridCol w:w="6059"/>
      </w:tblGrid>
      <w:tr w:rsidR="00836159" w:rsidRPr="00012943" w:rsidTr="00ED131A">
        <w:tc>
          <w:tcPr>
            <w:tcW w:w="3331" w:type="dxa"/>
          </w:tcPr>
          <w:p w:rsidR="00836159" w:rsidRPr="00012943" w:rsidRDefault="00836159" w:rsidP="00C10D21">
            <w:pPr>
              <w:rPr>
                <w:rFonts w:cs="Arial"/>
              </w:rPr>
            </w:pPr>
            <w:proofErr w:type="spellStart"/>
            <w:r w:rsidRPr="00012943">
              <w:rPr>
                <w:rFonts w:cs="Arial"/>
              </w:rPr>
              <w:t>Бахарева</w:t>
            </w:r>
            <w:proofErr w:type="spellEnd"/>
            <w:r w:rsidRPr="00012943">
              <w:rPr>
                <w:rFonts w:cs="Arial"/>
              </w:rPr>
              <w:t xml:space="preserve"> Елена Викторовна</w:t>
            </w:r>
          </w:p>
        </w:tc>
        <w:tc>
          <w:tcPr>
            <w:tcW w:w="605" w:type="dxa"/>
          </w:tcPr>
          <w:p w:rsidR="00836159" w:rsidRPr="00012943" w:rsidRDefault="00836159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836159" w:rsidRPr="00012943" w:rsidRDefault="00805C74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 xml:space="preserve">заместитель </w:t>
            </w:r>
            <w:r w:rsidR="00FE3588" w:rsidRPr="00012943">
              <w:rPr>
                <w:rFonts w:cs="Arial"/>
              </w:rPr>
              <w:t xml:space="preserve"> министра социального развития Новосибирской области</w:t>
            </w:r>
            <w:r w:rsidRPr="00012943">
              <w:rPr>
                <w:rFonts w:cs="Arial"/>
              </w:rPr>
              <w:t xml:space="preserve"> – начальник управления демографической и семейной политики</w:t>
            </w:r>
            <w:r w:rsidR="00FE3588" w:rsidRPr="00012943">
              <w:rPr>
                <w:rFonts w:cs="Arial"/>
              </w:rPr>
              <w:t>, руководитель рабочей группы;</w:t>
            </w:r>
          </w:p>
        </w:tc>
      </w:tr>
      <w:tr w:rsidR="00836159" w:rsidRPr="00012943" w:rsidTr="00ED131A">
        <w:tc>
          <w:tcPr>
            <w:tcW w:w="3331" w:type="dxa"/>
          </w:tcPr>
          <w:p w:rsidR="00836159" w:rsidRPr="00012943" w:rsidRDefault="00836159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836159" w:rsidRPr="00012943" w:rsidRDefault="00836159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836159" w:rsidRPr="00012943" w:rsidRDefault="00836159" w:rsidP="00C10D21">
            <w:pPr>
              <w:rPr>
                <w:rFonts w:cs="Arial"/>
              </w:rPr>
            </w:pPr>
          </w:p>
        </w:tc>
      </w:tr>
      <w:tr w:rsidR="00836159" w:rsidRPr="00012943" w:rsidTr="00ED131A">
        <w:tc>
          <w:tcPr>
            <w:tcW w:w="3331" w:type="dxa"/>
          </w:tcPr>
          <w:p w:rsidR="00836159" w:rsidRPr="00012943" w:rsidRDefault="00FE3588" w:rsidP="00C10D21">
            <w:pPr>
              <w:rPr>
                <w:rFonts w:cs="Arial"/>
              </w:rPr>
            </w:pPr>
            <w:proofErr w:type="spellStart"/>
            <w:r w:rsidRPr="00012943">
              <w:rPr>
                <w:rFonts w:cs="Arial"/>
              </w:rPr>
              <w:t>Климахина</w:t>
            </w:r>
            <w:proofErr w:type="spellEnd"/>
            <w:r w:rsidRPr="00012943">
              <w:rPr>
                <w:rFonts w:cs="Arial"/>
              </w:rPr>
              <w:t xml:space="preserve"> Наталья Викторовна</w:t>
            </w:r>
          </w:p>
        </w:tc>
        <w:tc>
          <w:tcPr>
            <w:tcW w:w="605" w:type="dxa"/>
          </w:tcPr>
          <w:p w:rsidR="00836159" w:rsidRPr="00012943" w:rsidRDefault="00836159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836159" w:rsidRPr="00012943" w:rsidRDefault="000268EC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н</w:t>
            </w:r>
            <w:r w:rsidR="00FE3588" w:rsidRPr="00012943">
              <w:rPr>
                <w:rFonts w:cs="Arial"/>
              </w:rPr>
              <w:t xml:space="preserve">ачальник управления информационно-аналитической работы, заместитель руководителя </w:t>
            </w:r>
            <w:r w:rsidR="00FE3588" w:rsidRPr="00012943">
              <w:rPr>
                <w:rFonts w:cs="Arial"/>
              </w:rPr>
              <w:lastRenderedPageBreak/>
              <w:t xml:space="preserve">рабочей группы; </w:t>
            </w: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090B1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090B1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090B11">
            <w:pPr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090B11">
            <w:pPr>
              <w:rPr>
                <w:rFonts w:cs="Arial"/>
              </w:rPr>
            </w:pPr>
            <w:r w:rsidRPr="00012943">
              <w:rPr>
                <w:rFonts w:cs="Arial"/>
              </w:rPr>
              <w:t>Москалева Екатерина Михайловна</w:t>
            </w:r>
          </w:p>
        </w:tc>
        <w:tc>
          <w:tcPr>
            <w:tcW w:w="605" w:type="dxa"/>
          </w:tcPr>
          <w:p w:rsidR="00E5125A" w:rsidRPr="00012943" w:rsidRDefault="00E5125A" w:rsidP="00090B1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090B11">
            <w:pPr>
              <w:rPr>
                <w:rFonts w:cs="Arial"/>
              </w:rPr>
            </w:pPr>
            <w:r w:rsidRPr="00012943">
              <w:rPr>
                <w:rFonts w:cs="Arial"/>
              </w:rPr>
              <w:t>начальник отдела стандартизации и развития государственных  и социальных услуг управления информационно - аналитической работы, секретарь рабочей группы;</w:t>
            </w: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F528BD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Савченко Татьяна Александровна</w:t>
            </w: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F528BD">
            <w:pPr>
              <w:rPr>
                <w:rFonts w:cs="Arial"/>
              </w:rPr>
            </w:pPr>
            <w:r w:rsidRPr="00012943">
              <w:rPr>
                <w:rFonts w:cs="Arial"/>
              </w:rPr>
              <w:t xml:space="preserve">заместитель начальника </w:t>
            </w:r>
            <w:r w:rsidR="00F528BD" w:rsidRPr="00012943">
              <w:rPr>
                <w:rFonts w:cs="Arial"/>
              </w:rPr>
              <w:t xml:space="preserve">отдела </w:t>
            </w:r>
            <w:r w:rsidRPr="00012943">
              <w:rPr>
                <w:rFonts w:cs="Arial"/>
              </w:rPr>
              <w:t>реализации социальных проектов и программ</w:t>
            </w:r>
            <w:r w:rsidR="00F528BD" w:rsidRPr="00012943">
              <w:rPr>
                <w:rFonts w:cs="Arial"/>
              </w:rPr>
              <w:t xml:space="preserve"> управления демографической и семейной политики</w:t>
            </w:r>
            <w:r w:rsidRPr="00012943">
              <w:rPr>
                <w:rFonts w:cs="Arial"/>
              </w:rPr>
              <w:t>;</w:t>
            </w: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Бабушкина Елена Анатольевна</w:t>
            </w: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начальник правового управления;</w:t>
            </w: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Кузьмина Наталья Леонидовна</w:t>
            </w: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заместитель начальника управления опеки и попечительства;</w:t>
            </w:r>
          </w:p>
        </w:tc>
      </w:tr>
      <w:tr w:rsidR="00E5125A" w:rsidRPr="00012943" w:rsidTr="00ED131A">
        <w:trPr>
          <w:trHeight w:val="256"/>
        </w:trPr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090B11">
            <w:pPr>
              <w:rPr>
                <w:rFonts w:cs="Arial"/>
              </w:rPr>
            </w:pPr>
            <w:r w:rsidRPr="00012943">
              <w:rPr>
                <w:rFonts w:cs="Arial"/>
              </w:rPr>
              <w:t>Бесперстова Ольга Викторовна</w:t>
            </w:r>
          </w:p>
        </w:tc>
        <w:tc>
          <w:tcPr>
            <w:tcW w:w="605" w:type="dxa"/>
          </w:tcPr>
          <w:p w:rsidR="00E5125A" w:rsidRPr="00012943" w:rsidRDefault="00E5125A" w:rsidP="00090B1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090B11">
            <w:pPr>
              <w:rPr>
                <w:rFonts w:cs="Arial"/>
              </w:rPr>
            </w:pPr>
            <w:r w:rsidRPr="00012943">
              <w:rPr>
                <w:rFonts w:cs="Arial"/>
              </w:rPr>
              <w:t>начальник управления  комплексного развития системы государственных учреждений;</w:t>
            </w: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jc w:val="center"/>
              <w:rPr>
                <w:rFonts w:cs="Arial"/>
              </w:rPr>
            </w:pPr>
          </w:p>
        </w:tc>
      </w:tr>
      <w:tr w:rsidR="00ED131A" w:rsidRPr="00012943" w:rsidTr="00ED131A">
        <w:tc>
          <w:tcPr>
            <w:tcW w:w="3331" w:type="dxa"/>
          </w:tcPr>
          <w:p w:rsidR="00ED131A" w:rsidRPr="00012943" w:rsidRDefault="00ED131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Медведев Алексей Викторович</w:t>
            </w:r>
          </w:p>
        </w:tc>
        <w:tc>
          <w:tcPr>
            <w:tcW w:w="605" w:type="dxa"/>
          </w:tcPr>
          <w:p w:rsidR="00ED131A" w:rsidRPr="00012943" w:rsidRDefault="00ED131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D131A" w:rsidRPr="00012943" w:rsidRDefault="00ED131A" w:rsidP="00ED131A">
            <w:pPr>
              <w:rPr>
                <w:rFonts w:cs="Arial"/>
              </w:rPr>
            </w:pPr>
            <w:r w:rsidRPr="00012943">
              <w:rPr>
                <w:rFonts w:cs="Arial"/>
              </w:rPr>
              <w:t>начальник финансового отдела управления финансирования и комплексного планирования;</w:t>
            </w:r>
          </w:p>
        </w:tc>
      </w:tr>
      <w:tr w:rsidR="00ED131A" w:rsidRPr="00012943" w:rsidTr="00ED131A">
        <w:tc>
          <w:tcPr>
            <w:tcW w:w="3331" w:type="dxa"/>
          </w:tcPr>
          <w:p w:rsidR="00ED131A" w:rsidRPr="00012943" w:rsidRDefault="00ED131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D131A" w:rsidRPr="00012943" w:rsidRDefault="00ED131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D131A" w:rsidRPr="00012943" w:rsidRDefault="00ED131A" w:rsidP="00C10D21">
            <w:pPr>
              <w:jc w:val="center"/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Ощепкова Марина Александровна</w:t>
            </w:r>
          </w:p>
        </w:tc>
        <w:tc>
          <w:tcPr>
            <w:tcW w:w="605" w:type="dxa"/>
          </w:tcPr>
          <w:p w:rsidR="00E5125A" w:rsidRPr="00012943" w:rsidRDefault="00E5125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ind w:left="34"/>
              <w:rPr>
                <w:rFonts w:cs="Arial"/>
              </w:rPr>
            </w:pPr>
            <w:r w:rsidRPr="00012943">
              <w:rPr>
                <w:rFonts w:cs="Arial"/>
              </w:rPr>
              <w:t>консультант управления организации социального обслуживания населения;</w:t>
            </w:r>
          </w:p>
        </w:tc>
      </w:tr>
      <w:tr w:rsidR="00ED131A" w:rsidRPr="00012943" w:rsidTr="00ED131A">
        <w:tc>
          <w:tcPr>
            <w:tcW w:w="3331" w:type="dxa"/>
          </w:tcPr>
          <w:p w:rsidR="00ED131A" w:rsidRPr="00012943" w:rsidRDefault="00ED131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D131A" w:rsidRPr="00012943" w:rsidRDefault="00ED131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D131A" w:rsidRPr="00012943" w:rsidRDefault="00ED131A" w:rsidP="00C10D21">
            <w:pPr>
              <w:ind w:left="34"/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Лебедева Марина Викторовна</w:t>
            </w:r>
          </w:p>
        </w:tc>
        <w:tc>
          <w:tcPr>
            <w:tcW w:w="605" w:type="dxa"/>
          </w:tcPr>
          <w:p w:rsidR="00E5125A" w:rsidRPr="00012943" w:rsidRDefault="00E5125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ind w:left="34"/>
              <w:rPr>
                <w:rFonts w:cs="Arial"/>
              </w:rPr>
            </w:pPr>
            <w:r w:rsidRPr="00012943">
              <w:rPr>
                <w:rFonts w:cs="Arial"/>
              </w:rPr>
              <w:t>консультант управления комплексного развития системы государственных учреждений.</w:t>
            </w:r>
          </w:p>
        </w:tc>
      </w:tr>
    </w:tbl>
    <w:p w:rsidR="000268EC" w:rsidRPr="00012943" w:rsidRDefault="000268EC" w:rsidP="000268EC">
      <w:pPr>
        <w:ind w:left="6237"/>
        <w:jc w:val="center"/>
        <w:rPr>
          <w:rFonts w:cs="Arial"/>
        </w:rPr>
      </w:pPr>
      <w:r w:rsidRPr="00012943">
        <w:rPr>
          <w:rFonts w:cs="Arial"/>
        </w:rPr>
        <w:t>ПРИЛОЖЕНИЕ № 2</w:t>
      </w:r>
    </w:p>
    <w:p w:rsidR="000268EC" w:rsidRPr="00012943" w:rsidRDefault="000268EC" w:rsidP="000268EC">
      <w:pPr>
        <w:ind w:left="6237"/>
        <w:jc w:val="center"/>
        <w:rPr>
          <w:rFonts w:cs="Arial"/>
        </w:rPr>
      </w:pPr>
      <w:r w:rsidRPr="00012943">
        <w:rPr>
          <w:rFonts w:cs="Arial"/>
        </w:rPr>
        <w:t>к приказу министерства</w:t>
      </w:r>
    </w:p>
    <w:p w:rsidR="000268EC" w:rsidRPr="00012943" w:rsidRDefault="000268EC" w:rsidP="000268EC">
      <w:pPr>
        <w:ind w:left="6237"/>
        <w:jc w:val="center"/>
        <w:rPr>
          <w:rFonts w:cs="Arial"/>
        </w:rPr>
      </w:pPr>
      <w:r w:rsidRPr="00012943">
        <w:rPr>
          <w:rFonts w:cs="Arial"/>
        </w:rPr>
        <w:t xml:space="preserve">социального развития </w:t>
      </w:r>
    </w:p>
    <w:p w:rsidR="000268EC" w:rsidRPr="00012943" w:rsidRDefault="000268EC" w:rsidP="000268EC">
      <w:pPr>
        <w:ind w:left="6237"/>
        <w:jc w:val="center"/>
        <w:rPr>
          <w:rFonts w:cs="Arial"/>
        </w:rPr>
      </w:pPr>
      <w:r w:rsidRPr="00012943">
        <w:rPr>
          <w:rFonts w:cs="Arial"/>
        </w:rPr>
        <w:t>Новосибирской области</w:t>
      </w:r>
    </w:p>
    <w:p w:rsidR="000268EC" w:rsidRPr="00012943" w:rsidRDefault="000268EC" w:rsidP="000268EC">
      <w:pPr>
        <w:ind w:left="6237"/>
        <w:jc w:val="center"/>
        <w:rPr>
          <w:rFonts w:cs="Arial"/>
        </w:rPr>
      </w:pPr>
      <w:r w:rsidRPr="00012943">
        <w:rPr>
          <w:rFonts w:cs="Arial"/>
        </w:rPr>
        <w:t xml:space="preserve">от </w:t>
      </w:r>
      <w:r w:rsidR="00F4001F" w:rsidRPr="00012943">
        <w:rPr>
          <w:rFonts w:cs="Arial"/>
        </w:rPr>
        <w:t xml:space="preserve">26.09.2016 </w:t>
      </w:r>
      <w:r w:rsidRPr="00012943">
        <w:rPr>
          <w:rFonts w:cs="Arial"/>
        </w:rPr>
        <w:t>№</w:t>
      </w:r>
      <w:r w:rsidR="000E09AB" w:rsidRPr="00012943">
        <w:rPr>
          <w:rFonts w:cs="Arial"/>
        </w:rPr>
        <w:t xml:space="preserve"> 763</w:t>
      </w:r>
    </w:p>
    <w:p w:rsidR="000268EC" w:rsidRPr="00012943" w:rsidRDefault="000268EC" w:rsidP="000E3728">
      <w:pPr>
        <w:jc w:val="center"/>
        <w:rPr>
          <w:rFonts w:cs="Arial"/>
        </w:rPr>
      </w:pPr>
    </w:p>
    <w:p w:rsidR="000268EC" w:rsidRPr="00951F5B" w:rsidRDefault="000268EC" w:rsidP="00951F5B">
      <w:pPr>
        <w:jc w:val="center"/>
        <w:rPr>
          <w:rFonts w:cs="Arial"/>
          <w:b/>
          <w:bCs/>
          <w:iCs/>
          <w:sz w:val="30"/>
          <w:szCs w:val="28"/>
        </w:rPr>
      </w:pPr>
      <w:r w:rsidRPr="00951F5B">
        <w:rPr>
          <w:rFonts w:cs="Arial"/>
          <w:b/>
          <w:bCs/>
          <w:iCs/>
          <w:sz w:val="30"/>
          <w:szCs w:val="28"/>
        </w:rPr>
        <w:t xml:space="preserve">РЕГЛАМЕНТ </w:t>
      </w:r>
    </w:p>
    <w:p w:rsidR="000268EC" w:rsidRPr="00951F5B" w:rsidRDefault="000268EC" w:rsidP="00951F5B">
      <w:pPr>
        <w:jc w:val="center"/>
        <w:rPr>
          <w:rFonts w:cs="Arial"/>
          <w:b/>
          <w:bCs/>
          <w:iCs/>
          <w:sz w:val="30"/>
          <w:szCs w:val="28"/>
        </w:rPr>
      </w:pPr>
      <w:r w:rsidRPr="00951F5B">
        <w:rPr>
          <w:rFonts w:cs="Arial"/>
          <w:b/>
          <w:bCs/>
          <w:iCs/>
          <w:sz w:val="30"/>
          <w:szCs w:val="28"/>
        </w:rPr>
        <w:t xml:space="preserve">рабочей группы по </w:t>
      </w:r>
      <w:r w:rsidRPr="00951F5B">
        <w:rPr>
          <w:rFonts w:cs="Arial"/>
          <w:b/>
          <w:bCs/>
          <w:iCs/>
          <w:color w:val="000000"/>
          <w:sz w:val="30"/>
          <w:szCs w:val="28"/>
        </w:rPr>
        <w:t xml:space="preserve">обеспечению </w:t>
      </w:r>
      <w:r w:rsidRPr="00951F5B">
        <w:rPr>
          <w:rFonts w:cs="Arial"/>
          <w:b/>
          <w:bCs/>
          <w:iCs/>
          <w:sz w:val="30"/>
          <w:szCs w:val="28"/>
        </w:rPr>
        <w:t>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</w:t>
      </w:r>
    </w:p>
    <w:p w:rsidR="000268EC" w:rsidRPr="00951F5B" w:rsidRDefault="000268EC" w:rsidP="00951F5B">
      <w:pPr>
        <w:autoSpaceDE w:val="0"/>
        <w:autoSpaceDN w:val="0"/>
        <w:adjustRightInd w:val="0"/>
        <w:ind w:firstLine="540"/>
        <w:jc w:val="center"/>
        <w:rPr>
          <w:rFonts w:cs="Arial"/>
          <w:b/>
          <w:bCs/>
          <w:iCs/>
          <w:sz w:val="30"/>
          <w:szCs w:val="28"/>
        </w:rPr>
      </w:pP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</w:p>
    <w:p w:rsidR="000268EC" w:rsidRPr="00012943" w:rsidRDefault="00805C74" w:rsidP="000268EC">
      <w:pPr>
        <w:rPr>
          <w:rFonts w:cs="Arial"/>
        </w:rPr>
      </w:pPr>
      <w:r w:rsidRPr="00012943">
        <w:rPr>
          <w:rFonts w:cs="Arial"/>
        </w:rPr>
        <w:t>1. </w:t>
      </w:r>
      <w:proofErr w:type="gramStart"/>
      <w:r w:rsidR="000268EC" w:rsidRPr="00012943">
        <w:rPr>
          <w:rFonts w:cs="Arial"/>
        </w:rPr>
        <w:t xml:space="preserve">Рабочая группа по </w:t>
      </w:r>
      <w:r w:rsidR="000268EC" w:rsidRPr="00012943">
        <w:rPr>
          <w:rFonts w:cs="Arial"/>
          <w:color w:val="000000"/>
        </w:rPr>
        <w:t xml:space="preserve">обеспечению </w:t>
      </w:r>
      <w:r w:rsidR="000268EC" w:rsidRPr="00012943">
        <w:rPr>
          <w:rFonts w:cs="Arial"/>
        </w:rPr>
        <w:t xml:space="preserve">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(далее - рабочая группа), создается в целях </w:t>
      </w:r>
      <w:r w:rsidR="00E5125A" w:rsidRPr="00012943">
        <w:rPr>
          <w:rFonts w:cs="Arial"/>
          <w:color w:val="000000"/>
        </w:rPr>
        <w:t xml:space="preserve">реализации мероприятий по обеспечению </w:t>
      </w:r>
      <w:r w:rsidR="00E5125A" w:rsidRPr="00012943">
        <w:rPr>
          <w:rFonts w:cs="Arial"/>
        </w:rPr>
        <w:t xml:space="preserve">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населению, обеспечения согласованной деятельности структурных подразделений </w:t>
      </w:r>
      <w:proofErr w:type="spellStart"/>
      <w:r w:rsidR="00E5125A" w:rsidRPr="00012943">
        <w:rPr>
          <w:rFonts w:cs="Arial"/>
        </w:rPr>
        <w:t>министерства</w:t>
      </w:r>
      <w:r w:rsidR="00E5125A" w:rsidRPr="00012943">
        <w:rPr>
          <w:rFonts w:cs="Arial"/>
          <w:color w:val="000000"/>
        </w:rPr>
        <w:t>при</w:t>
      </w:r>
      <w:proofErr w:type="spellEnd"/>
      <w:proofErr w:type="gramEnd"/>
      <w:r w:rsidR="00E5125A" w:rsidRPr="00012943">
        <w:rPr>
          <w:rFonts w:cs="Arial"/>
          <w:color w:val="000000"/>
        </w:rPr>
        <w:t xml:space="preserve"> реализации постановления Губернатора Новосибирск</w:t>
      </w:r>
      <w:r w:rsidRPr="00012943">
        <w:rPr>
          <w:rFonts w:cs="Arial"/>
          <w:color w:val="000000"/>
        </w:rPr>
        <w:t>ой области  от 29.07.2016 № 169</w:t>
      </w:r>
      <w:r w:rsidR="00E5125A" w:rsidRPr="00012943">
        <w:rPr>
          <w:rFonts w:cs="Arial"/>
          <w:color w:val="000000"/>
        </w:rPr>
        <w:t xml:space="preserve"> «</w:t>
      </w:r>
      <w:r w:rsidR="00E5125A" w:rsidRPr="00012943">
        <w:rPr>
          <w:rFonts w:cs="Arial"/>
        </w:rPr>
        <w:t xml:space="preserve">Об </w:t>
      </w:r>
      <w:r w:rsidR="00E5125A" w:rsidRPr="00012943">
        <w:rPr>
          <w:rFonts w:cs="Arial"/>
        </w:rPr>
        <w:lastRenderedPageBreak/>
        <w:t>утверждении комплексного плана Новосибирской области по обеспечению 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</w:t>
      </w:r>
      <w:r w:rsidRPr="00012943">
        <w:rPr>
          <w:rFonts w:cs="Arial"/>
        </w:rPr>
        <w:t>г населению, на 2016-2020 годы»</w:t>
      </w:r>
      <w:r w:rsidR="000268EC" w:rsidRPr="00012943">
        <w:rPr>
          <w:rFonts w:cs="Arial"/>
        </w:rPr>
        <w:t>.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2. Рабочая группа в своей деятельности руководствуется Конституцией Российской Федерации, федеральными конституционными законами, федеральными законами, актами Президента Российской Федерации и Правительства, нормативными правовыми актами Новосибирской области.</w:t>
      </w:r>
    </w:p>
    <w:p w:rsidR="00E5125A" w:rsidRPr="00012943" w:rsidRDefault="00E5125A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3</w:t>
      </w:r>
      <w:r w:rsidR="000268EC" w:rsidRPr="00012943">
        <w:rPr>
          <w:rFonts w:cs="Arial"/>
        </w:rPr>
        <w:t xml:space="preserve">. Заседания рабочей группы проводятся по мере </w:t>
      </w:r>
      <w:r w:rsidRPr="00012943">
        <w:rPr>
          <w:rFonts w:cs="Arial"/>
        </w:rPr>
        <w:t>необходимости.</w:t>
      </w:r>
    </w:p>
    <w:p w:rsidR="000268EC" w:rsidRPr="00012943" w:rsidRDefault="00E5125A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4</w:t>
      </w:r>
      <w:r w:rsidR="000268EC" w:rsidRPr="00012943">
        <w:rPr>
          <w:rFonts w:cs="Arial"/>
        </w:rPr>
        <w:t>. Рабочую группу возглавляет руководитель рабочей группы - заместитель министра социального развития Новосибирской области.</w:t>
      </w:r>
    </w:p>
    <w:p w:rsidR="000268EC" w:rsidRPr="00012943" w:rsidRDefault="00E5125A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5</w:t>
      </w:r>
      <w:r w:rsidR="000268EC" w:rsidRPr="00012943">
        <w:rPr>
          <w:rFonts w:cs="Arial"/>
        </w:rPr>
        <w:t>. Руководитель рабочей группы: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 xml:space="preserve">1) </w:t>
      </w:r>
      <w:r w:rsidR="00805C74" w:rsidRPr="00012943">
        <w:rPr>
          <w:rFonts w:cs="Arial"/>
        </w:rPr>
        <w:t xml:space="preserve">принимает решение о </w:t>
      </w:r>
      <w:proofErr w:type="spellStart"/>
      <w:r w:rsidR="00805C74" w:rsidRPr="00012943">
        <w:rPr>
          <w:rFonts w:cs="Arial"/>
        </w:rPr>
        <w:t>проведениизаседания</w:t>
      </w:r>
      <w:proofErr w:type="spellEnd"/>
      <w:r w:rsidR="00805C74" w:rsidRPr="00012943">
        <w:rPr>
          <w:rFonts w:cs="Arial"/>
        </w:rPr>
        <w:t xml:space="preserve"> </w:t>
      </w:r>
      <w:r w:rsidRPr="00012943">
        <w:rPr>
          <w:rFonts w:cs="Arial"/>
        </w:rPr>
        <w:t>рабочей группы;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2) утверждает повестк</w:t>
      </w:r>
      <w:r w:rsidR="00805C74" w:rsidRPr="00012943">
        <w:rPr>
          <w:rFonts w:cs="Arial"/>
        </w:rPr>
        <w:t>у</w:t>
      </w:r>
      <w:r w:rsidRPr="00012943">
        <w:rPr>
          <w:rFonts w:cs="Arial"/>
        </w:rPr>
        <w:t xml:space="preserve"> заседания рабочей группы;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3) организует подготовку и</w:t>
      </w:r>
      <w:r w:rsidR="00805C74" w:rsidRPr="00012943">
        <w:rPr>
          <w:rFonts w:cs="Arial"/>
        </w:rPr>
        <w:t xml:space="preserve"> ведет заседание рабочей группы</w:t>
      </w:r>
      <w:r w:rsidR="00E5125A" w:rsidRPr="00012943">
        <w:rPr>
          <w:rFonts w:cs="Arial"/>
        </w:rPr>
        <w:t>.</w:t>
      </w:r>
    </w:p>
    <w:p w:rsidR="000268EC" w:rsidRPr="00012943" w:rsidRDefault="00E5125A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6</w:t>
      </w:r>
      <w:r w:rsidR="000268EC" w:rsidRPr="00012943">
        <w:rPr>
          <w:rFonts w:cs="Arial"/>
        </w:rPr>
        <w:t>. В отсутствие руководителя рабочей группы его обязанности исполняет заместитель руководителя рабочей группы.</w:t>
      </w:r>
    </w:p>
    <w:p w:rsidR="000268EC" w:rsidRPr="00012943" w:rsidRDefault="00E5125A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7</w:t>
      </w:r>
      <w:r w:rsidR="000268EC" w:rsidRPr="00012943">
        <w:rPr>
          <w:rFonts w:cs="Arial"/>
        </w:rPr>
        <w:t>. Секретарь рабочей группы:</w:t>
      </w:r>
    </w:p>
    <w:p w:rsidR="006A523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1) обеспечивает подготовку и рассылку материалов для рассмотрения на заседании рабочей группы</w:t>
      </w:r>
      <w:r w:rsidR="006A523C" w:rsidRPr="00012943">
        <w:rPr>
          <w:rFonts w:cs="Arial"/>
        </w:rPr>
        <w:t xml:space="preserve">; 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2) организует проведение заседаний рабочей группы;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3) оформляет про</w:t>
      </w:r>
      <w:r w:rsidR="006A523C" w:rsidRPr="00012943">
        <w:rPr>
          <w:rFonts w:cs="Arial"/>
        </w:rPr>
        <w:t>токол заседания рабочей группы.</w:t>
      </w:r>
    </w:p>
    <w:p w:rsidR="000268EC" w:rsidRPr="00012943" w:rsidRDefault="006A523C" w:rsidP="005C51A0">
      <w:pPr>
        <w:autoSpaceDE w:val="0"/>
        <w:autoSpaceDN w:val="0"/>
        <w:adjustRightInd w:val="0"/>
        <w:ind w:firstLine="709"/>
        <w:rPr>
          <w:rFonts w:cs="Arial"/>
        </w:rPr>
      </w:pPr>
      <w:r w:rsidRPr="00012943">
        <w:rPr>
          <w:rFonts w:cs="Arial"/>
        </w:rPr>
        <w:t>8</w:t>
      </w:r>
      <w:r w:rsidR="000268EC" w:rsidRPr="00012943">
        <w:rPr>
          <w:rFonts w:cs="Arial"/>
        </w:rPr>
        <w:t xml:space="preserve">. Информация о дате и месте проведения заседания рабочей группы, повестка дня заседания и материалы по вопросам, рассматриваемым на заседании рабочей группы, определяются руководителем рабочей группы и рассылаются секретарем рабочей группы всем участникам заседания не </w:t>
      </w:r>
      <w:proofErr w:type="gramStart"/>
      <w:r w:rsidR="000268EC" w:rsidRPr="00012943">
        <w:rPr>
          <w:rFonts w:cs="Arial"/>
        </w:rPr>
        <w:t>позднее</w:t>
      </w:r>
      <w:proofErr w:type="gramEnd"/>
      <w:r w:rsidR="000268EC" w:rsidRPr="00012943">
        <w:rPr>
          <w:rFonts w:cs="Arial"/>
        </w:rPr>
        <w:t xml:space="preserve"> чем за </w:t>
      </w:r>
      <w:r w:rsidRPr="00012943">
        <w:rPr>
          <w:rFonts w:cs="Arial"/>
        </w:rPr>
        <w:t>2 дня</w:t>
      </w:r>
      <w:r w:rsidR="000268EC" w:rsidRPr="00012943">
        <w:rPr>
          <w:rFonts w:cs="Arial"/>
        </w:rPr>
        <w:t xml:space="preserve"> до его проведения.</w:t>
      </w:r>
    </w:p>
    <w:p w:rsidR="005C51A0" w:rsidRPr="005C51A0" w:rsidRDefault="006A523C" w:rsidP="003D197A">
      <w:pPr>
        <w:ind w:firstLine="709"/>
        <w:rPr>
          <w:rFonts w:cs="Arial"/>
          <w:bCs/>
          <w:kern w:val="28"/>
        </w:rPr>
      </w:pPr>
      <w:r w:rsidRPr="00012943">
        <w:rPr>
          <w:rFonts w:cs="Arial"/>
        </w:rPr>
        <w:t>9</w:t>
      </w:r>
      <w:r w:rsidR="000268EC" w:rsidRPr="00012943">
        <w:rPr>
          <w:rFonts w:cs="Arial"/>
        </w:rPr>
        <w:t xml:space="preserve">. </w:t>
      </w:r>
      <w:r w:rsidR="000268EC" w:rsidRPr="003D197A">
        <w:rPr>
          <w:rFonts w:cs="Arial"/>
          <w:highlight w:val="yellow"/>
        </w:rPr>
        <w:t xml:space="preserve">В случае невозможности члена рабочей группы присутствовать на заседании он может направить руководителю рабочей группы свои предложения и замечания по существу рассматриваемых вопросов, которые </w:t>
      </w:r>
      <w:r w:rsidR="005C51A0" w:rsidRPr="003D197A">
        <w:rPr>
          <w:rFonts w:cs="Arial"/>
          <w:highlight w:val="yellow"/>
        </w:rPr>
        <w:t>рассматриваются на заседании и учитываются</w:t>
      </w:r>
      <w:r w:rsidR="000268EC" w:rsidRPr="003D197A">
        <w:rPr>
          <w:rFonts w:cs="Arial"/>
          <w:highlight w:val="yellow"/>
        </w:rPr>
        <w:t xml:space="preserve"> при принятии решения</w:t>
      </w:r>
      <w:r w:rsidR="000268EC" w:rsidRPr="00012943">
        <w:rPr>
          <w:rFonts w:cs="Arial"/>
        </w:rPr>
        <w:t>.</w:t>
      </w:r>
      <w:r w:rsidR="005C51A0">
        <w:rPr>
          <w:rFonts w:cs="Arial"/>
        </w:rPr>
        <w:t xml:space="preserve"> (В ред. </w:t>
      </w:r>
      <w:r w:rsidR="005C51A0" w:rsidRPr="005C51A0">
        <w:rPr>
          <w:rFonts w:cs="Arial"/>
          <w:bCs/>
          <w:kern w:val="28"/>
        </w:rPr>
        <w:t>Приказ</w:t>
      </w:r>
      <w:r w:rsidR="005C51A0">
        <w:rPr>
          <w:rFonts w:cs="Arial"/>
          <w:bCs/>
          <w:kern w:val="28"/>
        </w:rPr>
        <w:t xml:space="preserve">а </w:t>
      </w:r>
      <w:r w:rsidR="005C51A0" w:rsidRPr="005C51A0">
        <w:rPr>
          <w:rFonts w:cs="Arial"/>
          <w:bCs/>
          <w:kern w:val="28"/>
        </w:rPr>
        <w:t xml:space="preserve">министерства социального </w:t>
      </w:r>
      <w:r w:rsidR="005C51A0">
        <w:rPr>
          <w:rFonts w:cs="Arial"/>
          <w:bCs/>
          <w:kern w:val="28"/>
        </w:rPr>
        <w:t>р</w:t>
      </w:r>
      <w:r w:rsidR="005C51A0" w:rsidRPr="005C51A0">
        <w:rPr>
          <w:rFonts w:cs="Arial"/>
          <w:bCs/>
          <w:kern w:val="28"/>
        </w:rPr>
        <w:t xml:space="preserve">азвития новосибирской </w:t>
      </w:r>
      <w:proofErr w:type="spellStart"/>
      <w:r w:rsidR="005C51A0" w:rsidRPr="005C51A0">
        <w:rPr>
          <w:rFonts w:cs="Arial"/>
          <w:bCs/>
          <w:kern w:val="28"/>
        </w:rPr>
        <w:t>области</w:t>
      </w:r>
      <w:hyperlink r:id="rId9" w:tgtFrame="Logical" w:history="1">
        <w:r w:rsidR="005C51A0" w:rsidRPr="005C51A0">
          <w:rPr>
            <w:rStyle w:val="ad"/>
            <w:rFonts w:cs="Arial"/>
            <w:bCs/>
            <w:kern w:val="28"/>
          </w:rPr>
          <w:t>от</w:t>
        </w:r>
        <w:proofErr w:type="spellEnd"/>
        <w:r w:rsidR="005C51A0" w:rsidRPr="005C51A0">
          <w:rPr>
            <w:rStyle w:val="ad"/>
            <w:rFonts w:cs="Arial"/>
            <w:bCs/>
            <w:kern w:val="28"/>
          </w:rPr>
          <w:t xml:space="preserve"> 11.11.2016 № 920</w:t>
        </w:r>
      </w:hyperlink>
      <w:r w:rsidR="005C51A0">
        <w:rPr>
          <w:rFonts w:cs="Arial"/>
          <w:bCs/>
          <w:kern w:val="28"/>
        </w:rPr>
        <w:t>)</w:t>
      </w:r>
    </w:p>
    <w:p w:rsidR="000268EC" w:rsidRPr="00012943" w:rsidRDefault="000268EC" w:rsidP="005C51A0">
      <w:pPr>
        <w:autoSpaceDE w:val="0"/>
        <w:autoSpaceDN w:val="0"/>
        <w:adjustRightInd w:val="0"/>
        <w:ind w:firstLine="709"/>
        <w:rPr>
          <w:rFonts w:cs="Arial"/>
        </w:rPr>
      </w:pPr>
      <w:r w:rsidRPr="00012943">
        <w:rPr>
          <w:rFonts w:cs="Arial"/>
        </w:rPr>
        <w:t>1</w:t>
      </w:r>
      <w:r w:rsidR="006A523C" w:rsidRPr="00012943">
        <w:rPr>
          <w:rFonts w:cs="Arial"/>
        </w:rPr>
        <w:t>0</w:t>
      </w:r>
      <w:r w:rsidRPr="00012943">
        <w:rPr>
          <w:rFonts w:cs="Arial"/>
        </w:rPr>
        <w:t>. Заседание рабочей группы является правомочным, если на нем присутствует более половины от утвержденного состава рабочей группы.</w:t>
      </w:r>
    </w:p>
    <w:p w:rsidR="006A523C" w:rsidRDefault="005C51A0" w:rsidP="005C51A0">
      <w:pPr>
        <w:autoSpaceDE w:val="0"/>
        <w:autoSpaceDN w:val="0"/>
        <w:adjustRightInd w:val="0"/>
        <w:ind w:firstLine="709"/>
        <w:rPr>
          <w:rFonts w:cs="Arial"/>
          <w:bCs/>
          <w:kern w:val="28"/>
        </w:rPr>
      </w:pPr>
      <w:bookmarkStart w:id="1" w:name="Par25"/>
      <w:bookmarkEnd w:id="1"/>
      <w:r w:rsidRPr="005B56C7">
        <w:rPr>
          <w:rFonts w:cs="Arial"/>
        </w:rPr>
        <w:t>11. Решение, касающееся целей деятельности рабочей группы, принимается простым большинством голосов присутствующих на заседании членов рабочей группы путем открытого голосования. В случае равенства голосов решающим является голос руководителя рабочей группы</w:t>
      </w:r>
      <w:proofErr w:type="gramStart"/>
      <w:r w:rsidRPr="005B56C7">
        <w:rPr>
          <w:rFonts w:cs="Arial"/>
        </w:rPr>
        <w:t>.</w:t>
      </w:r>
      <w:r>
        <w:rPr>
          <w:rFonts w:cs="Arial"/>
        </w:rPr>
        <w:t>(</w:t>
      </w:r>
      <w:proofErr w:type="gramEnd"/>
      <w:r>
        <w:rPr>
          <w:rFonts w:cs="Arial"/>
        </w:rPr>
        <w:t xml:space="preserve">В ред. </w:t>
      </w:r>
      <w:r w:rsidRPr="005C51A0">
        <w:rPr>
          <w:rFonts w:cs="Arial"/>
          <w:bCs/>
          <w:kern w:val="28"/>
        </w:rPr>
        <w:t>Приказ</w:t>
      </w:r>
      <w:r>
        <w:rPr>
          <w:rFonts w:cs="Arial"/>
          <w:bCs/>
          <w:kern w:val="28"/>
        </w:rPr>
        <w:t xml:space="preserve">а </w:t>
      </w:r>
      <w:r w:rsidRPr="005C51A0">
        <w:rPr>
          <w:rFonts w:cs="Arial"/>
          <w:bCs/>
          <w:kern w:val="28"/>
        </w:rPr>
        <w:t xml:space="preserve">министерства социального </w:t>
      </w:r>
      <w:r>
        <w:rPr>
          <w:rFonts w:cs="Arial"/>
          <w:bCs/>
          <w:kern w:val="28"/>
        </w:rPr>
        <w:t>р</w:t>
      </w:r>
      <w:r w:rsidRPr="005C51A0">
        <w:rPr>
          <w:rFonts w:cs="Arial"/>
          <w:bCs/>
          <w:kern w:val="28"/>
        </w:rPr>
        <w:t xml:space="preserve">азвития новосибирской </w:t>
      </w:r>
      <w:proofErr w:type="spellStart"/>
      <w:r w:rsidRPr="005C51A0">
        <w:rPr>
          <w:rFonts w:cs="Arial"/>
          <w:bCs/>
          <w:kern w:val="28"/>
        </w:rPr>
        <w:t>области</w:t>
      </w:r>
      <w:hyperlink r:id="rId10" w:tgtFrame="Logical" w:history="1">
        <w:r w:rsidRPr="005C51A0">
          <w:rPr>
            <w:rStyle w:val="ad"/>
            <w:rFonts w:cs="Arial"/>
            <w:bCs/>
            <w:kern w:val="28"/>
          </w:rPr>
          <w:t>от</w:t>
        </w:r>
        <w:proofErr w:type="spellEnd"/>
        <w:r w:rsidRPr="005C51A0">
          <w:rPr>
            <w:rStyle w:val="ad"/>
            <w:rFonts w:cs="Arial"/>
            <w:bCs/>
            <w:kern w:val="28"/>
          </w:rPr>
          <w:t xml:space="preserve"> 11.11.2016 № 920</w:t>
        </w:r>
      </w:hyperlink>
      <w:r>
        <w:rPr>
          <w:rFonts w:cs="Arial"/>
          <w:bCs/>
          <w:kern w:val="28"/>
        </w:rPr>
        <w:t>)</w:t>
      </w:r>
    </w:p>
    <w:p w:rsidR="005C51A0" w:rsidRPr="00012943" w:rsidRDefault="005C51A0" w:rsidP="005C51A0">
      <w:pPr>
        <w:autoSpaceDE w:val="0"/>
        <w:autoSpaceDN w:val="0"/>
        <w:adjustRightInd w:val="0"/>
        <w:ind w:firstLine="709"/>
        <w:rPr>
          <w:rFonts w:cs="Arial"/>
        </w:rPr>
      </w:pPr>
      <w:r w:rsidRPr="005B56C7">
        <w:rPr>
          <w:rFonts w:cs="Arial"/>
        </w:rPr>
        <w:t>12. Протокол заседания рабочей группы подписывается секретарем и руководителем рабочей группы, доводится до всех членов рабочей группы не позднее 3 дней после проведения заседания</w:t>
      </w:r>
      <w:proofErr w:type="gramStart"/>
      <w:r w:rsidRPr="005B56C7">
        <w:rPr>
          <w:rFonts w:cs="Arial"/>
        </w:rPr>
        <w:t>.</w:t>
      </w:r>
      <w:r>
        <w:rPr>
          <w:rFonts w:cs="Arial"/>
        </w:rPr>
        <w:t>(</w:t>
      </w:r>
      <w:proofErr w:type="gramEnd"/>
      <w:r>
        <w:rPr>
          <w:rFonts w:cs="Arial"/>
        </w:rPr>
        <w:t xml:space="preserve">В ред. </w:t>
      </w:r>
      <w:r w:rsidRPr="005C51A0">
        <w:rPr>
          <w:rFonts w:cs="Arial"/>
          <w:bCs/>
          <w:kern w:val="28"/>
        </w:rPr>
        <w:t>Приказ</w:t>
      </w:r>
      <w:r>
        <w:rPr>
          <w:rFonts w:cs="Arial"/>
          <w:bCs/>
          <w:kern w:val="28"/>
        </w:rPr>
        <w:t xml:space="preserve">а </w:t>
      </w:r>
      <w:r w:rsidRPr="005C51A0">
        <w:rPr>
          <w:rFonts w:cs="Arial"/>
          <w:bCs/>
          <w:kern w:val="28"/>
        </w:rPr>
        <w:t xml:space="preserve">министерства социального </w:t>
      </w:r>
      <w:r>
        <w:rPr>
          <w:rFonts w:cs="Arial"/>
          <w:bCs/>
          <w:kern w:val="28"/>
        </w:rPr>
        <w:t>р</w:t>
      </w:r>
      <w:r w:rsidRPr="005C51A0">
        <w:rPr>
          <w:rFonts w:cs="Arial"/>
          <w:bCs/>
          <w:kern w:val="28"/>
        </w:rPr>
        <w:t xml:space="preserve">азвития новосибирской </w:t>
      </w:r>
      <w:proofErr w:type="spellStart"/>
      <w:r w:rsidRPr="005C51A0">
        <w:rPr>
          <w:rFonts w:cs="Arial"/>
          <w:bCs/>
          <w:kern w:val="28"/>
        </w:rPr>
        <w:t>области</w:t>
      </w:r>
      <w:hyperlink r:id="rId11" w:tgtFrame="Logical" w:history="1">
        <w:r w:rsidRPr="005C51A0">
          <w:rPr>
            <w:rStyle w:val="ad"/>
            <w:rFonts w:cs="Arial"/>
            <w:bCs/>
            <w:kern w:val="28"/>
          </w:rPr>
          <w:t>от</w:t>
        </w:r>
        <w:proofErr w:type="spellEnd"/>
        <w:r w:rsidRPr="005C51A0">
          <w:rPr>
            <w:rStyle w:val="ad"/>
            <w:rFonts w:cs="Arial"/>
            <w:bCs/>
            <w:kern w:val="28"/>
          </w:rPr>
          <w:t xml:space="preserve"> 11.11.2016 № 920</w:t>
        </w:r>
      </w:hyperlink>
      <w:r>
        <w:rPr>
          <w:rFonts w:cs="Arial"/>
          <w:bCs/>
          <w:kern w:val="28"/>
        </w:rPr>
        <w:t>)</w:t>
      </w:r>
    </w:p>
    <w:sectPr w:rsidR="005C51A0" w:rsidRPr="00012943" w:rsidSect="00012943">
      <w:headerReference w:type="default" r:id="rId12"/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7B9" w:rsidRDefault="005167B9">
      <w:r>
        <w:separator/>
      </w:r>
    </w:p>
  </w:endnote>
  <w:endnote w:type="continuationSeparator" w:id="0">
    <w:p w:rsidR="005167B9" w:rsidRDefault="00516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7B9" w:rsidRDefault="005167B9">
      <w:r>
        <w:separator/>
      </w:r>
    </w:p>
  </w:footnote>
  <w:footnote w:type="continuationSeparator" w:id="0">
    <w:p w:rsidR="005167B9" w:rsidRDefault="005167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F9" w:rsidRPr="00752D5A" w:rsidRDefault="00761DF9" w:rsidP="00FC5BF9">
    <w:pPr>
      <w:pStyle w:val="a4"/>
      <w:ind w:left="11520"/>
      <w:jc w:val="center"/>
      <w:rPr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82B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2425E"/>
    <w:multiLevelType w:val="hybridMultilevel"/>
    <w:tmpl w:val="A588F8B6"/>
    <w:lvl w:ilvl="0" w:tplc="56A0AEF6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8402D4F"/>
    <w:multiLevelType w:val="hybridMultilevel"/>
    <w:tmpl w:val="C9C876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B101057"/>
    <w:multiLevelType w:val="hybridMultilevel"/>
    <w:tmpl w:val="31E20580"/>
    <w:lvl w:ilvl="0" w:tplc="DE0AD50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>
    <w:nsid w:val="0BFD1DB2"/>
    <w:multiLevelType w:val="multilevel"/>
    <w:tmpl w:val="E2CE9184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5">
    <w:nsid w:val="10276767"/>
    <w:multiLevelType w:val="hybridMultilevel"/>
    <w:tmpl w:val="B8FE95B2"/>
    <w:lvl w:ilvl="0" w:tplc="74DA4A1E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10792646"/>
    <w:multiLevelType w:val="hybridMultilevel"/>
    <w:tmpl w:val="C0ACFFFC"/>
    <w:lvl w:ilvl="0" w:tplc="FDE86A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6AF6048"/>
    <w:multiLevelType w:val="hybridMultilevel"/>
    <w:tmpl w:val="EEA011EE"/>
    <w:lvl w:ilvl="0" w:tplc="C2CC918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A6C5579"/>
    <w:multiLevelType w:val="hybridMultilevel"/>
    <w:tmpl w:val="FB662966"/>
    <w:lvl w:ilvl="0" w:tplc="546AF704">
      <w:start w:val="1"/>
      <w:numFmt w:val="decimal"/>
      <w:lvlText w:val="%1."/>
      <w:lvlJc w:val="left"/>
      <w:pPr>
        <w:ind w:left="1715" w:hanging="10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9">
    <w:nsid w:val="1C505EB4"/>
    <w:multiLevelType w:val="hybridMultilevel"/>
    <w:tmpl w:val="6AB8B740"/>
    <w:lvl w:ilvl="0" w:tplc="F9F4C74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1E711033"/>
    <w:multiLevelType w:val="hybridMultilevel"/>
    <w:tmpl w:val="690C6686"/>
    <w:lvl w:ilvl="0" w:tplc="040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1">
    <w:nsid w:val="1F176E25"/>
    <w:multiLevelType w:val="hybridMultilevel"/>
    <w:tmpl w:val="91B08566"/>
    <w:lvl w:ilvl="0" w:tplc="ED86E0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B8127F"/>
    <w:multiLevelType w:val="hybridMultilevel"/>
    <w:tmpl w:val="8F9A8260"/>
    <w:lvl w:ilvl="0" w:tplc="84F2DEFE">
      <w:start w:val="1"/>
      <w:numFmt w:val="decimal"/>
      <w:lvlText w:val="%1."/>
      <w:lvlJc w:val="center"/>
      <w:pPr>
        <w:ind w:left="7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2776CAF"/>
    <w:multiLevelType w:val="hybridMultilevel"/>
    <w:tmpl w:val="21562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3604F10"/>
    <w:multiLevelType w:val="hybridMultilevel"/>
    <w:tmpl w:val="CD26C64A"/>
    <w:lvl w:ilvl="0" w:tplc="81C27F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5DB7566"/>
    <w:multiLevelType w:val="hybridMultilevel"/>
    <w:tmpl w:val="1990EA40"/>
    <w:lvl w:ilvl="0" w:tplc="56A0AEF6">
      <w:start w:val="1"/>
      <w:numFmt w:val="bullet"/>
      <w:lvlText w:val="-"/>
      <w:lvlJc w:val="left"/>
      <w:pPr>
        <w:ind w:left="265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6">
    <w:nsid w:val="29AF5E1B"/>
    <w:multiLevelType w:val="hybridMultilevel"/>
    <w:tmpl w:val="00401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C01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2CCF35C8"/>
    <w:multiLevelType w:val="multilevel"/>
    <w:tmpl w:val="F7E254DC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cs="Times New Roman" w:hint="default"/>
      </w:rPr>
    </w:lvl>
  </w:abstractNum>
  <w:abstractNum w:abstractNumId="19">
    <w:nsid w:val="2F0162A3"/>
    <w:multiLevelType w:val="multilevel"/>
    <w:tmpl w:val="3C783AE0"/>
    <w:lvl w:ilvl="0">
      <w:start w:val="4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20">
    <w:nsid w:val="2F353CD3"/>
    <w:multiLevelType w:val="multilevel"/>
    <w:tmpl w:val="F1D899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1">
    <w:nsid w:val="30197719"/>
    <w:multiLevelType w:val="hybridMultilevel"/>
    <w:tmpl w:val="F380376E"/>
    <w:lvl w:ilvl="0" w:tplc="25C42396">
      <w:start w:val="1"/>
      <w:numFmt w:val="decimal"/>
      <w:lvlText w:val="%1"/>
      <w:lvlJc w:val="center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1DC7C15"/>
    <w:multiLevelType w:val="hybridMultilevel"/>
    <w:tmpl w:val="F380376E"/>
    <w:lvl w:ilvl="0" w:tplc="25C42396">
      <w:start w:val="1"/>
      <w:numFmt w:val="decimal"/>
      <w:lvlText w:val="%1"/>
      <w:lvlJc w:val="center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1ED1F60"/>
    <w:multiLevelType w:val="hybridMultilevel"/>
    <w:tmpl w:val="A118825C"/>
    <w:lvl w:ilvl="0" w:tplc="021C240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4">
    <w:nsid w:val="31F661DF"/>
    <w:multiLevelType w:val="hybridMultilevel"/>
    <w:tmpl w:val="6DF6EA16"/>
    <w:lvl w:ilvl="0" w:tplc="728E2024">
      <w:start w:val="1"/>
      <w:numFmt w:val="decimal"/>
      <w:lvlText w:val="%1."/>
      <w:lvlJc w:val="left"/>
      <w:pPr>
        <w:ind w:left="1740" w:hanging="10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38A674CD"/>
    <w:multiLevelType w:val="hybridMultilevel"/>
    <w:tmpl w:val="5B9CDB60"/>
    <w:lvl w:ilvl="0" w:tplc="05A631A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C64DF9"/>
    <w:multiLevelType w:val="hybridMultilevel"/>
    <w:tmpl w:val="DAA0B592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38EC6AA5"/>
    <w:multiLevelType w:val="hybridMultilevel"/>
    <w:tmpl w:val="63F4EF60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3C7C2144"/>
    <w:multiLevelType w:val="hybridMultilevel"/>
    <w:tmpl w:val="B73C088E"/>
    <w:lvl w:ilvl="0" w:tplc="05A631A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4676B"/>
    <w:multiLevelType w:val="hybridMultilevel"/>
    <w:tmpl w:val="59708EEE"/>
    <w:lvl w:ilvl="0" w:tplc="E4285EF6">
      <w:start w:val="1"/>
      <w:numFmt w:val="decimal"/>
      <w:lvlText w:val="%1."/>
      <w:lvlJc w:val="left"/>
      <w:pPr>
        <w:ind w:left="1146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0">
    <w:nsid w:val="47B77AA2"/>
    <w:multiLevelType w:val="hybridMultilevel"/>
    <w:tmpl w:val="6364620E"/>
    <w:lvl w:ilvl="0" w:tplc="0846B408">
      <w:start w:val="1"/>
      <w:numFmt w:val="decimal"/>
      <w:lvlText w:val="%1."/>
      <w:lvlJc w:val="left"/>
      <w:pPr>
        <w:ind w:left="2203" w:hanging="360"/>
      </w:pPr>
      <w:rPr>
        <w:rFonts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1">
    <w:nsid w:val="4AC65EB9"/>
    <w:multiLevelType w:val="hybridMultilevel"/>
    <w:tmpl w:val="66C623BC"/>
    <w:lvl w:ilvl="0" w:tplc="56A0AEF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DBB41CF"/>
    <w:multiLevelType w:val="hybridMultilevel"/>
    <w:tmpl w:val="9DD0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4DD80B7C"/>
    <w:multiLevelType w:val="hybridMultilevel"/>
    <w:tmpl w:val="9AD0A21A"/>
    <w:lvl w:ilvl="0" w:tplc="3B8847DE">
      <w:start w:val="2"/>
      <w:numFmt w:val="bullet"/>
      <w:lvlText w:val=""/>
      <w:lvlJc w:val="left"/>
      <w:pPr>
        <w:ind w:left="502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5108608C"/>
    <w:multiLevelType w:val="hybridMultilevel"/>
    <w:tmpl w:val="4DB8E136"/>
    <w:lvl w:ilvl="0" w:tplc="05A631A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8C1EEE"/>
    <w:multiLevelType w:val="hybridMultilevel"/>
    <w:tmpl w:val="76AAD454"/>
    <w:lvl w:ilvl="0" w:tplc="56A0AEF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5FF68DF"/>
    <w:multiLevelType w:val="hybridMultilevel"/>
    <w:tmpl w:val="06F42A1A"/>
    <w:lvl w:ilvl="0" w:tplc="8B84C28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70C2D88"/>
    <w:multiLevelType w:val="hybridMultilevel"/>
    <w:tmpl w:val="4B2EAF70"/>
    <w:lvl w:ilvl="0" w:tplc="205E0D2A">
      <w:start w:val="1"/>
      <w:numFmt w:val="decimal"/>
      <w:lvlText w:val="%1."/>
      <w:lvlJc w:val="left"/>
      <w:pPr>
        <w:ind w:left="1700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38">
    <w:nsid w:val="590259C1"/>
    <w:multiLevelType w:val="multilevel"/>
    <w:tmpl w:val="5DDE80D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39">
    <w:nsid w:val="59E562E4"/>
    <w:multiLevelType w:val="hybridMultilevel"/>
    <w:tmpl w:val="1E480D9A"/>
    <w:lvl w:ilvl="0" w:tplc="0419000F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5BA34657"/>
    <w:multiLevelType w:val="hybridMultilevel"/>
    <w:tmpl w:val="1A12886E"/>
    <w:lvl w:ilvl="0" w:tplc="70CE26C0">
      <w:start w:val="1"/>
      <w:numFmt w:val="decimal"/>
      <w:lvlText w:val="%1."/>
      <w:lvlJc w:val="left"/>
      <w:pPr>
        <w:ind w:left="1146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1">
    <w:nsid w:val="68A955FD"/>
    <w:multiLevelType w:val="hybridMultilevel"/>
    <w:tmpl w:val="D3447990"/>
    <w:lvl w:ilvl="0" w:tplc="D5EC3DF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>
    <w:nsid w:val="6A24427E"/>
    <w:multiLevelType w:val="hybridMultilevel"/>
    <w:tmpl w:val="E60E336A"/>
    <w:lvl w:ilvl="0" w:tplc="AD22A4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3">
    <w:nsid w:val="749307F3"/>
    <w:multiLevelType w:val="multilevel"/>
    <w:tmpl w:val="59E2BAB2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44">
    <w:nsid w:val="77B81788"/>
    <w:multiLevelType w:val="multilevel"/>
    <w:tmpl w:val="056A2D6A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cs="Times New Roman" w:hint="default"/>
      </w:rPr>
    </w:lvl>
  </w:abstractNum>
  <w:abstractNum w:abstractNumId="45">
    <w:nsid w:val="7C1E70CA"/>
    <w:multiLevelType w:val="multilevel"/>
    <w:tmpl w:val="300E13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6">
    <w:nsid w:val="7E514B9A"/>
    <w:multiLevelType w:val="multilevel"/>
    <w:tmpl w:val="8E3C38B4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7">
    <w:nsid w:val="7FEF53BF"/>
    <w:multiLevelType w:val="hybridMultilevel"/>
    <w:tmpl w:val="1DE644E8"/>
    <w:lvl w:ilvl="0" w:tplc="76A6368C">
      <w:start w:val="1"/>
      <w:numFmt w:val="decimal"/>
      <w:lvlText w:val="%1."/>
      <w:lvlJc w:val="left"/>
      <w:pPr>
        <w:ind w:left="1735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25"/>
  </w:num>
  <w:num w:numId="5">
    <w:abstractNumId w:val="28"/>
  </w:num>
  <w:num w:numId="6">
    <w:abstractNumId w:val="30"/>
  </w:num>
  <w:num w:numId="7">
    <w:abstractNumId w:val="9"/>
  </w:num>
  <w:num w:numId="8">
    <w:abstractNumId w:val="39"/>
  </w:num>
  <w:num w:numId="9">
    <w:abstractNumId w:val="38"/>
  </w:num>
  <w:num w:numId="10">
    <w:abstractNumId w:val="32"/>
  </w:num>
  <w:num w:numId="11">
    <w:abstractNumId w:val="22"/>
  </w:num>
  <w:num w:numId="12">
    <w:abstractNumId w:val="21"/>
  </w:num>
  <w:num w:numId="13">
    <w:abstractNumId w:val="16"/>
  </w:num>
  <w:num w:numId="14">
    <w:abstractNumId w:val="24"/>
  </w:num>
  <w:num w:numId="15">
    <w:abstractNumId w:val="41"/>
  </w:num>
  <w:num w:numId="16">
    <w:abstractNumId w:val="36"/>
  </w:num>
  <w:num w:numId="17">
    <w:abstractNumId w:val="6"/>
  </w:num>
  <w:num w:numId="18">
    <w:abstractNumId w:val="23"/>
  </w:num>
  <w:num w:numId="19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0"/>
  </w:num>
  <w:num w:numId="22">
    <w:abstractNumId w:val="27"/>
  </w:num>
  <w:num w:numId="23">
    <w:abstractNumId w:val="14"/>
  </w:num>
  <w:num w:numId="24">
    <w:abstractNumId w:val="31"/>
  </w:num>
  <w:num w:numId="25">
    <w:abstractNumId w:val="35"/>
  </w:num>
  <w:num w:numId="26">
    <w:abstractNumId w:val="18"/>
  </w:num>
  <w:num w:numId="27">
    <w:abstractNumId w:val="1"/>
  </w:num>
  <w:num w:numId="28">
    <w:abstractNumId w:val="43"/>
  </w:num>
  <w:num w:numId="29">
    <w:abstractNumId w:val="15"/>
  </w:num>
  <w:num w:numId="30">
    <w:abstractNumId w:val="46"/>
  </w:num>
  <w:num w:numId="31">
    <w:abstractNumId w:val="17"/>
  </w:num>
  <w:num w:numId="32">
    <w:abstractNumId w:val="45"/>
  </w:num>
  <w:num w:numId="33">
    <w:abstractNumId w:val="4"/>
  </w:num>
  <w:num w:numId="34">
    <w:abstractNumId w:val="44"/>
  </w:num>
  <w:num w:numId="35">
    <w:abstractNumId w:val="2"/>
  </w:num>
  <w:num w:numId="36">
    <w:abstractNumId w:val="7"/>
  </w:num>
  <w:num w:numId="37">
    <w:abstractNumId w:val="42"/>
  </w:num>
  <w:num w:numId="38">
    <w:abstractNumId w:val="13"/>
  </w:num>
  <w:num w:numId="39">
    <w:abstractNumId w:val="12"/>
  </w:num>
  <w:num w:numId="40">
    <w:abstractNumId w:val="3"/>
  </w:num>
  <w:num w:numId="41">
    <w:abstractNumId w:val="29"/>
  </w:num>
  <w:num w:numId="42">
    <w:abstractNumId w:val="5"/>
  </w:num>
  <w:num w:numId="43">
    <w:abstractNumId w:val="37"/>
  </w:num>
  <w:num w:numId="44">
    <w:abstractNumId w:val="8"/>
  </w:num>
  <w:num w:numId="45">
    <w:abstractNumId w:val="26"/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7"/>
  </w:num>
  <w:num w:numId="48">
    <w:abstractNumId w:val="33"/>
  </w:num>
  <w:num w:numId="49">
    <w:abstractNumId w:val="40"/>
  </w:num>
  <w:num w:numId="5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08A8"/>
    <w:rsid w:val="000019B6"/>
    <w:rsid w:val="00001E29"/>
    <w:rsid w:val="00001FBE"/>
    <w:rsid w:val="000025A8"/>
    <w:rsid w:val="00002FD9"/>
    <w:rsid w:val="00003447"/>
    <w:rsid w:val="0000414C"/>
    <w:rsid w:val="00004532"/>
    <w:rsid w:val="0000503E"/>
    <w:rsid w:val="00005291"/>
    <w:rsid w:val="00005921"/>
    <w:rsid w:val="00005DD4"/>
    <w:rsid w:val="00005EE9"/>
    <w:rsid w:val="00005FF7"/>
    <w:rsid w:val="00006AEF"/>
    <w:rsid w:val="00006D94"/>
    <w:rsid w:val="0000716C"/>
    <w:rsid w:val="00007328"/>
    <w:rsid w:val="000079FE"/>
    <w:rsid w:val="00007B9A"/>
    <w:rsid w:val="00010CD4"/>
    <w:rsid w:val="00010D66"/>
    <w:rsid w:val="00010EBD"/>
    <w:rsid w:val="00011A14"/>
    <w:rsid w:val="00012064"/>
    <w:rsid w:val="0001260B"/>
    <w:rsid w:val="00012943"/>
    <w:rsid w:val="00013F0B"/>
    <w:rsid w:val="000140BB"/>
    <w:rsid w:val="000141BE"/>
    <w:rsid w:val="00014364"/>
    <w:rsid w:val="00014D12"/>
    <w:rsid w:val="00015333"/>
    <w:rsid w:val="0001590F"/>
    <w:rsid w:val="00015D48"/>
    <w:rsid w:val="00016911"/>
    <w:rsid w:val="00016CFA"/>
    <w:rsid w:val="00016F32"/>
    <w:rsid w:val="000170F3"/>
    <w:rsid w:val="000177A8"/>
    <w:rsid w:val="00020041"/>
    <w:rsid w:val="00021924"/>
    <w:rsid w:val="00021AEE"/>
    <w:rsid w:val="00022573"/>
    <w:rsid w:val="000227B1"/>
    <w:rsid w:val="000233D1"/>
    <w:rsid w:val="00023417"/>
    <w:rsid w:val="00023B3D"/>
    <w:rsid w:val="0002407C"/>
    <w:rsid w:val="00024B1D"/>
    <w:rsid w:val="0002534F"/>
    <w:rsid w:val="00025DC0"/>
    <w:rsid w:val="00025E52"/>
    <w:rsid w:val="0002631C"/>
    <w:rsid w:val="000268EC"/>
    <w:rsid w:val="00026D8A"/>
    <w:rsid w:val="00027079"/>
    <w:rsid w:val="000270DF"/>
    <w:rsid w:val="00027349"/>
    <w:rsid w:val="000277D4"/>
    <w:rsid w:val="00027D49"/>
    <w:rsid w:val="00030551"/>
    <w:rsid w:val="000305FC"/>
    <w:rsid w:val="00030CBD"/>
    <w:rsid w:val="00030F7D"/>
    <w:rsid w:val="0003115B"/>
    <w:rsid w:val="00032090"/>
    <w:rsid w:val="0003283C"/>
    <w:rsid w:val="000329EE"/>
    <w:rsid w:val="00032E93"/>
    <w:rsid w:val="00032FFE"/>
    <w:rsid w:val="0003324D"/>
    <w:rsid w:val="00033DC2"/>
    <w:rsid w:val="00034A44"/>
    <w:rsid w:val="000351A1"/>
    <w:rsid w:val="00035FE8"/>
    <w:rsid w:val="0003738B"/>
    <w:rsid w:val="000374D4"/>
    <w:rsid w:val="00037811"/>
    <w:rsid w:val="00040D75"/>
    <w:rsid w:val="000412B3"/>
    <w:rsid w:val="00041341"/>
    <w:rsid w:val="0004180A"/>
    <w:rsid w:val="00041ABD"/>
    <w:rsid w:val="00041DF5"/>
    <w:rsid w:val="000427C6"/>
    <w:rsid w:val="00042AD7"/>
    <w:rsid w:val="00043E85"/>
    <w:rsid w:val="000441DC"/>
    <w:rsid w:val="00044783"/>
    <w:rsid w:val="000448CD"/>
    <w:rsid w:val="000451BF"/>
    <w:rsid w:val="000453DC"/>
    <w:rsid w:val="00045803"/>
    <w:rsid w:val="00045C5A"/>
    <w:rsid w:val="00046EDD"/>
    <w:rsid w:val="00047266"/>
    <w:rsid w:val="00047C8D"/>
    <w:rsid w:val="00050629"/>
    <w:rsid w:val="00051E3B"/>
    <w:rsid w:val="000520A3"/>
    <w:rsid w:val="000520CF"/>
    <w:rsid w:val="0005214C"/>
    <w:rsid w:val="0005223F"/>
    <w:rsid w:val="00052661"/>
    <w:rsid w:val="00052692"/>
    <w:rsid w:val="00053775"/>
    <w:rsid w:val="0005477B"/>
    <w:rsid w:val="00054C0A"/>
    <w:rsid w:val="00054C4E"/>
    <w:rsid w:val="00055D61"/>
    <w:rsid w:val="000564D3"/>
    <w:rsid w:val="00056896"/>
    <w:rsid w:val="00056CA2"/>
    <w:rsid w:val="00056E6D"/>
    <w:rsid w:val="00056ED9"/>
    <w:rsid w:val="00057DEF"/>
    <w:rsid w:val="00060443"/>
    <w:rsid w:val="0006080F"/>
    <w:rsid w:val="0006113E"/>
    <w:rsid w:val="000615EE"/>
    <w:rsid w:val="00061A9D"/>
    <w:rsid w:val="000622EA"/>
    <w:rsid w:val="00062601"/>
    <w:rsid w:val="00062D21"/>
    <w:rsid w:val="000639C8"/>
    <w:rsid w:val="00064355"/>
    <w:rsid w:val="00064869"/>
    <w:rsid w:val="000652AC"/>
    <w:rsid w:val="00065582"/>
    <w:rsid w:val="00065CB0"/>
    <w:rsid w:val="000705FE"/>
    <w:rsid w:val="00070DBA"/>
    <w:rsid w:val="00071145"/>
    <w:rsid w:val="0007199A"/>
    <w:rsid w:val="000725FD"/>
    <w:rsid w:val="00072CE0"/>
    <w:rsid w:val="00072F89"/>
    <w:rsid w:val="000749AC"/>
    <w:rsid w:val="00074CF9"/>
    <w:rsid w:val="000756F5"/>
    <w:rsid w:val="00076559"/>
    <w:rsid w:val="000800DD"/>
    <w:rsid w:val="000803F5"/>
    <w:rsid w:val="00082322"/>
    <w:rsid w:val="000834F8"/>
    <w:rsid w:val="00083A48"/>
    <w:rsid w:val="00084460"/>
    <w:rsid w:val="0008456B"/>
    <w:rsid w:val="00084FEE"/>
    <w:rsid w:val="0008523E"/>
    <w:rsid w:val="00085A71"/>
    <w:rsid w:val="000861B1"/>
    <w:rsid w:val="000863BB"/>
    <w:rsid w:val="000864E3"/>
    <w:rsid w:val="00086882"/>
    <w:rsid w:val="00086906"/>
    <w:rsid w:val="00086CB2"/>
    <w:rsid w:val="00087B59"/>
    <w:rsid w:val="00090B11"/>
    <w:rsid w:val="000916FB"/>
    <w:rsid w:val="000918D2"/>
    <w:rsid w:val="00091A5B"/>
    <w:rsid w:val="00091E91"/>
    <w:rsid w:val="000922DF"/>
    <w:rsid w:val="00092394"/>
    <w:rsid w:val="00093704"/>
    <w:rsid w:val="00093935"/>
    <w:rsid w:val="000959E2"/>
    <w:rsid w:val="00095A41"/>
    <w:rsid w:val="00095D6C"/>
    <w:rsid w:val="000969DC"/>
    <w:rsid w:val="00096C46"/>
    <w:rsid w:val="00096F9C"/>
    <w:rsid w:val="000973C5"/>
    <w:rsid w:val="000A041A"/>
    <w:rsid w:val="000A0600"/>
    <w:rsid w:val="000A0FD9"/>
    <w:rsid w:val="000A1CBE"/>
    <w:rsid w:val="000A1D1F"/>
    <w:rsid w:val="000A3738"/>
    <w:rsid w:val="000A40C3"/>
    <w:rsid w:val="000A43C9"/>
    <w:rsid w:val="000A4B79"/>
    <w:rsid w:val="000A53AF"/>
    <w:rsid w:val="000A662D"/>
    <w:rsid w:val="000A6969"/>
    <w:rsid w:val="000A7CD6"/>
    <w:rsid w:val="000B09FC"/>
    <w:rsid w:val="000B16B1"/>
    <w:rsid w:val="000B24DD"/>
    <w:rsid w:val="000B2C14"/>
    <w:rsid w:val="000B378F"/>
    <w:rsid w:val="000B3F23"/>
    <w:rsid w:val="000B4221"/>
    <w:rsid w:val="000B427D"/>
    <w:rsid w:val="000B4396"/>
    <w:rsid w:val="000B50F8"/>
    <w:rsid w:val="000B5104"/>
    <w:rsid w:val="000B5184"/>
    <w:rsid w:val="000B523C"/>
    <w:rsid w:val="000B52B5"/>
    <w:rsid w:val="000B562C"/>
    <w:rsid w:val="000B5B49"/>
    <w:rsid w:val="000B6794"/>
    <w:rsid w:val="000B6E01"/>
    <w:rsid w:val="000C05BB"/>
    <w:rsid w:val="000C07FD"/>
    <w:rsid w:val="000C1691"/>
    <w:rsid w:val="000C18FD"/>
    <w:rsid w:val="000C38B4"/>
    <w:rsid w:val="000C3D89"/>
    <w:rsid w:val="000C3E73"/>
    <w:rsid w:val="000C3F55"/>
    <w:rsid w:val="000C5DB2"/>
    <w:rsid w:val="000C5FD1"/>
    <w:rsid w:val="000C6273"/>
    <w:rsid w:val="000C6D3C"/>
    <w:rsid w:val="000D0723"/>
    <w:rsid w:val="000D2888"/>
    <w:rsid w:val="000D2C71"/>
    <w:rsid w:val="000D346A"/>
    <w:rsid w:val="000D5755"/>
    <w:rsid w:val="000D645B"/>
    <w:rsid w:val="000D65F0"/>
    <w:rsid w:val="000D6E7C"/>
    <w:rsid w:val="000D706A"/>
    <w:rsid w:val="000D7640"/>
    <w:rsid w:val="000D7B0B"/>
    <w:rsid w:val="000D7C38"/>
    <w:rsid w:val="000D7E7D"/>
    <w:rsid w:val="000E0288"/>
    <w:rsid w:val="000E0802"/>
    <w:rsid w:val="000E09AB"/>
    <w:rsid w:val="000E106C"/>
    <w:rsid w:val="000E10FC"/>
    <w:rsid w:val="000E146E"/>
    <w:rsid w:val="000E1896"/>
    <w:rsid w:val="000E2366"/>
    <w:rsid w:val="000E277D"/>
    <w:rsid w:val="000E2936"/>
    <w:rsid w:val="000E3728"/>
    <w:rsid w:val="000E378F"/>
    <w:rsid w:val="000E4308"/>
    <w:rsid w:val="000E4C27"/>
    <w:rsid w:val="000E4F11"/>
    <w:rsid w:val="000E5825"/>
    <w:rsid w:val="000E5FF7"/>
    <w:rsid w:val="000E63BC"/>
    <w:rsid w:val="000E6B6B"/>
    <w:rsid w:val="000E7555"/>
    <w:rsid w:val="000E7BFB"/>
    <w:rsid w:val="000F09FB"/>
    <w:rsid w:val="000F0C86"/>
    <w:rsid w:val="000F0C8E"/>
    <w:rsid w:val="000F157B"/>
    <w:rsid w:val="000F3160"/>
    <w:rsid w:val="000F3930"/>
    <w:rsid w:val="000F3DCB"/>
    <w:rsid w:val="000F4394"/>
    <w:rsid w:val="000F44AF"/>
    <w:rsid w:val="000F4698"/>
    <w:rsid w:val="000F5110"/>
    <w:rsid w:val="000F5447"/>
    <w:rsid w:val="000F5866"/>
    <w:rsid w:val="000F67F1"/>
    <w:rsid w:val="000F6FB1"/>
    <w:rsid w:val="000F7906"/>
    <w:rsid w:val="0010113C"/>
    <w:rsid w:val="00101439"/>
    <w:rsid w:val="00101564"/>
    <w:rsid w:val="00101A28"/>
    <w:rsid w:val="0010392B"/>
    <w:rsid w:val="00104281"/>
    <w:rsid w:val="001057DD"/>
    <w:rsid w:val="00105F1B"/>
    <w:rsid w:val="00105F61"/>
    <w:rsid w:val="00106242"/>
    <w:rsid w:val="00106395"/>
    <w:rsid w:val="001065C7"/>
    <w:rsid w:val="00106F46"/>
    <w:rsid w:val="001076A1"/>
    <w:rsid w:val="001115EA"/>
    <w:rsid w:val="00112DB1"/>
    <w:rsid w:val="001142B6"/>
    <w:rsid w:val="00114384"/>
    <w:rsid w:val="00114539"/>
    <w:rsid w:val="00115B78"/>
    <w:rsid w:val="00115BD6"/>
    <w:rsid w:val="00116322"/>
    <w:rsid w:val="00116613"/>
    <w:rsid w:val="001166ED"/>
    <w:rsid w:val="00116916"/>
    <w:rsid w:val="00120373"/>
    <w:rsid w:val="00121268"/>
    <w:rsid w:val="001216CC"/>
    <w:rsid w:val="00122D71"/>
    <w:rsid w:val="001234CF"/>
    <w:rsid w:val="00124876"/>
    <w:rsid w:val="001249B7"/>
    <w:rsid w:val="001266D0"/>
    <w:rsid w:val="00126F66"/>
    <w:rsid w:val="00127841"/>
    <w:rsid w:val="001279C2"/>
    <w:rsid w:val="00127F01"/>
    <w:rsid w:val="001301F7"/>
    <w:rsid w:val="00131C12"/>
    <w:rsid w:val="0013231C"/>
    <w:rsid w:val="001324C4"/>
    <w:rsid w:val="001332E8"/>
    <w:rsid w:val="001334D7"/>
    <w:rsid w:val="00134708"/>
    <w:rsid w:val="00134FCB"/>
    <w:rsid w:val="00135134"/>
    <w:rsid w:val="00135D03"/>
    <w:rsid w:val="00135F58"/>
    <w:rsid w:val="001378FD"/>
    <w:rsid w:val="00137A5B"/>
    <w:rsid w:val="00137AA9"/>
    <w:rsid w:val="00137B22"/>
    <w:rsid w:val="00137F03"/>
    <w:rsid w:val="00140578"/>
    <w:rsid w:val="0014072E"/>
    <w:rsid w:val="00140831"/>
    <w:rsid w:val="001410FB"/>
    <w:rsid w:val="0014110F"/>
    <w:rsid w:val="001424C2"/>
    <w:rsid w:val="001425AE"/>
    <w:rsid w:val="00142ED6"/>
    <w:rsid w:val="001433DF"/>
    <w:rsid w:val="001459CE"/>
    <w:rsid w:val="00145BE8"/>
    <w:rsid w:val="00146221"/>
    <w:rsid w:val="00147F64"/>
    <w:rsid w:val="00150007"/>
    <w:rsid w:val="0015072C"/>
    <w:rsid w:val="00150CEF"/>
    <w:rsid w:val="00152788"/>
    <w:rsid w:val="0015296B"/>
    <w:rsid w:val="001531DD"/>
    <w:rsid w:val="00153A07"/>
    <w:rsid w:val="00153DA9"/>
    <w:rsid w:val="001542D1"/>
    <w:rsid w:val="0015512D"/>
    <w:rsid w:val="00157CCF"/>
    <w:rsid w:val="00157CE2"/>
    <w:rsid w:val="00160315"/>
    <w:rsid w:val="0016335F"/>
    <w:rsid w:val="0016425D"/>
    <w:rsid w:val="001660B8"/>
    <w:rsid w:val="001665B7"/>
    <w:rsid w:val="0016678E"/>
    <w:rsid w:val="00167447"/>
    <w:rsid w:val="00167E57"/>
    <w:rsid w:val="00170904"/>
    <w:rsid w:val="00171506"/>
    <w:rsid w:val="00171F9B"/>
    <w:rsid w:val="00172266"/>
    <w:rsid w:val="00173AE8"/>
    <w:rsid w:val="00174C76"/>
    <w:rsid w:val="00177271"/>
    <w:rsid w:val="00177957"/>
    <w:rsid w:val="00177C89"/>
    <w:rsid w:val="001813B1"/>
    <w:rsid w:val="001814C3"/>
    <w:rsid w:val="0018242D"/>
    <w:rsid w:val="001824E2"/>
    <w:rsid w:val="00182625"/>
    <w:rsid w:val="001832E4"/>
    <w:rsid w:val="00183E96"/>
    <w:rsid w:val="00184644"/>
    <w:rsid w:val="00186A48"/>
    <w:rsid w:val="00186CA1"/>
    <w:rsid w:val="00187426"/>
    <w:rsid w:val="00187F8D"/>
    <w:rsid w:val="001900F9"/>
    <w:rsid w:val="001909AD"/>
    <w:rsid w:val="00190DC0"/>
    <w:rsid w:val="00192293"/>
    <w:rsid w:val="0019312D"/>
    <w:rsid w:val="00194F15"/>
    <w:rsid w:val="00195900"/>
    <w:rsid w:val="00195C72"/>
    <w:rsid w:val="0019610B"/>
    <w:rsid w:val="00196A79"/>
    <w:rsid w:val="00197486"/>
    <w:rsid w:val="001A2344"/>
    <w:rsid w:val="001A2ADB"/>
    <w:rsid w:val="001A3B6F"/>
    <w:rsid w:val="001A4064"/>
    <w:rsid w:val="001A4C96"/>
    <w:rsid w:val="001A4F0C"/>
    <w:rsid w:val="001A5E3F"/>
    <w:rsid w:val="001A6152"/>
    <w:rsid w:val="001A6A08"/>
    <w:rsid w:val="001A6C22"/>
    <w:rsid w:val="001A7543"/>
    <w:rsid w:val="001A7B63"/>
    <w:rsid w:val="001B10E3"/>
    <w:rsid w:val="001B1BAE"/>
    <w:rsid w:val="001B1D34"/>
    <w:rsid w:val="001B1D8F"/>
    <w:rsid w:val="001B2996"/>
    <w:rsid w:val="001B33C0"/>
    <w:rsid w:val="001B3E08"/>
    <w:rsid w:val="001B4546"/>
    <w:rsid w:val="001B6602"/>
    <w:rsid w:val="001C0380"/>
    <w:rsid w:val="001C0584"/>
    <w:rsid w:val="001C0E45"/>
    <w:rsid w:val="001C2726"/>
    <w:rsid w:val="001C2E5E"/>
    <w:rsid w:val="001C4F1D"/>
    <w:rsid w:val="001C5F10"/>
    <w:rsid w:val="001C5F32"/>
    <w:rsid w:val="001C601F"/>
    <w:rsid w:val="001C7382"/>
    <w:rsid w:val="001C7829"/>
    <w:rsid w:val="001D0407"/>
    <w:rsid w:val="001D0857"/>
    <w:rsid w:val="001D2A51"/>
    <w:rsid w:val="001D2A65"/>
    <w:rsid w:val="001D2F78"/>
    <w:rsid w:val="001D3B4C"/>
    <w:rsid w:val="001D3DF7"/>
    <w:rsid w:val="001D4C4E"/>
    <w:rsid w:val="001D57A4"/>
    <w:rsid w:val="001D6A45"/>
    <w:rsid w:val="001E0789"/>
    <w:rsid w:val="001E0B41"/>
    <w:rsid w:val="001E1D77"/>
    <w:rsid w:val="001E268D"/>
    <w:rsid w:val="001E332F"/>
    <w:rsid w:val="001E3BED"/>
    <w:rsid w:val="001E3CF6"/>
    <w:rsid w:val="001E4226"/>
    <w:rsid w:val="001E47B6"/>
    <w:rsid w:val="001E4ED8"/>
    <w:rsid w:val="001E67F9"/>
    <w:rsid w:val="001E683F"/>
    <w:rsid w:val="001E6C80"/>
    <w:rsid w:val="001E6DA1"/>
    <w:rsid w:val="001E7528"/>
    <w:rsid w:val="001E7690"/>
    <w:rsid w:val="001E770A"/>
    <w:rsid w:val="001F0840"/>
    <w:rsid w:val="001F189B"/>
    <w:rsid w:val="001F23F0"/>
    <w:rsid w:val="001F3012"/>
    <w:rsid w:val="001F3096"/>
    <w:rsid w:val="001F33CC"/>
    <w:rsid w:val="001F3656"/>
    <w:rsid w:val="001F3793"/>
    <w:rsid w:val="001F3C7B"/>
    <w:rsid w:val="001F456D"/>
    <w:rsid w:val="001F4C7B"/>
    <w:rsid w:val="001F517F"/>
    <w:rsid w:val="001F5287"/>
    <w:rsid w:val="001F54F6"/>
    <w:rsid w:val="001F5537"/>
    <w:rsid w:val="001F553D"/>
    <w:rsid w:val="001F6287"/>
    <w:rsid w:val="001F76F8"/>
    <w:rsid w:val="001F78DE"/>
    <w:rsid w:val="001F7A3E"/>
    <w:rsid w:val="002003B0"/>
    <w:rsid w:val="00200AC1"/>
    <w:rsid w:val="00200FC1"/>
    <w:rsid w:val="00201420"/>
    <w:rsid w:val="00201B13"/>
    <w:rsid w:val="0020211D"/>
    <w:rsid w:val="00202223"/>
    <w:rsid w:val="00202524"/>
    <w:rsid w:val="0020273E"/>
    <w:rsid w:val="00203620"/>
    <w:rsid w:val="00203A49"/>
    <w:rsid w:val="002042FF"/>
    <w:rsid w:val="002048D0"/>
    <w:rsid w:val="002048F9"/>
    <w:rsid w:val="00204E33"/>
    <w:rsid w:val="002059B2"/>
    <w:rsid w:val="00205B7E"/>
    <w:rsid w:val="00206415"/>
    <w:rsid w:val="00206537"/>
    <w:rsid w:val="00206915"/>
    <w:rsid w:val="002070B3"/>
    <w:rsid w:val="002071C4"/>
    <w:rsid w:val="002077F0"/>
    <w:rsid w:val="00207E22"/>
    <w:rsid w:val="00210101"/>
    <w:rsid w:val="00211136"/>
    <w:rsid w:val="00211C5B"/>
    <w:rsid w:val="00211FC3"/>
    <w:rsid w:val="002126E9"/>
    <w:rsid w:val="00212978"/>
    <w:rsid w:val="00213523"/>
    <w:rsid w:val="00214A1E"/>
    <w:rsid w:val="00214E07"/>
    <w:rsid w:val="002159D7"/>
    <w:rsid w:val="002162C7"/>
    <w:rsid w:val="002164B5"/>
    <w:rsid w:val="00216FEE"/>
    <w:rsid w:val="00217303"/>
    <w:rsid w:val="002176E8"/>
    <w:rsid w:val="002201E5"/>
    <w:rsid w:val="0022165A"/>
    <w:rsid w:val="00221B12"/>
    <w:rsid w:val="00221C93"/>
    <w:rsid w:val="00222BA6"/>
    <w:rsid w:val="00222ED3"/>
    <w:rsid w:val="002249E1"/>
    <w:rsid w:val="002268CA"/>
    <w:rsid w:val="00226A96"/>
    <w:rsid w:val="00226DF9"/>
    <w:rsid w:val="002270B4"/>
    <w:rsid w:val="002272E1"/>
    <w:rsid w:val="002275D4"/>
    <w:rsid w:val="00230AB5"/>
    <w:rsid w:val="00232A2D"/>
    <w:rsid w:val="002351B1"/>
    <w:rsid w:val="00235833"/>
    <w:rsid w:val="002379AB"/>
    <w:rsid w:val="00237CA2"/>
    <w:rsid w:val="00237FB3"/>
    <w:rsid w:val="00240035"/>
    <w:rsid w:val="002400A7"/>
    <w:rsid w:val="00240107"/>
    <w:rsid w:val="002404F9"/>
    <w:rsid w:val="00240D9C"/>
    <w:rsid w:val="00240DE0"/>
    <w:rsid w:val="00240E41"/>
    <w:rsid w:val="002412C8"/>
    <w:rsid w:val="00242396"/>
    <w:rsid w:val="002427F4"/>
    <w:rsid w:val="00242A01"/>
    <w:rsid w:val="00243136"/>
    <w:rsid w:val="002431A8"/>
    <w:rsid w:val="0024415B"/>
    <w:rsid w:val="002457A2"/>
    <w:rsid w:val="00245B5F"/>
    <w:rsid w:val="00246072"/>
    <w:rsid w:val="00246145"/>
    <w:rsid w:val="002469EF"/>
    <w:rsid w:val="00250317"/>
    <w:rsid w:val="00250741"/>
    <w:rsid w:val="00251167"/>
    <w:rsid w:val="00251519"/>
    <w:rsid w:val="002518FA"/>
    <w:rsid w:val="00252986"/>
    <w:rsid w:val="00252A59"/>
    <w:rsid w:val="00252DBC"/>
    <w:rsid w:val="00253136"/>
    <w:rsid w:val="002531BA"/>
    <w:rsid w:val="00253517"/>
    <w:rsid w:val="00253B1B"/>
    <w:rsid w:val="00253F5C"/>
    <w:rsid w:val="0025439A"/>
    <w:rsid w:val="0025471E"/>
    <w:rsid w:val="00254B5F"/>
    <w:rsid w:val="00254F6E"/>
    <w:rsid w:val="002556AE"/>
    <w:rsid w:val="0025601D"/>
    <w:rsid w:val="002572A9"/>
    <w:rsid w:val="002573A9"/>
    <w:rsid w:val="00257DFB"/>
    <w:rsid w:val="0026018F"/>
    <w:rsid w:val="002609A0"/>
    <w:rsid w:val="0026131A"/>
    <w:rsid w:val="00261CC5"/>
    <w:rsid w:val="00261CDB"/>
    <w:rsid w:val="00262699"/>
    <w:rsid w:val="0026281B"/>
    <w:rsid w:val="00262FA7"/>
    <w:rsid w:val="002632CD"/>
    <w:rsid w:val="00263B1C"/>
    <w:rsid w:val="00264D2A"/>
    <w:rsid w:val="00266A73"/>
    <w:rsid w:val="00266DE2"/>
    <w:rsid w:val="00267324"/>
    <w:rsid w:val="002679D6"/>
    <w:rsid w:val="00267B89"/>
    <w:rsid w:val="00267C2D"/>
    <w:rsid w:val="002711D6"/>
    <w:rsid w:val="0027132C"/>
    <w:rsid w:val="00271445"/>
    <w:rsid w:val="00271879"/>
    <w:rsid w:val="00271E6B"/>
    <w:rsid w:val="0027262E"/>
    <w:rsid w:val="002730D3"/>
    <w:rsid w:val="002749F5"/>
    <w:rsid w:val="00274B53"/>
    <w:rsid w:val="00274CD1"/>
    <w:rsid w:val="00275947"/>
    <w:rsid w:val="00275B11"/>
    <w:rsid w:val="00276570"/>
    <w:rsid w:val="00276FA3"/>
    <w:rsid w:val="00277E7A"/>
    <w:rsid w:val="0028133F"/>
    <w:rsid w:val="00281A30"/>
    <w:rsid w:val="00281A7D"/>
    <w:rsid w:val="002822EC"/>
    <w:rsid w:val="002827C5"/>
    <w:rsid w:val="002832B0"/>
    <w:rsid w:val="00283409"/>
    <w:rsid w:val="0028475C"/>
    <w:rsid w:val="00286A8F"/>
    <w:rsid w:val="002872EF"/>
    <w:rsid w:val="002874F7"/>
    <w:rsid w:val="00287863"/>
    <w:rsid w:val="0028791E"/>
    <w:rsid w:val="00287A67"/>
    <w:rsid w:val="00290CBF"/>
    <w:rsid w:val="00291E2C"/>
    <w:rsid w:val="0029241A"/>
    <w:rsid w:val="00293BA1"/>
    <w:rsid w:val="00295297"/>
    <w:rsid w:val="00295D77"/>
    <w:rsid w:val="0029650D"/>
    <w:rsid w:val="002977A8"/>
    <w:rsid w:val="002A0068"/>
    <w:rsid w:val="002A0AF8"/>
    <w:rsid w:val="002A0D2F"/>
    <w:rsid w:val="002A1273"/>
    <w:rsid w:val="002A1836"/>
    <w:rsid w:val="002A1942"/>
    <w:rsid w:val="002A1988"/>
    <w:rsid w:val="002A19F2"/>
    <w:rsid w:val="002A1E9E"/>
    <w:rsid w:val="002A3314"/>
    <w:rsid w:val="002A34C3"/>
    <w:rsid w:val="002A3C63"/>
    <w:rsid w:val="002A50CA"/>
    <w:rsid w:val="002A5936"/>
    <w:rsid w:val="002A6160"/>
    <w:rsid w:val="002A74FC"/>
    <w:rsid w:val="002A77C8"/>
    <w:rsid w:val="002A7CE5"/>
    <w:rsid w:val="002A7D26"/>
    <w:rsid w:val="002B019E"/>
    <w:rsid w:val="002B0269"/>
    <w:rsid w:val="002B0523"/>
    <w:rsid w:val="002B0936"/>
    <w:rsid w:val="002B1B30"/>
    <w:rsid w:val="002B1D02"/>
    <w:rsid w:val="002B1FB9"/>
    <w:rsid w:val="002B20EC"/>
    <w:rsid w:val="002B2E03"/>
    <w:rsid w:val="002B3AC9"/>
    <w:rsid w:val="002B4330"/>
    <w:rsid w:val="002B45D7"/>
    <w:rsid w:val="002B465F"/>
    <w:rsid w:val="002B4EFD"/>
    <w:rsid w:val="002B5496"/>
    <w:rsid w:val="002B59C7"/>
    <w:rsid w:val="002B59CC"/>
    <w:rsid w:val="002B5B31"/>
    <w:rsid w:val="002B5D6B"/>
    <w:rsid w:val="002B61F4"/>
    <w:rsid w:val="002B637E"/>
    <w:rsid w:val="002B686A"/>
    <w:rsid w:val="002B711E"/>
    <w:rsid w:val="002C0189"/>
    <w:rsid w:val="002C0922"/>
    <w:rsid w:val="002C0ACF"/>
    <w:rsid w:val="002C29CF"/>
    <w:rsid w:val="002C35FB"/>
    <w:rsid w:val="002C3C9E"/>
    <w:rsid w:val="002C4712"/>
    <w:rsid w:val="002C479E"/>
    <w:rsid w:val="002C4B5D"/>
    <w:rsid w:val="002C5C59"/>
    <w:rsid w:val="002C5F6C"/>
    <w:rsid w:val="002C720F"/>
    <w:rsid w:val="002C7A9E"/>
    <w:rsid w:val="002C7D29"/>
    <w:rsid w:val="002C7D32"/>
    <w:rsid w:val="002C7E40"/>
    <w:rsid w:val="002D0C25"/>
    <w:rsid w:val="002D117A"/>
    <w:rsid w:val="002D19A6"/>
    <w:rsid w:val="002D1E66"/>
    <w:rsid w:val="002D228C"/>
    <w:rsid w:val="002D2642"/>
    <w:rsid w:val="002D2DF0"/>
    <w:rsid w:val="002D3080"/>
    <w:rsid w:val="002D4ABF"/>
    <w:rsid w:val="002D4D34"/>
    <w:rsid w:val="002D5595"/>
    <w:rsid w:val="002D66FE"/>
    <w:rsid w:val="002D686A"/>
    <w:rsid w:val="002D6E3B"/>
    <w:rsid w:val="002E02A1"/>
    <w:rsid w:val="002E06CB"/>
    <w:rsid w:val="002E1EDB"/>
    <w:rsid w:val="002E22A1"/>
    <w:rsid w:val="002E28B1"/>
    <w:rsid w:val="002E2925"/>
    <w:rsid w:val="002E2942"/>
    <w:rsid w:val="002E3734"/>
    <w:rsid w:val="002E3CFB"/>
    <w:rsid w:val="002E3EB6"/>
    <w:rsid w:val="002E4641"/>
    <w:rsid w:val="002E47A8"/>
    <w:rsid w:val="002E4862"/>
    <w:rsid w:val="002E4D8B"/>
    <w:rsid w:val="002E4F49"/>
    <w:rsid w:val="002E67B9"/>
    <w:rsid w:val="002E6942"/>
    <w:rsid w:val="002E6FC4"/>
    <w:rsid w:val="002E705B"/>
    <w:rsid w:val="002E7436"/>
    <w:rsid w:val="002E78CD"/>
    <w:rsid w:val="002F0343"/>
    <w:rsid w:val="002F12BE"/>
    <w:rsid w:val="002F15C5"/>
    <w:rsid w:val="002F1EAD"/>
    <w:rsid w:val="002F209C"/>
    <w:rsid w:val="002F3070"/>
    <w:rsid w:val="002F3456"/>
    <w:rsid w:val="002F35B0"/>
    <w:rsid w:val="002F3848"/>
    <w:rsid w:val="002F38EB"/>
    <w:rsid w:val="002F3BA1"/>
    <w:rsid w:val="002F3C30"/>
    <w:rsid w:val="002F4651"/>
    <w:rsid w:val="002F4DCA"/>
    <w:rsid w:val="002F5FD0"/>
    <w:rsid w:val="002F601D"/>
    <w:rsid w:val="002F655A"/>
    <w:rsid w:val="002F79C9"/>
    <w:rsid w:val="002F7A70"/>
    <w:rsid w:val="003003DB"/>
    <w:rsid w:val="00301011"/>
    <w:rsid w:val="003010CA"/>
    <w:rsid w:val="00301BFD"/>
    <w:rsid w:val="00303021"/>
    <w:rsid w:val="0030363B"/>
    <w:rsid w:val="00304347"/>
    <w:rsid w:val="00305AF1"/>
    <w:rsid w:val="00305FA7"/>
    <w:rsid w:val="003066B6"/>
    <w:rsid w:val="003070B4"/>
    <w:rsid w:val="00310CA4"/>
    <w:rsid w:val="0031128D"/>
    <w:rsid w:val="00311800"/>
    <w:rsid w:val="00311F56"/>
    <w:rsid w:val="003141B6"/>
    <w:rsid w:val="00314648"/>
    <w:rsid w:val="00314DF1"/>
    <w:rsid w:val="00315F56"/>
    <w:rsid w:val="00316810"/>
    <w:rsid w:val="003168B6"/>
    <w:rsid w:val="00316CAD"/>
    <w:rsid w:val="00316CE5"/>
    <w:rsid w:val="00316EC7"/>
    <w:rsid w:val="00316F04"/>
    <w:rsid w:val="003176FE"/>
    <w:rsid w:val="00317932"/>
    <w:rsid w:val="00320726"/>
    <w:rsid w:val="00321FA0"/>
    <w:rsid w:val="003220A9"/>
    <w:rsid w:val="0032572B"/>
    <w:rsid w:val="003315E8"/>
    <w:rsid w:val="003316C7"/>
    <w:rsid w:val="0033173D"/>
    <w:rsid w:val="00333B71"/>
    <w:rsid w:val="00333D5E"/>
    <w:rsid w:val="00334191"/>
    <w:rsid w:val="00334B9D"/>
    <w:rsid w:val="00335B6C"/>
    <w:rsid w:val="003362A7"/>
    <w:rsid w:val="00336619"/>
    <w:rsid w:val="00336787"/>
    <w:rsid w:val="00336848"/>
    <w:rsid w:val="00336A3F"/>
    <w:rsid w:val="00337432"/>
    <w:rsid w:val="00337DAB"/>
    <w:rsid w:val="003413B9"/>
    <w:rsid w:val="00341965"/>
    <w:rsid w:val="00342DC0"/>
    <w:rsid w:val="003433AD"/>
    <w:rsid w:val="00343798"/>
    <w:rsid w:val="003443FA"/>
    <w:rsid w:val="00344724"/>
    <w:rsid w:val="003451E5"/>
    <w:rsid w:val="00345CF0"/>
    <w:rsid w:val="003465EF"/>
    <w:rsid w:val="00346BFC"/>
    <w:rsid w:val="0034722C"/>
    <w:rsid w:val="003474DA"/>
    <w:rsid w:val="003510BD"/>
    <w:rsid w:val="0035145D"/>
    <w:rsid w:val="00351BDD"/>
    <w:rsid w:val="0035272F"/>
    <w:rsid w:val="00352D88"/>
    <w:rsid w:val="00353056"/>
    <w:rsid w:val="0035364B"/>
    <w:rsid w:val="00353F91"/>
    <w:rsid w:val="00354986"/>
    <w:rsid w:val="00355621"/>
    <w:rsid w:val="0035599E"/>
    <w:rsid w:val="00355EDC"/>
    <w:rsid w:val="00356BCB"/>
    <w:rsid w:val="00356ED7"/>
    <w:rsid w:val="00357C9A"/>
    <w:rsid w:val="00360BD4"/>
    <w:rsid w:val="00360ECA"/>
    <w:rsid w:val="00361894"/>
    <w:rsid w:val="003623F0"/>
    <w:rsid w:val="00362471"/>
    <w:rsid w:val="00362B17"/>
    <w:rsid w:val="003630E4"/>
    <w:rsid w:val="00363420"/>
    <w:rsid w:val="003634D3"/>
    <w:rsid w:val="00363830"/>
    <w:rsid w:val="00363CB2"/>
    <w:rsid w:val="00364743"/>
    <w:rsid w:val="0036554B"/>
    <w:rsid w:val="00365E33"/>
    <w:rsid w:val="00367032"/>
    <w:rsid w:val="00367D88"/>
    <w:rsid w:val="00367EFB"/>
    <w:rsid w:val="00370263"/>
    <w:rsid w:val="003706A8"/>
    <w:rsid w:val="00370A27"/>
    <w:rsid w:val="00370ADE"/>
    <w:rsid w:val="00370EE3"/>
    <w:rsid w:val="00371830"/>
    <w:rsid w:val="00371C2D"/>
    <w:rsid w:val="00371F83"/>
    <w:rsid w:val="0037202F"/>
    <w:rsid w:val="00372A97"/>
    <w:rsid w:val="00372D57"/>
    <w:rsid w:val="00372F95"/>
    <w:rsid w:val="0037422A"/>
    <w:rsid w:val="00374471"/>
    <w:rsid w:val="00375806"/>
    <w:rsid w:val="00375E9C"/>
    <w:rsid w:val="00376D06"/>
    <w:rsid w:val="00376D2E"/>
    <w:rsid w:val="00377581"/>
    <w:rsid w:val="00377686"/>
    <w:rsid w:val="00377892"/>
    <w:rsid w:val="00377A56"/>
    <w:rsid w:val="003805C7"/>
    <w:rsid w:val="00383471"/>
    <w:rsid w:val="00383A1C"/>
    <w:rsid w:val="00383B0D"/>
    <w:rsid w:val="00383CAF"/>
    <w:rsid w:val="003844D8"/>
    <w:rsid w:val="00384B91"/>
    <w:rsid w:val="00384C4F"/>
    <w:rsid w:val="00385577"/>
    <w:rsid w:val="00385C04"/>
    <w:rsid w:val="00385DB3"/>
    <w:rsid w:val="003861AC"/>
    <w:rsid w:val="00386206"/>
    <w:rsid w:val="0038633A"/>
    <w:rsid w:val="0038650B"/>
    <w:rsid w:val="0038770B"/>
    <w:rsid w:val="003879BF"/>
    <w:rsid w:val="00387D40"/>
    <w:rsid w:val="00387FF7"/>
    <w:rsid w:val="00390663"/>
    <w:rsid w:val="00390BF3"/>
    <w:rsid w:val="00390F74"/>
    <w:rsid w:val="00392252"/>
    <w:rsid w:val="0039239D"/>
    <w:rsid w:val="00392AA1"/>
    <w:rsid w:val="00393769"/>
    <w:rsid w:val="0039381B"/>
    <w:rsid w:val="00393B63"/>
    <w:rsid w:val="00393CA6"/>
    <w:rsid w:val="0039423D"/>
    <w:rsid w:val="003951E1"/>
    <w:rsid w:val="00395EF5"/>
    <w:rsid w:val="0039629C"/>
    <w:rsid w:val="003A0832"/>
    <w:rsid w:val="003A0A1F"/>
    <w:rsid w:val="003A0E98"/>
    <w:rsid w:val="003A2DBA"/>
    <w:rsid w:val="003A3129"/>
    <w:rsid w:val="003A44DE"/>
    <w:rsid w:val="003A4606"/>
    <w:rsid w:val="003A4C6A"/>
    <w:rsid w:val="003A5E74"/>
    <w:rsid w:val="003A60A0"/>
    <w:rsid w:val="003A63AB"/>
    <w:rsid w:val="003A7592"/>
    <w:rsid w:val="003A7D48"/>
    <w:rsid w:val="003B13DF"/>
    <w:rsid w:val="003B2751"/>
    <w:rsid w:val="003B4881"/>
    <w:rsid w:val="003B4CB2"/>
    <w:rsid w:val="003B4FD0"/>
    <w:rsid w:val="003B6C3A"/>
    <w:rsid w:val="003B700D"/>
    <w:rsid w:val="003B727F"/>
    <w:rsid w:val="003B764D"/>
    <w:rsid w:val="003C0C50"/>
    <w:rsid w:val="003C10A8"/>
    <w:rsid w:val="003C118F"/>
    <w:rsid w:val="003C16FE"/>
    <w:rsid w:val="003C1E89"/>
    <w:rsid w:val="003C2C37"/>
    <w:rsid w:val="003C2DFE"/>
    <w:rsid w:val="003C32BC"/>
    <w:rsid w:val="003C346B"/>
    <w:rsid w:val="003C3511"/>
    <w:rsid w:val="003C3797"/>
    <w:rsid w:val="003C3879"/>
    <w:rsid w:val="003C40A9"/>
    <w:rsid w:val="003C4DA1"/>
    <w:rsid w:val="003C5FBB"/>
    <w:rsid w:val="003C659D"/>
    <w:rsid w:val="003C65B3"/>
    <w:rsid w:val="003C796F"/>
    <w:rsid w:val="003C7F1A"/>
    <w:rsid w:val="003C7F82"/>
    <w:rsid w:val="003D0107"/>
    <w:rsid w:val="003D04A8"/>
    <w:rsid w:val="003D04EE"/>
    <w:rsid w:val="003D0FA3"/>
    <w:rsid w:val="003D16A5"/>
    <w:rsid w:val="003D197A"/>
    <w:rsid w:val="003D1E47"/>
    <w:rsid w:val="003D2E62"/>
    <w:rsid w:val="003D6005"/>
    <w:rsid w:val="003D682B"/>
    <w:rsid w:val="003D68A8"/>
    <w:rsid w:val="003D6CC6"/>
    <w:rsid w:val="003D6FD2"/>
    <w:rsid w:val="003E0500"/>
    <w:rsid w:val="003E06F8"/>
    <w:rsid w:val="003E070D"/>
    <w:rsid w:val="003E0B54"/>
    <w:rsid w:val="003E1481"/>
    <w:rsid w:val="003E16CD"/>
    <w:rsid w:val="003E1801"/>
    <w:rsid w:val="003E280B"/>
    <w:rsid w:val="003E287D"/>
    <w:rsid w:val="003E2F4D"/>
    <w:rsid w:val="003E2F67"/>
    <w:rsid w:val="003E4563"/>
    <w:rsid w:val="003E46C2"/>
    <w:rsid w:val="003E5100"/>
    <w:rsid w:val="003E5718"/>
    <w:rsid w:val="003E5876"/>
    <w:rsid w:val="003E5DFD"/>
    <w:rsid w:val="003E6A14"/>
    <w:rsid w:val="003E74B7"/>
    <w:rsid w:val="003F023F"/>
    <w:rsid w:val="003F0C4E"/>
    <w:rsid w:val="003F1B23"/>
    <w:rsid w:val="003F1E50"/>
    <w:rsid w:val="003F2459"/>
    <w:rsid w:val="003F3926"/>
    <w:rsid w:val="003F3E12"/>
    <w:rsid w:val="003F552F"/>
    <w:rsid w:val="003F6435"/>
    <w:rsid w:val="003F6CCE"/>
    <w:rsid w:val="003F6EE1"/>
    <w:rsid w:val="003F7377"/>
    <w:rsid w:val="003F7964"/>
    <w:rsid w:val="00400512"/>
    <w:rsid w:val="00400911"/>
    <w:rsid w:val="00400D0F"/>
    <w:rsid w:val="00401103"/>
    <w:rsid w:val="00402271"/>
    <w:rsid w:val="00402991"/>
    <w:rsid w:val="00403202"/>
    <w:rsid w:val="00403841"/>
    <w:rsid w:val="00403B5E"/>
    <w:rsid w:val="004045F1"/>
    <w:rsid w:val="0040471B"/>
    <w:rsid w:val="00404BFA"/>
    <w:rsid w:val="00404C45"/>
    <w:rsid w:val="004103CA"/>
    <w:rsid w:val="00410D38"/>
    <w:rsid w:val="00411266"/>
    <w:rsid w:val="00411318"/>
    <w:rsid w:val="004120FB"/>
    <w:rsid w:val="0041242B"/>
    <w:rsid w:val="004125B9"/>
    <w:rsid w:val="004127B6"/>
    <w:rsid w:val="00412AF8"/>
    <w:rsid w:val="004133EE"/>
    <w:rsid w:val="004148AD"/>
    <w:rsid w:val="0041563C"/>
    <w:rsid w:val="00415805"/>
    <w:rsid w:val="00415C5B"/>
    <w:rsid w:val="00415CF1"/>
    <w:rsid w:val="004162B7"/>
    <w:rsid w:val="004170BB"/>
    <w:rsid w:val="004201BB"/>
    <w:rsid w:val="00420530"/>
    <w:rsid w:val="004205F7"/>
    <w:rsid w:val="00421181"/>
    <w:rsid w:val="004217E8"/>
    <w:rsid w:val="0042215C"/>
    <w:rsid w:val="00423309"/>
    <w:rsid w:val="00423A21"/>
    <w:rsid w:val="004241C6"/>
    <w:rsid w:val="00424829"/>
    <w:rsid w:val="00424BE6"/>
    <w:rsid w:val="00425BC3"/>
    <w:rsid w:val="00425F0E"/>
    <w:rsid w:val="004264DF"/>
    <w:rsid w:val="00427089"/>
    <w:rsid w:val="004271D4"/>
    <w:rsid w:val="0042730A"/>
    <w:rsid w:val="004275A8"/>
    <w:rsid w:val="004278C3"/>
    <w:rsid w:val="00427B43"/>
    <w:rsid w:val="00427BA0"/>
    <w:rsid w:val="0043046E"/>
    <w:rsid w:val="004311D7"/>
    <w:rsid w:val="00431359"/>
    <w:rsid w:val="00431740"/>
    <w:rsid w:val="00431B3C"/>
    <w:rsid w:val="0043221F"/>
    <w:rsid w:val="004329A8"/>
    <w:rsid w:val="00432AFF"/>
    <w:rsid w:val="00432DFE"/>
    <w:rsid w:val="00433127"/>
    <w:rsid w:val="00433334"/>
    <w:rsid w:val="00433659"/>
    <w:rsid w:val="004336F6"/>
    <w:rsid w:val="00433773"/>
    <w:rsid w:val="00433CD1"/>
    <w:rsid w:val="00433E9F"/>
    <w:rsid w:val="0043423B"/>
    <w:rsid w:val="00434748"/>
    <w:rsid w:val="00434A40"/>
    <w:rsid w:val="00435043"/>
    <w:rsid w:val="00435802"/>
    <w:rsid w:val="00435A3E"/>
    <w:rsid w:val="004365EA"/>
    <w:rsid w:val="00436C57"/>
    <w:rsid w:val="00436F4A"/>
    <w:rsid w:val="0043765E"/>
    <w:rsid w:val="004377BC"/>
    <w:rsid w:val="00440A59"/>
    <w:rsid w:val="004410B6"/>
    <w:rsid w:val="00441337"/>
    <w:rsid w:val="00441A84"/>
    <w:rsid w:val="00441C19"/>
    <w:rsid w:val="00443AC5"/>
    <w:rsid w:val="004440DB"/>
    <w:rsid w:val="0044413F"/>
    <w:rsid w:val="0044464F"/>
    <w:rsid w:val="00444E4E"/>
    <w:rsid w:val="00445709"/>
    <w:rsid w:val="00446EE7"/>
    <w:rsid w:val="00446FAF"/>
    <w:rsid w:val="004503B4"/>
    <w:rsid w:val="004516CF"/>
    <w:rsid w:val="00452763"/>
    <w:rsid w:val="00452ED7"/>
    <w:rsid w:val="00453C53"/>
    <w:rsid w:val="00454338"/>
    <w:rsid w:val="00454914"/>
    <w:rsid w:val="0045725E"/>
    <w:rsid w:val="00460526"/>
    <w:rsid w:val="00460C02"/>
    <w:rsid w:val="004612AD"/>
    <w:rsid w:val="00461422"/>
    <w:rsid w:val="0046153D"/>
    <w:rsid w:val="00461865"/>
    <w:rsid w:val="00462270"/>
    <w:rsid w:val="0046243C"/>
    <w:rsid w:val="00463678"/>
    <w:rsid w:val="004636AF"/>
    <w:rsid w:val="0046440F"/>
    <w:rsid w:val="00464A02"/>
    <w:rsid w:val="00466654"/>
    <w:rsid w:val="00466C1D"/>
    <w:rsid w:val="004679B1"/>
    <w:rsid w:val="00470FD0"/>
    <w:rsid w:val="00471D51"/>
    <w:rsid w:val="0047202C"/>
    <w:rsid w:val="00472C78"/>
    <w:rsid w:val="004734DF"/>
    <w:rsid w:val="00473791"/>
    <w:rsid w:val="00474197"/>
    <w:rsid w:val="00474513"/>
    <w:rsid w:val="004747BA"/>
    <w:rsid w:val="004749BC"/>
    <w:rsid w:val="00475297"/>
    <w:rsid w:val="00475D76"/>
    <w:rsid w:val="004771F2"/>
    <w:rsid w:val="004819F3"/>
    <w:rsid w:val="00481B5D"/>
    <w:rsid w:val="00481D96"/>
    <w:rsid w:val="004823D3"/>
    <w:rsid w:val="004826B1"/>
    <w:rsid w:val="00482A6B"/>
    <w:rsid w:val="00487AC9"/>
    <w:rsid w:val="00487E1C"/>
    <w:rsid w:val="00487FE1"/>
    <w:rsid w:val="00490BD7"/>
    <w:rsid w:val="00491210"/>
    <w:rsid w:val="004914DE"/>
    <w:rsid w:val="0049170A"/>
    <w:rsid w:val="00491E39"/>
    <w:rsid w:val="00491EFF"/>
    <w:rsid w:val="00492423"/>
    <w:rsid w:val="00494DE2"/>
    <w:rsid w:val="0049538F"/>
    <w:rsid w:val="004957F6"/>
    <w:rsid w:val="00496425"/>
    <w:rsid w:val="0049718C"/>
    <w:rsid w:val="00497293"/>
    <w:rsid w:val="004A0053"/>
    <w:rsid w:val="004A07B1"/>
    <w:rsid w:val="004A1AE5"/>
    <w:rsid w:val="004A1CFB"/>
    <w:rsid w:val="004A2289"/>
    <w:rsid w:val="004A22A8"/>
    <w:rsid w:val="004A3C77"/>
    <w:rsid w:val="004A4160"/>
    <w:rsid w:val="004A4723"/>
    <w:rsid w:val="004A4EDA"/>
    <w:rsid w:val="004A51FE"/>
    <w:rsid w:val="004A5B7F"/>
    <w:rsid w:val="004A61A3"/>
    <w:rsid w:val="004A6A7E"/>
    <w:rsid w:val="004A6F40"/>
    <w:rsid w:val="004B0D12"/>
    <w:rsid w:val="004B12EC"/>
    <w:rsid w:val="004B205F"/>
    <w:rsid w:val="004B2EE4"/>
    <w:rsid w:val="004B31D0"/>
    <w:rsid w:val="004B427C"/>
    <w:rsid w:val="004B4717"/>
    <w:rsid w:val="004B4786"/>
    <w:rsid w:val="004B66F2"/>
    <w:rsid w:val="004B68E7"/>
    <w:rsid w:val="004B6B3A"/>
    <w:rsid w:val="004B7B75"/>
    <w:rsid w:val="004C002D"/>
    <w:rsid w:val="004C0542"/>
    <w:rsid w:val="004C09A5"/>
    <w:rsid w:val="004C0D91"/>
    <w:rsid w:val="004C185E"/>
    <w:rsid w:val="004C203E"/>
    <w:rsid w:val="004C2FCB"/>
    <w:rsid w:val="004C38A8"/>
    <w:rsid w:val="004C3B33"/>
    <w:rsid w:val="004C3C06"/>
    <w:rsid w:val="004C3E76"/>
    <w:rsid w:val="004C6D21"/>
    <w:rsid w:val="004C6F74"/>
    <w:rsid w:val="004C74D3"/>
    <w:rsid w:val="004C78F1"/>
    <w:rsid w:val="004D188F"/>
    <w:rsid w:val="004D1C64"/>
    <w:rsid w:val="004D3105"/>
    <w:rsid w:val="004D3850"/>
    <w:rsid w:val="004D398F"/>
    <w:rsid w:val="004D595C"/>
    <w:rsid w:val="004D5C26"/>
    <w:rsid w:val="004D5F89"/>
    <w:rsid w:val="004D7077"/>
    <w:rsid w:val="004D7908"/>
    <w:rsid w:val="004D79E7"/>
    <w:rsid w:val="004E07A5"/>
    <w:rsid w:val="004E0F00"/>
    <w:rsid w:val="004E0F1D"/>
    <w:rsid w:val="004E1C0E"/>
    <w:rsid w:val="004E245F"/>
    <w:rsid w:val="004E382C"/>
    <w:rsid w:val="004E3BF5"/>
    <w:rsid w:val="004E3D38"/>
    <w:rsid w:val="004E3D50"/>
    <w:rsid w:val="004E4BF6"/>
    <w:rsid w:val="004E4C5C"/>
    <w:rsid w:val="004E510F"/>
    <w:rsid w:val="004E55A0"/>
    <w:rsid w:val="004E5755"/>
    <w:rsid w:val="004E5D08"/>
    <w:rsid w:val="004E6585"/>
    <w:rsid w:val="004E793A"/>
    <w:rsid w:val="004E7B93"/>
    <w:rsid w:val="004F0FD9"/>
    <w:rsid w:val="004F1F55"/>
    <w:rsid w:val="004F2981"/>
    <w:rsid w:val="004F3E04"/>
    <w:rsid w:val="004F538C"/>
    <w:rsid w:val="004F54A8"/>
    <w:rsid w:val="004F5868"/>
    <w:rsid w:val="004F5BA2"/>
    <w:rsid w:val="004F5CA3"/>
    <w:rsid w:val="004F5FEF"/>
    <w:rsid w:val="004F6319"/>
    <w:rsid w:val="004F651D"/>
    <w:rsid w:val="004F6EFE"/>
    <w:rsid w:val="004F6FA4"/>
    <w:rsid w:val="004F74A5"/>
    <w:rsid w:val="00500BC3"/>
    <w:rsid w:val="00501BF5"/>
    <w:rsid w:val="00502210"/>
    <w:rsid w:val="00502D69"/>
    <w:rsid w:val="00503C32"/>
    <w:rsid w:val="00503F82"/>
    <w:rsid w:val="00504A70"/>
    <w:rsid w:val="00504FE9"/>
    <w:rsid w:val="0050552F"/>
    <w:rsid w:val="00505AD5"/>
    <w:rsid w:val="005061B0"/>
    <w:rsid w:val="00506DA0"/>
    <w:rsid w:val="00507A21"/>
    <w:rsid w:val="005103D5"/>
    <w:rsid w:val="005113BA"/>
    <w:rsid w:val="00513173"/>
    <w:rsid w:val="00513F88"/>
    <w:rsid w:val="005142FA"/>
    <w:rsid w:val="00514878"/>
    <w:rsid w:val="00514973"/>
    <w:rsid w:val="00514EA0"/>
    <w:rsid w:val="0051535D"/>
    <w:rsid w:val="005154FC"/>
    <w:rsid w:val="0051599B"/>
    <w:rsid w:val="00516267"/>
    <w:rsid w:val="0051632F"/>
    <w:rsid w:val="005167B9"/>
    <w:rsid w:val="0051684C"/>
    <w:rsid w:val="00517425"/>
    <w:rsid w:val="00520B2B"/>
    <w:rsid w:val="0052150F"/>
    <w:rsid w:val="00521B92"/>
    <w:rsid w:val="00521D90"/>
    <w:rsid w:val="005220AA"/>
    <w:rsid w:val="005233DF"/>
    <w:rsid w:val="00523C9F"/>
    <w:rsid w:val="00523CD9"/>
    <w:rsid w:val="0052474C"/>
    <w:rsid w:val="00524E72"/>
    <w:rsid w:val="0052638A"/>
    <w:rsid w:val="005272E4"/>
    <w:rsid w:val="005276B6"/>
    <w:rsid w:val="00531537"/>
    <w:rsid w:val="00531A82"/>
    <w:rsid w:val="0053208C"/>
    <w:rsid w:val="00533962"/>
    <w:rsid w:val="00533DEF"/>
    <w:rsid w:val="005353AC"/>
    <w:rsid w:val="0053568E"/>
    <w:rsid w:val="005358C0"/>
    <w:rsid w:val="00535AB3"/>
    <w:rsid w:val="00536454"/>
    <w:rsid w:val="00536A1D"/>
    <w:rsid w:val="00536A88"/>
    <w:rsid w:val="00537592"/>
    <w:rsid w:val="0053762A"/>
    <w:rsid w:val="00537BD2"/>
    <w:rsid w:val="005403A7"/>
    <w:rsid w:val="00540422"/>
    <w:rsid w:val="00541E95"/>
    <w:rsid w:val="005424E9"/>
    <w:rsid w:val="005426AE"/>
    <w:rsid w:val="005427CC"/>
    <w:rsid w:val="005429D8"/>
    <w:rsid w:val="0054344A"/>
    <w:rsid w:val="005441DD"/>
    <w:rsid w:val="0054421B"/>
    <w:rsid w:val="00544832"/>
    <w:rsid w:val="0054494B"/>
    <w:rsid w:val="005450C2"/>
    <w:rsid w:val="00545229"/>
    <w:rsid w:val="005453AD"/>
    <w:rsid w:val="00545911"/>
    <w:rsid w:val="005460E0"/>
    <w:rsid w:val="00546145"/>
    <w:rsid w:val="00546761"/>
    <w:rsid w:val="00546E00"/>
    <w:rsid w:val="005479EA"/>
    <w:rsid w:val="00547BE0"/>
    <w:rsid w:val="005505C0"/>
    <w:rsid w:val="00550DD8"/>
    <w:rsid w:val="0055144E"/>
    <w:rsid w:val="00551485"/>
    <w:rsid w:val="00551494"/>
    <w:rsid w:val="00551791"/>
    <w:rsid w:val="00552098"/>
    <w:rsid w:val="00552525"/>
    <w:rsid w:val="005525EE"/>
    <w:rsid w:val="00552CB9"/>
    <w:rsid w:val="00552D5C"/>
    <w:rsid w:val="0055334A"/>
    <w:rsid w:val="005547D9"/>
    <w:rsid w:val="00555A22"/>
    <w:rsid w:val="00556A17"/>
    <w:rsid w:val="00556CAF"/>
    <w:rsid w:val="0055753B"/>
    <w:rsid w:val="0055797A"/>
    <w:rsid w:val="00560D2F"/>
    <w:rsid w:val="0056187D"/>
    <w:rsid w:val="00561C59"/>
    <w:rsid w:val="005627D9"/>
    <w:rsid w:val="00563760"/>
    <w:rsid w:val="00563984"/>
    <w:rsid w:val="00563DF1"/>
    <w:rsid w:val="00563F17"/>
    <w:rsid w:val="00564665"/>
    <w:rsid w:val="00564A85"/>
    <w:rsid w:val="00564E3F"/>
    <w:rsid w:val="00565357"/>
    <w:rsid w:val="00565838"/>
    <w:rsid w:val="00565A2A"/>
    <w:rsid w:val="0056615F"/>
    <w:rsid w:val="005669D4"/>
    <w:rsid w:val="00566C12"/>
    <w:rsid w:val="0056732E"/>
    <w:rsid w:val="00570214"/>
    <w:rsid w:val="005716F3"/>
    <w:rsid w:val="005716F5"/>
    <w:rsid w:val="00571C11"/>
    <w:rsid w:val="00571ED7"/>
    <w:rsid w:val="0057221C"/>
    <w:rsid w:val="0057243F"/>
    <w:rsid w:val="00572951"/>
    <w:rsid w:val="00572F3C"/>
    <w:rsid w:val="005736A1"/>
    <w:rsid w:val="005740D7"/>
    <w:rsid w:val="00574157"/>
    <w:rsid w:val="00574BE6"/>
    <w:rsid w:val="00575370"/>
    <w:rsid w:val="005753D6"/>
    <w:rsid w:val="0057586B"/>
    <w:rsid w:val="00575984"/>
    <w:rsid w:val="00575A7B"/>
    <w:rsid w:val="00575C86"/>
    <w:rsid w:val="00575D02"/>
    <w:rsid w:val="00575E35"/>
    <w:rsid w:val="0057624D"/>
    <w:rsid w:val="0058195C"/>
    <w:rsid w:val="005822ED"/>
    <w:rsid w:val="00582492"/>
    <w:rsid w:val="00582E94"/>
    <w:rsid w:val="00585B23"/>
    <w:rsid w:val="00585FE0"/>
    <w:rsid w:val="00590031"/>
    <w:rsid w:val="00591232"/>
    <w:rsid w:val="00591656"/>
    <w:rsid w:val="00592080"/>
    <w:rsid w:val="00593059"/>
    <w:rsid w:val="005938AA"/>
    <w:rsid w:val="00593A4F"/>
    <w:rsid w:val="0059520C"/>
    <w:rsid w:val="00595B0D"/>
    <w:rsid w:val="005968D2"/>
    <w:rsid w:val="005969D3"/>
    <w:rsid w:val="00597ED5"/>
    <w:rsid w:val="005A0960"/>
    <w:rsid w:val="005A1180"/>
    <w:rsid w:val="005A17BB"/>
    <w:rsid w:val="005A2904"/>
    <w:rsid w:val="005A2CF2"/>
    <w:rsid w:val="005A2FE2"/>
    <w:rsid w:val="005A33C4"/>
    <w:rsid w:val="005A3C97"/>
    <w:rsid w:val="005A589D"/>
    <w:rsid w:val="005A5980"/>
    <w:rsid w:val="005A6FD1"/>
    <w:rsid w:val="005A7165"/>
    <w:rsid w:val="005B089A"/>
    <w:rsid w:val="005B14F4"/>
    <w:rsid w:val="005B2200"/>
    <w:rsid w:val="005B2433"/>
    <w:rsid w:val="005B2F2F"/>
    <w:rsid w:val="005B38CA"/>
    <w:rsid w:val="005B3DB8"/>
    <w:rsid w:val="005B41FA"/>
    <w:rsid w:val="005B5A50"/>
    <w:rsid w:val="005B5EEC"/>
    <w:rsid w:val="005B7253"/>
    <w:rsid w:val="005B7351"/>
    <w:rsid w:val="005B74E2"/>
    <w:rsid w:val="005C0271"/>
    <w:rsid w:val="005C0F34"/>
    <w:rsid w:val="005C0F38"/>
    <w:rsid w:val="005C18A4"/>
    <w:rsid w:val="005C1A2A"/>
    <w:rsid w:val="005C23A5"/>
    <w:rsid w:val="005C256F"/>
    <w:rsid w:val="005C269A"/>
    <w:rsid w:val="005C293F"/>
    <w:rsid w:val="005C3D8E"/>
    <w:rsid w:val="005C3FBA"/>
    <w:rsid w:val="005C4002"/>
    <w:rsid w:val="005C438B"/>
    <w:rsid w:val="005C51A0"/>
    <w:rsid w:val="005C5867"/>
    <w:rsid w:val="005C601B"/>
    <w:rsid w:val="005C6A23"/>
    <w:rsid w:val="005C6CC5"/>
    <w:rsid w:val="005C7C6A"/>
    <w:rsid w:val="005D0A44"/>
    <w:rsid w:val="005D0B13"/>
    <w:rsid w:val="005D11A8"/>
    <w:rsid w:val="005D2100"/>
    <w:rsid w:val="005D2468"/>
    <w:rsid w:val="005D24F4"/>
    <w:rsid w:val="005D26F4"/>
    <w:rsid w:val="005D28CE"/>
    <w:rsid w:val="005D33D1"/>
    <w:rsid w:val="005D43D5"/>
    <w:rsid w:val="005D5091"/>
    <w:rsid w:val="005D63E4"/>
    <w:rsid w:val="005D6B2B"/>
    <w:rsid w:val="005D6F8E"/>
    <w:rsid w:val="005D7053"/>
    <w:rsid w:val="005D7DEC"/>
    <w:rsid w:val="005E03F1"/>
    <w:rsid w:val="005E0A90"/>
    <w:rsid w:val="005E0B22"/>
    <w:rsid w:val="005E1281"/>
    <w:rsid w:val="005E15A6"/>
    <w:rsid w:val="005E205B"/>
    <w:rsid w:val="005E2F02"/>
    <w:rsid w:val="005E42B6"/>
    <w:rsid w:val="005E440D"/>
    <w:rsid w:val="005E4788"/>
    <w:rsid w:val="005E540A"/>
    <w:rsid w:val="005E6C3E"/>
    <w:rsid w:val="005F068E"/>
    <w:rsid w:val="005F23AE"/>
    <w:rsid w:val="005F29F2"/>
    <w:rsid w:val="005F30F4"/>
    <w:rsid w:val="005F3BBB"/>
    <w:rsid w:val="005F3E16"/>
    <w:rsid w:val="005F4995"/>
    <w:rsid w:val="005F4D08"/>
    <w:rsid w:val="005F5976"/>
    <w:rsid w:val="005F7218"/>
    <w:rsid w:val="005F7FEF"/>
    <w:rsid w:val="00600641"/>
    <w:rsid w:val="00602D4F"/>
    <w:rsid w:val="006030D8"/>
    <w:rsid w:val="006037C0"/>
    <w:rsid w:val="00603AE7"/>
    <w:rsid w:val="00604540"/>
    <w:rsid w:val="006049DD"/>
    <w:rsid w:val="00604F87"/>
    <w:rsid w:val="00605E7F"/>
    <w:rsid w:val="00606BBA"/>
    <w:rsid w:val="006101C8"/>
    <w:rsid w:val="0061149C"/>
    <w:rsid w:val="006118D0"/>
    <w:rsid w:val="00611A99"/>
    <w:rsid w:val="00611AE2"/>
    <w:rsid w:val="00611FD4"/>
    <w:rsid w:val="00612575"/>
    <w:rsid w:val="00612C1F"/>
    <w:rsid w:val="0061578C"/>
    <w:rsid w:val="00616C2E"/>
    <w:rsid w:val="00616D4A"/>
    <w:rsid w:val="00620C98"/>
    <w:rsid w:val="00620EAF"/>
    <w:rsid w:val="006215BD"/>
    <w:rsid w:val="006217C2"/>
    <w:rsid w:val="006217D3"/>
    <w:rsid w:val="00621980"/>
    <w:rsid w:val="00621DB1"/>
    <w:rsid w:val="00622137"/>
    <w:rsid w:val="00625347"/>
    <w:rsid w:val="006254A0"/>
    <w:rsid w:val="0062624B"/>
    <w:rsid w:val="006262D3"/>
    <w:rsid w:val="00627775"/>
    <w:rsid w:val="0063008D"/>
    <w:rsid w:val="006307A9"/>
    <w:rsid w:val="00630AEC"/>
    <w:rsid w:val="00631235"/>
    <w:rsid w:val="006320A7"/>
    <w:rsid w:val="00632FDC"/>
    <w:rsid w:val="00633260"/>
    <w:rsid w:val="00633533"/>
    <w:rsid w:val="0063454A"/>
    <w:rsid w:val="00635BAE"/>
    <w:rsid w:val="00635D27"/>
    <w:rsid w:val="00636D89"/>
    <w:rsid w:val="00636E19"/>
    <w:rsid w:val="00640B2B"/>
    <w:rsid w:val="006411F1"/>
    <w:rsid w:val="00641D83"/>
    <w:rsid w:val="00642002"/>
    <w:rsid w:val="00642721"/>
    <w:rsid w:val="00642888"/>
    <w:rsid w:val="00643089"/>
    <w:rsid w:val="00644E98"/>
    <w:rsid w:val="0064549F"/>
    <w:rsid w:val="00645F6E"/>
    <w:rsid w:val="006468BC"/>
    <w:rsid w:val="00646B46"/>
    <w:rsid w:val="006475BF"/>
    <w:rsid w:val="00647AB8"/>
    <w:rsid w:val="00650559"/>
    <w:rsid w:val="006507C1"/>
    <w:rsid w:val="00650BEC"/>
    <w:rsid w:val="0065100A"/>
    <w:rsid w:val="00651090"/>
    <w:rsid w:val="00651576"/>
    <w:rsid w:val="006515D3"/>
    <w:rsid w:val="006519C3"/>
    <w:rsid w:val="00651C10"/>
    <w:rsid w:val="00651D71"/>
    <w:rsid w:val="00651F76"/>
    <w:rsid w:val="0065210B"/>
    <w:rsid w:val="00652328"/>
    <w:rsid w:val="0065312E"/>
    <w:rsid w:val="006535A7"/>
    <w:rsid w:val="00654C8D"/>
    <w:rsid w:val="00655548"/>
    <w:rsid w:val="00655656"/>
    <w:rsid w:val="006556E8"/>
    <w:rsid w:val="006560E7"/>
    <w:rsid w:val="00656253"/>
    <w:rsid w:val="00657747"/>
    <w:rsid w:val="00660410"/>
    <w:rsid w:val="0066199C"/>
    <w:rsid w:val="00662FD0"/>
    <w:rsid w:val="00663EC1"/>
    <w:rsid w:val="006640C1"/>
    <w:rsid w:val="006654EE"/>
    <w:rsid w:val="00665671"/>
    <w:rsid w:val="006660B2"/>
    <w:rsid w:val="00666236"/>
    <w:rsid w:val="00666749"/>
    <w:rsid w:val="0066731B"/>
    <w:rsid w:val="006673B0"/>
    <w:rsid w:val="006678AA"/>
    <w:rsid w:val="00670D81"/>
    <w:rsid w:val="006711DD"/>
    <w:rsid w:val="0067223E"/>
    <w:rsid w:val="006726D1"/>
    <w:rsid w:val="006734BA"/>
    <w:rsid w:val="00673FFE"/>
    <w:rsid w:val="00674699"/>
    <w:rsid w:val="006755FA"/>
    <w:rsid w:val="00675B48"/>
    <w:rsid w:val="00676CF4"/>
    <w:rsid w:val="006771A5"/>
    <w:rsid w:val="00677E16"/>
    <w:rsid w:val="00680D6E"/>
    <w:rsid w:val="00681CC7"/>
    <w:rsid w:val="0068376A"/>
    <w:rsid w:val="00683B39"/>
    <w:rsid w:val="00683F7B"/>
    <w:rsid w:val="006852B5"/>
    <w:rsid w:val="0068567E"/>
    <w:rsid w:val="00685A3A"/>
    <w:rsid w:val="006866FE"/>
    <w:rsid w:val="00686B1A"/>
    <w:rsid w:val="00686E40"/>
    <w:rsid w:val="00686EF8"/>
    <w:rsid w:val="00686F30"/>
    <w:rsid w:val="00687128"/>
    <w:rsid w:val="0068766E"/>
    <w:rsid w:val="00687745"/>
    <w:rsid w:val="00690081"/>
    <w:rsid w:val="0069116C"/>
    <w:rsid w:val="0069181A"/>
    <w:rsid w:val="00691F80"/>
    <w:rsid w:val="00692A87"/>
    <w:rsid w:val="00692FD7"/>
    <w:rsid w:val="00693843"/>
    <w:rsid w:val="00693F90"/>
    <w:rsid w:val="00694C4E"/>
    <w:rsid w:val="00695443"/>
    <w:rsid w:val="006957F2"/>
    <w:rsid w:val="00695C76"/>
    <w:rsid w:val="006A0ADE"/>
    <w:rsid w:val="006A0FC2"/>
    <w:rsid w:val="006A189C"/>
    <w:rsid w:val="006A2950"/>
    <w:rsid w:val="006A2ABE"/>
    <w:rsid w:val="006A31C8"/>
    <w:rsid w:val="006A328B"/>
    <w:rsid w:val="006A3DD9"/>
    <w:rsid w:val="006A4175"/>
    <w:rsid w:val="006A523C"/>
    <w:rsid w:val="006A528E"/>
    <w:rsid w:val="006A69B1"/>
    <w:rsid w:val="006A6C3D"/>
    <w:rsid w:val="006A725E"/>
    <w:rsid w:val="006A78F0"/>
    <w:rsid w:val="006B008A"/>
    <w:rsid w:val="006B1704"/>
    <w:rsid w:val="006B1ED9"/>
    <w:rsid w:val="006B24F5"/>
    <w:rsid w:val="006B2572"/>
    <w:rsid w:val="006B27AA"/>
    <w:rsid w:val="006B33A8"/>
    <w:rsid w:val="006B4290"/>
    <w:rsid w:val="006B44B7"/>
    <w:rsid w:val="006B4B66"/>
    <w:rsid w:val="006B4C04"/>
    <w:rsid w:val="006B6385"/>
    <w:rsid w:val="006B7181"/>
    <w:rsid w:val="006B731C"/>
    <w:rsid w:val="006B75C2"/>
    <w:rsid w:val="006C05A4"/>
    <w:rsid w:val="006C1A57"/>
    <w:rsid w:val="006C28AB"/>
    <w:rsid w:val="006C3984"/>
    <w:rsid w:val="006C39A6"/>
    <w:rsid w:val="006C39D1"/>
    <w:rsid w:val="006C4468"/>
    <w:rsid w:val="006C44E2"/>
    <w:rsid w:val="006C4700"/>
    <w:rsid w:val="006C52C9"/>
    <w:rsid w:val="006C567A"/>
    <w:rsid w:val="006C6214"/>
    <w:rsid w:val="006C6A3A"/>
    <w:rsid w:val="006C7AA1"/>
    <w:rsid w:val="006D06AD"/>
    <w:rsid w:val="006D0AAC"/>
    <w:rsid w:val="006D1089"/>
    <w:rsid w:val="006D3131"/>
    <w:rsid w:val="006D5F54"/>
    <w:rsid w:val="006D6ADA"/>
    <w:rsid w:val="006D6DAC"/>
    <w:rsid w:val="006D6E1B"/>
    <w:rsid w:val="006D7136"/>
    <w:rsid w:val="006D7F50"/>
    <w:rsid w:val="006E06A5"/>
    <w:rsid w:val="006E0C5F"/>
    <w:rsid w:val="006E0D8F"/>
    <w:rsid w:val="006E102C"/>
    <w:rsid w:val="006E1325"/>
    <w:rsid w:val="006E1559"/>
    <w:rsid w:val="006E2450"/>
    <w:rsid w:val="006E280D"/>
    <w:rsid w:val="006E2F52"/>
    <w:rsid w:val="006E3644"/>
    <w:rsid w:val="006E3C5E"/>
    <w:rsid w:val="006E409C"/>
    <w:rsid w:val="006E4348"/>
    <w:rsid w:val="006E529A"/>
    <w:rsid w:val="006E72FA"/>
    <w:rsid w:val="006E73EA"/>
    <w:rsid w:val="006F13FA"/>
    <w:rsid w:val="006F26F0"/>
    <w:rsid w:val="006F302F"/>
    <w:rsid w:val="006F3185"/>
    <w:rsid w:val="006F3598"/>
    <w:rsid w:val="006F36E3"/>
    <w:rsid w:val="006F3C34"/>
    <w:rsid w:val="006F3E4E"/>
    <w:rsid w:val="006F53A8"/>
    <w:rsid w:val="006F5C3C"/>
    <w:rsid w:val="006F60BC"/>
    <w:rsid w:val="006F656F"/>
    <w:rsid w:val="006F6AA4"/>
    <w:rsid w:val="006F73F7"/>
    <w:rsid w:val="006F7681"/>
    <w:rsid w:val="006F77CE"/>
    <w:rsid w:val="006F77EC"/>
    <w:rsid w:val="006F79C5"/>
    <w:rsid w:val="007019BC"/>
    <w:rsid w:val="00702251"/>
    <w:rsid w:val="00702A34"/>
    <w:rsid w:val="00702B3B"/>
    <w:rsid w:val="00702F2A"/>
    <w:rsid w:val="007032C4"/>
    <w:rsid w:val="00703715"/>
    <w:rsid w:val="0070399F"/>
    <w:rsid w:val="00703DFC"/>
    <w:rsid w:val="007041DD"/>
    <w:rsid w:val="00705276"/>
    <w:rsid w:val="00705AD2"/>
    <w:rsid w:val="00705F7B"/>
    <w:rsid w:val="0070601C"/>
    <w:rsid w:val="0070619F"/>
    <w:rsid w:val="00706C80"/>
    <w:rsid w:val="00706CAB"/>
    <w:rsid w:val="00706E53"/>
    <w:rsid w:val="00707024"/>
    <w:rsid w:val="00707103"/>
    <w:rsid w:val="0070740D"/>
    <w:rsid w:val="007076DE"/>
    <w:rsid w:val="00707925"/>
    <w:rsid w:val="0071137B"/>
    <w:rsid w:val="007114FE"/>
    <w:rsid w:val="00712076"/>
    <w:rsid w:val="007121C8"/>
    <w:rsid w:val="00712F93"/>
    <w:rsid w:val="0071391E"/>
    <w:rsid w:val="00713C90"/>
    <w:rsid w:val="00713D1F"/>
    <w:rsid w:val="0071434F"/>
    <w:rsid w:val="00714738"/>
    <w:rsid w:val="00714B92"/>
    <w:rsid w:val="0072029B"/>
    <w:rsid w:val="0072031D"/>
    <w:rsid w:val="00720385"/>
    <w:rsid w:val="00720399"/>
    <w:rsid w:val="00720866"/>
    <w:rsid w:val="007212C8"/>
    <w:rsid w:val="007214BA"/>
    <w:rsid w:val="007221FA"/>
    <w:rsid w:val="007224C2"/>
    <w:rsid w:val="0072544F"/>
    <w:rsid w:val="007262DB"/>
    <w:rsid w:val="0072778E"/>
    <w:rsid w:val="0073068A"/>
    <w:rsid w:val="00730B75"/>
    <w:rsid w:val="00730F9B"/>
    <w:rsid w:val="007317D3"/>
    <w:rsid w:val="00731C0C"/>
    <w:rsid w:val="007324FC"/>
    <w:rsid w:val="00732EF3"/>
    <w:rsid w:val="00734555"/>
    <w:rsid w:val="0073456A"/>
    <w:rsid w:val="00736207"/>
    <w:rsid w:val="007373AC"/>
    <w:rsid w:val="00737FEA"/>
    <w:rsid w:val="007406B5"/>
    <w:rsid w:val="007407CB"/>
    <w:rsid w:val="00741615"/>
    <w:rsid w:val="00744088"/>
    <w:rsid w:val="00745A91"/>
    <w:rsid w:val="00746152"/>
    <w:rsid w:val="0074663F"/>
    <w:rsid w:val="00746DA7"/>
    <w:rsid w:val="00746FA7"/>
    <w:rsid w:val="00747300"/>
    <w:rsid w:val="0074774E"/>
    <w:rsid w:val="00750112"/>
    <w:rsid w:val="0075046B"/>
    <w:rsid w:val="007504D6"/>
    <w:rsid w:val="007505BA"/>
    <w:rsid w:val="00750E51"/>
    <w:rsid w:val="0075181C"/>
    <w:rsid w:val="00752C9F"/>
    <w:rsid w:val="00752D5A"/>
    <w:rsid w:val="00753A23"/>
    <w:rsid w:val="00753F66"/>
    <w:rsid w:val="007547F8"/>
    <w:rsid w:val="0075701B"/>
    <w:rsid w:val="0075724B"/>
    <w:rsid w:val="00760F25"/>
    <w:rsid w:val="0076103A"/>
    <w:rsid w:val="00761135"/>
    <w:rsid w:val="00761212"/>
    <w:rsid w:val="00761BC3"/>
    <w:rsid w:val="00761DF9"/>
    <w:rsid w:val="007621AE"/>
    <w:rsid w:val="00762759"/>
    <w:rsid w:val="00762915"/>
    <w:rsid w:val="0076295A"/>
    <w:rsid w:val="00763B15"/>
    <w:rsid w:val="00764407"/>
    <w:rsid w:val="00764814"/>
    <w:rsid w:val="007652F0"/>
    <w:rsid w:val="0076540B"/>
    <w:rsid w:val="00765CA2"/>
    <w:rsid w:val="0076758A"/>
    <w:rsid w:val="007677E6"/>
    <w:rsid w:val="00767A0B"/>
    <w:rsid w:val="00767B44"/>
    <w:rsid w:val="0077004D"/>
    <w:rsid w:val="007709AD"/>
    <w:rsid w:val="00770FA3"/>
    <w:rsid w:val="00771153"/>
    <w:rsid w:val="00771518"/>
    <w:rsid w:val="00773373"/>
    <w:rsid w:val="007734D0"/>
    <w:rsid w:val="007736BB"/>
    <w:rsid w:val="007741AF"/>
    <w:rsid w:val="00774713"/>
    <w:rsid w:val="00775362"/>
    <w:rsid w:val="00775432"/>
    <w:rsid w:val="00776309"/>
    <w:rsid w:val="007772E6"/>
    <w:rsid w:val="00777776"/>
    <w:rsid w:val="0077787B"/>
    <w:rsid w:val="007779B3"/>
    <w:rsid w:val="00777BA8"/>
    <w:rsid w:val="0078048B"/>
    <w:rsid w:val="00780D2E"/>
    <w:rsid w:val="007816C4"/>
    <w:rsid w:val="00782F26"/>
    <w:rsid w:val="00782F7D"/>
    <w:rsid w:val="00783224"/>
    <w:rsid w:val="007845F7"/>
    <w:rsid w:val="0078517B"/>
    <w:rsid w:val="007908DD"/>
    <w:rsid w:val="00791294"/>
    <w:rsid w:val="00791671"/>
    <w:rsid w:val="0079194E"/>
    <w:rsid w:val="00794186"/>
    <w:rsid w:val="00794A73"/>
    <w:rsid w:val="00794A7D"/>
    <w:rsid w:val="00794EA6"/>
    <w:rsid w:val="0079585D"/>
    <w:rsid w:val="00795AC1"/>
    <w:rsid w:val="007966A6"/>
    <w:rsid w:val="00796DA7"/>
    <w:rsid w:val="00796DCF"/>
    <w:rsid w:val="00797D23"/>
    <w:rsid w:val="007A0A5A"/>
    <w:rsid w:val="007A0B48"/>
    <w:rsid w:val="007A1707"/>
    <w:rsid w:val="007A2356"/>
    <w:rsid w:val="007A4DA4"/>
    <w:rsid w:val="007A6016"/>
    <w:rsid w:val="007A6272"/>
    <w:rsid w:val="007A68DF"/>
    <w:rsid w:val="007A796B"/>
    <w:rsid w:val="007B060F"/>
    <w:rsid w:val="007B09DE"/>
    <w:rsid w:val="007B0BBC"/>
    <w:rsid w:val="007B10CC"/>
    <w:rsid w:val="007B1D8B"/>
    <w:rsid w:val="007B2995"/>
    <w:rsid w:val="007B33D9"/>
    <w:rsid w:val="007B383F"/>
    <w:rsid w:val="007B47D5"/>
    <w:rsid w:val="007B657A"/>
    <w:rsid w:val="007B6DB2"/>
    <w:rsid w:val="007B6F57"/>
    <w:rsid w:val="007B79BD"/>
    <w:rsid w:val="007C1E87"/>
    <w:rsid w:val="007C2594"/>
    <w:rsid w:val="007C3098"/>
    <w:rsid w:val="007C3D75"/>
    <w:rsid w:val="007C485F"/>
    <w:rsid w:val="007C5ED8"/>
    <w:rsid w:val="007C693E"/>
    <w:rsid w:val="007C693F"/>
    <w:rsid w:val="007C700F"/>
    <w:rsid w:val="007D2C10"/>
    <w:rsid w:val="007D3684"/>
    <w:rsid w:val="007D4E57"/>
    <w:rsid w:val="007D54D0"/>
    <w:rsid w:val="007D57E0"/>
    <w:rsid w:val="007D5B05"/>
    <w:rsid w:val="007D5B60"/>
    <w:rsid w:val="007D5E18"/>
    <w:rsid w:val="007D5F28"/>
    <w:rsid w:val="007D7067"/>
    <w:rsid w:val="007D7254"/>
    <w:rsid w:val="007D7BAF"/>
    <w:rsid w:val="007E07D8"/>
    <w:rsid w:val="007E18CE"/>
    <w:rsid w:val="007E1F45"/>
    <w:rsid w:val="007E1F9E"/>
    <w:rsid w:val="007E27CA"/>
    <w:rsid w:val="007E2808"/>
    <w:rsid w:val="007E371D"/>
    <w:rsid w:val="007E47CB"/>
    <w:rsid w:val="007E48B0"/>
    <w:rsid w:val="007E5603"/>
    <w:rsid w:val="007E58B9"/>
    <w:rsid w:val="007E70D0"/>
    <w:rsid w:val="007E7FF5"/>
    <w:rsid w:val="007F076E"/>
    <w:rsid w:val="007F0CD2"/>
    <w:rsid w:val="007F14AD"/>
    <w:rsid w:val="007F202D"/>
    <w:rsid w:val="007F20FB"/>
    <w:rsid w:val="007F41BC"/>
    <w:rsid w:val="007F6FB1"/>
    <w:rsid w:val="007F749C"/>
    <w:rsid w:val="007F74CD"/>
    <w:rsid w:val="007F7D88"/>
    <w:rsid w:val="007F7ED1"/>
    <w:rsid w:val="00800993"/>
    <w:rsid w:val="00800D6E"/>
    <w:rsid w:val="00800DC2"/>
    <w:rsid w:val="0080122E"/>
    <w:rsid w:val="008020F6"/>
    <w:rsid w:val="008025FD"/>
    <w:rsid w:val="008034CD"/>
    <w:rsid w:val="00803B87"/>
    <w:rsid w:val="008056FC"/>
    <w:rsid w:val="00805894"/>
    <w:rsid w:val="00805C74"/>
    <w:rsid w:val="00805D4B"/>
    <w:rsid w:val="00810182"/>
    <w:rsid w:val="0081072C"/>
    <w:rsid w:val="00811113"/>
    <w:rsid w:val="0081186F"/>
    <w:rsid w:val="0081340F"/>
    <w:rsid w:val="00814A2E"/>
    <w:rsid w:val="00814C67"/>
    <w:rsid w:val="00815439"/>
    <w:rsid w:val="008154C3"/>
    <w:rsid w:val="0081684C"/>
    <w:rsid w:val="00821A66"/>
    <w:rsid w:val="00821D2C"/>
    <w:rsid w:val="00821F63"/>
    <w:rsid w:val="0082286F"/>
    <w:rsid w:val="0082336B"/>
    <w:rsid w:val="008236EB"/>
    <w:rsid w:val="00824552"/>
    <w:rsid w:val="008245BC"/>
    <w:rsid w:val="00824D13"/>
    <w:rsid w:val="00824FC3"/>
    <w:rsid w:val="00826297"/>
    <w:rsid w:val="0082644A"/>
    <w:rsid w:val="00827081"/>
    <w:rsid w:val="00827B8B"/>
    <w:rsid w:val="008305AA"/>
    <w:rsid w:val="00830803"/>
    <w:rsid w:val="0083206B"/>
    <w:rsid w:val="008335F2"/>
    <w:rsid w:val="00833788"/>
    <w:rsid w:val="0083544D"/>
    <w:rsid w:val="0083586A"/>
    <w:rsid w:val="00836159"/>
    <w:rsid w:val="00836B63"/>
    <w:rsid w:val="00836BE4"/>
    <w:rsid w:val="00836E0B"/>
    <w:rsid w:val="00841479"/>
    <w:rsid w:val="0084169E"/>
    <w:rsid w:val="008417D0"/>
    <w:rsid w:val="00841BD6"/>
    <w:rsid w:val="00842734"/>
    <w:rsid w:val="00842E7B"/>
    <w:rsid w:val="008431D4"/>
    <w:rsid w:val="008434CE"/>
    <w:rsid w:val="008434EE"/>
    <w:rsid w:val="008436EB"/>
    <w:rsid w:val="00845BD6"/>
    <w:rsid w:val="00847ADD"/>
    <w:rsid w:val="00847E26"/>
    <w:rsid w:val="00850139"/>
    <w:rsid w:val="00851B32"/>
    <w:rsid w:val="00851B50"/>
    <w:rsid w:val="00851C06"/>
    <w:rsid w:val="008520B1"/>
    <w:rsid w:val="0085235A"/>
    <w:rsid w:val="00852EF6"/>
    <w:rsid w:val="008534EE"/>
    <w:rsid w:val="00853B2B"/>
    <w:rsid w:val="00853C9F"/>
    <w:rsid w:val="0085492B"/>
    <w:rsid w:val="00856129"/>
    <w:rsid w:val="00857C41"/>
    <w:rsid w:val="00860FEE"/>
    <w:rsid w:val="008613B0"/>
    <w:rsid w:val="0086264F"/>
    <w:rsid w:val="00863794"/>
    <w:rsid w:val="00865C19"/>
    <w:rsid w:val="0086783D"/>
    <w:rsid w:val="00867A2C"/>
    <w:rsid w:val="00867AE5"/>
    <w:rsid w:val="008702C7"/>
    <w:rsid w:val="008705F6"/>
    <w:rsid w:val="00870B56"/>
    <w:rsid w:val="00870E77"/>
    <w:rsid w:val="00871616"/>
    <w:rsid w:val="00872A62"/>
    <w:rsid w:val="00874D7F"/>
    <w:rsid w:val="0087534D"/>
    <w:rsid w:val="00875447"/>
    <w:rsid w:val="0087582A"/>
    <w:rsid w:val="00876280"/>
    <w:rsid w:val="00876595"/>
    <w:rsid w:val="00877293"/>
    <w:rsid w:val="008778FD"/>
    <w:rsid w:val="0088092E"/>
    <w:rsid w:val="00880E4E"/>
    <w:rsid w:val="0088224A"/>
    <w:rsid w:val="008825BE"/>
    <w:rsid w:val="00883839"/>
    <w:rsid w:val="00883931"/>
    <w:rsid w:val="00884B07"/>
    <w:rsid w:val="00884E89"/>
    <w:rsid w:val="00884F6A"/>
    <w:rsid w:val="00884FB3"/>
    <w:rsid w:val="00885505"/>
    <w:rsid w:val="008861CB"/>
    <w:rsid w:val="00886380"/>
    <w:rsid w:val="008868A6"/>
    <w:rsid w:val="00890E61"/>
    <w:rsid w:val="00891971"/>
    <w:rsid w:val="008919AE"/>
    <w:rsid w:val="00891BDF"/>
    <w:rsid w:val="008922A6"/>
    <w:rsid w:val="008922B3"/>
    <w:rsid w:val="008924D6"/>
    <w:rsid w:val="00893868"/>
    <w:rsid w:val="00893F36"/>
    <w:rsid w:val="00893FDA"/>
    <w:rsid w:val="00894D11"/>
    <w:rsid w:val="00894E01"/>
    <w:rsid w:val="00896390"/>
    <w:rsid w:val="00896A1A"/>
    <w:rsid w:val="008974E4"/>
    <w:rsid w:val="00897691"/>
    <w:rsid w:val="008A0614"/>
    <w:rsid w:val="008A072D"/>
    <w:rsid w:val="008A164E"/>
    <w:rsid w:val="008A1760"/>
    <w:rsid w:val="008A1F40"/>
    <w:rsid w:val="008A2C11"/>
    <w:rsid w:val="008A2C34"/>
    <w:rsid w:val="008A41C1"/>
    <w:rsid w:val="008A44E6"/>
    <w:rsid w:val="008A50F0"/>
    <w:rsid w:val="008A51D8"/>
    <w:rsid w:val="008A5E54"/>
    <w:rsid w:val="008A676D"/>
    <w:rsid w:val="008A682D"/>
    <w:rsid w:val="008A7ECC"/>
    <w:rsid w:val="008B0A13"/>
    <w:rsid w:val="008B0D2E"/>
    <w:rsid w:val="008B1554"/>
    <w:rsid w:val="008B1E3D"/>
    <w:rsid w:val="008B280D"/>
    <w:rsid w:val="008B2A8D"/>
    <w:rsid w:val="008B2F9E"/>
    <w:rsid w:val="008B47FF"/>
    <w:rsid w:val="008B566C"/>
    <w:rsid w:val="008B572B"/>
    <w:rsid w:val="008B6A70"/>
    <w:rsid w:val="008C1222"/>
    <w:rsid w:val="008C1696"/>
    <w:rsid w:val="008C1E19"/>
    <w:rsid w:val="008C20CE"/>
    <w:rsid w:val="008C40D5"/>
    <w:rsid w:val="008C4947"/>
    <w:rsid w:val="008C4F1C"/>
    <w:rsid w:val="008C5FEC"/>
    <w:rsid w:val="008C6BDC"/>
    <w:rsid w:val="008C7B74"/>
    <w:rsid w:val="008C7D47"/>
    <w:rsid w:val="008C7F98"/>
    <w:rsid w:val="008D0655"/>
    <w:rsid w:val="008D0EFD"/>
    <w:rsid w:val="008D10FA"/>
    <w:rsid w:val="008D12E3"/>
    <w:rsid w:val="008D1E29"/>
    <w:rsid w:val="008D2127"/>
    <w:rsid w:val="008D2584"/>
    <w:rsid w:val="008D3B3D"/>
    <w:rsid w:val="008D4131"/>
    <w:rsid w:val="008D56CE"/>
    <w:rsid w:val="008D673D"/>
    <w:rsid w:val="008D679D"/>
    <w:rsid w:val="008D684C"/>
    <w:rsid w:val="008E1A29"/>
    <w:rsid w:val="008E2518"/>
    <w:rsid w:val="008E27C5"/>
    <w:rsid w:val="008E2807"/>
    <w:rsid w:val="008E31F6"/>
    <w:rsid w:val="008E36A9"/>
    <w:rsid w:val="008E376B"/>
    <w:rsid w:val="008E4529"/>
    <w:rsid w:val="008E454C"/>
    <w:rsid w:val="008E51E7"/>
    <w:rsid w:val="008E5315"/>
    <w:rsid w:val="008E5428"/>
    <w:rsid w:val="008E5447"/>
    <w:rsid w:val="008E59DB"/>
    <w:rsid w:val="008E5AA5"/>
    <w:rsid w:val="008E5D9E"/>
    <w:rsid w:val="008E6147"/>
    <w:rsid w:val="008E63B3"/>
    <w:rsid w:val="008E73D6"/>
    <w:rsid w:val="008F08E0"/>
    <w:rsid w:val="008F0F2F"/>
    <w:rsid w:val="008F2376"/>
    <w:rsid w:val="008F2976"/>
    <w:rsid w:val="008F2EE6"/>
    <w:rsid w:val="008F392D"/>
    <w:rsid w:val="008F43FD"/>
    <w:rsid w:val="008F4BF8"/>
    <w:rsid w:val="008F5D17"/>
    <w:rsid w:val="008F6F57"/>
    <w:rsid w:val="008F70E4"/>
    <w:rsid w:val="008F7AEF"/>
    <w:rsid w:val="00900753"/>
    <w:rsid w:val="00901BAF"/>
    <w:rsid w:val="00901D80"/>
    <w:rsid w:val="00902488"/>
    <w:rsid w:val="009026B7"/>
    <w:rsid w:val="00903059"/>
    <w:rsid w:val="0090340F"/>
    <w:rsid w:val="00904038"/>
    <w:rsid w:val="00904660"/>
    <w:rsid w:val="009046F6"/>
    <w:rsid w:val="009060B8"/>
    <w:rsid w:val="009067C6"/>
    <w:rsid w:val="00906906"/>
    <w:rsid w:val="00906AD4"/>
    <w:rsid w:val="0090723C"/>
    <w:rsid w:val="0090777B"/>
    <w:rsid w:val="00907DD4"/>
    <w:rsid w:val="009108CD"/>
    <w:rsid w:val="0091129F"/>
    <w:rsid w:val="009112E2"/>
    <w:rsid w:val="00911833"/>
    <w:rsid w:val="009121CE"/>
    <w:rsid w:val="009130E6"/>
    <w:rsid w:val="00914084"/>
    <w:rsid w:val="00914B8D"/>
    <w:rsid w:val="009153A1"/>
    <w:rsid w:val="00915E69"/>
    <w:rsid w:val="009203A0"/>
    <w:rsid w:val="00921B9C"/>
    <w:rsid w:val="00922467"/>
    <w:rsid w:val="0092373B"/>
    <w:rsid w:val="009237FD"/>
    <w:rsid w:val="00923B91"/>
    <w:rsid w:val="00923CFF"/>
    <w:rsid w:val="00923D75"/>
    <w:rsid w:val="00924158"/>
    <w:rsid w:val="00924E46"/>
    <w:rsid w:val="0092572A"/>
    <w:rsid w:val="00925789"/>
    <w:rsid w:val="00927F87"/>
    <w:rsid w:val="00930055"/>
    <w:rsid w:val="00932DCC"/>
    <w:rsid w:val="009330D4"/>
    <w:rsid w:val="00933295"/>
    <w:rsid w:val="00935091"/>
    <w:rsid w:val="0093619A"/>
    <w:rsid w:val="009361A5"/>
    <w:rsid w:val="009361AB"/>
    <w:rsid w:val="00936435"/>
    <w:rsid w:val="00937627"/>
    <w:rsid w:val="00937768"/>
    <w:rsid w:val="00940065"/>
    <w:rsid w:val="009401F9"/>
    <w:rsid w:val="00940786"/>
    <w:rsid w:val="00941351"/>
    <w:rsid w:val="00941370"/>
    <w:rsid w:val="009416B1"/>
    <w:rsid w:val="009431EE"/>
    <w:rsid w:val="009435BF"/>
    <w:rsid w:val="00944680"/>
    <w:rsid w:val="00944BB2"/>
    <w:rsid w:val="00944E84"/>
    <w:rsid w:val="00946BF7"/>
    <w:rsid w:val="00946E86"/>
    <w:rsid w:val="00950B80"/>
    <w:rsid w:val="00950BB1"/>
    <w:rsid w:val="00951B72"/>
    <w:rsid w:val="00951F5B"/>
    <w:rsid w:val="009521A2"/>
    <w:rsid w:val="00952968"/>
    <w:rsid w:val="00952EE7"/>
    <w:rsid w:val="00954168"/>
    <w:rsid w:val="009545E5"/>
    <w:rsid w:val="00954C97"/>
    <w:rsid w:val="00955649"/>
    <w:rsid w:val="009558B4"/>
    <w:rsid w:val="009561E0"/>
    <w:rsid w:val="00956A2E"/>
    <w:rsid w:val="009570B9"/>
    <w:rsid w:val="009578E3"/>
    <w:rsid w:val="00957D00"/>
    <w:rsid w:val="009607E8"/>
    <w:rsid w:val="00960928"/>
    <w:rsid w:val="00960A3C"/>
    <w:rsid w:val="00960F7C"/>
    <w:rsid w:val="00961D43"/>
    <w:rsid w:val="00961E17"/>
    <w:rsid w:val="00961FE9"/>
    <w:rsid w:val="009621F8"/>
    <w:rsid w:val="009631C2"/>
    <w:rsid w:val="00963E00"/>
    <w:rsid w:val="00964221"/>
    <w:rsid w:val="00964C73"/>
    <w:rsid w:val="009654F9"/>
    <w:rsid w:val="00966438"/>
    <w:rsid w:val="00966473"/>
    <w:rsid w:val="00970268"/>
    <w:rsid w:val="00971231"/>
    <w:rsid w:val="00971498"/>
    <w:rsid w:val="00972DF8"/>
    <w:rsid w:val="0097440B"/>
    <w:rsid w:val="00975954"/>
    <w:rsid w:val="00976042"/>
    <w:rsid w:val="00977C42"/>
    <w:rsid w:val="00977D28"/>
    <w:rsid w:val="0098008F"/>
    <w:rsid w:val="009801C8"/>
    <w:rsid w:val="00981027"/>
    <w:rsid w:val="00981565"/>
    <w:rsid w:val="0098159F"/>
    <w:rsid w:val="009831D7"/>
    <w:rsid w:val="009841BD"/>
    <w:rsid w:val="009857A1"/>
    <w:rsid w:val="009861EE"/>
    <w:rsid w:val="00986268"/>
    <w:rsid w:val="00986648"/>
    <w:rsid w:val="009869BF"/>
    <w:rsid w:val="00986B4C"/>
    <w:rsid w:val="00986E2A"/>
    <w:rsid w:val="009905EC"/>
    <w:rsid w:val="00990995"/>
    <w:rsid w:val="00990CC4"/>
    <w:rsid w:val="00991663"/>
    <w:rsid w:val="00991AD9"/>
    <w:rsid w:val="00991E8F"/>
    <w:rsid w:val="009920AA"/>
    <w:rsid w:val="009924B5"/>
    <w:rsid w:val="0099254E"/>
    <w:rsid w:val="00992B9E"/>
    <w:rsid w:val="0099325E"/>
    <w:rsid w:val="0099425D"/>
    <w:rsid w:val="00994533"/>
    <w:rsid w:val="0099560A"/>
    <w:rsid w:val="009960BF"/>
    <w:rsid w:val="009968DF"/>
    <w:rsid w:val="00996BAC"/>
    <w:rsid w:val="00996FA9"/>
    <w:rsid w:val="0099706B"/>
    <w:rsid w:val="009978AC"/>
    <w:rsid w:val="00997FA6"/>
    <w:rsid w:val="009A143C"/>
    <w:rsid w:val="009A1807"/>
    <w:rsid w:val="009A19C1"/>
    <w:rsid w:val="009A38C7"/>
    <w:rsid w:val="009A417A"/>
    <w:rsid w:val="009A4573"/>
    <w:rsid w:val="009A4EF8"/>
    <w:rsid w:val="009A6363"/>
    <w:rsid w:val="009A6744"/>
    <w:rsid w:val="009A70A8"/>
    <w:rsid w:val="009A7CD1"/>
    <w:rsid w:val="009A7EEF"/>
    <w:rsid w:val="009A7F2F"/>
    <w:rsid w:val="009B0382"/>
    <w:rsid w:val="009B0EA9"/>
    <w:rsid w:val="009B1AC0"/>
    <w:rsid w:val="009B271F"/>
    <w:rsid w:val="009B3696"/>
    <w:rsid w:val="009B3EE7"/>
    <w:rsid w:val="009B43ED"/>
    <w:rsid w:val="009B468A"/>
    <w:rsid w:val="009B5362"/>
    <w:rsid w:val="009B6440"/>
    <w:rsid w:val="009B653E"/>
    <w:rsid w:val="009B6971"/>
    <w:rsid w:val="009B75D6"/>
    <w:rsid w:val="009B7609"/>
    <w:rsid w:val="009C0DE4"/>
    <w:rsid w:val="009C2EC6"/>
    <w:rsid w:val="009C314A"/>
    <w:rsid w:val="009C5E16"/>
    <w:rsid w:val="009C620B"/>
    <w:rsid w:val="009C6C33"/>
    <w:rsid w:val="009D0E98"/>
    <w:rsid w:val="009D1BB6"/>
    <w:rsid w:val="009D1DE6"/>
    <w:rsid w:val="009D2E47"/>
    <w:rsid w:val="009D30B2"/>
    <w:rsid w:val="009D3E49"/>
    <w:rsid w:val="009D41FA"/>
    <w:rsid w:val="009D50F4"/>
    <w:rsid w:val="009D5CE0"/>
    <w:rsid w:val="009D6573"/>
    <w:rsid w:val="009D73D8"/>
    <w:rsid w:val="009D74AC"/>
    <w:rsid w:val="009E1972"/>
    <w:rsid w:val="009E2407"/>
    <w:rsid w:val="009E24EB"/>
    <w:rsid w:val="009E316B"/>
    <w:rsid w:val="009E329A"/>
    <w:rsid w:val="009E347B"/>
    <w:rsid w:val="009E39FF"/>
    <w:rsid w:val="009E3B3E"/>
    <w:rsid w:val="009E3FF0"/>
    <w:rsid w:val="009E438C"/>
    <w:rsid w:val="009E495C"/>
    <w:rsid w:val="009E55DC"/>
    <w:rsid w:val="009E5C4A"/>
    <w:rsid w:val="009E5E90"/>
    <w:rsid w:val="009E65E0"/>
    <w:rsid w:val="009E6B91"/>
    <w:rsid w:val="009E7DFC"/>
    <w:rsid w:val="009F0135"/>
    <w:rsid w:val="009F1432"/>
    <w:rsid w:val="009F1A2D"/>
    <w:rsid w:val="009F3C92"/>
    <w:rsid w:val="009F4B90"/>
    <w:rsid w:val="009F4E48"/>
    <w:rsid w:val="009F4F87"/>
    <w:rsid w:val="009F5EA1"/>
    <w:rsid w:val="009F6310"/>
    <w:rsid w:val="009F6400"/>
    <w:rsid w:val="009F7097"/>
    <w:rsid w:val="009F725A"/>
    <w:rsid w:val="00A007DA"/>
    <w:rsid w:val="00A01179"/>
    <w:rsid w:val="00A02679"/>
    <w:rsid w:val="00A026CB"/>
    <w:rsid w:val="00A02792"/>
    <w:rsid w:val="00A0555C"/>
    <w:rsid w:val="00A0559C"/>
    <w:rsid w:val="00A063E8"/>
    <w:rsid w:val="00A06903"/>
    <w:rsid w:val="00A0695A"/>
    <w:rsid w:val="00A06C9D"/>
    <w:rsid w:val="00A06DFD"/>
    <w:rsid w:val="00A07211"/>
    <w:rsid w:val="00A07EBD"/>
    <w:rsid w:val="00A133D1"/>
    <w:rsid w:val="00A134FD"/>
    <w:rsid w:val="00A139C5"/>
    <w:rsid w:val="00A13D82"/>
    <w:rsid w:val="00A14538"/>
    <w:rsid w:val="00A14EBF"/>
    <w:rsid w:val="00A1537A"/>
    <w:rsid w:val="00A1541D"/>
    <w:rsid w:val="00A15BC6"/>
    <w:rsid w:val="00A15E71"/>
    <w:rsid w:val="00A15EAA"/>
    <w:rsid w:val="00A16A80"/>
    <w:rsid w:val="00A17EF3"/>
    <w:rsid w:val="00A20432"/>
    <w:rsid w:val="00A20506"/>
    <w:rsid w:val="00A20A9A"/>
    <w:rsid w:val="00A20E61"/>
    <w:rsid w:val="00A24A2A"/>
    <w:rsid w:val="00A25AC4"/>
    <w:rsid w:val="00A265E0"/>
    <w:rsid w:val="00A26D85"/>
    <w:rsid w:val="00A27C1A"/>
    <w:rsid w:val="00A30411"/>
    <w:rsid w:val="00A3064B"/>
    <w:rsid w:val="00A30952"/>
    <w:rsid w:val="00A314DB"/>
    <w:rsid w:val="00A31AE3"/>
    <w:rsid w:val="00A31F86"/>
    <w:rsid w:val="00A3353E"/>
    <w:rsid w:val="00A336F9"/>
    <w:rsid w:val="00A34095"/>
    <w:rsid w:val="00A3509A"/>
    <w:rsid w:val="00A35A75"/>
    <w:rsid w:val="00A35FF3"/>
    <w:rsid w:val="00A4015C"/>
    <w:rsid w:val="00A40960"/>
    <w:rsid w:val="00A410DF"/>
    <w:rsid w:val="00A42759"/>
    <w:rsid w:val="00A444D3"/>
    <w:rsid w:val="00A45757"/>
    <w:rsid w:val="00A468A2"/>
    <w:rsid w:val="00A4735C"/>
    <w:rsid w:val="00A47559"/>
    <w:rsid w:val="00A5036D"/>
    <w:rsid w:val="00A504E8"/>
    <w:rsid w:val="00A525AD"/>
    <w:rsid w:val="00A52C9A"/>
    <w:rsid w:val="00A5303E"/>
    <w:rsid w:val="00A5305F"/>
    <w:rsid w:val="00A53451"/>
    <w:rsid w:val="00A53713"/>
    <w:rsid w:val="00A5375D"/>
    <w:rsid w:val="00A5379B"/>
    <w:rsid w:val="00A53E89"/>
    <w:rsid w:val="00A54096"/>
    <w:rsid w:val="00A54802"/>
    <w:rsid w:val="00A55661"/>
    <w:rsid w:val="00A5604B"/>
    <w:rsid w:val="00A57F3A"/>
    <w:rsid w:val="00A60563"/>
    <w:rsid w:val="00A60BE1"/>
    <w:rsid w:val="00A6129F"/>
    <w:rsid w:val="00A61EE0"/>
    <w:rsid w:val="00A62983"/>
    <w:rsid w:val="00A629C6"/>
    <w:rsid w:val="00A638F5"/>
    <w:rsid w:val="00A63977"/>
    <w:rsid w:val="00A63D4C"/>
    <w:rsid w:val="00A641BA"/>
    <w:rsid w:val="00A644F2"/>
    <w:rsid w:val="00A654C2"/>
    <w:rsid w:val="00A65563"/>
    <w:rsid w:val="00A65E92"/>
    <w:rsid w:val="00A65EE6"/>
    <w:rsid w:val="00A70AA5"/>
    <w:rsid w:val="00A72684"/>
    <w:rsid w:val="00A72947"/>
    <w:rsid w:val="00A72CE7"/>
    <w:rsid w:val="00A741CF"/>
    <w:rsid w:val="00A74614"/>
    <w:rsid w:val="00A74C84"/>
    <w:rsid w:val="00A7639F"/>
    <w:rsid w:val="00A76ADF"/>
    <w:rsid w:val="00A7737E"/>
    <w:rsid w:val="00A776FF"/>
    <w:rsid w:val="00A77840"/>
    <w:rsid w:val="00A77FBA"/>
    <w:rsid w:val="00A80200"/>
    <w:rsid w:val="00A80222"/>
    <w:rsid w:val="00A80BD9"/>
    <w:rsid w:val="00A82199"/>
    <w:rsid w:val="00A82543"/>
    <w:rsid w:val="00A82D59"/>
    <w:rsid w:val="00A8450A"/>
    <w:rsid w:val="00A85169"/>
    <w:rsid w:val="00A85245"/>
    <w:rsid w:val="00A8580E"/>
    <w:rsid w:val="00A85D9F"/>
    <w:rsid w:val="00A861FA"/>
    <w:rsid w:val="00A86BD0"/>
    <w:rsid w:val="00A90BB1"/>
    <w:rsid w:val="00A9124C"/>
    <w:rsid w:val="00A91E41"/>
    <w:rsid w:val="00A92227"/>
    <w:rsid w:val="00A93E3F"/>
    <w:rsid w:val="00A943CE"/>
    <w:rsid w:val="00A94516"/>
    <w:rsid w:val="00A94A59"/>
    <w:rsid w:val="00A94D57"/>
    <w:rsid w:val="00A95448"/>
    <w:rsid w:val="00A9672A"/>
    <w:rsid w:val="00A97CC6"/>
    <w:rsid w:val="00AA0660"/>
    <w:rsid w:val="00AA0A0D"/>
    <w:rsid w:val="00AA178E"/>
    <w:rsid w:val="00AA3B81"/>
    <w:rsid w:val="00AA4AC0"/>
    <w:rsid w:val="00AA6331"/>
    <w:rsid w:val="00AA71C6"/>
    <w:rsid w:val="00AB0325"/>
    <w:rsid w:val="00AB066B"/>
    <w:rsid w:val="00AB1115"/>
    <w:rsid w:val="00AB112F"/>
    <w:rsid w:val="00AB2B00"/>
    <w:rsid w:val="00AB2CEF"/>
    <w:rsid w:val="00AB2E7B"/>
    <w:rsid w:val="00AB2FA7"/>
    <w:rsid w:val="00AB3CAF"/>
    <w:rsid w:val="00AB3E20"/>
    <w:rsid w:val="00AB482E"/>
    <w:rsid w:val="00AB4C3C"/>
    <w:rsid w:val="00AB5E10"/>
    <w:rsid w:val="00AB6137"/>
    <w:rsid w:val="00AB6CE0"/>
    <w:rsid w:val="00AB76E3"/>
    <w:rsid w:val="00AC007C"/>
    <w:rsid w:val="00AC0466"/>
    <w:rsid w:val="00AC1D05"/>
    <w:rsid w:val="00AC2D53"/>
    <w:rsid w:val="00AC3042"/>
    <w:rsid w:val="00AC4113"/>
    <w:rsid w:val="00AC4B09"/>
    <w:rsid w:val="00AC4D3F"/>
    <w:rsid w:val="00AC4E55"/>
    <w:rsid w:val="00AC5031"/>
    <w:rsid w:val="00AC5A72"/>
    <w:rsid w:val="00AC5FDE"/>
    <w:rsid w:val="00AC64AD"/>
    <w:rsid w:val="00AD1673"/>
    <w:rsid w:val="00AD1757"/>
    <w:rsid w:val="00AD1AF2"/>
    <w:rsid w:val="00AD260E"/>
    <w:rsid w:val="00AD2DBB"/>
    <w:rsid w:val="00AD3961"/>
    <w:rsid w:val="00AD3B8D"/>
    <w:rsid w:val="00AD3E1A"/>
    <w:rsid w:val="00AD3FFA"/>
    <w:rsid w:val="00AD4A84"/>
    <w:rsid w:val="00AD4B49"/>
    <w:rsid w:val="00AD4B53"/>
    <w:rsid w:val="00AD5B9A"/>
    <w:rsid w:val="00AD6913"/>
    <w:rsid w:val="00AD73C4"/>
    <w:rsid w:val="00AE011F"/>
    <w:rsid w:val="00AE2E3B"/>
    <w:rsid w:val="00AE384C"/>
    <w:rsid w:val="00AE3A17"/>
    <w:rsid w:val="00AE476D"/>
    <w:rsid w:val="00AE49C2"/>
    <w:rsid w:val="00AE4A84"/>
    <w:rsid w:val="00AE535B"/>
    <w:rsid w:val="00AE5AE4"/>
    <w:rsid w:val="00AF12CF"/>
    <w:rsid w:val="00AF265E"/>
    <w:rsid w:val="00AF2922"/>
    <w:rsid w:val="00AF2F94"/>
    <w:rsid w:val="00AF354C"/>
    <w:rsid w:val="00AF3AB1"/>
    <w:rsid w:val="00AF3B40"/>
    <w:rsid w:val="00AF3F19"/>
    <w:rsid w:val="00AF3F91"/>
    <w:rsid w:val="00AF5695"/>
    <w:rsid w:val="00AF5739"/>
    <w:rsid w:val="00AF67BA"/>
    <w:rsid w:val="00AF67DC"/>
    <w:rsid w:val="00AF6CA7"/>
    <w:rsid w:val="00AF6E66"/>
    <w:rsid w:val="00AF70DF"/>
    <w:rsid w:val="00AF78A6"/>
    <w:rsid w:val="00AF7DAE"/>
    <w:rsid w:val="00B001BC"/>
    <w:rsid w:val="00B00E81"/>
    <w:rsid w:val="00B01696"/>
    <w:rsid w:val="00B023B5"/>
    <w:rsid w:val="00B02B09"/>
    <w:rsid w:val="00B03131"/>
    <w:rsid w:val="00B05894"/>
    <w:rsid w:val="00B05E2C"/>
    <w:rsid w:val="00B06F90"/>
    <w:rsid w:val="00B077B1"/>
    <w:rsid w:val="00B07DF1"/>
    <w:rsid w:val="00B115FE"/>
    <w:rsid w:val="00B11C11"/>
    <w:rsid w:val="00B12508"/>
    <w:rsid w:val="00B12764"/>
    <w:rsid w:val="00B13916"/>
    <w:rsid w:val="00B13E02"/>
    <w:rsid w:val="00B14A7E"/>
    <w:rsid w:val="00B156D9"/>
    <w:rsid w:val="00B15AAF"/>
    <w:rsid w:val="00B15D79"/>
    <w:rsid w:val="00B16EE5"/>
    <w:rsid w:val="00B17211"/>
    <w:rsid w:val="00B175F3"/>
    <w:rsid w:val="00B17911"/>
    <w:rsid w:val="00B1797B"/>
    <w:rsid w:val="00B1798B"/>
    <w:rsid w:val="00B17DA6"/>
    <w:rsid w:val="00B17F2D"/>
    <w:rsid w:val="00B21358"/>
    <w:rsid w:val="00B2225E"/>
    <w:rsid w:val="00B22FFE"/>
    <w:rsid w:val="00B23E62"/>
    <w:rsid w:val="00B243D3"/>
    <w:rsid w:val="00B263A3"/>
    <w:rsid w:val="00B26753"/>
    <w:rsid w:val="00B302C1"/>
    <w:rsid w:val="00B3194E"/>
    <w:rsid w:val="00B31C16"/>
    <w:rsid w:val="00B3202D"/>
    <w:rsid w:val="00B3227E"/>
    <w:rsid w:val="00B33C3B"/>
    <w:rsid w:val="00B342FB"/>
    <w:rsid w:val="00B34884"/>
    <w:rsid w:val="00B36B50"/>
    <w:rsid w:val="00B37743"/>
    <w:rsid w:val="00B37EAC"/>
    <w:rsid w:val="00B4063C"/>
    <w:rsid w:val="00B40A02"/>
    <w:rsid w:val="00B40EA3"/>
    <w:rsid w:val="00B41454"/>
    <w:rsid w:val="00B41806"/>
    <w:rsid w:val="00B42388"/>
    <w:rsid w:val="00B42490"/>
    <w:rsid w:val="00B42591"/>
    <w:rsid w:val="00B437C6"/>
    <w:rsid w:val="00B43DEB"/>
    <w:rsid w:val="00B44C4A"/>
    <w:rsid w:val="00B45A9D"/>
    <w:rsid w:val="00B45D2F"/>
    <w:rsid w:val="00B52557"/>
    <w:rsid w:val="00B5280E"/>
    <w:rsid w:val="00B534F4"/>
    <w:rsid w:val="00B53CBF"/>
    <w:rsid w:val="00B53D77"/>
    <w:rsid w:val="00B54A5C"/>
    <w:rsid w:val="00B55660"/>
    <w:rsid w:val="00B55E32"/>
    <w:rsid w:val="00B5632E"/>
    <w:rsid w:val="00B56817"/>
    <w:rsid w:val="00B56B34"/>
    <w:rsid w:val="00B5785B"/>
    <w:rsid w:val="00B57AB2"/>
    <w:rsid w:val="00B60234"/>
    <w:rsid w:val="00B60EEA"/>
    <w:rsid w:val="00B62567"/>
    <w:rsid w:val="00B632C5"/>
    <w:rsid w:val="00B643CC"/>
    <w:rsid w:val="00B64901"/>
    <w:rsid w:val="00B65095"/>
    <w:rsid w:val="00B65476"/>
    <w:rsid w:val="00B658BF"/>
    <w:rsid w:val="00B65A1A"/>
    <w:rsid w:val="00B65FDB"/>
    <w:rsid w:val="00B6628F"/>
    <w:rsid w:val="00B662C8"/>
    <w:rsid w:val="00B6651F"/>
    <w:rsid w:val="00B67277"/>
    <w:rsid w:val="00B67899"/>
    <w:rsid w:val="00B72DF7"/>
    <w:rsid w:val="00B7412F"/>
    <w:rsid w:val="00B7520F"/>
    <w:rsid w:val="00B7666B"/>
    <w:rsid w:val="00B76684"/>
    <w:rsid w:val="00B77C50"/>
    <w:rsid w:val="00B77D05"/>
    <w:rsid w:val="00B80048"/>
    <w:rsid w:val="00B81A1D"/>
    <w:rsid w:val="00B81B45"/>
    <w:rsid w:val="00B822B4"/>
    <w:rsid w:val="00B822BE"/>
    <w:rsid w:val="00B82CD7"/>
    <w:rsid w:val="00B8384B"/>
    <w:rsid w:val="00B83DA3"/>
    <w:rsid w:val="00B84B46"/>
    <w:rsid w:val="00B84E31"/>
    <w:rsid w:val="00B853C4"/>
    <w:rsid w:val="00B86034"/>
    <w:rsid w:val="00B8610F"/>
    <w:rsid w:val="00B870D1"/>
    <w:rsid w:val="00B87476"/>
    <w:rsid w:val="00B8784C"/>
    <w:rsid w:val="00B87DA5"/>
    <w:rsid w:val="00B87E10"/>
    <w:rsid w:val="00B87EAB"/>
    <w:rsid w:val="00B901CD"/>
    <w:rsid w:val="00B9040F"/>
    <w:rsid w:val="00B9197C"/>
    <w:rsid w:val="00B925CD"/>
    <w:rsid w:val="00B92B8C"/>
    <w:rsid w:val="00B92CC5"/>
    <w:rsid w:val="00B93DD0"/>
    <w:rsid w:val="00B942F3"/>
    <w:rsid w:val="00B96623"/>
    <w:rsid w:val="00B971C1"/>
    <w:rsid w:val="00B9755B"/>
    <w:rsid w:val="00B97EE6"/>
    <w:rsid w:val="00BA0869"/>
    <w:rsid w:val="00BA0B86"/>
    <w:rsid w:val="00BA0FD1"/>
    <w:rsid w:val="00BA1A1F"/>
    <w:rsid w:val="00BA25B8"/>
    <w:rsid w:val="00BA2BFF"/>
    <w:rsid w:val="00BA2E75"/>
    <w:rsid w:val="00BA3493"/>
    <w:rsid w:val="00BA49A5"/>
    <w:rsid w:val="00BA4BF8"/>
    <w:rsid w:val="00BA57F6"/>
    <w:rsid w:val="00BA6441"/>
    <w:rsid w:val="00BA672F"/>
    <w:rsid w:val="00BA6BE9"/>
    <w:rsid w:val="00BA7284"/>
    <w:rsid w:val="00BB0615"/>
    <w:rsid w:val="00BB0B18"/>
    <w:rsid w:val="00BB0C63"/>
    <w:rsid w:val="00BB11E4"/>
    <w:rsid w:val="00BB166A"/>
    <w:rsid w:val="00BB1972"/>
    <w:rsid w:val="00BB1D97"/>
    <w:rsid w:val="00BB2FC9"/>
    <w:rsid w:val="00BB33BF"/>
    <w:rsid w:val="00BB3442"/>
    <w:rsid w:val="00BB3492"/>
    <w:rsid w:val="00BB3C95"/>
    <w:rsid w:val="00BB4518"/>
    <w:rsid w:val="00BB47B7"/>
    <w:rsid w:val="00BB5074"/>
    <w:rsid w:val="00BB6080"/>
    <w:rsid w:val="00BB7DB7"/>
    <w:rsid w:val="00BB7DD0"/>
    <w:rsid w:val="00BB7FDC"/>
    <w:rsid w:val="00BC1BFE"/>
    <w:rsid w:val="00BC3249"/>
    <w:rsid w:val="00BC4C8A"/>
    <w:rsid w:val="00BC724B"/>
    <w:rsid w:val="00BD0455"/>
    <w:rsid w:val="00BD1292"/>
    <w:rsid w:val="00BD2942"/>
    <w:rsid w:val="00BD32B0"/>
    <w:rsid w:val="00BD39BF"/>
    <w:rsid w:val="00BD41DB"/>
    <w:rsid w:val="00BD560D"/>
    <w:rsid w:val="00BD6595"/>
    <w:rsid w:val="00BD72B7"/>
    <w:rsid w:val="00BD78FA"/>
    <w:rsid w:val="00BD7C5C"/>
    <w:rsid w:val="00BD7F72"/>
    <w:rsid w:val="00BE0CE7"/>
    <w:rsid w:val="00BE1357"/>
    <w:rsid w:val="00BE1C96"/>
    <w:rsid w:val="00BE3864"/>
    <w:rsid w:val="00BE499F"/>
    <w:rsid w:val="00BE520F"/>
    <w:rsid w:val="00BE54F5"/>
    <w:rsid w:val="00BE5ABB"/>
    <w:rsid w:val="00BE7A4B"/>
    <w:rsid w:val="00BE7BA9"/>
    <w:rsid w:val="00BF0682"/>
    <w:rsid w:val="00BF207F"/>
    <w:rsid w:val="00BF246D"/>
    <w:rsid w:val="00BF2EDB"/>
    <w:rsid w:val="00BF2FDE"/>
    <w:rsid w:val="00BF3C9D"/>
    <w:rsid w:val="00BF4823"/>
    <w:rsid w:val="00BF4C80"/>
    <w:rsid w:val="00BF6E9E"/>
    <w:rsid w:val="00BF6F74"/>
    <w:rsid w:val="00C00C5E"/>
    <w:rsid w:val="00C013F8"/>
    <w:rsid w:val="00C03434"/>
    <w:rsid w:val="00C03828"/>
    <w:rsid w:val="00C038EE"/>
    <w:rsid w:val="00C03BC6"/>
    <w:rsid w:val="00C03F6A"/>
    <w:rsid w:val="00C043CA"/>
    <w:rsid w:val="00C05A44"/>
    <w:rsid w:val="00C060A2"/>
    <w:rsid w:val="00C0728A"/>
    <w:rsid w:val="00C07341"/>
    <w:rsid w:val="00C07B0B"/>
    <w:rsid w:val="00C07C88"/>
    <w:rsid w:val="00C10839"/>
    <w:rsid w:val="00C10D21"/>
    <w:rsid w:val="00C11B36"/>
    <w:rsid w:val="00C1219F"/>
    <w:rsid w:val="00C12279"/>
    <w:rsid w:val="00C12355"/>
    <w:rsid w:val="00C12D9A"/>
    <w:rsid w:val="00C13AAC"/>
    <w:rsid w:val="00C14143"/>
    <w:rsid w:val="00C141F7"/>
    <w:rsid w:val="00C1469A"/>
    <w:rsid w:val="00C16747"/>
    <w:rsid w:val="00C16A60"/>
    <w:rsid w:val="00C16AF1"/>
    <w:rsid w:val="00C16CEC"/>
    <w:rsid w:val="00C17424"/>
    <w:rsid w:val="00C17760"/>
    <w:rsid w:val="00C17F66"/>
    <w:rsid w:val="00C200FB"/>
    <w:rsid w:val="00C2018D"/>
    <w:rsid w:val="00C20ADD"/>
    <w:rsid w:val="00C22255"/>
    <w:rsid w:val="00C22641"/>
    <w:rsid w:val="00C22C32"/>
    <w:rsid w:val="00C22F15"/>
    <w:rsid w:val="00C23924"/>
    <w:rsid w:val="00C23E1B"/>
    <w:rsid w:val="00C2439E"/>
    <w:rsid w:val="00C248BE"/>
    <w:rsid w:val="00C2535D"/>
    <w:rsid w:val="00C26A14"/>
    <w:rsid w:val="00C26F62"/>
    <w:rsid w:val="00C27EC9"/>
    <w:rsid w:val="00C30953"/>
    <w:rsid w:val="00C30A74"/>
    <w:rsid w:val="00C30BAA"/>
    <w:rsid w:val="00C31B8C"/>
    <w:rsid w:val="00C3250C"/>
    <w:rsid w:val="00C33284"/>
    <w:rsid w:val="00C33F4C"/>
    <w:rsid w:val="00C34B25"/>
    <w:rsid w:val="00C358F3"/>
    <w:rsid w:val="00C36716"/>
    <w:rsid w:val="00C40EF1"/>
    <w:rsid w:val="00C42590"/>
    <w:rsid w:val="00C428F5"/>
    <w:rsid w:val="00C43649"/>
    <w:rsid w:val="00C44A5F"/>
    <w:rsid w:val="00C4564B"/>
    <w:rsid w:val="00C45BCB"/>
    <w:rsid w:val="00C45C12"/>
    <w:rsid w:val="00C463DF"/>
    <w:rsid w:val="00C46D81"/>
    <w:rsid w:val="00C47731"/>
    <w:rsid w:val="00C47A9A"/>
    <w:rsid w:val="00C47B96"/>
    <w:rsid w:val="00C51121"/>
    <w:rsid w:val="00C5139C"/>
    <w:rsid w:val="00C5149E"/>
    <w:rsid w:val="00C51B83"/>
    <w:rsid w:val="00C52A36"/>
    <w:rsid w:val="00C5350B"/>
    <w:rsid w:val="00C53932"/>
    <w:rsid w:val="00C53B37"/>
    <w:rsid w:val="00C54273"/>
    <w:rsid w:val="00C54572"/>
    <w:rsid w:val="00C550BE"/>
    <w:rsid w:val="00C5534A"/>
    <w:rsid w:val="00C5593F"/>
    <w:rsid w:val="00C55BDE"/>
    <w:rsid w:val="00C5606D"/>
    <w:rsid w:val="00C612EF"/>
    <w:rsid w:val="00C61701"/>
    <w:rsid w:val="00C63AEA"/>
    <w:rsid w:val="00C63E8F"/>
    <w:rsid w:val="00C647D7"/>
    <w:rsid w:val="00C64F3A"/>
    <w:rsid w:val="00C651A0"/>
    <w:rsid w:val="00C6545B"/>
    <w:rsid w:val="00C65FF7"/>
    <w:rsid w:val="00C66C04"/>
    <w:rsid w:val="00C67B26"/>
    <w:rsid w:val="00C701C5"/>
    <w:rsid w:val="00C70E2E"/>
    <w:rsid w:val="00C710A9"/>
    <w:rsid w:val="00C7284C"/>
    <w:rsid w:val="00C7296A"/>
    <w:rsid w:val="00C72ED0"/>
    <w:rsid w:val="00C73646"/>
    <w:rsid w:val="00C737AD"/>
    <w:rsid w:val="00C73A9E"/>
    <w:rsid w:val="00C74143"/>
    <w:rsid w:val="00C74A9B"/>
    <w:rsid w:val="00C74D44"/>
    <w:rsid w:val="00C755BE"/>
    <w:rsid w:val="00C758B0"/>
    <w:rsid w:val="00C75907"/>
    <w:rsid w:val="00C75B9A"/>
    <w:rsid w:val="00C77123"/>
    <w:rsid w:val="00C8016E"/>
    <w:rsid w:val="00C8025C"/>
    <w:rsid w:val="00C81302"/>
    <w:rsid w:val="00C81B04"/>
    <w:rsid w:val="00C82F29"/>
    <w:rsid w:val="00C833D4"/>
    <w:rsid w:val="00C837C9"/>
    <w:rsid w:val="00C85E53"/>
    <w:rsid w:val="00C86154"/>
    <w:rsid w:val="00C86A8F"/>
    <w:rsid w:val="00C86CCC"/>
    <w:rsid w:val="00C904FA"/>
    <w:rsid w:val="00C90587"/>
    <w:rsid w:val="00C90758"/>
    <w:rsid w:val="00C90BD0"/>
    <w:rsid w:val="00C915AE"/>
    <w:rsid w:val="00C91DF6"/>
    <w:rsid w:val="00C925AD"/>
    <w:rsid w:val="00C92617"/>
    <w:rsid w:val="00C926C8"/>
    <w:rsid w:val="00C92A16"/>
    <w:rsid w:val="00C92D72"/>
    <w:rsid w:val="00C9344A"/>
    <w:rsid w:val="00C93B62"/>
    <w:rsid w:val="00C9427A"/>
    <w:rsid w:val="00C94FE8"/>
    <w:rsid w:val="00C950C7"/>
    <w:rsid w:val="00C95C6C"/>
    <w:rsid w:val="00C95C80"/>
    <w:rsid w:val="00C95F6F"/>
    <w:rsid w:val="00C9677F"/>
    <w:rsid w:val="00C96FBC"/>
    <w:rsid w:val="00CA093F"/>
    <w:rsid w:val="00CA0B84"/>
    <w:rsid w:val="00CA267B"/>
    <w:rsid w:val="00CA28C6"/>
    <w:rsid w:val="00CA2E2D"/>
    <w:rsid w:val="00CA3128"/>
    <w:rsid w:val="00CA32CF"/>
    <w:rsid w:val="00CA37B8"/>
    <w:rsid w:val="00CA3A7E"/>
    <w:rsid w:val="00CA4146"/>
    <w:rsid w:val="00CA4666"/>
    <w:rsid w:val="00CA4675"/>
    <w:rsid w:val="00CA5A32"/>
    <w:rsid w:val="00CA73E9"/>
    <w:rsid w:val="00CA7AF8"/>
    <w:rsid w:val="00CB0160"/>
    <w:rsid w:val="00CB1718"/>
    <w:rsid w:val="00CB1E04"/>
    <w:rsid w:val="00CB24D3"/>
    <w:rsid w:val="00CB2691"/>
    <w:rsid w:val="00CB31C5"/>
    <w:rsid w:val="00CB32C0"/>
    <w:rsid w:val="00CB3D28"/>
    <w:rsid w:val="00CB3DB3"/>
    <w:rsid w:val="00CB3DCC"/>
    <w:rsid w:val="00CB5A85"/>
    <w:rsid w:val="00CB6CC9"/>
    <w:rsid w:val="00CB72DE"/>
    <w:rsid w:val="00CB768A"/>
    <w:rsid w:val="00CC08C7"/>
    <w:rsid w:val="00CC19C0"/>
    <w:rsid w:val="00CC1F77"/>
    <w:rsid w:val="00CC2084"/>
    <w:rsid w:val="00CC2762"/>
    <w:rsid w:val="00CC29FC"/>
    <w:rsid w:val="00CC2DAC"/>
    <w:rsid w:val="00CC3DB5"/>
    <w:rsid w:val="00CC449E"/>
    <w:rsid w:val="00CC487B"/>
    <w:rsid w:val="00CC4EC8"/>
    <w:rsid w:val="00CC51DD"/>
    <w:rsid w:val="00CC539C"/>
    <w:rsid w:val="00CC6BBF"/>
    <w:rsid w:val="00CC6D7C"/>
    <w:rsid w:val="00CC74E2"/>
    <w:rsid w:val="00CC7E0B"/>
    <w:rsid w:val="00CD0A92"/>
    <w:rsid w:val="00CD1326"/>
    <w:rsid w:val="00CD32D5"/>
    <w:rsid w:val="00CD35D1"/>
    <w:rsid w:val="00CD418B"/>
    <w:rsid w:val="00CD45AA"/>
    <w:rsid w:val="00CD4F86"/>
    <w:rsid w:val="00CD51A8"/>
    <w:rsid w:val="00CD5D39"/>
    <w:rsid w:val="00CD5ED2"/>
    <w:rsid w:val="00CD659D"/>
    <w:rsid w:val="00CD687E"/>
    <w:rsid w:val="00CD7B72"/>
    <w:rsid w:val="00CE0A95"/>
    <w:rsid w:val="00CE0BDD"/>
    <w:rsid w:val="00CE3D81"/>
    <w:rsid w:val="00CE494B"/>
    <w:rsid w:val="00CE5068"/>
    <w:rsid w:val="00CE5579"/>
    <w:rsid w:val="00CE6A58"/>
    <w:rsid w:val="00CE6B3F"/>
    <w:rsid w:val="00CE703D"/>
    <w:rsid w:val="00CE75D3"/>
    <w:rsid w:val="00CF15E2"/>
    <w:rsid w:val="00CF2E87"/>
    <w:rsid w:val="00CF3466"/>
    <w:rsid w:val="00CF452F"/>
    <w:rsid w:val="00CF458F"/>
    <w:rsid w:val="00CF58E2"/>
    <w:rsid w:val="00CF5B19"/>
    <w:rsid w:val="00CF5D0E"/>
    <w:rsid w:val="00CF765B"/>
    <w:rsid w:val="00CF7AB4"/>
    <w:rsid w:val="00D00083"/>
    <w:rsid w:val="00D00714"/>
    <w:rsid w:val="00D01185"/>
    <w:rsid w:val="00D01B17"/>
    <w:rsid w:val="00D02103"/>
    <w:rsid w:val="00D02880"/>
    <w:rsid w:val="00D030F4"/>
    <w:rsid w:val="00D03FEE"/>
    <w:rsid w:val="00D044FC"/>
    <w:rsid w:val="00D05A2C"/>
    <w:rsid w:val="00D05D16"/>
    <w:rsid w:val="00D06260"/>
    <w:rsid w:val="00D066E8"/>
    <w:rsid w:val="00D0701C"/>
    <w:rsid w:val="00D11DA4"/>
    <w:rsid w:val="00D11E21"/>
    <w:rsid w:val="00D12067"/>
    <w:rsid w:val="00D13506"/>
    <w:rsid w:val="00D13A10"/>
    <w:rsid w:val="00D13EA3"/>
    <w:rsid w:val="00D153CE"/>
    <w:rsid w:val="00D15BA5"/>
    <w:rsid w:val="00D16743"/>
    <w:rsid w:val="00D17F74"/>
    <w:rsid w:val="00D20553"/>
    <w:rsid w:val="00D20C70"/>
    <w:rsid w:val="00D21A67"/>
    <w:rsid w:val="00D21E1B"/>
    <w:rsid w:val="00D22303"/>
    <w:rsid w:val="00D22EA2"/>
    <w:rsid w:val="00D23490"/>
    <w:rsid w:val="00D23A63"/>
    <w:rsid w:val="00D2407C"/>
    <w:rsid w:val="00D242B1"/>
    <w:rsid w:val="00D246AB"/>
    <w:rsid w:val="00D255B7"/>
    <w:rsid w:val="00D25C2E"/>
    <w:rsid w:val="00D26023"/>
    <w:rsid w:val="00D265CC"/>
    <w:rsid w:val="00D27E34"/>
    <w:rsid w:val="00D30076"/>
    <w:rsid w:val="00D30B78"/>
    <w:rsid w:val="00D30EAC"/>
    <w:rsid w:val="00D31B80"/>
    <w:rsid w:val="00D32597"/>
    <w:rsid w:val="00D32648"/>
    <w:rsid w:val="00D32A69"/>
    <w:rsid w:val="00D32B10"/>
    <w:rsid w:val="00D33BF9"/>
    <w:rsid w:val="00D33F65"/>
    <w:rsid w:val="00D34506"/>
    <w:rsid w:val="00D34C65"/>
    <w:rsid w:val="00D35711"/>
    <w:rsid w:val="00D3595B"/>
    <w:rsid w:val="00D35D99"/>
    <w:rsid w:val="00D3705D"/>
    <w:rsid w:val="00D374F6"/>
    <w:rsid w:val="00D377DD"/>
    <w:rsid w:val="00D37C14"/>
    <w:rsid w:val="00D401EC"/>
    <w:rsid w:val="00D402EA"/>
    <w:rsid w:val="00D409CC"/>
    <w:rsid w:val="00D416FF"/>
    <w:rsid w:val="00D4219F"/>
    <w:rsid w:val="00D44349"/>
    <w:rsid w:val="00D446DB"/>
    <w:rsid w:val="00D44CA5"/>
    <w:rsid w:val="00D457A0"/>
    <w:rsid w:val="00D4685F"/>
    <w:rsid w:val="00D5005C"/>
    <w:rsid w:val="00D501EF"/>
    <w:rsid w:val="00D50BAA"/>
    <w:rsid w:val="00D51205"/>
    <w:rsid w:val="00D5246B"/>
    <w:rsid w:val="00D53B0D"/>
    <w:rsid w:val="00D53CB2"/>
    <w:rsid w:val="00D53CC9"/>
    <w:rsid w:val="00D5465E"/>
    <w:rsid w:val="00D54FE6"/>
    <w:rsid w:val="00D5544B"/>
    <w:rsid w:val="00D55BD5"/>
    <w:rsid w:val="00D55C34"/>
    <w:rsid w:val="00D55EEA"/>
    <w:rsid w:val="00D565E9"/>
    <w:rsid w:val="00D56BD5"/>
    <w:rsid w:val="00D579A1"/>
    <w:rsid w:val="00D57F3D"/>
    <w:rsid w:val="00D605AB"/>
    <w:rsid w:val="00D60D10"/>
    <w:rsid w:val="00D64B8F"/>
    <w:rsid w:val="00D65042"/>
    <w:rsid w:val="00D67B90"/>
    <w:rsid w:val="00D67BB3"/>
    <w:rsid w:val="00D7110D"/>
    <w:rsid w:val="00D71236"/>
    <w:rsid w:val="00D7138D"/>
    <w:rsid w:val="00D71B72"/>
    <w:rsid w:val="00D71CB4"/>
    <w:rsid w:val="00D72189"/>
    <w:rsid w:val="00D72FEC"/>
    <w:rsid w:val="00D73621"/>
    <w:rsid w:val="00D7382A"/>
    <w:rsid w:val="00D74688"/>
    <w:rsid w:val="00D75E67"/>
    <w:rsid w:val="00D76243"/>
    <w:rsid w:val="00D763C4"/>
    <w:rsid w:val="00D7681F"/>
    <w:rsid w:val="00D768B5"/>
    <w:rsid w:val="00D76BE7"/>
    <w:rsid w:val="00D7753B"/>
    <w:rsid w:val="00D83E15"/>
    <w:rsid w:val="00D851E3"/>
    <w:rsid w:val="00D85861"/>
    <w:rsid w:val="00D85B51"/>
    <w:rsid w:val="00D85DFE"/>
    <w:rsid w:val="00D85EB5"/>
    <w:rsid w:val="00D861F6"/>
    <w:rsid w:val="00D861FB"/>
    <w:rsid w:val="00D86AE8"/>
    <w:rsid w:val="00D90033"/>
    <w:rsid w:val="00D90D20"/>
    <w:rsid w:val="00D90DD7"/>
    <w:rsid w:val="00D90E55"/>
    <w:rsid w:val="00D9116D"/>
    <w:rsid w:val="00D9238E"/>
    <w:rsid w:val="00D929E7"/>
    <w:rsid w:val="00D929F3"/>
    <w:rsid w:val="00D933E6"/>
    <w:rsid w:val="00D94297"/>
    <w:rsid w:val="00D95986"/>
    <w:rsid w:val="00D95AAF"/>
    <w:rsid w:val="00D95D0D"/>
    <w:rsid w:val="00D96257"/>
    <w:rsid w:val="00D967F7"/>
    <w:rsid w:val="00D96ADE"/>
    <w:rsid w:val="00D9748D"/>
    <w:rsid w:val="00DA0FDC"/>
    <w:rsid w:val="00DA12C4"/>
    <w:rsid w:val="00DA16C5"/>
    <w:rsid w:val="00DA208F"/>
    <w:rsid w:val="00DA2200"/>
    <w:rsid w:val="00DA22EC"/>
    <w:rsid w:val="00DA3441"/>
    <w:rsid w:val="00DA367D"/>
    <w:rsid w:val="00DA3B9F"/>
    <w:rsid w:val="00DA4B50"/>
    <w:rsid w:val="00DA59DC"/>
    <w:rsid w:val="00DA5D34"/>
    <w:rsid w:val="00DA5EED"/>
    <w:rsid w:val="00DA68F1"/>
    <w:rsid w:val="00DA6A43"/>
    <w:rsid w:val="00DA7AA0"/>
    <w:rsid w:val="00DB0025"/>
    <w:rsid w:val="00DB1E6B"/>
    <w:rsid w:val="00DB23FE"/>
    <w:rsid w:val="00DB2CB8"/>
    <w:rsid w:val="00DB3164"/>
    <w:rsid w:val="00DB4398"/>
    <w:rsid w:val="00DB4E33"/>
    <w:rsid w:val="00DB68BC"/>
    <w:rsid w:val="00DB7502"/>
    <w:rsid w:val="00DC0151"/>
    <w:rsid w:val="00DC0178"/>
    <w:rsid w:val="00DC04C5"/>
    <w:rsid w:val="00DC0583"/>
    <w:rsid w:val="00DC0B9A"/>
    <w:rsid w:val="00DC25FD"/>
    <w:rsid w:val="00DC3023"/>
    <w:rsid w:val="00DC3C71"/>
    <w:rsid w:val="00DC4ACB"/>
    <w:rsid w:val="00DC4FF7"/>
    <w:rsid w:val="00DC53D4"/>
    <w:rsid w:val="00DC548F"/>
    <w:rsid w:val="00DC5893"/>
    <w:rsid w:val="00DC5DA7"/>
    <w:rsid w:val="00DC7440"/>
    <w:rsid w:val="00DC77AE"/>
    <w:rsid w:val="00DD0197"/>
    <w:rsid w:val="00DD0716"/>
    <w:rsid w:val="00DD0BED"/>
    <w:rsid w:val="00DD0EA3"/>
    <w:rsid w:val="00DD0FCD"/>
    <w:rsid w:val="00DD1106"/>
    <w:rsid w:val="00DD1AB6"/>
    <w:rsid w:val="00DD1FC7"/>
    <w:rsid w:val="00DD2133"/>
    <w:rsid w:val="00DD2465"/>
    <w:rsid w:val="00DD287E"/>
    <w:rsid w:val="00DD2CA8"/>
    <w:rsid w:val="00DD3C39"/>
    <w:rsid w:val="00DD5422"/>
    <w:rsid w:val="00DD5741"/>
    <w:rsid w:val="00DD6525"/>
    <w:rsid w:val="00DD6A13"/>
    <w:rsid w:val="00DD6AC7"/>
    <w:rsid w:val="00DD6B3F"/>
    <w:rsid w:val="00DD70AE"/>
    <w:rsid w:val="00DD773B"/>
    <w:rsid w:val="00DE00B5"/>
    <w:rsid w:val="00DE0895"/>
    <w:rsid w:val="00DE1EEA"/>
    <w:rsid w:val="00DE1F43"/>
    <w:rsid w:val="00DE1F66"/>
    <w:rsid w:val="00DE23DE"/>
    <w:rsid w:val="00DE2D5E"/>
    <w:rsid w:val="00DE30ED"/>
    <w:rsid w:val="00DE3A13"/>
    <w:rsid w:val="00DE4129"/>
    <w:rsid w:val="00DE48EB"/>
    <w:rsid w:val="00DE5275"/>
    <w:rsid w:val="00DE5348"/>
    <w:rsid w:val="00DF0B10"/>
    <w:rsid w:val="00DF0E24"/>
    <w:rsid w:val="00DF2BF2"/>
    <w:rsid w:val="00DF36CD"/>
    <w:rsid w:val="00DF530F"/>
    <w:rsid w:val="00DF555C"/>
    <w:rsid w:val="00DF558E"/>
    <w:rsid w:val="00DF5E9F"/>
    <w:rsid w:val="00DF627A"/>
    <w:rsid w:val="00DF6454"/>
    <w:rsid w:val="00DF704E"/>
    <w:rsid w:val="00DF70F4"/>
    <w:rsid w:val="00DF769A"/>
    <w:rsid w:val="00DF7700"/>
    <w:rsid w:val="00DF7963"/>
    <w:rsid w:val="00E006E2"/>
    <w:rsid w:val="00E01A27"/>
    <w:rsid w:val="00E01C91"/>
    <w:rsid w:val="00E02EC9"/>
    <w:rsid w:val="00E02EF8"/>
    <w:rsid w:val="00E031FB"/>
    <w:rsid w:val="00E04388"/>
    <w:rsid w:val="00E04A1E"/>
    <w:rsid w:val="00E05B41"/>
    <w:rsid w:val="00E10DD3"/>
    <w:rsid w:val="00E1116F"/>
    <w:rsid w:val="00E11C16"/>
    <w:rsid w:val="00E120A2"/>
    <w:rsid w:val="00E12376"/>
    <w:rsid w:val="00E1238B"/>
    <w:rsid w:val="00E1339A"/>
    <w:rsid w:val="00E1447A"/>
    <w:rsid w:val="00E15EDE"/>
    <w:rsid w:val="00E167D6"/>
    <w:rsid w:val="00E1794A"/>
    <w:rsid w:val="00E17E4B"/>
    <w:rsid w:val="00E20B2F"/>
    <w:rsid w:val="00E21BC2"/>
    <w:rsid w:val="00E225AC"/>
    <w:rsid w:val="00E22A95"/>
    <w:rsid w:val="00E23883"/>
    <w:rsid w:val="00E23997"/>
    <w:rsid w:val="00E23E54"/>
    <w:rsid w:val="00E24689"/>
    <w:rsid w:val="00E24FB4"/>
    <w:rsid w:val="00E25A39"/>
    <w:rsid w:val="00E25FD6"/>
    <w:rsid w:val="00E302B6"/>
    <w:rsid w:val="00E30713"/>
    <w:rsid w:val="00E31E71"/>
    <w:rsid w:val="00E3362C"/>
    <w:rsid w:val="00E33B49"/>
    <w:rsid w:val="00E345FA"/>
    <w:rsid w:val="00E35451"/>
    <w:rsid w:val="00E35901"/>
    <w:rsid w:val="00E36FFD"/>
    <w:rsid w:val="00E3765A"/>
    <w:rsid w:val="00E402EB"/>
    <w:rsid w:val="00E40B16"/>
    <w:rsid w:val="00E4101A"/>
    <w:rsid w:val="00E416A5"/>
    <w:rsid w:val="00E417C8"/>
    <w:rsid w:val="00E41B43"/>
    <w:rsid w:val="00E41C5A"/>
    <w:rsid w:val="00E4247D"/>
    <w:rsid w:val="00E4267E"/>
    <w:rsid w:val="00E43167"/>
    <w:rsid w:val="00E438AD"/>
    <w:rsid w:val="00E4448E"/>
    <w:rsid w:val="00E445C7"/>
    <w:rsid w:val="00E44692"/>
    <w:rsid w:val="00E44751"/>
    <w:rsid w:val="00E448AB"/>
    <w:rsid w:val="00E44F72"/>
    <w:rsid w:val="00E46629"/>
    <w:rsid w:val="00E46D4C"/>
    <w:rsid w:val="00E46DB6"/>
    <w:rsid w:val="00E4754E"/>
    <w:rsid w:val="00E506B3"/>
    <w:rsid w:val="00E50BE7"/>
    <w:rsid w:val="00E50E74"/>
    <w:rsid w:val="00E5125A"/>
    <w:rsid w:val="00E51F92"/>
    <w:rsid w:val="00E533C1"/>
    <w:rsid w:val="00E53822"/>
    <w:rsid w:val="00E53BD2"/>
    <w:rsid w:val="00E545FA"/>
    <w:rsid w:val="00E54684"/>
    <w:rsid w:val="00E54856"/>
    <w:rsid w:val="00E54929"/>
    <w:rsid w:val="00E55CE8"/>
    <w:rsid w:val="00E5685E"/>
    <w:rsid w:val="00E56C3F"/>
    <w:rsid w:val="00E57F2B"/>
    <w:rsid w:val="00E605CC"/>
    <w:rsid w:val="00E60ED2"/>
    <w:rsid w:val="00E61C78"/>
    <w:rsid w:val="00E621ED"/>
    <w:rsid w:val="00E63771"/>
    <w:rsid w:val="00E64AA5"/>
    <w:rsid w:val="00E64BD6"/>
    <w:rsid w:val="00E64D74"/>
    <w:rsid w:val="00E64E46"/>
    <w:rsid w:val="00E658E4"/>
    <w:rsid w:val="00E661CD"/>
    <w:rsid w:val="00E6671C"/>
    <w:rsid w:val="00E670ED"/>
    <w:rsid w:val="00E67590"/>
    <w:rsid w:val="00E67E06"/>
    <w:rsid w:val="00E70590"/>
    <w:rsid w:val="00E70AE8"/>
    <w:rsid w:val="00E71FFE"/>
    <w:rsid w:val="00E732FB"/>
    <w:rsid w:val="00E73856"/>
    <w:rsid w:val="00E73EA5"/>
    <w:rsid w:val="00E75822"/>
    <w:rsid w:val="00E77661"/>
    <w:rsid w:val="00E7780B"/>
    <w:rsid w:val="00E80032"/>
    <w:rsid w:val="00E80715"/>
    <w:rsid w:val="00E808C0"/>
    <w:rsid w:val="00E80CD2"/>
    <w:rsid w:val="00E8162D"/>
    <w:rsid w:val="00E8165E"/>
    <w:rsid w:val="00E81BCF"/>
    <w:rsid w:val="00E81C5C"/>
    <w:rsid w:val="00E82B6E"/>
    <w:rsid w:val="00E82ED5"/>
    <w:rsid w:val="00E83191"/>
    <w:rsid w:val="00E8444F"/>
    <w:rsid w:val="00E84454"/>
    <w:rsid w:val="00E85CFF"/>
    <w:rsid w:val="00E85EC9"/>
    <w:rsid w:val="00E86881"/>
    <w:rsid w:val="00E86C54"/>
    <w:rsid w:val="00E871AF"/>
    <w:rsid w:val="00E8752A"/>
    <w:rsid w:val="00E901C5"/>
    <w:rsid w:val="00E90797"/>
    <w:rsid w:val="00E90E95"/>
    <w:rsid w:val="00E913BC"/>
    <w:rsid w:val="00E92A98"/>
    <w:rsid w:val="00E93141"/>
    <w:rsid w:val="00E933C7"/>
    <w:rsid w:val="00E93467"/>
    <w:rsid w:val="00E9460D"/>
    <w:rsid w:val="00E95282"/>
    <w:rsid w:val="00E95870"/>
    <w:rsid w:val="00E959DC"/>
    <w:rsid w:val="00E9633D"/>
    <w:rsid w:val="00E963C7"/>
    <w:rsid w:val="00EA16F3"/>
    <w:rsid w:val="00EA2705"/>
    <w:rsid w:val="00EA29F0"/>
    <w:rsid w:val="00EA3420"/>
    <w:rsid w:val="00EA37DC"/>
    <w:rsid w:val="00EA399E"/>
    <w:rsid w:val="00EA3DFF"/>
    <w:rsid w:val="00EA3E74"/>
    <w:rsid w:val="00EA44C9"/>
    <w:rsid w:val="00EA469F"/>
    <w:rsid w:val="00EA487C"/>
    <w:rsid w:val="00EA53C5"/>
    <w:rsid w:val="00EA5476"/>
    <w:rsid w:val="00EA5901"/>
    <w:rsid w:val="00EA6059"/>
    <w:rsid w:val="00EA6B4F"/>
    <w:rsid w:val="00EA755A"/>
    <w:rsid w:val="00EA7A62"/>
    <w:rsid w:val="00EA7C64"/>
    <w:rsid w:val="00EB0187"/>
    <w:rsid w:val="00EB02D2"/>
    <w:rsid w:val="00EB05F9"/>
    <w:rsid w:val="00EB0A33"/>
    <w:rsid w:val="00EB3D37"/>
    <w:rsid w:val="00EB5418"/>
    <w:rsid w:val="00EB59D4"/>
    <w:rsid w:val="00EB6305"/>
    <w:rsid w:val="00EB689F"/>
    <w:rsid w:val="00EB6F22"/>
    <w:rsid w:val="00EB7A84"/>
    <w:rsid w:val="00EB7C9B"/>
    <w:rsid w:val="00EC0347"/>
    <w:rsid w:val="00EC0DAD"/>
    <w:rsid w:val="00EC0DEB"/>
    <w:rsid w:val="00EC1CE8"/>
    <w:rsid w:val="00EC3325"/>
    <w:rsid w:val="00EC33BD"/>
    <w:rsid w:val="00EC4797"/>
    <w:rsid w:val="00EC625F"/>
    <w:rsid w:val="00EC6B8E"/>
    <w:rsid w:val="00EC6E44"/>
    <w:rsid w:val="00EC7006"/>
    <w:rsid w:val="00ED0BD3"/>
    <w:rsid w:val="00ED131A"/>
    <w:rsid w:val="00ED1688"/>
    <w:rsid w:val="00ED17BA"/>
    <w:rsid w:val="00ED2B70"/>
    <w:rsid w:val="00ED2C89"/>
    <w:rsid w:val="00ED2F71"/>
    <w:rsid w:val="00ED3493"/>
    <w:rsid w:val="00ED3E02"/>
    <w:rsid w:val="00ED4D8E"/>
    <w:rsid w:val="00ED4DD7"/>
    <w:rsid w:val="00ED50D8"/>
    <w:rsid w:val="00ED5494"/>
    <w:rsid w:val="00ED588D"/>
    <w:rsid w:val="00ED5C15"/>
    <w:rsid w:val="00ED6B27"/>
    <w:rsid w:val="00ED6CCC"/>
    <w:rsid w:val="00EE005B"/>
    <w:rsid w:val="00EE0C4E"/>
    <w:rsid w:val="00EE24C2"/>
    <w:rsid w:val="00EE38A5"/>
    <w:rsid w:val="00EE3BCA"/>
    <w:rsid w:val="00EE4D9A"/>
    <w:rsid w:val="00EE5988"/>
    <w:rsid w:val="00EE68CD"/>
    <w:rsid w:val="00EE6CAB"/>
    <w:rsid w:val="00EE6E67"/>
    <w:rsid w:val="00EE7673"/>
    <w:rsid w:val="00EF0426"/>
    <w:rsid w:val="00EF0582"/>
    <w:rsid w:val="00EF07CE"/>
    <w:rsid w:val="00EF0C8B"/>
    <w:rsid w:val="00EF1A2D"/>
    <w:rsid w:val="00EF249E"/>
    <w:rsid w:val="00EF25D7"/>
    <w:rsid w:val="00EF3BC9"/>
    <w:rsid w:val="00EF40F9"/>
    <w:rsid w:val="00EF49B3"/>
    <w:rsid w:val="00EF51CA"/>
    <w:rsid w:val="00EF5342"/>
    <w:rsid w:val="00EF6071"/>
    <w:rsid w:val="00F007DE"/>
    <w:rsid w:val="00F008A8"/>
    <w:rsid w:val="00F01B59"/>
    <w:rsid w:val="00F01F60"/>
    <w:rsid w:val="00F021BB"/>
    <w:rsid w:val="00F022C8"/>
    <w:rsid w:val="00F02866"/>
    <w:rsid w:val="00F029E7"/>
    <w:rsid w:val="00F0337A"/>
    <w:rsid w:val="00F034D1"/>
    <w:rsid w:val="00F03C78"/>
    <w:rsid w:val="00F045F9"/>
    <w:rsid w:val="00F047AD"/>
    <w:rsid w:val="00F0596D"/>
    <w:rsid w:val="00F05F36"/>
    <w:rsid w:val="00F07402"/>
    <w:rsid w:val="00F10AC2"/>
    <w:rsid w:val="00F10B9D"/>
    <w:rsid w:val="00F11B0C"/>
    <w:rsid w:val="00F11C6D"/>
    <w:rsid w:val="00F13DE5"/>
    <w:rsid w:val="00F1413F"/>
    <w:rsid w:val="00F1418C"/>
    <w:rsid w:val="00F141E3"/>
    <w:rsid w:val="00F14691"/>
    <w:rsid w:val="00F14C04"/>
    <w:rsid w:val="00F14D4B"/>
    <w:rsid w:val="00F150B7"/>
    <w:rsid w:val="00F1519F"/>
    <w:rsid w:val="00F15C7F"/>
    <w:rsid w:val="00F15D0A"/>
    <w:rsid w:val="00F15D33"/>
    <w:rsid w:val="00F16031"/>
    <w:rsid w:val="00F16070"/>
    <w:rsid w:val="00F16A26"/>
    <w:rsid w:val="00F170BB"/>
    <w:rsid w:val="00F17302"/>
    <w:rsid w:val="00F20AC1"/>
    <w:rsid w:val="00F21FC5"/>
    <w:rsid w:val="00F22727"/>
    <w:rsid w:val="00F231F7"/>
    <w:rsid w:val="00F2349A"/>
    <w:rsid w:val="00F23A59"/>
    <w:rsid w:val="00F23D7A"/>
    <w:rsid w:val="00F24363"/>
    <w:rsid w:val="00F24BF6"/>
    <w:rsid w:val="00F25EDC"/>
    <w:rsid w:val="00F2720E"/>
    <w:rsid w:val="00F3023A"/>
    <w:rsid w:val="00F30F8B"/>
    <w:rsid w:val="00F3140E"/>
    <w:rsid w:val="00F31609"/>
    <w:rsid w:val="00F31E5D"/>
    <w:rsid w:val="00F32001"/>
    <w:rsid w:val="00F320E5"/>
    <w:rsid w:val="00F32659"/>
    <w:rsid w:val="00F3289F"/>
    <w:rsid w:val="00F32997"/>
    <w:rsid w:val="00F344B2"/>
    <w:rsid w:val="00F3461E"/>
    <w:rsid w:val="00F34903"/>
    <w:rsid w:val="00F34E11"/>
    <w:rsid w:val="00F34FFC"/>
    <w:rsid w:val="00F36086"/>
    <w:rsid w:val="00F36193"/>
    <w:rsid w:val="00F36581"/>
    <w:rsid w:val="00F36701"/>
    <w:rsid w:val="00F3788C"/>
    <w:rsid w:val="00F4001F"/>
    <w:rsid w:val="00F4010F"/>
    <w:rsid w:val="00F40545"/>
    <w:rsid w:val="00F412AF"/>
    <w:rsid w:val="00F418D4"/>
    <w:rsid w:val="00F422FA"/>
    <w:rsid w:val="00F42600"/>
    <w:rsid w:val="00F42941"/>
    <w:rsid w:val="00F43B16"/>
    <w:rsid w:val="00F450BC"/>
    <w:rsid w:val="00F4547E"/>
    <w:rsid w:val="00F460F2"/>
    <w:rsid w:val="00F46B5A"/>
    <w:rsid w:val="00F46D57"/>
    <w:rsid w:val="00F47D25"/>
    <w:rsid w:val="00F47DAD"/>
    <w:rsid w:val="00F47E71"/>
    <w:rsid w:val="00F50EF5"/>
    <w:rsid w:val="00F51853"/>
    <w:rsid w:val="00F52500"/>
    <w:rsid w:val="00F528BD"/>
    <w:rsid w:val="00F52D6C"/>
    <w:rsid w:val="00F53058"/>
    <w:rsid w:val="00F53839"/>
    <w:rsid w:val="00F548A2"/>
    <w:rsid w:val="00F557DA"/>
    <w:rsid w:val="00F55CDC"/>
    <w:rsid w:val="00F60B16"/>
    <w:rsid w:val="00F61542"/>
    <w:rsid w:val="00F623E0"/>
    <w:rsid w:val="00F62873"/>
    <w:rsid w:val="00F62E65"/>
    <w:rsid w:val="00F6404F"/>
    <w:rsid w:val="00F6559D"/>
    <w:rsid w:val="00F662FE"/>
    <w:rsid w:val="00F66532"/>
    <w:rsid w:val="00F66A07"/>
    <w:rsid w:val="00F67478"/>
    <w:rsid w:val="00F7050D"/>
    <w:rsid w:val="00F70F9B"/>
    <w:rsid w:val="00F712B9"/>
    <w:rsid w:val="00F72720"/>
    <w:rsid w:val="00F73100"/>
    <w:rsid w:val="00F73203"/>
    <w:rsid w:val="00F74828"/>
    <w:rsid w:val="00F75350"/>
    <w:rsid w:val="00F75A44"/>
    <w:rsid w:val="00F76BA9"/>
    <w:rsid w:val="00F76CDD"/>
    <w:rsid w:val="00F7726B"/>
    <w:rsid w:val="00F774FF"/>
    <w:rsid w:val="00F80174"/>
    <w:rsid w:val="00F80559"/>
    <w:rsid w:val="00F80768"/>
    <w:rsid w:val="00F815CD"/>
    <w:rsid w:val="00F81E46"/>
    <w:rsid w:val="00F81FC3"/>
    <w:rsid w:val="00F82504"/>
    <w:rsid w:val="00F828E2"/>
    <w:rsid w:val="00F84031"/>
    <w:rsid w:val="00F847D9"/>
    <w:rsid w:val="00F849D9"/>
    <w:rsid w:val="00F86356"/>
    <w:rsid w:val="00F86770"/>
    <w:rsid w:val="00F87AE8"/>
    <w:rsid w:val="00F87D66"/>
    <w:rsid w:val="00F90190"/>
    <w:rsid w:val="00F903A1"/>
    <w:rsid w:val="00F903FA"/>
    <w:rsid w:val="00F90816"/>
    <w:rsid w:val="00F9081D"/>
    <w:rsid w:val="00F90983"/>
    <w:rsid w:val="00F91736"/>
    <w:rsid w:val="00F92404"/>
    <w:rsid w:val="00F927AC"/>
    <w:rsid w:val="00F928F0"/>
    <w:rsid w:val="00F93413"/>
    <w:rsid w:val="00F94384"/>
    <w:rsid w:val="00F94890"/>
    <w:rsid w:val="00F94C1E"/>
    <w:rsid w:val="00F95C25"/>
    <w:rsid w:val="00F961CE"/>
    <w:rsid w:val="00F96C22"/>
    <w:rsid w:val="00F96FC9"/>
    <w:rsid w:val="00F976CF"/>
    <w:rsid w:val="00FA0B64"/>
    <w:rsid w:val="00FA173D"/>
    <w:rsid w:val="00FA1C67"/>
    <w:rsid w:val="00FA2468"/>
    <w:rsid w:val="00FA26B5"/>
    <w:rsid w:val="00FA2F42"/>
    <w:rsid w:val="00FA33BF"/>
    <w:rsid w:val="00FA371F"/>
    <w:rsid w:val="00FA3826"/>
    <w:rsid w:val="00FA382C"/>
    <w:rsid w:val="00FA3EFB"/>
    <w:rsid w:val="00FA43CB"/>
    <w:rsid w:val="00FA4513"/>
    <w:rsid w:val="00FA4789"/>
    <w:rsid w:val="00FA4B51"/>
    <w:rsid w:val="00FA4C77"/>
    <w:rsid w:val="00FA64F9"/>
    <w:rsid w:val="00FA69B7"/>
    <w:rsid w:val="00FA6BFD"/>
    <w:rsid w:val="00FA6E1F"/>
    <w:rsid w:val="00FA7F60"/>
    <w:rsid w:val="00FB00A6"/>
    <w:rsid w:val="00FB205B"/>
    <w:rsid w:val="00FB3C60"/>
    <w:rsid w:val="00FB4597"/>
    <w:rsid w:val="00FB4B81"/>
    <w:rsid w:val="00FB5644"/>
    <w:rsid w:val="00FB5F98"/>
    <w:rsid w:val="00FB688B"/>
    <w:rsid w:val="00FB6A5F"/>
    <w:rsid w:val="00FB74F7"/>
    <w:rsid w:val="00FB7A47"/>
    <w:rsid w:val="00FC06F5"/>
    <w:rsid w:val="00FC1B34"/>
    <w:rsid w:val="00FC4BC8"/>
    <w:rsid w:val="00FC5BF9"/>
    <w:rsid w:val="00FC622F"/>
    <w:rsid w:val="00FC755E"/>
    <w:rsid w:val="00FD046E"/>
    <w:rsid w:val="00FD0A4C"/>
    <w:rsid w:val="00FD0F8F"/>
    <w:rsid w:val="00FD12C9"/>
    <w:rsid w:val="00FD16E2"/>
    <w:rsid w:val="00FD26EF"/>
    <w:rsid w:val="00FD37AD"/>
    <w:rsid w:val="00FD3D92"/>
    <w:rsid w:val="00FD4224"/>
    <w:rsid w:val="00FD4697"/>
    <w:rsid w:val="00FD46C5"/>
    <w:rsid w:val="00FD4781"/>
    <w:rsid w:val="00FD4D2C"/>
    <w:rsid w:val="00FD57E0"/>
    <w:rsid w:val="00FD6BB6"/>
    <w:rsid w:val="00FD6DA2"/>
    <w:rsid w:val="00FD72E8"/>
    <w:rsid w:val="00FE170D"/>
    <w:rsid w:val="00FE1A1F"/>
    <w:rsid w:val="00FE2D19"/>
    <w:rsid w:val="00FE354E"/>
    <w:rsid w:val="00FE3588"/>
    <w:rsid w:val="00FE50A5"/>
    <w:rsid w:val="00FE5E74"/>
    <w:rsid w:val="00FE66B4"/>
    <w:rsid w:val="00FE6D7A"/>
    <w:rsid w:val="00FE7404"/>
    <w:rsid w:val="00FE7909"/>
    <w:rsid w:val="00FF0CEB"/>
    <w:rsid w:val="00FF0D9A"/>
    <w:rsid w:val="00FF180B"/>
    <w:rsid w:val="00FF1E94"/>
    <w:rsid w:val="00FF3665"/>
    <w:rsid w:val="00FF366A"/>
    <w:rsid w:val="00FF3BA9"/>
    <w:rsid w:val="00FF3E54"/>
    <w:rsid w:val="00FF4CE6"/>
    <w:rsid w:val="00FF506B"/>
    <w:rsid w:val="00FF50F6"/>
    <w:rsid w:val="00FF56BD"/>
    <w:rsid w:val="00FF5D93"/>
    <w:rsid w:val="00FF5EC2"/>
    <w:rsid w:val="00FF7355"/>
    <w:rsid w:val="00FF7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!Обычный текст документа"/>
    <w:qFormat/>
    <w:rsid w:val="005167B9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0"/>
    <w:next w:val="a0"/>
    <w:link w:val="10"/>
    <w:qFormat/>
    <w:rsid w:val="005167B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0"/>
    <w:link w:val="20"/>
    <w:qFormat/>
    <w:rsid w:val="005167B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0"/>
    <w:link w:val="30"/>
    <w:qFormat/>
    <w:rsid w:val="005167B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0"/>
    <w:link w:val="40"/>
    <w:qFormat/>
    <w:rsid w:val="005167B9"/>
    <w:pPr>
      <w:outlineLvl w:val="3"/>
    </w:pPr>
    <w:rPr>
      <w:b/>
      <w:bCs/>
      <w:sz w:val="2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1"/>
    <w:link w:val="1"/>
    <w:locked/>
    <w:rsid w:val="00F008A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1"/>
    <w:link w:val="2"/>
    <w:locked/>
    <w:rsid w:val="00F31609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1"/>
    <w:link w:val="3"/>
    <w:locked/>
    <w:rsid w:val="00F31609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1"/>
    <w:link w:val="4"/>
    <w:locked/>
    <w:rsid w:val="00C9427A"/>
    <w:rPr>
      <w:rFonts w:ascii="Arial" w:hAnsi="Arial"/>
      <w:b/>
      <w:bCs/>
      <w:sz w:val="26"/>
      <w:szCs w:val="28"/>
    </w:rPr>
  </w:style>
  <w:style w:type="paragraph" w:styleId="a4">
    <w:name w:val="header"/>
    <w:basedOn w:val="a0"/>
    <w:link w:val="a5"/>
    <w:uiPriority w:val="99"/>
    <w:rsid w:val="00F008A8"/>
    <w:pPr>
      <w:tabs>
        <w:tab w:val="center" w:pos="4153"/>
        <w:tab w:val="right" w:pos="8306"/>
      </w:tabs>
    </w:pPr>
    <w:rPr>
      <w:szCs w:val="20"/>
    </w:rPr>
  </w:style>
  <w:style w:type="character" w:customStyle="1" w:styleId="a5">
    <w:name w:val="Верхний колонтитул Знак"/>
    <w:basedOn w:val="a1"/>
    <w:link w:val="a4"/>
    <w:uiPriority w:val="99"/>
    <w:locked/>
    <w:rsid w:val="00F008A8"/>
    <w:rPr>
      <w:rFonts w:eastAsia="Times New Roman" w:cs="Times New Roman"/>
      <w:sz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F008A8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locked/>
    <w:rsid w:val="00F008A8"/>
    <w:rPr>
      <w:rFonts w:ascii="Tahoma" w:hAnsi="Tahoma" w:cs="Times New Roman"/>
      <w:sz w:val="16"/>
      <w:lang w:eastAsia="ru-RU"/>
    </w:rPr>
  </w:style>
  <w:style w:type="paragraph" w:styleId="a8">
    <w:name w:val="Body Text"/>
    <w:basedOn w:val="a0"/>
    <w:link w:val="a9"/>
    <w:uiPriority w:val="99"/>
    <w:rsid w:val="00990CC4"/>
    <w:pPr>
      <w:spacing w:after="120"/>
    </w:pPr>
  </w:style>
  <w:style w:type="character" w:customStyle="1" w:styleId="a9">
    <w:name w:val="Основной текст Знак"/>
    <w:basedOn w:val="a1"/>
    <w:link w:val="a8"/>
    <w:uiPriority w:val="99"/>
    <w:locked/>
    <w:rsid w:val="00990CC4"/>
    <w:rPr>
      <w:rFonts w:eastAsia="Times New Roman"/>
      <w:sz w:val="24"/>
    </w:rPr>
  </w:style>
  <w:style w:type="paragraph" w:styleId="a">
    <w:name w:val="List Bullet"/>
    <w:basedOn w:val="a0"/>
    <w:autoRedefine/>
    <w:uiPriority w:val="99"/>
    <w:rsid w:val="00F008A8"/>
    <w:pPr>
      <w:numPr>
        <w:numId w:val="8"/>
      </w:numPr>
      <w:tabs>
        <w:tab w:val="clear" w:pos="720"/>
      </w:tabs>
      <w:spacing w:line="360" w:lineRule="auto"/>
      <w:ind w:left="0" w:firstLine="720"/>
    </w:pPr>
  </w:style>
  <w:style w:type="character" w:customStyle="1" w:styleId="BodytextChar">
    <w:name w:val="Body text Char"/>
    <w:uiPriority w:val="99"/>
    <w:locked/>
    <w:rsid w:val="00F008A8"/>
    <w:rPr>
      <w:rFonts w:eastAsia="Times New Roman"/>
      <w:sz w:val="24"/>
      <w:lang w:eastAsia="ru-RU"/>
    </w:rPr>
  </w:style>
  <w:style w:type="paragraph" w:styleId="aa">
    <w:name w:val="List Paragraph"/>
    <w:basedOn w:val="a0"/>
    <w:link w:val="ab"/>
    <w:uiPriority w:val="34"/>
    <w:qFormat/>
    <w:rsid w:val="00F008A8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F008A8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0">
    <w:name w:val="ТЗ0 основной"/>
    <w:basedOn w:val="a0"/>
    <w:link w:val="00"/>
    <w:qFormat/>
    <w:rsid w:val="00F008A8"/>
    <w:pPr>
      <w:spacing w:before="60" w:line="360" w:lineRule="auto"/>
      <w:ind w:left="284" w:firstLine="851"/>
    </w:pPr>
    <w:rPr>
      <w:bCs/>
      <w:spacing w:val="-1"/>
    </w:rPr>
  </w:style>
  <w:style w:type="character" w:customStyle="1" w:styleId="00">
    <w:name w:val="ТЗ0 основной Знак"/>
    <w:link w:val="0"/>
    <w:locked/>
    <w:rsid w:val="00F008A8"/>
    <w:rPr>
      <w:rFonts w:eastAsia="Times New Roman"/>
      <w:sz w:val="24"/>
    </w:rPr>
  </w:style>
  <w:style w:type="paragraph" w:customStyle="1" w:styleId="Iniiaiieoaeno2">
    <w:name w:val="Iniiaiie oaeno 2"/>
    <w:basedOn w:val="a0"/>
    <w:rsid w:val="00761DF9"/>
    <w:pPr>
      <w:widowControl w:val="0"/>
    </w:pPr>
    <w:rPr>
      <w:szCs w:val="20"/>
    </w:rPr>
  </w:style>
  <w:style w:type="paragraph" w:styleId="21">
    <w:name w:val="Body Text 2"/>
    <w:basedOn w:val="a0"/>
    <w:link w:val="22"/>
    <w:uiPriority w:val="99"/>
    <w:rsid w:val="00761DF9"/>
    <w:pPr>
      <w:ind w:right="-47" w:firstLine="720"/>
    </w:pPr>
    <w:rPr>
      <w:szCs w:val="20"/>
    </w:r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531A82"/>
    <w:rPr>
      <w:rFonts w:cs="Times New Roman"/>
      <w:sz w:val="28"/>
      <w:szCs w:val="28"/>
      <w:lang w:eastAsia="en-US"/>
    </w:rPr>
  </w:style>
  <w:style w:type="paragraph" w:customStyle="1" w:styleId="Tabletitleheader">
    <w:name w:val="Table_title_header"/>
    <w:basedOn w:val="a0"/>
    <w:rsid w:val="00761DF9"/>
    <w:pPr>
      <w:suppressAutoHyphens/>
      <w:spacing w:before="120"/>
      <w:jc w:val="center"/>
      <w:outlineLvl w:val="4"/>
    </w:pPr>
    <w:rPr>
      <w:sz w:val="32"/>
    </w:rPr>
  </w:style>
  <w:style w:type="paragraph" w:customStyle="1" w:styleId="ac">
    <w:name w:val="Параграф"/>
    <w:basedOn w:val="a0"/>
    <w:link w:val="paragraph"/>
    <w:qFormat/>
    <w:rsid w:val="00F31609"/>
    <w:rPr>
      <w:rFonts w:ascii="Tahoma" w:hAnsi="Tahoma" w:cs="Tahoma"/>
      <w:sz w:val="20"/>
      <w:szCs w:val="20"/>
      <w:lang w:val="en-US"/>
    </w:rPr>
  </w:style>
  <w:style w:type="character" w:customStyle="1" w:styleId="paragraph">
    <w:name w:val="paragraph Знак"/>
    <w:link w:val="ac"/>
    <w:locked/>
    <w:rsid w:val="00F31609"/>
    <w:rPr>
      <w:rFonts w:ascii="Tahoma" w:hAnsi="Tahoma"/>
      <w:lang w:val="en-US"/>
    </w:rPr>
  </w:style>
  <w:style w:type="character" w:styleId="ad">
    <w:name w:val="Hyperlink"/>
    <w:basedOn w:val="a1"/>
    <w:rsid w:val="005167B9"/>
    <w:rPr>
      <w:color w:val="0000FF"/>
      <w:u w:val="none"/>
    </w:rPr>
  </w:style>
  <w:style w:type="paragraph" w:customStyle="1" w:styleId="ConsPlusTitle">
    <w:name w:val="ConsPlusTitle"/>
    <w:rsid w:val="00990CC4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e">
    <w:name w:val="footer"/>
    <w:basedOn w:val="a0"/>
    <w:link w:val="af"/>
    <w:uiPriority w:val="99"/>
    <w:rsid w:val="00990CC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locked/>
    <w:rsid w:val="00990CC4"/>
    <w:rPr>
      <w:rFonts w:eastAsia="Times New Roman" w:cs="Times New Roman"/>
      <w:sz w:val="24"/>
    </w:rPr>
  </w:style>
  <w:style w:type="paragraph" w:styleId="31">
    <w:name w:val="Body Text Indent 3"/>
    <w:basedOn w:val="a0"/>
    <w:link w:val="32"/>
    <w:uiPriority w:val="99"/>
    <w:rsid w:val="00990CC4"/>
    <w:pPr>
      <w:ind w:firstLine="720"/>
    </w:pPr>
    <w:rPr>
      <w:szCs w:val="20"/>
    </w:rPr>
  </w:style>
  <w:style w:type="character" w:customStyle="1" w:styleId="32">
    <w:name w:val="Основной текст с отступом 3 Знак"/>
    <w:basedOn w:val="a1"/>
    <w:link w:val="31"/>
    <w:uiPriority w:val="99"/>
    <w:locked/>
    <w:rsid w:val="00990CC4"/>
    <w:rPr>
      <w:rFonts w:eastAsia="Times New Roman" w:cs="Times New Roman"/>
      <w:sz w:val="28"/>
    </w:rPr>
  </w:style>
  <w:style w:type="character" w:customStyle="1" w:styleId="af0">
    <w:name w:val="Основной текст с отступом Знак"/>
    <w:link w:val="af1"/>
    <w:locked/>
    <w:rsid w:val="00990CC4"/>
    <w:rPr>
      <w:rFonts w:eastAsia="Times New Roman"/>
      <w:sz w:val="24"/>
    </w:rPr>
  </w:style>
  <w:style w:type="paragraph" w:styleId="af1">
    <w:name w:val="Body Text Indent"/>
    <w:basedOn w:val="a0"/>
    <w:link w:val="af0"/>
    <w:uiPriority w:val="99"/>
    <w:rsid w:val="00990CC4"/>
    <w:pPr>
      <w:spacing w:after="120"/>
      <w:ind w:left="283"/>
    </w:pPr>
  </w:style>
  <w:style w:type="character" w:customStyle="1" w:styleId="11">
    <w:name w:val="Основной текст с отступом Знак1"/>
    <w:basedOn w:val="a1"/>
    <w:uiPriority w:val="99"/>
    <w:semiHidden/>
    <w:rsid w:val="00531A82"/>
    <w:rPr>
      <w:rFonts w:cs="Times New Roman"/>
      <w:sz w:val="28"/>
      <w:szCs w:val="28"/>
      <w:lang w:eastAsia="en-US"/>
    </w:rPr>
  </w:style>
  <w:style w:type="paragraph" w:customStyle="1" w:styleId="Tabletext">
    <w:name w:val="Table text"/>
    <w:basedOn w:val="a0"/>
    <w:rsid w:val="002B1B30"/>
    <w:rPr>
      <w:lang w:eastAsia="ar-SA"/>
    </w:rPr>
  </w:style>
  <w:style w:type="character" w:styleId="af2">
    <w:name w:val="Strong"/>
    <w:basedOn w:val="a1"/>
    <w:uiPriority w:val="22"/>
    <w:qFormat/>
    <w:rsid w:val="00FA2F42"/>
    <w:rPr>
      <w:rFonts w:cs="Times New Roman"/>
      <w:b/>
    </w:rPr>
  </w:style>
  <w:style w:type="paragraph" w:styleId="af3">
    <w:name w:val="Normal (Web)"/>
    <w:basedOn w:val="a0"/>
    <w:uiPriority w:val="99"/>
    <w:unhideWhenUsed/>
    <w:rsid w:val="00FA2F42"/>
    <w:pPr>
      <w:spacing w:after="167"/>
    </w:pPr>
  </w:style>
  <w:style w:type="paragraph" w:styleId="af4">
    <w:name w:val="No Spacing"/>
    <w:uiPriority w:val="1"/>
    <w:qFormat/>
    <w:rsid w:val="00FA2F42"/>
    <w:pPr>
      <w:widowControl w:val="0"/>
      <w:autoSpaceDE w:val="0"/>
      <w:autoSpaceDN w:val="0"/>
      <w:adjustRightInd w:val="0"/>
    </w:pPr>
  </w:style>
  <w:style w:type="table" w:styleId="af5">
    <w:name w:val="Table Grid"/>
    <w:basedOn w:val="a2"/>
    <w:uiPriority w:val="59"/>
    <w:rsid w:val="000C3E73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7C700F"/>
    <w:pPr>
      <w:ind w:firstLine="709"/>
      <w:jc w:val="both"/>
    </w:pPr>
    <w:rPr>
      <w:sz w:val="24"/>
      <w:szCs w:val="22"/>
      <w:lang w:eastAsia="en-US"/>
    </w:rPr>
  </w:style>
  <w:style w:type="character" w:customStyle="1" w:styleId="ab">
    <w:name w:val="Абзац списка Знак"/>
    <w:link w:val="aa"/>
    <w:uiPriority w:val="34"/>
    <w:locked/>
    <w:rsid w:val="00C9427A"/>
    <w:rPr>
      <w:rFonts w:ascii="Calibri" w:hAnsi="Calibri"/>
      <w:sz w:val="22"/>
      <w:lang w:eastAsia="en-US"/>
    </w:rPr>
  </w:style>
  <w:style w:type="paragraph" w:customStyle="1" w:styleId="af6">
    <w:name w:val="Обычный с отступом"/>
    <w:basedOn w:val="a0"/>
    <w:rsid w:val="001665B7"/>
    <w:pPr>
      <w:spacing w:line="360" w:lineRule="auto"/>
      <w:ind w:firstLine="709"/>
    </w:pPr>
    <w:rPr>
      <w:szCs w:val="20"/>
    </w:rPr>
  </w:style>
  <w:style w:type="paragraph" w:customStyle="1" w:styleId="12">
    <w:name w:val="Основной текст1"/>
    <w:basedOn w:val="a0"/>
    <w:uiPriority w:val="99"/>
    <w:rsid w:val="003844D8"/>
    <w:pPr>
      <w:spacing w:line="360" w:lineRule="auto"/>
      <w:ind w:firstLine="720"/>
    </w:pPr>
  </w:style>
  <w:style w:type="character" w:customStyle="1" w:styleId="af7">
    <w:name w:val="Основной текст_"/>
    <w:link w:val="33"/>
    <w:locked/>
    <w:rsid w:val="00707103"/>
    <w:rPr>
      <w:sz w:val="21"/>
      <w:shd w:val="clear" w:color="auto" w:fill="FFFFFF"/>
    </w:rPr>
  </w:style>
  <w:style w:type="paragraph" w:customStyle="1" w:styleId="33">
    <w:name w:val="Основной текст3"/>
    <w:basedOn w:val="a0"/>
    <w:link w:val="af7"/>
    <w:rsid w:val="00707103"/>
    <w:pPr>
      <w:widowControl w:val="0"/>
      <w:shd w:val="clear" w:color="auto" w:fill="FFFFFF"/>
      <w:spacing w:after="3900" w:line="264" w:lineRule="exact"/>
    </w:pPr>
    <w:rPr>
      <w:sz w:val="21"/>
      <w:szCs w:val="21"/>
    </w:rPr>
  </w:style>
  <w:style w:type="paragraph" w:customStyle="1" w:styleId="Default">
    <w:name w:val="Default"/>
    <w:rsid w:val="00204E3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8">
    <w:name w:val="Рабочий"/>
    <w:basedOn w:val="a0"/>
    <w:link w:val="af9"/>
    <w:qFormat/>
    <w:rsid w:val="00BA57F6"/>
  </w:style>
  <w:style w:type="character" w:customStyle="1" w:styleId="af9">
    <w:name w:val="Рабочий Знак"/>
    <w:link w:val="af8"/>
    <w:locked/>
    <w:rsid w:val="00BA57F6"/>
    <w:rPr>
      <w:sz w:val="28"/>
      <w:lang w:eastAsia="en-US"/>
    </w:rPr>
  </w:style>
  <w:style w:type="character" w:styleId="HTML">
    <w:name w:val="HTML Variable"/>
    <w:aliases w:val="!Ссылки в документе"/>
    <w:basedOn w:val="a1"/>
    <w:rsid w:val="005167B9"/>
    <w:rPr>
      <w:rFonts w:ascii="Arial" w:hAnsi="Arial"/>
      <w:b w:val="0"/>
      <w:i w:val="0"/>
      <w:iCs/>
      <w:color w:val="0000FF"/>
      <w:sz w:val="24"/>
      <w:u w:val="none"/>
    </w:rPr>
  </w:style>
  <w:style w:type="paragraph" w:styleId="afa">
    <w:name w:val="annotation text"/>
    <w:aliases w:val="!Равноширинный текст документа"/>
    <w:basedOn w:val="a0"/>
    <w:link w:val="afb"/>
    <w:semiHidden/>
    <w:rsid w:val="005167B9"/>
    <w:rPr>
      <w:rFonts w:ascii="Courier" w:hAnsi="Courier"/>
      <w:sz w:val="22"/>
      <w:szCs w:val="20"/>
    </w:rPr>
  </w:style>
  <w:style w:type="character" w:customStyle="1" w:styleId="afb">
    <w:name w:val="Текст примечания Знак"/>
    <w:aliases w:val="!Равноширинный текст документа Знак"/>
    <w:basedOn w:val="a1"/>
    <w:link w:val="afa"/>
    <w:semiHidden/>
    <w:rsid w:val="00012943"/>
    <w:rPr>
      <w:rFonts w:ascii="Courier" w:hAnsi="Courier"/>
      <w:sz w:val="22"/>
    </w:rPr>
  </w:style>
  <w:style w:type="paragraph" w:customStyle="1" w:styleId="Title">
    <w:name w:val="Title!Название НПА"/>
    <w:basedOn w:val="a0"/>
    <w:rsid w:val="005167B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5167B9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167B9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167B9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167B9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0"/>
    <w:rsid w:val="005167B9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1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f0363463-71a8-490d-adb8-41af779e5418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68.4:8082/content/act/f0363463-71a8-490d-adb8-41af779e5418.doc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192.168.168.4:8082/content/act/f0363463-71a8-490d-adb8-41af779e5418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68.4:8082/content/act/f0363463-71a8-490d-adb8-41af779e5418.doc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7A03862-8158-4FB6-B518-7E5F5D29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</Pages>
  <Words>728</Words>
  <Characters>6154</Characters>
  <Application>Microsoft Office Word</Application>
  <DocSecurity>0</DocSecurity>
  <Lines>51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Владимир Владимирович</dc:creator>
  <cp:keywords/>
  <dc:description/>
  <cp:lastModifiedBy>Тростянская М.С.</cp:lastModifiedBy>
  <cp:revision>2</cp:revision>
  <cp:lastPrinted>2016-09-22T04:35:00Z</cp:lastPrinted>
  <dcterms:created xsi:type="dcterms:W3CDTF">2019-09-09T08:44:00Z</dcterms:created>
  <dcterms:modified xsi:type="dcterms:W3CDTF">2021-07-27T04:28:00Z</dcterms:modified>
</cp:coreProperties>
</file>