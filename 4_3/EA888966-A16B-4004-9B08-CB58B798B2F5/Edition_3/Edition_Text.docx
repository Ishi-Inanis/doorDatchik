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706F" w14:textId="77777777"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ЗАКОН</w:t>
      </w:r>
    </w:p>
    <w:p w14:paraId="5C3A20B3" w14:textId="77777777"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14:paraId="3D054CB8" w14:textId="77777777" w:rsidR="00A624A1" w:rsidRPr="00A624A1" w:rsidRDefault="00A624A1" w:rsidP="00A624A1">
      <w:pPr>
        <w:spacing w:after="200"/>
        <w:ind w:firstLine="0"/>
        <w:jc w:val="center"/>
        <w:rPr>
          <w:rFonts w:ascii="Times New Roman" w:hAnsi="Times New Roman"/>
          <w:b/>
          <w:bCs/>
          <w:sz w:val="16"/>
          <w:szCs w:val="16"/>
        </w:rPr>
      </w:pPr>
    </w:p>
    <w:p w14:paraId="0F5CF295" w14:textId="77777777"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14:paraId="7BD2F965" w14:textId="77777777"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14:paraId="67B68B87" w14:textId="77777777"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проживающих на территории города Севастополя </w:t>
      </w:r>
    </w:p>
    <w:p w14:paraId="6113B35A" w14:textId="77777777" w:rsidR="00A624A1" w:rsidRPr="00A624A1" w:rsidRDefault="00A624A1" w:rsidP="00A624A1">
      <w:pPr>
        <w:spacing w:line="216" w:lineRule="auto"/>
        <w:ind w:firstLine="0"/>
        <w:jc w:val="left"/>
        <w:rPr>
          <w:rFonts w:ascii="Times New Roman" w:hAnsi="Times New Roman"/>
        </w:rPr>
      </w:pPr>
    </w:p>
    <w:p w14:paraId="4BD46075" w14:textId="77777777" w:rsidR="00A624A1" w:rsidRPr="00A624A1" w:rsidRDefault="00A624A1" w:rsidP="00A624A1">
      <w:pPr>
        <w:spacing w:line="216" w:lineRule="auto"/>
        <w:ind w:firstLine="0"/>
        <w:jc w:val="left"/>
        <w:rPr>
          <w:rFonts w:ascii="Times New Roman" w:hAnsi="Times New Roman"/>
        </w:rPr>
      </w:pPr>
    </w:p>
    <w:p w14:paraId="2D853D66" w14:textId="77777777" w:rsidR="00A624A1" w:rsidRPr="00A624A1" w:rsidRDefault="00A624A1" w:rsidP="00351DC7">
      <w:pPr>
        <w:spacing w:line="216" w:lineRule="auto"/>
        <w:ind w:firstLine="0"/>
        <w:jc w:val="right"/>
      </w:pPr>
      <w:r w:rsidRPr="00A624A1">
        <w:t xml:space="preserve">Принято </w:t>
      </w:r>
    </w:p>
    <w:p w14:paraId="6B91442C" w14:textId="77777777" w:rsidR="00A624A1" w:rsidRPr="00A624A1" w:rsidRDefault="00A624A1" w:rsidP="00351DC7">
      <w:pPr>
        <w:spacing w:line="216" w:lineRule="auto"/>
        <w:ind w:firstLine="0"/>
        <w:jc w:val="right"/>
      </w:pPr>
      <w:r w:rsidRPr="00A624A1">
        <w:t>Законодательным Собранием</w:t>
      </w:r>
    </w:p>
    <w:p w14:paraId="3EF14F2F" w14:textId="77777777" w:rsidR="00A624A1" w:rsidRPr="00A624A1" w:rsidRDefault="00A624A1" w:rsidP="00351DC7">
      <w:pPr>
        <w:spacing w:line="216" w:lineRule="auto"/>
        <w:ind w:firstLine="0"/>
        <w:jc w:val="right"/>
      </w:pPr>
      <w:r w:rsidRPr="00A624A1">
        <w:t>города Севастополя</w:t>
      </w:r>
    </w:p>
    <w:p w14:paraId="4A779A03" w14:textId="77777777" w:rsidR="00A624A1" w:rsidRDefault="00A624A1" w:rsidP="00351DC7">
      <w:pPr>
        <w:spacing w:line="216" w:lineRule="auto"/>
        <w:ind w:firstLine="0"/>
        <w:jc w:val="right"/>
      </w:pPr>
      <w:r w:rsidRPr="00A624A1">
        <w:t>20 января 2015 года</w:t>
      </w:r>
    </w:p>
    <w:p w14:paraId="695C3A0E" w14:textId="77777777" w:rsidR="00DC340F" w:rsidRPr="00A624A1" w:rsidRDefault="00DC340F" w:rsidP="00351DC7">
      <w:pPr>
        <w:spacing w:line="216" w:lineRule="auto"/>
        <w:ind w:firstLine="0"/>
        <w:jc w:val="right"/>
      </w:pPr>
    </w:p>
    <w:p w14:paraId="122C2A8B" w14:textId="77777777" w:rsidR="00A624A1" w:rsidRPr="00DC340F" w:rsidRDefault="00DC340F" w:rsidP="00DC340F">
      <w:pPr>
        <w:spacing w:after="200"/>
        <w:ind w:firstLine="0"/>
        <w:jc w:val="center"/>
        <w:rPr>
          <w:rStyle w:val="a5"/>
          <w:rFonts w:ascii="Times New Roman" w:hAnsi="Times New Roman"/>
          <w:sz w:val="28"/>
          <w:szCs w:val="28"/>
        </w:rPr>
      </w:pPr>
      <w:r>
        <w:rPr>
          <w:rFonts w:ascii="Times New Roman" w:hAnsi="Times New Roman"/>
          <w:sz w:val="28"/>
          <w:szCs w:val="28"/>
        </w:rPr>
        <w:t xml:space="preserve">В редакции </w:t>
      </w:r>
      <w:r>
        <w:rPr>
          <w:rFonts w:ascii="Times New Roman" w:hAnsi="Times New Roman"/>
          <w:sz w:val="28"/>
          <w:szCs w:val="28"/>
        </w:rPr>
        <w:fldChar w:fldCharType="begin"/>
      </w:r>
      <w:r w:rsidR="005513BD">
        <w:rPr>
          <w:rFonts w:ascii="Times New Roman" w:hAnsi="Times New Roman"/>
          <w:sz w:val="28"/>
          <w:szCs w:val="28"/>
        </w:rPr>
        <w:instrText>HYPERLINK "C:\\content\\act\\6f1dd764-b7ef-48ec-9a33-2d6b2b3c0281.doc" \t "Logical"</w:instrText>
      </w:r>
      <w:r>
        <w:rPr>
          <w:rFonts w:ascii="Times New Roman" w:hAnsi="Times New Roman"/>
          <w:sz w:val="28"/>
          <w:szCs w:val="28"/>
        </w:rPr>
        <w:fldChar w:fldCharType="separate"/>
      </w:r>
      <w:r w:rsidRPr="00DC340F">
        <w:rPr>
          <w:rStyle w:val="a5"/>
          <w:rFonts w:ascii="Times New Roman" w:hAnsi="Times New Roman"/>
          <w:sz w:val="28"/>
          <w:szCs w:val="28"/>
        </w:rPr>
        <w:t>закона города Севастополя от 20.11.2015 № 199-ЗС</w:t>
      </w:r>
    </w:p>
    <w:p w14:paraId="4368C8D9" w14:textId="77777777" w:rsidR="0049236D" w:rsidRDefault="00DC340F" w:rsidP="00A624A1">
      <w:pPr>
        <w:ind w:firstLine="0"/>
        <w:jc w:val="center"/>
        <w:rPr>
          <w:rFonts w:ascii="Times New Roman" w:hAnsi="Times New Roman"/>
          <w:sz w:val="28"/>
          <w:szCs w:val="28"/>
        </w:rPr>
      </w:pPr>
      <w:r>
        <w:rPr>
          <w:rFonts w:ascii="Times New Roman" w:hAnsi="Times New Roman"/>
          <w:sz w:val="28"/>
          <w:szCs w:val="28"/>
        </w:rPr>
        <w:fldChar w:fldCharType="end"/>
      </w:r>
      <w:r w:rsidR="0049236D">
        <w:rPr>
          <w:rFonts w:ascii="Times New Roman" w:hAnsi="Times New Roman"/>
          <w:sz w:val="28"/>
          <w:szCs w:val="28"/>
        </w:rPr>
        <w:t xml:space="preserve">В редакции </w:t>
      </w:r>
      <w:hyperlink r:id="rId7" w:tgtFrame="Logical" w:history="1">
        <w:r w:rsidR="0049236D" w:rsidRPr="0049236D">
          <w:rPr>
            <w:rStyle w:val="a5"/>
            <w:rFonts w:ascii="Times New Roman" w:hAnsi="Times New Roman"/>
            <w:sz w:val="28"/>
            <w:szCs w:val="28"/>
          </w:rPr>
          <w:t>закона города Севастополя от 16.12.2015 № 216-ЗС</w:t>
        </w:r>
      </w:hyperlink>
    </w:p>
    <w:p w14:paraId="25EE0912" w14:textId="77777777" w:rsidR="0049236D" w:rsidRDefault="0049236D" w:rsidP="00A624A1">
      <w:pPr>
        <w:ind w:firstLine="0"/>
        <w:jc w:val="center"/>
        <w:rPr>
          <w:rFonts w:cs="Arial"/>
          <w:b/>
          <w:bCs/>
          <w:iCs/>
          <w:sz w:val="30"/>
          <w:szCs w:val="28"/>
        </w:rPr>
      </w:pPr>
    </w:p>
    <w:p w14:paraId="37DEC205" w14:textId="77777777"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14:paraId="77C6026B" w14:textId="77777777" w:rsidR="00A624A1" w:rsidRPr="00A624A1" w:rsidRDefault="00A624A1" w:rsidP="00A624A1">
      <w:pPr>
        <w:ind w:firstLine="0"/>
        <w:jc w:val="center"/>
        <w:rPr>
          <w:rFonts w:ascii="Times New Roman" w:hAnsi="Times New Roman"/>
          <w:b/>
          <w:bCs/>
          <w:sz w:val="16"/>
          <w:szCs w:val="16"/>
        </w:rPr>
      </w:pPr>
    </w:p>
    <w:p w14:paraId="0257C374" w14:textId="77777777" w:rsidR="00A624A1" w:rsidRPr="00A624A1" w:rsidRDefault="00A624A1" w:rsidP="00A624A1">
      <w:pPr>
        <w:ind w:firstLine="0"/>
        <w:jc w:val="center"/>
        <w:rPr>
          <w:rFonts w:ascii="Times New Roman" w:hAnsi="Times New Roman"/>
          <w:b/>
          <w:bCs/>
          <w:sz w:val="16"/>
          <w:szCs w:val="16"/>
        </w:rPr>
      </w:pPr>
    </w:p>
    <w:p w14:paraId="7BF1E0ED" w14:textId="77777777"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14:paraId="094ECF40" w14:textId="77777777" w:rsidR="00A624A1" w:rsidRPr="00A624A1" w:rsidRDefault="00A624A1" w:rsidP="00A624A1">
      <w:pPr>
        <w:ind w:firstLine="0"/>
        <w:jc w:val="left"/>
        <w:rPr>
          <w:rFonts w:ascii="Times New Roman" w:hAnsi="Times New Roman"/>
          <w:b/>
          <w:bCs/>
          <w:sz w:val="8"/>
          <w:szCs w:val="8"/>
        </w:rPr>
      </w:pPr>
    </w:p>
    <w:p w14:paraId="2F718B10" w14:textId="77777777" w:rsidR="00A624A1" w:rsidRPr="00A624A1" w:rsidRDefault="00A624A1" w:rsidP="00A624A1">
      <w:pPr>
        <w:shd w:val="clear" w:color="auto" w:fill="FFFFFF"/>
        <w:ind w:firstLine="0"/>
        <w:outlineLvl w:val="2"/>
      </w:pPr>
      <w:r w:rsidRPr="00A624A1">
        <w:t>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полномочия органов государственной власти города Севастополя, как субъекта Российской Федерации, в сфере социального обслуживания граждан.</w:t>
      </w:r>
    </w:p>
    <w:p w14:paraId="31F0C339" w14:textId="77777777" w:rsidR="00A624A1" w:rsidRPr="00A624A1" w:rsidRDefault="00A624A1" w:rsidP="00A624A1">
      <w:pPr>
        <w:shd w:val="clear" w:color="auto" w:fill="FFFFFF"/>
        <w:ind w:firstLine="0"/>
        <w:outlineLvl w:val="2"/>
        <w:rPr>
          <w:rFonts w:ascii="Times New Roman" w:hAnsi="Times New Roman"/>
          <w:sz w:val="28"/>
          <w:szCs w:val="28"/>
        </w:rPr>
      </w:pPr>
    </w:p>
    <w:p w14:paraId="7C7E3673" w14:textId="77777777"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14:paraId="10FBC454" w14:textId="77777777" w:rsidR="00A624A1" w:rsidRPr="00A624A1" w:rsidRDefault="00A624A1" w:rsidP="00A624A1">
      <w:pPr>
        <w:ind w:firstLine="0"/>
        <w:rPr>
          <w:rFonts w:ascii="Times New Roman" w:hAnsi="Times New Roman"/>
          <w:b/>
          <w:bCs/>
          <w:sz w:val="8"/>
          <w:szCs w:val="8"/>
        </w:rPr>
      </w:pPr>
    </w:p>
    <w:p w14:paraId="25A78962" w14:textId="77777777" w:rsidR="00A624A1" w:rsidRDefault="00A624A1" w:rsidP="00DC340F">
      <w:pPr>
        <w:pStyle w:val="a9"/>
        <w:numPr>
          <w:ilvl w:val="0"/>
          <w:numId w:val="1"/>
        </w:numPr>
      </w:pPr>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14:paraId="274E374A" w14:textId="77777777" w:rsidR="00DC340F" w:rsidRDefault="00DC340F" w:rsidP="00DC340F">
      <w:pPr>
        <w:ind w:left="360" w:firstLine="0"/>
      </w:pPr>
      <w:r>
        <w:t>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распространяются нормы II и IV разделов настоящего Закона при условиях:</w:t>
      </w:r>
    </w:p>
    <w:p w14:paraId="7EABDEAE" w14:textId="77777777" w:rsidR="00DC340F" w:rsidRDefault="00DC340F" w:rsidP="00DC340F">
      <w:pPr>
        <w:ind w:left="360" w:firstLine="0"/>
      </w:pPr>
      <w:r>
        <w:lastRenderedPageBreak/>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14:paraId="228AC062" w14:textId="77777777" w:rsidR="00DC340F" w:rsidRPr="00A624A1" w:rsidRDefault="00DC340F" w:rsidP="00DC340F">
      <w:pPr>
        <w:ind w:left="360" w:firstLine="0"/>
      </w:pPr>
      <w:r>
        <w:t>2) наличия права на меры социальной защиты (поддержки) по состоянию на 31 декабря 2014 года.</w:t>
      </w:r>
    </w:p>
    <w:p w14:paraId="40033D27" w14:textId="77777777" w:rsidR="00A624A1" w:rsidRPr="00A624A1" w:rsidRDefault="00A624A1" w:rsidP="00A624A1">
      <w:pPr>
        <w:ind w:firstLine="0"/>
      </w:pPr>
      <w:r w:rsidRPr="00A624A1">
        <w:t xml:space="preserve">2. Гражданам, у которых право на меры социальной защиты (поддержки), </w:t>
      </w:r>
      <w:proofErr w:type="gramStart"/>
      <w:r w:rsidRPr="00A624A1">
        <w:t>предусмотренные  настоящим</w:t>
      </w:r>
      <w:proofErr w:type="gramEnd"/>
      <w:r w:rsidRPr="00A624A1">
        <w:t xml:space="preserve">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
    <w:p w14:paraId="574DDAEE" w14:textId="77777777" w:rsidR="00A624A1" w:rsidRPr="00A624A1" w:rsidRDefault="00A624A1" w:rsidP="00A624A1">
      <w:pPr>
        <w:ind w:firstLine="0"/>
      </w:pPr>
      <w:r w:rsidRPr="00A624A1">
        <w:t>3. 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 оснований для их предоставления и обращения гражданина. </w:t>
      </w:r>
    </w:p>
    <w:p w14:paraId="60D4CD87" w14:textId="77777777" w:rsidR="00A624A1" w:rsidRPr="00A624A1" w:rsidRDefault="00A624A1" w:rsidP="00A624A1">
      <w:pPr>
        <w:ind w:firstLine="0"/>
      </w:pPr>
      <w:r w:rsidRPr="00A624A1">
        <w:t>4. Документы, являющиеся основанием для предоставления гражданам мер социальной защиты (поддержки) в соответствии с настоящим Законом, составленные на украинском языке, принимаются без перевода на русский язык.</w:t>
      </w:r>
    </w:p>
    <w:p w14:paraId="5EDD918D" w14:textId="77777777" w:rsidR="00A624A1" w:rsidRPr="00A624A1" w:rsidRDefault="00A624A1" w:rsidP="00A624A1">
      <w:pPr>
        <w:ind w:firstLine="0"/>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14:paraId="7525C26F" w14:textId="77777777" w:rsidR="00A624A1" w:rsidRPr="00A624A1" w:rsidRDefault="00A624A1" w:rsidP="00A624A1">
      <w:pPr>
        <w:shd w:val="clear" w:color="auto" w:fill="FFFFFF"/>
        <w:ind w:right="10" w:firstLine="0"/>
      </w:pPr>
    </w:p>
    <w:p w14:paraId="44A111F6" w14:textId="77777777"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14:paraId="723AEB19" w14:textId="77777777"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14:paraId="595A0B07" w14:textId="77777777" w:rsidR="00A624A1" w:rsidRPr="00A624A1" w:rsidRDefault="00A624A1" w:rsidP="00A624A1">
      <w:pPr>
        <w:shd w:val="clear" w:color="auto" w:fill="FFFFFF"/>
        <w:ind w:right="10" w:firstLine="0"/>
        <w:rPr>
          <w:rFonts w:ascii="Times New Roman" w:hAnsi="Times New Roman"/>
          <w:b/>
          <w:bCs/>
          <w:sz w:val="28"/>
          <w:szCs w:val="28"/>
        </w:rPr>
      </w:pPr>
    </w:p>
    <w:p w14:paraId="6E65E993" w14:textId="77777777" w:rsidR="00A624A1" w:rsidRPr="00A624A1" w:rsidRDefault="00A624A1" w:rsidP="00A624A1">
      <w:pPr>
        <w:shd w:val="clear" w:color="auto" w:fill="FFFFFF"/>
        <w:ind w:right="10" w:firstLine="0"/>
        <w:rPr>
          <w:rFonts w:ascii="Times New Roman" w:hAnsi="Times New Roman"/>
          <w:b/>
          <w:bCs/>
          <w:sz w:val="16"/>
          <w:szCs w:val="16"/>
        </w:rPr>
      </w:pPr>
    </w:p>
    <w:p w14:paraId="56BEAB08" w14:textId="77777777"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14:paraId="6BB42AD8" w14:textId="77777777" w:rsidR="00DC340F" w:rsidRPr="008453E6" w:rsidRDefault="00DC340F" w:rsidP="00DC340F">
      <w:pPr>
        <w:spacing w:after="60"/>
        <w:ind w:firstLine="0"/>
        <w:rPr>
          <w:rFonts w:ascii="Times New Roman" w:hAnsi="Times New Roman"/>
          <w:sz w:val="8"/>
          <w:szCs w:val="8"/>
        </w:rPr>
      </w:pPr>
    </w:p>
    <w:p w14:paraId="79DC919B" w14:textId="77777777" w:rsidR="00DC340F" w:rsidRPr="008453E6" w:rsidRDefault="00DC340F" w:rsidP="00DC340F">
      <w:pPr>
        <w:spacing w:after="60"/>
      </w:pPr>
      <w:r w:rsidRPr="008453E6">
        <w:t xml:space="preserve">1. 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Федеральным законом от 12 января 1995 года </w:t>
      </w:r>
      <w:r w:rsidRPr="008453E6">
        <w:rPr>
          <w:rFonts w:eastAsia="Segoe UI Symbol"/>
        </w:rPr>
        <w:t>№</w:t>
      </w:r>
      <w:r w:rsidRPr="008453E6">
        <w:t xml:space="preserve"> 5-ФЗ </w:t>
      </w:r>
      <w:r w:rsidRPr="008453E6">
        <w:br/>
        <w:t xml:space="preserve">«О ветеранах» (далее – Федеральный закон «О ветеранах»), с учетом категорий граждан, определенных Федеральным законом от 22 декабря </w:t>
      </w:r>
      <w:r w:rsidRPr="008453E6">
        <w:br/>
        <w:t xml:space="preserve">2014 года </w:t>
      </w:r>
      <w:r w:rsidRPr="008453E6">
        <w:rPr>
          <w:rFonts w:eastAsia="Segoe UI Symbol"/>
        </w:rPr>
        <w:t>№</w:t>
      </w:r>
      <w:r w:rsidRPr="008453E6">
        <w:t xml:space="preserve">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14:paraId="1DCAF24E" w14:textId="77777777"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Великой Отечественной войны и войны с империалистической Японией, которым исполнилось 85 лет и более; инвалидам с детства вследствие ранения, контузии </w:t>
      </w:r>
      <w:r w:rsidRPr="008453E6">
        <w:lastRenderedPageBreak/>
        <w:t xml:space="preserve">или увечья, связанных с боевыми действиями в период Великой Отечественной войны 1941-1945 годов; гражданам из числа указанных в подпункте «з» подпункта 1 пункта 1 статьи 2 Федерального закона «О ветеранах»; гражданам из числа указанных в  пункте 3 части 4 статьи 5 Федерального закона от 22 декабря 2014 года </w:t>
      </w:r>
      <w:r w:rsidRPr="008453E6">
        <w:rPr>
          <w:rFonts w:eastAsia="Segoe UI Symbol"/>
        </w:rPr>
        <w:t>№</w:t>
      </w:r>
      <w:r w:rsidRPr="008453E6">
        <w:t xml:space="preserve"> 421-ФЗ; гражданам из числа указанных в подпункте 6 пункта 1 статьи 3 Федерального закона </w:t>
      </w:r>
      <w:r w:rsidRPr="008453E6">
        <w:br/>
        <w:t>«О ветеранах» предоставляются следующие дополнительные меры социальной поддержки:</w:t>
      </w:r>
    </w:p>
    <w:p w14:paraId="0DBE4BB8" w14:textId="77777777"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14:paraId="586B79DB" w14:textId="77777777"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2E2EA040" w14:textId="77777777" w:rsidR="00DC340F" w:rsidRPr="008453E6" w:rsidRDefault="00DC340F" w:rsidP="00DC340F">
      <w:pPr>
        <w:spacing w:before="100" w:after="60"/>
      </w:pPr>
      <w:r w:rsidRPr="008453E6">
        <w:t>3. 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
    <w:p w14:paraId="4DC67AFC" w14:textId="77777777"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14:paraId="5268F72D" w14:textId="77777777"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1FDF6D30" w14:textId="77777777"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14:paraId="596C9D3B" w14:textId="77777777" w:rsidR="00DC340F" w:rsidRPr="008453E6" w:rsidRDefault="00DC340F" w:rsidP="00DC340F">
      <w:pPr>
        <w:spacing w:before="100" w:after="60"/>
      </w:pPr>
      <w:r w:rsidRPr="008453E6">
        <w:t xml:space="preserve">4. Гражданам из числа указанных в подпунктах </w:t>
      </w:r>
      <w:proofErr w:type="gramStart"/>
      <w:r w:rsidRPr="008453E6">
        <w:t>1-4</w:t>
      </w:r>
      <w:proofErr w:type="gramEnd"/>
      <w:r w:rsidRPr="008453E6">
        <w:t xml:space="preserve">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14:paraId="36D8D59F" w14:textId="77777777"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14:paraId="378811E6" w14:textId="77777777"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7A2375EC" w14:textId="77777777" w:rsidR="00DC340F" w:rsidRPr="008453E6" w:rsidRDefault="00DC340F" w:rsidP="00DC340F">
      <w:pPr>
        <w:spacing w:before="100" w:after="60"/>
      </w:pPr>
      <w:r w:rsidRPr="008453E6">
        <w:t xml:space="preserve">5.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Второй мировой войны, предоставляются следующие дополнительные меры социальной поддержки:</w:t>
      </w:r>
    </w:p>
    <w:p w14:paraId="3D6FE8FA" w14:textId="77777777" w:rsidR="00DC340F" w:rsidRPr="008453E6" w:rsidRDefault="00DC340F" w:rsidP="00DC340F">
      <w:pPr>
        <w:spacing w:before="100" w:after="60"/>
      </w:pPr>
      <w:r w:rsidRPr="008453E6">
        <w:lastRenderedPageBreak/>
        <w:t>1) снижение в размере 25 процентов платы за жилое помещение, в том числе членам их семей, совместно с ними проживающим;</w:t>
      </w:r>
    </w:p>
    <w:p w14:paraId="09499D9C" w14:textId="77777777"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68301487" w14:textId="77777777"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14:paraId="17907B5A" w14:textId="77777777" w:rsidR="00DC340F" w:rsidRPr="008453E6" w:rsidRDefault="00DC340F" w:rsidP="00DC340F">
      <w:pPr>
        <w:spacing w:before="100" w:after="60"/>
      </w:pPr>
      <w:r w:rsidRPr="008453E6">
        <w:t xml:space="preserve">6.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 xml:space="preserve">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14:paraId="1CD8EC49" w14:textId="77777777"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14:paraId="48ED7606" w14:textId="77777777"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58D5A549" w14:textId="77777777" w:rsidR="00DC340F" w:rsidRPr="008453E6" w:rsidRDefault="00DC340F" w:rsidP="00DC340F">
      <w:pPr>
        <w:spacing w:after="60"/>
      </w:pPr>
      <w:r w:rsidRPr="008453E6">
        <w:t xml:space="preserve">7. Гражданам из числа указанных в  пунктах 1, 2 части 4 статьи 5 Федерального закона от 22 декабря 2014 года </w:t>
      </w:r>
      <w:r w:rsidRPr="008453E6">
        <w:rPr>
          <w:rFonts w:eastAsia="Segoe UI Symbol"/>
        </w:rPr>
        <w:t>№</w:t>
      </w:r>
      <w:r w:rsidRPr="008453E6">
        <w:t>421-ФЗ,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14:paraId="1732CAF2" w14:textId="77777777" w:rsidR="00DC340F" w:rsidRPr="008453E6" w:rsidRDefault="00DC340F" w:rsidP="00DC340F">
      <w:pPr>
        <w:spacing w:after="60"/>
      </w:pPr>
      <w:r w:rsidRPr="008453E6">
        <w:t>1) снижение в размере 75 процентов платы за жилое помещение, в том числе членам их семей, совместно с ними проживающим;</w:t>
      </w:r>
    </w:p>
    <w:p w14:paraId="12A06F32" w14:textId="77777777"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2FD69D5E" w14:textId="77777777" w:rsidR="00DC340F" w:rsidRPr="008453E6" w:rsidRDefault="00DC340F" w:rsidP="00DC340F">
      <w:pPr>
        <w:spacing w:after="60"/>
      </w:pPr>
      <w:r w:rsidRPr="008453E6">
        <w:t xml:space="preserve">8. Гражданам из числа указанных в пункте 6 части 1 статьи 5 Федерального закона от 22 декабря 2014 года </w:t>
      </w:r>
      <w:r w:rsidRPr="008453E6">
        <w:rPr>
          <w:rFonts w:eastAsia="Segoe UI Symbol"/>
        </w:rPr>
        <w:t>№</w:t>
      </w:r>
      <w:r w:rsidRPr="008453E6">
        <w:t xml:space="preserve"> 421-ФЗ,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и стали инвалидами вследствие общего заболевания или заболевания, полученного во </w:t>
      </w:r>
      <w:r w:rsidRPr="008453E6">
        <w:lastRenderedPageBreak/>
        <w:t>время прохождения военной службы или службы в органах внутренних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14:paraId="575FEE92" w14:textId="77777777"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14:paraId="16504590" w14:textId="77777777" w:rsidR="00DC340F" w:rsidRPr="008453E6" w:rsidRDefault="00DC340F" w:rsidP="00DC340F">
      <w:pPr>
        <w:spacing w:before="100" w:after="60"/>
      </w:pPr>
      <w:r w:rsidRPr="008453E6">
        <w:t>2)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208955B8" w14:textId="77777777" w:rsidR="00DC340F" w:rsidRPr="008453E6" w:rsidRDefault="00DC340F" w:rsidP="00DC340F">
      <w:pPr>
        <w:spacing w:before="100" w:after="60"/>
      </w:pPr>
      <w:r w:rsidRPr="008453E6">
        <w:t xml:space="preserve">9. 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14:paraId="4FAA345B" w14:textId="77777777"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14:paraId="4FA76FF5" w14:textId="77777777" w:rsidR="00DC340F" w:rsidRPr="008453E6" w:rsidRDefault="00DC340F" w:rsidP="00DC340F">
      <w:pPr>
        <w:spacing w:before="100" w:after="60"/>
      </w:pPr>
      <w:r w:rsidRPr="008453E6">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14:paraId="657EEF3B" w14:textId="77777777" w:rsidR="00DC340F" w:rsidRDefault="00DC340F" w:rsidP="00DC340F">
      <w:pPr>
        <w:ind w:firstLine="0"/>
      </w:pPr>
      <w:r w:rsidRPr="008453E6">
        <w:t>Для членов их семей, совместно с ними проживающих, предоставляется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w:t>
      </w:r>
    </w:p>
    <w:p w14:paraId="51AC937B" w14:textId="77777777" w:rsidR="00DC340F" w:rsidRDefault="00DC340F" w:rsidP="00DC340F">
      <w:pPr>
        <w:ind w:firstLine="0"/>
      </w:pPr>
    </w:p>
    <w:p w14:paraId="64A2C8D9" w14:textId="77777777"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14:paraId="54000DA3" w14:textId="77777777" w:rsidR="00A624A1" w:rsidRPr="00A624A1" w:rsidRDefault="00A624A1" w:rsidP="00A624A1">
      <w:pPr>
        <w:ind w:firstLine="0"/>
        <w:rPr>
          <w:rFonts w:ascii="Times New Roman" w:hAnsi="Times New Roman"/>
          <w:b/>
          <w:bCs/>
          <w:spacing w:val="-2"/>
          <w:sz w:val="8"/>
          <w:szCs w:val="8"/>
        </w:rPr>
      </w:pPr>
    </w:p>
    <w:p w14:paraId="21181A22" w14:textId="77777777" w:rsidR="00A624A1" w:rsidRPr="00A624A1" w:rsidRDefault="00A624A1" w:rsidP="00A624A1">
      <w:pPr>
        <w:ind w:firstLine="0"/>
      </w:pPr>
      <w:r w:rsidRPr="00A624A1">
        <w:t>1. Установить гражданам, имеющим детей, следующие меры социальной поддержки:</w:t>
      </w:r>
    </w:p>
    <w:p w14:paraId="34AF3DC1" w14:textId="77777777" w:rsidR="00A624A1" w:rsidRPr="00A624A1" w:rsidRDefault="00A624A1" w:rsidP="00A624A1">
      <w:pPr>
        <w:ind w:firstLine="0"/>
      </w:pPr>
      <w:r w:rsidRPr="00A624A1">
        <w:t>1) пособие по беременности и родам:</w:t>
      </w:r>
    </w:p>
    <w:p w14:paraId="41E0DFD1" w14:textId="77777777" w:rsidR="00A624A1" w:rsidRPr="00A624A1" w:rsidRDefault="00A624A1" w:rsidP="00A624A1">
      <w:pPr>
        <w:ind w:firstLine="0"/>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14:paraId="6AF7326F" w14:textId="77777777" w:rsidR="00A624A1" w:rsidRPr="00A624A1" w:rsidRDefault="00A624A1" w:rsidP="00A624A1">
      <w:pPr>
        <w:ind w:firstLine="0"/>
      </w:pPr>
      <w:r w:rsidRPr="00A624A1">
        <w:t xml:space="preserve">б)женщинам,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женщинам, уволенным в связи с ликвидацией организации, независимо от формы собственности при </w:t>
      </w:r>
      <w:r w:rsidRPr="00A624A1">
        <w:lastRenderedPageBreak/>
        <w:t xml:space="preserve">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8" w:tgtFrame="Logical" w:history="1">
        <w:r w:rsidRPr="0092723C">
          <w:rPr>
            <w:rStyle w:val="a5"/>
          </w:rPr>
          <w:t>Федеральным законом от 19 мая 1995 года № 81-ФЗ «О государственных пособиях гражданам, имеющим детей»</w:t>
        </w:r>
      </w:hyperlink>
      <w:r w:rsidRPr="00A624A1">
        <w:t xml:space="preserve"> (далее – Федеральный закон «О государственных пособиях гражданам, имеющим детей»).</w:t>
      </w:r>
    </w:p>
    <w:p w14:paraId="2856C08A" w14:textId="77777777" w:rsidR="00A624A1" w:rsidRPr="00A624A1" w:rsidRDefault="00A624A1" w:rsidP="00A624A1">
      <w:pPr>
        <w:ind w:firstLine="0"/>
      </w:pPr>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
    <w:p w14:paraId="23253D7C" w14:textId="77777777" w:rsidR="00A624A1" w:rsidRPr="00A624A1" w:rsidRDefault="00A624A1" w:rsidP="00A624A1">
      <w:pPr>
        <w:ind w:firstLine="0"/>
      </w:pPr>
      <w:r w:rsidRPr="00A624A1">
        <w:t>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 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Федеральным законом «О государственных пособиях гражданам, имеющим детей».</w:t>
      </w:r>
    </w:p>
    <w:p w14:paraId="66B47F3C" w14:textId="77777777" w:rsidR="00A624A1" w:rsidRPr="00A624A1" w:rsidRDefault="00A624A1" w:rsidP="00A624A1">
      <w:pPr>
        <w:ind w:firstLine="0"/>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14:paraId="3581FBB0" w14:textId="77777777" w:rsidR="00DC340F" w:rsidRDefault="00DC340F" w:rsidP="00DC340F">
      <w:pPr>
        <w:ind w:firstLine="0"/>
      </w:pPr>
      <w:r>
        <w:t>2) пособие при рождении ребенка:</w:t>
      </w:r>
    </w:p>
    <w:p w14:paraId="56A14F13" w14:textId="77777777" w:rsidR="00DC340F" w:rsidRDefault="00DC340F" w:rsidP="00DC340F">
      <w:pPr>
        <w:ind w:firstLine="0"/>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14:paraId="05637854" w14:textId="77777777" w:rsidR="00DC340F" w:rsidRDefault="00DC340F" w:rsidP="00DC340F">
      <w:pPr>
        <w:ind w:firstLine="0"/>
      </w:pPr>
      <w:r>
        <w:t xml:space="preserve">а) при рождении первого ребенка - в размере 62500,7 рублей, из них: единовременно - в размере 27446,9 рублей; </w:t>
      </w:r>
    </w:p>
    <w:p w14:paraId="540BDB9F" w14:textId="77777777" w:rsidR="00DC340F" w:rsidRDefault="00DC340F" w:rsidP="00DC340F">
      <w:pPr>
        <w:ind w:firstLine="0"/>
      </w:pPr>
      <w:r>
        <w:t>ежемесячно в течение полутора лет - в размере 784,2 рублей;</w:t>
      </w:r>
    </w:p>
    <w:p w14:paraId="65F549F0" w14:textId="77777777" w:rsidR="00DC340F" w:rsidRDefault="00DC340F" w:rsidP="00DC340F">
      <w:pPr>
        <w:ind w:firstLine="0"/>
      </w:pPr>
      <w:r>
        <w:t>ежемесячно с полутора до двух лет - в размере 3489,7 рублей;</w:t>
      </w:r>
    </w:p>
    <w:p w14:paraId="0E225A9A" w14:textId="77777777" w:rsidR="00DC340F" w:rsidRDefault="00DC340F" w:rsidP="00DC340F">
      <w:pPr>
        <w:ind w:firstLine="0"/>
      </w:pPr>
      <w:r>
        <w:t>б) при рождении второго ребенка - в размере 139430,6 рублей, из них: единовременно -в размере 27446,9 рублей;</w:t>
      </w:r>
    </w:p>
    <w:p w14:paraId="56FA7453" w14:textId="77777777" w:rsidR="00DC340F" w:rsidRDefault="00DC340F" w:rsidP="00DC340F">
      <w:pPr>
        <w:ind w:firstLine="0"/>
      </w:pPr>
      <w:r>
        <w:t>ежемесячно в течение от полутора лет до четырех лет - в размере 3732,8 рублей;</w:t>
      </w:r>
    </w:p>
    <w:p w14:paraId="614D7EB3" w14:textId="77777777" w:rsidR="00DC340F" w:rsidRDefault="00DC340F" w:rsidP="00DC340F">
      <w:pPr>
        <w:ind w:firstLine="0"/>
      </w:pPr>
      <w:r>
        <w:t xml:space="preserve">в) при рождении третьего или последующего ребенка - в размере 390686,1 рублей, из них: </w:t>
      </w:r>
    </w:p>
    <w:p w14:paraId="75027E1A" w14:textId="77777777" w:rsidR="00DC340F" w:rsidRDefault="00DC340F" w:rsidP="00DC340F">
      <w:pPr>
        <w:ind w:firstLine="0"/>
      </w:pPr>
      <w:r>
        <w:t xml:space="preserve">единовременно - в размере 27446,9 рублей; </w:t>
      </w:r>
    </w:p>
    <w:p w14:paraId="7BACACEB" w14:textId="77777777" w:rsidR="00DC340F" w:rsidRDefault="00DC340F" w:rsidP="00DC340F">
      <w:pPr>
        <w:ind w:firstLine="0"/>
      </w:pPr>
      <w:r>
        <w:t>ежемесячно в течение полутора лет - в размере 986,8 рублей;</w:t>
      </w:r>
    </w:p>
    <w:p w14:paraId="2A72AEC8" w14:textId="77777777" w:rsidR="00DC340F" w:rsidRDefault="00DC340F" w:rsidP="00DC340F">
      <w:pPr>
        <w:ind w:firstLine="0"/>
      </w:pPr>
      <w:r>
        <w:t>ежемесячно в течение от полутора до шести лет - в размере 6397,7 рублей.</w:t>
      </w:r>
    </w:p>
    <w:p w14:paraId="0CA7E86E" w14:textId="77777777" w:rsidR="00DC340F" w:rsidRDefault="00DC340F" w:rsidP="00DC340F">
      <w:pPr>
        <w:ind w:firstLine="0"/>
      </w:pPr>
      <w:r>
        <w:lastRenderedPageBreak/>
        <w:t>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Федеральным законом от 19 мая 1995 года № 81-ФЗ</w:t>
      </w:r>
    </w:p>
    <w:p w14:paraId="208C792A" w14:textId="77777777" w:rsidR="00DC340F" w:rsidRDefault="00DC340F" w:rsidP="00DC340F">
      <w:pPr>
        <w:ind w:firstLine="0"/>
      </w:pPr>
      <w:r>
        <w:t>«О государственных пособиях гражданам, имеющим детей» за счет средств бюджета Фонда социального страхования Российской Федерации, назначается и выплачивается единовременное пособие при рождении ребенка в размере 13741,0 рублей за счет средств бюджета города Севастополя.</w:t>
      </w:r>
    </w:p>
    <w:p w14:paraId="4810F262" w14:textId="77777777" w:rsidR="00DC340F" w:rsidRPr="008453E6" w:rsidRDefault="00DC340F" w:rsidP="00DC340F">
      <w:pPr>
        <w:spacing w:before="100" w:after="60"/>
        <w:rPr>
          <w:rFonts w:ascii="Times New Roman" w:hAnsi="Times New Roman"/>
          <w:sz w:val="28"/>
          <w:szCs w:val="22"/>
        </w:rPr>
      </w:pPr>
      <w:r w:rsidRPr="008453E6">
        <w:rPr>
          <w:rFonts w:ascii="Times New Roman" w:hAnsi="Times New Roman"/>
          <w:sz w:val="28"/>
          <w:szCs w:val="22"/>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8453E6">
        <w:rPr>
          <w:rFonts w:ascii="Times New Roman" w:hAnsi="Times New Roman"/>
          <w:sz w:val="28"/>
          <w:szCs w:val="22"/>
        </w:rPr>
        <w:br/>
        <w:t>«О государственных пособиях гражданам, имеющим детей», определяемых в соответствии с порядком, установленным статьей 4.2</w:t>
      </w:r>
      <w:r w:rsidRPr="008453E6">
        <w:rPr>
          <w:rFonts w:ascii="Times New Roman" w:hAnsi="Times New Roman"/>
          <w:sz w:val="28"/>
          <w:szCs w:val="22"/>
          <w:vertAlign w:val="superscript"/>
        </w:rPr>
        <w:t xml:space="preserve"> </w:t>
      </w:r>
      <w:r w:rsidRPr="008453E6">
        <w:rPr>
          <w:rFonts w:ascii="Times New Roman" w:hAnsi="Times New Roman"/>
          <w:sz w:val="28"/>
          <w:szCs w:val="22"/>
        </w:rPr>
        <w:t>указанного Федерального закона;</w:t>
      </w:r>
    </w:p>
    <w:p w14:paraId="4D2F874C" w14:textId="77777777" w:rsidR="00DC340F" w:rsidRPr="008453E6" w:rsidRDefault="00DC340F" w:rsidP="00DC340F">
      <w:pPr>
        <w:spacing w:before="100" w:after="60"/>
        <w:rPr>
          <w:rFonts w:ascii="Times New Roman" w:hAnsi="Times New Roman"/>
          <w:sz w:val="28"/>
          <w:szCs w:val="22"/>
        </w:rPr>
      </w:pPr>
      <w:r w:rsidRPr="008453E6">
        <w:rPr>
          <w:rFonts w:ascii="Times New Roman" w:hAnsi="Times New Roman"/>
          <w:sz w:val="28"/>
          <w:szCs w:val="22"/>
        </w:rPr>
        <w:t>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 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
    <w:p w14:paraId="33664574" w14:textId="77777777" w:rsidR="00DC340F" w:rsidRPr="008453E6" w:rsidRDefault="00DC340F" w:rsidP="00DC340F">
      <w:pPr>
        <w:spacing w:before="100" w:after="60"/>
        <w:rPr>
          <w:rFonts w:ascii="Times New Roman" w:hAnsi="Times New Roman"/>
          <w:color w:val="000000"/>
          <w:sz w:val="28"/>
          <w:szCs w:val="22"/>
        </w:rPr>
      </w:pPr>
      <w:r w:rsidRPr="008453E6">
        <w:rPr>
          <w:rFonts w:ascii="Times New Roman" w:hAnsi="Times New Roman"/>
          <w:sz w:val="28"/>
          <w:szCs w:val="22"/>
        </w:rPr>
        <w:t>2.3) для детей,</w:t>
      </w:r>
      <w:r w:rsidRPr="008453E6">
        <w:rPr>
          <w:rFonts w:ascii="Times New Roman" w:hAnsi="Times New Roman"/>
          <w:color w:val="000000"/>
          <w:sz w:val="28"/>
          <w:szCs w:val="22"/>
        </w:rPr>
        <w:t xml:space="preserve"> которые были помещены</w:t>
      </w:r>
      <w:r w:rsidRPr="008453E6">
        <w:rPr>
          <w:rFonts w:ascii="Times New Roman" w:hAnsi="Times New Roman"/>
          <w:color w:val="000000"/>
          <w:sz w:val="26"/>
          <w:szCs w:val="22"/>
        </w:rPr>
        <w:t xml:space="preserve"> </w:t>
      </w:r>
      <w:r w:rsidRPr="008453E6">
        <w:rPr>
          <w:rFonts w:ascii="Times New Roman" w:hAnsi="Times New Roman"/>
          <w:color w:val="000000"/>
          <w:sz w:val="28"/>
          <w:szCs w:val="22"/>
        </w:rPr>
        <w:t>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выплачивается на основании обращения администрации стационарного учреждения социального обслуживания и перечисляется на открытый в кредитной организации номинальный расчетный счет ребенка.»;</w:t>
      </w:r>
    </w:p>
    <w:p w14:paraId="75833A9F" w14:textId="77777777" w:rsidR="00DC340F" w:rsidRPr="008453E6" w:rsidRDefault="00DC340F" w:rsidP="00DC340F">
      <w:pPr>
        <w:suppressAutoHyphens/>
        <w:spacing w:before="100" w:after="60"/>
        <w:rPr>
          <w:rFonts w:ascii="Times New Roman" w:hAnsi="Times New Roman"/>
          <w:color w:val="000000"/>
          <w:sz w:val="16"/>
          <w:szCs w:val="16"/>
        </w:rPr>
      </w:pPr>
    </w:p>
    <w:p w14:paraId="466CCA8A" w14:textId="77777777" w:rsidR="00A624A1" w:rsidRPr="00A624A1" w:rsidRDefault="00A624A1" w:rsidP="00DC340F">
      <w:pPr>
        <w:ind w:firstLine="0"/>
      </w:pPr>
      <w:r w:rsidRPr="00A624A1">
        <w:t>3) пособие по уходу за ребенком до достижения им трехлетнего возраста:</w:t>
      </w:r>
    </w:p>
    <w:p w14:paraId="56A2F5CF" w14:textId="77777777" w:rsidR="00A624A1" w:rsidRPr="00A624A1" w:rsidRDefault="001E1F16" w:rsidP="00A624A1">
      <w:pPr>
        <w:ind w:firstLine="0"/>
      </w:pPr>
      <w:hyperlink r:id="rId9" w:tgtFrame="_top" w:history="1">
        <w:r w:rsidR="00A624A1" w:rsidRPr="00A624A1">
          <w:t>одному из родителей ребенка,</w:t>
        </w:r>
      </w:hyperlink>
      <w:r w:rsidR="00A624A1" w:rsidRPr="00A624A1">
        <w:t xml:space="preserve"> </w:t>
      </w:r>
      <w:hyperlink r:id="rId10"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11" w:tgtFrame="_top" w:history="1">
        <w:r w:rsidR="00A624A1" w:rsidRPr="00A624A1">
          <w:t>разнице между размером прожиточного минимума для трудоспособного населения, установленным в городе федерального значения Севастополе, и размером среднемесячного совокупного дохода семьи в расчете на одно лицо за предыдущие шесть месяцев, но не менее 494 рублей.</w:t>
        </w:r>
      </w:hyperlink>
    </w:p>
    <w:p w14:paraId="44BCF2B2" w14:textId="77777777" w:rsidR="00A624A1" w:rsidRPr="00A624A1" w:rsidRDefault="00A624A1" w:rsidP="00A624A1">
      <w:pPr>
        <w:ind w:firstLine="0"/>
      </w:pPr>
      <w:r w:rsidRPr="00A624A1">
        <w:lastRenderedPageBreak/>
        <w:t>Размер пособия по уходу за ребенком до достижения им трехлетнего возраста ежегодно пересматривается с учетом темпов роста инфляции.</w:t>
      </w:r>
    </w:p>
    <w:p w14:paraId="1FB7711B" w14:textId="77777777" w:rsidR="00A624A1" w:rsidRPr="00A624A1" w:rsidRDefault="001E1F16" w:rsidP="00A624A1">
      <w:pPr>
        <w:ind w:firstLine="0"/>
      </w:pPr>
      <w:hyperlink r:id="rId12"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14:paraId="5B7AD580" w14:textId="77777777" w:rsidR="00A624A1" w:rsidRPr="00A624A1" w:rsidRDefault="00A624A1" w:rsidP="00A624A1">
      <w:pPr>
        <w:ind w:firstLine="0"/>
      </w:pPr>
      <w:r w:rsidRPr="00A624A1">
        <w:t xml:space="preserve">Усыновителям </w:t>
      </w:r>
      <w:hyperlink r:id="rId13" w:tgtFrame="_top" w:history="1">
        <w:r w:rsidRPr="00A624A1">
          <w:t>и опекунам пособие назначается не ранее, чем со дня принятия решения об усыновлении или установлении опеки.</w:t>
        </w:r>
      </w:hyperlink>
    </w:p>
    <w:p w14:paraId="125D6E4A" w14:textId="77777777" w:rsidR="00A624A1" w:rsidRPr="00A624A1" w:rsidRDefault="00A624A1" w:rsidP="00A624A1">
      <w:pPr>
        <w:ind w:firstLine="0"/>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14:paraId="255CB7BE" w14:textId="77777777" w:rsidR="00A624A1" w:rsidRPr="00A624A1" w:rsidRDefault="00A624A1" w:rsidP="00A624A1">
      <w:pPr>
        <w:ind w:firstLine="0"/>
      </w:pPr>
      <w:r w:rsidRPr="00A624A1">
        <w:t>4) пособие при усыновлении ребенка:</w:t>
      </w:r>
    </w:p>
    <w:p w14:paraId="7101C9F7" w14:textId="77777777" w:rsidR="00A624A1" w:rsidRPr="00A624A1" w:rsidRDefault="00A624A1" w:rsidP="00A624A1">
      <w:pPr>
        <w:ind w:firstLine="0"/>
      </w:pPr>
      <w:r w:rsidRPr="00A624A1">
        <w:t>лицу, усыновившему ребенка (в случае, если усыновителями являются супруги, одному из супругов на их усмотрение), в размере 111199,7 рублей, из них:</w:t>
      </w:r>
    </w:p>
    <w:p w14:paraId="6CADEFAE" w14:textId="77777777" w:rsidR="00A624A1" w:rsidRPr="00A624A1" w:rsidRDefault="00A624A1" w:rsidP="00A624A1">
      <w:pPr>
        <w:ind w:firstLine="0"/>
      </w:pPr>
      <w:r w:rsidRPr="00A624A1">
        <w:t>единовременно в размере 27446,9 рублей;</w:t>
      </w:r>
    </w:p>
    <w:p w14:paraId="67D0D63A" w14:textId="77777777" w:rsidR="00A624A1" w:rsidRPr="00A624A1" w:rsidRDefault="00A624A1" w:rsidP="00A624A1">
      <w:pPr>
        <w:ind w:firstLine="0"/>
      </w:pPr>
      <w:r w:rsidRPr="00A624A1">
        <w:t>ежемесячно в течение двух лет в размере 3489,7 рублей;</w:t>
      </w:r>
    </w:p>
    <w:p w14:paraId="51B75E30" w14:textId="77777777" w:rsidR="00A624A1" w:rsidRPr="00A624A1" w:rsidRDefault="00A624A1" w:rsidP="00A624A1">
      <w:pPr>
        <w:ind w:firstLine="0"/>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14:paraId="02A53F98" w14:textId="77777777" w:rsidR="00A624A1" w:rsidRPr="00A624A1" w:rsidRDefault="00A624A1" w:rsidP="00A624A1">
      <w:pPr>
        <w:ind w:firstLine="0"/>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14:paraId="188549C4" w14:textId="77777777" w:rsidR="00A624A1" w:rsidRPr="00A624A1" w:rsidRDefault="00A624A1" w:rsidP="00A624A1">
      <w:pPr>
        <w:ind w:firstLine="0"/>
      </w:pPr>
      <w:r w:rsidRPr="00A624A1">
        <w:t>В случае усыновления двух и более детей пособие при усыновлении ребенка выплачивается на каждого из детей.</w:t>
      </w:r>
    </w:p>
    <w:p w14:paraId="4C6BA9BD" w14:textId="77777777" w:rsidR="00A624A1" w:rsidRPr="00A624A1" w:rsidRDefault="00A624A1" w:rsidP="00A624A1">
      <w:pPr>
        <w:ind w:firstLine="0"/>
        <w:rPr>
          <w:rFonts w:ascii="Times New Roman" w:hAnsi="Times New Roman"/>
          <w:sz w:val="28"/>
          <w:szCs w:val="28"/>
        </w:rPr>
      </w:pPr>
    </w:p>
    <w:p w14:paraId="595B97B8" w14:textId="77777777" w:rsidR="00A624A1" w:rsidRPr="00A624A1" w:rsidRDefault="00A624A1" w:rsidP="00A624A1">
      <w:pPr>
        <w:ind w:firstLine="0"/>
        <w:rPr>
          <w:b/>
          <w:bCs/>
          <w:sz w:val="26"/>
          <w:szCs w:val="28"/>
        </w:rPr>
      </w:pPr>
      <w:r w:rsidRPr="00A624A1">
        <w:rPr>
          <w:b/>
          <w:bCs/>
          <w:sz w:val="26"/>
          <w:szCs w:val="28"/>
        </w:rPr>
        <w:t>Статья 5. Компенсационные выплаты</w:t>
      </w:r>
    </w:p>
    <w:p w14:paraId="29D84271" w14:textId="77777777" w:rsidR="00A624A1" w:rsidRPr="00A624A1" w:rsidRDefault="00A624A1" w:rsidP="00A624A1">
      <w:pPr>
        <w:ind w:firstLine="0"/>
        <w:rPr>
          <w:rFonts w:ascii="Times New Roman" w:hAnsi="Times New Roman"/>
          <w:b/>
          <w:bCs/>
          <w:sz w:val="8"/>
          <w:szCs w:val="8"/>
        </w:rPr>
      </w:pPr>
    </w:p>
    <w:p w14:paraId="68799F4C" w14:textId="77777777" w:rsidR="00A624A1" w:rsidRPr="00A624A1" w:rsidRDefault="00A624A1" w:rsidP="00A624A1">
      <w:pPr>
        <w:ind w:firstLine="0"/>
      </w:pPr>
      <w:r w:rsidRPr="00A624A1">
        <w:t>1. 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xml:space="preserve">,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 право на компенсационную или ежемесячную выплату в соответствии с </w:t>
      </w:r>
      <w:hyperlink r:id="rId14"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
    <w:p w14:paraId="1CE113EF" w14:textId="77777777" w:rsidR="00A624A1" w:rsidRPr="00A624A1" w:rsidRDefault="00A624A1" w:rsidP="00A624A1">
      <w:pPr>
        <w:ind w:firstLine="0"/>
      </w:pPr>
      <w:r w:rsidRPr="00A624A1">
        <w:t>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городе федерального значения Севастополе, в следующих размерах:</w:t>
      </w:r>
    </w:p>
    <w:p w14:paraId="01C66BD4" w14:textId="77777777" w:rsidR="00A624A1" w:rsidRPr="00A624A1" w:rsidRDefault="00A624A1" w:rsidP="00A624A1">
      <w:pPr>
        <w:ind w:firstLine="0"/>
      </w:pPr>
      <w:r w:rsidRPr="00A624A1">
        <w:t>а)10 процентов – лицам, которые осуществляют уход за  инвалидом II группы и престарелым лицом;</w:t>
      </w:r>
    </w:p>
    <w:p w14:paraId="342359BE" w14:textId="77777777" w:rsidR="00A624A1" w:rsidRPr="00A624A1" w:rsidRDefault="00A624A1" w:rsidP="00A624A1">
      <w:pPr>
        <w:ind w:firstLine="0"/>
      </w:pPr>
      <w:r w:rsidRPr="00A624A1">
        <w:t>б)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w:t>
      </w:r>
    </w:p>
    <w:p w14:paraId="4B368A91" w14:textId="77777777" w:rsidR="00A624A1" w:rsidRPr="00A624A1" w:rsidRDefault="00A624A1" w:rsidP="00A624A1">
      <w:pPr>
        <w:ind w:firstLine="0"/>
      </w:pPr>
      <w:r w:rsidRPr="00A624A1">
        <w:lastRenderedPageBreak/>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w:t>
      </w:r>
      <w:proofErr w:type="gramStart"/>
      <w:r w:rsidRPr="00A624A1">
        <w:t>устанавливается  исходя</w:t>
      </w:r>
      <w:proofErr w:type="gramEnd"/>
      <w:r w:rsidRPr="00A624A1">
        <w:t xml:space="preserve"> из величины прожиточного минимума пенсионера, устанавливаемого в городе федерального значения Севастополе, в следующих размерах: </w:t>
      </w:r>
    </w:p>
    <w:p w14:paraId="066EC488" w14:textId="77777777" w:rsidR="00A624A1" w:rsidRPr="00A624A1" w:rsidRDefault="00A624A1" w:rsidP="00A624A1">
      <w:pPr>
        <w:ind w:firstLine="0"/>
      </w:pPr>
      <w:r w:rsidRPr="00A624A1">
        <w:t>а) 15 процентов – лицам, которые осуществляют уход за инвалидом I группы;</w:t>
      </w:r>
    </w:p>
    <w:p w14:paraId="62763F70" w14:textId="77777777" w:rsidR="00A624A1" w:rsidRPr="00A624A1" w:rsidRDefault="00A624A1" w:rsidP="00A624A1">
      <w:pPr>
        <w:ind w:firstLine="0"/>
      </w:pPr>
      <w:r w:rsidRPr="00A624A1">
        <w:t>б) 10 процентов – лицам, которые осуществляют уход за инвалидом II группы, престарелым лицом и ребенком - инвалидом;</w:t>
      </w:r>
    </w:p>
    <w:p w14:paraId="6D6CA811" w14:textId="77777777" w:rsidR="00A624A1" w:rsidRPr="00A624A1" w:rsidRDefault="00A624A1" w:rsidP="00A624A1">
      <w:pPr>
        <w:ind w:firstLine="0"/>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 </w:t>
      </w:r>
    </w:p>
    <w:p w14:paraId="7C788218" w14:textId="77777777" w:rsidR="00A624A1" w:rsidRPr="00A624A1" w:rsidRDefault="00A624A1" w:rsidP="00A624A1">
      <w:pPr>
        <w:ind w:firstLine="0"/>
      </w:pPr>
      <w:r w:rsidRPr="00A624A1">
        <w:t>3) Ежемесячная компенсационная выплата устанавливается неработающему лицу, осуществляющему уход, в отношении одного нетрудоспособного лица, независимо от численности лиц, за которыми осуществляется уход.</w:t>
      </w:r>
    </w:p>
    <w:p w14:paraId="3623BE8B" w14:textId="77777777" w:rsidR="00A624A1" w:rsidRPr="00A624A1" w:rsidRDefault="00A624A1" w:rsidP="00A624A1">
      <w:pPr>
        <w:ind w:firstLine="0"/>
      </w:pPr>
      <w:r w:rsidRPr="00A624A1">
        <w:t>В целях реализации положений настоящей части к престарелым лицам относятся лица, достигшие пенсионного возраста, установленного частью 1 статьи 8 Федерального закона от 28 декабря 2013 года № 400-ФЗ «О страховых пенсиях».</w:t>
      </w:r>
    </w:p>
    <w:p w14:paraId="14519CA9" w14:textId="77777777" w:rsidR="00A624A1" w:rsidRPr="00A624A1" w:rsidRDefault="00A624A1" w:rsidP="00A624A1">
      <w:pPr>
        <w:ind w:firstLine="0"/>
      </w:pPr>
      <w:r w:rsidRPr="00A624A1">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14:paraId="19F3C1C9" w14:textId="77777777" w:rsidR="00A624A1" w:rsidRPr="00A624A1" w:rsidRDefault="00A624A1" w:rsidP="00A624A1">
      <w:pPr>
        <w:ind w:firstLine="0"/>
      </w:pPr>
    </w:p>
    <w:p w14:paraId="375DECF3" w14:textId="77777777"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14:paraId="2957F135" w14:textId="77777777" w:rsidR="00A624A1" w:rsidRPr="00A624A1" w:rsidRDefault="00A624A1" w:rsidP="00A624A1">
      <w:pPr>
        <w:ind w:firstLine="0"/>
        <w:jc w:val="left"/>
        <w:rPr>
          <w:rFonts w:ascii="Times New Roman" w:hAnsi="Times New Roman"/>
          <w:b/>
          <w:bCs/>
          <w:sz w:val="8"/>
          <w:szCs w:val="8"/>
        </w:rPr>
      </w:pPr>
    </w:p>
    <w:p w14:paraId="2DCD4A4F" w14:textId="77777777" w:rsidR="00A624A1" w:rsidRPr="00A624A1" w:rsidRDefault="00A624A1" w:rsidP="00A624A1">
      <w:pPr>
        <w:ind w:firstLine="0"/>
        <w:jc w:val="left"/>
        <w:rPr>
          <w:rFonts w:ascii="Times New Roman" w:hAnsi="Times New Roman"/>
          <w:b/>
          <w:bCs/>
          <w:sz w:val="8"/>
          <w:szCs w:val="8"/>
        </w:rPr>
      </w:pPr>
    </w:p>
    <w:p w14:paraId="37A87A30" w14:textId="77777777"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14:paraId="556453D6" w14:textId="77777777"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14:paraId="04F10EC4" w14:textId="77777777" w:rsidR="00A624A1" w:rsidRPr="00A624A1" w:rsidRDefault="00A624A1" w:rsidP="00A624A1">
      <w:pPr>
        <w:ind w:firstLine="0"/>
      </w:pPr>
      <w:r w:rsidRPr="00A624A1">
        <w:t>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граждан, а также порядок обеспечения указанными средствами, утверждается Правительством Севастополя.</w:t>
      </w:r>
    </w:p>
    <w:p w14:paraId="2ED01666" w14:textId="77777777" w:rsidR="00A624A1" w:rsidRPr="00A624A1" w:rsidRDefault="00A624A1" w:rsidP="00A624A1">
      <w:pPr>
        <w:ind w:firstLine="0"/>
      </w:pPr>
      <w:r w:rsidRPr="00A624A1">
        <w:t>Назначение технических средств реабилитации инвалидам осуществляется федеральными учреждениями медико-социальной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14:paraId="7FF80C6F" w14:textId="77777777" w:rsidR="00A624A1" w:rsidRPr="00A624A1" w:rsidRDefault="00A624A1" w:rsidP="00A624A1">
      <w:pPr>
        <w:ind w:firstLine="0"/>
      </w:pPr>
      <w:r w:rsidRPr="00A624A1">
        <w:t>Перечень показаний для обеспечения инвалидов техническими  средствами реабилитации  утверждается уполномоченным Правительством Севастополя органом исполнительной власти города Севастополя в сфере здравоохранения.</w:t>
      </w:r>
    </w:p>
    <w:p w14:paraId="6A02062B" w14:textId="77777777" w:rsidR="00A624A1" w:rsidRPr="00A624A1" w:rsidRDefault="00A624A1" w:rsidP="00A624A1">
      <w:pPr>
        <w:ind w:firstLine="0"/>
        <w:rPr>
          <w:rFonts w:ascii="Times New Roman" w:hAnsi="Times New Roman"/>
          <w:sz w:val="28"/>
          <w:szCs w:val="28"/>
        </w:rPr>
      </w:pPr>
    </w:p>
    <w:p w14:paraId="6AB38599" w14:textId="77777777"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14:paraId="04192098" w14:textId="77777777" w:rsidR="00A624A1" w:rsidRPr="00A624A1" w:rsidRDefault="00A624A1" w:rsidP="00A624A1">
      <w:pPr>
        <w:ind w:firstLine="0"/>
        <w:rPr>
          <w:rFonts w:ascii="Times New Roman" w:hAnsi="Times New Roman"/>
          <w:b/>
          <w:bCs/>
          <w:sz w:val="8"/>
          <w:szCs w:val="8"/>
        </w:rPr>
      </w:pPr>
    </w:p>
    <w:p w14:paraId="53040ACF" w14:textId="77777777" w:rsidR="00A624A1" w:rsidRPr="00A624A1" w:rsidRDefault="00A624A1" w:rsidP="00A624A1">
      <w:pPr>
        <w:ind w:firstLine="0"/>
      </w:pPr>
      <w:r w:rsidRPr="00A624A1">
        <w:rPr>
          <w:rFonts w:ascii="Times New Roman" w:hAnsi="Times New Roman"/>
          <w:sz w:val="28"/>
          <w:szCs w:val="28"/>
        </w:rPr>
        <w:t xml:space="preserve">1. </w:t>
      </w:r>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t>2015 года устанавливается дополнительное ежемесячное материальное обеспечение:</w:t>
      </w:r>
    </w:p>
    <w:p w14:paraId="5D1F8BC0" w14:textId="77777777" w:rsidR="00A624A1" w:rsidRPr="00A624A1" w:rsidRDefault="00A624A1" w:rsidP="00A624A1">
      <w:pPr>
        <w:tabs>
          <w:tab w:val="left" w:pos="851"/>
        </w:tabs>
        <w:autoSpaceDE w:val="0"/>
        <w:autoSpaceDN w:val="0"/>
        <w:adjustRightInd w:val="0"/>
        <w:ind w:firstLine="0"/>
      </w:pPr>
      <w:r w:rsidRPr="00A624A1">
        <w:t xml:space="preserve">1) Героям Советского Союза, Героям Украины, Героям Социалистического Труда, лицам, награжденным орденом Ленина, орденом Славы трех степеней, орденом </w:t>
      </w:r>
      <w:r w:rsidRPr="00A624A1">
        <w:lastRenderedPageBreak/>
        <w:t xml:space="preserve">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 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15" w:tgtFrame="Logical" w:history="1">
        <w:r w:rsidRPr="0092723C">
          <w:rPr>
            <w:rStyle w:val="a5"/>
          </w:rPr>
          <w:t>1 пункта 1 статьи 18 Федерального закона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14:paraId="1E413BD0" w14:textId="77777777" w:rsidR="00A624A1" w:rsidRPr="00A624A1" w:rsidRDefault="00A624A1" w:rsidP="00A624A1">
      <w:pPr>
        <w:shd w:val="clear" w:color="auto" w:fill="FFFFFF"/>
        <w:tabs>
          <w:tab w:val="left" w:pos="851"/>
        </w:tabs>
        <w:ind w:firstLine="0"/>
        <w:textAlignment w:val="baseline"/>
      </w:pPr>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Паралимпийских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 ССР, в размере 35 процентов размера социальной пенсии, указанного в </w:t>
      </w:r>
      <w:hyperlink r:id="rId16"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14:paraId="47A06617" w14:textId="77777777" w:rsidR="00A624A1" w:rsidRPr="00A624A1" w:rsidRDefault="00A624A1" w:rsidP="00A624A1">
      <w:pPr>
        <w:shd w:val="clear" w:color="auto" w:fill="FFFFFF"/>
        <w:tabs>
          <w:tab w:val="left" w:pos="851"/>
        </w:tabs>
        <w:ind w:firstLine="0"/>
        <w:textAlignment w:val="baseline"/>
      </w:pPr>
      <w:r w:rsidRPr="00A624A1">
        <w:t xml:space="preserve">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 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городских советов городов областного значения в Украине и в Украинской ССР, в размере 25 процентов размера социальной пенсии, указанного в </w:t>
      </w:r>
      <w:hyperlink r:id="rId17"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14:paraId="6F795DCA" w14:textId="77777777" w:rsidR="00A624A1" w:rsidRPr="00A624A1" w:rsidRDefault="00A624A1" w:rsidP="00A624A1">
      <w:pPr>
        <w:autoSpaceDE w:val="0"/>
        <w:autoSpaceDN w:val="0"/>
        <w:adjustRightInd w:val="0"/>
        <w:ind w:firstLine="0"/>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14:paraId="1E0FFBA1" w14:textId="77777777" w:rsidR="00A624A1" w:rsidRPr="00A624A1" w:rsidRDefault="00A624A1" w:rsidP="00A624A1">
      <w:pPr>
        <w:autoSpaceDE w:val="0"/>
        <w:autoSpaceDN w:val="0"/>
        <w:adjustRightInd w:val="0"/>
        <w:ind w:firstLine="0"/>
      </w:pPr>
      <w:r w:rsidRPr="00A624A1">
        <w:t xml:space="preserve">а) при наличии одного нетрудоспособного члена семьи - 70 процентов; </w:t>
      </w:r>
    </w:p>
    <w:p w14:paraId="66352308" w14:textId="77777777" w:rsidR="00A624A1" w:rsidRPr="00A624A1" w:rsidRDefault="00A624A1" w:rsidP="00A624A1">
      <w:pPr>
        <w:autoSpaceDE w:val="0"/>
        <w:autoSpaceDN w:val="0"/>
        <w:adjustRightInd w:val="0"/>
        <w:ind w:firstLine="0"/>
      </w:pPr>
      <w:r w:rsidRPr="00A624A1">
        <w:t xml:space="preserve">б) при наличии двух и более – 90 процентов. </w:t>
      </w:r>
    </w:p>
    <w:p w14:paraId="1F8DD80E" w14:textId="77777777" w:rsidR="00A624A1" w:rsidRPr="00A624A1" w:rsidRDefault="00A624A1" w:rsidP="00A624A1">
      <w:pPr>
        <w:autoSpaceDE w:val="0"/>
        <w:autoSpaceDN w:val="0"/>
        <w:adjustRightInd w:val="0"/>
        <w:ind w:firstLine="0"/>
      </w:pPr>
      <w:r w:rsidRPr="00A624A1">
        <w:t xml:space="preserve">5) Нетрудоспособными членами семьи граждан, указанных в пунктах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14:paraId="1FA64503" w14:textId="77777777" w:rsidR="00A624A1" w:rsidRPr="00A624A1" w:rsidRDefault="00A624A1" w:rsidP="00A624A1">
      <w:pPr>
        <w:autoSpaceDE w:val="0"/>
        <w:autoSpaceDN w:val="0"/>
        <w:adjustRightInd w:val="0"/>
        <w:ind w:firstLine="0"/>
      </w:pPr>
      <w:r w:rsidRPr="00A624A1">
        <w:t xml:space="preserve">6) При изменении (индексации) в соответствии с законодательством Российской Федерации размера социальной пенсии, указанного в </w:t>
      </w:r>
      <w:hyperlink r:id="rId1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xml:space="preserve">, одновременно повышается размер выплачиваемого </w:t>
      </w:r>
      <w:r w:rsidRPr="00A624A1">
        <w:lastRenderedPageBreak/>
        <w:t>дополнительного ежемесячного материального обеспечения (социальной выплаты).</w:t>
      </w:r>
    </w:p>
    <w:p w14:paraId="48B25935" w14:textId="77777777" w:rsidR="00A624A1" w:rsidRPr="00A624A1" w:rsidRDefault="00A624A1" w:rsidP="00A624A1">
      <w:pPr>
        <w:autoSpaceDE w:val="0"/>
        <w:autoSpaceDN w:val="0"/>
        <w:adjustRightInd w:val="0"/>
        <w:ind w:firstLine="0"/>
      </w:pPr>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19" w:tgtFrame="Logical" w:history="1">
        <w:r w:rsidRPr="008A66BA">
          <w:rPr>
            <w:rStyle w:val="a5"/>
          </w:rPr>
          <w:t>Федеральным законом от 4 марта 2002 года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
    <w:p w14:paraId="7D152D47" w14:textId="77777777" w:rsidR="00A624A1" w:rsidRPr="00A624A1" w:rsidRDefault="00A624A1" w:rsidP="00A624A1">
      <w:pPr>
        <w:autoSpaceDE w:val="0"/>
        <w:autoSpaceDN w:val="0"/>
        <w:adjustRightInd w:val="0"/>
        <w:ind w:firstLine="0"/>
      </w:pPr>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
    <w:p w14:paraId="3076F3A1" w14:textId="77777777" w:rsidR="00A624A1" w:rsidRPr="00A624A1" w:rsidRDefault="00A624A1" w:rsidP="00A624A1">
      <w:pPr>
        <w:autoSpaceDE w:val="0"/>
        <w:autoSpaceDN w:val="0"/>
        <w:adjustRightInd w:val="0"/>
        <w:ind w:firstLine="0"/>
      </w:pPr>
      <w:r w:rsidRPr="00A624A1">
        <w:t>2. 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Федеральным законом от 28 декабря 2013 года № 400-ФЗ «О страховых пенсиях», устанавливается ежемесячное материальное обеспечение:</w:t>
      </w:r>
    </w:p>
    <w:p w14:paraId="5E6D449F" w14:textId="77777777" w:rsidR="00A624A1" w:rsidRPr="00A624A1" w:rsidRDefault="00A624A1" w:rsidP="00A624A1">
      <w:pPr>
        <w:ind w:firstLine="0"/>
      </w:pPr>
      <w:r w:rsidRPr="00A624A1">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 xml:space="preserve">г. Севастополя»,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Федеральным законом от 28 декабря </w:t>
      </w:r>
      <w:r w:rsidRPr="00A624A1">
        <w:br/>
        <w:t>2013 года № 400-ФЗ «О страховых пенсиях»;</w:t>
      </w:r>
    </w:p>
    <w:p w14:paraId="20EE7F80" w14:textId="77777777" w:rsidR="00A624A1" w:rsidRPr="00A624A1" w:rsidRDefault="00A624A1" w:rsidP="00A624A1">
      <w:pPr>
        <w:ind w:firstLine="0"/>
      </w:pPr>
      <w:r w:rsidRPr="00A624A1">
        <w:t>2) лицам, имеющим право на пенсию по состоянию на 31 декабря 2014 года включительно, но не обратившимся за ней на указанную дату, лицам,  не достигшим на 31 декабря 2014 года возраста, при котором такая пенсия назначается, а также нетрудоспособным членам семей  умершего получателя ежемесячного материального обеспечения  (за исключением членов семьи, получающих ежемесячное материальное обеспечение в соответствии с пунктом 1 настоящей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Федеральным законом от 28 декабря 2013 года № 400-ФЗ «О страховых пенсиях».</w:t>
      </w:r>
    </w:p>
    <w:p w14:paraId="789E0F03" w14:textId="77777777" w:rsidR="00A624A1" w:rsidRPr="00A624A1" w:rsidRDefault="00A624A1" w:rsidP="00A624A1">
      <w:pPr>
        <w:autoSpaceDE w:val="0"/>
        <w:autoSpaceDN w:val="0"/>
        <w:adjustRightInd w:val="0"/>
        <w:ind w:firstLine="0"/>
      </w:pPr>
      <w:r w:rsidRPr="00A624A1">
        <w:lastRenderedPageBreak/>
        <w:t>Ежемесячное материальное обеспечение индексируется в размерах и сроки, предусмотренные для индексации пенсий за выслугу лет государственных гражданских служащих города Севастополя.</w:t>
      </w:r>
    </w:p>
    <w:p w14:paraId="62B2EB29" w14:textId="77777777" w:rsidR="00A624A1" w:rsidRPr="00A624A1" w:rsidRDefault="00A624A1" w:rsidP="00A624A1">
      <w:pPr>
        <w:widowControl w:val="0"/>
        <w:autoSpaceDE w:val="0"/>
        <w:autoSpaceDN w:val="0"/>
        <w:adjustRightInd w:val="0"/>
        <w:ind w:firstLine="0"/>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14:paraId="04F47484" w14:textId="77777777" w:rsidR="00A624A1" w:rsidRPr="00A624A1" w:rsidRDefault="00A624A1" w:rsidP="00A624A1">
      <w:pPr>
        <w:widowControl w:val="0"/>
        <w:autoSpaceDE w:val="0"/>
        <w:autoSpaceDN w:val="0"/>
        <w:adjustRightInd w:val="0"/>
        <w:ind w:firstLine="0"/>
      </w:pPr>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 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 их выбору.</w:t>
      </w:r>
    </w:p>
    <w:p w14:paraId="31269FA8" w14:textId="77777777" w:rsidR="00A624A1" w:rsidRPr="00A624A1" w:rsidRDefault="00A624A1" w:rsidP="00A624A1">
      <w:pPr>
        <w:widowControl w:val="0"/>
        <w:autoSpaceDE w:val="0"/>
        <w:autoSpaceDN w:val="0"/>
        <w:adjustRightInd w:val="0"/>
        <w:ind w:firstLine="0"/>
      </w:pPr>
      <w:r w:rsidRPr="00A624A1">
        <w:t>3. 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 декабря 2014 года, то с 1 января 2015 года таким лицам устанавливается дополнительное ежемесячное материальное обеспечение. Размер дополнительного ежемесячного материального обеспечения определяется как разница между совокупным 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 пенсии, назначенной с 1 января 2015 года в соответствии с законодательством Российской Федерации.</w:t>
      </w:r>
    </w:p>
    <w:p w14:paraId="31C7B03F" w14:textId="77777777" w:rsidR="00A624A1" w:rsidRPr="00A624A1" w:rsidRDefault="00A624A1" w:rsidP="00A624A1">
      <w:pPr>
        <w:widowControl w:val="0"/>
        <w:autoSpaceDE w:val="0"/>
        <w:autoSpaceDN w:val="0"/>
        <w:adjustRightInd w:val="0"/>
        <w:ind w:firstLine="0"/>
      </w:pPr>
    </w:p>
    <w:p w14:paraId="54C12DE9" w14:textId="77777777"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Статья 8. Меры социальной поддержки граждан, работающих в особых                  условиях труда и имеющих право на досрочное назначение                   пенсии</w:t>
      </w:r>
    </w:p>
    <w:p w14:paraId="120B395C" w14:textId="77777777"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14:paraId="53A43F9C" w14:textId="77777777" w:rsidR="00A624A1" w:rsidRPr="00A624A1" w:rsidRDefault="00A624A1" w:rsidP="00A624A1">
      <w:pPr>
        <w:widowControl w:val="0"/>
        <w:autoSpaceDE w:val="0"/>
        <w:autoSpaceDN w:val="0"/>
        <w:adjustRightInd w:val="0"/>
        <w:ind w:firstLine="0"/>
      </w:pPr>
      <w:r w:rsidRPr="00A624A1">
        <w:t xml:space="preserve">1. Граждане, имеющие право на досрочное назначение пенсии, в том числе при наличии необходимого стажа, дающего право на ее назначение, выработанного на 31 декабря 2014 года в соответствии с законодательством, действовавшим на </w:t>
      </w:r>
      <w:r w:rsidRPr="00A624A1">
        <w:lastRenderedPageBreak/>
        <w:t>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 случаях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14:paraId="5F291E8F" w14:textId="77777777" w:rsidR="00A624A1" w:rsidRPr="00A624A1" w:rsidRDefault="00A624A1" w:rsidP="00A624A1">
      <w:pPr>
        <w:widowControl w:val="0"/>
        <w:autoSpaceDE w:val="0"/>
        <w:autoSpaceDN w:val="0"/>
        <w:adjustRightInd w:val="0"/>
        <w:ind w:firstLine="0"/>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14:paraId="47863A73" w14:textId="77777777" w:rsidR="00A624A1" w:rsidRPr="00A624A1" w:rsidRDefault="00A624A1" w:rsidP="00A624A1">
      <w:pPr>
        <w:widowControl w:val="0"/>
        <w:autoSpaceDE w:val="0"/>
        <w:autoSpaceDN w:val="0"/>
        <w:adjustRightInd w:val="0"/>
        <w:ind w:firstLine="0"/>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сельского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достижении 50 лет и при общем стаже работы не менее 20 лет, из них не менее 15 лет на указанной работе, в размере 5000 рублей; </w:t>
      </w:r>
    </w:p>
    <w:p w14:paraId="037D3A34" w14:textId="77777777" w:rsidR="00A624A1" w:rsidRPr="00A624A1" w:rsidRDefault="00A624A1" w:rsidP="00A624A1">
      <w:pPr>
        <w:widowControl w:val="0"/>
        <w:autoSpaceDE w:val="0"/>
        <w:autoSpaceDN w:val="0"/>
        <w:adjustRightInd w:val="0"/>
        <w:ind w:firstLine="0"/>
      </w:pPr>
      <w:r w:rsidRPr="00A624A1">
        <w:t>2) женщинам, работающим доярками (операторами машинного доения), свинарками-операторами в колхозах,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14:paraId="762E89FF" w14:textId="77777777" w:rsidR="00A624A1" w:rsidRPr="00A624A1" w:rsidRDefault="00A624A1" w:rsidP="00A624A1">
      <w:pPr>
        <w:shd w:val="clear" w:color="auto" w:fill="FFFFFF"/>
        <w:ind w:firstLine="0"/>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14:paraId="7270E2CF" w14:textId="77777777" w:rsidR="00A624A1" w:rsidRPr="00A624A1" w:rsidRDefault="00A624A1" w:rsidP="00A624A1">
      <w:pPr>
        <w:shd w:val="clear" w:color="auto" w:fill="FFFFFF"/>
        <w:ind w:firstLine="0"/>
        <w:textAlignment w:val="baseline"/>
      </w:pPr>
      <w:r w:rsidRPr="00A624A1">
        <w:t xml:space="preserve">4) женщинам, которые работают в сельскохозяйственном производстве и воспитали пятеро и больше детей, - независимо от возраста и трудового стажа, в размере 5500 рублей; </w:t>
      </w:r>
    </w:p>
    <w:p w14:paraId="6FBA240B" w14:textId="77777777" w:rsidR="00A624A1" w:rsidRPr="00A624A1" w:rsidRDefault="00A624A1" w:rsidP="00A624A1">
      <w:pPr>
        <w:shd w:val="clear" w:color="auto" w:fill="FFFFFF"/>
        <w:ind w:firstLine="0"/>
        <w:textAlignment w:val="baseline"/>
      </w:pPr>
      <w:bookmarkStart w:id="0" w:name="o108"/>
      <w:bookmarkStart w:id="1" w:name="o109"/>
      <w:bookmarkEnd w:id="0"/>
      <w:bookmarkEnd w:id="1"/>
      <w:r w:rsidRPr="00A624A1">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14:paraId="5305BC25" w14:textId="77777777" w:rsidR="00A624A1" w:rsidRPr="00A624A1" w:rsidRDefault="00A624A1" w:rsidP="00A624A1">
      <w:pPr>
        <w:shd w:val="clear" w:color="auto" w:fill="FFFFFF"/>
        <w:ind w:firstLine="0"/>
        <w:textAlignment w:val="baseline"/>
      </w:pPr>
      <w:r w:rsidRPr="00A624A1">
        <w:t xml:space="preserve">6) водителям тяжеловесных автомобилей, занятым в технологическом процессе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14:paraId="1E0FC4EA" w14:textId="77777777" w:rsidR="00A624A1" w:rsidRPr="00A624A1" w:rsidRDefault="00A624A1" w:rsidP="00A624A1">
      <w:pPr>
        <w:shd w:val="clear" w:color="auto" w:fill="FFFFFF"/>
        <w:ind w:firstLine="0"/>
        <w:textAlignment w:val="baseline"/>
      </w:pPr>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машинистам кранов металлургического производства (отделений нагревательных колодцев и </w:t>
      </w:r>
      <w:proofErr w:type="spellStart"/>
      <w:r w:rsidRPr="00A624A1">
        <w:t>стрипперных</w:t>
      </w:r>
      <w:proofErr w:type="spellEnd"/>
      <w:r w:rsidRPr="00A624A1">
        <w:t xml:space="preserve"> отделений) - при условии, если они были заняты на этих работах 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
    <w:p w14:paraId="5E0206F1" w14:textId="77777777" w:rsidR="00A624A1" w:rsidRPr="00A624A1" w:rsidRDefault="00A624A1" w:rsidP="00A624A1">
      <w:pPr>
        <w:shd w:val="clear" w:color="auto" w:fill="FFFFFF"/>
        <w:ind w:firstLine="0"/>
        <w:textAlignment w:val="baseline"/>
      </w:pPr>
      <w:r w:rsidRPr="00A624A1">
        <w:t>8) лицам, достигшим возраста: мужчины - 63 лет, женщины - 58 лет, получавшим социальную пенсию и (или) имевшим право на нее, в размере 3700 рублей;</w:t>
      </w:r>
    </w:p>
    <w:p w14:paraId="0ED145C3" w14:textId="77777777" w:rsidR="00A624A1" w:rsidRPr="00A624A1" w:rsidRDefault="00A624A1" w:rsidP="00A624A1">
      <w:pPr>
        <w:shd w:val="clear" w:color="auto" w:fill="FFFFFF"/>
        <w:ind w:firstLine="0"/>
        <w:textAlignment w:val="baseline"/>
      </w:pPr>
      <w:r w:rsidRPr="00A624A1">
        <w:t xml:space="preserve">9) работникам, имеющим право на досрочный выход на пенсию, в соответствии с  законодательством, действовавшим на территории города Севастополя до 21 </w:t>
      </w:r>
      <w:r w:rsidRPr="00A624A1">
        <w:lastRenderedPageBreak/>
        <w:t>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 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
    <w:p w14:paraId="0D6E0722" w14:textId="77777777" w:rsidR="00A624A1" w:rsidRPr="00A624A1" w:rsidRDefault="00A624A1" w:rsidP="00A624A1">
      <w:pPr>
        <w:shd w:val="clear" w:color="auto" w:fill="FFFFFF"/>
        <w:ind w:firstLine="0"/>
        <w:textAlignment w:val="baseline"/>
      </w:pPr>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
    <w:p w14:paraId="51146D28" w14:textId="77777777" w:rsidR="00A624A1" w:rsidRPr="00A624A1" w:rsidRDefault="00A624A1" w:rsidP="00A624A1">
      <w:pPr>
        <w:shd w:val="clear" w:color="auto" w:fill="FFFFFF"/>
        <w:ind w:firstLine="0"/>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14:paraId="17AC6E27" w14:textId="77777777" w:rsidR="00A624A1" w:rsidRPr="00A624A1" w:rsidRDefault="00A624A1" w:rsidP="00A624A1">
      <w:pPr>
        <w:shd w:val="clear" w:color="auto" w:fill="FFFFFF"/>
        <w:ind w:firstLine="0"/>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14:paraId="4D0A80BE" w14:textId="77777777" w:rsidR="00A624A1" w:rsidRPr="00A624A1" w:rsidRDefault="00A624A1" w:rsidP="00A624A1">
      <w:pPr>
        <w:shd w:val="clear" w:color="auto" w:fill="FFFFFF"/>
        <w:ind w:firstLine="0"/>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14:paraId="26F9EA2B" w14:textId="77777777" w:rsidR="00A624A1" w:rsidRPr="00A624A1" w:rsidRDefault="00A624A1" w:rsidP="00A624A1">
      <w:pPr>
        <w:shd w:val="clear" w:color="auto" w:fill="FFFFFF"/>
        <w:spacing w:line="235" w:lineRule="auto"/>
        <w:ind w:firstLine="0"/>
        <w:textAlignment w:val="baseline"/>
      </w:pPr>
      <w:r w:rsidRPr="00A624A1">
        <w:t>14) участникам ликвидации последствий катастрофы на Чернобыльской АЭС, отработавшим на подземных работах, на работах с особо вредными и особо тяжелыми 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(мужчины – 10 лет и более, женщины – 7 лет 6 месяцев и более), в размере 6500 рублей;</w:t>
      </w:r>
    </w:p>
    <w:p w14:paraId="5C9931BC" w14:textId="77777777" w:rsidR="00A624A1" w:rsidRPr="00A624A1" w:rsidRDefault="00A624A1" w:rsidP="00A624A1">
      <w:pPr>
        <w:shd w:val="clear" w:color="auto" w:fill="FFFFFF"/>
        <w:spacing w:line="235" w:lineRule="auto"/>
        <w:ind w:firstLine="0"/>
        <w:textAlignment w:val="baseline"/>
      </w:pPr>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 указанных работах: мужчины – 12 лет 6 месяцев и более, женщины – 10 лет и более), в размере 6500 рублей;</w:t>
      </w:r>
    </w:p>
    <w:p w14:paraId="7C15E963" w14:textId="77777777" w:rsidR="00A624A1" w:rsidRPr="00A624A1" w:rsidRDefault="00A624A1" w:rsidP="00A624A1">
      <w:pPr>
        <w:shd w:val="clear" w:color="auto" w:fill="FFFFFF"/>
        <w:spacing w:line="235" w:lineRule="auto"/>
        <w:ind w:firstLine="0"/>
        <w:textAlignment w:val="baseline"/>
      </w:pPr>
      <w:r w:rsidRPr="00A624A1">
        <w:t>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Списку № 1 (проработавших на указанных работах: мужчины – 10 лет и более, женщины – 7 лет 6 месяцев и более), в размере 6500 рублей;</w:t>
      </w:r>
    </w:p>
    <w:p w14:paraId="6FA770F9" w14:textId="77777777" w:rsidR="00A624A1" w:rsidRPr="00A624A1" w:rsidRDefault="00A624A1" w:rsidP="00A624A1">
      <w:pPr>
        <w:shd w:val="clear" w:color="auto" w:fill="FFFFFF"/>
        <w:spacing w:line="235" w:lineRule="auto"/>
        <w:ind w:firstLine="0"/>
        <w:textAlignment w:val="baseline"/>
      </w:pPr>
      <w:r w:rsidRPr="00A624A1">
        <w:t>17) лицам, потерпевшим от катастрофы на Чернобыльской АЭС, отработавшим на работах с вредными и тяжелыми условиями труда по Списку № 2 (проработавших на указанных работах: мужчины – 12 лет 6 мес. и более, женщины – 10 лет и более), в размере 6500 рублей.</w:t>
      </w:r>
    </w:p>
    <w:p w14:paraId="05A603F6" w14:textId="77777777" w:rsidR="00A624A1" w:rsidRPr="00A624A1" w:rsidRDefault="00A624A1" w:rsidP="00A624A1">
      <w:pPr>
        <w:shd w:val="clear" w:color="auto" w:fill="FFFFFF"/>
        <w:spacing w:line="235" w:lineRule="auto"/>
        <w:ind w:firstLine="0"/>
        <w:textAlignment w:val="baseline"/>
      </w:pPr>
      <w:r w:rsidRPr="00A624A1">
        <w:lastRenderedPageBreak/>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14:paraId="4CF29F73" w14:textId="77777777" w:rsidR="00A624A1" w:rsidRPr="00A624A1" w:rsidRDefault="00A624A1" w:rsidP="00A624A1">
      <w:pPr>
        <w:shd w:val="clear" w:color="auto" w:fill="FFFFFF"/>
        <w:spacing w:line="235" w:lineRule="auto"/>
        <w:ind w:firstLine="0"/>
        <w:textAlignment w:val="baseline"/>
      </w:pPr>
      <w:r w:rsidRPr="00A624A1">
        <w:t>Ежемесячная социальная выплата назначается при условии оставления оплачиваемой работы и (или) иной деятельности.</w:t>
      </w:r>
    </w:p>
    <w:p w14:paraId="12DBE9A1" w14:textId="77777777" w:rsidR="00A624A1" w:rsidRPr="00A624A1" w:rsidRDefault="00A624A1" w:rsidP="00A624A1">
      <w:pPr>
        <w:spacing w:line="238" w:lineRule="auto"/>
        <w:ind w:firstLine="0"/>
        <w:rPr>
          <w:rFonts w:ascii="Times New Roman" w:hAnsi="Times New Roman"/>
          <w:sz w:val="20"/>
          <w:szCs w:val="20"/>
        </w:rPr>
      </w:pPr>
    </w:p>
    <w:p w14:paraId="199E79B7" w14:textId="77777777"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14:paraId="6FB02C1B" w14:textId="77777777" w:rsidR="00A624A1" w:rsidRPr="00A624A1" w:rsidRDefault="00A624A1" w:rsidP="00A624A1">
      <w:pPr>
        <w:ind w:firstLine="0"/>
        <w:jc w:val="left"/>
        <w:rPr>
          <w:rFonts w:ascii="Times New Roman" w:hAnsi="Times New Roman"/>
          <w:b/>
          <w:bCs/>
          <w:sz w:val="8"/>
          <w:szCs w:val="8"/>
        </w:rPr>
      </w:pPr>
    </w:p>
    <w:p w14:paraId="549904B7" w14:textId="77777777" w:rsidR="00A624A1" w:rsidRPr="00A624A1" w:rsidRDefault="00A624A1" w:rsidP="00A624A1">
      <w:pPr>
        <w:widowControl w:val="0"/>
        <w:autoSpaceDE w:val="0"/>
        <w:autoSpaceDN w:val="0"/>
        <w:adjustRightInd w:val="0"/>
        <w:spacing w:line="235" w:lineRule="auto"/>
        <w:ind w:firstLine="0"/>
      </w:pPr>
      <w:r w:rsidRPr="00A624A1">
        <w:t xml:space="preserve">1. Установить дополнительное единовременное пособие к социальному пособию на погребение граждан, предоставляемому в соответствии с Федеральным законом от 12 </w:t>
      </w:r>
      <w:proofErr w:type="gramStart"/>
      <w:r w:rsidRPr="00A624A1">
        <w:t>января  1996</w:t>
      </w:r>
      <w:proofErr w:type="gramEnd"/>
      <w:r w:rsidRPr="00A624A1">
        <w:t xml:space="preserve"> года  № 8-ФЗ «О погребении и похоронном деле»:</w:t>
      </w:r>
    </w:p>
    <w:p w14:paraId="0D56B288" w14:textId="77777777" w:rsidR="00A624A1" w:rsidRPr="00A624A1" w:rsidRDefault="00A624A1" w:rsidP="00A624A1">
      <w:pPr>
        <w:widowControl w:val="0"/>
        <w:autoSpaceDE w:val="0"/>
        <w:autoSpaceDN w:val="0"/>
        <w:adjustRightInd w:val="0"/>
        <w:spacing w:line="235" w:lineRule="auto"/>
        <w:ind w:firstLine="0"/>
      </w:pPr>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
    <w:p w14:paraId="520BBAE9" w14:textId="77777777" w:rsidR="00A624A1" w:rsidRPr="00A624A1" w:rsidRDefault="00A624A1" w:rsidP="00A624A1">
      <w:pPr>
        <w:widowControl w:val="0"/>
        <w:autoSpaceDE w:val="0"/>
        <w:autoSpaceDN w:val="0"/>
        <w:adjustRightInd w:val="0"/>
        <w:spacing w:line="235" w:lineRule="auto"/>
        <w:ind w:firstLine="0"/>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14:paraId="270E5CA1" w14:textId="77777777" w:rsidR="00A624A1" w:rsidRPr="00A624A1" w:rsidRDefault="00A624A1" w:rsidP="00A624A1">
      <w:pPr>
        <w:widowControl w:val="0"/>
        <w:autoSpaceDE w:val="0"/>
        <w:autoSpaceDN w:val="0"/>
        <w:adjustRightInd w:val="0"/>
        <w:spacing w:line="235" w:lineRule="auto"/>
        <w:ind w:firstLine="0"/>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20"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14:paraId="6D045A1D" w14:textId="77777777" w:rsidR="00A624A1" w:rsidRPr="00A624A1" w:rsidRDefault="00A624A1" w:rsidP="00A624A1">
      <w:pPr>
        <w:widowControl w:val="0"/>
        <w:autoSpaceDE w:val="0"/>
        <w:autoSpaceDN w:val="0"/>
        <w:adjustRightInd w:val="0"/>
        <w:ind w:firstLine="0"/>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21"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14:paraId="5B01EB44" w14:textId="77777777" w:rsidR="00A624A1" w:rsidRPr="00A624A1" w:rsidRDefault="00A624A1" w:rsidP="00A624A1">
      <w:pPr>
        <w:widowControl w:val="0"/>
        <w:autoSpaceDE w:val="0"/>
        <w:autoSpaceDN w:val="0"/>
        <w:adjustRightInd w:val="0"/>
        <w:ind w:firstLine="0"/>
      </w:pPr>
    </w:p>
    <w:p w14:paraId="73AB7CB9" w14:textId="77777777"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14:paraId="14DCAA10" w14:textId="77777777" w:rsidR="00A624A1" w:rsidRPr="00A624A1" w:rsidRDefault="00A624A1" w:rsidP="00A624A1">
      <w:pPr>
        <w:autoSpaceDE w:val="0"/>
        <w:autoSpaceDN w:val="0"/>
        <w:adjustRightInd w:val="0"/>
        <w:ind w:firstLine="0"/>
        <w:jc w:val="left"/>
        <w:rPr>
          <w:rFonts w:ascii="Times New Roman" w:hAnsi="Times New Roman"/>
          <w:b/>
          <w:bCs/>
          <w:sz w:val="8"/>
          <w:szCs w:val="8"/>
        </w:rPr>
      </w:pPr>
    </w:p>
    <w:p w14:paraId="7074EE2B" w14:textId="77777777" w:rsidR="00A624A1" w:rsidRPr="00A624A1" w:rsidRDefault="00A624A1" w:rsidP="00A624A1">
      <w:pPr>
        <w:widowControl w:val="0"/>
        <w:autoSpaceDE w:val="0"/>
        <w:autoSpaceDN w:val="0"/>
        <w:adjustRightInd w:val="0"/>
        <w:ind w:firstLine="0"/>
      </w:pPr>
      <w:r w:rsidRPr="00A624A1">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14:paraId="50E1D6F7" w14:textId="77777777" w:rsidR="00A624A1" w:rsidRPr="00A624A1" w:rsidRDefault="00A624A1" w:rsidP="00A624A1">
      <w:pPr>
        <w:autoSpaceDE w:val="0"/>
        <w:autoSpaceDN w:val="0"/>
        <w:adjustRightInd w:val="0"/>
        <w:ind w:firstLine="0"/>
        <w:rPr>
          <w:rFonts w:ascii="Times New Roman" w:hAnsi="Times New Roman"/>
        </w:rPr>
      </w:pPr>
    </w:p>
    <w:p w14:paraId="03009894" w14:textId="77777777"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14:paraId="48EA06E2" w14:textId="77777777" w:rsidR="00A624A1" w:rsidRPr="00A624A1" w:rsidRDefault="00A624A1" w:rsidP="00A624A1">
      <w:pPr>
        <w:ind w:firstLine="0"/>
        <w:jc w:val="left"/>
        <w:rPr>
          <w:rFonts w:ascii="Times New Roman" w:hAnsi="Times New Roman"/>
          <w:b/>
          <w:bCs/>
          <w:sz w:val="8"/>
          <w:szCs w:val="8"/>
        </w:rPr>
      </w:pPr>
    </w:p>
    <w:p w14:paraId="5516F0E2" w14:textId="77777777" w:rsidR="00A624A1" w:rsidRPr="00A624A1" w:rsidRDefault="00A624A1" w:rsidP="00A624A1">
      <w:pPr>
        <w:ind w:firstLine="0"/>
      </w:pPr>
      <w:r w:rsidRPr="00A624A1">
        <w:t>1.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оснований, в соответствии с которыми они были установлены, или сроков, на которые они были установлены, в следующих размерах:</w:t>
      </w:r>
    </w:p>
    <w:p w14:paraId="6C23E457" w14:textId="77777777" w:rsidR="00A624A1" w:rsidRPr="00A624A1" w:rsidRDefault="00A624A1" w:rsidP="00A624A1">
      <w:pPr>
        <w:ind w:firstLine="0"/>
      </w:pPr>
      <w:r w:rsidRPr="00A624A1">
        <w:lastRenderedPageBreak/>
        <w:t>1) оплата дополнительного питания – в установленном размере в зависимости от рациона питания;</w:t>
      </w:r>
    </w:p>
    <w:p w14:paraId="37FBE06E" w14:textId="77777777" w:rsidR="00A624A1" w:rsidRPr="00A624A1" w:rsidRDefault="00A624A1" w:rsidP="00A624A1">
      <w:pPr>
        <w:ind w:firstLine="0"/>
      </w:pPr>
      <w:r w:rsidRPr="00A624A1">
        <w:t>2) оплата постоянного постороннего ухода – в размере 2 314,2 рубля в месяц;</w:t>
      </w:r>
    </w:p>
    <w:p w14:paraId="54DDBB7E" w14:textId="77777777" w:rsidR="00A624A1" w:rsidRPr="00A624A1" w:rsidRDefault="00A624A1" w:rsidP="00A624A1">
      <w:pPr>
        <w:ind w:firstLine="0"/>
      </w:pPr>
      <w:r w:rsidRPr="00A624A1">
        <w:t>3) оплата постороннего специального медицинского ухода –в размере 3728,4 рубля в месяц;</w:t>
      </w:r>
    </w:p>
    <w:p w14:paraId="596EC151" w14:textId="77777777" w:rsidR="00A624A1" w:rsidRPr="00A624A1" w:rsidRDefault="00A624A1" w:rsidP="00A624A1">
      <w:pPr>
        <w:ind w:firstLine="0"/>
      </w:pPr>
      <w:r w:rsidRPr="00A624A1">
        <w:t>4) оплата постороннего бытового ухода – в размере 932,10 рубля в месяц;</w:t>
      </w:r>
    </w:p>
    <w:p w14:paraId="08FB1386" w14:textId="77777777" w:rsidR="00A624A1" w:rsidRPr="00A624A1" w:rsidRDefault="00A624A1" w:rsidP="00A624A1">
      <w:pPr>
        <w:ind w:firstLine="0"/>
      </w:pPr>
      <w:r w:rsidRPr="00A624A1">
        <w:t>5) оплата расходов на транспортное обслуживание - в размере         1070,6 рубля в год.</w:t>
      </w:r>
    </w:p>
    <w:p w14:paraId="2328C004" w14:textId="77777777" w:rsidR="00A624A1" w:rsidRDefault="00A624A1" w:rsidP="00A624A1">
      <w:pPr>
        <w:ind w:firstLine="0"/>
      </w:pPr>
      <w:r w:rsidRPr="00A624A1">
        <w:t>2. 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Федеральным законом от 24 июля 1998 года №125-ФЗ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14:paraId="6D5B261A" w14:textId="77777777" w:rsidR="008A66BA" w:rsidRDefault="008A66BA" w:rsidP="00A624A1">
      <w:pPr>
        <w:ind w:firstLine="0"/>
      </w:pPr>
    </w:p>
    <w:p w14:paraId="5CD1ACAE" w14:textId="77777777" w:rsidR="008A66BA" w:rsidRDefault="008A66BA" w:rsidP="00A624A1">
      <w:pPr>
        <w:ind w:firstLine="0"/>
      </w:pPr>
    </w:p>
    <w:p w14:paraId="72DA6527" w14:textId="77777777" w:rsidR="008A66BA" w:rsidRPr="00A624A1" w:rsidRDefault="008A66BA" w:rsidP="00A624A1">
      <w:pPr>
        <w:ind w:firstLine="0"/>
      </w:pPr>
    </w:p>
    <w:p w14:paraId="3F67701F" w14:textId="77777777"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14:paraId="7E451EEA" w14:textId="77777777" w:rsidR="00A624A1" w:rsidRPr="00A624A1" w:rsidRDefault="00A624A1" w:rsidP="00A624A1">
      <w:pPr>
        <w:shd w:val="clear" w:color="auto" w:fill="FFFFFF"/>
        <w:ind w:right="10" w:firstLine="0"/>
        <w:rPr>
          <w:b/>
          <w:bCs/>
          <w:sz w:val="26"/>
          <w:szCs w:val="28"/>
        </w:rPr>
      </w:pPr>
    </w:p>
    <w:p w14:paraId="3CBFE60D" w14:textId="77777777"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14:paraId="28E9620E" w14:textId="77777777" w:rsidR="00A624A1" w:rsidRPr="00A624A1" w:rsidRDefault="00A624A1" w:rsidP="00A624A1">
      <w:pPr>
        <w:autoSpaceDE w:val="0"/>
        <w:autoSpaceDN w:val="0"/>
        <w:adjustRightInd w:val="0"/>
        <w:ind w:firstLine="0"/>
        <w:rPr>
          <w:rFonts w:ascii="Times New Roman" w:hAnsi="Times New Roman"/>
          <w:b/>
          <w:bCs/>
          <w:sz w:val="8"/>
          <w:szCs w:val="8"/>
        </w:rPr>
      </w:pPr>
    </w:p>
    <w:p w14:paraId="1C638B0E" w14:textId="77777777" w:rsidR="00A624A1" w:rsidRPr="00A624A1" w:rsidRDefault="00A624A1" w:rsidP="00A624A1">
      <w:pPr>
        <w:shd w:val="clear" w:color="auto" w:fill="FFFFFF"/>
        <w:ind w:firstLine="0"/>
      </w:pPr>
      <w:r w:rsidRPr="00A624A1">
        <w:t>1. Труженики тыла из числа лиц, указанных в пункте 4 части 1 статьи 2 Федерального закона «О ветеранах».</w:t>
      </w:r>
    </w:p>
    <w:p w14:paraId="31DA5501" w14:textId="77777777" w:rsidR="00A624A1" w:rsidRPr="00A624A1" w:rsidRDefault="00A624A1" w:rsidP="00A624A1">
      <w:pPr>
        <w:shd w:val="clear" w:color="auto" w:fill="FFFFFF"/>
        <w:ind w:firstLine="0"/>
      </w:pPr>
      <w:r w:rsidRPr="00A624A1">
        <w:t>2. Ветераны труда из числа лиц, указанных в части первой статьи 7 Федерального закона «О ветеранах».</w:t>
      </w:r>
    </w:p>
    <w:p w14:paraId="1FFBD4B1" w14:textId="77777777" w:rsidR="00A624A1" w:rsidRPr="00A624A1" w:rsidRDefault="00A624A1" w:rsidP="00A624A1">
      <w:pPr>
        <w:shd w:val="clear" w:color="auto" w:fill="FFFFFF"/>
        <w:ind w:firstLine="0"/>
      </w:pPr>
      <w:r w:rsidRPr="00A624A1">
        <w:t>3. Ветераны военной службы из числа лиц, указанных в части первой  статьи 5 Федерального закона «О ветеранах».</w:t>
      </w:r>
    </w:p>
    <w:p w14:paraId="1B1B4F2A" w14:textId="77777777" w:rsidR="00A624A1" w:rsidRPr="00A624A1" w:rsidRDefault="00A624A1" w:rsidP="00A624A1">
      <w:pPr>
        <w:shd w:val="clear" w:color="auto" w:fill="FFFFFF"/>
        <w:ind w:firstLine="0"/>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пострадавшими от политических репрессий в соответствии с Законом Российской Федерации от 18 октября 1991 года № 1761-1 </w:t>
      </w:r>
      <w:r w:rsidRPr="00A624A1">
        <w:br/>
        <w:t>«О реабилитации жертв политических репрессий».</w:t>
      </w:r>
    </w:p>
    <w:p w14:paraId="01B8AEF7" w14:textId="77777777" w:rsidR="00A624A1" w:rsidRPr="00A624A1" w:rsidRDefault="00A624A1" w:rsidP="00A624A1">
      <w:pPr>
        <w:shd w:val="clear" w:color="auto" w:fill="FFFFFF"/>
        <w:ind w:firstLine="0"/>
      </w:pPr>
      <w:r w:rsidRPr="00A624A1">
        <w:rPr>
          <w:bCs/>
          <w:iCs/>
        </w:rPr>
        <w:t xml:space="preserve">5. Работающие и </w:t>
      </w:r>
      <w:proofErr w:type="gramStart"/>
      <w:r w:rsidRPr="00A624A1">
        <w:rPr>
          <w:bCs/>
          <w:iCs/>
        </w:rPr>
        <w:t>проживающие  в</w:t>
      </w:r>
      <w:proofErr w:type="gramEnd"/>
      <w:r w:rsidRPr="00A624A1">
        <w:rPr>
          <w:bCs/>
          <w:iCs/>
        </w:rPr>
        <w:t xml:space="preserve"> сельской местности и поселках городского типа:</w:t>
      </w:r>
    </w:p>
    <w:p w14:paraId="251CEFC1" w14:textId="77777777" w:rsidR="00A624A1" w:rsidRPr="00A624A1" w:rsidRDefault="00A624A1" w:rsidP="00A624A1">
      <w:pPr>
        <w:widowControl w:val="0"/>
        <w:autoSpaceDE w:val="0"/>
        <w:autoSpaceDN w:val="0"/>
        <w:adjustRightInd w:val="0"/>
        <w:ind w:firstLine="0"/>
        <w:rPr>
          <w:bCs/>
        </w:rPr>
      </w:pPr>
      <w:r w:rsidRPr="00A624A1">
        <w:rPr>
          <w:bCs/>
        </w:rPr>
        <w:t>1) медицинские и фармацевтические работники организаций здравоохранения, находящихся в ведении города Севастополя и муниципальных организаций здравоохранения;</w:t>
      </w:r>
    </w:p>
    <w:p w14:paraId="62269787" w14:textId="77777777" w:rsidR="00A624A1" w:rsidRPr="00A624A1" w:rsidRDefault="00A624A1" w:rsidP="00A624A1">
      <w:pPr>
        <w:autoSpaceDE w:val="0"/>
        <w:autoSpaceDN w:val="0"/>
        <w:adjustRightInd w:val="0"/>
        <w:ind w:firstLine="0"/>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14:paraId="7D9013C5" w14:textId="77777777" w:rsidR="00A624A1" w:rsidRPr="00A624A1" w:rsidRDefault="00A624A1" w:rsidP="00A624A1">
      <w:pPr>
        <w:autoSpaceDE w:val="0"/>
        <w:autoSpaceDN w:val="0"/>
        <w:adjustRightInd w:val="0"/>
        <w:ind w:firstLine="0"/>
      </w:pPr>
      <w:r w:rsidRPr="00A624A1">
        <w:t>3) специалисты учреждений культуры, финансируемых за счет средств города Севастополя;</w:t>
      </w:r>
    </w:p>
    <w:p w14:paraId="1B5364D4" w14:textId="77777777" w:rsidR="00A624A1" w:rsidRPr="00A624A1" w:rsidRDefault="00A624A1" w:rsidP="00A624A1">
      <w:pPr>
        <w:autoSpaceDE w:val="0"/>
        <w:autoSpaceDN w:val="0"/>
        <w:adjustRightInd w:val="0"/>
        <w:ind w:firstLine="0"/>
      </w:pPr>
      <w:r w:rsidRPr="00A624A1">
        <w:t>4) специалисты государственной ветеринарной службы.</w:t>
      </w:r>
    </w:p>
    <w:p w14:paraId="694FE105" w14:textId="77777777" w:rsidR="00A624A1" w:rsidRPr="00A624A1" w:rsidRDefault="00A624A1" w:rsidP="00A624A1">
      <w:pPr>
        <w:autoSpaceDE w:val="0"/>
        <w:autoSpaceDN w:val="0"/>
        <w:adjustRightInd w:val="0"/>
        <w:ind w:firstLine="0"/>
        <w:rPr>
          <w:rFonts w:ascii="Times New Roman" w:hAnsi="Times New Roman"/>
        </w:rPr>
      </w:pPr>
    </w:p>
    <w:p w14:paraId="38786C03" w14:textId="77777777" w:rsidR="00A624A1" w:rsidRPr="00A624A1" w:rsidRDefault="00A624A1" w:rsidP="00A624A1">
      <w:pPr>
        <w:autoSpaceDE w:val="0"/>
        <w:autoSpaceDN w:val="0"/>
        <w:adjustRightInd w:val="0"/>
        <w:ind w:firstLine="0"/>
        <w:rPr>
          <w:b/>
          <w:bCs/>
          <w:sz w:val="26"/>
          <w:szCs w:val="28"/>
        </w:rPr>
      </w:pPr>
      <w:r w:rsidRPr="00A624A1">
        <w:rPr>
          <w:b/>
          <w:bCs/>
          <w:sz w:val="26"/>
          <w:szCs w:val="28"/>
        </w:rPr>
        <w:t>Статья 13. Меры социальной поддержки тружеников тыла</w:t>
      </w:r>
    </w:p>
    <w:p w14:paraId="7ED477D7" w14:textId="77777777" w:rsidR="00A624A1" w:rsidRPr="00A624A1" w:rsidRDefault="00A624A1" w:rsidP="00A624A1">
      <w:pPr>
        <w:autoSpaceDE w:val="0"/>
        <w:autoSpaceDN w:val="0"/>
        <w:adjustRightInd w:val="0"/>
        <w:ind w:firstLine="0"/>
        <w:rPr>
          <w:rFonts w:ascii="Times New Roman" w:hAnsi="Times New Roman"/>
          <w:b/>
          <w:bCs/>
          <w:sz w:val="8"/>
          <w:szCs w:val="8"/>
        </w:rPr>
      </w:pPr>
    </w:p>
    <w:p w14:paraId="3806819F" w14:textId="77777777" w:rsidR="00A624A1" w:rsidRPr="00A624A1" w:rsidRDefault="00A624A1" w:rsidP="00A624A1">
      <w:pPr>
        <w:ind w:firstLine="0"/>
      </w:pPr>
      <w:r w:rsidRPr="00A624A1">
        <w:lastRenderedPageBreak/>
        <w:t>Гражданам, указанным в части 1 статьи 12 настоящего Закона, предоставляются следующие меры социальной поддержки:</w:t>
      </w:r>
    </w:p>
    <w:p w14:paraId="6CA776D1" w14:textId="77777777" w:rsidR="00A624A1" w:rsidRPr="00A624A1" w:rsidRDefault="00A624A1" w:rsidP="00A624A1">
      <w:pPr>
        <w:ind w:firstLine="0"/>
      </w:pPr>
      <w:r w:rsidRPr="00A624A1">
        <w:t>1) ежемесячная денежная выплата в размере 500,0 рублей;</w:t>
      </w:r>
    </w:p>
    <w:p w14:paraId="6F8629C2" w14:textId="77777777" w:rsidR="00A624A1" w:rsidRPr="00A624A1" w:rsidRDefault="00A624A1" w:rsidP="00A624A1">
      <w:pPr>
        <w:ind w:firstLine="0"/>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14:paraId="08FCDECE" w14:textId="77777777" w:rsidR="00A624A1" w:rsidRPr="00A624A1" w:rsidRDefault="00A624A1" w:rsidP="00A624A1">
      <w:pPr>
        <w:ind w:firstLine="0"/>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
    <w:p w14:paraId="67FC4AE4" w14:textId="77777777" w:rsidR="00A624A1" w:rsidRPr="00A624A1" w:rsidRDefault="00A624A1" w:rsidP="00A624A1">
      <w:pPr>
        <w:tabs>
          <w:tab w:val="left" w:pos="851"/>
        </w:tabs>
        <w:ind w:firstLine="0"/>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14:paraId="54D206A9" w14:textId="77777777" w:rsidR="00A624A1" w:rsidRPr="00A624A1" w:rsidRDefault="00A624A1" w:rsidP="00A624A1">
      <w:pPr>
        <w:tabs>
          <w:tab w:val="left" w:pos="851"/>
        </w:tabs>
        <w:ind w:firstLine="0"/>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14:paraId="18566893" w14:textId="77777777" w:rsidR="00A624A1" w:rsidRPr="00A624A1" w:rsidRDefault="00A624A1" w:rsidP="00A624A1">
      <w:pPr>
        <w:ind w:firstLine="0"/>
      </w:pPr>
    </w:p>
    <w:p w14:paraId="45F68773" w14:textId="77777777"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14:paraId="1DB71B86" w14:textId="77777777" w:rsidR="00A624A1" w:rsidRPr="00A624A1" w:rsidRDefault="00A624A1" w:rsidP="00A624A1">
      <w:pPr>
        <w:ind w:firstLine="0"/>
        <w:jc w:val="left"/>
        <w:rPr>
          <w:rFonts w:ascii="Times New Roman" w:hAnsi="Times New Roman"/>
          <w:b/>
          <w:bCs/>
          <w:sz w:val="8"/>
          <w:szCs w:val="8"/>
        </w:rPr>
      </w:pPr>
    </w:p>
    <w:p w14:paraId="14A7A7DE" w14:textId="77777777" w:rsidR="00A624A1" w:rsidRPr="00A624A1" w:rsidRDefault="00A624A1" w:rsidP="00A624A1">
      <w:pPr>
        <w:ind w:firstLine="0"/>
      </w:pPr>
      <w:r w:rsidRPr="00A624A1">
        <w:t>1. Гражданам, указанным в частях 2 и 3 статьи 12 настоящего Закона, предоставляются следующие меры социальной поддержки:</w:t>
      </w:r>
    </w:p>
    <w:p w14:paraId="7EDFAE5C" w14:textId="77777777" w:rsidR="00A624A1" w:rsidRPr="00A624A1" w:rsidRDefault="00A624A1" w:rsidP="00A624A1">
      <w:pPr>
        <w:ind w:firstLine="0"/>
      </w:pPr>
      <w:r w:rsidRPr="00A624A1">
        <w:t>1) ежемесячная денежная выплата в размере 500,0 рублей;</w:t>
      </w:r>
    </w:p>
    <w:p w14:paraId="663100E5" w14:textId="77777777" w:rsidR="00A624A1" w:rsidRPr="00A624A1" w:rsidRDefault="00A624A1" w:rsidP="00A624A1">
      <w:pPr>
        <w:ind w:firstLine="0"/>
      </w:pPr>
      <w:r w:rsidRPr="00A624A1">
        <w:t>2) преимущественное право на установку квартирных телефонов;</w:t>
      </w:r>
    </w:p>
    <w:p w14:paraId="00FC4C9A" w14:textId="77777777" w:rsidR="00A624A1" w:rsidRPr="00A624A1" w:rsidRDefault="00A624A1" w:rsidP="00A624A1">
      <w:pPr>
        <w:ind w:firstLine="0"/>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14:paraId="6A1369A3" w14:textId="77777777" w:rsidR="00A624A1" w:rsidRPr="00A624A1" w:rsidRDefault="00A624A1" w:rsidP="00A624A1">
      <w:pPr>
        <w:autoSpaceDE w:val="0"/>
        <w:autoSpaceDN w:val="0"/>
        <w:adjustRightInd w:val="0"/>
        <w:ind w:firstLine="0"/>
      </w:pPr>
      <w:r w:rsidRPr="00A624A1">
        <w:t xml:space="preserve">2. Меры социальной поддержки, предусмотренные настоящей статьей, предоставляются лицам, получающим пенсии в соответствии с Федеральным законом от 28 декабря 2013 года № 400-ФЗ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Федеральным законом от 28 декабря 2013 года № 400-ФЗ «О страховых пенсиях».</w:t>
      </w:r>
    </w:p>
    <w:p w14:paraId="05C88D2D" w14:textId="77777777" w:rsidR="00A624A1" w:rsidRPr="00A624A1" w:rsidRDefault="00A624A1" w:rsidP="00A624A1">
      <w:pPr>
        <w:autoSpaceDE w:val="0"/>
        <w:autoSpaceDN w:val="0"/>
        <w:adjustRightInd w:val="0"/>
        <w:ind w:firstLine="0"/>
        <w:rPr>
          <w:rFonts w:ascii="Times New Roman" w:hAnsi="Times New Roman"/>
          <w:sz w:val="28"/>
          <w:szCs w:val="28"/>
        </w:rPr>
      </w:pPr>
    </w:p>
    <w:p w14:paraId="79DCB90E" w14:textId="77777777"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14:paraId="23B459C1" w14:textId="77777777" w:rsidR="00A624A1" w:rsidRPr="00A624A1" w:rsidRDefault="00A624A1" w:rsidP="00A624A1">
      <w:pPr>
        <w:ind w:firstLine="0"/>
        <w:rPr>
          <w:rFonts w:ascii="Times New Roman" w:hAnsi="Times New Roman"/>
          <w:b/>
          <w:bCs/>
          <w:sz w:val="8"/>
          <w:szCs w:val="8"/>
        </w:rPr>
      </w:pPr>
    </w:p>
    <w:p w14:paraId="58E40AC4" w14:textId="77777777" w:rsidR="00A624A1" w:rsidRPr="00A624A1" w:rsidRDefault="00A624A1" w:rsidP="00A624A1">
      <w:pPr>
        <w:ind w:firstLine="0"/>
      </w:pPr>
      <w:r w:rsidRPr="00A624A1">
        <w:t>Гражданам, указанным в части 4 статьи 12 настоящего Закона, предоставляются следующие меры социальной поддержки:</w:t>
      </w:r>
    </w:p>
    <w:p w14:paraId="3F7DF03F" w14:textId="77777777" w:rsidR="00A624A1" w:rsidRPr="00A624A1" w:rsidRDefault="00A624A1" w:rsidP="00A624A1">
      <w:pPr>
        <w:ind w:firstLine="0"/>
      </w:pPr>
      <w:r w:rsidRPr="00A624A1">
        <w:t>1) ежемесячная денежная выплата в размере 500,0 рублей;</w:t>
      </w:r>
    </w:p>
    <w:p w14:paraId="5D768211" w14:textId="77777777" w:rsidR="00A624A1" w:rsidRPr="00A624A1" w:rsidRDefault="00A624A1" w:rsidP="00A624A1">
      <w:pPr>
        <w:ind w:firstLine="0"/>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14:paraId="2668B692" w14:textId="77777777" w:rsidR="00A624A1" w:rsidRPr="00A624A1" w:rsidRDefault="00A624A1" w:rsidP="00A624A1">
      <w:pPr>
        <w:shd w:val="clear" w:color="auto" w:fill="FFFFFF"/>
        <w:ind w:firstLine="0"/>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
    <w:p w14:paraId="1A30C433" w14:textId="77777777" w:rsidR="00A624A1" w:rsidRPr="00A624A1" w:rsidRDefault="00A624A1" w:rsidP="00A624A1">
      <w:pPr>
        <w:shd w:val="clear" w:color="auto" w:fill="FFFFFF"/>
        <w:ind w:firstLine="0"/>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14:paraId="5BE3A51A" w14:textId="77777777" w:rsidR="00A624A1" w:rsidRPr="00A624A1" w:rsidRDefault="00A624A1" w:rsidP="00A624A1">
      <w:pPr>
        <w:shd w:val="clear" w:color="auto" w:fill="FFFFFF"/>
        <w:ind w:firstLine="0"/>
      </w:pPr>
      <w:r w:rsidRPr="00A624A1">
        <w:t>5) первоочередная установка квартирного телефона.</w:t>
      </w:r>
    </w:p>
    <w:p w14:paraId="4741C8B6" w14:textId="77777777" w:rsidR="00A624A1" w:rsidRPr="00A624A1" w:rsidRDefault="00A624A1" w:rsidP="00A624A1">
      <w:pPr>
        <w:shd w:val="clear" w:color="auto" w:fill="FFFFFF"/>
        <w:ind w:firstLine="0"/>
        <w:rPr>
          <w:rFonts w:ascii="Times New Roman" w:hAnsi="Times New Roman"/>
          <w:color w:val="333333"/>
          <w:sz w:val="28"/>
          <w:szCs w:val="28"/>
        </w:rPr>
      </w:pPr>
    </w:p>
    <w:p w14:paraId="41BDC808" w14:textId="77777777" w:rsidR="00A624A1" w:rsidRPr="00A624A1" w:rsidRDefault="00A624A1" w:rsidP="00A624A1">
      <w:pPr>
        <w:shd w:val="clear" w:color="auto" w:fill="FFFFFF"/>
        <w:spacing w:line="216" w:lineRule="auto"/>
        <w:ind w:firstLine="0"/>
        <w:rPr>
          <w:b/>
          <w:bCs/>
          <w:sz w:val="26"/>
          <w:szCs w:val="28"/>
        </w:rPr>
      </w:pPr>
      <w:r w:rsidRPr="00A624A1">
        <w:rPr>
          <w:b/>
          <w:bCs/>
          <w:sz w:val="26"/>
          <w:szCs w:val="28"/>
        </w:rPr>
        <w:lastRenderedPageBreak/>
        <w:t>Статья 16. Меры социальной поддержки специалистов, работающих и                     проживающих в сельской местности и поселках городского                     типа</w:t>
      </w:r>
    </w:p>
    <w:p w14:paraId="28AFB38C" w14:textId="77777777" w:rsidR="00A624A1" w:rsidRPr="00A624A1" w:rsidRDefault="00A624A1" w:rsidP="00A624A1">
      <w:pPr>
        <w:shd w:val="clear" w:color="auto" w:fill="FFFFFF"/>
        <w:ind w:firstLine="0"/>
        <w:jc w:val="left"/>
        <w:rPr>
          <w:rFonts w:ascii="Times New Roman" w:hAnsi="Times New Roman"/>
          <w:b/>
          <w:bCs/>
          <w:sz w:val="8"/>
          <w:szCs w:val="8"/>
        </w:rPr>
      </w:pPr>
    </w:p>
    <w:p w14:paraId="7787D720" w14:textId="77777777" w:rsidR="00A624A1" w:rsidRPr="00A624A1" w:rsidRDefault="00A624A1" w:rsidP="00A624A1">
      <w:pPr>
        <w:ind w:firstLine="0"/>
      </w:pPr>
      <w:r w:rsidRPr="00A624A1">
        <w:rPr>
          <w:rFonts w:ascii="Times New Roman" w:hAnsi="Times New Roman"/>
          <w:sz w:val="28"/>
          <w:szCs w:val="28"/>
        </w:rPr>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14:paraId="3154DB97" w14:textId="77777777" w:rsidR="00A624A1" w:rsidRPr="00A624A1" w:rsidRDefault="00A624A1" w:rsidP="00A624A1">
      <w:pPr>
        <w:ind w:firstLine="0"/>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14:paraId="1F78F82A" w14:textId="77777777" w:rsidR="00A624A1" w:rsidRPr="00A624A1" w:rsidRDefault="00A624A1" w:rsidP="00A624A1">
      <w:pPr>
        <w:autoSpaceDE w:val="0"/>
        <w:autoSpaceDN w:val="0"/>
        <w:adjustRightInd w:val="0"/>
        <w:ind w:firstLine="0"/>
      </w:pPr>
      <w:r w:rsidRPr="00A624A1">
        <w:t>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проработали не менее 3 лет в сельской местности города Севастополя и продолжают проживать в сельской местности города Севастополя.</w:t>
      </w:r>
    </w:p>
    <w:p w14:paraId="7ED52198" w14:textId="77777777" w:rsidR="00A624A1" w:rsidRPr="00A624A1" w:rsidRDefault="00A624A1" w:rsidP="00A624A1">
      <w:pPr>
        <w:autoSpaceDE w:val="0"/>
        <w:autoSpaceDN w:val="0"/>
        <w:adjustRightInd w:val="0"/>
        <w:ind w:firstLine="0"/>
        <w:rPr>
          <w:rFonts w:ascii="Times New Roman" w:hAnsi="Times New Roman"/>
          <w:sz w:val="28"/>
          <w:szCs w:val="28"/>
        </w:rPr>
      </w:pPr>
    </w:p>
    <w:p w14:paraId="5176C937" w14:textId="77777777"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14:paraId="55122CB4" w14:textId="77777777" w:rsidR="00A624A1" w:rsidRPr="00A624A1" w:rsidRDefault="00A624A1" w:rsidP="00A624A1">
      <w:pPr>
        <w:shd w:val="clear" w:color="auto" w:fill="FFFFFF"/>
        <w:ind w:right="10" w:firstLine="0"/>
        <w:rPr>
          <w:rFonts w:ascii="Times New Roman" w:hAnsi="Times New Roman"/>
          <w:b/>
          <w:bCs/>
          <w:sz w:val="28"/>
          <w:szCs w:val="28"/>
        </w:rPr>
      </w:pPr>
    </w:p>
    <w:p w14:paraId="3549DA8B" w14:textId="77777777"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14:paraId="6D51E893" w14:textId="77777777" w:rsidR="00A360DF" w:rsidRPr="008453E6" w:rsidRDefault="00A360DF" w:rsidP="00A360DF">
      <w:pPr>
        <w:spacing w:after="60"/>
        <w:ind w:firstLine="0"/>
        <w:rPr>
          <w:rFonts w:ascii="Times New Roman" w:hAnsi="Times New Roman"/>
          <w:sz w:val="8"/>
          <w:szCs w:val="8"/>
        </w:rPr>
      </w:pPr>
    </w:p>
    <w:p w14:paraId="7A5446AF"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К категориям граждан, которым предоставляются </w:t>
      </w:r>
      <w:proofErr w:type="gramStart"/>
      <w:r w:rsidRPr="008453E6">
        <w:rPr>
          <w:rFonts w:ascii="Times New Roman" w:hAnsi="Times New Roman"/>
          <w:sz w:val="28"/>
          <w:szCs w:val="22"/>
        </w:rPr>
        <w:t>меры социальной поддержки</w:t>
      </w:r>
      <w:proofErr w:type="gramEnd"/>
      <w:r w:rsidRPr="008453E6">
        <w:rPr>
          <w:rFonts w:ascii="Times New Roman" w:hAnsi="Times New Roman"/>
          <w:sz w:val="28"/>
          <w:szCs w:val="22"/>
        </w:rPr>
        <w:t xml:space="preserve"> относятся:</w:t>
      </w:r>
    </w:p>
    <w:p w14:paraId="0E28AE60"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 граждане из числа лиц, которые с 30 октября 1941 года по 4 июля 1942 года принимали участие в обороне города Севастополя и награждены медалью «За оборону Севастополя», за исключением проходивших службу в действующей армии;</w:t>
      </w:r>
    </w:p>
    <w:p w14:paraId="49B643A9"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2) граждане из числа лиц, которые во время обороны города Севастополя с 30 октября 1941 года по 4 июля 1942 года проживали на его территории;</w:t>
      </w:r>
    </w:p>
    <w:p w14:paraId="704E795E"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 xml:space="preserve">3) граждане из числа лиц, которым на время окончания Второй мировой войны (2 сентября 1945 года) было менее 18 лет </w:t>
      </w:r>
      <w:r w:rsidRPr="008453E6">
        <w:rPr>
          <w:rFonts w:ascii="Times New Roman" w:eastAsiaTheme="minorEastAsia" w:hAnsi="Times New Roman"/>
          <w:sz w:val="28"/>
          <w:szCs w:val="28"/>
        </w:rPr>
        <w:t>(дети войны)</w:t>
      </w:r>
      <w:r w:rsidRPr="008453E6">
        <w:rPr>
          <w:rFonts w:ascii="Times New Roman" w:hAnsi="Times New Roman"/>
          <w:sz w:val="28"/>
          <w:szCs w:val="22"/>
        </w:rPr>
        <w:t>;</w:t>
      </w:r>
    </w:p>
    <w:p w14:paraId="0D92F639"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14:paraId="59FCB1E9"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5) не вступившие в повторный брак вдовы Героев Социалистического Труда, Героев Украины и полных кавалеров ордена Трудовой Славы;</w:t>
      </w:r>
    </w:p>
    <w:p w14:paraId="4E42233E"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lastRenderedPageBreak/>
        <w:t>6)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14:paraId="5A4ED511" w14:textId="77777777" w:rsidR="00A360DF" w:rsidRPr="008453E6" w:rsidRDefault="00A360DF" w:rsidP="00A360DF">
      <w:pPr>
        <w:spacing w:after="60"/>
        <w:rPr>
          <w:rFonts w:ascii="Times New Roman" w:hAnsi="Times New Roman"/>
          <w:sz w:val="28"/>
          <w:szCs w:val="28"/>
        </w:rPr>
      </w:pPr>
      <w:r w:rsidRPr="008453E6">
        <w:rPr>
          <w:rFonts w:ascii="Times New Roman" w:hAnsi="Times New Roman"/>
          <w:sz w:val="28"/>
          <w:szCs w:val="28"/>
        </w:rPr>
        <w:t xml:space="preserve">7) пенсионеры из числа работников милиции, уволенных со службы по возрасту, болезни или выслуге лет и не имеющих звания ветеран органов внутренних дел, имевшие льготы по Закону Украины от </w:t>
      </w:r>
      <w:r w:rsidRPr="008453E6">
        <w:rPr>
          <w:rFonts w:ascii="Times New Roman" w:eastAsiaTheme="minorEastAsia" w:hAnsi="Times New Roman"/>
          <w:sz w:val="28"/>
          <w:szCs w:val="28"/>
          <w:shd w:val="clear" w:color="auto" w:fill="FFFFFF"/>
        </w:rPr>
        <w:t>20 декабря 1990 года № </w:t>
      </w:r>
      <w:r w:rsidRPr="008453E6">
        <w:rPr>
          <w:rFonts w:ascii="Times New Roman" w:eastAsiaTheme="minorEastAsia" w:hAnsi="Times New Roman"/>
          <w:bCs/>
          <w:sz w:val="28"/>
          <w:szCs w:val="28"/>
          <w:bdr w:val="none" w:sz="0" w:space="0" w:color="auto" w:frame="1"/>
          <w:shd w:val="clear" w:color="auto" w:fill="FFFFFF"/>
        </w:rPr>
        <w:t>565-XII</w:t>
      </w:r>
      <w:r w:rsidRPr="008453E6">
        <w:rPr>
          <w:rFonts w:ascii="Times New Roman" w:hAnsi="Times New Roman"/>
          <w:sz w:val="28"/>
          <w:szCs w:val="28"/>
        </w:rPr>
        <w:t xml:space="preserve"> «О милиции»;</w:t>
      </w:r>
    </w:p>
    <w:p w14:paraId="1D50DB53"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 а также их вдовы (вдовцы);</w:t>
      </w:r>
    </w:p>
    <w:p w14:paraId="41FAB314"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14:paraId="49B4DB62"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10) пенсионеры, работавшие на предприятиях по добыче (переработке) угля;</w:t>
      </w:r>
    </w:p>
    <w:p w14:paraId="3A5125A1"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11) инвалиды I, II групп, инвалиды III группы с нарушением органов слуха, семьи, воспитывающие детей-инвалидов до 18 лет;</w:t>
      </w:r>
    </w:p>
    <w:p w14:paraId="561D61F6"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12) члены семей из числа несовершеннолетних детей, проживающие совместно с инвалидами I и (или) II групп и находящиеся на их иждивении;</w:t>
      </w:r>
    </w:p>
    <w:p w14:paraId="4043F75A"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13) члены семей погибших в Республике Афганистан, на атомных подводных лодках «Курск» или «Комсомолец», к которым относятся жена (муж), не вступившие в повторный брак, дети до 18 лет, родители, совместно проживавшие с погибшим, не создавшие своей семьи;</w:t>
      </w:r>
    </w:p>
    <w:p w14:paraId="0A75217F"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14) не вступившие в повторный брак вдовы (вдовцы) умерших участников боевых действий периода Великой Отечественной войны 1941-1945 годов;</w:t>
      </w:r>
    </w:p>
    <w:p w14:paraId="4A92CAE5" w14:textId="77777777" w:rsidR="00A360DF" w:rsidRPr="008453E6" w:rsidRDefault="00A360DF" w:rsidP="00A360DF">
      <w:pPr>
        <w:spacing w:after="60"/>
        <w:rPr>
          <w:rFonts w:ascii="Times New Roman" w:hAnsi="Times New Roman"/>
          <w:sz w:val="28"/>
          <w:szCs w:val="22"/>
        </w:rPr>
      </w:pPr>
      <w:r w:rsidRPr="008453E6">
        <w:rPr>
          <w:rFonts w:ascii="Times New Roman" w:hAnsi="Times New Roman"/>
          <w:sz w:val="28"/>
          <w:szCs w:val="22"/>
        </w:rPr>
        <w:t>15) члены семей и родители военнослужащих, погибших (умерших) или пропавших без вести во время прохождения военной службы;</w:t>
      </w:r>
    </w:p>
    <w:p w14:paraId="7C7E9126" w14:textId="77777777" w:rsidR="00A624A1" w:rsidRDefault="00A360DF" w:rsidP="00A360DF">
      <w:pPr>
        <w:autoSpaceDE w:val="0"/>
        <w:autoSpaceDN w:val="0"/>
        <w:adjustRightInd w:val="0"/>
        <w:ind w:firstLine="0"/>
        <w:rPr>
          <w:rFonts w:ascii="Times New Roman" w:hAnsi="Times New Roman"/>
          <w:sz w:val="28"/>
          <w:szCs w:val="22"/>
        </w:rPr>
      </w:pPr>
      <w:r w:rsidRPr="008453E6">
        <w:rPr>
          <w:rFonts w:ascii="Times New Roman" w:hAnsi="Times New Roman"/>
          <w:sz w:val="28"/>
          <w:szCs w:val="22"/>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8453E6">
        <w:rPr>
          <w:rFonts w:ascii="Times New Roman" w:hAnsi="Times New Roman"/>
          <w:sz w:val="28"/>
          <w:szCs w:val="22"/>
        </w:rPr>
        <w:br/>
        <w:t>21 февраля 2014 года в соответствии с законодательством, действовавшим до 21 февраля 2014 года</w:t>
      </w:r>
    </w:p>
    <w:p w14:paraId="1E935678" w14:textId="77777777" w:rsidR="00A360DF" w:rsidRPr="00A624A1" w:rsidRDefault="00A360DF" w:rsidP="00A360DF">
      <w:pPr>
        <w:autoSpaceDE w:val="0"/>
        <w:autoSpaceDN w:val="0"/>
        <w:adjustRightInd w:val="0"/>
        <w:ind w:firstLine="0"/>
        <w:rPr>
          <w:rFonts w:ascii="Times New Roman" w:hAnsi="Times New Roman"/>
          <w:b/>
          <w:bCs/>
          <w:sz w:val="16"/>
          <w:szCs w:val="16"/>
        </w:rPr>
      </w:pPr>
    </w:p>
    <w:p w14:paraId="1568F038" w14:textId="77777777" w:rsidR="00A360DF" w:rsidRPr="008453E6" w:rsidRDefault="00A360DF" w:rsidP="00A360DF">
      <w:pPr>
        <w:spacing w:before="100" w:after="60" w:line="216" w:lineRule="auto"/>
        <w:ind w:firstLine="0"/>
        <w:jc w:val="left"/>
        <w:rPr>
          <w:rFonts w:ascii="Times New Roman" w:eastAsiaTheme="minorEastAsia" w:hAnsi="Times New Roman"/>
          <w:b/>
          <w:sz w:val="28"/>
          <w:szCs w:val="28"/>
        </w:rPr>
      </w:pPr>
      <w:r w:rsidRPr="008453E6">
        <w:rPr>
          <w:rFonts w:ascii="Times New Roman" w:hAnsi="Times New Roman"/>
          <w:b/>
          <w:color w:val="1A1A1A"/>
          <w:sz w:val="28"/>
          <w:szCs w:val="22"/>
        </w:rPr>
        <w:t xml:space="preserve">Статья 18. Меры социальной поддержки граждан из числа лиц, </w:t>
      </w:r>
      <w:r w:rsidRPr="008453E6">
        <w:rPr>
          <w:rFonts w:ascii="Times New Roman" w:hAnsi="Times New Roman"/>
          <w:b/>
          <w:color w:val="1A1A1A"/>
          <w:sz w:val="28"/>
          <w:szCs w:val="22"/>
        </w:rPr>
        <w:br/>
        <w:t xml:space="preserve">                      которым на время окончания Второй мировой войны </w:t>
      </w:r>
      <w:r w:rsidRPr="008453E6">
        <w:rPr>
          <w:rFonts w:ascii="Times New Roman" w:hAnsi="Times New Roman"/>
          <w:b/>
          <w:color w:val="1A1A1A"/>
          <w:sz w:val="28"/>
          <w:szCs w:val="22"/>
        </w:rPr>
        <w:br/>
        <w:t xml:space="preserve">                      (2 сентября 1945 года) было менее 18 лет </w:t>
      </w:r>
      <w:r w:rsidRPr="008453E6">
        <w:rPr>
          <w:rFonts w:ascii="Times New Roman" w:eastAsiaTheme="minorEastAsia" w:hAnsi="Times New Roman"/>
          <w:b/>
          <w:sz w:val="28"/>
          <w:szCs w:val="28"/>
        </w:rPr>
        <w:t>(дети войны)</w:t>
      </w:r>
    </w:p>
    <w:p w14:paraId="75D457C7" w14:textId="77777777" w:rsidR="00A360DF" w:rsidRPr="008453E6" w:rsidRDefault="00A360DF" w:rsidP="00A360DF">
      <w:pPr>
        <w:spacing w:before="100" w:after="60"/>
        <w:ind w:firstLine="0"/>
        <w:rPr>
          <w:rFonts w:ascii="Times New Roman" w:hAnsi="Times New Roman"/>
          <w:color w:val="1A1A1A"/>
          <w:sz w:val="8"/>
          <w:szCs w:val="8"/>
        </w:rPr>
      </w:pPr>
    </w:p>
    <w:p w14:paraId="6E385969" w14:textId="77777777"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Гражданам, указанным в пункте 3 статьи 17 настоящего Закона, предоставляются следующие меры социальной поддержки:</w:t>
      </w:r>
    </w:p>
    <w:p w14:paraId="02CB158C" w14:textId="77777777"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lastRenderedPageBreak/>
        <w:t>1) снижение в размере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14:paraId="44064DD6" w14:textId="77777777"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2) использование очередного отпуска в удобное для них время;</w:t>
      </w:r>
    </w:p>
    <w:p w14:paraId="40E4EA81" w14:textId="77777777"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 xml:space="preserve">3) выплата пособия по временной нетрудоспособности в размере </w:t>
      </w:r>
      <w:r w:rsidRPr="008453E6">
        <w:rPr>
          <w:rFonts w:ascii="Times New Roman" w:hAnsi="Times New Roman"/>
          <w:sz w:val="28"/>
          <w:szCs w:val="22"/>
        </w:rPr>
        <w:br/>
        <w:t>100 процентов средней заработной платы независимо от стажа работы;</w:t>
      </w:r>
    </w:p>
    <w:p w14:paraId="29052697" w14:textId="77777777" w:rsidR="00A360DF" w:rsidRPr="008453E6" w:rsidRDefault="00A360DF" w:rsidP="00A360DF">
      <w:pPr>
        <w:spacing w:before="100" w:after="60"/>
        <w:ind w:firstLine="709"/>
        <w:rPr>
          <w:rFonts w:ascii="Times New Roman" w:hAnsi="Times New Roman"/>
          <w:sz w:val="28"/>
          <w:szCs w:val="22"/>
        </w:rPr>
      </w:pPr>
      <w:r w:rsidRPr="008453E6">
        <w:rPr>
          <w:rFonts w:ascii="Times New Roman" w:hAnsi="Times New Roman"/>
          <w:sz w:val="28"/>
          <w:szCs w:val="22"/>
        </w:rPr>
        <w:t>4) первоочередное отведение земельных участков для индивидуального жилищного строительства, садоводства и огородничества;</w:t>
      </w:r>
    </w:p>
    <w:p w14:paraId="45A62C85" w14:textId="77777777" w:rsidR="00A360DF" w:rsidRPr="008453E6" w:rsidRDefault="00A360DF" w:rsidP="00A360DF">
      <w:pPr>
        <w:tabs>
          <w:tab w:val="left" w:pos="-1870"/>
        </w:tabs>
        <w:autoSpaceDE w:val="0"/>
        <w:autoSpaceDN w:val="0"/>
        <w:adjustRightInd w:val="0"/>
        <w:spacing w:after="60" w:line="276" w:lineRule="auto"/>
        <w:ind w:firstLine="709"/>
        <w:rPr>
          <w:rFonts w:ascii="Times New Roman" w:eastAsiaTheme="minorEastAsia" w:hAnsi="Times New Roman"/>
          <w:sz w:val="28"/>
          <w:szCs w:val="28"/>
        </w:rPr>
      </w:pPr>
      <w:r w:rsidRPr="008453E6">
        <w:rPr>
          <w:rFonts w:ascii="Times New Roman" w:eastAsiaTheme="minorEastAsia" w:hAnsi="Times New Roman"/>
          <w:bCs/>
          <w:sz w:val="28"/>
          <w:szCs w:val="28"/>
        </w:rPr>
        <w:t>5) стационарная медицинская помощь в госпиталях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14:paraId="1306D6F7" w14:textId="77777777" w:rsidR="00A360DF" w:rsidRPr="008453E6" w:rsidRDefault="00A360DF" w:rsidP="00A360DF">
      <w:pPr>
        <w:tabs>
          <w:tab w:val="left" w:pos="-1870"/>
        </w:tabs>
        <w:autoSpaceDE w:val="0"/>
        <w:autoSpaceDN w:val="0"/>
        <w:adjustRightInd w:val="0"/>
        <w:spacing w:after="60" w:line="276" w:lineRule="auto"/>
        <w:ind w:firstLine="709"/>
        <w:rPr>
          <w:rFonts w:ascii="Times New Roman" w:eastAsiaTheme="minorEastAsia" w:hAnsi="Times New Roman"/>
          <w:sz w:val="16"/>
          <w:szCs w:val="16"/>
        </w:rPr>
      </w:pPr>
    </w:p>
    <w:p w14:paraId="087183BF" w14:textId="77777777" w:rsidR="00A360DF" w:rsidRPr="008453E6" w:rsidRDefault="00A360DF" w:rsidP="00A360DF">
      <w:pPr>
        <w:spacing w:after="60"/>
        <w:ind w:firstLine="0"/>
        <w:rPr>
          <w:rFonts w:ascii="Times New Roman" w:hAnsi="Times New Roman"/>
          <w:sz w:val="28"/>
          <w:szCs w:val="22"/>
        </w:rPr>
      </w:pPr>
      <w:r w:rsidRPr="008453E6">
        <w:rPr>
          <w:rFonts w:ascii="Times New Roman" w:hAnsi="Times New Roman"/>
          <w:b/>
          <w:sz w:val="28"/>
          <w:szCs w:val="22"/>
        </w:rPr>
        <w:t>Статья 19. Меры социальной поддержки отдельных категорий граждан</w:t>
      </w:r>
    </w:p>
    <w:p w14:paraId="05D7EAD7" w14:textId="77777777" w:rsidR="00A360DF" w:rsidRPr="008453E6" w:rsidRDefault="00A360DF" w:rsidP="00A360DF">
      <w:pPr>
        <w:spacing w:after="60"/>
        <w:ind w:firstLine="0"/>
        <w:rPr>
          <w:rFonts w:ascii="Times New Roman" w:hAnsi="Times New Roman"/>
          <w:sz w:val="8"/>
          <w:szCs w:val="8"/>
        </w:rPr>
      </w:pPr>
    </w:p>
    <w:p w14:paraId="4758F347" w14:textId="77777777" w:rsidR="00A360DF" w:rsidRPr="008453E6" w:rsidRDefault="00A360DF" w:rsidP="00A360DF">
      <w:pPr>
        <w:spacing w:after="60"/>
        <w:ind w:firstLine="709"/>
        <w:rPr>
          <w:rFonts w:ascii="Times New Roman" w:hAnsi="Times New Roman"/>
          <w:sz w:val="28"/>
          <w:szCs w:val="22"/>
          <w:shd w:val="clear" w:color="auto" w:fill="FFFFFF"/>
        </w:rPr>
      </w:pPr>
      <w:r w:rsidRPr="008453E6">
        <w:rPr>
          <w:rFonts w:ascii="Times New Roman" w:hAnsi="Times New Roman"/>
          <w:sz w:val="28"/>
          <w:szCs w:val="22"/>
          <w:shd w:val="clear" w:color="auto" w:fill="FFFFFF"/>
        </w:rPr>
        <w:t>1. Гражданам, указанным в пункте 1 статьи 17 настоящего Закона, предоставляются следующие меры социальной поддержки:</w:t>
      </w:r>
    </w:p>
    <w:p w14:paraId="3A79B4F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6A20878D"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 </w:t>
      </w:r>
    </w:p>
    <w:p w14:paraId="7CFD16EB"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14:paraId="14652864" w14:textId="77777777" w:rsidR="00A360DF" w:rsidRPr="008453E6" w:rsidRDefault="00A360DF" w:rsidP="00A360DF">
      <w:pPr>
        <w:spacing w:after="60"/>
        <w:ind w:firstLine="709"/>
        <w:rPr>
          <w:rFonts w:ascii="Times New Roman" w:hAnsi="Times New Roman"/>
          <w:sz w:val="28"/>
          <w:szCs w:val="22"/>
          <w:shd w:val="clear" w:color="auto" w:fill="FFFFFF"/>
        </w:rPr>
      </w:pPr>
      <w:r w:rsidRPr="008453E6">
        <w:rPr>
          <w:rFonts w:ascii="Times New Roman" w:hAnsi="Times New Roman"/>
          <w:sz w:val="28"/>
          <w:szCs w:val="22"/>
          <w:shd w:val="clear" w:color="auto" w:fill="FFFFFF"/>
        </w:rPr>
        <w:t>2. Гражданам, указанным в пункте 2 статьи 17 настоящего Закона, предоставляются следующие меры социальной поддержки:</w:t>
      </w:r>
    </w:p>
    <w:p w14:paraId="07CB30EA"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1920376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w:t>
      </w:r>
    </w:p>
    <w:p w14:paraId="03FA65AE"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14:paraId="381B6FF8"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3. Гражданам, указанным в пункте 4 статьи 17 настоящего Закона, </w:t>
      </w:r>
      <w:r w:rsidRPr="008453E6">
        <w:rPr>
          <w:rFonts w:ascii="Times New Roman" w:hAnsi="Times New Roman"/>
          <w:sz w:val="28"/>
          <w:szCs w:val="22"/>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w:t>
      </w:r>
      <w:r w:rsidRPr="008453E6">
        <w:rPr>
          <w:rFonts w:ascii="Times New Roman" w:hAnsi="Times New Roman"/>
          <w:sz w:val="28"/>
          <w:szCs w:val="22"/>
        </w:rPr>
        <w:lastRenderedPageBreak/>
        <w:t xml:space="preserve">установлен согласно законодательству, действовавшему до 21 февраля </w:t>
      </w:r>
      <w:r w:rsidRPr="008453E6">
        <w:rPr>
          <w:rFonts w:ascii="Times New Roman" w:hAnsi="Times New Roman"/>
          <w:sz w:val="28"/>
          <w:szCs w:val="22"/>
        </w:rPr>
        <w:br/>
        <w:t>2014 года, предоставляются следующие меры социальной поддержки:</w:t>
      </w:r>
    </w:p>
    <w:p w14:paraId="0FA359EF"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08BDDB5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14:paraId="7693CD26"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1F322E62"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14:paraId="632A179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14:paraId="60D76886"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4. Гражданам, указанным в пункте 4 статьи 17 настоящего Закона, </w:t>
      </w:r>
      <w:r w:rsidRPr="008453E6">
        <w:rPr>
          <w:rFonts w:ascii="Times New Roman" w:hAnsi="Times New Roman"/>
          <w:sz w:val="28"/>
          <w:szCs w:val="22"/>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8453E6">
        <w:rPr>
          <w:rFonts w:ascii="Times New Roman" w:hAnsi="Times New Roman"/>
          <w:sz w:val="28"/>
          <w:szCs w:val="22"/>
        </w:rPr>
        <w:br/>
        <w:t>21 февраля 2014 года, предоставляются следующие меры социальной поддержки:</w:t>
      </w:r>
    </w:p>
    <w:p w14:paraId="42D1BBC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031D14F1"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w:t>
      </w:r>
    </w:p>
    <w:p w14:paraId="0DB900A6"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0D5AA266" w14:textId="77777777" w:rsidR="00A360DF" w:rsidRPr="008453E6" w:rsidRDefault="00A360DF" w:rsidP="00A360DF">
      <w:pPr>
        <w:tabs>
          <w:tab w:val="left" w:pos="1134"/>
        </w:tabs>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14:paraId="6914CF1C"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14:paraId="5E5A5DE1"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5. Гражданам, указанным в пункте 4 статьи 17 настоящего Закона </w:t>
      </w:r>
      <w:r w:rsidRPr="008453E6">
        <w:rPr>
          <w:rFonts w:ascii="Times New Roman" w:hAnsi="Times New Roman"/>
          <w:sz w:val="28"/>
          <w:szCs w:val="22"/>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 предоставляются следующие меры социальной поддержки:</w:t>
      </w:r>
    </w:p>
    <w:p w14:paraId="4BD0727B"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16C4A82F"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50 процентов платы за жилое помещение </w:t>
      </w:r>
      <w:r w:rsidRPr="008453E6">
        <w:rPr>
          <w:rFonts w:ascii="Times New Roman" w:hAnsi="Times New Roman"/>
          <w:sz w:val="28"/>
          <w:szCs w:val="22"/>
        </w:rPr>
        <w:br/>
        <w:t>в пределах социальной нормы площади жилья, в том числе членам их семей, совместно с ними проживающим;</w:t>
      </w:r>
    </w:p>
    <w:p w14:paraId="1174E23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4C16912C"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14:paraId="18CC2C3D"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5) внеочередное устройство в учреждения социальной защиты населения, а также обслуживание службами социальной защиты населения на дому.</w:t>
      </w:r>
    </w:p>
    <w:p w14:paraId="6BC9DF2C"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6. Гражданам, указанным в пункте 5 статьи 17 настоящего Закона, предоставляются следующие меры социальной поддержки:</w:t>
      </w:r>
    </w:p>
    <w:p w14:paraId="3A8391F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6483C20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14:paraId="2DB6F503"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14:paraId="5EE23A9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7. Гражданам, указанным в пунктах 6, 8 статьи 17 настоящего Закона, предоставляются следующие меры социальной поддержки:</w:t>
      </w:r>
    </w:p>
    <w:p w14:paraId="27EED680"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ежемесячная денежная выплата в размере 500,0 рублей;</w:t>
      </w:r>
    </w:p>
    <w:p w14:paraId="10A7BAF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преимущественное право на установку квартирных телефонов;</w:t>
      </w:r>
    </w:p>
    <w:p w14:paraId="0DBBDCF0"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14:paraId="7B17A2CC"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Федеральным законом от 28 декабря 2013 года </w:t>
      </w:r>
      <w:r w:rsidRPr="008453E6">
        <w:rPr>
          <w:rFonts w:ascii="Times New Roman" w:eastAsia="Segoe UI Symbol" w:hAnsi="Times New Roman"/>
          <w:sz w:val="28"/>
          <w:szCs w:val="22"/>
        </w:rPr>
        <w:t>№</w:t>
      </w:r>
      <w:r w:rsidRPr="008453E6">
        <w:rPr>
          <w:rFonts w:ascii="Times New Roman" w:hAnsi="Times New Roman"/>
          <w:sz w:val="28"/>
          <w:szCs w:val="22"/>
        </w:rPr>
        <w:t xml:space="preserve"> 400-ФЗ «О страховых пенсиях», </w:t>
      </w:r>
      <w:r w:rsidRPr="008453E6">
        <w:rPr>
          <w:rFonts w:ascii="Times New Roman" w:hAnsi="Times New Roman"/>
          <w:sz w:val="28"/>
          <w:szCs w:val="22"/>
        </w:rPr>
        <w:br/>
        <w:t>а получающим пенсии либо пожизненное содержание по другим основаниям - при достижении возраста, дающего право на</w:t>
      </w:r>
      <w:r w:rsidRPr="008453E6">
        <w:rPr>
          <w:rFonts w:ascii="Times New Roman" w:hAnsi="Times New Roman"/>
          <w:b/>
          <w:sz w:val="28"/>
          <w:szCs w:val="22"/>
        </w:rPr>
        <w:t xml:space="preserve"> </w:t>
      </w:r>
      <w:r w:rsidRPr="008453E6">
        <w:rPr>
          <w:rFonts w:ascii="Times New Roman" w:hAnsi="Times New Roman"/>
          <w:sz w:val="28"/>
          <w:szCs w:val="22"/>
        </w:rPr>
        <w:t>страховую пенсию по старости в соответствии с указанным Федеральным законом.</w:t>
      </w:r>
    </w:p>
    <w:p w14:paraId="54CD747A"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8. Гражданам, указанным в пункте 7 статьи 17 настоящего Закона, предоставляются следующие меры социальной поддержки:</w:t>
      </w:r>
    </w:p>
    <w:p w14:paraId="68FA5CA3"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14:paraId="67C0BDC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14:paraId="683CFF43"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9. Гражданам, указанным в пункте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14:paraId="07199F3C"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10. Гражданам, указанным в пункте 10 статьи 17 настоящего Закона, предоставляются следующие меры социальной поддержки:</w:t>
      </w:r>
    </w:p>
    <w:p w14:paraId="7CFE77DE"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1) обеспечение топливом, приобретаемым в пределах норм, установленных для продажи населению;</w:t>
      </w:r>
    </w:p>
    <w:p w14:paraId="49496CE5"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компенсация оплаты получателю льготы в денежном выражении за электроэнергию, газ и центральное отопление.</w:t>
      </w:r>
    </w:p>
    <w:p w14:paraId="20E360BD"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11. Гражданам, указанным в пункте 11 статьи 17 настоящего Закона, </w:t>
      </w:r>
      <w:r w:rsidRPr="008453E6">
        <w:rPr>
          <w:rFonts w:ascii="Times New Roman" w:hAnsi="Times New Roman"/>
          <w:sz w:val="28"/>
          <w:szCs w:val="22"/>
        </w:rPr>
        <w:br/>
        <w:t xml:space="preserve">не подпадающим под действие статьи 17 Федерального закона от 24 ноября 1995 года </w:t>
      </w:r>
      <w:r w:rsidRPr="008453E6">
        <w:rPr>
          <w:rFonts w:ascii="Times New Roman" w:eastAsia="Segoe UI Symbol" w:hAnsi="Times New Roman"/>
          <w:sz w:val="28"/>
          <w:szCs w:val="22"/>
        </w:rPr>
        <w:t>№</w:t>
      </w:r>
      <w:r w:rsidRPr="008453E6">
        <w:rPr>
          <w:rFonts w:ascii="Times New Roman" w:hAnsi="Times New Roman"/>
          <w:sz w:val="28"/>
          <w:szCs w:val="22"/>
        </w:rPr>
        <w:t xml:space="preserve"> 181-ФЗ «О социальной защите инвалидов в Российской Федерации» и не проживающим в домах государственного или муниципального жилищного фонда, предоставляется снижение в размере </w:t>
      </w:r>
      <w:r w:rsidRPr="008453E6">
        <w:rPr>
          <w:rFonts w:ascii="Times New Roman" w:hAnsi="Times New Roman"/>
          <w:sz w:val="28"/>
          <w:szCs w:val="22"/>
        </w:rPr>
        <w:br/>
        <w:t>50 процентов платы за жилое помещение.</w:t>
      </w:r>
    </w:p>
    <w:p w14:paraId="4E02FA71"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12. Гражданам, указанным в пункте 12 статьи 17 настоящего Закона, предоставляются следующие меры социальной поддержки: </w:t>
      </w:r>
    </w:p>
    <w:p w14:paraId="634E9B56" w14:textId="77777777" w:rsidR="00A360DF" w:rsidRPr="008453E6" w:rsidRDefault="00A360DF" w:rsidP="00A360DF">
      <w:pPr>
        <w:spacing w:after="60"/>
        <w:ind w:firstLine="709"/>
        <w:rPr>
          <w:rFonts w:ascii="Times New Roman" w:hAnsi="Times New Roman"/>
          <w:sz w:val="26"/>
          <w:szCs w:val="22"/>
        </w:rPr>
      </w:pPr>
      <w:r w:rsidRPr="008453E6">
        <w:rPr>
          <w:rFonts w:ascii="Times New Roman" w:hAnsi="Times New Roman"/>
          <w:sz w:val="28"/>
          <w:szCs w:val="22"/>
        </w:rPr>
        <w:t>1) снижение в размере 50 процентов</w:t>
      </w:r>
      <w:r w:rsidRPr="008453E6">
        <w:rPr>
          <w:rFonts w:ascii="Times New Roman" w:hAnsi="Times New Roman"/>
          <w:sz w:val="26"/>
          <w:szCs w:val="22"/>
        </w:rPr>
        <w:t xml:space="preserve"> </w:t>
      </w:r>
      <w:r w:rsidRPr="008453E6">
        <w:rPr>
          <w:rFonts w:ascii="Times New Roman" w:hAnsi="Times New Roman"/>
          <w:sz w:val="28"/>
          <w:szCs w:val="22"/>
        </w:rPr>
        <w:t>платы за жилое помещение;</w:t>
      </w:r>
      <w:r w:rsidRPr="008453E6">
        <w:rPr>
          <w:rFonts w:ascii="Times New Roman" w:hAnsi="Times New Roman"/>
          <w:sz w:val="26"/>
          <w:szCs w:val="22"/>
        </w:rPr>
        <w:t xml:space="preserve"> </w:t>
      </w:r>
    </w:p>
    <w:p w14:paraId="59AA2DB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w:t>
      </w:r>
      <w:r w:rsidRPr="008453E6">
        <w:rPr>
          <w:rFonts w:ascii="Times New Roman" w:hAnsi="Times New Roman"/>
          <w:sz w:val="26"/>
          <w:szCs w:val="22"/>
        </w:rPr>
        <w:t xml:space="preserve"> </w:t>
      </w:r>
      <w:r w:rsidRPr="008453E6">
        <w:rPr>
          <w:rFonts w:ascii="Times New Roman" w:hAnsi="Times New Roman"/>
          <w:sz w:val="28"/>
          <w:szCs w:val="22"/>
        </w:rPr>
        <w:t xml:space="preserve">- в пределах нормативов потребления указанных услуг, установленных в соответствии с федеральным законодательством. </w:t>
      </w:r>
    </w:p>
    <w:p w14:paraId="70A8F93B"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lastRenderedPageBreak/>
        <w:t xml:space="preserve">13. Гражданам, указанным в пункте 13 статьи 17 настоящего Закона, предоставляются следующие меры социальной поддержки: </w:t>
      </w:r>
    </w:p>
    <w:p w14:paraId="1D6E4346"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освобождение от платы за жилое помещение в пределах социальной нормы площади жилья; </w:t>
      </w:r>
    </w:p>
    <w:p w14:paraId="2A178B34"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2) освобождение от платы за коммунальные услуги - в пределах нормативов потребления указанных услуг, установленных в соответствии </w:t>
      </w:r>
      <w:r w:rsidRPr="008453E6">
        <w:rPr>
          <w:rFonts w:ascii="Times New Roman" w:hAnsi="Times New Roman"/>
          <w:sz w:val="28"/>
          <w:szCs w:val="22"/>
        </w:rPr>
        <w:br/>
        <w:t xml:space="preserve">с федеральным законодательством. </w:t>
      </w:r>
    </w:p>
    <w:p w14:paraId="64441B43"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14. Гражданам, указанным в пункте 14 статьи 17 настоящего Закона, предоставляются следующие меры социальной поддержки: </w:t>
      </w:r>
    </w:p>
    <w:p w14:paraId="23D6BD39"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снижение в размере 50 процентов платы за жилое помещение </w:t>
      </w:r>
      <w:r w:rsidRPr="008453E6">
        <w:rPr>
          <w:rFonts w:ascii="Times New Roman" w:hAnsi="Times New Roman"/>
          <w:sz w:val="28"/>
          <w:szCs w:val="22"/>
        </w:rPr>
        <w:br/>
        <w:t xml:space="preserve">в пределах социальной нормы площади жилья; </w:t>
      </w:r>
    </w:p>
    <w:p w14:paraId="0025EC0F"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14:paraId="49DD9F57"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15. Гражданам, указанным в пункте 15 статьи 17 настоящего Закона, предоставляются следующие меры социальной поддержки: </w:t>
      </w:r>
    </w:p>
    <w:p w14:paraId="5636A6AB"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 xml:space="preserve">1) снижение в размере 50 процентов платы за жилое помещение </w:t>
      </w:r>
      <w:r w:rsidRPr="008453E6">
        <w:rPr>
          <w:rFonts w:ascii="Times New Roman" w:hAnsi="Times New Roman"/>
          <w:sz w:val="28"/>
          <w:szCs w:val="22"/>
        </w:rPr>
        <w:br/>
        <w:t xml:space="preserve">в пределах социальной нормы площади жилья; </w:t>
      </w:r>
    </w:p>
    <w:p w14:paraId="09A4E316" w14:textId="77777777" w:rsidR="00A360DF" w:rsidRPr="008453E6" w:rsidRDefault="00A360DF" w:rsidP="00A360DF">
      <w:pPr>
        <w:spacing w:after="60"/>
        <w:ind w:firstLine="709"/>
        <w:rPr>
          <w:rFonts w:ascii="Times New Roman" w:hAnsi="Times New Roman"/>
          <w:sz w:val="28"/>
          <w:szCs w:val="22"/>
        </w:rPr>
      </w:pPr>
      <w:r w:rsidRPr="008453E6">
        <w:rPr>
          <w:rFonts w:ascii="Times New Roman" w:hAnsi="Times New Roman"/>
          <w:sz w:val="28"/>
          <w:szCs w:val="22"/>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14:paraId="15A88B3A" w14:textId="77777777" w:rsidR="00A360DF" w:rsidRDefault="00A360DF" w:rsidP="00A360DF">
      <w:pPr>
        <w:ind w:right="-144" w:firstLine="0"/>
        <w:rPr>
          <w:rFonts w:ascii="Times New Roman" w:hAnsi="Times New Roman"/>
          <w:sz w:val="28"/>
          <w:szCs w:val="22"/>
        </w:rPr>
      </w:pPr>
      <w:r w:rsidRPr="008453E6">
        <w:rPr>
          <w:rFonts w:ascii="Times New Roman" w:hAnsi="Times New Roman"/>
          <w:sz w:val="28"/>
          <w:szCs w:val="22"/>
        </w:rPr>
        <w:t>16. Гражданам, указанным в пункте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14:paraId="7DF1E770" w14:textId="77777777" w:rsidR="00A360DF" w:rsidRDefault="00A360DF" w:rsidP="00A360DF">
      <w:pPr>
        <w:ind w:right="-144" w:firstLine="0"/>
        <w:rPr>
          <w:rFonts w:ascii="Times New Roman" w:hAnsi="Times New Roman"/>
          <w:sz w:val="28"/>
          <w:szCs w:val="22"/>
        </w:rPr>
      </w:pPr>
    </w:p>
    <w:p w14:paraId="4448BCCE" w14:textId="77777777" w:rsidR="00A624A1" w:rsidRPr="00A624A1" w:rsidRDefault="00A624A1" w:rsidP="00A360DF">
      <w:pPr>
        <w:ind w:right="-144" w:firstLine="0"/>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14:paraId="35801443" w14:textId="77777777" w:rsidR="00A624A1" w:rsidRPr="00A624A1" w:rsidRDefault="00A624A1" w:rsidP="00A624A1">
      <w:pPr>
        <w:ind w:firstLine="0"/>
        <w:jc w:val="left"/>
        <w:rPr>
          <w:rFonts w:ascii="Times New Roman" w:hAnsi="Times New Roman"/>
          <w:b/>
          <w:bCs/>
          <w:sz w:val="8"/>
          <w:szCs w:val="8"/>
        </w:rPr>
      </w:pPr>
    </w:p>
    <w:p w14:paraId="0D9617A0" w14:textId="77777777" w:rsidR="00A624A1" w:rsidRPr="00A624A1" w:rsidRDefault="00A624A1" w:rsidP="00E4598E">
      <w:pPr>
        <w:ind w:firstLine="0"/>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14:paraId="5214FAF7" w14:textId="77777777" w:rsidR="00A624A1" w:rsidRPr="00A624A1" w:rsidRDefault="00A624A1" w:rsidP="00E4598E">
      <w:pPr>
        <w:ind w:firstLine="0"/>
      </w:pPr>
      <w:r w:rsidRPr="00A624A1">
        <w:t>1) посещающим дошкольные учебные учреждения:</w:t>
      </w:r>
    </w:p>
    <w:p w14:paraId="09ECA528" w14:textId="77777777" w:rsidR="00A624A1" w:rsidRPr="00A624A1" w:rsidRDefault="00A624A1" w:rsidP="00E4598E">
      <w:pPr>
        <w:ind w:firstLine="0"/>
      </w:pPr>
      <w:r w:rsidRPr="00A624A1">
        <w:t>а) в возрасте до 3 лет – в размере 54 рубля;</w:t>
      </w:r>
    </w:p>
    <w:p w14:paraId="5688B7B0" w14:textId="77777777" w:rsidR="00A624A1" w:rsidRPr="00A624A1" w:rsidRDefault="00A624A1" w:rsidP="00E4598E">
      <w:pPr>
        <w:ind w:firstLine="0"/>
      </w:pPr>
      <w:r w:rsidRPr="00A624A1">
        <w:t xml:space="preserve">б) в возрасте от 3 до 8 лет – в размере 106 рублей (пропорционально дням </w:t>
      </w:r>
      <w:proofErr w:type="gramStart"/>
      <w:r w:rsidRPr="00A624A1">
        <w:t>не посещения</w:t>
      </w:r>
      <w:proofErr w:type="gramEnd"/>
      <w:r w:rsidRPr="00A624A1">
        <w:t>);</w:t>
      </w:r>
    </w:p>
    <w:p w14:paraId="55FBB1B4" w14:textId="77777777" w:rsidR="00A624A1" w:rsidRPr="00A624A1" w:rsidRDefault="00A624A1" w:rsidP="00E4598E">
      <w:pPr>
        <w:ind w:firstLine="0"/>
      </w:pPr>
      <w:r w:rsidRPr="00A624A1">
        <w:t>2)  не посещающим дошкольные учебные учреждения:</w:t>
      </w:r>
    </w:p>
    <w:p w14:paraId="33DD2D45" w14:textId="77777777" w:rsidR="00A624A1" w:rsidRPr="00A624A1" w:rsidRDefault="00A624A1" w:rsidP="00E4598E">
      <w:pPr>
        <w:ind w:firstLine="0"/>
      </w:pPr>
      <w:r w:rsidRPr="00A624A1">
        <w:t>а) в возрасте до 3 лет – в размере 196 рублей;</w:t>
      </w:r>
    </w:p>
    <w:p w14:paraId="471E729A" w14:textId="77777777" w:rsidR="00A624A1" w:rsidRPr="00A624A1" w:rsidRDefault="00A624A1" w:rsidP="00E4598E">
      <w:pPr>
        <w:ind w:firstLine="0"/>
        <w:rPr>
          <w:strike/>
        </w:rPr>
      </w:pPr>
      <w:r w:rsidRPr="00A624A1">
        <w:t xml:space="preserve">б) в возрасте от 3 лет до поступления в школу – в размере 290 рублей </w:t>
      </w:r>
    </w:p>
    <w:p w14:paraId="761F632C" w14:textId="77777777" w:rsidR="00A624A1" w:rsidRPr="00A624A1" w:rsidRDefault="00A624A1" w:rsidP="00E4598E">
      <w:pPr>
        <w:ind w:firstLine="0"/>
      </w:pPr>
      <w:r w:rsidRPr="00A624A1">
        <w:t xml:space="preserve">2. 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или матери, </w:t>
      </w:r>
      <w:r w:rsidRPr="00A624A1">
        <w:lastRenderedPageBreak/>
        <w:t>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14:paraId="2D2C7809" w14:textId="77777777" w:rsidR="00A624A1" w:rsidRPr="00A624A1" w:rsidRDefault="00A624A1" w:rsidP="00E4598E">
      <w:pPr>
        <w:ind w:firstLine="0"/>
      </w:pPr>
      <w:r w:rsidRPr="00A624A1">
        <w:t xml:space="preserve">3. 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8 настоящей статьи, в случае если такие дети не находятся на полном государственном обеспечении, осуществляется ежемесячная выплата в размере 128 рублей. </w:t>
      </w:r>
    </w:p>
    <w:p w14:paraId="1E05BE39" w14:textId="77777777" w:rsidR="00A624A1" w:rsidRPr="00A624A1" w:rsidRDefault="00A624A1" w:rsidP="00E4598E">
      <w:pPr>
        <w:ind w:firstLine="0"/>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14:paraId="5D5F5916" w14:textId="77777777" w:rsidR="00A624A1" w:rsidRPr="00A624A1" w:rsidRDefault="00A624A1" w:rsidP="00E4598E">
      <w:pPr>
        <w:widowControl w:val="0"/>
        <w:autoSpaceDE w:val="0"/>
        <w:autoSpaceDN w:val="0"/>
        <w:adjustRightInd w:val="0"/>
        <w:ind w:firstLine="0"/>
      </w:pPr>
      <w:r w:rsidRPr="00A624A1">
        <w:t>5. Родителям на детей инвалидов, имеющих связь заболевания с последствиями катастрофы на Чернобыльской АЭС, которые не питаются в школе, осуществляется ежемесячная денежная выплата в размерах:</w:t>
      </w:r>
    </w:p>
    <w:p w14:paraId="2DE98CAA" w14:textId="77777777" w:rsidR="00A624A1" w:rsidRPr="00A624A1" w:rsidRDefault="00A624A1" w:rsidP="00E4598E">
      <w:pPr>
        <w:widowControl w:val="0"/>
        <w:autoSpaceDE w:val="0"/>
        <w:autoSpaceDN w:val="0"/>
        <w:adjustRightInd w:val="0"/>
        <w:ind w:firstLine="0"/>
      </w:pPr>
      <w:r w:rsidRPr="00A624A1">
        <w:t>а) от 6 до 10 лет – 720 рублей;</w:t>
      </w:r>
    </w:p>
    <w:p w14:paraId="73C63045" w14:textId="77777777" w:rsidR="00A624A1" w:rsidRPr="00A624A1" w:rsidRDefault="00A624A1" w:rsidP="00E4598E">
      <w:pPr>
        <w:widowControl w:val="0"/>
        <w:autoSpaceDE w:val="0"/>
        <w:autoSpaceDN w:val="0"/>
        <w:adjustRightInd w:val="0"/>
        <w:ind w:firstLine="0"/>
      </w:pPr>
      <w:r w:rsidRPr="00A624A1">
        <w:t>б) от 11 до 14 лет – 740 рублей;</w:t>
      </w:r>
    </w:p>
    <w:p w14:paraId="1536B118" w14:textId="77777777" w:rsidR="00A624A1" w:rsidRPr="00A624A1" w:rsidRDefault="00A624A1" w:rsidP="00E4598E">
      <w:pPr>
        <w:widowControl w:val="0"/>
        <w:autoSpaceDE w:val="0"/>
        <w:autoSpaceDN w:val="0"/>
        <w:adjustRightInd w:val="0"/>
        <w:ind w:firstLine="0"/>
        <w:rPr>
          <w:b/>
          <w:bCs/>
        </w:rPr>
      </w:pPr>
      <w:r w:rsidRPr="00A624A1">
        <w:t xml:space="preserve">в) от 15 до 18 лет – 760 рублей.    </w:t>
      </w:r>
    </w:p>
    <w:p w14:paraId="6E349A17" w14:textId="77777777" w:rsidR="00A624A1" w:rsidRPr="00A624A1" w:rsidRDefault="00A624A1" w:rsidP="00E4598E">
      <w:pPr>
        <w:ind w:firstLine="0"/>
      </w:pPr>
      <w:r w:rsidRPr="00A624A1">
        <w:t xml:space="preserve">6. Органы социальной защиты населения компенсируют отделам дошкольного образования родительскую плату в размере 50 процентов в городской местности и 30 процентов в сельской </w:t>
      </w:r>
      <w:proofErr w:type="gramStart"/>
      <w:r w:rsidRPr="00A624A1">
        <w:t>местности  от</w:t>
      </w:r>
      <w:proofErr w:type="gramEnd"/>
      <w:r w:rsidRPr="00A624A1">
        <w:t xml:space="preserve"> стоимости питания ребенка в день. </w:t>
      </w:r>
    </w:p>
    <w:p w14:paraId="73086348" w14:textId="77777777" w:rsidR="00A624A1" w:rsidRPr="00A624A1" w:rsidRDefault="00A624A1" w:rsidP="00E4598E">
      <w:pPr>
        <w:autoSpaceDE w:val="0"/>
        <w:autoSpaceDN w:val="0"/>
        <w:adjustRightInd w:val="0"/>
        <w:ind w:firstLine="0"/>
      </w:pPr>
    </w:p>
    <w:p w14:paraId="23D5B5F9" w14:textId="77777777" w:rsidR="00A624A1" w:rsidRPr="00A624A1" w:rsidRDefault="00A624A1" w:rsidP="00E4598E">
      <w:pPr>
        <w:shd w:val="clear" w:color="auto" w:fill="FFFFFF"/>
        <w:spacing w:line="228" w:lineRule="auto"/>
        <w:ind w:right="11" w:firstLine="0"/>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14:paraId="58B2CBD3" w14:textId="77777777" w:rsidR="00A624A1" w:rsidRPr="00A624A1" w:rsidRDefault="00A624A1" w:rsidP="00A624A1">
      <w:pPr>
        <w:autoSpaceDE w:val="0"/>
        <w:autoSpaceDN w:val="0"/>
        <w:adjustRightInd w:val="0"/>
        <w:ind w:firstLine="0"/>
        <w:rPr>
          <w:rFonts w:ascii="Times New Roman" w:hAnsi="Times New Roman"/>
          <w:b/>
          <w:bCs/>
          <w:sz w:val="28"/>
          <w:szCs w:val="28"/>
        </w:rPr>
      </w:pPr>
    </w:p>
    <w:p w14:paraId="5E424A99" w14:textId="77777777" w:rsidR="00A360DF" w:rsidRPr="008453E6" w:rsidRDefault="00A360DF" w:rsidP="00A360DF">
      <w:pPr>
        <w:spacing w:after="60" w:line="216" w:lineRule="auto"/>
        <w:ind w:firstLine="0"/>
        <w:jc w:val="left"/>
        <w:rPr>
          <w:rFonts w:ascii="Times New Roman" w:eastAsia="Calibri" w:hAnsi="Times New Roman"/>
          <w:b/>
          <w:sz w:val="28"/>
          <w:szCs w:val="28"/>
        </w:rPr>
      </w:pPr>
      <w:r w:rsidRPr="008453E6">
        <w:rPr>
          <w:rFonts w:ascii="Times New Roman" w:eastAsia="Calibri" w:hAnsi="Times New Roman"/>
          <w:b/>
          <w:sz w:val="28"/>
          <w:szCs w:val="28"/>
        </w:rPr>
        <w:t xml:space="preserve">Статья 21. Категории граждан, которым предоставляются меры </w:t>
      </w:r>
      <w:r w:rsidRPr="008453E6">
        <w:rPr>
          <w:rFonts w:ascii="Times New Roman" w:eastAsia="Calibri" w:hAnsi="Times New Roman"/>
          <w:b/>
          <w:sz w:val="28"/>
          <w:szCs w:val="28"/>
        </w:rPr>
        <w:br/>
        <w:t xml:space="preserve">                      социальной поддержки в виде бесплатного проезда </w:t>
      </w:r>
      <w:r w:rsidRPr="008453E6">
        <w:rPr>
          <w:rFonts w:ascii="Times New Roman" w:eastAsia="Calibri" w:hAnsi="Times New Roman"/>
          <w:b/>
          <w:sz w:val="28"/>
          <w:szCs w:val="28"/>
        </w:rPr>
        <w:br/>
        <w:t xml:space="preserve">                      в городском пассажирском транспорте</w:t>
      </w:r>
    </w:p>
    <w:p w14:paraId="3034AD78" w14:textId="77777777" w:rsidR="00A360DF" w:rsidRPr="008453E6" w:rsidRDefault="00A360DF" w:rsidP="00A360DF">
      <w:pPr>
        <w:spacing w:after="60" w:line="216" w:lineRule="auto"/>
        <w:ind w:firstLine="0"/>
        <w:jc w:val="left"/>
        <w:rPr>
          <w:rFonts w:ascii="Times New Roman" w:eastAsia="Calibri" w:hAnsi="Times New Roman"/>
          <w:sz w:val="8"/>
          <w:szCs w:val="8"/>
        </w:rPr>
      </w:pPr>
    </w:p>
    <w:p w14:paraId="6FEF9EEC"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К категориям граждан, которым предоставляются меры социальной поддержки </w:t>
      </w:r>
      <w:proofErr w:type="gramStart"/>
      <w:r w:rsidRPr="008453E6">
        <w:rPr>
          <w:rFonts w:ascii="Times New Roman" w:eastAsia="Calibri" w:hAnsi="Times New Roman"/>
          <w:sz w:val="28"/>
          <w:szCs w:val="28"/>
        </w:rPr>
        <w:t>в виде бесплатного проезда в городском пассажирском транспорте</w:t>
      </w:r>
      <w:proofErr w:type="gramEnd"/>
      <w:r w:rsidRPr="008453E6">
        <w:rPr>
          <w:rFonts w:ascii="Times New Roman" w:eastAsia="Calibri" w:hAnsi="Times New Roman"/>
          <w:sz w:val="28"/>
          <w:szCs w:val="28"/>
        </w:rPr>
        <w:t xml:space="preserve"> относятся:</w:t>
      </w:r>
    </w:p>
    <w:p w14:paraId="56B0A4C4"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 инвалиды Великой Отечественной войны и инвалиды боевых действий из числа лиц, указанных в статье 4 Федерального закона </w:t>
      </w:r>
      <w:r w:rsidRPr="008453E6">
        <w:rPr>
          <w:rFonts w:ascii="Times New Roman" w:eastAsia="Calibri" w:hAnsi="Times New Roman"/>
          <w:sz w:val="28"/>
          <w:szCs w:val="28"/>
        </w:rPr>
        <w:br/>
        <w:t>«О ветеранах»;</w:t>
      </w:r>
    </w:p>
    <w:p w14:paraId="51ADD5BC"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 ветераны Великой Отечественной войны из числа лиц, указанных в статье 2 Федерального закона «О ветеранах»;</w:t>
      </w:r>
    </w:p>
    <w:p w14:paraId="14ED61AB"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3) ветераны боевых действий из числа лиц, указанных в статье 3 Федерального закона «О ветеранах»;</w:t>
      </w:r>
    </w:p>
    <w:p w14:paraId="71C8A4D3"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lastRenderedPageBreak/>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14:paraId="39682C56"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5) члены семей погибших (умерших) из числа лиц, указанных в статье 21 Федерального закона «О ветеранах»;</w:t>
      </w:r>
    </w:p>
    <w:p w14:paraId="6C79B87B"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6) бывшие несовершеннолетние узники фашизма из числа лиц, </w:t>
      </w:r>
      <w:r w:rsidRPr="008453E6">
        <w:rPr>
          <w:rFonts w:ascii="Times New Roman" w:eastAsia="Calibri" w:hAnsi="Times New Roman"/>
          <w:color w:val="000000"/>
          <w:sz w:val="28"/>
          <w:szCs w:val="28"/>
        </w:rPr>
        <w:t xml:space="preserve">определенных Указом Президента Российской Федерации от 15 октября </w:t>
      </w:r>
      <w:r w:rsidRPr="008453E6">
        <w:rPr>
          <w:rFonts w:ascii="Times New Roman" w:eastAsia="Calibri" w:hAnsi="Times New Roman"/>
          <w:color w:val="000000"/>
          <w:sz w:val="28"/>
          <w:szCs w:val="28"/>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14A72D57" w14:textId="77777777" w:rsidR="00A360DF" w:rsidRPr="008453E6"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ascii="Times New Roman" w:eastAsiaTheme="minorEastAsia" w:hAnsi="Times New Roman"/>
          <w:sz w:val="28"/>
          <w:szCs w:val="28"/>
        </w:rPr>
      </w:pPr>
      <w:r w:rsidRPr="003B0106">
        <w:rPr>
          <w:rFonts w:ascii="Times New Roman" w:eastAsiaTheme="minorEastAsia" w:hAnsi="Times New Roman"/>
          <w:sz w:val="28"/>
          <w:szCs w:val="28"/>
          <w:highlight w:val="yellow"/>
        </w:rPr>
        <w:t xml:space="preserve">7) инвалиды и </w:t>
      </w:r>
      <w:r w:rsidRPr="005E7B77">
        <w:rPr>
          <w:rFonts w:ascii="Times New Roman" w:eastAsiaTheme="minorEastAsia" w:hAnsi="Times New Roman"/>
          <w:sz w:val="28"/>
          <w:szCs w:val="28"/>
          <w:highlight w:val="red"/>
        </w:rPr>
        <w:t>семьи, имеющие детей-инвалидов</w:t>
      </w:r>
      <w:r w:rsidRPr="003B0106">
        <w:rPr>
          <w:rFonts w:ascii="Times New Roman" w:eastAsiaTheme="minorEastAsia" w:hAnsi="Times New Roman"/>
          <w:sz w:val="28"/>
          <w:szCs w:val="28"/>
          <w:highlight w:val="yellow"/>
        </w:rPr>
        <w:t xml:space="preserve">, в соответствии со </w:t>
      </w:r>
      <w:hyperlink r:id="rId22" w:history="1">
        <w:r w:rsidRPr="003B0106">
          <w:rPr>
            <w:rFonts w:ascii="Times New Roman" w:eastAsiaTheme="minorEastAsia" w:hAnsi="Times New Roman"/>
            <w:b/>
            <w:bCs/>
            <w:sz w:val="28"/>
            <w:szCs w:val="28"/>
            <w:highlight w:val="yellow"/>
          </w:rPr>
          <w:t>статьей 17</w:t>
        </w:r>
      </w:hyperlink>
      <w:r w:rsidRPr="003B0106">
        <w:rPr>
          <w:rFonts w:ascii="Times New Roman" w:eastAsiaTheme="minorEastAsia" w:hAnsi="Times New Roman"/>
          <w:sz w:val="28"/>
          <w:szCs w:val="28"/>
          <w:highlight w:val="yellow"/>
        </w:rPr>
        <w:t xml:space="preserve"> Федерального закона от 24 ноября 1995 года №181-ФЗ </w:t>
      </w:r>
      <w:r w:rsidRPr="003B0106">
        <w:rPr>
          <w:rFonts w:ascii="Times New Roman" w:eastAsiaTheme="minorEastAsia" w:hAnsi="Times New Roman"/>
          <w:sz w:val="28"/>
          <w:szCs w:val="28"/>
          <w:highlight w:val="yellow"/>
        </w:rPr>
        <w:br/>
        <w:t>«О социальной защите инвалидов в Российской Федерации»;</w:t>
      </w:r>
    </w:p>
    <w:p w14:paraId="6C831062"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
    <w:p w14:paraId="7B187F20"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14:paraId="75D1F4D2"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10) граждане из подразделений особого риска, в том числе имеющие инвалидность;</w:t>
      </w:r>
    </w:p>
    <w:p w14:paraId="12AA026B"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11) граждане, указанные в статье 1 Федерального закона от 26 ноября 1998 года № 175-ФЗ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 на производственном объединении «Маяк» и сбросов радиоактивных отходов в реку Теча, а также ставшие инвалидами вследствие воздействия радиации;</w:t>
      </w:r>
    </w:p>
    <w:p w14:paraId="1F2B8C87"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12) семьи, потерявшие кормильца из числа граждан, указанных в статьях 2 и 3 Федерального закона от 26 ноября 1998 года № 175-ФЗ «О социальной защите граждан Российской Федерации, подвергшихся воздействию радиации вследствие аварии в 1957 году на производственном </w:t>
      </w:r>
      <w:r w:rsidRPr="008453E6">
        <w:rPr>
          <w:rFonts w:ascii="Times New Roman" w:eastAsia="Calibri" w:hAnsi="Times New Roman"/>
          <w:sz w:val="28"/>
          <w:szCs w:val="28"/>
        </w:rPr>
        <w:lastRenderedPageBreak/>
        <w:t>объединении «Маяк» и сбросов радиоактивных отходов в реку Теча», в случае если смерть явилась следствием воздействия радиации в результате аварии в 1957 году на производственном объединении «Маяк» и сбросов радиоактивных отходов в реку Теча;</w:t>
      </w:r>
    </w:p>
    <w:p w14:paraId="64BADFB9"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13) граждане, получившие суммарную (накопленную) эффективную дозу облучения, предусмотренную статьей 2 Федерального закона от </w:t>
      </w:r>
      <w:r w:rsidRPr="008453E6">
        <w:rPr>
          <w:rFonts w:ascii="Times New Roman" w:eastAsia="Calibri" w:hAnsi="Times New Roman"/>
          <w:sz w:val="28"/>
          <w:szCs w:val="28"/>
        </w:rPr>
        <w:br/>
        <w:t>10 января 2002 года № 2-ФЗ «О социальных гарантиях гражданам, подвергшимся радиационному воздействию вследствие ядерных испытаний на Семипалатинском полигоне»;</w:t>
      </w:r>
    </w:p>
    <w:p w14:paraId="70259D63"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14) ветераны труда из числа лиц, указанных в пункте 1 статьи 7 Федерального закона «О ветеранах»;</w:t>
      </w:r>
    </w:p>
    <w:p w14:paraId="6E13CF5B" w14:textId="77777777" w:rsidR="00A360DF" w:rsidRPr="008453E6" w:rsidRDefault="00A360DF" w:rsidP="00A360DF">
      <w:pPr>
        <w:shd w:val="clear" w:color="auto" w:fill="FFFFFF"/>
        <w:spacing w:after="60"/>
        <w:ind w:firstLine="709"/>
        <w:rPr>
          <w:rFonts w:ascii="Times New Roman" w:eastAsiaTheme="minorEastAsia" w:hAnsi="Times New Roman"/>
          <w:sz w:val="28"/>
          <w:szCs w:val="28"/>
        </w:rPr>
      </w:pPr>
      <w:r w:rsidRPr="008453E6">
        <w:rPr>
          <w:rFonts w:ascii="Times New Roman" w:eastAsiaTheme="minorEastAsia" w:hAnsi="Times New Roman"/>
          <w:sz w:val="28"/>
          <w:szCs w:val="28"/>
        </w:rPr>
        <w:t>15) ветераны военной службы из числа лиц, указанных в пункте 1 статьи 5 Федерального закона «О ветеранах»;</w:t>
      </w:r>
    </w:p>
    <w:p w14:paraId="0906C196"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Законом Российской Федерации от 18 октября 1991 года </w:t>
      </w:r>
      <w:r w:rsidRPr="008453E6">
        <w:rPr>
          <w:rFonts w:ascii="Times New Roman" w:eastAsia="Calibri" w:hAnsi="Times New Roman"/>
          <w:sz w:val="28"/>
          <w:szCs w:val="28"/>
        </w:rPr>
        <w:br/>
        <w:t>№ 1761-1 «О реабилитации жертв политических репрессий»;</w:t>
      </w:r>
    </w:p>
    <w:p w14:paraId="633D3DC7"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17) граждане из числа лиц, которые с 30 октября 1941 года по 4 июля 1942 года принимали участие в обороне города Севастополя и были награждены медалью «За оборону Севастополя», за исключением граждан, проходивших службу в действующей армии;</w:t>
      </w:r>
    </w:p>
    <w:p w14:paraId="3F77F487"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18) граждане из числа лиц, которые во время обороны города Севастополя с 30 октября 1941 года по 4 июля 1942 года проживали на его территории;</w:t>
      </w:r>
    </w:p>
    <w:p w14:paraId="77ECB4D5"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19) граждане из числа лиц, которым на время окончания Второй мировой войны (2 сентября 1945 года) было менее 18 лет (дети войны);</w:t>
      </w:r>
    </w:p>
    <w:p w14:paraId="4EE24EC2"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14:paraId="5AF43A39"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21) не вступившие в повторный брак вдовы Героев Социалистического Труда, Героев Украины и полных кавалеров ордена Трудовой Славы;</w:t>
      </w:r>
    </w:p>
    <w:p w14:paraId="666A7D10"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22)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14:paraId="1E4CBF48"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w:t>
      </w:r>
    </w:p>
    <w:p w14:paraId="0152F94A" w14:textId="77777777" w:rsidR="00A360DF" w:rsidRPr="008453E6" w:rsidRDefault="00A360DF" w:rsidP="00A360DF">
      <w:pPr>
        <w:spacing w:after="60"/>
        <w:ind w:firstLine="709"/>
        <w:rPr>
          <w:rFonts w:eastAsia="Calibri" w:cs="Arial"/>
          <w:sz w:val="20"/>
          <w:szCs w:val="20"/>
        </w:rPr>
      </w:pPr>
      <w:r w:rsidRPr="008453E6">
        <w:rPr>
          <w:rFonts w:ascii="Times New Roman" w:eastAsia="Calibri" w:hAnsi="Times New Roman"/>
          <w:sz w:val="28"/>
          <w:szCs w:val="28"/>
        </w:rPr>
        <w:lastRenderedPageBreak/>
        <w:t>24) вдовы (вдовцы), родители Героев Советского Союза, Героев Российской Федерации и полных кавалеров ордена Славы;</w:t>
      </w:r>
    </w:p>
    <w:p w14:paraId="67322DF9"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25) дети из многодетных семей;</w:t>
      </w:r>
    </w:p>
    <w:p w14:paraId="0B1A9C1A" w14:textId="77777777" w:rsidR="00A360DF" w:rsidRPr="008453E6" w:rsidRDefault="00A360DF" w:rsidP="00A360DF">
      <w:pPr>
        <w:spacing w:after="60"/>
        <w:ind w:firstLine="709"/>
        <w:rPr>
          <w:rFonts w:ascii="Times New Roman" w:eastAsia="Calibri" w:hAnsi="Times New Roman"/>
          <w:sz w:val="28"/>
          <w:szCs w:val="28"/>
        </w:rPr>
      </w:pPr>
      <w:r w:rsidRPr="008453E6">
        <w:rPr>
          <w:rFonts w:ascii="Times New Roman" w:eastAsia="Calibri" w:hAnsi="Times New Roman"/>
          <w:sz w:val="28"/>
          <w:szCs w:val="28"/>
        </w:rPr>
        <w:t>26) пенсионеры по возрасту;</w:t>
      </w:r>
    </w:p>
    <w:p w14:paraId="16E34CF1" w14:textId="77777777" w:rsidR="00A360DF" w:rsidRDefault="00A360DF" w:rsidP="00A360DF">
      <w:pPr>
        <w:autoSpaceDE w:val="0"/>
        <w:autoSpaceDN w:val="0"/>
        <w:adjustRightInd w:val="0"/>
        <w:ind w:firstLine="0"/>
        <w:rPr>
          <w:rFonts w:ascii="Times New Roman" w:eastAsia="Calibri" w:hAnsi="Times New Roman"/>
          <w:sz w:val="28"/>
          <w:szCs w:val="28"/>
        </w:rPr>
      </w:pPr>
      <w:r w:rsidRPr="008453E6">
        <w:rPr>
          <w:rFonts w:ascii="Times New Roman" w:eastAsia="Calibri" w:hAnsi="Times New Roman"/>
          <w:sz w:val="28"/>
          <w:szCs w:val="28"/>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r>
        <w:rPr>
          <w:rFonts w:ascii="Times New Roman" w:eastAsia="Calibri" w:hAnsi="Times New Roman"/>
          <w:sz w:val="28"/>
          <w:szCs w:val="28"/>
        </w:rPr>
        <w:t>.</w:t>
      </w:r>
    </w:p>
    <w:p w14:paraId="290B7592" w14:textId="77777777" w:rsidR="00A360DF" w:rsidRDefault="00A360DF" w:rsidP="00A360DF">
      <w:pPr>
        <w:autoSpaceDE w:val="0"/>
        <w:autoSpaceDN w:val="0"/>
        <w:adjustRightInd w:val="0"/>
        <w:ind w:firstLine="0"/>
        <w:rPr>
          <w:rFonts w:ascii="Times New Roman" w:eastAsia="Calibri" w:hAnsi="Times New Roman"/>
          <w:sz w:val="28"/>
          <w:szCs w:val="28"/>
        </w:rPr>
      </w:pPr>
    </w:p>
    <w:p w14:paraId="37AA2879" w14:textId="77777777"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14:paraId="15DF79E9" w14:textId="77777777" w:rsidR="00A624A1" w:rsidRPr="00A624A1" w:rsidRDefault="00A624A1" w:rsidP="00A624A1">
      <w:pPr>
        <w:autoSpaceDE w:val="0"/>
        <w:autoSpaceDN w:val="0"/>
        <w:adjustRightInd w:val="0"/>
        <w:ind w:firstLine="0"/>
        <w:jc w:val="left"/>
        <w:rPr>
          <w:rFonts w:ascii="Times New Roman" w:hAnsi="Times New Roman"/>
          <w:b/>
          <w:bCs/>
          <w:sz w:val="8"/>
          <w:szCs w:val="8"/>
        </w:rPr>
      </w:pPr>
    </w:p>
    <w:p w14:paraId="39548BDA" w14:textId="77777777"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14:paraId="7B860A7A" w14:textId="77777777"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14:paraId="604CD3D1" w14:textId="77777777"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наземный электротранспорт (троллейбусы);</w:t>
      </w:r>
    </w:p>
    <w:p w14:paraId="7E66EF89" w14:textId="77777777"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автобусы на маршрутах общего пользования;</w:t>
      </w:r>
    </w:p>
    <w:p w14:paraId="4E004937" w14:textId="77777777"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катера и  паромы,  осуществляющие морские внутригородские пассажирские перевозки. </w:t>
      </w:r>
    </w:p>
    <w:p w14:paraId="7C0592ED" w14:textId="77777777" w:rsidR="00A624A1" w:rsidRDefault="00A624A1" w:rsidP="007F62CA">
      <w:pPr>
        <w:autoSpaceDE w:val="0"/>
        <w:autoSpaceDN w:val="0"/>
        <w:adjustRightInd w:val="0"/>
        <w:ind w:firstLine="0"/>
        <w:rPr>
          <w:b/>
          <w:bCs/>
          <w:sz w:val="26"/>
          <w:szCs w:val="28"/>
        </w:rPr>
      </w:pPr>
    </w:p>
    <w:p w14:paraId="7CE28707" w14:textId="77777777"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14:paraId="19631E57" w14:textId="77777777" w:rsidR="00A360DF" w:rsidRPr="008453E6" w:rsidRDefault="00A360DF" w:rsidP="00A360DF">
      <w:pPr>
        <w:spacing w:after="60"/>
        <w:ind w:firstLine="0"/>
        <w:jc w:val="left"/>
        <w:rPr>
          <w:rFonts w:ascii="Times New Roman" w:hAnsi="Times New Roman"/>
          <w:sz w:val="8"/>
          <w:szCs w:val="8"/>
        </w:rPr>
      </w:pPr>
    </w:p>
    <w:p w14:paraId="0A8FC0C2" w14:textId="77777777" w:rsidR="00A360DF" w:rsidRPr="0049236D" w:rsidRDefault="00A360DF" w:rsidP="0049236D">
      <w:pPr>
        <w:spacing w:after="60"/>
        <w:ind w:firstLine="709"/>
      </w:pPr>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
    <w:p w14:paraId="47E27B16" w14:textId="77777777"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14:paraId="5698E610" w14:textId="77777777" w:rsidR="00A360DF" w:rsidRPr="0049236D" w:rsidRDefault="00A360DF" w:rsidP="0049236D">
      <w:pPr>
        <w:spacing w:after="60"/>
        <w:ind w:firstLine="709"/>
      </w:pPr>
      <w:r w:rsidRPr="0049236D">
        <w:t>1) инвалиды I группы;</w:t>
      </w:r>
    </w:p>
    <w:p w14:paraId="42BEE34E" w14:textId="77777777"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14:paraId="30230BF7" w14:textId="77777777" w:rsidR="00A360DF" w:rsidRPr="0049236D" w:rsidRDefault="00A360DF" w:rsidP="0049236D">
      <w:pPr>
        <w:tabs>
          <w:tab w:val="left" w:pos="567"/>
        </w:tabs>
        <w:spacing w:after="60"/>
        <w:ind w:firstLine="709"/>
      </w:pPr>
      <w:r w:rsidRPr="0049236D">
        <w:t>3) инвалиды II группы по зрению;</w:t>
      </w:r>
    </w:p>
    <w:p w14:paraId="4B8EDA65" w14:textId="77777777" w:rsidR="00A360DF" w:rsidRPr="0049236D" w:rsidRDefault="00A360DF" w:rsidP="0049236D">
      <w:pPr>
        <w:tabs>
          <w:tab w:val="left" w:pos="567"/>
        </w:tabs>
        <w:spacing w:after="60"/>
        <w:ind w:firstLine="709"/>
      </w:pPr>
      <w:r w:rsidRPr="0049236D">
        <w:t>4) дети-инвалиды;</w:t>
      </w:r>
    </w:p>
    <w:p w14:paraId="425D4276" w14:textId="77777777" w:rsidR="00A360DF" w:rsidRPr="0049236D" w:rsidRDefault="00A360DF" w:rsidP="0049236D">
      <w:pPr>
        <w:tabs>
          <w:tab w:val="left" w:pos="567"/>
        </w:tabs>
        <w:spacing w:after="60"/>
        <w:ind w:firstLine="709"/>
      </w:pPr>
      <w:r w:rsidRPr="0049236D">
        <w:t>5) инвалиды войны;</w:t>
      </w:r>
      <w:r w:rsidRPr="0049236D">
        <w:tab/>
      </w:r>
    </w:p>
    <w:p w14:paraId="0ECB86AE" w14:textId="77777777" w:rsidR="00A360DF" w:rsidRPr="0049236D" w:rsidRDefault="00A360DF" w:rsidP="0049236D">
      <w:pPr>
        <w:tabs>
          <w:tab w:val="left" w:pos="567"/>
        </w:tabs>
        <w:spacing w:after="60"/>
        <w:ind w:firstLine="709"/>
      </w:pPr>
      <w:r w:rsidRPr="0049236D">
        <w:t>6) родители, иные законные представители детей-инвалидов в возрасте до 18 лет при сопровождении детей-инвалидов;</w:t>
      </w:r>
    </w:p>
    <w:p w14:paraId="30FA8493" w14:textId="77777777" w:rsidR="00A360DF" w:rsidRPr="0049236D" w:rsidRDefault="00A360DF" w:rsidP="0049236D">
      <w:pPr>
        <w:tabs>
          <w:tab w:val="left" w:pos="567"/>
        </w:tabs>
        <w:spacing w:after="60"/>
        <w:ind w:firstLine="709"/>
      </w:pPr>
      <w:r w:rsidRPr="0049236D">
        <w:t>7) лица, сопровождающие инвалидов при их перевозке;</w:t>
      </w:r>
    </w:p>
    <w:p w14:paraId="15BCBA32" w14:textId="77777777" w:rsidR="00A360DF" w:rsidRPr="0049236D" w:rsidRDefault="00A360DF" w:rsidP="0049236D">
      <w:pPr>
        <w:tabs>
          <w:tab w:val="left" w:pos="567"/>
        </w:tabs>
        <w:spacing w:after="60"/>
        <w:ind w:firstLine="709"/>
      </w:pPr>
      <w:r w:rsidRPr="0049236D">
        <w:t>8) лица старше 80 лет, имеющие III группу инвалидности.</w:t>
      </w:r>
    </w:p>
    <w:p w14:paraId="043FCBE3" w14:textId="77777777" w:rsidR="00A360DF" w:rsidRPr="0049236D" w:rsidRDefault="00A360DF" w:rsidP="0049236D">
      <w:pPr>
        <w:autoSpaceDE w:val="0"/>
        <w:autoSpaceDN w:val="0"/>
        <w:adjustRightInd w:val="0"/>
        <w:ind w:firstLine="0"/>
      </w:pPr>
      <w:r w:rsidRPr="0049236D">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14:paraId="1E7D6E07" w14:textId="77777777" w:rsidR="0049236D" w:rsidRPr="0049236D" w:rsidRDefault="0049236D" w:rsidP="0049236D">
      <w:pPr>
        <w:autoSpaceDE w:val="0"/>
        <w:autoSpaceDN w:val="0"/>
        <w:adjustRightInd w:val="0"/>
        <w:ind w:firstLine="0"/>
      </w:pPr>
      <w:r w:rsidRPr="0049236D">
        <w:lastRenderedPageBreak/>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14:paraId="4CF2BC9D" w14:textId="77777777" w:rsidR="0049236D" w:rsidRPr="00A624A1" w:rsidRDefault="0049236D" w:rsidP="00A360DF">
      <w:pPr>
        <w:autoSpaceDE w:val="0"/>
        <w:autoSpaceDN w:val="0"/>
        <w:adjustRightInd w:val="0"/>
        <w:ind w:firstLine="0"/>
        <w:rPr>
          <w:b/>
          <w:bCs/>
          <w:sz w:val="26"/>
          <w:szCs w:val="28"/>
        </w:rPr>
      </w:pPr>
    </w:p>
    <w:p w14:paraId="173AA41C" w14:textId="77777777"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14:paraId="3FB68E2E" w14:textId="77777777" w:rsidR="00A624A1" w:rsidRPr="00A624A1" w:rsidRDefault="00A624A1" w:rsidP="00A624A1">
      <w:pPr>
        <w:autoSpaceDE w:val="0"/>
        <w:autoSpaceDN w:val="0"/>
        <w:adjustRightInd w:val="0"/>
        <w:ind w:firstLine="0"/>
        <w:rPr>
          <w:rFonts w:ascii="Times New Roman" w:hAnsi="Times New Roman"/>
          <w:b/>
          <w:bCs/>
          <w:sz w:val="8"/>
          <w:szCs w:val="8"/>
        </w:rPr>
      </w:pPr>
    </w:p>
    <w:p w14:paraId="5979438A" w14:textId="77777777" w:rsidR="00A624A1" w:rsidRPr="00A624A1" w:rsidRDefault="00A624A1" w:rsidP="007F62CA">
      <w:pPr>
        <w:autoSpaceDE w:val="0"/>
        <w:autoSpaceDN w:val="0"/>
        <w:adjustRightInd w:val="0"/>
        <w:ind w:firstLine="0"/>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14:paraId="1C20F441" w14:textId="77777777" w:rsidR="00A624A1" w:rsidRPr="00A624A1" w:rsidRDefault="00A624A1" w:rsidP="007F62CA">
      <w:pPr>
        <w:autoSpaceDE w:val="0"/>
        <w:autoSpaceDN w:val="0"/>
        <w:adjustRightInd w:val="0"/>
        <w:ind w:firstLine="0"/>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14:paraId="37472367" w14:textId="77777777" w:rsidR="00A624A1" w:rsidRPr="00A624A1" w:rsidRDefault="00A624A1" w:rsidP="007F62CA">
      <w:pPr>
        <w:autoSpaceDE w:val="0"/>
        <w:autoSpaceDN w:val="0"/>
        <w:adjustRightInd w:val="0"/>
        <w:ind w:firstLine="0"/>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14:paraId="3F25EC54" w14:textId="77777777" w:rsidR="00A624A1" w:rsidRPr="00A624A1" w:rsidRDefault="00A624A1" w:rsidP="007F62CA">
      <w:pPr>
        <w:autoSpaceDE w:val="0"/>
        <w:autoSpaceDN w:val="0"/>
        <w:adjustRightInd w:val="0"/>
        <w:ind w:firstLine="0"/>
      </w:pPr>
      <w:r w:rsidRPr="00A624A1">
        <w:t xml:space="preserve">3) лицам, </w:t>
      </w:r>
      <w:r w:rsidRPr="00A624A1">
        <w:rPr>
          <w:vanish/>
        </w:rPr>
        <w:t xml:space="preserve">, </w:t>
      </w:r>
      <w:r w:rsidRPr="00A624A1">
        <w:t>которые  имеют особые заслуги перед Родиной;</w:t>
      </w:r>
    </w:p>
    <w:p w14:paraId="2CE8180D" w14:textId="77777777" w:rsidR="00A624A1" w:rsidRPr="00A624A1" w:rsidRDefault="00A624A1" w:rsidP="007F62CA">
      <w:pPr>
        <w:autoSpaceDE w:val="0"/>
        <w:autoSpaceDN w:val="0"/>
        <w:adjustRightInd w:val="0"/>
        <w:ind w:firstLine="0"/>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14:paraId="5EEF73C7" w14:textId="77777777" w:rsidR="00A624A1" w:rsidRPr="00A624A1" w:rsidRDefault="00A624A1" w:rsidP="007F62CA">
      <w:pPr>
        <w:autoSpaceDE w:val="0"/>
        <w:autoSpaceDN w:val="0"/>
        <w:adjustRightInd w:val="0"/>
        <w:ind w:firstLine="0"/>
      </w:pPr>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
    <w:p w14:paraId="233976F5" w14:textId="77777777" w:rsidR="00A624A1" w:rsidRDefault="00A624A1" w:rsidP="007F62CA">
      <w:pPr>
        <w:tabs>
          <w:tab w:val="left" w:pos="851"/>
        </w:tabs>
        <w:autoSpaceDE w:val="0"/>
        <w:autoSpaceDN w:val="0"/>
        <w:adjustRightInd w:val="0"/>
        <w:ind w:firstLine="0"/>
      </w:pPr>
      <w:r w:rsidRPr="00A624A1">
        <w:t>2. Размеры ежегодных выплат определяются постановлением Правительства Севастополя в пределах бюджетных назначений, установленных бюджетом города Севастополя на соответствующий год.</w:t>
      </w:r>
    </w:p>
    <w:p w14:paraId="6E954A6D" w14:textId="77777777" w:rsidR="0049236D" w:rsidRDefault="0049236D" w:rsidP="0049236D">
      <w:pPr>
        <w:tabs>
          <w:tab w:val="left" w:pos="851"/>
        </w:tabs>
        <w:autoSpaceDE w:val="0"/>
        <w:autoSpaceDN w:val="0"/>
        <w:adjustRightInd w:val="0"/>
        <w:ind w:firstLine="0"/>
      </w:pPr>
    </w:p>
    <w:p w14:paraId="705524FE" w14:textId="77777777"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14:paraId="0D79059C" w14:textId="77777777" w:rsidR="0049236D" w:rsidRDefault="0049236D" w:rsidP="0049236D">
      <w:pPr>
        <w:tabs>
          <w:tab w:val="left" w:pos="851"/>
        </w:tabs>
        <w:autoSpaceDE w:val="0"/>
        <w:autoSpaceDN w:val="0"/>
        <w:adjustRightInd w:val="0"/>
        <w:ind w:firstLine="0"/>
      </w:pPr>
      <w:r>
        <w:t xml:space="preserve">1. 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собственности или предоставлено </w:t>
      </w:r>
    </w:p>
    <w:p w14:paraId="76D8E359" w14:textId="77777777" w:rsidR="0049236D" w:rsidRDefault="0049236D" w:rsidP="0049236D">
      <w:pPr>
        <w:tabs>
          <w:tab w:val="left" w:pos="851"/>
        </w:tabs>
        <w:autoSpaceDE w:val="0"/>
        <w:autoSpaceDN w:val="0"/>
        <w:adjustRightInd w:val="0"/>
        <w:ind w:firstLine="0"/>
      </w:pPr>
      <w:r>
        <w:t>в пользование по договору социального найма 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 годов»:</w:t>
      </w:r>
    </w:p>
    <w:p w14:paraId="7996B794" w14:textId="77777777"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14:paraId="260D987C" w14:textId="77777777" w:rsidR="0049236D" w:rsidRDefault="0049236D" w:rsidP="0049236D">
      <w:pPr>
        <w:tabs>
          <w:tab w:val="left" w:pos="851"/>
        </w:tabs>
        <w:autoSpaceDE w:val="0"/>
        <w:autoSpaceDN w:val="0"/>
        <w:adjustRightInd w:val="0"/>
        <w:ind w:firstLine="0"/>
      </w:pPr>
      <w:r>
        <w:t>1941–1945 годов, указанные в подпункте 2 пункта 3 статьи 23.2 Федерального закона «О ветеранах»;</w:t>
      </w:r>
    </w:p>
    <w:p w14:paraId="729FA04A" w14:textId="77777777"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действиях во время Великой Отечественной войны и войны с Японией </w:t>
      </w:r>
    </w:p>
    <w:p w14:paraId="70D52F84" w14:textId="77777777" w:rsidR="0049236D" w:rsidRDefault="0049236D" w:rsidP="0049236D">
      <w:pPr>
        <w:tabs>
          <w:tab w:val="left" w:pos="851"/>
        </w:tabs>
        <w:autoSpaceDE w:val="0"/>
        <w:autoSpaceDN w:val="0"/>
        <w:adjustRightInd w:val="0"/>
        <w:ind w:firstLine="0"/>
      </w:pPr>
      <w:r>
        <w:t xml:space="preserve">1941–1945 годов, статус которым установлен в соответствии </w:t>
      </w:r>
    </w:p>
    <w:p w14:paraId="3D8CC5E0" w14:textId="77777777"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14:paraId="5C900401" w14:textId="77777777" w:rsidR="0049236D" w:rsidRDefault="0049236D" w:rsidP="0049236D">
      <w:pPr>
        <w:tabs>
          <w:tab w:val="left" w:pos="851"/>
        </w:tabs>
        <w:autoSpaceDE w:val="0"/>
        <w:autoSpaceDN w:val="0"/>
        <w:adjustRightInd w:val="0"/>
        <w:ind w:firstLine="0"/>
      </w:pPr>
      <w:r>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14:paraId="1BF68E34" w14:textId="77777777" w:rsidR="0049236D" w:rsidRDefault="0049236D" w:rsidP="0049236D">
      <w:pPr>
        <w:tabs>
          <w:tab w:val="left" w:pos="851"/>
        </w:tabs>
        <w:autoSpaceDE w:val="0"/>
        <w:autoSpaceDN w:val="0"/>
        <w:adjustRightInd w:val="0"/>
        <w:ind w:firstLine="0"/>
      </w:pPr>
      <w:r>
        <w:lastRenderedPageBreak/>
        <w:tab/>
        <w:t xml:space="preserve">б) лиц, принимавших непосредственное участие в боевых действиях  </w:t>
      </w:r>
    </w:p>
    <w:p w14:paraId="5CBA33AF" w14:textId="77777777"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14:paraId="6E5DB5C2" w14:textId="77777777" w:rsidR="0049236D" w:rsidRDefault="0049236D" w:rsidP="0049236D">
      <w:pPr>
        <w:tabs>
          <w:tab w:val="left" w:pos="851"/>
        </w:tabs>
        <w:autoSpaceDE w:val="0"/>
        <w:autoSpaceDN w:val="0"/>
        <w:adjustRightInd w:val="0"/>
        <w:ind w:firstLine="0"/>
      </w:pPr>
      <w:r>
        <w:t xml:space="preserve">1941–1945 годов, и лиц, которые в несовершеннолетнем возрасте были призваны или добровольно вступили в ряды Советской Армии </w:t>
      </w:r>
    </w:p>
    <w:p w14:paraId="1C12D6FA" w14:textId="77777777"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14:paraId="19CE0645" w14:textId="77777777"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14:paraId="0FD3498E" w14:textId="77777777"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14:paraId="37B980D0" w14:textId="77777777"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14:paraId="628F7630" w14:textId="77777777" w:rsidR="00A624A1" w:rsidRPr="00A624A1" w:rsidRDefault="00A624A1" w:rsidP="007F62CA">
      <w:pPr>
        <w:autoSpaceDE w:val="0"/>
        <w:autoSpaceDN w:val="0"/>
        <w:adjustRightInd w:val="0"/>
        <w:ind w:firstLine="0"/>
      </w:pPr>
    </w:p>
    <w:p w14:paraId="34B60C58" w14:textId="77777777"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14:paraId="47045DF1" w14:textId="77777777" w:rsidR="00A624A1" w:rsidRPr="00A624A1" w:rsidRDefault="00A624A1" w:rsidP="00A624A1">
      <w:pPr>
        <w:autoSpaceDE w:val="0"/>
        <w:autoSpaceDN w:val="0"/>
        <w:adjustRightInd w:val="0"/>
        <w:ind w:firstLine="0"/>
        <w:rPr>
          <w:rFonts w:ascii="Times New Roman" w:hAnsi="Times New Roman"/>
          <w:b/>
          <w:bCs/>
          <w:sz w:val="8"/>
          <w:szCs w:val="8"/>
        </w:rPr>
      </w:pPr>
    </w:p>
    <w:p w14:paraId="0D94B574" w14:textId="77777777" w:rsidR="00A624A1" w:rsidRPr="00A624A1" w:rsidRDefault="00A624A1" w:rsidP="007F62CA">
      <w:pPr>
        <w:shd w:val="clear" w:color="auto" w:fill="FFFFFF"/>
        <w:ind w:firstLine="0"/>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14:paraId="1D01E0E2" w14:textId="77777777" w:rsidR="00A624A1" w:rsidRPr="00A624A1" w:rsidRDefault="00A624A1" w:rsidP="007F62CA">
      <w:pPr>
        <w:autoSpaceDE w:val="0"/>
        <w:autoSpaceDN w:val="0"/>
        <w:adjustRightInd w:val="0"/>
        <w:ind w:firstLine="0"/>
        <w:outlineLvl w:val="0"/>
        <w:rPr>
          <w:b/>
          <w:bCs/>
          <w:sz w:val="26"/>
          <w:szCs w:val="28"/>
        </w:rPr>
      </w:pPr>
    </w:p>
    <w:p w14:paraId="6C1D0B5A" w14:textId="77777777"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14:paraId="31495FF3" w14:textId="77777777" w:rsidR="005462C4" w:rsidRPr="008453E6" w:rsidRDefault="005462C4" w:rsidP="005462C4">
      <w:pPr>
        <w:spacing w:after="60"/>
        <w:ind w:firstLine="0"/>
        <w:rPr>
          <w:rFonts w:ascii="Times New Roman" w:hAnsi="Times New Roman"/>
          <w:sz w:val="8"/>
          <w:szCs w:val="8"/>
        </w:rPr>
      </w:pPr>
    </w:p>
    <w:p w14:paraId="66F2C89D" w14:textId="77777777"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14:paraId="0B0718FD" w14:textId="77777777" w:rsidR="005462C4" w:rsidRPr="004C6DA4" w:rsidRDefault="005462C4" w:rsidP="004C6DA4">
      <w:pPr>
        <w:autoSpaceDE w:val="0"/>
        <w:autoSpaceDN w:val="0"/>
        <w:adjustRightInd w:val="0"/>
        <w:ind w:firstLine="0"/>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14:paraId="2A564F3E" w14:textId="77777777" w:rsidR="005462C4" w:rsidRDefault="005462C4" w:rsidP="005462C4">
      <w:pPr>
        <w:autoSpaceDE w:val="0"/>
        <w:autoSpaceDN w:val="0"/>
        <w:adjustRightInd w:val="0"/>
        <w:ind w:firstLine="0"/>
        <w:rPr>
          <w:rFonts w:ascii="Times New Roman" w:hAnsi="Times New Roman"/>
          <w:sz w:val="28"/>
          <w:szCs w:val="22"/>
        </w:rPr>
      </w:pPr>
    </w:p>
    <w:p w14:paraId="4C2AD33E" w14:textId="77777777"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14:paraId="21F6C392" w14:textId="77777777" w:rsidR="00A624A1" w:rsidRPr="00A624A1" w:rsidRDefault="00A624A1" w:rsidP="00A624A1">
      <w:pPr>
        <w:autoSpaceDE w:val="0"/>
        <w:autoSpaceDN w:val="0"/>
        <w:adjustRightInd w:val="0"/>
        <w:ind w:firstLine="0"/>
        <w:rPr>
          <w:rFonts w:ascii="Times New Roman" w:hAnsi="Times New Roman"/>
          <w:b/>
          <w:bCs/>
          <w:sz w:val="8"/>
          <w:szCs w:val="8"/>
        </w:rPr>
      </w:pPr>
    </w:p>
    <w:p w14:paraId="12B98DE9" w14:textId="77777777" w:rsidR="00A624A1" w:rsidRPr="00A624A1" w:rsidRDefault="00A624A1" w:rsidP="007F62CA">
      <w:pPr>
        <w:autoSpaceDE w:val="0"/>
        <w:autoSpaceDN w:val="0"/>
        <w:adjustRightInd w:val="0"/>
        <w:ind w:firstLine="0"/>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14:paraId="7385DD43" w14:textId="77777777" w:rsidR="00A624A1" w:rsidRPr="00A624A1" w:rsidRDefault="00A624A1" w:rsidP="007F62CA">
      <w:pPr>
        <w:autoSpaceDE w:val="0"/>
        <w:autoSpaceDN w:val="0"/>
        <w:adjustRightInd w:val="0"/>
        <w:ind w:firstLine="0"/>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14:paraId="71864753" w14:textId="77777777" w:rsidR="00A624A1" w:rsidRPr="00A624A1" w:rsidRDefault="00A624A1" w:rsidP="007F62CA">
      <w:pPr>
        <w:autoSpaceDE w:val="0"/>
        <w:autoSpaceDN w:val="0"/>
        <w:adjustRightInd w:val="0"/>
        <w:ind w:firstLine="0"/>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14:paraId="476B423F" w14:textId="77777777" w:rsidR="00A624A1" w:rsidRPr="00A624A1" w:rsidRDefault="00A624A1" w:rsidP="00A624A1">
      <w:pPr>
        <w:shd w:val="clear" w:color="auto" w:fill="FFFFFF"/>
        <w:ind w:firstLine="0"/>
        <w:textAlignment w:val="baseline"/>
        <w:rPr>
          <w:rFonts w:ascii="Times New Roman" w:hAnsi="Times New Roman"/>
        </w:rPr>
      </w:pPr>
    </w:p>
    <w:p w14:paraId="78D957E7" w14:textId="77777777"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14:paraId="450E4422" w14:textId="77777777" w:rsidR="00A624A1" w:rsidRPr="00A624A1" w:rsidRDefault="00A624A1" w:rsidP="00A624A1">
      <w:pPr>
        <w:shd w:val="clear" w:color="auto" w:fill="FFFFFF"/>
        <w:ind w:firstLine="0"/>
        <w:textAlignment w:val="baseline"/>
        <w:rPr>
          <w:rFonts w:ascii="Times New Roman" w:hAnsi="Times New Roman"/>
          <w:b/>
          <w:bCs/>
          <w:sz w:val="8"/>
          <w:szCs w:val="8"/>
        </w:rPr>
      </w:pPr>
    </w:p>
    <w:p w14:paraId="4F58B912" w14:textId="77777777" w:rsidR="00A624A1" w:rsidRPr="00A624A1" w:rsidRDefault="00A624A1" w:rsidP="007F62CA">
      <w:pPr>
        <w:autoSpaceDE w:val="0"/>
        <w:autoSpaceDN w:val="0"/>
        <w:adjustRightInd w:val="0"/>
        <w:ind w:firstLine="0"/>
      </w:pPr>
      <w:r w:rsidRPr="00A624A1">
        <w:t>Меры социальной защиты, предусмотренные настоящим Законом, являются расходными обязательствами города федерального значения Севастополя.</w:t>
      </w:r>
    </w:p>
    <w:p w14:paraId="19C0D6E3" w14:textId="77777777" w:rsidR="00A624A1" w:rsidRPr="00A624A1" w:rsidRDefault="00A624A1" w:rsidP="00A624A1">
      <w:pPr>
        <w:ind w:firstLine="0"/>
        <w:rPr>
          <w:rFonts w:ascii="Times New Roman" w:hAnsi="Times New Roman"/>
        </w:rPr>
      </w:pPr>
    </w:p>
    <w:p w14:paraId="160072CC" w14:textId="77777777" w:rsidR="00A624A1" w:rsidRPr="00A624A1" w:rsidRDefault="00A624A1" w:rsidP="007F62CA">
      <w:pPr>
        <w:ind w:firstLine="0"/>
        <w:rPr>
          <w:b/>
          <w:bCs/>
          <w:sz w:val="26"/>
          <w:szCs w:val="28"/>
        </w:rPr>
      </w:pPr>
      <w:r w:rsidRPr="00A624A1">
        <w:rPr>
          <w:b/>
          <w:bCs/>
          <w:sz w:val="26"/>
          <w:szCs w:val="28"/>
        </w:rPr>
        <w:t>Статья 28.</w:t>
      </w:r>
      <w:r w:rsidRPr="00A624A1">
        <w:rPr>
          <w:bCs/>
          <w:sz w:val="26"/>
          <w:szCs w:val="28"/>
        </w:rPr>
        <w:t xml:space="preserve"> </w:t>
      </w:r>
      <w:r w:rsidRPr="00A624A1">
        <w:rPr>
          <w:b/>
          <w:bCs/>
          <w:sz w:val="26"/>
          <w:szCs w:val="28"/>
        </w:rPr>
        <w:t>Вступление в силу настоящего Закона</w:t>
      </w:r>
    </w:p>
    <w:p w14:paraId="2A40B5A8" w14:textId="77777777" w:rsidR="00A624A1" w:rsidRPr="00A624A1" w:rsidRDefault="00A624A1" w:rsidP="00A624A1">
      <w:pPr>
        <w:ind w:firstLine="0"/>
        <w:rPr>
          <w:rFonts w:ascii="Times New Roman" w:hAnsi="Times New Roman"/>
          <w:b/>
          <w:bCs/>
          <w:sz w:val="8"/>
          <w:szCs w:val="8"/>
        </w:rPr>
      </w:pPr>
    </w:p>
    <w:p w14:paraId="0F85B4B1" w14:textId="77777777" w:rsidR="00A624A1" w:rsidRPr="00A624A1" w:rsidRDefault="00A624A1" w:rsidP="007F62CA">
      <w:pPr>
        <w:ind w:firstLine="0"/>
      </w:pPr>
      <w:r w:rsidRPr="00A624A1">
        <w:lastRenderedPageBreak/>
        <w:t>Настоящий Закон вступает в силу через 10 дней после опубликования и распространяется на правоотношения, возникшие с 1 января 2015 года.</w:t>
      </w:r>
    </w:p>
    <w:p w14:paraId="1771A8CB" w14:textId="77777777" w:rsidR="00A624A1" w:rsidRPr="00A624A1" w:rsidRDefault="00A624A1" w:rsidP="007F62CA">
      <w:pPr>
        <w:ind w:firstLine="0"/>
      </w:pPr>
    </w:p>
    <w:p w14:paraId="7E6539F3" w14:textId="77777777" w:rsidR="00A624A1" w:rsidRPr="00A624A1" w:rsidRDefault="00A624A1" w:rsidP="007F62CA">
      <w:pPr>
        <w:ind w:firstLine="0"/>
      </w:pPr>
    </w:p>
    <w:p w14:paraId="0C6D270D" w14:textId="77777777"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14:paraId="527FD64B" w14:textId="77777777"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w:t>
      </w:r>
      <w:proofErr w:type="spellStart"/>
      <w:r w:rsidRPr="00A624A1">
        <w:t>Меняйло</w:t>
      </w:r>
      <w:proofErr w:type="spellEnd"/>
    </w:p>
    <w:p w14:paraId="0D4CDA69" w14:textId="77777777"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14:paraId="5863957B" w14:textId="77777777"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14:paraId="7F6A7761" w14:textId="77777777"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14:paraId="3272D36D" w14:textId="77777777"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14:paraId="7A25DAEE" w14:textId="77777777"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14:paraId="194CD09A" w14:textId="77777777" w:rsidR="00A624A1" w:rsidRPr="00A624A1" w:rsidRDefault="00A624A1" w:rsidP="007F62CA">
      <w:pPr>
        <w:autoSpaceDE w:val="0"/>
        <w:autoSpaceDN w:val="0"/>
        <w:adjustRightInd w:val="0"/>
        <w:ind w:firstLine="0"/>
      </w:pPr>
      <w:r w:rsidRPr="007F62CA">
        <w:rPr>
          <w:color w:val="000000"/>
        </w:rPr>
        <w:t xml:space="preserve">  № 106 </w:t>
      </w:r>
      <w:r w:rsidRPr="00A624A1">
        <w:t>- ЗС</w:t>
      </w:r>
    </w:p>
    <w:p w14:paraId="32EB6C67" w14:textId="77777777" w:rsidR="00A624A1" w:rsidRPr="00A624A1" w:rsidRDefault="00A624A1" w:rsidP="007F62CA">
      <w:pPr>
        <w:spacing w:after="200"/>
        <w:ind w:firstLine="0"/>
      </w:pPr>
    </w:p>
    <w:p w14:paraId="0CAA77B3" w14:textId="77777777" w:rsidR="00A624A1" w:rsidRPr="00A624A1" w:rsidRDefault="00A624A1" w:rsidP="00A624A1">
      <w:pPr>
        <w:spacing w:after="200" w:line="276" w:lineRule="auto"/>
        <w:ind w:firstLine="0"/>
        <w:rPr>
          <w:rFonts w:ascii="Calibri" w:hAnsi="Calibri"/>
          <w:sz w:val="22"/>
          <w:szCs w:val="22"/>
        </w:rPr>
      </w:pPr>
    </w:p>
    <w:p w14:paraId="02BEBE0F" w14:textId="77777777" w:rsidR="005C6163" w:rsidRDefault="005C6163"/>
    <w:sectPr w:rsidR="005C6163" w:rsidSect="00351DC7">
      <w:headerReference w:type="default" r:id="rId23"/>
      <w:pgSz w:w="11906" w:h="16838"/>
      <w:pgMar w:top="1134" w:right="851" w:bottom="1134"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E570" w14:textId="77777777" w:rsidR="001E1F16" w:rsidRDefault="001E1F16">
      <w:r>
        <w:separator/>
      </w:r>
    </w:p>
  </w:endnote>
  <w:endnote w:type="continuationSeparator" w:id="0">
    <w:p w14:paraId="71BC78D0" w14:textId="77777777" w:rsidR="001E1F16" w:rsidRDefault="001E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253A" w14:textId="77777777" w:rsidR="001E1F16" w:rsidRDefault="001E1F16">
      <w:r>
        <w:separator/>
      </w:r>
    </w:p>
  </w:footnote>
  <w:footnote w:type="continuationSeparator" w:id="0">
    <w:p w14:paraId="105E074F" w14:textId="77777777" w:rsidR="001E1F16" w:rsidRDefault="001E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A69B" w14:textId="77777777" w:rsidR="00DC340F" w:rsidRDefault="00DC340F">
    <w:pPr>
      <w:pStyle w:val="a6"/>
      <w:jc w:val="center"/>
    </w:pPr>
    <w:r>
      <w:fldChar w:fldCharType="begin"/>
    </w:r>
    <w:r>
      <w:instrText xml:space="preserve"> PAGE   \* MERGEFORMAT </w:instrText>
    </w:r>
    <w:r>
      <w:fldChar w:fldCharType="separate"/>
    </w:r>
    <w:r w:rsidR="003B0106">
      <w:rPr>
        <w:noProof/>
      </w:rPr>
      <w:t>26</w:t>
    </w:r>
    <w:r>
      <w:fldChar w:fldCharType="end"/>
    </w:r>
  </w:p>
  <w:p w14:paraId="48934261" w14:textId="77777777" w:rsidR="00DC340F" w:rsidRDefault="00DC340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B32"/>
    <w:rsid w:val="001752D0"/>
    <w:rsid w:val="00186387"/>
    <w:rsid w:val="001E1F16"/>
    <w:rsid w:val="00304F2A"/>
    <w:rsid w:val="00351DC7"/>
    <w:rsid w:val="00390118"/>
    <w:rsid w:val="003B0106"/>
    <w:rsid w:val="003F0B32"/>
    <w:rsid w:val="0049236D"/>
    <w:rsid w:val="004C6DA4"/>
    <w:rsid w:val="005462C4"/>
    <w:rsid w:val="005513BD"/>
    <w:rsid w:val="00580F5E"/>
    <w:rsid w:val="005C6163"/>
    <w:rsid w:val="005E5C77"/>
    <w:rsid w:val="005E7B77"/>
    <w:rsid w:val="007F62CA"/>
    <w:rsid w:val="008A66BA"/>
    <w:rsid w:val="0092723C"/>
    <w:rsid w:val="00A360DF"/>
    <w:rsid w:val="00A624A1"/>
    <w:rsid w:val="00AC44FB"/>
    <w:rsid w:val="00B8696D"/>
    <w:rsid w:val="00BB38A2"/>
    <w:rsid w:val="00C21DF8"/>
    <w:rsid w:val="00C543A3"/>
    <w:rsid w:val="00DC340F"/>
    <w:rsid w:val="00E4598E"/>
    <w:rsid w:val="00F06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0545"/>
  <w15:docId w15:val="{24E15E0B-277E-4932-A824-4B19D19B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304F2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04F2A"/>
    <w:pPr>
      <w:jc w:val="center"/>
      <w:outlineLvl w:val="0"/>
    </w:pPr>
    <w:rPr>
      <w:rFonts w:cs="Arial"/>
      <w:b/>
      <w:bCs/>
      <w:kern w:val="32"/>
      <w:sz w:val="32"/>
      <w:szCs w:val="32"/>
    </w:rPr>
  </w:style>
  <w:style w:type="paragraph" w:styleId="2">
    <w:name w:val="heading 2"/>
    <w:aliases w:val="!Разделы документа"/>
    <w:basedOn w:val="a"/>
    <w:link w:val="20"/>
    <w:qFormat/>
    <w:rsid w:val="00304F2A"/>
    <w:pPr>
      <w:jc w:val="center"/>
      <w:outlineLvl w:val="1"/>
    </w:pPr>
    <w:rPr>
      <w:rFonts w:cs="Arial"/>
      <w:b/>
      <w:bCs/>
      <w:iCs/>
      <w:sz w:val="30"/>
      <w:szCs w:val="28"/>
    </w:rPr>
  </w:style>
  <w:style w:type="paragraph" w:styleId="3">
    <w:name w:val="heading 3"/>
    <w:aliases w:val="!Главы документа"/>
    <w:basedOn w:val="a"/>
    <w:link w:val="30"/>
    <w:qFormat/>
    <w:rsid w:val="00304F2A"/>
    <w:pPr>
      <w:outlineLvl w:val="2"/>
    </w:pPr>
    <w:rPr>
      <w:rFonts w:cs="Arial"/>
      <w:b/>
      <w:bCs/>
      <w:sz w:val="28"/>
      <w:szCs w:val="26"/>
    </w:rPr>
  </w:style>
  <w:style w:type="paragraph" w:styleId="4">
    <w:name w:val="heading 4"/>
    <w:aliases w:val="!Параграфы/Статьи документа"/>
    <w:basedOn w:val="a"/>
    <w:link w:val="40"/>
    <w:qFormat/>
    <w:rsid w:val="00304F2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04F2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04F2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04F2A"/>
    <w:pPr>
      <w:spacing w:before="240" w:after="60"/>
      <w:jc w:val="center"/>
      <w:outlineLvl w:val="0"/>
    </w:pPr>
    <w:rPr>
      <w:rFonts w:cs="Arial"/>
      <w:b/>
      <w:bCs/>
      <w:kern w:val="28"/>
      <w:sz w:val="32"/>
      <w:szCs w:val="32"/>
    </w:rPr>
  </w:style>
  <w:style w:type="character" w:styleId="a5">
    <w:name w:val="Hyperlink"/>
    <w:basedOn w:val="a0"/>
    <w:rsid w:val="00304F2A"/>
    <w:rPr>
      <w:color w:val="0000FF"/>
      <w:u w:val="none"/>
    </w:rPr>
  </w:style>
  <w:style w:type="paragraph" w:customStyle="1" w:styleId="Application">
    <w:name w:val="Application!Приложение"/>
    <w:rsid w:val="00304F2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04F2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04F2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04F2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04F2A"/>
    <w:rPr>
      <w:sz w:val="28"/>
    </w:rPr>
  </w:style>
  <w:style w:type="paragraph" w:styleId="a9">
    <w:name w:val="List Paragraph"/>
    <w:basedOn w:val="a"/>
    <w:uiPriority w:val="34"/>
    <w:qFormat/>
    <w:rsid w:val="00DC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3d91f9f6-5377-4947-b7c5-dc36b6eb985c.html" TargetMode="External"/><Relationship Id="rId13" Type="http://schemas.openxmlformats.org/officeDocument/2006/relationships/hyperlink" Target="http://translate.yandex.net/tr-url/uk-ru.ru/search.ligazakon.ua/l_doc2.nsf/link1/T012334.html" TargetMode="External"/><Relationship Id="rId18" Type="http://schemas.openxmlformats.org/officeDocument/2006/relationships/hyperlink" Target="file:///C:\content\act\e262a5de-c87f-42b7-a120-7dcf949d8830.html" TargetMode="External"/><Relationship Id="rId3" Type="http://schemas.openxmlformats.org/officeDocument/2006/relationships/settings" Target="settings.xml"/><Relationship Id="rId21" Type="http://schemas.openxmlformats.org/officeDocument/2006/relationships/hyperlink" Target="consultantplus://offline/ref=16FB51F856ECEFA0A36F64151CF63DE9187C1923C75681A165B3E933378FEF6CC256921E1738F3mC4BI" TargetMode="External"/><Relationship Id="rId7" Type="http://schemas.openxmlformats.org/officeDocument/2006/relationships/hyperlink" Target="file:///C:\content\act\0226c2d2-bdbe-4a98-929d-a116afe18468.doc" TargetMode="External"/><Relationship Id="rId12" Type="http://schemas.openxmlformats.org/officeDocument/2006/relationships/hyperlink" Target="http://translate.yandex.net/tr-url/uk-ru.ru/search.ligazakon.ua/l_doc2.nsf/link1/T012334.html" TargetMode="External"/><Relationship Id="rId17" Type="http://schemas.openxmlformats.org/officeDocument/2006/relationships/hyperlink" Target="file:///C:\content\act\e262a5de-c87f-42b7-a120-7dcf949d8830.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e262a5de-c87f-42b7-a120-7dcf949d8830.html" TargetMode="External"/><Relationship Id="rId20" Type="http://schemas.openxmlformats.org/officeDocument/2006/relationships/hyperlink" Target="consultantplus://offline/ref=664147F82E7E9893CEAEAFE64E7BC99B0F3F3BF3FBD5D7F2291211884CA1E49E702F833F74316Cw2z4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nslate.yandex.net/tr-url/uk-ru.ru/search.ligazakon.ua/l_doc2.nsf/link1/T070107.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content\act\e262a5de-c87f-42b7-a120-7dcf949d8830.html" TargetMode="External"/><Relationship Id="rId23" Type="http://schemas.openxmlformats.org/officeDocument/2006/relationships/header" Target="header1.xml"/><Relationship Id="rId10" Type="http://schemas.openxmlformats.org/officeDocument/2006/relationships/hyperlink" Target="http://translate.yandex.net/tr-url/uk-ru.ru/search.ligazakon.ua/l_doc2.nsf/link1/T080573.html" TargetMode="External"/><Relationship Id="rId19" Type="http://schemas.openxmlformats.org/officeDocument/2006/relationships/hyperlink" Target="file:///C:\content\act\37e216a2-d970-4814-a57a-ee65b17c9e0c.html" TargetMode="External"/><Relationship Id="rId4" Type="http://schemas.openxmlformats.org/officeDocument/2006/relationships/webSettings" Target="webSettings.xml"/><Relationship Id="rId9" Type="http://schemas.openxmlformats.org/officeDocument/2006/relationships/hyperlink" Target="http://translate.yandex.net/tr-url/uk-ru.ru/search.ligazakon.ua/l_doc2.nsf/link1/T070107.html" TargetMode="External"/><Relationship Id="rId14" Type="http://schemas.openxmlformats.org/officeDocument/2006/relationships/hyperlink" Target="file:///C:\content\act\6d5d6a56-a2e5-417d-a711-f55f32d94553.html" TargetMode="External"/><Relationship Id="rId22" Type="http://schemas.openxmlformats.org/officeDocument/2006/relationships/hyperlink" Target="garantf1://10064504.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1</Pages>
  <Words>13054</Words>
  <Characters>74410</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Владимир Бурбах</cp:lastModifiedBy>
  <cp:revision>5</cp:revision>
  <dcterms:created xsi:type="dcterms:W3CDTF">2016-01-13T12:35:00Z</dcterms:created>
  <dcterms:modified xsi:type="dcterms:W3CDTF">2021-09-11T15:39:00Z</dcterms:modified>
</cp:coreProperties>
</file>