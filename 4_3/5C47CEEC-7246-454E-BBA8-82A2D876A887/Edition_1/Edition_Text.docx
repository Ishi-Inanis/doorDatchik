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ACB8" w14:textId="77777777" w:rsidR="00DD0780" w:rsidRPr="00DD0780" w:rsidRDefault="00DD0780" w:rsidP="00DD0780">
      <w:pPr>
        <w:jc w:val="center"/>
        <w:rPr>
          <w:rFonts w:cs="Arial"/>
          <w:b/>
          <w:bCs/>
          <w:kern w:val="28"/>
          <w:sz w:val="32"/>
          <w:szCs w:val="32"/>
        </w:rPr>
      </w:pPr>
      <w:r w:rsidRPr="00DD0780">
        <w:rPr>
          <w:rFonts w:cs="Arial"/>
          <w:b/>
          <w:bCs/>
          <w:kern w:val="28"/>
          <w:sz w:val="32"/>
          <w:szCs w:val="32"/>
        </w:rPr>
        <w:t>ГУБЕРНАТОР НОВОСИБИРСКОЙ ОБЛАСТИ</w:t>
      </w:r>
    </w:p>
    <w:p w14:paraId="2E7912CB" w14:textId="77777777" w:rsidR="00DD0780" w:rsidRPr="00DD0780" w:rsidRDefault="00DD0780" w:rsidP="00DD0780">
      <w:pPr>
        <w:jc w:val="center"/>
        <w:rPr>
          <w:rFonts w:cs="Arial"/>
          <w:b/>
          <w:bCs/>
          <w:kern w:val="28"/>
          <w:sz w:val="32"/>
          <w:szCs w:val="32"/>
        </w:rPr>
      </w:pPr>
    </w:p>
    <w:p w14:paraId="75D2CAA3" w14:textId="77777777" w:rsidR="00DD0780" w:rsidRPr="00DD0780" w:rsidRDefault="00DD0780" w:rsidP="00DD0780">
      <w:pPr>
        <w:jc w:val="center"/>
        <w:rPr>
          <w:rFonts w:cs="Arial"/>
          <w:b/>
          <w:bCs/>
          <w:kern w:val="28"/>
          <w:sz w:val="32"/>
          <w:szCs w:val="32"/>
        </w:rPr>
      </w:pPr>
      <w:r w:rsidRPr="00DD0780">
        <w:rPr>
          <w:rFonts w:cs="Arial"/>
          <w:b/>
          <w:bCs/>
          <w:kern w:val="28"/>
          <w:sz w:val="32"/>
          <w:szCs w:val="32"/>
        </w:rPr>
        <w:t>ПОСТАНОВЛЕНИЕ</w:t>
      </w:r>
    </w:p>
    <w:p w14:paraId="32B4C7B3" w14:textId="77777777" w:rsidR="00DD0780" w:rsidRPr="00DD0780" w:rsidRDefault="00DD0780" w:rsidP="00DD0780">
      <w:pPr>
        <w:jc w:val="center"/>
        <w:rPr>
          <w:rFonts w:cs="Arial"/>
          <w:bCs/>
          <w:kern w:val="28"/>
          <w:szCs w:val="32"/>
        </w:rPr>
      </w:pPr>
      <w:r w:rsidRPr="00DD0780">
        <w:rPr>
          <w:rFonts w:cs="Arial"/>
          <w:bCs/>
          <w:kern w:val="28"/>
          <w:szCs w:val="32"/>
        </w:rPr>
        <w:t>от 08.06.2018 № 121</w:t>
      </w:r>
    </w:p>
    <w:p w14:paraId="5C5DFADD" w14:textId="77777777" w:rsidR="00DD0780" w:rsidRPr="00DD0780" w:rsidRDefault="00DD0780" w:rsidP="00DD0780">
      <w:pPr>
        <w:jc w:val="center"/>
        <w:rPr>
          <w:rFonts w:cs="Arial"/>
          <w:b/>
          <w:bCs/>
          <w:kern w:val="28"/>
          <w:sz w:val="32"/>
          <w:szCs w:val="32"/>
        </w:rPr>
      </w:pPr>
    </w:p>
    <w:p w14:paraId="1C6DCC26" w14:textId="77777777" w:rsidR="00DD0780" w:rsidRPr="00DD0780" w:rsidRDefault="00DD0780" w:rsidP="001E1E15">
      <w:pPr>
        <w:jc w:val="center"/>
        <w:rPr>
          <w:rFonts w:cs="Arial"/>
          <w:b/>
          <w:bCs/>
          <w:kern w:val="28"/>
          <w:sz w:val="32"/>
          <w:szCs w:val="32"/>
        </w:rPr>
      </w:pPr>
      <w:r w:rsidRPr="00DD0780">
        <w:rPr>
          <w:rFonts w:cs="Arial"/>
          <w:b/>
          <w:bCs/>
          <w:kern w:val="28"/>
          <w:sz w:val="32"/>
          <w:szCs w:val="32"/>
        </w:rPr>
        <w:t>ОБ УТВЕРЖДЕНИИ АДМИНИСТРАТИВНОГО РЕГЛАМЕНТА МИНИСТЕРСТВА</w:t>
      </w:r>
      <w:r>
        <w:rPr>
          <w:rFonts w:cs="Arial"/>
          <w:b/>
          <w:bCs/>
          <w:kern w:val="28"/>
          <w:sz w:val="32"/>
          <w:szCs w:val="32"/>
        </w:rPr>
        <w:t xml:space="preserve"> </w:t>
      </w:r>
      <w:r w:rsidRPr="00DD0780">
        <w:rPr>
          <w:rFonts w:cs="Arial"/>
          <w:b/>
          <w:bCs/>
          <w:kern w:val="28"/>
          <w:sz w:val="32"/>
          <w:szCs w:val="32"/>
        </w:rPr>
        <w:t>ПРИРОДНЫХ РЕСУРСОВ И ЭКОЛОГИИ НОВОСИБИРСКОЙ ОБЛАСТИ</w:t>
      </w:r>
      <w:r>
        <w:rPr>
          <w:rFonts w:cs="Arial"/>
          <w:b/>
          <w:bCs/>
          <w:kern w:val="28"/>
          <w:sz w:val="32"/>
          <w:szCs w:val="32"/>
        </w:rPr>
        <w:t xml:space="preserve"> </w:t>
      </w:r>
      <w:r w:rsidRPr="00DD0780">
        <w:rPr>
          <w:rFonts w:cs="Arial"/>
          <w:b/>
          <w:bCs/>
          <w:kern w:val="28"/>
          <w:sz w:val="32"/>
          <w:szCs w:val="32"/>
        </w:rPr>
        <w:t>ИСПОЛНЕНИЯ ГОСУДАРСТВЕННОЙ ФУНКЦИИ ПО ОСУЩЕСТВЛЕНИЮ</w:t>
      </w:r>
      <w:r>
        <w:rPr>
          <w:rFonts w:cs="Arial"/>
          <w:b/>
          <w:bCs/>
          <w:kern w:val="28"/>
          <w:sz w:val="32"/>
          <w:szCs w:val="32"/>
        </w:rPr>
        <w:t xml:space="preserve"> </w:t>
      </w:r>
      <w:r w:rsidRPr="00DD0780">
        <w:rPr>
          <w:rFonts w:cs="Arial"/>
          <w:b/>
          <w:bCs/>
          <w:kern w:val="28"/>
          <w:sz w:val="32"/>
          <w:szCs w:val="32"/>
        </w:rPr>
        <w:t>НА ЗЕМЛЯХ ЛЕСНОГО ФОНДА ФЕДЕРАЛЬНОГО ГОСУДАРСТВЕННОГО</w:t>
      </w:r>
      <w:r>
        <w:rPr>
          <w:rFonts w:cs="Arial"/>
          <w:b/>
          <w:bCs/>
          <w:kern w:val="28"/>
          <w:sz w:val="32"/>
          <w:szCs w:val="32"/>
        </w:rPr>
        <w:t xml:space="preserve"> </w:t>
      </w:r>
      <w:r w:rsidRPr="00DD0780">
        <w:rPr>
          <w:rFonts w:cs="Arial"/>
          <w:b/>
          <w:bCs/>
          <w:kern w:val="28"/>
          <w:sz w:val="32"/>
          <w:szCs w:val="32"/>
        </w:rPr>
        <w:t>ПОЖАРНОГО НАДЗОРА В ЛЕСАХ, ЗА ИСКЛЮЧЕНИЕМ СЛУЧАЕВ,</w:t>
      </w:r>
      <w:r>
        <w:rPr>
          <w:rFonts w:cs="Arial"/>
          <w:b/>
          <w:bCs/>
          <w:kern w:val="28"/>
          <w:sz w:val="32"/>
          <w:szCs w:val="32"/>
        </w:rPr>
        <w:t xml:space="preserve"> </w:t>
      </w:r>
      <w:r w:rsidRPr="00DD0780">
        <w:rPr>
          <w:rFonts w:cs="Arial"/>
          <w:b/>
          <w:bCs/>
          <w:kern w:val="28"/>
          <w:sz w:val="32"/>
          <w:szCs w:val="32"/>
        </w:rPr>
        <w:t>ПРЕДУСМОТРЕННЫХ ПУНКТАМИ 36 И 37 СТАТЬИ</w:t>
      </w:r>
      <w:r>
        <w:rPr>
          <w:rFonts w:cs="Arial"/>
          <w:b/>
          <w:bCs/>
          <w:kern w:val="28"/>
          <w:sz w:val="32"/>
          <w:szCs w:val="32"/>
        </w:rPr>
        <w:t xml:space="preserve"> </w:t>
      </w:r>
      <w:r w:rsidRPr="00DD0780">
        <w:rPr>
          <w:rFonts w:cs="Arial"/>
          <w:b/>
          <w:bCs/>
          <w:kern w:val="28"/>
          <w:sz w:val="32"/>
          <w:szCs w:val="32"/>
        </w:rPr>
        <w:t xml:space="preserve">81 </w:t>
      </w:r>
      <w:r w:rsidRPr="001E1E15">
        <w:rPr>
          <w:rFonts w:cs="Arial"/>
          <w:b/>
          <w:bCs/>
          <w:kern w:val="28"/>
          <w:sz w:val="32"/>
          <w:szCs w:val="32"/>
        </w:rPr>
        <w:t>ЛЕСНОГО КОДЕКСА РОССИЙСКОЙ ФЕДЕРАЦИИ</w:t>
      </w:r>
    </w:p>
    <w:p w14:paraId="3B3D9BCE" w14:textId="77777777" w:rsidR="00DD0780" w:rsidRPr="00DD0780" w:rsidRDefault="00DD0780" w:rsidP="00DD0780">
      <w:pPr>
        <w:rPr>
          <w:rFonts w:cs="Arial"/>
        </w:rPr>
      </w:pPr>
    </w:p>
    <w:p w14:paraId="458F0B0C" w14:textId="77777777" w:rsidR="00DD0780" w:rsidRPr="00DD0780" w:rsidRDefault="00DD0780" w:rsidP="00DD0780">
      <w:pPr>
        <w:rPr>
          <w:rFonts w:cs="Arial"/>
        </w:rPr>
      </w:pPr>
      <w:r w:rsidRPr="00DD0780">
        <w:rPr>
          <w:rFonts w:cs="Arial"/>
        </w:rPr>
        <w:t xml:space="preserve">В соответствии с пунктом 3.1 части 10 статьи 83 </w:t>
      </w:r>
      <w:hyperlink r:id="rId4" w:history="1">
        <w:r w:rsidRPr="00DD0780">
          <w:rPr>
            <w:rStyle w:val="a5"/>
            <w:rFonts w:cs="Arial"/>
          </w:rPr>
          <w:t>Лесного кодекса Российской Федерации постановляю</w:t>
        </w:r>
      </w:hyperlink>
      <w:r w:rsidRPr="00DD0780">
        <w:rPr>
          <w:rFonts w:cs="Arial"/>
        </w:rPr>
        <w:t>:</w:t>
      </w:r>
    </w:p>
    <w:p w14:paraId="1BA7A3B4" w14:textId="77777777" w:rsidR="00DD0780" w:rsidRPr="00DD0780" w:rsidRDefault="00DD0780" w:rsidP="00DD0780">
      <w:pPr>
        <w:rPr>
          <w:rFonts w:cs="Arial"/>
        </w:rPr>
      </w:pPr>
      <w:r w:rsidRPr="00DD0780">
        <w:rPr>
          <w:rFonts w:cs="Arial"/>
        </w:rPr>
        <w:t>1. Утвердить прилагаемый Административный регламент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 за исключением случаев, предусмотренных пунктами 36 и 37 статьи 81 Лесного кодекса Российской Федерации.</w:t>
      </w:r>
    </w:p>
    <w:p w14:paraId="093FE9CA" w14:textId="77777777" w:rsidR="00DD0780" w:rsidRPr="00DD0780" w:rsidRDefault="00DD0780" w:rsidP="00DD0780">
      <w:pPr>
        <w:rPr>
          <w:rFonts w:cs="Arial"/>
        </w:rPr>
      </w:pPr>
      <w:r w:rsidRPr="00DD0780">
        <w:rPr>
          <w:rFonts w:cs="Arial"/>
        </w:rPr>
        <w:t>2. Признать утратившими силу:</w:t>
      </w:r>
    </w:p>
    <w:p w14:paraId="73F8A31A" w14:textId="77777777" w:rsidR="00DD0780" w:rsidRPr="00DD0780" w:rsidRDefault="00740529" w:rsidP="00DD0780">
      <w:pPr>
        <w:rPr>
          <w:rFonts w:cs="Arial"/>
        </w:rPr>
      </w:pPr>
      <w:hyperlink r:id="rId5" w:tgtFrame="Logical" w:history="1">
        <w:r w:rsidR="00DD0780" w:rsidRPr="00DD0780">
          <w:rPr>
            <w:rStyle w:val="a5"/>
            <w:rFonts w:cs="Arial"/>
          </w:rPr>
          <w:t>постановление Губернатора Новосибирской области от 29.03.2013 № 71</w:t>
        </w:r>
      </w:hyperlink>
      <w:r w:rsidR="00DD0780" w:rsidRPr="00DD0780">
        <w:rPr>
          <w:rFonts w:cs="Arial"/>
        </w:rPr>
        <w:t xml:space="preserve"> "Об утверждении Административного регламента департамента лесного хозяйства Новосибирской области исполнения государственной функции по осуществлению на землях лесного фонда федерального государственного лесного надзора (лесной охраны), федерального государственного пожарного надзора в лесах, за исключением случаев, предусмотренных пунктами 36 и 37 статьи 81 Лесного кодекса Российской Федерации";</w:t>
      </w:r>
    </w:p>
    <w:p w14:paraId="2496098B" w14:textId="77777777" w:rsidR="00DD0780" w:rsidRPr="00DD0780" w:rsidRDefault="00740529" w:rsidP="00DD0780">
      <w:pPr>
        <w:rPr>
          <w:rFonts w:cs="Arial"/>
        </w:rPr>
      </w:pPr>
      <w:hyperlink r:id="rId6" w:tgtFrame="Logical" w:history="1">
        <w:r w:rsidR="00DD0780" w:rsidRPr="00DD0780">
          <w:rPr>
            <w:rStyle w:val="a5"/>
            <w:rFonts w:cs="Arial"/>
          </w:rPr>
          <w:t>постановление Губернатора Новосибирской области от 12.05.2014 № 84</w:t>
        </w:r>
      </w:hyperlink>
      <w:r w:rsidR="00DD0780" w:rsidRPr="00DD0780">
        <w:rPr>
          <w:rFonts w:cs="Arial"/>
        </w:rPr>
        <w:t xml:space="preserve"> "О внесении изменений в постановление Губернатора Новосибирской области от 29.03.2013 </w:t>
      </w:r>
      <w:r w:rsidR="00DD0780">
        <w:rPr>
          <w:rFonts w:cs="Arial"/>
        </w:rPr>
        <w:t>№</w:t>
      </w:r>
      <w:r w:rsidR="00DD0780" w:rsidRPr="00DD0780">
        <w:rPr>
          <w:rFonts w:cs="Arial"/>
        </w:rPr>
        <w:t xml:space="preserve"> 71";</w:t>
      </w:r>
    </w:p>
    <w:p w14:paraId="2AF8DEF5" w14:textId="77777777" w:rsidR="00DD0780" w:rsidRPr="00DD0780" w:rsidRDefault="00740529" w:rsidP="00DD0780">
      <w:pPr>
        <w:rPr>
          <w:rFonts w:cs="Arial"/>
        </w:rPr>
      </w:pPr>
      <w:hyperlink r:id="rId7" w:tgtFrame="Logical" w:history="1">
        <w:r w:rsidR="00DD0780" w:rsidRPr="00DD0780">
          <w:rPr>
            <w:rStyle w:val="a5"/>
            <w:rFonts w:cs="Arial"/>
          </w:rPr>
          <w:t>постановление Губернатора Новосибирской области от 28.07.2016 № 167</w:t>
        </w:r>
      </w:hyperlink>
      <w:r w:rsidR="00DD0780" w:rsidRPr="00DD0780">
        <w:rPr>
          <w:rFonts w:cs="Arial"/>
        </w:rPr>
        <w:t xml:space="preserve"> "О внесении изменений в постановление Губернатора Новосибирской области от 29.03.2013 </w:t>
      </w:r>
      <w:r w:rsidR="00DD0780">
        <w:rPr>
          <w:rFonts w:cs="Arial"/>
        </w:rPr>
        <w:t>№</w:t>
      </w:r>
      <w:r w:rsidR="00DD0780" w:rsidRPr="00DD0780">
        <w:rPr>
          <w:rFonts w:cs="Arial"/>
        </w:rPr>
        <w:t xml:space="preserve"> 71".</w:t>
      </w:r>
    </w:p>
    <w:p w14:paraId="288E1F18" w14:textId="77777777" w:rsidR="00DD0780" w:rsidRPr="00DD0780" w:rsidRDefault="00DD0780" w:rsidP="00DD0780">
      <w:pPr>
        <w:rPr>
          <w:rFonts w:cs="Arial"/>
        </w:rPr>
      </w:pPr>
      <w:r w:rsidRPr="00DD0780">
        <w:rPr>
          <w:rFonts w:cs="Arial"/>
        </w:rPr>
        <w:t xml:space="preserve">3. Контроль за исполнением настоящего постановления возложить на временно исполняющего обязанности первого заместителя Председателя Правительства Новосибирской области </w:t>
      </w:r>
      <w:proofErr w:type="spellStart"/>
      <w:r w:rsidRPr="00DD0780">
        <w:rPr>
          <w:rFonts w:cs="Arial"/>
        </w:rPr>
        <w:t>Знаткова</w:t>
      </w:r>
      <w:proofErr w:type="spellEnd"/>
      <w:r w:rsidRPr="00DD0780">
        <w:rPr>
          <w:rFonts w:cs="Arial"/>
        </w:rPr>
        <w:t xml:space="preserve"> </w:t>
      </w:r>
      <w:proofErr w:type="gramStart"/>
      <w:r w:rsidRPr="00DD0780">
        <w:rPr>
          <w:rFonts w:cs="Arial"/>
        </w:rPr>
        <w:t>В.М.</w:t>
      </w:r>
      <w:proofErr w:type="gramEnd"/>
    </w:p>
    <w:p w14:paraId="6F4B9722" w14:textId="77777777" w:rsidR="00DD0780" w:rsidRPr="00DD0780" w:rsidRDefault="00DD0780" w:rsidP="00DD0780">
      <w:pPr>
        <w:rPr>
          <w:rFonts w:cs="Arial"/>
        </w:rPr>
      </w:pPr>
    </w:p>
    <w:p w14:paraId="41F1F521" w14:textId="77777777" w:rsidR="00DD0780" w:rsidRPr="00DD0780" w:rsidRDefault="00DD0780" w:rsidP="001E1E15">
      <w:pPr>
        <w:rPr>
          <w:rFonts w:cs="Arial"/>
        </w:rPr>
      </w:pPr>
      <w:r w:rsidRPr="00DD0780">
        <w:rPr>
          <w:rFonts w:cs="Arial"/>
        </w:rPr>
        <w:t>Временно исполняющий обязанности</w:t>
      </w:r>
    </w:p>
    <w:p w14:paraId="7A55BD8A" w14:textId="77777777" w:rsidR="00DD0780" w:rsidRPr="00DD0780" w:rsidRDefault="00DD0780" w:rsidP="001E1E15">
      <w:pPr>
        <w:rPr>
          <w:rFonts w:cs="Arial"/>
        </w:rPr>
      </w:pPr>
      <w:r w:rsidRPr="00DD0780">
        <w:rPr>
          <w:rFonts w:cs="Arial"/>
        </w:rPr>
        <w:t>Губернатора Новосибирской области</w:t>
      </w:r>
    </w:p>
    <w:p w14:paraId="46554D12" w14:textId="77777777" w:rsidR="00DD0780" w:rsidRPr="00DD0780" w:rsidRDefault="00DD0780" w:rsidP="001E1E15">
      <w:pPr>
        <w:jc w:val="right"/>
        <w:rPr>
          <w:rFonts w:cs="Arial"/>
        </w:rPr>
      </w:pPr>
      <w:r w:rsidRPr="00DD0780">
        <w:rPr>
          <w:rFonts w:cs="Arial"/>
        </w:rPr>
        <w:t>А.А.Т</w:t>
      </w:r>
      <w:r w:rsidR="001E1E15">
        <w:rPr>
          <w:rFonts w:cs="Arial"/>
        </w:rPr>
        <w:t>равников</w:t>
      </w:r>
    </w:p>
    <w:p w14:paraId="517A81C8" w14:textId="77777777" w:rsidR="001E1E15" w:rsidRDefault="001E1E15" w:rsidP="00DD0780">
      <w:pPr>
        <w:rPr>
          <w:rFonts w:cs="Arial"/>
        </w:rPr>
      </w:pPr>
      <w:r>
        <w:rPr>
          <w:rFonts w:cs="Arial"/>
        </w:rPr>
        <w:br w:type="page"/>
      </w:r>
    </w:p>
    <w:p w14:paraId="63D1B21E" w14:textId="77777777" w:rsidR="00DD0780" w:rsidRPr="00DD0780" w:rsidRDefault="00DD0780" w:rsidP="001E1E15">
      <w:pPr>
        <w:jc w:val="right"/>
        <w:rPr>
          <w:rFonts w:cs="Arial"/>
        </w:rPr>
      </w:pPr>
      <w:r w:rsidRPr="00DD0780">
        <w:rPr>
          <w:rFonts w:cs="Arial"/>
        </w:rPr>
        <w:lastRenderedPageBreak/>
        <w:t>Утвержден</w:t>
      </w:r>
    </w:p>
    <w:p w14:paraId="7EAB0847" w14:textId="77777777" w:rsidR="00DD0780" w:rsidRPr="00DD0780" w:rsidRDefault="00DD0780" w:rsidP="001E1E15">
      <w:pPr>
        <w:jc w:val="right"/>
        <w:rPr>
          <w:rFonts w:cs="Arial"/>
        </w:rPr>
      </w:pPr>
      <w:r w:rsidRPr="00DD0780">
        <w:rPr>
          <w:rFonts w:cs="Arial"/>
        </w:rPr>
        <w:t>постановлением</w:t>
      </w:r>
    </w:p>
    <w:p w14:paraId="026994C4" w14:textId="77777777" w:rsidR="00DD0780" w:rsidRPr="00DD0780" w:rsidRDefault="00DD0780" w:rsidP="001E1E15">
      <w:pPr>
        <w:jc w:val="right"/>
        <w:rPr>
          <w:rFonts w:cs="Arial"/>
        </w:rPr>
      </w:pPr>
      <w:r w:rsidRPr="00DD0780">
        <w:rPr>
          <w:rFonts w:cs="Arial"/>
        </w:rPr>
        <w:t>Губернатора Новосибирской области</w:t>
      </w:r>
    </w:p>
    <w:p w14:paraId="277CD82E" w14:textId="77777777" w:rsidR="00DD0780" w:rsidRPr="00DD0780" w:rsidRDefault="00DD0780" w:rsidP="001E1E15">
      <w:pPr>
        <w:jc w:val="right"/>
        <w:rPr>
          <w:rFonts w:cs="Arial"/>
        </w:rPr>
      </w:pPr>
      <w:r w:rsidRPr="00DD0780">
        <w:rPr>
          <w:rFonts w:cs="Arial"/>
        </w:rPr>
        <w:t xml:space="preserve">от 08.06.2018 </w:t>
      </w:r>
      <w:r>
        <w:rPr>
          <w:rFonts w:cs="Arial"/>
        </w:rPr>
        <w:t>№</w:t>
      </w:r>
      <w:r w:rsidRPr="00DD0780">
        <w:rPr>
          <w:rFonts w:cs="Arial"/>
        </w:rPr>
        <w:t xml:space="preserve"> 121</w:t>
      </w:r>
    </w:p>
    <w:p w14:paraId="7B7E204C" w14:textId="77777777" w:rsidR="00DD0780" w:rsidRPr="00DD0780" w:rsidRDefault="00DD0780" w:rsidP="00DD0780">
      <w:pPr>
        <w:rPr>
          <w:rFonts w:cs="Arial"/>
        </w:rPr>
      </w:pPr>
    </w:p>
    <w:p w14:paraId="30A9EE4F" w14:textId="77777777" w:rsidR="00DD0780" w:rsidRPr="001E1E15" w:rsidRDefault="00DD0780" w:rsidP="001E1E15">
      <w:pPr>
        <w:jc w:val="center"/>
        <w:rPr>
          <w:rFonts w:cs="Arial"/>
          <w:b/>
          <w:bCs/>
          <w:iCs/>
          <w:sz w:val="30"/>
          <w:szCs w:val="28"/>
        </w:rPr>
      </w:pPr>
      <w:bookmarkStart w:id="0" w:name="Par35"/>
      <w:bookmarkEnd w:id="0"/>
      <w:r w:rsidRPr="001E1E15">
        <w:rPr>
          <w:rFonts w:cs="Arial"/>
          <w:b/>
          <w:bCs/>
          <w:iCs/>
          <w:sz w:val="30"/>
          <w:szCs w:val="28"/>
        </w:rPr>
        <w:t>АДМИНИСТРАТИВНЫЙ РЕГЛАМЕНТ</w:t>
      </w:r>
    </w:p>
    <w:p w14:paraId="0228195B" w14:textId="77777777" w:rsidR="00DD0780" w:rsidRPr="001E1E15" w:rsidRDefault="00DD0780" w:rsidP="001E1E15">
      <w:pPr>
        <w:jc w:val="center"/>
        <w:rPr>
          <w:rFonts w:cs="Arial"/>
          <w:b/>
          <w:bCs/>
          <w:kern w:val="28"/>
          <w:sz w:val="32"/>
          <w:szCs w:val="32"/>
        </w:rPr>
      </w:pPr>
      <w:r w:rsidRPr="001E1E15">
        <w:rPr>
          <w:rFonts w:cs="Arial"/>
          <w:b/>
          <w:bCs/>
          <w:iCs/>
          <w:sz w:val="30"/>
          <w:szCs w:val="28"/>
        </w:rPr>
        <w:t>МИНИСТЕРСТВА ПРИРОДНЫХ РЕСУРСОВ И ЭКОЛОГИИ НОВОСИБИРСКОЙ</w:t>
      </w:r>
      <w:r w:rsidR="001E1E15" w:rsidRPr="001E1E15">
        <w:rPr>
          <w:rFonts w:cs="Arial"/>
          <w:b/>
          <w:bCs/>
          <w:iCs/>
          <w:sz w:val="30"/>
          <w:szCs w:val="28"/>
        </w:rPr>
        <w:t xml:space="preserve"> </w:t>
      </w:r>
      <w:r w:rsidRPr="001E1E15">
        <w:rPr>
          <w:rFonts w:cs="Arial"/>
          <w:b/>
          <w:bCs/>
          <w:iCs/>
          <w:sz w:val="30"/>
          <w:szCs w:val="28"/>
        </w:rPr>
        <w:t>ОБЛАСТИ ИСПОЛНЕНИЯ ГОСУДАРСТВЕННОЙ ФУНКЦИИ ПО ОСУЩЕСТВЛЕНИЮ</w:t>
      </w:r>
      <w:r w:rsidR="001E1E15" w:rsidRPr="001E1E15">
        <w:rPr>
          <w:rFonts w:cs="Arial"/>
          <w:b/>
          <w:bCs/>
          <w:iCs/>
          <w:sz w:val="30"/>
          <w:szCs w:val="28"/>
        </w:rPr>
        <w:t xml:space="preserve"> </w:t>
      </w:r>
      <w:r w:rsidRPr="001E1E15">
        <w:rPr>
          <w:rFonts w:cs="Arial"/>
          <w:b/>
          <w:bCs/>
          <w:iCs/>
          <w:sz w:val="30"/>
          <w:szCs w:val="28"/>
        </w:rPr>
        <w:t>НА ЗЕМЛЯХ ЛЕСНОГО ФОНДА ФЕДЕРАЛЬНОГО ГОСУДАРСТВЕННОГО</w:t>
      </w:r>
      <w:r w:rsidR="001E1E15" w:rsidRPr="001E1E15">
        <w:rPr>
          <w:rFonts w:cs="Arial"/>
          <w:b/>
          <w:bCs/>
          <w:iCs/>
          <w:sz w:val="30"/>
          <w:szCs w:val="28"/>
        </w:rPr>
        <w:t xml:space="preserve"> </w:t>
      </w:r>
      <w:r w:rsidRPr="001E1E15">
        <w:rPr>
          <w:rFonts w:cs="Arial"/>
          <w:b/>
          <w:bCs/>
          <w:iCs/>
          <w:sz w:val="30"/>
          <w:szCs w:val="28"/>
        </w:rPr>
        <w:t>ПОЖАРНОГО НАДЗОРА В ЛЕСАХ, ЗА ИСКЛЮЧЕНИЕМ СЛУЧАЕВ,</w:t>
      </w:r>
      <w:r w:rsidR="001E1E15" w:rsidRPr="001E1E15">
        <w:rPr>
          <w:rFonts w:cs="Arial"/>
          <w:b/>
          <w:bCs/>
          <w:iCs/>
          <w:sz w:val="30"/>
          <w:szCs w:val="28"/>
        </w:rPr>
        <w:t xml:space="preserve"> </w:t>
      </w:r>
      <w:r w:rsidRPr="001E1E15">
        <w:rPr>
          <w:rFonts w:cs="Arial"/>
          <w:b/>
          <w:bCs/>
          <w:iCs/>
          <w:sz w:val="30"/>
          <w:szCs w:val="28"/>
        </w:rPr>
        <w:t>ПРЕДУСМОТРЕННЫХ ПУНКТАМИ 36 И 37 СТАТЬИ</w:t>
      </w:r>
      <w:r w:rsidR="001E1E15" w:rsidRPr="001E1E15">
        <w:rPr>
          <w:rFonts w:cs="Arial"/>
          <w:b/>
          <w:bCs/>
          <w:iCs/>
          <w:sz w:val="30"/>
          <w:szCs w:val="28"/>
        </w:rPr>
        <w:t xml:space="preserve"> </w:t>
      </w:r>
      <w:r w:rsidRPr="001E1E15">
        <w:rPr>
          <w:rFonts w:cs="Arial"/>
          <w:b/>
          <w:bCs/>
          <w:iCs/>
          <w:sz w:val="30"/>
          <w:szCs w:val="28"/>
        </w:rPr>
        <w:t>81 ЛЕСНОГО КОДЕКСА РОССИЙСКОЙ ФЕДЕРАЦИИ</w:t>
      </w:r>
      <w:r w:rsidR="001E1E15" w:rsidRPr="001E1E15">
        <w:rPr>
          <w:rFonts w:cs="Arial"/>
          <w:b/>
          <w:bCs/>
          <w:iCs/>
          <w:sz w:val="30"/>
          <w:szCs w:val="28"/>
        </w:rPr>
        <w:t xml:space="preserve"> </w:t>
      </w:r>
      <w:r w:rsidRPr="001E1E15">
        <w:rPr>
          <w:rFonts w:cs="Arial"/>
          <w:b/>
          <w:bCs/>
          <w:iCs/>
          <w:sz w:val="30"/>
          <w:szCs w:val="28"/>
        </w:rPr>
        <w:t>(ДАЛЕЕ - АДМИНИСТРАТИВНЫЙ РЕГЛАМЕНТ)</w:t>
      </w:r>
    </w:p>
    <w:p w14:paraId="57616491" w14:textId="77777777" w:rsidR="00DD0780" w:rsidRPr="001E1E15" w:rsidRDefault="00DD0780" w:rsidP="001E1E15">
      <w:pPr>
        <w:jc w:val="center"/>
        <w:rPr>
          <w:rFonts w:cs="Arial"/>
          <w:b/>
          <w:bCs/>
          <w:kern w:val="28"/>
          <w:sz w:val="32"/>
          <w:szCs w:val="32"/>
        </w:rPr>
      </w:pPr>
    </w:p>
    <w:p w14:paraId="4E5BE478" w14:textId="77777777" w:rsidR="00DD0780" w:rsidRPr="001E1E15" w:rsidRDefault="00DD0780" w:rsidP="001E1E15">
      <w:pPr>
        <w:jc w:val="center"/>
        <w:rPr>
          <w:rFonts w:cs="Arial"/>
          <w:b/>
          <w:bCs/>
          <w:kern w:val="32"/>
          <w:sz w:val="32"/>
          <w:szCs w:val="32"/>
        </w:rPr>
      </w:pPr>
      <w:r w:rsidRPr="001E1E15">
        <w:rPr>
          <w:rFonts w:cs="Arial"/>
          <w:b/>
          <w:bCs/>
          <w:kern w:val="32"/>
          <w:sz w:val="32"/>
          <w:szCs w:val="32"/>
        </w:rPr>
        <w:t>I. Общие положения</w:t>
      </w:r>
    </w:p>
    <w:p w14:paraId="3658BF9D" w14:textId="77777777" w:rsidR="00DD0780" w:rsidRPr="00DD0780" w:rsidRDefault="00DD0780" w:rsidP="001E1E15">
      <w:pPr>
        <w:rPr>
          <w:rFonts w:cs="Arial"/>
        </w:rPr>
      </w:pPr>
    </w:p>
    <w:p w14:paraId="05BBB2B8" w14:textId="77777777" w:rsidR="00DD0780" w:rsidRPr="00DD0780" w:rsidRDefault="00DD0780" w:rsidP="001E1E15">
      <w:pPr>
        <w:jc w:val="center"/>
        <w:rPr>
          <w:rFonts w:cs="Arial"/>
        </w:rPr>
      </w:pPr>
      <w:r w:rsidRPr="00DD0780">
        <w:rPr>
          <w:rFonts w:cs="Arial"/>
        </w:rPr>
        <w:t>Наименование государственной функции</w:t>
      </w:r>
    </w:p>
    <w:p w14:paraId="0CC3F7AA" w14:textId="77777777" w:rsidR="00DD0780" w:rsidRPr="00DD0780" w:rsidRDefault="00DD0780" w:rsidP="00DD0780">
      <w:pPr>
        <w:rPr>
          <w:rFonts w:cs="Arial"/>
        </w:rPr>
      </w:pPr>
    </w:p>
    <w:p w14:paraId="5500FEC9" w14:textId="77777777" w:rsidR="00DD0780" w:rsidRPr="00DD0780" w:rsidRDefault="00DD0780" w:rsidP="00DD0780">
      <w:pPr>
        <w:rPr>
          <w:rFonts w:cs="Arial"/>
        </w:rPr>
      </w:pPr>
      <w:r w:rsidRPr="00DD0780">
        <w:rPr>
          <w:rFonts w:cs="Arial"/>
        </w:rPr>
        <w:t xml:space="preserve">1. Государственная функция по осуществлению на землях лесного фонда федерального государственного пожарного надзора в лесах, за исключением случаев, предусмотренных пунктами 36 и 37 статьи 81 </w:t>
      </w:r>
      <w:hyperlink r:id="rId8" w:tgtFrame="Logical" w:history="1">
        <w:r w:rsidRPr="001E1E15">
          <w:rPr>
            <w:rStyle w:val="a5"/>
            <w:rFonts w:cs="Arial"/>
          </w:rPr>
          <w:t>Лесного кодекса Российской Федерации</w:t>
        </w:r>
      </w:hyperlink>
      <w:r w:rsidRPr="00DD0780">
        <w:rPr>
          <w:rFonts w:cs="Arial"/>
        </w:rPr>
        <w:t xml:space="preserve"> (далее - государственная функция).</w:t>
      </w:r>
    </w:p>
    <w:p w14:paraId="223B508B" w14:textId="77777777" w:rsidR="00DD0780" w:rsidRPr="00DD0780" w:rsidRDefault="00DD0780" w:rsidP="00DD0780">
      <w:pPr>
        <w:rPr>
          <w:rFonts w:cs="Arial"/>
        </w:rPr>
      </w:pPr>
    </w:p>
    <w:p w14:paraId="588DB112" w14:textId="77777777" w:rsidR="00DD0780" w:rsidRPr="00DD0780" w:rsidRDefault="00DD0780" w:rsidP="001E1E15">
      <w:pPr>
        <w:ind w:left="708" w:hanging="141"/>
        <w:jc w:val="center"/>
        <w:rPr>
          <w:rFonts w:cs="Arial"/>
        </w:rPr>
      </w:pPr>
      <w:r w:rsidRPr="00DD0780">
        <w:rPr>
          <w:rFonts w:cs="Arial"/>
        </w:rPr>
        <w:t>Наименование областного исполнительного органа</w:t>
      </w:r>
      <w:r w:rsidR="001E1E15">
        <w:rPr>
          <w:rFonts w:cs="Arial"/>
        </w:rPr>
        <w:t xml:space="preserve"> </w:t>
      </w:r>
      <w:r w:rsidRPr="00DD0780">
        <w:rPr>
          <w:rFonts w:cs="Arial"/>
        </w:rPr>
        <w:t>государственной власти Новосибирской области,</w:t>
      </w:r>
      <w:r w:rsidR="001E1E15">
        <w:rPr>
          <w:rFonts w:cs="Arial"/>
        </w:rPr>
        <w:t xml:space="preserve"> </w:t>
      </w:r>
      <w:r w:rsidRPr="00DD0780">
        <w:rPr>
          <w:rFonts w:cs="Arial"/>
        </w:rPr>
        <w:t>исполняющего государственную функцию</w:t>
      </w:r>
    </w:p>
    <w:p w14:paraId="4ECEF1CE" w14:textId="77777777" w:rsidR="00DD0780" w:rsidRPr="00DD0780" w:rsidRDefault="00DD0780" w:rsidP="00DD0780">
      <w:pPr>
        <w:rPr>
          <w:rFonts w:cs="Arial"/>
        </w:rPr>
      </w:pPr>
    </w:p>
    <w:p w14:paraId="741F45BF" w14:textId="77777777" w:rsidR="00DD0780" w:rsidRPr="00DD0780" w:rsidRDefault="00DD0780" w:rsidP="00DD0780">
      <w:pPr>
        <w:rPr>
          <w:rFonts w:cs="Arial"/>
        </w:rPr>
      </w:pPr>
      <w:r w:rsidRPr="00DD0780">
        <w:rPr>
          <w:rFonts w:cs="Arial"/>
        </w:rPr>
        <w:t>2. Областным исполнительным органом государственной власти Новосибирской области, исполняющим государственную функцию, является министерство природных ресурсов и экологии Новосибирской области (далее - министерство).</w:t>
      </w:r>
    </w:p>
    <w:p w14:paraId="6EC3AF63" w14:textId="77777777" w:rsidR="00DD0780" w:rsidRPr="00DD0780" w:rsidRDefault="00DD0780" w:rsidP="00DD0780">
      <w:pPr>
        <w:rPr>
          <w:rFonts w:cs="Arial"/>
        </w:rPr>
      </w:pPr>
      <w:r w:rsidRPr="00DD0780">
        <w:rPr>
          <w:rFonts w:cs="Arial"/>
        </w:rPr>
        <w:t>Структурными подразделениями министерства, обеспечивающими исполнение государственной функции, являются отдел организации государственного лесного контроля и надзора управления охраны, защиты, воспроизводства лесов и государственного лесного контроля и надзора, отдел организации охраны, защиты лесов и лесовосстановления управления охраны, защиты, воспроизводства лесов и государственного лесного контроля и надзора, отделы лесных отношений по лесничествам управления охраны, защиты, воспроизводства лесов и государственного лесного контроля и надзора (далее - отделы, обеспечивающие исполнение государственной функции).</w:t>
      </w:r>
    </w:p>
    <w:p w14:paraId="642C64AB" w14:textId="77777777" w:rsidR="00DD0780" w:rsidRPr="00DD0780" w:rsidRDefault="00DD0780" w:rsidP="00DD0780">
      <w:pPr>
        <w:rPr>
          <w:rFonts w:cs="Arial"/>
        </w:rPr>
      </w:pPr>
      <w:r w:rsidRPr="00DD0780">
        <w:rPr>
          <w:rFonts w:cs="Arial"/>
        </w:rPr>
        <w:t>Государственная функция непосредственно исполняется должностными лицами министерства, являющимися государственными лесными инспекторами.</w:t>
      </w:r>
    </w:p>
    <w:p w14:paraId="161EF021" w14:textId="77777777" w:rsidR="00DD0780" w:rsidRPr="00DD0780" w:rsidRDefault="00DD0780" w:rsidP="00DD0780">
      <w:pPr>
        <w:rPr>
          <w:rFonts w:cs="Arial"/>
        </w:rPr>
      </w:pPr>
    </w:p>
    <w:p w14:paraId="3BEEED11" w14:textId="77777777" w:rsidR="00DD0780" w:rsidRPr="00DD0780" w:rsidRDefault="00DD0780" w:rsidP="001E1E15">
      <w:pPr>
        <w:jc w:val="center"/>
        <w:rPr>
          <w:rFonts w:cs="Arial"/>
        </w:rPr>
      </w:pPr>
      <w:r w:rsidRPr="00DD0780">
        <w:rPr>
          <w:rFonts w:cs="Arial"/>
        </w:rPr>
        <w:t>Перечень нормативных правовых актов,</w:t>
      </w:r>
      <w:r w:rsidR="001E1E15">
        <w:rPr>
          <w:rFonts w:cs="Arial"/>
        </w:rPr>
        <w:t xml:space="preserve"> </w:t>
      </w:r>
      <w:r w:rsidRPr="00DD0780">
        <w:rPr>
          <w:rFonts w:cs="Arial"/>
        </w:rPr>
        <w:t>регулирующих исполнение государственной функции</w:t>
      </w:r>
    </w:p>
    <w:p w14:paraId="58097F2A" w14:textId="77777777" w:rsidR="00DD0780" w:rsidRPr="00DD0780" w:rsidRDefault="00DD0780" w:rsidP="00DD0780">
      <w:pPr>
        <w:rPr>
          <w:rFonts w:cs="Arial"/>
        </w:rPr>
      </w:pPr>
    </w:p>
    <w:p w14:paraId="7F604DDD" w14:textId="77777777" w:rsidR="00DD0780" w:rsidRPr="00DD0780" w:rsidRDefault="00DD0780" w:rsidP="00DD0780">
      <w:pPr>
        <w:rPr>
          <w:rFonts w:cs="Arial"/>
        </w:rPr>
      </w:pPr>
      <w:r w:rsidRPr="00DD0780">
        <w:rPr>
          <w:rFonts w:cs="Arial"/>
        </w:rPr>
        <w:t>3. Исполнение государственной функции осуществляется в соответствии с:</w:t>
      </w:r>
    </w:p>
    <w:p w14:paraId="2C980ECC" w14:textId="77777777" w:rsidR="00DD0780" w:rsidRPr="00DD0780" w:rsidRDefault="00740529" w:rsidP="00DD0780">
      <w:pPr>
        <w:rPr>
          <w:rFonts w:cs="Arial"/>
        </w:rPr>
      </w:pPr>
      <w:hyperlink r:id="rId9" w:tgtFrame="Logical" w:history="1">
        <w:r w:rsidR="00DD0780" w:rsidRPr="001E1E15">
          <w:rPr>
            <w:rStyle w:val="a5"/>
            <w:rFonts w:cs="Arial"/>
          </w:rPr>
          <w:t>Лесным кодексом Российской Федерации</w:t>
        </w:r>
      </w:hyperlink>
      <w:r w:rsidR="00DD0780" w:rsidRPr="00DD0780">
        <w:rPr>
          <w:rFonts w:cs="Arial"/>
        </w:rPr>
        <w:t xml:space="preserve"> от 04.12.2006 </w:t>
      </w:r>
      <w:r w:rsidR="00DD0780">
        <w:rPr>
          <w:rFonts w:cs="Arial"/>
        </w:rPr>
        <w:t>№</w:t>
      </w:r>
      <w:r w:rsidR="00DD0780" w:rsidRPr="00DD0780">
        <w:rPr>
          <w:rFonts w:cs="Arial"/>
        </w:rPr>
        <w:t xml:space="preserve"> 200-ФЗ ("Российская газета", </w:t>
      </w:r>
      <w:r w:rsidR="00DD0780">
        <w:rPr>
          <w:rFonts w:cs="Arial"/>
        </w:rPr>
        <w:t>№</w:t>
      </w:r>
      <w:r w:rsidR="00DD0780" w:rsidRPr="00DD0780">
        <w:rPr>
          <w:rFonts w:cs="Arial"/>
        </w:rPr>
        <w:t xml:space="preserve"> 277, 08.12.2006);</w:t>
      </w:r>
    </w:p>
    <w:p w14:paraId="607C7728" w14:textId="77777777" w:rsidR="00DD0780" w:rsidRPr="00DD0780" w:rsidRDefault="00740529" w:rsidP="00DD0780">
      <w:pPr>
        <w:rPr>
          <w:rFonts w:cs="Arial"/>
        </w:rPr>
      </w:pPr>
      <w:hyperlink r:id="rId10" w:tgtFrame="Logical" w:history="1">
        <w:r w:rsidR="00DD0780" w:rsidRPr="001E1E15">
          <w:rPr>
            <w:rStyle w:val="a5"/>
            <w:rFonts w:cs="Arial"/>
          </w:rPr>
          <w:t>Кодексом Российской Федерации об административных правонарушениях от 30.12.2001 № 195-ФЗ</w:t>
        </w:r>
      </w:hyperlink>
      <w:r w:rsidR="00DD0780" w:rsidRPr="00DD0780">
        <w:rPr>
          <w:rFonts w:cs="Arial"/>
        </w:rPr>
        <w:t xml:space="preserve"> ("Российская газета", </w:t>
      </w:r>
      <w:r w:rsidR="00DD0780">
        <w:rPr>
          <w:rFonts w:cs="Arial"/>
        </w:rPr>
        <w:t>№</w:t>
      </w:r>
      <w:r w:rsidR="00DD0780" w:rsidRPr="00DD0780">
        <w:rPr>
          <w:rFonts w:cs="Arial"/>
        </w:rPr>
        <w:t xml:space="preserve"> 256, 31.12.2001);</w:t>
      </w:r>
    </w:p>
    <w:p w14:paraId="21F42B93" w14:textId="77777777" w:rsidR="00DD0780" w:rsidRPr="00DD0780" w:rsidRDefault="00740529" w:rsidP="00DD0780">
      <w:pPr>
        <w:rPr>
          <w:rFonts w:cs="Arial"/>
        </w:rPr>
      </w:pPr>
      <w:hyperlink r:id="rId11" w:tgtFrame="Logical" w:history="1">
        <w:r w:rsidR="00DD0780" w:rsidRPr="001E1E15">
          <w:rPr>
            <w:rStyle w:val="a5"/>
            <w:rFonts w:cs="Arial"/>
          </w:rPr>
          <w:t>Федеральным законом от 21.12.1994 № 69-ФЗ</w:t>
        </w:r>
      </w:hyperlink>
      <w:r w:rsidR="00DD0780" w:rsidRPr="00DD0780">
        <w:rPr>
          <w:rFonts w:cs="Arial"/>
        </w:rPr>
        <w:t xml:space="preserve"> "О пожарной безопасности" ("Собрание законодательства Российской Федерации", 26.12.1994, </w:t>
      </w:r>
      <w:r w:rsidR="00DD0780">
        <w:rPr>
          <w:rFonts w:cs="Arial"/>
        </w:rPr>
        <w:t>№</w:t>
      </w:r>
      <w:r w:rsidR="00DD0780" w:rsidRPr="00DD0780">
        <w:rPr>
          <w:rFonts w:cs="Arial"/>
        </w:rPr>
        <w:t xml:space="preserve"> 35, ст. 3649);</w:t>
      </w:r>
    </w:p>
    <w:p w14:paraId="2F386B6A" w14:textId="77777777" w:rsidR="00DD0780" w:rsidRPr="00DD0780" w:rsidRDefault="00740529" w:rsidP="00DD0780">
      <w:pPr>
        <w:rPr>
          <w:rFonts w:cs="Arial"/>
        </w:rPr>
      </w:pPr>
      <w:hyperlink r:id="rId12" w:history="1">
        <w:r w:rsidR="00DD0780" w:rsidRPr="00DD0780">
          <w:rPr>
            <w:rStyle w:val="a5"/>
            <w:rFonts w:cs="Arial"/>
          </w:rPr>
          <w:t>Федеральным законом от 02.05.2006 № 59-ФЗ</w:t>
        </w:r>
      </w:hyperlink>
      <w:r w:rsidR="00DD0780" w:rsidRPr="00DD0780">
        <w:rPr>
          <w:rFonts w:cs="Arial"/>
        </w:rPr>
        <w:t xml:space="preserve"> "О порядке рассмотрения обращений граждан Российской Федерации" ("Российская газета", </w:t>
      </w:r>
      <w:r w:rsidR="00DD0780">
        <w:rPr>
          <w:rFonts w:cs="Arial"/>
        </w:rPr>
        <w:t>№</w:t>
      </w:r>
      <w:r w:rsidR="00DD0780" w:rsidRPr="00DD0780">
        <w:rPr>
          <w:rFonts w:cs="Arial"/>
        </w:rPr>
        <w:t xml:space="preserve"> 95, 05.05.2006);</w:t>
      </w:r>
    </w:p>
    <w:p w14:paraId="227D8026" w14:textId="77777777" w:rsidR="00DD0780" w:rsidRPr="00DD0780" w:rsidRDefault="00740529" w:rsidP="00DD0780">
      <w:pPr>
        <w:rPr>
          <w:rFonts w:cs="Arial"/>
        </w:rPr>
      </w:pPr>
      <w:hyperlink r:id="rId13" w:tgtFrame="Logical" w:history="1">
        <w:r w:rsidR="00DD0780" w:rsidRPr="00D353AF">
          <w:rPr>
            <w:rStyle w:val="a5"/>
            <w:rFonts w:cs="Arial"/>
          </w:rPr>
          <w:t>Федеральным законом от 04.12.2006 № 201-ФЗ</w:t>
        </w:r>
      </w:hyperlink>
      <w:r w:rsidR="00DD0780" w:rsidRPr="00DD0780">
        <w:rPr>
          <w:rFonts w:cs="Arial"/>
        </w:rPr>
        <w:t xml:space="preserve"> "О введении в действие </w:t>
      </w:r>
      <w:r w:rsidR="00DD0780" w:rsidRPr="00D353AF">
        <w:rPr>
          <w:rFonts w:cs="Arial"/>
        </w:rPr>
        <w:t>Лесного кодекса Российской Федерации</w:t>
      </w:r>
      <w:r w:rsidR="00DD0780" w:rsidRPr="00DD0780">
        <w:rPr>
          <w:rFonts w:cs="Arial"/>
        </w:rPr>
        <w:t xml:space="preserve">" ("Российская газета", </w:t>
      </w:r>
      <w:r w:rsidR="00DD0780">
        <w:rPr>
          <w:rFonts w:cs="Arial"/>
        </w:rPr>
        <w:t>№</w:t>
      </w:r>
      <w:r w:rsidR="00DD0780" w:rsidRPr="00DD0780">
        <w:rPr>
          <w:rFonts w:cs="Arial"/>
        </w:rPr>
        <w:t xml:space="preserve"> 277, 08.12.2006);</w:t>
      </w:r>
    </w:p>
    <w:p w14:paraId="43AA05F3" w14:textId="77777777" w:rsidR="00DD0780" w:rsidRPr="00DD0780" w:rsidRDefault="00740529" w:rsidP="00DD0780">
      <w:pPr>
        <w:rPr>
          <w:rFonts w:cs="Arial"/>
        </w:rPr>
      </w:pPr>
      <w:hyperlink r:id="rId14" w:history="1">
        <w:r w:rsidR="00DD0780" w:rsidRPr="00DD0780">
          <w:rPr>
            <w:rStyle w:val="a5"/>
            <w:rFonts w:cs="Arial"/>
          </w:rPr>
          <w:t>Федеральным законом от 26.12.2008 № 294-ФЗ</w:t>
        </w:r>
      </w:hyperlink>
      <w:r w:rsidR="00DD0780" w:rsidRPr="00DD078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w:t>
      </w:r>
      <w:r w:rsidR="00DD0780">
        <w:rPr>
          <w:rFonts w:cs="Arial"/>
        </w:rPr>
        <w:t>№</w:t>
      </w:r>
      <w:r w:rsidR="00DD0780" w:rsidRPr="00DD0780">
        <w:rPr>
          <w:rFonts w:cs="Arial"/>
        </w:rPr>
        <w:t xml:space="preserve"> 52 (ч. 1), ст. 6249) (далее - Федеральный закон от 26.12.2008 </w:t>
      </w:r>
      <w:r w:rsidR="00DD0780">
        <w:rPr>
          <w:rFonts w:cs="Arial"/>
        </w:rPr>
        <w:t>№</w:t>
      </w:r>
      <w:r w:rsidR="00DD0780" w:rsidRPr="00DD0780">
        <w:rPr>
          <w:rFonts w:cs="Arial"/>
        </w:rPr>
        <w:t xml:space="preserve"> 294-ФЗ);</w:t>
      </w:r>
    </w:p>
    <w:p w14:paraId="6CB31471" w14:textId="77777777" w:rsidR="00DD0780" w:rsidRPr="00DD0780" w:rsidRDefault="00740529" w:rsidP="00DD0780">
      <w:pPr>
        <w:rPr>
          <w:rFonts w:cs="Arial"/>
        </w:rPr>
      </w:pPr>
      <w:hyperlink r:id="rId15" w:tgtFrame="Logical" w:history="1">
        <w:r w:rsidR="00DD0780" w:rsidRPr="00D353AF">
          <w:rPr>
            <w:rStyle w:val="a5"/>
            <w:rFonts w:cs="Arial"/>
          </w:rPr>
          <w:t>Федеральным законом от 06.04.2011 № 63-ФЗ</w:t>
        </w:r>
      </w:hyperlink>
      <w:r w:rsidR="00DD0780" w:rsidRPr="00DD0780">
        <w:rPr>
          <w:rFonts w:cs="Arial"/>
        </w:rPr>
        <w:t xml:space="preserve"> "Об электронной подписи" ("Российская газета", </w:t>
      </w:r>
      <w:r w:rsidR="00DD0780">
        <w:rPr>
          <w:rFonts w:cs="Arial"/>
        </w:rPr>
        <w:t>№</w:t>
      </w:r>
      <w:r w:rsidR="00DD0780" w:rsidRPr="00DD0780">
        <w:rPr>
          <w:rFonts w:cs="Arial"/>
        </w:rPr>
        <w:t xml:space="preserve"> 75, 08.04.2011);</w:t>
      </w:r>
    </w:p>
    <w:p w14:paraId="2D2412BC" w14:textId="77777777" w:rsidR="00DD0780" w:rsidRPr="00DD0780" w:rsidRDefault="00740529" w:rsidP="00DD0780">
      <w:pPr>
        <w:rPr>
          <w:rFonts w:cs="Arial"/>
        </w:rPr>
      </w:pPr>
      <w:hyperlink r:id="rId16" w:tgtFrame="Logical" w:history="1">
        <w:r w:rsidR="00DD0780" w:rsidRPr="00D353AF">
          <w:rPr>
            <w:rStyle w:val="a5"/>
            <w:rFonts w:cs="Arial"/>
          </w:rPr>
          <w:t>постановлением Правительства Российской Федерации от 08.05.2007 № 273</w:t>
        </w:r>
      </w:hyperlink>
      <w:r w:rsidR="00DD0780" w:rsidRPr="00DD0780">
        <w:rPr>
          <w:rFonts w:cs="Arial"/>
        </w:rPr>
        <w:t xml:space="preserve"> "Об исчислении размера вреда, причиненного лесам вследствие нарушения лесного законодательства" ("Собрание законодательства Российской Федерации", 14.05.2007, </w:t>
      </w:r>
      <w:r w:rsidR="00DD0780">
        <w:rPr>
          <w:rFonts w:cs="Arial"/>
        </w:rPr>
        <w:t>№</w:t>
      </w:r>
      <w:r w:rsidR="00DD0780" w:rsidRPr="00DD0780">
        <w:rPr>
          <w:rFonts w:cs="Arial"/>
        </w:rPr>
        <w:t xml:space="preserve"> 20, ст. 2437);</w:t>
      </w:r>
    </w:p>
    <w:p w14:paraId="5BEF8E7C" w14:textId="77777777" w:rsidR="00DD0780" w:rsidRPr="00DD0780" w:rsidRDefault="00740529" w:rsidP="00DD0780">
      <w:pPr>
        <w:rPr>
          <w:rFonts w:cs="Arial"/>
        </w:rPr>
      </w:pPr>
      <w:hyperlink r:id="rId17" w:tgtFrame="Logical" w:history="1">
        <w:r w:rsidR="00DD0780" w:rsidRPr="00D353AF">
          <w:rPr>
            <w:rStyle w:val="a5"/>
            <w:rFonts w:cs="Arial"/>
          </w:rPr>
          <w:t>постановлением Правительства Российской Федерации от 30.06.2007 № 417</w:t>
        </w:r>
      </w:hyperlink>
      <w:r w:rsidR="00DD0780" w:rsidRPr="00DD0780">
        <w:rPr>
          <w:rFonts w:cs="Arial"/>
        </w:rPr>
        <w:t xml:space="preserve"> "Об утверждении Правил пожарной безопасности в лесах" ("Собрание законодательства Российской Федерации", 09.07.2007, </w:t>
      </w:r>
      <w:r w:rsidR="00DD0780">
        <w:rPr>
          <w:rFonts w:cs="Arial"/>
        </w:rPr>
        <w:t>№</w:t>
      </w:r>
      <w:r w:rsidR="00DD0780" w:rsidRPr="00DD0780">
        <w:rPr>
          <w:rFonts w:cs="Arial"/>
        </w:rPr>
        <w:t xml:space="preserve"> 28, ст. 3432);</w:t>
      </w:r>
    </w:p>
    <w:p w14:paraId="103A233C" w14:textId="77777777" w:rsidR="00DD0780" w:rsidRPr="00DD0780" w:rsidRDefault="00740529" w:rsidP="00DD0780">
      <w:pPr>
        <w:rPr>
          <w:rFonts w:cs="Arial"/>
        </w:rPr>
      </w:pPr>
      <w:hyperlink r:id="rId18" w:history="1">
        <w:r w:rsidR="00DD0780" w:rsidRPr="00DD0780">
          <w:rPr>
            <w:rStyle w:val="a5"/>
            <w:rFonts w:cs="Arial"/>
          </w:rPr>
          <w:t>постановлением Правительства Российской Федерации от 30.06.2010 № 489</w:t>
        </w:r>
      </w:hyperlink>
      <w:r w:rsidR="00DD0780" w:rsidRPr="00DD0780">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Российской Федерации", 12.07.2010, </w:t>
      </w:r>
      <w:r w:rsidR="00DD0780">
        <w:rPr>
          <w:rFonts w:cs="Arial"/>
        </w:rPr>
        <w:t>№</w:t>
      </w:r>
      <w:r w:rsidR="00DD0780" w:rsidRPr="00DD0780">
        <w:rPr>
          <w:rFonts w:cs="Arial"/>
        </w:rPr>
        <w:t xml:space="preserve"> 28, ст. 3706) (далее - постановление Правительства Российской Федерации от 30.06.2010 </w:t>
      </w:r>
      <w:r w:rsidR="00DD0780">
        <w:rPr>
          <w:rFonts w:cs="Arial"/>
        </w:rPr>
        <w:t>№</w:t>
      </w:r>
      <w:r w:rsidR="00DD0780" w:rsidRPr="00DD0780">
        <w:rPr>
          <w:rFonts w:cs="Arial"/>
        </w:rPr>
        <w:t xml:space="preserve"> 489);</w:t>
      </w:r>
    </w:p>
    <w:p w14:paraId="216675C3" w14:textId="77777777" w:rsidR="00DD0780" w:rsidRPr="00DD0780" w:rsidRDefault="00740529" w:rsidP="00DD0780">
      <w:pPr>
        <w:rPr>
          <w:rFonts w:cs="Arial"/>
        </w:rPr>
      </w:pPr>
      <w:hyperlink r:id="rId19" w:history="1">
        <w:r w:rsidR="00DD0780" w:rsidRPr="00DD0780">
          <w:rPr>
            <w:rStyle w:val="a5"/>
            <w:rFonts w:cs="Arial"/>
          </w:rPr>
          <w:t>постановлением Правительства Российской Федерации от 16.05.2011 № 373</w:t>
        </w:r>
      </w:hyperlink>
      <w:r w:rsidR="00DD0780" w:rsidRPr="00DD0780">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("Собрание законодательства Российской Федерации", 30.05.2011, </w:t>
      </w:r>
      <w:r w:rsidR="00DD0780">
        <w:rPr>
          <w:rFonts w:cs="Arial"/>
        </w:rPr>
        <w:t>№</w:t>
      </w:r>
      <w:r w:rsidR="00DD0780" w:rsidRPr="00DD0780">
        <w:rPr>
          <w:rFonts w:cs="Arial"/>
        </w:rPr>
        <w:t xml:space="preserve"> 22, ст. 3169);</w:t>
      </w:r>
    </w:p>
    <w:p w14:paraId="72C07FD2" w14:textId="77777777" w:rsidR="00DD0780" w:rsidRPr="00DD0780" w:rsidRDefault="00740529" w:rsidP="00DD0780">
      <w:pPr>
        <w:rPr>
          <w:rFonts w:cs="Arial"/>
        </w:rPr>
      </w:pPr>
      <w:hyperlink r:id="rId20" w:tgtFrame="Logical" w:history="1">
        <w:r w:rsidR="00DD0780" w:rsidRPr="00D353AF">
          <w:rPr>
            <w:rStyle w:val="a5"/>
            <w:rFonts w:cs="Arial"/>
          </w:rPr>
          <w:t>постановлением Правительства Российской Федерации от 05.06.2013 № 476</w:t>
        </w:r>
      </w:hyperlink>
      <w:r w:rsidR="00DD0780" w:rsidRPr="00DD0780">
        <w:rPr>
          <w:rFonts w:cs="Arial"/>
        </w:rPr>
        <w:t xml:space="preserve"> "О вопросах государственного контроля (надзора) и признании утратившими силу некоторых актов Правительства Российской Федерации" ("Собрание законодательства Российской Федерации", 17.06.2013, </w:t>
      </w:r>
      <w:r w:rsidR="00DD0780">
        <w:rPr>
          <w:rFonts w:cs="Arial"/>
        </w:rPr>
        <w:t>№</w:t>
      </w:r>
      <w:r w:rsidR="00DD0780" w:rsidRPr="00DD0780">
        <w:rPr>
          <w:rFonts w:cs="Arial"/>
        </w:rPr>
        <w:t xml:space="preserve"> 24, ст. 2999);</w:t>
      </w:r>
    </w:p>
    <w:p w14:paraId="5DF48E27" w14:textId="77777777" w:rsidR="00DD0780" w:rsidRPr="00DD0780" w:rsidRDefault="00740529" w:rsidP="00DD0780">
      <w:pPr>
        <w:rPr>
          <w:rFonts w:cs="Arial"/>
        </w:rPr>
      </w:pPr>
      <w:hyperlink r:id="rId21" w:tgtFrame="Logical" w:history="1">
        <w:r w:rsidR="00DD0780" w:rsidRPr="00D353AF">
          <w:rPr>
            <w:rStyle w:val="a5"/>
            <w:rFonts w:cs="Arial"/>
          </w:rPr>
          <w:t>постановлением Правительства Российской Федерации от 28.04.2015 № 415</w:t>
        </w:r>
      </w:hyperlink>
      <w:r w:rsidR="00DD0780" w:rsidRPr="00DD0780">
        <w:rPr>
          <w:rFonts w:cs="Arial"/>
        </w:rPr>
        <w:t xml:space="preserve"> "О Правилах формирования и ведения единого реестра проверок" (официальный интернет-портал правовой информации http://www.pravo.gov.ru, 07.05.2015);</w:t>
      </w:r>
    </w:p>
    <w:p w14:paraId="09FE598B" w14:textId="77777777" w:rsidR="00DD0780" w:rsidRPr="00DD0780" w:rsidRDefault="00740529" w:rsidP="00DD0780">
      <w:pPr>
        <w:rPr>
          <w:rFonts w:cs="Arial"/>
        </w:rPr>
      </w:pPr>
      <w:hyperlink r:id="rId22" w:tgtFrame="Logical" w:history="1">
        <w:r w:rsidR="00DD0780" w:rsidRPr="00D353AF">
          <w:rPr>
            <w:rStyle w:val="a5"/>
            <w:rFonts w:cs="Arial"/>
          </w:rPr>
          <w:t>постановлением Правительства Российской Федерации от 20.05.2017 № 607</w:t>
        </w:r>
      </w:hyperlink>
      <w:r w:rsidR="00DD0780" w:rsidRPr="00DD0780">
        <w:rPr>
          <w:rFonts w:cs="Arial"/>
        </w:rPr>
        <w:t xml:space="preserve"> "О Правилах санитарной безопасности в лесах" (официальный интернет-портал правовой информации http://www.pravo.gov.ru, 29.05.2017);</w:t>
      </w:r>
    </w:p>
    <w:p w14:paraId="7DBDE822" w14:textId="77777777" w:rsidR="00DD0780" w:rsidRPr="00DD0780" w:rsidRDefault="00DD0780" w:rsidP="00DD0780">
      <w:pPr>
        <w:rPr>
          <w:rFonts w:cs="Arial"/>
        </w:rPr>
      </w:pPr>
      <w:r w:rsidRPr="00DD0780">
        <w:rPr>
          <w:rFonts w:cs="Arial"/>
        </w:rPr>
        <w:t xml:space="preserve">приказом Генеральной прокуратуры Российской Федерации от 27.03.2009 </w:t>
      </w:r>
      <w:r>
        <w:rPr>
          <w:rFonts w:cs="Arial"/>
        </w:rPr>
        <w:t>№</w:t>
      </w:r>
      <w:r w:rsidRPr="00DD0780">
        <w:rPr>
          <w:rFonts w:cs="Arial"/>
        </w:rPr>
        <w:t xml:space="preserve"> 93 "О реализации </w:t>
      </w:r>
      <w:hyperlink r:id="rId23" w:history="1">
        <w:r w:rsidRPr="00DD0780">
          <w:rPr>
            <w:rStyle w:val="a5"/>
            <w:rFonts w:cs="Arial"/>
          </w:rPr>
          <w:t>Федерального закона от 26.12.2008 № 294-ФЗ</w:t>
        </w:r>
      </w:hyperlink>
      <w:r w:rsidRPr="00DD078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797F5ADB" w14:textId="77777777" w:rsidR="00DD0780" w:rsidRPr="00DD0780" w:rsidRDefault="00740529" w:rsidP="00DD0780">
      <w:pPr>
        <w:rPr>
          <w:rFonts w:cs="Arial"/>
        </w:rPr>
      </w:pPr>
      <w:hyperlink r:id="rId24" w:tgtFrame="Logical" w:history="1">
        <w:r w:rsidR="00DD0780" w:rsidRPr="00D353AF">
          <w:rPr>
            <w:rStyle w:val="a5"/>
            <w:rFonts w:cs="Arial"/>
          </w:rPr>
          <w:t>приказом Минэкономразвития России от 30.04.2009 № 141</w:t>
        </w:r>
      </w:hyperlink>
      <w:r w:rsidR="00DD0780" w:rsidRPr="00DD0780">
        <w:rPr>
          <w:rFonts w:cs="Arial"/>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w:t>
      </w:r>
      <w:r w:rsidR="00DD0780">
        <w:rPr>
          <w:rFonts w:cs="Arial"/>
        </w:rPr>
        <w:t>№</w:t>
      </w:r>
      <w:r w:rsidR="00DD0780" w:rsidRPr="00DD0780">
        <w:rPr>
          <w:rFonts w:cs="Arial"/>
        </w:rPr>
        <w:t xml:space="preserve"> 85, 14.05.2009) (далее - приказ Минэкономразвития России от 30.04.2009 </w:t>
      </w:r>
      <w:r w:rsidR="00DD0780">
        <w:rPr>
          <w:rFonts w:cs="Arial"/>
        </w:rPr>
        <w:t>№</w:t>
      </w:r>
      <w:r w:rsidR="00DD0780" w:rsidRPr="00DD0780">
        <w:rPr>
          <w:rFonts w:cs="Arial"/>
        </w:rPr>
        <w:t xml:space="preserve"> 141);</w:t>
      </w:r>
    </w:p>
    <w:p w14:paraId="25CD832A" w14:textId="77777777" w:rsidR="00DD0780" w:rsidRPr="00DD0780" w:rsidRDefault="00740529" w:rsidP="00DD0780">
      <w:pPr>
        <w:rPr>
          <w:rFonts w:cs="Arial"/>
        </w:rPr>
      </w:pPr>
      <w:hyperlink r:id="rId25" w:tgtFrame="Logical" w:history="1">
        <w:r w:rsidR="00DD0780" w:rsidRPr="00D353AF">
          <w:rPr>
            <w:rStyle w:val="a5"/>
            <w:rFonts w:cs="Arial"/>
          </w:rPr>
          <w:t>приказом Министерства природных ресурсов и экологии Российской Федерации от 13.09.2016 № 474</w:t>
        </w:r>
      </w:hyperlink>
      <w:r w:rsidR="00DD0780" w:rsidRPr="00DD0780">
        <w:rPr>
          <w:rFonts w:cs="Arial"/>
        </w:rPr>
        <w:t xml:space="preserve"> "Об утверждении Правил заготовки древесины и особенностей </w:t>
      </w:r>
      <w:r w:rsidR="00DD0780" w:rsidRPr="00DD0780">
        <w:rPr>
          <w:rFonts w:cs="Arial"/>
        </w:rPr>
        <w:lastRenderedPageBreak/>
        <w:t xml:space="preserve">заготовки древесины в лесничествах, лесопарках, указанных в статье 23 </w:t>
      </w:r>
      <w:hyperlink r:id="rId26" w:history="1">
        <w:r w:rsidR="00DD0780" w:rsidRPr="00DD0780">
          <w:rPr>
            <w:rStyle w:val="a5"/>
            <w:rFonts w:cs="Arial"/>
          </w:rPr>
          <w:t>Лесного кодекса Российской Федерации</w:t>
        </w:r>
      </w:hyperlink>
      <w:r w:rsidR="00DD0780" w:rsidRPr="00DD0780">
        <w:rPr>
          <w:rFonts w:cs="Arial"/>
        </w:rPr>
        <w:t>" (официальный интернет-портал правовой информации http://www.pravo.gov.ru, 30.12.2016);</w:t>
      </w:r>
    </w:p>
    <w:p w14:paraId="582DA29F" w14:textId="77777777" w:rsidR="00DD0780" w:rsidRPr="00DD0780" w:rsidRDefault="00740529" w:rsidP="00DD0780">
      <w:pPr>
        <w:rPr>
          <w:rFonts w:cs="Arial"/>
        </w:rPr>
      </w:pPr>
      <w:hyperlink r:id="rId27" w:tgtFrame="Logical" w:history="1">
        <w:r w:rsidR="00DD0780" w:rsidRPr="00D353AF">
          <w:rPr>
            <w:rStyle w:val="a5"/>
            <w:rFonts w:cs="Arial"/>
          </w:rPr>
          <w:t>приказом Министерства природных ресурсов и экологии Российской Федерации от 22.11.2017 № 626</w:t>
        </w:r>
      </w:hyperlink>
      <w:r w:rsidR="00DD0780" w:rsidRPr="00DD0780">
        <w:rPr>
          <w:rFonts w:cs="Arial"/>
        </w:rPr>
        <w:t xml:space="preserve"> "Об утверждении Правил ухода за лесами" (официальный интернет-портал правовой информации http://www.pravo.gov.ru, 25.12.2017);</w:t>
      </w:r>
    </w:p>
    <w:p w14:paraId="69C488B9" w14:textId="77777777" w:rsidR="00DD0780" w:rsidRPr="00DD0780" w:rsidRDefault="00740529" w:rsidP="00DD0780">
      <w:pPr>
        <w:rPr>
          <w:rFonts w:cs="Arial"/>
        </w:rPr>
      </w:pPr>
      <w:hyperlink r:id="rId28" w:tgtFrame="Logical" w:history="1">
        <w:r w:rsidR="00DD0780" w:rsidRPr="00D353AF">
          <w:rPr>
            <w:rStyle w:val="a5"/>
            <w:rFonts w:cs="Arial"/>
          </w:rPr>
          <w:t>Законом Новосибирской области от 11.06.2008 № 238-ОЗ</w:t>
        </w:r>
      </w:hyperlink>
      <w:r w:rsidR="00DD0780" w:rsidRPr="00DD0780">
        <w:rPr>
          <w:rFonts w:cs="Arial"/>
        </w:rPr>
        <w:t xml:space="preserve"> "О разграничении полномочий органов государственной власти Новосибирской области в сфере лесных отношений" ("Ведомости Новосибирского областного Совета депутатов", </w:t>
      </w:r>
      <w:r w:rsidR="00DD0780">
        <w:rPr>
          <w:rFonts w:cs="Arial"/>
        </w:rPr>
        <w:t>№</w:t>
      </w:r>
      <w:r w:rsidR="00DD0780" w:rsidRPr="00DD0780">
        <w:rPr>
          <w:rFonts w:cs="Arial"/>
        </w:rPr>
        <w:t xml:space="preserve"> 32, 20.06.2008);</w:t>
      </w:r>
    </w:p>
    <w:p w14:paraId="33BE0EAE" w14:textId="77777777" w:rsidR="00DD0780" w:rsidRPr="00DD0780" w:rsidRDefault="00740529" w:rsidP="00DD0780">
      <w:pPr>
        <w:rPr>
          <w:rFonts w:cs="Arial"/>
        </w:rPr>
      </w:pPr>
      <w:hyperlink r:id="rId29" w:tgtFrame="Logical" w:history="1">
        <w:r w:rsidR="00DD0780" w:rsidRPr="00D353AF">
          <w:rPr>
            <w:rStyle w:val="a5"/>
            <w:rFonts w:cs="Arial"/>
          </w:rPr>
          <w:t>постановлением Правительства Новосибирской области от 05.11.2013 № 472-п</w:t>
        </w:r>
      </w:hyperlink>
      <w:r w:rsidR="00DD0780" w:rsidRPr="00DD0780">
        <w:rPr>
          <w:rFonts w:cs="Arial"/>
        </w:rPr>
        <w:t xml:space="preserve"> "Об утверждении Перечня должностных лиц, осуществляющих федеральный государственный пожарный надзор в лесах" ("Советская Сибирь", </w:t>
      </w:r>
      <w:r w:rsidR="00DD0780">
        <w:rPr>
          <w:rFonts w:cs="Arial"/>
        </w:rPr>
        <w:t>№</w:t>
      </w:r>
      <w:r w:rsidR="00DD0780" w:rsidRPr="00DD0780">
        <w:rPr>
          <w:rFonts w:cs="Arial"/>
        </w:rPr>
        <w:t xml:space="preserve"> 214, 15.11.2013);</w:t>
      </w:r>
    </w:p>
    <w:p w14:paraId="1D45EB26" w14:textId="77777777" w:rsidR="00DD0780" w:rsidRPr="00DD0780" w:rsidRDefault="00740529" w:rsidP="00DD0780">
      <w:pPr>
        <w:rPr>
          <w:rFonts w:cs="Arial"/>
        </w:rPr>
      </w:pPr>
      <w:hyperlink r:id="rId30" w:tgtFrame="Logical" w:history="1">
        <w:r w:rsidR="00DD0780" w:rsidRPr="00FC54E2">
          <w:rPr>
            <w:rStyle w:val="a5"/>
            <w:rFonts w:cs="Arial"/>
          </w:rPr>
          <w:t>постановлением Правительства Новосибирской области от 03.10.2017 № 383-п</w:t>
        </w:r>
      </w:hyperlink>
      <w:r w:rsidR="00DD0780" w:rsidRPr="00DD0780">
        <w:rPr>
          <w:rFonts w:cs="Arial"/>
        </w:rPr>
        <w:t xml:space="preserve"> "О министерстве природных ресурсов и экологии Новосибирской области" (официальный интернет-портал правовой информации http://www.pravo.gov.ru, 04.10.2017).</w:t>
      </w:r>
    </w:p>
    <w:p w14:paraId="1E5AE4A7" w14:textId="77777777" w:rsidR="00DD0780" w:rsidRPr="00DD0780" w:rsidRDefault="00DD0780" w:rsidP="00DD0780">
      <w:pPr>
        <w:rPr>
          <w:rFonts w:cs="Arial"/>
        </w:rPr>
      </w:pPr>
    </w:p>
    <w:p w14:paraId="200297F6" w14:textId="77777777" w:rsidR="00DD0780" w:rsidRPr="00DD0780" w:rsidRDefault="00DD0780" w:rsidP="00FC54E2">
      <w:pPr>
        <w:jc w:val="center"/>
        <w:rPr>
          <w:rFonts w:cs="Arial"/>
        </w:rPr>
      </w:pPr>
      <w:r w:rsidRPr="00DD0780">
        <w:rPr>
          <w:rFonts w:cs="Arial"/>
        </w:rPr>
        <w:t>Предмет государственного контроля (надзора)</w:t>
      </w:r>
    </w:p>
    <w:p w14:paraId="1E8C822D" w14:textId="77777777" w:rsidR="00DD0780" w:rsidRPr="00DD0780" w:rsidRDefault="00DD0780" w:rsidP="00DD0780">
      <w:pPr>
        <w:rPr>
          <w:rFonts w:cs="Arial"/>
        </w:rPr>
      </w:pPr>
    </w:p>
    <w:p w14:paraId="0F6AA89B" w14:textId="77777777" w:rsidR="00DD0780" w:rsidRPr="00DD0780" w:rsidRDefault="00DD0780" w:rsidP="00DD0780">
      <w:pPr>
        <w:rPr>
          <w:rFonts w:cs="Arial"/>
        </w:rPr>
      </w:pPr>
      <w:r w:rsidRPr="00DD0780">
        <w:rPr>
          <w:rFonts w:cs="Arial"/>
        </w:rPr>
        <w:t>4. Предметом государственного контроля (надзора) является предупреждение, выявление и пресечение нарушений органами государственной власти, органами местного самоуправления,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и гражданами требований пожарной безопасности в лесах, установленных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(далее - требования пожарной безопасности в лесах), посредством организации и проведения проверок, осуществления пожарной охраны в лесах и проведения мероприятий по обеспечению пожарной безопасности в лесах, принятия предусмотренных законодательством Российской Федерации мер по пресечению и (или) устранению последствий выявленных нарушений, а также систематического наблюдения за исполнением обязательных требований, анализа и прогнозирования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14:paraId="09D2F4E4" w14:textId="77777777" w:rsidR="00DD0780" w:rsidRPr="00DD0780" w:rsidRDefault="00DD0780" w:rsidP="00DD0780">
      <w:pPr>
        <w:rPr>
          <w:rFonts w:cs="Arial"/>
        </w:rPr>
      </w:pPr>
    </w:p>
    <w:p w14:paraId="7D09733D" w14:textId="77777777" w:rsidR="00DD0780" w:rsidRPr="00DD0780" w:rsidRDefault="00DD0780" w:rsidP="00FC54E2">
      <w:pPr>
        <w:jc w:val="center"/>
        <w:rPr>
          <w:rFonts w:cs="Arial"/>
        </w:rPr>
      </w:pPr>
      <w:r w:rsidRPr="00DD0780">
        <w:rPr>
          <w:rFonts w:cs="Arial"/>
        </w:rPr>
        <w:t>Права и обязанности должностных лиц при осуществлении</w:t>
      </w:r>
      <w:r w:rsidR="00FC54E2">
        <w:rPr>
          <w:rFonts w:cs="Arial"/>
        </w:rPr>
        <w:t xml:space="preserve"> </w:t>
      </w:r>
      <w:r w:rsidRPr="00DD0780">
        <w:rPr>
          <w:rFonts w:cs="Arial"/>
        </w:rPr>
        <w:t>государственного контроля (надзора)</w:t>
      </w:r>
    </w:p>
    <w:p w14:paraId="6E96F600" w14:textId="77777777" w:rsidR="00DD0780" w:rsidRPr="00DD0780" w:rsidRDefault="00DD0780" w:rsidP="00DD0780">
      <w:pPr>
        <w:rPr>
          <w:rFonts w:cs="Arial"/>
        </w:rPr>
      </w:pPr>
    </w:p>
    <w:p w14:paraId="30684E2B" w14:textId="77777777" w:rsidR="00DD0780" w:rsidRPr="00DD0780" w:rsidRDefault="00DD0780" w:rsidP="00DD0780">
      <w:pPr>
        <w:rPr>
          <w:rFonts w:cs="Arial"/>
        </w:rPr>
      </w:pPr>
      <w:r w:rsidRPr="00DD0780">
        <w:rPr>
          <w:rFonts w:cs="Arial"/>
        </w:rPr>
        <w:t>5. Государственные лесные инспекторы при осуществлении государственного контроля (надзора) имеют право:</w:t>
      </w:r>
    </w:p>
    <w:p w14:paraId="2C8B9E51" w14:textId="77777777" w:rsidR="00DD0780" w:rsidRPr="00DD0780" w:rsidRDefault="00DD0780" w:rsidP="00DD0780">
      <w:pPr>
        <w:rPr>
          <w:rFonts w:cs="Arial"/>
        </w:rPr>
      </w:pPr>
      <w:r w:rsidRPr="00DD0780">
        <w:rPr>
          <w:rFonts w:cs="Arial"/>
        </w:rPr>
        <w:t>предотвращать нарушения требований пожарной безопасности в лесах, в том числе совершаемые лицами, не осуществляющими использование лесов;</w:t>
      </w:r>
    </w:p>
    <w:p w14:paraId="034542FA" w14:textId="77777777" w:rsidR="00DD0780" w:rsidRPr="00DD0780" w:rsidRDefault="00DD0780" w:rsidP="00DD0780">
      <w:pPr>
        <w:rPr>
          <w:rFonts w:cs="Arial"/>
        </w:rPr>
      </w:pPr>
      <w:r w:rsidRPr="00DD0780">
        <w:rPr>
          <w:rFonts w:cs="Arial"/>
        </w:rPr>
        <w:t>осуществлять мероприятия по контролю (патрулирование) лесов;</w:t>
      </w:r>
    </w:p>
    <w:p w14:paraId="1327111E" w14:textId="77777777" w:rsidR="00DD0780" w:rsidRPr="00DD0780" w:rsidRDefault="00DD0780" w:rsidP="00DD0780">
      <w:pPr>
        <w:rPr>
          <w:rFonts w:cs="Arial"/>
        </w:rPr>
      </w:pPr>
      <w:r w:rsidRPr="00DD0780">
        <w:rPr>
          <w:rFonts w:cs="Arial"/>
        </w:rPr>
        <w:t>проверять у граждан документы, подтверждающие право осуществлять использование, охрану, защиту, воспроизводство лесов и лесоразведение;</w:t>
      </w:r>
    </w:p>
    <w:p w14:paraId="5CC86A64" w14:textId="77777777" w:rsidR="00DD0780" w:rsidRPr="00DD0780" w:rsidRDefault="00DD0780" w:rsidP="00DD0780">
      <w:pPr>
        <w:rPr>
          <w:rFonts w:cs="Arial"/>
        </w:rPr>
      </w:pPr>
      <w:r w:rsidRPr="00DD0780">
        <w:rPr>
          <w:rFonts w:cs="Arial"/>
        </w:rPr>
        <w:t>пресекать нарушения требований пожарной безопасности в лесах;</w:t>
      </w:r>
    </w:p>
    <w:p w14:paraId="0FA65B8B" w14:textId="77777777" w:rsidR="00DD0780" w:rsidRPr="00DD0780" w:rsidRDefault="00DD0780" w:rsidP="00DD0780">
      <w:pPr>
        <w:rPr>
          <w:rFonts w:cs="Arial"/>
        </w:rPr>
      </w:pPr>
      <w:r w:rsidRPr="00DD0780">
        <w:rPr>
          <w:rFonts w:cs="Arial"/>
        </w:rPr>
        <w:t>ограничивать и предотвращать доступ граждан, въезд транспортных средств на лесные участки в период действия ограничения или запрета на пребывание в лесах;</w:t>
      </w:r>
    </w:p>
    <w:p w14:paraId="7C129578" w14:textId="77777777" w:rsidR="00DD0780" w:rsidRPr="00DD0780" w:rsidRDefault="00DD0780" w:rsidP="00DD0780">
      <w:pPr>
        <w:rPr>
          <w:rFonts w:cs="Arial"/>
        </w:rPr>
      </w:pPr>
      <w:r w:rsidRPr="00DD0780">
        <w:rPr>
          <w:rFonts w:cs="Arial"/>
        </w:rPr>
        <w:t>осуществлять проверки соблюдения требований пожарной безопасности в лесах;</w:t>
      </w:r>
    </w:p>
    <w:p w14:paraId="6FFD22B6" w14:textId="77777777" w:rsidR="00DD0780" w:rsidRPr="00DD0780" w:rsidRDefault="00DD0780" w:rsidP="00DD0780">
      <w:pPr>
        <w:rPr>
          <w:rFonts w:cs="Arial"/>
        </w:rPr>
      </w:pPr>
      <w:r w:rsidRPr="00DD0780">
        <w:rPr>
          <w:rFonts w:cs="Arial"/>
        </w:rPr>
        <w:lastRenderedPageBreak/>
        <w:t>составлять по результатам проверок соблюдения требований пожарной безопасности в лесах акты и предоставлять их для ознакомления гражданам и юридическим лицам, индивидуальным предпринимателям, осуществляющим использование, охрану, защиту, воспроизводство лесов и лесоразведение;</w:t>
      </w:r>
    </w:p>
    <w:p w14:paraId="5D29A5B6" w14:textId="77777777" w:rsidR="00DD0780" w:rsidRPr="00DD0780" w:rsidRDefault="00DD0780" w:rsidP="00DD0780">
      <w:pPr>
        <w:rPr>
          <w:rFonts w:cs="Arial"/>
        </w:rPr>
      </w:pPr>
      <w:r w:rsidRPr="00DD0780">
        <w:rPr>
          <w:rFonts w:cs="Arial"/>
        </w:rPr>
        <w:t>давать обязательные для исполнения предписания об устранении выявленных в результате проверок соблюдения требований пожарной безопасности в лесах нарушений и осуществлять контроль за исполнением указанных предписаний в установленные сроки;</w:t>
      </w:r>
    </w:p>
    <w:p w14:paraId="21C7323A" w14:textId="77777777" w:rsidR="00DD0780" w:rsidRPr="00DD0780" w:rsidRDefault="00DD0780" w:rsidP="00DD0780">
      <w:pPr>
        <w:rPr>
          <w:rFonts w:cs="Arial"/>
        </w:rPr>
      </w:pPr>
      <w:r w:rsidRPr="00DD0780">
        <w:rPr>
          <w:rFonts w:cs="Arial"/>
        </w:rPr>
        <w:t>осуществлять в установленном порядке досмотр транспортных средств и при необходимости их задержание;</w:t>
      </w:r>
    </w:p>
    <w:p w14:paraId="71DE9F41" w14:textId="77777777" w:rsidR="00DD0780" w:rsidRPr="00DD0780" w:rsidRDefault="00DD0780" w:rsidP="00DD0780">
      <w:pPr>
        <w:rPr>
          <w:rFonts w:cs="Arial"/>
        </w:rPr>
      </w:pPr>
      <w:r w:rsidRPr="00DD0780">
        <w:rPr>
          <w:rFonts w:cs="Arial"/>
        </w:rPr>
        <w:t>уведомлять в письменной форме граждан и юридических лиц, индивидуальных предпринимателей, осуществляющих использование, охрану, защиту, воспроизводство лесов и лесоразведение, о результатах проверок соблюдения требований пожарной безопасности в лесах и выявленных нарушениях;</w:t>
      </w:r>
    </w:p>
    <w:p w14:paraId="049065B2" w14:textId="77777777" w:rsidR="00DD0780" w:rsidRPr="00DD0780" w:rsidRDefault="00DD0780" w:rsidP="00DD0780">
      <w:pPr>
        <w:rPr>
          <w:rFonts w:cs="Arial"/>
        </w:rPr>
      </w:pPr>
      <w:r w:rsidRPr="00DD0780">
        <w:rPr>
          <w:rFonts w:cs="Arial"/>
        </w:rPr>
        <w:t>предъявлять гражданам и юридическим лицам, индивидуальным предпринимателям, осуществляющим использование, охрану, защиту, воспроизводство лесов и лесоразведение, требования об устранении выявленных в результате проверок соблюдения требований пожарной безопасности в лесах нарушений;</w:t>
      </w:r>
    </w:p>
    <w:p w14:paraId="329A127D" w14:textId="77777777" w:rsidR="00DD0780" w:rsidRPr="00DD0780" w:rsidRDefault="00DD0780" w:rsidP="00DD0780">
      <w:pPr>
        <w:rPr>
          <w:rFonts w:cs="Arial"/>
        </w:rPr>
      </w:pPr>
      <w:r w:rsidRPr="00DD0780">
        <w:rPr>
          <w:rFonts w:cs="Arial"/>
        </w:rPr>
        <w:t>предъявлять иски в суд, арбитражный суд в пределах своей компетенции;</w:t>
      </w:r>
    </w:p>
    <w:p w14:paraId="5BC4216C" w14:textId="77777777" w:rsidR="00DD0780" w:rsidRPr="00DD0780" w:rsidRDefault="00DD0780" w:rsidP="00DD0780">
      <w:pPr>
        <w:rPr>
          <w:rFonts w:cs="Arial"/>
        </w:rPr>
      </w:pPr>
      <w:r w:rsidRPr="00DD0780">
        <w:rPr>
          <w:rFonts w:cs="Arial"/>
        </w:rPr>
        <w:t>осуществлять в пределах своей компетенции производство по делам об административных правонарушениях;</w:t>
      </w:r>
    </w:p>
    <w:p w14:paraId="0E43082D" w14:textId="77777777" w:rsidR="00DD0780" w:rsidRPr="00DD0780" w:rsidRDefault="00DD0780" w:rsidP="00DD0780">
      <w:pPr>
        <w:rPr>
          <w:rFonts w:cs="Arial"/>
        </w:rPr>
      </w:pPr>
      <w:r w:rsidRPr="00DD0780">
        <w:rPr>
          <w:rFonts w:cs="Arial"/>
        </w:rPr>
        <w:t>привлекать в установленном законодательством Российской Федерации порядке экспертов и экспертные организации к проведению мероприятий по контролю при проведении проверок юридических лиц, индивидуальных предпринимателей, а также к проведению мероприятий по контролю в лесах;</w:t>
      </w:r>
    </w:p>
    <w:p w14:paraId="3C9D54F4" w14:textId="77777777" w:rsidR="00DD0780" w:rsidRPr="00DD0780" w:rsidRDefault="00DD0780" w:rsidP="00DD0780">
      <w:pPr>
        <w:rPr>
          <w:rFonts w:cs="Arial"/>
        </w:rPr>
      </w:pPr>
      <w:r w:rsidRPr="00DD0780">
        <w:rPr>
          <w:rFonts w:cs="Arial"/>
        </w:rPr>
        <w:t>задерживать в лесах граждан, нарушивших требования пожарной безопасности в лесах, и доставлять указанных нарушителей в правоохранительные органы;</w:t>
      </w:r>
    </w:p>
    <w:p w14:paraId="7AD0EDBA" w14:textId="77777777" w:rsidR="00DD0780" w:rsidRPr="00DD0780" w:rsidRDefault="00DD0780" w:rsidP="00DD0780">
      <w:pPr>
        <w:rPr>
          <w:rFonts w:cs="Arial"/>
        </w:rPr>
      </w:pPr>
      <w:r w:rsidRPr="00DD0780">
        <w:rPr>
          <w:rFonts w:cs="Arial"/>
        </w:rPr>
        <w:t>изымать у граждан, нарушающих требования пожарной безопасности в лесах, орудия совершения правонарушений, транспортные средства и соответствующие документы;</w:t>
      </w:r>
    </w:p>
    <w:p w14:paraId="3C3CF7A6" w14:textId="77777777" w:rsidR="00DD0780" w:rsidRPr="00DD0780" w:rsidRDefault="00DD0780" w:rsidP="00DD0780">
      <w:pPr>
        <w:rPr>
          <w:rFonts w:cs="Arial"/>
        </w:rPr>
      </w:pPr>
      <w:r w:rsidRPr="00DD0780">
        <w:rPr>
          <w:rFonts w:cs="Arial"/>
        </w:rPr>
        <w:t>осуществлять иные предусмотренные федеральными законами права.</w:t>
      </w:r>
    </w:p>
    <w:p w14:paraId="09F5778C" w14:textId="77777777" w:rsidR="00DD0780" w:rsidRPr="00DD0780" w:rsidRDefault="00DD0780" w:rsidP="00DD0780">
      <w:pPr>
        <w:rPr>
          <w:rFonts w:cs="Arial"/>
        </w:rPr>
      </w:pPr>
      <w:r w:rsidRPr="00DD0780">
        <w:rPr>
          <w:rFonts w:cs="Arial"/>
        </w:rPr>
        <w:t>6. Государственные лесные инспекторы при проведении проверки обязаны:</w:t>
      </w:r>
    </w:p>
    <w:p w14:paraId="28F7D9FA" w14:textId="77777777" w:rsidR="00DD0780" w:rsidRPr="00DD0780" w:rsidRDefault="00DD0780" w:rsidP="00DD0780">
      <w:pPr>
        <w:rPr>
          <w:rFonts w:cs="Arial"/>
        </w:rPr>
      </w:pPr>
      <w:r w:rsidRPr="00DD0780">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требований пожарной безопасности в лесах;</w:t>
      </w:r>
    </w:p>
    <w:p w14:paraId="4772146D" w14:textId="77777777" w:rsidR="00DD0780" w:rsidRPr="00DD0780" w:rsidRDefault="00DD0780" w:rsidP="00DD0780">
      <w:pPr>
        <w:rPr>
          <w:rFonts w:cs="Arial"/>
        </w:rPr>
      </w:pPr>
      <w:r w:rsidRPr="00DD0780">
        <w:rPr>
          <w:rFonts w:cs="Arial"/>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14:paraId="7E8673CF" w14:textId="77777777" w:rsidR="00DD0780" w:rsidRPr="00DD0780" w:rsidRDefault="00DD0780" w:rsidP="00DD0780">
      <w:pPr>
        <w:rPr>
          <w:rFonts w:cs="Arial"/>
        </w:rPr>
      </w:pPr>
      <w:r w:rsidRPr="00DD0780">
        <w:rPr>
          <w:rFonts w:cs="Arial"/>
        </w:rPr>
        <w:t>проводить проверку на основании приказа министра природных ресурсов и экологии Новосибирской области (далее - министр), заместителя министра о ее проведении в соответствии с ее назначением;</w:t>
      </w:r>
    </w:p>
    <w:p w14:paraId="0715C0B7" w14:textId="77777777" w:rsidR="00DD0780" w:rsidRPr="00DD0780" w:rsidRDefault="00DD0780" w:rsidP="00DD0780">
      <w:pPr>
        <w:rPr>
          <w:rFonts w:cs="Arial"/>
        </w:rPr>
      </w:pPr>
      <w:r w:rsidRPr="00DD0780">
        <w:rPr>
          <w:rFonts w:cs="Arial"/>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министра, заместителя министра и в случае, предусмотренном частью 5 статьи 10 </w:t>
      </w:r>
      <w:hyperlink r:id="rId31" w:history="1">
        <w:r w:rsidRPr="00DD0780">
          <w:rPr>
            <w:rStyle w:val="a5"/>
            <w:rFonts w:cs="Arial"/>
          </w:rPr>
          <w:t>Федерального закона от 26.12.2008 № 294-ФЗ</w:t>
        </w:r>
      </w:hyperlink>
      <w:r w:rsidRPr="00DD0780">
        <w:rPr>
          <w:rFonts w:cs="Arial"/>
        </w:rPr>
        <w:t>, копии документа о согласовании проведения проверки;</w:t>
      </w:r>
    </w:p>
    <w:p w14:paraId="688EF156" w14:textId="77777777" w:rsidR="00DD0780" w:rsidRPr="00DD0780" w:rsidRDefault="00DD0780" w:rsidP="00DD0780">
      <w:pPr>
        <w:rPr>
          <w:rFonts w:cs="Arial"/>
        </w:rPr>
      </w:pPr>
      <w:r w:rsidRPr="00DD0780">
        <w:rPr>
          <w:rFonts w:cs="Arial"/>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14:paraId="4ECD6DAC" w14:textId="77777777" w:rsidR="00DD0780" w:rsidRPr="00DD0780" w:rsidRDefault="00DD0780" w:rsidP="00DD0780">
      <w:pPr>
        <w:rPr>
          <w:rFonts w:cs="Arial"/>
        </w:rPr>
      </w:pPr>
      <w:r w:rsidRPr="00DD0780">
        <w:rPr>
          <w:rFonts w:cs="Arial"/>
        </w:rPr>
        <w:lastRenderedPageBreak/>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14:paraId="39F53BDF" w14:textId="77777777" w:rsidR="00DD0780" w:rsidRPr="00DD0780" w:rsidRDefault="00DD0780" w:rsidP="00DD0780">
      <w:pPr>
        <w:rPr>
          <w:rFonts w:cs="Arial"/>
        </w:rPr>
      </w:pPr>
      <w:r w:rsidRPr="00DD0780">
        <w:rPr>
          <w:rFonts w:cs="Arial"/>
        </w:rPr>
        <w:t>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14:paraId="1006B26E" w14:textId="77777777" w:rsidR="00DD0780" w:rsidRPr="00DD0780" w:rsidRDefault="00DD0780" w:rsidP="00DD0780">
      <w:pPr>
        <w:rPr>
          <w:rFonts w:cs="Arial"/>
        </w:rPr>
      </w:pPr>
      <w:r w:rsidRPr="00DD0780">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14:paraId="6BF7E652" w14:textId="77777777" w:rsidR="00DD0780" w:rsidRPr="00DD0780" w:rsidRDefault="00DD0780" w:rsidP="00DD0780">
      <w:pPr>
        <w:rPr>
          <w:rFonts w:cs="Arial"/>
        </w:rPr>
      </w:pPr>
      <w:r w:rsidRPr="00DD0780">
        <w:rPr>
          <w:rFonts w:cs="Arial"/>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14:paraId="204BD91E" w14:textId="77777777" w:rsidR="00DD0780" w:rsidRPr="00DD0780" w:rsidRDefault="00DD0780" w:rsidP="00DD0780">
      <w:pPr>
        <w:rPr>
          <w:rFonts w:cs="Arial"/>
        </w:rPr>
      </w:pPr>
      <w:r w:rsidRPr="00DD0780">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14:paraId="18D51B28" w14:textId="77777777" w:rsidR="00DD0780" w:rsidRPr="00DD0780" w:rsidRDefault="00DD0780" w:rsidP="00DD0780">
      <w:pPr>
        <w:rPr>
          <w:rFonts w:cs="Arial"/>
        </w:rPr>
      </w:pPr>
      <w:r w:rsidRPr="00DD0780">
        <w:rPr>
          <w:rFonts w:cs="Arial"/>
        </w:rPr>
        <w:t xml:space="preserve">соблюдать сроки проведения проверки, установленные </w:t>
      </w:r>
      <w:hyperlink r:id="rId32" w:history="1">
        <w:r w:rsidRPr="00DD0780">
          <w:rPr>
            <w:rStyle w:val="a5"/>
            <w:rFonts w:cs="Arial"/>
          </w:rPr>
          <w:t>Федеральным законом от 26.12.2008 № 294-ФЗ</w:t>
        </w:r>
      </w:hyperlink>
      <w:r w:rsidRPr="00DD0780">
        <w:rPr>
          <w:rFonts w:cs="Arial"/>
        </w:rPr>
        <w:t>;</w:t>
      </w:r>
    </w:p>
    <w:p w14:paraId="427F9D68" w14:textId="77777777" w:rsidR="00DD0780" w:rsidRPr="00DD0780" w:rsidRDefault="00DD0780" w:rsidP="00DD0780">
      <w:pPr>
        <w:rPr>
          <w:rFonts w:cs="Arial"/>
        </w:rPr>
      </w:pPr>
      <w:r w:rsidRPr="00DD0780">
        <w:rPr>
          <w:rFonts w:cs="Arial"/>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14:paraId="34C66A63" w14:textId="77777777" w:rsidR="00DD0780" w:rsidRPr="00DD0780" w:rsidRDefault="00DD0780" w:rsidP="00DD0780">
      <w:pPr>
        <w:rPr>
          <w:rFonts w:cs="Arial"/>
        </w:rPr>
      </w:pPr>
      <w:r w:rsidRPr="00DD0780">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w:t>
      </w:r>
    </w:p>
    <w:p w14:paraId="3AEC1602" w14:textId="77777777" w:rsidR="00DD0780" w:rsidRPr="00DD0780" w:rsidRDefault="00DD0780" w:rsidP="00DD0780">
      <w:pPr>
        <w:rPr>
          <w:rFonts w:cs="Arial"/>
        </w:rPr>
      </w:pPr>
      <w:r w:rsidRPr="00DD0780">
        <w:rPr>
          <w:rFonts w:cs="Arial"/>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14:paraId="0E150D7E" w14:textId="77777777" w:rsidR="00DD0780" w:rsidRPr="00DD0780" w:rsidRDefault="00DD0780" w:rsidP="00DD0780">
      <w:pPr>
        <w:rPr>
          <w:rFonts w:cs="Arial"/>
        </w:rPr>
      </w:pPr>
    </w:p>
    <w:p w14:paraId="58B3482E" w14:textId="77777777" w:rsidR="00DD0780" w:rsidRPr="00DD0780" w:rsidRDefault="00DD0780" w:rsidP="00FC54E2">
      <w:pPr>
        <w:jc w:val="center"/>
        <w:rPr>
          <w:rFonts w:cs="Arial"/>
        </w:rPr>
      </w:pPr>
      <w:r w:rsidRPr="00DD0780">
        <w:rPr>
          <w:rFonts w:cs="Arial"/>
        </w:rPr>
        <w:t>Права и обязанности лиц, в отношении которых</w:t>
      </w:r>
      <w:r w:rsidR="00FC54E2">
        <w:rPr>
          <w:rFonts w:cs="Arial"/>
        </w:rPr>
        <w:t xml:space="preserve"> </w:t>
      </w:r>
      <w:r w:rsidRPr="00DD0780">
        <w:rPr>
          <w:rFonts w:cs="Arial"/>
        </w:rPr>
        <w:t>осуществляются мероприятия по контролю (надзору)</w:t>
      </w:r>
    </w:p>
    <w:p w14:paraId="70E4E965" w14:textId="77777777" w:rsidR="00DD0780" w:rsidRPr="00DD0780" w:rsidRDefault="00DD0780" w:rsidP="00DD0780">
      <w:pPr>
        <w:rPr>
          <w:rFonts w:cs="Arial"/>
        </w:rPr>
      </w:pPr>
    </w:p>
    <w:p w14:paraId="18DABBFC" w14:textId="77777777" w:rsidR="00DD0780" w:rsidRPr="00DD0780" w:rsidRDefault="00DD0780" w:rsidP="00DD0780">
      <w:pPr>
        <w:rPr>
          <w:rFonts w:cs="Arial"/>
        </w:rPr>
      </w:pPr>
      <w:r w:rsidRPr="00DD0780">
        <w:rPr>
          <w:rFonts w:cs="Arial"/>
        </w:rPr>
        <w:t>7.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или гражданин при проведении проверки имеют право:</w:t>
      </w:r>
    </w:p>
    <w:p w14:paraId="1A6A626E" w14:textId="77777777" w:rsidR="00DD0780" w:rsidRPr="00DD0780" w:rsidRDefault="00DD0780" w:rsidP="00DD0780">
      <w:pPr>
        <w:rPr>
          <w:rFonts w:cs="Arial"/>
        </w:rPr>
      </w:pPr>
      <w:r w:rsidRPr="00DD0780">
        <w:rPr>
          <w:rFonts w:cs="Arial"/>
        </w:rPr>
        <w:t>непосредственно присутствовать при проведении проверки, давать объяснения по вопросам, относящимся к предмету проверки;</w:t>
      </w:r>
    </w:p>
    <w:p w14:paraId="7E4ECC0E" w14:textId="77777777" w:rsidR="00DD0780" w:rsidRPr="00DD0780" w:rsidRDefault="00DD0780" w:rsidP="00DD0780">
      <w:pPr>
        <w:rPr>
          <w:rFonts w:cs="Arial"/>
        </w:rPr>
      </w:pPr>
      <w:r w:rsidRPr="00DD0780">
        <w:rPr>
          <w:rFonts w:cs="Arial"/>
        </w:rPr>
        <w:t xml:space="preserve">получать от министерства, его должностных лиц информацию, которая относится к предмету проверки и предоставление которой предусмотрено </w:t>
      </w:r>
      <w:hyperlink r:id="rId33" w:history="1">
        <w:r w:rsidRPr="00DD0780">
          <w:rPr>
            <w:rStyle w:val="a5"/>
            <w:rFonts w:cs="Arial"/>
          </w:rPr>
          <w:t>Федеральным законом от 26.12.2008 № 294-ФЗ</w:t>
        </w:r>
      </w:hyperlink>
      <w:r w:rsidRPr="00DD0780">
        <w:rPr>
          <w:rFonts w:cs="Arial"/>
        </w:rPr>
        <w:t>;</w:t>
      </w:r>
    </w:p>
    <w:p w14:paraId="2FF73AD6" w14:textId="77777777" w:rsidR="00DD0780" w:rsidRPr="00DD0780" w:rsidRDefault="00DD0780" w:rsidP="00DD0780">
      <w:pPr>
        <w:rPr>
          <w:rFonts w:cs="Arial"/>
        </w:rPr>
      </w:pPr>
      <w:r w:rsidRPr="00DD0780">
        <w:rPr>
          <w:rFonts w:cs="Arial"/>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министерства;</w:t>
      </w:r>
    </w:p>
    <w:p w14:paraId="3A98E00F" w14:textId="77777777" w:rsidR="00DD0780" w:rsidRPr="00DD0780" w:rsidRDefault="00DD0780" w:rsidP="00DD0780">
      <w:pPr>
        <w:rPr>
          <w:rFonts w:cs="Arial"/>
        </w:rPr>
      </w:pPr>
      <w:r w:rsidRPr="00DD0780">
        <w:rPr>
          <w:rFonts w:cs="Arial"/>
        </w:rPr>
        <w:lastRenderedPageBreak/>
        <w:t>обжаловать действия (бездействие) должностных лиц министерства, повлекшие за собой нарушение прав юридического лица, индивидуального предпринимателя или гражданина при проведении проверки, в административном и (или) судебном порядке в соответствии с законодательством Российской Федерации;</w:t>
      </w:r>
    </w:p>
    <w:p w14:paraId="15D881C2" w14:textId="77777777" w:rsidR="00DD0780" w:rsidRPr="00DD0780" w:rsidRDefault="00DD0780" w:rsidP="00DD0780">
      <w:pPr>
        <w:rPr>
          <w:rFonts w:cs="Arial"/>
        </w:rPr>
      </w:pPr>
      <w:r w:rsidRPr="00DD0780">
        <w:rPr>
          <w:rFonts w:cs="Arial"/>
        </w:rPr>
        <w:t>знакомиться с документами и (или) информацией, полученными министерством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14:paraId="2DF6AEF1" w14:textId="77777777" w:rsidR="00DD0780" w:rsidRPr="00DD0780" w:rsidRDefault="00DD0780" w:rsidP="00DD0780">
      <w:pPr>
        <w:rPr>
          <w:rFonts w:cs="Arial"/>
        </w:rPr>
      </w:pPr>
      <w:r w:rsidRPr="00DD0780">
        <w:rPr>
          <w:rFonts w:cs="Arial"/>
        </w:rPr>
        <w:t>представлять документы и (или) информацию, запрашиваемые в рамках межведомственного информационного взаимодействия, в министерство по собственной инициативе.</w:t>
      </w:r>
    </w:p>
    <w:p w14:paraId="6BA2279E" w14:textId="77777777" w:rsidR="00DD0780" w:rsidRPr="00DD0780" w:rsidRDefault="00DD0780" w:rsidP="00DD0780">
      <w:pPr>
        <w:rPr>
          <w:rFonts w:cs="Arial"/>
        </w:rPr>
      </w:pPr>
      <w:r w:rsidRPr="00DD0780">
        <w:rPr>
          <w:rFonts w:cs="Arial"/>
        </w:rPr>
        <w:t>8. Помимо этого,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Новосибирской области к участию в проверке.</w:t>
      </w:r>
    </w:p>
    <w:p w14:paraId="46D6D0F5" w14:textId="77777777" w:rsidR="00DD0780" w:rsidRPr="00DD0780" w:rsidRDefault="00DD0780" w:rsidP="00DD0780">
      <w:pPr>
        <w:rPr>
          <w:rFonts w:cs="Arial"/>
        </w:rPr>
      </w:pPr>
      <w:r w:rsidRPr="00DD0780">
        <w:rPr>
          <w:rFonts w:cs="Arial"/>
        </w:rPr>
        <w:t>9. При проведении проверки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требований пожарной безопасности в лесах.</w:t>
      </w:r>
    </w:p>
    <w:p w14:paraId="3A1B2AE2" w14:textId="77777777" w:rsidR="00DD0780" w:rsidRPr="00DD0780" w:rsidRDefault="00DD0780" w:rsidP="00DD0780">
      <w:pPr>
        <w:rPr>
          <w:rFonts w:cs="Arial"/>
        </w:rPr>
      </w:pPr>
    </w:p>
    <w:p w14:paraId="3F48FED0" w14:textId="77777777" w:rsidR="00DD0780" w:rsidRPr="00DD0780" w:rsidRDefault="00DD0780" w:rsidP="00FC54E2">
      <w:pPr>
        <w:jc w:val="center"/>
        <w:rPr>
          <w:rFonts w:cs="Arial"/>
        </w:rPr>
      </w:pPr>
      <w:r w:rsidRPr="00DD0780">
        <w:rPr>
          <w:rFonts w:cs="Arial"/>
        </w:rPr>
        <w:t>Описание результата исполнения государственной функции</w:t>
      </w:r>
    </w:p>
    <w:p w14:paraId="6E643BD0" w14:textId="77777777" w:rsidR="00DD0780" w:rsidRPr="00DD0780" w:rsidRDefault="00DD0780" w:rsidP="00DD0780">
      <w:pPr>
        <w:rPr>
          <w:rFonts w:cs="Arial"/>
        </w:rPr>
      </w:pPr>
    </w:p>
    <w:p w14:paraId="16579AFE" w14:textId="77777777" w:rsidR="00DD0780" w:rsidRPr="00DD0780" w:rsidRDefault="00DD0780" w:rsidP="00DD0780">
      <w:pPr>
        <w:rPr>
          <w:rFonts w:cs="Arial"/>
        </w:rPr>
      </w:pPr>
      <w:r w:rsidRPr="00DD0780">
        <w:rPr>
          <w:rFonts w:cs="Arial"/>
        </w:rPr>
        <w:t>10. Результатом исполнения государственной функции является:</w:t>
      </w:r>
    </w:p>
    <w:p w14:paraId="39E1C2A3" w14:textId="77777777" w:rsidR="00DD0780" w:rsidRPr="00DD0780" w:rsidRDefault="00DD0780" w:rsidP="00DD0780">
      <w:pPr>
        <w:rPr>
          <w:rFonts w:cs="Arial"/>
        </w:rPr>
      </w:pPr>
      <w:r w:rsidRPr="00DD0780">
        <w:rPr>
          <w:rFonts w:cs="Arial"/>
        </w:rPr>
        <w:t>1) составление акта проверки соблюдения требований пожарной безопасности в лесах;</w:t>
      </w:r>
    </w:p>
    <w:p w14:paraId="24F4C22E" w14:textId="77777777" w:rsidR="00DD0780" w:rsidRPr="00DD0780" w:rsidRDefault="00DD0780" w:rsidP="00DD0780">
      <w:pPr>
        <w:rPr>
          <w:rFonts w:cs="Arial"/>
        </w:rPr>
      </w:pPr>
      <w:r w:rsidRPr="00DD0780">
        <w:rPr>
          <w:rFonts w:cs="Arial"/>
        </w:rPr>
        <w:t>2) принятие предусмотренных законодательством мер при выявлении нарушений юридическим лицом, индивидуальным предпринимателем и гражданином требований пожарной безопасности в лесах:</w:t>
      </w:r>
    </w:p>
    <w:p w14:paraId="5CCA25D1" w14:textId="77777777" w:rsidR="00DD0780" w:rsidRPr="00DD0780" w:rsidRDefault="00DD0780" w:rsidP="00DD0780">
      <w:pPr>
        <w:rPr>
          <w:rFonts w:cs="Arial"/>
        </w:rPr>
      </w:pPr>
      <w:r w:rsidRPr="00DD0780">
        <w:rPr>
          <w:rFonts w:cs="Arial"/>
        </w:rPr>
        <w:t>выдача предписания об устранении выявленных нарушений;</w:t>
      </w:r>
    </w:p>
    <w:p w14:paraId="5219AB3A" w14:textId="77777777" w:rsidR="00DD0780" w:rsidRPr="00DD0780" w:rsidRDefault="00DD0780" w:rsidP="00DD0780">
      <w:pPr>
        <w:rPr>
          <w:rFonts w:cs="Arial"/>
        </w:rPr>
      </w:pPr>
      <w:r w:rsidRPr="00DD0780">
        <w:rPr>
          <w:rFonts w:cs="Arial"/>
        </w:rPr>
        <w:t>составление протокола об административном правонарушении;</w:t>
      </w:r>
    </w:p>
    <w:p w14:paraId="3DCAA3EA" w14:textId="77777777" w:rsidR="00DD0780" w:rsidRPr="00DD0780" w:rsidRDefault="00DD0780" w:rsidP="00DD0780">
      <w:pPr>
        <w:rPr>
          <w:rFonts w:cs="Arial"/>
        </w:rPr>
      </w:pPr>
      <w:r w:rsidRPr="00DD0780">
        <w:rPr>
          <w:rFonts w:cs="Arial"/>
        </w:rPr>
        <w:t>принятие мер по недопущению причинения вреда или прекращению его причинения;</w:t>
      </w:r>
    </w:p>
    <w:p w14:paraId="21FF2BAA" w14:textId="77777777" w:rsidR="00DD0780" w:rsidRPr="00DD0780" w:rsidRDefault="00DD0780" w:rsidP="00DD0780">
      <w:pPr>
        <w:rPr>
          <w:rFonts w:cs="Arial"/>
        </w:rPr>
      </w:pPr>
      <w:r w:rsidRPr="00DD0780">
        <w:rPr>
          <w:rFonts w:cs="Arial"/>
        </w:rPr>
        <w:t>передача материалов, указывающих на наличие признаков преступления, в правоохранительные органы для принятия решения в соответствии с уголовным процессуальным законодательством.</w:t>
      </w:r>
    </w:p>
    <w:p w14:paraId="553AE290" w14:textId="77777777" w:rsidR="00DD0780" w:rsidRPr="00DD0780" w:rsidRDefault="00DD0780" w:rsidP="00DD0780">
      <w:pPr>
        <w:rPr>
          <w:rFonts w:cs="Arial"/>
        </w:rPr>
      </w:pPr>
    </w:p>
    <w:p w14:paraId="4F1284EE" w14:textId="77777777" w:rsidR="00DD0780" w:rsidRPr="00FC54E2" w:rsidRDefault="00DD0780" w:rsidP="00FC54E2">
      <w:pPr>
        <w:jc w:val="center"/>
        <w:rPr>
          <w:rFonts w:cs="Arial"/>
          <w:b/>
          <w:bCs/>
          <w:kern w:val="32"/>
          <w:sz w:val="32"/>
          <w:szCs w:val="32"/>
        </w:rPr>
      </w:pPr>
      <w:r w:rsidRPr="00FC54E2">
        <w:rPr>
          <w:rFonts w:cs="Arial"/>
          <w:b/>
          <w:bCs/>
          <w:kern w:val="32"/>
          <w:sz w:val="32"/>
          <w:szCs w:val="32"/>
        </w:rPr>
        <w:t>II. Требования к порядку исполнения государственной функции</w:t>
      </w:r>
    </w:p>
    <w:p w14:paraId="14827767" w14:textId="77777777" w:rsidR="00DD0780" w:rsidRPr="00DD0780" w:rsidRDefault="00DD0780" w:rsidP="00DD0780">
      <w:pPr>
        <w:rPr>
          <w:rFonts w:cs="Arial"/>
        </w:rPr>
      </w:pPr>
    </w:p>
    <w:p w14:paraId="6C2B7532" w14:textId="77777777" w:rsidR="00DD0780" w:rsidRPr="00DD0780" w:rsidRDefault="00DD0780" w:rsidP="00FC54E2">
      <w:pPr>
        <w:jc w:val="center"/>
        <w:rPr>
          <w:rFonts w:cs="Arial"/>
        </w:rPr>
      </w:pPr>
      <w:r w:rsidRPr="00DD0780">
        <w:rPr>
          <w:rFonts w:cs="Arial"/>
        </w:rPr>
        <w:t>Порядок информирования об исполнении государственной функции</w:t>
      </w:r>
    </w:p>
    <w:p w14:paraId="5A3BE3A4" w14:textId="77777777" w:rsidR="00DD0780" w:rsidRPr="00DD0780" w:rsidRDefault="00DD0780" w:rsidP="00DD0780">
      <w:pPr>
        <w:rPr>
          <w:rFonts w:cs="Arial"/>
        </w:rPr>
      </w:pPr>
    </w:p>
    <w:p w14:paraId="4698FABF" w14:textId="77777777" w:rsidR="00DD0780" w:rsidRPr="00DD0780" w:rsidRDefault="00DD0780" w:rsidP="00DD0780">
      <w:pPr>
        <w:rPr>
          <w:rFonts w:cs="Arial"/>
        </w:rPr>
      </w:pPr>
      <w:r w:rsidRPr="00DD0780">
        <w:rPr>
          <w:rFonts w:cs="Arial"/>
        </w:rPr>
        <w:t>11. Информирование об исполнении государственной функции осуществляется:</w:t>
      </w:r>
    </w:p>
    <w:p w14:paraId="75D84800" w14:textId="77777777" w:rsidR="00DD0780" w:rsidRPr="00DD0780" w:rsidRDefault="00DD0780" w:rsidP="00DD0780">
      <w:pPr>
        <w:rPr>
          <w:rFonts w:cs="Arial"/>
        </w:rPr>
      </w:pPr>
      <w:r w:rsidRPr="00DD0780">
        <w:rPr>
          <w:rFonts w:cs="Arial"/>
        </w:rPr>
        <w:t>посредством официального сайта министерства в информационно-телекоммуникационной сети Интернет (далее - сеть Интернет),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w:t>
      </w:r>
    </w:p>
    <w:p w14:paraId="054F274F" w14:textId="77777777" w:rsidR="00DD0780" w:rsidRPr="00DD0780" w:rsidRDefault="00DD0780" w:rsidP="00DD0780">
      <w:pPr>
        <w:rPr>
          <w:rFonts w:cs="Arial"/>
        </w:rPr>
      </w:pPr>
      <w:r w:rsidRPr="00DD0780">
        <w:rPr>
          <w:rFonts w:cs="Arial"/>
        </w:rPr>
        <w:lastRenderedPageBreak/>
        <w:t>по электронной почте;</w:t>
      </w:r>
    </w:p>
    <w:p w14:paraId="48A3A630" w14:textId="77777777" w:rsidR="00DD0780" w:rsidRPr="00DD0780" w:rsidRDefault="00DD0780" w:rsidP="00DD0780">
      <w:pPr>
        <w:rPr>
          <w:rFonts w:cs="Arial"/>
        </w:rPr>
      </w:pPr>
      <w:r w:rsidRPr="00DD0780">
        <w:rPr>
          <w:rFonts w:cs="Arial"/>
        </w:rPr>
        <w:t>по телефону;</w:t>
      </w:r>
    </w:p>
    <w:p w14:paraId="492B6AE2" w14:textId="77777777" w:rsidR="00DD0780" w:rsidRPr="00DD0780" w:rsidRDefault="00DD0780" w:rsidP="00DD0780">
      <w:pPr>
        <w:rPr>
          <w:rFonts w:cs="Arial"/>
        </w:rPr>
      </w:pPr>
      <w:r w:rsidRPr="00DD0780">
        <w:rPr>
          <w:rFonts w:cs="Arial"/>
        </w:rPr>
        <w:t>по почте;</w:t>
      </w:r>
    </w:p>
    <w:p w14:paraId="21B04C13" w14:textId="77777777" w:rsidR="00DD0780" w:rsidRPr="00DD0780" w:rsidRDefault="00DD0780" w:rsidP="00DD0780">
      <w:pPr>
        <w:rPr>
          <w:rFonts w:cs="Arial"/>
        </w:rPr>
      </w:pPr>
      <w:r w:rsidRPr="00DD0780">
        <w:rPr>
          <w:rFonts w:cs="Arial"/>
        </w:rPr>
        <w:t>лично.</w:t>
      </w:r>
    </w:p>
    <w:p w14:paraId="036344EE" w14:textId="77777777" w:rsidR="00DD0780" w:rsidRPr="00DD0780" w:rsidRDefault="00DD0780" w:rsidP="00DD0780">
      <w:pPr>
        <w:rPr>
          <w:rFonts w:cs="Arial"/>
        </w:rPr>
      </w:pPr>
      <w:r w:rsidRPr="00DD0780">
        <w:rPr>
          <w:rFonts w:cs="Arial"/>
        </w:rPr>
        <w:t>Если обращение за информацией осуществляется в письменной форме или с использованием сети Интернет в электронном виде, то ответ дается в письменном виде в течение 30 дней со дня регистрации обращения в министерстве.</w:t>
      </w:r>
    </w:p>
    <w:p w14:paraId="125811A4" w14:textId="77777777" w:rsidR="00DD0780" w:rsidRPr="00DD0780" w:rsidRDefault="00DD0780" w:rsidP="00DD0780">
      <w:pPr>
        <w:rPr>
          <w:rFonts w:cs="Arial"/>
        </w:rPr>
      </w:pPr>
      <w:proofErr w:type="gramStart"/>
      <w:r w:rsidRPr="00DD0780">
        <w:rPr>
          <w:rFonts w:cs="Arial"/>
        </w:rPr>
        <w:t>Адрес места нахождения</w:t>
      </w:r>
      <w:proofErr w:type="gramEnd"/>
      <w:r w:rsidRPr="00DD0780">
        <w:rPr>
          <w:rFonts w:cs="Arial"/>
        </w:rPr>
        <w:t xml:space="preserve"> министерства:</w:t>
      </w:r>
    </w:p>
    <w:p w14:paraId="57A97660" w14:textId="77777777" w:rsidR="00DD0780" w:rsidRPr="00DD0780" w:rsidRDefault="00DD0780" w:rsidP="00DD0780">
      <w:pPr>
        <w:rPr>
          <w:rFonts w:cs="Arial"/>
        </w:rPr>
      </w:pPr>
      <w:r w:rsidRPr="00DD0780">
        <w:rPr>
          <w:rFonts w:cs="Arial"/>
        </w:rPr>
        <w:t>г. Новосибирск, Красный проспект, дом 25.</w:t>
      </w:r>
    </w:p>
    <w:p w14:paraId="1B2F2AC0" w14:textId="77777777" w:rsidR="00DD0780" w:rsidRPr="00DD0780" w:rsidRDefault="00DD0780" w:rsidP="00DD0780">
      <w:pPr>
        <w:rPr>
          <w:rFonts w:cs="Arial"/>
        </w:rPr>
      </w:pPr>
      <w:r w:rsidRPr="00DD0780">
        <w:rPr>
          <w:rFonts w:cs="Arial"/>
        </w:rPr>
        <w:t>Почтовый адрес министерства:</w:t>
      </w:r>
    </w:p>
    <w:p w14:paraId="7B87D479" w14:textId="77777777" w:rsidR="00DD0780" w:rsidRPr="00DD0780" w:rsidRDefault="00DD0780" w:rsidP="00DD0780">
      <w:pPr>
        <w:rPr>
          <w:rFonts w:cs="Arial"/>
        </w:rPr>
      </w:pPr>
      <w:r w:rsidRPr="00DD0780">
        <w:rPr>
          <w:rFonts w:cs="Arial"/>
        </w:rPr>
        <w:t>630007, г. Новосибирск, Красный проспект, дом 18.</w:t>
      </w:r>
    </w:p>
    <w:p w14:paraId="24EF2629" w14:textId="77777777" w:rsidR="00DD0780" w:rsidRPr="00DD0780" w:rsidRDefault="00DD0780" w:rsidP="00DD0780">
      <w:pPr>
        <w:rPr>
          <w:rFonts w:cs="Arial"/>
        </w:rPr>
      </w:pPr>
      <w:r w:rsidRPr="00DD0780">
        <w:rPr>
          <w:rFonts w:cs="Arial"/>
        </w:rPr>
        <w:t xml:space="preserve">Адреса мест нахождения отделов, обеспечивающих исполнение государственной функции, с указанием справочных телефонов указаны в приложении </w:t>
      </w:r>
      <w:r>
        <w:rPr>
          <w:rFonts w:cs="Arial"/>
        </w:rPr>
        <w:t>№</w:t>
      </w:r>
      <w:r w:rsidRPr="00DD0780">
        <w:rPr>
          <w:rFonts w:cs="Arial"/>
        </w:rPr>
        <w:t xml:space="preserve"> 1 к Административному регламенту.</w:t>
      </w:r>
    </w:p>
    <w:p w14:paraId="0597C4A5" w14:textId="77777777" w:rsidR="00DD0780" w:rsidRPr="00DD0780" w:rsidRDefault="00DD0780" w:rsidP="00DD0780">
      <w:pPr>
        <w:rPr>
          <w:rFonts w:cs="Arial"/>
        </w:rPr>
      </w:pPr>
      <w:r w:rsidRPr="00DD0780">
        <w:rPr>
          <w:rFonts w:cs="Arial"/>
        </w:rPr>
        <w:t xml:space="preserve">Официальный сайт в сети Интернет: </w:t>
      </w:r>
      <w:proofErr w:type="gramStart"/>
      <w:r w:rsidRPr="00DD0780">
        <w:rPr>
          <w:rFonts w:cs="Arial"/>
        </w:rPr>
        <w:t>www.dlh.</w:t>
      </w:r>
      <w:r>
        <w:rPr>
          <w:rFonts w:cs="Arial"/>
        </w:rPr>
        <w:t>№</w:t>
      </w:r>
      <w:proofErr w:type="gramEnd"/>
      <w:r w:rsidRPr="00DD0780">
        <w:rPr>
          <w:rFonts w:cs="Arial"/>
        </w:rPr>
        <w:t>so.ru.</w:t>
      </w:r>
    </w:p>
    <w:p w14:paraId="2A5FA7F0" w14:textId="77777777" w:rsidR="00DD0780" w:rsidRPr="00DD0780" w:rsidRDefault="00DD0780" w:rsidP="00DD0780">
      <w:pPr>
        <w:rPr>
          <w:rFonts w:cs="Arial"/>
        </w:rPr>
      </w:pPr>
      <w:r w:rsidRPr="00DD0780">
        <w:rPr>
          <w:rFonts w:cs="Arial"/>
        </w:rPr>
        <w:t xml:space="preserve">Адрес электронной почты: </w:t>
      </w:r>
      <w:proofErr w:type="spellStart"/>
      <w:r w:rsidRPr="00DD0780">
        <w:rPr>
          <w:rFonts w:cs="Arial"/>
        </w:rPr>
        <w:t>dlh</w:t>
      </w:r>
      <w:proofErr w:type="spellEnd"/>
      <w:r w:rsidRPr="00DD0780">
        <w:rPr>
          <w:rFonts w:cs="Arial"/>
        </w:rPr>
        <w:t>@</w:t>
      </w:r>
      <w:r>
        <w:rPr>
          <w:rFonts w:cs="Arial"/>
        </w:rPr>
        <w:t>№</w:t>
      </w:r>
      <w:r w:rsidRPr="00DD0780">
        <w:rPr>
          <w:rFonts w:cs="Arial"/>
        </w:rPr>
        <w:t>so.ru.</w:t>
      </w:r>
    </w:p>
    <w:p w14:paraId="32BA6C4B" w14:textId="77777777" w:rsidR="00DD0780" w:rsidRPr="00DD0780" w:rsidRDefault="00DD0780" w:rsidP="00DD0780">
      <w:pPr>
        <w:rPr>
          <w:rFonts w:cs="Arial"/>
        </w:rPr>
      </w:pPr>
      <w:r w:rsidRPr="00DD0780">
        <w:rPr>
          <w:rFonts w:cs="Arial"/>
        </w:rPr>
        <w:t>Прием документов, устное информирование о порядке исполнения государственной функции осуществляется в соответствии с режимом работы министерства:</w:t>
      </w:r>
    </w:p>
    <w:p w14:paraId="34D94560" w14:textId="77777777" w:rsidR="00DD0780" w:rsidRPr="00DD0780" w:rsidRDefault="00DD0780" w:rsidP="00DD0780">
      <w:pPr>
        <w:rPr>
          <w:rFonts w:cs="Arial"/>
        </w:rPr>
      </w:pPr>
      <w:r w:rsidRPr="00DD0780">
        <w:rPr>
          <w:rFonts w:cs="Arial"/>
        </w:rPr>
        <w:t xml:space="preserve">понедельник - четверг: с </w:t>
      </w:r>
      <w:proofErr w:type="gramStart"/>
      <w:r w:rsidRPr="00DD0780">
        <w:rPr>
          <w:rFonts w:cs="Arial"/>
        </w:rPr>
        <w:t>9.00 - 18.00</w:t>
      </w:r>
      <w:proofErr w:type="gramEnd"/>
      <w:r w:rsidRPr="00DD0780">
        <w:rPr>
          <w:rFonts w:cs="Arial"/>
        </w:rPr>
        <w:t>, обед: 13.00 - 13.48;</w:t>
      </w:r>
    </w:p>
    <w:p w14:paraId="0E473C56" w14:textId="77777777" w:rsidR="00DD0780" w:rsidRPr="00DD0780" w:rsidRDefault="00DD0780" w:rsidP="00DD0780">
      <w:pPr>
        <w:rPr>
          <w:rFonts w:cs="Arial"/>
        </w:rPr>
      </w:pPr>
      <w:r w:rsidRPr="00DD0780">
        <w:rPr>
          <w:rFonts w:cs="Arial"/>
        </w:rPr>
        <w:t xml:space="preserve">пятница: с </w:t>
      </w:r>
      <w:proofErr w:type="gramStart"/>
      <w:r w:rsidRPr="00DD0780">
        <w:rPr>
          <w:rFonts w:cs="Arial"/>
        </w:rPr>
        <w:t>9.00 - 17.00</w:t>
      </w:r>
      <w:proofErr w:type="gramEnd"/>
      <w:r w:rsidRPr="00DD0780">
        <w:rPr>
          <w:rFonts w:cs="Arial"/>
        </w:rPr>
        <w:t>, обед: 13.00 - 13.48;</w:t>
      </w:r>
    </w:p>
    <w:p w14:paraId="5DE25528" w14:textId="77777777" w:rsidR="00DD0780" w:rsidRPr="00DD0780" w:rsidRDefault="00DD0780" w:rsidP="00DD0780">
      <w:pPr>
        <w:rPr>
          <w:rFonts w:cs="Arial"/>
        </w:rPr>
      </w:pPr>
      <w:r w:rsidRPr="00DD0780">
        <w:rPr>
          <w:rFonts w:cs="Arial"/>
        </w:rPr>
        <w:t>выходные дни: суббота, воскресенье.</w:t>
      </w:r>
    </w:p>
    <w:p w14:paraId="4EE9B5EC" w14:textId="77777777" w:rsidR="00DD0780" w:rsidRPr="00DD0780" w:rsidRDefault="00DD0780" w:rsidP="00DD0780">
      <w:pPr>
        <w:rPr>
          <w:rFonts w:cs="Arial"/>
        </w:rPr>
      </w:pPr>
      <w:r w:rsidRPr="00DD0780">
        <w:rPr>
          <w:rFonts w:cs="Arial"/>
        </w:rPr>
        <w:t>На официальном сайте министерства в сети Интернет, информационном стенде в помещениях министерства, предназначенных для приема граждан, едином портале государственных и муниципальных услуг размещается следующая информация:</w:t>
      </w:r>
    </w:p>
    <w:p w14:paraId="76F50921" w14:textId="77777777" w:rsidR="00DD0780" w:rsidRPr="00DD0780" w:rsidRDefault="00DD0780" w:rsidP="00DD0780">
      <w:pPr>
        <w:rPr>
          <w:rFonts w:cs="Arial"/>
        </w:rPr>
      </w:pPr>
      <w:r w:rsidRPr="00DD0780">
        <w:rPr>
          <w:rFonts w:cs="Arial"/>
        </w:rPr>
        <w:t>извлечения из нормативных правовых актов, содержащих нормы, регулирующие исполнение государственной функции;</w:t>
      </w:r>
    </w:p>
    <w:p w14:paraId="316C347F" w14:textId="77777777" w:rsidR="00DD0780" w:rsidRPr="00DD0780" w:rsidRDefault="00DD0780" w:rsidP="00DD0780">
      <w:pPr>
        <w:rPr>
          <w:rFonts w:cs="Arial"/>
        </w:rPr>
      </w:pPr>
      <w:r w:rsidRPr="00DD0780">
        <w:rPr>
          <w:rFonts w:cs="Arial"/>
        </w:rPr>
        <w:t>место размещения должностных лиц отделов, обеспечивающих исполнение государственной функции;</w:t>
      </w:r>
    </w:p>
    <w:p w14:paraId="1F26A935" w14:textId="77777777" w:rsidR="00DD0780" w:rsidRPr="00DD0780" w:rsidRDefault="00DD0780" w:rsidP="00DD0780">
      <w:pPr>
        <w:rPr>
          <w:rFonts w:cs="Arial"/>
        </w:rPr>
      </w:pPr>
      <w:r w:rsidRPr="00DD0780">
        <w:rPr>
          <w:rFonts w:cs="Arial"/>
        </w:rPr>
        <w:t>график приема заинтересованных лиц, их представителей;</w:t>
      </w:r>
    </w:p>
    <w:p w14:paraId="29360B28" w14:textId="77777777" w:rsidR="00DD0780" w:rsidRPr="00DD0780" w:rsidRDefault="00DD0780" w:rsidP="00DD0780">
      <w:pPr>
        <w:rPr>
          <w:rFonts w:cs="Arial"/>
        </w:rPr>
      </w:pPr>
      <w:r w:rsidRPr="00DD0780">
        <w:rPr>
          <w:rFonts w:cs="Arial"/>
        </w:rPr>
        <w:t>порядок получения информации об исполнении государственной функции;</w:t>
      </w:r>
    </w:p>
    <w:p w14:paraId="1956BA27" w14:textId="77777777" w:rsidR="00DD0780" w:rsidRPr="00DD0780" w:rsidRDefault="00DD0780" w:rsidP="00DD0780">
      <w:pPr>
        <w:rPr>
          <w:rFonts w:cs="Arial"/>
        </w:rPr>
      </w:pPr>
      <w:r w:rsidRPr="00DD0780">
        <w:rPr>
          <w:rFonts w:cs="Arial"/>
        </w:rPr>
        <w:t>порядок обжалования решений и действий (бездействия) министерства, его должностных лиц при исполнении государственной функции;</w:t>
      </w:r>
    </w:p>
    <w:p w14:paraId="2F301B9F" w14:textId="77777777" w:rsidR="00DD0780" w:rsidRPr="00DD0780" w:rsidRDefault="00DD0780" w:rsidP="00DD0780">
      <w:pPr>
        <w:rPr>
          <w:rFonts w:cs="Arial"/>
        </w:rPr>
      </w:pPr>
      <w:r w:rsidRPr="00DD0780">
        <w:rPr>
          <w:rFonts w:cs="Arial"/>
        </w:rPr>
        <w:t>сроки исполнения государственной функции и максимальные сроки выполнения отдельных административных процедур (действий).</w:t>
      </w:r>
    </w:p>
    <w:p w14:paraId="63A0781A" w14:textId="77777777" w:rsidR="00DD0780" w:rsidRPr="00DD0780" w:rsidRDefault="00DD0780" w:rsidP="00DD0780">
      <w:pPr>
        <w:rPr>
          <w:rFonts w:cs="Arial"/>
        </w:rPr>
      </w:pPr>
      <w:r w:rsidRPr="00DD0780">
        <w:rPr>
          <w:rFonts w:cs="Arial"/>
        </w:rPr>
        <w:t>При изменении информации об исполнении государственной функции осуществляется ее обновление в течение 10 календарных дней со дня изменения.</w:t>
      </w:r>
    </w:p>
    <w:p w14:paraId="1E2C7961" w14:textId="77777777" w:rsidR="00DD0780" w:rsidRPr="00DD0780" w:rsidRDefault="00DD0780" w:rsidP="00DD0780">
      <w:pPr>
        <w:rPr>
          <w:rFonts w:cs="Arial"/>
        </w:rPr>
      </w:pPr>
      <w:r w:rsidRPr="00DD0780">
        <w:rPr>
          <w:rFonts w:cs="Arial"/>
        </w:rPr>
        <w:t>Информирование о ходе исполнения государственной функции осуществляется должностными лицами отделов, обеспечивающих исполнение государственной функции, в ходе личного приема заинтересованных лиц с использованием средств сети Интернет, почтовой, телефонной связи, посредством единого портала государственных и муниципальных услуг, электронной почты.</w:t>
      </w:r>
    </w:p>
    <w:p w14:paraId="2B39425A" w14:textId="77777777" w:rsidR="00DD0780" w:rsidRPr="00DD0780" w:rsidRDefault="00DD0780" w:rsidP="00DD0780">
      <w:pPr>
        <w:rPr>
          <w:rFonts w:cs="Arial"/>
        </w:rPr>
      </w:pPr>
      <w:r w:rsidRPr="00DD0780">
        <w:rPr>
          <w:rFonts w:cs="Arial"/>
        </w:rPr>
        <w:t xml:space="preserve">При ответах на телефонные звонки и устные обращения должностные лица отделов, обеспечивающих исполнение государственной функции, информируют обратившихся граждан об исполнении государственной функции. Ответ на телефонный звонок должен начинаться с информации о наименовании органа, в который позвонил гражданин, фамилии, имени, отчестве (последнее - при наличии) должностного лица, принявшего телефонный звонок. В случае если должностное лицо отдела, принявшее звонок, не может самостоятельно ответить на поставленные вопросы, данный телефонный звонок </w:t>
      </w:r>
      <w:proofErr w:type="spellStart"/>
      <w:r w:rsidRPr="00DD0780">
        <w:rPr>
          <w:rFonts w:cs="Arial"/>
        </w:rPr>
        <w:t>переадресуется</w:t>
      </w:r>
      <w:proofErr w:type="spellEnd"/>
      <w:r w:rsidRPr="00DD0780">
        <w:rPr>
          <w:rFonts w:cs="Arial"/>
        </w:rPr>
        <w:t xml:space="preserve"> (переводится) другому должностному лицу или же обратившемуся гражданину сообщается телефонный номер, по которому можно получить запрашиваемую информацию.</w:t>
      </w:r>
    </w:p>
    <w:p w14:paraId="4EB32E71" w14:textId="77777777" w:rsidR="00DD0780" w:rsidRPr="00DD0780" w:rsidRDefault="00DD0780" w:rsidP="00DD0780">
      <w:pPr>
        <w:rPr>
          <w:rFonts w:cs="Arial"/>
        </w:rPr>
      </w:pPr>
    </w:p>
    <w:p w14:paraId="4B098449" w14:textId="77777777" w:rsidR="00DD0780" w:rsidRPr="00DD0780" w:rsidRDefault="00DD0780" w:rsidP="00FC54E2">
      <w:pPr>
        <w:jc w:val="center"/>
        <w:rPr>
          <w:rFonts w:cs="Arial"/>
        </w:rPr>
      </w:pPr>
      <w:r w:rsidRPr="00DD0780">
        <w:rPr>
          <w:rFonts w:cs="Arial"/>
        </w:rPr>
        <w:t>Сведения о размере платы за услуги организации</w:t>
      </w:r>
      <w:r w:rsidR="00FC54E2">
        <w:rPr>
          <w:rFonts w:cs="Arial"/>
        </w:rPr>
        <w:t xml:space="preserve"> </w:t>
      </w:r>
      <w:r w:rsidRPr="00DD0780">
        <w:rPr>
          <w:rFonts w:cs="Arial"/>
        </w:rPr>
        <w:t>(организаций), участвующей (участвующих) в исполнении</w:t>
      </w:r>
      <w:r w:rsidR="00FC54E2">
        <w:rPr>
          <w:rFonts w:cs="Arial"/>
        </w:rPr>
        <w:t xml:space="preserve"> </w:t>
      </w:r>
      <w:r w:rsidRPr="00DD0780">
        <w:rPr>
          <w:rFonts w:cs="Arial"/>
        </w:rPr>
        <w:t>государственной функции, взимаемой с лица, в отношении</w:t>
      </w:r>
      <w:r w:rsidR="00FC54E2">
        <w:rPr>
          <w:rFonts w:cs="Arial"/>
        </w:rPr>
        <w:t xml:space="preserve"> </w:t>
      </w:r>
      <w:r w:rsidRPr="00DD0780">
        <w:rPr>
          <w:rFonts w:cs="Arial"/>
        </w:rPr>
        <w:t>которого проводится мероприятие по контролю (надзору)</w:t>
      </w:r>
    </w:p>
    <w:p w14:paraId="4724B930" w14:textId="77777777" w:rsidR="00DD0780" w:rsidRPr="00DD0780" w:rsidRDefault="00DD0780" w:rsidP="00DD0780">
      <w:pPr>
        <w:rPr>
          <w:rFonts w:cs="Arial"/>
        </w:rPr>
      </w:pPr>
    </w:p>
    <w:p w14:paraId="66E14A04" w14:textId="77777777" w:rsidR="00DD0780" w:rsidRPr="00DD0780" w:rsidRDefault="00DD0780" w:rsidP="00DD0780">
      <w:pPr>
        <w:rPr>
          <w:rFonts w:cs="Arial"/>
        </w:rPr>
      </w:pPr>
      <w:r w:rsidRPr="00DD0780">
        <w:rPr>
          <w:rFonts w:cs="Arial"/>
        </w:rPr>
        <w:t>12. Исполнение государственной функции является бесплатным для лица, в отношении которого проводится мероприятие по контролю (надзору).</w:t>
      </w:r>
    </w:p>
    <w:p w14:paraId="6BE164A6" w14:textId="77777777" w:rsidR="00DD0780" w:rsidRPr="00DD0780" w:rsidRDefault="00DD0780" w:rsidP="00DD0780">
      <w:pPr>
        <w:rPr>
          <w:rFonts w:cs="Arial"/>
        </w:rPr>
      </w:pPr>
    </w:p>
    <w:p w14:paraId="40DF3568" w14:textId="77777777" w:rsidR="00DD0780" w:rsidRPr="00DD0780" w:rsidRDefault="00DD0780" w:rsidP="00FC54E2">
      <w:pPr>
        <w:jc w:val="center"/>
        <w:rPr>
          <w:rFonts w:cs="Arial"/>
        </w:rPr>
      </w:pPr>
      <w:r w:rsidRPr="00DD0780">
        <w:rPr>
          <w:rFonts w:cs="Arial"/>
        </w:rPr>
        <w:t>Срок исполнения государственной функции</w:t>
      </w:r>
    </w:p>
    <w:p w14:paraId="4E10AF6C" w14:textId="77777777" w:rsidR="00DD0780" w:rsidRPr="00DD0780" w:rsidRDefault="00DD0780" w:rsidP="00DD0780">
      <w:pPr>
        <w:rPr>
          <w:rFonts w:cs="Arial"/>
        </w:rPr>
      </w:pPr>
    </w:p>
    <w:p w14:paraId="71269780" w14:textId="77777777" w:rsidR="00DD0780" w:rsidRPr="00DD0780" w:rsidRDefault="00DD0780" w:rsidP="00DD0780">
      <w:pPr>
        <w:rPr>
          <w:rFonts w:cs="Arial"/>
        </w:rPr>
      </w:pPr>
      <w:r w:rsidRPr="00DD0780">
        <w:rPr>
          <w:rFonts w:cs="Arial"/>
        </w:rPr>
        <w:t>13. Срок проведения документарной, выездной проверки (как плановой, так и внеплановой) не может превышать двадцати рабочих дней.</w:t>
      </w:r>
    </w:p>
    <w:p w14:paraId="708EFE76" w14:textId="77777777" w:rsidR="00DD0780" w:rsidRPr="00DD0780" w:rsidRDefault="00DD0780" w:rsidP="00DD0780">
      <w:pPr>
        <w:rPr>
          <w:rFonts w:cs="Arial"/>
        </w:rPr>
      </w:pPr>
      <w:bookmarkStart w:id="1" w:name="Par191"/>
      <w:bookmarkEnd w:id="1"/>
      <w:r w:rsidRPr="00DD0780">
        <w:rPr>
          <w:rFonts w:cs="Arial"/>
        </w:rPr>
        <w:t>14. В отношении одного субъекта малого предпринимательства общий срок проведения плановых выездных проверок не может превышать пятидесяти часов для малого предприятия и пятнадцати часов для микропредприятия в год.</w:t>
      </w:r>
    </w:p>
    <w:p w14:paraId="38C4E389" w14:textId="77777777" w:rsidR="00DD0780" w:rsidRPr="00DD0780" w:rsidRDefault="00DD0780" w:rsidP="00DD0780">
      <w:pPr>
        <w:rPr>
          <w:rFonts w:cs="Arial"/>
        </w:rPr>
      </w:pPr>
      <w:r w:rsidRPr="00DD0780">
        <w:rPr>
          <w:rFonts w:cs="Arial"/>
        </w:rPr>
        <w:t>Срок проведения проверок в отношении граждан, не являющихся индивидуальными предпринимателями, не может превышать пятнадцати часов в год.</w:t>
      </w:r>
    </w:p>
    <w:p w14:paraId="7459E38C" w14:textId="77777777" w:rsidR="00DD0780" w:rsidRPr="00DD0780" w:rsidRDefault="00DD0780" w:rsidP="00DD0780">
      <w:pPr>
        <w:rPr>
          <w:rFonts w:cs="Arial"/>
        </w:rPr>
      </w:pPr>
      <w:r w:rsidRPr="00DD0780">
        <w:rPr>
          <w:rFonts w:cs="Arial"/>
        </w:rPr>
        <w:t>В случае необходимости при проведении проверки, указанной в абзаце первом пункта 14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(заместителем министра)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14:paraId="377B5777" w14:textId="77777777" w:rsidR="00DD0780" w:rsidRPr="00DD0780" w:rsidRDefault="00DD0780" w:rsidP="00DD0780">
      <w:pPr>
        <w:rPr>
          <w:rFonts w:cs="Arial"/>
        </w:rPr>
      </w:pPr>
      <w:r w:rsidRPr="00DD0780">
        <w:rPr>
          <w:rFonts w:cs="Arial"/>
        </w:rPr>
        <w:t>На период действия срока приостановления проведения проверки приостанавливаются связанные с указанной проверкой действия министерства на территории, в зданиях, строениях, сооружениях, помещениях, на иных объектах субъекта малого предпринимательства.</w:t>
      </w:r>
    </w:p>
    <w:p w14:paraId="11D72F66" w14:textId="77777777" w:rsidR="00DD0780" w:rsidRPr="00DD0780" w:rsidRDefault="00DD0780" w:rsidP="00DD0780">
      <w:pPr>
        <w:rPr>
          <w:rFonts w:cs="Arial"/>
        </w:rPr>
      </w:pPr>
      <w:r w:rsidRPr="00DD0780">
        <w:rPr>
          <w:rFonts w:cs="Arial"/>
        </w:rPr>
        <w:t>15.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министерства, проводящих выездную плановую проверку, срок проведения выездной плановой проверки может быть продлен министром, но не более чем на двадцать рабочих дней; в отношении малых предприятий - не более чем на пятьдесят часов, микропредприятий - не более чем на пятнадцать часов.</w:t>
      </w:r>
    </w:p>
    <w:p w14:paraId="07421441" w14:textId="77777777" w:rsidR="00DD0780" w:rsidRPr="00DD0780" w:rsidRDefault="00DD0780" w:rsidP="00DD0780">
      <w:pPr>
        <w:rPr>
          <w:rFonts w:cs="Arial"/>
        </w:rPr>
      </w:pPr>
    </w:p>
    <w:p w14:paraId="0D0FBDEF" w14:textId="77777777" w:rsidR="00DD0780" w:rsidRPr="00FC54E2" w:rsidRDefault="00DD0780" w:rsidP="00FC54E2">
      <w:pPr>
        <w:jc w:val="center"/>
        <w:rPr>
          <w:rFonts w:cs="Arial"/>
          <w:b/>
          <w:bCs/>
          <w:kern w:val="32"/>
          <w:sz w:val="32"/>
          <w:szCs w:val="32"/>
        </w:rPr>
      </w:pPr>
      <w:r w:rsidRPr="00FC54E2">
        <w:rPr>
          <w:rFonts w:cs="Arial"/>
          <w:b/>
          <w:bCs/>
          <w:kern w:val="32"/>
          <w:sz w:val="32"/>
          <w:szCs w:val="32"/>
        </w:rPr>
        <w:t>III. Состав, последовательность и сроки выполнения</w:t>
      </w:r>
      <w:r w:rsidR="00FC54E2" w:rsidRPr="00FC54E2">
        <w:rPr>
          <w:rFonts w:cs="Arial"/>
          <w:b/>
          <w:bCs/>
          <w:kern w:val="32"/>
          <w:sz w:val="32"/>
          <w:szCs w:val="32"/>
        </w:rPr>
        <w:t xml:space="preserve"> </w:t>
      </w:r>
      <w:r w:rsidRPr="00FC54E2">
        <w:rPr>
          <w:rFonts w:cs="Arial"/>
          <w:b/>
          <w:bCs/>
          <w:kern w:val="32"/>
          <w:sz w:val="32"/>
          <w:szCs w:val="32"/>
        </w:rPr>
        <w:t>административных процедур, требования к порядку их</w:t>
      </w:r>
      <w:r w:rsidR="00FC54E2" w:rsidRPr="00FC54E2">
        <w:rPr>
          <w:rFonts w:cs="Arial"/>
          <w:b/>
          <w:bCs/>
          <w:kern w:val="32"/>
          <w:sz w:val="32"/>
          <w:szCs w:val="32"/>
        </w:rPr>
        <w:t xml:space="preserve"> </w:t>
      </w:r>
      <w:r w:rsidRPr="00FC54E2">
        <w:rPr>
          <w:rFonts w:cs="Arial"/>
          <w:b/>
          <w:bCs/>
          <w:kern w:val="32"/>
          <w:sz w:val="32"/>
          <w:szCs w:val="32"/>
        </w:rPr>
        <w:t>выполнения, в том числе особенности выполнения</w:t>
      </w:r>
      <w:r w:rsidR="00FC54E2" w:rsidRPr="00FC54E2">
        <w:rPr>
          <w:rFonts w:cs="Arial"/>
          <w:b/>
          <w:bCs/>
          <w:kern w:val="32"/>
          <w:sz w:val="32"/>
          <w:szCs w:val="32"/>
        </w:rPr>
        <w:t xml:space="preserve"> </w:t>
      </w:r>
      <w:r w:rsidRPr="00FC54E2">
        <w:rPr>
          <w:rFonts w:cs="Arial"/>
          <w:b/>
          <w:bCs/>
          <w:kern w:val="32"/>
          <w:sz w:val="32"/>
          <w:szCs w:val="32"/>
        </w:rPr>
        <w:t>административных процедур в электронной форме</w:t>
      </w:r>
    </w:p>
    <w:p w14:paraId="2FF635C5" w14:textId="77777777" w:rsidR="00DD0780" w:rsidRPr="00DD0780" w:rsidRDefault="00DD0780" w:rsidP="00DD0780">
      <w:pPr>
        <w:rPr>
          <w:rFonts w:cs="Arial"/>
        </w:rPr>
      </w:pPr>
    </w:p>
    <w:p w14:paraId="13798609" w14:textId="77777777" w:rsidR="00DD0780" w:rsidRPr="00DD0780" w:rsidRDefault="00DD0780" w:rsidP="00DD0780">
      <w:pPr>
        <w:rPr>
          <w:rFonts w:cs="Arial"/>
        </w:rPr>
      </w:pPr>
      <w:r w:rsidRPr="00DD0780">
        <w:rPr>
          <w:rFonts w:cs="Arial"/>
        </w:rPr>
        <w:t>16. Государственная функция осуществляется в следующей последовательности:</w:t>
      </w:r>
    </w:p>
    <w:p w14:paraId="3817B4FA" w14:textId="77777777" w:rsidR="00DD0780" w:rsidRPr="00DD0780" w:rsidRDefault="00DD0780" w:rsidP="00DD0780">
      <w:pPr>
        <w:rPr>
          <w:rFonts w:cs="Arial"/>
        </w:rPr>
      </w:pPr>
      <w:r w:rsidRPr="00DD0780">
        <w:rPr>
          <w:rFonts w:cs="Arial"/>
        </w:rPr>
        <w:t>формирование ежегодного плана проведения плановых проверок;</w:t>
      </w:r>
    </w:p>
    <w:p w14:paraId="0086AD05" w14:textId="77777777" w:rsidR="00DD0780" w:rsidRPr="00DD0780" w:rsidRDefault="00DD0780" w:rsidP="00DD0780">
      <w:pPr>
        <w:rPr>
          <w:rFonts w:cs="Arial"/>
        </w:rPr>
      </w:pPr>
      <w:r w:rsidRPr="00DD0780">
        <w:rPr>
          <w:rFonts w:cs="Arial"/>
        </w:rPr>
        <w:t>проведение проверки (плановой и внеплановой) и оформление ее результатов;</w:t>
      </w:r>
    </w:p>
    <w:p w14:paraId="49A85642" w14:textId="77777777" w:rsidR="00DD0780" w:rsidRPr="00DD0780" w:rsidRDefault="00DD0780" w:rsidP="00DD0780">
      <w:pPr>
        <w:rPr>
          <w:rFonts w:cs="Arial"/>
        </w:rPr>
      </w:pPr>
      <w:r w:rsidRPr="00DD0780">
        <w:rPr>
          <w:rFonts w:cs="Arial"/>
        </w:rPr>
        <w:t>контроль за исполнением ранее выданных предписаний.</w:t>
      </w:r>
    </w:p>
    <w:p w14:paraId="5A01F9B8" w14:textId="77777777" w:rsidR="00DD0780" w:rsidRPr="00DD0780" w:rsidRDefault="00DD0780" w:rsidP="00DD0780">
      <w:pPr>
        <w:rPr>
          <w:rFonts w:cs="Arial"/>
        </w:rPr>
      </w:pPr>
      <w:r w:rsidRPr="00DD0780">
        <w:rPr>
          <w:rFonts w:cs="Arial"/>
        </w:rPr>
        <w:t xml:space="preserve">Блок-схема исполнения государственной функции приводится в приложении </w:t>
      </w:r>
      <w:r>
        <w:rPr>
          <w:rFonts w:cs="Arial"/>
        </w:rPr>
        <w:t>№</w:t>
      </w:r>
      <w:r w:rsidRPr="00DD0780">
        <w:rPr>
          <w:rFonts w:cs="Arial"/>
        </w:rPr>
        <w:t xml:space="preserve"> 2 к Административному регламенту.</w:t>
      </w:r>
    </w:p>
    <w:p w14:paraId="18D5E1AF" w14:textId="77777777" w:rsidR="00DD0780" w:rsidRPr="00DD0780" w:rsidRDefault="00DD0780" w:rsidP="00DD0780">
      <w:pPr>
        <w:rPr>
          <w:rFonts w:cs="Arial"/>
        </w:rPr>
      </w:pPr>
      <w:r w:rsidRPr="00DD0780">
        <w:rPr>
          <w:rFonts w:cs="Arial"/>
        </w:rPr>
        <w:t>17. Оснований для приостановления исполнения государственной функции законодательством Российской Федерации не предусмотрено.</w:t>
      </w:r>
    </w:p>
    <w:p w14:paraId="603FC83F" w14:textId="77777777" w:rsidR="00DD0780" w:rsidRPr="00DD0780" w:rsidRDefault="00DD0780" w:rsidP="00DD0780">
      <w:pPr>
        <w:rPr>
          <w:rFonts w:cs="Arial"/>
        </w:rPr>
      </w:pPr>
    </w:p>
    <w:p w14:paraId="09F1F248" w14:textId="77777777" w:rsidR="00DD0780" w:rsidRPr="00DD0780" w:rsidRDefault="00DD0780" w:rsidP="00FC54E2">
      <w:pPr>
        <w:jc w:val="center"/>
        <w:rPr>
          <w:rFonts w:cs="Arial"/>
        </w:rPr>
      </w:pPr>
      <w:r w:rsidRPr="00DD0780">
        <w:rPr>
          <w:rFonts w:cs="Arial"/>
        </w:rPr>
        <w:t>Формирование ежегодного плана проведения плановых проверок</w:t>
      </w:r>
    </w:p>
    <w:p w14:paraId="21E85C05" w14:textId="77777777" w:rsidR="00DD0780" w:rsidRPr="00DD0780" w:rsidRDefault="00DD0780" w:rsidP="00DD0780">
      <w:pPr>
        <w:rPr>
          <w:rFonts w:cs="Arial"/>
        </w:rPr>
      </w:pPr>
    </w:p>
    <w:p w14:paraId="6A1EF791" w14:textId="77777777" w:rsidR="00DD0780" w:rsidRPr="00DD0780" w:rsidRDefault="00DD0780" w:rsidP="00DD0780">
      <w:pPr>
        <w:rPr>
          <w:rFonts w:cs="Arial"/>
        </w:rPr>
      </w:pPr>
      <w:r w:rsidRPr="00DD0780">
        <w:rPr>
          <w:rFonts w:cs="Arial"/>
        </w:rPr>
        <w:t xml:space="preserve">18. Проверки в отношении юридических лиц и индивидуальных предпринимателей проводятся в соответствии с требованиями </w:t>
      </w:r>
      <w:hyperlink r:id="rId34" w:history="1">
        <w:r w:rsidRPr="00DD0780">
          <w:rPr>
            <w:rStyle w:val="a5"/>
            <w:rFonts w:cs="Arial"/>
          </w:rPr>
          <w:t>Федерального закона от 26.12.2008 № 294-ФЗ</w:t>
        </w:r>
      </w:hyperlink>
      <w:r w:rsidRPr="00DD0780">
        <w:rPr>
          <w:rFonts w:cs="Arial"/>
        </w:rPr>
        <w:t>.</w:t>
      </w:r>
    </w:p>
    <w:p w14:paraId="410C6804" w14:textId="77777777" w:rsidR="00DD0780" w:rsidRPr="00DD0780" w:rsidRDefault="00DD0780" w:rsidP="00DD0780">
      <w:pPr>
        <w:rPr>
          <w:rFonts w:cs="Arial"/>
        </w:rPr>
      </w:pPr>
      <w:r w:rsidRPr="00DD0780">
        <w:rPr>
          <w:rFonts w:cs="Arial"/>
        </w:rPr>
        <w:t>Проверки в отношении граждан, не являющихся индивидуальными предпринимателями, проводятся в том же порядке, что и граждан, являющихся индивидуальными предпринимателями, и регламентируются Административным регламентом в части, не противоречащей законодательству Российской Федерации.</w:t>
      </w:r>
    </w:p>
    <w:p w14:paraId="13FF4257" w14:textId="77777777" w:rsidR="00DD0780" w:rsidRPr="00DD0780" w:rsidRDefault="00DD0780" w:rsidP="00DD0780">
      <w:pPr>
        <w:rPr>
          <w:rFonts w:cs="Arial"/>
        </w:rPr>
      </w:pPr>
      <w:r w:rsidRPr="00DD0780">
        <w:rPr>
          <w:rFonts w:cs="Arial"/>
        </w:rPr>
        <w:t xml:space="preserve">19. Плановые проверки в отношении юридических лиц и индивидуальных предпринимателей проводятся на основании разрабатываемого министерством ежегодного плана проведения плановых проверок по типовой форме, утвержденной </w:t>
      </w:r>
      <w:hyperlink r:id="rId35" w:history="1">
        <w:r w:rsidRPr="00DD0780">
          <w:rPr>
            <w:rStyle w:val="a5"/>
            <w:rFonts w:cs="Arial"/>
          </w:rPr>
          <w:t>постановлением Правительства Российской Федерации от 30.06.2010 № 489</w:t>
        </w:r>
      </w:hyperlink>
      <w:r w:rsidRPr="00DD0780">
        <w:rPr>
          <w:rFonts w:cs="Arial"/>
        </w:rPr>
        <w:t>.</w:t>
      </w:r>
    </w:p>
    <w:p w14:paraId="42A0B1C3" w14:textId="77777777" w:rsidR="00DD0780" w:rsidRPr="00DD0780" w:rsidRDefault="00DD0780" w:rsidP="00DD0780">
      <w:pPr>
        <w:rPr>
          <w:rFonts w:cs="Arial"/>
        </w:rPr>
      </w:pPr>
      <w:r w:rsidRPr="00DD0780">
        <w:rPr>
          <w:rFonts w:cs="Arial"/>
        </w:rPr>
        <w:t>20. Разработанный проект ежегодного плана проведения плановых проверок направляется в срок до 1 сентября года, предшествующего году проведения плановых проверок, в органы прокуратуры.</w:t>
      </w:r>
    </w:p>
    <w:p w14:paraId="29D05B7C" w14:textId="77777777" w:rsidR="00DD0780" w:rsidRPr="00DD0780" w:rsidRDefault="00DD0780" w:rsidP="00DD0780">
      <w:pPr>
        <w:rPr>
          <w:rFonts w:cs="Arial"/>
        </w:rPr>
      </w:pPr>
      <w:r w:rsidRPr="00DD0780">
        <w:rPr>
          <w:rFonts w:cs="Arial"/>
        </w:rPr>
        <w:t>Органы прокуратуры рассматривают проект ежегодного плана проведения плановых проверок на предмет законности включения в них объектов государственного контроля (надзора) и в срок до 1 октября года, предшествующего году проведения плановых проверок, вносят предложения министру 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w:t>
      </w:r>
    </w:p>
    <w:p w14:paraId="39526F20" w14:textId="77777777" w:rsidR="00DD0780" w:rsidRPr="00DD0780" w:rsidRDefault="00DD0780" w:rsidP="00DD0780">
      <w:pPr>
        <w:rPr>
          <w:rFonts w:cs="Arial"/>
        </w:rPr>
      </w:pPr>
      <w:r w:rsidRPr="00DD0780">
        <w:rPr>
          <w:rFonts w:cs="Arial"/>
        </w:rPr>
        <w:t>21. Министерство рассматривает предложения органов прокуратуры и по итогам их рассмотрения направляет в органы прокуратуры в срок до 1 ноября года, предшествующего году проведения плановых проверок, утвержденный ежегодный план проведения плановых проверок.</w:t>
      </w:r>
    </w:p>
    <w:p w14:paraId="2A7DF89E" w14:textId="77777777" w:rsidR="00DD0780" w:rsidRPr="00DD0780" w:rsidRDefault="00DD0780" w:rsidP="00DD0780">
      <w:pPr>
        <w:rPr>
          <w:rFonts w:cs="Arial"/>
        </w:rPr>
      </w:pPr>
      <w:r w:rsidRPr="00DD0780">
        <w:rPr>
          <w:rFonts w:cs="Arial"/>
        </w:rPr>
        <w:t>22. Основанием для включения плановой проверки в ежегодный план проведения плановых проверок является истечение трех лет со дня:</w:t>
      </w:r>
    </w:p>
    <w:p w14:paraId="3DB77EA5" w14:textId="77777777" w:rsidR="00DD0780" w:rsidRPr="00DD0780" w:rsidRDefault="00DD0780" w:rsidP="00DD0780">
      <w:pPr>
        <w:rPr>
          <w:rFonts w:cs="Arial"/>
        </w:rPr>
      </w:pPr>
      <w:r w:rsidRPr="00DD0780">
        <w:rPr>
          <w:rFonts w:cs="Arial"/>
        </w:rPr>
        <w:t>государственной регистрации юридического лица, индивидуального предпринимателя;</w:t>
      </w:r>
    </w:p>
    <w:p w14:paraId="43825117" w14:textId="77777777" w:rsidR="00DD0780" w:rsidRPr="00DD0780" w:rsidRDefault="00DD0780" w:rsidP="00DD0780">
      <w:pPr>
        <w:rPr>
          <w:rFonts w:cs="Arial"/>
        </w:rPr>
      </w:pPr>
      <w:r w:rsidRPr="00DD0780">
        <w:rPr>
          <w:rFonts w:cs="Arial"/>
        </w:rPr>
        <w:t>окончания проведения последней плановой проверки юридического лица, индивидуального предпринимателя;</w:t>
      </w:r>
    </w:p>
    <w:p w14:paraId="796DAE54" w14:textId="77777777" w:rsidR="00DD0780" w:rsidRPr="00DD0780" w:rsidRDefault="00DD0780" w:rsidP="00DD0780">
      <w:pPr>
        <w:rPr>
          <w:rFonts w:cs="Arial"/>
        </w:rPr>
      </w:pPr>
      <w:r w:rsidRPr="00DD0780">
        <w:rPr>
          <w:rFonts w:cs="Arial"/>
        </w:rPr>
        <w:t>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
    <w:p w14:paraId="7FC5B796" w14:textId="77777777" w:rsidR="00DD0780" w:rsidRPr="00DD0780" w:rsidRDefault="00DD0780" w:rsidP="00DD0780">
      <w:pPr>
        <w:rPr>
          <w:rFonts w:cs="Arial"/>
        </w:rPr>
      </w:pPr>
      <w:r w:rsidRPr="00DD0780">
        <w:rPr>
          <w:rFonts w:cs="Arial"/>
        </w:rPr>
        <w:t>23. В ежегодных планах проведения плановых проверок указываются следующие сведения:</w:t>
      </w:r>
    </w:p>
    <w:p w14:paraId="5F20E50F" w14:textId="77777777" w:rsidR="00DD0780" w:rsidRPr="00DD0780" w:rsidRDefault="00DD0780" w:rsidP="00DD0780">
      <w:pPr>
        <w:rPr>
          <w:rFonts w:cs="Arial"/>
        </w:rPr>
      </w:pPr>
      <w:r w:rsidRPr="00DD0780">
        <w:rPr>
          <w:rFonts w:cs="Arial"/>
        </w:rPr>
        <w:t>наименования юридических лиц (их филиалов, представительств, обособленных структурных подразделений), фамилии, имена, отчества (последнее - при наличии)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14:paraId="0C005C20" w14:textId="77777777" w:rsidR="00DD0780" w:rsidRPr="00DD0780" w:rsidRDefault="00DD0780" w:rsidP="00DD0780">
      <w:pPr>
        <w:rPr>
          <w:rFonts w:cs="Arial"/>
        </w:rPr>
      </w:pPr>
      <w:r w:rsidRPr="00DD0780">
        <w:rPr>
          <w:rFonts w:cs="Arial"/>
        </w:rPr>
        <w:t>цель и основание проведения каждой плановой проверки;</w:t>
      </w:r>
    </w:p>
    <w:p w14:paraId="04DAEBC7" w14:textId="77777777" w:rsidR="00DD0780" w:rsidRPr="00DD0780" w:rsidRDefault="00DD0780" w:rsidP="00DD0780">
      <w:pPr>
        <w:rPr>
          <w:rFonts w:cs="Arial"/>
        </w:rPr>
      </w:pPr>
      <w:r w:rsidRPr="00DD0780">
        <w:rPr>
          <w:rFonts w:cs="Arial"/>
        </w:rPr>
        <w:t>дата начала и сроки проведения каждой плановой проверки;</w:t>
      </w:r>
    </w:p>
    <w:p w14:paraId="5D93F4F4" w14:textId="77777777" w:rsidR="00DD0780" w:rsidRPr="00DD0780" w:rsidRDefault="00DD0780" w:rsidP="00DD0780">
      <w:pPr>
        <w:rPr>
          <w:rFonts w:cs="Arial"/>
        </w:rPr>
      </w:pPr>
      <w:r w:rsidRPr="00DD0780">
        <w:rPr>
          <w:rFonts w:cs="Arial"/>
        </w:rPr>
        <w:t>наименование министерства.</w:t>
      </w:r>
    </w:p>
    <w:p w14:paraId="10290F4F" w14:textId="77777777" w:rsidR="00DD0780" w:rsidRPr="00DD0780" w:rsidRDefault="00DD0780" w:rsidP="00DD0780">
      <w:pPr>
        <w:rPr>
          <w:rFonts w:cs="Arial"/>
        </w:rPr>
      </w:pPr>
      <w:r w:rsidRPr="00DD0780">
        <w:rPr>
          <w:rFonts w:cs="Arial"/>
        </w:rPr>
        <w:t>Сроки выполнения мероприятий в ежегодных планах проведения плановых проверок указываются по месяцам.</w:t>
      </w:r>
    </w:p>
    <w:p w14:paraId="123CF4F0" w14:textId="77777777" w:rsidR="00DD0780" w:rsidRPr="00DD0780" w:rsidRDefault="00DD0780" w:rsidP="00DD0780">
      <w:pPr>
        <w:rPr>
          <w:rFonts w:cs="Arial"/>
        </w:rPr>
      </w:pPr>
      <w:r w:rsidRPr="00DD0780">
        <w:rPr>
          <w:rFonts w:cs="Arial"/>
        </w:rPr>
        <w:t>24. Результатом административной процедуры является утверждение министром ежегодного плана проведения плановых проверок.</w:t>
      </w:r>
    </w:p>
    <w:p w14:paraId="478D473F" w14:textId="77777777" w:rsidR="00DD0780" w:rsidRPr="00DD0780" w:rsidRDefault="00DD0780" w:rsidP="00DD0780">
      <w:pPr>
        <w:rPr>
          <w:rFonts w:cs="Arial"/>
        </w:rPr>
      </w:pPr>
      <w:r w:rsidRPr="00DD0780">
        <w:rPr>
          <w:rFonts w:cs="Arial"/>
        </w:rPr>
        <w:lastRenderedPageBreak/>
        <w:t>25. Способом фиксации результата выполнения административной процедуры является размещение утвержденного министром ежегодного плана проведения плановых проверок на официальном сайте министерства.</w:t>
      </w:r>
    </w:p>
    <w:p w14:paraId="11F30E3C" w14:textId="77777777" w:rsidR="00DD0780" w:rsidRPr="00DD0780" w:rsidRDefault="00DD0780" w:rsidP="00DD0780">
      <w:pPr>
        <w:rPr>
          <w:rFonts w:cs="Arial"/>
        </w:rPr>
      </w:pPr>
    </w:p>
    <w:p w14:paraId="3475DF2D" w14:textId="77777777" w:rsidR="00DD0780" w:rsidRPr="00DD0780" w:rsidRDefault="00DD0780" w:rsidP="00FC54E2">
      <w:pPr>
        <w:jc w:val="center"/>
        <w:rPr>
          <w:rFonts w:cs="Arial"/>
        </w:rPr>
      </w:pPr>
      <w:r w:rsidRPr="00DD0780">
        <w:rPr>
          <w:rFonts w:cs="Arial"/>
        </w:rPr>
        <w:t>Проведение проверки и оформление ее результатов</w:t>
      </w:r>
    </w:p>
    <w:p w14:paraId="28FF90D9" w14:textId="77777777" w:rsidR="00DD0780" w:rsidRPr="00DD0780" w:rsidRDefault="00DD0780" w:rsidP="00DD0780">
      <w:pPr>
        <w:rPr>
          <w:rFonts w:cs="Arial"/>
        </w:rPr>
      </w:pPr>
    </w:p>
    <w:p w14:paraId="6F64A3F4" w14:textId="77777777" w:rsidR="00DD0780" w:rsidRPr="00DD0780" w:rsidRDefault="00DD0780" w:rsidP="00DD0780">
      <w:pPr>
        <w:rPr>
          <w:rFonts w:cs="Arial"/>
        </w:rPr>
      </w:pPr>
      <w:r w:rsidRPr="00DD0780">
        <w:rPr>
          <w:rFonts w:cs="Arial"/>
        </w:rPr>
        <w:t>26. Основанием для проведения плановой проверки является утвержденный министром ежегодный план проведения плановых проверок.</w:t>
      </w:r>
    </w:p>
    <w:p w14:paraId="02F2C0A7" w14:textId="77777777" w:rsidR="00DD0780" w:rsidRPr="00DD0780" w:rsidRDefault="00DD0780" w:rsidP="00DD0780">
      <w:pPr>
        <w:rPr>
          <w:rFonts w:cs="Arial"/>
        </w:rPr>
      </w:pPr>
      <w:r w:rsidRPr="00DD0780">
        <w:rPr>
          <w:rFonts w:cs="Arial"/>
        </w:rPr>
        <w:t>27. О проведении плановой проверки юридическое лицо, индивидуальный предприниматель уведомляются министерством не позднее чем за три рабочих дня до начала ее проведения посредством направления копии приказа министра, заместителя министра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министерство, или иным доступным способом.</w:t>
      </w:r>
    </w:p>
    <w:p w14:paraId="35D587A2" w14:textId="77777777" w:rsidR="00DD0780" w:rsidRPr="00DD0780" w:rsidRDefault="00DD0780" w:rsidP="00DD0780">
      <w:pPr>
        <w:rPr>
          <w:rFonts w:cs="Arial"/>
        </w:rPr>
      </w:pPr>
      <w:r w:rsidRPr="00DD0780">
        <w:rPr>
          <w:rFonts w:cs="Arial"/>
        </w:rPr>
        <w:t>28. Основанием для проведения внеплановой проверки является:</w:t>
      </w:r>
    </w:p>
    <w:p w14:paraId="5BC117D6" w14:textId="77777777" w:rsidR="00DD0780" w:rsidRPr="00DD0780" w:rsidRDefault="00DD0780" w:rsidP="00DD0780">
      <w:pPr>
        <w:rPr>
          <w:rFonts w:cs="Arial"/>
        </w:rPr>
      </w:pPr>
      <w:r w:rsidRPr="00DD0780">
        <w:rPr>
          <w:rFonts w:cs="Arial"/>
        </w:rPr>
        <w:t xml:space="preserve">1) истечение срока исполнения юридическим лицом, индивидуальным предпринимателем ранее выданного предписания об устранении выявленного </w:t>
      </w:r>
      <w:r w:rsidRPr="00740529">
        <w:rPr>
          <w:rFonts w:cs="Arial"/>
          <w:highlight w:val="red"/>
        </w:rPr>
        <w:t>нарушения обязательных требований</w:t>
      </w:r>
      <w:r w:rsidRPr="00DD0780">
        <w:rPr>
          <w:rFonts w:cs="Arial"/>
        </w:rPr>
        <w:t>;</w:t>
      </w:r>
    </w:p>
    <w:p w14:paraId="19BC5040" w14:textId="77777777" w:rsidR="00DD0780" w:rsidRPr="00DD0780" w:rsidRDefault="00DD0780" w:rsidP="00DD0780">
      <w:pPr>
        <w:rPr>
          <w:rFonts w:cs="Arial"/>
        </w:rPr>
      </w:pPr>
      <w:bookmarkStart w:id="2" w:name="Par236"/>
      <w:bookmarkEnd w:id="2"/>
      <w:r w:rsidRPr="00DD0780">
        <w:rPr>
          <w:rFonts w:cs="Arial"/>
        </w:rPr>
        <w:t>2) мотивированное представление должностного лица министерства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министерство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14:paraId="685F631E" w14:textId="77777777" w:rsidR="00DD0780" w:rsidRPr="00DD0780" w:rsidRDefault="00DD0780" w:rsidP="00DD0780">
      <w:pPr>
        <w:rPr>
          <w:rFonts w:cs="Arial"/>
        </w:rPr>
      </w:pPr>
      <w:r w:rsidRPr="00DD0780">
        <w:rPr>
          <w:rFonts w:cs="Arial"/>
        </w:rPr>
        <w:t>возникновение угрозы причинения вреда жизни, здоровью граждан, вреда животным, растениям, окружающей среде, а также угрозы чрезвычайных ситуаций природного и техногенного характера;</w:t>
      </w:r>
    </w:p>
    <w:p w14:paraId="2E6A54C2" w14:textId="77777777" w:rsidR="00DD0780" w:rsidRPr="00DD0780" w:rsidRDefault="00DD0780" w:rsidP="00DD0780">
      <w:pPr>
        <w:rPr>
          <w:rFonts w:cs="Arial"/>
        </w:rPr>
      </w:pPr>
      <w:r w:rsidRPr="00DD0780">
        <w:rPr>
          <w:rFonts w:cs="Arial"/>
        </w:rPr>
        <w:t>причинение вреда жизни, здоровью граждан, вреда животным, растениям, окружающей среде, а также возникновение чрезвычайных ситуаций природного и техногенного характера;</w:t>
      </w:r>
    </w:p>
    <w:p w14:paraId="40426EAB" w14:textId="77777777" w:rsidR="00DD0780" w:rsidRPr="00DD0780" w:rsidRDefault="00DD0780" w:rsidP="00DD0780">
      <w:pPr>
        <w:rPr>
          <w:rFonts w:cs="Arial"/>
        </w:rPr>
      </w:pPr>
      <w:r w:rsidRPr="00DD0780">
        <w:rPr>
          <w:rFonts w:cs="Arial"/>
        </w:rPr>
        <w:t>3) приказ министра,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14:paraId="4F9C67F1" w14:textId="77777777" w:rsidR="00DD0780" w:rsidRPr="00DD0780" w:rsidRDefault="00DD0780" w:rsidP="00DD0780">
      <w:pPr>
        <w:rPr>
          <w:rFonts w:cs="Arial"/>
        </w:rPr>
      </w:pPr>
      <w:r w:rsidRPr="00DD0780">
        <w:rPr>
          <w:rFonts w:cs="Arial"/>
        </w:rPr>
        <w:t xml:space="preserve">29. Обращения и заявления, не позволяющие установить лицо, обратившееся в министерство, а также обращения и заявления, не содержащие сведений о фактах, указанных в подпункте 2 пункта 27 Административного регламента,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подпунктом 2 пункта 27 Административного регламента являться основанием для проведения внеплановой проверки, должностное лицо министерства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w:t>
      </w:r>
      <w:r w:rsidRPr="00DD0780">
        <w:rPr>
          <w:rFonts w:cs="Arial"/>
        </w:rPr>
        <w:lastRenderedPageBreak/>
        <w:t>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14:paraId="3E4C6FE1" w14:textId="77777777" w:rsidR="00DD0780" w:rsidRPr="00DD0780" w:rsidRDefault="00DD0780" w:rsidP="00DD0780">
      <w:pPr>
        <w:rPr>
          <w:rFonts w:cs="Arial"/>
        </w:rPr>
      </w:pPr>
      <w:r w:rsidRPr="00DD0780">
        <w:rPr>
          <w:rFonts w:cs="Arial"/>
        </w:rPr>
        <w:t>30. Внеплановая проверка может проводиться в форме документарной проверки и (или) выездной проверки.</w:t>
      </w:r>
    </w:p>
    <w:p w14:paraId="156CD0B9" w14:textId="77777777" w:rsidR="00DD0780" w:rsidRPr="00DD0780" w:rsidRDefault="00DD0780" w:rsidP="00DD0780">
      <w:pPr>
        <w:rPr>
          <w:rFonts w:cs="Arial"/>
        </w:rPr>
      </w:pPr>
      <w:r w:rsidRPr="00DD0780">
        <w:rPr>
          <w:rFonts w:cs="Arial"/>
        </w:rPr>
        <w:t>31. Внеплановая выездная проверка юридических лиц, индивидуальных предпринимателей может быть проведена министерством по основаниям, указанным в подпункте 2 пункта 28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w:t>
      </w:r>
    </w:p>
    <w:p w14:paraId="0A9015B6" w14:textId="77777777" w:rsidR="00DD0780" w:rsidRPr="00DD0780" w:rsidRDefault="00DD0780" w:rsidP="00DD0780">
      <w:pPr>
        <w:rPr>
          <w:rFonts w:cs="Arial"/>
        </w:rPr>
      </w:pPr>
      <w:r w:rsidRPr="00DD0780">
        <w:rPr>
          <w:rFonts w:cs="Arial"/>
        </w:rPr>
        <w:t xml:space="preserve">32. Для согласования министерством с органами прокуратуры проведения внеплановой выездной проверки юридических лиц, индивидуальных предпринимателей в органы прокуратуры направляется заявление по форме, утвержденной </w:t>
      </w:r>
      <w:hyperlink r:id="rId36" w:tgtFrame="Logical" w:history="1">
        <w:r w:rsidR="00500B59" w:rsidRPr="00FC54E2">
          <w:rPr>
            <w:rStyle w:val="a5"/>
            <w:rFonts w:cs="Arial"/>
          </w:rPr>
          <w:t>приказом Минэкономразвития России от 30.04.2009 № 141</w:t>
        </w:r>
      </w:hyperlink>
      <w:r w:rsidR="00500B59">
        <w:rPr>
          <w:rFonts w:cs="Arial"/>
        </w:rPr>
        <w:t xml:space="preserve"> </w:t>
      </w:r>
      <w:r w:rsidRPr="00DD0780">
        <w:rPr>
          <w:rFonts w:cs="Arial"/>
        </w:rPr>
        <w:t>"О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549DAC0D" w14:textId="77777777" w:rsidR="00DD0780" w:rsidRPr="00DD0780" w:rsidRDefault="00DD0780" w:rsidP="00DD0780">
      <w:pPr>
        <w:rPr>
          <w:rFonts w:cs="Arial"/>
        </w:rPr>
      </w:pPr>
      <w:r w:rsidRPr="00DD0780">
        <w:rPr>
          <w:rFonts w:cs="Arial"/>
        </w:rPr>
        <w:t>33. В день подписания приказа министром, заместителем министра о проведении внеплановой выездной проверки юридических лиц и индивидуальных предпринимателей в целях согласования ее проведения министерство представляет либо направляет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органы прокуратуры заявление о согласовании проведения внеплановой выездной проверки. К этому заявлению прилагаются копия приказа министра, заместителя министра о проведении внеплановой выездной проверки и документы, которые содержат сведения, послужившие основанием ее проведения.</w:t>
      </w:r>
    </w:p>
    <w:p w14:paraId="3FDE4CC2" w14:textId="77777777" w:rsidR="00DD0780" w:rsidRPr="00DD0780" w:rsidRDefault="00DD0780" w:rsidP="00DD0780">
      <w:pPr>
        <w:rPr>
          <w:rFonts w:cs="Arial"/>
        </w:rPr>
      </w:pPr>
      <w:r w:rsidRPr="00DD0780">
        <w:rPr>
          <w:rFonts w:cs="Arial"/>
        </w:rPr>
        <w:t>34. О проведении внеплановой выездной проверки, за исключением внеплановой выездной проверки, основания проведения которой указаны в подпункте 2 пункта 28 Административного регламента, юридическое лицо, индивидуальный предприниматель уведомляются министерством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министерство.</w:t>
      </w:r>
    </w:p>
    <w:p w14:paraId="4E3386BE" w14:textId="77777777" w:rsidR="00DD0780" w:rsidRPr="00DD0780" w:rsidRDefault="00DD0780" w:rsidP="00DD0780">
      <w:pPr>
        <w:rPr>
          <w:rFonts w:cs="Arial"/>
        </w:rPr>
      </w:pPr>
      <w:r w:rsidRPr="00DD0780">
        <w:rPr>
          <w:rFonts w:cs="Arial"/>
        </w:rPr>
        <w:t>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14:paraId="29C4FFD1" w14:textId="77777777" w:rsidR="00DD0780" w:rsidRPr="00DD0780" w:rsidRDefault="00DD0780" w:rsidP="00DD0780">
      <w:pPr>
        <w:rPr>
          <w:rFonts w:cs="Arial"/>
        </w:rPr>
      </w:pPr>
      <w:r w:rsidRPr="00DD0780">
        <w:rPr>
          <w:rFonts w:cs="Arial"/>
        </w:rPr>
        <w:t xml:space="preserve">35. Проведение внеплановой проверки осуществляется должностными лицами министерства, указанными в приказе министра, заместителя министра, с соблюдением при проведении проверки в отношении юридических лиц и индивидуальных предпринимателей </w:t>
      </w:r>
      <w:hyperlink r:id="rId37" w:history="1">
        <w:r w:rsidRPr="00DD0780">
          <w:rPr>
            <w:rStyle w:val="a5"/>
            <w:rFonts w:cs="Arial"/>
          </w:rPr>
          <w:t>Федерального закона от 26.12.2008 № 294-ФЗ</w:t>
        </w:r>
      </w:hyperlink>
      <w:r w:rsidRPr="00DD0780">
        <w:rPr>
          <w:rFonts w:cs="Arial"/>
        </w:rPr>
        <w:t>.</w:t>
      </w:r>
    </w:p>
    <w:p w14:paraId="0596B1C5" w14:textId="77777777" w:rsidR="00DD0780" w:rsidRPr="00DD0780" w:rsidRDefault="00DD0780" w:rsidP="00DD0780">
      <w:pPr>
        <w:rPr>
          <w:rFonts w:cs="Arial"/>
        </w:rPr>
      </w:pPr>
      <w:r w:rsidRPr="00DD0780">
        <w:rPr>
          <w:rFonts w:cs="Arial"/>
        </w:rPr>
        <w:t>36. В приказе о проведении проверки указываются:</w:t>
      </w:r>
    </w:p>
    <w:p w14:paraId="012E98EE" w14:textId="77777777" w:rsidR="00DD0780" w:rsidRPr="00DD0780" w:rsidRDefault="00DD0780" w:rsidP="00DD0780">
      <w:pPr>
        <w:rPr>
          <w:rFonts w:cs="Arial"/>
        </w:rPr>
      </w:pPr>
      <w:r w:rsidRPr="00DD0780">
        <w:rPr>
          <w:rFonts w:cs="Arial"/>
        </w:rPr>
        <w:t>1) наименование министерства, а также вид (виды) государственного контроля (надзора);</w:t>
      </w:r>
    </w:p>
    <w:p w14:paraId="73AD8513" w14:textId="77777777" w:rsidR="00DD0780" w:rsidRPr="00DD0780" w:rsidRDefault="00DD0780" w:rsidP="00DD0780">
      <w:pPr>
        <w:rPr>
          <w:rFonts w:cs="Arial"/>
        </w:rPr>
      </w:pPr>
      <w:r w:rsidRPr="00DD0780">
        <w:rPr>
          <w:rFonts w:cs="Arial"/>
        </w:rPr>
        <w:t xml:space="preserve">2) фамилия, имя, отчество (последнее - при наличии), должность должностного лица (должностных лиц), уполномоченного (уполномоченных) на проведение проверки, </w:t>
      </w:r>
      <w:r w:rsidRPr="00DD0780">
        <w:rPr>
          <w:rFonts w:cs="Arial"/>
        </w:rPr>
        <w:lastRenderedPageBreak/>
        <w:t>а также привлекаемых к проведению проверки экспертов, представителей экспертных организаций;</w:t>
      </w:r>
    </w:p>
    <w:p w14:paraId="62D726F5" w14:textId="77777777" w:rsidR="00DD0780" w:rsidRPr="00DD0780" w:rsidRDefault="00DD0780" w:rsidP="00DD0780">
      <w:pPr>
        <w:rPr>
          <w:rFonts w:cs="Arial"/>
        </w:rPr>
      </w:pPr>
      <w:r w:rsidRPr="00DD0780">
        <w:rPr>
          <w:rFonts w:cs="Arial"/>
        </w:rPr>
        <w:t>3) наименование юридического лица или фамилия, имя, отчество (последнее - при наличии)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14:paraId="72FE7086" w14:textId="77777777" w:rsidR="00DD0780" w:rsidRPr="00DD0780" w:rsidRDefault="00DD0780" w:rsidP="00DD0780">
      <w:pPr>
        <w:rPr>
          <w:rFonts w:cs="Arial"/>
        </w:rPr>
      </w:pPr>
      <w:r w:rsidRPr="00DD0780">
        <w:rPr>
          <w:rFonts w:cs="Arial"/>
        </w:rPr>
        <w:t>4) цели, задачи, предмет проверки и срок ее проведения;</w:t>
      </w:r>
    </w:p>
    <w:p w14:paraId="262FB79F" w14:textId="77777777" w:rsidR="00DD0780" w:rsidRPr="00DD0780" w:rsidRDefault="00DD0780" w:rsidP="00DD0780">
      <w:pPr>
        <w:rPr>
          <w:rFonts w:cs="Arial"/>
        </w:rPr>
      </w:pPr>
      <w:r w:rsidRPr="00DD0780">
        <w:rPr>
          <w:rFonts w:cs="Arial"/>
        </w:rPr>
        <w:t>5) правовые основания проведения проверки;</w:t>
      </w:r>
    </w:p>
    <w:p w14:paraId="0FA41AD1" w14:textId="77777777" w:rsidR="00DD0780" w:rsidRPr="00DD0780" w:rsidRDefault="00DD0780" w:rsidP="00DD0780">
      <w:pPr>
        <w:rPr>
          <w:rFonts w:cs="Arial"/>
        </w:rPr>
      </w:pPr>
      <w:r w:rsidRPr="00DD0780">
        <w:rPr>
          <w:rFonts w:cs="Arial"/>
        </w:rPr>
        <w:t>6) сроки проведения и перечень мероприятий по контролю, необходимых для достижения целей и задач проведения проверки;</w:t>
      </w:r>
    </w:p>
    <w:p w14:paraId="25A5856A" w14:textId="77777777" w:rsidR="00DD0780" w:rsidRPr="00DD0780" w:rsidRDefault="00DD0780" w:rsidP="00DD0780">
      <w:pPr>
        <w:rPr>
          <w:rFonts w:cs="Arial"/>
        </w:rPr>
      </w:pPr>
      <w:r w:rsidRPr="00DD0780">
        <w:rPr>
          <w:rFonts w:cs="Arial"/>
        </w:rPr>
        <w:t>7) перечень административных регламентов по осуществлению государственного контроля (надзора);</w:t>
      </w:r>
    </w:p>
    <w:p w14:paraId="59FC03E8" w14:textId="77777777" w:rsidR="00DD0780" w:rsidRPr="00DD0780" w:rsidRDefault="00DD0780" w:rsidP="00DD0780">
      <w:pPr>
        <w:rPr>
          <w:rFonts w:cs="Arial"/>
        </w:rPr>
      </w:pPr>
      <w:r w:rsidRPr="00DD0780">
        <w:rPr>
          <w:rFonts w:cs="Arial"/>
        </w:rPr>
        <w:t>8)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14:paraId="342EB14D" w14:textId="77777777" w:rsidR="00DD0780" w:rsidRPr="00DD0780" w:rsidRDefault="00DD0780" w:rsidP="00DD0780">
      <w:pPr>
        <w:rPr>
          <w:rFonts w:cs="Arial"/>
        </w:rPr>
      </w:pPr>
      <w:r w:rsidRPr="00DD0780">
        <w:rPr>
          <w:rFonts w:cs="Arial"/>
        </w:rPr>
        <w:t>9) даты начала и окончания проведения проверки;</w:t>
      </w:r>
    </w:p>
    <w:p w14:paraId="7E549E87" w14:textId="77777777" w:rsidR="00DD0780" w:rsidRPr="00DD0780" w:rsidRDefault="00DD0780" w:rsidP="00DD0780">
      <w:pPr>
        <w:rPr>
          <w:rFonts w:cs="Arial"/>
        </w:rPr>
      </w:pPr>
      <w:r w:rsidRPr="00DD0780">
        <w:rPr>
          <w:rFonts w:cs="Arial"/>
        </w:rPr>
        <w:t>10) иные сведения, если это предусмотрено типовой формой приказа министра, заместителя министра.</w:t>
      </w:r>
    </w:p>
    <w:p w14:paraId="0F528CCB" w14:textId="77777777" w:rsidR="00DD0780" w:rsidRPr="00DD0780" w:rsidRDefault="00DD0780" w:rsidP="00DD0780">
      <w:pPr>
        <w:rPr>
          <w:rFonts w:cs="Arial"/>
        </w:rPr>
      </w:pPr>
      <w:r w:rsidRPr="00DD0780">
        <w:rPr>
          <w:rFonts w:cs="Arial"/>
        </w:rPr>
        <w:t>37. Проверка проводится в сроки, указанные в приказе министра, заместителя министра о проведении проверки.</w:t>
      </w:r>
    </w:p>
    <w:p w14:paraId="6CF00303" w14:textId="77777777" w:rsidR="00DD0780" w:rsidRPr="00DD0780" w:rsidRDefault="00DD0780" w:rsidP="00DD0780">
      <w:pPr>
        <w:rPr>
          <w:rFonts w:cs="Arial"/>
        </w:rPr>
      </w:pPr>
      <w:r w:rsidRPr="00DD0780">
        <w:rPr>
          <w:rFonts w:cs="Arial"/>
        </w:rPr>
        <w:t>38. Проверка проводится должностным лицом (должностными лицами) с участием лиц и организаций, привлекаемых в качестве экспертов, аккредитованных в установленном порядке, которые указаны в приказе министра, заместителя министра.</w:t>
      </w:r>
    </w:p>
    <w:p w14:paraId="4EB07DEE" w14:textId="77777777" w:rsidR="00DD0780" w:rsidRPr="00DD0780" w:rsidRDefault="00DD0780" w:rsidP="00DD0780">
      <w:pPr>
        <w:rPr>
          <w:rFonts w:cs="Arial"/>
        </w:rPr>
      </w:pPr>
      <w:r w:rsidRPr="00DD0780">
        <w:rPr>
          <w:rFonts w:cs="Arial"/>
        </w:rPr>
        <w:t xml:space="preserve">39. Плановая проверка может проводиться в форме документарной и (или) выездной проверки в порядке, установленном </w:t>
      </w:r>
      <w:hyperlink r:id="rId38" w:history="1">
        <w:r w:rsidRPr="00DD0780">
          <w:rPr>
            <w:rStyle w:val="a5"/>
            <w:rFonts w:cs="Arial"/>
          </w:rPr>
          <w:t>Федеральным законом от 26.12.2008 № 294-ФЗ</w:t>
        </w:r>
      </w:hyperlink>
      <w:r w:rsidRPr="00DD0780">
        <w:rPr>
          <w:rFonts w:cs="Arial"/>
        </w:rPr>
        <w:t>.</w:t>
      </w:r>
    </w:p>
    <w:p w14:paraId="63DBE668" w14:textId="77777777" w:rsidR="00DD0780" w:rsidRPr="00DD0780" w:rsidRDefault="00DD0780" w:rsidP="00DD0780">
      <w:pPr>
        <w:rPr>
          <w:rFonts w:cs="Arial"/>
        </w:rPr>
      </w:pPr>
      <w:r w:rsidRPr="00DD0780">
        <w:rPr>
          <w:rFonts w:cs="Arial"/>
        </w:rPr>
        <w:t>40. Предметом документарной проверки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установленных законодательством Российской Федерации, исполнением предписаний и постановлений органов, исполняющих государственную функцию.</w:t>
      </w:r>
    </w:p>
    <w:p w14:paraId="0623008C" w14:textId="77777777" w:rsidR="00DD0780" w:rsidRPr="00DD0780" w:rsidRDefault="00DD0780" w:rsidP="00DD0780">
      <w:pPr>
        <w:rPr>
          <w:rFonts w:cs="Arial"/>
        </w:rPr>
      </w:pPr>
      <w:r w:rsidRPr="00DD0780">
        <w:rPr>
          <w:rFonts w:cs="Arial"/>
        </w:rPr>
        <w:t xml:space="preserve">41. В процессе проведения документарной проверки должностными лицами министерства в первую очередь рассматриваются документы юридического лица, индивидуального предпринимателя, имеющиеся в распоряжении министерства, в том числе уведомления о начале осуществления отдельных видов предпринимательской деятельности, представленные в порядке, установленном статьей 8 </w:t>
      </w:r>
      <w:hyperlink r:id="rId39" w:history="1">
        <w:r w:rsidRPr="00DD0780">
          <w:rPr>
            <w:rStyle w:val="a5"/>
            <w:rFonts w:cs="Arial"/>
          </w:rPr>
          <w:t>Федерального закона от 26.12.2008 № 294-ФЗ</w:t>
        </w:r>
      </w:hyperlink>
      <w:r w:rsidRPr="00DD0780">
        <w:rPr>
          <w:rFonts w:cs="Arial"/>
        </w:rPr>
        <w:t>, акты предыдущих проверок, материалы рассмотрения дел об административных правонарушениях и иные документы о результатах осуществленных в отношении этого юридического лица, индивидуального предпринимателя проверок в рамках исполнения государственной функции.</w:t>
      </w:r>
    </w:p>
    <w:p w14:paraId="07D8A965" w14:textId="77777777" w:rsidR="00DD0780" w:rsidRPr="00DD0780" w:rsidRDefault="00DD0780" w:rsidP="00DD0780">
      <w:pPr>
        <w:rPr>
          <w:rFonts w:cs="Arial"/>
        </w:rPr>
      </w:pPr>
      <w:r w:rsidRPr="00DD0780">
        <w:rPr>
          <w:rFonts w:cs="Arial"/>
        </w:rPr>
        <w:t>42. В случае если достоверность сведений, содержащихся в документах, имеющихся в распоряжении министерства,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министерство направляет в адрес юридического лица или индивидуального предпринимателя мотивированный запрос с требованием о представлении иных документов, необходимых для рассмотрения в ходе проведения документарной проверки. К запросу прилагается заверенная печатью копия приказа министра, заместителя министра о проведении документарной проверки.</w:t>
      </w:r>
    </w:p>
    <w:p w14:paraId="1DE73374" w14:textId="77777777" w:rsidR="00DD0780" w:rsidRPr="00DD0780" w:rsidRDefault="00DD0780" w:rsidP="00DD0780">
      <w:pPr>
        <w:rPr>
          <w:rFonts w:cs="Arial"/>
        </w:rPr>
      </w:pPr>
      <w:r w:rsidRPr="00DD0780">
        <w:rPr>
          <w:rFonts w:cs="Arial"/>
        </w:rPr>
        <w:lastRenderedPageBreak/>
        <w:t>Не допускается требовать нотариального удостоверения копий документов, если иное не предусмотрено законодательством Российской Федерации.</w:t>
      </w:r>
    </w:p>
    <w:p w14:paraId="49AD9F9D" w14:textId="77777777" w:rsidR="00DD0780" w:rsidRPr="00DD0780" w:rsidRDefault="00DD0780" w:rsidP="00DD0780">
      <w:pPr>
        <w:rPr>
          <w:rFonts w:cs="Arial"/>
        </w:rPr>
      </w:pPr>
      <w:r w:rsidRPr="00DD0780">
        <w:rPr>
          <w:rFonts w:cs="Arial"/>
        </w:rPr>
        <w:t>43. 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документах, находящихся в министерстве, и (или) полученным в ходе осуществления государственного контроля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14:paraId="24D125E6" w14:textId="77777777" w:rsidR="00DD0780" w:rsidRPr="00DD0780" w:rsidRDefault="00DD0780" w:rsidP="00DD0780">
      <w:pPr>
        <w:rPr>
          <w:rFonts w:cs="Arial"/>
        </w:rPr>
      </w:pPr>
      <w:r w:rsidRPr="00DD0780">
        <w:rPr>
          <w:rFonts w:cs="Arial"/>
        </w:rPr>
        <w:t>44.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министерство установит признаки нарушения требований пожарной безопасности в лесах, должностные лица министерства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14:paraId="06A7B68F" w14:textId="77777777" w:rsidR="00DD0780" w:rsidRPr="00DD0780" w:rsidRDefault="00DD0780" w:rsidP="00DD0780">
      <w:pPr>
        <w:rPr>
          <w:rFonts w:cs="Arial"/>
        </w:rPr>
      </w:pPr>
      <w:r w:rsidRPr="00DD0780">
        <w:rPr>
          <w:rFonts w:cs="Arial"/>
        </w:rPr>
        <w:t>45. При проведении документарной проверки министерство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министерством от иных органов государственного контроля (надзора), органов муниципального контроля.</w:t>
      </w:r>
    </w:p>
    <w:p w14:paraId="6B1342CB" w14:textId="77777777" w:rsidR="00DD0780" w:rsidRPr="00DD0780" w:rsidRDefault="00DD0780" w:rsidP="00DD0780">
      <w:pPr>
        <w:rPr>
          <w:rFonts w:cs="Arial"/>
        </w:rPr>
      </w:pPr>
      <w:r w:rsidRPr="00DD0780">
        <w:rPr>
          <w:rFonts w:cs="Arial"/>
        </w:rPr>
        <w:t>46. Предметом выездной проверки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w:t>
      </w:r>
    </w:p>
    <w:p w14:paraId="5CF66473" w14:textId="77777777" w:rsidR="00DD0780" w:rsidRPr="00DD0780" w:rsidRDefault="00DD0780" w:rsidP="00DD0780">
      <w:pPr>
        <w:rPr>
          <w:rFonts w:cs="Arial"/>
        </w:rPr>
      </w:pPr>
      <w:r w:rsidRPr="00DD0780">
        <w:rPr>
          <w:rFonts w:cs="Arial"/>
        </w:rPr>
        <w:t>47. Выездная проверка (как плановая, так и внеплановая)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 Выездные проверки в отношении граждан, не являющихся индивидуальными предпринимателями, проводятся по месту фактического осуществления их деятельности.</w:t>
      </w:r>
    </w:p>
    <w:p w14:paraId="73786F9C" w14:textId="77777777" w:rsidR="00DD0780" w:rsidRPr="00DD0780" w:rsidRDefault="00DD0780" w:rsidP="00DD0780">
      <w:pPr>
        <w:rPr>
          <w:rFonts w:cs="Arial"/>
        </w:rPr>
      </w:pPr>
      <w:r w:rsidRPr="00DD0780">
        <w:rPr>
          <w:rFonts w:cs="Arial"/>
        </w:rPr>
        <w:t>48. Выездная проверка проводится в случае, если при документарной проверке не представляется возможным:</w:t>
      </w:r>
    </w:p>
    <w:p w14:paraId="6E5E99B9" w14:textId="77777777" w:rsidR="00DD0780" w:rsidRPr="00DD0780" w:rsidRDefault="00DD0780" w:rsidP="00DD0780">
      <w:pPr>
        <w:rPr>
          <w:rFonts w:cs="Arial"/>
        </w:rPr>
      </w:pPr>
      <w:r w:rsidRPr="00DD0780">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министерства документах юридического лица, индивидуального предпринимателя;</w:t>
      </w:r>
    </w:p>
    <w:p w14:paraId="3E3C3755" w14:textId="77777777" w:rsidR="00DD0780" w:rsidRPr="00DD0780" w:rsidRDefault="00DD0780" w:rsidP="00DD0780">
      <w:pPr>
        <w:rPr>
          <w:rFonts w:cs="Arial"/>
        </w:rPr>
      </w:pPr>
      <w:r w:rsidRPr="00DD0780">
        <w:rPr>
          <w:rFonts w:cs="Arial"/>
        </w:rPr>
        <w:t>2) оценить соответствие деятельности юридического лица, индивидуального предпринимателя требованиям пожарной безопасности в лесах.</w:t>
      </w:r>
    </w:p>
    <w:p w14:paraId="27238BBA" w14:textId="77777777" w:rsidR="00DD0780" w:rsidRPr="00DD0780" w:rsidRDefault="00DD0780" w:rsidP="00DD0780">
      <w:pPr>
        <w:rPr>
          <w:rFonts w:cs="Arial"/>
        </w:rPr>
      </w:pPr>
      <w:r w:rsidRPr="00DD0780">
        <w:rPr>
          <w:rFonts w:cs="Arial"/>
        </w:rPr>
        <w:t xml:space="preserve">49. Выездная проверка начинается с предъявления служебного удостоверения должностными лицами министерства,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заверенной копией приказа министра, заместителя </w:t>
      </w:r>
      <w:r w:rsidRPr="00DD0780">
        <w:rPr>
          <w:rFonts w:cs="Arial"/>
        </w:rPr>
        <w:lastRenderedPageBreak/>
        <w:t>министра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 экспертных организаций, привлекаемых к выездной проверке, со сроками и с условиями ее проведения.</w:t>
      </w:r>
    </w:p>
    <w:p w14:paraId="19B41BDD" w14:textId="77777777" w:rsidR="00DD0780" w:rsidRPr="00DD0780" w:rsidRDefault="00DD0780" w:rsidP="00DD0780">
      <w:pPr>
        <w:rPr>
          <w:rFonts w:cs="Arial"/>
        </w:rPr>
      </w:pPr>
      <w:r w:rsidRPr="00DD0780">
        <w:rPr>
          <w:rFonts w:cs="Arial"/>
        </w:rPr>
        <w:t>Заверенная оттиском печати копия приказа министра, заместителя министра о проведении проверки вручается под роспись должностным лицом министерства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служебного удостоверения.</w:t>
      </w:r>
    </w:p>
    <w:p w14:paraId="2D9DB717" w14:textId="77777777" w:rsidR="00DD0780" w:rsidRPr="00DD0780" w:rsidRDefault="00DD0780" w:rsidP="00DD0780">
      <w:pPr>
        <w:rPr>
          <w:rFonts w:cs="Arial"/>
        </w:rPr>
      </w:pPr>
      <w:r w:rsidRPr="00DD0780">
        <w:rPr>
          <w:rFonts w:cs="Arial"/>
        </w:rPr>
        <w:t>50.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министерства,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
    <w:p w14:paraId="1685C3FA" w14:textId="77777777" w:rsidR="00DD0780" w:rsidRPr="00DD0780" w:rsidRDefault="00DD0780" w:rsidP="00DD0780">
      <w:pPr>
        <w:rPr>
          <w:rFonts w:cs="Arial"/>
        </w:rPr>
      </w:pPr>
      <w:r w:rsidRPr="00DD0780">
        <w:rPr>
          <w:rFonts w:cs="Arial"/>
        </w:rPr>
        <w:t xml:space="preserve">51. По результатам проведенной проверки непосредственно после ее завершения в соответствии с Типовой формой акта проверки, утвержденной </w:t>
      </w:r>
      <w:hyperlink r:id="rId40" w:tgtFrame="Logical" w:history="1">
        <w:r w:rsidRPr="00FC54E2">
          <w:rPr>
            <w:rStyle w:val="a5"/>
            <w:rFonts w:cs="Arial"/>
          </w:rPr>
          <w:t>приказом Минэкономразвития России от 30.04.2009 № 141</w:t>
        </w:r>
      </w:hyperlink>
      <w:r w:rsidRPr="00DD0780">
        <w:rPr>
          <w:rFonts w:cs="Arial"/>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составляется акт проверки в двух экземплярах.</w:t>
      </w:r>
    </w:p>
    <w:p w14:paraId="24BC0066" w14:textId="77777777" w:rsidR="00DD0780" w:rsidRPr="00DD0780" w:rsidRDefault="00DD0780" w:rsidP="00DD0780">
      <w:pPr>
        <w:rPr>
          <w:rFonts w:cs="Arial"/>
        </w:rPr>
      </w:pPr>
      <w:r w:rsidRPr="00DD0780">
        <w:rPr>
          <w:rFonts w:cs="Arial"/>
        </w:rPr>
        <w:t>При составлении акта проверки указываются следующие сведения:</w:t>
      </w:r>
    </w:p>
    <w:p w14:paraId="5B6813D5" w14:textId="77777777" w:rsidR="00DD0780" w:rsidRPr="00DD0780" w:rsidRDefault="00DD0780" w:rsidP="00DD0780">
      <w:pPr>
        <w:rPr>
          <w:rFonts w:cs="Arial"/>
        </w:rPr>
      </w:pPr>
      <w:r w:rsidRPr="00DD0780">
        <w:rPr>
          <w:rFonts w:cs="Arial"/>
        </w:rPr>
        <w:t>1) дата, время и место составления акта проверки;</w:t>
      </w:r>
    </w:p>
    <w:p w14:paraId="42CDB6DC" w14:textId="77777777" w:rsidR="00DD0780" w:rsidRPr="00DD0780" w:rsidRDefault="00DD0780" w:rsidP="00DD0780">
      <w:pPr>
        <w:rPr>
          <w:rFonts w:cs="Arial"/>
        </w:rPr>
      </w:pPr>
      <w:r w:rsidRPr="00DD0780">
        <w:rPr>
          <w:rFonts w:cs="Arial"/>
        </w:rPr>
        <w:t>2) наименование министерства;</w:t>
      </w:r>
    </w:p>
    <w:p w14:paraId="68ECDFA6" w14:textId="77777777" w:rsidR="00DD0780" w:rsidRPr="00DD0780" w:rsidRDefault="00DD0780" w:rsidP="00DD0780">
      <w:pPr>
        <w:rPr>
          <w:rFonts w:cs="Arial"/>
        </w:rPr>
      </w:pPr>
      <w:r w:rsidRPr="00DD0780">
        <w:rPr>
          <w:rFonts w:cs="Arial"/>
        </w:rPr>
        <w:t>3) дата и номер приказа, на основании которого проведена проверка;</w:t>
      </w:r>
    </w:p>
    <w:p w14:paraId="624CD951" w14:textId="77777777" w:rsidR="00DD0780" w:rsidRPr="00DD0780" w:rsidRDefault="00DD0780" w:rsidP="00DD0780">
      <w:pPr>
        <w:rPr>
          <w:rFonts w:cs="Arial"/>
        </w:rPr>
      </w:pPr>
      <w:r w:rsidRPr="00DD0780">
        <w:rPr>
          <w:rFonts w:cs="Arial"/>
        </w:rPr>
        <w:t>4) фамилии, имена, отчества и должности должностного лица или должностных лиц, проводивших проверку;</w:t>
      </w:r>
    </w:p>
    <w:p w14:paraId="3939D57D" w14:textId="77777777" w:rsidR="00DD0780" w:rsidRPr="00DD0780" w:rsidRDefault="00DD0780" w:rsidP="00DD0780">
      <w:pPr>
        <w:rPr>
          <w:rFonts w:cs="Arial"/>
        </w:rPr>
      </w:pPr>
      <w:r w:rsidRPr="00DD0780">
        <w:rPr>
          <w:rFonts w:cs="Arial"/>
        </w:rPr>
        <w:t>5) наименование проверяемого юридического лица или фамилия, имя, отчество (последнее - при наличии) индивидуального предпринимателя, фамилия, имя, отчество (последнее - при наличии), должность представителя юридического лица или представителя индивидуального предпринимателя, присутствовавших при проведении проверки;</w:t>
      </w:r>
    </w:p>
    <w:p w14:paraId="7ABFE6D0" w14:textId="77777777" w:rsidR="00DD0780" w:rsidRPr="00DD0780" w:rsidRDefault="00DD0780" w:rsidP="00DD0780">
      <w:pPr>
        <w:rPr>
          <w:rFonts w:cs="Arial"/>
        </w:rPr>
      </w:pPr>
      <w:r w:rsidRPr="00DD0780">
        <w:rPr>
          <w:rFonts w:cs="Arial"/>
        </w:rPr>
        <w:t>6) дата, время, продолжительность и место проведения проверки;</w:t>
      </w:r>
    </w:p>
    <w:p w14:paraId="2F06A190" w14:textId="77777777" w:rsidR="00DD0780" w:rsidRPr="00DD0780" w:rsidRDefault="00DD0780" w:rsidP="00DD0780">
      <w:pPr>
        <w:rPr>
          <w:rFonts w:cs="Arial"/>
        </w:rPr>
      </w:pPr>
      <w:r w:rsidRPr="00DD0780">
        <w:rPr>
          <w:rFonts w:cs="Arial"/>
        </w:rPr>
        <w:t>7)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14:paraId="2C70EFA6" w14:textId="77777777" w:rsidR="00DD0780" w:rsidRPr="00DD0780" w:rsidRDefault="00DD0780" w:rsidP="00DD0780">
      <w:pPr>
        <w:rPr>
          <w:rFonts w:cs="Arial"/>
        </w:rPr>
      </w:pPr>
      <w:r w:rsidRPr="00DD0780">
        <w:rPr>
          <w:rFonts w:cs="Arial"/>
        </w:rPr>
        <w:t>8) сведения об ознакомлении или об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
    <w:p w14:paraId="03A68116" w14:textId="77777777" w:rsidR="00DD0780" w:rsidRPr="00DD0780" w:rsidRDefault="00DD0780" w:rsidP="00DD0780">
      <w:pPr>
        <w:rPr>
          <w:rFonts w:cs="Arial"/>
        </w:rPr>
      </w:pPr>
      <w:r w:rsidRPr="00DD0780">
        <w:rPr>
          <w:rFonts w:cs="Arial"/>
        </w:rPr>
        <w:t>9) подписи должностного лица или должностных лиц, проводивших проверку.</w:t>
      </w:r>
    </w:p>
    <w:p w14:paraId="25B2CAF0" w14:textId="77777777" w:rsidR="00DD0780" w:rsidRPr="00DD0780" w:rsidRDefault="00DD0780" w:rsidP="00DD0780">
      <w:pPr>
        <w:rPr>
          <w:rFonts w:cs="Arial"/>
        </w:rPr>
      </w:pPr>
      <w:r w:rsidRPr="00DD0780">
        <w:rPr>
          <w:rFonts w:cs="Arial"/>
        </w:rPr>
        <w:lastRenderedPageBreak/>
        <w:t>В акте проверки делается запись о наличии или об отсутствии нарушений требований пожарной безопасности в лесах на проверяемом объекте.</w:t>
      </w:r>
    </w:p>
    <w:p w14:paraId="57201787" w14:textId="77777777" w:rsidR="00DD0780" w:rsidRPr="00DD0780" w:rsidRDefault="00DD0780" w:rsidP="00DD0780">
      <w:pPr>
        <w:rPr>
          <w:rFonts w:cs="Arial"/>
        </w:rPr>
      </w:pPr>
      <w:r w:rsidRPr="00DD0780">
        <w:rPr>
          <w:rFonts w:cs="Arial"/>
        </w:rPr>
        <w:t>52. Должностное лицо министерства к акту проверки прилагает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акты отбора проб/образцов, протоколы выполненных анализов, измерений, тестирования, фото- и видеодокументы,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протокол осмотра принадлежащих юридическому лицу или индивидуальному предпринимателю помещений, территорий и находящихся там вещей и документов, предписания об устранении выявленных нарушений и иные связанные с результатами проверки документы или их копии.</w:t>
      </w:r>
    </w:p>
    <w:p w14:paraId="053374AE" w14:textId="77777777" w:rsidR="00DD0780" w:rsidRPr="00DD0780" w:rsidRDefault="00DD0780" w:rsidP="00DD0780">
      <w:pPr>
        <w:rPr>
          <w:rFonts w:cs="Arial"/>
        </w:rPr>
      </w:pPr>
      <w:r w:rsidRPr="00DD0780">
        <w:rPr>
          <w:rFonts w:cs="Arial"/>
        </w:rPr>
        <w:t>53. Должностное лицо министерства оформляет акт проверки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министерстве. При наличии согласия проверяемого лица на осуществление взаимодействия в электронной форме в рамках государственного контроля (надзора) акт проверки может быть направлен в форме электронного документа, подписанного усиленной квалифицированной электронной подписью должностного лица министерства,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должностного лица министерства,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14:paraId="220FFA80" w14:textId="77777777" w:rsidR="00DD0780" w:rsidRPr="00DD0780" w:rsidRDefault="00DD0780" w:rsidP="00DD0780">
      <w:pPr>
        <w:rPr>
          <w:rFonts w:cs="Arial"/>
        </w:rPr>
      </w:pPr>
      <w:r w:rsidRPr="00DD0780">
        <w:rPr>
          <w:rFonts w:cs="Arial"/>
        </w:rPr>
        <w:t>54. В случае выявления при проведении проверки нарушений юридическим лицом, индивидуальным предпринимателем обязательных требований должностное лицо, проводившее проверку, в пределах полномочий, предусмотренных законодательством Российской Федерации, обязано:</w:t>
      </w:r>
    </w:p>
    <w:p w14:paraId="5A09B852" w14:textId="77777777" w:rsidR="00DD0780" w:rsidRPr="00DD0780" w:rsidRDefault="00DD0780" w:rsidP="00DD0780">
      <w:pPr>
        <w:rPr>
          <w:rFonts w:cs="Arial"/>
        </w:rPr>
      </w:pPr>
      <w:r w:rsidRPr="00DD0780">
        <w:rPr>
          <w:rFonts w:cs="Arial"/>
        </w:rPr>
        <w:t>1) выдать предписание юридическому лицу, индивидуальному предпринимателю об устранении выявленных нарушений с указанием сроков их устранения и/или о проведении мероприятий по предотвращению причинения вреда жизни, здоровью людей, вреда животным, растениям, окружающей среде,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14:paraId="41F107FE" w14:textId="77777777" w:rsidR="00DD0780" w:rsidRPr="00DD0780" w:rsidRDefault="00DD0780" w:rsidP="00DD0780">
      <w:pPr>
        <w:rPr>
          <w:rFonts w:cs="Arial"/>
        </w:rPr>
      </w:pPr>
      <w:r w:rsidRPr="00DD0780">
        <w:rPr>
          <w:rFonts w:cs="Arial"/>
        </w:rPr>
        <w:t xml:space="preserve">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обеспечению безопасности государства, предупреждению возникновения чрезвычайных ситуаций природного и </w:t>
      </w:r>
      <w:r w:rsidRPr="00DD0780">
        <w:rPr>
          <w:rFonts w:cs="Arial"/>
        </w:rPr>
        <w:lastRenderedPageBreak/>
        <w:t>техногенного характера, а также меры по привлечению лиц, допустивших выявленные нарушения, к ответственности.</w:t>
      </w:r>
    </w:p>
    <w:p w14:paraId="56CC6BD2" w14:textId="77777777" w:rsidR="00DD0780" w:rsidRPr="00DD0780" w:rsidRDefault="00DD0780" w:rsidP="00DD0780">
      <w:pPr>
        <w:rPr>
          <w:rFonts w:cs="Arial"/>
        </w:rPr>
      </w:pPr>
      <w:r w:rsidRPr="00DD0780">
        <w:rPr>
          <w:rFonts w:cs="Arial"/>
        </w:rPr>
        <w:t xml:space="preserve">55. При выявлении в ходе или по результатам проверки нарушений требований пожарной безопасности в лесах, за которые предусмотрена административная ответственность, и при отсутствии необходимости проведения административного расследования должностным лицом министерства составляется протокол об административном правонарушении в соответствии с требованиями </w:t>
      </w:r>
      <w:hyperlink r:id="rId41" w:history="1">
        <w:r w:rsidRPr="00DD0780">
          <w:rPr>
            <w:rStyle w:val="a5"/>
            <w:rFonts w:cs="Arial"/>
          </w:rPr>
          <w:t>Кодекса Российской Федерации об административных правонарушениях</w:t>
        </w:r>
      </w:hyperlink>
      <w:r w:rsidRPr="00DD0780">
        <w:rPr>
          <w:rFonts w:cs="Arial"/>
        </w:rPr>
        <w:t>.</w:t>
      </w:r>
    </w:p>
    <w:p w14:paraId="7B513B3D" w14:textId="77777777" w:rsidR="00DD0780" w:rsidRPr="00DD0780" w:rsidRDefault="00DD0780" w:rsidP="00DD0780">
      <w:pPr>
        <w:rPr>
          <w:rFonts w:cs="Arial"/>
        </w:rPr>
      </w:pPr>
      <w:r w:rsidRPr="00DD0780">
        <w:rPr>
          <w:rFonts w:cs="Arial"/>
        </w:rPr>
        <w:t>56. В случае если при проведении проверки установлено, что деятельность юридического лица, его филиала, представительства, структурного подразделения,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безопасности государства, возникновения чрезвычайных ситуаций природного и техногенного характера или такой вред причинен, министерство обязано незамедлительно принять 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индивидуального предпринимателя в порядке, установленном Кодексом Российской Федерации об административных правонарушениях, отзыва продукции, представляющей опасность для жизни, здоровья граждан и для окружающей среды, из оборота и довести до сведения граждан, а также других юридических лиц, индивидуальных предпринимателей любым доступным способом информацию о наличии угрозы причинения вреда и способах его предотвращения.</w:t>
      </w:r>
    </w:p>
    <w:p w14:paraId="765A9F33" w14:textId="77777777" w:rsidR="00DD0780" w:rsidRPr="00DD0780" w:rsidRDefault="00DD0780" w:rsidP="00DD0780">
      <w:pPr>
        <w:rPr>
          <w:rFonts w:cs="Arial"/>
        </w:rPr>
      </w:pPr>
      <w:r w:rsidRPr="00DD0780">
        <w:rPr>
          <w:rFonts w:cs="Arial"/>
        </w:rPr>
        <w:t>57. При выявлении признаков преступления материалы, указывающие на его наличие, передаются должностными лицами министерства в течение трех рабочих дней в правоохранительные органы для принятия решения в соответствии с уголовным процессуальным законодательством.</w:t>
      </w:r>
    </w:p>
    <w:p w14:paraId="0D9A541A" w14:textId="77777777" w:rsidR="00DD0780" w:rsidRPr="00DD0780" w:rsidRDefault="00DD0780" w:rsidP="00DD0780">
      <w:pPr>
        <w:rPr>
          <w:rFonts w:cs="Arial"/>
        </w:rPr>
      </w:pPr>
      <w:r w:rsidRPr="00DD0780">
        <w:rPr>
          <w:rFonts w:cs="Arial"/>
        </w:rPr>
        <w:t xml:space="preserve">58. В случае выявления нарушений, расследование и </w:t>
      </w:r>
      <w:proofErr w:type="gramStart"/>
      <w:r w:rsidRPr="00DD0780">
        <w:rPr>
          <w:rFonts w:cs="Arial"/>
        </w:rPr>
        <w:t>принятие решений</w:t>
      </w:r>
      <w:proofErr w:type="gramEnd"/>
      <w:r w:rsidRPr="00DD0780">
        <w:rPr>
          <w:rFonts w:cs="Arial"/>
        </w:rPr>
        <w:t xml:space="preserve"> по которым не входит в компетенцию министерства, указывающие на наличие нарушения материалы направляются в течение трех рабочих дней по подведомственности в соответствующие органы исполнительной власти для принятия решения.</w:t>
      </w:r>
    </w:p>
    <w:p w14:paraId="74992490" w14:textId="77777777" w:rsidR="00DD0780" w:rsidRPr="00DD0780" w:rsidRDefault="00DD0780" w:rsidP="00DD0780">
      <w:pPr>
        <w:rPr>
          <w:rFonts w:cs="Arial"/>
        </w:rPr>
      </w:pPr>
      <w:r w:rsidRPr="00DD0780">
        <w:rPr>
          <w:rFonts w:cs="Arial"/>
        </w:rPr>
        <w:t>59. Результат выполнения административной процедуры фиксируется должностным лицом отдела, обеспечивающего исполнение государственной функции, в едином реестре проверок.</w:t>
      </w:r>
    </w:p>
    <w:p w14:paraId="321C8E37" w14:textId="77777777" w:rsidR="00DD0780" w:rsidRPr="00DD0780" w:rsidRDefault="00DD0780" w:rsidP="00DD0780">
      <w:pPr>
        <w:rPr>
          <w:rFonts w:cs="Arial"/>
        </w:rPr>
      </w:pPr>
    </w:p>
    <w:p w14:paraId="0C88AF06" w14:textId="77777777" w:rsidR="00DD0780" w:rsidRPr="00DD0780" w:rsidRDefault="00DD0780" w:rsidP="00FC54E2">
      <w:pPr>
        <w:jc w:val="center"/>
        <w:rPr>
          <w:rFonts w:cs="Arial"/>
        </w:rPr>
      </w:pPr>
      <w:r w:rsidRPr="00DD0780">
        <w:rPr>
          <w:rFonts w:cs="Arial"/>
        </w:rPr>
        <w:t>Контроль за исполнением ранее выданных предписаний</w:t>
      </w:r>
    </w:p>
    <w:p w14:paraId="72AF20E4" w14:textId="77777777" w:rsidR="00DD0780" w:rsidRPr="00DD0780" w:rsidRDefault="00DD0780" w:rsidP="00DD0780">
      <w:pPr>
        <w:rPr>
          <w:rFonts w:cs="Arial"/>
        </w:rPr>
      </w:pPr>
    </w:p>
    <w:p w14:paraId="438DAF02" w14:textId="77777777" w:rsidR="00DD0780" w:rsidRPr="00DD0780" w:rsidRDefault="00DD0780" w:rsidP="00DD0780">
      <w:pPr>
        <w:rPr>
          <w:rFonts w:cs="Arial"/>
        </w:rPr>
      </w:pPr>
      <w:r w:rsidRPr="00DD0780">
        <w:rPr>
          <w:rFonts w:cs="Arial"/>
        </w:rPr>
        <w:t>60. Основанием для начала административной процедуры является истечение срока устранения нарушения, установленного предписанием об устранении нарушения требований пожарной безопасности в лесах.</w:t>
      </w:r>
    </w:p>
    <w:p w14:paraId="2D7FB406" w14:textId="77777777" w:rsidR="00DD0780" w:rsidRPr="00DD0780" w:rsidRDefault="00DD0780" w:rsidP="00DD0780">
      <w:pPr>
        <w:rPr>
          <w:rFonts w:cs="Arial"/>
        </w:rPr>
      </w:pPr>
      <w:r w:rsidRPr="00DD0780">
        <w:rPr>
          <w:rFonts w:cs="Arial"/>
        </w:rPr>
        <w:t>61. В течение 15 рабочих дней с момента истечения срока устранения нарушения, установленного предписанием об устранении нарушения требований пожарной безопасности в лесах, должностное лицо министерства, выдавшее указанное предписание, проводит проверку устранения ранее выявленного нарушения.</w:t>
      </w:r>
    </w:p>
    <w:p w14:paraId="172A0AEC" w14:textId="77777777" w:rsidR="00DD0780" w:rsidRPr="00DD0780" w:rsidRDefault="00DD0780" w:rsidP="00DD0780">
      <w:pPr>
        <w:rPr>
          <w:rFonts w:cs="Arial"/>
        </w:rPr>
      </w:pPr>
      <w:r w:rsidRPr="00DD0780">
        <w:rPr>
          <w:rFonts w:cs="Arial"/>
        </w:rPr>
        <w:t xml:space="preserve">62. При устранении допущенного нарушения должностное лицо министерства, выдавшее предписание, составляет акт проверки соблюдения требований пожарной безопасности в лесах, включая при необходимости результаты необходимых анализов, тестирования, технических измерений, подтверждающих эффективность выполненных мероприятий и соответствие фактических показателей воздействия на окружающую </w:t>
      </w:r>
      <w:r w:rsidRPr="00DD0780">
        <w:rPr>
          <w:rFonts w:cs="Arial"/>
        </w:rPr>
        <w:lastRenderedPageBreak/>
        <w:t>среду или показателей ее состояния заявленным в мероприятии по устранению нарушения, с приложением документов, подтверждающих устранение нарушения требований пожарной безопасности в лесах.</w:t>
      </w:r>
    </w:p>
    <w:p w14:paraId="42F1B0D0" w14:textId="77777777" w:rsidR="00DD0780" w:rsidRPr="00DD0780" w:rsidRDefault="00DD0780" w:rsidP="00DD0780">
      <w:pPr>
        <w:rPr>
          <w:rFonts w:cs="Arial"/>
        </w:rPr>
      </w:pPr>
      <w:r w:rsidRPr="00DD0780">
        <w:rPr>
          <w:rFonts w:cs="Arial"/>
        </w:rPr>
        <w:t xml:space="preserve">63. В случае </w:t>
      </w:r>
      <w:proofErr w:type="spellStart"/>
      <w:r w:rsidRPr="00DD0780">
        <w:rPr>
          <w:rFonts w:cs="Arial"/>
        </w:rPr>
        <w:t>неустранения</w:t>
      </w:r>
      <w:proofErr w:type="spellEnd"/>
      <w:r w:rsidRPr="00DD0780">
        <w:rPr>
          <w:rFonts w:cs="Arial"/>
        </w:rPr>
        <w:t xml:space="preserve"> нарушения требований пожарной безопасности в лесах должностное лицо министерства, выдавшее предписание, одновременно с актом проверки составляет протокол об административном правонарушении за правонарушение, предусмотренное частью 1 статьи 19.5 </w:t>
      </w:r>
      <w:hyperlink r:id="rId42" w:history="1">
        <w:r w:rsidRPr="00DD0780">
          <w:rPr>
            <w:rStyle w:val="a5"/>
            <w:rFonts w:cs="Arial"/>
          </w:rPr>
          <w:t>Кодекса Российской Федерации об административных правонарушениях</w:t>
        </w:r>
      </w:hyperlink>
      <w:r w:rsidRPr="00DD0780">
        <w:rPr>
          <w:rFonts w:cs="Arial"/>
        </w:rPr>
        <w:t>, и в составе административного дела направляет его на рассмотрение в суд (мировому судье) в течение трех суток с момента составления.</w:t>
      </w:r>
    </w:p>
    <w:p w14:paraId="4D18F46D" w14:textId="77777777" w:rsidR="00DD0780" w:rsidRPr="00DD0780" w:rsidRDefault="00DD0780" w:rsidP="00DD0780">
      <w:pPr>
        <w:rPr>
          <w:rFonts w:cs="Arial"/>
        </w:rPr>
      </w:pPr>
      <w:r w:rsidRPr="00DD0780">
        <w:rPr>
          <w:rFonts w:cs="Arial"/>
        </w:rPr>
        <w:t>64. Результат выполнения административной процедуры фиксируется должностным лицом отдела, обеспечивающего исполнение государственной функции, в едином реестре проверок.</w:t>
      </w:r>
    </w:p>
    <w:p w14:paraId="5165E3C5" w14:textId="77777777" w:rsidR="00DD0780" w:rsidRPr="00DD0780" w:rsidRDefault="00DD0780" w:rsidP="00DD0780">
      <w:pPr>
        <w:rPr>
          <w:rFonts w:cs="Arial"/>
        </w:rPr>
      </w:pPr>
    </w:p>
    <w:p w14:paraId="4CDFE52A" w14:textId="77777777" w:rsidR="00DD0780" w:rsidRPr="00DD0780" w:rsidRDefault="00DD0780" w:rsidP="00E678BD">
      <w:pPr>
        <w:jc w:val="center"/>
        <w:rPr>
          <w:rFonts w:cs="Arial"/>
        </w:rPr>
      </w:pPr>
      <w:r w:rsidRPr="00DD0780">
        <w:rPr>
          <w:rFonts w:cs="Arial"/>
        </w:rPr>
        <w:t>Включение информации в единый реестр проверок</w:t>
      </w:r>
    </w:p>
    <w:p w14:paraId="44676BFA" w14:textId="77777777" w:rsidR="00DD0780" w:rsidRPr="00DD0780" w:rsidRDefault="00DD0780" w:rsidP="00DD0780">
      <w:pPr>
        <w:rPr>
          <w:rFonts w:cs="Arial"/>
        </w:rPr>
      </w:pPr>
    </w:p>
    <w:p w14:paraId="4EA628FD" w14:textId="77777777" w:rsidR="00DD0780" w:rsidRPr="00DD0780" w:rsidRDefault="00DD0780" w:rsidP="00DD0780">
      <w:pPr>
        <w:rPr>
          <w:rFonts w:cs="Arial"/>
        </w:rPr>
      </w:pPr>
      <w:r w:rsidRPr="00DD0780">
        <w:rPr>
          <w:rFonts w:cs="Arial"/>
        </w:rPr>
        <w:t xml:space="preserve">65. При организации и проведении плановых и внеплановых проверок, за исключением внеплановых проверок, указанных в подпункте 2 пункта 28 Административного регламента, информация, указанная в подпунктах "а" - "в" пункта 13 Правил формирования и ведения единого реестра проверок, утвержденных </w:t>
      </w:r>
      <w:hyperlink r:id="rId43" w:tgtFrame="Logical" w:history="1">
        <w:r w:rsidRPr="002259F2">
          <w:rPr>
            <w:rStyle w:val="a5"/>
            <w:rFonts w:cs="Arial"/>
          </w:rPr>
          <w:t>постановлением Правительства Российской Федерации от 28.04.2015 № 415</w:t>
        </w:r>
      </w:hyperlink>
      <w:r w:rsidRPr="00DD0780">
        <w:rPr>
          <w:rFonts w:cs="Arial"/>
        </w:rPr>
        <w:t xml:space="preserve"> "О Правилах формирования и ведения единого реестра проверок" (далее - Правила), подлежит внесению в единый реестр проверок уполномоченным должностным лицом министерства не позднее 3 рабочих дней со дня издания приказа министра, заместителя министра о проведении проверки.</w:t>
      </w:r>
    </w:p>
    <w:p w14:paraId="577F6393" w14:textId="77777777" w:rsidR="00DD0780" w:rsidRPr="00DD0780" w:rsidRDefault="00DD0780" w:rsidP="00DD0780">
      <w:pPr>
        <w:rPr>
          <w:rFonts w:cs="Arial"/>
        </w:rPr>
      </w:pPr>
      <w:r w:rsidRPr="00DD0780">
        <w:rPr>
          <w:rFonts w:cs="Arial"/>
        </w:rPr>
        <w:t>66. При организации и проведении внеплановых проверок по основаниям, указанным в подпункте 2 пункта 28 Административного регламента, а также внеплановых проверок, при проведении которых в соответствии с федеральными законами, устанавливающими особенности организации и проведения проверок, не требуется уведомление проверяемых лиц о начале проведения внеплановой проверки, информация, указанная в подпунктах "а" - "в" пункта 13 Правил, подлежит внесению в единый реестр проверок уполномоченным должностным лицом министерства не позднее 5 рабочих дней со дня начала проведения проверки.</w:t>
      </w:r>
    </w:p>
    <w:p w14:paraId="4D1BED4C" w14:textId="77777777" w:rsidR="00DD0780" w:rsidRPr="00DD0780" w:rsidRDefault="00DD0780" w:rsidP="00DD0780">
      <w:pPr>
        <w:rPr>
          <w:rFonts w:cs="Arial"/>
        </w:rPr>
      </w:pPr>
      <w:r w:rsidRPr="00DD0780">
        <w:rPr>
          <w:rFonts w:cs="Arial"/>
        </w:rPr>
        <w:t>67. Информация, указанная в подпункте "г" пункта 13 Правил, подлежит внесению в единый реестр проверок уполномоченным должностным лицом министерства не позднее дня направления уведомления.</w:t>
      </w:r>
    </w:p>
    <w:p w14:paraId="436B4FDB" w14:textId="77777777" w:rsidR="00DD0780" w:rsidRPr="00DD0780" w:rsidRDefault="00DD0780" w:rsidP="00DD0780">
      <w:pPr>
        <w:rPr>
          <w:rFonts w:cs="Arial"/>
        </w:rPr>
      </w:pPr>
      <w:r w:rsidRPr="00DD0780">
        <w:rPr>
          <w:rFonts w:cs="Arial"/>
        </w:rPr>
        <w:t>68. Информация, указанная в подпункте "д" пункта 13 Правил, подлежит внесению в единый реестр проверок уполномоченным должностным лицом министерства не позднее 10 рабочих дней со дня окончания проверки.</w:t>
      </w:r>
    </w:p>
    <w:p w14:paraId="06E356D5" w14:textId="77777777" w:rsidR="00DD0780" w:rsidRPr="00DD0780" w:rsidRDefault="00DD0780" w:rsidP="00DD0780">
      <w:pPr>
        <w:rPr>
          <w:rFonts w:cs="Arial"/>
        </w:rPr>
      </w:pPr>
      <w:r w:rsidRPr="00DD0780">
        <w:rPr>
          <w:rFonts w:cs="Arial"/>
        </w:rPr>
        <w:t>69. Информация, указанная в подпункте "е" пункта 13 Правил, подлежит внесению в единый реестр проверок уполномоченным должностным лицом министерства не позднее 5 рабочих дней со дня поступления такой информации в министерство.</w:t>
      </w:r>
    </w:p>
    <w:p w14:paraId="5A86EDCA" w14:textId="77777777" w:rsidR="00DD0780" w:rsidRPr="00DD0780" w:rsidRDefault="00DD0780" w:rsidP="00DD0780">
      <w:pPr>
        <w:rPr>
          <w:rFonts w:cs="Arial"/>
        </w:rPr>
      </w:pPr>
      <w:r w:rsidRPr="00DD0780">
        <w:rPr>
          <w:rFonts w:cs="Arial"/>
        </w:rPr>
        <w:t>70. Информация, указанная в подпункте "ж" пункта 13 Правил, подлежит внесению в единый реестр проверок уполномоченным должностным лицом министерства не позднее 3 рабочих дней со дня поступления такой информации в министерство.</w:t>
      </w:r>
    </w:p>
    <w:p w14:paraId="055D3202" w14:textId="77777777" w:rsidR="00DD0780" w:rsidRPr="00DD0780" w:rsidRDefault="00DD0780" w:rsidP="00DD0780">
      <w:pPr>
        <w:rPr>
          <w:rFonts w:cs="Arial"/>
        </w:rPr>
      </w:pPr>
    </w:p>
    <w:p w14:paraId="63541F1C" w14:textId="77777777" w:rsidR="00DD0780" w:rsidRPr="00FC54E2" w:rsidRDefault="00DD0780" w:rsidP="00FC54E2">
      <w:pPr>
        <w:jc w:val="center"/>
        <w:rPr>
          <w:rFonts w:cs="Arial"/>
          <w:b/>
          <w:bCs/>
          <w:kern w:val="32"/>
          <w:sz w:val="32"/>
          <w:szCs w:val="32"/>
        </w:rPr>
      </w:pPr>
      <w:r w:rsidRPr="00FC54E2">
        <w:rPr>
          <w:rFonts w:cs="Arial"/>
          <w:b/>
          <w:bCs/>
          <w:kern w:val="32"/>
          <w:sz w:val="32"/>
          <w:szCs w:val="32"/>
        </w:rPr>
        <w:t>IV. Порядок и формы контроля за</w:t>
      </w:r>
      <w:r w:rsidR="00FC54E2" w:rsidRPr="00FC54E2">
        <w:rPr>
          <w:rFonts w:cs="Arial"/>
          <w:b/>
          <w:bCs/>
          <w:kern w:val="32"/>
          <w:sz w:val="32"/>
          <w:szCs w:val="32"/>
        </w:rPr>
        <w:t xml:space="preserve"> </w:t>
      </w:r>
      <w:r w:rsidRPr="00FC54E2">
        <w:rPr>
          <w:rFonts w:cs="Arial"/>
          <w:b/>
          <w:bCs/>
          <w:kern w:val="32"/>
          <w:sz w:val="32"/>
          <w:szCs w:val="32"/>
        </w:rPr>
        <w:t>исполнением государственной функции</w:t>
      </w:r>
    </w:p>
    <w:p w14:paraId="2D3A71B4" w14:textId="77777777" w:rsidR="00DD0780" w:rsidRPr="00DD0780" w:rsidRDefault="00DD0780" w:rsidP="00FC54E2">
      <w:pPr>
        <w:rPr>
          <w:rFonts w:cs="Arial"/>
        </w:rPr>
      </w:pPr>
    </w:p>
    <w:p w14:paraId="3628DBE2" w14:textId="77777777" w:rsidR="00DD0780" w:rsidRPr="00DD0780" w:rsidRDefault="00DD0780" w:rsidP="00FC54E2">
      <w:pPr>
        <w:jc w:val="center"/>
        <w:rPr>
          <w:rFonts w:cs="Arial"/>
        </w:rPr>
      </w:pPr>
      <w:r w:rsidRPr="00DD0780">
        <w:rPr>
          <w:rFonts w:cs="Arial"/>
        </w:rPr>
        <w:t>Порядок осуществления текущего контроля за</w:t>
      </w:r>
      <w:r w:rsidR="00FC54E2">
        <w:rPr>
          <w:rFonts w:cs="Arial"/>
        </w:rPr>
        <w:t xml:space="preserve"> </w:t>
      </w:r>
      <w:r w:rsidRPr="00DD0780">
        <w:rPr>
          <w:rFonts w:cs="Arial"/>
        </w:rPr>
        <w:t>соблюдением и исполнением должностными лицами министерства</w:t>
      </w:r>
      <w:r w:rsidR="00FC54E2">
        <w:rPr>
          <w:rFonts w:cs="Arial"/>
        </w:rPr>
        <w:t xml:space="preserve"> </w:t>
      </w:r>
      <w:r w:rsidRPr="00DD0780">
        <w:rPr>
          <w:rFonts w:cs="Arial"/>
        </w:rPr>
        <w:t xml:space="preserve">положений Административного регламента и </w:t>
      </w:r>
      <w:r w:rsidRPr="00DD0780">
        <w:rPr>
          <w:rFonts w:cs="Arial"/>
        </w:rPr>
        <w:lastRenderedPageBreak/>
        <w:t>иных нормативных</w:t>
      </w:r>
      <w:r w:rsidR="00FC54E2">
        <w:rPr>
          <w:rFonts w:cs="Arial"/>
        </w:rPr>
        <w:t xml:space="preserve"> </w:t>
      </w:r>
      <w:r w:rsidRPr="00DD0780">
        <w:rPr>
          <w:rFonts w:cs="Arial"/>
        </w:rPr>
        <w:t>правовых актов, устанавливающих требования к исполнению</w:t>
      </w:r>
      <w:r w:rsidR="00FC54E2">
        <w:rPr>
          <w:rFonts w:cs="Arial"/>
        </w:rPr>
        <w:t xml:space="preserve"> </w:t>
      </w:r>
      <w:r w:rsidRPr="00DD0780">
        <w:rPr>
          <w:rFonts w:cs="Arial"/>
        </w:rPr>
        <w:t>государственной функции, а также за принятием ими решений</w:t>
      </w:r>
    </w:p>
    <w:p w14:paraId="5888509B" w14:textId="77777777" w:rsidR="00DD0780" w:rsidRPr="00DD0780" w:rsidRDefault="00DD0780" w:rsidP="00DD0780">
      <w:pPr>
        <w:rPr>
          <w:rFonts w:cs="Arial"/>
        </w:rPr>
      </w:pPr>
    </w:p>
    <w:p w14:paraId="00892C8B" w14:textId="77777777" w:rsidR="00DD0780" w:rsidRPr="00DD0780" w:rsidRDefault="00DD0780" w:rsidP="00DD0780">
      <w:pPr>
        <w:rPr>
          <w:rFonts w:cs="Arial"/>
        </w:rPr>
      </w:pPr>
      <w:r w:rsidRPr="00DD0780">
        <w:rPr>
          <w:rFonts w:cs="Arial"/>
        </w:rPr>
        <w:t>71. Текущий контроль за соблюдением последовательности административных процедур, определенных Административным регламентом, и принятием в ходе исполнения государственной функции решений осуществляется заместителем министра в соответствии с распределением полномочий между заместителями министра.</w:t>
      </w:r>
    </w:p>
    <w:p w14:paraId="297E88FE" w14:textId="77777777" w:rsidR="00DD0780" w:rsidRPr="00DD0780" w:rsidRDefault="00DD0780" w:rsidP="00DD0780">
      <w:pPr>
        <w:rPr>
          <w:rFonts w:cs="Arial"/>
        </w:rPr>
      </w:pPr>
      <w:r w:rsidRPr="00DD0780">
        <w:rPr>
          <w:rFonts w:cs="Arial"/>
        </w:rPr>
        <w:t>Текущий контроль осуществляется путем проведения проверок соблюдения и исполнения должностными лицами министерства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w:t>
      </w:r>
    </w:p>
    <w:p w14:paraId="765A5076" w14:textId="77777777" w:rsidR="00DD0780" w:rsidRPr="00DD0780" w:rsidRDefault="00DD0780" w:rsidP="00DD0780">
      <w:pPr>
        <w:rPr>
          <w:rFonts w:cs="Arial"/>
        </w:rPr>
      </w:pPr>
      <w:r w:rsidRPr="00DD0780">
        <w:rPr>
          <w:rFonts w:cs="Arial"/>
        </w:rPr>
        <w:t>По результатам проведения текущего контроля, в случае выявления нарушений последовательности административных процедур, определенных Административным регламентом, и принятия в ходе исполнения государственной функции решений, виновные лица привлекаются к дисциплинарной ответственности в соответствии с законодательством Российской Федерации.</w:t>
      </w:r>
    </w:p>
    <w:p w14:paraId="01CDC28F" w14:textId="77777777" w:rsidR="00DD0780" w:rsidRPr="00DD0780" w:rsidRDefault="00DD0780" w:rsidP="00DD0780">
      <w:pPr>
        <w:rPr>
          <w:rFonts w:cs="Arial"/>
        </w:rPr>
      </w:pPr>
    </w:p>
    <w:p w14:paraId="4DAD913C" w14:textId="77777777" w:rsidR="00DD0780" w:rsidRPr="00DD0780" w:rsidRDefault="00DD0780" w:rsidP="00FC54E2">
      <w:pPr>
        <w:jc w:val="center"/>
        <w:rPr>
          <w:rFonts w:cs="Arial"/>
        </w:rPr>
      </w:pPr>
      <w:r w:rsidRPr="00DD0780">
        <w:rPr>
          <w:rFonts w:cs="Arial"/>
        </w:rPr>
        <w:t>Порядок и периодичность осуществления плановых и внеплановых</w:t>
      </w:r>
      <w:r w:rsidR="00FC54E2">
        <w:rPr>
          <w:rFonts w:cs="Arial"/>
        </w:rPr>
        <w:t xml:space="preserve"> </w:t>
      </w:r>
      <w:r w:rsidRPr="00DD0780">
        <w:rPr>
          <w:rFonts w:cs="Arial"/>
        </w:rPr>
        <w:t>проверок полноты и качества исполнения государственной</w:t>
      </w:r>
      <w:r w:rsidR="00FC54E2">
        <w:rPr>
          <w:rFonts w:cs="Arial"/>
        </w:rPr>
        <w:t xml:space="preserve"> </w:t>
      </w:r>
      <w:r w:rsidRPr="00DD0780">
        <w:rPr>
          <w:rFonts w:cs="Arial"/>
        </w:rPr>
        <w:t>функции, в том числе порядок и формы контроля за полнотой</w:t>
      </w:r>
      <w:r w:rsidR="00FC54E2">
        <w:rPr>
          <w:rFonts w:cs="Arial"/>
        </w:rPr>
        <w:t xml:space="preserve"> </w:t>
      </w:r>
      <w:r w:rsidRPr="00DD0780">
        <w:rPr>
          <w:rFonts w:cs="Arial"/>
        </w:rPr>
        <w:t>и качеством исполнения государственной функции</w:t>
      </w:r>
    </w:p>
    <w:p w14:paraId="16A987DD" w14:textId="77777777" w:rsidR="00DD0780" w:rsidRPr="00DD0780" w:rsidRDefault="00DD0780" w:rsidP="00DD0780">
      <w:pPr>
        <w:rPr>
          <w:rFonts w:cs="Arial"/>
        </w:rPr>
      </w:pPr>
    </w:p>
    <w:p w14:paraId="00CDE455" w14:textId="77777777" w:rsidR="00DD0780" w:rsidRPr="00DD0780" w:rsidRDefault="00DD0780" w:rsidP="00DD0780">
      <w:pPr>
        <w:rPr>
          <w:rFonts w:cs="Arial"/>
        </w:rPr>
      </w:pPr>
      <w:r w:rsidRPr="00DD0780">
        <w:rPr>
          <w:rFonts w:cs="Arial"/>
        </w:rPr>
        <w:t>72. Для осуществления контроля за полнотой и качеством исполнения государственной функции, выявления и установления нарушений прав заинтересованных лиц, принятия решений об устранении соответствующих нарушений проводятся плановые и внеплановые проверки исполнения государственной функции.</w:t>
      </w:r>
    </w:p>
    <w:p w14:paraId="75BD4972" w14:textId="77777777" w:rsidR="00DD0780" w:rsidRPr="00DD0780" w:rsidRDefault="00DD0780" w:rsidP="00DD0780">
      <w:pPr>
        <w:rPr>
          <w:rFonts w:cs="Arial"/>
        </w:rPr>
      </w:pPr>
      <w:r w:rsidRPr="00DD0780">
        <w:rPr>
          <w:rFonts w:cs="Arial"/>
        </w:rPr>
        <w:t>Плановые проверки осуществляются на основании годовых планов работы, утверждаемых министром.</w:t>
      </w:r>
    </w:p>
    <w:p w14:paraId="79B79FEF" w14:textId="77777777" w:rsidR="00DD0780" w:rsidRPr="00DD0780" w:rsidRDefault="00DD0780" w:rsidP="00DD0780">
      <w:pPr>
        <w:rPr>
          <w:rFonts w:cs="Arial"/>
        </w:rPr>
      </w:pPr>
      <w:r w:rsidRPr="00DD0780">
        <w:rPr>
          <w:rFonts w:cs="Arial"/>
        </w:rPr>
        <w:t>По конкретному обращению по решению министра проводится внеплановая проверка. В этом случае в течение 30 дней со дня регистрации обращения в министерстве информация о результатах проведенной проверки направляется обратившемуся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
    <w:p w14:paraId="147F936E" w14:textId="77777777" w:rsidR="00DD0780" w:rsidRPr="00DD0780" w:rsidRDefault="00DD0780" w:rsidP="00DD0780">
      <w:pPr>
        <w:rPr>
          <w:rFonts w:cs="Arial"/>
        </w:rPr>
      </w:pPr>
      <w:r w:rsidRPr="00DD0780">
        <w:rPr>
          <w:rFonts w:cs="Arial"/>
        </w:rPr>
        <w:t xml:space="preserve">На поступившее в министерство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быть размещен с соблюдением требований части 2 статьи 6 </w:t>
      </w:r>
      <w:hyperlink r:id="rId44" w:tgtFrame="Logical" w:history="1">
        <w:r w:rsidRPr="00FC54E2">
          <w:rPr>
            <w:rStyle w:val="a5"/>
            <w:rFonts w:cs="Arial"/>
          </w:rPr>
          <w:t>Федерального закона от 02.05.2006 № 59-ФЗ</w:t>
        </w:r>
      </w:hyperlink>
      <w:r w:rsidRPr="00DD0780">
        <w:rPr>
          <w:rFonts w:cs="Arial"/>
        </w:rPr>
        <w:t xml:space="preserve"> "О порядке рассмотрения обращений граждан Российской Федерации" на официальном сайте министерства в информационно-телекоммуникационной сети "Интернет".</w:t>
      </w:r>
    </w:p>
    <w:p w14:paraId="7D47A352" w14:textId="77777777" w:rsidR="00DD0780" w:rsidRPr="00DD0780" w:rsidRDefault="00DD0780" w:rsidP="00DD0780">
      <w:pPr>
        <w:rPr>
          <w:rFonts w:cs="Arial"/>
        </w:rPr>
      </w:pPr>
      <w:r w:rsidRPr="00DD0780">
        <w:rPr>
          <w:rFonts w:cs="Arial"/>
        </w:rPr>
        <w:t>73. Для проведения плановых и внеплановых проверок исполнения государственной функции приказом министерства формируется комиссия, в состав которой включаются специалисты министерства.</w:t>
      </w:r>
    </w:p>
    <w:p w14:paraId="4051821E" w14:textId="77777777" w:rsidR="00DD0780" w:rsidRPr="00DD0780" w:rsidRDefault="00DD0780" w:rsidP="00DD0780">
      <w:pPr>
        <w:rPr>
          <w:rFonts w:cs="Arial"/>
        </w:rPr>
      </w:pPr>
      <w:r w:rsidRPr="00DD0780">
        <w:rPr>
          <w:rFonts w:cs="Arial"/>
        </w:rPr>
        <w:t>Результаты проверки оформляются в виде акта, в котором отмечаются выявленные недостатки и указываются предложения по их устранению.</w:t>
      </w:r>
    </w:p>
    <w:p w14:paraId="11F98029" w14:textId="77777777" w:rsidR="00DD0780" w:rsidRPr="00DD0780" w:rsidRDefault="00DD0780" w:rsidP="00DD0780">
      <w:pPr>
        <w:rPr>
          <w:rFonts w:cs="Arial"/>
        </w:rPr>
      </w:pPr>
      <w:r w:rsidRPr="00DD0780">
        <w:rPr>
          <w:rFonts w:cs="Arial"/>
        </w:rPr>
        <w:t>Акт подписывается всеми членами комиссии.</w:t>
      </w:r>
    </w:p>
    <w:p w14:paraId="2BB64E68" w14:textId="77777777" w:rsidR="00DD0780" w:rsidRPr="00DD0780" w:rsidRDefault="00DD0780" w:rsidP="00DD0780">
      <w:pPr>
        <w:rPr>
          <w:rFonts w:cs="Arial"/>
        </w:rPr>
      </w:pPr>
      <w:r w:rsidRPr="00DD0780">
        <w:rPr>
          <w:rFonts w:cs="Arial"/>
        </w:rPr>
        <w:t>Плановые проверки исполнения государственной функции проводятся не реже 1 раза в 2 года.</w:t>
      </w:r>
    </w:p>
    <w:p w14:paraId="0BEAB763" w14:textId="77777777" w:rsidR="00DD0780" w:rsidRPr="00DD0780" w:rsidRDefault="00DD0780" w:rsidP="00DD0780">
      <w:pPr>
        <w:rPr>
          <w:rFonts w:cs="Arial"/>
        </w:rPr>
      </w:pPr>
    </w:p>
    <w:p w14:paraId="468A0F01" w14:textId="77777777" w:rsidR="00DD0780" w:rsidRPr="00DD0780" w:rsidRDefault="00DD0780" w:rsidP="00FC54E2">
      <w:pPr>
        <w:jc w:val="center"/>
        <w:rPr>
          <w:rFonts w:cs="Arial"/>
        </w:rPr>
      </w:pPr>
      <w:r w:rsidRPr="00DD0780">
        <w:rPr>
          <w:rFonts w:cs="Arial"/>
        </w:rPr>
        <w:lastRenderedPageBreak/>
        <w:t>Ответственность должностных лиц министерства за решения</w:t>
      </w:r>
      <w:r w:rsidR="00FC54E2">
        <w:rPr>
          <w:rFonts w:cs="Arial"/>
        </w:rPr>
        <w:t xml:space="preserve"> </w:t>
      </w:r>
      <w:r w:rsidRPr="00DD0780">
        <w:rPr>
          <w:rFonts w:cs="Arial"/>
        </w:rPr>
        <w:t>и действия (бездействие), принимаемые (осуществляемые)</w:t>
      </w:r>
      <w:r w:rsidR="00FC54E2">
        <w:rPr>
          <w:rFonts w:cs="Arial"/>
        </w:rPr>
        <w:t xml:space="preserve"> </w:t>
      </w:r>
      <w:r w:rsidRPr="00DD0780">
        <w:rPr>
          <w:rFonts w:cs="Arial"/>
        </w:rPr>
        <w:t>ими в ходе исполнения государственной функции</w:t>
      </w:r>
    </w:p>
    <w:p w14:paraId="396E827D" w14:textId="77777777" w:rsidR="00DD0780" w:rsidRPr="00DD0780" w:rsidRDefault="00DD0780" w:rsidP="00DD0780">
      <w:pPr>
        <w:rPr>
          <w:rFonts w:cs="Arial"/>
        </w:rPr>
      </w:pPr>
    </w:p>
    <w:p w14:paraId="5F90C92E" w14:textId="77777777" w:rsidR="00DD0780" w:rsidRPr="00DD0780" w:rsidRDefault="00DD0780" w:rsidP="00DD0780">
      <w:pPr>
        <w:rPr>
          <w:rFonts w:cs="Arial"/>
        </w:rPr>
      </w:pPr>
      <w:r w:rsidRPr="00DD0780">
        <w:rPr>
          <w:rFonts w:cs="Arial"/>
        </w:rPr>
        <w:t>74. По результатам проведения проверок полноты и качества исполнения государственной функции, в случае выявления нарушений прав заинтересованного лица, виновные лица привлекаются к ответственности в соответствии с законодательством Российской Федерации.</w:t>
      </w:r>
    </w:p>
    <w:p w14:paraId="5082C666" w14:textId="77777777" w:rsidR="00DD0780" w:rsidRPr="00DD0780" w:rsidRDefault="00DD0780" w:rsidP="00DD0780">
      <w:pPr>
        <w:rPr>
          <w:rFonts w:cs="Arial"/>
        </w:rPr>
      </w:pPr>
      <w:r w:rsidRPr="00DD0780">
        <w:rPr>
          <w:rFonts w:cs="Arial"/>
        </w:rPr>
        <w:t>75. Ответственность должностных лиц министерства за несоблюдение и неисполнение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закрепляется в их должностных регламентах.</w:t>
      </w:r>
    </w:p>
    <w:p w14:paraId="440204FB" w14:textId="77777777" w:rsidR="00DD0780" w:rsidRPr="00DD0780" w:rsidRDefault="00DD0780" w:rsidP="00DD0780">
      <w:pPr>
        <w:rPr>
          <w:rFonts w:cs="Arial"/>
        </w:rPr>
      </w:pPr>
    </w:p>
    <w:p w14:paraId="1C85E76E" w14:textId="77777777" w:rsidR="00DD0780" w:rsidRPr="00DD0780" w:rsidRDefault="00DD0780" w:rsidP="008F08AB">
      <w:pPr>
        <w:jc w:val="center"/>
        <w:rPr>
          <w:rFonts w:cs="Arial"/>
        </w:rPr>
      </w:pPr>
      <w:r w:rsidRPr="00DD0780">
        <w:rPr>
          <w:rFonts w:cs="Arial"/>
        </w:rPr>
        <w:t>Положения, характеризующие требования к порядку и формам</w:t>
      </w:r>
      <w:r w:rsidR="00FC54E2">
        <w:rPr>
          <w:rFonts w:cs="Arial"/>
        </w:rPr>
        <w:t xml:space="preserve"> </w:t>
      </w:r>
      <w:r w:rsidRPr="00DD0780">
        <w:rPr>
          <w:rFonts w:cs="Arial"/>
        </w:rPr>
        <w:t>контроля за исполнением государственной функции, в том числе</w:t>
      </w:r>
      <w:r w:rsidR="00FC54E2">
        <w:rPr>
          <w:rFonts w:cs="Arial"/>
        </w:rPr>
        <w:t xml:space="preserve"> </w:t>
      </w:r>
      <w:r w:rsidRPr="00DD0780">
        <w:rPr>
          <w:rFonts w:cs="Arial"/>
        </w:rPr>
        <w:t>со стороны граждан, их объединений и организаций</w:t>
      </w:r>
    </w:p>
    <w:p w14:paraId="580C1D0F" w14:textId="77777777" w:rsidR="00DD0780" w:rsidRPr="00DD0780" w:rsidRDefault="00DD0780" w:rsidP="00DD0780">
      <w:pPr>
        <w:rPr>
          <w:rFonts w:cs="Arial"/>
        </w:rPr>
      </w:pPr>
    </w:p>
    <w:p w14:paraId="63C3A7D5" w14:textId="77777777" w:rsidR="00DD0780" w:rsidRPr="00DD0780" w:rsidRDefault="00DD0780" w:rsidP="00DD0780">
      <w:pPr>
        <w:rPr>
          <w:rFonts w:cs="Arial"/>
        </w:rPr>
      </w:pPr>
      <w:r w:rsidRPr="00DD0780">
        <w:rPr>
          <w:rFonts w:cs="Arial"/>
        </w:rPr>
        <w:t>76. Граждане, их объединения и организации вправе обратиться устно, направить обращение в письменной форме или в форме электронного документа в адрес министра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 при исполнении государственной функции.</w:t>
      </w:r>
    </w:p>
    <w:p w14:paraId="640A78FC" w14:textId="77777777" w:rsidR="00DD0780" w:rsidRPr="00DD0780" w:rsidRDefault="00DD0780" w:rsidP="00DD0780">
      <w:pPr>
        <w:rPr>
          <w:rFonts w:cs="Arial"/>
        </w:rPr>
      </w:pPr>
      <w:r w:rsidRPr="00DD0780">
        <w:rPr>
          <w:rFonts w:cs="Arial"/>
        </w:rPr>
        <w:t>В течение 30 дней со дня регистрации обращения в министерстве информация о результатах рассмотрения обращения направляется обратившемуся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
    <w:p w14:paraId="00D036E3" w14:textId="77777777" w:rsidR="00DD0780" w:rsidRPr="00DD0780" w:rsidRDefault="00DD0780" w:rsidP="00DD0780">
      <w:pPr>
        <w:rPr>
          <w:rFonts w:cs="Arial"/>
        </w:rPr>
      </w:pPr>
      <w:r w:rsidRPr="00DD0780">
        <w:rPr>
          <w:rFonts w:cs="Arial"/>
        </w:rPr>
        <w:t xml:space="preserve">На поступившее в министерство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быть размещен с соблюдением требований части 2 статьи 6 </w:t>
      </w:r>
      <w:hyperlink r:id="rId45" w:tgtFrame="Logical" w:history="1">
        <w:r w:rsidR="008F08AB" w:rsidRPr="00FC54E2">
          <w:rPr>
            <w:rStyle w:val="a5"/>
            <w:rFonts w:cs="Arial"/>
          </w:rPr>
          <w:t>Федерального закона от 02.05.2006 № 59-ФЗ</w:t>
        </w:r>
      </w:hyperlink>
      <w:r w:rsidR="008F08AB" w:rsidRPr="00DD0780">
        <w:rPr>
          <w:rFonts w:cs="Arial"/>
        </w:rPr>
        <w:t xml:space="preserve"> </w:t>
      </w:r>
      <w:r w:rsidRPr="00DD0780">
        <w:rPr>
          <w:rFonts w:cs="Arial"/>
        </w:rPr>
        <w:t>"О порядке рассмотрения обращений граждан Российской Федерации" на официальном сайте министерства в информационно-телекоммуникационной сети "Интернет".</w:t>
      </w:r>
    </w:p>
    <w:p w14:paraId="4ED6660D" w14:textId="77777777" w:rsidR="00DD0780" w:rsidRPr="00DD0780" w:rsidRDefault="00DD0780" w:rsidP="00DD0780">
      <w:pPr>
        <w:rPr>
          <w:rFonts w:cs="Arial"/>
        </w:rPr>
      </w:pPr>
    </w:p>
    <w:p w14:paraId="1215D46C" w14:textId="77777777" w:rsidR="00DD0780" w:rsidRPr="008F08AB" w:rsidRDefault="00DD0780" w:rsidP="008F08AB">
      <w:pPr>
        <w:jc w:val="center"/>
        <w:rPr>
          <w:rFonts w:cs="Arial"/>
          <w:b/>
          <w:bCs/>
          <w:kern w:val="32"/>
          <w:sz w:val="32"/>
          <w:szCs w:val="32"/>
        </w:rPr>
      </w:pPr>
      <w:r w:rsidRPr="008F08AB">
        <w:rPr>
          <w:rFonts w:cs="Arial"/>
          <w:b/>
          <w:bCs/>
          <w:kern w:val="32"/>
          <w:sz w:val="32"/>
          <w:szCs w:val="32"/>
        </w:rPr>
        <w:t>V. Досудебный (внесудебный) порядок обжалования</w:t>
      </w:r>
      <w:r w:rsidR="008F08AB" w:rsidRPr="008F08AB">
        <w:rPr>
          <w:rFonts w:cs="Arial"/>
          <w:b/>
          <w:bCs/>
          <w:kern w:val="32"/>
          <w:sz w:val="32"/>
          <w:szCs w:val="32"/>
        </w:rPr>
        <w:t xml:space="preserve"> </w:t>
      </w:r>
      <w:r w:rsidRPr="008F08AB">
        <w:rPr>
          <w:rFonts w:cs="Arial"/>
          <w:b/>
          <w:bCs/>
          <w:kern w:val="32"/>
          <w:sz w:val="32"/>
          <w:szCs w:val="32"/>
        </w:rPr>
        <w:t>решений и действий (бездействия) министерства,</w:t>
      </w:r>
      <w:r w:rsidR="008F08AB" w:rsidRPr="008F08AB">
        <w:rPr>
          <w:rFonts w:cs="Arial"/>
          <w:b/>
          <w:bCs/>
          <w:kern w:val="32"/>
          <w:sz w:val="32"/>
          <w:szCs w:val="32"/>
        </w:rPr>
        <w:t xml:space="preserve"> </w:t>
      </w:r>
      <w:r w:rsidRPr="008F08AB">
        <w:rPr>
          <w:rFonts w:cs="Arial"/>
          <w:b/>
          <w:bCs/>
          <w:kern w:val="32"/>
          <w:sz w:val="32"/>
          <w:szCs w:val="32"/>
        </w:rPr>
        <w:t>а также его должностных лиц</w:t>
      </w:r>
    </w:p>
    <w:p w14:paraId="6A82EE0D" w14:textId="77777777" w:rsidR="00DD0780" w:rsidRPr="00DD0780" w:rsidRDefault="00DD0780" w:rsidP="00DD0780">
      <w:pPr>
        <w:rPr>
          <w:rFonts w:cs="Arial"/>
        </w:rPr>
      </w:pPr>
    </w:p>
    <w:p w14:paraId="3BF3591E" w14:textId="77777777" w:rsidR="00DD0780" w:rsidRPr="00DD0780" w:rsidRDefault="00DD0780" w:rsidP="008F08AB">
      <w:pPr>
        <w:jc w:val="center"/>
        <w:rPr>
          <w:rFonts w:cs="Arial"/>
        </w:rPr>
      </w:pPr>
      <w:r w:rsidRPr="00DD0780">
        <w:rPr>
          <w:rFonts w:cs="Arial"/>
        </w:rPr>
        <w:t>Информация для заинтересованных лиц об их праве</w:t>
      </w:r>
      <w:r w:rsidR="008F08AB">
        <w:rPr>
          <w:rFonts w:cs="Arial"/>
        </w:rPr>
        <w:t xml:space="preserve"> </w:t>
      </w:r>
      <w:r w:rsidRPr="00DD0780">
        <w:rPr>
          <w:rFonts w:cs="Arial"/>
        </w:rPr>
        <w:t>на досудебное (внесудебное) обжалование действий</w:t>
      </w:r>
      <w:r w:rsidR="008F08AB">
        <w:rPr>
          <w:rFonts w:cs="Arial"/>
        </w:rPr>
        <w:t xml:space="preserve"> </w:t>
      </w:r>
      <w:r w:rsidRPr="00DD0780">
        <w:rPr>
          <w:rFonts w:cs="Arial"/>
        </w:rPr>
        <w:t>(бездействия) и решений, принятых (осуществляемых)</w:t>
      </w:r>
      <w:r w:rsidR="008F08AB">
        <w:rPr>
          <w:rFonts w:cs="Arial"/>
        </w:rPr>
        <w:t xml:space="preserve"> </w:t>
      </w:r>
      <w:r w:rsidRPr="00DD0780">
        <w:rPr>
          <w:rFonts w:cs="Arial"/>
        </w:rPr>
        <w:t>в ходе исполнения государственной функции</w:t>
      </w:r>
    </w:p>
    <w:p w14:paraId="01AE9910" w14:textId="77777777" w:rsidR="00DD0780" w:rsidRPr="00DD0780" w:rsidRDefault="00DD0780" w:rsidP="00DD0780">
      <w:pPr>
        <w:rPr>
          <w:rFonts w:cs="Arial"/>
        </w:rPr>
      </w:pPr>
    </w:p>
    <w:p w14:paraId="2232A107" w14:textId="77777777" w:rsidR="00DD0780" w:rsidRPr="00DD0780" w:rsidRDefault="00DD0780" w:rsidP="00DD0780">
      <w:pPr>
        <w:rPr>
          <w:rFonts w:cs="Arial"/>
        </w:rPr>
      </w:pPr>
      <w:r w:rsidRPr="00DD0780">
        <w:rPr>
          <w:rFonts w:cs="Arial"/>
        </w:rPr>
        <w:t>77. Действия (бездействие) министерства, а также его должностных лиц и решения, принятые (осуществляемые) в ходе исполнения государственной функции, заинтересованное лицо вправе обжаловать в досудебном (внесудебном) порядке.</w:t>
      </w:r>
    </w:p>
    <w:p w14:paraId="0B585574" w14:textId="77777777" w:rsidR="00DD0780" w:rsidRPr="00DD0780" w:rsidRDefault="00DD0780" w:rsidP="008F08AB">
      <w:pPr>
        <w:jc w:val="center"/>
        <w:rPr>
          <w:rFonts w:cs="Arial"/>
        </w:rPr>
      </w:pPr>
    </w:p>
    <w:p w14:paraId="56D2E754" w14:textId="77777777" w:rsidR="00DD0780" w:rsidRPr="00DD0780" w:rsidRDefault="00DD0780" w:rsidP="008F08AB">
      <w:pPr>
        <w:jc w:val="center"/>
        <w:rPr>
          <w:rFonts w:cs="Arial"/>
        </w:rPr>
      </w:pPr>
      <w:r w:rsidRPr="00DD0780">
        <w:rPr>
          <w:rFonts w:cs="Arial"/>
        </w:rPr>
        <w:t>Предмет досудебного (внесудебного) обжалования</w:t>
      </w:r>
    </w:p>
    <w:p w14:paraId="74017773" w14:textId="77777777" w:rsidR="00DD0780" w:rsidRPr="00DD0780" w:rsidRDefault="00DD0780" w:rsidP="00DD0780">
      <w:pPr>
        <w:rPr>
          <w:rFonts w:cs="Arial"/>
        </w:rPr>
      </w:pPr>
    </w:p>
    <w:p w14:paraId="7750733B" w14:textId="77777777" w:rsidR="00DD0780" w:rsidRPr="00DD0780" w:rsidRDefault="00DD0780" w:rsidP="00DD0780">
      <w:pPr>
        <w:rPr>
          <w:rFonts w:cs="Arial"/>
        </w:rPr>
      </w:pPr>
      <w:r w:rsidRPr="00DD0780">
        <w:rPr>
          <w:rFonts w:cs="Arial"/>
        </w:rPr>
        <w:t>78. Предметом досудебного (внесудебного) обжалования могут быть действия (бездействие) и решения, принятые (осуществляемые) в ходе исполнения министерством и его должностными лицами государственной функции.</w:t>
      </w:r>
    </w:p>
    <w:p w14:paraId="64619365" w14:textId="77777777" w:rsidR="00DD0780" w:rsidRPr="00DD0780" w:rsidRDefault="00DD0780" w:rsidP="00DD0780">
      <w:pPr>
        <w:rPr>
          <w:rFonts w:cs="Arial"/>
        </w:rPr>
      </w:pPr>
    </w:p>
    <w:p w14:paraId="0E60785D" w14:textId="77777777" w:rsidR="00DD0780" w:rsidRPr="00DD0780" w:rsidRDefault="00DD0780" w:rsidP="008F08AB">
      <w:pPr>
        <w:jc w:val="center"/>
        <w:rPr>
          <w:rFonts w:cs="Arial"/>
        </w:rPr>
      </w:pPr>
      <w:r w:rsidRPr="00DD0780">
        <w:rPr>
          <w:rFonts w:cs="Arial"/>
        </w:rPr>
        <w:t>Исчерпывающий перечень оснований для приостановления</w:t>
      </w:r>
      <w:r w:rsidR="008F08AB">
        <w:rPr>
          <w:rFonts w:cs="Arial"/>
        </w:rPr>
        <w:t xml:space="preserve"> </w:t>
      </w:r>
      <w:r w:rsidRPr="00DD0780">
        <w:rPr>
          <w:rFonts w:cs="Arial"/>
        </w:rPr>
        <w:t>рассмотрения жалобы и случаев, в которых</w:t>
      </w:r>
      <w:r w:rsidR="008F08AB">
        <w:rPr>
          <w:rFonts w:cs="Arial"/>
        </w:rPr>
        <w:t xml:space="preserve"> </w:t>
      </w:r>
      <w:r w:rsidRPr="00DD0780">
        <w:rPr>
          <w:rFonts w:cs="Arial"/>
        </w:rPr>
        <w:t>ответ на жалобу не дается</w:t>
      </w:r>
    </w:p>
    <w:p w14:paraId="25F64621" w14:textId="77777777" w:rsidR="00DD0780" w:rsidRPr="00DD0780" w:rsidRDefault="00DD0780" w:rsidP="00DD0780">
      <w:pPr>
        <w:rPr>
          <w:rFonts w:cs="Arial"/>
        </w:rPr>
      </w:pPr>
    </w:p>
    <w:p w14:paraId="73ED1842" w14:textId="77777777" w:rsidR="00DD0780" w:rsidRPr="00DD0780" w:rsidRDefault="00DD0780" w:rsidP="00DD0780">
      <w:pPr>
        <w:rPr>
          <w:rFonts w:cs="Arial"/>
        </w:rPr>
      </w:pPr>
      <w:r w:rsidRPr="00DD0780">
        <w:rPr>
          <w:rFonts w:cs="Arial"/>
        </w:rPr>
        <w:t>79. Оснований для приостановления рассмотрения жалобы не предусмотрено.</w:t>
      </w:r>
    </w:p>
    <w:p w14:paraId="69C885A0" w14:textId="77777777" w:rsidR="00DD0780" w:rsidRPr="00DD0780" w:rsidRDefault="00DD0780" w:rsidP="00DD0780">
      <w:pPr>
        <w:rPr>
          <w:rFonts w:cs="Arial"/>
        </w:rPr>
      </w:pPr>
      <w:r w:rsidRPr="00DD0780">
        <w:rPr>
          <w:rFonts w:cs="Arial"/>
        </w:rPr>
        <w:t>80. В случае если в жалобе не указаны фамилия гражданина, направившего жалобу, или почтовый адрес, по которому должен быть направлен ответ, ответ на жалобу не дается.</w:t>
      </w:r>
    </w:p>
    <w:p w14:paraId="4CBB2976" w14:textId="77777777" w:rsidR="00DD0780" w:rsidRPr="00DD0780" w:rsidRDefault="00DD0780" w:rsidP="00DD0780">
      <w:pPr>
        <w:rPr>
          <w:rFonts w:cs="Arial"/>
        </w:rPr>
      </w:pPr>
      <w:r w:rsidRPr="00DD0780">
        <w:rPr>
          <w:rFonts w:cs="Arial"/>
        </w:rPr>
        <w:t>81. Жалоба, в которой обжалуется судебное решение, в течение семи дней со дня регистрации возвращается заинтересованному лицу, направившему жалобу, с разъяснением порядка обжалования данного судебного решения.</w:t>
      </w:r>
    </w:p>
    <w:p w14:paraId="433261A5" w14:textId="77777777" w:rsidR="00DD0780" w:rsidRPr="00DD0780" w:rsidRDefault="00DD0780" w:rsidP="00DD0780">
      <w:pPr>
        <w:rPr>
          <w:rFonts w:cs="Arial"/>
        </w:rPr>
      </w:pPr>
      <w:r w:rsidRPr="00DD0780">
        <w:rPr>
          <w:rFonts w:cs="Arial"/>
        </w:rPr>
        <w:t>82. При получении жалобы, в которой содержатся нецензурные либо оскорбительные выражения, угрозы жизни, здоровью и имуществу должностного лица, а также членов его семьи, должностное лицо вправе оставить жалобу без ответа по существу поставленных в ней вопросов и сообщить заинтересованному лицу, направившему жалобу, о недопустимости злоупотребления правом.</w:t>
      </w:r>
    </w:p>
    <w:p w14:paraId="7ED8BF3E" w14:textId="77777777" w:rsidR="00DD0780" w:rsidRPr="00DD0780" w:rsidRDefault="00DD0780" w:rsidP="00DD0780">
      <w:pPr>
        <w:rPr>
          <w:rFonts w:cs="Arial"/>
        </w:rPr>
      </w:pPr>
      <w:r w:rsidRPr="00DD0780">
        <w:rPr>
          <w:rFonts w:cs="Arial"/>
        </w:rPr>
        <w:t>83. В случае если текст жалобы не поддается прочтению, ответ на жалобу не дается и она не подлежит направлению на рассмотрение в государственный орган или должностному лицу в соответствии с их компетенцией, о чем в течение семи дней со дня регистрации жалобы сообщается заинтересованному лицу, направившему жалобу, если его фамилия и почтовый адрес поддаются прочтению.</w:t>
      </w:r>
    </w:p>
    <w:p w14:paraId="5C2DB897" w14:textId="77777777" w:rsidR="00DD0780" w:rsidRPr="00DD0780" w:rsidRDefault="00DD0780" w:rsidP="00DD0780">
      <w:pPr>
        <w:rPr>
          <w:rFonts w:cs="Arial"/>
        </w:rPr>
      </w:pPr>
      <w:r w:rsidRPr="00DD0780">
        <w:rPr>
          <w:rFonts w:cs="Arial"/>
        </w:rPr>
        <w:t xml:space="preserve">84. В случае если текст жалобы не позволяет определить ее суть, ответ на жалобу </w:t>
      </w:r>
      <w:proofErr w:type="gramStart"/>
      <w:r w:rsidRPr="00DD0780">
        <w:rPr>
          <w:rFonts w:cs="Arial"/>
        </w:rPr>
        <w:t>не дается</w:t>
      </w:r>
      <w:proofErr w:type="gramEnd"/>
      <w:r w:rsidRPr="00DD0780">
        <w:rPr>
          <w:rFonts w:cs="Arial"/>
        </w:rPr>
        <w:t xml:space="preserve">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гражданину, направившему жалобу.</w:t>
      </w:r>
    </w:p>
    <w:p w14:paraId="610F577D" w14:textId="77777777" w:rsidR="00DD0780" w:rsidRPr="00DD0780" w:rsidRDefault="00DD0780" w:rsidP="00DD0780">
      <w:pPr>
        <w:rPr>
          <w:rFonts w:cs="Arial"/>
        </w:rPr>
      </w:pPr>
      <w:r w:rsidRPr="00DD0780">
        <w:rPr>
          <w:rFonts w:cs="Arial"/>
        </w:rPr>
        <w:t>85. В случае если в жалобе гражданина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вправе принять решение о безосновательности очередного обращения и прекращении переписки с гражданином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заинтересованное лицо, направившее жалобу, уведомляется письменно.</w:t>
      </w:r>
    </w:p>
    <w:p w14:paraId="249C4010" w14:textId="77777777" w:rsidR="00DD0780" w:rsidRPr="00DD0780" w:rsidRDefault="00DD0780" w:rsidP="00DD0780">
      <w:pPr>
        <w:rPr>
          <w:rFonts w:cs="Arial"/>
        </w:rPr>
      </w:pPr>
      <w:r w:rsidRPr="00DD0780">
        <w:rPr>
          <w:rFonts w:cs="Arial"/>
        </w:rPr>
        <w:t xml:space="preserve">86. В случае поступления в министерство письменного обращения, содержащего вопрос, ответ на который размещен в соответствии с частью 4 статьи 10 </w:t>
      </w:r>
      <w:hyperlink r:id="rId46" w:tgtFrame="Logical" w:history="1">
        <w:r w:rsidR="008F08AB" w:rsidRPr="00FC54E2">
          <w:rPr>
            <w:rStyle w:val="a5"/>
            <w:rFonts w:cs="Arial"/>
          </w:rPr>
          <w:t>Федерального закона от 02.05.2006 № 59-ФЗ</w:t>
        </w:r>
      </w:hyperlink>
      <w:r w:rsidRPr="00DD0780">
        <w:rPr>
          <w:rFonts w:cs="Arial"/>
        </w:rPr>
        <w:t xml:space="preserve"> "О порядке рассмотрения обращений граждан Российской Федерации" на официальном сайте министерства в информационно-телекоммуникационной сети "Интернет", гражданину, направившему обращение, в течение семи дней со дня регистрации обращения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обращении, при этом обращение, содержащее обжалование судебного решения, не возвращается.</w:t>
      </w:r>
    </w:p>
    <w:p w14:paraId="19525DA3" w14:textId="77777777" w:rsidR="00DD0780" w:rsidRPr="00DD0780" w:rsidRDefault="00DD0780" w:rsidP="00DD0780">
      <w:pPr>
        <w:rPr>
          <w:rFonts w:cs="Arial"/>
        </w:rPr>
      </w:pPr>
      <w:r w:rsidRPr="00DD0780">
        <w:rPr>
          <w:rFonts w:cs="Arial"/>
        </w:rPr>
        <w:t xml:space="preserve">87.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заинтересованному лицу, направившему обращение, </w:t>
      </w:r>
      <w:r w:rsidRPr="00DD0780">
        <w:rPr>
          <w:rFonts w:cs="Arial"/>
        </w:rPr>
        <w:lastRenderedPageBreak/>
        <w:t>сообщается о невозможности дать ответ по существу поставленного в нем вопроса в связи с недопустимостью разглашения указанных сведений.</w:t>
      </w:r>
    </w:p>
    <w:p w14:paraId="07DEF60F" w14:textId="77777777" w:rsidR="00DD0780" w:rsidRPr="00DD0780" w:rsidRDefault="00DD0780" w:rsidP="00DD0780">
      <w:pPr>
        <w:rPr>
          <w:rFonts w:cs="Arial"/>
        </w:rPr>
      </w:pPr>
      <w:r w:rsidRPr="00DD0780">
        <w:rPr>
          <w:rFonts w:cs="Arial"/>
        </w:rPr>
        <w:t>88. Если причины, по которым ответ по существу поставленных в жалобе вопросов не мог быть дан, в последующем были устранены, заинтересованное лицо вправе вновь направить обращение в министерство.</w:t>
      </w:r>
    </w:p>
    <w:p w14:paraId="0F9247A3" w14:textId="77777777" w:rsidR="00DD0780" w:rsidRPr="00DD0780" w:rsidRDefault="00DD0780" w:rsidP="00DD0780">
      <w:pPr>
        <w:rPr>
          <w:rFonts w:cs="Arial"/>
        </w:rPr>
      </w:pPr>
    </w:p>
    <w:p w14:paraId="79D2F5CD" w14:textId="77777777" w:rsidR="00DD0780" w:rsidRPr="00DD0780" w:rsidRDefault="00DD0780" w:rsidP="008F08AB">
      <w:pPr>
        <w:jc w:val="center"/>
        <w:rPr>
          <w:rFonts w:cs="Arial"/>
        </w:rPr>
      </w:pPr>
      <w:r w:rsidRPr="00DD0780">
        <w:rPr>
          <w:rFonts w:cs="Arial"/>
        </w:rPr>
        <w:t>Основания для начала процедуры</w:t>
      </w:r>
      <w:r w:rsidR="008F08AB">
        <w:rPr>
          <w:rFonts w:cs="Arial"/>
        </w:rPr>
        <w:t xml:space="preserve"> </w:t>
      </w:r>
      <w:r w:rsidRPr="00DD0780">
        <w:rPr>
          <w:rFonts w:cs="Arial"/>
        </w:rPr>
        <w:t>досудебного (внесудебного) обжалования</w:t>
      </w:r>
    </w:p>
    <w:p w14:paraId="2D2CC584" w14:textId="77777777" w:rsidR="00DD0780" w:rsidRPr="00DD0780" w:rsidRDefault="00DD0780" w:rsidP="00DD0780">
      <w:pPr>
        <w:rPr>
          <w:rFonts w:cs="Arial"/>
        </w:rPr>
      </w:pPr>
    </w:p>
    <w:p w14:paraId="29A21F2A" w14:textId="77777777" w:rsidR="00DD0780" w:rsidRPr="00DD0780" w:rsidRDefault="00DD0780" w:rsidP="00DD0780">
      <w:pPr>
        <w:rPr>
          <w:rFonts w:cs="Arial"/>
        </w:rPr>
      </w:pPr>
      <w:r w:rsidRPr="00DD0780">
        <w:rPr>
          <w:rFonts w:cs="Arial"/>
        </w:rPr>
        <w:t>89. Основанием для начала процедуры досудебного (внесудебного) обжалования является жалоба, направленная в министерство.</w:t>
      </w:r>
    </w:p>
    <w:p w14:paraId="4B92494D" w14:textId="77777777" w:rsidR="00DD0780" w:rsidRPr="00DD0780" w:rsidRDefault="00DD0780" w:rsidP="00DD0780">
      <w:pPr>
        <w:rPr>
          <w:rFonts w:cs="Arial"/>
        </w:rPr>
      </w:pPr>
      <w:r w:rsidRPr="00DD0780">
        <w:rPr>
          <w:rFonts w:cs="Arial"/>
        </w:rPr>
        <w:t>90. Жалоба может быть подана заинтересованным лицом в письменной форме на бумажном носителе, в электронной форме в структурное подразделение министерства, ответственное за прием документов.</w:t>
      </w:r>
    </w:p>
    <w:p w14:paraId="4612EDE8" w14:textId="77777777" w:rsidR="00DD0780" w:rsidRPr="00DD0780" w:rsidRDefault="00DD0780" w:rsidP="00DD0780">
      <w:pPr>
        <w:rPr>
          <w:rFonts w:cs="Arial"/>
        </w:rPr>
      </w:pPr>
      <w:r w:rsidRPr="00DD0780">
        <w:rPr>
          <w:rFonts w:cs="Arial"/>
        </w:rPr>
        <w:t>Жалоба может быть направлена по почте, с использованием сети Интернет, официального сайта министерства, а также может быть принята в устном порядке в ходе личного приема заинтересованного лица министром.</w:t>
      </w:r>
    </w:p>
    <w:p w14:paraId="5F3DBC70" w14:textId="77777777" w:rsidR="00DD0780" w:rsidRPr="00DD0780" w:rsidRDefault="00DD0780" w:rsidP="00DD0780">
      <w:pPr>
        <w:rPr>
          <w:rFonts w:cs="Arial"/>
        </w:rPr>
      </w:pPr>
      <w:r w:rsidRPr="00DD0780">
        <w:rPr>
          <w:rFonts w:cs="Arial"/>
        </w:rPr>
        <w:t xml:space="preserve">Личный прием граждан осуществляется министром еженедельно по пятницам с </w:t>
      </w:r>
      <w:proofErr w:type="gramStart"/>
      <w:r w:rsidRPr="00DD0780">
        <w:rPr>
          <w:rFonts w:cs="Arial"/>
        </w:rPr>
        <w:t>14-00</w:t>
      </w:r>
      <w:proofErr w:type="gramEnd"/>
      <w:r w:rsidRPr="00DD0780">
        <w:rPr>
          <w:rFonts w:cs="Arial"/>
        </w:rPr>
        <w:t xml:space="preserve"> до 17-00.</w:t>
      </w:r>
    </w:p>
    <w:p w14:paraId="5E7308C0" w14:textId="77777777" w:rsidR="00DD0780" w:rsidRPr="00DD0780" w:rsidRDefault="00DD0780" w:rsidP="00DD0780">
      <w:pPr>
        <w:rPr>
          <w:rFonts w:cs="Arial"/>
        </w:rPr>
      </w:pPr>
      <w:r w:rsidRPr="00DD0780">
        <w:rPr>
          <w:rFonts w:cs="Arial"/>
        </w:rPr>
        <w:t>Содержание устной жалобы заносится в карточку личного приема заявителя. Если изложенные в устной жалобе факты и обстоятельства являются очевидными и не требуют дополнительной проверки, ответ на жалобу, с согласия заявителя, может быть дан устно в ходе личного приема. В остальных случаях дается письменный ответ по существу поставленных в жалобе вопросов.</w:t>
      </w:r>
    </w:p>
    <w:p w14:paraId="7E239573" w14:textId="77777777" w:rsidR="00DD0780" w:rsidRPr="00DD0780" w:rsidRDefault="00DD0780" w:rsidP="00DD0780">
      <w:pPr>
        <w:rPr>
          <w:rFonts w:cs="Arial"/>
        </w:rPr>
      </w:pPr>
      <w:r w:rsidRPr="00DD0780">
        <w:rPr>
          <w:rFonts w:cs="Arial"/>
        </w:rPr>
        <w:t>91. В жалобе, поданной в письменной форме, заинтересованное лицо в обязательном порядке указывает либо наименование министерства, либо фамилию, имя, отчество соответствующего должностного лица министерства,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жалобы, излагает суть жалобы, ставит личную подпись и дату. В случае необходимости в подтверждение своих доводов заинтересованное лицо прилагает к жалобе, поданной в письменной форме, документы и материалы либо их копии.</w:t>
      </w:r>
    </w:p>
    <w:p w14:paraId="3629459A" w14:textId="77777777" w:rsidR="00DD0780" w:rsidRPr="00DD0780" w:rsidRDefault="00DD0780" w:rsidP="00DD0780">
      <w:pPr>
        <w:rPr>
          <w:rFonts w:cs="Arial"/>
        </w:rPr>
      </w:pPr>
      <w:r w:rsidRPr="00DD0780">
        <w:rPr>
          <w:rFonts w:cs="Arial"/>
        </w:rPr>
        <w:t>В жалобе, поданной в электронной форме, заинтересованное лицо в обязательном порядке указывает свои фамилию, имя, отчество (последнее - при наличии), адрес электронной почты, по которому должен быть направлен ответ, уведомление о переадресации жалобы. Заинтересованное лицо вправе приложить к такому обращению необходимые документы и материалы в электронной форме.</w:t>
      </w:r>
    </w:p>
    <w:p w14:paraId="68600347" w14:textId="77777777" w:rsidR="00DD0780" w:rsidRPr="00DD0780" w:rsidRDefault="00DD0780" w:rsidP="00DD0780">
      <w:pPr>
        <w:rPr>
          <w:rFonts w:cs="Arial"/>
        </w:rPr>
      </w:pPr>
    </w:p>
    <w:p w14:paraId="466AAEEF" w14:textId="77777777" w:rsidR="00DD0780" w:rsidRPr="00DD0780" w:rsidRDefault="00DD0780" w:rsidP="008F08AB">
      <w:pPr>
        <w:jc w:val="center"/>
        <w:rPr>
          <w:rFonts w:cs="Arial"/>
        </w:rPr>
      </w:pPr>
      <w:r w:rsidRPr="00DD0780">
        <w:rPr>
          <w:rFonts w:cs="Arial"/>
        </w:rPr>
        <w:t>Права заинтересованных лиц на получение</w:t>
      </w:r>
      <w:r w:rsidR="008F08AB">
        <w:rPr>
          <w:rFonts w:cs="Arial"/>
        </w:rPr>
        <w:t xml:space="preserve"> </w:t>
      </w:r>
      <w:r w:rsidRPr="00DD0780">
        <w:rPr>
          <w:rFonts w:cs="Arial"/>
        </w:rPr>
        <w:t>информации и документов, необходимых для</w:t>
      </w:r>
      <w:r w:rsidR="008F08AB">
        <w:rPr>
          <w:rFonts w:cs="Arial"/>
        </w:rPr>
        <w:t xml:space="preserve"> </w:t>
      </w:r>
      <w:r w:rsidRPr="00DD0780">
        <w:rPr>
          <w:rFonts w:cs="Arial"/>
        </w:rPr>
        <w:t>обоснования и рассмотрения жалобы</w:t>
      </w:r>
    </w:p>
    <w:p w14:paraId="05C5CF22" w14:textId="77777777" w:rsidR="00DD0780" w:rsidRPr="00DD0780" w:rsidRDefault="00DD0780" w:rsidP="00DD0780">
      <w:pPr>
        <w:rPr>
          <w:rFonts w:cs="Arial"/>
        </w:rPr>
      </w:pPr>
    </w:p>
    <w:p w14:paraId="10A809B2" w14:textId="77777777" w:rsidR="00DD0780" w:rsidRPr="00DD0780" w:rsidRDefault="00DD0780" w:rsidP="00DD0780">
      <w:pPr>
        <w:rPr>
          <w:rFonts w:cs="Arial"/>
        </w:rPr>
      </w:pPr>
      <w:r w:rsidRPr="00DD0780">
        <w:rPr>
          <w:rFonts w:cs="Arial"/>
        </w:rPr>
        <w:t>92. Заинтересованное лицо имеет право на получение информации и документов, необходимых для обоснования и рассмотрения жалобы.</w:t>
      </w:r>
    </w:p>
    <w:p w14:paraId="1988A9F0" w14:textId="77777777" w:rsidR="00DD0780" w:rsidRPr="00DD0780" w:rsidRDefault="00DD0780" w:rsidP="00DD0780">
      <w:pPr>
        <w:rPr>
          <w:rFonts w:cs="Arial"/>
        </w:rPr>
      </w:pPr>
    </w:p>
    <w:p w14:paraId="2AEC1F7A" w14:textId="77777777" w:rsidR="00DD0780" w:rsidRPr="00DD0780" w:rsidRDefault="00DD0780" w:rsidP="008F08AB">
      <w:pPr>
        <w:jc w:val="center"/>
        <w:rPr>
          <w:rFonts w:cs="Arial"/>
        </w:rPr>
      </w:pPr>
      <w:r w:rsidRPr="00DD0780">
        <w:rPr>
          <w:rFonts w:cs="Arial"/>
        </w:rPr>
        <w:t>Органы государственной власти и должностные лица,</w:t>
      </w:r>
      <w:r w:rsidR="008F08AB">
        <w:rPr>
          <w:rFonts w:cs="Arial"/>
        </w:rPr>
        <w:t xml:space="preserve"> </w:t>
      </w:r>
      <w:r w:rsidRPr="00DD0780">
        <w:rPr>
          <w:rFonts w:cs="Arial"/>
        </w:rPr>
        <w:t>которым может быть направлена жалоба заявителя</w:t>
      </w:r>
      <w:r w:rsidR="008F08AB">
        <w:rPr>
          <w:rFonts w:cs="Arial"/>
        </w:rPr>
        <w:t xml:space="preserve"> </w:t>
      </w:r>
      <w:r w:rsidRPr="00DD0780">
        <w:rPr>
          <w:rFonts w:cs="Arial"/>
        </w:rPr>
        <w:t>в досудебном (внесудебном) порядке</w:t>
      </w:r>
    </w:p>
    <w:p w14:paraId="3F804324" w14:textId="77777777" w:rsidR="00DD0780" w:rsidRPr="00DD0780" w:rsidRDefault="00DD0780" w:rsidP="00DD0780">
      <w:pPr>
        <w:rPr>
          <w:rFonts w:cs="Arial"/>
        </w:rPr>
      </w:pPr>
    </w:p>
    <w:p w14:paraId="369CA248" w14:textId="77777777" w:rsidR="00DD0780" w:rsidRPr="00DD0780" w:rsidRDefault="00DD0780" w:rsidP="00DD0780">
      <w:pPr>
        <w:rPr>
          <w:rFonts w:cs="Arial"/>
        </w:rPr>
      </w:pPr>
      <w:r w:rsidRPr="00DD0780">
        <w:rPr>
          <w:rFonts w:cs="Arial"/>
        </w:rPr>
        <w:t>93. Жалоба на решения и действия (бездействие) министерства, а также его должностных лиц направляется в министерство и рассматривается министром или уполномоченным им должностным лицом.</w:t>
      </w:r>
    </w:p>
    <w:p w14:paraId="320A74B5" w14:textId="77777777" w:rsidR="00DD0780" w:rsidRPr="00DD0780" w:rsidRDefault="00DD0780" w:rsidP="00DD0780">
      <w:pPr>
        <w:rPr>
          <w:rFonts w:cs="Arial"/>
        </w:rPr>
      </w:pPr>
      <w:r w:rsidRPr="00DD0780">
        <w:rPr>
          <w:rFonts w:cs="Arial"/>
        </w:rPr>
        <w:lastRenderedPageBreak/>
        <w:t>Заинтересованное лицо вправе обжаловать решения и действия (бездействие) министра первому заместителю Председателя Правительства Новосибирской области, курирующему деятельность министерства, либо Губернатору Новосибирской области.</w:t>
      </w:r>
    </w:p>
    <w:p w14:paraId="562C0158" w14:textId="77777777" w:rsidR="00DD0780" w:rsidRPr="00DD0780" w:rsidRDefault="00DD0780" w:rsidP="00DD0780">
      <w:pPr>
        <w:rPr>
          <w:rFonts w:cs="Arial"/>
        </w:rPr>
      </w:pPr>
    </w:p>
    <w:p w14:paraId="713C72A5" w14:textId="77777777" w:rsidR="00DD0780" w:rsidRPr="00DD0780" w:rsidRDefault="00DD0780" w:rsidP="008F08AB">
      <w:pPr>
        <w:jc w:val="center"/>
        <w:rPr>
          <w:rFonts w:cs="Arial"/>
        </w:rPr>
      </w:pPr>
      <w:r w:rsidRPr="00DD0780">
        <w:rPr>
          <w:rFonts w:cs="Arial"/>
        </w:rPr>
        <w:t>Сроки рассмотрения жалобы</w:t>
      </w:r>
    </w:p>
    <w:p w14:paraId="37071070" w14:textId="77777777" w:rsidR="00DD0780" w:rsidRPr="00DD0780" w:rsidRDefault="00DD0780" w:rsidP="00DD0780">
      <w:pPr>
        <w:rPr>
          <w:rFonts w:cs="Arial"/>
        </w:rPr>
      </w:pPr>
    </w:p>
    <w:p w14:paraId="250E7321" w14:textId="77777777" w:rsidR="00DD0780" w:rsidRPr="00DD0780" w:rsidRDefault="00DD0780" w:rsidP="00DD0780">
      <w:pPr>
        <w:rPr>
          <w:rFonts w:cs="Arial"/>
        </w:rPr>
      </w:pPr>
      <w:r w:rsidRPr="00DD0780">
        <w:rPr>
          <w:rFonts w:cs="Arial"/>
        </w:rPr>
        <w:t>94. Жалоба, поступившая в министерство, подлежит рассмотрению министром или уполномоченным им должностным лицом в течение тридцати дней со дня ее регистрации.</w:t>
      </w:r>
    </w:p>
    <w:p w14:paraId="366375AE" w14:textId="77777777" w:rsidR="00DD0780" w:rsidRPr="00DD0780" w:rsidRDefault="00DD0780" w:rsidP="00DD0780">
      <w:pPr>
        <w:rPr>
          <w:rFonts w:cs="Arial"/>
        </w:rPr>
      </w:pPr>
    </w:p>
    <w:p w14:paraId="20A672FF" w14:textId="77777777" w:rsidR="00DD0780" w:rsidRPr="00DD0780" w:rsidRDefault="00DD0780" w:rsidP="008F08AB">
      <w:pPr>
        <w:jc w:val="center"/>
        <w:rPr>
          <w:rFonts w:cs="Arial"/>
        </w:rPr>
      </w:pPr>
      <w:r w:rsidRPr="00DD0780">
        <w:rPr>
          <w:rFonts w:cs="Arial"/>
        </w:rPr>
        <w:t>Результат досудебного (внесудебного) обжалования</w:t>
      </w:r>
      <w:r w:rsidR="008F08AB">
        <w:rPr>
          <w:rFonts w:cs="Arial"/>
        </w:rPr>
        <w:t xml:space="preserve"> </w:t>
      </w:r>
      <w:r w:rsidRPr="00DD0780">
        <w:rPr>
          <w:rFonts w:cs="Arial"/>
        </w:rPr>
        <w:t>применительно к каждой процедуре либо инстанции обжалования</w:t>
      </w:r>
    </w:p>
    <w:p w14:paraId="2C9671DC" w14:textId="77777777" w:rsidR="00DD0780" w:rsidRPr="00DD0780" w:rsidRDefault="00DD0780" w:rsidP="00DD0780">
      <w:pPr>
        <w:rPr>
          <w:rFonts w:cs="Arial"/>
        </w:rPr>
      </w:pPr>
    </w:p>
    <w:p w14:paraId="229ADADE" w14:textId="77777777" w:rsidR="00DD0780" w:rsidRPr="00DD0780" w:rsidRDefault="00DD0780" w:rsidP="00DD0780">
      <w:pPr>
        <w:rPr>
          <w:rFonts w:cs="Arial"/>
        </w:rPr>
      </w:pPr>
      <w:r w:rsidRPr="00DD0780">
        <w:rPr>
          <w:rFonts w:cs="Arial"/>
        </w:rPr>
        <w:t>95. По результатам рассмотрения жалобы министр или уполномоченное им должностное лицо принимает одно из следующих решений:</w:t>
      </w:r>
    </w:p>
    <w:p w14:paraId="29CB373D" w14:textId="77777777" w:rsidR="00DD0780" w:rsidRPr="00DD0780" w:rsidRDefault="00DD0780" w:rsidP="00DD0780">
      <w:pPr>
        <w:rPr>
          <w:rFonts w:cs="Arial"/>
        </w:rPr>
      </w:pPr>
      <w:r w:rsidRPr="00DD0780">
        <w:rPr>
          <w:rFonts w:cs="Arial"/>
        </w:rPr>
        <w:t>1) удовлетворяет жалобу;</w:t>
      </w:r>
    </w:p>
    <w:p w14:paraId="7412E8A9" w14:textId="77777777" w:rsidR="00DD0780" w:rsidRPr="00DD0780" w:rsidRDefault="00DD0780" w:rsidP="00DD0780">
      <w:pPr>
        <w:rPr>
          <w:rFonts w:cs="Arial"/>
        </w:rPr>
      </w:pPr>
      <w:r w:rsidRPr="00DD0780">
        <w:rPr>
          <w:rFonts w:cs="Arial"/>
        </w:rPr>
        <w:t>2) отказывает в удовлетворении жалобы.</w:t>
      </w:r>
    </w:p>
    <w:p w14:paraId="1474A2DE" w14:textId="77777777" w:rsidR="00DD0780" w:rsidRPr="00DD0780" w:rsidRDefault="00DD0780" w:rsidP="00DD0780">
      <w:pPr>
        <w:rPr>
          <w:rFonts w:cs="Arial"/>
        </w:rPr>
      </w:pPr>
      <w:r w:rsidRPr="00DD0780">
        <w:rPr>
          <w:rFonts w:cs="Arial"/>
        </w:rPr>
        <w:t>96. Мотивированный ответ о результатах рассмотрения жалобы направляется заинтересованному лицу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
    <w:p w14:paraId="5998E1B5" w14:textId="77777777" w:rsidR="00DD0780" w:rsidRPr="00DD0780" w:rsidRDefault="00DD0780" w:rsidP="00DD0780">
      <w:pPr>
        <w:rPr>
          <w:rFonts w:cs="Arial"/>
        </w:rPr>
      </w:pPr>
      <w:r w:rsidRPr="00DD0780">
        <w:rPr>
          <w:rFonts w:cs="Arial"/>
        </w:rPr>
        <w:t>97. В случае установления в ходе или по результатам рассмотрения жалобы признаков состава административного правонарушения или преступления министр или уполномоченное им должностное лицо жалобу и иные имеющиеся материалы направляют в государственный орган в соответствии с его компетенцией.</w:t>
      </w:r>
    </w:p>
    <w:p w14:paraId="5917CC65" w14:textId="77777777" w:rsidR="00DD0780" w:rsidRPr="00DD0780" w:rsidRDefault="00DD0780" w:rsidP="00DD0780">
      <w:pPr>
        <w:rPr>
          <w:rFonts w:cs="Arial"/>
        </w:rPr>
      </w:pPr>
    </w:p>
    <w:p w14:paraId="01093143" w14:textId="77777777" w:rsidR="008F08AB" w:rsidRDefault="008F08AB" w:rsidP="00DD0780">
      <w:pPr>
        <w:rPr>
          <w:rFonts w:cs="Arial"/>
        </w:rPr>
      </w:pPr>
      <w:r>
        <w:rPr>
          <w:rFonts w:cs="Arial"/>
        </w:rPr>
        <w:br w:type="page"/>
      </w:r>
    </w:p>
    <w:p w14:paraId="58B38066" w14:textId="77777777" w:rsidR="00DD0780" w:rsidRPr="008F08AB" w:rsidRDefault="00DD0780" w:rsidP="008F08AB">
      <w:pPr>
        <w:jc w:val="right"/>
        <w:rPr>
          <w:rFonts w:cs="Arial"/>
          <w:b/>
          <w:bCs/>
          <w:kern w:val="28"/>
          <w:sz w:val="32"/>
          <w:szCs w:val="32"/>
        </w:rPr>
      </w:pPr>
      <w:r w:rsidRPr="008F08AB">
        <w:rPr>
          <w:rFonts w:cs="Arial"/>
          <w:b/>
          <w:bCs/>
          <w:kern w:val="28"/>
          <w:sz w:val="32"/>
          <w:szCs w:val="32"/>
        </w:rPr>
        <w:lastRenderedPageBreak/>
        <w:t>Приложение № 1</w:t>
      </w:r>
    </w:p>
    <w:p w14:paraId="7951B792" w14:textId="77777777" w:rsidR="00DD0780" w:rsidRPr="00DD0780" w:rsidRDefault="00DD0780" w:rsidP="008F08AB">
      <w:pPr>
        <w:jc w:val="right"/>
        <w:rPr>
          <w:rFonts w:cs="Arial"/>
        </w:rPr>
      </w:pPr>
      <w:r w:rsidRPr="00DD0780">
        <w:rPr>
          <w:rFonts w:cs="Arial"/>
        </w:rPr>
        <w:t>к Административному регламенту</w:t>
      </w:r>
    </w:p>
    <w:p w14:paraId="4EFC64A2" w14:textId="77777777" w:rsidR="00DD0780" w:rsidRPr="00DD0780" w:rsidRDefault="00DD0780" w:rsidP="008F08AB">
      <w:pPr>
        <w:jc w:val="right"/>
        <w:rPr>
          <w:rFonts w:cs="Arial"/>
        </w:rPr>
      </w:pPr>
      <w:r w:rsidRPr="00DD0780">
        <w:rPr>
          <w:rFonts w:cs="Arial"/>
        </w:rPr>
        <w:t>министерства природных ресурсов</w:t>
      </w:r>
    </w:p>
    <w:p w14:paraId="43AD79C9" w14:textId="77777777" w:rsidR="00DD0780" w:rsidRPr="00DD0780" w:rsidRDefault="00DD0780" w:rsidP="008F08AB">
      <w:pPr>
        <w:jc w:val="right"/>
        <w:rPr>
          <w:rFonts w:cs="Arial"/>
        </w:rPr>
      </w:pPr>
      <w:r w:rsidRPr="00DD0780">
        <w:rPr>
          <w:rFonts w:cs="Arial"/>
        </w:rPr>
        <w:t>и экологии Новосибирской области</w:t>
      </w:r>
    </w:p>
    <w:p w14:paraId="7125F32D" w14:textId="77777777" w:rsidR="00DD0780" w:rsidRPr="00DD0780" w:rsidRDefault="00DD0780" w:rsidP="008F08AB">
      <w:pPr>
        <w:jc w:val="right"/>
        <w:rPr>
          <w:rFonts w:cs="Arial"/>
        </w:rPr>
      </w:pPr>
      <w:r w:rsidRPr="00DD0780">
        <w:rPr>
          <w:rFonts w:cs="Arial"/>
        </w:rPr>
        <w:t>исполнения государственной функции</w:t>
      </w:r>
    </w:p>
    <w:p w14:paraId="57EEF969" w14:textId="77777777" w:rsidR="00DD0780" w:rsidRPr="00DD0780" w:rsidRDefault="00DD0780" w:rsidP="008F08AB">
      <w:pPr>
        <w:jc w:val="right"/>
        <w:rPr>
          <w:rFonts w:cs="Arial"/>
        </w:rPr>
      </w:pPr>
      <w:r w:rsidRPr="00DD0780">
        <w:rPr>
          <w:rFonts w:cs="Arial"/>
        </w:rPr>
        <w:t>по осуществлению на землях лесного</w:t>
      </w:r>
    </w:p>
    <w:p w14:paraId="05E318ED" w14:textId="77777777" w:rsidR="00DD0780" w:rsidRPr="00DD0780" w:rsidRDefault="00DD0780" w:rsidP="008F08AB">
      <w:pPr>
        <w:jc w:val="right"/>
        <w:rPr>
          <w:rFonts w:cs="Arial"/>
        </w:rPr>
      </w:pPr>
      <w:r w:rsidRPr="00DD0780">
        <w:rPr>
          <w:rFonts w:cs="Arial"/>
        </w:rPr>
        <w:t>фонда федерального государственного</w:t>
      </w:r>
    </w:p>
    <w:p w14:paraId="743FDF29" w14:textId="77777777" w:rsidR="00DD0780" w:rsidRPr="00DD0780" w:rsidRDefault="00DD0780" w:rsidP="008F08AB">
      <w:pPr>
        <w:jc w:val="right"/>
        <w:rPr>
          <w:rFonts w:cs="Arial"/>
        </w:rPr>
      </w:pPr>
      <w:r w:rsidRPr="00DD0780">
        <w:rPr>
          <w:rFonts w:cs="Arial"/>
        </w:rPr>
        <w:t>пожарного надзора в лесах, за</w:t>
      </w:r>
    </w:p>
    <w:p w14:paraId="51612865" w14:textId="77777777" w:rsidR="00DD0780" w:rsidRPr="00DD0780" w:rsidRDefault="00DD0780" w:rsidP="008F08AB">
      <w:pPr>
        <w:jc w:val="right"/>
        <w:rPr>
          <w:rFonts w:cs="Arial"/>
        </w:rPr>
      </w:pPr>
      <w:r w:rsidRPr="00DD0780">
        <w:rPr>
          <w:rFonts w:cs="Arial"/>
        </w:rPr>
        <w:t>исключением случаев, предусмотренных</w:t>
      </w:r>
    </w:p>
    <w:p w14:paraId="17579850" w14:textId="77777777" w:rsidR="00DD0780" w:rsidRPr="00DD0780" w:rsidRDefault="00DD0780" w:rsidP="008F08AB">
      <w:pPr>
        <w:jc w:val="right"/>
        <w:rPr>
          <w:rFonts w:cs="Arial"/>
        </w:rPr>
      </w:pPr>
      <w:r w:rsidRPr="00DD0780">
        <w:rPr>
          <w:rFonts w:cs="Arial"/>
        </w:rPr>
        <w:t>пунктами 36 и 37 статьи 81 Лесного</w:t>
      </w:r>
    </w:p>
    <w:p w14:paraId="167B04F0" w14:textId="77777777" w:rsidR="00DD0780" w:rsidRPr="00DD0780" w:rsidRDefault="00DD0780" w:rsidP="008F08AB">
      <w:pPr>
        <w:jc w:val="right"/>
        <w:rPr>
          <w:rFonts w:cs="Arial"/>
        </w:rPr>
      </w:pPr>
      <w:r w:rsidRPr="00DD0780">
        <w:rPr>
          <w:rFonts w:cs="Arial"/>
        </w:rPr>
        <w:t>кодекса Российской Федерации</w:t>
      </w:r>
    </w:p>
    <w:p w14:paraId="087936CB" w14:textId="77777777" w:rsidR="00DD0780" w:rsidRPr="00DD0780" w:rsidRDefault="00DD0780" w:rsidP="00DD0780">
      <w:pPr>
        <w:rPr>
          <w:rFonts w:cs="Arial"/>
        </w:rPr>
      </w:pPr>
    </w:p>
    <w:p w14:paraId="2D37C7CA" w14:textId="77777777" w:rsidR="00DD0780" w:rsidRPr="008F08AB" w:rsidRDefault="00DD0780" w:rsidP="008F08AB">
      <w:pPr>
        <w:jc w:val="center"/>
        <w:rPr>
          <w:rFonts w:cs="Arial"/>
          <w:b/>
          <w:bCs/>
          <w:kern w:val="32"/>
          <w:sz w:val="32"/>
          <w:szCs w:val="32"/>
        </w:rPr>
      </w:pPr>
      <w:bookmarkStart w:id="3" w:name="Par442"/>
      <w:bookmarkEnd w:id="3"/>
      <w:r w:rsidRPr="008F08AB">
        <w:rPr>
          <w:rFonts w:cs="Arial"/>
          <w:b/>
          <w:bCs/>
          <w:kern w:val="32"/>
          <w:sz w:val="32"/>
          <w:szCs w:val="32"/>
        </w:rPr>
        <w:t>Адреса мест нахождения</w:t>
      </w:r>
    </w:p>
    <w:p w14:paraId="4FF85325" w14:textId="77777777" w:rsidR="00DD0780" w:rsidRPr="008F08AB" w:rsidRDefault="00DD0780" w:rsidP="008F08AB">
      <w:pPr>
        <w:jc w:val="center"/>
        <w:rPr>
          <w:rFonts w:cs="Arial"/>
          <w:b/>
          <w:bCs/>
          <w:kern w:val="32"/>
          <w:sz w:val="32"/>
          <w:szCs w:val="32"/>
        </w:rPr>
      </w:pPr>
      <w:r w:rsidRPr="008F08AB">
        <w:rPr>
          <w:rFonts w:cs="Arial"/>
          <w:b/>
          <w:bCs/>
          <w:kern w:val="32"/>
          <w:sz w:val="32"/>
          <w:szCs w:val="32"/>
        </w:rPr>
        <w:t>отделов министерства природных ресурсов и экологии</w:t>
      </w:r>
      <w:r w:rsidR="008F08AB" w:rsidRPr="008F08AB">
        <w:rPr>
          <w:rFonts w:cs="Arial"/>
          <w:b/>
          <w:bCs/>
          <w:kern w:val="32"/>
          <w:sz w:val="32"/>
          <w:szCs w:val="32"/>
        </w:rPr>
        <w:t xml:space="preserve"> </w:t>
      </w:r>
      <w:r w:rsidRPr="008F08AB">
        <w:rPr>
          <w:rFonts w:cs="Arial"/>
          <w:b/>
          <w:bCs/>
          <w:kern w:val="32"/>
          <w:sz w:val="32"/>
          <w:szCs w:val="32"/>
        </w:rPr>
        <w:t>Новосибирской области, обеспечивающих исполнение</w:t>
      </w:r>
      <w:r w:rsidR="008F08AB" w:rsidRPr="008F08AB">
        <w:rPr>
          <w:rFonts w:cs="Arial"/>
          <w:b/>
          <w:bCs/>
          <w:kern w:val="32"/>
          <w:sz w:val="32"/>
          <w:szCs w:val="32"/>
        </w:rPr>
        <w:t xml:space="preserve"> </w:t>
      </w:r>
      <w:r w:rsidRPr="008F08AB">
        <w:rPr>
          <w:rFonts w:cs="Arial"/>
          <w:b/>
          <w:bCs/>
          <w:kern w:val="32"/>
          <w:sz w:val="32"/>
          <w:szCs w:val="32"/>
        </w:rPr>
        <w:t>государственной функции по осуществлению на землях лесного</w:t>
      </w:r>
      <w:r w:rsidR="008F08AB" w:rsidRPr="008F08AB">
        <w:rPr>
          <w:rFonts w:cs="Arial"/>
          <w:b/>
          <w:bCs/>
          <w:kern w:val="32"/>
          <w:sz w:val="32"/>
          <w:szCs w:val="32"/>
        </w:rPr>
        <w:t xml:space="preserve"> </w:t>
      </w:r>
      <w:r w:rsidRPr="008F08AB">
        <w:rPr>
          <w:rFonts w:cs="Arial"/>
          <w:b/>
          <w:bCs/>
          <w:kern w:val="32"/>
          <w:sz w:val="32"/>
          <w:szCs w:val="32"/>
        </w:rPr>
        <w:t>фонда федерального государственного пожарного надзора в</w:t>
      </w:r>
      <w:r w:rsidR="008F08AB" w:rsidRPr="008F08AB">
        <w:rPr>
          <w:rFonts w:cs="Arial"/>
          <w:b/>
          <w:bCs/>
          <w:kern w:val="32"/>
          <w:sz w:val="32"/>
          <w:szCs w:val="32"/>
        </w:rPr>
        <w:t xml:space="preserve"> </w:t>
      </w:r>
      <w:r w:rsidRPr="008F08AB">
        <w:rPr>
          <w:rFonts w:cs="Arial"/>
          <w:b/>
          <w:bCs/>
          <w:kern w:val="32"/>
          <w:sz w:val="32"/>
          <w:szCs w:val="32"/>
        </w:rPr>
        <w:t>лесах, за исключением случаев, предусмотренных пунктами</w:t>
      </w:r>
      <w:r w:rsidR="008F08AB" w:rsidRPr="008F08AB">
        <w:rPr>
          <w:rFonts w:cs="Arial"/>
          <w:b/>
          <w:bCs/>
          <w:kern w:val="32"/>
          <w:sz w:val="32"/>
          <w:szCs w:val="32"/>
        </w:rPr>
        <w:t xml:space="preserve"> </w:t>
      </w:r>
      <w:r w:rsidRPr="008F08AB">
        <w:rPr>
          <w:rFonts w:cs="Arial"/>
          <w:b/>
          <w:bCs/>
          <w:kern w:val="32"/>
          <w:sz w:val="32"/>
          <w:szCs w:val="32"/>
        </w:rPr>
        <w:t xml:space="preserve">36 и 37 статьи 81 </w:t>
      </w:r>
      <w:r w:rsidRPr="002259F2">
        <w:rPr>
          <w:rFonts w:cs="Arial"/>
          <w:b/>
          <w:bCs/>
          <w:kern w:val="32"/>
          <w:sz w:val="32"/>
          <w:szCs w:val="32"/>
        </w:rPr>
        <w:t>Лесного кодекса Российской Федерации</w:t>
      </w:r>
    </w:p>
    <w:p w14:paraId="049A8637" w14:textId="77777777" w:rsidR="00DD0780" w:rsidRDefault="00DD0780" w:rsidP="00DD0780">
      <w:pPr>
        <w:pStyle w:val="ConsPlusNormal"/>
        <w:ind w:firstLine="540"/>
        <w:jc w:val="both"/>
      </w:pPr>
    </w:p>
    <w:tbl>
      <w:tblPr>
        <w:tblW w:w="5000" w:type="pct"/>
        <w:tblCellMar>
          <w:top w:w="102" w:type="dxa"/>
          <w:left w:w="62" w:type="dxa"/>
          <w:bottom w:w="102" w:type="dxa"/>
          <w:right w:w="62" w:type="dxa"/>
        </w:tblCellMar>
        <w:tblLook w:val="04A0" w:firstRow="1" w:lastRow="0" w:firstColumn="1" w:lastColumn="0" w:noHBand="0" w:noVBand="1"/>
      </w:tblPr>
      <w:tblGrid>
        <w:gridCol w:w="690"/>
        <w:gridCol w:w="3768"/>
        <w:gridCol w:w="2134"/>
        <w:gridCol w:w="3454"/>
      </w:tblGrid>
      <w:tr w:rsidR="00DD0780" w:rsidRPr="008F08AB" w14:paraId="5809883D" w14:textId="77777777" w:rsidTr="008F08AB">
        <w:trPr>
          <w:trHeight w:val="405"/>
        </w:trPr>
        <w:tc>
          <w:tcPr>
            <w:tcW w:w="343" w:type="pct"/>
            <w:tcBorders>
              <w:top w:val="single" w:sz="4" w:space="0" w:color="auto"/>
              <w:left w:val="single" w:sz="4" w:space="0" w:color="auto"/>
              <w:bottom w:val="single" w:sz="4" w:space="0" w:color="auto"/>
              <w:right w:val="single" w:sz="4" w:space="0" w:color="auto"/>
            </w:tcBorders>
            <w:hideMark/>
          </w:tcPr>
          <w:p w14:paraId="371BA24E" w14:textId="77777777" w:rsidR="00DD0780" w:rsidRPr="008F08AB" w:rsidRDefault="00DD0780" w:rsidP="008F08AB">
            <w:pPr>
              <w:jc w:val="center"/>
              <w:rPr>
                <w:rFonts w:cs="Arial"/>
                <w:sz w:val="20"/>
                <w:szCs w:val="20"/>
              </w:rPr>
            </w:pPr>
            <w:r w:rsidRPr="008F08AB">
              <w:rPr>
                <w:rFonts w:cs="Arial"/>
                <w:sz w:val="20"/>
                <w:szCs w:val="20"/>
              </w:rPr>
              <w:t>№ п/п</w:t>
            </w:r>
          </w:p>
        </w:tc>
        <w:tc>
          <w:tcPr>
            <w:tcW w:w="1875" w:type="pct"/>
            <w:tcBorders>
              <w:top w:val="single" w:sz="4" w:space="0" w:color="auto"/>
              <w:left w:val="single" w:sz="4" w:space="0" w:color="auto"/>
              <w:bottom w:val="single" w:sz="4" w:space="0" w:color="auto"/>
              <w:right w:val="single" w:sz="4" w:space="0" w:color="auto"/>
            </w:tcBorders>
            <w:hideMark/>
          </w:tcPr>
          <w:p w14:paraId="3A2E5843" w14:textId="77777777" w:rsidR="00DD0780" w:rsidRPr="008F08AB" w:rsidRDefault="00DD0780" w:rsidP="008F08AB">
            <w:pPr>
              <w:jc w:val="center"/>
              <w:rPr>
                <w:rFonts w:cs="Arial"/>
                <w:sz w:val="20"/>
                <w:szCs w:val="20"/>
              </w:rPr>
            </w:pPr>
            <w:r w:rsidRPr="008F08AB">
              <w:rPr>
                <w:rFonts w:cs="Arial"/>
                <w:sz w:val="20"/>
                <w:szCs w:val="20"/>
              </w:rPr>
              <w:t>Наименование отдела</w:t>
            </w:r>
          </w:p>
        </w:tc>
        <w:tc>
          <w:tcPr>
            <w:tcW w:w="1062" w:type="pct"/>
            <w:tcBorders>
              <w:top w:val="single" w:sz="4" w:space="0" w:color="auto"/>
              <w:left w:val="single" w:sz="4" w:space="0" w:color="auto"/>
              <w:bottom w:val="single" w:sz="4" w:space="0" w:color="auto"/>
              <w:right w:val="single" w:sz="4" w:space="0" w:color="auto"/>
            </w:tcBorders>
            <w:hideMark/>
          </w:tcPr>
          <w:p w14:paraId="1EFCD896" w14:textId="77777777" w:rsidR="00DD0780" w:rsidRPr="008F08AB" w:rsidRDefault="00DD0780" w:rsidP="008F08AB">
            <w:pPr>
              <w:jc w:val="center"/>
              <w:rPr>
                <w:rFonts w:cs="Arial"/>
                <w:sz w:val="20"/>
                <w:szCs w:val="20"/>
              </w:rPr>
            </w:pPr>
            <w:r w:rsidRPr="008F08AB">
              <w:rPr>
                <w:rFonts w:cs="Arial"/>
                <w:sz w:val="20"/>
                <w:szCs w:val="20"/>
              </w:rPr>
              <w:t>Справочный телефон</w:t>
            </w:r>
          </w:p>
        </w:tc>
        <w:tc>
          <w:tcPr>
            <w:tcW w:w="1719" w:type="pct"/>
            <w:tcBorders>
              <w:top w:val="single" w:sz="4" w:space="0" w:color="auto"/>
              <w:left w:val="single" w:sz="4" w:space="0" w:color="auto"/>
              <w:bottom w:val="single" w:sz="4" w:space="0" w:color="auto"/>
              <w:right w:val="single" w:sz="4" w:space="0" w:color="auto"/>
            </w:tcBorders>
            <w:hideMark/>
          </w:tcPr>
          <w:p w14:paraId="650DA897" w14:textId="77777777" w:rsidR="00DD0780" w:rsidRPr="008F08AB" w:rsidRDefault="00DD0780" w:rsidP="008F08AB">
            <w:pPr>
              <w:jc w:val="center"/>
              <w:rPr>
                <w:rFonts w:cs="Arial"/>
                <w:sz w:val="20"/>
                <w:szCs w:val="20"/>
              </w:rPr>
            </w:pPr>
            <w:r w:rsidRPr="008F08AB">
              <w:rPr>
                <w:rFonts w:cs="Arial"/>
                <w:sz w:val="20"/>
                <w:szCs w:val="20"/>
              </w:rPr>
              <w:t>Адрес</w:t>
            </w:r>
          </w:p>
        </w:tc>
      </w:tr>
      <w:tr w:rsidR="00DD0780" w:rsidRPr="008F08AB" w14:paraId="5067CF15" w14:textId="77777777" w:rsidTr="008F08AB">
        <w:trPr>
          <w:trHeight w:val="1581"/>
        </w:trPr>
        <w:tc>
          <w:tcPr>
            <w:tcW w:w="343" w:type="pct"/>
            <w:tcBorders>
              <w:top w:val="single" w:sz="4" w:space="0" w:color="auto"/>
              <w:left w:val="single" w:sz="4" w:space="0" w:color="auto"/>
              <w:bottom w:val="single" w:sz="4" w:space="0" w:color="auto"/>
              <w:right w:val="single" w:sz="4" w:space="0" w:color="auto"/>
            </w:tcBorders>
            <w:hideMark/>
          </w:tcPr>
          <w:p w14:paraId="00BC6EC5" w14:textId="77777777" w:rsidR="00DD0780" w:rsidRPr="008F08AB" w:rsidRDefault="00DD0780" w:rsidP="008F08AB">
            <w:pPr>
              <w:jc w:val="center"/>
              <w:rPr>
                <w:rFonts w:cs="Arial"/>
                <w:sz w:val="20"/>
                <w:szCs w:val="20"/>
              </w:rPr>
            </w:pPr>
            <w:r w:rsidRPr="008F08AB">
              <w:rPr>
                <w:rFonts w:cs="Arial"/>
                <w:sz w:val="20"/>
                <w:szCs w:val="20"/>
              </w:rPr>
              <w:t>1</w:t>
            </w:r>
          </w:p>
        </w:tc>
        <w:tc>
          <w:tcPr>
            <w:tcW w:w="1875" w:type="pct"/>
            <w:tcBorders>
              <w:top w:val="single" w:sz="4" w:space="0" w:color="auto"/>
              <w:left w:val="single" w:sz="4" w:space="0" w:color="auto"/>
              <w:bottom w:val="single" w:sz="4" w:space="0" w:color="auto"/>
              <w:right w:val="single" w:sz="4" w:space="0" w:color="auto"/>
            </w:tcBorders>
            <w:hideMark/>
          </w:tcPr>
          <w:p w14:paraId="57F2308A" w14:textId="77777777" w:rsidR="00DD0780" w:rsidRPr="008F08AB" w:rsidRDefault="00DD0780" w:rsidP="008F08AB">
            <w:pPr>
              <w:rPr>
                <w:rFonts w:cs="Arial"/>
                <w:sz w:val="20"/>
                <w:szCs w:val="20"/>
              </w:rPr>
            </w:pPr>
            <w:r w:rsidRPr="008F08AB">
              <w:rPr>
                <w:rFonts w:cs="Arial"/>
                <w:sz w:val="20"/>
                <w:szCs w:val="20"/>
              </w:rPr>
              <w:t>Отдел организации государственного лесного контроля и надзора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013D0816" w14:textId="77777777" w:rsidR="00DD0780" w:rsidRPr="008F08AB" w:rsidRDefault="00DD0780" w:rsidP="008F08AB">
            <w:pPr>
              <w:jc w:val="center"/>
              <w:rPr>
                <w:rFonts w:cs="Arial"/>
                <w:sz w:val="20"/>
                <w:szCs w:val="20"/>
              </w:rPr>
            </w:pPr>
            <w:r w:rsidRPr="008F08AB">
              <w:rPr>
                <w:rFonts w:cs="Arial"/>
                <w:sz w:val="20"/>
                <w:szCs w:val="20"/>
              </w:rPr>
              <w:t>(</w:t>
            </w:r>
            <w:proofErr w:type="gramStart"/>
            <w:r w:rsidRPr="008F08AB">
              <w:rPr>
                <w:rFonts w:cs="Arial"/>
                <w:sz w:val="20"/>
                <w:szCs w:val="20"/>
              </w:rPr>
              <w:t>8-383</w:t>
            </w:r>
            <w:proofErr w:type="gramEnd"/>
            <w:r w:rsidRPr="008F08AB">
              <w:rPr>
                <w:rFonts w:cs="Arial"/>
                <w:sz w:val="20"/>
                <w:szCs w:val="20"/>
              </w:rPr>
              <w:t>) 203-46-21</w:t>
            </w:r>
          </w:p>
        </w:tc>
        <w:tc>
          <w:tcPr>
            <w:tcW w:w="1719" w:type="pct"/>
            <w:tcBorders>
              <w:top w:val="single" w:sz="4" w:space="0" w:color="auto"/>
              <w:left w:val="single" w:sz="4" w:space="0" w:color="auto"/>
              <w:bottom w:val="single" w:sz="4" w:space="0" w:color="auto"/>
              <w:right w:val="single" w:sz="4" w:space="0" w:color="auto"/>
            </w:tcBorders>
            <w:hideMark/>
          </w:tcPr>
          <w:p w14:paraId="1D6BECCA" w14:textId="77777777" w:rsidR="00DD0780" w:rsidRPr="008F08AB" w:rsidRDefault="00DD0780" w:rsidP="008F08AB">
            <w:pPr>
              <w:rPr>
                <w:rFonts w:cs="Arial"/>
                <w:sz w:val="20"/>
                <w:szCs w:val="20"/>
              </w:rPr>
            </w:pPr>
            <w:r w:rsidRPr="008F08AB">
              <w:rPr>
                <w:rFonts w:cs="Arial"/>
                <w:sz w:val="20"/>
                <w:szCs w:val="20"/>
              </w:rPr>
              <w:t>г. Новосибирск, Красный проспект, 25</w:t>
            </w:r>
          </w:p>
        </w:tc>
      </w:tr>
      <w:tr w:rsidR="00DD0780" w:rsidRPr="008F08AB" w14:paraId="735268F8"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39804BD5" w14:textId="77777777" w:rsidR="00DD0780" w:rsidRPr="008F08AB" w:rsidRDefault="00DD0780" w:rsidP="008F08AB">
            <w:pPr>
              <w:jc w:val="center"/>
              <w:rPr>
                <w:rFonts w:cs="Arial"/>
                <w:sz w:val="20"/>
                <w:szCs w:val="20"/>
              </w:rPr>
            </w:pPr>
            <w:r w:rsidRPr="008F08AB">
              <w:rPr>
                <w:rFonts w:cs="Arial"/>
                <w:sz w:val="20"/>
                <w:szCs w:val="20"/>
              </w:rPr>
              <w:t>2</w:t>
            </w:r>
          </w:p>
        </w:tc>
        <w:tc>
          <w:tcPr>
            <w:tcW w:w="1875" w:type="pct"/>
            <w:tcBorders>
              <w:top w:val="single" w:sz="4" w:space="0" w:color="auto"/>
              <w:left w:val="single" w:sz="4" w:space="0" w:color="auto"/>
              <w:bottom w:val="single" w:sz="4" w:space="0" w:color="auto"/>
              <w:right w:val="single" w:sz="4" w:space="0" w:color="auto"/>
            </w:tcBorders>
            <w:hideMark/>
          </w:tcPr>
          <w:p w14:paraId="09E9FB74" w14:textId="77777777" w:rsidR="00DD0780" w:rsidRPr="008F08AB" w:rsidRDefault="00DD0780" w:rsidP="008F08AB">
            <w:pPr>
              <w:rPr>
                <w:rFonts w:cs="Arial"/>
                <w:sz w:val="20"/>
                <w:szCs w:val="20"/>
              </w:rPr>
            </w:pPr>
            <w:r w:rsidRPr="008F08AB">
              <w:rPr>
                <w:rFonts w:cs="Arial"/>
                <w:sz w:val="20"/>
                <w:szCs w:val="20"/>
              </w:rPr>
              <w:t>Отдел организации охраны, защиты лесов и лесовосстановления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70605925" w14:textId="77777777" w:rsidR="00DD0780" w:rsidRPr="008F08AB" w:rsidRDefault="00DD0780" w:rsidP="008F08AB">
            <w:pPr>
              <w:jc w:val="center"/>
              <w:rPr>
                <w:rFonts w:cs="Arial"/>
                <w:sz w:val="20"/>
                <w:szCs w:val="20"/>
              </w:rPr>
            </w:pPr>
            <w:r w:rsidRPr="008F08AB">
              <w:rPr>
                <w:rFonts w:cs="Arial"/>
                <w:sz w:val="20"/>
                <w:szCs w:val="20"/>
              </w:rPr>
              <w:t>(</w:t>
            </w:r>
            <w:proofErr w:type="gramStart"/>
            <w:r w:rsidRPr="008F08AB">
              <w:rPr>
                <w:rFonts w:cs="Arial"/>
                <w:sz w:val="20"/>
                <w:szCs w:val="20"/>
              </w:rPr>
              <w:t>8-383</w:t>
            </w:r>
            <w:proofErr w:type="gramEnd"/>
            <w:r w:rsidRPr="008F08AB">
              <w:rPr>
                <w:rFonts w:cs="Arial"/>
                <w:sz w:val="20"/>
                <w:szCs w:val="20"/>
              </w:rPr>
              <w:t>) 203-46-17</w:t>
            </w:r>
          </w:p>
        </w:tc>
        <w:tc>
          <w:tcPr>
            <w:tcW w:w="1719" w:type="pct"/>
            <w:tcBorders>
              <w:top w:val="single" w:sz="4" w:space="0" w:color="auto"/>
              <w:left w:val="single" w:sz="4" w:space="0" w:color="auto"/>
              <w:bottom w:val="single" w:sz="4" w:space="0" w:color="auto"/>
              <w:right w:val="single" w:sz="4" w:space="0" w:color="auto"/>
            </w:tcBorders>
            <w:hideMark/>
          </w:tcPr>
          <w:p w14:paraId="3B48CFA3" w14:textId="77777777" w:rsidR="00DD0780" w:rsidRPr="008F08AB" w:rsidRDefault="00DD0780" w:rsidP="008F08AB">
            <w:pPr>
              <w:rPr>
                <w:rFonts w:cs="Arial"/>
                <w:sz w:val="20"/>
                <w:szCs w:val="20"/>
              </w:rPr>
            </w:pPr>
            <w:r w:rsidRPr="008F08AB">
              <w:rPr>
                <w:rFonts w:cs="Arial"/>
                <w:sz w:val="20"/>
                <w:szCs w:val="20"/>
              </w:rPr>
              <w:t>г. Новосибирск, Красный проспект, 25</w:t>
            </w:r>
          </w:p>
        </w:tc>
      </w:tr>
      <w:tr w:rsidR="00DD0780" w:rsidRPr="008F08AB" w14:paraId="416245B4"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3B91DA3F" w14:textId="77777777" w:rsidR="00DD0780" w:rsidRPr="008F08AB" w:rsidRDefault="00DD0780" w:rsidP="008F08AB">
            <w:pPr>
              <w:jc w:val="center"/>
              <w:rPr>
                <w:rFonts w:cs="Arial"/>
                <w:sz w:val="20"/>
                <w:szCs w:val="20"/>
              </w:rPr>
            </w:pPr>
            <w:r w:rsidRPr="008F08AB">
              <w:rPr>
                <w:rFonts w:cs="Arial"/>
                <w:sz w:val="20"/>
                <w:szCs w:val="20"/>
              </w:rPr>
              <w:t>3</w:t>
            </w:r>
          </w:p>
        </w:tc>
        <w:tc>
          <w:tcPr>
            <w:tcW w:w="1875" w:type="pct"/>
            <w:tcBorders>
              <w:top w:val="single" w:sz="4" w:space="0" w:color="auto"/>
              <w:left w:val="single" w:sz="4" w:space="0" w:color="auto"/>
              <w:bottom w:val="single" w:sz="4" w:space="0" w:color="auto"/>
              <w:right w:val="single" w:sz="4" w:space="0" w:color="auto"/>
            </w:tcBorders>
            <w:hideMark/>
          </w:tcPr>
          <w:p w14:paraId="656E68F1" w14:textId="77777777" w:rsidR="00DD0780" w:rsidRPr="008F08AB" w:rsidRDefault="00DD0780" w:rsidP="008F08AB">
            <w:pPr>
              <w:rPr>
                <w:rFonts w:cs="Arial"/>
                <w:sz w:val="20"/>
                <w:szCs w:val="20"/>
              </w:rPr>
            </w:pPr>
            <w:r w:rsidRPr="008F08AB">
              <w:rPr>
                <w:rFonts w:cs="Arial"/>
                <w:sz w:val="20"/>
                <w:szCs w:val="20"/>
              </w:rPr>
              <w:t>Отдел лесных отношений по Барабинскому лесничеству (Барабинское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57BCDF62" w14:textId="77777777" w:rsidR="00DD0780" w:rsidRPr="008F08AB" w:rsidRDefault="00DD0780" w:rsidP="008F08AB">
            <w:pPr>
              <w:jc w:val="center"/>
              <w:rPr>
                <w:rFonts w:cs="Arial"/>
                <w:sz w:val="20"/>
                <w:szCs w:val="20"/>
              </w:rPr>
            </w:pPr>
            <w:r w:rsidRPr="008F08AB">
              <w:rPr>
                <w:rFonts w:cs="Arial"/>
                <w:sz w:val="20"/>
                <w:szCs w:val="20"/>
              </w:rPr>
              <w:t>(8-383-61) 220-60</w:t>
            </w:r>
          </w:p>
        </w:tc>
        <w:tc>
          <w:tcPr>
            <w:tcW w:w="1719" w:type="pct"/>
            <w:tcBorders>
              <w:top w:val="single" w:sz="4" w:space="0" w:color="auto"/>
              <w:left w:val="single" w:sz="4" w:space="0" w:color="auto"/>
              <w:bottom w:val="single" w:sz="4" w:space="0" w:color="auto"/>
              <w:right w:val="single" w:sz="4" w:space="0" w:color="auto"/>
            </w:tcBorders>
            <w:hideMark/>
          </w:tcPr>
          <w:p w14:paraId="03D299C8" w14:textId="77777777" w:rsidR="00DD0780" w:rsidRPr="008F08AB" w:rsidRDefault="00DD0780" w:rsidP="008F08AB">
            <w:pPr>
              <w:rPr>
                <w:rFonts w:cs="Arial"/>
                <w:sz w:val="20"/>
                <w:szCs w:val="20"/>
              </w:rPr>
            </w:pPr>
            <w:r w:rsidRPr="008F08AB">
              <w:rPr>
                <w:rFonts w:cs="Arial"/>
                <w:sz w:val="20"/>
                <w:szCs w:val="20"/>
              </w:rPr>
              <w:t xml:space="preserve">Новосибирская область, г. Барабинск, ул. </w:t>
            </w:r>
            <w:proofErr w:type="spellStart"/>
            <w:r w:rsidRPr="008F08AB">
              <w:rPr>
                <w:rFonts w:cs="Arial"/>
                <w:sz w:val="20"/>
                <w:szCs w:val="20"/>
              </w:rPr>
              <w:t>Апарина</w:t>
            </w:r>
            <w:proofErr w:type="spellEnd"/>
            <w:r w:rsidRPr="008F08AB">
              <w:rPr>
                <w:rFonts w:cs="Arial"/>
                <w:sz w:val="20"/>
                <w:szCs w:val="20"/>
              </w:rPr>
              <w:t>, 55</w:t>
            </w:r>
          </w:p>
        </w:tc>
      </w:tr>
      <w:tr w:rsidR="00DD0780" w:rsidRPr="008F08AB" w14:paraId="112DFEB5"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7218DF22" w14:textId="77777777" w:rsidR="00DD0780" w:rsidRPr="008F08AB" w:rsidRDefault="00DD0780" w:rsidP="008F08AB">
            <w:pPr>
              <w:jc w:val="center"/>
              <w:rPr>
                <w:rFonts w:cs="Arial"/>
                <w:sz w:val="20"/>
                <w:szCs w:val="20"/>
              </w:rPr>
            </w:pPr>
            <w:r w:rsidRPr="008F08AB">
              <w:rPr>
                <w:rFonts w:cs="Arial"/>
                <w:sz w:val="20"/>
                <w:szCs w:val="20"/>
              </w:rPr>
              <w:t>4</w:t>
            </w:r>
          </w:p>
        </w:tc>
        <w:tc>
          <w:tcPr>
            <w:tcW w:w="1875" w:type="pct"/>
            <w:tcBorders>
              <w:top w:val="single" w:sz="4" w:space="0" w:color="auto"/>
              <w:left w:val="single" w:sz="4" w:space="0" w:color="auto"/>
              <w:bottom w:val="single" w:sz="4" w:space="0" w:color="auto"/>
              <w:right w:val="single" w:sz="4" w:space="0" w:color="auto"/>
            </w:tcBorders>
            <w:hideMark/>
          </w:tcPr>
          <w:p w14:paraId="3F3505E6" w14:textId="77777777" w:rsidR="00DD0780" w:rsidRPr="008F08AB" w:rsidRDefault="00DD0780" w:rsidP="008F08AB">
            <w:pPr>
              <w:rPr>
                <w:rFonts w:cs="Arial"/>
                <w:sz w:val="20"/>
                <w:szCs w:val="20"/>
              </w:rPr>
            </w:pPr>
            <w:r w:rsidRPr="008F08AB">
              <w:rPr>
                <w:rFonts w:cs="Arial"/>
                <w:sz w:val="20"/>
                <w:szCs w:val="20"/>
              </w:rPr>
              <w:t>Отдел лесных отношений по Болотнинскому лесничеству (Болотнинское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70302DC8" w14:textId="77777777" w:rsidR="00DD0780" w:rsidRPr="008F08AB" w:rsidRDefault="00DD0780" w:rsidP="008F08AB">
            <w:pPr>
              <w:jc w:val="center"/>
              <w:rPr>
                <w:rFonts w:cs="Arial"/>
                <w:sz w:val="20"/>
                <w:szCs w:val="20"/>
              </w:rPr>
            </w:pPr>
            <w:r w:rsidRPr="008F08AB">
              <w:rPr>
                <w:rFonts w:cs="Arial"/>
                <w:sz w:val="20"/>
                <w:szCs w:val="20"/>
              </w:rPr>
              <w:t>(8-383-49) 23-541</w:t>
            </w:r>
          </w:p>
        </w:tc>
        <w:tc>
          <w:tcPr>
            <w:tcW w:w="1719" w:type="pct"/>
            <w:tcBorders>
              <w:top w:val="single" w:sz="4" w:space="0" w:color="auto"/>
              <w:left w:val="single" w:sz="4" w:space="0" w:color="auto"/>
              <w:bottom w:val="single" w:sz="4" w:space="0" w:color="auto"/>
              <w:right w:val="single" w:sz="4" w:space="0" w:color="auto"/>
            </w:tcBorders>
            <w:hideMark/>
          </w:tcPr>
          <w:p w14:paraId="03593AB6" w14:textId="77777777" w:rsidR="00DD0780" w:rsidRPr="008F08AB" w:rsidRDefault="00DD0780" w:rsidP="008F08AB">
            <w:pPr>
              <w:rPr>
                <w:rFonts w:cs="Arial"/>
                <w:sz w:val="20"/>
                <w:szCs w:val="20"/>
              </w:rPr>
            </w:pPr>
            <w:r w:rsidRPr="008F08AB">
              <w:rPr>
                <w:rFonts w:cs="Arial"/>
                <w:sz w:val="20"/>
                <w:szCs w:val="20"/>
              </w:rPr>
              <w:t>Новосибирская область, г. Болотное, ул. Лесная, 1</w:t>
            </w:r>
          </w:p>
        </w:tc>
      </w:tr>
      <w:tr w:rsidR="00DD0780" w:rsidRPr="008F08AB" w14:paraId="6A1B5CD0"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2C912E23" w14:textId="77777777" w:rsidR="00DD0780" w:rsidRPr="008F08AB" w:rsidRDefault="00DD0780" w:rsidP="008F08AB">
            <w:pPr>
              <w:jc w:val="center"/>
              <w:rPr>
                <w:rFonts w:cs="Arial"/>
                <w:sz w:val="20"/>
                <w:szCs w:val="20"/>
              </w:rPr>
            </w:pPr>
            <w:r w:rsidRPr="008F08AB">
              <w:rPr>
                <w:rFonts w:cs="Arial"/>
                <w:sz w:val="20"/>
                <w:szCs w:val="20"/>
              </w:rPr>
              <w:lastRenderedPageBreak/>
              <w:t>5</w:t>
            </w:r>
          </w:p>
        </w:tc>
        <w:tc>
          <w:tcPr>
            <w:tcW w:w="1875" w:type="pct"/>
            <w:tcBorders>
              <w:top w:val="single" w:sz="4" w:space="0" w:color="auto"/>
              <w:left w:val="single" w:sz="4" w:space="0" w:color="auto"/>
              <w:bottom w:val="single" w:sz="4" w:space="0" w:color="auto"/>
              <w:right w:val="single" w:sz="4" w:space="0" w:color="auto"/>
            </w:tcBorders>
            <w:hideMark/>
          </w:tcPr>
          <w:p w14:paraId="58A3BA06" w14:textId="77777777" w:rsidR="00DD0780" w:rsidRPr="008F08AB" w:rsidRDefault="00DD0780" w:rsidP="008F08AB">
            <w:pPr>
              <w:rPr>
                <w:rFonts w:cs="Arial"/>
                <w:sz w:val="20"/>
                <w:szCs w:val="20"/>
              </w:rPr>
            </w:pPr>
            <w:r w:rsidRPr="008F08AB">
              <w:rPr>
                <w:rFonts w:cs="Arial"/>
                <w:sz w:val="20"/>
                <w:szCs w:val="20"/>
              </w:rPr>
              <w:t>Отдел лесных отношений по Венгеровскому лесничеству (Венгеровское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1C2452B2" w14:textId="77777777" w:rsidR="00DD0780" w:rsidRPr="008F08AB" w:rsidRDefault="00DD0780" w:rsidP="008F08AB">
            <w:pPr>
              <w:jc w:val="center"/>
              <w:rPr>
                <w:rFonts w:cs="Arial"/>
                <w:sz w:val="20"/>
                <w:szCs w:val="20"/>
              </w:rPr>
            </w:pPr>
            <w:r w:rsidRPr="008F08AB">
              <w:rPr>
                <w:rFonts w:cs="Arial"/>
                <w:sz w:val="20"/>
                <w:szCs w:val="20"/>
              </w:rPr>
              <w:t>(8-383-69) 21-242</w:t>
            </w:r>
          </w:p>
        </w:tc>
        <w:tc>
          <w:tcPr>
            <w:tcW w:w="1719" w:type="pct"/>
            <w:tcBorders>
              <w:top w:val="single" w:sz="4" w:space="0" w:color="auto"/>
              <w:left w:val="single" w:sz="4" w:space="0" w:color="auto"/>
              <w:bottom w:val="single" w:sz="4" w:space="0" w:color="auto"/>
              <w:right w:val="single" w:sz="4" w:space="0" w:color="auto"/>
            </w:tcBorders>
            <w:hideMark/>
          </w:tcPr>
          <w:p w14:paraId="38853A53" w14:textId="77777777" w:rsidR="00DD0780" w:rsidRPr="008F08AB" w:rsidRDefault="00DD0780" w:rsidP="008F08AB">
            <w:pPr>
              <w:rPr>
                <w:rFonts w:cs="Arial"/>
                <w:sz w:val="20"/>
                <w:szCs w:val="20"/>
              </w:rPr>
            </w:pPr>
            <w:r w:rsidRPr="008F08AB">
              <w:rPr>
                <w:rFonts w:cs="Arial"/>
                <w:sz w:val="20"/>
                <w:szCs w:val="20"/>
              </w:rPr>
              <w:t>Новосибирская область, с. Венгерово, ул. Чапаева, 87</w:t>
            </w:r>
          </w:p>
        </w:tc>
      </w:tr>
      <w:tr w:rsidR="00DD0780" w:rsidRPr="008F08AB" w14:paraId="51478720"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36C48F86" w14:textId="77777777" w:rsidR="00DD0780" w:rsidRPr="008F08AB" w:rsidRDefault="00DD0780" w:rsidP="008F08AB">
            <w:pPr>
              <w:jc w:val="center"/>
              <w:rPr>
                <w:rFonts w:cs="Arial"/>
                <w:sz w:val="20"/>
                <w:szCs w:val="20"/>
              </w:rPr>
            </w:pPr>
            <w:r w:rsidRPr="008F08AB">
              <w:rPr>
                <w:rFonts w:cs="Arial"/>
                <w:sz w:val="20"/>
                <w:szCs w:val="20"/>
              </w:rPr>
              <w:t>6</w:t>
            </w:r>
          </w:p>
        </w:tc>
        <w:tc>
          <w:tcPr>
            <w:tcW w:w="1875" w:type="pct"/>
            <w:tcBorders>
              <w:top w:val="single" w:sz="4" w:space="0" w:color="auto"/>
              <w:left w:val="single" w:sz="4" w:space="0" w:color="auto"/>
              <w:bottom w:val="single" w:sz="4" w:space="0" w:color="auto"/>
              <w:right w:val="single" w:sz="4" w:space="0" w:color="auto"/>
            </w:tcBorders>
            <w:hideMark/>
          </w:tcPr>
          <w:p w14:paraId="2DC2DA1A" w14:textId="77777777" w:rsidR="00DD0780" w:rsidRPr="008F08AB" w:rsidRDefault="00DD0780" w:rsidP="008F08AB">
            <w:pPr>
              <w:rPr>
                <w:rFonts w:cs="Arial"/>
                <w:sz w:val="20"/>
                <w:szCs w:val="20"/>
              </w:rPr>
            </w:pPr>
            <w:r w:rsidRPr="008F08AB">
              <w:rPr>
                <w:rFonts w:cs="Arial"/>
                <w:sz w:val="20"/>
                <w:szCs w:val="20"/>
              </w:rPr>
              <w:t>Отдел лесных отношений по Доволенскому лесничеству (Доволенское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2735E9CB" w14:textId="77777777" w:rsidR="00DD0780" w:rsidRPr="008F08AB" w:rsidRDefault="00DD0780" w:rsidP="008F08AB">
            <w:pPr>
              <w:jc w:val="center"/>
              <w:rPr>
                <w:rFonts w:cs="Arial"/>
                <w:sz w:val="20"/>
                <w:szCs w:val="20"/>
              </w:rPr>
            </w:pPr>
            <w:r w:rsidRPr="008F08AB">
              <w:rPr>
                <w:rFonts w:cs="Arial"/>
                <w:sz w:val="20"/>
                <w:szCs w:val="20"/>
              </w:rPr>
              <w:t>(8-383-54) 21-307</w:t>
            </w:r>
          </w:p>
        </w:tc>
        <w:tc>
          <w:tcPr>
            <w:tcW w:w="1719" w:type="pct"/>
            <w:tcBorders>
              <w:top w:val="single" w:sz="4" w:space="0" w:color="auto"/>
              <w:left w:val="single" w:sz="4" w:space="0" w:color="auto"/>
              <w:bottom w:val="single" w:sz="4" w:space="0" w:color="auto"/>
              <w:right w:val="single" w:sz="4" w:space="0" w:color="auto"/>
            </w:tcBorders>
            <w:hideMark/>
          </w:tcPr>
          <w:p w14:paraId="5A56DC1F" w14:textId="77777777" w:rsidR="00DD0780" w:rsidRPr="008F08AB" w:rsidRDefault="00DD0780" w:rsidP="008F08AB">
            <w:pPr>
              <w:rPr>
                <w:rFonts w:cs="Arial"/>
                <w:sz w:val="20"/>
                <w:szCs w:val="20"/>
              </w:rPr>
            </w:pPr>
            <w:r w:rsidRPr="008F08AB">
              <w:rPr>
                <w:rFonts w:cs="Arial"/>
                <w:sz w:val="20"/>
                <w:szCs w:val="20"/>
              </w:rPr>
              <w:t>Новосибирская область, с. Довольное, ул. Тельмана, 41</w:t>
            </w:r>
          </w:p>
        </w:tc>
      </w:tr>
      <w:tr w:rsidR="00DD0780" w:rsidRPr="008F08AB" w14:paraId="3A32F316"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017A5C0" w14:textId="77777777" w:rsidR="00DD0780" w:rsidRPr="008F08AB" w:rsidRDefault="00DD0780" w:rsidP="008F08AB">
            <w:pPr>
              <w:jc w:val="center"/>
              <w:rPr>
                <w:rFonts w:cs="Arial"/>
                <w:sz w:val="20"/>
                <w:szCs w:val="20"/>
              </w:rPr>
            </w:pPr>
            <w:r w:rsidRPr="008F08AB">
              <w:rPr>
                <w:rFonts w:cs="Arial"/>
                <w:sz w:val="20"/>
                <w:szCs w:val="20"/>
              </w:rPr>
              <w:t>7</w:t>
            </w:r>
          </w:p>
        </w:tc>
        <w:tc>
          <w:tcPr>
            <w:tcW w:w="1875" w:type="pct"/>
            <w:tcBorders>
              <w:top w:val="single" w:sz="4" w:space="0" w:color="auto"/>
              <w:left w:val="single" w:sz="4" w:space="0" w:color="auto"/>
              <w:bottom w:val="single" w:sz="4" w:space="0" w:color="auto"/>
              <w:right w:val="single" w:sz="4" w:space="0" w:color="auto"/>
            </w:tcBorders>
            <w:hideMark/>
          </w:tcPr>
          <w:p w14:paraId="663E8965" w14:textId="77777777" w:rsidR="00DD0780" w:rsidRPr="008F08AB" w:rsidRDefault="00DD0780" w:rsidP="008F08AB">
            <w:pPr>
              <w:rPr>
                <w:rFonts w:cs="Arial"/>
                <w:sz w:val="20"/>
                <w:szCs w:val="20"/>
              </w:rPr>
            </w:pPr>
            <w:r w:rsidRPr="008F08AB">
              <w:rPr>
                <w:rFonts w:cs="Arial"/>
                <w:sz w:val="20"/>
                <w:szCs w:val="20"/>
              </w:rPr>
              <w:t>Отдел лесных отношений по Здвинскому лесничеству (Здвинское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0829CEF2" w14:textId="77777777" w:rsidR="00DD0780" w:rsidRPr="008F08AB" w:rsidRDefault="00DD0780" w:rsidP="008F08AB">
            <w:pPr>
              <w:jc w:val="center"/>
              <w:rPr>
                <w:rFonts w:cs="Arial"/>
                <w:sz w:val="20"/>
                <w:szCs w:val="20"/>
              </w:rPr>
            </w:pPr>
            <w:r w:rsidRPr="008F08AB">
              <w:rPr>
                <w:rFonts w:cs="Arial"/>
                <w:sz w:val="20"/>
                <w:szCs w:val="20"/>
              </w:rPr>
              <w:t>(8-383-63) 21-932</w:t>
            </w:r>
          </w:p>
        </w:tc>
        <w:tc>
          <w:tcPr>
            <w:tcW w:w="1719" w:type="pct"/>
            <w:tcBorders>
              <w:top w:val="single" w:sz="4" w:space="0" w:color="auto"/>
              <w:left w:val="single" w:sz="4" w:space="0" w:color="auto"/>
              <w:bottom w:val="single" w:sz="4" w:space="0" w:color="auto"/>
              <w:right w:val="single" w:sz="4" w:space="0" w:color="auto"/>
            </w:tcBorders>
            <w:hideMark/>
          </w:tcPr>
          <w:p w14:paraId="46F4D8EE" w14:textId="77777777" w:rsidR="00DD0780" w:rsidRPr="008F08AB" w:rsidRDefault="00DD0780" w:rsidP="008F08AB">
            <w:pPr>
              <w:rPr>
                <w:rFonts w:cs="Arial"/>
                <w:sz w:val="20"/>
                <w:szCs w:val="20"/>
              </w:rPr>
            </w:pPr>
            <w:r w:rsidRPr="008F08AB">
              <w:rPr>
                <w:rFonts w:cs="Arial"/>
                <w:sz w:val="20"/>
                <w:szCs w:val="20"/>
              </w:rPr>
              <w:t>Новосибирская область, с. Здвинск, ул. Южная, 4</w:t>
            </w:r>
          </w:p>
        </w:tc>
      </w:tr>
      <w:tr w:rsidR="00DD0780" w:rsidRPr="008F08AB" w14:paraId="700ECEAA"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FA4578D" w14:textId="77777777" w:rsidR="00DD0780" w:rsidRPr="008F08AB" w:rsidRDefault="00DD0780" w:rsidP="008F08AB">
            <w:pPr>
              <w:jc w:val="center"/>
              <w:rPr>
                <w:rFonts w:cs="Arial"/>
                <w:sz w:val="20"/>
                <w:szCs w:val="20"/>
              </w:rPr>
            </w:pPr>
            <w:r w:rsidRPr="008F08AB">
              <w:rPr>
                <w:rFonts w:cs="Arial"/>
                <w:sz w:val="20"/>
                <w:szCs w:val="20"/>
              </w:rPr>
              <w:t>8</w:t>
            </w:r>
          </w:p>
        </w:tc>
        <w:tc>
          <w:tcPr>
            <w:tcW w:w="1875" w:type="pct"/>
            <w:tcBorders>
              <w:top w:val="single" w:sz="4" w:space="0" w:color="auto"/>
              <w:left w:val="single" w:sz="4" w:space="0" w:color="auto"/>
              <w:bottom w:val="single" w:sz="4" w:space="0" w:color="auto"/>
              <w:right w:val="single" w:sz="4" w:space="0" w:color="auto"/>
            </w:tcBorders>
            <w:hideMark/>
          </w:tcPr>
          <w:p w14:paraId="6EBF9DC7" w14:textId="77777777" w:rsidR="00DD0780" w:rsidRPr="008F08AB" w:rsidRDefault="00DD0780" w:rsidP="008F08AB">
            <w:pPr>
              <w:rPr>
                <w:rFonts w:cs="Arial"/>
                <w:sz w:val="20"/>
                <w:szCs w:val="20"/>
              </w:rPr>
            </w:pPr>
            <w:r w:rsidRPr="008F08AB">
              <w:rPr>
                <w:rFonts w:cs="Arial"/>
                <w:sz w:val="20"/>
                <w:szCs w:val="20"/>
              </w:rPr>
              <w:t>Отдел лесных отношений по Искитимскому лесничеству (Искитимское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4814C82A" w14:textId="77777777" w:rsidR="00DD0780" w:rsidRPr="008F08AB" w:rsidRDefault="00DD0780" w:rsidP="008F08AB">
            <w:pPr>
              <w:jc w:val="center"/>
              <w:rPr>
                <w:rFonts w:cs="Arial"/>
                <w:sz w:val="20"/>
                <w:szCs w:val="20"/>
              </w:rPr>
            </w:pPr>
            <w:r w:rsidRPr="008F08AB">
              <w:rPr>
                <w:rFonts w:cs="Arial"/>
                <w:sz w:val="20"/>
                <w:szCs w:val="20"/>
              </w:rPr>
              <w:t>(8-383-43) 47-373</w:t>
            </w:r>
          </w:p>
        </w:tc>
        <w:tc>
          <w:tcPr>
            <w:tcW w:w="1719" w:type="pct"/>
            <w:tcBorders>
              <w:top w:val="single" w:sz="4" w:space="0" w:color="auto"/>
              <w:left w:val="single" w:sz="4" w:space="0" w:color="auto"/>
              <w:bottom w:val="single" w:sz="4" w:space="0" w:color="auto"/>
              <w:right w:val="single" w:sz="4" w:space="0" w:color="auto"/>
            </w:tcBorders>
            <w:hideMark/>
          </w:tcPr>
          <w:p w14:paraId="604FCA3F" w14:textId="77777777" w:rsidR="00DD0780" w:rsidRPr="008F08AB" w:rsidRDefault="00DD0780" w:rsidP="008F08AB">
            <w:pPr>
              <w:rPr>
                <w:rFonts w:cs="Arial"/>
                <w:sz w:val="20"/>
                <w:szCs w:val="20"/>
              </w:rPr>
            </w:pPr>
            <w:r w:rsidRPr="008F08AB">
              <w:rPr>
                <w:rFonts w:cs="Arial"/>
                <w:sz w:val="20"/>
                <w:szCs w:val="20"/>
              </w:rPr>
              <w:t>Новосибирская область, г. Бердск, ул. Кольцова, 2</w:t>
            </w:r>
          </w:p>
        </w:tc>
      </w:tr>
      <w:tr w:rsidR="00DD0780" w:rsidRPr="008F08AB" w14:paraId="25E9A252"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31B52A9" w14:textId="77777777" w:rsidR="00DD0780" w:rsidRPr="008F08AB" w:rsidRDefault="00DD0780" w:rsidP="008F08AB">
            <w:pPr>
              <w:jc w:val="center"/>
              <w:rPr>
                <w:rFonts w:cs="Arial"/>
                <w:sz w:val="20"/>
                <w:szCs w:val="20"/>
              </w:rPr>
            </w:pPr>
            <w:r w:rsidRPr="008F08AB">
              <w:rPr>
                <w:rFonts w:cs="Arial"/>
                <w:sz w:val="20"/>
                <w:szCs w:val="20"/>
              </w:rPr>
              <w:t>9</w:t>
            </w:r>
          </w:p>
        </w:tc>
        <w:tc>
          <w:tcPr>
            <w:tcW w:w="1875" w:type="pct"/>
            <w:tcBorders>
              <w:top w:val="single" w:sz="4" w:space="0" w:color="auto"/>
              <w:left w:val="single" w:sz="4" w:space="0" w:color="auto"/>
              <w:bottom w:val="single" w:sz="4" w:space="0" w:color="auto"/>
              <w:right w:val="single" w:sz="4" w:space="0" w:color="auto"/>
            </w:tcBorders>
            <w:hideMark/>
          </w:tcPr>
          <w:p w14:paraId="4A3EDD75" w14:textId="77777777" w:rsidR="00DD0780" w:rsidRPr="008F08AB" w:rsidRDefault="00DD0780" w:rsidP="008F08AB">
            <w:pPr>
              <w:rPr>
                <w:rFonts w:cs="Arial"/>
                <w:sz w:val="20"/>
                <w:szCs w:val="20"/>
              </w:rPr>
            </w:pPr>
            <w:r w:rsidRPr="008F08AB">
              <w:rPr>
                <w:rFonts w:cs="Arial"/>
                <w:sz w:val="20"/>
                <w:szCs w:val="20"/>
              </w:rPr>
              <w:t>Отдел лесных отношений по Карасукскому лесничеству (Карасукское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68C2B6F5" w14:textId="77777777" w:rsidR="00DD0780" w:rsidRPr="008F08AB" w:rsidRDefault="00DD0780" w:rsidP="008F08AB">
            <w:pPr>
              <w:jc w:val="center"/>
              <w:rPr>
                <w:rFonts w:cs="Arial"/>
                <w:sz w:val="20"/>
                <w:szCs w:val="20"/>
              </w:rPr>
            </w:pPr>
            <w:r w:rsidRPr="008F08AB">
              <w:rPr>
                <w:rFonts w:cs="Arial"/>
                <w:sz w:val="20"/>
                <w:szCs w:val="20"/>
              </w:rPr>
              <w:t>(8-383-53) 21-117</w:t>
            </w:r>
          </w:p>
        </w:tc>
        <w:tc>
          <w:tcPr>
            <w:tcW w:w="1719" w:type="pct"/>
            <w:tcBorders>
              <w:top w:val="single" w:sz="4" w:space="0" w:color="auto"/>
              <w:left w:val="single" w:sz="4" w:space="0" w:color="auto"/>
              <w:bottom w:val="single" w:sz="4" w:space="0" w:color="auto"/>
              <w:right w:val="single" w:sz="4" w:space="0" w:color="auto"/>
            </w:tcBorders>
            <w:hideMark/>
          </w:tcPr>
          <w:p w14:paraId="10F1C39A" w14:textId="77777777" w:rsidR="00DD0780" w:rsidRPr="008F08AB" w:rsidRDefault="00DD0780" w:rsidP="008F08AB">
            <w:pPr>
              <w:rPr>
                <w:rFonts w:cs="Arial"/>
                <w:sz w:val="20"/>
                <w:szCs w:val="20"/>
              </w:rPr>
            </w:pPr>
            <w:r w:rsidRPr="008F08AB">
              <w:rPr>
                <w:rFonts w:cs="Arial"/>
                <w:sz w:val="20"/>
                <w:szCs w:val="20"/>
              </w:rPr>
              <w:t>Новосибирская область, с. Баган, ул. Приходько, 39</w:t>
            </w:r>
          </w:p>
        </w:tc>
      </w:tr>
      <w:tr w:rsidR="00DD0780" w:rsidRPr="008F08AB" w14:paraId="0EAE48D4"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F04E02F" w14:textId="77777777" w:rsidR="00DD0780" w:rsidRPr="008F08AB" w:rsidRDefault="00DD0780" w:rsidP="008F08AB">
            <w:pPr>
              <w:jc w:val="center"/>
              <w:rPr>
                <w:rFonts w:cs="Arial"/>
                <w:sz w:val="20"/>
                <w:szCs w:val="20"/>
              </w:rPr>
            </w:pPr>
            <w:r w:rsidRPr="008F08AB">
              <w:rPr>
                <w:rFonts w:cs="Arial"/>
                <w:sz w:val="20"/>
                <w:szCs w:val="20"/>
              </w:rPr>
              <w:t>10</w:t>
            </w:r>
          </w:p>
        </w:tc>
        <w:tc>
          <w:tcPr>
            <w:tcW w:w="1875" w:type="pct"/>
            <w:tcBorders>
              <w:top w:val="single" w:sz="4" w:space="0" w:color="auto"/>
              <w:left w:val="single" w:sz="4" w:space="0" w:color="auto"/>
              <w:bottom w:val="single" w:sz="4" w:space="0" w:color="auto"/>
              <w:right w:val="single" w:sz="4" w:space="0" w:color="auto"/>
            </w:tcBorders>
            <w:hideMark/>
          </w:tcPr>
          <w:p w14:paraId="49192DFC" w14:textId="77777777" w:rsidR="00DD0780" w:rsidRPr="008F08AB" w:rsidRDefault="00DD0780" w:rsidP="008F08AB">
            <w:pPr>
              <w:rPr>
                <w:rFonts w:cs="Arial"/>
                <w:sz w:val="20"/>
                <w:szCs w:val="20"/>
              </w:rPr>
            </w:pPr>
            <w:r w:rsidRPr="008F08AB">
              <w:rPr>
                <w:rFonts w:cs="Arial"/>
                <w:sz w:val="20"/>
                <w:szCs w:val="20"/>
              </w:rPr>
              <w:t>Отдел лесных отношений по Каргатскому лесничеству (Каргатское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6605FE40" w14:textId="77777777" w:rsidR="00DD0780" w:rsidRPr="008F08AB" w:rsidRDefault="00DD0780" w:rsidP="008F08AB">
            <w:pPr>
              <w:jc w:val="center"/>
              <w:rPr>
                <w:rFonts w:cs="Arial"/>
                <w:sz w:val="20"/>
                <w:szCs w:val="20"/>
              </w:rPr>
            </w:pPr>
            <w:r w:rsidRPr="008F08AB">
              <w:rPr>
                <w:rFonts w:cs="Arial"/>
                <w:sz w:val="20"/>
                <w:szCs w:val="20"/>
              </w:rPr>
              <w:t xml:space="preserve">(8-383-65) </w:t>
            </w:r>
            <w:proofErr w:type="gramStart"/>
            <w:r w:rsidRPr="008F08AB">
              <w:rPr>
                <w:rFonts w:cs="Arial"/>
                <w:sz w:val="20"/>
                <w:szCs w:val="20"/>
              </w:rPr>
              <w:t>21-707</w:t>
            </w:r>
            <w:proofErr w:type="gramEnd"/>
            <w:r w:rsidRPr="008F08AB">
              <w:rPr>
                <w:rFonts w:cs="Arial"/>
                <w:sz w:val="20"/>
                <w:szCs w:val="20"/>
              </w:rPr>
              <w:t>,</w:t>
            </w:r>
          </w:p>
          <w:p w14:paraId="0EF7D810" w14:textId="77777777" w:rsidR="00DD0780" w:rsidRPr="008F08AB" w:rsidRDefault="00DD0780" w:rsidP="008F08AB">
            <w:pPr>
              <w:jc w:val="center"/>
              <w:rPr>
                <w:rFonts w:cs="Arial"/>
                <w:sz w:val="20"/>
                <w:szCs w:val="20"/>
              </w:rPr>
            </w:pPr>
            <w:r w:rsidRPr="008F08AB">
              <w:rPr>
                <w:rFonts w:cs="Arial"/>
                <w:sz w:val="20"/>
                <w:szCs w:val="20"/>
              </w:rPr>
              <w:t>21-807</w:t>
            </w:r>
          </w:p>
        </w:tc>
        <w:tc>
          <w:tcPr>
            <w:tcW w:w="1719" w:type="pct"/>
            <w:tcBorders>
              <w:top w:val="single" w:sz="4" w:space="0" w:color="auto"/>
              <w:left w:val="single" w:sz="4" w:space="0" w:color="auto"/>
              <w:bottom w:val="single" w:sz="4" w:space="0" w:color="auto"/>
              <w:right w:val="single" w:sz="4" w:space="0" w:color="auto"/>
            </w:tcBorders>
            <w:hideMark/>
          </w:tcPr>
          <w:p w14:paraId="5528861F" w14:textId="77777777" w:rsidR="00DD0780" w:rsidRPr="008F08AB" w:rsidRDefault="00DD0780" w:rsidP="008F08AB">
            <w:pPr>
              <w:rPr>
                <w:rFonts w:cs="Arial"/>
                <w:sz w:val="20"/>
                <w:szCs w:val="20"/>
              </w:rPr>
            </w:pPr>
            <w:r w:rsidRPr="008F08AB">
              <w:rPr>
                <w:rFonts w:cs="Arial"/>
                <w:sz w:val="20"/>
                <w:szCs w:val="20"/>
              </w:rPr>
              <w:t>Новосибирская область, г. Каргат, ул. Лесная, 10</w:t>
            </w:r>
          </w:p>
        </w:tc>
      </w:tr>
      <w:tr w:rsidR="00DD0780" w:rsidRPr="008F08AB" w14:paraId="06871CB8"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F2CA044" w14:textId="77777777" w:rsidR="00DD0780" w:rsidRPr="008F08AB" w:rsidRDefault="00DD0780" w:rsidP="008F08AB">
            <w:pPr>
              <w:jc w:val="center"/>
              <w:rPr>
                <w:rFonts w:cs="Arial"/>
                <w:sz w:val="20"/>
                <w:szCs w:val="20"/>
              </w:rPr>
            </w:pPr>
            <w:r w:rsidRPr="008F08AB">
              <w:rPr>
                <w:rFonts w:cs="Arial"/>
                <w:sz w:val="20"/>
                <w:szCs w:val="20"/>
              </w:rPr>
              <w:t>11</w:t>
            </w:r>
          </w:p>
        </w:tc>
        <w:tc>
          <w:tcPr>
            <w:tcW w:w="1875" w:type="pct"/>
            <w:tcBorders>
              <w:top w:val="single" w:sz="4" w:space="0" w:color="auto"/>
              <w:left w:val="single" w:sz="4" w:space="0" w:color="auto"/>
              <w:bottom w:val="single" w:sz="4" w:space="0" w:color="auto"/>
              <w:right w:val="single" w:sz="4" w:space="0" w:color="auto"/>
            </w:tcBorders>
            <w:hideMark/>
          </w:tcPr>
          <w:p w14:paraId="7E0D33D4" w14:textId="77777777" w:rsidR="00DD0780" w:rsidRPr="008F08AB" w:rsidRDefault="00DD0780" w:rsidP="008F08AB">
            <w:pPr>
              <w:rPr>
                <w:rFonts w:cs="Arial"/>
                <w:sz w:val="20"/>
                <w:szCs w:val="20"/>
              </w:rPr>
            </w:pPr>
            <w:r w:rsidRPr="008F08AB">
              <w:rPr>
                <w:rFonts w:cs="Arial"/>
                <w:sz w:val="20"/>
                <w:szCs w:val="20"/>
              </w:rPr>
              <w:t>Отдел лесных отношений по Колыванскому лесничеству (Колыванское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5B8A5821" w14:textId="77777777" w:rsidR="00DD0780" w:rsidRPr="008F08AB" w:rsidRDefault="00DD0780" w:rsidP="008F08AB">
            <w:pPr>
              <w:jc w:val="center"/>
              <w:rPr>
                <w:rFonts w:cs="Arial"/>
                <w:sz w:val="20"/>
                <w:szCs w:val="20"/>
              </w:rPr>
            </w:pPr>
            <w:r w:rsidRPr="008F08AB">
              <w:rPr>
                <w:rFonts w:cs="Arial"/>
                <w:sz w:val="20"/>
                <w:szCs w:val="20"/>
              </w:rPr>
              <w:t xml:space="preserve">(8-383-52) </w:t>
            </w:r>
            <w:proofErr w:type="gramStart"/>
            <w:r w:rsidRPr="008F08AB">
              <w:rPr>
                <w:rFonts w:cs="Arial"/>
                <w:sz w:val="20"/>
                <w:szCs w:val="20"/>
              </w:rPr>
              <w:t>52-392</w:t>
            </w:r>
            <w:proofErr w:type="gramEnd"/>
            <w:r w:rsidRPr="008F08AB">
              <w:rPr>
                <w:rFonts w:cs="Arial"/>
                <w:sz w:val="20"/>
                <w:szCs w:val="20"/>
              </w:rPr>
              <w:t>,</w:t>
            </w:r>
          </w:p>
          <w:p w14:paraId="6563DD9A" w14:textId="77777777" w:rsidR="00DD0780" w:rsidRPr="008F08AB" w:rsidRDefault="00DD0780" w:rsidP="008F08AB">
            <w:pPr>
              <w:jc w:val="center"/>
              <w:rPr>
                <w:rFonts w:cs="Arial"/>
                <w:sz w:val="20"/>
                <w:szCs w:val="20"/>
              </w:rPr>
            </w:pPr>
            <w:r w:rsidRPr="008F08AB">
              <w:rPr>
                <w:rFonts w:cs="Arial"/>
                <w:sz w:val="20"/>
                <w:szCs w:val="20"/>
              </w:rPr>
              <w:t>53-755</w:t>
            </w:r>
          </w:p>
        </w:tc>
        <w:tc>
          <w:tcPr>
            <w:tcW w:w="1719" w:type="pct"/>
            <w:tcBorders>
              <w:top w:val="single" w:sz="4" w:space="0" w:color="auto"/>
              <w:left w:val="single" w:sz="4" w:space="0" w:color="auto"/>
              <w:bottom w:val="single" w:sz="4" w:space="0" w:color="auto"/>
              <w:right w:val="single" w:sz="4" w:space="0" w:color="auto"/>
            </w:tcBorders>
            <w:hideMark/>
          </w:tcPr>
          <w:p w14:paraId="43394133" w14:textId="77777777" w:rsidR="00DD0780" w:rsidRPr="008F08AB" w:rsidRDefault="00DD0780" w:rsidP="008F08AB">
            <w:pPr>
              <w:rPr>
                <w:rFonts w:cs="Arial"/>
                <w:sz w:val="20"/>
                <w:szCs w:val="20"/>
              </w:rPr>
            </w:pPr>
            <w:r w:rsidRPr="008F08AB">
              <w:rPr>
                <w:rFonts w:cs="Arial"/>
                <w:sz w:val="20"/>
                <w:szCs w:val="20"/>
              </w:rPr>
              <w:t>Новосибирская область, р.п. Колывань, Революционный проспект, 92</w:t>
            </w:r>
          </w:p>
        </w:tc>
      </w:tr>
      <w:tr w:rsidR="00DD0780" w:rsidRPr="008F08AB" w14:paraId="2F9E0758"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865747F" w14:textId="77777777" w:rsidR="00DD0780" w:rsidRPr="008F08AB" w:rsidRDefault="00DD0780" w:rsidP="008F08AB">
            <w:pPr>
              <w:jc w:val="center"/>
              <w:rPr>
                <w:rFonts w:cs="Arial"/>
                <w:sz w:val="20"/>
                <w:szCs w:val="20"/>
              </w:rPr>
            </w:pPr>
            <w:r w:rsidRPr="008F08AB">
              <w:rPr>
                <w:rFonts w:cs="Arial"/>
                <w:sz w:val="20"/>
                <w:szCs w:val="20"/>
              </w:rPr>
              <w:t>12</w:t>
            </w:r>
          </w:p>
        </w:tc>
        <w:tc>
          <w:tcPr>
            <w:tcW w:w="1875" w:type="pct"/>
            <w:tcBorders>
              <w:top w:val="single" w:sz="4" w:space="0" w:color="auto"/>
              <w:left w:val="single" w:sz="4" w:space="0" w:color="auto"/>
              <w:bottom w:val="single" w:sz="4" w:space="0" w:color="auto"/>
              <w:right w:val="single" w:sz="4" w:space="0" w:color="auto"/>
            </w:tcBorders>
            <w:hideMark/>
          </w:tcPr>
          <w:p w14:paraId="3732E1B6" w14:textId="77777777" w:rsidR="00DD0780" w:rsidRPr="008F08AB" w:rsidRDefault="00DD0780" w:rsidP="008F08AB">
            <w:pPr>
              <w:rPr>
                <w:rFonts w:cs="Arial"/>
                <w:sz w:val="20"/>
                <w:szCs w:val="20"/>
              </w:rPr>
            </w:pPr>
            <w:r w:rsidRPr="008F08AB">
              <w:rPr>
                <w:rFonts w:cs="Arial"/>
                <w:sz w:val="20"/>
                <w:szCs w:val="20"/>
              </w:rPr>
              <w:t>Отдел лесных отношений по Коченевскому лесничеству (Коченевское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3609D816" w14:textId="77777777" w:rsidR="00DD0780" w:rsidRPr="008F08AB" w:rsidRDefault="00DD0780" w:rsidP="008F08AB">
            <w:pPr>
              <w:jc w:val="center"/>
              <w:rPr>
                <w:rFonts w:cs="Arial"/>
                <w:sz w:val="20"/>
                <w:szCs w:val="20"/>
              </w:rPr>
            </w:pPr>
            <w:r w:rsidRPr="008F08AB">
              <w:rPr>
                <w:rFonts w:cs="Arial"/>
                <w:sz w:val="20"/>
                <w:szCs w:val="20"/>
              </w:rPr>
              <w:t>(8-383-51) 247-10</w:t>
            </w:r>
          </w:p>
        </w:tc>
        <w:tc>
          <w:tcPr>
            <w:tcW w:w="1719" w:type="pct"/>
            <w:tcBorders>
              <w:top w:val="single" w:sz="4" w:space="0" w:color="auto"/>
              <w:left w:val="single" w:sz="4" w:space="0" w:color="auto"/>
              <w:bottom w:val="single" w:sz="4" w:space="0" w:color="auto"/>
              <w:right w:val="single" w:sz="4" w:space="0" w:color="auto"/>
            </w:tcBorders>
            <w:hideMark/>
          </w:tcPr>
          <w:p w14:paraId="32B39D15" w14:textId="77777777" w:rsidR="00DD0780" w:rsidRPr="008F08AB" w:rsidRDefault="00DD0780" w:rsidP="008F08AB">
            <w:pPr>
              <w:rPr>
                <w:rFonts w:cs="Arial"/>
                <w:sz w:val="20"/>
                <w:szCs w:val="20"/>
              </w:rPr>
            </w:pPr>
            <w:r w:rsidRPr="008F08AB">
              <w:rPr>
                <w:rFonts w:cs="Arial"/>
                <w:sz w:val="20"/>
                <w:szCs w:val="20"/>
              </w:rPr>
              <w:t>Новосибирская область, р.п. Коченево, ул. Победы, 13</w:t>
            </w:r>
          </w:p>
        </w:tc>
      </w:tr>
      <w:tr w:rsidR="00DD0780" w:rsidRPr="008F08AB" w14:paraId="7C740080"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5C8C9734" w14:textId="77777777" w:rsidR="00DD0780" w:rsidRPr="008F08AB" w:rsidRDefault="00DD0780" w:rsidP="008F08AB">
            <w:pPr>
              <w:jc w:val="center"/>
              <w:rPr>
                <w:rFonts w:cs="Arial"/>
                <w:sz w:val="20"/>
                <w:szCs w:val="20"/>
              </w:rPr>
            </w:pPr>
            <w:r w:rsidRPr="008F08AB">
              <w:rPr>
                <w:rFonts w:cs="Arial"/>
                <w:sz w:val="20"/>
                <w:szCs w:val="20"/>
              </w:rPr>
              <w:lastRenderedPageBreak/>
              <w:t>13</w:t>
            </w:r>
          </w:p>
        </w:tc>
        <w:tc>
          <w:tcPr>
            <w:tcW w:w="1875" w:type="pct"/>
            <w:tcBorders>
              <w:top w:val="single" w:sz="4" w:space="0" w:color="auto"/>
              <w:left w:val="single" w:sz="4" w:space="0" w:color="auto"/>
              <w:bottom w:val="single" w:sz="4" w:space="0" w:color="auto"/>
              <w:right w:val="single" w:sz="4" w:space="0" w:color="auto"/>
            </w:tcBorders>
            <w:hideMark/>
          </w:tcPr>
          <w:p w14:paraId="189196BC" w14:textId="77777777" w:rsidR="00DD0780" w:rsidRPr="008F08AB" w:rsidRDefault="00DD0780" w:rsidP="008F08AB">
            <w:pPr>
              <w:rPr>
                <w:rFonts w:cs="Arial"/>
                <w:sz w:val="20"/>
                <w:szCs w:val="20"/>
              </w:rPr>
            </w:pPr>
            <w:r w:rsidRPr="008F08AB">
              <w:rPr>
                <w:rFonts w:cs="Arial"/>
                <w:sz w:val="20"/>
                <w:szCs w:val="20"/>
              </w:rPr>
              <w:t>Отдел лесных отношений по Краснозерскому лесничеству (Краснозерское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245072E8" w14:textId="77777777" w:rsidR="00DD0780" w:rsidRPr="008F08AB" w:rsidRDefault="00DD0780" w:rsidP="008F08AB">
            <w:pPr>
              <w:jc w:val="center"/>
              <w:rPr>
                <w:rFonts w:cs="Arial"/>
                <w:sz w:val="20"/>
                <w:szCs w:val="20"/>
              </w:rPr>
            </w:pPr>
            <w:r w:rsidRPr="008F08AB">
              <w:rPr>
                <w:rFonts w:cs="Arial"/>
                <w:sz w:val="20"/>
                <w:szCs w:val="20"/>
              </w:rPr>
              <w:t>(8-383-57) 41-493</w:t>
            </w:r>
          </w:p>
        </w:tc>
        <w:tc>
          <w:tcPr>
            <w:tcW w:w="1719" w:type="pct"/>
            <w:tcBorders>
              <w:top w:val="single" w:sz="4" w:space="0" w:color="auto"/>
              <w:left w:val="single" w:sz="4" w:space="0" w:color="auto"/>
              <w:bottom w:val="single" w:sz="4" w:space="0" w:color="auto"/>
              <w:right w:val="single" w:sz="4" w:space="0" w:color="auto"/>
            </w:tcBorders>
            <w:hideMark/>
          </w:tcPr>
          <w:p w14:paraId="3D54E222" w14:textId="77777777" w:rsidR="00DD0780" w:rsidRPr="008F08AB" w:rsidRDefault="00DD0780" w:rsidP="008F08AB">
            <w:pPr>
              <w:rPr>
                <w:rFonts w:cs="Arial"/>
                <w:sz w:val="20"/>
                <w:szCs w:val="20"/>
              </w:rPr>
            </w:pPr>
            <w:r w:rsidRPr="008F08AB">
              <w:rPr>
                <w:rFonts w:cs="Arial"/>
                <w:sz w:val="20"/>
                <w:szCs w:val="20"/>
              </w:rPr>
              <w:t xml:space="preserve">Новосибирская область, р.п. Краснозерское, ул. </w:t>
            </w:r>
            <w:proofErr w:type="spellStart"/>
            <w:r w:rsidRPr="008F08AB">
              <w:rPr>
                <w:rFonts w:cs="Arial"/>
                <w:sz w:val="20"/>
                <w:szCs w:val="20"/>
              </w:rPr>
              <w:t>Автоколонская</w:t>
            </w:r>
            <w:proofErr w:type="spellEnd"/>
            <w:r w:rsidRPr="008F08AB">
              <w:rPr>
                <w:rFonts w:cs="Arial"/>
                <w:sz w:val="20"/>
                <w:szCs w:val="20"/>
              </w:rPr>
              <w:t>, 14</w:t>
            </w:r>
          </w:p>
        </w:tc>
      </w:tr>
      <w:tr w:rsidR="00DD0780" w:rsidRPr="008F08AB" w14:paraId="7055155E"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94419A7" w14:textId="77777777" w:rsidR="00DD0780" w:rsidRPr="008F08AB" w:rsidRDefault="00DD0780" w:rsidP="008F08AB">
            <w:pPr>
              <w:jc w:val="center"/>
              <w:rPr>
                <w:rFonts w:cs="Arial"/>
                <w:sz w:val="20"/>
                <w:szCs w:val="20"/>
              </w:rPr>
            </w:pPr>
            <w:r w:rsidRPr="008F08AB">
              <w:rPr>
                <w:rFonts w:cs="Arial"/>
                <w:sz w:val="20"/>
                <w:szCs w:val="20"/>
              </w:rPr>
              <w:t>14</w:t>
            </w:r>
          </w:p>
        </w:tc>
        <w:tc>
          <w:tcPr>
            <w:tcW w:w="1875" w:type="pct"/>
            <w:tcBorders>
              <w:top w:val="single" w:sz="4" w:space="0" w:color="auto"/>
              <w:left w:val="single" w:sz="4" w:space="0" w:color="auto"/>
              <w:bottom w:val="single" w:sz="4" w:space="0" w:color="auto"/>
              <w:right w:val="single" w:sz="4" w:space="0" w:color="auto"/>
            </w:tcBorders>
            <w:hideMark/>
          </w:tcPr>
          <w:p w14:paraId="1498C58E" w14:textId="77777777" w:rsidR="00DD0780" w:rsidRPr="008F08AB" w:rsidRDefault="00DD0780" w:rsidP="008F08AB">
            <w:pPr>
              <w:rPr>
                <w:rFonts w:cs="Arial"/>
                <w:sz w:val="20"/>
                <w:szCs w:val="20"/>
              </w:rPr>
            </w:pPr>
            <w:r w:rsidRPr="008F08AB">
              <w:rPr>
                <w:rFonts w:cs="Arial"/>
                <w:sz w:val="20"/>
                <w:szCs w:val="20"/>
              </w:rPr>
              <w:t>Отдел лесных отношений по Куйбышевскому лесничеству (Куйбышевское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43DFA0AB" w14:textId="77777777" w:rsidR="00DD0780" w:rsidRPr="008F08AB" w:rsidRDefault="00DD0780" w:rsidP="008F08AB">
            <w:pPr>
              <w:jc w:val="center"/>
              <w:rPr>
                <w:rFonts w:cs="Arial"/>
                <w:sz w:val="20"/>
                <w:szCs w:val="20"/>
              </w:rPr>
            </w:pPr>
            <w:r w:rsidRPr="008F08AB">
              <w:rPr>
                <w:rFonts w:cs="Arial"/>
                <w:sz w:val="20"/>
                <w:szCs w:val="20"/>
              </w:rPr>
              <w:t>(8-383-62) 66-927</w:t>
            </w:r>
          </w:p>
        </w:tc>
        <w:tc>
          <w:tcPr>
            <w:tcW w:w="1719" w:type="pct"/>
            <w:tcBorders>
              <w:top w:val="single" w:sz="4" w:space="0" w:color="auto"/>
              <w:left w:val="single" w:sz="4" w:space="0" w:color="auto"/>
              <w:bottom w:val="single" w:sz="4" w:space="0" w:color="auto"/>
              <w:right w:val="single" w:sz="4" w:space="0" w:color="auto"/>
            </w:tcBorders>
            <w:hideMark/>
          </w:tcPr>
          <w:p w14:paraId="75238FEB" w14:textId="77777777" w:rsidR="00DD0780" w:rsidRPr="008F08AB" w:rsidRDefault="00DD0780" w:rsidP="008F08AB">
            <w:pPr>
              <w:rPr>
                <w:rFonts w:cs="Arial"/>
                <w:sz w:val="20"/>
                <w:szCs w:val="20"/>
              </w:rPr>
            </w:pPr>
            <w:r w:rsidRPr="008F08AB">
              <w:rPr>
                <w:rFonts w:cs="Arial"/>
                <w:sz w:val="20"/>
                <w:szCs w:val="20"/>
              </w:rPr>
              <w:t>Новосибирская область, г. Куйбышев, ул. Копейкина, 58</w:t>
            </w:r>
          </w:p>
        </w:tc>
      </w:tr>
      <w:tr w:rsidR="00DD0780" w:rsidRPr="008F08AB" w14:paraId="24A2ACC7"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B219FAD" w14:textId="77777777" w:rsidR="00DD0780" w:rsidRPr="008F08AB" w:rsidRDefault="00DD0780" w:rsidP="008F08AB">
            <w:pPr>
              <w:jc w:val="center"/>
              <w:rPr>
                <w:rFonts w:cs="Arial"/>
                <w:sz w:val="20"/>
                <w:szCs w:val="20"/>
              </w:rPr>
            </w:pPr>
            <w:r w:rsidRPr="008F08AB">
              <w:rPr>
                <w:rFonts w:cs="Arial"/>
                <w:sz w:val="20"/>
                <w:szCs w:val="20"/>
              </w:rPr>
              <w:t>15</w:t>
            </w:r>
          </w:p>
        </w:tc>
        <w:tc>
          <w:tcPr>
            <w:tcW w:w="1875" w:type="pct"/>
            <w:tcBorders>
              <w:top w:val="single" w:sz="4" w:space="0" w:color="auto"/>
              <w:left w:val="single" w:sz="4" w:space="0" w:color="auto"/>
              <w:bottom w:val="single" w:sz="4" w:space="0" w:color="auto"/>
              <w:right w:val="single" w:sz="4" w:space="0" w:color="auto"/>
            </w:tcBorders>
            <w:hideMark/>
          </w:tcPr>
          <w:p w14:paraId="23F77250" w14:textId="77777777" w:rsidR="00DD0780" w:rsidRPr="008F08AB" w:rsidRDefault="00DD0780" w:rsidP="008F08AB">
            <w:pPr>
              <w:rPr>
                <w:rFonts w:cs="Arial"/>
                <w:sz w:val="20"/>
                <w:szCs w:val="20"/>
              </w:rPr>
            </w:pPr>
            <w:r w:rsidRPr="008F08AB">
              <w:rPr>
                <w:rFonts w:cs="Arial"/>
                <w:sz w:val="20"/>
                <w:szCs w:val="20"/>
              </w:rPr>
              <w:t>Отдел лесных отношений по Купинскому лесничеству (Купинское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66E91EF5" w14:textId="77777777" w:rsidR="00DD0780" w:rsidRPr="008F08AB" w:rsidRDefault="00DD0780" w:rsidP="008F08AB">
            <w:pPr>
              <w:jc w:val="center"/>
              <w:rPr>
                <w:rFonts w:cs="Arial"/>
                <w:sz w:val="20"/>
                <w:szCs w:val="20"/>
              </w:rPr>
            </w:pPr>
            <w:r w:rsidRPr="008F08AB">
              <w:rPr>
                <w:rFonts w:cs="Arial"/>
                <w:sz w:val="20"/>
                <w:szCs w:val="20"/>
              </w:rPr>
              <w:t>(8-383-58) 28-347</w:t>
            </w:r>
          </w:p>
        </w:tc>
        <w:tc>
          <w:tcPr>
            <w:tcW w:w="1719" w:type="pct"/>
            <w:tcBorders>
              <w:top w:val="single" w:sz="4" w:space="0" w:color="auto"/>
              <w:left w:val="single" w:sz="4" w:space="0" w:color="auto"/>
              <w:bottom w:val="single" w:sz="4" w:space="0" w:color="auto"/>
              <w:right w:val="single" w:sz="4" w:space="0" w:color="auto"/>
            </w:tcBorders>
            <w:hideMark/>
          </w:tcPr>
          <w:p w14:paraId="18558A2D" w14:textId="77777777" w:rsidR="00DD0780" w:rsidRPr="008F08AB" w:rsidRDefault="00DD0780" w:rsidP="008F08AB">
            <w:pPr>
              <w:rPr>
                <w:rFonts w:cs="Arial"/>
                <w:sz w:val="20"/>
                <w:szCs w:val="20"/>
              </w:rPr>
            </w:pPr>
            <w:r w:rsidRPr="008F08AB">
              <w:rPr>
                <w:rFonts w:cs="Arial"/>
                <w:sz w:val="20"/>
                <w:szCs w:val="20"/>
              </w:rPr>
              <w:t>Новосибирская область, г. Купино, ул. Советская, 78, к. 3</w:t>
            </w:r>
          </w:p>
        </w:tc>
      </w:tr>
      <w:tr w:rsidR="00DD0780" w:rsidRPr="008F08AB" w14:paraId="65DFAB0F"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0FCB0C43" w14:textId="77777777" w:rsidR="00DD0780" w:rsidRPr="008F08AB" w:rsidRDefault="00DD0780" w:rsidP="008F08AB">
            <w:pPr>
              <w:jc w:val="center"/>
              <w:rPr>
                <w:rFonts w:cs="Arial"/>
                <w:sz w:val="20"/>
                <w:szCs w:val="20"/>
              </w:rPr>
            </w:pPr>
            <w:r w:rsidRPr="008F08AB">
              <w:rPr>
                <w:rFonts w:cs="Arial"/>
                <w:sz w:val="20"/>
                <w:szCs w:val="20"/>
              </w:rPr>
              <w:t>16</w:t>
            </w:r>
          </w:p>
        </w:tc>
        <w:tc>
          <w:tcPr>
            <w:tcW w:w="1875" w:type="pct"/>
            <w:tcBorders>
              <w:top w:val="single" w:sz="4" w:space="0" w:color="auto"/>
              <w:left w:val="single" w:sz="4" w:space="0" w:color="auto"/>
              <w:bottom w:val="single" w:sz="4" w:space="0" w:color="auto"/>
              <w:right w:val="single" w:sz="4" w:space="0" w:color="auto"/>
            </w:tcBorders>
            <w:hideMark/>
          </w:tcPr>
          <w:p w14:paraId="7BA22221" w14:textId="77777777" w:rsidR="00DD0780" w:rsidRPr="008F08AB" w:rsidRDefault="00DD0780" w:rsidP="008F08AB">
            <w:pPr>
              <w:rPr>
                <w:rFonts w:cs="Arial"/>
                <w:sz w:val="20"/>
                <w:szCs w:val="20"/>
              </w:rPr>
            </w:pPr>
            <w:r w:rsidRPr="008F08AB">
              <w:rPr>
                <w:rFonts w:cs="Arial"/>
                <w:sz w:val="20"/>
                <w:szCs w:val="20"/>
              </w:rPr>
              <w:t>Отдел лесных отношений по Кыштовскому лесничеству (Кыштовское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16044A3F" w14:textId="77777777" w:rsidR="00DD0780" w:rsidRPr="008F08AB" w:rsidRDefault="00DD0780" w:rsidP="008F08AB">
            <w:pPr>
              <w:jc w:val="center"/>
              <w:rPr>
                <w:rFonts w:cs="Arial"/>
                <w:sz w:val="20"/>
                <w:szCs w:val="20"/>
              </w:rPr>
            </w:pPr>
            <w:r w:rsidRPr="008F08AB">
              <w:rPr>
                <w:rFonts w:cs="Arial"/>
                <w:sz w:val="20"/>
                <w:szCs w:val="20"/>
              </w:rPr>
              <w:t>(8-383-71) 21-192</w:t>
            </w:r>
          </w:p>
        </w:tc>
        <w:tc>
          <w:tcPr>
            <w:tcW w:w="1719" w:type="pct"/>
            <w:tcBorders>
              <w:top w:val="single" w:sz="4" w:space="0" w:color="auto"/>
              <w:left w:val="single" w:sz="4" w:space="0" w:color="auto"/>
              <w:bottom w:val="single" w:sz="4" w:space="0" w:color="auto"/>
              <w:right w:val="single" w:sz="4" w:space="0" w:color="auto"/>
            </w:tcBorders>
            <w:hideMark/>
          </w:tcPr>
          <w:p w14:paraId="3DA108E9" w14:textId="77777777" w:rsidR="00DD0780" w:rsidRPr="008F08AB" w:rsidRDefault="00DD0780" w:rsidP="008F08AB">
            <w:pPr>
              <w:rPr>
                <w:rFonts w:cs="Arial"/>
                <w:sz w:val="20"/>
                <w:szCs w:val="20"/>
              </w:rPr>
            </w:pPr>
            <w:r w:rsidRPr="008F08AB">
              <w:rPr>
                <w:rFonts w:cs="Arial"/>
                <w:sz w:val="20"/>
                <w:szCs w:val="20"/>
              </w:rPr>
              <w:t>Новосибирская область, с. Кыштовка, ул. Сибирская, 3</w:t>
            </w:r>
          </w:p>
        </w:tc>
      </w:tr>
      <w:tr w:rsidR="00DD0780" w:rsidRPr="008F08AB" w14:paraId="48CABC94"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50B2452D" w14:textId="77777777" w:rsidR="00DD0780" w:rsidRPr="008F08AB" w:rsidRDefault="00DD0780" w:rsidP="008F08AB">
            <w:pPr>
              <w:jc w:val="center"/>
              <w:rPr>
                <w:rFonts w:cs="Arial"/>
                <w:sz w:val="20"/>
                <w:szCs w:val="20"/>
              </w:rPr>
            </w:pPr>
            <w:r w:rsidRPr="008F08AB">
              <w:rPr>
                <w:rFonts w:cs="Arial"/>
                <w:sz w:val="20"/>
                <w:szCs w:val="20"/>
              </w:rPr>
              <w:t>17</w:t>
            </w:r>
          </w:p>
        </w:tc>
        <w:tc>
          <w:tcPr>
            <w:tcW w:w="1875" w:type="pct"/>
            <w:tcBorders>
              <w:top w:val="single" w:sz="4" w:space="0" w:color="auto"/>
              <w:left w:val="single" w:sz="4" w:space="0" w:color="auto"/>
              <w:bottom w:val="single" w:sz="4" w:space="0" w:color="auto"/>
              <w:right w:val="single" w:sz="4" w:space="0" w:color="auto"/>
            </w:tcBorders>
            <w:hideMark/>
          </w:tcPr>
          <w:p w14:paraId="6214AA4F" w14:textId="77777777" w:rsidR="00DD0780" w:rsidRPr="008F08AB" w:rsidRDefault="00DD0780" w:rsidP="008F08AB">
            <w:pPr>
              <w:rPr>
                <w:rFonts w:cs="Arial"/>
                <w:sz w:val="20"/>
                <w:szCs w:val="20"/>
              </w:rPr>
            </w:pPr>
            <w:r w:rsidRPr="008F08AB">
              <w:rPr>
                <w:rFonts w:cs="Arial"/>
                <w:sz w:val="20"/>
                <w:szCs w:val="20"/>
              </w:rPr>
              <w:t>Отдел лесных отношений по Маслянинскому лесничеству (Маслянинское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4DD6862B" w14:textId="77777777" w:rsidR="00DD0780" w:rsidRPr="008F08AB" w:rsidRDefault="00DD0780" w:rsidP="008F08AB">
            <w:pPr>
              <w:jc w:val="center"/>
              <w:rPr>
                <w:rFonts w:cs="Arial"/>
                <w:sz w:val="20"/>
                <w:szCs w:val="20"/>
              </w:rPr>
            </w:pPr>
            <w:r w:rsidRPr="008F08AB">
              <w:rPr>
                <w:rFonts w:cs="Arial"/>
                <w:sz w:val="20"/>
                <w:szCs w:val="20"/>
              </w:rPr>
              <w:t>(8-383-47) 23-987</w:t>
            </w:r>
          </w:p>
        </w:tc>
        <w:tc>
          <w:tcPr>
            <w:tcW w:w="1719" w:type="pct"/>
            <w:tcBorders>
              <w:top w:val="single" w:sz="4" w:space="0" w:color="auto"/>
              <w:left w:val="single" w:sz="4" w:space="0" w:color="auto"/>
              <w:bottom w:val="single" w:sz="4" w:space="0" w:color="auto"/>
              <w:right w:val="single" w:sz="4" w:space="0" w:color="auto"/>
            </w:tcBorders>
            <w:hideMark/>
          </w:tcPr>
          <w:p w14:paraId="39E607EC" w14:textId="77777777" w:rsidR="00DD0780" w:rsidRPr="008F08AB" w:rsidRDefault="00DD0780" w:rsidP="008F08AB">
            <w:pPr>
              <w:rPr>
                <w:rFonts w:cs="Arial"/>
                <w:sz w:val="20"/>
                <w:szCs w:val="20"/>
              </w:rPr>
            </w:pPr>
            <w:r w:rsidRPr="008F08AB">
              <w:rPr>
                <w:rFonts w:cs="Arial"/>
                <w:sz w:val="20"/>
                <w:szCs w:val="20"/>
              </w:rPr>
              <w:t>Новосибирская область, р.п. Маслянино, ул. Санаторная, 1</w:t>
            </w:r>
          </w:p>
        </w:tc>
      </w:tr>
      <w:tr w:rsidR="00DD0780" w:rsidRPr="008F08AB" w14:paraId="1AEB2295"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24B15D6C" w14:textId="77777777" w:rsidR="00DD0780" w:rsidRPr="008F08AB" w:rsidRDefault="00DD0780" w:rsidP="008F08AB">
            <w:pPr>
              <w:jc w:val="center"/>
              <w:rPr>
                <w:rFonts w:cs="Arial"/>
                <w:sz w:val="20"/>
                <w:szCs w:val="20"/>
              </w:rPr>
            </w:pPr>
            <w:r w:rsidRPr="008F08AB">
              <w:rPr>
                <w:rFonts w:cs="Arial"/>
                <w:sz w:val="20"/>
                <w:szCs w:val="20"/>
              </w:rPr>
              <w:t>18</w:t>
            </w:r>
          </w:p>
        </w:tc>
        <w:tc>
          <w:tcPr>
            <w:tcW w:w="1875" w:type="pct"/>
            <w:tcBorders>
              <w:top w:val="single" w:sz="4" w:space="0" w:color="auto"/>
              <w:left w:val="single" w:sz="4" w:space="0" w:color="auto"/>
              <w:bottom w:val="single" w:sz="4" w:space="0" w:color="auto"/>
              <w:right w:val="single" w:sz="4" w:space="0" w:color="auto"/>
            </w:tcBorders>
            <w:hideMark/>
          </w:tcPr>
          <w:p w14:paraId="4359C20A" w14:textId="77777777"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Мирновскому</w:t>
            </w:r>
            <w:proofErr w:type="spellEnd"/>
            <w:r w:rsidRPr="008F08AB">
              <w:rPr>
                <w:rFonts w:cs="Arial"/>
                <w:sz w:val="20"/>
                <w:szCs w:val="20"/>
              </w:rPr>
              <w:t xml:space="preserve"> лесничеству (</w:t>
            </w:r>
            <w:proofErr w:type="spellStart"/>
            <w:r w:rsidRPr="008F08AB">
              <w:rPr>
                <w:rFonts w:cs="Arial"/>
                <w:sz w:val="20"/>
                <w:szCs w:val="20"/>
              </w:rPr>
              <w:t>Мирновское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6575D03F" w14:textId="77777777" w:rsidR="00DD0780" w:rsidRPr="008F08AB" w:rsidRDefault="00DD0780" w:rsidP="008F08AB">
            <w:pPr>
              <w:jc w:val="center"/>
              <w:rPr>
                <w:rFonts w:cs="Arial"/>
                <w:sz w:val="20"/>
                <w:szCs w:val="20"/>
              </w:rPr>
            </w:pPr>
            <w:r w:rsidRPr="008F08AB">
              <w:rPr>
                <w:rFonts w:cs="Arial"/>
                <w:sz w:val="20"/>
                <w:szCs w:val="20"/>
              </w:rPr>
              <w:t>(8-383-40) 28-957</w:t>
            </w:r>
          </w:p>
        </w:tc>
        <w:tc>
          <w:tcPr>
            <w:tcW w:w="1719" w:type="pct"/>
            <w:tcBorders>
              <w:top w:val="single" w:sz="4" w:space="0" w:color="auto"/>
              <w:left w:val="single" w:sz="4" w:space="0" w:color="auto"/>
              <w:bottom w:val="single" w:sz="4" w:space="0" w:color="auto"/>
              <w:right w:val="single" w:sz="4" w:space="0" w:color="auto"/>
            </w:tcBorders>
            <w:hideMark/>
          </w:tcPr>
          <w:p w14:paraId="73C30030" w14:textId="77777777" w:rsidR="00DD0780" w:rsidRPr="008F08AB" w:rsidRDefault="00DD0780" w:rsidP="008F08AB">
            <w:pPr>
              <w:rPr>
                <w:rFonts w:cs="Arial"/>
                <w:sz w:val="20"/>
                <w:szCs w:val="20"/>
              </w:rPr>
            </w:pPr>
            <w:r w:rsidRPr="008F08AB">
              <w:rPr>
                <w:rFonts w:cs="Arial"/>
                <w:sz w:val="20"/>
                <w:szCs w:val="20"/>
              </w:rPr>
              <w:t>Новосибирская область, г. Тогучин, ул. Свердлова, 3б</w:t>
            </w:r>
          </w:p>
        </w:tc>
      </w:tr>
      <w:tr w:rsidR="00DD0780" w:rsidRPr="008F08AB" w14:paraId="17FC8061"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99A6C65" w14:textId="77777777" w:rsidR="00DD0780" w:rsidRPr="008F08AB" w:rsidRDefault="00DD0780" w:rsidP="008F08AB">
            <w:pPr>
              <w:jc w:val="center"/>
              <w:rPr>
                <w:rFonts w:cs="Arial"/>
                <w:sz w:val="20"/>
                <w:szCs w:val="20"/>
              </w:rPr>
            </w:pPr>
            <w:r w:rsidRPr="008F08AB">
              <w:rPr>
                <w:rFonts w:cs="Arial"/>
                <w:sz w:val="20"/>
                <w:szCs w:val="20"/>
              </w:rPr>
              <w:t>19</w:t>
            </w:r>
          </w:p>
        </w:tc>
        <w:tc>
          <w:tcPr>
            <w:tcW w:w="1875" w:type="pct"/>
            <w:tcBorders>
              <w:top w:val="single" w:sz="4" w:space="0" w:color="auto"/>
              <w:left w:val="single" w:sz="4" w:space="0" w:color="auto"/>
              <w:bottom w:val="single" w:sz="4" w:space="0" w:color="auto"/>
              <w:right w:val="single" w:sz="4" w:space="0" w:color="auto"/>
            </w:tcBorders>
            <w:hideMark/>
          </w:tcPr>
          <w:p w14:paraId="443D365C" w14:textId="77777777" w:rsidR="00DD0780" w:rsidRPr="008F08AB" w:rsidRDefault="00DD0780" w:rsidP="008F08AB">
            <w:pPr>
              <w:rPr>
                <w:rFonts w:cs="Arial"/>
                <w:sz w:val="20"/>
                <w:szCs w:val="20"/>
              </w:rPr>
            </w:pPr>
            <w:r w:rsidRPr="008F08AB">
              <w:rPr>
                <w:rFonts w:cs="Arial"/>
                <w:sz w:val="20"/>
                <w:szCs w:val="20"/>
              </w:rPr>
              <w:t>Отдел лесных отношений по Мошковскому лесничеству (Мошковское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7B5B2ED3" w14:textId="77777777" w:rsidR="00DD0780" w:rsidRPr="008F08AB" w:rsidRDefault="00DD0780" w:rsidP="008F08AB">
            <w:pPr>
              <w:jc w:val="center"/>
              <w:rPr>
                <w:rFonts w:cs="Arial"/>
                <w:sz w:val="20"/>
                <w:szCs w:val="20"/>
              </w:rPr>
            </w:pPr>
            <w:r w:rsidRPr="008F08AB">
              <w:rPr>
                <w:rFonts w:cs="Arial"/>
                <w:sz w:val="20"/>
                <w:szCs w:val="20"/>
              </w:rPr>
              <w:t>(8-383-48) 37-191</w:t>
            </w:r>
          </w:p>
        </w:tc>
        <w:tc>
          <w:tcPr>
            <w:tcW w:w="1719" w:type="pct"/>
            <w:tcBorders>
              <w:top w:val="single" w:sz="4" w:space="0" w:color="auto"/>
              <w:left w:val="single" w:sz="4" w:space="0" w:color="auto"/>
              <w:bottom w:val="single" w:sz="4" w:space="0" w:color="auto"/>
              <w:right w:val="single" w:sz="4" w:space="0" w:color="auto"/>
            </w:tcBorders>
            <w:hideMark/>
          </w:tcPr>
          <w:p w14:paraId="742058D3" w14:textId="77777777" w:rsidR="00DD0780" w:rsidRPr="008F08AB" w:rsidRDefault="00DD0780" w:rsidP="008F08AB">
            <w:pPr>
              <w:rPr>
                <w:rFonts w:cs="Arial"/>
                <w:sz w:val="20"/>
                <w:szCs w:val="20"/>
              </w:rPr>
            </w:pPr>
            <w:r w:rsidRPr="008F08AB">
              <w:rPr>
                <w:rFonts w:cs="Arial"/>
                <w:sz w:val="20"/>
                <w:szCs w:val="20"/>
              </w:rPr>
              <w:t xml:space="preserve">Новосибирская область, Мошковский район, с. </w:t>
            </w:r>
            <w:proofErr w:type="spellStart"/>
            <w:r w:rsidRPr="008F08AB">
              <w:rPr>
                <w:rFonts w:cs="Arial"/>
                <w:sz w:val="20"/>
                <w:szCs w:val="20"/>
              </w:rPr>
              <w:t>Дубровино</w:t>
            </w:r>
            <w:proofErr w:type="spellEnd"/>
            <w:r w:rsidRPr="008F08AB">
              <w:rPr>
                <w:rFonts w:cs="Arial"/>
                <w:sz w:val="20"/>
                <w:szCs w:val="20"/>
              </w:rPr>
              <w:t>, ул. Садовая, 29</w:t>
            </w:r>
          </w:p>
        </w:tc>
      </w:tr>
      <w:tr w:rsidR="00DD0780" w:rsidRPr="008F08AB" w14:paraId="2DEBC834"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CD5C81A" w14:textId="77777777" w:rsidR="00DD0780" w:rsidRPr="008F08AB" w:rsidRDefault="00DD0780" w:rsidP="008F08AB">
            <w:pPr>
              <w:jc w:val="center"/>
              <w:rPr>
                <w:rFonts w:cs="Arial"/>
                <w:sz w:val="20"/>
                <w:szCs w:val="20"/>
              </w:rPr>
            </w:pPr>
            <w:r w:rsidRPr="008F08AB">
              <w:rPr>
                <w:rFonts w:cs="Arial"/>
                <w:sz w:val="20"/>
                <w:szCs w:val="20"/>
              </w:rPr>
              <w:t>20</w:t>
            </w:r>
          </w:p>
        </w:tc>
        <w:tc>
          <w:tcPr>
            <w:tcW w:w="1875" w:type="pct"/>
            <w:tcBorders>
              <w:top w:val="single" w:sz="4" w:space="0" w:color="auto"/>
              <w:left w:val="single" w:sz="4" w:space="0" w:color="auto"/>
              <w:bottom w:val="single" w:sz="4" w:space="0" w:color="auto"/>
              <w:right w:val="single" w:sz="4" w:space="0" w:color="auto"/>
            </w:tcBorders>
            <w:hideMark/>
          </w:tcPr>
          <w:p w14:paraId="406A767F" w14:textId="77777777" w:rsidR="00DD0780" w:rsidRPr="008F08AB" w:rsidRDefault="00DD0780" w:rsidP="008F08AB">
            <w:pPr>
              <w:rPr>
                <w:rFonts w:cs="Arial"/>
                <w:sz w:val="20"/>
                <w:szCs w:val="20"/>
              </w:rPr>
            </w:pPr>
            <w:r w:rsidRPr="008F08AB">
              <w:rPr>
                <w:rFonts w:cs="Arial"/>
                <w:sz w:val="20"/>
                <w:szCs w:val="20"/>
              </w:rPr>
              <w:t>Отдел лесных отношений по Новосибирскому лесничеству (Новосибирское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4F50B2F0" w14:textId="77777777" w:rsidR="00DD0780" w:rsidRPr="008F08AB" w:rsidRDefault="00DD0780" w:rsidP="008F08AB">
            <w:pPr>
              <w:jc w:val="center"/>
              <w:rPr>
                <w:rFonts w:cs="Arial"/>
                <w:sz w:val="20"/>
                <w:szCs w:val="20"/>
              </w:rPr>
            </w:pPr>
            <w:r w:rsidRPr="008F08AB">
              <w:rPr>
                <w:rFonts w:cs="Arial"/>
                <w:sz w:val="20"/>
                <w:szCs w:val="20"/>
              </w:rPr>
              <w:t>(</w:t>
            </w:r>
            <w:proofErr w:type="gramStart"/>
            <w:r w:rsidRPr="008F08AB">
              <w:rPr>
                <w:rFonts w:cs="Arial"/>
                <w:sz w:val="20"/>
                <w:szCs w:val="20"/>
              </w:rPr>
              <w:t>8-383</w:t>
            </w:r>
            <w:proofErr w:type="gramEnd"/>
            <w:r w:rsidRPr="008F08AB">
              <w:rPr>
                <w:rFonts w:cs="Arial"/>
                <w:sz w:val="20"/>
                <w:szCs w:val="20"/>
              </w:rPr>
              <w:t>) 203-30-41,</w:t>
            </w:r>
          </w:p>
          <w:p w14:paraId="65ED81FE" w14:textId="77777777" w:rsidR="00DD0780" w:rsidRPr="008F08AB" w:rsidRDefault="00DD0780" w:rsidP="008F08AB">
            <w:pPr>
              <w:jc w:val="center"/>
              <w:rPr>
                <w:rFonts w:cs="Arial"/>
                <w:sz w:val="20"/>
                <w:szCs w:val="20"/>
              </w:rPr>
            </w:pPr>
            <w:r w:rsidRPr="008F08AB">
              <w:rPr>
                <w:rFonts w:cs="Arial"/>
                <w:sz w:val="20"/>
                <w:szCs w:val="20"/>
              </w:rPr>
              <w:t>226-73-02</w:t>
            </w:r>
          </w:p>
        </w:tc>
        <w:tc>
          <w:tcPr>
            <w:tcW w:w="1719" w:type="pct"/>
            <w:tcBorders>
              <w:top w:val="single" w:sz="4" w:space="0" w:color="auto"/>
              <w:left w:val="single" w:sz="4" w:space="0" w:color="auto"/>
              <w:bottom w:val="single" w:sz="4" w:space="0" w:color="auto"/>
              <w:right w:val="single" w:sz="4" w:space="0" w:color="auto"/>
            </w:tcBorders>
            <w:hideMark/>
          </w:tcPr>
          <w:p w14:paraId="63A0E130" w14:textId="77777777" w:rsidR="00DD0780" w:rsidRPr="008F08AB" w:rsidRDefault="00DD0780" w:rsidP="008F08AB">
            <w:pPr>
              <w:rPr>
                <w:rFonts w:cs="Arial"/>
                <w:sz w:val="20"/>
                <w:szCs w:val="20"/>
              </w:rPr>
            </w:pPr>
            <w:r w:rsidRPr="008F08AB">
              <w:rPr>
                <w:rFonts w:cs="Arial"/>
                <w:sz w:val="20"/>
                <w:szCs w:val="20"/>
              </w:rPr>
              <w:t>г. Новосибирск, ул. Жуковского, 100</w:t>
            </w:r>
          </w:p>
        </w:tc>
      </w:tr>
      <w:tr w:rsidR="00DD0780" w:rsidRPr="008F08AB" w14:paraId="60618706"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96C3D98" w14:textId="77777777" w:rsidR="00DD0780" w:rsidRPr="008F08AB" w:rsidRDefault="00DD0780" w:rsidP="008F08AB">
            <w:pPr>
              <w:jc w:val="center"/>
              <w:rPr>
                <w:rFonts w:cs="Arial"/>
                <w:sz w:val="20"/>
                <w:szCs w:val="20"/>
              </w:rPr>
            </w:pPr>
            <w:r w:rsidRPr="008F08AB">
              <w:rPr>
                <w:rFonts w:cs="Arial"/>
                <w:sz w:val="20"/>
                <w:szCs w:val="20"/>
              </w:rPr>
              <w:lastRenderedPageBreak/>
              <w:t>21</w:t>
            </w:r>
          </w:p>
        </w:tc>
        <w:tc>
          <w:tcPr>
            <w:tcW w:w="1875" w:type="pct"/>
            <w:tcBorders>
              <w:top w:val="single" w:sz="4" w:space="0" w:color="auto"/>
              <w:left w:val="single" w:sz="4" w:space="0" w:color="auto"/>
              <w:bottom w:val="single" w:sz="4" w:space="0" w:color="auto"/>
              <w:right w:val="single" w:sz="4" w:space="0" w:color="auto"/>
            </w:tcBorders>
            <w:hideMark/>
          </w:tcPr>
          <w:p w14:paraId="5883CDBA" w14:textId="77777777" w:rsidR="00DD0780" w:rsidRPr="008F08AB" w:rsidRDefault="00DD0780" w:rsidP="008F08AB">
            <w:pPr>
              <w:rPr>
                <w:rFonts w:cs="Arial"/>
                <w:sz w:val="20"/>
                <w:szCs w:val="20"/>
              </w:rPr>
            </w:pPr>
            <w:r w:rsidRPr="008F08AB">
              <w:rPr>
                <w:rFonts w:cs="Arial"/>
                <w:sz w:val="20"/>
                <w:szCs w:val="20"/>
              </w:rPr>
              <w:t>Отдел лесных отношений по Ордынскому лесничеству (Ордынское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53784CC9" w14:textId="77777777" w:rsidR="00DD0780" w:rsidRPr="008F08AB" w:rsidRDefault="00DD0780" w:rsidP="008F08AB">
            <w:pPr>
              <w:jc w:val="center"/>
              <w:rPr>
                <w:rFonts w:cs="Arial"/>
                <w:sz w:val="20"/>
                <w:szCs w:val="20"/>
              </w:rPr>
            </w:pPr>
            <w:r w:rsidRPr="008F08AB">
              <w:rPr>
                <w:rFonts w:cs="Arial"/>
                <w:sz w:val="20"/>
                <w:szCs w:val="20"/>
              </w:rPr>
              <w:t xml:space="preserve">(8-383-59) </w:t>
            </w:r>
            <w:proofErr w:type="gramStart"/>
            <w:r w:rsidRPr="008F08AB">
              <w:rPr>
                <w:rFonts w:cs="Arial"/>
                <w:sz w:val="20"/>
                <w:szCs w:val="20"/>
              </w:rPr>
              <w:t>21-630</w:t>
            </w:r>
            <w:proofErr w:type="gramEnd"/>
            <w:r w:rsidRPr="008F08AB">
              <w:rPr>
                <w:rFonts w:cs="Arial"/>
                <w:sz w:val="20"/>
                <w:szCs w:val="20"/>
              </w:rPr>
              <w:t>,</w:t>
            </w:r>
          </w:p>
          <w:p w14:paraId="49268A4B" w14:textId="77777777" w:rsidR="00DD0780" w:rsidRPr="008F08AB" w:rsidRDefault="00DD0780" w:rsidP="008F08AB">
            <w:pPr>
              <w:jc w:val="center"/>
              <w:rPr>
                <w:rFonts w:cs="Arial"/>
                <w:sz w:val="20"/>
                <w:szCs w:val="20"/>
              </w:rPr>
            </w:pPr>
            <w:r w:rsidRPr="008F08AB">
              <w:rPr>
                <w:rFonts w:cs="Arial"/>
                <w:sz w:val="20"/>
                <w:szCs w:val="20"/>
              </w:rPr>
              <w:t>22-006</w:t>
            </w:r>
          </w:p>
        </w:tc>
        <w:tc>
          <w:tcPr>
            <w:tcW w:w="1719" w:type="pct"/>
            <w:tcBorders>
              <w:top w:val="single" w:sz="4" w:space="0" w:color="auto"/>
              <w:left w:val="single" w:sz="4" w:space="0" w:color="auto"/>
              <w:bottom w:val="single" w:sz="4" w:space="0" w:color="auto"/>
              <w:right w:val="single" w:sz="4" w:space="0" w:color="auto"/>
            </w:tcBorders>
            <w:hideMark/>
          </w:tcPr>
          <w:p w14:paraId="66943FD4" w14:textId="77777777" w:rsidR="00DD0780" w:rsidRPr="008F08AB" w:rsidRDefault="00DD0780" w:rsidP="008F08AB">
            <w:pPr>
              <w:rPr>
                <w:rFonts w:cs="Arial"/>
                <w:sz w:val="20"/>
                <w:szCs w:val="20"/>
              </w:rPr>
            </w:pPr>
            <w:r w:rsidRPr="008F08AB">
              <w:rPr>
                <w:rFonts w:cs="Arial"/>
                <w:sz w:val="20"/>
                <w:szCs w:val="20"/>
              </w:rPr>
              <w:t>Новосибирская область, р.п. Ордынское, ул. Пушкина, 98</w:t>
            </w:r>
          </w:p>
        </w:tc>
      </w:tr>
      <w:tr w:rsidR="00DD0780" w:rsidRPr="008F08AB" w14:paraId="76397149"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1885D74F" w14:textId="77777777" w:rsidR="00DD0780" w:rsidRPr="008F08AB" w:rsidRDefault="00DD0780" w:rsidP="008F08AB">
            <w:pPr>
              <w:jc w:val="center"/>
              <w:rPr>
                <w:rFonts w:cs="Arial"/>
                <w:sz w:val="20"/>
                <w:szCs w:val="20"/>
              </w:rPr>
            </w:pPr>
            <w:r w:rsidRPr="008F08AB">
              <w:rPr>
                <w:rFonts w:cs="Arial"/>
                <w:sz w:val="20"/>
                <w:szCs w:val="20"/>
              </w:rPr>
              <w:t>22</w:t>
            </w:r>
          </w:p>
        </w:tc>
        <w:tc>
          <w:tcPr>
            <w:tcW w:w="1875" w:type="pct"/>
            <w:tcBorders>
              <w:top w:val="single" w:sz="4" w:space="0" w:color="auto"/>
              <w:left w:val="single" w:sz="4" w:space="0" w:color="auto"/>
              <w:bottom w:val="single" w:sz="4" w:space="0" w:color="auto"/>
              <w:right w:val="single" w:sz="4" w:space="0" w:color="auto"/>
            </w:tcBorders>
            <w:hideMark/>
          </w:tcPr>
          <w:p w14:paraId="61A1BB47" w14:textId="77777777" w:rsidR="00DD0780" w:rsidRPr="008F08AB" w:rsidRDefault="00DD0780" w:rsidP="008F08AB">
            <w:pPr>
              <w:rPr>
                <w:rFonts w:cs="Arial"/>
                <w:sz w:val="20"/>
                <w:szCs w:val="20"/>
              </w:rPr>
            </w:pPr>
            <w:r w:rsidRPr="008F08AB">
              <w:rPr>
                <w:rFonts w:cs="Arial"/>
                <w:sz w:val="20"/>
                <w:szCs w:val="20"/>
              </w:rPr>
              <w:t>Отдел лесных отношений по Северному лесничеству (Северное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149A7ADF" w14:textId="77777777" w:rsidR="00DD0780" w:rsidRPr="008F08AB" w:rsidRDefault="00DD0780" w:rsidP="008F08AB">
            <w:pPr>
              <w:jc w:val="center"/>
              <w:rPr>
                <w:rFonts w:cs="Arial"/>
                <w:sz w:val="20"/>
                <w:szCs w:val="20"/>
              </w:rPr>
            </w:pPr>
            <w:r w:rsidRPr="008F08AB">
              <w:rPr>
                <w:rFonts w:cs="Arial"/>
                <w:sz w:val="20"/>
                <w:szCs w:val="20"/>
              </w:rPr>
              <w:t xml:space="preserve">(8-383-60) </w:t>
            </w:r>
            <w:proofErr w:type="gramStart"/>
            <w:r w:rsidRPr="008F08AB">
              <w:rPr>
                <w:rFonts w:cs="Arial"/>
                <w:sz w:val="20"/>
                <w:szCs w:val="20"/>
              </w:rPr>
              <w:t>21-235</w:t>
            </w:r>
            <w:proofErr w:type="gramEnd"/>
            <w:r w:rsidRPr="008F08AB">
              <w:rPr>
                <w:rFonts w:cs="Arial"/>
                <w:sz w:val="20"/>
                <w:szCs w:val="20"/>
              </w:rPr>
              <w:t>,</w:t>
            </w:r>
          </w:p>
          <w:p w14:paraId="05687BF5" w14:textId="77777777" w:rsidR="00DD0780" w:rsidRPr="008F08AB" w:rsidRDefault="00DD0780" w:rsidP="008F08AB">
            <w:pPr>
              <w:jc w:val="center"/>
              <w:rPr>
                <w:rFonts w:cs="Arial"/>
                <w:sz w:val="20"/>
                <w:szCs w:val="20"/>
              </w:rPr>
            </w:pPr>
            <w:r w:rsidRPr="008F08AB">
              <w:rPr>
                <w:rFonts w:cs="Arial"/>
                <w:sz w:val="20"/>
                <w:szCs w:val="20"/>
              </w:rPr>
              <w:t>21-279</w:t>
            </w:r>
          </w:p>
        </w:tc>
        <w:tc>
          <w:tcPr>
            <w:tcW w:w="1719" w:type="pct"/>
            <w:tcBorders>
              <w:top w:val="single" w:sz="4" w:space="0" w:color="auto"/>
              <w:left w:val="single" w:sz="4" w:space="0" w:color="auto"/>
              <w:bottom w:val="single" w:sz="4" w:space="0" w:color="auto"/>
              <w:right w:val="single" w:sz="4" w:space="0" w:color="auto"/>
            </w:tcBorders>
            <w:hideMark/>
          </w:tcPr>
          <w:p w14:paraId="1468094C" w14:textId="77777777" w:rsidR="00DD0780" w:rsidRPr="008F08AB" w:rsidRDefault="00DD0780" w:rsidP="008F08AB">
            <w:pPr>
              <w:rPr>
                <w:rFonts w:cs="Arial"/>
                <w:sz w:val="20"/>
                <w:szCs w:val="20"/>
              </w:rPr>
            </w:pPr>
            <w:r w:rsidRPr="008F08AB">
              <w:rPr>
                <w:rFonts w:cs="Arial"/>
                <w:sz w:val="20"/>
                <w:szCs w:val="20"/>
              </w:rPr>
              <w:t>Новосибирская область, с. Северное, ул. Радищева, 4</w:t>
            </w:r>
          </w:p>
        </w:tc>
      </w:tr>
      <w:tr w:rsidR="00DD0780" w:rsidRPr="008F08AB" w14:paraId="2962A419"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14BC0511" w14:textId="77777777" w:rsidR="00DD0780" w:rsidRPr="008F08AB" w:rsidRDefault="00DD0780" w:rsidP="008F08AB">
            <w:pPr>
              <w:jc w:val="center"/>
              <w:rPr>
                <w:rFonts w:cs="Arial"/>
                <w:sz w:val="20"/>
                <w:szCs w:val="20"/>
              </w:rPr>
            </w:pPr>
            <w:r w:rsidRPr="008F08AB">
              <w:rPr>
                <w:rFonts w:cs="Arial"/>
                <w:sz w:val="20"/>
                <w:szCs w:val="20"/>
              </w:rPr>
              <w:t>23</w:t>
            </w:r>
          </w:p>
        </w:tc>
        <w:tc>
          <w:tcPr>
            <w:tcW w:w="1875" w:type="pct"/>
            <w:tcBorders>
              <w:top w:val="single" w:sz="4" w:space="0" w:color="auto"/>
              <w:left w:val="single" w:sz="4" w:space="0" w:color="auto"/>
              <w:bottom w:val="single" w:sz="4" w:space="0" w:color="auto"/>
              <w:right w:val="single" w:sz="4" w:space="0" w:color="auto"/>
            </w:tcBorders>
            <w:hideMark/>
          </w:tcPr>
          <w:p w14:paraId="0C1B2749" w14:textId="77777777" w:rsidR="00DD0780" w:rsidRPr="008F08AB" w:rsidRDefault="00DD0780" w:rsidP="008F08AB">
            <w:pPr>
              <w:rPr>
                <w:rFonts w:cs="Arial"/>
                <w:sz w:val="20"/>
                <w:szCs w:val="20"/>
              </w:rPr>
            </w:pPr>
            <w:r w:rsidRPr="008F08AB">
              <w:rPr>
                <w:rFonts w:cs="Arial"/>
                <w:sz w:val="20"/>
                <w:szCs w:val="20"/>
              </w:rPr>
              <w:t>Отдел лесных отношений по Сузунскому лесничеству (Сузунское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08BEC149" w14:textId="77777777" w:rsidR="00DD0780" w:rsidRPr="008F08AB" w:rsidRDefault="00DD0780" w:rsidP="008F08AB">
            <w:pPr>
              <w:jc w:val="center"/>
              <w:rPr>
                <w:rFonts w:cs="Arial"/>
                <w:sz w:val="20"/>
                <w:szCs w:val="20"/>
              </w:rPr>
            </w:pPr>
            <w:r w:rsidRPr="008F08AB">
              <w:rPr>
                <w:rFonts w:cs="Arial"/>
                <w:sz w:val="20"/>
                <w:szCs w:val="20"/>
              </w:rPr>
              <w:t>(8-383-46) 22-183</w:t>
            </w:r>
          </w:p>
        </w:tc>
        <w:tc>
          <w:tcPr>
            <w:tcW w:w="1719" w:type="pct"/>
            <w:tcBorders>
              <w:top w:val="single" w:sz="4" w:space="0" w:color="auto"/>
              <w:left w:val="single" w:sz="4" w:space="0" w:color="auto"/>
              <w:bottom w:val="single" w:sz="4" w:space="0" w:color="auto"/>
              <w:right w:val="single" w:sz="4" w:space="0" w:color="auto"/>
            </w:tcBorders>
            <w:hideMark/>
          </w:tcPr>
          <w:p w14:paraId="1909D5FA" w14:textId="77777777" w:rsidR="00DD0780" w:rsidRPr="008F08AB" w:rsidRDefault="00DD0780" w:rsidP="008F08AB">
            <w:pPr>
              <w:rPr>
                <w:rFonts w:cs="Arial"/>
                <w:sz w:val="20"/>
                <w:szCs w:val="20"/>
              </w:rPr>
            </w:pPr>
            <w:r w:rsidRPr="008F08AB">
              <w:rPr>
                <w:rFonts w:cs="Arial"/>
                <w:sz w:val="20"/>
                <w:szCs w:val="20"/>
              </w:rPr>
              <w:t>Новосибирская область, р.п. Сузун, ул. Ленина, 59</w:t>
            </w:r>
          </w:p>
        </w:tc>
      </w:tr>
      <w:tr w:rsidR="00DD0780" w:rsidRPr="008F08AB" w14:paraId="21C33C66"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83E2979" w14:textId="77777777" w:rsidR="00DD0780" w:rsidRPr="008F08AB" w:rsidRDefault="00DD0780" w:rsidP="008F08AB">
            <w:pPr>
              <w:jc w:val="center"/>
              <w:rPr>
                <w:rFonts w:cs="Arial"/>
                <w:sz w:val="20"/>
                <w:szCs w:val="20"/>
              </w:rPr>
            </w:pPr>
            <w:r w:rsidRPr="008F08AB">
              <w:rPr>
                <w:rFonts w:cs="Arial"/>
                <w:sz w:val="20"/>
                <w:szCs w:val="20"/>
              </w:rPr>
              <w:t>24</w:t>
            </w:r>
          </w:p>
        </w:tc>
        <w:tc>
          <w:tcPr>
            <w:tcW w:w="1875" w:type="pct"/>
            <w:tcBorders>
              <w:top w:val="single" w:sz="4" w:space="0" w:color="auto"/>
              <w:left w:val="single" w:sz="4" w:space="0" w:color="auto"/>
              <w:bottom w:val="single" w:sz="4" w:space="0" w:color="auto"/>
              <w:right w:val="single" w:sz="4" w:space="0" w:color="auto"/>
            </w:tcBorders>
            <w:hideMark/>
          </w:tcPr>
          <w:p w14:paraId="13C9F15C" w14:textId="77777777" w:rsidR="00DD0780" w:rsidRPr="008F08AB" w:rsidRDefault="00DD0780" w:rsidP="008F08AB">
            <w:pPr>
              <w:rPr>
                <w:rFonts w:cs="Arial"/>
                <w:sz w:val="20"/>
                <w:szCs w:val="20"/>
              </w:rPr>
            </w:pPr>
            <w:r w:rsidRPr="008F08AB">
              <w:rPr>
                <w:rFonts w:cs="Arial"/>
                <w:sz w:val="20"/>
                <w:szCs w:val="20"/>
              </w:rPr>
              <w:t>Отдел лесных отношений по Татарскому лесничеству (Татарское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453D0733" w14:textId="77777777" w:rsidR="00DD0780" w:rsidRPr="008F08AB" w:rsidRDefault="00DD0780" w:rsidP="008F08AB">
            <w:pPr>
              <w:jc w:val="center"/>
              <w:rPr>
                <w:rFonts w:cs="Arial"/>
                <w:sz w:val="20"/>
                <w:szCs w:val="20"/>
              </w:rPr>
            </w:pPr>
            <w:r w:rsidRPr="008F08AB">
              <w:rPr>
                <w:rFonts w:cs="Arial"/>
                <w:sz w:val="20"/>
                <w:szCs w:val="20"/>
              </w:rPr>
              <w:t>(8-383-64) 21-507</w:t>
            </w:r>
          </w:p>
        </w:tc>
        <w:tc>
          <w:tcPr>
            <w:tcW w:w="1719" w:type="pct"/>
            <w:tcBorders>
              <w:top w:val="single" w:sz="4" w:space="0" w:color="auto"/>
              <w:left w:val="single" w:sz="4" w:space="0" w:color="auto"/>
              <w:bottom w:val="single" w:sz="4" w:space="0" w:color="auto"/>
              <w:right w:val="single" w:sz="4" w:space="0" w:color="auto"/>
            </w:tcBorders>
            <w:hideMark/>
          </w:tcPr>
          <w:p w14:paraId="514A12E2" w14:textId="77777777" w:rsidR="00DD0780" w:rsidRPr="008F08AB" w:rsidRDefault="00DD0780" w:rsidP="008F08AB">
            <w:pPr>
              <w:rPr>
                <w:rFonts w:cs="Arial"/>
                <w:sz w:val="20"/>
                <w:szCs w:val="20"/>
              </w:rPr>
            </w:pPr>
            <w:r w:rsidRPr="008F08AB">
              <w:rPr>
                <w:rFonts w:cs="Arial"/>
                <w:sz w:val="20"/>
                <w:szCs w:val="20"/>
              </w:rPr>
              <w:t>Новосибирская область, г. Татарск, ул. Северная, 2</w:t>
            </w:r>
          </w:p>
        </w:tc>
      </w:tr>
      <w:tr w:rsidR="00DD0780" w:rsidRPr="008F08AB" w14:paraId="18CBA60B"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59F0D5CB" w14:textId="77777777" w:rsidR="00DD0780" w:rsidRPr="008F08AB" w:rsidRDefault="00DD0780" w:rsidP="008F08AB">
            <w:pPr>
              <w:jc w:val="center"/>
              <w:rPr>
                <w:rFonts w:cs="Arial"/>
                <w:sz w:val="20"/>
                <w:szCs w:val="20"/>
              </w:rPr>
            </w:pPr>
            <w:r w:rsidRPr="008F08AB">
              <w:rPr>
                <w:rFonts w:cs="Arial"/>
                <w:sz w:val="20"/>
                <w:szCs w:val="20"/>
              </w:rPr>
              <w:t>25</w:t>
            </w:r>
          </w:p>
        </w:tc>
        <w:tc>
          <w:tcPr>
            <w:tcW w:w="1875" w:type="pct"/>
            <w:tcBorders>
              <w:top w:val="single" w:sz="4" w:space="0" w:color="auto"/>
              <w:left w:val="single" w:sz="4" w:space="0" w:color="auto"/>
              <w:bottom w:val="single" w:sz="4" w:space="0" w:color="auto"/>
              <w:right w:val="single" w:sz="4" w:space="0" w:color="auto"/>
            </w:tcBorders>
            <w:hideMark/>
          </w:tcPr>
          <w:p w14:paraId="0746A431" w14:textId="77777777" w:rsidR="00DD0780" w:rsidRPr="008F08AB" w:rsidRDefault="00DD0780" w:rsidP="008F08AB">
            <w:pPr>
              <w:rPr>
                <w:rFonts w:cs="Arial"/>
                <w:sz w:val="20"/>
                <w:szCs w:val="20"/>
              </w:rPr>
            </w:pPr>
            <w:r w:rsidRPr="008F08AB">
              <w:rPr>
                <w:rFonts w:cs="Arial"/>
                <w:sz w:val="20"/>
                <w:szCs w:val="20"/>
              </w:rPr>
              <w:t>Отдел лесных отношений по Убинскому лесничеству (Убинское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3C159E4E" w14:textId="77777777" w:rsidR="00DD0780" w:rsidRPr="008F08AB" w:rsidRDefault="00DD0780" w:rsidP="008F08AB">
            <w:pPr>
              <w:jc w:val="center"/>
              <w:rPr>
                <w:rFonts w:cs="Arial"/>
                <w:sz w:val="20"/>
                <w:szCs w:val="20"/>
              </w:rPr>
            </w:pPr>
            <w:r w:rsidRPr="008F08AB">
              <w:rPr>
                <w:rFonts w:cs="Arial"/>
                <w:sz w:val="20"/>
                <w:szCs w:val="20"/>
              </w:rPr>
              <w:t>(8-383-66) 21-430</w:t>
            </w:r>
          </w:p>
        </w:tc>
        <w:tc>
          <w:tcPr>
            <w:tcW w:w="1719" w:type="pct"/>
            <w:tcBorders>
              <w:top w:val="single" w:sz="4" w:space="0" w:color="auto"/>
              <w:left w:val="single" w:sz="4" w:space="0" w:color="auto"/>
              <w:bottom w:val="single" w:sz="4" w:space="0" w:color="auto"/>
              <w:right w:val="single" w:sz="4" w:space="0" w:color="auto"/>
            </w:tcBorders>
            <w:hideMark/>
          </w:tcPr>
          <w:p w14:paraId="2466DA26" w14:textId="77777777" w:rsidR="00DD0780" w:rsidRPr="008F08AB" w:rsidRDefault="00DD0780" w:rsidP="008F08AB">
            <w:pPr>
              <w:rPr>
                <w:rFonts w:cs="Arial"/>
                <w:sz w:val="20"/>
                <w:szCs w:val="20"/>
              </w:rPr>
            </w:pPr>
            <w:r w:rsidRPr="008F08AB">
              <w:rPr>
                <w:rFonts w:cs="Arial"/>
                <w:sz w:val="20"/>
                <w:szCs w:val="20"/>
              </w:rPr>
              <w:t>Новосибирская область, с. Убинское, ул. Пролетарская, 8</w:t>
            </w:r>
          </w:p>
        </w:tc>
      </w:tr>
      <w:tr w:rsidR="00DD0780" w:rsidRPr="008F08AB" w14:paraId="26915F3B"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57ADBD5A" w14:textId="77777777" w:rsidR="00DD0780" w:rsidRPr="008F08AB" w:rsidRDefault="00DD0780" w:rsidP="008F08AB">
            <w:pPr>
              <w:jc w:val="center"/>
              <w:rPr>
                <w:rFonts w:cs="Arial"/>
                <w:sz w:val="20"/>
                <w:szCs w:val="20"/>
              </w:rPr>
            </w:pPr>
            <w:r w:rsidRPr="008F08AB">
              <w:rPr>
                <w:rFonts w:cs="Arial"/>
                <w:sz w:val="20"/>
                <w:szCs w:val="20"/>
              </w:rPr>
              <w:t>26</w:t>
            </w:r>
          </w:p>
        </w:tc>
        <w:tc>
          <w:tcPr>
            <w:tcW w:w="1875" w:type="pct"/>
            <w:tcBorders>
              <w:top w:val="single" w:sz="4" w:space="0" w:color="auto"/>
              <w:left w:val="single" w:sz="4" w:space="0" w:color="auto"/>
              <w:bottom w:val="single" w:sz="4" w:space="0" w:color="auto"/>
              <w:right w:val="single" w:sz="4" w:space="0" w:color="auto"/>
            </w:tcBorders>
            <w:hideMark/>
          </w:tcPr>
          <w:p w14:paraId="3F45F8DE" w14:textId="77777777" w:rsidR="00DD0780" w:rsidRPr="008F08AB" w:rsidRDefault="00DD0780" w:rsidP="008F08AB">
            <w:pPr>
              <w:rPr>
                <w:rFonts w:cs="Arial"/>
                <w:sz w:val="20"/>
                <w:szCs w:val="20"/>
              </w:rPr>
            </w:pPr>
            <w:r w:rsidRPr="008F08AB">
              <w:rPr>
                <w:rFonts w:cs="Arial"/>
                <w:sz w:val="20"/>
                <w:szCs w:val="20"/>
              </w:rPr>
              <w:t>Отдел лесных отношений по Чановскому лесничеству (Чановское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7A6927F3" w14:textId="77777777" w:rsidR="00DD0780" w:rsidRPr="008F08AB" w:rsidRDefault="00DD0780" w:rsidP="008F08AB">
            <w:pPr>
              <w:jc w:val="center"/>
              <w:rPr>
                <w:rFonts w:cs="Arial"/>
                <w:sz w:val="20"/>
                <w:szCs w:val="20"/>
              </w:rPr>
            </w:pPr>
            <w:r w:rsidRPr="008F08AB">
              <w:rPr>
                <w:rFonts w:cs="Arial"/>
                <w:sz w:val="20"/>
                <w:szCs w:val="20"/>
              </w:rPr>
              <w:t>(8-383-67) 21-702</w:t>
            </w:r>
          </w:p>
        </w:tc>
        <w:tc>
          <w:tcPr>
            <w:tcW w:w="1719" w:type="pct"/>
            <w:tcBorders>
              <w:top w:val="single" w:sz="4" w:space="0" w:color="auto"/>
              <w:left w:val="single" w:sz="4" w:space="0" w:color="auto"/>
              <w:bottom w:val="single" w:sz="4" w:space="0" w:color="auto"/>
              <w:right w:val="single" w:sz="4" w:space="0" w:color="auto"/>
            </w:tcBorders>
            <w:hideMark/>
          </w:tcPr>
          <w:p w14:paraId="2F2E842C" w14:textId="77777777" w:rsidR="00DD0780" w:rsidRPr="008F08AB" w:rsidRDefault="00DD0780" w:rsidP="008F08AB">
            <w:pPr>
              <w:rPr>
                <w:rFonts w:cs="Arial"/>
                <w:sz w:val="20"/>
                <w:szCs w:val="20"/>
              </w:rPr>
            </w:pPr>
            <w:r w:rsidRPr="008F08AB">
              <w:rPr>
                <w:rFonts w:cs="Arial"/>
                <w:sz w:val="20"/>
                <w:szCs w:val="20"/>
              </w:rPr>
              <w:t>Новосибирская область, р.п. Чаны, ул. Некрасова, 239</w:t>
            </w:r>
          </w:p>
        </w:tc>
      </w:tr>
      <w:tr w:rsidR="00DD0780" w:rsidRPr="008F08AB" w14:paraId="3E012D94"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31FF2CB5" w14:textId="77777777" w:rsidR="00DD0780" w:rsidRPr="008F08AB" w:rsidRDefault="00DD0780" w:rsidP="008F08AB">
            <w:pPr>
              <w:jc w:val="center"/>
              <w:rPr>
                <w:rFonts w:cs="Arial"/>
                <w:sz w:val="20"/>
                <w:szCs w:val="20"/>
              </w:rPr>
            </w:pPr>
            <w:r w:rsidRPr="008F08AB">
              <w:rPr>
                <w:rFonts w:cs="Arial"/>
                <w:sz w:val="20"/>
                <w:szCs w:val="20"/>
              </w:rPr>
              <w:t>27</w:t>
            </w:r>
          </w:p>
        </w:tc>
        <w:tc>
          <w:tcPr>
            <w:tcW w:w="1875" w:type="pct"/>
            <w:tcBorders>
              <w:top w:val="single" w:sz="4" w:space="0" w:color="auto"/>
              <w:left w:val="single" w:sz="4" w:space="0" w:color="auto"/>
              <w:bottom w:val="single" w:sz="4" w:space="0" w:color="auto"/>
              <w:right w:val="single" w:sz="4" w:space="0" w:color="auto"/>
            </w:tcBorders>
            <w:hideMark/>
          </w:tcPr>
          <w:p w14:paraId="2562E02A" w14:textId="77777777" w:rsidR="00DD0780" w:rsidRPr="008F08AB" w:rsidRDefault="00DD0780" w:rsidP="008F08AB">
            <w:pPr>
              <w:rPr>
                <w:rFonts w:cs="Arial"/>
                <w:sz w:val="20"/>
                <w:szCs w:val="20"/>
              </w:rPr>
            </w:pPr>
            <w:r w:rsidRPr="008F08AB">
              <w:rPr>
                <w:rFonts w:cs="Arial"/>
                <w:sz w:val="20"/>
                <w:szCs w:val="20"/>
              </w:rPr>
              <w:t>Отдел лесных отношений по Черепановскому лесничеству (Черепановское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5D3E7EE0" w14:textId="77777777" w:rsidR="00DD0780" w:rsidRPr="008F08AB" w:rsidRDefault="00DD0780" w:rsidP="008F08AB">
            <w:pPr>
              <w:jc w:val="center"/>
              <w:rPr>
                <w:rFonts w:cs="Arial"/>
                <w:sz w:val="20"/>
                <w:szCs w:val="20"/>
              </w:rPr>
            </w:pPr>
            <w:r w:rsidRPr="008F08AB">
              <w:rPr>
                <w:rFonts w:cs="Arial"/>
                <w:sz w:val="20"/>
                <w:szCs w:val="20"/>
              </w:rPr>
              <w:t>(8-383-45) 21-522</w:t>
            </w:r>
          </w:p>
        </w:tc>
        <w:tc>
          <w:tcPr>
            <w:tcW w:w="1719" w:type="pct"/>
            <w:tcBorders>
              <w:top w:val="single" w:sz="4" w:space="0" w:color="auto"/>
              <w:left w:val="single" w:sz="4" w:space="0" w:color="auto"/>
              <w:bottom w:val="single" w:sz="4" w:space="0" w:color="auto"/>
              <w:right w:val="single" w:sz="4" w:space="0" w:color="auto"/>
            </w:tcBorders>
            <w:hideMark/>
          </w:tcPr>
          <w:p w14:paraId="41964C7D" w14:textId="77777777" w:rsidR="00DD0780" w:rsidRPr="008F08AB" w:rsidRDefault="00DD0780" w:rsidP="008F08AB">
            <w:pPr>
              <w:rPr>
                <w:rFonts w:cs="Arial"/>
                <w:sz w:val="20"/>
                <w:szCs w:val="20"/>
              </w:rPr>
            </w:pPr>
            <w:r w:rsidRPr="008F08AB">
              <w:rPr>
                <w:rFonts w:cs="Arial"/>
                <w:sz w:val="20"/>
                <w:szCs w:val="20"/>
              </w:rPr>
              <w:t>Новосибирская область, г. Черепаново, ул. Советская, 27а</w:t>
            </w:r>
          </w:p>
        </w:tc>
      </w:tr>
      <w:tr w:rsidR="00DD0780" w:rsidRPr="008F08AB" w14:paraId="028EBEFE" w14:textId="77777777"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14:paraId="4E3E5C42" w14:textId="77777777" w:rsidR="00DD0780" w:rsidRPr="008F08AB" w:rsidRDefault="00DD0780" w:rsidP="008F08AB">
            <w:pPr>
              <w:jc w:val="center"/>
              <w:rPr>
                <w:rFonts w:cs="Arial"/>
                <w:sz w:val="20"/>
                <w:szCs w:val="20"/>
              </w:rPr>
            </w:pPr>
            <w:r w:rsidRPr="008F08AB">
              <w:rPr>
                <w:rFonts w:cs="Arial"/>
                <w:sz w:val="20"/>
                <w:szCs w:val="20"/>
              </w:rPr>
              <w:t>28</w:t>
            </w:r>
          </w:p>
        </w:tc>
        <w:tc>
          <w:tcPr>
            <w:tcW w:w="1875" w:type="pct"/>
            <w:tcBorders>
              <w:top w:val="single" w:sz="4" w:space="0" w:color="auto"/>
              <w:left w:val="single" w:sz="4" w:space="0" w:color="auto"/>
              <w:bottom w:val="single" w:sz="4" w:space="0" w:color="auto"/>
              <w:right w:val="single" w:sz="4" w:space="0" w:color="auto"/>
            </w:tcBorders>
            <w:hideMark/>
          </w:tcPr>
          <w:p w14:paraId="4966337B" w14:textId="77777777" w:rsidR="00DD0780" w:rsidRPr="008F08AB" w:rsidRDefault="00DD0780" w:rsidP="008F08AB">
            <w:pPr>
              <w:rPr>
                <w:rFonts w:cs="Arial"/>
                <w:sz w:val="20"/>
                <w:szCs w:val="20"/>
              </w:rPr>
            </w:pPr>
            <w:r w:rsidRPr="008F08AB">
              <w:rPr>
                <w:rFonts w:cs="Arial"/>
                <w:sz w:val="20"/>
                <w:szCs w:val="20"/>
              </w:rPr>
              <w:t>Отдел лесных отношений по Чулымскому лесничеству (Чулымское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14:paraId="70D1D7E9" w14:textId="77777777" w:rsidR="00DD0780" w:rsidRPr="008F08AB" w:rsidRDefault="00DD0780" w:rsidP="008F08AB">
            <w:pPr>
              <w:jc w:val="center"/>
              <w:rPr>
                <w:rFonts w:cs="Arial"/>
                <w:sz w:val="20"/>
                <w:szCs w:val="20"/>
              </w:rPr>
            </w:pPr>
            <w:r w:rsidRPr="008F08AB">
              <w:rPr>
                <w:rFonts w:cs="Arial"/>
                <w:sz w:val="20"/>
                <w:szCs w:val="20"/>
              </w:rPr>
              <w:t>(8-383-50) 52-182</w:t>
            </w:r>
          </w:p>
        </w:tc>
        <w:tc>
          <w:tcPr>
            <w:tcW w:w="1719" w:type="pct"/>
            <w:tcBorders>
              <w:top w:val="single" w:sz="4" w:space="0" w:color="auto"/>
              <w:left w:val="single" w:sz="4" w:space="0" w:color="auto"/>
              <w:bottom w:val="single" w:sz="4" w:space="0" w:color="auto"/>
              <w:right w:val="single" w:sz="4" w:space="0" w:color="auto"/>
            </w:tcBorders>
            <w:hideMark/>
          </w:tcPr>
          <w:p w14:paraId="3D550ADE" w14:textId="77777777" w:rsidR="00DD0780" w:rsidRPr="008F08AB" w:rsidRDefault="00DD0780" w:rsidP="008F08AB">
            <w:pPr>
              <w:rPr>
                <w:rFonts w:cs="Arial"/>
                <w:sz w:val="20"/>
                <w:szCs w:val="20"/>
              </w:rPr>
            </w:pPr>
            <w:r w:rsidRPr="008F08AB">
              <w:rPr>
                <w:rFonts w:cs="Arial"/>
                <w:sz w:val="20"/>
                <w:szCs w:val="20"/>
              </w:rPr>
              <w:t>Новосибирская область, г. Чулым, ул. Кирова, 17</w:t>
            </w:r>
          </w:p>
        </w:tc>
      </w:tr>
    </w:tbl>
    <w:p w14:paraId="3941CFAB" w14:textId="77777777" w:rsidR="008F08AB" w:rsidRDefault="008F08AB" w:rsidP="00DD0780">
      <w:pPr>
        <w:pStyle w:val="ConsPlusNormal"/>
        <w:ind w:firstLine="540"/>
        <w:jc w:val="both"/>
      </w:pPr>
      <w:r>
        <w:br w:type="page"/>
      </w:r>
    </w:p>
    <w:p w14:paraId="2CC8B235" w14:textId="77777777" w:rsidR="00DD0780" w:rsidRPr="008F08AB" w:rsidRDefault="00DD0780" w:rsidP="008F08AB">
      <w:pPr>
        <w:jc w:val="right"/>
        <w:rPr>
          <w:rFonts w:cs="Arial"/>
          <w:b/>
          <w:bCs/>
          <w:kern w:val="28"/>
          <w:sz w:val="32"/>
          <w:szCs w:val="32"/>
        </w:rPr>
      </w:pPr>
      <w:r w:rsidRPr="008F08AB">
        <w:rPr>
          <w:rFonts w:cs="Arial"/>
          <w:b/>
          <w:bCs/>
          <w:kern w:val="28"/>
          <w:sz w:val="32"/>
          <w:szCs w:val="32"/>
        </w:rPr>
        <w:lastRenderedPageBreak/>
        <w:t>Приложение № 2</w:t>
      </w:r>
    </w:p>
    <w:p w14:paraId="2A6978FE" w14:textId="77777777" w:rsidR="00DD0780" w:rsidRPr="008F08AB" w:rsidRDefault="00DD0780" w:rsidP="008F08AB">
      <w:pPr>
        <w:jc w:val="right"/>
        <w:rPr>
          <w:rFonts w:cs="Arial"/>
        </w:rPr>
      </w:pPr>
      <w:r w:rsidRPr="008F08AB">
        <w:rPr>
          <w:rFonts w:cs="Arial"/>
        </w:rPr>
        <w:t>к Административному регламенту</w:t>
      </w:r>
    </w:p>
    <w:p w14:paraId="2B5364AB" w14:textId="77777777" w:rsidR="00DD0780" w:rsidRPr="008F08AB" w:rsidRDefault="00DD0780" w:rsidP="008F08AB">
      <w:pPr>
        <w:jc w:val="right"/>
        <w:rPr>
          <w:rFonts w:cs="Arial"/>
        </w:rPr>
      </w:pPr>
      <w:r w:rsidRPr="008F08AB">
        <w:rPr>
          <w:rFonts w:cs="Arial"/>
        </w:rPr>
        <w:t>министерства природных ресурсов</w:t>
      </w:r>
    </w:p>
    <w:p w14:paraId="3949B708" w14:textId="77777777" w:rsidR="00DD0780" w:rsidRPr="008F08AB" w:rsidRDefault="00DD0780" w:rsidP="008F08AB">
      <w:pPr>
        <w:jc w:val="right"/>
        <w:rPr>
          <w:rFonts w:cs="Arial"/>
        </w:rPr>
      </w:pPr>
      <w:r w:rsidRPr="008F08AB">
        <w:rPr>
          <w:rFonts w:cs="Arial"/>
        </w:rPr>
        <w:t>и экологии Новосибирской области</w:t>
      </w:r>
    </w:p>
    <w:p w14:paraId="5BFF8F9D" w14:textId="77777777" w:rsidR="00DD0780" w:rsidRPr="008F08AB" w:rsidRDefault="00DD0780" w:rsidP="008F08AB">
      <w:pPr>
        <w:jc w:val="right"/>
        <w:rPr>
          <w:rFonts w:cs="Arial"/>
        </w:rPr>
      </w:pPr>
      <w:r w:rsidRPr="008F08AB">
        <w:rPr>
          <w:rFonts w:cs="Arial"/>
        </w:rPr>
        <w:t>исполнения государственной функции</w:t>
      </w:r>
    </w:p>
    <w:p w14:paraId="76354E7A" w14:textId="77777777" w:rsidR="00DD0780" w:rsidRPr="008F08AB" w:rsidRDefault="00DD0780" w:rsidP="008F08AB">
      <w:pPr>
        <w:jc w:val="right"/>
        <w:rPr>
          <w:rFonts w:cs="Arial"/>
        </w:rPr>
      </w:pPr>
      <w:r w:rsidRPr="008F08AB">
        <w:rPr>
          <w:rFonts w:cs="Arial"/>
        </w:rPr>
        <w:t>по осуществлению на землях лесного</w:t>
      </w:r>
    </w:p>
    <w:p w14:paraId="7610935B" w14:textId="77777777" w:rsidR="00DD0780" w:rsidRPr="008F08AB" w:rsidRDefault="00DD0780" w:rsidP="008F08AB">
      <w:pPr>
        <w:jc w:val="right"/>
        <w:rPr>
          <w:rFonts w:cs="Arial"/>
        </w:rPr>
      </w:pPr>
      <w:r w:rsidRPr="008F08AB">
        <w:rPr>
          <w:rFonts w:cs="Arial"/>
        </w:rPr>
        <w:t>фонда федерального государственного</w:t>
      </w:r>
    </w:p>
    <w:p w14:paraId="74F1FFC5" w14:textId="77777777" w:rsidR="00DD0780" w:rsidRPr="008F08AB" w:rsidRDefault="00DD0780" w:rsidP="008F08AB">
      <w:pPr>
        <w:jc w:val="right"/>
        <w:rPr>
          <w:rFonts w:cs="Arial"/>
        </w:rPr>
      </w:pPr>
      <w:r w:rsidRPr="008F08AB">
        <w:rPr>
          <w:rFonts w:cs="Arial"/>
        </w:rPr>
        <w:t>пожарного надзора в лесах, за</w:t>
      </w:r>
    </w:p>
    <w:p w14:paraId="02EE1032" w14:textId="77777777" w:rsidR="00DD0780" w:rsidRPr="008F08AB" w:rsidRDefault="00DD0780" w:rsidP="008F08AB">
      <w:pPr>
        <w:jc w:val="right"/>
        <w:rPr>
          <w:rFonts w:cs="Arial"/>
        </w:rPr>
      </w:pPr>
      <w:r w:rsidRPr="008F08AB">
        <w:rPr>
          <w:rFonts w:cs="Arial"/>
        </w:rPr>
        <w:t>исключением случаев, предусмотренных</w:t>
      </w:r>
    </w:p>
    <w:p w14:paraId="01F009BC" w14:textId="77777777" w:rsidR="00DD0780" w:rsidRPr="008F08AB" w:rsidRDefault="00DD0780" w:rsidP="008F08AB">
      <w:pPr>
        <w:jc w:val="right"/>
        <w:rPr>
          <w:rFonts w:cs="Arial"/>
        </w:rPr>
      </w:pPr>
      <w:r w:rsidRPr="008F08AB">
        <w:rPr>
          <w:rFonts w:cs="Arial"/>
        </w:rPr>
        <w:t>пунктами 36 и 37 статьи 81 Лесного</w:t>
      </w:r>
    </w:p>
    <w:p w14:paraId="70B23448" w14:textId="77777777" w:rsidR="00DD0780" w:rsidRPr="008F08AB" w:rsidRDefault="00DD0780" w:rsidP="008F08AB">
      <w:pPr>
        <w:jc w:val="right"/>
        <w:rPr>
          <w:rFonts w:cs="Arial"/>
        </w:rPr>
      </w:pPr>
      <w:r w:rsidRPr="008F08AB">
        <w:rPr>
          <w:rFonts w:cs="Arial"/>
        </w:rPr>
        <w:t>кодекса Российской Федерации</w:t>
      </w:r>
    </w:p>
    <w:p w14:paraId="7F8CADD3" w14:textId="77777777" w:rsidR="00DD0780" w:rsidRPr="008F08AB" w:rsidRDefault="00DD0780" w:rsidP="008F08AB">
      <w:pPr>
        <w:rPr>
          <w:rFonts w:cs="Arial"/>
        </w:rPr>
      </w:pPr>
    </w:p>
    <w:p w14:paraId="52F58424" w14:textId="77777777" w:rsidR="00DD0780" w:rsidRPr="008F08AB" w:rsidRDefault="00DD0780" w:rsidP="008F08AB">
      <w:pPr>
        <w:jc w:val="center"/>
        <w:rPr>
          <w:rFonts w:cs="Arial"/>
          <w:b/>
          <w:bCs/>
          <w:kern w:val="32"/>
          <w:sz w:val="32"/>
          <w:szCs w:val="32"/>
        </w:rPr>
      </w:pPr>
      <w:bookmarkStart w:id="4" w:name="Par588"/>
      <w:bookmarkEnd w:id="4"/>
      <w:r w:rsidRPr="008F08AB">
        <w:rPr>
          <w:rFonts w:cs="Arial"/>
          <w:b/>
          <w:bCs/>
          <w:kern w:val="32"/>
          <w:sz w:val="32"/>
          <w:szCs w:val="32"/>
        </w:rPr>
        <w:t>Блок-схема</w:t>
      </w:r>
    </w:p>
    <w:p w14:paraId="2FDB4919" w14:textId="77777777" w:rsidR="00DD0780" w:rsidRPr="008F08AB" w:rsidRDefault="00DD0780" w:rsidP="008F08AB">
      <w:pPr>
        <w:jc w:val="center"/>
        <w:rPr>
          <w:rFonts w:cs="Arial"/>
          <w:b/>
          <w:bCs/>
          <w:kern w:val="32"/>
          <w:sz w:val="32"/>
          <w:szCs w:val="32"/>
        </w:rPr>
      </w:pPr>
      <w:r w:rsidRPr="008F08AB">
        <w:rPr>
          <w:rFonts w:cs="Arial"/>
          <w:b/>
          <w:bCs/>
          <w:kern w:val="32"/>
          <w:sz w:val="32"/>
          <w:szCs w:val="32"/>
        </w:rPr>
        <w:t>исполнения государственной функции по осуществлению</w:t>
      </w:r>
      <w:r w:rsidR="008F08AB" w:rsidRPr="008F08AB">
        <w:rPr>
          <w:rFonts w:cs="Arial"/>
          <w:b/>
          <w:bCs/>
          <w:kern w:val="32"/>
          <w:sz w:val="32"/>
          <w:szCs w:val="32"/>
        </w:rPr>
        <w:t xml:space="preserve"> </w:t>
      </w:r>
      <w:r w:rsidRPr="008F08AB">
        <w:rPr>
          <w:rFonts w:cs="Arial"/>
          <w:b/>
          <w:bCs/>
          <w:kern w:val="32"/>
          <w:sz w:val="32"/>
          <w:szCs w:val="32"/>
        </w:rPr>
        <w:t>на землях лесного фонда федерального государственного</w:t>
      </w:r>
      <w:r w:rsidR="008F08AB" w:rsidRPr="008F08AB">
        <w:rPr>
          <w:rFonts w:cs="Arial"/>
          <w:b/>
          <w:bCs/>
          <w:kern w:val="32"/>
          <w:sz w:val="32"/>
          <w:szCs w:val="32"/>
        </w:rPr>
        <w:t xml:space="preserve"> </w:t>
      </w:r>
      <w:r w:rsidRPr="008F08AB">
        <w:rPr>
          <w:rFonts w:cs="Arial"/>
          <w:b/>
          <w:bCs/>
          <w:kern w:val="32"/>
          <w:sz w:val="32"/>
          <w:szCs w:val="32"/>
        </w:rPr>
        <w:t>пожарного надзора в лесах, за исключением случаев,</w:t>
      </w:r>
    </w:p>
    <w:p w14:paraId="0A900CC4" w14:textId="77777777" w:rsidR="00DD0780" w:rsidRPr="008F08AB" w:rsidRDefault="00DD0780" w:rsidP="008F08AB">
      <w:pPr>
        <w:jc w:val="center"/>
        <w:rPr>
          <w:rFonts w:cs="Arial"/>
          <w:b/>
          <w:bCs/>
          <w:kern w:val="32"/>
          <w:sz w:val="32"/>
          <w:szCs w:val="32"/>
        </w:rPr>
      </w:pPr>
      <w:r w:rsidRPr="008F08AB">
        <w:rPr>
          <w:rFonts w:cs="Arial"/>
          <w:b/>
          <w:bCs/>
          <w:kern w:val="32"/>
          <w:sz w:val="32"/>
          <w:szCs w:val="32"/>
        </w:rPr>
        <w:t>предусмотренных пунктами 36 и 37 статьи 81</w:t>
      </w:r>
      <w:r w:rsidR="008F08AB" w:rsidRPr="008F08AB">
        <w:rPr>
          <w:rFonts w:cs="Arial"/>
          <w:b/>
          <w:bCs/>
          <w:kern w:val="32"/>
          <w:sz w:val="32"/>
          <w:szCs w:val="32"/>
        </w:rPr>
        <w:t xml:space="preserve"> </w:t>
      </w:r>
      <w:r w:rsidRPr="002259F2">
        <w:rPr>
          <w:rFonts w:cs="Arial"/>
          <w:b/>
          <w:bCs/>
          <w:kern w:val="32"/>
          <w:sz w:val="32"/>
          <w:szCs w:val="32"/>
        </w:rPr>
        <w:t>Лесного кодекса Российской Федерации</w:t>
      </w:r>
    </w:p>
    <w:p w14:paraId="53467605" w14:textId="77777777" w:rsidR="00DD0780" w:rsidRPr="008F08AB" w:rsidRDefault="00DD0780" w:rsidP="008F08AB">
      <w:pPr>
        <w:rPr>
          <w:rFonts w:cs="Arial"/>
        </w:rPr>
      </w:pPr>
    </w:p>
    <w:p w14:paraId="512A8E35" w14:textId="77777777" w:rsidR="00DD0780" w:rsidRDefault="00DD0780" w:rsidP="00DD0780">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8"/>
      </w:tblGrid>
      <w:tr w:rsidR="00DD0780" w:rsidRPr="00DD0780" w14:paraId="79AF1EE9" w14:textId="77777777" w:rsidTr="00DD0780">
        <w:trPr>
          <w:trHeight w:val="480"/>
        </w:trPr>
        <w:tc>
          <w:tcPr>
            <w:tcW w:w="5000" w:type="pct"/>
            <w:tcBorders>
              <w:bottom w:val="single" w:sz="4" w:space="0" w:color="auto"/>
            </w:tcBorders>
          </w:tcPr>
          <w:p w14:paraId="689E72C6" w14:textId="77777777" w:rsidR="00DD0780" w:rsidRPr="00DD0780" w:rsidRDefault="00DD0780" w:rsidP="00DD0780">
            <w:pPr>
              <w:jc w:val="center"/>
              <w:rPr>
                <w:rFonts w:cs="Arial"/>
                <w:sz w:val="20"/>
                <w:szCs w:val="20"/>
              </w:rPr>
            </w:pPr>
            <w:r>
              <w:rPr>
                <w:rFonts w:cs="Arial"/>
                <w:sz w:val="20"/>
                <w:szCs w:val="20"/>
              </w:rPr>
              <w:t>Ф</w:t>
            </w:r>
            <w:r w:rsidRPr="00DD0780">
              <w:rPr>
                <w:rFonts w:cs="Arial"/>
                <w:sz w:val="20"/>
                <w:szCs w:val="20"/>
              </w:rPr>
              <w:t>ормирование ежегодного плана проведения плановых проверок</w:t>
            </w:r>
          </w:p>
          <w:p w14:paraId="21A608DF" w14:textId="77777777" w:rsidR="00DD0780" w:rsidRPr="00DD0780" w:rsidRDefault="00DD0780" w:rsidP="00DD0780">
            <w:pPr>
              <w:jc w:val="center"/>
              <w:rPr>
                <w:rFonts w:cs="Arial"/>
                <w:sz w:val="20"/>
                <w:szCs w:val="20"/>
              </w:rPr>
            </w:pPr>
          </w:p>
        </w:tc>
      </w:tr>
    </w:tbl>
    <w:p w14:paraId="4E41D0EC" w14:textId="77777777" w:rsidR="00DD0780" w:rsidRPr="00DD0780" w:rsidRDefault="008F08AB" w:rsidP="00DD0780">
      <w:pPr>
        <w:jc w:val="center"/>
        <w:rPr>
          <w:rFonts w:cs="Arial"/>
          <w:sz w:val="20"/>
          <w:szCs w:val="20"/>
        </w:rPr>
      </w:pPr>
      <w:r>
        <w:rPr>
          <w:rFonts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8"/>
      </w:tblGrid>
      <w:tr w:rsidR="00DD0780" w:rsidRPr="00DD0780" w14:paraId="1AC7280B" w14:textId="77777777" w:rsidTr="00DD0780">
        <w:trPr>
          <w:trHeight w:val="570"/>
        </w:trPr>
        <w:tc>
          <w:tcPr>
            <w:tcW w:w="5000" w:type="pct"/>
          </w:tcPr>
          <w:p w14:paraId="4DF8C660" w14:textId="77777777" w:rsidR="00DD0780" w:rsidRDefault="00DD0780" w:rsidP="00DD0780">
            <w:pPr>
              <w:jc w:val="center"/>
              <w:rPr>
                <w:rFonts w:cs="Arial"/>
                <w:sz w:val="20"/>
                <w:szCs w:val="20"/>
              </w:rPr>
            </w:pPr>
            <w:r w:rsidRPr="00DD0780">
              <w:rPr>
                <w:rFonts w:cs="Arial"/>
                <w:sz w:val="20"/>
                <w:szCs w:val="20"/>
              </w:rPr>
              <w:t xml:space="preserve">Проведение проверки (плановой и внеплановой) </w:t>
            </w:r>
          </w:p>
          <w:p w14:paraId="5BDF2624" w14:textId="77777777" w:rsidR="00DD0780" w:rsidRPr="00DD0780" w:rsidRDefault="00DD0780" w:rsidP="00DD0780">
            <w:pPr>
              <w:jc w:val="center"/>
              <w:rPr>
                <w:rFonts w:cs="Arial"/>
                <w:sz w:val="20"/>
                <w:szCs w:val="20"/>
              </w:rPr>
            </w:pPr>
            <w:r w:rsidRPr="00DD0780">
              <w:rPr>
                <w:rFonts w:cs="Arial"/>
                <w:sz w:val="20"/>
                <w:szCs w:val="20"/>
              </w:rPr>
              <w:t>и оформление ее результатов</w:t>
            </w:r>
          </w:p>
        </w:tc>
      </w:tr>
    </w:tbl>
    <w:p w14:paraId="6557F63A" w14:textId="77777777" w:rsidR="00DD0780" w:rsidRPr="00DD0780" w:rsidRDefault="008F08AB" w:rsidP="00DD0780">
      <w:pPr>
        <w:jc w:val="center"/>
        <w:rPr>
          <w:rFonts w:cs="Arial"/>
          <w:sz w:val="20"/>
          <w:szCs w:val="20"/>
        </w:rPr>
      </w:pPr>
      <w:r>
        <w:rPr>
          <w:rFonts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8"/>
      </w:tblGrid>
      <w:tr w:rsidR="00DD0780" w:rsidRPr="00DD0780" w14:paraId="0D58F348" w14:textId="77777777" w:rsidTr="00DD0780">
        <w:trPr>
          <w:trHeight w:val="525"/>
        </w:trPr>
        <w:tc>
          <w:tcPr>
            <w:tcW w:w="5000" w:type="pct"/>
          </w:tcPr>
          <w:p w14:paraId="7A8DECCD" w14:textId="77777777" w:rsidR="00DD0780" w:rsidRPr="00DD0780" w:rsidRDefault="00DD0780" w:rsidP="00DD0780">
            <w:pPr>
              <w:jc w:val="center"/>
              <w:rPr>
                <w:rFonts w:cs="Arial"/>
                <w:sz w:val="20"/>
                <w:szCs w:val="20"/>
              </w:rPr>
            </w:pPr>
          </w:p>
          <w:p w14:paraId="31C27D98" w14:textId="77777777" w:rsidR="00DD0780" w:rsidRPr="00DD0780" w:rsidRDefault="00DD0780" w:rsidP="00DD0780">
            <w:pPr>
              <w:jc w:val="center"/>
              <w:rPr>
                <w:rFonts w:cs="Arial"/>
                <w:sz w:val="20"/>
                <w:szCs w:val="20"/>
              </w:rPr>
            </w:pPr>
            <w:r w:rsidRPr="00DD0780">
              <w:rPr>
                <w:rFonts w:cs="Arial"/>
                <w:sz w:val="20"/>
                <w:szCs w:val="20"/>
              </w:rPr>
              <w:t>Контроль за исполнением ранее выданных предписаний</w:t>
            </w:r>
          </w:p>
        </w:tc>
      </w:tr>
    </w:tbl>
    <w:p w14:paraId="2879DA70" w14:textId="77777777" w:rsidR="00DD0780" w:rsidRDefault="00DD0780" w:rsidP="00DD0780">
      <w:pPr>
        <w:pStyle w:val="ConsPlusNonformat"/>
        <w:jc w:val="both"/>
      </w:pPr>
    </w:p>
    <w:sectPr w:rsidR="00DD0780" w:rsidSect="00DD078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042BB"/>
    <w:rsid w:val="00164106"/>
    <w:rsid w:val="001C7F08"/>
    <w:rsid w:val="001E1E15"/>
    <w:rsid w:val="002259F2"/>
    <w:rsid w:val="00307EDB"/>
    <w:rsid w:val="0044133B"/>
    <w:rsid w:val="00500B59"/>
    <w:rsid w:val="005042BB"/>
    <w:rsid w:val="00650E30"/>
    <w:rsid w:val="006B2C8C"/>
    <w:rsid w:val="0073403E"/>
    <w:rsid w:val="00740529"/>
    <w:rsid w:val="00780E56"/>
    <w:rsid w:val="008F08AB"/>
    <w:rsid w:val="00D353AF"/>
    <w:rsid w:val="00D9176D"/>
    <w:rsid w:val="00DB192B"/>
    <w:rsid w:val="00DD0780"/>
    <w:rsid w:val="00E32601"/>
    <w:rsid w:val="00E678BD"/>
    <w:rsid w:val="00FC5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3E841"/>
  <w15:docId w15:val="{0C711222-CAD2-4CFC-906F-BF4D5290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E3260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E32601"/>
    <w:pPr>
      <w:jc w:val="center"/>
      <w:outlineLvl w:val="0"/>
    </w:pPr>
    <w:rPr>
      <w:rFonts w:cs="Arial"/>
      <w:b/>
      <w:bCs/>
      <w:kern w:val="32"/>
      <w:sz w:val="32"/>
      <w:szCs w:val="32"/>
    </w:rPr>
  </w:style>
  <w:style w:type="paragraph" w:styleId="2">
    <w:name w:val="heading 2"/>
    <w:aliases w:val="!Разделы документа"/>
    <w:basedOn w:val="a"/>
    <w:link w:val="20"/>
    <w:qFormat/>
    <w:rsid w:val="00E32601"/>
    <w:pPr>
      <w:jc w:val="center"/>
      <w:outlineLvl w:val="1"/>
    </w:pPr>
    <w:rPr>
      <w:rFonts w:cs="Arial"/>
      <w:b/>
      <w:bCs/>
      <w:iCs/>
      <w:sz w:val="30"/>
      <w:szCs w:val="28"/>
    </w:rPr>
  </w:style>
  <w:style w:type="paragraph" w:styleId="3">
    <w:name w:val="heading 3"/>
    <w:aliases w:val="!Главы документа"/>
    <w:basedOn w:val="a"/>
    <w:link w:val="30"/>
    <w:qFormat/>
    <w:rsid w:val="00E32601"/>
    <w:pPr>
      <w:outlineLvl w:val="2"/>
    </w:pPr>
    <w:rPr>
      <w:rFonts w:cs="Arial"/>
      <w:b/>
      <w:bCs/>
      <w:sz w:val="28"/>
      <w:szCs w:val="26"/>
    </w:rPr>
  </w:style>
  <w:style w:type="paragraph" w:styleId="4">
    <w:name w:val="heading 4"/>
    <w:aliases w:val="!Параграфы/Статьи документа"/>
    <w:basedOn w:val="a"/>
    <w:link w:val="40"/>
    <w:qFormat/>
    <w:rsid w:val="00E3260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DD0780"/>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D0780"/>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D0780"/>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D0780"/>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E32601"/>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32601"/>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DD0780"/>
    <w:rPr>
      <w:rFonts w:ascii="Courier" w:eastAsia="Times New Roman" w:hAnsi="Courier" w:cs="Times New Roman"/>
      <w:szCs w:val="20"/>
      <w:lang w:eastAsia="ru-RU"/>
    </w:rPr>
  </w:style>
  <w:style w:type="paragraph" w:customStyle="1" w:styleId="Title">
    <w:name w:val="Title!Название НПА"/>
    <w:basedOn w:val="a"/>
    <w:rsid w:val="00E32601"/>
    <w:pPr>
      <w:spacing w:before="240" w:after="60"/>
      <w:jc w:val="center"/>
      <w:outlineLvl w:val="0"/>
    </w:pPr>
    <w:rPr>
      <w:rFonts w:cs="Arial"/>
      <w:b/>
      <w:bCs/>
      <w:kern w:val="28"/>
      <w:sz w:val="32"/>
      <w:szCs w:val="32"/>
    </w:rPr>
  </w:style>
  <w:style w:type="character" w:styleId="a5">
    <w:name w:val="Hyperlink"/>
    <w:basedOn w:val="a0"/>
    <w:rsid w:val="00E32601"/>
    <w:rPr>
      <w:color w:val="0000FF"/>
      <w:u w:val="none"/>
    </w:rPr>
  </w:style>
  <w:style w:type="paragraph" w:customStyle="1" w:styleId="Application">
    <w:name w:val="Application!Приложение"/>
    <w:rsid w:val="00E3260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E3260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E3260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E3260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E32601"/>
    <w:rPr>
      <w:sz w:val="28"/>
    </w:rPr>
  </w:style>
  <w:style w:type="paragraph" w:customStyle="1" w:styleId="ConsPlusNormal">
    <w:name w:val="ConsPlusNormal"/>
    <w:rsid w:val="00DD0780"/>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DD078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DD0780"/>
    <w:pPr>
      <w:widowControl w:val="0"/>
      <w:autoSpaceDE w:val="0"/>
      <w:autoSpaceDN w:val="0"/>
      <w:adjustRightInd w:val="0"/>
      <w:spacing w:after="0" w:line="240" w:lineRule="auto"/>
    </w:pPr>
    <w:rPr>
      <w:rFonts w:ascii="Arial" w:eastAsia="Times New Roman" w:hAnsi="Arial" w:cs="Arial"/>
      <w:b/>
      <w:bCs/>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0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srv065-app10.ru99-loc.minjust.ru/content/act/8bafb106-8fec-42c4-ab10-237a604c8366.html" TargetMode="External"/><Relationship Id="rId18" Type="http://schemas.openxmlformats.org/officeDocument/2006/relationships/hyperlink" Target="http://vsrv065-app10.ru99-loc.minjust.ru/content/act/2fa71e50-9abe-4ad9-8964-b1949c841c4e.html" TargetMode="External"/><Relationship Id="rId26" Type="http://schemas.openxmlformats.org/officeDocument/2006/relationships/hyperlink" Target="http://vsrv065-app10.ru99-loc.minjust.ru/content/act/99249e7b-f9c8-4d12-b906-bb583b820a63.html" TargetMode="External"/><Relationship Id="rId39" Type="http://schemas.openxmlformats.org/officeDocument/2006/relationships/hyperlink" Target="http://vsrv065-app10.ru99-loc.minjust.ru/content/act/657e8284-bc2a-4a2a-b081-84e5e12b557e.html" TargetMode="External"/><Relationship Id="rId21" Type="http://schemas.openxmlformats.org/officeDocument/2006/relationships/hyperlink" Target="http://vsrv065-app10.ru99-loc.minjust.ru/content/act/87c99803-d311-4d87-a7a2-8064a066bca6.html" TargetMode="External"/><Relationship Id="rId34" Type="http://schemas.openxmlformats.org/officeDocument/2006/relationships/hyperlink" Target="http://vsrv065-app10.ru99-loc.minjust.ru/content/act/657e8284-bc2a-4a2a-b081-84e5e12b557e.html" TargetMode="External"/><Relationship Id="rId42" Type="http://schemas.openxmlformats.org/officeDocument/2006/relationships/hyperlink" Target="http://vsrv065-app10.ru99-loc.minjust.ru/content/act/c351fa7f-3731-467c-9a38-00ce2ecbe619.html" TargetMode="External"/><Relationship Id="rId47" Type="http://schemas.openxmlformats.org/officeDocument/2006/relationships/fontTable" Target="fontTable.xml"/><Relationship Id="rId7" Type="http://schemas.openxmlformats.org/officeDocument/2006/relationships/hyperlink" Target="http://192.168.168.4:8082/content/act/98a4ed15-13e7-47cd-a94f-0c20aad8ecf3.doc" TargetMode="External"/><Relationship Id="rId2" Type="http://schemas.openxmlformats.org/officeDocument/2006/relationships/settings" Target="settings.xml"/><Relationship Id="rId16" Type="http://schemas.openxmlformats.org/officeDocument/2006/relationships/hyperlink" Target="http://vsrv065-app10.ru99-loc.minjust.ru/content/act/7a24b755-0275-4a0d-8823-1fd8eb1f2915.html" TargetMode="External"/><Relationship Id="rId29" Type="http://schemas.openxmlformats.org/officeDocument/2006/relationships/hyperlink" Target="http://192.168.168.4:8082/content/act/9c7830c8-98f2-4157-9830-2b02d6b86c9c.doc" TargetMode="External"/><Relationship Id="rId1" Type="http://schemas.openxmlformats.org/officeDocument/2006/relationships/styles" Target="styles.xml"/><Relationship Id="rId6" Type="http://schemas.openxmlformats.org/officeDocument/2006/relationships/hyperlink" Target="http://192.168.168.4:8082/content/act/bd3ebcf2-f8a8-4be2-acd8-81187e22502a.doc" TargetMode="External"/><Relationship Id="rId11" Type="http://schemas.openxmlformats.org/officeDocument/2006/relationships/hyperlink" Target="http://vsrv065-app10.ru99-loc.minjust.ru/content/act/4c47d362-26cf-451e-9f1c-474dd313f871.html" TargetMode="External"/><Relationship Id="rId24" Type="http://schemas.openxmlformats.org/officeDocument/2006/relationships/hyperlink" Target="http://vsrv065-app10.ru99-loc.minjust.ru/content/act/d5a342b6-53aa-4eaa-96a0-1d4fac145ff8.html" TargetMode="External"/><Relationship Id="rId32" Type="http://schemas.openxmlformats.org/officeDocument/2006/relationships/hyperlink" Target="http://vsrv065-app10.ru99-loc.minjust.ru/content/act/657e8284-bc2a-4a2a-b081-84e5e12b557e.html" TargetMode="External"/><Relationship Id="rId37" Type="http://schemas.openxmlformats.org/officeDocument/2006/relationships/hyperlink" Target="http://vsrv065-app10.ru99-loc.minjust.ru/content/act/657e8284-bc2a-4a2a-b081-84e5e12b557e.html" TargetMode="External"/><Relationship Id="rId40" Type="http://schemas.openxmlformats.org/officeDocument/2006/relationships/hyperlink" Target="http://vsrv065-app10.ru99-loc.minjust.ru/content/act/d5a342b6-53aa-4eaa-96a0-1d4fac145ff8.html" TargetMode="External"/><Relationship Id="rId45" Type="http://schemas.openxmlformats.org/officeDocument/2006/relationships/hyperlink" Target="http://vsrv065-app10.ru99-loc.minjust.ru/content/act/4f48675c-2dc2-4b7b-8f43-c7d17ab9072f.html" TargetMode="External"/><Relationship Id="rId5" Type="http://schemas.openxmlformats.org/officeDocument/2006/relationships/hyperlink" Target="http://192.168.168.4:8082/content/act/3c028b95-b931-4f2d-aadf-7872882abe17.doc" TargetMode="External"/><Relationship Id="rId15" Type="http://schemas.openxmlformats.org/officeDocument/2006/relationships/hyperlink" Target="http://vsrv065-app10.ru99-loc.minjust.ru/content/act/03cf0fb8-17d5-46f6-a5ec-d1642676534b.html" TargetMode="External"/><Relationship Id="rId23" Type="http://schemas.openxmlformats.org/officeDocument/2006/relationships/hyperlink" Target="http://vsrv065-app10.ru99-loc.minjust.ru/content/act/657e8284-bc2a-4a2a-b081-84e5e12b557e.html" TargetMode="External"/><Relationship Id="rId28" Type="http://schemas.openxmlformats.org/officeDocument/2006/relationships/hyperlink" Target="http://192.168.168.4:8082/content/act/5da3bc89-c227-4e22-ba74-32d555d3a8dd.doc" TargetMode="External"/><Relationship Id="rId36" Type="http://schemas.openxmlformats.org/officeDocument/2006/relationships/hyperlink" Target="http://vsrv065-app10.ru99-loc.minjust.ru/content/act/d5a342b6-53aa-4eaa-96a0-1d4fac145ff8.html" TargetMode="External"/><Relationship Id="rId10" Type="http://schemas.openxmlformats.org/officeDocument/2006/relationships/hyperlink" Target="http://vsrv065-app10.ru99-loc.minjust.ru/content/act/c351fa7f-3731-467c-9a38-00ce2ecbe619.html" TargetMode="External"/><Relationship Id="rId19" Type="http://schemas.openxmlformats.org/officeDocument/2006/relationships/hyperlink" Target="http://vsrv065-app10.ru99-loc.minjust.ru/content/act/fed49afd-6e60-415b-b3c3-bb1718dafef7.html" TargetMode="External"/><Relationship Id="rId31" Type="http://schemas.openxmlformats.org/officeDocument/2006/relationships/hyperlink" Target="http://vsrv065-app10.ru99-loc.minjust.ru/content/act/657e8284-bc2a-4a2a-b081-84e5e12b557e.html" TargetMode="External"/><Relationship Id="rId44" Type="http://schemas.openxmlformats.org/officeDocument/2006/relationships/hyperlink" Target="http://vsrv065-app10.ru99-loc.minjust.ru/content/act/4f48675c-2dc2-4b7b-8f43-c7d17ab9072f.html" TargetMode="External"/><Relationship Id="rId4" Type="http://schemas.openxmlformats.org/officeDocument/2006/relationships/hyperlink" Target="http://vsrv065-app10.ru99-loc.minjust.ru/content/act/99249e7b-f9c8-4d12-b906-bb583b820a63.html" TargetMode="External"/><Relationship Id="rId9" Type="http://schemas.openxmlformats.org/officeDocument/2006/relationships/hyperlink" Target="http://vsrv065-app10.ru99-loc.minjust.ru/content/act/99249e7b-f9c8-4d12-b906-bb583b820a63.html" TargetMode="External"/><Relationship Id="rId14" Type="http://schemas.openxmlformats.org/officeDocument/2006/relationships/hyperlink" Target="http://vsrv065-app10.ru99-loc.minjust.ru/content/act/657e8284-bc2a-4a2a-b081-84e5e12b557e.html" TargetMode="External"/><Relationship Id="rId22" Type="http://schemas.openxmlformats.org/officeDocument/2006/relationships/hyperlink" Target="http://vsrv065-app10.ru99-loc.minjust.ru/content/act/8a3d0722-c0b8-4a29-81c2-475f50a1a29b.html" TargetMode="External"/><Relationship Id="rId27" Type="http://schemas.openxmlformats.org/officeDocument/2006/relationships/hyperlink" Target="http://vsrv065-app10.ru99-loc.minjust.ru/content/act/b8e78673-3a47-44b2-bd6b-43cd638119b8.html" TargetMode="External"/><Relationship Id="rId30" Type="http://schemas.openxmlformats.org/officeDocument/2006/relationships/hyperlink" Target="http://192.168.168.4:8082/content/act/365bfc65-2d0e-461b-ac70-f0c6158c7b0b.doc" TargetMode="External"/><Relationship Id="rId35" Type="http://schemas.openxmlformats.org/officeDocument/2006/relationships/hyperlink" Target="http://vsrv065-app10.ru99-loc.minjust.ru/content/act/2fa71e50-9abe-4ad9-8964-b1949c841c4e.html" TargetMode="External"/><Relationship Id="rId43" Type="http://schemas.openxmlformats.org/officeDocument/2006/relationships/hyperlink" Target="http://vsrv065-app10.ru99-loc.minjust.ru/content/act/87c99803-d311-4d87-a7a2-8064a066bca6.html" TargetMode="External"/><Relationship Id="rId48" Type="http://schemas.openxmlformats.org/officeDocument/2006/relationships/theme" Target="theme/theme1.xml"/><Relationship Id="rId8" Type="http://schemas.openxmlformats.org/officeDocument/2006/relationships/hyperlink" Target="http://vsrv065-app10.ru99-loc.minjust.ru/content/act/99249e7b-f9c8-4d12-b906-bb583b820a63.html" TargetMode="External"/><Relationship Id="rId3" Type="http://schemas.openxmlformats.org/officeDocument/2006/relationships/webSettings" Target="webSettings.xml"/><Relationship Id="rId12" Type="http://schemas.openxmlformats.org/officeDocument/2006/relationships/hyperlink" Target="http://vsrv065-app10.ru99-loc.minjust.ru/content/act/4f48675c-2dc2-4b7b-8f43-c7d17ab9072f.html" TargetMode="External"/><Relationship Id="rId17" Type="http://schemas.openxmlformats.org/officeDocument/2006/relationships/hyperlink" Target="http://vsrv065-app10.ru99-loc.minjust.ru/content/act/5c78abae-8510-49d5-972d-09a5b6b50e51.html" TargetMode="External"/><Relationship Id="rId25" Type="http://schemas.openxmlformats.org/officeDocument/2006/relationships/hyperlink" Target="http://vsrv065-app10.ru99-loc.minjust.ru/content/act/2742107c-dcd6-41d5-813e-12bd81f525d3.html" TargetMode="External"/><Relationship Id="rId33" Type="http://schemas.openxmlformats.org/officeDocument/2006/relationships/hyperlink" Target="http://vsrv065-app10.ru99-loc.minjust.ru/content/act/657e8284-bc2a-4a2a-b081-84e5e12b557e.html" TargetMode="External"/><Relationship Id="rId38" Type="http://schemas.openxmlformats.org/officeDocument/2006/relationships/hyperlink" Target="http://vsrv065-app10.ru99-loc.minjust.ru/content/act/657e8284-bc2a-4a2a-b081-84e5e12b557e.html" TargetMode="External"/><Relationship Id="rId46" Type="http://schemas.openxmlformats.org/officeDocument/2006/relationships/hyperlink" Target="http://vsrv065-app10.ru99-loc.minjust.ru/content/act/4f48675c-2dc2-4b7b-8f43-c7d17ab9072f.html" TargetMode="External"/><Relationship Id="rId20" Type="http://schemas.openxmlformats.org/officeDocument/2006/relationships/hyperlink" Target="http://vsrv065-app10.ru99-loc.minjust.ru/content/act/f412bd9b-74a6-4424-8b44-22bfa27dbe3c.html" TargetMode="External"/><Relationship Id="rId41" Type="http://schemas.openxmlformats.org/officeDocument/2006/relationships/hyperlink" Target="http://vsrv065-app10.ru99-loc.minjust.ru/content/act/c351fa7f-3731-467c-9a38-00ce2ecbe6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10</TotalTime>
  <Pages>1</Pages>
  <Words>12564</Words>
  <Characters>71616</Characters>
  <Application>Microsoft Office Word</Application>
  <DocSecurity>0</DocSecurity>
  <Lines>596</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Владимир Бурбах</cp:lastModifiedBy>
  <cp:revision>5</cp:revision>
  <dcterms:created xsi:type="dcterms:W3CDTF">2018-08-28T07:57:00Z</dcterms:created>
  <dcterms:modified xsi:type="dcterms:W3CDTF">2021-09-11T14:14:00Z</dcterms:modified>
</cp:coreProperties>
</file>