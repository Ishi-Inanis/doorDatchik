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17F" w:rsidRPr="0071125E" w:rsidRDefault="000D3F62" w:rsidP="0025417F">
      <w:pPr>
        <w:pStyle w:val="a6"/>
        <w:widowControl w:val="0"/>
        <w:spacing w:before="0" w:after="0"/>
        <w:ind w:firstLine="0"/>
        <w:rPr>
          <w:bCs w:val="0"/>
        </w:rPr>
      </w:pPr>
      <w:bookmarkStart w:id="0" w:name="_GoBack"/>
      <w:bookmarkEnd w:id="0"/>
      <w:r w:rsidRPr="0071125E">
        <w:rPr>
          <w:bCs w:val="0"/>
        </w:rPr>
        <w:t xml:space="preserve">ГУБЕРНАТОР </w:t>
      </w:r>
      <w:r w:rsidR="0025417F" w:rsidRPr="0071125E">
        <w:rPr>
          <w:bCs w:val="0"/>
        </w:rPr>
        <w:t>ВЛАДИМИРСКОЙ ОБЛАСТИ</w:t>
      </w:r>
    </w:p>
    <w:p w:rsidR="0025417F" w:rsidRPr="0071125E" w:rsidRDefault="0025417F" w:rsidP="0025417F">
      <w:pPr>
        <w:pStyle w:val="a6"/>
        <w:widowControl w:val="0"/>
        <w:spacing w:before="0" w:after="0"/>
        <w:ind w:firstLine="0"/>
        <w:rPr>
          <w:bCs w:val="0"/>
        </w:rPr>
      </w:pPr>
    </w:p>
    <w:p w:rsidR="0025417F" w:rsidRPr="0071125E" w:rsidRDefault="0025417F" w:rsidP="0025417F">
      <w:pPr>
        <w:pStyle w:val="a6"/>
        <w:widowControl w:val="0"/>
        <w:spacing w:before="0" w:after="0"/>
        <w:ind w:firstLine="0"/>
        <w:rPr>
          <w:bCs w:val="0"/>
        </w:rPr>
      </w:pPr>
      <w:r w:rsidRPr="0071125E">
        <w:rPr>
          <w:bCs w:val="0"/>
        </w:rPr>
        <w:t>ПОСТАНОВЛЕНИЕ</w:t>
      </w:r>
    </w:p>
    <w:p w:rsidR="0025417F" w:rsidRPr="0071125E" w:rsidRDefault="0025417F" w:rsidP="0025417F">
      <w:pPr>
        <w:pStyle w:val="a6"/>
        <w:widowControl w:val="0"/>
        <w:spacing w:before="0" w:after="0"/>
        <w:ind w:firstLine="0"/>
        <w:rPr>
          <w:bCs w:val="0"/>
        </w:rPr>
      </w:pPr>
      <w:r w:rsidRPr="0071125E">
        <w:rPr>
          <w:bCs w:val="0"/>
        </w:rPr>
        <w:t>01.02.2006 № 63</w:t>
      </w:r>
    </w:p>
    <w:p w:rsidR="0025417F" w:rsidRPr="0071125E" w:rsidRDefault="0025417F" w:rsidP="0025417F">
      <w:pPr>
        <w:pStyle w:val="a6"/>
        <w:widowControl w:val="0"/>
        <w:spacing w:before="0" w:after="0"/>
        <w:ind w:firstLine="0"/>
        <w:rPr>
          <w:bCs w:val="0"/>
        </w:rPr>
      </w:pPr>
    </w:p>
    <w:p w:rsidR="0025417F" w:rsidRDefault="0025417F" w:rsidP="0025417F">
      <w:pPr>
        <w:pStyle w:val="a6"/>
        <w:widowControl w:val="0"/>
        <w:spacing w:before="0" w:after="0"/>
        <w:ind w:firstLine="0"/>
      </w:pPr>
      <w:r w:rsidRPr="0071125E">
        <w:rPr>
          <w:rFonts w:cs="Arial"/>
          <w:kern w:val="28"/>
        </w:rPr>
        <w:t xml:space="preserve">ОБ </w:t>
      </w:r>
      <w:r w:rsidRPr="0071125E">
        <w:rPr>
          <w:rFonts w:cs="Arial"/>
          <w:caps/>
          <w:kern w:val="28"/>
        </w:rPr>
        <w:t>утверждении Положения о департаменте природопользования и охраны окружающей среды администрации Владимирской области</w:t>
      </w:r>
    </w:p>
    <w:p w:rsidR="0025417F" w:rsidRDefault="0025417F" w:rsidP="0025417F">
      <w:pPr>
        <w:pStyle w:val="text"/>
        <w:widowControl w:val="0"/>
        <w:ind w:firstLine="0"/>
        <w:jc w:val="center"/>
      </w:pPr>
    </w:p>
    <w:p w:rsidR="0025417F" w:rsidRPr="0025417F" w:rsidRDefault="0025417F" w:rsidP="0025417F">
      <w:pPr>
        <w:pStyle w:val="text"/>
        <w:jc w:val="center"/>
      </w:pPr>
      <w:proofErr w:type="gramStart"/>
      <w:r>
        <w:t xml:space="preserve">(в редакции постановлений Губернатора Владимирской области </w:t>
      </w:r>
      <w:hyperlink r:id="rId4" w:history="1">
        <w:r>
          <w:rPr>
            <w:rStyle w:val="a5"/>
          </w:rPr>
          <w:t>от 02.06.2006 № 410</w:t>
        </w:r>
      </w:hyperlink>
      <w:r>
        <w:t xml:space="preserve"> (утратило силу постановлением Губернатора Владимирской области </w:t>
      </w:r>
      <w:hyperlink r:id="rId5" w:history="1">
        <w:r>
          <w:rPr>
            <w:rStyle w:val="a5"/>
          </w:rPr>
          <w:t>от 21.01.2008 № 34</w:t>
        </w:r>
      </w:hyperlink>
      <w:r>
        <w:rPr>
          <w:rStyle w:val="a5"/>
        </w:rPr>
        <w:t>)</w:t>
      </w:r>
      <w:r>
        <w:t xml:space="preserve">, </w:t>
      </w:r>
      <w:hyperlink r:id="rId6" w:history="1">
        <w:r>
          <w:rPr>
            <w:rStyle w:val="a5"/>
          </w:rPr>
          <w:t>от 16.02.2007 № 102</w:t>
        </w:r>
      </w:hyperlink>
      <w:r>
        <w:t xml:space="preserve"> (утратило силу постановлением Губернатора Владимирской области </w:t>
      </w:r>
      <w:hyperlink r:id="rId7" w:history="1">
        <w:r>
          <w:rPr>
            <w:rStyle w:val="a5"/>
          </w:rPr>
          <w:t>от 21.01.2008 № 34</w:t>
        </w:r>
      </w:hyperlink>
      <w:r>
        <w:t xml:space="preserve">), </w:t>
      </w:r>
      <w:hyperlink r:id="rId8" w:history="1">
        <w:r>
          <w:rPr>
            <w:rStyle w:val="a5"/>
          </w:rPr>
          <w:t>от 21.01.2008 № 34</w:t>
        </w:r>
      </w:hyperlink>
      <w:r>
        <w:t xml:space="preserve">, </w:t>
      </w:r>
      <w:hyperlink r:id="rId9" w:history="1">
        <w:r>
          <w:rPr>
            <w:rStyle w:val="a5"/>
          </w:rPr>
          <w:t>от 02.09.2008 № 616</w:t>
        </w:r>
      </w:hyperlink>
      <w:r>
        <w:t xml:space="preserve">, </w:t>
      </w:r>
      <w:hyperlink r:id="rId10" w:history="1">
        <w:r>
          <w:rPr>
            <w:rStyle w:val="a5"/>
          </w:rPr>
          <w:t>от 14.11.2008 № 783</w:t>
        </w:r>
      </w:hyperlink>
      <w:r>
        <w:t xml:space="preserve">, </w:t>
      </w:r>
      <w:hyperlink r:id="rId11" w:history="1">
        <w:r>
          <w:rPr>
            <w:rStyle w:val="a5"/>
          </w:rPr>
          <w:t>от 15.01.2009 № 30</w:t>
        </w:r>
      </w:hyperlink>
      <w:r>
        <w:t xml:space="preserve">, </w:t>
      </w:r>
      <w:hyperlink r:id="rId12" w:history="1">
        <w:r>
          <w:rPr>
            <w:rStyle w:val="a5"/>
          </w:rPr>
          <w:t>от 13.05.2009 № 387</w:t>
        </w:r>
      </w:hyperlink>
      <w:r>
        <w:t xml:space="preserve">, </w:t>
      </w:r>
      <w:hyperlink r:id="rId13" w:history="1">
        <w:r w:rsidRPr="00044931">
          <w:rPr>
            <w:rStyle w:val="a5"/>
          </w:rPr>
          <w:t>от 18.02.2010 № 137</w:t>
        </w:r>
      </w:hyperlink>
      <w:r>
        <w:t xml:space="preserve">, </w:t>
      </w:r>
      <w:hyperlink r:id="rId14" w:history="1">
        <w:r w:rsidRPr="00805FBC">
          <w:rPr>
            <w:rStyle w:val="a5"/>
          </w:rPr>
          <w:t>от 29.04.2010 № 520</w:t>
        </w:r>
      </w:hyperlink>
      <w:r>
        <w:t xml:space="preserve">, </w:t>
      </w:r>
      <w:hyperlink r:id="rId15" w:tgtFrame="Logical" w:history="1">
        <w:r w:rsidRPr="00BB4204">
          <w:rPr>
            <w:rStyle w:val="a5"/>
          </w:rPr>
          <w:t xml:space="preserve">от 16.05.2011 № 457, </w:t>
        </w:r>
      </w:hyperlink>
      <w:hyperlink r:id="rId16" w:tgtFrame="ChangingDocument" w:history="1">
        <w:r w:rsidRPr="002D3F1A">
          <w:rPr>
            <w:rStyle w:val="a5"/>
          </w:rPr>
          <w:t xml:space="preserve">от 01.09.2011 № 920, </w:t>
        </w:r>
      </w:hyperlink>
      <w:hyperlink r:id="rId17" w:tgtFrame="ChangingDocument" w:history="1">
        <w:r w:rsidRPr="00731BF6">
          <w:rPr>
            <w:rStyle w:val="a5"/>
          </w:rPr>
          <w:t>от 11.10.2011 № 1083</w:t>
        </w:r>
        <w:proofErr w:type="gramEnd"/>
        <w:r w:rsidRPr="00731BF6">
          <w:rPr>
            <w:rStyle w:val="a5"/>
          </w:rPr>
          <w:t xml:space="preserve">, </w:t>
        </w:r>
      </w:hyperlink>
      <w:hyperlink r:id="rId18" w:tgtFrame="ChangingDocument" w:history="1">
        <w:proofErr w:type="gramStart"/>
        <w:r w:rsidRPr="00817CA9">
          <w:rPr>
            <w:rStyle w:val="a5"/>
          </w:rPr>
          <w:t>от 05.03.2012 № 208</w:t>
        </w:r>
      </w:hyperlink>
      <w:r>
        <w:t xml:space="preserve">, </w:t>
      </w:r>
      <w:hyperlink r:id="rId19" w:tgtFrame="Logical" w:history="1">
        <w:r w:rsidRPr="00F144EB">
          <w:rPr>
            <w:rStyle w:val="a5"/>
          </w:rPr>
          <w:t xml:space="preserve">от 31.07.2012 № 839, </w:t>
        </w:r>
      </w:hyperlink>
      <w:hyperlink r:id="rId20" w:tgtFrame="ChangingDocument" w:history="1">
        <w:r w:rsidRPr="00C06901">
          <w:rPr>
            <w:rStyle w:val="a5"/>
          </w:rPr>
          <w:t>от 29.11.2012 № 1341</w:t>
        </w:r>
      </w:hyperlink>
      <w:r>
        <w:t xml:space="preserve">, </w:t>
      </w:r>
      <w:hyperlink r:id="rId21" w:tgtFrame="ChangingDocument" w:history="1">
        <w:r w:rsidRPr="00057954">
          <w:rPr>
            <w:rStyle w:val="a5"/>
          </w:rPr>
          <w:t>от 03.12.2012 № 1363</w:t>
        </w:r>
      </w:hyperlink>
      <w:r>
        <w:t xml:space="preserve">, </w:t>
      </w:r>
      <w:hyperlink r:id="rId22" w:tgtFrame="ChangingDocument" w:history="1">
        <w:r w:rsidRPr="00144B54">
          <w:rPr>
            <w:rStyle w:val="a5"/>
          </w:rPr>
          <w:t>от 22.03.2013 № 322</w:t>
        </w:r>
      </w:hyperlink>
      <w:r>
        <w:t xml:space="preserve">, </w:t>
      </w:r>
      <w:hyperlink r:id="rId23" w:tgtFrame="ChangingDocument" w:history="1">
        <w:r w:rsidRPr="003B0594">
          <w:rPr>
            <w:rStyle w:val="a5"/>
          </w:rPr>
          <w:t>от 25.06.2013 № 744</w:t>
        </w:r>
      </w:hyperlink>
      <w:r>
        <w:t xml:space="preserve">, </w:t>
      </w:r>
      <w:hyperlink r:id="rId24" w:tgtFrame="ChangingDocument" w:history="1">
        <w:r w:rsidRPr="004F040B">
          <w:rPr>
            <w:rStyle w:val="a5"/>
          </w:rPr>
          <w:t>от 12.09.2013 № 1025</w:t>
        </w:r>
      </w:hyperlink>
      <w:r>
        <w:t xml:space="preserve">, </w:t>
      </w:r>
      <w:hyperlink r:id="rId25" w:tgtFrame="ChangingDocument" w:history="1">
        <w:r w:rsidRPr="001A08D1">
          <w:rPr>
            <w:rStyle w:val="a5"/>
          </w:rPr>
          <w:t>от 19.02.2014 № 130</w:t>
        </w:r>
      </w:hyperlink>
      <w:r>
        <w:t xml:space="preserve">, постановлений администрации Владимирской области </w:t>
      </w:r>
      <w:hyperlink r:id="rId26" w:tgtFrame="ChangingDocument" w:history="1">
        <w:r w:rsidRPr="003A1B6E">
          <w:rPr>
            <w:rStyle w:val="a5"/>
          </w:rPr>
          <w:t>от 18.04.2014 № 410</w:t>
        </w:r>
      </w:hyperlink>
      <w:r>
        <w:t xml:space="preserve">, </w:t>
      </w:r>
      <w:hyperlink r:id="rId27" w:tgtFrame="Logical" w:history="1">
        <w:r w:rsidRPr="003825FF">
          <w:rPr>
            <w:rStyle w:val="a5"/>
          </w:rPr>
          <w:t>от 26.05.2014 № 546</w:t>
        </w:r>
      </w:hyperlink>
      <w:r>
        <w:t xml:space="preserve">, </w:t>
      </w:r>
      <w:hyperlink r:id="rId28" w:tgtFrame="Logical" w:history="1">
        <w:r w:rsidRPr="00606594">
          <w:rPr>
            <w:rStyle w:val="a5"/>
          </w:rPr>
          <w:t>от 09.07.2014 № 698</w:t>
        </w:r>
      </w:hyperlink>
      <w:r>
        <w:t xml:space="preserve">, </w:t>
      </w:r>
      <w:hyperlink r:id="rId29" w:tgtFrame="Logical" w:history="1">
        <w:r w:rsidRPr="00D84EF0">
          <w:rPr>
            <w:rStyle w:val="a5"/>
          </w:rPr>
          <w:t>от 14.10.2014 № 1054</w:t>
        </w:r>
      </w:hyperlink>
      <w:r>
        <w:t xml:space="preserve">, </w:t>
      </w:r>
      <w:hyperlink r:id="rId30" w:tgtFrame="ChangingDocument" w:history="1">
        <w:r w:rsidRPr="00596A32">
          <w:rPr>
            <w:rStyle w:val="a5"/>
          </w:rPr>
          <w:t>от 19.12.2014 № 1309</w:t>
        </w:r>
      </w:hyperlink>
      <w:r>
        <w:t xml:space="preserve">, </w:t>
      </w:r>
      <w:hyperlink r:id="rId31" w:tgtFrame="ChangingDocument" w:history="1">
        <w:r w:rsidRPr="00FE7BF3">
          <w:rPr>
            <w:rStyle w:val="a5"/>
          </w:rPr>
          <w:t>от 31.12.2014 № 1400</w:t>
        </w:r>
      </w:hyperlink>
      <w:r>
        <w:t>,</w:t>
      </w:r>
      <w:proofErr w:type="gramEnd"/>
      <w:r>
        <w:t xml:space="preserve"> </w:t>
      </w:r>
      <w:hyperlink r:id="rId32" w:tgtFrame="ChangingDocument" w:history="1">
        <w:r w:rsidRPr="00D56ED6">
          <w:rPr>
            <w:rStyle w:val="a5"/>
          </w:rPr>
          <w:t>от 21.10.2015 № 1050</w:t>
        </w:r>
      </w:hyperlink>
      <w:r>
        <w:t xml:space="preserve">, </w:t>
      </w:r>
      <w:hyperlink r:id="rId33" w:tgtFrame="Logical" w:history="1">
        <w:r w:rsidRPr="00B85F1F">
          <w:rPr>
            <w:rStyle w:val="a5"/>
          </w:rPr>
          <w:t>от 05.04.2016 № 282</w:t>
        </w:r>
      </w:hyperlink>
      <w:r>
        <w:t xml:space="preserve">, </w:t>
      </w:r>
      <w:hyperlink r:id="rId34" w:tgtFrame="Logical" w:history="1">
        <w:r w:rsidRPr="00EA1948">
          <w:rPr>
            <w:rStyle w:val="a5"/>
          </w:rPr>
          <w:t>от 15.07.2016 № 625</w:t>
        </w:r>
      </w:hyperlink>
      <w:r>
        <w:t xml:space="preserve">, </w:t>
      </w:r>
      <w:hyperlink r:id="rId35" w:tgtFrame="ChangingDocument" w:history="1">
        <w:r w:rsidRPr="008C3F1D">
          <w:rPr>
            <w:rStyle w:val="a5"/>
          </w:rPr>
          <w:t>от 27.12.2016 № 1176</w:t>
        </w:r>
      </w:hyperlink>
      <w:r>
        <w:rPr>
          <w:rStyle w:val="a5"/>
        </w:rPr>
        <w:t xml:space="preserve">, </w:t>
      </w:r>
      <w:hyperlink r:id="rId36" w:tgtFrame="Logical" w:history="1">
        <w:r w:rsidRPr="00C30211">
          <w:rPr>
            <w:rStyle w:val="a5"/>
          </w:rPr>
          <w:t>от 18.08.2017 № 694</w:t>
        </w:r>
      </w:hyperlink>
      <w:r>
        <w:rPr>
          <w:rStyle w:val="a5"/>
        </w:rPr>
        <w:t xml:space="preserve">, </w:t>
      </w:r>
      <w:hyperlink r:id="rId37" w:tgtFrame="Logical" w:history="1">
        <w:r w:rsidRPr="00066D19">
          <w:rPr>
            <w:rStyle w:val="a5"/>
          </w:rPr>
          <w:t>от 26.12.2017 № 1112</w:t>
        </w:r>
      </w:hyperlink>
      <w:r>
        <w:rPr>
          <w:rStyle w:val="a5"/>
        </w:rPr>
        <w:t xml:space="preserve">, </w:t>
      </w:r>
      <w:hyperlink r:id="rId38" w:tgtFrame="Logical" w:history="1">
        <w:r w:rsidRPr="00C66295">
          <w:rPr>
            <w:rStyle w:val="a5"/>
          </w:rPr>
          <w:t>от 01.03.2018 № 139</w:t>
        </w:r>
      </w:hyperlink>
      <w:r>
        <w:rPr>
          <w:rStyle w:val="a5"/>
        </w:rPr>
        <w:t xml:space="preserve">, </w:t>
      </w:r>
      <w:hyperlink r:id="rId39" w:tgtFrame="Logical" w:history="1">
        <w:r w:rsidRPr="00DD5DD1">
          <w:rPr>
            <w:rStyle w:val="a5"/>
          </w:rPr>
          <w:t>от 13.08.2018 № 600</w:t>
        </w:r>
      </w:hyperlink>
      <w:r>
        <w:rPr>
          <w:rStyle w:val="a5"/>
        </w:rPr>
        <w:t xml:space="preserve">, </w:t>
      </w:r>
      <w:hyperlink r:id="rId40" w:tgtFrame="ChangingDocument" w:history="1">
        <w:r w:rsidRPr="0071125E">
          <w:rPr>
            <w:rStyle w:val="a5"/>
          </w:rPr>
          <w:t>от 01.10.2018 № 735</w:t>
        </w:r>
      </w:hyperlink>
      <w:r>
        <w:rPr>
          <w:rStyle w:val="a5"/>
        </w:rPr>
        <w:t xml:space="preserve">, </w:t>
      </w:r>
      <w:hyperlink r:id="rId41" w:tgtFrame="Logical" w:history="1">
        <w:r w:rsidRPr="00BC0497">
          <w:rPr>
            <w:rStyle w:val="a5"/>
          </w:rPr>
          <w:t>от 06.12.2018 № 889</w:t>
        </w:r>
      </w:hyperlink>
      <w:r>
        <w:rPr>
          <w:rStyle w:val="a5"/>
        </w:rPr>
        <w:t xml:space="preserve">, </w:t>
      </w:r>
      <w:hyperlink r:id="rId42" w:tgtFrame="Logical" w:history="1">
        <w:r w:rsidRPr="00446E24">
          <w:rPr>
            <w:rStyle w:val="a5"/>
          </w:rPr>
          <w:t>от 27.12.2018 № 995</w:t>
        </w:r>
      </w:hyperlink>
      <w:r>
        <w:t xml:space="preserve">, </w:t>
      </w:r>
      <w:hyperlink r:id="rId43" w:tgtFrame="ChangingDocument" w:history="1">
        <w:r w:rsidRPr="0025417F">
          <w:rPr>
            <w:rStyle w:val="a5"/>
          </w:rPr>
          <w:t>17.01.2019 № 11</w:t>
        </w:r>
      </w:hyperlink>
      <w:r w:rsidR="00975C78">
        <w:t xml:space="preserve">, </w:t>
      </w:r>
      <w:hyperlink r:id="rId44" w:tgtFrame="ChangingDocument" w:history="1">
        <w:r w:rsidR="00975C78" w:rsidRPr="00975C78">
          <w:rPr>
            <w:rStyle w:val="a5"/>
          </w:rPr>
          <w:t>от 17.01.2020 № 19</w:t>
        </w:r>
      </w:hyperlink>
      <w:r w:rsidR="00975C78">
        <w:t>)</w:t>
      </w:r>
    </w:p>
    <w:p w:rsidR="0025417F" w:rsidRDefault="0025417F" w:rsidP="0025417F">
      <w:pPr>
        <w:pStyle w:val="text"/>
        <w:jc w:val="center"/>
      </w:pPr>
    </w:p>
    <w:p w:rsidR="0025417F" w:rsidRDefault="0025417F" w:rsidP="0025417F">
      <w:pPr>
        <w:pStyle w:val="text"/>
      </w:pPr>
      <w:r w:rsidRPr="007437BE">
        <w:t xml:space="preserve">В соответствии с </w:t>
      </w:r>
      <w:hyperlink r:id="rId45" w:tgtFrame="Logical" w:history="1">
        <w:r w:rsidRPr="007437BE">
          <w:rPr>
            <w:rStyle w:val="a5"/>
          </w:rPr>
          <w:t>Законом Владимирской области от 27.10.2005 № 151-ОЗ</w:t>
        </w:r>
      </w:hyperlink>
      <w:r w:rsidRPr="007437BE">
        <w:t xml:space="preserve"> «О системе</w:t>
      </w:r>
      <w:r>
        <w:t xml:space="preserve"> </w:t>
      </w:r>
      <w:r w:rsidRPr="007437BE">
        <w:t>исполнительных органов государственной власти Владимирской области»</w:t>
      </w:r>
      <w:r>
        <w:t xml:space="preserve"> </w:t>
      </w:r>
      <w:r w:rsidRPr="007437BE">
        <w:t>постановляю:</w:t>
      </w:r>
    </w:p>
    <w:p w:rsidR="0025417F" w:rsidRDefault="0025417F" w:rsidP="0025417F">
      <w:pPr>
        <w:pStyle w:val="text"/>
      </w:pPr>
      <w:r>
        <w:t xml:space="preserve">(в редакции постановления администрации Владимирской области </w:t>
      </w:r>
      <w:hyperlink r:id="rId46" w:tgtFrame="ChangingDocument" w:history="1">
        <w:r w:rsidRPr="00FE7BF3">
          <w:rPr>
            <w:rStyle w:val="a5"/>
          </w:rPr>
          <w:t>от 31.12.2014 № 1400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(преамбула в редакции </w:t>
      </w:r>
      <w:hyperlink r:id="rId47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Default="0025417F" w:rsidP="0025417F">
      <w:pPr>
        <w:pStyle w:val="text"/>
      </w:pPr>
    </w:p>
    <w:p w:rsidR="0025417F" w:rsidRDefault="0025417F" w:rsidP="0025417F">
      <w:pPr>
        <w:pStyle w:val="text"/>
      </w:pPr>
      <w:r>
        <w:t>1. Утвердить Положение о департаменте природопользования и охраны окружающей среды администрации Владимирской области (прилагается).</w:t>
      </w:r>
    </w:p>
    <w:p w:rsidR="0025417F" w:rsidRDefault="0025417F" w:rsidP="0025417F">
      <w:pPr>
        <w:pStyle w:val="text"/>
      </w:pPr>
    </w:p>
    <w:p w:rsidR="0025417F" w:rsidRDefault="0025417F" w:rsidP="0025417F">
      <w:pPr>
        <w:pStyle w:val="text"/>
      </w:pPr>
      <w:r>
        <w:t>2. Признать утратившими силу:</w:t>
      </w:r>
    </w:p>
    <w:p w:rsidR="0025417F" w:rsidRDefault="0025417F" w:rsidP="0025417F">
      <w:pPr>
        <w:pStyle w:val="text"/>
      </w:pPr>
      <w:r>
        <w:t xml:space="preserve">- постановление Губернатора области </w:t>
      </w:r>
      <w:hyperlink r:id="rId48" w:history="1">
        <w:r>
          <w:rPr>
            <w:rStyle w:val="a5"/>
          </w:rPr>
          <w:t>от 08.01.2002 № 1</w:t>
        </w:r>
      </w:hyperlink>
      <w:r>
        <w:t xml:space="preserve"> «Об утверждении Положения о департаменте природопользования и охраны окружающей среды администрации Владимирской области»;</w:t>
      </w:r>
    </w:p>
    <w:p w:rsidR="0025417F" w:rsidRDefault="0025417F" w:rsidP="0025417F">
      <w:pPr>
        <w:pStyle w:val="text"/>
      </w:pPr>
      <w:r>
        <w:t xml:space="preserve">- постановление Губернатора области </w:t>
      </w:r>
      <w:hyperlink r:id="rId49" w:history="1">
        <w:r>
          <w:rPr>
            <w:rStyle w:val="a5"/>
          </w:rPr>
          <w:t>от 22.05.2003 № 271</w:t>
        </w:r>
      </w:hyperlink>
      <w:r>
        <w:t xml:space="preserve"> «О внесении дополнения в постановление Губернатора области от 08.01.2002 г. № 1 «Об утверждении Положения о департаменте природопользования и охраны окружающей среды администрации Владимирской области»;</w:t>
      </w:r>
    </w:p>
    <w:p w:rsidR="0025417F" w:rsidRDefault="0025417F" w:rsidP="0025417F">
      <w:pPr>
        <w:pStyle w:val="text"/>
      </w:pPr>
      <w:r>
        <w:t xml:space="preserve">- постановление Губернатора Владимирской области </w:t>
      </w:r>
      <w:hyperlink r:id="rId50" w:history="1">
        <w:r>
          <w:rPr>
            <w:rStyle w:val="a5"/>
          </w:rPr>
          <w:t>от 29.10.2004 № 571</w:t>
        </w:r>
      </w:hyperlink>
      <w:r>
        <w:t xml:space="preserve"> «О внесении изменений в постановление Губернатора области от 08.01.2002 № 1 «Об утверждении Положения о департаменте природопользования и охраны окружающей среды администрации Владимирской области» и признании </w:t>
      </w:r>
      <w:proofErr w:type="gramStart"/>
      <w:r>
        <w:t>утратившими</w:t>
      </w:r>
      <w:proofErr w:type="gramEnd"/>
      <w:r>
        <w:t xml:space="preserve"> силу отдельных постановлений Губернатора области»;</w:t>
      </w:r>
    </w:p>
    <w:p w:rsidR="0025417F" w:rsidRDefault="0025417F" w:rsidP="0025417F">
      <w:pPr>
        <w:pStyle w:val="text"/>
      </w:pPr>
      <w:r>
        <w:lastRenderedPageBreak/>
        <w:t xml:space="preserve">- пункт 1 постановления Губернатора области </w:t>
      </w:r>
      <w:hyperlink r:id="rId51" w:history="1">
        <w:r>
          <w:rPr>
            <w:rStyle w:val="a5"/>
          </w:rPr>
          <w:t>от 15.07.2002 № 361</w:t>
        </w:r>
      </w:hyperlink>
      <w:r>
        <w:t xml:space="preserve"> «Об осуществлении государственного экологического контроля на территории Владимирский области».</w:t>
      </w:r>
    </w:p>
    <w:p w:rsidR="0025417F" w:rsidRDefault="0025417F" w:rsidP="0025417F">
      <w:pPr>
        <w:pStyle w:val="text"/>
      </w:pPr>
    </w:p>
    <w:p w:rsidR="0025417F" w:rsidRDefault="0025417F" w:rsidP="0025417F">
      <w:pPr>
        <w:pStyle w:val="text"/>
      </w:pPr>
      <w:r w:rsidRPr="00446E24">
        <w:rPr>
          <w:iCs/>
        </w:rPr>
        <w:t xml:space="preserve">3. </w:t>
      </w:r>
      <w:proofErr w:type="gramStart"/>
      <w:r w:rsidRPr="00446E24">
        <w:rPr>
          <w:iCs/>
        </w:rPr>
        <w:t>Контроль за</w:t>
      </w:r>
      <w:proofErr w:type="gramEnd"/>
      <w:r w:rsidRPr="00446E24">
        <w:rPr>
          <w:iCs/>
        </w:rPr>
        <w:t xml:space="preserve"> исполнением настоящего постановления возложить на заместителя Губернатора области, курирующего вопросы развития инфраструктуры, ЖКХ и энергетики.</w:t>
      </w:r>
      <w:r w:rsidRPr="00446E24">
        <w:t xml:space="preserve"> </w:t>
      </w:r>
    </w:p>
    <w:p w:rsidR="0025417F" w:rsidRDefault="0025417F" w:rsidP="0025417F">
      <w:pPr>
        <w:pStyle w:val="text"/>
      </w:pPr>
      <w:r>
        <w:t>(</w:t>
      </w:r>
      <w:proofErr w:type="gramStart"/>
      <w:r>
        <w:t>в</w:t>
      </w:r>
      <w:proofErr w:type="gramEnd"/>
      <w:r>
        <w:t xml:space="preserve"> редакции постановления Губернатора Владимирской области </w:t>
      </w:r>
      <w:hyperlink r:id="rId52" w:tgtFrame="ChangingDocument" w:history="1">
        <w:r w:rsidRPr="00C06901">
          <w:rPr>
            <w:rStyle w:val="a5"/>
          </w:rPr>
          <w:t>от 29.11.2012 № 1341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постановления администрации Владимирской области </w:t>
      </w:r>
      <w:hyperlink r:id="rId53" w:tgtFrame="Logical" w:history="1">
        <w:r w:rsidRPr="00B85F1F">
          <w:rPr>
            <w:rStyle w:val="a5"/>
          </w:rPr>
          <w:t>от 05.04.2016 № 282</w:t>
        </w:r>
      </w:hyperlink>
      <w:r>
        <w:t>)</w:t>
      </w:r>
    </w:p>
    <w:p w:rsidR="0025417F" w:rsidRDefault="0025417F" w:rsidP="0025417F">
      <w:pPr>
        <w:pStyle w:val="text"/>
      </w:pPr>
      <w:r w:rsidRPr="00446E24">
        <w:t xml:space="preserve">(в редакции </w:t>
      </w:r>
      <w:hyperlink r:id="rId54" w:tgtFrame="Logical" w:history="1">
        <w:r w:rsidRPr="00446E24">
          <w:rPr>
            <w:rStyle w:val="a5"/>
          </w:rPr>
          <w:t>постановления администрации Владимирской области от 27.12.201</w:t>
        </w:r>
        <w:r>
          <w:rPr>
            <w:rStyle w:val="a5"/>
          </w:rPr>
          <w:t>8</w:t>
        </w:r>
        <w:r w:rsidRPr="00446E24">
          <w:rPr>
            <w:rStyle w:val="a5"/>
          </w:rPr>
          <w:t xml:space="preserve"> № 995</w:t>
        </w:r>
      </w:hyperlink>
      <w:r w:rsidRPr="00446E24">
        <w:t>)</w:t>
      </w:r>
    </w:p>
    <w:p w:rsidR="0025417F" w:rsidRDefault="0025417F" w:rsidP="0025417F">
      <w:pPr>
        <w:pStyle w:val="text"/>
      </w:pPr>
      <w:r>
        <w:t>4. Настоящее постановление вступает в силу со дня официального опубликования.</w:t>
      </w:r>
    </w:p>
    <w:p w:rsidR="0025417F" w:rsidRDefault="0025417F" w:rsidP="000D3F62">
      <w:pPr>
        <w:pStyle w:val="text"/>
        <w:jc w:val="right"/>
      </w:pPr>
    </w:p>
    <w:p w:rsidR="0025417F" w:rsidRDefault="0025417F" w:rsidP="000D3F62">
      <w:pPr>
        <w:pStyle w:val="text"/>
        <w:jc w:val="right"/>
      </w:pPr>
    </w:p>
    <w:p w:rsidR="0025417F" w:rsidRDefault="0025417F" w:rsidP="000D3F62">
      <w:pPr>
        <w:pStyle w:val="text"/>
        <w:jc w:val="right"/>
      </w:pPr>
    </w:p>
    <w:p w:rsidR="000D3F62" w:rsidRPr="000D3F62" w:rsidRDefault="000D3F62" w:rsidP="000D3F62">
      <w:pPr>
        <w:pStyle w:val="text"/>
        <w:tabs>
          <w:tab w:val="left" w:pos="3224"/>
          <w:tab w:val="left" w:pos="6014"/>
        </w:tabs>
        <w:ind w:left="-136"/>
        <w:jc w:val="right"/>
      </w:pPr>
      <w:r>
        <w:t>Губернатор области</w:t>
      </w:r>
    </w:p>
    <w:p w:rsidR="000D3F62" w:rsidRDefault="000D3F62" w:rsidP="000D3F62">
      <w:pPr>
        <w:pStyle w:val="text"/>
        <w:tabs>
          <w:tab w:val="left" w:pos="3224"/>
          <w:tab w:val="left" w:pos="6014"/>
        </w:tabs>
        <w:ind w:left="-136"/>
        <w:jc w:val="right"/>
      </w:pPr>
      <w:r>
        <w:t>Н.В. Виноградов</w:t>
      </w:r>
    </w:p>
    <w:p w:rsidR="0025417F" w:rsidRPr="005B0A88" w:rsidRDefault="0025417F" w:rsidP="000D3F62">
      <w:pPr>
        <w:pStyle w:val="text"/>
        <w:jc w:val="right"/>
      </w:pPr>
    </w:p>
    <w:p w:rsidR="000D3F62" w:rsidRPr="005B0A88" w:rsidRDefault="000D3F62" w:rsidP="000D3F62">
      <w:pPr>
        <w:pStyle w:val="text"/>
        <w:jc w:val="right"/>
      </w:pPr>
    </w:p>
    <w:p w:rsidR="000D3F62" w:rsidRPr="005B0A88" w:rsidRDefault="000D3F62" w:rsidP="000D3F62">
      <w:pPr>
        <w:pStyle w:val="text"/>
        <w:jc w:val="right"/>
      </w:pPr>
    </w:p>
    <w:p w:rsidR="0025417F" w:rsidRPr="005B0A88" w:rsidRDefault="000D3F62" w:rsidP="000D3F62">
      <w:pPr>
        <w:pStyle w:val="text"/>
        <w:jc w:val="right"/>
      </w:pPr>
      <w:r>
        <w:t>Приложение к постановлению</w:t>
      </w:r>
    </w:p>
    <w:p w:rsidR="0025417F" w:rsidRPr="005B0A88" w:rsidRDefault="000D3F62" w:rsidP="000D3F62">
      <w:pPr>
        <w:pStyle w:val="text"/>
        <w:jc w:val="right"/>
      </w:pPr>
      <w:r>
        <w:t>Губернатора области</w:t>
      </w:r>
    </w:p>
    <w:p w:rsidR="0025417F" w:rsidRPr="005B0A88" w:rsidRDefault="0025417F" w:rsidP="000D3F62">
      <w:pPr>
        <w:pStyle w:val="text"/>
        <w:jc w:val="right"/>
      </w:pPr>
      <w:r>
        <w:t>от 01.02.2006 № 63</w:t>
      </w:r>
    </w:p>
    <w:p w:rsidR="000D3F62" w:rsidRPr="005B0A88" w:rsidRDefault="000D3F62" w:rsidP="000D3F62">
      <w:pPr>
        <w:pStyle w:val="text"/>
        <w:jc w:val="right"/>
      </w:pPr>
    </w:p>
    <w:p w:rsidR="0025417F" w:rsidRDefault="0025417F" w:rsidP="000D3F62">
      <w:pPr>
        <w:pStyle w:val="text"/>
        <w:jc w:val="right"/>
      </w:pPr>
      <w:r>
        <w:t xml:space="preserve">(в редакции </w:t>
      </w:r>
      <w:hyperlink r:id="rId55" w:tgtFrame="Logical" w:history="1">
        <w:r w:rsidRPr="00C30211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C30211">
          <w:rPr>
            <w:rStyle w:val="a5"/>
          </w:rPr>
          <w:t xml:space="preserve"> администрации Владимирской области от 18.08.2017 № 694</w:t>
        </w:r>
      </w:hyperlink>
      <w:r w:rsidRPr="00C30211">
        <w:t>)</w:t>
      </w:r>
    </w:p>
    <w:p w:rsidR="0025417F" w:rsidRDefault="0025417F" w:rsidP="000D3F62">
      <w:pPr>
        <w:pStyle w:val="text"/>
        <w:tabs>
          <w:tab w:val="left" w:pos="11280"/>
        </w:tabs>
        <w:jc w:val="right"/>
      </w:pPr>
      <w:r>
        <w:t xml:space="preserve">(в редакции </w:t>
      </w:r>
      <w:hyperlink r:id="rId56" w:tgtFrame="Logical" w:history="1">
        <w:r w:rsidRPr="00066D19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066D19">
          <w:rPr>
            <w:rStyle w:val="a5"/>
          </w:rPr>
          <w:t xml:space="preserve"> администрации Владимирской области от 26.12.2017 № 1112</w:t>
        </w:r>
      </w:hyperlink>
      <w:hyperlink r:id="rId57" w:tgtFrame="Logical" w:history="1">
        <w:r w:rsidRPr="00066D19">
          <w:rPr>
            <w:rStyle w:val="a5"/>
          </w:rPr>
          <w:t>)</w:t>
        </w:r>
      </w:hyperlink>
    </w:p>
    <w:p w:rsidR="0025417F" w:rsidRPr="00C66295" w:rsidRDefault="0025417F" w:rsidP="000D3F62">
      <w:pPr>
        <w:pStyle w:val="text"/>
        <w:jc w:val="right"/>
      </w:pPr>
      <w:r w:rsidRPr="00C66295">
        <w:t xml:space="preserve">(в редакции </w:t>
      </w:r>
      <w:hyperlink r:id="rId58" w:tgtFrame="Logical" w:history="1">
        <w:r w:rsidRPr="00C66295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C66295">
          <w:rPr>
            <w:rStyle w:val="a5"/>
          </w:rPr>
          <w:t xml:space="preserve"> администрации Владимирской области от 01.03.2018 № 139</w:t>
        </w:r>
      </w:hyperlink>
      <w:hyperlink r:id="rId59" w:tgtFrame="Logical" w:history="1">
        <w:r w:rsidRPr="00C66295">
          <w:rPr>
            <w:rStyle w:val="a5"/>
          </w:rPr>
          <w:t>)</w:t>
        </w:r>
      </w:hyperlink>
    </w:p>
    <w:p w:rsidR="0025417F" w:rsidRPr="00DD5DD1" w:rsidRDefault="0025417F" w:rsidP="000D3F62">
      <w:pPr>
        <w:pStyle w:val="text"/>
        <w:tabs>
          <w:tab w:val="left" w:pos="2535"/>
        </w:tabs>
        <w:jc w:val="right"/>
      </w:pPr>
      <w:r w:rsidRPr="00DD5DD1">
        <w:t xml:space="preserve">(в редакции </w:t>
      </w:r>
      <w:hyperlink r:id="rId60" w:tgtFrame="Logical" w:history="1">
        <w:r w:rsidRPr="00DD5DD1">
          <w:rPr>
            <w:rStyle w:val="a5"/>
          </w:rPr>
          <w:t>постановления администрации Владимирской области от 13.08.2018 № 600</w:t>
        </w:r>
      </w:hyperlink>
      <w:r w:rsidRPr="00DD5DD1">
        <w:t>)</w:t>
      </w:r>
    </w:p>
    <w:p w:rsidR="0025417F" w:rsidRPr="005B0A88" w:rsidRDefault="0025417F" w:rsidP="0025417F">
      <w:pPr>
        <w:pStyle w:val="text"/>
        <w:tabs>
          <w:tab w:val="left" w:pos="1080"/>
        </w:tabs>
      </w:pPr>
    </w:p>
    <w:p w:rsidR="0025417F" w:rsidRDefault="0025417F" w:rsidP="0025417F">
      <w:pPr>
        <w:pStyle w:val="section"/>
      </w:pPr>
      <w:r>
        <w:rPr>
          <w:b/>
          <w:bCs/>
        </w:rPr>
        <w:t>Положение о департаменте природопользования и охраны окружающей среды администрации Владимирской области</w:t>
      </w:r>
    </w:p>
    <w:p w:rsidR="0025417F" w:rsidRDefault="0025417F" w:rsidP="0025417F">
      <w:pPr>
        <w:pStyle w:val="article"/>
        <w:rPr>
          <w:b/>
          <w:bCs/>
        </w:rPr>
      </w:pPr>
    </w:p>
    <w:p w:rsidR="0025417F" w:rsidRDefault="0025417F" w:rsidP="0025417F">
      <w:pPr>
        <w:pStyle w:val="article"/>
      </w:pPr>
      <w:r>
        <w:rPr>
          <w:b/>
          <w:bCs/>
        </w:rPr>
        <w:t>1. ОБЩИЕ ПОЛОЖЕНИЯ</w:t>
      </w:r>
    </w:p>
    <w:p w:rsidR="0025417F" w:rsidRDefault="0025417F" w:rsidP="0025417F">
      <w:pPr>
        <w:pStyle w:val="text"/>
      </w:pPr>
    </w:p>
    <w:p w:rsidR="0025417F" w:rsidRDefault="0025417F" w:rsidP="0025417F">
      <w:pPr>
        <w:pStyle w:val="text"/>
      </w:pPr>
      <w:r>
        <w:t xml:space="preserve">1.1. Департамент природопользования и охраны окружающей среды администрации Владимирской области (далее - Департамент) является </w:t>
      </w:r>
      <w:r w:rsidRPr="004872FE">
        <w:rPr>
          <w:rFonts w:cs="Arial"/>
        </w:rPr>
        <w:t>органом исполнительной власти области</w:t>
      </w:r>
      <w:r>
        <w:t>, проводящим государственную политику в сфере природопользования и охраны окружающей среды по полномочиям, возложенным на администрацию области, и осуществляющим исполнительно-распорядительные функции в данной сфере деятельности на всей территории области.</w:t>
      </w:r>
    </w:p>
    <w:p w:rsidR="0025417F" w:rsidRDefault="0025417F" w:rsidP="0025417F">
      <w:pPr>
        <w:pStyle w:val="text"/>
      </w:pPr>
      <w:r>
        <w:t>(</w:t>
      </w:r>
      <w:proofErr w:type="gramStart"/>
      <w:r>
        <w:t>в</w:t>
      </w:r>
      <w:proofErr w:type="gramEnd"/>
      <w:r>
        <w:t xml:space="preserve"> редакции постановления администрации Владимирской области </w:t>
      </w:r>
      <w:hyperlink r:id="rId61" w:tgtFrame="ChangingDocument" w:history="1">
        <w:r w:rsidRPr="00FE7BF3">
          <w:rPr>
            <w:rStyle w:val="a5"/>
          </w:rPr>
          <w:t>от 31.12.2014 № 1400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Департамент является правопреемником Государственного экологического фонда Владимирской области, Устав которого был утвержден решением Законодательного Собрания Владимирской области </w:t>
      </w:r>
      <w:hyperlink r:id="rId62" w:history="1">
        <w:r>
          <w:rPr>
            <w:rStyle w:val="a5"/>
          </w:rPr>
          <w:t>от 23.09.98 № 283</w:t>
        </w:r>
      </w:hyperlink>
      <w:r>
        <w:t xml:space="preserve"> в редакции Постановления Законодательного Собрания Владимирской области </w:t>
      </w:r>
      <w:hyperlink r:id="rId63" w:history="1">
        <w:r>
          <w:rPr>
            <w:rStyle w:val="a5"/>
          </w:rPr>
          <w:t>от 25.04.2001 № 150.</w:t>
        </w:r>
      </w:hyperlink>
    </w:p>
    <w:p w:rsidR="0025417F" w:rsidRDefault="0025417F" w:rsidP="0025417F">
      <w:pPr>
        <w:pStyle w:val="text"/>
      </w:pPr>
      <w:r w:rsidRPr="0025417F">
        <w:rPr>
          <w:iCs/>
        </w:rPr>
        <w:lastRenderedPageBreak/>
        <w:t>1.2. Департамент функционально подчиняется заместителю Губернатора области, курирующему вопросы развития инфраструктуры, ЖКХ и энергетики</w:t>
      </w:r>
      <w:proofErr w:type="gramStart"/>
      <w:r w:rsidRPr="0025417F">
        <w:rPr>
          <w:iCs/>
        </w:rPr>
        <w:t>.</w:t>
      </w:r>
      <w:proofErr w:type="gramEnd"/>
      <w:r w:rsidRPr="0025417F">
        <w:t xml:space="preserve"> </w:t>
      </w:r>
      <w:r>
        <w:t>(</w:t>
      </w:r>
      <w:proofErr w:type="gramStart"/>
      <w:r>
        <w:t>в</w:t>
      </w:r>
      <w:proofErr w:type="gramEnd"/>
      <w:r>
        <w:t xml:space="preserve"> редакции </w:t>
      </w:r>
      <w:hyperlink r:id="rId64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65" w:tgtFrame="ChangingDocument" w:history="1">
        <w:r w:rsidRPr="0025417F">
          <w:rPr>
            <w:rStyle w:val="a5"/>
          </w:rPr>
          <w:t>постановления администрации Владимирской области от 17.01.2019 № 11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1.3. Департамент в своей деятельности руководствуется </w:t>
      </w:r>
      <w:hyperlink r:id="rId66" w:history="1">
        <w:r>
          <w:rPr>
            <w:rStyle w:val="a5"/>
          </w:rPr>
          <w:t>Конституцией</w:t>
        </w:r>
      </w:hyperlink>
      <w:r>
        <w:t xml:space="preserve"> Российской Федерации, федеральными конституционными законами, федеральными законами, указами и распоряжениями Президента Российской Федерации, постановлениями и распоряжениями Правительства Российской Федерации, </w:t>
      </w:r>
      <w:hyperlink r:id="rId67" w:history="1">
        <w:r>
          <w:rPr>
            <w:rStyle w:val="a5"/>
          </w:rPr>
          <w:t>Уставом</w:t>
        </w:r>
      </w:hyperlink>
      <w:r>
        <w:t xml:space="preserve"> области, законами Владимирской области, </w:t>
      </w:r>
      <w:r w:rsidRPr="004872FE">
        <w:rPr>
          <w:rFonts w:cs="Arial"/>
        </w:rPr>
        <w:t>указами и распоряжениями Губернатора области, постановлениями и распоряжениями администрации области</w:t>
      </w:r>
      <w:r>
        <w:t>, другими нормативными правовыми актами, а также настоящим Положением.</w:t>
      </w:r>
    </w:p>
    <w:p w:rsidR="0025417F" w:rsidRDefault="0025417F" w:rsidP="0025417F">
      <w:pPr>
        <w:pStyle w:val="text"/>
      </w:pPr>
      <w:r>
        <w:t>(</w:t>
      </w:r>
      <w:proofErr w:type="gramStart"/>
      <w:r>
        <w:t>в</w:t>
      </w:r>
      <w:proofErr w:type="gramEnd"/>
      <w:r>
        <w:t xml:space="preserve"> редакции постановления Губернатора Владимирской области </w:t>
      </w:r>
      <w:hyperlink r:id="rId68" w:tgtFrame="Logical" w:history="1">
        <w:r w:rsidRPr="003825FF">
          <w:rPr>
            <w:rStyle w:val="a5"/>
          </w:rPr>
          <w:t>от 26.05.2014 № 546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постановления администрации Владимирской области </w:t>
      </w:r>
      <w:hyperlink r:id="rId69" w:tgtFrame="ChangingDocument" w:history="1">
        <w:r w:rsidRPr="00FE7BF3">
          <w:rPr>
            <w:rStyle w:val="a5"/>
          </w:rPr>
          <w:t>от 31.12.2014 № 1400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1.4. </w:t>
      </w:r>
      <w:proofErr w:type="gramStart"/>
      <w:r>
        <w:t xml:space="preserve">Департамент в установленной сфере деятельности взаимодействует с федеральными органами исполнительной власти и их территориальными органами, </w:t>
      </w:r>
      <w:r w:rsidRPr="008B79B5">
        <w:t>органами</w:t>
      </w:r>
      <w:r>
        <w:t xml:space="preserve"> </w:t>
      </w:r>
      <w:r w:rsidRPr="008B79B5">
        <w:t>исполнительной власти области и структурными подразделениями администрации области</w:t>
      </w:r>
      <w:r>
        <w:t>, органами местного самоуправления, организациями различных форм собственности и общественными организациями.</w:t>
      </w:r>
      <w:proofErr w:type="gramEnd"/>
    </w:p>
    <w:p w:rsidR="0025417F" w:rsidRDefault="0025417F" w:rsidP="0025417F">
      <w:pPr>
        <w:pStyle w:val="text"/>
      </w:pPr>
      <w:r>
        <w:t>(</w:t>
      </w:r>
      <w:proofErr w:type="gramStart"/>
      <w:r>
        <w:t>в</w:t>
      </w:r>
      <w:proofErr w:type="gramEnd"/>
      <w:r>
        <w:t xml:space="preserve"> редакции постановления администрации Владимирской области </w:t>
      </w:r>
      <w:hyperlink r:id="rId70" w:tgtFrame="ChangingDocument" w:history="1">
        <w:r w:rsidRPr="00D56ED6">
          <w:rPr>
            <w:rStyle w:val="a5"/>
          </w:rPr>
          <w:t>от 21.10.2015 № 1050</w:t>
        </w:r>
      </w:hyperlink>
      <w:r>
        <w:t>)</w:t>
      </w:r>
    </w:p>
    <w:p w:rsidR="0025417F" w:rsidRDefault="0025417F" w:rsidP="0025417F">
      <w:pPr>
        <w:pStyle w:val="text"/>
      </w:pPr>
      <w:r>
        <w:t>1.5. Департамент может образовывать совещательный орган - коллегию.</w:t>
      </w:r>
    </w:p>
    <w:p w:rsidR="0025417F" w:rsidRDefault="0025417F" w:rsidP="0025417F">
      <w:pPr>
        <w:pStyle w:val="text"/>
      </w:pPr>
      <w:r>
        <w:t>1.6. Департамент является юридическим лицом, имеет самостоятельный баланс, лицевой счет в управлении Федерального казначейства по Владимирской области (счета в иных кредитных учреждениях, предусмотренных действующим законодательством), печать с изображением Государственного герба Российской Федерации и со своим наименованием, соответствующие печати, штампы и бланки.</w:t>
      </w:r>
    </w:p>
    <w:p w:rsidR="0025417F" w:rsidRDefault="0025417F" w:rsidP="0025417F">
      <w:pPr>
        <w:pStyle w:val="text"/>
      </w:pPr>
      <w:r>
        <w:t xml:space="preserve">1.7. Департамент вправе от своего имени приобретать и осуществлять имущественные и неимущественные права, </w:t>
      </w:r>
      <w:proofErr w:type="gramStart"/>
      <w:r>
        <w:t>нести обязанности</w:t>
      </w:r>
      <w:proofErr w:type="gramEnd"/>
      <w:r>
        <w:t>, быть истцом и ответчиком в суде.</w:t>
      </w:r>
    </w:p>
    <w:p w:rsidR="0025417F" w:rsidRDefault="0025417F" w:rsidP="0025417F">
      <w:pPr>
        <w:pStyle w:val="text"/>
      </w:pPr>
      <w:r>
        <w:t>Имущество закрепляется за Департаментом на праве оперативного управления.</w:t>
      </w:r>
    </w:p>
    <w:p w:rsidR="0025417F" w:rsidRDefault="0025417F" w:rsidP="0025417F">
      <w:pPr>
        <w:pStyle w:val="text"/>
      </w:pPr>
      <w:r>
        <w:t>1.8. Место нахождения Департамента: 600000, г. Владимир, ул. Гагарина, дом 31.</w:t>
      </w:r>
    </w:p>
    <w:p w:rsidR="0025417F" w:rsidRDefault="0025417F" w:rsidP="0025417F">
      <w:pPr>
        <w:pStyle w:val="text"/>
      </w:pPr>
      <w:r>
        <w:t>1.9. Полное юридическое наименование: «Департамент природопользования и охраны окружающей среды администрации Владимирской области». Официальное сокращенное наименование: «Департамент природопользования»</w:t>
      </w:r>
    </w:p>
    <w:p w:rsidR="0025417F" w:rsidRDefault="0025417F" w:rsidP="0025417F">
      <w:pPr>
        <w:pStyle w:val="text"/>
      </w:pPr>
      <w:r>
        <w:t xml:space="preserve">(пункт в редакции постановления Губернатора Владимирской области </w:t>
      </w:r>
      <w:hyperlink r:id="rId71" w:history="1">
        <w:r>
          <w:rPr>
            <w:rStyle w:val="a5"/>
          </w:rPr>
          <w:t>от 21.01.2008 № 34</w:t>
        </w:r>
      </w:hyperlink>
      <w:r>
        <w:t>)</w:t>
      </w:r>
    </w:p>
    <w:p w:rsidR="0025417F" w:rsidRDefault="0025417F" w:rsidP="0025417F">
      <w:pPr>
        <w:pStyle w:val="text"/>
      </w:pPr>
    </w:p>
    <w:p w:rsidR="0025417F" w:rsidRDefault="0025417F" w:rsidP="0025417F">
      <w:pPr>
        <w:pStyle w:val="article"/>
      </w:pPr>
      <w:r>
        <w:rPr>
          <w:b/>
          <w:bCs/>
        </w:rPr>
        <w:t>2. ПОЛНОМОЧИЯ ДЕПАРТАМЕНТА</w:t>
      </w:r>
    </w:p>
    <w:p w:rsidR="0025417F" w:rsidRDefault="0025417F" w:rsidP="0025417F">
      <w:pPr>
        <w:pStyle w:val="text"/>
      </w:pPr>
      <w:r>
        <w:t xml:space="preserve">(раздел в редакции постановления Губернатора Владимирской области </w:t>
      </w:r>
      <w:hyperlink r:id="rId72" w:history="1">
        <w:r>
          <w:rPr>
            <w:rStyle w:val="a5"/>
          </w:rPr>
          <w:t>от 21.01.2008 № 34</w:t>
        </w:r>
      </w:hyperlink>
      <w:r>
        <w:t>)</w:t>
      </w:r>
    </w:p>
    <w:p w:rsidR="0025417F" w:rsidRDefault="0025417F" w:rsidP="0025417F">
      <w:pPr>
        <w:pStyle w:val="text"/>
      </w:pPr>
      <w:r>
        <w:t>Департамент отвечает за разработку и реализацию государственной политики в сфере природопользования и охраны окружающей среды по следующим блокам полномочий, возложенных на администрацию области:</w:t>
      </w:r>
    </w:p>
    <w:p w:rsidR="0025417F" w:rsidRDefault="0025417F" w:rsidP="0025417F">
      <w:pPr>
        <w:pStyle w:val="text"/>
      </w:pPr>
      <w:r>
        <w:t>2.1. Экономическое регулирование природопользования и охраны окружающей среды.</w:t>
      </w:r>
    </w:p>
    <w:p w:rsidR="0025417F" w:rsidRDefault="0025417F" w:rsidP="0025417F">
      <w:pPr>
        <w:pStyle w:val="text"/>
      </w:pPr>
      <w:r>
        <w:t xml:space="preserve">2.2. Регулирование отношений </w:t>
      </w:r>
      <w:proofErr w:type="spellStart"/>
      <w:r>
        <w:t>недропользования</w:t>
      </w:r>
      <w:proofErr w:type="spellEnd"/>
      <w:r>
        <w:t>.</w:t>
      </w:r>
    </w:p>
    <w:p w:rsidR="0025417F" w:rsidRDefault="0025417F" w:rsidP="0025417F">
      <w:pPr>
        <w:pStyle w:val="text"/>
      </w:pPr>
      <w:r>
        <w:t>2.3. Организация рационального использования и охраны водных объектов и обеспечение безопасности гидротехнических сооружений.</w:t>
      </w:r>
    </w:p>
    <w:p w:rsidR="0025417F" w:rsidRDefault="0025417F" w:rsidP="0025417F">
      <w:pPr>
        <w:pStyle w:val="text"/>
      </w:pPr>
      <w:r>
        <w:t>2.4. Обеспечение экологической безопасности.</w:t>
      </w:r>
    </w:p>
    <w:p w:rsidR="0025417F" w:rsidRDefault="0025417F" w:rsidP="0025417F">
      <w:pPr>
        <w:pStyle w:val="text"/>
      </w:pPr>
      <w:r>
        <w:lastRenderedPageBreak/>
        <w:t>2.5. Экологическое просвещение населения.</w:t>
      </w:r>
    </w:p>
    <w:p w:rsidR="0025417F" w:rsidRDefault="0025417F" w:rsidP="0025417F">
      <w:pPr>
        <w:pStyle w:val="text"/>
      </w:pPr>
      <w:r w:rsidRPr="00E76DE4">
        <w:rPr>
          <w:rFonts w:cs="Arial"/>
          <w:iCs/>
        </w:rPr>
        <w:t>2.6. Р</w:t>
      </w:r>
      <w:r w:rsidRPr="00E76DE4">
        <w:rPr>
          <w:rFonts w:cs="Arial"/>
        </w:rPr>
        <w:t>егиональный государственный экологический надзор при осуществлении хозяйственной и (или) иной деятельности с использованием объектов, подлежащих государственному экологическому надзору, за исключением объектов, подлежащих федеральному государственному экологическому надзору.</w:t>
      </w:r>
      <w:r>
        <w:t xml:space="preserve"> 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73" w:tgtFrame="Logical" w:history="1">
        <w:r w:rsidRPr="003825FF">
          <w:rPr>
            <w:rStyle w:val="a5"/>
          </w:rPr>
          <w:t>от 26.05.2014 № 546</w:t>
        </w:r>
      </w:hyperlink>
      <w:r>
        <w:t>)</w:t>
      </w:r>
    </w:p>
    <w:p w:rsidR="0025417F" w:rsidRPr="00C30211" w:rsidRDefault="0025417F" w:rsidP="0025417F">
      <w:pPr>
        <w:pStyle w:val="text"/>
      </w:pPr>
      <w:r w:rsidRPr="00C30211">
        <w:t xml:space="preserve">(в редакции </w:t>
      </w:r>
      <w:hyperlink r:id="rId74" w:tgtFrame="Logical" w:history="1">
        <w:r w:rsidRPr="00C30211">
          <w:rPr>
            <w:rStyle w:val="a5"/>
          </w:rPr>
          <w:t>постановления администрации Владимирской области от 18.08.2017 № 694</w:t>
        </w:r>
      </w:hyperlink>
      <w:r w:rsidRPr="00C30211">
        <w:t>)</w:t>
      </w:r>
    </w:p>
    <w:p w:rsidR="0025417F" w:rsidRDefault="0025417F" w:rsidP="0025417F">
      <w:pPr>
        <w:pStyle w:val="text"/>
      </w:pPr>
    </w:p>
    <w:p w:rsidR="0025417F" w:rsidRDefault="0025417F" w:rsidP="0025417F">
      <w:pPr>
        <w:pStyle w:val="text"/>
        <w:ind w:firstLine="0"/>
      </w:pPr>
    </w:p>
    <w:p w:rsidR="0025417F" w:rsidRDefault="0025417F" w:rsidP="0025417F">
      <w:pPr>
        <w:pStyle w:val="text"/>
      </w:pPr>
    </w:p>
    <w:p w:rsidR="0025417F" w:rsidRDefault="0025417F" w:rsidP="0025417F">
      <w:pPr>
        <w:pStyle w:val="article"/>
      </w:pPr>
      <w:r>
        <w:rPr>
          <w:b/>
          <w:bCs/>
        </w:rPr>
        <w:t>3. ФУНКЦИИ ДЕПАРТАМЕНТА</w:t>
      </w:r>
    </w:p>
    <w:p w:rsidR="0025417F" w:rsidRDefault="0025417F" w:rsidP="0025417F">
      <w:pPr>
        <w:pStyle w:val="text"/>
      </w:pPr>
      <w:r>
        <w:t xml:space="preserve">(раздел в редакции постановления Губернатора Владимирской области </w:t>
      </w:r>
      <w:hyperlink r:id="rId75" w:history="1">
        <w:r>
          <w:rPr>
            <w:rStyle w:val="a5"/>
          </w:rPr>
          <w:t>от 21.01.2008 № 34</w:t>
        </w:r>
      </w:hyperlink>
      <w:r>
        <w:t>)</w:t>
      </w:r>
    </w:p>
    <w:p w:rsidR="0025417F" w:rsidRDefault="0025417F" w:rsidP="0025417F">
      <w:pPr>
        <w:pStyle w:val="text"/>
      </w:pPr>
      <w:r>
        <w:t>В целях исполнения полномочий администрации области в сфере природопользования и охраны окружающей среды департамент осуществляет функции по следующим группам:</w:t>
      </w:r>
    </w:p>
    <w:p w:rsidR="0025417F" w:rsidRDefault="0025417F" w:rsidP="0025417F">
      <w:pPr>
        <w:pStyle w:val="text"/>
      </w:pPr>
      <w:r>
        <w:t>3.1. Планово-экономические функции:</w:t>
      </w:r>
    </w:p>
    <w:p w:rsidR="0025417F" w:rsidRDefault="0025417F" w:rsidP="0025417F">
      <w:pPr>
        <w:pStyle w:val="text"/>
      </w:pPr>
      <w:r>
        <w:t xml:space="preserve">3.1.1. Разработка государственных прогнозов социально-экономического развития области на очередной финансовый год и среднесрочную перспективу </w:t>
      </w:r>
      <w:r w:rsidRPr="00E76DE4">
        <w:rPr>
          <w:rFonts w:cs="Arial"/>
          <w:iCs/>
        </w:rPr>
        <w:t>по разделу</w:t>
      </w:r>
      <w:proofErr w:type="gramStart"/>
      <w:r w:rsidRPr="00E76DE4">
        <w:rPr>
          <w:rFonts w:cs="Arial"/>
          <w:iCs/>
        </w:rPr>
        <w:t xml:space="preserve"> В</w:t>
      </w:r>
      <w:proofErr w:type="gramEnd"/>
      <w:r w:rsidRPr="00E76DE4">
        <w:rPr>
          <w:rFonts w:cs="Arial"/>
        </w:rPr>
        <w:t xml:space="preserve"> Общероссийского классификатора видов экономической деятельности</w:t>
      </w:r>
      <w:r>
        <w:t>.</w:t>
      </w:r>
    </w:p>
    <w:p w:rsidR="0025417F" w:rsidRPr="00C30211" w:rsidRDefault="0025417F" w:rsidP="0025417F">
      <w:pPr>
        <w:pStyle w:val="text"/>
      </w:pPr>
      <w:r w:rsidRPr="00C30211">
        <w:t xml:space="preserve">(в редакции </w:t>
      </w:r>
      <w:hyperlink r:id="rId76" w:tgtFrame="Logical" w:history="1">
        <w:r w:rsidRPr="00C30211">
          <w:rPr>
            <w:rStyle w:val="a5"/>
          </w:rPr>
          <w:t>постановления администрации Владимирской области от 18.08.2017 № 694</w:t>
        </w:r>
      </w:hyperlink>
      <w:r w:rsidRPr="00C30211">
        <w:t>)</w:t>
      </w:r>
    </w:p>
    <w:p w:rsidR="0025417F" w:rsidRDefault="0025417F" w:rsidP="0025417F">
      <w:pPr>
        <w:pStyle w:val="text"/>
      </w:pPr>
      <w:r w:rsidRPr="00E76DE4">
        <w:rPr>
          <w:rFonts w:cs="Arial"/>
          <w:iCs/>
        </w:rPr>
        <w:t>3.1.2. Участие в разработке, реализация и осуществление мониторинга Стратегии социально-экономического развития</w:t>
      </w:r>
      <w:r>
        <w:rPr>
          <w:rFonts w:cs="Arial"/>
          <w:iCs/>
        </w:rPr>
        <w:t xml:space="preserve"> </w:t>
      </w:r>
      <w:r w:rsidRPr="00E76DE4">
        <w:rPr>
          <w:rFonts w:cs="Arial"/>
          <w:iCs/>
        </w:rPr>
        <w:t>Владимирской области до 2030 года</w:t>
      </w:r>
      <w:proofErr w:type="gramStart"/>
      <w:r w:rsidRPr="00E76DE4">
        <w:rPr>
          <w:rFonts w:cs="Arial"/>
          <w:iCs/>
        </w:rPr>
        <w:t>.</w:t>
      </w:r>
      <w:proofErr w:type="gramEnd"/>
      <w:r>
        <w:t xml:space="preserve"> (</w:t>
      </w:r>
      <w:proofErr w:type="gramStart"/>
      <w:r>
        <w:t>в</w:t>
      </w:r>
      <w:proofErr w:type="gramEnd"/>
      <w:r>
        <w:t xml:space="preserve"> редакции постановления Губернатора Владимирской области </w:t>
      </w:r>
      <w:hyperlink r:id="rId77" w:tgtFrame="ChangingDocument" w:history="1">
        <w:r w:rsidRPr="003A1B6E">
          <w:rPr>
            <w:rStyle w:val="a5"/>
          </w:rPr>
          <w:t>от 18.04.2014 № 410</w:t>
        </w:r>
      </w:hyperlink>
      <w:r>
        <w:t>)</w:t>
      </w:r>
    </w:p>
    <w:p w:rsidR="0025417F" w:rsidRPr="00C30211" w:rsidRDefault="0025417F" w:rsidP="0025417F">
      <w:pPr>
        <w:pStyle w:val="text"/>
      </w:pPr>
      <w:r w:rsidRPr="00C30211">
        <w:t xml:space="preserve">(в редакции </w:t>
      </w:r>
      <w:hyperlink r:id="rId78" w:tgtFrame="Logical" w:history="1">
        <w:r w:rsidRPr="00C30211">
          <w:rPr>
            <w:rStyle w:val="a5"/>
          </w:rPr>
          <w:t>постановления администрации Владимирской области от 18.08.2017 № 694</w:t>
        </w:r>
      </w:hyperlink>
      <w:r w:rsidRPr="00C30211">
        <w:t>)</w:t>
      </w:r>
    </w:p>
    <w:p w:rsidR="0025417F" w:rsidRDefault="0025417F" w:rsidP="0025417F">
      <w:pPr>
        <w:pStyle w:val="text"/>
      </w:pPr>
      <w:r w:rsidRPr="00E76DE4">
        <w:rPr>
          <w:rFonts w:cs="Arial"/>
          <w:iCs/>
        </w:rPr>
        <w:t>3.1.3. Участие в разработке и реализация мероприятий федеральных государственных программ и адресных инвестиционных программ в сфере природопользования и охраны окружающей среды.</w:t>
      </w:r>
      <w:r>
        <w:t xml:space="preserve"> 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79" w:tgtFrame="ChangingDocument" w:history="1">
        <w:r w:rsidRPr="003A1B6E">
          <w:rPr>
            <w:rStyle w:val="a5"/>
          </w:rPr>
          <w:t>от 18.04.2014 № 410</w:t>
        </w:r>
      </w:hyperlink>
      <w:r>
        <w:t>)</w:t>
      </w:r>
    </w:p>
    <w:p w:rsidR="0025417F" w:rsidRPr="00C30211" w:rsidRDefault="0025417F" w:rsidP="0025417F">
      <w:pPr>
        <w:pStyle w:val="text"/>
      </w:pPr>
      <w:r w:rsidRPr="00C30211">
        <w:t xml:space="preserve">(в редакции </w:t>
      </w:r>
      <w:hyperlink r:id="rId80" w:tgtFrame="Logical" w:history="1">
        <w:r w:rsidRPr="00C30211">
          <w:rPr>
            <w:rStyle w:val="a5"/>
          </w:rPr>
          <w:t>постановления администрации Владимирской области от 18.08.2017 № 694</w:t>
        </w:r>
      </w:hyperlink>
      <w:r w:rsidRPr="00C30211">
        <w:t>)</w:t>
      </w:r>
    </w:p>
    <w:p w:rsidR="0025417F" w:rsidRDefault="0025417F" w:rsidP="0025417F">
      <w:pPr>
        <w:pStyle w:val="text"/>
      </w:pPr>
      <w:r>
        <w:t xml:space="preserve">3.1.4. </w:t>
      </w:r>
      <w:r w:rsidRPr="00F71AE7">
        <w:rPr>
          <w:rFonts w:cs="Arial"/>
          <w:iCs/>
        </w:rPr>
        <w:t>Реализация государственных программ Владимирской области</w:t>
      </w:r>
      <w:r>
        <w:t xml:space="preserve">, комплексов мер и планов мероприятий в сфере природопользования и охраны окружающей среды. </w:t>
      </w:r>
    </w:p>
    <w:p w:rsidR="0025417F" w:rsidRDefault="0025417F" w:rsidP="0025417F">
      <w:pPr>
        <w:pStyle w:val="text"/>
        <w:tabs>
          <w:tab w:val="left" w:pos="11280"/>
        </w:tabs>
      </w:pPr>
      <w:r>
        <w:t xml:space="preserve">(в редакции </w:t>
      </w:r>
      <w:hyperlink r:id="rId81" w:tgtFrame="Logical" w:history="1">
        <w:r w:rsidRPr="00066D19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066D19">
          <w:rPr>
            <w:rStyle w:val="a5"/>
          </w:rPr>
          <w:t xml:space="preserve"> администрации Владимирской области от 26.12.2017 № 1112</w:t>
        </w:r>
      </w:hyperlink>
      <w:hyperlink r:id="rId82" w:tgtFrame="Logical" w:history="1">
        <w:r w:rsidRPr="00066D19">
          <w:rPr>
            <w:rStyle w:val="a5"/>
          </w:rPr>
          <w:t>)</w:t>
        </w:r>
      </w:hyperlink>
      <w:r>
        <w:tab/>
      </w:r>
    </w:p>
    <w:p w:rsidR="0025417F" w:rsidRDefault="0025417F" w:rsidP="0025417F">
      <w:pPr>
        <w:pStyle w:val="text"/>
      </w:pPr>
      <w:r>
        <w:t>3.1.5. Организация мониторинга реализации прогнозов и программ социально-экономического развития области, а также целевых программ, комплексов мер и планов мероприятий в сфере природопользования и охраны окружающей среды. Подготовка отчетов в установленные сроки.</w:t>
      </w:r>
    </w:p>
    <w:p w:rsidR="0025417F" w:rsidRPr="008F1E35" w:rsidRDefault="0025417F" w:rsidP="0025417F">
      <w:pPr>
        <w:autoSpaceDE w:val="0"/>
        <w:autoSpaceDN w:val="0"/>
        <w:adjustRightInd w:val="0"/>
        <w:ind w:firstLine="540"/>
        <w:outlineLvl w:val="1"/>
      </w:pPr>
      <w:r w:rsidRPr="008F1E35">
        <w:t>3.1.6. Осуществляет мониторинг показателей для оценки эффективности деятельности администрации области: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 w:rsidRPr="008F1E35">
        <w:rPr>
          <w:rFonts w:ascii="Arial" w:hAnsi="Arial" w:cs="Arial"/>
          <w:sz w:val="24"/>
          <w:szCs w:val="24"/>
        </w:rPr>
        <w:t xml:space="preserve">1) </w:t>
      </w:r>
      <w:r>
        <w:rPr>
          <w:rFonts w:ascii="Arial" w:hAnsi="Arial" w:cs="Arial"/>
          <w:sz w:val="24"/>
          <w:szCs w:val="24"/>
        </w:rPr>
        <w:t>пункт утратил силу</w:t>
      </w:r>
      <w:r w:rsidRPr="008F1E35">
        <w:rPr>
          <w:rFonts w:ascii="Arial" w:hAnsi="Arial" w:cs="Arial"/>
          <w:sz w:val="24"/>
          <w:szCs w:val="24"/>
        </w:rPr>
        <w:t>;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(в редакции </w:t>
      </w:r>
      <w:r w:rsidRPr="00144B54">
        <w:rPr>
          <w:rFonts w:ascii="Arial" w:hAnsi="Arial" w:cs="Times New Roman"/>
          <w:sz w:val="24"/>
          <w:szCs w:val="24"/>
        </w:rPr>
        <w:t>постановлени</w:t>
      </w:r>
      <w:r>
        <w:rPr>
          <w:rFonts w:ascii="Arial" w:hAnsi="Arial" w:cs="Times New Roman"/>
          <w:sz w:val="24"/>
          <w:szCs w:val="24"/>
        </w:rPr>
        <w:t>я</w:t>
      </w:r>
      <w:r w:rsidRPr="00144B54">
        <w:rPr>
          <w:rFonts w:ascii="Arial" w:hAnsi="Arial" w:cs="Times New Roman"/>
          <w:sz w:val="24"/>
          <w:szCs w:val="24"/>
        </w:rPr>
        <w:t xml:space="preserve"> Губернатора Владимирской области </w:t>
      </w:r>
      <w:hyperlink r:id="rId83" w:tgtFrame="ChangingDocument" w:history="1">
        <w:r w:rsidRPr="00144B54">
          <w:rPr>
            <w:rStyle w:val="a5"/>
            <w:rFonts w:ascii="Arial" w:hAnsi="Arial" w:cs="Times New Roman"/>
            <w:sz w:val="24"/>
            <w:szCs w:val="24"/>
          </w:rPr>
          <w:t>от 22.03.2013 № 322</w:t>
        </w:r>
      </w:hyperlink>
      <w:r>
        <w:rPr>
          <w:rFonts w:ascii="Arial" w:hAnsi="Arial" w:cs="Times New Roman"/>
          <w:sz w:val="24"/>
          <w:szCs w:val="24"/>
        </w:rPr>
        <w:t>)</w:t>
      </w:r>
    </w:p>
    <w:p w:rsidR="0025417F" w:rsidRDefault="0025417F" w:rsidP="0025417F">
      <w:pPr>
        <w:pStyle w:val="ConsPlusNonformat"/>
        <w:ind w:firstLine="540"/>
        <w:jc w:val="both"/>
        <w:rPr>
          <w:rFonts w:ascii="Arial" w:hAnsi="Arial" w:cs="Arial"/>
          <w:sz w:val="24"/>
          <w:szCs w:val="24"/>
        </w:rPr>
      </w:pPr>
      <w:r w:rsidRPr="008F1E35">
        <w:rPr>
          <w:rFonts w:ascii="Arial" w:hAnsi="Arial" w:cs="Arial"/>
          <w:sz w:val="24"/>
          <w:szCs w:val="24"/>
        </w:rPr>
        <w:t xml:space="preserve">2) </w:t>
      </w:r>
      <w:r>
        <w:rPr>
          <w:rFonts w:ascii="Arial" w:hAnsi="Arial" w:cs="Arial"/>
          <w:sz w:val="24"/>
          <w:szCs w:val="24"/>
        </w:rPr>
        <w:t>пункт утратил силу;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(в редакции </w:t>
      </w:r>
      <w:r w:rsidRPr="00144B54">
        <w:rPr>
          <w:rFonts w:ascii="Arial" w:hAnsi="Arial" w:cs="Times New Roman"/>
          <w:sz w:val="24"/>
          <w:szCs w:val="24"/>
        </w:rPr>
        <w:t>постановлени</w:t>
      </w:r>
      <w:r>
        <w:rPr>
          <w:rFonts w:ascii="Arial" w:hAnsi="Arial" w:cs="Times New Roman"/>
          <w:sz w:val="24"/>
          <w:szCs w:val="24"/>
        </w:rPr>
        <w:t>я</w:t>
      </w:r>
      <w:r w:rsidRPr="00144B54">
        <w:rPr>
          <w:rFonts w:ascii="Arial" w:hAnsi="Arial" w:cs="Times New Roman"/>
          <w:sz w:val="24"/>
          <w:szCs w:val="24"/>
        </w:rPr>
        <w:t xml:space="preserve"> Губернатора Владимирской области </w:t>
      </w:r>
      <w:hyperlink r:id="rId84" w:tgtFrame="ChangingDocument" w:history="1">
        <w:r w:rsidRPr="00144B54">
          <w:rPr>
            <w:rStyle w:val="a5"/>
            <w:rFonts w:ascii="Arial" w:hAnsi="Arial" w:cs="Times New Roman"/>
            <w:sz w:val="24"/>
            <w:szCs w:val="24"/>
          </w:rPr>
          <w:t>от 22.03.2013 № 322</w:t>
        </w:r>
      </w:hyperlink>
      <w:r>
        <w:rPr>
          <w:rFonts w:ascii="Arial" w:hAnsi="Arial" w:cs="Times New Roman"/>
          <w:sz w:val="24"/>
          <w:szCs w:val="24"/>
        </w:rPr>
        <w:t>)</w:t>
      </w:r>
    </w:p>
    <w:p w:rsidR="0025417F" w:rsidRDefault="0025417F" w:rsidP="0025417F">
      <w:pPr>
        <w:ind w:firstLine="540"/>
      </w:pPr>
      <w:r w:rsidRPr="008F1E35">
        <w:lastRenderedPageBreak/>
        <w:t xml:space="preserve">3) </w:t>
      </w:r>
      <w:r>
        <w:t>пункт утратил силу</w:t>
      </w:r>
      <w:r w:rsidRPr="008F1E35">
        <w:t>;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(в редакции </w:t>
      </w:r>
      <w:r w:rsidRPr="00144B54">
        <w:rPr>
          <w:rFonts w:ascii="Arial" w:hAnsi="Arial" w:cs="Times New Roman"/>
          <w:sz w:val="24"/>
          <w:szCs w:val="24"/>
        </w:rPr>
        <w:t>постановлени</w:t>
      </w:r>
      <w:r>
        <w:rPr>
          <w:rFonts w:ascii="Arial" w:hAnsi="Arial" w:cs="Times New Roman"/>
          <w:sz w:val="24"/>
          <w:szCs w:val="24"/>
        </w:rPr>
        <w:t>я</w:t>
      </w:r>
      <w:r w:rsidRPr="00144B54">
        <w:rPr>
          <w:rFonts w:ascii="Arial" w:hAnsi="Arial" w:cs="Times New Roman"/>
          <w:sz w:val="24"/>
          <w:szCs w:val="24"/>
        </w:rPr>
        <w:t xml:space="preserve"> Губернатора Владимирской области </w:t>
      </w:r>
      <w:hyperlink r:id="rId85" w:tgtFrame="ChangingDocument" w:history="1">
        <w:r w:rsidRPr="00144B54">
          <w:rPr>
            <w:rStyle w:val="a5"/>
            <w:rFonts w:ascii="Arial" w:hAnsi="Arial" w:cs="Times New Roman"/>
            <w:sz w:val="24"/>
            <w:szCs w:val="24"/>
          </w:rPr>
          <w:t>от 22.03.2013 № 322</w:t>
        </w:r>
      </w:hyperlink>
      <w:r>
        <w:rPr>
          <w:rFonts w:ascii="Arial" w:hAnsi="Arial" w:cs="Times New Roman"/>
          <w:sz w:val="24"/>
          <w:szCs w:val="24"/>
        </w:rPr>
        <w:t>)</w:t>
      </w:r>
    </w:p>
    <w:p w:rsidR="0025417F" w:rsidRDefault="0025417F" w:rsidP="0025417F">
      <w:pPr>
        <w:ind w:firstLine="540"/>
      </w:pPr>
      <w:r w:rsidRPr="008F1E35">
        <w:t xml:space="preserve">4) </w:t>
      </w:r>
      <w:r>
        <w:t>пункт утратил силу</w:t>
      </w:r>
      <w:r w:rsidRPr="008F1E35">
        <w:t>;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(в редакции </w:t>
      </w:r>
      <w:r w:rsidRPr="00144B54">
        <w:rPr>
          <w:rFonts w:ascii="Arial" w:hAnsi="Arial" w:cs="Times New Roman"/>
          <w:sz w:val="24"/>
          <w:szCs w:val="24"/>
        </w:rPr>
        <w:t>постановлени</w:t>
      </w:r>
      <w:r>
        <w:rPr>
          <w:rFonts w:ascii="Arial" w:hAnsi="Arial" w:cs="Times New Roman"/>
          <w:sz w:val="24"/>
          <w:szCs w:val="24"/>
        </w:rPr>
        <w:t>я</w:t>
      </w:r>
      <w:r w:rsidRPr="00144B54">
        <w:rPr>
          <w:rFonts w:ascii="Arial" w:hAnsi="Arial" w:cs="Times New Roman"/>
          <w:sz w:val="24"/>
          <w:szCs w:val="24"/>
        </w:rPr>
        <w:t xml:space="preserve"> Губернатора Владимирской области </w:t>
      </w:r>
      <w:hyperlink r:id="rId86" w:tgtFrame="ChangingDocument" w:history="1">
        <w:r w:rsidRPr="00144B54">
          <w:rPr>
            <w:rStyle w:val="a5"/>
            <w:rFonts w:ascii="Arial" w:hAnsi="Arial" w:cs="Times New Roman"/>
            <w:sz w:val="24"/>
            <w:szCs w:val="24"/>
          </w:rPr>
          <w:t>от 22.03.2013 № 322</w:t>
        </w:r>
      </w:hyperlink>
      <w:r>
        <w:rPr>
          <w:rFonts w:ascii="Arial" w:hAnsi="Arial" w:cs="Times New Roman"/>
          <w:sz w:val="24"/>
          <w:szCs w:val="24"/>
        </w:rPr>
        <w:t>)</w:t>
      </w:r>
    </w:p>
    <w:p w:rsidR="0025417F" w:rsidRDefault="0025417F" w:rsidP="0025417F">
      <w:pPr>
        <w:autoSpaceDE w:val="0"/>
        <w:autoSpaceDN w:val="0"/>
        <w:adjustRightInd w:val="0"/>
        <w:ind w:firstLine="540"/>
        <w:outlineLvl w:val="0"/>
      </w:pPr>
      <w:r w:rsidRPr="008F1E35">
        <w:t xml:space="preserve">5) </w:t>
      </w:r>
      <w:r>
        <w:t>пункт утратил силу</w:t>
      </w:r>
      <w:r w:rsidRPr="008F1E35">
        <w:t>;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(в редакции </w:t>
      </w:r>
      <w:r w:rsidRPr="00144B54">
        <w:rPr>
          <w:rFonts w:ascii="Arial" w:hAnsi="Arial" w:cs="Times New Roman"/>
          <w:sz w:val="24"/>
          <w:szCs w:val="24"/>
        </w:rPr>
        <w:t>постановлени</w:t>
      </w:r>
      <w:r>
        <w:rPr>
          <w:rFonts w:ascii="Arial" w:hAnsi="Arial" w:cs="Times New Roman"/>
          <w:sz w:val="24"/>
          <w:szCs w:val="24"/>
        </w:rPr>
        <w:t>я</w:t>
      </w:r>
      <w:r w:rsidRPr="00144B54">
        <w:rPr>
          <w:rFonts w:ascii="Arial" w:hAnsi="Arial" w:cs="Times New Roman"/>
          <w:sz w:val="24"/>
          <w:szCs w:val="24"/>
        </w:rPr>
        <w:t xml:space="preserve"> Губернатора Владимирской области </w:t>
      </w:r>
      <w:hyperlink r:id="rId87" w:tgtFrame="ChangingDocument" w:history="1">
        <w:r w:rsidRPr="00144B54">
          <w:rPr>
            <w:rStyle w:val="a5"/>
            <w:rFonts w:ascii="Arial" w:hAnsi="Arial" w:cs="Times New Roman"/>
            <w:sz w:val="24"/>
            <w:szCs w:val="24"/>
          </w:rPr>
          <w:t>от 22.03.2013 № 322</w:t>
        </w:r>
      </w:hyperlink>
      <w:r>
        <w:rPr>
          <w:rFonts w:ascii="Arial" w:hAnsi="Arial" w:cs="Times New Roman"/>
          <w:sz w:val="24"/>
          <w:szCs w:val="24"/>
        </w:rPr>
        <w:t>)</w:t>
      </w:r>
    </w:p>
    <w:p w:rsidR="0025417F" w:rsidRDefault="0025417F" w:rsidP="0025417F">
      <w:pPr>
        <w:autoSpaceDE w:val="0"/>
        <w:autoSpaceDN w:val="0"/>
        <w:adjustRightInd w:val="0"/>
        <w:ind w:firstLine="540"/>
        <w:outlineLvl w:val="0"/>
      </w:pPr>
      <w:r w:rsidRPr="008F1E35">
        <w:t xml:space="preserve">6) </w:t>
      </w:r>
      <w:r>
        <w:t>пункт утратил силу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(в редакции </w:t>
      </w:r>
      <w:r w:rsidRPr="00144B54">
        <w:rPr>
          <w:rFonts w:ascii="Arial" w:hAnsi="Arial" w:cs="Times New Roman"/>
          <w:sz w:val="24"/>
          <w:szCs w:val="24"/>
        </w:rPr>
        <w:t>постановлени</w:t>
      </w:r>
      <w:r>
        <w:rPr>
          <w:rFonts w:ascii="Arial" w:hAnsi="Arial" w:cs="Times New Roman"/>
          <w:sz w:val="24"/>
          <w:szCs w:val="24"/>
        </w:rPr>
        <w:t>я</w:t>
      </w:r>
      <w:r w:rsidRPr="00144B54">
        <w:rPr>
          <w:rFonts w:ascii="Arial" w:hAnsi="Arial" w:cs="Times New Roman"/>
          <w:sz w:val="24"/>
          <w:szCs w:val="24"/>
        </w:rPr>
        <w:t xml:space="preserve"> Губернатора Владимирской области </w:t>
      </w:r>
      <w:hyperlink r:id="rId88" w:tgtFrame="ChangingDocument" w:history="1">
        <w:r w:rsidRPr="00144B54">
          <w:rPr>
            <w:rStyle w:val="a5"/>
            <w:rFonts w:ascii="Arial" w:hAnsi="Arial" w:cs="Times New Roman"/>
            <w:sz w:val="24"/>
            <w:szCs w:val="24"/>
          </w:rPr>
          <w:t>от 22.03.2013 № 322</w:t>
        </w:r>
      </w:hyperlink>
      <w:r>
        <w:rPr>
          <w:rFonts w:ascii="Arial" w:hAnsi="Arial" w:cs="Times New Roman"/>
          <w:sz w:val="24"/>
          <w:szCs w:val="24"/>
        </w:rPr>
        <w:t>)</w:t>
      </w:r>
    </w:p>
    <w:p w:rsidR="0025417F" w:rsidRPr="008F1E35" w:rsidRDefault="0025417F" w:rsidP="0025417F">
      <w:pPr>
        <w:autoSpaceDE w:val="0"/>
        <w:autoSpaceDN w:val="0"/>
        <w:adjustRightInd w:val="0"/>
        <w:ind w:firstLine="540"/>
        <w:outlineLvl w:val="0"/>
      </w:pPr>
      <w:r w:rsidRPr="008F1E35">
        <w:t>7) доля использованных, обезвреженных отходов в общем объеме образовавшихся отходов в процессе производства и потребления, процентов;</w:t>
      </w:r>
    </w:p>
    <w:p w:rsidR="0025417F" w:rsidRDefault="0025417F" w:rsidP="0025417F">
      <w:pPr>
        <w:autoSpaceDE w:val="0"/>
        <w:autoSpaceDN w:val="0"/>
        <w:adjustRightInd w:val="0"/>
        <w:ind w:firstLine="540"/>
        <w:outlineLvl w:val="0"/>
      </w:pPr>
      <w:r w:rsidRPr="008F1E35">
        <w:t xml:space="preserve">8) </w:t>
      </w:r>
      <w:r>
        <w:t>пункт утратил силу</w:t>
      </w:r>
      <w:r w:rsidRPr="008F1E35">
        <w:t>;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(в редакции </w:t>
      </w:r>
      <w:r w:rsidRPr="00144B54">
        <w:rPr>
          <w:rFonts w:ascii="Arial" w:hAnsi="Arial" w:cs="Times New Roman"/>
          <w:sz w:val="24"/>
          <w:szCs w:val="24"/>
        </w:rPr>
        <w:t>постановлени</w:t>
      </w:r>
      <w:r>
        <w:rPr>
          <w:rFonts w:ascii="Arial" w:hAnsi="Arial" w:cs="Times New Roman"/>
          <w:sz w:val="24"/>
          <w:szCs w:val="24"/>
        </w:rPr>
        <w:t>я</w:t>
      </w:r>
      <w:r w:rsidRPr="00144B54">
        <w:rPr>
          <w:rFonts w:ascii="Arial" w:hAnsi="Arial" w:cs="Times New Roman"/>
          <w:sz w:val="24"/>
          <w:szCs w:val="24"/>
        </w:rPr>
        <w:t xml:space="preserve"> Губернатора Владимирской области </w:t>
      </w:r>
      <w:hyperlink r:id="rId89" w:tgtFrame="ChangingDocument" w:history="1">
        <w:r w:rsidRPr="00144B54">
          <w:rPr>
            <w:rStyle w:val="a5"/>
            <w:rFonts w:ascii="Arial" w:hAnsi="Arial" w:cs="Times New Roman"/>
            <w:sz w:val="24"/>
            <w:szCs w:val="24"/>
          </w:rPr>
          <w:t>от 22.03.2013 № 322</w:t>
        </w:r>
      </w:hyperlink>
      <w:r>
        <w:rPr>
          <w:rFonts w:ascii="Arial" w:hAnsi="Arial" w:cs="Times New Roman"/>
          <w:sz w:val="24"/>
          <w:szCs w:val="24"/>
        </w:rPr>
        <w:t>)</w:t>
      </w:r>
    </w:p>
    <w:p w:rsidR="0025417F" w:rsidRPr="008F1E35" w:rsidRDefault="0025417F" w:rsidP="0025417F">
      <w:pPr>
        <w:pStyle w:val="ConsPlusNonformat"/>
        <w:ind w:firstLine="540"/>
        <w:rPr>
          <w:rFonts w:ascii="Arial" w:hAnsi="Arial" w:cs="Arial"/>
          <w:sz w:val="24"/>
          <w:szCs w:val="24"/>
        </w:rPr>
      </w:pPr>
      <w:r w:rsidRPr="008F1E35">
        <w:rPr>
          <w:rFonts w:ascii="Arial" w:hAnsi="Arial" w:cs="Arial"/>
          <w:sz w:val="24"/>
          <w:szCs w:val="24"/>
        </w:rPr>
        <w:t xml:space="preserve">9) </w:t>
      </w:r>
      <w:r>
        <w:rPr>
          <w:rFonts w:ascii="Arial" w:hAnsi="Arial" w:cs="Arial"/>
          <w:sz w:val="24"/>
          <w:szCs w:val="24"/>
        </w:rPr>
        <w:t>пункт утратил силу</w:t>
      </w:r>
      <w:r w:rsidRPr="008F1E35">
        <w:rPr>
          <w:rFonts w:ascii="Arial" w:hAnsi="Arial" w:cs="Arial"/>
          <w:sz w:val="24"/>
          <w:szCs w:val="24"/>
        </w:rPr>
        <w:t>;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(в редакции </w:t>
      </w:r>
      <w:r w:rsidRPr="00144B54">
        <w:rPr>
          <w:rFonts w:ascii="Arial" w:hAnsi="Arial" w:cs="Times New Roman"/>
          <w:sz w:val="24"/>
          <w:szCs w:val="24"/>
        </w:rPr>
        <w:t>постановлени</w:t>
      </w:r>
      <w:r>
        <w:rPr>
          <w:rFonts w:ascii="Arial" w:hAnsi="Arial" w:cs="Times New Roman"/>
          <w:sz w:val="24"/>
          <w:szCs w:val="24"/>
        </w:rPr>
        <w:t>я</w:t>
      </w:r>
      <w:r w:rsidRPr="00144B54">
        <w:rPr>
          <w:rFonts w:ascii="Arial" w:hAnsi="Arial" w:cs="Times New Roman"/>
          <w:sz w:val="24"/>
          <w:szCs w:val="24"/>
        </w:rPr>
        <w:t xml:space="preserve"> Губернатора Владимирской области </w:t>
      </w:r>
      <w:hyperlink r:id="rId90" w:tgtFrame="ChangingDocument" w:history="1">
        <w:r w:rsidRPr="00144B54">
          <w:rPr>
            <w:rStyle w:val="a5"/>
            <w:rFonts w:ascii="Arial" w:hAnsi="Arial" w:cs="Times New Roman"/>
            <w:sz w:val="24"/>
            <w:szCs w:val="24"/>
          </w:rPr>
          <w:t>от 22.03.2013 № 322</w:t>
        </w:r>
      </w:hyperlink>
      <w:r>
        <w:rPr>
          <w:rFonts w:ascii="Arial" w:hAnsi="Arial" w:cs="Times New Roman"/>
          <w:sz w:val="24"/>
          <w:szCs w:val="24"/>
        </w:rPr>
        <w:t>)</w:t>
      </w:r>
    </w:p>
    <w:p w:rsidR="0025417F" w:rsidRDefault="0025417F" w:rsidP="0025417F">
      <w:pPr>
        <w:ind w:firstLine="540"/>
      </w:pPr>
      <w:r w:rsidRPr="008F1E35">
        <w:t xml:space="preserve">10) </w:t>
      </w:r>
      <w:r>
        <w:t>пункт утратил силу;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(в редакции </w:t>
      </w:r>
      <w:r w:rsidRPr="00144B54">
        <w:rPr>
          <w:rFonts w:ascii="Arial" w:hAnsi="Arial" w:cs="Times New Roman"/>
          <w:sz w:val="24"/>
          <w:szCs w:val="24"/>
        </w:rPr>
        <w:t>постановлени</w:t>
      </w:r>
      <w:r>
        <w:rPr>
          <w:rFonts w:ascii="Arial" w:hAnsi="Arial" w:cs="Times New Roman"/>
          <w:sz w:val="24"/>
          <w:szCs w:val="24"/>
        </w:rPr>
        <w:t>я</w:t>
      </w:r>
      <w:r w:rsidRPr="00144B54">
        <w:rPr>
          <w:rFonts w:ascii="Arial" w:hAnsi="Arial" w:cs="Times New Roman"/>
          <w:sz w:val="24"/>
          <w:szCs w:val="24"/>
        </w:rPr>
        <w:t xml:space="preserve"> Губернатора Владимирской области </w:t>
      </w:r>
      <w:hyperlink r:id="rId91" w:tgtFrame="ChangingDocument" w:history="1">
        <w:r w:rsidRPr="00144B54">
          <w:rPr>
            <w:rStyle w:val="a5"/>
            <w:rFonts w:ascii="Arial" w:hAnsi="Arial" w:cs="Times New Roman"/>
            <w:sz w:val="24"/>
            <w:szCs w:val="24"/>
          </w:rPr>
          <w:t>от 22.03.2013 № 322</w:t>
        </w:r>
      </w:hyperlink>
      <w:r>
        <w:rPr>
          <w:rFonts w:ascii="Arial" w:hAnsi="Arial" w:cs="Times New Roman"/>
          <w:sz w:val="24"/>
          <w:szCs w:val="24"/>
        </w:rPr>
        <w:t>)</w:t>
      </w:r>
    </w:p>
    <w:p w:rsidR="0025417F" w:rsidRDefault="0025417F" w:rsidP="0025417F">
      <w:pPr>
        <w:pStyle w:val="text"/>
      </w:pPr>
      <w:r w:rsidRPr="008F1E35">
        <w:t xml:space="preserve">11) </w:t>
      </w:r>
      <w:r>
        <w:t>пункт утратил силу.</w:t>
      </w:r>
    </w:p>
    <w:p w:rsidR="0025417F" w:rsidRPr="00144B54" w:rsidRDefault="0025417F" w:rsidP="0025417F">
      <w:pPr>
        <w:pStyle w:val="ConsPlusNonformat"/>
        <w:ind w:firstLine="54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(в редакции </w:t>
      </w:r>
      <w:r w:rsidRPr="00144B54">
        <w:rPr>
          <w:rFonts w:ascii="Arial" w:hAnsi="Arial" w:cs="Times New Roman"/>
          <w:sz w:val="24"/>
          <w:szCs w:val="24"/>
        </w:rPr>
        <w:t>постановлени</w:t>
      </w:r>
      <w:r>
        <w:rPr>
          <w:rFonts w:ascii="Arial" w:hAnsi="Arial" w:cs="Times New Roman"/>
          <w:sz w:val="24"/>
          <w:szCs w:val="24"/>
        </w:rPr>
        <w:t>я</w:t>
      </w:r>
      <w:r w:rsidRPr="00144B54">
        <w:rPr>
          <w:rFonts w:ascii="Arial" w:hAnsi="Arial" w:cs="Times New Roman"/>
          <w:sz w:val="24"/>
          <w:szCs w:val="24"/>
        </w:rPr>
        <w:t xml:space="preserve"> Губернатора Владимирской области </w:t>
      </w:r>
      <w:hyperlink r:id="rId92" w:tgtFrame="ChangingDocument" w:history="1">
        <w:r w:rsidRPr="00144B54">
          <w:rPr>
            <w:rStyle w:val="a5"/>
            <w:rFonts w:ascii="Arial" w:hAnsi="Arial" w:cs="Times New Roman"/>
            <w:sz w:val="24"/>
            <w:szCs w:val="24"/>
          </w:rPr>
          <w:t>от 22.03.2013 № 322</w:t>
        </w:r>
      </w:hyperlink>
      <w:r>
        <w:rPr>
          <w:rFonts w:ascii="Arial" w:hAnsi="Arial" w:cs="Times New Roman"/>
          <w:sz w:val="24"/>
          <w:szCs w:val="24"/>
        </w:rPr>
        <w:t>)</w:t>
      </w:r>
    </w:p>
    <w:p w:rsidR="0025417F" w:rsidRPr="00BB4204" w:rsidRDefault="0025417F" w:rsidP="0025417F">
      <w:pPr>
        <w:pStyle w:val="text"/>
      </w:pPr>
      <w:r w:rsidRPr="00BB4204">
        <w:t>(</w:t>
      </w:r>
      <w:r>
        <w:t xml:space="preserve">подпункт 3.1.3 введен постановлением Губернатора Владимирской области </w:t>
      </w:r>
      <w:hyperlink r:id="rId93" w:tgtFrame="Logical" w:history="1">
        <w:r w:rsidRPr="00BB4204">
          <w:rPr>
            <w:rStyle w:val="a5"/>
          </w:rPr>
          <w:t>от 16.05.2011 № 457</w:t>
        </w:r>
      </w:hyperlink>
      <w:r>
        <w:t>)</w:t>
      </w:r>
    </w:p>
    <w:p w:rsidR="0025417F" w:rsidRDefault="0025417F" w:rsidP="0025417F">
      <w:pPr>
        <w:pStyle w:val="text"/>
      </w:pPr>
      <w:r>
        <w:t>3.2. Бюджетно-финансовые функции:</w:t>
      </w:r>
    </w:p>
    <w:p w:rsidR="0025417F" w:rsidRDefault="0025417F" w:rsidP="0025417F">
      <w:pPr>
        <w:pStyle w:val="text"/>
      </w:pPr>
      <w:r>
        <w:t>3.2.1. Участие в пределах своей компетенции в разработке проекта областного бюджета на очередной финансовый год.</w:t>
      </w:r>
    </w:p>
    <w:p w:rsidR="0025417F" w:rsidRDefault="0025417F" w:rsidP="0025417F">
      <w:pPr>
        <w:pStyle w:val="text"/>
      </w:pPr>
      <w:r>
        <w:t>3.2.2. Ведение реестра расходных обязательств в области природопользования и охраны окружающей среды.</w:t>
      </w:r>
    </w:p>
    <w:p w:rsidR="0025417F" w:rsidRDefault="0025417F" w:rsidP="0025417F">
      <w:pPr>
        <w:pStyle w:val="text"/>
      </w:pPr>
      <w:r>
        <w:t>3.2.3. Составление бюджетной росписи на соответствующий год, исполнение соответствующей части областного бюджета.</w:t>
      </w:r>
    </w:p>
    <w:p w:rsidR="0025417F" w:rsidRDefault="0025417F" w:rsidP="0025417F">
      <w:pPr>
        <w:pStyle w:val="text"/>
      </w:pPr>
      <w:r>
        <w:t>3.2.4. Осуществление функций распорядителя средств областного бюджета, предусмотренных на финансирование природоохранных мероприятий. Обеспечение эффективного использования средств областного бюджета.</w:t>
      </w:r>
    </w:p>
    <w:p w:rsidR="0025417F" w:rsidRDefault="0025417F" w:rsidP="0025417F">
      <w:pPr>
        <w:pStyle w:val="text"/>
      </w:pPr>
      <w:r>
        <w:t xml:space="preserve">3.2.5. Организация </w:t>
      </w:r>
      <w:r w:rsidRPr="007D5579">
        <w:t>проведения закупок товаров, работ, услуг</w:t>
      </w:r>
      <w:r>
        <w:t xml:space="preserve"> для государственных нужд области в установленном порядке.</w:t>
      </w:r>
    </w:p>
    <w:p w:rsidR="0025417F" w:rsidRDefault="0025417F" w:rsidP="0025417F">
      <w:pPr>
        <w:pStyle w:val="text"/>
      </w:pPr>
      <w:r>
        <w:t xml:space="preserve">(в редакции </w:t>
      </w:r>
      <w:r w:rsidRPr="00144B54">
        <w:t>постановлени</w:t>
      </w:r>
      <w:r>
        <w:t xml:space="preserve">я Губернатора Владимирской области </w:t>
      </w:r>
      <w:hyperlink r:id="rId94" w:tgtFrame="ChangingDocument" w:history="1">
        <w:r w:rsidRPr="001A08D1">
          <w:rPr>
            <w:rStyle w:val="a5"/>
          </w:rPr>
          <w:t>от 19.02.2014 № 130</w:t>
        </w:r>
      </w:hyperlink>
      <w:r>
        <w:t>)</w:t>
      </w:r>
    </w:p>
    <w:p w:rsidR="0025417F" w:rsidRDefault="0025417F" w:rsidP="0025417F">
      <w:pPr>
        <w:pStyle w:val="text"/>
      </w:pPr>
      <w:r>
        <w:t>3.2.6. Заключение и контроль исполнения договоров с юридическими и физическими лицами на финансирование природоохранных мероприятий, приемка выполненных работ (услуг).</w:t>
      </w:r>
    </w:p>
    <w:p w:rsidR="0025417F" w:rsidRDefault="0025417F" w:rsidP="0025417F">
      <w:pPr>
        <w:pStyle w:val="text"/>
      </w:pPr>
      <w:r>
        <w:t>3.2.7. Составление докладов о результатах и основных направлениях деятельности субъекта бюджетного планирования.</w:t>
      </w:r>
    </w:p>
    <w:p w:rsidR="0025417F" w:rsidRDefault="0025417F" w:rsidP="0025417F">
      <w:pPr>
        <w:pStyle w:val="text"/>
      </w:pPr>
      <w:r>
        <w:t>3.2.8. Осуществление государственной поддержки инвестиционной деятельности в установленных действующим законодательством формах, экспертиза и сопровождение реализации инвестиционных проектов в сфере природопользования и охраны окружающей среды на территории области.</w:t>
      </w:r>
    </w:p>
    <w:p w:rsidR="0025417F" w:rsidRPr="00E76DE4" w:rsidRDefault="0025417F" w:rsidP="0025417F">
      <w:pPr>
        <w:autoSpaceDE w:val="0"/>
        <w:ind w:firstLine="709"/>
        <w:rPr>
          <w:rFonts w:cs="Arial"/>
          <w:iCs/>
        </w:rPr>
      </w:pPr>
      <w:r w:rsidRPr="00E76DE4">
        <w:rPr>
          <w:rFonts w:cs="Arial"/>
          <w:iCs/>
        </w:rPr>
        <w:lastRenderedPageBreak/>
        <w:t>3.2.9. Администрирование доходов бюджета, закрепленных за департаментом</w:t>
      </w:r>
      <w:r w:rsidRPr="00E76DE4">
        <w:rPr>
          <w:rFonts w:cs="Arial"/>
        </w:rPr>
        <w:t xml:space="preserve"> </w:t>
      </w:r>
      <w:r w:rsidRPr="00E76DE4">
        <w:rPr>
          <w:rFonts w:cs="Arial"/>
          <w:iCs/>
        </w:rPr>
        <w:t>в соответствии с перечнем главных администраторов доходов областного бюджета, утвержденным Законом о бюджете на очередной финансовый год и плановый период.</w:t>
      </w:r>
    </w:p>
    <w:p w:rsidR="0025417F" w:rsidRDefault="0025417F" w:rsidP="0025417F">
      <w:pPr>
        <w:pStyle w:val="text"/>
        <w:rPr>
          <w:rFonts w:cs="Arial"/>
          <w:iCs/>
        </w:rPr>
      </w:pPr>
      <w:r w:rsidRPr="00E76DE4">
        <w:rPr>
          <w:rFonts w:cs="Arial"/>
          <w:iCs/>
        </w:rPr>
        <w:t xml:space="preserve">Осуществление мониторинга, анализа и прогнозирования поступлений средств из соответствующего доходного источника и представление проектировки поступлений на очередной финансовый </w:t>
      </w:r>
      <w:proofErr w:type="gramStart"/>
      <w:r w:rsidRPr="00E76DE4">
        <w:rPr>
          <w:rFonts w:cs="Arial"/>
          <w:iCs/>
        </w:rPr>
        <w:t>год</w:t>
      </w:r>
      <w:proofErr w:type="gramEnd"/>
      <w:r w:rsidRPr="00E76DE4">
        <w:rPr>
          <w:rFonts w:cs="Arial"/>
          <w:iCs/>
        </w:rPr>
        <w:t xml:space="preserve"> и плановый период.</w:t>
      </w:r>
    </w:p>
    <w:p w:rsidR="0025417F" w:rsidRDefault="0025417F" w:rsidP="0025417F">
      <w:pPr>
        <w:pStyle w:val="text"/>
      </w:pPr>
      <w:r>
        <w:t xml:space="preserve">- пункт исключен постановлением Губернатора Владимирской области </w:t>
      </w:r>
      <w:hyperlink r:id="rId95" w:history="1">
        <w:r w:rsidRPr="00044931">
          <w:rPr>
            <w:rStyle w:val="a5"/>
          </w:rPr>
          <w:t>от 18.02.2010 № 137</w:t>
        </w:r>
      </w:hyperlink>
    </w:p>
    <w:p w:rsidR="0025417F" w:rsidRPr="00C30211" w:rsidRDefault="0025417F" w:rsidP="0025417F">
      <w:pPr>
        <w:pStyle w:val="text"/>
      </w:pPr>
      <w:r w:rsidRPr="00C30211">
        <w:t xml:space="preserve">(в редакции </w:t>
      </w:r>
      <w:hyperlink r:id="rId96" w:tgtFrame="Logical" w:history="1">
        <w:r w:rsidRPr="00C30211">
          <w:rPr>
            <w:rStyle w:val="a5"/>
          </w:rPr>
          <w:t>постановления администрации Владимирской области от 18.08.2017 № 694</w:t>
        </w:r>
      </w:hyperlink>
      <w:r w:rsidRPr="00C30211">
        <w:t>)</w:t>
      </w:r>
    </w:p>
    <w:p w:rsidR="0025417F" w:rsidRDefault="0025417F" w:rsidP="0025417F">
      <w:pPr>
        <w:pStyle w:val="text"/>
      </w:pPr>
      <w:r>
        <w:t xml:space="preserve">3.2.10. </w:t>
      </w:r>
      <w:r w:rsidRPr="00F71AE7">
        <w:rPr>
          <w:rFonts w:cs="Arial"/>
        </w:rPr>
        <w:t>Осуществление функций и полномочий учредителя</w:t>
      </w:r>
      <w:r>
        <w:t xml:space="preserve"> государственных бюджетных и автономных учреждений, занимающихся вопросами природопользования и охраны окружающей среды.</w:t>
      </w:r>
    </w:p>
    <w:p w:rsidR="0025417F" w:rsidRDefault="0025417F" w:rsidP="0025417F">
      <w:pPr>
        <w:pStyle w:val="text"/>
      </w:pPr>
      <w:r>
        <w:t xml:space="preserve">(пункт в редакции постановления Губернатора Владимирской области </w:t>
      </w:r>
      <w:hyperlink r:id="rId97" w:history="1">
        <w:r>
          <w:rPr>
            <w:rStyle w:val="a5"/>
          </w:rPr>
          <w:t>от 14.11.2008 № 783</w:t>
        </w:r>
      </w:hyperlink>
      <w:r>
        <w:t>)</w:t>
      </w:r>
    </w:p>
    <w:p w:rsidR="0025417F" w:rsidRDefault="0025417F" w:rsidP="0025417F">
      <w:pPr>
        <w:pStyle w:val="text"/>
        <w:tabs>
          <w:tab w:val="left" w:pos="11280"/>
        </w:tabs>
      </w:pPr>
      <w:r>
        <w:t xml:space="preserve">(в редакции </w:t>
      </w:r>
      <w:hyperlink r:id="rId98" w:tgtFrame="Logical" w:history="1">
        <w:r w:rsidRPr="00066D19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066D19">
          <w:rPr>
            <w:rStyle w:val="a5"/>
          </w:rPr>
          <w:t xml:space="preserve"> администрации Владимирской области от 26.12.2017 № 1112</w:t>
        </w:r>
      </w:hyperlink>
      <w:hyperlink r:id="rId99" w:tgtFrame="Logical" w:history="1">
        <w:r w:rsidRPr="00066D19">
          <w:rPr>
            <w:rStyle w:val="a5"/>
          </w:rPr>
          <w:t>)</w:t>
        </w:r>
      </w:hyperlink>
      <w:r>
        <w:tab/>
      </w:r>
    </w:p>
    <w:p w:rsidR="0025417F" w:rsidRDefault="0025417F" w:rsidP="0025417F">
      <w:pPr>
        <w:pStyle w:val="text"/>
      </w:pPr>
      <w:r>
        <w:t>3.3. Административно-распорядительные функции:</w:t>
      </w:r>
    </w:p>
    <w:p w:rsidR="0025417F" w:rsidRDefault="0025417F" w:rsidP="0025417F">
      <w:pPr>
        <w:pStyle w:val="text"/>
      </w:pPr>
      <w:r w:rsidRPr="00F71AE7">
        <w:rPr>
          <w:rFonts w:cs="Arial"/>
          <w:iCs/>
        </w:rPr>
        <w:t xml:space="preserve">3.3.1. </w:t>
      </w:r>
      <w:r w:rsidRPr="00F71AE7">
        <w:rPr>
          <w:rFonts w:cs="Arial"/>
        </w:rPr>
        <w:t>Разработка проектов нормативных правовых актов области, проектов правовых актов по вопросам природопользования и охраны окружающей среды.</w:t>
      </w:r>
      <w:r>
        <w:t xml:space="preserve"> 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00" w:tgtFrame="Logical" w:history="1">
        <w:r w:rsidRPr="00066D19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066D19">
          <w:rPr>
            <w:rStyle w:val="a5"/>
          </w:rPr>
          <w:t xml:space="preserve"> администрации Владимирской области от 26.12.2017 № 1112</w:t>
        </w:r>
      </w:hyperlink>
      <w:hyperlink r:id="rId101" w:tgtFrame="Logical" w:history="1">
        <w:r w:rsidRPr="00066D19">
          <w:rPr>
            <w:rStyle w:val="a5"/>
          </w:rPr>
          <w:t>)</w:t>
        </w:r>
      </w:hyperlink>
    </w:p>
    <w:p w:rsidR="0025417F" w:rsidRDefault="0025417F" w:rsidP="0025417F">
      <w:pPr>
        <w:pStyle w:val="text"/>
      </w:pPr>
      <w:r>
        <w:t xml:space="preserve">3.3.2. Разработка и реализация единой политики в сфере </w:t>
      </w:r>
      <w:proofErr w:type="spellStart"/>
      <w:r>
        <w:t>недропользования</w:t>
      </w:r>
      <w:proofErr w:type="spellEnd"/>
      <w:r>
        <w:t>:</w:t>
      </w:r>
    </w:p>
    <w:p w:rsidR="0025417F" w:rsidRDefault="0025417F" w:rsidP="0025417F">
      <w:pPr>
        <w:pStyle w:val="text"/>
      </w:pPr>
      <w:r w:rsidRPr="008B79B5">
        <w:t>3.3.2.1. Создание и ведение фонда геологической информации Владимирской области; распоряжение геологической информацией о недрах, обладателем которой является Владимирская область.</w:t>
      </w:r>
    </w:p>
    <w:p w:rsidR="0025417F" w:rsidRDefault="0025417F" w:rsidP="0025417F">
      <w:pPr>
        <w:pStyle w:val="text"/>
      </w:pPr>
      <w:r>
        <w:t xml:space="preserve">(пункт в редакции постановления администрации Владимирской области </w:t>
      </w:r>
      <w:hyperlink r:id="rId102" w:tgtFrame="ChangingDocument" w:history="1">
        <w:r w:rsidRPr="00D56ED6">
          <w:rPr>
            <w:rStyle w:val="a5"/>
          </w:rPr>
          <w:t>от 21.10.2015 № 1050</w:t>
        </w:r>
      </w:hyperlink>
      <w:r>
        <w:t>)</w:t>
      </w:r>
    </w:p>
    <w:p w:rsidR="0025417F" w:rsidRPr="006E1FD6" w:rsidRDefault="0025417F" w:rsidP="0025417F">
      <w:pPr>
        <w:pStyle w:val="text"/>
      </w:pPr>
      <w:r>
        <w:t>3.3.2.2. Проведение государственной экспертизы запасов полезных ископаемых, геологической, экономической и экологической информации о предоставляемых в пользование участках недр, местного значения.</w:t>
      </w:r>
    </w:p>
    <w:p w:rsidR="0025417F" w:rsidRPr="006E1FD6" w:rsidRDefault="0025417F" w:rsidP="0025417F">
      <w:pPr>
        <w:pStyle w:val="text"/>
      </w:pPr>
      <w:r w:rsidRPr="006E1FD6">
        <w:t>(</w:t>
      </w:r>
      <w:r>
        <w:t xml:space="preserve">пункт в редакции постановления Губернатора Владимирской области </w:t>
      </w:r>
      <w:hyperlink r:id="rId103" w:tgtFrame="ChangingDocument" w:history="1">
        <w:r w:rsidRPr="00817CA9">
          <w:rPr>
            <w:rStyle w:val="a5"/>
          </w:rPr>
          <w:t>от 05.03.2012 № 208</w:t>
        </w:r>
      </w:hyperlink>
      <w:r>
        <w:t>)</w:t>
      </w:r>
    </w:p>
    <w:p w:rsidR="0025417F" w:rsidRPr="004C53F8" w:rsidRDefault="0025417F" w:rsidP="0025417F">
      <w:pPr>
        <w:autoSpaceDE w:val="0"/>
        <w:autoSpaceDN w:val="0"/>
        <w:adjustRightInd w:val="0"/>
        <w:ind w:firstLine="709"/>
        <w:outlineLvl w:val="1"/>
      </w:pPr>
      <w:r>
        <w:t xml:space="preserve">3.3.2.3. </w:t>
      </w:r>
      <w:r w:rsidRPr="004C53F8">
        <w:t>Предоставление права пользования участками недр местного значения. Лицензирование пользования участками недр местного значения.</w:t>
      </w:r>
    </w:p>
    <w:p w:rsidR="0025417F" w:rsidRDefault="0025417F" w:rsidP="0025417F">
      <w:pPr>
        <w:pStyle w:val="text"/>
      </w:pPr>
      <w:r w:rsidRPr="004C53F8">
        <w:t>Подготовка</w:t>
      </w:r>
      <w:r>
        <w:t xml:space="preserve"> и утверждение</w:t>
      </w:r>
      <w:r w:rsidRPr="004C53F8">
        <w:t xml:space="preserve"> перечня участков недр местного значения, содержащих общераспространенные полезные ископаемые.</w:t>
      </w:r>
    </w:p>
    <w:p w:rsidR="0025417F" w:rsidRDefault="0025417F" w:rsidP="0025417F">
      <w:pPr>
        <w:pStyle w:val="text"/>
      </w:pPr>
      <w:r w:rsidRPr="006E1FD6">
        <w:t>(</w:t>
      </w:r>
      <w:r>
        <w:t xml:space="preserve">пункт в редакции постановления Губернатора Владимирской области </w:t>
      </w:r>
      <w:hyperlink r:id="rId104" w:tgtFrame="ChangingDocument" w:history="1">
        <w:r w:rsidRPr="00817CA9">
          <w:rPr>
            <w:rStyle w:val="a5"/>
          </w:rPr>
          <w:t>от 05.03.2012 № 208</w:t>
        </w:r>
      </w:hyperlink>
      <w:r>
        <w:t>)</w:t>
      </w:r>
    </w:p>
    <w:p w:rsidR="0025417F" w:rsidRPr="006E1FD6" w:rsidRDefault="0025417F" w:rsidP="0025417F">
      <w:pPr>
        <w:pStyle w:val="text"/>
      </w:pPr>
      <w:r>
        <w:t xml:space="preserve">(в редакции </w:t>
      </w:r>
      <w:hyperlink r:id="rId105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3.3.2.4. </w:t>
      </w:r>
      <w:r w:rsidRPr="004C53F8">
        <w:t>Проведение аукционов на право пользования участками недр местного значения, включенными в перечень участков недр местного значения, утвержденный в соответствии с законодательством.</w:t>
      </w:r>
      <w:r>
        <w:t xml:space="preserve"> 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06" w:history="1">
        <w:r>
          <w:rPr>
            <w:rStyle w:val="a5"/>
          </w:rPr>
          <w:t>от 13.05.2009 № 387</w:t>
        </w:r>
      </w:hyperlink>
      <w:r>
        <w:t>)</w:t>
      </w:r>
    </w:p>
    <w:p w:rsidR="0025417F" w:rsidRPr="006E1FD6" w:rsidRDefault="0025417F" w:rsidP="0025417F">
      <w:pPr>
        <w:pStyle w:val="text"/>
      </w:pPr>
      <w:r w:rsidRPr="006E1FD6">
        <w:t>(</w:t>
      </w:r>
      <w:r>
        <w:t xml:space="preserve">пункт в редакции постановления Губернатора Владимирской области </w:t>
      </w:r>
      <w:hyperlink r:id="rId107" w:tgtFrame="ChangingDocument" w:history="1">
        <w:r w:rsidRPr="00817CA9">
          <w:rPr>
            <w:rStyle w:val="a5"/>
          </w:rPr>
          <w:t>от 05.03.2012 № 208</w:t>
        </w:r>
      </w:hyperlink>
      <w:r>
        <w:t>)</w:t>
      </w:r>
    </w:p>
    <w:p w:rsidR="0025417F" w:rsidRDefault="0025417F" w:rsidP="0025417F">
      <w:pPr>
        <w:pStyle w:val="text"/>
        <w:rPr>
          <w:rFonts w:cs="Arial"/>
          <w:iCs/>
        </w:rPr>
      </w:pPr>
      <w:r w:rsidRPr="00E76DE4">
        <w:rPr>
          <w:rFonts w:cs="Arial"/>
          <w:iCs/>
        </w:rPr>
        <w:t>3.3.2.5. Участие в случаях и в порядке, установленных федеральным законодательством в комиссии при федеральном органе управления государственным фондом недр по рассмотрению заявок о предоставлении права пользования участками недр.</w:t>
      </w:r>
    </w:p>
    <w:p w:rsidR="0025417F" w:rsidRPr="00C30211" w:rsidRDefault="0025417F" w:rsidP="0025417F">
      <w:pPr>
        <w:pStyle w:val="text"/>
      </w:pPr>
      <w:r w:rsidRPr="00C30211">
        <w:lastRenderedPageBreak/>
        <w:t xml:space="preserve"> (в редакции </w:t>
      </w:r>
      <w:hyperlink r:id="rId108" w:tgtFrame="Logical" w:history="1">
        <w:r w:rsidRPr="00C30211">
          <w:rPr>
            <w:rStyle w:val="a5"/>
          </w:rPr>
          <w:t>постановления администрации Владимирской области от 18.08.2017 № 694</w:t>
        </w:r>
      </w:hyperlink>
      <w:r w:rsidRPr="00C30211">
        <w:t>)</w:t>
      </w:r>
    </w:p>
    <w:p w:rsidR="0025417F" w:rsidRDefault="0025417F" w:rsidP="0025417F">
      <w:pPr>
        <w:pStyle w:val="text"/>
      </w:pPr>
      <w:r>
        <w:t xml:space="preserve">3.3.2.6. пункт исключен - в редакции постановления администрации Владимирской области </w:t>
      </w:r>
      <w:hyperlink r:id="rId109" w:tgtFrame="ChangingDocument" w:history="1">
        <w:r w:rsidRPr="00D56ED6">
          <w:rPr>
            <w:rStyle w:val="a5"/>
          </w:rPr>
          <w:t>от 21.10.2015 № 1050</w:t>
        </w:r>
      </w:hyperlink>
      <w:r>
        <w:t>.</w:t>
      </w:r>
    </w:p>
    <w:p w:rsidR="0025417F" w:rsidRDefault="0025417F" w:rsidP="0025417F">
      <w:pPr>
        <w:pStyle w:val="text"/>
      </w:pPr>
      <w:r>
        <w:t xml:space="preserve">3.3.2.7. </w:t>
      </w:r>
      <w:r w:rsidRPr="00CF7DAE">
        <w:t>Согласование нормативов потерь общераспространенных полезных ископаемых при добыче, технологически связанных с принятой схемой и технологией разработки месторождения на территории Владимирской области, превышающих по величине нормативы, утвержденные в составе проектной документации.</w:t>
      </w:r>
      <w:r>
        <w:t xml:space="preserve"> </w:t>
      </w:r>
    </w:p>
    <w:p w:rsidR="0025417F" w:rsidRPr="00606594" w:rsidRDefault="0025417F" w:rsidP="0025417F">
      <w:pPr>
        <w:pStyle w:val="text"/>
      </w:pPr>
      <w:r>
        <w:t xml:space="preserve">(подпункт в редакции постановления Губернатора Владимирской области </w:t>
      </w:r>
      <w:hyperlink r:id="rId110" w:history="1">
        <w:r>
          <w:rPr>
            <w:rStyle w:val="a5"/>
          </w:rPr>
          <w:t>от 15.01.2009 № 30</w:t>
        </w:r>
      </w:hyperlink>
      <w:r>
        <w:t>)</w:t>
      </w:r>
    </w:p>
    <w:p w:rsidR="0025417F" w:rsidRPr="00606594" w:rsidRDefault="0025417F" w:rsidP="0025417F">
      <w:pPr>
        <w:pStyle w:val="text"/>
      </w:pPr>
      <w:r w:rsidRPr="00606594">
        <w:t>(</w:t>
      </w:r>
      <w:r>
        <w:t xml:space="preserve">в редакции постановления Губернатора Владимирской области </w:t>
      </w:r>
      <w:hyperlink r:id="rId111" w:tgtFrame="Logical" w:history="1">
        <w:r>
          <w:rPr>
            <w:rStyle w:val="a5"/>
          </w:rPr>
          <w:t>от 09.07.2014 № </w:t>
        </w:r>
        <w:r w:rsidRPr="00606594">
          <w:rPr>
            <w:rStyle w:val="a5"/>
          </w:rPr>
          <w:t>698</w:t>
        </w:r>
      </w:hyperlink>
      <w:r>
        <w:t>)</w:t>
      </w:r>
    </w:p>
    <w:p w:rsidR="0025417F" w:rsidRDefault="0025417F" w:rsidP="0025417F">
      <w:pPr>
        <w:pStyle w:val="text"/>
      </w:pPr>
      <w:r>
        <w:t>3.3.2.8. Выдача свидетельства об установлении факта открытия месторождения общераспространенных полезных ископаемых.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12" w:history="1">
        <w:r>
          <w:rPr>
            <w:rStyle w:val="a5"/>
          </w:rPr>
          <w:t>от 13.05.2009 № 387</w:t>
        </w:r>
      </w:hyperlink>
      <w:r>
        <w:t>)</w:t>
      </w:r>
    </w:p>
    <w:p w:rsidR="0025417F" w:rsidRDefault="0025417F" w:rsidP="0025417F">
      <w:pPr>
        <w:pStyle w:val="text"/>
      </w:pPr>
      <w:r w:rsidRPr="00393C5C">
        <w:t>3.3.2.9. Согласование технических проектов разработки месторождений общераспространенных полезных ископаемых и иной проектной документации на выполнение работ, связанных с пользованием участками недр местного значения.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13" w:tgtFrame="ChangingDocument" w:history="1">
        <w:r w:rsidRPr="004F040B">
          <w:rPr>
            <w:rStyle w:val="a5"/>
          </w:rPr>
          <w:t>от 12.09.2013 № 1025</w:t>
        </w:r>
      </w:hyperlink>
      <w:r>
        <w:t xml:space="preserve"> – вступает в силу с 01 января 2014 года)</w:t>
      </w:r>
    </w:p>
    <w:p w:rsidR="0025417F" w:rsidRDefault="0025417F" w:rsidP="0025417F">
      <w:pPr>
        <w:pStyle w:val="text"/>
      </w:pPr>
      <w:r w:rsidRPr="007D5579">
        <w:t>3.3.2.10. Оформление в случаях, установленных Правительством Российской Федерации, относительно участков недр местного значения документов, которые удостоверяют уточненные границы горного отвода (горноотводный акт и графические приложения) и включаются в лицензию в качестве ее неотъемлемой составной части.</w:t>
      </w:r>
    </w:p>
    <w:p w:rsidR="0025417F" w:rsidRDefault="0025417F" w:rsidP="0025417F">
      <w:pPr>
        <w:pStyle w:val="text"/>
      </w:pPr>
      <w:r>
        <w:t xml:space="preserve">(пункт введен </w:t>
      </w:r>
      <w:r w:rsidRPr="00144B54">
        <w:t>постановлени</w:t>
      </w:r>
      <w:r>
        <w:t xml:space="preserve">ем Губернатора Владимирской области </w:t>
      </w:r>
      <w:hyperlink r:id="rId114" w:tgtFrame="ChangingDocument" w:history="1">
        <w:r w:rsidRPr="001A08D1">
          <w:rPr>
            <w:rStyle w:val="a5"/>
          </w:rPr>
          <w:t>от 19.02.2014 № 130</w:t>
        </w:r>
      </w:hyperlink>
      <w:r>
        <w:t xml:space="preserve"> – вступает в силу с 01 июля 2014 года)</w:t>
      </w:r>
    </w:p>
    <w:p w:rsidR="0025417F" w:rsidRDefault="0025417F" w:rsidP="0025417F">
      <w:pPr>
        <w:pStyle w:val="text"/>
      </w:pPr>
      <w:r w:rsidRPr="001E72FA">
        <w:t>3.3.2.11. Установление конкретного размера ставки регулярного платежа за</w:t>
      </w:r>
      <w:r>
        <w:t> </w:t>
      </w:r>
      <w:r w:rsidRPr="001E72FA">
        <w:t>пользование недрами в отношении участков недр местного значения отдельно по</w:t>
      </w:r>
      <w:r>
        <w:t> </w:t>
      </w:r>
      <w:r w:rsidRPr="001E72FA">
        <w:t>каждому участку недр, на который в установленном порядке выдается лицензия на</w:t>
      </w:r>
      <w:r>
        <w:t> </w:t>
      </w:r>
      <w:r w:rsidRPr="001E72FA">
        <w:t>пользование недрами, в пределах, установленных Законом Российской Федерации «О</w:t>
      </w:r>
      <w:r>
        <w:t> </w:t>
      </w:r>
      <w:r w:rsidRPr="001E72FA">
        <w:t>недрах».</w:t>
      </w:r>
    </w:p>
    <w:p w:rsidR="0025417F" w:rsidRDefault="0025417F" w:rsidP="0025417F">
      <w:pPr>
        <w:pStyle w:val="text"/>
      </w:pPr>
      <w:r>
        <w:t xml:space="preserve">(пункт введен постановлением Губернатора Владимирской области </w:t>
      </w:r>
      <w:hyperlink r:id="rId115" w:tgtFrame="ChangingDocument" w:history="1">
        <w:r w:rsidRPr="003A1B6E">
          <w:rPr>
            <w:rStyle w:val="a5"/>
          </w:rPr>
          <w:t>от 18.04.2014 № 410</w:t>
        </w:r>
      </w:hyperlink>
      <w:r>
        <w:t>)</w:t>
      </w:r>
    </w:p>
    <w:p w:rsidR="0025417F" w:rsidRDefault="0025417F" w:rsidP="0025417F">
      <w:pPr>
        <w:pStyle w:val="text"/>
      </w:pPr>
      <w:r w:rsidRPr="002142F5">
        <w:t>3.3.2.12. Составление и ведение территориальных балансов запасов и кадастров месторождений и проявлений общераспространенных полезных ископаемых и учет участков недр, используемых для строительства подземных сооружений, не связанных с добычей полезных ископаемых.</w:t>
      </w:r>
    </w:p>
    <w:p w:rsidR="0025417F" w:rsidRDefault="0025417F" w:rsidP="0025417F">
      <w:pPr>
        <w:pStyle w:val="text"/>
      </w:pPr>
      <w:r>
        <w:t xml:space="preserve">(в редакции постановления администрации Владимирской области </w:t>
      </w:r>
      <w:hyperlink r:id="rId116" w:tgtFrame="Logical" w:history="1">
        <w:r w:rsidRPr="00B85F1F">
          <w:rPr>
            <w:rStyle w:val="a5"/>
          </w:rPr>
          <w:t>от 05.04.2016 № 282</w:t>
        </w:r>
      </w:hyperlink>
      <w:r>
        <w:t>)</w:t>
      </w:r>
    </w:p>
    <w:p w:rsidR="0025417F" w:rsidRDefault="0025417F" w:rsidP="0025417F">
      <w:pPr>
        <w:pStyle w:val="text"/>
      </w:pPr>
      <w:r>
        <w:t>3.3.3. Разработка и реализация единой политики в сфере использования и охраны водных объектов на территории области и обеспечение безопасности гидротехнических сооружений:</w:t>
      </w:r>
    </w:p>
    <w:p w:rsidR="0025417F" w:rsidRDefault="0025417F" w:rsidP="0025417F">
      <w:pPr>
        <w:pStyle w:val="text"/>
      </w:pPr>
      <w:r>
        <w:t>3.3.3.1. Предоставление водных объектов или их частей, находящихся в федеральной собственности и расположенных на территории области, в пользование на основании договоров водопользования или решений о предоставлении водных объектов в пользование.</w:t>
      </w:r>
    </w:p>
    <w:p w:rsidR="0025417F" w:rsidRDefault="0025417F" w:rsidP="0025417F">
      <w:pPr>
        <w:pStyle w:val="text"/>
      </w:pPr>
      <w:r>
        <w:t>3.3.3.2. Согласование передачи прав и обязанностей по договору водопользования другому лицу.</w:t>
      </w:r>
    </w:p>
    <w:p w:rsidR="0025417F" w:rsidRDefault="0025417F" w:rsidP="0025417F">
      <w:pPr>
        <w:pStyle w:val="text"/>
      </w:pPr>
      <w:r>
        <w:t>3.3.3.3. Организация аукционов на право заключения договора водопользования в случаях и порядке, установленных Правительством Российской Федерации.</w:t>
      </w:r>
    </w:p>
    <w:p w:rsidR="0025417F" w:rsidRDefault="0025417F" w:rsidP="0025417F">
      <w:pPr>
        <w:pStyle w:val="text"/>
      </w:pPr>
      <w:r>
        <w:lastRenderedPageBreak/>
        <w:t>3.3.3.4. Осуществление полномочий администрации области в отношении водных объектов, находящихся в собственности области.</w:t>
      </w:r>
    </w:p>
    <w:p w:rsidR="0025417F" w:rsidRDefault="0025417F" w:rsidP="0025417F">
      <w:pPr>
        <w:pStyle w:val="text"/>
      </w:pPr>
      <w:r>
        <w:t>3.3.3.5. Осуществление мер по предотвращению негативного воздействия вод и ликвидации его последствий в отношении водных объектов, находящихся в федеральной собственности и полностью расположенных на территории области, за счет субвенций из федерального бюджета.</w:t>
      </w:r>
    </w:p>
    <w:p w:rsidR="0025417F" w:rsidRDefault="0025417F" w:rsidP="0025417F">
      <w:pPr>
        <w:pStyle w:val="text"/>
      </w:pPr>
      <w:r>
        <w:t>3.3.3.6. Осуществление мер по охране водных объектов или их частей, находящихся в федеральной собственности и расположенных на территории области, за счет субвенций из федерального бюджета.</w:t>
      </w:r>
    </w:p>
    <w:p w:rsidR="0025417F" w:rsidRDefault="0025417F" w:rsidP="0025417F">
      <w:pPr>
        <w:pStyle w:val="text"/>
      </w:pPr>
      <w:r>
        <w:t>3.3.3.7. Участие в деятельности бассейновых советов.</w:t>
      </w:r>
    </w:p>
    <w:p w:rsidR="0025417F" w:rsidRDefault="0025417F" w:rsidP="0025417F">
      <w:pPr>
        <w:pStyle w:val="text"/>
      </w:pPr>
      <w:r>
        <w:t>3.3.3.8. Участие в организации и осуществлении государственного мониторинга водных объектов в порядке, установленном Правительством Российской Федерации.</w:t>
      </w:r>
    </w:p>
    <w:p w:rsidR="0025417F" w:rsidRDefault="0025417F" w:rsidP="0025417F">
      <w:pPr>
        <w:pStyle w:val="text"/>
      </w:pPr>
      <w:r>
        <w:t>3.3.3.9. Участие в организации резервирования источников питьевого и хозяйственно-бытового водоснабжения в порядке, определяемом Правительством Российской Федерации.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17" w:history="1">
        <w:r>
          <w:rPr>
            <w:rStyle w:val="a5"/>
          </w:rPr>
          <w:t>от 02.09.2008 №616</w:t>
        </w:r>
      </w:hyperlink>
      <w:r>
        <w:t>)</w:t>
      </w:r>
    </w:p>
    <w:p w:rsidR="0025417F" w:rsidRDefault="0025417F" w:rsidP="0025417F">
      <w:pPr>
        <w:pStyle w:val="text"/>
      </w:pPr>
      <w:r>
        <w:t>3.3.3.10. Подготовка нормативных правовых актов области по установлению запретов использования водных объектов общего пользования.</w:t>
      </w:r>
    </w:p>
    <w:p w:rsidR="0025417F" w:rsidRDefault="0025417F" w:rsidP="0025417F">
      <w:pPr>
        <w:pStyle w:val="text"/>
      </w:pPr>
      <w:r>
        <w:t xml:space="preserve">3.3.3.11. Разработка и реализация единой политики в сфере обеспечения безопасности гидротехнических сооружений при использовании водных ресурсов. </w:t>
      </w:r>
      <w:r w:rsidRPr="007D5579">
        <w:t>Обеспечение безопасности гидротехнических сооружений, находящихся в</w:t>
      </w:r>
      <w:r>
        <w:t> </w:t>
      </w:r>
      <w:r w:rsidRPr="007D5579">
        <w:t>собственности Владимирской области, а также капитальный ремонт, консервация и</w:t>
      </w:r>
      <w:r>
        <w:t> </w:t>
      </w:r>
      <w:r w:rsidRPr="007D5579">
        <w:t>ликвидация гидротехнических сооружений, которые не имеют собственника или</w:t>
      </w:r>
      <w:r>
        <w:t> </w:t>
      </w:r>
      <w:r w:rsidRPr="007D5579">
        <w:t xml:space="preserve">собственник которых неизвестен, либо от права </w:t>
      </w:r>
      <w:proofErr w:type="gramStart"/>
      <w:r w:rsidRPr="007D5579">
        <w:t>собственности</w:t>
      </w:r>
      <w:proofErr w:type="gramEnd"/>
      <w:r w:rsidRPr="007D5579">
        <w:t xml:space="preserve"> на которые собственник отказался, и которые находятся на территории</w:t>
      </w:r>
      <w:r>
        <w:t xml:space="preserve"> </w:t>
      </w:r>
      <w:r w:rsidRPr="007D5579">
        <w:t>области.</w:t>
      </w:r>
    </w:p>
    <w:p w:rsidR="0025417F" w:rsidRDefault="0025417F" w:rsidP="0025417F">
      <w:pPr>
        <w:pStyle w:val="text"/>
      </w:pPr>
      <w:r>
        <w:t>(</w:t>
      </w:r>
      <w:proofErr w:type="gramStart"/>
      <w:r>
        <w:t>в</w:t>
      </w:r>
      <w:proofErr w:type="gramEnd"/>
      <w:r>
        <w:t xml:space="preserve"> редакции постановления Губернатора Владимирской области </w:t>
      </w:r>
      <w:hyperlink r:id="rId118" w:tgtFrame="ChangingDocument" w:history="1">
        <w:r w:rsidRPr="001A08D1">
          <w:rPr>
            <w:rStyle w:val="a5"/>
          </w:rPr>
          <w:t>от 19.02.2014 № 130</w:t>
        </w:r>
      </w:hyperlink>
      <w:r>
        <w:t>)</w:t>
      </w:r>
    </w:p>
    <w:p w:rsidR="0025417F" w:rsidRDefault="0025417F" w:rsidP="0025417F">
      <w:pPr>
        <w:pStyle w:val="text"/>
      </w:pPr>
      <w:r w:rsidRPr="0071125E">
        <w:t>3.3.3.12. Согласование планов снижения сбросов загрязняющих веществ, иных веществ и микроорганизмов в водные объекты в случаях и порядке, установленных федеральными нормативными правовыми актами.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19" w:tgtFrame="ChangingDocument" w:history="1">
        <w:r w:rsidRPr="00057954">
          <w:rPr>
            <w:rStyle w:val="a5"/>
          </w:rPr>
          <w:t>от 03.12.2012 № 1363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20" w:tgtFrame="ChangingDocument" w:history="1">
        <w:r w:rsidRPr="0071125E">
          <w:rPr>
            <w:rStyle w:val="a5"/>
          </w:rPr>
          <w:t>постановления администрации Владимирской области от 01.10.2018 № 735</w:t>
        </w:r>
      </w:hyperlink>
      <w:r>
        <w:t>)</w:t>
      </w:r>
    </w:p>
    <w:p w:rsidR="0025417F" w:rsidRDefault="00C64370" w:rsidP="0025417F">
      <w:pPr>
        <w:pStyle w:val="text"/>
      </w:pPr>
      <w:r w:rsidRPr="00A25496">
        <w:rPr>
          <w:rFonts w:cs="Arial"/>
          <w:iCs/>
        </w:rPr>
        <w:t>3.3.3.13. Принятие решений об установлении, изменении, прекращении з</w:t>
      </w:r>
      <w:r w:rsidRPr="00A25496">
        <w:rPr>
          <w:rFonts w:cs="Arial"/>
        </w:rPr>
        <w:t>он санитарной охраны источников питьевого и хозяйственно-бытового водоснабжения.</w:t>
      </w:r>
    </w:p>
    <w:p w:rsidR="0025417F" w:rsidRPr="00606594" w:rsidRDefault="0025417F" w:rsidP="0025417F">
      <w:pPr>
        <w:pStyle w:val="text"/>
      </w:pPr>
      <w:r w:rsidRPr="00606594">
        <w:t>(</w:t>
      </w:r>
      <w:r>
        <w:t xml:space="preserve">в редакции постановления Губернатора Владимирской области </w:t>
      </w:r>
      <w:hyperlink r:id="rId121" w:tgtFrame="Logical" w:history="1">
        <w:r>
          <w:rPr>
            <w:rStyle w:val="a5"/>
          </w:rPr>
          <w:t>от 09.07.2014 № </w:t>
        </w:r>
        <w:r w:rsidRPr="00606594">
          <w:rPr>
            <w:rStyle w:val="a5"/>
          </w:rPr>
          <w:t>698</w:t>
        </w:r>
      </w:hyperlink>
      <w:r>
        <w:t>)</w:t>
      </w:r>
    </w:p>
    <w:p w:rsidR="00C64370" w:rsidRPr="00DD5DD1" w:rsidRDefault="00C64370" w:rsidP="00C64370">
      <w:pPr>
        <w:pStyle w:val="text"/>
        <w:tabs>
          <w:tab w:val="left" w:pos="2535"/>
        </w:tabs>
      </w:pPr>
      <w:r w:rsidRPr="00DD5DD1">
        <w:t>(</w:t>
      </w:r>
      <w:r>
        <w:t xml:space="preserve">пункт в редакции </w:t>
      </w:r>
      <w:hyperlink r:id="rId122" w:tgtFrame="ChangingDocument" w:history="1">
        <w:r w:rsidRPr="00C64370">
          <w:rPr>
            <w:rStyle w:val="a5"/>
          </w:rPr>
          <w:t>постановления администрации Владимирской области от 17.01.2020 № 19</w:t>
        </w:r>
      </w:hyperlink>
      <w:r w:rsidRPr="00DD5DD1">
        <w:t>)</w:t>
      </w:r>
    </w:p>
    <w:p w:rsidR="0025417F" w:rsidRDefault="0025417F" w:rsidP="0025417F">
      <w:pPr>
        <w:pStyle w:val="text"/>
      </w:pPr>
      <w:r>
        <w:t>3.3.4. Разработка и реализация единой политики в сфере охраны окружающей среды и обеспечения экологической безопасности:</w:t>
      </w:r>
    </w:p>
    <w:p w:rsidR="0025417F" w:rsidRDefault="0025417F" w:rsidP="0025417F">
      <w:pPr>
        <w:pStyle w:val="text"/>
      </w:pPr>
      <w:r w:rsidRPr="005A165D">
        <w:t>3.3.4.1. Ведение государственного учета объектов, оказывающих негативное воздействие на окружающую среду и подлежащих региональному государственному экологическому надзору.</w:t>
      </w:r>
      <w:r>
        <w:t xml:space="preserve"> 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23" w:tgtFrame="ChangingDocument" w:history="1">
        <w:r w:rsidRPr="00731BF6">
          <w:rPr>
            <w:rStyle w:val="a5"/>
          </w:rPr>
          <w:t>от 11.10.2011 № 1083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постановления администрации Владимирской области </w:t>
      </w:r>
      <w:hyperlink r:id="rId124" w:tgtFrame="Logical" w:history="1">
        <w:r w:rsidRPr="00D84EF0">
          <w:rPr>
            <w:rStyle w:val="a5"/>
          </w:rPr>
          <w:t>от 14.10.2014 № 1054</w:t>
        </w:r>
      </w:hyperlink>
      <w:r>
        <w:t>)</w:t>
      </w:r>
    </w:p>
    <w:p w:rsidR="0025417F" w:rsidRDefault="0025417F" w:rsidP="0025417F">
      <w:pPr>
        <w:pStyle w:val="text"/>
      </w:pPr>
      <w:r>
        <w:t>3.3.4.2. Сбор, обработка и анализ информации о негативном воздействии на окружающую среду.</w:t>
      </w:r>
    </w:p>
    <w:p w:rsidR="0025417F" w:rsidRPr="00446E24" w:rsidRDefault="0025417F" w:rsidP="0025417F">
      <w:pPr>
        <w:pStyle w:val="text"/>
      </w:pPr>
      <w:r w:rsidRPr="00446E24">
        <w:lastRenderedPageBreak/>
        <w:t xml:space="preserve">3.3.4.3. Принятие от юридических лиц и индивидуальных предпринимателей, осуществляющих хозяйственную и (или) иную деятельность на объектах II и III категорий отчетов о выполнении плана мероприятий по охране окружающей среды; </w:t>
      </w:r>
      <w:proofErr w:type="gramStart"/>
      <w:r w:rsidRPr="00446E24">
        <w:t>контроль за</w:t>
      </w:r>
      <w:proofErr w:type="gramEnd"/>
      <w:r w:rsidRPr="00446E24">
        <w:t xml:space="preserve"> реализацией планов мероприятий по охране окружающей среды при осуществлении регионального государственного экологического надзора.</w:t>
      </w:r>
    </w:p>
    <w:p w:rsidR="0025417F" w:rsidRDefault="0025417F" w:rsidP="0025417F">
      <w:pPr>
        <w:pStyle w:val="text"/>
      </w:pPr>
      <w:r w:rsidRPr="00446E24">
        <w:t xml:space="preserve">Принятие от юридических лиц и индивидуальных предпринимателей отчетов об организации и о результатах осуществления производственного экологического контроля в порядке и в сроки, установленные законодательством Российской Федерации. 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25" w:history="1">
        <w:r>
          <w:rPr>
            <w:rStyle w:val="a5"/>
          </w:rPr>
          <w:t>от 13.05.2009 № 387</w:t>
        </w:r>
      </w:hyperlink>
      <w:r>
        <w:t>)</w:t>
      </w:r>
      <w:r w:rsidRPr="00D84EF0">
        <w:t xml:space="preserve"> </w:t>
      </w:r>
    </w:p>
    <w:p w:rsidR="0025417F" w:rsidRDefault="0025417F" w:rsidP="0025417F">
      <w:pPr>
        <w:pStyle w:val="text"/>
      </w:pPr>
      <w:r>
        <w:t xml:space="preserve">(в редакции постановления администрации Владимирской области </w:t>
      </w:r>
      <w:hyperlink r:id="rId126" w:tgtFrame="Logical" w:history="1">
        <w:r w:rsidRPr="00D84EF0">
          <w:rPr>
            <w:rStyle w:val="a5"/>
          </w:rPr>
          <w:t>от 14.10.2014 № 1054</w:t>
        </w:r>
      </w:hyperlink>
      <w:r>
        <w:t>)</w:t>
      </w:r>
    </w:p>
    <w:p w:rsidR="0025417F" w:rsidRPr="00446E24" w:rsidRDefault="0025417F" w:rsidP="0025417F">
      <w:pPr>
        <w:pStyle w:val="text"/>
      </w:pPr>
      <w:r w:rsidRPr="00446E24">
        <w:t xml:space="preserve">(в редакции </w:t>
      </w:r>
      <w:hyperlink r:id="rId127" w:tgtFrame="Logical" w:history="1">
        <w:r w:rsidRPr="00446E24">
          <w:rPr>
            <w:rStyle w:val="a5"/>
          </w:rPr>
          <w:t>постановления администрации Владимирской области от 27.12.2019 № 995</w:t>
        </w:r>
      </w:hyperlink>
      <w:r w:rsidRPr="00446E24">
        <w:t>)</w:t>
      </w:r>
    </w:p>
    <w:p w:rsidR="0025417F" w:rsidRDefault="0025417F" w:rsidP="0025417F">
      <w:pPr>
        <w:pStyle w:val="text"/>
      </w:pPr>
    </w:p>
    <w:p w:rsidR="0025417F" w:rsidRDefault="0025417F" w:rsidP="0025417F">
      <w:pPr>
        <w:pStyle w:val="text"/>
      </w:pPr>
      <w:r>
        <w:t xml:space="preserve">3.3.4.4. </w:t>
      </w:r>
      <w:r w:rsidRPr="004C53F8">
        <w:t>Участие в порядке, установленном нормативными правовыми актами Российской Федерации в осуществлении государственного экологического мониторинга (государственного мониторинга окружающей среды), формирование и обеспечение функционирования территориальных систем наблюдения за состоянием окружающей среды на территории области, являющихся частью единой системы государственного экологического мониторинга (государственного мониторинга окружающей среды).</w:t>
      </w:r>
    </w:p>
    <w:p w:rsidR="0025417F" w:rsidRPr="006E1FD6" w:rsidRDefault="0025417F" w:rsidP="0025417F">
      <w:pPr>
        <w:pStyle w:val="text"/>
      </w:pPr>
      <w:r w:rsidRPr="006E1FD6">
        <w:t>(</w:t>
      </w:r>
      <w:r>
        <w:t xml:space="preserve">пункт в редакции постановления Губернатора Владимирской области </w:t>
      </w:r>
      <w:hyperlink r:id="rId128" w:tgtFrame="ChangingDocument" w:history="1">
        <w:r w:rsidRPr="00817CA9">
          <w:rPr>
            <w:rStyle w:val="a5"/>
          </w:rPr>
          <w:t>от 05.03.2012 № 208</w:t>
        </w:r>
      </w:hyperlink>
      <w:r>
        <w:t>)</w:t>
      </w:r>
    </w:p>
    <w:p w:rsidR="0025417F" w:rsidRDefault="0025417F" w:rsidP="0025417F">
      <w:pPr>
        <w:pStyle w:val="text"/>
      </w:pPr>
      <w:r>
        <w:t>3.3.4.5. Организация экологической паспортизации области.</w:t>
      </w:r>
    </w:p>
    <w:p w:rsidR="0025417F" w:rsidRDefault="0025417F" w:rsidP="0025417F">
      <w:pPr>
        <w:pStyle w:val="text"/>
      </w:pPr>
      <w:r>
        <w:t xml:space="preserve">3.3.4.6. </w:t>
      </w:r>
      <w:r w:rsidRPr="007437BE">
        <w:t>Установление порядка ведения регионального кадастра отходов и ведение регионального кадастра отходов,</w:t>
      </w:r>
      <w:r>
        <w:t xml:space="preserve"> включающего в себя данные, представляемые органами местного самоуправления, а также юридическими лицами, осуществляющими деятельность по обращению с отходами. Участие в организации обеспечения населения информацией в области обращения с отходами.</w:t>
      </w:r>
    </w:p>
    <w:p w:rsidR="0025417F" w:rsidRDefault="0025417F" w:rsidP="0025417F">
      <w:pPr>
        <w:pStyle w:val="text"/>
      </w:pPr>
      <w:r>
        <w:t>(</w:t>
      </w:r>
      <w:proofErr w:type="gramStart"/>
      <w:r>
        <w:t>в</w:t>
      </w:r>
      <w:proofErr w:type="gramEnd"/>
      <w:r>
        <w:t xml:space="preserve"> редакции </w:t>
      </w:r>
      <w:hyperlink r:id="rId129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Default="0025417F" w:rsidP="0025417F">
      <w:pPr>
        <w:pStyle w:val="text"/>
      </w:pPr>
      <w:r>
        <w:t>3.3.4.7. Разработка и реализация единой политики в сфере обеспечения радиационной безопасности населения на территории области:</w:t>
      </w:r>
    </w:p>
    <w:p w:rsidR="0025417F" w:rsidRDefault="0025417F" w:rsidP="0025417F">
      <w:pPr>
        <w:pStyle w:val="text"/>
      </w:pPr>
      <w:r>
        <w:t>- выполнение функции регионального информационно-аналитического центра в системе государственного учета и контроля радиоактивных веществ и радиоактивных отходов;</w:t>
      </w:r>
    </w:p>
    <w:p w:rsidR="0025417F" w:rsidRDefault="0025417F" w:rsidP="0025417F">
      <w:pPr>
        <w:pStyle w:val="text"/>
      </w:pPr>
      <w:r>
        <w:t>- осуществление учета и контроля радиоактивных веществ на территории области в рамках системы государственного учета и контроля радиоактивных веществ;</w:t>
      </w:r>
    </w:p>
    <w:p w:rsidR="0025417F" w:rsidRDefault="0025417F" w:rsidP="0025417F">
      <w:pPr>
        <w:pStyle w:val="text"/>
      </w:pPr>
      <w:r>
        <w:t xml:space="preserve">- осуществление </w:t>
      </w:r>
      <w:proofErr w:type="gramStart"/>
      <w:r>
        <w:t>контроля за</w:t>
      </w:r>
      <w:proofErr w:type="gramEnd"/>
      <w:r>
        <w:t xml:space="preserve"> обеспечением радиационной безопасности населения и охраной окружающей среды на территории области; </w:t>
      </w:r>
    </w:p>
    <w:p w:rsidR="0025417F" w:rsidRDefault="0025417F" w:rsidP="0025417F">
      <w:pPr>
        <w:pStyle w:val="text"/>
      </w:pPr>
      <w:r>
        <w:t>- осуществление радиационно-гигиенической паспортизации области;</w:t>
      </w:r>
    </w:p>
    <w:p w:rsidR="0025417F" w:rsidRDefault="0025417F" w:rsidP="0025417F">
      <w:pPr>
        <w:pStyle w:val="text"/>
      </w:pPr>
      <w:r>
        <w:t xml:space="preserve">- внесение предложений о выводе из эксплуатации ядерных установок, радиационных источников и пунктов хранения до </w:t>
      </w:r>
      <w:proofErr w:type="gramStart"/>
      <w:r>
        <w:t>израсходования</w:t>
      </w:r>
      <w:proofErr w:type="gramEnd"/>
      <w:r>
        <w:t xml:space="preserve"> установленного в проекте объекта использования атомной энергии ресурса или предложения об ограничении проектных технико-экономических показателей их работы при наличии соответствующих обоснований;</w:t>
      </w:r>
    </w:p>
    <w:p w:rsidR="0025417F" w:rsidRDefault="0025417F" w:rsidP="0025417F">
      <w:pPr>
        <w:pStyle w:val="text"/>
      </w:pPr>
      <w:r>
        <w:t>- участие в организации и проведении оперативных мероприятий в случае угрозы возникновения радиационной аварии.</w:t>
      </w:r>
    </w:p>
    <w:p w:rsidR="00C64370" w:rsidRPr="00A25496" w:rsidRDefault="00C64370" w:rsidP="00C64370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A25496">
        <w:rPr>
          <w:rFonts w:cs="Arial"/>
        </w:rPr>
        <w:t>3.3.4.8. Нормирование качества окружающей среды:</w:t>
      </w:r>
    </w:p>
    <w:p w:rsidR="00C64370" w:rsidRPr="00A25496" w:rsidRDefault="00C64370" w:rsidP="00C64370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A25496">
        <w:rPr>
          <w:rFonts w:cs="Arial"/>
        </w:rPr>
        <w:t>- установление нормативов качества окружающей среды, содержащих соответствующие требования и нормы не ниже требований и норм, установленных на федеральном уровне;</w:t>
      </w:r>
    </w:p>
    <w:p w:rsidR="00C64370" w:rsidRPr="00A25496" w:rsidRDefault="00C64370" w:rsidP="00C64370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A25496">
        <w:rPr>
          <w:rFonts w:cs="Arial"/>
        </w:rPr>
        <w:lastRenderedPageBreak/>
        <w:t>- установление нормативов образования отходов и лимитов на их размещение, порядка их разработки и утверждения применительно к хозяйственной и (или) иной деятельности юридических лиц и индивидуальных предпринимателей (за исключением субъектов малого и среднего предпринимательства), в процессе которой образуются отходы на объектах, подлежащих региональному государственному экологическому надзору;</w:t>
      </w:r>
    </w:p>
    <w:p w:rsidR="00C64370" w:rsidRPr="00A25496" w:rsidRDefault="00C64370" w:rsidP="00C64370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A25496">
        <w:rPr>
          <w:rFonts w:cs="Arial"/>
        </w:rPr>
        <w:t>- установление целевых показателей объема или массы выбросов загрязняющих веществ в атмосферный воздух на территории Владимирской области и сроков их снижения;</w:t>
      </w:r>
    </w:p>
    <w:p w:rsidR="00C64370" w:rsidRPr="00A25496" w:rsidRDefault="00C64370" w:rsidP="00C64370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A25496">
        <w:rPr>
          <w:rFonts w:cs="Arial"/>
        </w:rPr>
        <w:t>- утверждение методических указаний по разработке проектов нормативов образования отходов и лимитов на их размещение применительно к хозяйственной и (или) иной деятельности индивидуальных предпринимателей, юридических лиц (за исключением субъектов малого и среднего предпринимательства), в процессе которой образуются отходы на объектах, подлежащих региональному государственному экологическому надзору;</w:t>
      </w:r>
    </w:p>
    <w:p w:rsidR="00C64370" w:rsidRPr="00A25496" w:rsidRDefault="00C64370" w:rsidP="00C64370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A25496">
        <w:rPr>
          <w:rFonts w:cs="Arial"/>
        </w:rPr>
        <w:t>- приём отчетности об образовании, утилизации, обезвреживании, о размещении отходов, представляемой в уведомительном порядке субъектами малого и среднего предпринимательства, в процессе хозяйственной и (или) иной деятельности которых образуются отходы на объектах, подлежащих региональному государственному экологическому надзору, и установление порядка ее представления и контроля;</w:t>
      </w:r>
    </w:p>
    <w:p w:rsidR="00C64370" w:rsidRPr="00A25496" w:rsidRDefault="00C64370" w:rsidP="00C64370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A25496">
        <w:rPr>
          <w:rFonts w:cs="Arial"/>
        </w:rPr>
        <w:t>- приём отчётности о выбросах загрязняющих веществ в атмосферный воздух, представляемой в уведомительном порядке юридическими лицами и индивидуальными предпринимателями, осуществляющими хозяйственную и (или) иную деятельность на объектах III категории, подлежащих региональному государственному экологическому надзору;</w:t>
      </w:r>
    </w:p>
    <w:p w:rsidR="00C64370" w:rsidRPr="00A25496" w:rsidRDefault="00C64370" w:rsidP="00C64370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885B68">
        <w:rPr>
          <w:rFonts w:cs="Arial"/>
          <w:highlight w:val="yellow"/>
        </w:rPr>
        <w:t xml:space="preserve">- приём отчётности об образовании, </w:t>
      </w:r>
      <w:r w:rsidRPr="00885B68">
        <w:rPr>
          <w:rFonts w:cs="Arial"/>
          <w:highlight w:val="red"/>
        </w:rPr>
        <w:t>использовании</w:t>
      </w:r>
      <w:r w:rsidRPr="00885B68">
        <w:rPr>
          <w:rFonts w:cs="Arial"/>
          <w:highlight w:val="yellow"/>
        </w:rPr>
        <w:t xml:space="preserve">, обезвреживании, о размещении </w:t>
      </w:r>
      <w:r w:rsidRPr="00885B68">
        <w:rPr>
          <w:rFonts w:cs="Arial"/>
          <w:highlight w:val="red"/>
        </w:rPr>
        <w:t>отходов</w:t>
      </w:r>
      <w:r w:rsidRPr="00885B68">
        <w:rPr>
          <w:rFonts w:cs="Arial"/>
          <w:highlight w:val="yellow"/>
        </w:rPr>
        <w:t>, представляемой в уведомительном порядке юридическими лицами и индивидуальными предпринимателями, осуществляющими хозяйственную и (или) иную деятельность на объектах III категории, подлежащих региональному государственному экологическому надзору;</w:t>
      </w:r>
    </w:p>
    <w:p w:rsidR="00C64370" w:rsidRDefault="00C64370" w:rsidP="00C64370">
      <w:pPr>
        <w:pStyle w:val="text"/>
        <w:tabs>
          <w:tab w:val="left" w:pos="2535"/>
        </w:tabs>
      </w:pPr>
      <w:r w:rsidRPr="00A25496">
        <w:rPr>
          <w:rFonts w:cs="Arial"/>
        </w:rPr>
        <w:t>- согласование юридическим лицам, индивидуальным предпринимателям мероприятий по уменьшению выбросов загрязняющих веществ в атмосферный воздух в периоды неблагоприятных метеорологических условий.</w:t>
      </w:r>
      <w:r w:rsidRPr="00DD5DD1">
        <w:t xml:space="preserve"> </w:t>
      </w:r>
    </w:p>
    <w:p w:rsidR="00C64370" w:rsidRPr="00DD5DD1" w:rsidRDefault="00C64370" w:rsidP="00C64370">
      <w:pPr>
        <w:pStyle w:val="text"/>
        <w:tabs>
          <w:tab w:val="left" w:pos="2535"/>
        </w:tabs>
      </w:pPr>
      <w:r w:rsidRPr="00DD5DD1">
        <w:t>(</w:t>
      </w:r>
      <w:r>
        <w:t xml:space="preserve">пункт 3.3.4.8 в редакции </w:t>
      </w:r>
      <w:hyperlink r:id="rId130" w:tgtFrame="ChangingDocument" w:history="1">
        <w:r w:rsidRPr="00C64370">
          <w:rPr>
            <w:rStyle w:val="a5"/>
          </w:rPr>
          <w:t>постановления администрации Владимирской области от 17.01.2020 № 19</w:t>
        </w:r>
      </w:hyperlink>
      <w:r w:rsidRPr="00DD5DD1">
        <w:t>)</w:t>
      </w:r>
    </w:p>
    <w:p w:rsidR="0025417F" w:rsidRDefault="0025417F" w:rsidP="0025417F">
      <w:pPr>
        <w:pStyle w:val="text"/>
      </w:pPr>
      <w:r>
        <w:t>3.3.4.9. Установление в соответствии с законодательством сроков поэтапного достижения предельно допустимых выбросов в атмосферу.</w:t>
      </w:r>
    </w:p>
    <w:p w:rsidR="0025417F" w:rsidRDefault="0025417F" w:rsidP="0025417F">
      <w:pPr>
        <w:pStyle w:val="text"/>
      </w:pPr>
      <w:r>
        <w:t>3.3.4.10. Введение ограничений на передвижение транспортных средств в населенных пунктах, местах отдыха и туризма, на особо охраняемых территориях в целях уменьшения выбросов вредных (загрязняющих) веществ в атмосферный воздух.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31" w:tgtFrame="Logical" w:history="1">
        <w:r w:rsidRPr="003825FF">
          <w:rPr>
            <w:rStyle w:val="a5"/>
          </w:rPr>
          <w:t>от 26.05.2014 № 546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32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Default="0025417F" w:rsidP="0025417F">
      <w:pPr>
        <w:pStyle w:val="text"/>
      </w:pPr>
      <w:r>
        <w:t>3.3.4.11. Осуществление государственной политики в сфере государственной экологической экспертизы:</w:t>
      </w:r>
    </w:p>
    <w:p w:rsidR="0025417F" w:rsidRDefault="0025417F" w:rsidP="0025417F">
      <w:pPr>
        <w:pStyle w:val="text"/>
      </w:pPr>
      <w:r>
        <w:t>- организация и проведение государственной экологической экспертизы объектов регионального уровня;</w:t>
      </w:r>
    </w:p>
    <w:p w:rsidR="0025417F" w:rsidRDefault="0025417F" w:rsidP="0025417F">
      <w:pPr>
        <w:pStyle w:val="text"/>
      </w:pPr>
      <w:r>
        <w:t>- информирование населения о намечаемых и проводимых экологических экспертизах и об их результатах;</w:t>
      </w:r>
    </w:p>
    <w:p w:rsidR="0025417F" w:rsidRDefault="0025417F" w:rsidP="0025417F">
      <w:pPr>
        <w:pStyle w:val="text"/>
      </w:pPr>
      <w:r>
        <w:t xml:space="preserve">- делегирование экспертов </w:t>
      </w:r>
      <w:proofErr w:type="gramStart"/>
      <w:r>
        <w:t xml:space="preserve">для участия в качестве наблюдателей в заседаниях экспертных комиссий государственной экологической экспертизы объектов экологической </w:t>
      </w:r>
      <w:r>
        <w:lastRenderedPageBreak/>
        <w:t>экспертизы в случае реализации этих объектов на территории</w:t>
      </w:r>
      <w:proofErr w:type="gramEnd"/>
      <w:r>
        <w:t xml:space="preserve"> области и в случае возможного воздействия на окружающую среду в пределах территории области хозяйственной и иной деятельности, намечаемой другим субъектом Российской Федерации;</w:t>
      </w:r>
    </w:p>
    <w:p w:rsidR="0025417F" w:rsidRDefault="0025417F" w:rsidP="0025417F">
      <w:pPr>
        <w:pStyle w:val="text"/>
      </w:pPr>
      <w:r>
        <w:t>- осуществление сбора, обработки, анализа и обобщения информации, необходимой для выполнения задач в области охраны окружающей среды по вопросам государственной экологической экспертизы и нормирования качества окружающей среды;</w:t>
      </w:r>
    </w:p>
    <w:p w:rsidR="0025417F" w:rsidRDefault="0025417F" w:rsidP="0025417F">
      <w:pPr>
        <w:pStyle w:val="text"/>
      </w:pPr>
      <w:r>
        <w:t xml:space="preserve">- осуществление </w:t>
      </w:r>
      <w:proofErr w:type="gramStart"/>
      <w:r>
        <w:t>контроля за</w:t>
      </w:r>
      <w:proofErr w:type="gramEnd"/>
      <w:r>
        <w:t xml:space="preserve"> соблюдением законодательства об экологической экспертизе при осуществлении хозяйственной и иной деятельности на объектах, подлежащих региональному государственному экологическому надзору, осуществляемому органом исполнительной власти субъекта Российской Федерации.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33" w:history="1">
        <w:r>
          <w:rPr>
            <w:rStyle w:val="a5"/>
          </w:rPr>
          <w:t>от 13.05.2009 № 387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34" w:tgtFrame="ChangingDocument" w:history="1">
        <w:r w:rsidRPr="00731BF6">
          <w:rPr>
            <w:rStyle w:val="a5"/>
          </w:rPr>
          <w:t>от 11.10.2011 № 1083</w:t>
        </w:r>
      </w:hyperlink>
      <w:r>
        <w:t>)</w:t>
      </w:r>
    </w:p>
    <w:p w:rsidR="0025417F" w:rsidRDefault="0025417F" w:rsidP="0025417F">
      <w:pPr>
        <w:pStyle w:val="text"/>
      </w:pPr>
      <w:r>
        <w:t>3.3.4.12. Утверждение</w:t>
      </w:r>
      <w:r w:rsidRPr="0021489D">
        <w:t xml:space="preserve"> перечней объектов, подлежащих региональному государственному надзору в области использования и охраны водных объектов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35" w:history="1">
        <w:r>
          <w:rPr>
            <w:rStyle w:val="a5"/>
          </w:rPr>
          <w:t>от 13.05.2009 № 387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36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Pr="0025417F" w:rsidRDefault="0025417F" w:rsidP="0025417F">
      <w:pPr>
        <w:pStyle w:val="text"/>
      </w:pPr>
      <w:r w:rsidRPr="0025417F">
        <w:t>3.3.4.13. Осуществление функции уполномоченного органа исполнительной власти области в сфере обращения с отходами, в том числе:</w:t>
      </w:r>
    </w:p>
    <w:p w:rsidR="0025417F" w:rsidRPr="0025417F" w:rsidRDefault="0025417F" w:rsidP="0025417F">
      <w:pPr>
        <w:pStyle w:val="text"/>
      </w:pPr>
      <w:r w:rsidRPr="0025417F">
        <w:t>- разработка и утверждение территориальной схемы в области обращения с отходами, в том числе с твердыми коммунальными отходами;</w:t>
      </w:r>
    </w:p>
    <w:p w:rsidR="0025417F" w:rsidRPr="0025417F" w:rsidRDefault="0025417F" w:rsidP="0025417F">
      <w:pPr>
        <w:pStyle w:val="text"/>
      </w:pPr>
      <w:r w:rsidRPr="0025417F">
        <w:t>- установление нормативов накопления твердых коммунальных отходов на территории Владимирской области;</w:t>
      </w:r>
    </w:p>
    <w:p w:rsidR="0025417F" w:rsidRPr="0025417F" w:rsidRDefault="0025417F" w:rsidP="0025417F">
      <w:pPr>
        <w:pStyle w:val="text"/>
      </w:pPr>
      <w:r w:rsidRPr="0025417F">
        <w:t>- проведение в порядке, установленном Правительством Российской Федерации, конкурсного отбора регионального оператора по обращению с твердыми коммунальными отходами и заключение соглашения с региональным оператором;</w:t>
      </w:r>
    </w:p>
    <w:p w:rsidR="0025417F" w:rsidRPr="0025417F" w:rsidRDefault="0025417F" w:rsidP="0025417F">
      <w:pPr>
        <w:pStyle w:val="text"/>
      </w:pPr>
      <w:r w:rsidRPr="0025417F">
        <w:t>- утверждение инвестиционных программ в области обращения с твердыми коммунальными отходами;</w:t>
      </w:r>
    </w:p>
    <w:p w:rsidR="0025417F" w:rsidRPr="0025417F" w:rsidRDefault="0025417F" w:rsidP="0025417F">
      <w:pPr>
        <w:pStyle w:val="text"/>
      </w:pPr>
      <w:r w:rsidRPr="0025417F">
        <w:t>- определение порядка и формы представления отчетности о реализации инвестиционных программ в области обращения с твердыми коммунальными отходами;</w:t>
      </w:r>
    </w:p>
    <w:p w:rsidR="0025417F" w:rsidRDefault="0025417F" w:rsidP="0025417F">
      <w:pPr>
        <w:pStyle w:val="text"/>
      </w:pPr>
      <w:r w:rsidRPr="0025417F">
        <w:t xml:space="preserve">- обеспечение доступа к информации в области обращения с твердыми коммунальными отходами, за исключением информации, составляющей государственную, коммерческую и иную охраняемую законом тайну, путем ее размещения в форме открытых данных на официальном сайте Департамента в информационно-телекоммуникационной сети </w:t>
      </w:r>
      <w:r>
        <w:t>«</w:t>
      </w:r>
      <w:r w:rsidRPr="0025417F">
        <w:t>Интернет</w:t>
      </w:r>
      <w:r>
        <w:t>»</w:t>
      </w:r>
      <w:r w:rsidRPr="0025417F">
        <w:t>.</w:t>
      </w:r>
    </w:p>
    <w:p w:rsidR="0025417F" w:rsidRDefault="0025417F" w:rsidP="0025417F">
      <w:pPr>
        <w:pStyle w:val="text"/>
      </w:pPr>
      <w:r>
        <w:t xml:space="preserve">(пункт введен </w:t>
      </w:r>
      <w:hyperlink r:id="rId137" w:tgtFrame="ChangingDocument" w:history="1">
        <w:r w:rsidRPr="0025417F">
          <w:rPr>
            <w:rStyle w:val="a5"/>
          </w:rPr>
          <w:t>постановлени</w:t>
        </w:r>
        <w:r>
          <w:rPr>
            <w:rStyle w:val="a5"/>
          </w:rPr>
          <w:t>ем</w:t>
        </w:r>
        <w:r w:rsidRPr="0025417F">
          <w:rPr>
            <w:rStyle w:val="a5"/>
          </w:rPr>
          <w:t xml:space="preserve"> администрации Владимирской области от 17.01.2019 № 11</w:t>
        </w:r>
      </w:hyperlink>
      <w:r>
        <w:t>)</w:t>
      </w:r>
    </w:p>
    <w:p w:rsidR="00C64370" w:rsidRDefault="00C15D9F" w:rsidP="00C64370">
      <w:pPr>
        <w:pStyle w:val="text"/>
        <w:tabs>
          <w:tab w:val="left" w:pos="2535"/>
        </w:tabs>
      </w:pPr>
      <w:r w:rsidRPr="00A25496">
        <w:rPr>
          <w:rFonts w:cs="Arial"/>
        </w:rPr>
        <w:t>3.3.4.14. Определение порядка проведения работ по регулированию выбросов загрязняющих веществ в атмосферный воздух в периоды неблагоприятных метеорологических условий.</w:t>
      </w:r>
    </w:p>
    <w:p w:rsidR="00C64370" w:rsidRPr="00DD5DD1" w:rsidRDefault="00C64370" w:rsidP="00C64370">
      <w:pPr>
        <w:pStyle w:val="text"/>
        <w:tabs>
          <w:tab w:val="left" w:pos="2535"/>
        </w:tabs>
      </w:pPr>
      <w:r w:rsidRPr="00DD5DD1">
        <w:t>(</w:t>
      </w:r>
      <w:r>
        <w:t xml:space="preserve">пункт 3.3.4.14 введен </w:t>
      </w:r>
      <w:hyperlink r:id="rId138" w:tgtFrame="ChangingDocument" w:history="1">
        <w:r w:rsidRPr="00C64370">
          <w:rPr>
            <w:rStyle w:val="a5"/>
          </w:rPr>
          <w:t>постановлени</w:t>
        </w:r>
        <w:r>
          <w:rPr>
            <w:rStyle w:val="a5"/>
          </w:rPr>
          <w:t>ем</w:t>
        </w:r>
        <w:r w:rsidRPr="00C64370">
          <w:rPr>
            <w:rStyle w:val="a5"/>
          </w:rPr>
          <w:t xml:space="preserve"> администрации Владимирской области от 17.01.2020 № 19</w:t>
        </w:r>
      </w:hyperlink>
      <w:r w:rsidRPr="00DD5DD1">
        <w:t>)</w:t>
      </w:r>
    </w:p>
    <w:p w:rsidR="0025417F" w:rsidRDefault="0025417F" w:rsidP="0025417F">
      <w:pPr>
        <w:pStyle w:val="text"/>
      </w:pPr>
      <w:r>
        <w:t>3.3.5. Экологическое просвещение населения и распространение экологических знаний об экологической безопасности, информации о состоянии окружающей среды и об использовании природных ресурсов на территории области:</w:t>
      </w:r>
    </w:p>
    <w:p w:rsidR="0025417F" w:rsidRDefault="0025417F" w:rsidP="0025417F">
      <w:pPr>
        <w:pStyle w:val="text"/>
      </w:pPr>
      <w:r>
        <w:t>- организация информационного и научно-методического обеспечения системы экологического просвещения населения;</w:t>
      </w:r>
    </w:p>
    <w:p w:rsidR="0025417F" w:rsidRDefault="0025417F" w:rsidP="0025417F">
      <w:pPr>
        <w:pStyle w:val="text"/>
      </w:pPr>
      <w:r>
        <w:t>- организация выставочных мероприятий;</w:t>
      </w:r>
    </w:p>
    <w:p w:rsidR="0025417F" w:rsidRDefault="0025417F" w:rsidP="0025417F">
      <w:pPr>
        <w:pStyle w:val="text"/>
      </w:pPr>
      <w:r>
        <w:lastRenderedPageBreak/>
        <w:t>- организация взаимодействия с детскими и юношескими экологическими организациями, проведение конкурсов среди учащихся;</w:t>
      </w:r>
    </w:p>
    <w:p w:rsidR="0025417F" w:rsidRDefault="0025417F" w:rsidP="0025417F">
      <w:pPr>
        <w:pStyle w:val="text"/>
      </w:pPr>
      <w:r>
        <w:t>- взаимодействие со средствами массовой информации; организация проведения деловых встреч, конференций, семинаров и совещаний по вопросам природопользования и охраны окружающей среды;</w:t>
      </w:r>
    </w:p>
    <w:p w:rsidR="0025417F" w:rsidRDefault="0025417F" w:rsidP="0025417F">
      <w:pPr>
        <w:pStyle w:val="text"/>
      </w:pPr>
      <w:r>
        <w:t>- проведение мероприятий по распространению экологических знаний об экологической опасности, воспитанию бережного отношения к природе, формированию экологической культуры населения;</w:t>
      </w:r>
    </w:p>
    <w:p w:rsidR="0025417F" w:rsidRDefault="0025417F" w:rsidP="0025417F">
      <w:pPr>
        <w:pStyle w:val="text"/>
      </w:pPr>
      <w:r>
        <w:t xml:space="preserve">- организация работы по популяризации </w:t>
      </w:r>
      <w:proofErr w:type="spellStart"/>
      <w:r>
        <w:t>неущербных</w:t>
      </w:r>
      <w:proofErr w:type="spellEnd"/>
      <w:r>
        <w:t xml:space="preserve"> методов использования природных ресурсов, природоохранных технологий и передовых методов сохранения и воспроизводства природных ресурсов и окружающей среды;</w:t>
      </w:r>
    </w:p>
    <w:p w:rsidR="0025417F" w:rsidRDefault="0025417F" w:rsidP="0025417F">
      <w:pPr>
        <w:pStyle w:val="text"/>
      </w:pPr>
      <w:r>
        <w:t>- подготовка и издание экологической литературы, в том числе ежегодных государственных докладов «О состоянии окружающей среды и здоровья населения Владимирской области»;</w:t>
      </w:r>
    </w:p>
    <w:p w:rsidR="0025417F" w:rsidRDefault="0025417F" w:rsidP="0025417F">
      <w:pPr>
        <w:pStyle w:val="text"/>
      </w:pPr>
      <w:r>
        <w:t>- участие в обеспечении населения информацией о состоянии окружающей среды на территории области.</w:t>
      </w:r>
    </w:p>
    <w:p w:rsidR="0025417F" w:rsidRDefault="0025417F" w:rsidP="0025417F">
      <w:pPr>
        <w:pStyle w:val="text"/>
      </w:pPr>
      <w:r>
        <w:t>3.4. Надзорные и контрольные функции: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39" w:tgtFrame="Logical" w:history="1">
        <w:r w:rsidRPr="00F144EB">
          <w:rPr>
            <w:rStyle w:val="a5"/>
          </w:rPr>
          <w:t>от 31.07.2012 № 839</w:t>
        </w:r>
      </w:hyperlink>
      <w:r>
        <w:t>)</w:t>
      </w:r>
    </w:p>
    <w:p w:rsidR="0025417F" w:rsidRPr="00416533" w:rsidRDefault="0025417F" w:rsidP="0025417F">
      <w:pPr>
        <w:autoSpaceDE w:val="0"/>
        <w:autoSpaceDN w:val="0"/>
        <w:adjustRightInd w:val="0"/>
        <w:outlineLvl w:val="1"/>
      </w:pPr>
      <w:r>
        <w:t xml:space="preserve">3.4.1. </w:t>
      </w:r>
      <w:r w:rsidRPr="00416533">
        <w:t>Осуществление регионального государственного экологического надзора при осуществлении хозяйственной и иной деятельности, за исключением деятельности с использованием объектов, подлежащих федеральному государственному экологическому надзору, включающего:</w:t>
      </w:r>
    </w:p>
    <w:p w:rsidR="0025417F" w:rsidRDefault="0025417F" w:rsidP="0025417F">
      <w:pPr>
        <w:autoSpaceDE w:val="0"/>
        <w:autoSpaceDN w:val="0"/>
        <w:adjustRightInd w:val="0"/>
        <w:outlineLvl w:val="1"/>
      </w:pPr>
      <w:r w:rsidRPr="00416533">
        <w:t>- организацию и осуществление регионального государственного надзора за геологическим изучением, рациональным использованием и охраной недр в отношении участков недр, местного значения;</w:t>
      </w:r>
    </w:p>
    <w:p w:rsidR="0025417F" w:rsidRPr="006E1FD6" w:rsidRDefault="0025417F" w:rsidP="0025417F">
      <w:pPr>
        <w:pStyle w:val="text"/>
      </w:pPr>
      <w:r w:rsidRPr="006E1FD6">
        <w:t>(</w:t>
      </w:r>
      <w:r>
        <w:t xml:space="preserve">пункт в редакции постановления Губернатора Владимирской области </w:t>
      </w:r>
      <w:hyperlink r:id="rId140" w:tgtFrame="ChangingDocument" w:history="1">
        <w:r w:rsidRPr="00817CA9">
          <w:rPr>
            <w:rStyle w:val="a5"/>
          </w:rPr>
          <w:t>от 05.03.2012 № 208</w:t>
        </w:r>
      </w:hyperlink>
      <w:r>
        <w:t>)</w:t>
      </w:r>
    </w:p>
    <w:p w:rsidR="0025417F" w:rsidRPr="00416533" w:rsidRDefault="0025417F" w:rsidP="0025417F">
      <w:pPr>
        <w:autoSpaceDE w:val="0"/>
        <w:autoSpaceDN w:val="0"/>
        <w:adjustRightInd w:val="0"/>
        <w:outlineLvl w:val="1"/>
      </w:pPr>
      <w:r w:rsidRPr="00416533">
        <w:t>- государственный надзор в области обращения с отходами;</w:t>
      </w:r>
    </w:p>
    <w:p w:rsidR="0025417F" w:rsidRPr="00416533" w:rsidRDefault="0025417F" w:rsidP="0025417F">
      <w:pPr>
        <w:autoSpaceDE w:val="0"/>
        <w:autoSpaceDN w:val="0"/>
        <w:adjustRightInd w:val="0"/>
        <w:outlineLvl w:val="1"/>
      </w:pPr>
      <w:r w:rsidRPr="00416533">
        <w:t>- государственный надзор в области охраны атмосферного воздуха;</w:t>
      </w:r>
    </w:p>
    <w:p w:rsidR="0025417F" w:rsidRDefault="0025417F" w:rsidP="0025417F">
      <w:pPr>
        <w:pStyle w:val="text"/>
      </w:pPr>
      <w:proofErr w:type="gramStart"/>
      <w:r w:rsidRPr="00416533">
        <w:t>-</w:t>
      </w:r>
      <w:r>
        <w:t xml:space="preserve"> </w:t>
      </w:r>
      <w:r w:rsidRPr="0021489D">
        <w:t>региональный государственный надзор в области использования и охраны водных объектов, за исключением водных объектов, подлежащих федеральному государственному надзору, а также за соблюдением особых условий водопользования и использования участков береговой полосы (в том числе участков примыкания к гидроэнергетическим объектам) в границах охранных зон гидроэнергетических объектов, расположенных на водных объектах, подлежащих региональному государственному надзору за их использованием и охраной.</w:t>
      </w:r>
      <w:r>
        <w:t xml:space="preserve"> </w:t>
      </w:r>
      <w:proofErr w:type="gramEnd"/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41" w:tgtFrame="ChangingDocument" w:history="1">
        <w:r w:rsidRPr="00731BF6">
          <w:rPr>
            <w:rStyle w:val="a5"/>
          </w:rPr>
          <w:t>от 11.10.2011 № 1083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42" w:history="1">
        <w:r>
          <w:rPr>
            <w:rStyle w:val="a5"/>
          </w:rPr>
          <w:t>от 13.05.2009 № 387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43" w:tgtFrame="Logical" w:history="1">
        <w:r w:rsidRPr="003825FF">
          <w:rPr>
            <w:rStyle w:val="a5"/>
          </w:rPr>
          <w:t>от 26.05.2014 № 546</w:t>
        </w:r>
      </w:hyperlink>
      <w:r>
        <w:t>)</w:t>
      </w:r>
    </w:p>
    <w:p w:rsidR="0025417F" w:rsidRDefault="0025417F" w:rsidP="0025417F">
      <w:pPr>
        <w:pStyle w:val="text"/>
      </w:pPr>
      <w:r w:rsidRPr="00EC5B98">
        <w:t>-</w:t>
      </w:r>
      <w:r>
        <w:t xml:space="preserve"> </w:t>
      </w:r>
      <w:r w:rsidRPr="00CB1297">
        <w:rPr>
          <w:rFonts w:cs="Arial"/>
        </w:rPr>
        <w:t>региональный государственный</w:t>
      </w:r>
      <w:r w:rsidRPr="00EC5B98">
        <w:t xml:space="preserve"> экологический надзор за сбросом сточных вод через централизованную систему водоотведения</w:t>
      </w:r>
      <w:r>
        <w:t>.</w:t>
      </w:r>
    </w:p>
    <w:p w:rsidR="0025417F" w:rsidRDefault="0025417F" w:rsidP="0025417F">
      <w:pPr>
        <w:pStyle w:val="text"/>
      </w:pPr>
      <w:r>
        <w:t xml:space="preserve">(абзац дополнен в редакции постановления Губернатора Владимирской области </w:t>
      </w:r>
      <w:hyperlink r:id="rId144" w:tgtFrame="ChangingDocument" w:history="1">
        <w:r w:rsidRPr="003B0594">
          <w:rPr>
            <w:rStyle w:val="a5"/>
          </w:rPr>
          <w:t>от 25.06.2013 № 744</w:t>
        </w:r>
      </w:hyperlink>
      <w:r>
        <w:t xml:space="preserve">, </w:t>
      </w:r>
      <w:hyperlink r:id="rId145" w:tgtFrame="ChangingDocument" w:history="1">
        <w:r w:rsidRPr="003B0594">
          <w:rPr>
            <w:rStyle w:val="a5"/>
          </w:rPr>
          <w:t xml:space="preserve">НГР: </w:t>
        </w:r>
        <w:proofErr w:type="spellStart"/>
        <w:r w:rsidRPr="003B0594">
          <w:rPr>
            <w:rStyle w:val="a5"/>
            <w:lang w:val="en-US"/>
          </w:rPr>
          <w:t>ru</w:t>
        </w:r>
        <w:proofErr w:type="spellEnd"/>
        <w:r w:rsidRPr="003B0594">
          <w:rPr>
            <w:rStyle w:val="a5"/>
          </w:rPr>
          <w:t>33000201300241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(абзац в редакции постановления администрации Владимирской области </w:t>
      </w:r>
      <w:hyperlink r:id="rId146" w:tgtFrame="ChangingDocument" w:history="1">
        <w:r w:rsidRPr="00596A32">
          <w:rPr>
            <w:rStyle w:val="a5"/>
          </w:rPr>
          <w:t>от 19.12.2014 № 1309</w:t>
        </w:r>
      </w:hyperlink>
      <w:r>
        <w:t>)</w:t>
      </w:r>
    </w:p>
    <w:p w:rsidR="00C15D9F" w:rsidRDefault="00C15D9F" w:rsidP="00C15D9F">
      <w:pPr>
        <w:pStyle w:val="text"/>
        <w:tabs>
          <w:tab w:val="left" w:pos="2535"/>
        </w:tabs>
      </w:pPr>
      <w:r w:rsidRPr="00A25496">
        <w:rPr>
          <w:rFonts w:cs="Arial"/>
        </w:rPr>
        <w:t xml:space="preserve">3.4.2. Осуществление </w:t>
      </w:r>
      <w:proofErr w:type="gramStart"/>
      <w:r w:rsidRPr="00A25496">
        <w:rPr>
          <w:rFonts w:cs="Arial"/>
        </w:rPr>
        <w:t>контроля за</w:t>
      </w:r>
      <w:proofErr w:type="gramEnd"/>
      <w:r w:rsidRPr="00A25496">
        <w:rPr>
          <w:rFonts w:cs="Arial"/>
        </w:rPr>
        <w:t xml:space="preserve"> проведением юридическими лицами, индивидуальными предпринимателями согласованных мероприятий по уменьшению </w:t>
      </w:r>
      <w:r w:rsidRPr="00A25496">
        <w:rPr>
          <w:rFonts w:cs="Arial"/>
        </w:rPr>
        <w:lastRenderedPageBreak/>
        <w:t>выбросов загрязняющих веществ в атмосферный воздух на объектах хозяйственной и иной деятельности в периоды неблагоприятных метеорологических условий.</w:t>
      </w:r>
    </w:p>
    <w:p w:rsidR="00C15D9F" w:rsidRPr="00DD5DD1" w:rsidRDefault="00C15D9F" w:rsidP="00C15D9F">
      <w:pPr>
        <w:pStyle w:val="text"/>
        <w:tabs>
          <w:tab w:val="left" w:pos="2535"/>
        </w:tabs>
      </w:pPr>
      <w:r w:rsidRPr="00DD5DD1">
        <w:t>(</w:t>
      </w:r>
      <w:r>
        <w:t xml:space="preserve">пункт 3.4.2 введен </w:t>
      </w:r>
      <w:hyperlink r:id="rId147" w:tgtFrame="ChangingDocument" w:history="1">
        <w:r w:rsidRPr="00C64370">
          <w:rPr>
            <w:rStyle w:val="a5"/>
          </w:rPr>
          <w:t>постановлени</w:t>
        </w:r>
        <w:r>
          <w:rPr>
            <w:rStyle w:val="a5"/>
          </w:rPr>
          <w:t>ем</w:t>
        </w:r>
        <w:r w:rsidRPr="00C64370">
          <w:rPr>
            <w:rStyle w:val="a5"/>
          </w:rPr>
          <w:t xml:space="preserve"> администрации Владимирской области от 17.01.2020 № 19</w:t>
        </w:r>
      </w:hyperlink>
      <w:r w:rsidRPr="00DD5DD1">
        <w:t>)</w:t>
      </w:r>
    </w:p>
    <w:p w:rsidR="0025417F" w:rsidRDefault="0025417F" w:rsidP="0025417F">
      <w:pPr>
        <w:pStyle w:val="text"/>
      </w:pPr>
      <w:r>
        <w:t>3.4.3. Исключен.</w:t>
      </w:r>
    </w:p>
    <w:p w:rsidR="0025417F" w:rsidRDefault="0025417F" w:rsidP="0025417F">
      <w:pPr>
        <w:pStyle w:val="text"/>
      </w:pPr>
      <w:r>
        <w:t xml:space="preserve">(постановлением Губернатора Владимирской области </w:t>
      </w:r>
      <w:hyperlink r:id="rId148" w:tgtFrame="ChangingDocument" w:history="1">
        <w:r w:rsidRPr="00731BF6">
          <w:rPr>
            <w:rStyle w:val="a5"/>
          </w:rPr>
          <w:t>от 11.10.2011 № 1083</w:t>
        </w:r>
      </w:hyperlink>
      <w:r>
        <w:t>)</w:t>
      </w:r>
    </w:p>
    <w:p w:rsidR="0025417F" w:rsidRDefault="0025417F" w:rsidP="0025417F">
      <w:pPr>
        <w:pStyle w:val="text"/>
      </w:pPr>
      <w:r>
        <w:t>3.4.4. Инициирование в установленном порядке ограничения, приостановления и (или) запрещения хозяйственной и иной деятельности, осуществляемой с нарушением законодательства в области охраны окружающей среды; предъявление исков о возмещении вреда окружающей среде, причиненного в результате нарушения законодательства в области охраны окружающей среды.</w:t>
      </w:r>
    </w:p>
    <w:p w:rsidR="0025417F" w:rsidRDefault="0025417F" w:rsidP="0025417F">
      <w:pPr>
        <w:pStyle w:val="text"/>
      </w:pPr>
      <w:r>
        <w:t>3.4.5. Претензионная работа, в том числе по предъявленным юридическим и физическим лицам платежам.</w:t>
      </w:r>
    </w:p>
    <w:p w:rsidR="0025417F" w:rsidRDefault="0025417F" w:rsidP="0025417F">
      <w:pPr>
        <w:pStyle w:val="text"/>
      </w:pPr>
      <w:r>
        <w:t>3.4.6. Привлечение лиц, виновных в нарушении законодательства в области охраны окружающей среды, к административной ответственности.</w:t>
      </w:r>
    </w:p>
    <w:p w:rsidR="0025417F" w:rsidRPr="00BD00F2" w:rsidRDefault="0025417F" w:rsidP="0025417F">
      <w:pPr>
        <w:pStyle w:val="text"/>
      </w:pPr>
      <w:r w:rsidRPr="00FF3E06">
        <w:t>3.5. Рассматривает вопросы исполнения поручений и указаний Президента Российской Федерации на заседаниях коллегии, оперативных и иных рабочих совещаниях с оформлением соответствующих протоколов.</w:t>
      </w:r>
    </w:p>
    <w:p w:rsidR="0025417F" w:rsidRPr="002D3F1A" w:rsidRDefault="0025417F" w:rsidP="0025417F">
      <w:pPr>
        <w:pStyle w:val="text"/>
      </w:pPr>
      <w:r w:rsidRPr="002D3F1A">
        <w:t>(</w:t>
      </w:r>
      <w:proofErr w:type="gramStart"/>
      <w:r>
        <w:t>п</w:t>
      </w:r>
      <w:proofErr w:type="gramEnd"/>
      <w:r>
        <w:t xml:space="preserve">ункт введен постановлением Губернатора Владимирской области </w:t>
      </w:r>
      <w:hyperlink r:id="rId149" w:tgtFrame="ChangingDocument" w:history="1">
        <w:r w:rsidRPr="002D3F1A">
          <w:rPr>
            <w:rStyle w:val="a5"/>
          </w:rPr>
          <w:t>от 01.09.2011 № 920</w:t>
        </w:r>
      </w:hyperlink>
      <w:r>
        <w:t>)</w:t>
      </w:r>
    </w:p>
    <w:p w:rsidR="0025417F" w:rsidRDefault="0025417F" w:rsidP="0025417F">
      <w:pPr>
        <w:pStyle w:val="text"/>
      </w:pPr>
      <w:r>
        <w:t>3.6. Общехозяйственные функции:</w:t>
      </w:r>
    </w:p>
    <w:p w:rsidR="0025417F" w:rsidRDefault="0025417F" w:rsidP="0025417F">
      <w:pPr>
        <w:pStyle w:val="text"/>
      </w:pPr>
      <w:r>
        <w:t>3.6.1. Администрирование разработки и актуализации баз данных в сфере информатизации природопользования и охраны окружающей среды:</w:t>
      </w:r>
    </w:p>
    <w:p w:rsidR="0025417F" w:rsidRDefault="0025417F" w:rsidP="0025417F">
      <w:pPr>
        <w:pStyle w:val="text"/>
      </w:pPr>
      <w:proofErr w:type="gramStart"/>
      <w:r>
        <w:t>организация и осуществление разработки, актуализации и сопровождения информационно-аналитического программного комплекса, содержащего базы данных справочной и актуальной информации о загрязнении окружающей среды юридическими и физическими лицами, включая выбросы в атмосферный воздух стационарными и передвижными источниками загрязнения; сбросы загрязняющих веществ в водные объекты; размещение отходов; свалки; лимиты водопотребления и водоотведения; лицензии и разрешения на размещение отходов, выбросы и сбросы загрязняющих веществ;</w:t>
      </w:r>
      <w:proofErr w:type="gramEnd"/>
      <w:r>
        <w:t xml:space="preserve"> мероприятия по охране окружающей среды и другие базы данных в едином с органами местного самоуправления информационном поле;</w:t>
      </w:r>
    </w:p>
    <w:p w:rsidR="0025417F" w:rsidRDefault="0025417F" w:rsidP="0025417F">
      <w:pPr>
        <w:pStyle w:val="text"/>
      </w:pPr>
      <w:r>
        <w:t xml:space="preserve">абзац исключен - в редакции постановления администрации Владимирской области </w:t>
      </w:r>
      <w:hyperlink r:id="rId150" w:tgtFrame="ChangingDocument" w:history="1">
        <w:r w:rsidRPr="00D56ED6">
          <w:rPr>
            <w:rStyle w:val="a5"/>
          </w:rPr>
          <w:t>от 21.10.2015 № 1050</w:t>
        </w:r>
      </w:hyperlink>
      <w:r>
        <w:t>;</w:t>
      </w:r>
    </w:p>
    <w:p w:rsidR="0025417F" w:rsidRDefault="0025417F" w:rsidP="0025417F">
      <w:pPr>
        <w:pStyle w:val="text"/>
      </w:pPr>
      <w:r>
        <w:t xml:space="preserve">абзац исключен </w:t>
      </w:r>
      <w:hyperlink r:id="rId151" w:tgtFrame="Logical" w:history="1">
        <w:r w:rsidRPr="00BC0497">
          <w:rPr>
            <w:rStyle w:val="a5"/>
          </w:rPr>
          <w:t>постановления администрации Владимирской области от 06.12.2018 № 889</w:t>
        </w:r>
      </w:hyperlink>
      <w:r>
        <w:t>;</w:t>
      </w:r>
    </w:p>
    <w:p w:rsidR="0025417F" w:rsidRDefault="0025417F" w:rsidP="0025417F">
      <w:pPr>
        <w:pStyle w:val="text"/>
      </w:pPr>
      <w:r>
        <w:t xml:space="preserve"> подготовка информации для ввода в географическую информационную систему;</w:t>
      </w:r>
    </w:p>
    <w:p w:rsidR="0025417F" w:rsidRDefault="0025417F" w:rsidP="0025417F">
      <w:pPr>
        <w:pStyle w:val="text"/>
      </w:pPr>
      <w:r>
        <w:t>организация и сопровождение географической информационной системы;</w:t>
      </w:r>
    </w:p>
    <w:p w:rsidR="0025417F" w:rsidRDefault="0025417F" w:rsidP="0025417F">
      <w:pPr>
        <w:pStyle w:val="text"/>
      </w:pPr>
      <w:r>
        <w:t>обеспечение внедрения и передачи информации по вопросам природопользования и охраны окружающей среды в областную сеть передачи данных;</w:t>
      </w:r>
    </w:p>
    <w:p w:rsidR="0025417F" w:rsidRDefault="0025417F" w:rsidP="0025417F">
      <w:pPr>
        <w:pStyle w:val="text"/>
      </w:pPr>
      <w:r>
        <w:t>поддержка работы локальной сети Департамента;</w:t>
      </w:r>
    </w:p>
    <w:p w:rsidR="0025417F" w:rsidRDefault="0025417F" w:rsidP="0025417F">
      <w:pPr>
        <w:pStyle w:val="text"/>
      </w:pPr>
      <w:r>
        <w:t>обеспечение безопасности работы информационной системы;</w:t>
      </w:r>
    </w:p>
    <w:p w:rsidR="0025417F" w:rsidRDefault="0025417F" w:rsidP="0025417F">
      <w:pPr>
        <w:pStyle w:val="text"/>
      </w:pPr>
      <w:r>
        <w:t>обеспечение работы и организация ремонта оргтехники и средств вычислительной техники Департамента;</w:t>
      </w:r>
    </w:p>
    <w:p w:rsidR="0025417F" w:rsidRDefault="0025417F" w:rsidP="0025417F">
      <w:pPr>
        <w:pStyle w:val="text"/>
      </w:pPr>
      <w:r>
        <w:t>поддержка коммуникационных средств, в том числе электронная почта, выход в Интернет, связь с базами данных администрации области.</w:t>
      </w:r>
    </w:p>
    <w:p w:rsidR="0025417F" w:rsidRDefault="0025417F" w:rsidP="0025417F">
      <w:pPr>
        <w:pStyle w:val="text"/>
      </w:pPr>
      <w:r>
        <w:t xml:space="preserve">3.6.2. Обеспечение взаимодействия администрации области, территориальных органов федеральных органов исполнительной власти, органов местного самоуправления, учреждений образования и культуры, научных организаций, общественных объединений и </w:t>
      </w:r>
      <w:proofErr w:type="spellStart"/>
      <w:r>
        <w:t>природопользователей</w:t>
      </w:r>
      <w:proofErr w:type="spellEnd"/>
      <w:r>
        <w:t xml:space="preserve"> в сфере природопользования и охраны окружающей среды.</w:t>
      </w:r>
    </w:p>
    <w:p w:rsidR="0025417F" w:rsidRDefault="0025417F" w:rsidP="0025417F">
      <w:pPr>
        <w:pStyle w:val="text"/>
      </w:pPr>
      <w:r>
        <w:lastRenderedPageBreak/>
        <w:t xml:space="preserve">3.6.3. Формирование методической базы для органов местного самоуправления области и </w:t>
      </w:r>
      <w:proofErr w:type="spellStart"/>
      <w:r>
        <w:t>природопользователей</w:t>
      </w:r>
      <w:proofErr w:type="spellEnd"/>
      <w:r>
        <w:t>.</w:t>
      </w:r>
    </w:p>
    <w:p w:rsidR="0025417F" w:rsidRDefault="0025417F" w:rsidP="0025417F">
      <w:pPr>
        <w:pStyle w:val="text"/>
      </w:pPr>
      <w:r>
        <w:t xml:space="preserve">3.6.4. пункт исключен - </w:t>
      </w:r>
      <w:hyperlink r:id="rId152" w:tgtFrame="Logical" w:history="1">
        <w:r>
          <w:rPr>
            <w:rStyle w:val="a5"/>
          </w:rPr>
          <w:t>постановление</w:t>
        </w:r>
        <w:r w:rsidRPr="00CF44FE">
          <w:rPr>
            <w:rStyle w:val="a5"/>
          </w:rPr>
          <w:t xml:space="preserve"> администрации Владимирской области от 13.08.2018 № 600</w:t>
        </w:r>
      </w:hyperlink>
    </w:p>
    <w:p w:rsidR="0025417F" w:rsidRDefault="0025417F" w:rsidP="0025417F">
      <w:pPr>
        <w:pStyle w:val="text"/>
      </w:pPr>
      <w:r>
        <w:t>3.6.5. Обеспечение создания и правовое сопровождение областных государственных учреждений, занимающихся вопросами природопользования и охраны окружающей среды.</w:t>
      </w:r>
    </w:p>
    <w:p w:rsidR="0025417F" w:rsidRDefault="0025417F" w:rsidP="0025417F">
      <w:pPr>
        <w:pStyle w:val="text"/>
      </w:pPr>
      <w:r>
        <w:t>3.6.6. Правовое обеспечение осуществления деятельности департамента.</w:t>
      </w:r>
    </w:p>
    <w:p w:rsidR="0025417F" w:rsidRDefault="0025417F" w:rsidP="0025417F">
      <w:pPr>
        <w:pStyle w:val="text"/>
      </w:pPr>
      <w:r>
        <w:t xml:space="preserve">3.6.7. Организация кадрового обеспечения деятельности департамента, в том числе, связанного с прохождением гражданскими служащими Департамента государственной гражданской службы Владимирской области. </w:t>
      </w:r>
    </w:p>
    <w:p w:rsidR="0025417F" w:rsidRDefault="0025417F" w:rsidP="0025417F">
      <w:pPr>
        <w:pStyle w:val="text"/>
      </w:pPr>
      <w:r w:rsidRPr="00CF44FE">
        <w:t xml:space="preserve">3.6.8. Организация профессиональной переподготовки и повышения квалификации государственных гражданских служащих Департамента. </w:t>
      </w:r>
    </w:p>
    <w:p w:rsidR="0025417F" w:rsidRPr="00CF44FE" w:rsidRDefault="0025417F" w:rsidP="0025417F">
      <w:pPr>
        <w:pStyle w:val="text"/>
        <w:tabs>
          <w:tab w:val="left" w:pos="11190"/>
        </w:tabs>
      </w:pPr>
      <w:r w:rsidRPr="00CF44FE">
        <w:t xml:space="preserve">(в редакции </w:t>
      </w:r>
      <w:hyperlink r:id="rId153" w:tgtFrame="Logical" w:history="1">
        <w:r w:rsidRPr="00CF44FE">
          <w:rPr>
            <w:rStyle w:val="a5"/>
          </w:rPr>
          <w:t>постановления администрации Владимирской области от 13.08.2018 № 600</w:t>
        </w:r>
      </w:hyperlink>
      <w:r w:rsidRPr="00CF44FE">
        <w:t>)</w:t>
      </w:r>
      <w:r>
        <w:tab/>
      </w:r>
    </w:p>
    <w:p w:rsidR="0025417F" w:rsidRDefault="0025417F" w:rsidP="0025417F">
      <w:pPr>
        <w:pStyle w:val="text"/>
      </w:pPr>
      <w:r>
        <w:t xml:space="preserve">3.6.9. Обеспечение в пределах своей компетенции защиты сведений, составляющих государственную тайну. </w:t>
      </w:r>
      <w:r w:rsidRPr="008B79B5">
        <w:t>Соблюдение требований защиты информации и обеспечение выполнения сотрудниками Департамента нормативных правовых актов, регламентирующих вопросы защиты информации.</w:t>
      </w:r>
    </w:p>
    <w:p w:rsidR="0025417F" w:rsidRDefault="0025417F" w:rsidP="0025417F">
      <w:pPr>
        <w:pStyle w:val="text"/>
      </w:pPr>
      <w:r>
        <w:t>(</w:t>
      </w:r>
      <w:proofErr w:type="gramStart"/>
      <w:r>
        <w:t>в</w:t>
      </w:r>
      <w:proofErr w:type="gramEnd"/>
      <w:r>
        <w:t xml:space="preserve"> редакции постановления администрации Владимирской области </w:t>
      </w:r>
      <w:hyperlink r:id="rId154" w:tgtFrame="ChangingDocument" w:history="1">
        <w:r w:rsidRPr="00D56ED6">
          <w:rPr>
            <w:rStyle w:val="a5"/>
          </w:rPr>
          <w:t>от 21.10.2015 № 1050</w:t>
        </w:r>
      </w:hyperlink>
      <w:r>
        <w:t>)</w:t>
      </w:r>
    </w:p>
    <w:p w:rsidR="0025417F" w:rsidRDefault="0025417F" w:rsidP="0025417F">
      <w:pPr>
        <w:pStyle w:val="text"/>
      </w:pPr>
      <w:r>
        <w:t>3.6.10. Обеспечение выполнения мероприятий по мобилизационной подготовке и гражданской обороне. Ведение документации по воинскому учету</w:t>
      </w:r>
      <w:r w:rsidRPr="00CF44FE">
        <w:rPr>
          <w:sz w:val="28"/>
          <w:szCs w:val="28"/>
        </w:rPr>
        <w:t xml:space="preserve"> </w:t>
      </w:r>
      <w:r w:rsidRPr="00CF44FE">
        <w:t>и бронированию граждан, пребывающих в запасе</w:t>
      </w:r>
      <w:r>
        <w:t>.</w:t>
      </w:r>
    </w:p>
    <w:p w:rsidR="0025417F" w:rsidRPr="00CF44FE" w:rsidRDefault="0025417F" w:rsidP="0025417F">
      <w:pPr>
        <w:pStyle w:val="text"/>
      </w:pPr>
      <w:r w:rsidRPr="00CF44FE">
        <w:t>(</w:t>
      </w:r>
      <w:proofErr w:type="gramStart"/>
      <w:r w:rsidRPr="00CF44FE">
        <w:t>в</w:t>
      </w:r>
      <w:proofErr w:type="gramEnd"/>
      <w:r w:rsidRPr="00CF44FE">
        <w:t xml:space="preserve"> редакции </w:t>
      </w:r>
      <w:hyperlink r:id="rId155" w:tgtFrame="Logical" w:history="1">
        <w:r w:rsidRPr="00CF44FE">
          <w:rPr>
            <w:rStyle w:val="a5"/>
          </w:rPr>
          <w:t>постановления администрации Владимирской области от 13.08.2018 № 600</w:t>
        </w:r>
      </w:hyperlink>
      <w:r w:rsidRPr="00CF44FE">
        <w:t>)</w:t>
      </w:r>
      <w:r w:rsidRPr="00CF44FE">
        <w:tab/>
      </w:r>
    </w:p>
    <w:p w:rsidR="0025417F" w:rsidRDefault="0025417F" w:rsidP="0025417F">
      <w:pPr>
        <w:pStyle w:val="text"/>
      </w:pPr>
      <w:r>
        <w:t>3.6.11. Осуществление в соответствии с законодательством Российской Федерации работы по комплектованию, хранению, учету и использованию документов, образовавшихся в процессе деятельности Департамента.</w:t>
      </w:r>
    </w:p>
    <w:p w:rsidR="0025417F" w:rsidRDefault="0025417F" w:rsidP="0025417F">
      <w:pPr>
        <w:pStyle w:val="text"/>
      </w:pPr>
      <w:r>
        <w:t>3.6.12. Организация приема граждан, обеспечение своевременного и полного рассмотрения обращений граждан, принятие по ним решений и направление ответов заявителям в установленный законодательством Российской Федерации срок.</w:t>
      </w:r>
    </w:p>
    <w:p w:rsidR="0025417F" w:rsidRDefault="0025417F" w:rsidP="0025417F">
      <w:pPr>
        <w:pStyle w:val="text"/>
      </w:pPr>
      <w:r>
        <w:t>3.6.13. Организация учета и использования государственного имущества, закрепленного за Департаментом.</w:t>
      </w:r>
    </w:p>
    <w:p w:rsidR="0025417F" w:rsidRDefault="0025417F" w:rsidP="0025417F">
      <w:pPr>
        <w:pStyle w:val="text"/>
      </w:pPr>
      <w:r>
        <w:t>3.6.14. Осуществление материально-технического обеспечения работников Департамента.</w:t>
      </w:r>
    </w:p>
    <w:p w:rsidR="0025417F" w:rsidRDefault="0025417F" w:rsidP="0025417F">
      <w:pPr>
        <w:pStyle w:val="text"/>
      </w:pPr>
      <w:r>
        <w:t xml:space="preserve">3.6.15. Участие в подготовке, проведении и финансировании семинаров, совещаний и других мероприятий по вопросам, связанным с деятельностью Департамента. </w:t>
      </w:r>
    </w:p>
    <w:p w:rsidR="0025417F" w:rsidRDefault="0025417F" w:rsidP="0025417F">
      <w:pPr>
        <w:pStyle w:val="text"/>
      </w:pPr>
      <w:r w:rsidRPr="007437BE">
        <w:t>3.6.16. Принимает</w:t>
      </w:r>
      <w:r>
        <w:t xml:space="preserve"> </w:t>
      </w:r>
      <w:r w:rsidRPr="00C66295">
        <w:t>распоряжения и нормативные правовые акты –</w:t>
      </w:r>
      <w:r w:rsidRPr="007437BE">
        <w:t xml:space="preserve"> постановления Департамента по осуществлению функций, предусмотренных абзацем вторым пункта 3.3.2.3, пунктами 3.3.3.1</w:t>
      </w:r>
      <w:r>
        <w:t>3, 3.3.4.6, 3.3.4.10, 3.3.4.12,</w:t>
      </w:r>
      <w:r w:rsidR="00FB7D4F">
        <w:t xml:space="preserve"> 3.3.4.14.</w:t>
      </w:r>
    </w:p>
    <w:p w:rsidR="00FB7D4F" w:rsidRPr="00DD5DD1" w:rsidRDefault="00FB7D4F" w:rsidP="00FB7D4F">
      <w:pPr>
        <w:pStyle w:val="text"/>
        <w:tabs>
          <w:tab w:val="left" w:pos="2535"/>
        </w:tabs>
      </w:pPr>
      <w:r w:rsidRPr="00DD5DD1">
        <w:t>(</w:t>
      </w:r>
      <w:r>
        <w:t xml:space="preserve">пункт 3.6.16 в редакции </w:t>
      </w:r>
      <w:hyperlink r:id="rId156" w:tgtFrame="ChangingDocument" w:history="1">
        <w:r w:rsidRPr="00C64370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C64370">
          <w:rPr>
            <w:rStyle w:val="a5"/>
          </w:rPr>
          <w:t xml:space="preserve"> администрации Владимирской области от 17.01.2020 № 19</w:t>
        </w:r>
      </w:hyperlink>
      <w:r w:rsidRPr="00DD5DD1">
        <w:t>)</w:t>
      </w:r>
    </w:p>
    <w:p w:rsidR="0025417F" w:rsidRDefault="0025417F" w:rsidP="0025417F">
      <w:pPr>
        <w:pStyle w:val="text"/>
      </w:pPr>
      <w:r w:rsidRPr="0025417F">
        <w:t>3.6.16. Принимает распоряжения и нормативные правовые акты - постановления Департамента по осуществлению функций, предусмотренных пунктами 3.3.2.3, 3.3.3.13, 3.3.4.6, 3.3.4.8, 3.3.4.9, 3.3.4.10, 3.3.4.12, 3.3.4.13 настоящего Положения, и в случаях, установленных федеральными законами, законами Владимирской области, иными нормативными правовыми актами Российской Федерации и Владимирской области.</w:t>
      </w:r>
    </w:p>
    <w:p w:rsidR="0025417F" w:rsidRDefault="0025417F" w:rsidP="0025417F">
      <w:pPr>
        <w:pStyle w:val="text"/>
      </w:pPr>
      <w:r>
        <w:t xml:space="preserve">(пункт введен в редакции </w:t>
      </w:r>
      <w:hyperlink r:id="rId157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Pr="00C66295" w:rsidRDefault="0025417F" w:rsidP="0025417F">
      <w:pPr>
        <w:pStyle w:val="text"/>
      </w:pPr>
      <w:r w:rsidRPr="00C66295">
        <w:t xml:space="preserve">(в редакции </w:t>
      </w:r>
      <w:hyperlink r:id="rId158" w:tgtFrame="Logical" w:history="1">
        <w:r w:rsidRPr="00C66295">
          <w:rPr>
            <w:rStyle w:val="a5"/>
          </w:rPr>
          <w:t>постановления администрации Владимирской области от 01.03.2018 № 139</w:t>
        </w:r>
      </w:hyperlink>
      <w:hyperlink r:id="rId159" w:tgtFrame="Logical" w:history="1">
        <w:r w:rsidRPr="00C66295">
          <w:rPr>
            <w:rStyle w:val="a5"/>
          </w:rPr>
          <w:t>)</w:t>
        </w:r>
      </w:hyperlink>
    </w:p>
    <w:p w:rsidR="0025417F" w:rsidRDefault="0025417F" w:rsidP="0025417F">
      <w:pPr>
        <w:pStyle w:val="text"/>
        <w:rPr>
          <w:rFonts w:cs="Arial"/>
        </w:rPr>
      </w:pPr>
      <w:r>
        <w:lastRenderedPageBreak/>
        <w:t xml:space="preserve">(в редакции </w:t>
      </w:r>
      <w:hyperlink r:id="rId160" w:tgtFrame="ChangingDocument" w:history="1">
        <w:r w:rsidRPr="0025417F">
          <w:rPr>
            <w:rStyle w:val="a5"/>
          </w:rPr>
          <w:t>постановления администрации Владимирской области от 17.01.2019 № 11</w:t>
        </w:r>
      </w:hyperlink>
      <w:r>
        <w:t>)</w:t>
      </w:r>
    </w:p>
    <w:p w:rsidR="0025417F" w:rsidRDefault="0025417F" w:rsidP="0025417F">
      <w:pPr>
        <w:pStyle w:val="text"/>
      </w:pPr>
      <w:r w:rsidRPr="00E76DE4">
        <w:rPr>
          <w:rFonts w:cs="Arial"/>
        </w:rPr>
        <w:t>3.6.17. Организует проектную деятельность по курируемым направлениям и выполнение государственными гражданскими служащими федеральных и областных правовых актов и документов по организации проектной деятельности.</w:t>
      </w:r>
      <w:r w:rsidRPr="007C730F">
        <w:t xml:space="preserve"> </w:t>
      </w:r>
    </w:p>
    <w:p w:rsidR="0025417F" w:rsidRPr="007C730F" w:rsidRDefault="0025417F" w:rsidP="0025417F">
      <w:pPr>
        <w:pStyle w:val="text"/>
      </w:pPr>
      <w:r w:rsidRPr="007C730F">
        <w:t xml:space="preserve">(пункт введен в редакции </w:t>
      </w:r>
      <w:hyperlink r:id="rId161" w:tgtFrame="Logical" w:history="1">
        <w:r w:rsidRPr="007C730F">
          <w:rPr>
            <w:rStyle w:val="a5"/>
          </w:rPr>
          <w:t>постановления администрации Владимирской области от 18.08.2017 № 694</w:t>
        </w:r>
      </w:hyperlink>
      <w:r w:rsidRPr="007C730F">
        <w:t>)</w:t>
      </w:r>
    </w:p>
    <w:p w:rsidR="0025417F" w:rsidRDefault="0025417F" w:rsidP="0025417F">
      <w:pPr>
        <w:pStyle w:val="text"/>
      </w:pPr>
      <w:r w:rsidRPr="000C4B24">
        <w:rPr>
          <w:rFonts w:cs="Arial"/>
        </w:rPr>
        <w:t>3.6.18. Обеспечивает при реализации своих полномочий приоритет целей и задач по содействию развитию конкуренции на товарных рынках в установленной сфере деятельности.</w:t>
      </w:r>
      <w:r>
        <w:t xml:space="preserve"> </w:t>
      </w:r>
    </w:p>
    <w:p w:rsidR="0025417F" w:rsidRPr="00102086" w:rsidRDefault="0025417F" w:rsidP="0025417F">
      <w:pPr>
        <w:pStyle w:val="text"/>
      </w:pPr>
      <w:r>
        <w:t>(</w:t>
      </w:r>
      <w:r w:rsidRPr="00102086">
        <w:t xml:space="preserve">пункт введен </w:t>
      </w:r>
      <w:hyperlink r:id="rId162" w:tgtFrame="Logical" w:history="1">
        <w:r w:rsidRPr="00102086">
          <w:rPr>
            <w:rStyle w:val="a5"/>
          </w:rPr>
          <w:t>постановления администрации Владимирской области от 06.12.2018 № 889</w:t>
        </w:r>
      </w:hyperlink>
      <w:r>
        <w:t>)</w:t>
      </w:r>
    </w:p>
    <w:p w:rsidR="0025417F" w:rsidRDefault="0025417F" w:rsidP="0025417F">
      <w:pPr>
        <w:pStyle w:val="text"/>
      </w:pPr>
      <w:r>
        <w:t>3.6.19. Осуществление иных функций в соответствии с действующим законодательством Российской Федерации</w:t>
      </w:r>
      <w:proofErr w:type="gramStart"/>
      <w:r>
        <w:t>.».</w:t>
      </w:r>
      <w:proofErr w:type="gramEnd"/>
    </w:p>
    <w:p w:rsidR="0025417F" w:rsidRDefault="0025417F" w:rsidP="0025417F">
      <w:pPr>
        <w:pStyle w:val="text"/>
      </w:pPr>
      <w:r>
        <w:t xml:space="preserve">(нумерация пунктов 3.6., 3.6.1.-3.6.16. в редакции постановления Губернатора Владимирской области </w:t>
      </w:r>
      <w:hyperlink r:id="rId163" w:tgtFrame="ChangingDocument" w:history="1">
        <w:r w:rsidRPr="002D3F1A">
          <w:rPr>
            <w:rStyle w:val="a5"/>
          </w:rPr>
          <w:t>от 01.09.2011 № 920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(нумерация пункта 3.6.17 в редакции </w:t>
      </w:r>
      <w:hyperlink r:id="rId164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Pr="007C730F" w:rsidRDefault="0025417F" w:rsidP="0025417F">
      <w:pPr>
        <w:pStyle w:val="text"/>
      </w:pPr>
      <w:r>
        <w:t xml:space="preserve">(нумерация пункта 3.6.18 </w:t>
      </w:r>
      <w:r w:rsidRPr="007C730F">
        <w:t xml:space="preserve">в редакции </w:t>
      </w:r>
      <w:hyperlink r:id="rId165" w:tgtFrame="Logical" w:history="1">
        <w:r w:rsidRPr="007C730F">
          <w:rPr>
            <w:rStyle w:val="a5"/>
          </w:rPr>
          <w:t>постановления администрации Владимирской области от 18.08.2017 № 694</w:t>
        </w:r>
      </w:hyperlink>
      <w:r w:rsidRPr="007C730F">
        <w:t>)</w:t>
      </w:r>
    </w:p>
    <w:p w:rsidR="0025417F" w:rsidRPr="00102086" w:rsidRDefault="0025417F" w:rsidP="0025417F">
      <w:pPr>
        <w:pStyle w:val="text"/>
      </w:pPr>
      <w:r>
        <w:t xml:space="preserve">(нумерация пункта 3.6.19 </w:t>
      </w:r>
      <w:r w:rsidRPr="007C730F">
        <w:t xml:space="preserve">в редакции </w:t>
      </w:r>
      <w:hyperlink r:id="rId166" w:tgtFrame="Logical" w:history="1">
        <w:r w:rsidRPr="00102086">
          <w:rPr>
            <w:rStyle w:val="a5"/>
          </w:rPr>
          <w:t>постановления администрации Владимирской области от 06.12.2018 № 889</w:t>
        </w:r>
      </w:hyperlink>
      <w:r w:rsidRPr="00102086">
        <w:t>)</w:t>
      </w:r>
    </w:p>
    <w:p w:rsidR="0025417F" w:rsidRDefault="0025417F" w:rsidP="0025417F">
      <w:pPr>
        <w:pStyle w:val="text"/>
      </w:pPr>
    </w:p>
    <w:p w:rsidR="0025417F" w:rsidRDefault="0025417F" w:rsidP="0025417F">
      <w:pPr>
        <w:pStyle w:val="text"/>
      </w:pPr>
    </w:p>
    <w:p w:rsidR="0025417F" w:rsidRDefault="0025417F" w:rsidP="0025417F">
      <w:pPr>
        <w:pStyle w:val="text"/>
      </w:pPr>
    </w:p>
    <w:p w:rsidR="0025417F" w:rsidRDefault="0025417F" w:rsidP="0025417F">
      <w:pPr>
        <w:pStyle w:val="article"/>
      </w:pPr>
      <w:r>
        <w:rPr>
          <w:b/>
          <w:bCs/>
        </w:rPr>
        <w:t>4. ОБЕСПЕЧЕНИЕ ДЕЯТЕЛЬНОСТИ И РУКОВОДСТВО ДЕПАРТАМЕНТОМ</w:t>
      </w:r>
    </w:p>
    <w:p w:rsidR="0025417F" w:rsidRDefault="0025417F" w:rsidP="0025417F">
      <w:pPr>
        <w:pStyle w:val="text"/>
      </w:pPr>
      <w:r>
        <w:t>4.1.Финансирование Департамента осуществляется за счет средств областного бюджета.</w:t>
      </w:r>
    </w:p>
    <w:p w:rsidR="0025417F" w:rsidRDefault="0025417F" w:rsidP="0025417F">
      <w:pPr>
        <w:pStyle w:val="text"/>
      </w:pPr>
      <w:r>
        <w:t>4.2. Материально-техническое, документационное, информационно-техническое, социально-бытовое и транспортное обеспечение деятельности Департамента осуществляют соответствующие органы исполнительной власти области и структурные подразделения администрации области.</w:t>
      </w:r>
    </w:p>
    <w:p w:rsidR="0025417F" w:rsidRDefault="0025417F" w:rsidP="0025417F">
      <w:pPr>
        <w:pStyle w:val="text"/>
      </w:pPr>
      <w:r>
        <w:t xml:space="preserve">(в редакции постановления администрации Владимирской области </w:t>
      </w:r>
      <w:hyperlink r:id="rId167" w:tgtFrame="ChangingDocument" w:history="1">
        <w:r w:rsidRPr="00D56ED6">
          <w:rPr>
            <w:rStyle w:val="a5"/>
          </w:rPr>
          <w:t>от 21.10.2015 № 1050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4.3. Структура и штатное расписание Департамента утверждается </w:t>
      </w:r>
      <w:r>
        <w:rPr>
          <w:rFonts w:cs="Arial"/>
        </w:rPr>
        <w:t>Губернатором</w:t>
      </w:r>
      <w:r w:rsidRPr="004872FE">
        <w:rPr>
          <w:rFonts w:cs="Arial"/>
        </w:rPr>
        <w:t xml:space="preserve"> области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68" w:tgtFrame="Logical" w:history="1">
        <w:r w:rsidRPr="003825FF">
          <w:rPr>
            <w:rStyle w:val="a5"/>
          </w:rPr>
          <w:t>от 26.05.2014 № 546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постановления администрации Владимирской области </w:t>
      </w:r>
      <w:hyperlink r:id="rId169" w:tgtFrame="ChangingDocument" w:history="1">
        <w:r w:rsidRPr="00FE7BF3">
          <w:rPr>
            <w:rStyle w:val="a5"/>
          </w:rPr>
          <w:t>от 31.12.2014 № 1400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70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Pr="007437BE" w:rsidRDefault="0025417F" w:rsidP="0025417F">
      <w:pPr>
        <w:widowControl w:val="0"/>
        <w:ind w:firstLine="709"/>
      </w:pPr>
      <w:r w:rsidRPr="007437BE">
        <w:t>4.4. Департамент возглавляет директор, который назначается и освобождается от должности Губернатором области в соответствии с действующим законодательством.</w:t>
      </w:r>
    </w:p>
    <w:p w:rsidR="0025417F" w:rsidRDefault="0025417F" w:rsidP="0025417F">
      <w:pPr>
        <w:pStyle w:val="text"/>
      </w:pPr>
      <w:r w:rsidRPr="007437BE">
        <w:t>Директор имеет заместителей, назначаемых на должность и освобождаемых от должности Губернатором области в соответствии с действующим законодательством.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71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Default="0025417F" w:rsidP="0025417F">
      <w:pPr>
        <w:pStyle w:val="text"/>
      </w:pPr>
      <w:r>
        <w:t>4.5. Директор Департамента:</w:t>
      </w:r>
    </w:p>
    <w:p w:rsidR="0025417F" w:rsidRDefault="0025417F" w:rsidP="0025417F">
      <w:pPr>
        <w:pStyle w:val="text"/>
      </w:pPr>
      <w:r>
        <w:t>4.5.1. Руководит деятельностью Департамента, организует его работу в соответствии с полномочиями и функциями, несет персональную ответственность за результаты работы Департамента;</w:t>
      </w:r>
    </w:p>
    <w:p w:rsidR="0025417F" w:rsidRDefault="0025417F" w:rsidP="0025417F">
      <w:pPr>
        <w:pStyle w:val="text"/>
      </w:pPr>
      <w:r>
        <w:lastRenderedPageBreak/>
        <w:t>4.5.2. Распределяет обязанности между заместителями директора Департамента и руководителями структурных подразделений Департамента;</w:t>
      </w:r>
    </w:p>
    <w:p w:rsidR="0025417F" w:rsidRDefault="0025417F" w:rsidP="0025417F">
      <w:pPr>
        <w:pStyle w:val="text"/>
      </w:pPr>
      <w:r>
        <w:t>4.5.3. Разрабатывает и утверждает должностные регламенты государственных гражданских служащих Департамента;</w:t>
      </w:r>
    </w:p>
    <w:p w:rsidR="0025417F" w:rsidRDefault="0025417F" w:rsidP="0025417F">
      <w:pPr>
        <w:pStyle w:val="text"/>
      </w:pPr>
      <w:r>
        <w:t>4.5.4. Утверждает состав коллегии Департамента;</w:t>
      </w:r>
    </w:p>
    <w:p w:rsidR="0025417F" w:rsidRDefault="0025417F" w:rsidP="0025417F">
      <w:pPr>
        <w:pStyle w:val="text"/>
      </w:pPr>
      <w:r>
        <w:t>4.5.5. Ведет прием граждан, рассматривает обращения, поступившие в Департамент, принимает меры к их своевременному рассмотрению;</w:t>
      </w:r>
    </w:p>
    <w:p w:rsidR="0025417F" w:rsidRDefault="0025417F" w:rsidP="0025417F">
      <w:pPr>
        <w:pStyle w:val="text"/>
      </w:pPr>
      <w:r>
        <w:t xml:space="preserve">4.5.6. Планирует деятельность Департамента по согласованию с </w:t>
      </w:r>
      <w:r w:rsidRPr="0025417F">
        <w:rPr>
          <w:iCs/>
        </w:rPr>
        <w:t>заместителем Губернатора области, курирующим вопросы развития инфраструктуры, ЖКХ и энергетики.</w:t>
      </w:r>
    </w:p>
    <w:p w:rsidR="0025417F" w:rsidRDefault="0025417F" w:rsidP="0025417F">
      <w:pPr>
        <w:pStyle w:val="text"/>
      </w:pPr>
      <w:r>
        <w:t xml:space="preserve">(пункт в редакции постановления Губернатора Владимирской области </w:t>
      </w:r>
      <w:hyperlink r:id="rId172" w:history="1">
        <w:r>
          <w:rPr>
            <w:rStyle w:val="a5"/>
          </w:rPr>
          <w:t>от 21.01.2008 № 34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73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74" w:tgtFrame="ChangingDocument" w:history="1">
        <w:r w:rsidRPr="0025417F">
          <w:rPr>
            <w:rStyle w:val="a5"/>
          </w:rPr>
          <w:t>постановления администрации Владимирской области от 17.01.2019 № 11</w:t>
        </w:r>
      </w:hyperlink>
      <w:r>
        <w:t>)</w:t>
      </w:r>
    </w:p>
    <w:p w:rsidR="0025417F" w:rsidRDefault="0025417F" w:rsidP="0025417F">
      <w:pPr>
        <w:pStyle w:val="text"/>
      </w:pPr>
      <w:r>
        <w:t>4.5.7. Направляет в необходимых случаях государственных гражданских служащих Департамента для участия в заседаниях коллегий администрации области и органов исполнительной власти области, совещаниях, комиссиях и иных мероприятиях администрации области, комитетах Законодательного Собрания области по вопросам деятельности Департамента;</w:t>
      </w:r>
    </w:p>
    <w:p w:rsidR="0025417F" w:rsidRDefault="0025417F" w:rsidP="0025417F">
      <w:pPr>
        <w:pStyle w:val="text"/>
      </w:pPr>
      <w:r>
        <w:t xml:space="preserve">(в редакции постановления администрации Владимирской области </w:t>
      </w:r>
      <w:hyperlink r:id="rId175" w:tgtFrame="ChangingDocument" w:history="1">
        <w:r w:rsidRPr="00D56ED6">
          <w:rPr>
            <w:rStyle w:val="a5"/>
          </w:rPr>
          <w:t>от 21.10.2015 № 1050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4.5.8. Визирует в пределах своей компетенции проекты законов Владимирской области, </w:t>
      </w:r>
      <w:r w:rsidRPr="004872FE">
        <w:rPr>
          <w:rFonts w:cs="Arial"/>
        </w:rPr>
        <w:t>указов и распоряжений Губернатора области, постановлений и распоряжений администрации области</w:t>
      </w:r>
      <w:r>
        <w:t>, а также иные документы администрации области;</w:t>
      </w:r>
    </w:p>
    <w:p w:rsidR="0025417F" w:rsidRDefault="0025417F" w:rsidP="0025417F">
      <w:pPr>
        <w:pStyle w:val="text"/>
      </w:pPr>
      <w:r>
        <w:t xml:space="preserve">(в редакции постановления Губернатора Владимирской области </w:t>
      </w:r>
      <w:hyperlink r:id="rId176" w:tgtFrame="Logical" w:history="1">
        <w:r w:rsidRPr="003825FF">
          <w:rPr>
            <w:rStyle w:val="a5"/>
          </w:rPr>
          <w:t>от 26.05.2014 № 546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постановления администрации Владимирской области </w:t>
      </w:r>
      <w:hyperlink r:id="rId177" w:tgtFrame="ChangingDocument" w:history="1">
        <w:r w:rsidRPr="00FE7BF3">
          <w:rPr>
            <w:rStyle w:val="a5"/>
          </w:rPr>
          <w:t>от 31.12.2014 № 1400</w:t>
        </w:r>
      </w:hyperlink>
      <w:r>
        <w:t>)</w:t>
      </w:r>
    </w:p>
    <w:p w:rsidR="0025417F" w:rsidRDefault="0025417F" w:rsidP="0025417F">
      <w:pPr>
        <w:pStyle w:val="text"/>
      </w:pPr>
      <w:r>
        <w:t>4.5.9. Подписывает служебную документацию в пределах компетенции Департамента;</w:t>
      </w:r>
    </w:p>
    <w:p w:rsidR="0025417F" w:rsidRDefault="0025417F" w:rsidP="0025417F">
      <w:pPr>
        <w:pStyle w:val="text"/>
      </w:pPr>
      <w:r w:rsidRPr="007437BE">
        <w:t>4.5.10. Издает приказы</w:t>
      </w:r>
      <w:r>
        <w:t xml:space="preserve"> </w:t>
      </w:r>
      <w:r w:rsidRPr="007437BE">
        <w:t>в пределах своей</w:t>
      </w:r>
      <w:r>
        <w:t xml:space="preserve"> </w:t>
      </w:r>
      <w:r w:rsidRPr="007437BE">
        <w:t>компетенции.</w:t>
      </w:r>
      <w:r w:rsidRPr="00606594">
        <w:t xml:space="preserve"> </w:t>
      </w:r>
    </w:p>
    <w:p w:rsidR="0025417F" w:rsidRDefault="0025417F" w:rsidP="0025417F">
      <w:pPr>
        <w:pStyle w:val="text"/>
      </w:pPr>
      <w:r w:rsidRPr="00606594">
        <w:t>(</w:t>
      </w:r>
      <w:r>
        <w:t xml:space="preserve">в редакции постановления Губернатора Владимирской области </w:t>
      </w:r>
      <w:hyperlink r:id="rId178" w:tgtFrame="Logical" w:history="1">
        <w:r>
          <w:rPr>
            <w:rStyle w:val="a5"/>
          </w:rPr>
          <w:t>от 09.07.2014 № </w:t>
        </w:r>
        <w:r w:rsidRPr="00606594">
          <w:rPr>
            <w:rStyle w:val="a5"/>
          </w:rPr>
          <w:t>698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79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4.5.11. Вносит Губернатору области предложения по совершенствованию структуры и штатов Департамента, согласованные с </w:t>
      </w:r>
      <w:r w:rsidRPr="00AE7C9E">
        <w:rPr>
          <w:rFonts w:cs="Arial"/>
          <w:iCs/>
        </w:rPr>
        <w:t>заместителем Губернатора области, курирующим вопросы развития инфраструктуры, ЖКХ и энергетики.</w:t>
      </w:r>
    </w:p>
    <w:p w:rsidR="0025417F" w:rsidRDefault="0025417F" w:rsidP="0025417F">
      <w:pPr>
        <w:pStyle w:val="text"/>
      </w:pPr>
      <w:r>
        <w:t xml:space="preserve">(пункт в редакции постановления Губернатора Владимирской области </w:t>
      </w:r>
      <w:hyperlink r:id="rId180" w:history="1">
        <w:r>
          <w:rPr>
            <w:rStyle w:val="a5"/>
          </w:rPr>
          <w:t>от 21.01.2008 № 34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81" w:tgtFrame="Logical" w:history="1">
        <w:r w:rsidRPr="00066D19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066D19">
          <w:rPr>
            <w:rStyle w:val="a5"/>
          </w:rPr>
          <w:t xml:space="preserve"> администрации Владимирской области от 26.12.2017 № 1112</w:t>
        </w:r>
      </w:hyperlink>
      <w:hyperlink r:id="rId182" w:tgtFrame="Logical" w:history="1">
        <w:r w:rsidRPr="00066D19">
          <w:rPr>
            <w:rStyle w:val="a5"/>
          </w:rPr>
          <w:t>)</w:t>
        </w:r>
      </w:hyperlink>
    </w:p>
    <w:p w:rsidR="0025417F" w:rsidRDefault="0025417F" w:rsidP="0025417F">
      <w:pPr>
        <w:pStyle w:val="text"/>
      </w:pPr>
      <w:r>
        <w:t xml:space="preserve">(в редакции </w:t>
      </w:r>
      <w:hyperlink r:id="rId183" w:tgtFrame="ChangingDocument" w:history="1">
        <w:r w:rsidRPr="0025417F">
          <w:rPr>
            <w:rStyle w:val="a5"/>
          </w:rPr>
          <w:t>постановления администрации Владимирской области от 17.01.2019 № 11</w:t>
        </w:r>
      </w:hyperlink>
      <w:r>
        <w:t>)</w:t>
      </w:r>
    </w:p>
    <w:p w:rsidR="0025417F" w:rsidRDefault="0025417F" w:rsidP="0025417F">
      <w:pPr>
        <w:pStyle w:val="text"/>
      </w:pPr>
      <w:r>
        <w:t>4.5.12. Назначает граждан на должности государственной гражданской службы Департамента и увольняет с данных должностей;</w:t>
      </w:r>
    </w:p>
    <w:p w:rsidR="0025417F" w:rsidRDefault="0025417F" w:rsidP="0025417F">
      <w:pPr>
        <w:pStyle w:val="text"/>
      </w:pPr>
      <w:r>
        <w:t xml:space="preserve">4.5.13. Командирует государственных гражданских служащих для осуществления функций Департамента вне </w:t>
      </w:r>
      <w:r w:rsidRPr="00F71AE7">
        <w:rPr>
          <w:rFonts w:cs="Arial"/>
        </w:rPr>
        <w:t>места его нахождения</w:t>
      </w:r>
      <w:r>
        <w:t>;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84" w:tgtFrame="Logical" w:history="1">
        <w:r w:rsidRPr="00066D19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066D19">
          <w:rPr>
            <w:rStyle w:val="a5"/>
          </w:rPr>
          <w:t xml:space="preserve"> администрации Владимирской области от 26.12.2017 № 1112</w:t>
        </w:r>
      </w:hyperlink>
      <w:hyperlink r:id="rId185" w:tgtFrame="Logical" w:history="1">
        <w:r w:rsidRPr="00066D19">
          <w:rPr>
            <w:rStyle w:val="a5"/>
          </w:rPr>
          <w:t>)</w:t>
        </w:r>
      </w:hyperlink>
    </w:p>
    <w:p w:rsidR="0025417F" w:rsidRDefault="0025417F" w:rsidP="0025417F">
      <w:pPr>
        <w:pStyle w:val="text"/>
      </w:pPr>
      <w:r>
        <w:lastRenderedPageBreak/>
        <w:t>4.5.14. Создает необходимые условия для организации труда государственных гражданских служащих Департамента;</w:t>
      </w:r>
    </w:p>
    <w:p w:rsidR="0025417F" w:rsidRDefault="0025417F" w:rsidP="0025417F">
      <w:pPr>
        <w:pStyle w:val="text"/>
      </w:pPr>
      <w:r>
        <w:t>4.5.15. Обеспечивает соблюдение в Департаменте служебного распорядка;</w:t>
      </w:r>
    </w:p>
    <w:p w:rsidR="0025417F" w:rsidRDefault="0025417F" w:rsidP="0025417F">
      <w:pPr>
        <w:pStyle w:val="text"/>
      </w:pPr>
      <w:r>
        <w:t>4.5.16. Принимает решения о поощрении государственных гражданских служащих Департамента, применении к ним мер дисциплинарной ответственности;</w:t>
      </w:r>
    </w:p>
    <w:p w:rsidR="0025417F" w:rsidRDefault="0025417F" w:rsidP="0025417F">
      <w:pPr>
        <w:pStyle w:val="text"/>
      </w:pPr>
      <w:r>
        <w:t>4.5.17. Осуществляет иную деятельность в соответствии с должностным регламентом;</w:t>
      </w:r>
    </w:p>
    <w:p w:rsidR="0025417F" w:rsidRDefault="0025417F" w:rsidP="0025417F">
      <w:pPr>
        <w:pStyle w:val="text"/>
      </w:pPr>
      <w:r>
        <w:t xml:space="preserve">4.5.18. Непосредственно выполняет поручения Губернатора области и </w:t>
      </w:r>
      <w:r w:rsidR="00B056BD" w:rsidRPr="00B056BD">
        <w:rPr>
          <w:iCs/>
        </w:rPr>
        <w:t>заместителя Губернатора области, курирующего вопросы развития инфраструктуры, ЖК</w:t>
      </w:r>
      <w:r w:rsidR="00B056BD">
        <w:rPr>
          <w:iCs/>
        </w:rPr>
        <w:t>Х и энергетики</w:t>
      </w:r>
      <w:r>
        <w:t>.</w:t>
      </w:r>
    </w:p>
    <w:p w:rsidR="0025417F" w:rsidRDefault="0025417F" w:rsidP="0025417F">
      <w:pPr>
        <w:pStyle w:val="text"/>
      </w:pPr>
      <w:r>
        <w:t xml:space="preserve">(в редакции </w:t>
      </w:r>
      <w:hyperlink r:id="rId186" w:tgtFrame="ChangingDocument" w:history="1">
        <w:r w:rsidRPr="008C3F1D">
          <w:rPr>
            <w:rStyle w:val="a5"/>
          </w:rPr>
          <w:t>постановлени</w:t>
        </w:r>
        <w:r>
          <w:rPr>
            <w:rStyle w:val="a5"/>
          </w:rPr>
          <w:t>я</w:t>
        </w:r>
        <w:r w:rsidRPr="008C3F1D">
          <w:rPr>
            <w:rStyle w:val="a5"/>
          </w:rPr>
          <w:t xml:space="preserve"> администрации Владимирской области от 27.12.2016 № 1176</w:t>
        </w:r>
      </w:hyperlink>
      <w:r>
        <w:t>)</w:t>
      </w:r>
    </w:p>
    <w:p w:rsidR="00B056BD" w:rsidRDefault="00B056BD" w:rsidP="0025417F">
      <w:pPr>
        <w:pStyle w:val="text"/>
      </w:pPr>
      <w:r>
        <w:t xml:space="preserve">(в редакции </w:t>
      </w:r>
      <w:hyperlink r:id="rId187" w:tgtFrame="ChangingDocument" w:history="1">
        <w:r w:rsidRPr="0025417F">
          <w:rPr>
            <w:rStyle w:val="a5"/>
          </w:rPr>
          <w:t>постановления администрации Владимирской области от 17.01.2019 № 11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(раздел в редакции постановления Губернатора Владимирской области </w:t>
      </w:r>
      <w:hyperlink r:id="rId188" w:history="1">
        <w:r>
          <w:rPr>
            <w:rStyle w:val="a5"/>
          </w:rPr>
          <w:t>от 21.01.2008 № 34</w:t>
        </w:r>
      </w:hyperlink>
      <w:r>
        <w:t>)</w:t>
      </w:r>
    </w:p>
    <w:p w:rsidR="0025417F" w:rsidRDefault="0025417F" w:rsidP="0025417F">
      <w:pPr>
        <w:pStyle w:val="article"/>
      </w:pPr>
      <w:r>
        <w:rPr>
          <w:b/>
          <w:bCs/>
        </w:rPr>
        <w:t>5. РЕОРГАНИЗАЦИЯ И ЛИКВИДАЦИЯ ДЕПАРТАМЕНТА</w:t>
      </w:r>
    </w:p>
    <w:p w:rsidR="0025417F" w:rsidRDefault="0025417F" w:rsidP="0025417F">
      <w:pPr>
        <w:pStyle w:val="text"/>
      </w:pPr>
      <w:r>
        <w:t>Реорганизация и ликвидация Департамента осуществляется Губернатором области в порядке, установленном действующим законодательством.</w:t>
      </w:r>
    </w:p>
    <w:p w:rsidR="0025417F" w:rsidRPr="00044931" w:rsidRDefault="0025417F" w:rsidP="0025417F">
      <w:pPr>
        <w:pStyle w:val="article"/>
        <w:rPr>
          <w:b/>
          <w:bCs/>
        </w:rPr>
      </w:pPr>
      <w:r w:rsidRPr="00044931">
        <w:rPr>
          <w:b/>
          <w:bCs/>
        </w:rPr>
        <w:t>6. ОТВЕТСТВЕННОСТЬ ГОСУДАРСТВЕННЫХ ГРАЖДАНСКИХ СЛУЖАЩИХ ДЕПАРТАМЕНТА И ПОРЯДОК ОБЖАЛОВАНИЯ ИХ ДЕЙСТВИЙ (БЕЗДЕЙСТВИЯ) И РЕШЕНИЙ</w:t>
      </w:r>
    </w:p>
    <w:p w:rsidR="0025417F" w:rsidRDefault="0025417F" w:rsidP="0025417F">
      <w:r>
        <w:t>6.1. Персональная ответственность государственных гражданских служащих Департамента закрепляется в их должностных регламентах в соответствии с действующим законодательством.</w:t>
      </w:r>
    </w:p>
    <w:p w:rsidR="0025417F" w:rsidRDefault="0025417F" w:rsidP="0025417F">
      <w:r>
        <w:t>6.2. Действия (бездействие) и решения государственных гражданских служащих Департамента обжалуются в досудебном (внесудебном) порядке путем обращения в Департамент и (или) в администрацию Владимирской области или в судебном порядке в соответствии с законодательством Российской Федерации.</w:t>
      </w:r>
    </w:p>
    <w:p w:rsidR="0025417F" w:rsidRDefault="0025417F" w:rsidP="0025417F">
      <w:r>
        <w:t>6.3. В досудебном (внесудебном) порядке обжалуются действия (бездействие) и решения, не подлежащие рассмотрению в суде в соответствии с законодательством Российской Федерации:</w:t>
      </w:r>
    </w:p>
    <w:p w:rsidR="0025417F" w:rsidRDefault="0025417F" w:rsidP="0025417F">
      <w:r>
        <w:t>- директора Департамента и его заместителей - Губернатору Владимирской области;</w:t>
      </w:r>
    </w:p>
    <w:p w:rsidR="0025417F" w:rsidRDefault="0025417F" w:rsidP="0025417F">
      <w:pPr>
        <w:pStyle w:val="text"/>
      </w:pPr>
      <w:r>
        <w:t>- других государственных гражданских служащих Департамента - директору Департамента.</w:t>
      </w:r>
    </w:p>
    <w:p w:rsidR="0025417F" w:rsidRDefault="0025417F" w:rsidP="0025417F">
      <w:pPr>
        <w:pStyle w:val="text"/>
      </w:pPr>
      <w:r>
        <w:t xml:space="preserve">(пункт в редакции постановления Губернатора Владимирской области </w:t>
      </w:r>
      <w:hyperlink r:id="rId189" w:history="1">
        <w:r w:rsidRPr="00805FBC">
          <w:rPr>
            <w:rStyle w:val="a5"/>
          </w:rPr>
          <w:t>от 29.04.2010 № 520</w:t>
        </w:r>
      </w:hyperlink>
      <w:r>
        <w:t>)</w:t>
      </w:r>
    </w:p>
    <w:p w:rsidR="0025417F" w:rsidRDefault="0025417F" w:rsidP="0025417F">
      <w:pPr>
        <w:pStyle w:val="text"/>
      </w:pPr>
      <w:r>
        <w:t xml:space="preserve">(раздел в редакции постановления Губернатора Владимирской области </w:t>
      </w:r>
      <w:hyperlink r:id="rId190" w:history="1">
        <w:r w:rsidRPr="00044931">
          <w:rPr>
            <w:rStyle w:val="a5"/>
          </w:rPr>
          <w:t>от 18.02.2010 № 137</w:t>
        </w:r>
      </w:hyperlink>
      <w:r>
        <w:t>)</w:t>
      </w:r>
    </w:p>
    <w:p w:rsidR="0025417F" w:rsidRDefault="0025417F"/>
    <w:sectPr w:rsidR="0025417F" w:rsidSect="0025417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compat/>
  <w:rsids>
    <w:rsidRoot w:val="00330F0D"/>
    <w:rsid w:val="00054020"/>
    <w:rsid w:val="000D3F62"/>
    <w:rsid w:val="00131533"/>
    <w:rsid w:val="001828D3"/>
    <w:rsid w:val="0025417F"/>
    <w:rsid w:val="00330F0D"/>
    <w:rsid w:val="005B0A88"/>
    <w:rsid w:val="005F7CAA"/>
    <w:rsid w:val="00704C8A"/>
    <w:rsid w:val="007F5B80"/>
    <w:rsid w:val="008713F8"/>
    <w:rsid w:val="00885B68"/>
    <w:rsid w:val="008D0748"/>
    <w:rsid w:val="009224A8"/>
    <w:rsid w:val="00932F60"/>
    <w:rsid w:val="00975C78"/>
    <w:rsid w:val="009775C8"/>
    <w:rsid w:val="009926D1"/>
    <w:rsid w:val="00B056BD"/>
    <w:rsid w:val="00B46C89"/>
    <w:rsid w:val="00B74A5F"/>
    <w:rsid w:val="00C15D9F"/>
    <w:rsid w:val="00C64370"/>
    <w:rsid w:val="00ED2918"/>
    <w:rsid w:val="00FA3F7D"/>
    <w:rsid w:val="00FB7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9926D1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9926D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9926D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9926D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9926D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25417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25417F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25417F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25417F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9926D1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9926D1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25417F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9926D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9926D1"/>
    <w:rPr>
      <w:color w:val="0000FF"/>
      <w:u w:val="none"/>
    </w:rPr>
  </w:style>
  <w:style w:type="paragraph" w:customStyle="1" w:styleId="Application">
    <w:name w:val="Application!Приложение"/>
    <w:rsid w:val="009926D1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9926D1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9926D1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9926D1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9926D1"/>
    <w:rPr>
      <w:sz w:val="28"/>
    </w:rPr>
  </w:style>
  <w:style w:type="paragraph" w:styleId="a6">
    <w:name w:val="caption"/>
    <w:basedOn w:val="a"/>
    <w:uiPriority w:val="99"/>
    <w:qFormat/>
    <w:rsid w:val="0025417F"/>
    <w:pPr>
      <w:spacing w:before="240" w:after="60"/>
      <w:jc w:val="center"/>
    </w:pPr>
    <w:rPr>
      <w:b/>
      <w:bCs/>
      <w:sz w:val="32"/>
      <w:szCs w:val="32"/>
    </w:rPr>
  </w:style>
  <w:style w:type="paragraph" w:customStyle="1" w:styleId="text">
    <w:name w:val="text"/>
    <w:basedOn w:val="a"/>
    <w:rsid w:val="0025417F"/>
  </w:style>
  <w:style w:type="paragraph" w:customStyle="1" w:styleId="section">
    <w:name w:val="section"/>
    <w:basedOn w:val="a"/>
    <w:uiPriority w:val="99"/>
    <w:rsid w:val="0025417F"/>
    <w:pPr>
      <w:jc w:val="center"/>
    </w:pPr>
    <w:rPr>
      <w:sz w:val="30"/>
      <w:szCs w:val="30"/>
    </w:rPr>
  </w:style>
  <w:style w:type="paragraph" w:customStyle="1" w:styleId="article">
    <w:name w:val="article"/>
    <w:basedOn w:val="a"/>
    <w:uiPriority w:val="99"/>
    <w:rsid w:val="0025417F"/>
    <w:rPr>
      <w:sz w:val="26"/>
      <w:szCs w:val="26"/>
    </w:rPr>
  </w:style>
  <w:style w:type="paragraph" w:customStyle="1" w:styleId="ConsPlusNonformat">
    <w:name w:val="ConsPlusNonformat"/>
    <w:uiPriority w:val="99"/>
    <w:rsid w:val="0025417F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qFormat/>
    <w:rsid w:val="0025417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9926D1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9926D1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9926D1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9926D1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9926D1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9926D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9926D1"/>
  </w:style>
  <w:style w:type="character" w:customStyle="1" w:styleId="10">
    <w:name w:val="Заголовок 1 Знак"/>
    <w:aliases w:val="!Части документа Знак"/>
    <w:basedOn w:val="a0"/>
    <w:link w:val="1"/>
    <w:rsid w:val="0025417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25417F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25417F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25417F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9926D1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9926D1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25417F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9926D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9926D1"/>
    <w:rPr>
      <w:color w:val="0000FF"/>
      <w:u w:val="none"/>
    </w:rPr>
  </w:style>
  <w:style w:type="paragraph" w:customStyle="1" w:styleId="Application">
    <w:name w:val="Application!Приложение"/>
    <w:rsid w:val="009926D1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9926D1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9926D1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9926D1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9926D1"/>
    <w:rPr>
      <w:sz w:val="28"/>
    </w:rPr>
  </w:style>
  <w:style w:type="paragraph" w:styleId="a6">
    <w:name w:val="caption"/>
    <w:basedOn w:val="a"/>
    <w:uiPriority w:val="99"/>
    <w:qFormat/>
    <w:rsid w:val="0025417F"/>
    <w:pPr>
      <w:spacing w:before="240" w:after="60"/>
      <w:jc w:val="center"/>
    </w:pPr>
    <w:rPr>
      <w:b/>
      <w:bCs/>
      <w:sz w:val="32"/>
      <w:szCs w:val="32"/>
    </w:rPr>
  </w:style>
  <w:style w:type="paragraph" w:customStyle="1" w:styleId="text">
    <w:name w:val="text"/>
    <w:basedOn w:val="a"/>
    <w:rsid w:val="0025417F"/>
  </w:style>
  <w:style w:type="paragraph" w:customStyle="1" w:styleId="section">
    <w:name w:val="section"/>
    <w:basedOn w:val="a"/>
    <w:uiPriority w:val="99"/>
    <w:rsid w:val="0025417F"/>
    <w:pPr>
      <w:jc w:val="center"/>
    </w:pPr>
    <w:rPr>
      <w:sz w:val="30"/>
      <w:szCs w:val="30"/>
    </w:rPr>
  </w:style>
  <w:style w:type="paragraph" w:customStyle="1" w:styleId="article">
    <w:name w:val="article"/>
    <w:basedOn w:val="a"/>
    <w:uiPriority w:val="99"/>
    <w:rsid w:val="0025417F"/>
    <w:rPr>
      <w:sz w:val="26"/>
      <w:szCs w:val="26"/>
    </w:rPr>
  </w:style>
  <w:style w:type="paragraph" w:customStyle="1" w:styleId="ConsPlusNonformat">
    <w:name w:val="ConsPlusNonformat"/>
    <w:uiPriority w:val="99"/>
    <w:rsid w:val="0025417F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qFormat/>
    <w:rsid w:val="0025417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zakon.scli.ru/" TargetMode="External"/><Relationship Id="rId21" Type="http://schemas.openxmlformats.org/officeDocument/2006/relationships/hyperlink" Target="http://dbserver:8080/content/act/bb4a9a35-bfd2-4496-a7de-dbc4fe10677b.doc" TargetMode="External"/><Relationship Id="rId42" Type="http://schemas.openxmlformats.org/officeDocument/2006/relationships/hyperlink" Target="http://dbserver:8080/content/act/b569ff63-3f70-4f4c-a1ce-4cb89cdea662.doc" TargetMode="External"/><Relationship Id="rId47" Type="http://schemas.openxmlformats.org/officeDocument/2006/relationships/hyperlink" Target="http://dbserver:8080/content/act/14fc0c30-ac29-4fb9-acbb-e38f16f350c9.doc" TargetMode="External"/><Relationship Id="rId63" Type="http://schemas.openxmlformats.org/officeDocument/2006/relationships/hyperlink" Target="http://zakon.scli.ru/" TargetMode="External"/><Relationship Id="rId68" Type="http://schemas.openxmlformats.org/officeDocument/2006/relationships/hyperlink" Target="http://dbserver:8080/content/act/dbe5575c-a56e-461c-97fb-f1a7814a40ba.doc" TargetMode="External"/><Relationship Id="rId84" Type="http://schemas.openxmlformats.org/officeDocument/2006/relationships/hyperlink" Target="http://dbserver:8080/content/act/67e9d1d6-adb4-4300-ba1b-cd5b46e9cfa0.doc" TargetMode="External"/><Relationship Id="rId89" Type="http://schemas.openxmlformats.org/officeDocument/2006/relationships/hyperlink" Target="http://dbserver:8080/content/act/67e9d1d6-adb4-4300-ba1b-cd5b46e9cfa0.doc" TargetMode="External"/><Relationship Id="rId112" Type="http://schemas.openxmlformats.org/officeDocument/2006/relationships/hyperlink" Target="http://zakon.scli.ru/" TargetMode="External"/><Relationship Id="rId133" Type="http://schemas.openxmlformats.org/officeDocument/2006/relationships/hyperlink" Target="http://zakon.scli.ru/" TargetMode="External"/><Relationship Id="rId138" Type="http://schemas.openxmlformats.org/officeDocument/2006/relationships/hyperlink" Target="http://dbserver:8080/content/act/1d0448a9-7c91-418d-89d6-b5aafbb2c87f.doc" TargetMode="External"/><Relationship Id="rId154" Type="http://schemas.openxmlformats.org/officeDocument/2006/relationships/hyperlink" Target="http://dbserver:8080/content/act/fa58a6c8-de6b-4de3-a8b0-730341a824b6.doc" TargetMode="External"/><Relationship Id="rId159" Type="http://schemas.openxmlformats.org/officeDocument/2006/relationships/hyperlink" Target="http://dbserver:8080/content/act/138ec180-c48e-42c7-944c-a7093d7b429c.doc" TargetMode="External"/><Relationship Id="rId175" Type="http://schemas.openxmlformats.org/officeDocument/2006/relationships/hyperlink" Target="http://dbserver:8080/content/act/fa58a6c8-de6b-4de3-a8b0-730341a824b6.doc" TargetMode="External"/><Relationship Id="rId170" Type="http://schemas.openxmlformats.org/officeDocument/2006/relationships/hyperlink" Target="http://dbserver:8080/content/act/14fc0c30-ac29-4fb9-acbb-e38f16f350c9.doc" TargetMode="External"/><Relationship Id="rId191" Type="http://schemas.openxmlformats.org/officeDocument/2006/relationships/fontTable" Target="fontTable.xml"/><Relationship Id="rId16" Type="http://schemas.openxmlformats.org/officeDocument/2006/relationships/hyperlink" Target="http://dbserver:8080/content/act/8a0b7fe3-6d9e-4b7b-9270-a2250f359cc5.doc" TargetMode="External"/><Relationship Id="rId107" Type="http://schemas.openxmlformats.org/officeDocument/2006/relationships/hyperlink" Target="http://dbserver:8080/content/act/89caa3ae-256b-4d11-ace9-088bd93241e2.doc" TargetMode="External"/><Relationship Id="rId11" Type="http://schemas.openxmlformats.org/officeDocument/2006/relationships/hyperlink" Target="http://zakon.scli.ru/" TargetMode="External"/><Relationship Id="rId32" Type="http://schemas.openxmlformats.org/officeDocument/2006/relationships/hyperlink" Target="http://dbserver:8080/content/act/fa58a6c8-de6b-4de3-a8b0-730341a824b6.doc" TargetMode="External"/><Relationship Id="rId37" Type="http://schemas.openxmlformats.org/officeDocument/2006/relationships/hyperlink" Target="http://dbserver:8080/content/act/138ec180-c48e-42c7-944c-a7093d7b429c.doc" TargetMode="External"/><Relationship Id="rId53" Type="http://schemas.openxmlformats.org/officeDocument/2006/relationships/hyperlink" Target="http://dbserver:8080/content/act/0d84f52f-8594-497c-969c-080d8592523d.doc" TargetMode="External"/><Relationship Id="rId58" Type="http://schemas.openxmlformats.org/officeDocument/2006/relationships/hyperlink" Target="http://dbserver:8080/content/act/2ee33889-393c-41c0-bd07-fc7231cea9bd.doc" TargetMode="External"/><Relationship Id="rId74" Type="http://schemas.openxmlformats.org/officeDocument/2006/relationships/hyperlink" Target="http://dbserver:8080/content/act/11d58a20-ec3a-410b-85c4-e414daba2154.doc" TargetMode="External"/><Relationship Id="rId79" Type="http://schemas.openxmlformats.org/officeDocument/2006/relationships/hyperlink" Target="http://dbserver:8080/content/act/3a98b158-6d1d-4b2d-95fe-81285413214c.doc" TargetMode="External"/><Relationship Id="rId102" Type="http://schemas.openxmlformats.org/officeDocument/2006/relationships/hyperlink" Target="http://dbserver:8080/content/act/fa58a6c8-de6b-4de3-a8b0-730341a824b6.doc" TargetMode="External"/><Relationship Id="rId123" Type="http://schemas.openxmlformats.org/officeDocument/2006/relationships/hyperlink" Target="http://dbserver:8080/content/act/2a87bcd6-cc44-4732-8091-8c8bff5c9da6.doc" TargetMode="External"/><Relationship Id="rId128" Type="http://schemas.openxmlformats.org/officeDocument/2006/relationships/hyperlink" Target="http://dbserver:8080/content/act/89caa3ae-256b-4d11-ace9-088bd93241e2.doc" TargetMode="External"/><Relationship Id="rId144" Type="http://schemas.openxmlformats.org/officeDocument/2006/relationships/hyperlink" Target="http://dbserver:8080/content/act/b4aed9f5-1628-4d6e-a704-3b2ace638db7.doc" TargetMode="External"/><Relationship Id="rId149" Type="http://schemas.openxmlformats.org/officeDocument/2006/relationships/hyperlink" Target="http://dbserver:8080/content/act/8a0b7fe3-6d9e-4b7b-9270-a2250f359cc5.doc" TargetMode="External"/><Relationship Id="rId5" Type="http://schemas.openxmlformats.org/officeDocument/2006/relationships/hyperlink" Target="http://zakon.scli.ru/" TargetMode="External"/><Relationship Id="rId90" Type="http://schemas.openxmlformats.org/officeDocument/2006/relationships/hyperlink" Target="http://dbserver:8080/content/act/67e9d1d6-adb4-4300-ba1b-cd5b46e9cfa0.doc" TargetMode="External"/><Relationship Id="rId95" Type="http://schemas.openxmlformats.org/officeDocument/2006/relationships/hyperlink" Target="http://dbserver:8080/content/act/03bac969-33e6-4e2e-a164-1f6a5b9106b3.doc" TargetMode="External"/><Relationship Id="rId160" Type="http://schemas.openxmlformats.org/officeDocument/2006/relationships/hyperlink" Target="http://dbserver:8080/content/act/9f1a4a57-d5bf-4316-89c3-a680f683f989.doc" TargetMode="External"/><Relationship Id="rId165" Type="http://schemas.openxmlformats.org/officeDocument/2006/relationships/hyperlink" Target="http://dbserver:8080/content/act/11d58a20-ec3a-410b-85c4-e414daba2154.doc" TargetMode="External"/><Relationship Id="rId181" Type="http://schemas.openxmlformats.org/officeDocument/2006/relationships/hyperlink" Target="http://dbserver:8080/content/act/138ec180-c48e-42c7-944c-a7093d7b429c.doc" TargetMode="External"/><Relationship Id="rId186" Type="http://schemas.openxmlformats.org/officeDocument/2006/relationships/hyperlink" Target="http://dbserver:8080/content/act/14fc0c30-ac29-4fb9-acbb-e38f16f350c9.doc" TargetMode="External"/><Relationship Id="rId22" Type="http://schemas.openxmlformats.org/officeDocument/2006/relationships/hyperlink" Target="http://dbserver:8080/content/act/67e9d1d6-adb4-4300-ba1b-cd5b46e9cfa0.doc" TargetMode="External"/><Relationship Id="rId27" Type="http://schemas.openxmlformats.org/officeDocument/2006/relationships/hyperlink" Target="http://dbserver:8080/content/act/dbe5575c-a56e-461c-97fb-f1a7814a40ba.doc" TargetMode="External"/><Relationship Id="rId43" Type="http://schemas.openxmlformats.org/officeDocument/2006/relationships/hyperlink" Target="http://dbserver:8080/content/act/9f1a4a57-d5bf-4316-89c3-a680f683f989.doc" TargetMode="External"/><Relationship Id="rId48" Type="http://schemas.openxmlformats.org/officeDocument/2006/relationships/hyperlink" Target="http://zakon.scli.ru/" TargetMode="External"/><Relationship Id="rId64" Type="http://schemas.openxmlformats.org/officeDocument/2006/relationships/hyperlink" Target="http://dbserver:8080/content/act/14fc0c30-ac29-4fb9-acbb-e38f16f350c9.doc" TargetMode="External"/><Relationship Id="rId69" Type="http://schemas.openxmlformats.org/officeDocument/2006/relationships/hyperlink" Target="http://dbserver:8080/content/act/99b9bed5-60e9-4da6-ab71-7b6d332404cb.doc" TargetMode="External"/><Relationship Id="rId113" Type="http://schemas.openxmlformats.org/officeDocument/2006/relationships/hyperlink" Target="http://dbserver:8080/content/act/539eaa7f-11c8-463d-9cd6-9f707c63aa7e.doc" TargetMode="External"/><Relationship Id="rId118" Type="http://schemas.openxmlformats.org/officeDocument/2006/relationships/hyperlink" Target="http://dbserver:8080/content/act/53107747-444d-4d7b-b7d3-1624ec9aa653.doc" TargetMode="External"/><Relationship Id="rId134" Type="http://schemas.openxmlformats.org/officeDocument/2006/relationships/hyperlink" Target="http://dbserver:8080/content/act/2a87bcd6-cc44-4732-8091-8c8bff5c9da6.doc" TargetMode="External"/><Relationship Id="rId139" Type="http://schemas.openxmlformats.org/officeDocument/2006/relationships/hyperlink" Target="http://dbserver:8080/content/act/0d829a77-0f59-4d41-8abc-bdba0b76857a.doc" TargetMode="External"/><Relationship Id="rId80" Type="http://schemas.openxmlformats.org/officeDocument/2006/relationships/hyperlink" Target="http://dbserver:8080/content/act/11d58a20-ec3a-410b-85c4-e414daba2154.doc" TargetMode="External"/><Relationship Id="rId85" Type="http://schemas.openxmlformats.org/officeDocument/2006/relationships/hyperlink" Target="http://dbserver:8080/content/act/67e9d1d6-adb4-4300-ba1b-cd5b46e9cfa0.doc" TargetMode="External"/><Relationship Id="rId150" Type="http://schemas.openxmlformats.org/officeDocument/2006/relationships/hyperlink" Target="http://dbserver:8080/content/act/fa58a6c8-de6b-4de3-a8b0-730341a824b6.doc" TargetMode="External"/><Relationship Id="rId155" Type="http://schemas.openxmlformats.org/officeDocument/2006/relationships/hyperlink" Target="http://dbserver:8080/content/act/ed84dd01-0abc-4156-aed0-990340f29929.doc" TargetMode="External"/><Relationship Id="rId171" Type="http://schemas.openxmlformats.org/officeDocument/2006/relationships/hyperlink" Target="http://dbserver:8080/content/act/14fc0c30-ac29-4fb9-acbb-e38f16f350c9.doc" TargetMode="External"/><Relationship Id="rId176" Type="http://schemas.openxmlformats.org/officeDocument/2006/relationships/hyperlink" Target="http://dbserver:8080/content/act/dbe5575c-a56e-461c-97fb-f1a7814a40ba.doc" TargetMode="External"/><Relationship Id="rId192" Type="http://schemas.openxmlformats.org/officeDocument/2006/relationships/theme" Target="theme/theme1.xml"/><Relationship Id="rId12" Type="http://schemas.openxmlformats.org/officeDocument/2006/relationships/hyperlink" Target="http://zakon.scli.ru/" TargetMode="External"/><Relationship Id="rId17" Type="http://schemas.openxmlformats.org/officeDocument/2006/relationships/hyperlink" Target="http://dbserver:8080/content/act/2a87bcd6-cc44-4732-8091-8c8bff5c9da6.doc" TargetMode="External"/><Relationship Id="rId33" Type="http://schemas.openxmlformats.org/officeDocument/2006/relationships/hyperlink" Target="http://dbserver:8080/content/act/0d84f52f-8594-497c-969c-080d8592523d.doc" TargetMode="External"/><Relationship Id="rId38" Type="http://schemas.openxmlformats.org/officeDocument/2006/relationships/hyperlink" Target="http://dbserver:8080/content/act/2ee33889-393c-41c0-bd07-fc7231cea9bd.doc" TargetMode="External"/><Relationship Id="rId59" Type="http://schemas.openxmlformats.org/officeDocument/2006/relationships/hyperlink" Target="http://dbserver:8080/content/act/138ec180-c48e-42c7-944c-a7093d7b429c.doc" TargetMode="External"/><Relationship Id="rId103" Type="http://schemas.openxmlformats.org/officeDocument/2006/relationships/hyperlink" Target="http://dbserver:8080/content/act/89caa3ae-256b-4d11-ace9-088bd93241e2.doc" TargetMode="External"/><Relationship Id="rId108" Type="http://schemas.openxmlformats.org/officeDocument/2006/relationships/hyperlink" Target="http://dbserver:8080/content/act/11d58a20-ec3a-410b-85c4-e414daba2154.doc" TargetMode="External"/><Relationship Id="rId124" Type="http://schemas.openxmlformats.org/officeDocument/2006/relationships/hyperlink" Target="http://dbserver:8080/content/act/b6aaa673-377d-4795-b5db-3f58d31f86e4.doc" TargetMode="External"/><Relationship Id="rId129" Type="http://schemas.openxmlformats.org/officeDocument/2006/relationships/hyperlink" Target="http://dbserver:8080/content/act/14fc0c30-ac29-4fb9-acbb-e38f16f350c9.doc" TargetMode="External"/><Relationship Id="rId54" Type="http://schemas.openxmlformats.org/officeDocument/2006/relationships/hyperlink" Target="http://dbserver:8080/content/act/b569ff63-3f70-4f4c-a1ce-4cb89cdea662.doc" TargetMode="External"/><Relationship Id="rId70" Type="http://schemas.openxmlformats.org/officeDocument/2006/relationships/hyperlink" Target="http://dbserver:8080/content/act/fa58a6c8-de6b-4de3-a8b0-730341a824b6.doc" TargetMode="External"/><Relationship Id="rId75" Type="http://schemas.openxmlformats.org/officeDocument/2006/relationships/hyperlink" Target="http://zakon.scli.ru/" TargetMode="External"/><Relationship Id="rId91" Type="http://schemas.openxmlformats.org/officeDocument/2006/relationships/hyperlink" Target="http://dbserver:8080/content/act/67e9d1d6-adb4-4300-ba1b-cd5b46e9cfa0.doc" TargetMode="External"/><Relationship Id="rId96" Type="http://schemas.openxmlformats.org/officeDocument/2006/relationships/hyperlink" Target="http://dbserver:8080/content/act/11d58a20-ec3a-410b-85c4-e414daba2154.doc" TargetMode="External"/><Relationship Id="rId140" Type="http://schemas.openxmlformats.org/officeDocument/2006/relationships/hyperlink" Target="http://dbserver:8080/content/act/89caa3ae-256b-4d11-ace9-088bd93241e2.doc" TargetMode="External"/><Relationship Id="rId145" Type="http://schemas.openxmlformats.org/officeDocument/2006/relationships/hyperlink" Target="http://dbserver:8080/content/act/b4aed9f5-1628-4d6e-a704-3b2ace638db7.doc" TargetMode="External"/><Relationship Id="rId161" Type="http://schemas.openxmlformats.org/officeDocument/2006/relationships/hyperlink" Target="http://dbserver:8080/content/act/11d58a20-ec3a-410b-85c4-e414daba2154.doc" TargetMode="External"/><Relationship Id="rId166" Type="http://schemas.openxmlformats.org/officeDocument/2006/relationships/hyperlink" Target="http://dbserver:8080/content/act/b6de1af3-686b-47a7-817b-c7a90ea949b6.doc" TargetMode="External"/><Relationship Id="rId182" Type="http://schemas.openxmlformats.org/officeDocument/2006/relationships/hyperlink" Target="http://dbserver:8080/content/act/138ec180-c48e-42c7-944c-a7093d7b429c.doc" TargetMode="External"/><Relationship Id="rId187" Type="http://schemas.openxmlformats.org/officeDocument/2006/relationships/hyperlink" Target="http://dbserver:8080/content/act/9f1a4a57-d5bf-4316-89c3-a680f683f989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zakon.scli.ru/" TargetMode="External"/><Relationship Id="rId23" Type="http://schemas.openxmlformats.org/officeDocument/2006/relationships/hyperlink" Target="http://dbserver:8080/content/act/b4aed9f5-1628-4d6e-a704-3b2ace638db7.doc" TargetMode="External"/><Relationship Id="rId28" Type="http://schemas.openxmlformats.org/officeDocument/2006/relationships/hyperlink" Target="http://dbserver:8080/content/act/c8b8e6dc-c893-4027-94ac-0f11b5b22721.doc" TargetMode="External"/><Relationship Id="rId49" Type="http://schemas.openxmlformats.org/officeDocument/2006/relationships/hyperlink" Target="http://zakon.scli.ru/" TargetMode="External"/><Relationship Id="rId114" Type="http://schemas.openxmlformats.org/officeDocument/2006/relationships/hyperlink" Target="http://dbserver:8080/content/act/53107747-444d-4d7b-b7d3-1624ec9aa653.doc" TargetMode="External"/><Relationship Id="rId119" Type="http://schemas.openxmlformats.org/officeDocument/2006/relationships/hyperlink" Target="http://dbserver:8080/content/act/bb4a9a35-bfd2-4496-a7de-dbc4fe10677b.doc" TargetMode="External"/><Relationship Id="rId44" Type="http://schemas.openxmlformats.org/officeDocument/2006/relationships/hyperlink" Target="http://dbserver:8080/content/act/1d0448a9-7c91-418d-89d6-b5aafbb2c87f.doc" TargetMode="External"/><Relationship Id="rId60" Type="http://schemas.openxmlformats.org/officeDocument/2006/relationships/hyperlink" Target="http://dbserver:8080/content/act/ed84dd01-0abc-4156-aed0-990340f29929.doc" TargetMode="External"/><Relationship Id="rId65" Type="http://schemas.openxmlformats.org/officeDocument/2006/relationships/hyperlink" Target="http://dbserver:8080/content/act/9f1a4a57-d5bf-4316-89c3-a680f683f989.doc" TargetMode="External"/><Relationship Id="rId81" Type="http://schemas.openxmlformats.org/officeDocument/2006/relationships/hyperlink" Target="http://dbserver:8080/content/act/138ec180-c48e-42c7-944c-a7093d7b429c.doc" TargetMode="External"/><Relationship Id="rId86" Type="http://schemas.openxmlformats.org/officeDocument/2006/relationships/hyperlink" Target="http://dbserver:8080/content/act/67e9d1d6-adb4-4300-ba1b-cd5b46e9cfa0.doc" TargetMode="External"/><Relationship Id="rId130" Type="http://schemas.openxmlformats.org/officeDocument/2006/relationships/hyperlink" Target="http://dbserver:8080/content/act/1d0448a9-7c91-418d-89d6-b5aafbb2c87f.doc" TargetMode="External"/><Relationship Id="rId135" Type="http://schemas.openxmlformats.org/officeDocument/2006/relationships/hyperlink" Target="http://zakon.scli.ru/" TargetMode="External"/><Relationship Id="rId151" Type="http://schemas.openxmlformats.org/officeDocument/2006/relationships/hyperlink" Target="http://dbserver:8080/content/act/b6de1af3-686b-47a7-817b-c7a90ea949b6.doc" TargetMode="External"/><Relationship Id="rId156" Type="http://schemas.openxmlformats.org/officeDocument/2006/relationships/hyperlink" Target="http://dbserver:8080/content/act/1d0448a9-7c91-418d-89d6-b5aafbb2c87f.doc" TargetMode="External"/><Relationship Id="rId177" Type="http://schemas.openxmlformats.org/officeDocument/2006/relationships/hyperlink" Target="http://dbserver:8080/content/act/99b9bed5-60e9-4da6-ab71-7b6d332404cb.doc" TargetMode="External"/><Relationship Id="rId172" Type="http://schemas.openxmlformats.org/officeDocument/2006/relationships/hyperlink" Target="http://zakon.scli.ru/" TargetMode="External"/><Relationship Id="rId193" Type="http://schemas.microsoft.com/office/2007/relationships/stylesWithEffects" Target="stylesWithEffects.xml"/><Relationship Id="rId13" Type="http://schemas.openxmlformats.org/officeDocument/2006/relationships/hyperlink" Target="http://dbserver:8080/content/act/03bac969-33e6-4e2e-a164-1f6a5b9106b3.doc" TargetMode="External"/><Relationship Id="rId18" Type="http://schemas.openxmlformats.org/officeDocument/2006/relationships/hyperlink" Target="http://dbserver:8080/content/act/89caa3ae-256b-4d11-ace9-088bd93241e2.doc" TargetMode="External"/><Relationship Id="rId39" Type="http://schemas.openxmlformats.org/officeDocument/2006/relationships/hyperlink" Target="http://dbserver:8080/content/act/ed84dd01-0abc-4156-aed0-990340f29929.doc" TargetMode="External"/><Relationship Id="rId109" Type="http://schemas.openxmlformats.org/officeDocument/2006/relationships/hyperlink" Target="http://dbserver:8080/content/act/fa58a6c8-de6b-4de3-a8b0-730341a824b6.doc" TargetMode="External"/><Relationship Id="rId34" Type="http://schemas.openxmlformats.org/officeDocument/2006/relationships/hyperlink" Target="http://dbserver:8080/content/act/d995ea8e-5852-4c75-9210-d414386cdc1d.doc" TargetMode="External"/><Relationship Id="rId50" Type="http://schemas.openxmlformats.org/officeDocument/2006/relationships/hyperlink" Target="http://zakon.scli.ru/" TargetMode="External"/><Relationship Id="rId55" Type="http://schemas.openxmlformats.org/officeDocument/2006/relationships/hyperlink" Target="http://dbserver:8080/content/act/11d58a20-ec3a-410b-85c4-e414daba2154.doc" TargetMode="External"/><Relationship Id="rId76" Type="http://schemas.openxmlformats.org/officeDocument/2006/relationships/hyperlink" Target="http://dbserver:8080/content/act/11d58a20-ec3a-410b-85c4-e414daba2154.doc" TargetMode="External"/><Relationship Id="rId97" Type="http://schemas.openxmlformats.org/officeDocument/2006/relationships/hyperlink" Target="http://zakon.scli.ru/" TargetMode="External"/><Relationship Id="rId104" Type="http://schemas.openxmlformats.org/officeDocument/2006/relationships/hyperlink" Target="http://dbserver:8080/content/act/89caa3ae-256b-4d11-ace9-088bd93241e2.doc" TargetMode="External"/><Relationship Id="rId120" Type="http://schemas.openxmlformats.org/officeDocument/2006/relationships/hyperlink" Target="http://dbserver:8080/content/act/2250e3c2-9480-4391-ad01-af6d79d18cc2.doc" TargetMode="External"/><Relationship Id="rId125" Type="http://schemas.openxmlformats.org/officeDocument/2006/relationships/hyperlink" Target="http://zakon.scli.ru/" TargetMode="External"/><Relationship Id="rId141" Type="http://schemas.openxmlformats.org/officeDocument/2006/relationships/hyperlink" Target="http://dbserver:8080/content/act/2a87bcd6-cc44-4732-8091-8c8bff5c9da6.doc" TargetMode="External"/><Relationship Id="rId146" Type="http://schemas.openxmlformats.org/officeDocument/2006/relationships/hyperlink" Target="http://dbserver:8080/content/act/252a6f37-0f3a-400c-8040-0fed56d9b6b0.doc" TargetMode="External"/><Relationship Id="rId167" Type="http://schemas.openxmlformats.org/officeDocument/2006/relationships/hyperlink" Target="http://dbserver:8080/content/act/fa58a6c8-de6b-4de3-a8b0-730341a824b6.doc" TargetMode="External"/><Relationship Id="rId188" Type="http://schemas.openxmlformats.org/officeDocument/2006/relationships/hyperlink" Target="http://zakon.scli.ru/" TargetMode="External"/><Relationship Id="rId7" Type="http://schemas.openxmlformats.org/officeDocument/2006/relationships/hyperlink" Target="http://zakon.scli.ru/" TargetMode="External"/><Relationship Id="rId71" Type="http://schemas.openxmlformats.org/officeDocument/2006/relationships/hyperlink" Target="http://zakon.scli.ru/" TargetMode="External"/><Relationship Id="rId92" Type="http://schemas.openxmlformats.org/officeDocument/2006/relationships/hyperlink" Target="http://dbserver:8080/content/act/67e9d1d6-adb4-4300-ba1b-cd5b46e9cfa0.doc" TargetMode="External"/><Relationship Id="rId162" Type="http://schemas.openxmlformats.org/officeDocument/2006/relationships/hyperlink" Target="http://dbserver:8080/content/act/b6de1af3-686b-47a7-817b-c7a90ea949b6.doc" TargetMode="External"/><Relationship Id="rId183" Type="http://schemas.openxmlformats.org/officeDocument/2006/relationships/hyperlink" Target="http://dbserver:8080/content/act/9f1a4a57-d5bf-4316-89c3-a680f683f989.doc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dbserver:8080/content/act/b6aaa673-377d-4795-b5db-3f58d31f86e4.doc" TargetMode="External"/><Relationship Id="rId24" Type="http://schemas.openxmlformats.org/officeDocument/2006/relationships/hyperlink" Target="http://dbserver:8080/content/act/539eaa7f-11c8-463d-9cd6-9f707c63aa7e.doc" TargetMode="External"/><Relationship Id="rId40" Type="http://schemas.openxmlformats.org/officeDocument/2006/relationships/hyperlink" Target="http://dbserver:8080/content/act/2250e3c2-9480-4391-ad01-af6d79d18cc2.doc" TargetMode="External"/><Relationship Id="rId45" Type="http://schemas.openxmlformats.org/officeDocument/2006/relationships/hyperlink" Target="http://dbserver:8080/content/act/9cc14e25-9768-4f5c-bddf-a2bbca626afe.doc" TargetMode="External"/><Relationship Id="rId66" Type="http://schemas.openxmlformats.org/officeDocument/2006/relationships/hyperlink" Target="http://zakon.scli.ru/" TargetMode="External"/><Relationship Id="rId87" Type="http://schemas.openxmlformats.org/officeDocument/2006/relationships/hyperlink" Target="http://dbserver:8080/content/act/67e9d1d6-adb4-4300-ba1b-cd5b46e9cfa0.doc" TargetMode="External"/><Relationship Id="rId110" Type="http://schemas.openxmlformats.org/officeDocument/2006/relationships/hyperlink" Target="http://zakon.scli.ru/" TargetMode="External"/><Relationship Id="rId115" Type="http://schemas.openxmlformats.org/officeDocument/2006/relationships/hyperlink" Target="http://dbserver:8080/content/act/3a98b158-6d1d-4b2d-95fe-81285413214c.doc" TargetMode="External"/><Relationship Id="rId131" Type="http://schemas.openxmlformats.org/officeDocument/2006/relationships/hyperlink" Target="http://dbserver:8080/content/act/dbe5575c-a56e-461c-97fb-f1a7814a40ba.doc" TargetMode="External"/><Relationship Id="rId136" Type="http://schemas.openxmlformats.org/officeDocument/2006/relationships/hyperlink" Target="http://dbserver:8080/content/act/14fc0c30-ac29-4fb9-acbb-e38f16f350c9.doc" TargetMode="External"/><Relationship Id="rId157" Type="http://schemas.openxmlformats.org/officeDocument/2006/relationships/hyperlink" Target="http://dbserver:8080/content/act/14fc0c30-ac29-4fb9-acbb-e38f16f350c9.doc" TargetMode="External"/><Relationship Id="rId178" Type="http://schemas.openxmlformats.org/officeDocument/2006/relationships/hyperlink" Target="http://dbserver:8080/content/act/c8b8e6dc-c893-4027-94ac-0f11b5b22721.doc" TargetMode="External"/><Relationship Id="rId61" Type="http://schemas.openxmlformats.org/officeDocument/2006/relationships/hyperlink" Target="http://dbserver:8080/content/act/99b9bed5-60e9-4da6-ab71-7b6d332404cb.doc" TargetMode="External"/><Relationship Id="rId82" Type="http://schemas.openxmlformats.org/officeDocument/2006/relationships/hyperlink" Target="http://dbserver:8080/content/act/138ec180-c48e-42c7-944c-a7093d7b429c.doc" TargetMode="External"/><Relationship Id="rId152" Type="http://schemas.openxmlformats.org/officeDocument/2006/relationships/hyperlink" Target="http://dbserver:8080/content/act/ed84dd01-0abc-4156-aed0-990340f29929.doc" TargetMode="External"/><Relationship Id="rId173" Type="http://schemas.openxmlformats.org/officeDocument/2006/relationships/hyperlink" Target="http://dbserver:8080/content/act/14fc0c30-ac29-4fb9-acbb-e38f16f350c9.doc" TargetMode="External"/><Relationship Id="rId19" Type="http://schemas.openxmlformats.org/officeDocument/2006/relationships/hyperlink" Target="http://dbserver:8080/content/act/0d829a77-0f59-4d41-8abc-bdba0b76857a.doc" TargetMode="External"/><Relationship Id="rId14" Type="http://schemas.openxmlformats.org/officeDocument/2006/relationships/hyperlink" Target="http://dbserver:8080/content/act/069ed626-2cc6-43c2-be72-28fcd714fa9c.doc" TargetMode="External"/><Relationship Id="rId30" Type="http://schemas.openxmlformats.org/officeDocument/2006/relationships/hyperlink" Target="http://dbserver:8080/content/act/252a6f37-0f3a-400c-8040-0fed56d9b6b0.doc" TargetMode="External"/><Relationship Id="rId35" Type="http://schemas.openxmlformats.org/officeDocument/2006/relationships/hyperlink" Target="http://dbserver:8080/content/act/14fc0c30-ac29-4fb9-acbb-e38f16f350c9.doc" TargetMode="External"/><Relationship Id="rId56" Type="http://schemas.openxmlformats.org/officeDocument/2006/relationships/hyperlink" Target="http://dbserver:8080/content/act/138ec180-c48e-42c7-944c-a7093d7b429c.doc" TargetMode="External"/><Relationship Id="rId77" Type="http://schemas.openxmlformats.org/officeDocument/2006/relationships/hyperlink" Target="http://dbserver:8080/content/act/3a98b158-6d1d-4b2d-95fe-81285413214c.doc" TargetMode="External"/><Relationship Id="rId100" Type="http://schemas.openxmlformats.org/officeDocument/2006/relationships/hyperlink" Target="http://dbserver:8080/content/act/138ec180-c48e-42c7-944c-a7093d7b429c.doc" TargetMode="External"/><Relationship Id="rId105" Type="http://schemas.openxmlformats.org/officeDocument/2006/relationships/hyperlink" Target="http://dbserver:8080/content/act/14fc0c30-ac29-4fb9-acbb-e38f16f350c9.doc" TargetMode="External"/><Relationship Id="rId126" Type="http://schemas.openxmlformats.org/officeDocument/2006/relationships/hyperlink" Target="http://dbserver:8080/content/act/b6aaa673-377d-4795-b5db-3f58d31f86e4.doc" TargetMode="External"/><Relationship Id="rId147" Type="http://schemas.openxmlformats.org/officeDocument/2006/relationships/hyperlink" Target="http://dbserver:8080/content/act/1d0448a9-7c91-418d-89d6-b5aafbb2c87f.doc" TargetMode="External"/><Relationship Id="rId168" Type="http://schemas.openxmlformats.org/officeDocument/2006/relationships/hyperlink" Target="http://dbserver:8080/content/act/dbe5575c-a56e-461c-97fb-f1a7814a40ba.doc" TargetMode="External"/><Relationship Id="rId8" Type="http://schemas.openxmlformats.org/officeDocument/2006/relationships/hyperlink" Target="http://zakon.scli.ru/" TargetMode="External"/><Relationship Id="rId51" Type="http://schemas.openxmlformats.org/officeDocument/2006/relationships/hyperlink" Target="http://zakon.scli.ru/" TargetMode="External"/><Relationship Id="rId72" Type="http://schemas.openxmlformats.org/officeDocument/2006/relationships/hyperlink" Target="http://zakon.scli.ru/" TargetMode="External"/><Relationship Id="rId93" Type="http://schemas.openxmlformats.org/officeDocument/2006/relationships/hyperlink" Target="http://dbserver:8080/content/act/b8cc9e2c-e783-4259-a7f1-5ca29b187ea6.doc" TargetMode="External"/><Relationship Id="rId98" Type="http://schemas.openxmlformats.org/officeDocument/2006/relationships/hyperlink" Target="http://dbserver:8080/content/act/138ec180-c48e-42c7-944c-a7093d7b429c.doc" TargetMode="External"/><Relationship Id="rId121" Type="http://schemas.openxmlformats.org/officeDocument/2006/relationships/hyperlink" Target="http://dbserver:8080/content/act/c8b8e6dc-c893-4027-94ac-0f11b5b22721.doc" TargetMode="External"/><Relationship Id="rId142" Type="http://schemas.openxmlformats.org/officeDocument/2006/relationships/hyperlink" Target="http://zakon.scli.ru/" TargetMode="External"/><Relationship Id="rId163" Type="http://schemas.openxmlformats.org/officeDocument/2006/relationships/hyperlink" Target="http://dbserver:8080/content/act/8a0b7fe3-6d9e-4b7b-9270-a2250f359cc5.doc" TargetMode="External"/><Relationship Id="rId184" Type="http://schemas.openxmlformats.org/officeDocument/2006/relationships/hyperlink" Target="http://dbserver:8080/content/act/138ec180-c48e-42c7-944c-a7093d7b429c.doc" TargetMode="External"/><Relationship Id="rId189" Type="http://schemas.openxmlformats.org/officeDocument/2006/relationships/hyperlink" Target="http://dbserver:8080/content/act/069ed626-2cc6-43c2-be72-28fcd714fa9c.doc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dbserver:8080/content/act/53107747-444d-4d7b-b7d3-1624ec9aa653.doc" TargetMode="External"/><Relationship Id="rId46" Type="http://schemas.openxmlformats.org/officeDocument/2006/relationships/hyperlink" Target="http://dbserver:8080/content/act/99b9bed5-60e9-4da6-ab71-7b6d332404cb.doc" TargetMode="External"/><Relationship Id="rId67" Type="http://schemas.openxmlformats.org/officeDocument/2006/relationships/hyperlink" Target="http://zakon.scli.ru/" TargetMode="External"/><Relationship Id="rId116" Type="http://schemas.openxmlformats.org/officeDocument/2006/relationships/hyperlink" Target="http://dbserver:8080/content/act/0d84f52f-8594-497c-969c-080d8592523d.doc" TargetMode="External"/><Relationship Id="rId137" Type="http://schemas.openxmlformats.org/officeDocument/2006/relationships/hyperlink" Target="http://dbserver:8080/content/act/9f1a4a57-d5bf-4316-89c3-a680f683f989.doc" TargetMode="External"/><Relationship Id="rId158" Type="http://schemas.openxmlformats.org/officeDocument/2006/relationships/hyperlink" Target="http://dbserver:8080/content/act/2ee33889-393c-41c0-bd07-fc7231cea9bd.doc" TargetMode="External"/><Relationship Id="rId20" Type="http://schemas.openxmlformats.org/officeDocument/2006/relationships/hyperlink" Target="http://dbserver:8080/content/act/5128ad4a-e028-424a-b089-14dfbb54eabf.doc" TargetMode="External"/><Relationship Id="rId41" Type="http://schemas.openxmlformats.org/officeDocument/2006/relationships/hyperlink" Target="http://dbserver:8080/content/act/b6de1af3-686b-47a7-817b-c7a90ea949b6.doc" TargetMode="External"/><Relationship Id="rId62" Type="http://schemas.openxmlformats.org/officeDocument/2006/relationships/hyperlink" Target="http://zakon.scli.ru/" TargetMode="External"/><Relationship Id="rId83" Type="http://schemas.openxmlformats.org/officeDocument/2006/relationships/hyperlink" Target="http://dbserver:8080/content/act/67e9d1d6-adb4-4300-ba1b-cd5b46e9cfa0.doc" TargetMode="External"/><Relationship Id="rId88" Type="http://schemas.openxmlformats.org/officeDocument/2006/relationships/hyperlink" Target="http://dbserver:8080/content/act/67e9d1d6-adb4-4300-ba1b-cd5b46e9cfa0.doc" TargetMode="External"/><Relationship Id="rId111" Type="http://schemas.openxmlformats.org/officeDocument/2006/relationships/hyperlink" Target="http://dbserver:8080/content/act/c8b8e6dc-c893-4027-94ac-0f11b5b22721.doc" TargetMode="External"/><Relationship Id="rId132" Type="http://schemas.openxmlformats.org/officeDocument/2006/relationships/hyperlink" Target="http://dbserver:8080/content/act/14fc0c30-ac29-4fb9-acbb-e38f16f350c9.doc" TargetMode="External"/><Relationship Id="rId153" Type="http://schemas.openxmlformats.org/officeDocument/2006/relationships/hyperlink" Target="http://dbserver:8080/content/act/ed84dd01-0abc-4156-aed0-990340f29929.doc" TargetMode="External"/><Relationship Id="rId174" Type="http://schemas.openxmlformats.org/officeDocument/2006/relationships/hyperlink" Target="http://dbserver:8080/content/act/9f1a4a57-d5bf-4316-89c3-a680f683f989.doc" TargetMode="External"/><Relationship Id="rId179" Type="http://schemas.openxmlformats.org/officeDocument/2006/relationships/hyperlink" Target="http://dbserver:8080/content/act/14fc0c30-ac29-4fb9-acbb-e38f16f350c9.doc" TargetMode="External"/><Relationship Id="rId190" Type="http://schemas.openxmlformats.org/officeDocument/2006/relationships/hyperlink" Target="http://dbserver:8080/content/act/03bac969-33e6-4e2e-a164-1f6a5b9106b3.doc" TargetMode="External"/><Relationship Id="rId15" Type="http://schemas.openxmlformats.org/officeDocument/2006/relationships/hyperlink" Target="http://dbserver:8080/content/act/b8cc9e2c-e783-4259-a7f1-5ca29b187ea6.doc" TargetMode="External"/><Relationship Id="rId36" Type="http://schemas.openxmlformats.org/officeDocument/2006/relationships/hyperlink" Target="http://dbserver:8080/content/act/11d58a20-ec3a-410b-85c4-e414daba2154.doc" TargetMode="External"/><Relationship Id="rId57" Type="http://schemas.openxmlformats.org/officeDocument/2006/relationships/hyperlink" Target="http://dbserver:8080/content/act/138ec180-c48e-42c7-944c-a7093d7b429c.doc" TargetMode="External"/><Relationship Id="rId106" Type="http://schemas.openxmlformats.org/officeDocument/2006/relationships/hyperlink" Target="http://zakon.scli.ru/" TargetMode="External"/><Relationship Id="rId127" Type="http://schemas.openxmlformats.org/officeDocument/2006/relationships/hyperlink" Target="http://dbserver:8080/content/act/b569ff63-3f70-4f4c-a1ce-4cb89cdea662.doc" TargetMode="External"/><Relationship Id="rId10" Type="http://schemas.openxmlformats.org/officeDocument/2006/relationships/hyperlink" Target="http://zakon.scli.ru/" TargetMode="External"/><Relationship Id="rId31" Type="http://schemas.openxmlformats.org/officeDocument/2006/relationships/hyperlink" Target="http://dbserver:8080/content/act/99b9bed5-60e9-4da6-ab71-7b6d332404cb.doc" TargetMode="External"/><Relationship Id="rId52" Type="http://schemas.openxmlformats.org/officeDocument/2006/relationships/hyperlink" Target="http://dbserver:8080/content/act/5128ad4a-e028-424a-b089-14dfbb54eabf.doc" TargetMode="External"/><Relationship Id="rId73" Type="http://schemas.openxmlformats.org/officeDocument/2006/relationships/hyperlink" Target="http://dbserver:8080/content/act/dbe5575c-a56e-461c-97fb-f1a7814a40ba.doc" TargetMode="External"/><Relationship Id="rId78" Type="http://schemas.openxmlformats.org/officeDocument/2006/relationships/hyperlink" Target="http://dbserver:8080/content/act/11d58a20-ec3a-410b-85c4-e414daba2154.doc" TargetMode="External"/><Relationship Id="rId94" Type="http://schemas.openxmlformats.org/officeDocument/2006/relationships/hyperlink" Target="http://dbserver:8080/content/act/53107747-444d-4d7b-b7d3-1624ec9aa653.doc" TargetMode="External"/><Relationship Id="rId99" Type="http://schemas.openxmlformats.org/officeDocument/2006/relationships/hyperlink" Target="http://dbserver:8080/content/act/138ec180-c48e-42c7-944c-a7093d7b429c.doc" TargetMode="External"/><Relationship Id="rId101" Type="http://schemas.openxmlformats.org/officeDocument/2006/relationships/hyperlink" Target="http://dbserver:8080/content/act/138ec180-c48e-42c7-944c-a7093d7b429c.doc" TargetMode="External"/><Relationship Id="rId122" Type="http://schemas.openxmlformats.org/officeDocument/2006/relationships/hyperlink" Target="http://dbserver:8080/content/act/1d0448a9-7c91-418d-89d6-b5aafbb2c87f.doc" TargetMode="External"/><Relationship Id="rId143" Type="http://schemas.openxmlformats.org/officeDocument/2006/relationships/hyperlink" Target="http://dbserver:8080/content/act/dbe5575c-a56e-461c-97fb-f1a7814a40ba.doc" TargetMode="External"/><Relationship Id="rId148" Type="http://schemas.openxmlformats.org/officeDocument/2006/relationships/hyperlink" Target="http://dbserver:8080/content/act/2a87bcd6-cc44-4732-8091-8c8bff5c9da6.doc" TargetMode="External"/><Relationship Id="rId164" Type="http://schemas.openxmlformats.org/officeDocument/2006/relationships/hyperlink" Target="http://dbserver:8080/content/act/14fc0c30-ac29-4fb9-acbb-e38f16f350c9.doc" TargetMode="External"/><Relationship Id="rId169" Type="http://schemas.openxmlformats.org/officeDocument/2006/relationships/hyperlink" Target="http://dbserver:8080/content/act/99b9bed5-60e9-4da6-ab71-7b6d332404cb.doc" TargetMode="External"/><Relationship Id="rId185" Type="http://schemas.openxmlformats.org/officeDocument/2006/relationships/hyperlink" Target="http://dbserver:8080/content/act/138ec180-c48e-42c7-944c-a7093d7b429c.doc" TargetMode="External"/><Relationship Id="rId4" Type="http://schemas.openxmlformats.org/officeDocument/2006/relationships/hyperlink" Target="http://zakon.scli.ru/" TargetMode="External"/><Relationship Id="rId9" Type="http://schemas.openxmlformats.org/officeDocument/2006/relationships/hyperlink" Target="http://zakon.scli.ru/" TargetMode="External"/><Relationship Id="rId180" Type="http://schemas.openxmlformats.org/officeDocument/2006/relationships/hyperlink" Target="http://zakon.scli.ru/" TargetMode="External"/><Relationship Id="rId26" Type="http://schemas.openxmlformats.org/officeDocument/2006/relationships/hyperlink" Target="http://dbserver:8080/content/act/3a98b158-6d1d-4b2d-95fe-81285413214c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3</TotalTime>
  <Pages>17</Pages>
  <Words>9700</Words>
  <Characters>55290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Федоченко Наталья Алексеевна</dc:creator>
  <cp:keywords/>
  <dc:description/>
  <cp:lastModifiedBy>Fedochenko_na</cp:lastModifiedBy>
  <cp:revision>2</cp:revision>
  <dcterms:created xsi:type="dcterms:W3CDTF">2020-03-16T11:33:00Z</dcterms:created>
  <dcterms:modified xsi:type="dcterms:W3CDTF">2021-07-26T09:11:00Z</dcterms:modified>
</cp:coreProperties>
</file>