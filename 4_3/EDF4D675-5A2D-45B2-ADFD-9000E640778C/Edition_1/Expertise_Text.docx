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75F" w:rsidRPr="005C575F" w:rsidRDefault="005C575F" w:rsidP="005C575F">
      <w:pPr>
        <w:pStyle w:val="text"/>
        <w:ind w:left="4955" w:firstLine="709"/>
        <w:jc w:val="center"/>
        <w:rPr>
          <w:color w:val="333333"/>
        </w:rPr>
      </w:pPr>
      <w:r w:rsidRPr="005C575F">
        <w:rPr>
          <w:color w:val="333333"/>
        </w:rPr>
        <w:t>Руководителю</w:t>
      </w:r>
    </w:p>
    <w:p w:rsidR="005C575F" w:rsidRPr="005C575F" w:rsidRDefault="005C575F" w:rsidP="005C575F">
      <w:pPr>
        <w:pStyle w:val="text"/>
        <w:ind w:left="4955" w:firstLine="709"/>
        <w:jc w:val="center"/>
        <w:rPr>
          <w:color w:val="333333"/>
        </w:rPr>
      </w:pPr>
      <w:r w:rsidRPr="005C575F">
        <w:rPr>
          <w:color w:val="333333"/>
        </w:rPr>
        <w:t>агентства</w:t>
      </w:r>
      <w:r>
        <w:rPr>
          <w:color w:val="333333"/>
        </w:rPr>
        <w:t xml:space="preserve"> </w:t>
      </w:r>
      <w:r w:rsidRPr="005C575F">
        <w:rPr>
          <w:color w:val="333333"/>
        </w:rPr>
        <w:t>ветеринарии</w:t>
      </w:r>
    </w:p>
    <w:p w:rsidR="005C575F" w:rsidRPr="005C575F" w:rsidRDefault="005C575F" w:rsidP="005C575F">
      <w:pPr>
        <w:pStyle w:val="text"/>
        <w:ind w:left="5663" w:firstLine="1"/>
        <w:jc w:val="center"/>
        <w:rPr>
          <w:bCs/>
          <w:highlight w:val="yellow"/>
        </w:rPr>
      </w:pPr>
      <w:r w:rsidRPr="005C575F">
        <w:rPr>
          <w:color w:val="333333"/>
        </w:rPr>
        <w:t>Сахалинской</w:t>
      </w:r>
      <w:r>
        <w:rPr>
          <w:color w:val="333333"/>
        </w:rPr>
        <w:t xml:space="preserve"> </w:t>
      </w:r>
      <w:r w:rsidRPr="005C575F">
        <w:rPr>
          <w:color w:val="333333"/>
        </w:rPr>
        <w:t>области</w:t>
      </w:r>
    </w:p>
    <w:p w:rsidR="005C575F" w:rsidRPr="005C575F" w:rsidRDefault="005C575F" w:rsidP="005C575F">
      <w:pPr>
        <w:pStyle w:val="text"/>
        <w:ind w:firstLine="709"/>
        <w:jc w:val="center"/>
        <w:rPr>
          <w:b/>
          <w:bCs/>
          <w:highlight w:val="yellow"/>
        </w:rPr>
      </w:pPr>
    </w:p>
    <w:p w:rsidR="005C575F" w:rsidRPr="005C575F" w:rsidRDefault="005C575F" w:rsidP="005C575F">
      <w:pPr>
        <w:pStyle w:val="text"/>
        <w:ind w:firstLine="709"/>
        <w:jc w:val="center"/>
        <w:rPr>
          <w:b/>
          <w:bCs/>
          <w:highlight w:val="yellow"/>
        </w:rPr>
      </w:pPr>
    </w:p>
    <w:p w:rsidR="005C575F" w:rsidRPr="005C575F" w:rsidRDefault="005C575F" w:rsidP="005C575F">
      <w:pPr>
        <w:pStyle w:val="text"/>
        <w:ind w:left="4955" w:firstLine="709"/>
        <w:jc w:val="center"/>
        <w:rPr>
          <w:b/>
          <w:bCs/>
          <w:highlight w:val="yellow"/>
        </w:rPr>
      </w:pPr>
      <w:r w:rsidRPr="005C575F">
        <w:t>В.В.</w:t>
      </w:r>
      <w:r>
        <w:t xml:space="preserve"> </w:t>
      </w:r>
      <w:r w:rsidRPr="005C575F">
        <w:t>Дорогокупле</w:t>
      </w:r>
    </w:p>
    <w:p w:rsidR="005C575F" w:rsidRPr="005C575F" w:rsidRDefault="005C575F" w:rsidP="005C575F">
      <w:pPr>
        <w:pStyle w:val="text"/>
        <w:ind w:firstLine="709"/>
        <w:jc w:val="center"/>
        <w:rPr>
          <w:b/>
          <w:bCs/>
          <w:highlight w:val="yellow"/>
        </w:rPr>
      </w:pPr>
    </w:p>
    <w:p w:rsidR="005C575F" w:rsidRPr="005C575F" w:rsidRDefault="005C575F" w:rsidP="005C575F">
      <w:pPr>
        <w:pStyle w:val="text"/>
        <w:ind w:firstLine="709"/>
        <w:jc w:val="center"/>
        <w:rPr>
          <w:b/>
          <w:bCs/>
          <w:highlight w:val="yellow"/>
        </w:rPr>
      </w:pPr>
    </w:p>
    <w:p w:rsidR="005C575F" w:rsidRPr="005C575F" w:rsidRDefault="005C575F" w:rsidP="005C575F">
      <w:pPr>
        <w:pStyle w:val="text"/>
        <w:ind w:firstLine="709"/>
        <w:jc w:val="center"/>
        <w:rPr>
          <w:b/>
          <w:bCs/>
        </w:rPr>
      </w:pPr>
      <w:r w:rsidRPr="005C575F">
        <w:rPr>
          <w:b/>
          <w:bCs/>
        </w:rPr>
        <w:t>ПОВТОРНОЕ</w:t>
      </w:r>
      <w:r>
        <w:rPr>
          <w:b/>
          <w:bCs/>
        </w:rPr>
        <w:t xml:space="preserve"> </w:t>
      </w:r>
      <w:r w:rsidRPr="005C575F">
        <w:rPr>
          <w:b/>
          <w:bCs/>
        </w:rPr>
        <w:t>ЭКСПЕРТНОЕ</w:t>
      </w:r>
      <w:r>
        <w:rPr>
          <w:b/>
          <w:bCs/>
        </w:rPr>
        <w:t xml:space="preserve"> </w:t>
      </w:r>
      <w:r w:rsidRPr="005C575F">
        <w:rPr>
          <w:b/>
          <w:bCs/>
        </w:rPr>
        <w:t>ЗАКЛЮЧЕНИЕ</w:t>
      </w:r>
    </w:p>
    <w:p w:rsidR="005C575F" w:rsidRPr="005C575F" w:rsidRDefault="005C575F" w:rsidP="005C575F">
      <w:pPr>
        <w:pStyle w:val="text"/>
        <w:ind w:firstLine="709"/>
        <w:jc w:val="center"/>
        <w:rPr>
          <w:b/>
          <w:bCs/>
        </w:rPr>
      </w:pPr>
      <w:r w:rsidRPr="005C575F">
        <w:rPr>
          <w:b/>
          <w:bCs/>
        </w:rPr>
        <w:t>по</w:t>
      </w:r>
      <w:r>
        <w:rPr>
          <w:b/>
          <w:bCs/>
        </w:rPr>
        <w:t xml:space="preserve"> </w:t>
      </w:r>
      <w:r w:rsidRPr="005C575F">
        <w:rPr>
          <w:b/>
          <w:bCs/>
        </w:rPr>
        <w:t>результатам</w:t>
      </w:r>
      <w:r>
        <w:rPr>
          <w:b/>
          <w:bCs/>
        </w:rPr>
        <w:t xml:space="preserve"> </w:t>
      </w:r>
      <w:r w:rsidRPr="005C575F">
        <w:rPr>
          <w:b/>
          <w:bCs/>
        </w:rPr>
        <w:t>проведения</w:t>
      </w:r>
      <w:r>
        <w:rPr>
          <w:b/>
          <w:bCs/>
        </w:rPr>
        <w:t xml:space="preserve"> </w:t>
      </w:r>
      <w:r w:rsidRPr="005C575F">
        <w:rPr>
          <w:b/>
          <w:bCs/>
        </w:rPr>
        <w:t>правовой</w:t>
      </w:r>
      <w:r>
        <w:rPr>
          <w:b/>
          <w:bCs/>
        </w:rPr>
        <w:t xml:space="preserve"> </w:t>
      </w:r>
      <w:r w:rsidRPr="005C575F">
        <w:rPr>
          <w:b/>
          <w:bCs/>
        </w:rPr>
        <w:t>экспертизы</w:t>
      </w:r>
      <w:r>
        <w:rPr>
          <w:b/>
          <w:bCs/>
        </w:rPr>
        <w:t xml:space="preserve"> </w:t>
      </w:r>
    </w:p>
    <w:p w:rsidR="005C575F" w:rsidRPr="005C575F" w:rsidRDefault="005C575F" w:rsidP="005C575F">
      <w:pPr>
        <w:pStyle w:val="text"/>
        <w:ind w:firstLine="709"/>
        <w:jc w:val="center"/>
        <w:rPr>
          <w:b/>
          <w:bCs/>
        </w:rPr>
      </w:pPr>
      <w:r w:rsidRPr="005C575F">
        <w:rPr>
          <w:b/>
          <w:bCs/>
        </w:rPr>
        <w:t>от</w:t>
      </w:r>
      <w:r>
        <w:rPr>
          <w:b/>
          <w:bCs/>
        </w:rPr>
        <w:t xml:space="preserve"> </w:t>
      </w:r>
      <w:r w:rsidRPr="005C575F">
        <w:rPr>
          <w:b/>
          <w:bCs/>
        </w:rPr>
        <w:t>11.07.2014</w:t>
      </w:r>
      <w:r>
        <w:rPr>
          <w:b/>
          <w:bCs/>
        </w:rPr>
        <w:t xml:space="preserve"> </w:t>
      </w:r>
      <w:r w:rsidRPr="005C575F">
        <w:rPr>
          <w:b/>
          <w:bCs/>
        </w:rPr>
        <w:t>№02-13/2-902</w:t>
      </w:r>
    </w:p>
    <w:p w:rsidR="005C575F" w:rsidRPr="005C575F" w:rsidRDefault="005C575F" w:rsidP="005C575F">
      <w:pPr>
        <w:pStyle w:val="text"/>
        <w:ind w:firstLine="709"/>
        <w:jc w:val="center"/>
        <w:rPr>
          <w:b/>
          <w:bCs/>
          <w:highlight w:val="yellow"/>
        </w:rPr>
      </w:pPr>
    </w:p>
    <w:p w:rsidR="005C575F" w:rsidRPr="005C575F" w:rsidRDefault="005C575F" w:rsidP="005C575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 w:rsidRPr="005C575F">
        <w:rPr>
          <w:rFonts w:ascii="Arial" w:hAnsi="Arial" w:cs="Arial"/>
          <w:b/>
          <w:sz w:val="24"/>
          <w:szCs w:val="24"/>
        </w:rPr>
        <w:t>на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sz w:val="24"/>
          <w:szCs w:val="24"/>
        </w:rPr>
        <w:t>приказ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sz w:val="24"/>
          <w:szCs w:val="24"/>
        </w:rPr>
        <w:t>агентства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sz w:val="24"/>
          <w:szCs w:val="24"/>
        </w:rPr>
        <w:t>ветеринарии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sz w:val="24"/>
          <w:szCs w:val="24"/>
        </w:rPr>
        <w:t>Сахалинской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sz w:val="24"/>
          <w:szCs w:val="24"/>
        </w:rPr>
        <w:t>области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sz w:val="24"/>
          <w:szCs w:val="24"/>
        </w:rPr>
        <w:t>от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sz w:val="24"/>
          <w:szCs w:val="24"/>
        </w:rPr>
        <w:t>12.07.2013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sz w:val="24"/>
          <w:szCs w:val="24"/>
        </w:rPr>
        <w:t>№3-к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sz w:val="24"/>
          <w:szCs w:val="24"/>
        </w:rPr>
        <w:t>«О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порядке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представления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гражданами,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претендующими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на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замещение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должностей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государственной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гражданской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службы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агентства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ветеринарии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Сахалинской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области,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и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государственными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гражданскими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служащими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агентства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ветеринарии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Сахалинской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области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сведений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о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своих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доходах,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об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имуществе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и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обязательствах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имущественного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характера,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а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также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о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доходах,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об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имуществе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и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обязательствах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имущественного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характера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своих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супруги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(супруга)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и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несовершеннолетних</w:t>
      </w:r>
      <w:r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/>
          <w:bCs/>
          <w:kern w:val="28"/>
          <w:sz w:val="24"/>
          <w:szCs w:val="24"/>
        </w:rPr>
        <w:t>детей»</w:t>
      </w:r>
    </w:p>
    <w:p w:rsidR="005C575F" w:rsidRPr="005C575F" w:rsidRDefault="005C575F" w:rsidP="005C575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5C575F" w:rsidRPr="005C575F" w:rsidRDefault="005C575F" w:rsidP="005C57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Cs/>
          <w:kern w:val="28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  <w:lang w:eastAsia="ar-SA"/>
        </w:rPr>
        <w:t>Управление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Министерства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Федерации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по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Сахалинской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области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на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основании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Положения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Министерстве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Федерации,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утвержденного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Указом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Президента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Федерации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от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hyperlink r:id="rId4" w:tgtFrame="Logical" w:history="1">
        <w:r>
          <w:rPr>
            <w:rStyle w:val="a7"/>
            <w:rFonts w:ascii="Arial" w:hAnsi="Arial" w:cs="Arial"/>
            <w:sz w:val="24"/>
            <w:szCs w:val="24"/>
            <w:lang w:eastAsia="ar-SA"/>
          </w:rPr>
          <w:t>13.10.2004 №1313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«Вопросы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Министерства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Федерации»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Положения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об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управлении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Министерства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Федерации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по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субъекту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(субъектам)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Федерации,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утвержденного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приказом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Министерства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Федерации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от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03.03.2014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№26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«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утверждении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Управлении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юстиции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субъекту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(субъектам)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Перечня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управлений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юстиции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субъектам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 w:rsidRPr="005C575F">
        <w:rPr>
          <w:rFonts w:ascii="Arial" w:hAnsi="Arial" w:cs="Arial"/>
          <w:sz w:val="24"/>
          <w:szCs w:val="24"/>
          <w:lang w:eastAsia="ar-SA"/>
        </w:rPr>
        <w:t>»,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провело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повторную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правовую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экспертизу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приказа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агентства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ветеринарии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5" w:tgtFrame="Logical" w:history="1">
        <w:r w:rsidRPr="005C575F">
          <w:rPr>
            <w:rStyle w:val="a7"/>
            <w:rFonts w:ascii="Arial" w:hAnsi="Arial" w:cs="Arial"/>
            <w:sz w:val="24"/>
            <w:szCs w:val="24"/>
          </w:rPr>
          <w:t>12.07.2013 №3-к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порядке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представления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гражданами,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претендующими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на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замещение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должностей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государственной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гражданской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службы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агентства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ветеринарии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Сахалинской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области,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и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государственными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гражданскими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служащими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агентства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ветеринарии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Сахалинской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области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сведений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о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своих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доходах,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об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имуществе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и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обязательствах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имущественного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характера,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а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также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о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доходах,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об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имуществе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и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обязательствах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имущественного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характера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своих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супруги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(супруга)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и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несовершеннолетних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детей»,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далее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–</w:t>
      </w:r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r w:rsidRPr="005C575F">
        <w:rPr>
          <w:rFonts w:ascii="Arial" w:hAnsi="Arial" w:cs="Arial"/>
          <w:bCs/>
          <w:kern w:val="28"/>
          <w:sz w:val="24"/>
          <w:szCs w:val="24"/>
        </w:rPr>
        <w:t>приказ</w:t>
      </w:r>
      <w:r w:rsidRPr="005C575F">
        <w:rPr>
          <w:rFonts w:ascii="Arial" w:hAnsi="Arial" w:cs="Arial"/>
          <w:sz w:val="24"/>
          <w:szCs w:val="24"/>
        </w:rPr>
        <w:t>.</w:t>
      </w:r>
    </w:p>
    <w:p w:rsidR="005C575F" w:rsidRPr="005C575F" w:rsidRDefault="005C575F" w:rsidP="005C57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eastAsia="ar-SA"/>
        </w:rPr>
      </w:pPr>
      <w:r w:rsidRPr="005C575F">
        <w:rPr>
          <w:rFonts w:ascii="Arial" w:hAnsi="Arial" w:cs="Arial"/>
          <w:sz w:val="24"/>
          <w:szCs w:val="24"/>
        </w:rPr>
        <w:t>Поводом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для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проведения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повторной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экспертизы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приказа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послужило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наличие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оснований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полагать,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что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экспертном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заключении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отсутствует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указание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имеющееся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противоречие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федеральному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законодательству</w:t>
      </w:r>
      <w:r w:rsidRPr="005C575F">
        <w:rPr>
          <w:rFonts w:ascii="Arial" w:hAnsi="Arial" w:cs="Arial"/>
          <w:sz w:val="24"/>
          <w:szCs w:val="24"/>
          <w:lang w:eastAsia="ar-SA"/>
        </w:rPr>
        <w:t>.</w:t>
      </w:r>
    </w:p>
    <w:p w:rsidR="005C575F" w:rsidRPr="005C575F" w:rsidRDefault="005C575F" w:rsidP="005C575F">
      <w:pPr>
        <w:pStyle w:val="text"/>
        <w:ind w:firstLine="709"/>
      </w:pPr>
      <w:r w:rsidRPr="005C575F">
        <w:rPr>
          <w:lang w:eastAsia="ar-SA"/>
        </w:rPr>
        <w:t>Предметом</w:t>
      </w:r>
      <w:r>
        <w:rPr>
          <w:lang w:eastAsia="ar-SA"/>
        </w:rPr>
        <w:t xml:space="preserve"> </w:t>
      </w:r>
      <w:r w:rsidRPr="005C575F">
        <w:rPr>
          <w:lang w:eastAsia="ar-SA"/>
        </w:rPr>
        <w:t>правового</w:t>
      </w:r>
      <w:r>
        <w:rPr>
          <w:lang w:eastAsia="ar-SA"/>
        </w:rPr>
        <w:t xml:space="preserve"> </w:t>
      </w:r>
      <w:r w:rsidRPr="005C575F">
        <w:rPr>
          <w:lang w:eastAsia="ar-SA"/>
        </w:rPr>
        <w:t>регулирования</w:t>
      </w:r>
      <w:r>
        <w:rPr>
          <w:lang w:eastAsia="ar-SA"/>
        </w:rPr>
        <w:t xml:space="preserve"> </w:t>
      </w:r>
      <w:r w:rsidRPr="005C575F">
        <w:rPr>
          <w:lang w:eastAsia="ar-SA"/>
        </w:rPr>
        <w:t>приказа</w:t>
      </w:r>
      <w:r>
        <w:rPr>
          <w:lang w:eastAsia="ar-SA"/>
        </w:rPr>
        <w:t xml:space="preserve"> </w:t>
      </w:r>
      <w:r w:rsidRPr="005C575F">
        <w:rPr>
          <w:lang w:eastAsia="ar-SA"/>
        </w:rPr>
        <w:t>являются</w:t>
      </w:r>
      <w:r>
        <w:rPr>
          <w:lang w:eastAsia="ar-SA"/>
        </w:rPr>
        <w:t xml:space="preserve"> </w:t>
      </w:r>
      <w:r w:rsidRPr="005C575F">
        <w:rPr>
          <w:lang w:eastAsia="ar-SA"/>
        </w:rPr>
        <w:t>общественные</w:t>
      </w:r>
      <w:r>
        <w:rPr>
          <w:lang w:eastAsia="ar-SA"/>
        </w:rPr>
        <w:t xml:space="preserve"> </w:t>
      </w:r>
      <w:r w:rsidRPr="005C575F">
        <w:rPr>
          <w:lang w:eastAsia="ar-SA"/>
        </w:rPr>
        <w:t>отношения</w:t>
      </w:r>
      <w:r>
        <w:rPr>
          <w:lang w:eastAsia="ar-SA"/>
        </w:rPr>
        <w:t xml:space="preserve"> </w:t>
      </w:r>
      <w:r w:rsidRPr="005C575F">
        <w:rPr>
          <w:lang w:eastAsia="ar-SA"/>
        </w:rPr>
        <w:t>в</w:t>
      </w:r>
      <w:r>
        <w:rPr>
          <w:lang w:eastAsia="ar-SA"/>
        </w:rPr>
        <w:t xml:space="preserve"> </w:t>
      </w:r>
      <w:r w:rsidRPr="005C575F">
        <w:rPr>
          <w:lang w:eastAsia="ar-SA"/>
        </w:rPr>
        <w:t>сфере</w:t>
      </w:r>
      <w:r>
        <w:rPr>
          <w:lang w:eastAsia="ar-SA"/>
        </w:rPr>
        <w:t xml:space="preserve"> </w:t>
      </w:r>
      <w:r w:rsidRPr="005C575F">
        <w:t>противодействия</w:t>
      </w:r>
      <w:r>
        <w:t xml:space="preserve"> </w:t>
      </w:r>
      <w:r w:rsidRPr="005C575F">
        <w:t>коррупции</w:t>
      </w:r>
      <w:r>
        <w:t xml:space="preserve"> </w:t>
      </w:r>
      <w:r w:rsidRPr="005C575F">
        <w:t>на</w:t>
      </w:r>
      <w:r>
        <w:t xml:space="preserve"> </w:t>
      </w:r>
      <w:r w:rsidRPr="005C575F">
        <w:t>государственной</w:t>
      </w:r>
      <w:r>
        <w:t xml:space="preserve"> </w:t>
      </w:r>
      <w:r w:rsidRPr="005C575F">
        <w:t>гражданской</w:t>
      </w:r>
      <w:r>
        <w:t xml:space="preserve"> </w:t>
      </w:r>
      <w:r w:rsidRPr="005C575F">
        <w:t>службе.</w:t>
      </w:r>
    </w:p>
    <w:p w:rsidR="005C575F" w:rsidRPr="005C575F" w:rsidRDefault="005C575F" w:rsidP="005C575F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пунктами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«б»,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«к»,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«н»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72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Конституции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защита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свобод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человека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гражданина,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административное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законодательство,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установление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общих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принципов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организации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системы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находятся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совместном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Федерации.</w:t>
      </w:r>
    </w:p>
    <w:p w:rsidR="005C575F" w:rsidRPr="005C575F" w:rsidRDefault="005C575F" w:rsidP="005C575F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предметам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совместного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издаются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принимаемые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ними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иные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нормативные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могут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противоречить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федеральным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законам,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принятым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предметам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предметам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совместного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lastRenderedPageBreak/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76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Конституции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Федерации).</w:t>
      </w:r>
    </w:p>
    <w:p w:rsidR="005C575F" w:rsidRPr="005C575F" w:rsidRDefault="005C575F" w:rsidP="005C575F">
      <w:pPr>
        <w:pStyle w:val="text"/>
        <w:ind w:firstLine="709"/>
      </w:pPr>
      <w:r w:rsidRPr="005C575F">
        <w:t>Основное</w:t>
      </w:r>
      <w:r>
        <w:t xml:space="preserve"> </w:t>
      </w:r>
      <w:r w:rsidRPr="005C575F">
        <w:t>нормативное</w:t>
      </w:r>
      <w:r>
        <w:t xml:space="preserve"> </w:t>
      </w:r>
      <w:r w:rsidRPr="005C575F">
        <w:t>правовое</w:t>
      </w:r>
      <w:r>
        <w:t xml:space="preserve"> </w:t>
      </w:r>
      <w:r w:rsidRPr="005C575F">
        <w:t>регулирование</w:t>
      </w:r>
      <w:r>
        <w:t xml:space="preserve"> </w:t>
      </w:r>
      <w:r w:rsidRPr="005C575F">
        <w:t>рассматриваемой</w:t>
      </w:r>
      <w:r>
        <w:t xml:space="preserve"> </w:t>
      </w:r>
      <w:r w:rsidRPr="005C575F">
        <w:t>сферы</w:t>
      </w:r>
      <w:r>
        <w:t xml:space="preserve"> </w:t>
      </w:r>
      <w:r w:rsidRPr="005C575F">
        <w:t>общественных</w:t>
      </w:r>
      <w:r>
        <w:t xml:space="preserve"> </w:t>
      </w:r>
      <w:r w:rsidRPr="005C575F">
        <w:t>отношений</w:t>
      </w:r>
      <w:r>
        <w:t xml:space="preserve"> </w:t>
      </w:r>
      <w:r w:rsidRPr="005C575F">
        <w:t>осуществляется:</w:t>
      </w:r>
    </w:p>
    <w:p w:rsidR="005C575F" w:rsidRPr="005C575F" w:rsidRDefault="005C575F" w:rsidP="005C575F">
      <w:pPr>
        <w:pStyle w:val="text"/>
        <w:ind w:firstLine="709"/>
      </w:pPr>
      <w:r w:rsidRPr="005C575F">
        <w:t>-</w:t>
      </w:r>
      <w:r>
        <w:t xml:space="preserve"> </w:t>
      </w:r>
      <w:hyperlink r:id="rId6" w:tgtFrame="_self" w:history="1">
        <w:r w:rsidRPr="005C575F">
          <w:rPr>
            <w:rStyle w:val="a7"/>
          </w:rPr>
          <w:t>Конституцией</w:t>
        </w:r>
        <w:r>
          <w:rPr>
            <w:rStyle w:val="a7"/>
          </w:rPr>
          <w:t xml:space="preserve"> </w:t>
        </w:r>
        <w:r w:rsidRPr="005C575F">
          <w:rPr>
            <w:rStyle w:val="a7"/>
          </w:rPr>
          <w:t>Российской</w:t>
        </w:r>
        <w:r>
          <w:rPr>
            <w:rStyle w:val="a7"/>
          </w:rPr>
          <w:t xml:space="preserve"> </w:t>
        </w:r>
        <w:r w:rsidRPr="005C575F">
          <w:rPr>
            <w:rStyle w:val="a7"/>
          </w:rPr>
          <w:t>Федерации</w:t>
        </w:r>
      </w:hyperlink>
      <w:r w:rsidRPr="005C575F">
        <w:t>;</w:t>
      </w:r>
    </w:p>
    <w:p w:rsidR="005C575F" w:rsidRPr="005C575F" w:rsidRDefault="005C575F" w:rsidP="005C575F">
      <w:pPr>
        <w:pStyle w:val="text"/>
        <w:ind w:firstLine="709"/>
      </w:pPr>
      <w:r w:rsidRPr="005C575F">
        <w:t>-</w:t>
      </w:r>
      <w:r>
        <w:t xml:space="preserve"> </w:t>
      </w:r>
      <w:r w:rsidRPr="005C575F">
        <w:t>Федеральным</w:t>
      </w:r>
      <w:r>
        <w:t xml:space="preserve"> </w:t>
      </w:r>
      <w:r w:rsidRPr="005C575F">
        <w:t>законом</w:t>
      </w:r>
      <w:r>
        <w:t xml:space="preserve"> </w:t>
      </w:r>
      <w:r w:rsidRPr="005C575F">
        <w:t>от</w:t>
      </w:r>
      <w:r>
        <w:t xml:space="preserve"> </w:t>
      </w:r>
      <w:hyperlink r:id="rId7" w:tgtFrame="_self" w:history="1">
        <w:r w:rsidRPr="005C575F">
          <w:rPr>
            <w:rStyle w:val="a7"/>
          </w:rPr>
          <w:t>06.10.1999</w:t>
        </w:r>
        <w:r>
          <w:rPr>
            <w:rStyle w:val="a7"/>
          </w:rPr>
          <w:t xml:space="preserve"> </w:t>
        </w:r>
        <w:r w:rsidRPr="005C575F">
          <w:rPr>
            <w:rStyle w:val="a7"/>
          </w:rPr>
          <w:t>№184-ФЗ</w:t>
        </w:r>
      </w:hyperlink>
      <w:r>
        <w:t xml:space="preserve"> </w:t>
      </w:r>
      <w:r w:rsidRPr="005C575F">
        <w:t>«Об</w:t>
      </w:r>
      <w:r>
        <w:t xml:space="preserve"> </w:t>
      </w:r>
      <w:r w:rsidRPr="005C575F">
        <w:t>общих</w:t>
      </w:r>
      <w:r>
        <w:t xml:space="preserve"> </w:t>
      </w:r>
      <w:r w:rsidRPr="005C575F">
        <w:t>принципах</w:t>
      </w:r>
      <w:r>
        <w:t xml:space="preserve"> </w:t>
      </w:r>
      <w:r w:rsidRPr="005C575F">
        <w:t>организации</w:t>
      </w:r>
      <w:r>
        <w:t xml:space="preserve"> </w:t>
      </w:r>
      <w:r w:rsidRPr="005C575F">
        <w:t>законодательных</w:t>
      </w:r>
      <w:r>
        <w:t xml:space="preserve"> </w:t>
      </w:r>
      <w:r w:rsidRPr="005C575F">
        <w:t>(представительных)</w:t>
      </w:r>
      <w:r>
        <w:t xml:space="preserve"> </w:t>
      </w:r>
      <w:r w:rsidRPr="005C575F">
        <w:t>и</w:t>
      </w:r>
      <w:r>
        <w:t xml:space="preserve"> </w:t>
      </w:r>
      <w:r w:rsidRPr="005C575F">
        <w:t>исполнительных</w:t>
      </w:r>
      <w:r>
        <w:t xml:space="preserve"> </w:t>
      </w:r>
      <w:r w:rsidRPr="005C575F">
        <w:t>органов</w:t>
      </w:r>
      <w:r>
        <w:t xml:space="preserve"> </w:t>
      </w:r>
      <w:r w:rsidRPr="005C575F">
        <w:t>государственной</w:t>
      </w:r>
      <w:r>
        <w:t xml:space="preserve"> </w:t>
      </w:r>
      <w:r w:rsidRPr="005C575F">
        <w:t>власти</w:t>
      </w:r>
      <w:r>
        <w:t xml:space="preserve"> </w:t>
      </w:r>
      <w:r w:rsidRPr="005C575F">
        <w:t>субъектов</w:t>
      </w:r>
      <w:r>
        <w:t xml:space="preserve"> </w:t>
      </w:r>
      <w:r w:rsidRPr="005C575F">
        <w:t>Российской</w:t>
      </w:r>
      <w:r>
        <w:t xml:space="preserve"> </w:t>
      </w:r>
      <w:r w:rsidRPr="005C575F">
        <w:t>Федерации»</w:t>
      </w:r>
      <w:r>
        <w:t xml:space="preserve"> </w:t>
      </w:r>
      <w:r w:rsidRPr="005C575F">
        <w:t>(ред.</w:t>
      </w:r>
      <w:r>
        <w:t xml:space="preserve"> </w:t>
      </w:r>
      <w:r w:rsidRPr="005C575F">
        <w:t>от</w:t>
      </w:r>
      <w:r>
        <w:t xml:space="preserve"> </w:t>
      </w:r>
      <w:r w:rsidRPr="005C575F">
        <w:t>23.06.2014</w:t>
      </w:r>
      <w:r>
        <w:t xml:space="preserve"> </w:t>
      </w:r>
      <w:r w:rsidRPr="005C575F">
        <w:t>№165-ФЗ)</w:t>
      </w:r>
      <w:r>
        <w:t xml:space="preserve"> </w:t>
      </w:r>
      <w:r w:rsidRPr="005C575F">
        <w:t>-</w:t>
      </w:r>
      <w:r>
        <w:t xml:space="preserve"> </w:t>
      </w:r>
      <w:r w:rsidRPr="005C575F">
        <w:t>далее</w:t>
      </w:r>
      <w:r>
        <w:t xml:space="preserve"> </w:t>
      </w:r>
      <w:r w:rsidRPr="005C575F">
        <w:t>Федеральный</w:t>
      </w:r>
      <w:r>
        <w:t xml:space="preserve"> </w:t>
      </w:r>
      <w:r w:rsidRPr="005C575F">
        <w:t>закон</w:t>
      </w:r>
      <w:r>
        <w:t xml:space="preserve"> </w:t>
      </w:r>
      <w:r w:rsidRPr="005C575F">
        <w:t>от</w:t>
      </w:r>
      <w:r>
        <w:t xml:space="preserve"> </w:t>
      </w:r>
      <w:r w:rsidRPr="005C575F">
        <w:t>06.10.1999</w:t>
      </w:r>
      <w:r>
        <w:t xml:space="preserve"> </w:t>
      </w:r>
      <w:r w:rsidRPr="005C575F">
        <w:t>№184-ФЗ;</w:t>
      </w:r>
    </w:p>
    <w:p w:rsidR="005C575F" w:rsidRPr="005C575F" w:rsidRDefault="005C575F" w:rsidP="005C575F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Федеральным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8" w:tgtFrame="_self" w:history="1">
        <w:r w:rsidRPr="005C575F">
          <w:rPr>
            <w:rStyle w:val="a7"/>
            <w:rFonts w:ascii="Arial" w:hAnsi="Arial" w:cs="Arial"/>
            <w:sz w:val="24"/>
            <w:szCs w:val="24"/>
          </w:rPr>
          <w:t>27.07.2004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5C575F">
          <w:rPr>
            <w:rStyle w:val="a7"/>
            <w:rFonts w:ascii="Arial" w:hAnsi="Arial" w:cs="Arial"/>
            <w:sz w:val="24"/>
            <w:szCs w:val="24"/>
          </w:rPr>
          <w:t>№79-ФЗ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службе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02.04.2014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№53-ФЗ),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Федеральный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27.07.2004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№79-ФЗ;</w:t>
      </w:r>
    </w:p>
    <w:p w:rsidR="005C575F" w:rsidRPr="005C575F" w:rsidRDefault="005C575F" w:rsidP="005C575F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Федеральным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9" w:tgtFrame="_self" w:history="1">
        <w:r w:rsidRPr="005C575F">
          <w:rPr>
            <w:rStyle w:val="a7"/>
            <w:rFonts w:ascii="Arial" w:hAnsi="Arial" w:cs="Arial"/>
            <w:bCs/>
            <w:sz w:val="24"/>
            <w:szCs w:val="24"/>
          </w:rPr>
          <w:t>25.12.2008</w:t>
        </w:r>
        <w:r>
          <w:rPr>
            <w:rStyle w:val="a7"/>
            <w:rFonts w:ascii="Arial" w:hAnsi="Arial" w:cs="Arial"/>
            <w:bCs/>
            <w:sz w:val="24"/>
            <w:szCs w:val="24"/>
          </w:rPr>
          <w:t xml:space="preserve"> </w:t>
        </w:r>
        <w:r w:rsidRPr="005C575F">
          <w:rPr>
            <w:rStyle w:val="a7"/>
            <w:rFonts w:ascii="Arial" w:hAnsi="Arial" w:cs="Arial"/>
            <w:bCs/>
            <w:sz w:val="24"/>
            <w:szCs w:val="24"/>
          </w:rPr>
          <w:t>№273-ФЗ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противодействии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коррупции»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28.12.2013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№396-ФЗ),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Федеральный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25.12.2008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№273-ФЗ;</w:t>
      </w:r>
    </w:p>
    <w:p w:rsidR="005C575F" w:rsidRPr="005C575F" w:rsidRDefault="005C575F" w:rsidP="005C575F">
      <w:pPr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0" w:tgtFrame="_self" w:history="1">
        <w:r w:rsidRPr="005C575F">
          <w:rPr>
            <w:rStyle w:val="a7"/>
            <w:rFonts w:ascii="Arial" w:hAnsi="Arial" w:cs="Arial"/>
            <w:sz w:val="24"/>
            <w:szCs w:val="24"/>
          </w:rPr>
          <w:t>18.05.2009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5C575F">
          <w:rPr>
            <w:rStyle w:val="a7"/>
            <w:rFonts w:ascii="Arial" w:hAnsi="Arial" w:cs="Arial"/>
            <w:sz w:val="24"/>
            <w:szCs w:val="24"/>
          </w:rPr>
          <w:t>№557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утверждении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перечня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назначении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замещении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детей»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01.07.2014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№483),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№557;</w:t>
      </w:r>
    </w:p>
    <w:p w:rsidR="005C575F" w:rsidRPr="005C575F" w:rsidRDefault="005C575F" w:rsidP="005C575F">
      <w:pPr>
        <w:tabs>
          <w:tab w:val="left" w:pos="0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1" w:tgtFrame="_self" w:history="1">
        <w:r w:rsidRPr="005C575F">
          <w:rPr>
            <w:rStyle w:val="a7"/>
            <w:rFonts w:ascii="Arial" w:hAnsi="Arial" w:cs="Arial"/>
            <w:sz w:val="24"/>
            <w:szCs w:val="24"/>
          </w:rPr>
          <w:t>18.05.2009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5C575F">
          <w:rPr>
            <w:rStyle w:val="a7"/>
            <w:rFonts w:ascii="Arial" w:hAnsi="Arial" w:cs="Arial"/>
            <w:sz w:val="24"/>
            <w:szCs w:val="24"/>
          </w:rPr>
          <w:t>№559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характера»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03.12.2013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№878),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№559.</w:t>
      </w:r>
    </w:p>
    <w:p w:rsidR="005C575F" w:rsidRPr="005C575F" w:rsidRDefault="005C575F" w:rsidP="005C575F">
      <w:pPr>
        <w:adjustRightInd w:val="0"/>
        <w:spacing w:after="0" w:line="240" w:lineRule="auto"/>
        <w:ind w:firstLine="709"/>
        <w:jc w:val="both"/>
        <w:outlineLvl w:val="1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Согласно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пункту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06.10.1999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№184-ФЗ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полномочия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устанавливаются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Конституцией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указанным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Федеральным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законом,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другими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конституцией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(уставом)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законами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Федерации.</w:t>
      </w:r>
    </w:p>
    <w:p w:rsidR="005C575F" w:rsidRPr="005C575F" w:rsidRDefault="005C575F" w:rsidP="005C575F">
      <w:pPr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подпунктами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«а»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«г»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пункта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06.10.1999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№184-ФЗ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высший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исполнительный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осуществляет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пределах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полномочий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меры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реализации,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обеспечению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защите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свобод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человека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гражданина,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формирует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иные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Федерации.</w:t>
      </w:r>
    </w:p>
    <w:p w:rsidR="005C575F" w:rsidRPr="005C575F" w:rsidRDefault="005C575F" w:rsidP="005C575F">
      <w:pPr>
        <w:tabs>
          <w:tab w:val="left" w:pos="0"/>
        </w:tabs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Между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тем,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пунктами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частью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25.12.2008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№273-ФЗ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детей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представителю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нанимателя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(работодателю):</w:t>
      </w:r>
    </w:p>
    <w:p w:rsidR="005C575F" w:rsidRPr="005C575F" w:rsidRDefault="005C575F" w:rsidP="005C575F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граждане,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претендующие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или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муниципальной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включенных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перечни,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установленные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нормативными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Федерации;</w:t>
      </w:r>
    </w:p>
    <w:p w:rsidR="005C575F" w:rsidRPr="005C575F" w:rsidRDefault="005C575F" w:rsidP="005C575F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лица,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замещающие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должности,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указанные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пунктах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3.1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указанной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части.</w:t>
      </w:r>
    </w:p>
    <w:p w:rsidR="005C575F" w:rsidRPr="005C575F" w:rsidRDefault="005C575F" w:rsidP="005C575F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Порядок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указанной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статьи,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устанавливается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иными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нормативными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нормативными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Центрального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банка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Федерации.</w:t>
      </w:r>
    </w:p>
    <w:p w:rsidR="005C575F" w:rsidRPr="005C575F" w:rsidRDefault="005C575F" w:rsidP="005C575F">
      <w:pPr>
        <w:tabs>
          <w:tab w:val="left" w:pos="0"/>
        </w:tabs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Частью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27.07.2004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№79-ФЗ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установлено,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что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Положение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гражданским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служащим,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замещающим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должность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включенную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перечень,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установленный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нормативными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lastRenderedPageBreak/>
        <w:t>актами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служащего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членов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его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семьи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утверждается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соответственно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или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нормативным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учетом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требований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указанной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статьи.</w:t>
      </w:r>
    </w:p>
    <w:p w:rsidR="005C575F" w:rsidRPr="005C575F" w:rsidRDefault="005C575F" w:rsidP="005C575F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№557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утвержден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перечень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назначении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замещении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детей.</w:t>
      </w:r>
    </w:p>
    <w:p w:rsidR="005C575F" w:rsidRPr="005C575F" w:rsidRDefault="005C575F" w:rsidP="005C575F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Наряду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указанным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№557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органам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органам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местного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самоуправления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рекомендовано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определить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должности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должности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муниципальной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назначении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замещении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муниципальные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детей.</w:t>
      </w:r>
    </w:p>
    <w:p w:rsidR="005C575F" w:rsidRPr="005C575F" w:rsidRDefault="005C575F" w:rsidP="005C575F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№559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утверждено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Положение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характера.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Органам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органам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местного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самоуправления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рекомендовано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руководствоваться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данным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разработке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утверждении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положений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муниципальной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гражданскими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муниципальными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(пункт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№559).</w:t>
      </w:r>
    </w:p>
    <w:p w:rsidR="005C575F" w:rsidRPr="005C575F" w:rsidRDefault="005C575F" w:rsidP="005C575F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Частями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2" w:tgtFrame="_self" w:history="1">
        <w:r w:rsidRPr="005C575F">
          <w:rPr>
            <w:rStyle w:val="a7"/>
            <w:rFonts w:ascii="Arial" w:hAnsi="Arial" w:cs="Arial"/>
            <w:sz w:val="24"/>
            <w:szCs w:val="24"/>
          </w:rPr>
          <w:t>22.02.2007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5C575F">
          <w:rPr>
            <w:rStyle w:val="a7"/>
            <w:rFonts w:ascii="Arial" w:hAnsi="Arial" w:cs="Arial"/>
            <w:sz w:val="24"/>
            <w:szCs w:val="24"/>
          </w:rPr>
          <w:t>№12-ЗО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организации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области»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3" w:tgtFrame="_self" w:history="1">
        <w:r w:rsidRPr="005C575F">
          <w:rPr>
            <w:rStyle w:val="a7"/>
            <w:rFonts w:ascii="Arial" w:hAnsi="Arial" w:cs="Arial"/>
            <w:sz w:val="24"/>
            <w:szCs w:val="24"/>
          </w:rPr>
          <w:t>01.04.2014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5C575F">
          <w:rPr>
            <w:rStyle w:val="a7"/>
            <w:rFonts w:ascii="Arial" w:hAnsi="Arial" w:cs="Arial"/>
            <w:sz w:val="24"/>
            <w:szCs w:val="24"/>
          </w:rPr>
          <w:t>№11-ЗО</w:t>
        </w:r>
      </w:hyperlink>
      <w:r w:rsidRPr="005C575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перечни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назначении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замещении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детей,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утверждаются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нормативными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соответствующих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C575F" w:rsidRPr="005C575F" w:rsidRDefault="005C575F" w:rsidP="005C575F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Порядок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определяется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Положением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гражданскими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(приложение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указанному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Закону).</w:t>
      </w:r>
    </w:p>
    <w:p w:rsidR="005C575F" w:rsidRPr="005C575F" w:rsidRDefault="005C575F" w:rsidP="005C575F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указанного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установлено,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что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представляются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кадровую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службу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порядке,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устанавливаемом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руководителем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области.</w:t>
      </w:r>
    </w:p>
    <w:p w:rsidR="005C575F" w:rsidRPr="005C575F" w:rsidRDefault="005C575F" w:rsidP="005C575F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Устава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4" w:tgtFrame="_self" w:history="1">
        <w:r w:rsidRPr="005C575F">
          <w:rPr>
            <w:rStyle w:val="a7"/>
            <w:rFonts w:ascii="Arial" w:hAnsi="Arial" w:cs="Arial"/>
            <w:sz w:val="24"/>
            <w:szCs w:val="24"/>
            <w:lang w:eastAsia="ar-SA"/>
          </w:rPr>
          <w:t>09.07.2001</w:t>
        </w:r>
        <w:r>
          <w:rPr>
            <w:rStyle w:val="a7"/>
            <w:rFonts w:ascii="Arial" w:hAnsi="Arial" w:cs="Arial"/>
            <w:sz w:val="24"/>
            <w:szCs w:val="24"/>
            <w:lang w:eastAsia="ar-SA"/>
          </w:rPr>
          <w:t xml:space="preserve"> </w:t>
        </w:r>
        <w:r w:rsidRPr="005C575F">
          <w:rPr>
            <w:rStyle w:val="a7"/>
            <w:rFonts w:ascii="Arial" w:hAnsi="Arial" w:cs="Arial"/>
            <w:sz w:val="24"/>
            <w:szCs w:val="24"/>
            <w:lang w:eastAsia="ar-SA"/>
          </w:rPr>
          <w:t>№270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5" w:tgtFrame="_self" w:history="1">
        <w:r w:rsidRPr="005C575F">
          <w:rPr>
            <w:rStyle w:val="a7"/>
            <w:rFonts w:ascii="Arial" w:hAnsi="Arial" w:cs="Arial"/>
            <w:sz w:val="24"/>
            <w:szCs w:val="24"/>
          </w:rPr>
          <w:t>23.09.2013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5C575F">
          <w:rPr>
            <w:rStyle w:val="a7"/>
            <w:rFonts w:ascii="Arial" w:hAnsi="Arial" w:cs="Arial"/>
            <w:sz w:val="24"/>
            <w:szCs w:val="24"/>
          </w:rPr>
          <w:t>№88-ЗО</w:t>
        </w:r>
      </w:hyperlink>
      <w:r w:rsidRPr="005C575F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Устав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установлено,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что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lastRenderedPageBreak/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находится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организация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области.</w:t>
      </w:r>
    </w:p>
    <w:p w:rsidR="005C575F" w:rsidRPr="005C575F" w:rsidRDefault="005C575F" w:rsidP="005C575F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Согласно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пункту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Устава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руководители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принимают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(издают)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вопросам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своей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компетенции.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Виды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принимаемых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(издаваемых)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органами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руководителями,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порядок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принятия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(издания)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опубликования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указанных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определяются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Правительством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области.</w:t>
      </w:r>
    </w:p>
    <w:p w:rsidR="005C575F" w:rsidRPr="005C575F" w:rsidRDefault="005C575F" w:rsidP="005C575F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Органы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вопросам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своей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компетенции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принимают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(издают)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акты,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носящих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нормативный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виде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приказов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(подпункт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пункта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видах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принимаемых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(издаваемых)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органами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руководителями,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порядке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принятия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(издания)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опубликования,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утвержденного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постановлением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Правительства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6" w:tgtFrame="_self" w:history="1">
        <w:r w:rsidRPr="005C575F">
          <w:rPr>
            <w:rStyle w:val="a7"/>
            <w:rFonts w:ascii="Arial" w:hAnsi="Arial" w:cs="Arial"/>
            <w:sz w:val="24"/>
            <w:szCs w:val="24"/>
          </w:rPr>
          <w:t>26.01.2010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5C575F">
          <w:rPr>
            <w:rStyle w:val="a7"/>
            <w:rFonts w:ascii="Arial" w:hAnsi="Arial" w:cs="Arial"/>
            <w:sz w:val="24"/>
            <w:szCs w:val="24"/>
          </w:rPr>
          <w:t>№12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утверждении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видах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принимаемых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(издаваемых)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органами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руководителями,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порядке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принятия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(издания)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опубликования»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7" w:tgtFrame="_self" w:history="1">
        <w:r w:rsidRPr="005C575F">
          <w:rPr>
            <w:rStyle w:val="a7"/>
            <w:rFonts w:ascii="Arial" w:hAnsi="Arial" w:cs="Arial"/>
            <w:sz w:val="24"/>
            <w:szCs w:val="24"/>
          </w:rPr>
          <w:t>05.07.2013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5C575F">
          <w:rPr>
            <w:rStyle w:val="a7"/>
            <w:rFonts w:ascii="Arial" w:hAnsi="Arial" w:cs="Arial"/>
            <w:sz w:val="24"/>
            <w:szCs w:val="24"/>
          </w:rPr>
          <w:t>№342</w:t>
        </w:r>
      </w:hyperlink>
      <w:r w:rsidRPr="005C575F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Положение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видах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актов.</w:t>
      </w:r>
    </w:p>
    <w:p w:rsidR="005C575F" w:rsidRPr="005C575F" w:rsidRDefault="005C575F" w:rsidP="005C575F">
      <w:pPr>
        <w:adjustRightInd w:val="0"/>
        <w:spacing w:after="0" w:line="24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Приказ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принят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целях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утверждения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Порядка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агентстве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ветеринарии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гражданскими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агентства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ветеринарии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детей,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Порядок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(подпункт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1.1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пункта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1),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Перечня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агентстве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ветеринарии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назначении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замещении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детей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(подпункт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1.2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пункта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1),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также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формы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размещения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государственных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гражданских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служащих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агентства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ветеринарии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официальном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сайте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агентства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ветеринарии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предоставления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этих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средствам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массовой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информации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для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опубликования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(подпункт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1.3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пункта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1)</w:t>
      </w:r>
      <w:r w:rsidRPr="005C575F">
        <w:rPr>
          <w:rFonts w:ascii="Arial" w:eastAsia="Calibri" w:hAnsi="Arial" w:cs="Arial"/>
          <w:sz w:val="24"/>
          <w:szCs w:val="24"/>
        </w:rPr>
        <w:t>.</w:t>
      </w:r>
    </w:p>
    <w:p w:rsidR="005C575F" w:rsidRPr="005C575F" w:rsidRDefault="005C575F" w:rsidP="005C575F">
      <w:pPr>
        <w:adjustRightInd w:val="0"/>
        <w:spacing w:after="0" w:line="24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приказа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признаны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утратившими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силу:</w:t>
      </w:r>
    </w:p>
    <w:p w:rsidR="005C575F" w:rsidRPr="005C575F" w:rsidRDefault="005C575F" w:rsidP="005C575F">
      <w:pPr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приказ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агентства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ветеринарии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8" w:tgtFrame="_self" w:history="1">
        <w:r w:rsidRPr="005C575F">
          <w:rPr>
            <w:rStyle w:val="a7"/>
            <w:rFonts w:ascii="Arial" w:hAnsi="Arial" w:cs="Arial"/>
            <w:sz w:val="24"/>
            <w:szCs w:val="24"/>
          </w:rPr>
          <w:t>04.04.2012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5C575F">
          <w:rPr>
            <w:rStyle w:val="a7"/>
            <w:rFonts w:ascii="Arial" w:hAnsi="Arial" w:cs="Arial"/>
            <w:sz w:val="24"/>
            <w:szCs w:val="24"/>
          </w:rPr>
          <w:t>№2-к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порядке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агентстве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ветеринарии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области»;</w:t>
      </w:r>
    </w:p>
    <w:p w:rsidR="005C575F" w:rsidRPr="005C575F" w:rsidRDefault="005C575F" w:rsidP="005C575F">
      <w:pPr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приказ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агентства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ветеринарии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9" w:tgtFrame="_self" w:history="1">
        <w:r w:rsidRPr="005C575F">
          <w:rPr>
            <w:rStyle w:val="a7"/>
            <w:rFonts w:ascii="Arial" w:hAnsi="Arial" w:cs="Arial"/>
            <w:sz w:val="24"/>
            <w:szCs w:val="24"/>
          </w:rPr>
          <w:t>09.06.2012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5C575F">
          <w:rPr>
            <w:rStyle w:val="a7"/>
            <w:rFonts w:ascii="Arial" w:hAnsi="Arial" w:cs="Arial"/>
            <w:sz w:val="24"/>
            <w:szCs w:val="24"/>
          </w:rPr>
          <w:t>№4-к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внесении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изменений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приказ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агентства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ветеринарии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04.04.2012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№2-к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порядке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агентстве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ветеринарии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области»;</w:t>
      </w:r>
    </w:p>
    <w:p w:rsidR="005C575F" w:rsidRPr="005C575F" w:rsidRDefault="005C575F" w:rsidP="005C575F">
      <w:pPr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приказ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агентства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ветеринарии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20" w:tgtFrame="_self" w:history="1">
        <w:r w:rsidRPr="005C575F">
          <w:rPr>
            <w:rStyle w:val="a7"/>
            <w:rFonts w:ascii="Arial" w:hAnsi="Arial" w:cs="Arial"/>
            <w:sz w:val="24"/>
            <w:szCs w:val="24"/>
          </w:rPr>
          <w:t>26.09.2012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5C575F">
          <w:rPr>
            <w:rStyle w:val="a7"/>
            <w:rFonts w:ascii="Arial" w:hAnsi="Arial" w:cs="Arial"/>
            <w:sz w:val="24"/>
            <w:szCs w:val="24"/>
          </w:rPr>
          <w:t>№6-к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внесении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изменения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приказ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агентства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ветеринарии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04.04.2012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№2-к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порядке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агентстве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ветеринарии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области»;</w:t>
      </w:r>
    </w:p>
    <w:p w:rsidR="005C575F" w:rsidRPr="005C575F" w:rsidRDefault="005C575F" w:rsidP="005C575F">
      <w:pPr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приказ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агентства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ветеринарии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21" w:tgtFrame="_self" w:history="1">
        <w:r w:rsidRPr="005C575F">
          <w:rPr>
            <w:rStyle w:val="a7"/>
            <w:rFonts w:ascii="Arial" w:hAnsi="Arial" w:cs="Arial"/>
            <w:sz w:val="24"/>
            <w:szCs w:val="24"/>
          </w:rPr>
          <w:t>10.12.2012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5C575F">
          <w:rPr>
            <w:rStyle w:val="a7"/>
            <w:rFonts w:ascii="Arial" w:hAnsi="Arial" w:cs="Arial"/>
            <w:sz w:val="24"/>
            <w:szCs w:val="24"/>
          </w:rPr>
          <w:t>№8-к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внесении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изменений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дополнений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приказ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агентства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ветеринарии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04.04.2012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№2-к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порядке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представления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lastRenderedPageBreak/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агентстве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ветеринарии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области».</w:t>
      </w:r>
    </w:p>
    <w:p w:rsidR="005C575F" w:rsidRPr="005C575F" w:rsidRDefault="005C575F" w:rsidP="005C575F">
      <w:pPr>
        <w:spacing w:after="0" w:line="24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5C575F">
        <w:rPr>
          <w:rFonts w:ascii="Arial" w:eastAsiaTheme="minorEastAsia" w:hAnsi="Arial" w:cs="Arial"/>
          <w:sz w:val="24"/>
          <w:szCs w:val="24"/>
        </w:rPr>
        <w:t>Таким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образом,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приказ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принят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уполномоченным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органом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исполнительной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власти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Сахалинской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области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–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агентством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ветеринарии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Сахалинской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области</w:t>
      </w:r>
      <w:r w:rsidRPr="005C575F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подписан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руководителем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агентства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в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рамках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установленной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C575F">
        <w:rPr>
          <w:rFonts w:ascii="Arial" w:eastAsiaTheme="minorEastAsia" w:hAnsi="Arial" w:cs="Arial"/>
          <w:sz w:val="24"/>
          <w:szCs w:val="24"/>
        </w:rPr>
        <w:t>компетенции.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5C575F" w:rsidRPr="005C575F" w:rsidRDefault="005C575F" w:rsidP="005C575F">
      <w:pPr>
        <w:pStyle w:val="a8"/>
        <w:widowControl w:val="0"/>
        <w:tabs>
          <w:tab w:val="left" w:pos="709"/>
          <w:tab w:val="num" w:pos="900"/>
        </w:tabs>
        <w:ind w:firstLine="709"/>
        <w:rPr>
          <w:rFonts w:cs="Arial"/>
          <w:sz w:val="24"/>
          <w:szCs w:val="24"/>
        </w:rPr>
      </w:pPr>
      <w:r w:rsidRPr="005C575F">
        <w:rPr>
          <w:rFonts w:cs="Arial"/>
          <w:sz w:val="24"/>
          <w:szCs w:val="24"/>
        </w:rPr>
        <w:t>Приказ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опубликован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в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газете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«Губернские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ведомости»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от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17.07.2013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№128,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что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соответствует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пунктам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4.1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и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4.2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раздела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4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Положения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о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видах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правовых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актов,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Порядки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принятия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и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введения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в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действие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рассматриваемого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нормативного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правового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акта</w:t>
      </w:r>
      <w:r>
        <w:rPr>
          <w:rFonts w:cs="Arial"/>
          <w:sz w:val="24"/>
          <w:szCs w:val="24"/>
        </w:rPr>
        <w:t xml:space="preserve"> </w:t>
      </w:r>
      <w:r w:rsidRPr="005C575F">
        <w:rPr>
          <w:rFonts w:cs="Arial"/>
          <w:sz w:val="24"/>
          <w:szCs w:val="24"/>
        </w:rPr>
        <w:t>соблюдены.</w:t>
      </w:r>
    </w:p>
    <w:p w:rsidR="005C575F" w:rsidRPr="005C575F" w:rsidRDefault="005C575F" w:rsidP="005C575F">
      <w:pPr>
        <w:widowControl w:val="0"/>
        <w:tabs>
          <w:tab w:val="left" w:pos="709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Форма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нормативного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соответствует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общепринятым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правилам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юридической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техники.</w:t>
      </w:r>
    </w:p>
    <w:p w:rsidR="005C575F" w:rsidRPr="005C575F" w:rsidRDefault="005C575F" w:rsidP="005C575F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eastAsia="ar-SA"/>
        </w:rPr>
      </w:pPr>
      <w:r w:rsidRPr="005C575F">
        <w:rPr>
          <w:rFonts w:ascii="Arial" w:hAnsi="Arial" w:cs="Arial"/>
          <w:sz w:val="24"/>
          <w:szCs w:val="24"/>
          <w:lang w:eastAsia="ar-SA"/>
        </w:rPr>
        <w:t>1.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В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результате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проведения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повторной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правовой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экспертизы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выявлено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противоречие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федеральному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законодательству,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выявлен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коррупциогенный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5C575F">
        <w:rPr>
          <w:rFonts w:ascii="Arial" w:hAnsi="Arial" w:cs="Arial"/>
          <w:sz w:val="24"/>
          <w:szCs w:val="24"/>
          <w:lang w:eastAsia="ar-SA"/>
        </w:rPr>
        <w:t>фактор.</w:t>
      </w:r>
    </w:p>
    <w:p w:rsidR="005C575F" w:rsidRPr="005C575F" w:rsidRDefault="005C575F" w:rsidP="005C575F">
      <w:pPr>
        <w:pStyle w:val="ConsPlusNormal"/>
        <w:ind w:firstLine="709"/>
        <w:jc w:val="both"/>
        <w:rPr>
          <w:rFonts w:ascii="Arial" w:hAnsi="Arial" w:cs="Arial"/>
        </w:rPr>
      </w:pPr>
      <w:r w:rsidRPr="005C575F">
        <w:rPr>
          <w:rFonts w:ascii="Arial" w:hAnsi="Arial" w:cs="Arial"/>
        </w:rPr>
        <w:t>Пунктом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16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Порядка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установлено,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что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случае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непредставления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представления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заведомо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ложных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гражданин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не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может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быть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назначен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должность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службы,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гражданский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служащий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освобождается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должности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службы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подвергается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иным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видам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дисциплинарной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ответственности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законодательством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Федерации.</w:t>
      </w:r>
      <w:r>
        <w:rPr>
          <w:rFonts w:ascii="Arial" w:hAnsi="Arial" w:cs="Arial"/>
        </w:rPr>
        <w:t xml:space="preserve"> </w:t>
      </w:r>
    </w:p>
    <w:p w:rsidR="005C575F" w:rsidRPr="005C575F" w:rsidRDefault="005C575F" w:rsidP="005C575F">
      <w:pPr>
        <w:pStyle w:val="ConsPlusNormal"/>
        <w:ind w:firstLine="709"/>
        <w:jc w:val="both"/>
        <w:rPr>
          <w:rFonts w:ascii="Arial" w:hAnsi="Arial" w:cs="Arial"/>
        </w:rPr>
      </w:pPr>
      <w:r w:rsidRPr="005C575F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частью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6.1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статьи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Федерального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закона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27.07.2004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№79-ФЗ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непредставление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гражданским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служащим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характера,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также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членов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своей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семьи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случае,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если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представление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таких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обязательно,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либо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представление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заведомо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недостоверных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неполных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является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правонарушением,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влекущим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увольнение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гражданского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служащего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службы.</w:t>
      </w:r>
    </w:p>
    <w:p w:rsidR="005C575F" w:rsidRPr="005C575F" w:rsidRDefault="005C575F" w:rsidP="005C575F">
      <w:pPr>
        <w:pStyle w:val="ConsPlusNormal"/>
        <w:ind w:firstLine="709"/>
        <w:jc w:val="both"/>
        <w:rPr>
          <w:rFonts w:ascii="Arial" w:hAnsi="Arial" w:cs="Arial"/>
        </w:rPr>
      </w:pPr>
      <w:r w:rsidRPr="005C575F">
        <w:rPr>
          <w:rFonts w:ascii="Arial" w:hAnsi="Arial" w:cs="Arial"/>
        </w:rPr>
        <w:t>Кроме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того,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согласно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части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статьи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Федерального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закона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25.12.2008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№273-ФЗ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непредставление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гражданином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при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поступлении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государственную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службу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представителю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нанимателя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(работодателю)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характера,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также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супруги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(супруга)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несовершеннолетних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детей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либо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представление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заведомо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недостоверных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неполных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является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основанием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для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отказа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приеме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указанного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гражданина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государственную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службу.</w:t>
      </w:r>
    </w:p>
    <w:p w:rsidR="005C575F" w:rsidRPr="005C575F" w:rsidRDefault="005C575F" w:rsidP="005C575F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результатам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проведенной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антикоррупционной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экспертизы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частью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22" w:tgtFrame="_self" w:history="1">
        <w:r w:rsidRPr="005C575F">
          <w:rPr>
            <w:rStyle w:val="a7"/>
            <w:rFonts w:ascii="Arial" w:hAnsi="Arial" w:cs="Arial"/>
            <w:bCs/>
            <w:sz w:val="24"/>
            <w:szCs w:val="24"/>
          </w:rPr>
          <w:t>17.07.2009</w:t>
        </w:r>
        <w:r>
          <w:rPr>
            <w:rStyle w:val="a7"/>
            <w:rFonts w:ascii="Arial" w:hAnsi="Arial" w:cs="Arial"/>
            <w:bCs/>
            <w:sz w:val="24"/>
            <w:szCs w:val="24"/>
          </w:rPr>
          <w:t xml:space="preserve"> </w:t>
        </w:r>
        <w:r w:rsidRPr="005C575F">
          <w:rPr>
            <w:rStyle w:val="a7"/>
            <w:rFonts w:ascii="Arial" w:hAnsi="Arial" w:cs="Arial"/>
            <w:bCs/>
            <w:sz w:val="24"/>
            <w:szCs w:val="24"/>
          </w:rPr>
          <w:t>№172-ФЗ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антикоррупционной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экспертизе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проектов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актов»,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статьей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23" w:tgtFrame="_self" w:history="1">
        <w:r w:rsidRPr="005C575F">
          <w:rPr>
            <w:rStyle w:val="a7"/>
            <w:rFonts w:ascii="Arial" w:hAnsi="Arial" w:cs="Arial"/>
            <w:bCs/>
            <w:sz w:val="24"/>
            <w:szCs w:val="24"/>
          </w:rPr>
          <w:t>25.12.2008</w:t>
        </w:r>
        <w:r>
          <w:rPr>
            <w:rStyle w:val="a7"/>
            <w:rFonts w:ascii="Arial" w:hAnsi="Arial" w:cs="Arial"/>
            <w:bCs/>
            <w:sz w:val="24"/>
            <w:szCs w:val="24"/>
          </w:rPr>
          <w:t xml:space="preserve"> </w:t>
        </w:r>
        <w:r w:rsidRPr="005C575F">
          <w:rPr>
            <w:rStyle w:val="a7"/>
            <w:rFonts w:ascii="Arial" w:hAnsi="Arial" w:cs="Arial"/>
            <w:bCs/>
            <w:sz w:val="24"/>
            <w:szCs w:val="24"/>
          </w:rPr>
          <w:t>№273-ФЗ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противодействии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коррупции»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Правил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проведения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антикоррупционной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экспертизы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проектов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утвержденных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постановлением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Правительства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24" w:tgtFrame="_self" w:history="1">
        <w:r w:rsidRPr="005C575F">
          <w:rPr>
            <w:rStyle w:val="a7"/>
            <w:rFonts w:ascii="Arial" w:hAnsi="Arial" w:cs="Arial"/>
            <w:bCs/>
            <w:sz w:val="24"/>
            <w:szCs w:val="24"/>
          </w:rPr>
          <w:t>26.02.2010</w:t>
        </w:r>
      </w:hyperlink>
      <w:r>
        <w:rPr>
          <w:rStyle w:val="a7"/>
          <w:rFonts w:ascii="Arial" w:hAnsi="Arial" w:cs="Arial"/>
          <w:bCs/>
          <w:sz w:val="24"/>
          <w:szCs w:val="24"/>
        </w:rPr>
        <w:t xml:space="preserve"> </w:t>
      </w:r>
      <w:r w:rsidRPr="005C575F">
        <w:rPr>
          <w:rStyle w:val="a7"/>
          <w:rFonts w:ascii="Arial" w:hAnsi="Arial" w:cs="Arial"/>
          <w:bCs/>
          <w:sz w:val="24"/>
          <w:szCs w:val="24"/>
        </w:rPr>
        <w:t>№96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выявлен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коррупциогенный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фактор.</w:t>
      </w:r>
      <w:r>
        <w:rPr>
          <w:rFonts w:ascii="Arial" w:eastAsia="Calibri" w:hAnsi="Arial" w:cs="Arial"/>
          <w:sz w:val="24"/>
          <w:szCs w:val="24"/>
        </w:rPr>
        <w:t xml:space="preserve"> </w:t>
      </w:r>
    </w:p>
    <w:p w:rsidR="005C575F" w:rsidRPr="005C575F" w:rsidRDefault="005C575F" w:rsidP="005C575F">
      <w:pPr>
        <w:spacing w:after="0" w:line="240" w:lineRule="auto"/>
        <w:ind w:firstLine="709"/>
        <w:jc w:val="both"/>
        <w:rPr>
          <w:rStyle w:val="a7"/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основанию,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установленному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подпунктом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«в»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пункта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Методики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проведения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антикоррупционной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экспертизы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проектов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утвержденной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постановлением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Правительства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26.02.2010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№96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«Об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антикоррупционной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экспертизе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проектов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актов»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27.11.2013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№1075),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пункт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Порядка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содержит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коррупциогенный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фактор,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содержащий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неопределенные,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трудновыполнимые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(или)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обременительные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требования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гражданам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организациям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юридико-лингвистическая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неопределенность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употребление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неустоявшихся,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двусмысленных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терминов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категорий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оценочного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характера.</w:t>
      </w:r>
    </w:p>
    <w:p w:rsidR="005C575F" w:rsidRPr="005C575F" w:rsidRDefault="005C575F" w:rsidP="005C575F">
      <w:pPr>
        <w:pStyle w:val="ConsPlusNormal"/>
        <w:ind w:firstLine="709"/>
        <w:jc w:val="both"/>
        <w:rPr>
          <w:rFonts w:ascii="Arial" w:hAnsi="Arial" w:cs="Arial"/>
        </w:rPr>
      </w:pPr>
      <w:r w:rsidRPr="005C575F">
        <w:rPr>
          <w:rFonts w:ascii="Arial" w:hAnsi="Arial" w:cs="Arial"/>
        </w:rPr>
        <w:lastRenderedPageBreak/>
        <w:t>Исходя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из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смысла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указанных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норм,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следует,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что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федеральным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законодательством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за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указанное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правонарушение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предусмотрен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отказ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гражданину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назначении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должность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службы,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увольнение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гражданского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служащего,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иных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видов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дисциплинарной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ответственности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не</w:t>
      </w:r>
      <w:r>
        <w:rPr>
          <w:rFonts w:ascii="Arial" w:hAnsi="Arial" w:cs="Arial"/>
        </w:rPr>
        <w:t xml:space="preserve"> </w:t>
      </w:r>
      <w:r w:rsidRPr="005C575F">
        <w:rPr>
          <w:rFonts w:ascii="Arial" w:hAnsi="Arial" w:cs="Arial"/>
        </w:rPr>
        <w:t>предусмотрено.</w:t>
      </w:r>
    </w:p>
    <w:p w:rsidR="005C575F" w:rsidRPr="005C575F" w:rsidRDefault="005C575F" w:rsidP="005C575F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Таким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образом,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целях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устранения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противоречия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6.1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27.07.2004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№79-ФЗ,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устранения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коррупциогенного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фактора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предлагаем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слова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«ложных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сведений»,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заменить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словами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«заведомо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недостоверных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или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неполных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сведений»,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слова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«иным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видам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дисциплинарной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ответственности»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исключить.</w:t>
      </w:r>
    </w:p>
    <w:p w:rsidR="005C575F" w:rsidRPr="005C575F" w:rsidRDefault="005C575F" w:rsidP="005C57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5C575F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Кроме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того,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тексте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Порядка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имеется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нарушение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правил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юридической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техники,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так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пункте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Порядка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содержится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ссылка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hyperlink r:id="rId25" w:history="1">
        <w:r w:rsidRPr="005C575F">
          <w:rPr>
            <w:rFonts w:ascii="Arial" w:eastAsiaTheme="minorHAnsi" w:hAnsi="Arial" w:cs="Arial"/>
            <w:sz w:val="24"/>
            <w:szCs w:val="24"/>
            <w:lang w:eastAsia="en-US"/>
          </w:rPr>
          <w:t>Закон</w:t>
        </w:r>
      </w:hyperlink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Сахалинской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области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от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11.07.2012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№66-ЗО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«О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размещении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сведений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доходах,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об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имуществе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обязательствах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имущественного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характера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на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официальных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сайтах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государственных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органов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предоставлении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этих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сведений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средствам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массовой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информации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для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опубликования»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(далее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–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Закон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Сахалинской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области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от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11.07.2012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№66-ЗО),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который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признан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утратившим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силу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Законом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Сахалинской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области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от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15.07.2013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№86-ЗО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«О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размещении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сведений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доходах,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расходах,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об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имуществе,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обязательствах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имущественного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характера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иных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сведений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информации,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связанных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с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доходами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расходами,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на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официальных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сайтах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государственных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органов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Сахалинской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области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предоставлении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этих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сведений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средствам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массовой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информации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для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опубликования»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(ред.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от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23.12.2013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№114-ЗО).</w:t>
      </w:r>
    </w:p>
    <w:p w:rsidR="005C575F" w:rsidRPr="005C575F" w:rsidRDefault="005C575F" w:rsidP="005C575F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eastAsiaTheme="minorHAnsi" w:hAnsi="Arial" w:cs="Arial"/>
          <w:sz w:val="24"/>
          <w:szCs w:val="24"/>
          <w:lang w:eastAsia="en-US"/>
        </w:rPr>
        <w:t>На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основании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изложенного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ссылку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Theme="minorHAnsi" w:hAnsi="Arial" w:cs="Arial"/>
          <w:sz w:val="24"/>
          <w:szCs w:val="24"/>
          <w:lang w:eastAsia="en-US"/>
        </w:rPr>
        <w:t>на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Закон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Сахалинской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области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от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11.07.2012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№66-ЗО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в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пункте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17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Порядка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необходимо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заменить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ссылкой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на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действующий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нормативный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правовой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акт,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регулирующий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рассматриваемую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сферу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5C575F">
        <w:rPr>
          <w:rFonts w:ascii="Arial" w:eastAsia="Calibri" w:hAnsi="Arial" w:cs="Arial"/>
          <w:sz w:val="24"/>
          <w:szCs w:val="24"/>
        </w:rPr>
        <w:t>правоотношений.</w:t>
      </w:r>
    </w:p>
    <w:p w:rsidR="005C575F" w:rsidRPr="005C575F" w:rsidRDefault="005C575F" w:rsidP="005C575F">
      <w:pPr>
        <w:spacing w:after="0" w:line="240" w:lineRule="auto"/>
        <w:ind w:firstLine="709"/>
        <w:jc w:val="both"/>
        <w:rPr>
          <w:rStyle w:val="a7"/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Предлагаем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устранить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противоречие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федеральному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законодательству,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устранить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коррупциогенный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фактор,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нарушение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правил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юридической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техники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сообщить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результатах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рассмотрения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настоящего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повторного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экспертного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заключения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Управление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юстиции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адресу: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Южно-Сахалинск,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ул.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Дзержинского,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д.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23.</w:t>
      </w:r>
    </w:p>
    <w:p w:rsidR="005C575F" w:rsidRPr="005C575F" w:rsidRDefault="005C575F" w:rsidP="005C575F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</w:p>
    <w:p w:rsidR="005C575F" w:rsidRDefault="005C575F" w:rsidP="005C575F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</w:p>
    <w:p w:rsidR="005C575F" w:rsidRPr="005C575F" w:rsidRDefault="005C575F" w:rsidP="005C575F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</w:p>
    <w:p w:rsidR="005C575F" w:rsidRPr="005C575F" w:rsidRDefault="005C575F" w:rsidP="005C575F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Начальник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Управления</w:t>
      </w:r>
    </w:p>
    <w:p w:rsidR="005C575F" w:rsidRPr="005C575F" w:rsidRDefault="005C575F" w:rsidP="005C575F">
      <w:pPr>
        <w:widowControl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государственный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советник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юстиции</w:t>
      </w:r>
    </w:p>
    <w:p w:rsidR="005C575F" w:rsidRPr="005C575F" w:rsidRDefault="005C575F" w:rsidP="005C575F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75F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класса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 w:rsidRPr="005C575F">
        <w:rPr>
          <w:rFonts w:ascii="Arial" w:hAnsi="Arial" w:cs="Arial"/>
          <w:sz w:val="24"/>
          <w:szCs w:val="24"/>
        </w:rPr>
        <w:t>Л.В.</w:t>
      </w:r>
      <w:r>
        <w:rPr>
          <w:rFonts w:ascii="Arial" w:hAnsi="Arial" w:cs="Arial"/>
          <w:sz w:val="24"/>
          <w:szCs w:val="24"/>
        </w:rPr>
        <w:t xml:space="preserve"> </w:t>
      </w:r>
      <w:r w:rsidRPr="005C575F">
        <w:rPr>
          <w:rFonts w:ascii="Arial" w:hAnsi="Arial" w:cs="Arial"/>
          <w:sz w:val="24"/>
          <w:szCs w:val="24"/>
        </w:rPr>
        <w:t>Ковальчук</w:t>
      </w:r>
    </w:p>
    <w:p w:rsidR="005C575F" w:rsidRPr="005C575F" w:rsidRDefault="005C575F" w:rsidP="005C575F">
      <w:pPr>
        <w:pStyle w:val="a3"/>
        <w:ind w:firstLine="709"/>
        <w:rPr>
          <w:rFonts w:ascii="Arial" w:hAnsi="Arial" w:cs="Arial"/>
          <w:sz w:val="24"/>
          <w:szCs w:val="24"/>
        </w:rPr>
      </w:pPr>
    </w:p>
    <w:sectPr w:rsidR="005C575F" w:rsidRPr="005C575F" w:rsidSect="005C575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compat/>
  <w:rsids>
    <w:rsidRoot w:val="0087717E"/>
    <w:rsid w:val="000014FC"/>
    <w:rsid w:val="00001E5E"/>
    <w:rsid w:val="00002BD9"/>
    <w:rsid w:val="000058EF"/>
    <w:rsid w:val="00005CE7"/>
    <w:rsid w:val="00005F1F"/>
    <w:rsid w:val="00007FF5"/>
    <w:rsid w:val="00010D2D"/>
    <w:rsid w:val="000116EB"/>
    <w:rsid w:val="000124AB"/>
    <w:rsid w:val="00012A3E"/>
    <w:rsid w:val="000131ED"/>
    <w:rsid w:val="00013BE4"/>
    <w:rsid w:val="00014A6F"/>
    <w:rsid w:val="00015577"/>
    <w:rsid w:val="00015DD1"/>
    <w:rsid w:val="000167D5"/>
    <w:rsid w:val="00016849"/>
    <w:rsid w:val="000168AA"/>
    <w:rsid w:val="0001744A"/>
    <w:rsid w:val="00017CD7"/>
    <w:rsid w:val="000203B0"/>
    <w:rsid w:val="00020492"/>
    <w:rsid w:val="000212BD"/>
    <w:rsid w:val="000214E9"/>
    <w:rsid w:val="00021A27"/>
    <w:rsid w:val="00022B09"/>
    <w:rsid w:val="00022F0C"/>
    <w:rsid w:val="00024D4A"/>
    <w:rsid w:val="00025CB4"/>
    <w:rsid w:val="00026288"/>
    <w:rsid w:val="00027A69"/>
    <w:rsid w:val="000309C1"/>
    <w:rsid w:val="0003125D"/>
    <w:rsid w:val="0003136C"/>
    <w:rsid w:val="00031C92"/>
    <w:rsid w:val="00033280"/>
    <w:rsid w:val="0003401A"/>
    <w:rsid w:val="000359B7"/>
    <w:rsid w:val="00035C50"/>
    <w:rsid w:val="00035DD2"/>
    <w:rsid w:val="00036420"/>
    <w:rsid w:val="00041954"/>
    <w:rsid w:val="00044692"/>
    <w:rsid w:val="000453E6"/>
    <w:rsid w:val="00045864"/>
    <w:rsid w:val="00045A3B"/>
    <w:rsid w:val="00046297"/>
    <w:rsid w:val="000469CE"/>
    <w:rsid w:val="00046E77"/>
    <w:rsid w:val="000472A9"/>
    <w:rsid w:val="0005151D"/>
    <w:rsid w:val="0005237E"/>
    <w:rsid w:val="00053126"/>
    <w:rsid w:val="0005354B"/>
    <w:rsid w:val="00053C8D"/>
    <w:rsid w:val="00054EC5"/>
    <w:rsid w:val="0005522C"/>
    <w:rsid w:val="00057054"/>
    <w:rsid w:val="0005719C"/>
    <w:rsid w:val="0005730F"/>
    <w:rsid w:val="000600D4"/>
    <w:rsid w:val="0006109F"/>
    <w:rsid w:val="00063ABA"/>
    <w:rsid w:val="000646AD"/>
    <w:rsid w:val="00064B53"/>
    <w:rsid w:val="00064D16"/>
    <w:rsid w:val="00064E1C"/>
    <w:rsid w:val="0006536A"/>
    <w:rsid w:val="00065A30"/>
    <w:rsid w:val="00067317"/>
    <w:rsid w:val="00067497"/>
    <w:rsid w:val="00067B37"/>
    <w:rsid w:val="0007076B"/>
    <w:rsid w:val="00072183"/>
    <w:rsid w:val="0007310F"/>
    <w:rsid w:val="00073785"/>
    <w:rsid w:val="00073BB4"/>
    <w:rsid w:val="00073C2E"/>
    <w:rsid w:val="00075F0F"/>
    <w:rsid w:val="00076A16"/>
    <w:rsid w:val="00076E8C"/>
    <w:rsid w:val="00076F5C"/>
    <w:rsid w:val="00077D01"/>
    <w:rsid w:val="00077EC1"/>
    <w:rsid w:val="00077F7D"/>
    <w:rsid w:val="000816C9"/>
    <w:rsid w:val="0008268A"/>
    <w:rsid w:val="00082989"/>
    <w:rsid w:val="000840BD"/>
    <w:rsid w:val="00084D9D"/>
    <w:rsid w:val="00086CE6"/>
    <w:rsid w:val="00087823"/>
    <w:rsid w:val="00087F91"/>
    <w:rsid w:val="00091C87"/>
    <w:rsid w:val="000920A3"/>
    <w:rsid w:val="000920B0"/>
    <w:rsid w:val="00093297"/>
    <w:rsid w:val="00093AF9"/>
    <w:rsid w:val="0009510C"/>
    <w:rsid w:val="00095667"/>
    <w:rsid w:val="00097718"/>
    <w:rsid w:val="000A1FA9"/>
    <w:rsid w:val="000A4175"/>
    <w:rsid w:val="000A4997"/>
    <w:rsid w:val="000A54EC"/>
    <w:rsid w:val="000A56C0"/>
    <w:rsid w:val="000A796A"/>
    <w:rsid w:val="000B01EA"/>
    <w:rsid w:val="000B074D"/>
    <w:rsid w:val="000B1EE3"/>
    <w:rsid w:val="000B2103"/>
    <w:rsid w:val="000B26E2"/>
    <w:rsid w:val="000B30C4"/>
    <w:rsid w:val="000B3A1B"/>
    <w:rsid w:val="000B3B82"/>
    <w:rsid w:val="000B5332"/>
    <w:rsid w:val="000B5C20"/>
    <w:rsid w:val="000B6EB2"/>
    <w:rsid w:val="000B74E7"/>
    <w:rsid w:val="000B7617"/>
    <w:rsid w:val="000B791D"/>
    <w:rsid w:val="000B7CC7"/>
    <w:rsid w:val="000C0008"/>
    <w:rsid w:val="000C0BBA"/>
    <w:rsid w:val="000C2810"/>
    <w:rsid w:val="000C30F6"/>
    <w:rsid w:val="000C3388"/>
    <w:rsid w:val="000C3AAC"/>
    <w:rsid w:val="000C3F36"/>
    <w:rsid w:val="000C41F7"/>
    <w:rsid w:val="000C4FE8"/>
    <w:rsid w:val="000C5397"/>
    <w:rsid w:val="000C578D"/>
    <w:rsid w:val="000C6151"/>
    <w:rsid w:val="000C6406"/>
    <w:rsid w:val="000C65E1"/>
    <w:rsid w:val="000C719F"/>
    <w:rsid w:val="000C72AC"/>
    <w:rsid w:val="000C7BB8"/>
    <w:rsid w:val="000C7BCA"/>
    <w:rsid w:val="000C7E56"/>
    <w:rsid w:val="000D0D88"/>
    <w:rsid w:val="000D0FF0"/>
    <w:rsid w:val="000D1B44"/>
    <w:rsid w:val="000D1F30"/>
    <w:rsid w:val="000D5931"/>
    <w:rsid w:val="000D5EE1"/>
    <w:rsid w:val="000D6590"/>
    <w:rsid w:val="000D6F1D"/>
    <w:rsid w:val="000D6FAA"/>
    <w:rsid w:val="000D70C6"/>
    <w:rsid w:val="000E0092"/>
    <w:rsid w:val="000E02BE"/>
    <w:rsid w:val="000E040A"/>
    <w:rsid w:val="000E2423"/>
    <w:rsid w:val="000E416F"/>
    <w:rsid w:val="000E42CE"/>
    <w:rsid w:val="000E49AB"/>
    <w:rsid w:val="000E4B83"/>
    <w:rsid w:val="000E56A2"/>
    <w:rsid w:val="000E5BCE"/>
    <w:rsid w:val="000E6BA7"/>
    <w:rsid w:val="000E7C93"/>
    <w:rsid w:val="000F0F88"/>
    <w:rsid w:val="000F10DD"/>
    <w:rsid w:val="000F2024"/>
    <w:rsid w:val="000F2A1A"/>
    <w:rsid w:val="000F2B77"/>
    <w:rsid w:val="000F2E2E"/>
    <w:rsid w:val="000F2F96"/>
    <w:rsid w:val="000F375F"/>
    <w:rsid w:val="000F46EC"/>
    <w:rsid w:val="000F627C"/>
    <w:rsid w:val="000F6F3A"/>
    <w:rsid w:val="000F77F2"/>
    <w:rsid w:val="00100031"/>
    <w:rsid w:val="00101066"/>
    <w:rsid w:val="0010159B"/>
    <w:rsid w:val="00101CC0"/>
    <w:rsid w:val="00102514"/>
    <w:rsid w:val="001038D3"/>
    <w:rsid w:val="0010420A"/>
    <w:rsid w:val="00104710"/>
    <w:rsid w:val="00104FF8"/>
    <w:rsid w:val="001055B0"/>
    <w:rsid w:val="00106586"/>
    <w:rsid w:val="00107C48"/>
    <w:rsid w:val="0011170A"/>
    <w:rsid w:val="00111AE4"/>
    <w:rsid w:val="0011273C"/>
    <w:rsid w:val="00113C20"/>
    <w:rsid w:val="00114D1D"/>
    <w:rsid w:val="001156E7"/>
    <w:rsid w:val="00115ED0"/>
    <w:rsid w:val="00116BD7"/>
    <w:rsid w:val="001173F0"/>
    <w:rsid w:val="00117EB9"/>
    <w:rsid w:val="001217FA"/>
    <w:rsid w:val="00121D4B"/>
    <w:rsid w:val="001224CC"/>
    <w:rsid w:val="00122770"/>
    <w:rsid w:val="001231A3"/>
    <w:rsid w:val="00123533"/>
    <w:rsid w:val="00123E8A"/>
    <w:rsid w:val="00123F17"/>
    <w:rsid w:val="00126307"/>
    <w:rsid w:val="0012733F"/>
    <w:rsid w:val="001307C2"/>
    <w:rsid w:val="001313B3"/>
    <w:rsid w:val="00133971"/>
    <w:rsid w:val="0013497C"/>
    <w:rsid w:val="001360DA"/>
    <w:rsid w:val="00137A4D"/>
    <w:rsid w:val="00137F23"/>
    <w:rsid w:val="00137F47"/>
    <w:rsid w:val="001421D0"/>
    <w:rsid w:val="001437AB"/>
    <w:rsid w:val="001441DB"/>
    <w:rsid w:val="00146010"/>
    <w:rsid w:val="00150611"/>
    <w:rsid w:val="0015091D"/>
    <w:rsid w:val="00150BB8"/>
    <w:rsid w:val="00152584"/>
    <w:rsid w:val="00152A80"/>
    <w:rsid w:val="00152BBB"/>
    <w:rsid w:val="00152FBA"/>
    <w:rsid w:val="00153204"/>
    <w:rsid w:val="0015322F"/>
    <w:rsid w:val="001537D9"/>
    <w:rsid w:val="001541A6"/>
    <w:rsid w:val="00154B7A"/>
    <w:rsid w:val="00154F68"/>
    <w:rsid w:val="00155083"/>
    <w:rsid w:val="0015531A"/>
    <w:rsid w:val="00157341"/>
    <w:rsid w:val="00157A3A"/>
    <w:rsid w:val="00157B0E"/>
    <w:rsid w:val="00157EEA"/>
    <w:rsid w:val="00160430"/>
    <w:rsid w:val="0016057F"/>
    <w:rsid w:val="00161017"/>
    <w:rsid w:val="001611C3"/>
    <w:rsid w:val="00165A92"/>
    <w:rsid w:val="00165F22"/>
    <w:rsid w:val="001661BE"/>
    <w:rsid w:val="00166342"/>
    <w:rsid w:val="0016660E"/>
    <w:rsid w:val="0016690F"/>
    <w:rsid w:val="00166F65"/>
    <w:rsid w:val="00167CE9"/>
    <w:rsid w:val="00170099"/>
    <w:rsid w:val="001706A3"/>
    <w:rsid w:val="00171108"/>
    <w:rsid w:val="001711F6"/>
    <w:rsid w:val="001720B8"/>
    <w:rsid w:val="0017252B"/>
    <w:rsid w:val="001748D5"/>
    <w:rsid w:val="00176ED1"/>
    <w:rsid w:val="00177A08"/>
    <w:rsid w:val="00180280"/>
    <w:rsid w:val="001804C7"/>
    <w:rsid w:val="00181B10"/>
    <w:rsid w:val="0018201E"/>
    <w:rsid w:val="001832BE"/>
    <w:rsid w:val="0018336D"/>
    <w:rsid w:val="00184755"/>
    <w:rsid w:val="0018519F"/>
    <w:rsid w:val="00186084"/>
    <w:rsid w:val="0018746A"/>
    <w:rsid w:val="0018747F"/>
    <w:rsid w:val="0019005A"/>
    <w:rsid w:val="0019045B"/>
    <w:rsid w:val="0019048C"/>
    <w:rsid w:val="00192EC0"/>
    <w:rsid w:val="00192FEC"/>
    <w:rsid w:val="00193186"/>
    <w:rsid w:val="001942AD"/>
    <w:rsid w:val="00194ACC"/>
    <w:rsid w:val="00195765"/>
    <w:rsid w:val="00196288"/>
    <w:rsid w:val="00196380"/>
    <w:rsid w:val="00196EF2"/>
    <w:rsid w:val="00197437"/>
    <w:rsid w:val="001975B2"/>
    <w:rsid w:val="00197768"/>
    <w:rsid w:val="001A0137"/>
    <w:rsid w:val="001A0BCF"/>
    <w:rsid w:val="001A0C88"/>
    <w:rsid w:val="001A10CD"/>
    <w:rsid w:val="001A1736"/>
    <w:rsid w:val="001A586E"/>
    <w:rsid w:val="001A73EB"/>
    <w:rsid w:val="001A7B84"/>
    <w:rsid w:val="001A7BAD"/>
    <w:rsid w:val="001B03EC"/>
    <w:rsid w:val="001B13AA"/>
    <w:rsid w:val="001B1B1C"/>
    <w:rsid w:val="001B2156"/>
    <w:rsid w:val="001B38AE"/>
    <w:rsid w:val="001B3D3C"/>
    <w:rsid w:val="001B3DD7"/>
    <w:rsid w:val="001B3F84"/>
    <w:rsid w:val="001B411B"/>
    <w:rsid w:val="001B4654"/>
    <w:rsid w:val="001B54FB"/>
    <w:rsid w:val="001B5514"/>
    <w:rsid w:val="001B582F"/>
    <w:rsid w:val="001B72E2"/>
    <w:rsid w:val="001C1177"/>
    <w:rsid w:val="001C2475"/>
    <w:rsid w:val="001C2F06"/>
    <w:rsid w:val="001C3866"/>
    <w:rsid w:val="001C3C8B"/>
    <w:rsid w:val="001C48A0"/>
    <w:rsid w:val="001C61EB"/>
    <w:rsid w:val="001C68C7"/>
    <w:rsid w:val="001C7A35"/>
    <w:rsid w:val="001C7FED"/>
    <w:rsid w:val="001D0E31"/>
    <w:rsid w:val="001D0E47"/>
    <w:rsid w:val="001D0E49"/>
    <w:rsid w:val="001D1585"/>
    <w:rsid w:val="001D1A1E"/>
    <w:rsid w:val="001D28F6"/>
    <w:rsid w:val="001D35E0"/>
    <w:rsid w:val="001D4019"/>
    <w:rsid w:val="001D66C5"/>
    <w:rsid w:val="001E039E"/>
    <w:rsid w:val="001E1AED"/>
    <w:rsid w:val="001E1DA4"/>
    <w:rsid w:val="001E3612"/>
    <w:rsid w:val="001E3BB0"/>
    <w:rsid w:val="001E42DB"/>
    <w:rsid w:val="001E43F3"/>
    <w:rsid w:val="001E47DB"/>
    <w:rsid w:val="001E4F72"/>
    <w:rsid w:val="001E58D4"/>
    <w:rsid w:val="001E5952"/>
    <w:rsid w:val="001E619B"/>
    <w:rsid w:val="001E6A8D"/>
    <w:rsid w:val="001E6BD9"/>
    <w:rsid w:val="001E7016"/>
    <w:rsid w:val="001E7D95"/>
    <w:rsid w:val="001E7EAE"/>
    <w:rsid w:val="001E7F70"/>
    <w:rsid w:val="001F01E8"/>
    <w:rsid w:val="001F0927"/>
    <w:rsid w:val="001F0CDC"/>
    <w:rsid w:val="001F1007"/>
    <w:rsid w:val="001F12F7"/>
    <w:rsid w:val="001F1705"/>
    <w:rsid w:val="001F30A1"/>
    <w:rsid w:val="001F45E8"/>
    <w:rsid w:val="001F4C24"/>
    <w:rsid w:val="001F54C0"/>
    <w:rsid w:val="001F7714"/>
    <w:rsid w:val="00200073"/>
    <w:rsid w:val="002007DE"/>
    <w:rsid w:val="00203A92"/>
    <w:rsid w:val="00203BCC"/>
    <w:rsid w:val="00203EF7"/>
    <w:rsid w:val="00204848"/>
    <w:rsid w:val="002055F3"/>
    <w:rsid w:val="002062C2"/>
    <w:rsid w:val="002069D9"/>
    <w:rsid w:val="002070D2"/>
    <w:rsid w:val="00207E55"/>
    <w:rsid w:val="00210843"/>
    <w:rsid w:val="00210FC6"/>
    <w:rsid w:val="00211765"/>
    <w:rsid w:val="00211884"/>
    <w:rsid w:val="0021197C"/>
    <w:rsid w:val="002119E4"/>
    <w:rsid w:val="002127A8"/>
    <w:rsid w:val="00212861"/>
    <w:rsid w:val="00212F29"/>
    <w:rsid w:val="002143AD"/>
    <w:rsid w:val="0021459F"/>
    <w:rsid w:val="0021484F"/>
    <w:rsid w:val="00215B4E"/>
    <w:rsid w:val="00215BD9"/>
    <w:rsid w:val="00220FA0"/>
    <w:rsid w:val="00220FDE"/>
    <w:rsid w:val="00221FC9"/>
    <w:rsid w:val="00223CFC"/>
    <w:rsid w:val="00225A03"/>
    <w:rsid w:val="00225B60"/>
    <w:rsid w:val="002272D1"/>
    <w:rsid w:val="00227AB6"/>
    <w:rsid w:val="00230723"/>
    <w:rsid w:val="00231579"/>
    <w:rsid w:val="00234750"/>
    <w:rsid w:val="00234DB9"/>
    <w:rsid w:val="00235047"/>
    <w:rsid w:val="002350B3"/>
    <w:rsid w:val="0023587C"/>
    <w:rsid w:val="00235FB3"/>
    <w:rsid w:val="00236283"/>
    <w:rsid w:val="00236482"/>
    <w:rsid w:val="00237CE5"/>
    <w:rsid w:val="00237F48"/>
    <w:rsid w:val="0024078D"/>
    <w:rsid w:val="00243302"/>
    <w:rsid w:val="00243D31"/>
    <w:rsid w:val="00244082"/>
    <w:rsid w:val="002450DE"/>
    <w:rsid w:val="002457E9"/>
    <w:rsid w:val="002459E0"/>
    <w:rsid w:val="00246311"/>
    <w:rsid w:val="002464A7"/>
    <w:rsid w:val="00246ABE"/>
    <w:rsid w:val="00246EE6"/>
    <w:rsid w:val="002472CD"/>
    <w:rsid w:val="00247C0F"/>
    <w:rsid w:val="00250077"/>
    <w:rsid w:val="002500FF"/>
    <w:rsid w:val="002505A3"/>
    <w:rsid w:val="00250728"/>
    <w:rsid w:val="00250B87"/>
    <w:rsid w:val="00251182"/>
    <w:rsid w:val="00251475"/>
    <w:rsid w:val="00252F99"/>
    <w:rsid w:val="00253E57"/>
    <w:rsid w:val="00255119"/>
    <w:rsid w:val="0025597D"/>
    <w:rsid w:val="002563E6"/>
    <w:rsid w:val="00256F20"/>
    <w:rsid w:val="002571CC"/>
    <w:rsid w:val="00257350"/>
    <w:rsid w:val="00257AF8"/>
    <w:rsid w:val="00257D4F"/>
    <w:rsid w:val="002604A0"/>
    <w:rsid w:val="002633C1"/>
    <w:rsid w:val="00263564"/>
    <w:rsid w:val="00263B73"/>
    <w:rsid w:val="00264BF3"/>
    <w:rsid w:val="00265B54"/>
    <w:rsid w:val="00266723"/>
    <w:rsid w:val="002671BD"/>
    <w:rsid w:val="00267789"/>
    <w:rsid w:val="00270EF9"/>
    <w:rsid w:val="0027475B"/>
    <w:rsid w:val="002749C1"/>
    <w:rsid w:val="002756C2"/>
    <w:rsid w:val="002771D1"/>
    <w:rsid w:val="00277A00"/>
    <w:rsid w:val="002848FE"/>
    <w:rsid w:val="002850D2"/>
    <w:rsid w:val="002876A2"/>
    <w:rsid w:val="0028794B"/>
    <w:rsid w:val="00287C64"/>
    <w:rsid w:val="00287DF1"/>
    <w:rsid w:val="00290353"/>
    <w:rsid w:val="00290FD1"/>
    <w:rsid w:val="0029133E"/>
    <w:rsid w:val="00291406"/>
    <w:rsid w:val="00292221"/>
    <w:rsid w:val="00293FF2"/>
    <w:rsid w:val="00294345"/>
    <w:rsid w:val="00295B69"/>
    <w:rsid w:val="00296D3C"/>
    <w:rsid w:val="00297718"/>
    <w:rsid w:val="00297741"/>
    <w:rsid w:val="002A0791"/>
    <w:rsid w:val="002A1471"/>
    <w:rsid w:val="002A189A"/>
    <w:rsid w:val="002A1A66"/>
    <w:rsid w:val="002A234C"/>
    <w:rsid w:val="002A2C23"/>
    <w:rsid w:val="002A2F0F"/>
    <w:rsid w:val="002A3C0E"/>
    <w:rsid w:val="002A4868"/>
    <w:rsid w:val="002A613D"/>
    <w:rsid w:val="002A654A"/>
    <w:rsid w:val="002A660D"/>
    <w:rsid w:val="002A6957"/>
    <w:rsid w:val="002A6B8A"/>
    <w:rsid w:val="002A7334"/>
    <w:rsid w:val="002B0C1C"/>
    <w:rsid w:val="002B5B3A"/>
    <w:rsid w:val="002B63DE"/>
    <w:rsid w:val="002B692F"/>
    <w:rsid w:val="002B6A11"/>
    <w:rsid w:val="002B6C9A"/>
    <w:rsid w:val="002B6FAE"/>
    <w:rsid w:val="002C0052"/>
    <w:rsid w:val="002C0637"/>
    <w:rsid w:val="002C0A4B"/>
    <w:rsid w:val="002C10A7"/>
    <w:rsid w:val="002C14A1"/>
    <w:rsid w:val="002C1584"/>
    <w:rsid w:val="002C166D"/>
    <w:rsid w:val="002C21D2"/>
    <w:rsid w:val="002C3C5C"/>
    <w:rsid w:val="002C52F0"/>
    <w:rsid w:val="002C5596"/>
    <w:rsid w:val="002C5CAD"/>
    <w:rsid w:val="002C6A0A"/>
    <w:rsid w:val="002C6D99"/>
    <w:rsid w:val="002C72BE"/>
    <w:rsid w:val="002D007A"/>
    <w:rsid w:val="002D0719"/>
    <w:rsid w:val="002D1565"/>
    <w:rsid w:val="002D214D"/>
    <w:rsid w:val="002D2568"/>
    <w:rsid w:val="002D3F05"/>
    <w:rsid w:val="002D50A5"/>
    <w:rsid w:val="002D5BFE"/>
    <w:rsid w:val="002D7298"/>
    <w:rsid w:val="002D769A"/>
    <w:rsid w:val="002D78BD"/>
    <w:rsid w:val="002E0BC8"/>
    <w:rsid w:val="002E1B45"/>
    <w:rsid w:val="002E1DD4"/>
    <w:rsid w:val="002E495A"/>
    <w:rsid w:val="002E4A11"/>
    <w:rsid w:val="002E4D4F"/>
    <w:rsid w:val="002E4D8E"/>
    <w:rsid w:val="002E569C"/>
    <w:rsid w:val="002E5DC1"/>
    <w:rsid w:val="002E71BE"/>
    <w:rsid w:val="002F0D09"/>
    <w:rsid w:val="002F2D60"/>
    <w:rsid w:val="002F345B"/>
    <w:rsid w:val="002F3625"/>
    <w:rsid w:val="002F36C7"/>
    <w:rsid w:val="002F385D"/>
    <w:rsid w:val="002F3868"/>
    <w:rsid w:val="002F3C85"/>
    <w:rsid w:val="002F4FE9"/>
    <w:rsid w:val="002F54EA"/>
    <w:rsid w:val="002F5835"/>
    <w:rsid w:val="002F5D34"/>
    <w:rsid w:val="002F60D1"/>
    <w:rsid w:val="002F657F"/>
    <w:rsid w:val="002F73F9"/>
    <w:rsid w:val="002F7A79"/>
    <w:rsid w:val="002F7F4A"/>
    <w:rsid w:val="00300B63"/>
    <w:rsid w:val="003010B9"/>
    <w:rsid w:val="003017C4"/>
    <w:rsid w:val="003018BE"/>
    <w:rsid w:val="00301B51"/>
    <w:rsid w:val="00303172"/>
    <w:rsid w:val="0030344E"/>
    <w:rsid w:val="00304A9F"/>
    <w:rsid w:val="00305D51"/>
    <w:rsid w:val="00307096"/>
    <w:rsid w:val="0030722A"/>
    <w:rsid w:val="00307CC7"/>
    <w:rsid w:val="003114E1"/>
    <w:rsid w:val="00312672"/>
    <w:rsid w:val="0031274A"/>
    <w:rsid w:val="003127AB"/>
    <w:rsid w:val="003152D4"/>
    <w:rsid w:val="00316F85"/>
    <w:rsid w:val="0031764C"/>
    <w:rsid w:val="00317E36"/>
    <w:rsid w:val="00317F55"/>
    <w:rsid w:val="00321095"/>
    <w:rsid w:val="0032184D"/>
    <w:rsid w:val="00323708"/>
    <w:rsid w:val="003243CB"/>
    <w:rsid w:val="00324D38"/>
    <w:rsid w:val="00325435"/>
    <w:rsid w:val="003257D3"/>
    <w:rsid w:val="00325DA4"/>
    <w:rsid w:val="00325E23"/>
    <w:rsid w:val="00325FF1"/>
    <w:rsid w:val="003266A9"/>
    <w:rsid w:val="003269D6"/>
    <w:rsid w:val="00326F25"/>
    <w:rsid w:val="003270FF"/>
    <w:rsid w:val="003271D4"/>
    <w:rsid w:val="00327354"/>
    <w:rsid w:val="00327F46"/>
    <w:rsid w:val="00331860"/>
    <w:rsid w:val="00331A08"/>
    <w:rsid w:val="003320F1"/>
    <w:rsid w:val="003325F9"/>
    <w:rsid w:val="00333928"/>
    <w:rsid w:val="00336524"/>
    <w:rsid w:val="00336695"/>
    <w:rsid w:val="00337FC8"/>
    <w:rsid w:val="0034052A"/>
    <w:rsid w:val="003407B8"/>
    <w:rsid w:val="00341423"/>
    <w:rsid w:val="00341B48"/>
    <w:rsid w:val="00342414"/>
    <w:rsid w:val="003425C1"/>
    <w:rsid w:val="00343312"/>
    <w:rsid w:val="00343EE1"/>
    <w:rsid w:val="0034409B"/>
    <w:rsid w:val="00345EA8"/>
    <w:rsid w:val="003465EE"/>
    <w:rsid w:val="00346C28"/>
    <w:rsid w:val="00346E1D"/>
    <w:rsid w:val="00347583"/>
    <w:rsid w:val="0035037A"/>
    <w:rsid w:val="003518A7"/>
    <w:rsid w:val="00351C92"/>
    <w:rsid w:val="00352374"/>
    <w:rsid w:val="00356AA5"/>
    <w:rsid w:val="00357A6F"/>
    <w:rsid w:val="00357B5F"/>
    <w:rsid w:val="0036047C"/>
    <w:rsid w:val="00361774"/>
    <w:rsid w:val="00362BA3"/>
    <w:rsid w:val="00363B03"/>
    <w:rsid w:val="00363ED7"/>
    <w:rsid w:val="003645B7"/>
    <w:rsid w:val="00364D5E"/>
    <w:rsid w:val="0036505A"/>
    <w:rsid w:val="003657FA"/>
    <w:rsid w:val="00366169"/>
    <w:rsid w:val="00366EEC"/>
    <w:rsid w:val="003671B4"/>
    <w:rsid w:val="00370FCE"/>
    <w:rsid w:val="003711E0"/>
    <w:rsid w:val="00373164"/>
    <w:rsid w:val="00373254"/>
    <w:rsid w:val="00374338"/>
    <w:rsid w:val="00374386"/>
    <w:rsid w:val="0037464F"/>
    <w:rsid w:val="00374AE6"/>
    <w:rsid w:val="00375CAC"/>
    <w:rsid w:val="003800D9"/>
    <w:rsid w:val="00380164"/>
    <w:rsid w:val="00380AC1"/>
    <w:rsid w:val="00380AD0"/>
    <w:rsid w:val="00380E73"/>
    <w:rsid w:val="0038371B"/>
    <w:rsid w:val="003841FD"/>
    <w:rsid w:val="00384365"/>
    <w:rsid w:val="003852C2"/>
    <w:rsid w:val="0038577D"/>
    <w:rsid w:val="003857E3"/>
    <w:rsid w:val="003860FC"/>
    <w:rsid w:val="00386C03"/>
    <w:rsid w:val="003872A4"/>
    <w:rsid w:val="00387625"/>
    <w:rsid w:val="00387ED0"/>
    <w:rsid w:val="00390ABE"/>
    <w:rsid w:val="00391973"/>
    <w:rsid w:val="00392C1A"/>
    <w:rsid w:val="00393F13"/>
    <w:rsid w:val="00394BDB"/>
    <w:rsid w:val="00395216"/>
    <w:rsid w:val="00395C76"/>
    <w:rsid w:val="00396230"/>
    <w:rsid w:val="003962E6"/>
    <w:rsid w:val="00396A60"/>
    <w:rsid w:val="003A035D"/>
    <w:rsid w:val="003A0FDA"/>
    <w:rsid w:val="003A15F8"/>
    <w:rsid w:val="003A16D9"/>
    <w:rsid w:val="003A188A"/>
    <w:rsid w:val="003A1F5E"/>
    <w:rsid w:val="003A2414"/>
    <w:rsid w:val="003A375D"/>
    <w:rsid w:val="003A4E38"/>
    <w:rsid w:val="003A5452"/>
    <w:rsid w:val="003A5A9F"/>
    <w:rsid w:val="003A77CC"/>
    <w:rsid w:val="003B0D10"/>
    <w:rsid w:val="003B161F"/>
    <w:rsid w:val="003B180F"/>
    <w:rsid w:val="003B26A1"/>
    <w:rsid w:val="003B30DF"/>
    <w:rsid w:val="003B4399"/>
    <w:rsid w:val="003B5C20"/>
    <w:rsid w:val="003B6C94"/>
    <w:rsid w:val="003B7484"/>
    <w:rsid w:val="003C099B"/>
    <w:rsid w:val="003C0ABE"/>
    <w:rsid w:val="003C131B"/>
    <w:rsid w:val="003C1690"/>
    <w:rsid w:val="003C2B97"/>
    <w:rsid w:val="003C31D8"/>
    <w:rsid w:val="003C5218"/>
    <w:rsid w:val="003C606E"/>
    <w:rsid w:val="003C6775"/>
    <w:rsid w:val="003C6A8A"/>
    <w:rsid w:val="003C7B62"/>
    <w:rsid w:val="003D1977"/>
    <w:rsid w:val="003D1F61"/>
    <w:rsid w:val="003D21A7"/>
    <w:rsid w:val="003D2DAC"/>
    <w:rsid w:val="003D458D"/>
    <w:rsid w:val="003D4F32"/>
    <w:rsid w:val="003D6430"/>
    <w:rsid w:val="003D646A"/>
    <w:rsid w:val="003D7C11"/>
    <w:rsid w:val="003D7C80"/>
    <w:rsid w:val="003D7EE6"/>
    <w:rsid w:val="003E0320"/>
    <w:rsid w:val="003E110C"/>
    <w:rsid w:val="003E19B6"/>
    <w:rsid w:val="003E1C8B"/>
    <w:rsid w:val="003E284B"/>
    <w:rsid w:val="003E2F04"/>
    <w:rsid w:val="003E3830"/>
    <w:rsid w:val="003E38A8"/>
    <w:rsid w:val="003E431D"/>
    <w:rsid w:val="003E4D7D"/>
    <w:rsid w:val="003E4DF4"/>
    <w:rsid w:val="003E53A4"/>
    <w:rsid w:val="003E6372"/>
    <w:rsid w:val="003E7088"/>
    <w:rsid w:val="003E7D36"/>
    <w:rsid w:val="003E7DE3"/>
    <w:rsid w:val="003F0213"/>
    <w:rsid w:val="003F18D4"/>
    <w:rsid w:val="003F2308"/>
    <w:rsid w:val="003F287F"/>
    <w:rsid w:val="003F2A9B"/>
    <w:rsid w:val="003F34E1"/>
    <w:rsid w:val="003F39D7"/>
    <w:rsid w:val="003F4AEF"/>
    <w:rsid w:val="003F4F58"/>
    <w:rsid w:val="003F5B15"/>
    <w:rsid w:val="003F5E9E"/>
    <w:rsid w:val="003F645D"/>
    <w:rsid w:val="003F68F4"/>
    <w:rsid w:val="003F6FDD"/>
    <w:rsid w:val="00400F94"/>
    <w:rsid w:val="00401A4A"/>
    <w:rsid w:val="00402258"/>
    <w:rsid w:val="00403C90"/>
    <w:rsid w:val="00404A9C"/>
    <w:rsid w:val="00404CF7"/>
    <w:rsid w:val="00404D26"/>
    <w:rsid w:val="00405314"/>
    <w:rsid w:val="00405BCD"/>
    <w:rsid w:val="00405F4B"/>
    <w:rsid w:val="0040635B"/>
    <w:rsid w:val="00406414"/>
    <w:rsid w:val="004076E7"/>
    <w:rsid w:val="0040778C"/>
    <w:rsid w:val="004102D3"/>
    <w:rsid w:val="00410311"/>
    <w:rsid w:val="00410411"/>
    <w:rsid w:val="004112F9"/>
    <w:rsid w:val="004127A8"/>
    <w:rsid w:val="00412A69"/>
    <w:rsid w:val="0041320A"/>
    <w:rsid w:val="0041333C"/>
    <w:rsid w:val="004138C2"/>
    <w:rsid w:val="0041396F"/>
    <w:rsid w:val="00413B28"/>
    <w:rsid w:val="004148B4"/>
    <w:rsid w:val="00414E67"/>
    <w:rsid w:val="00415185"/>
    <w:rsid w:val="00415EAD"/>
    <w:rsid w:val="00416C6C"/>
    <w:rsid w:val="00417448"/>
    <w:rsid w:val="00417E23"/>
    <w:rsid w:val="00417EEC"/>
    <w:rsid w:val="00417F41"/>
    <w:rsid w:val="0042043A"/>
    <w:rsid w:val="00420BD3"/>
    <w:rsid w:val="0042187C"/>
    <w:rsid w:val="0042210B"/>
    <w:rsid w:val="0042225C"/>
    <w:rsid w:val="00423714"/>
    <w:rsid w:val="00423CDC"/>
    <w:rsid w:val="004258CE"/>
    <w:rsid w:val="00425AF1"/>
    <w:rsid w:val="00426205"/>
    <w:rsid w:val="00427659"/>
    <w:rsid w:val="00427B91"/>
    <w:rsid w:val="00430867"/>
    <w:rsid w:val="00430C6E"/>
    <w:rsid w:val="0043120E"/>
    <w:rsid w:val="00432A56"/>
    <w:rsid w:val="004337B6"/>
    <w:rsid w:val="00433B89"/>
    <w:rsid w:val="00434BD8"/>
    <w:rsid w:val="0043554F"/>
    <w:rsid w:val="00435DAF"/>
    <w:rsid w:val="00435DCC"/>
    <w:rsid w:val="00436DC2"/>
    <w:rsid w:val="00437167"/>
    <w:rsid w:val="00437897"/>
    <w:rsid w:val="00443F4D"/>
    <w:rsid w:val="0044498F"/>
    <w:rsid w:val="00445038"/>
    <w:rsid w:val="004451CF"/>
    <w:rsid w:val="00446C9A"/>
    <w:rsid w:val="00446F7A"/>
    <w:rsid w:val="0044791E"/>
    <w:rsid w:val="004502EE"/>
    <w:rsid w:val="00450452"/>
    <w:rsid w:val="004524AB"/>
    <w:rsid w:val="00452A0F"/>
    <w:rsid w:val="00453E26"/>
    <w:rsid w:val="004543B5"/>
    <w:rsid w:val="00457203"/>
    <w:rsid w:val="00457415"/>
    <w:rsid w:val="00457646"/>
    <w:rsid w:val="0046043D"/>
    <w:rsid w:val="00461C2A"/>
    <w:rsid w:val="00463457"/>
    <w:rsid w:val="00463893"/>
    <w:rsid w:val="004645B2"/>
    <w:rsid w:val="004648FC"/>
    <w:rsid w:val="004649E0"/>
    <w:rsid w:val="00464EF3"/>
    <w:rsid w:val="004653FD"/>
    <w:rsid w:val="004658B2"/>
    <w:rsid w:val="00465977"/>
    <w:rsid w:val="00465E1B"/>
    <w:rsid w:val="00466C81"/>
    <w:rsid w:val="00467823"/>
    <w:rsid w:val="00467A07"/>
    <w:rsid w:val="00467C56"/>
    <w:rsid w:val="00467F32"/>
    <w:rsid w:val="0047177F"/>
    <w:rsid w:val="00472603"/>
    <w:rsid w:val="00473286"/>
    <w:rsid w:val="00476711"/>
    <w:rsid w:val="0048085E"/>
    <w:rsid w:val="0048349C"/>
    <w:rsid w:val="00483ECD"/>
    <w:rsid w:val="0048610F"/>
    <w:rsid w:val="004870F2"/>
    <w:rsid w:val="00487E97"/>
    <w:rsid w:val="00487F9D"/>
    <w:rsid w:val="00490550"/>
    <w:rsid w:val="00490925"/>
    <w:rsid w:val="00491F04"/>
    <w:rsid w:val="00491FE0"/>
    <w:rsid w:val="00492328"/>
    <w:rsid w:val="004923E9"/>
    <w:rsid w:val="004924D7"/>
    <w:rsid w:val="0049258E"/>
    <w:rsid w:val="004930A3"/>
    <w:rsid w:val="0049383D"/>
    <w:rsid w:val="00494235"/>
    <w:rsid w:val="0049426C"/>
    <w:rsid w:val="00494B0A"/>
    <w:rsid w:val="0049590B"/>
    <w:rsid w:val="00496840"/>
    <w:rsid w:val="00496A0D"/>
    <w:rsid w:val="00496B91"/>
    <w:rsid w:val="00496E16"/>
    <w:rsid w:val="004972F3"/>
    <w:rsid w:val="00497A4B"/>
    <w:rsid w:val="004A04AB"/>
    <w:rsid w:val="004A10AE"/>
    <w:rsid w:val="004A10FC"/>
    <w:rsid w:val="004A3181"/>
    <w:rsid w:val="004A3FA9"/>
    <w:rsid w:val="004A42CD"/>
    <w:rsid w:val="004A4C41"/>
    <w:rsid w:val="004A4CD6"/>
    <w:rsid w:val="004A53B4"/>
    <w:rsid w:val="004A5DF0"/>
    <w:rsid w:val="004A603E"/>
    <w:rsid w:val="004A6235"/>
    <w:rsid w:val="004A7999"/>
    <w:rsid w:val="004A7B55"/>
    <w:rsid w:val="004A7BDE"/>
    <w:rsid w:val="004A7C3A"/>
    <w:rsid w:val="004A7C70"/>
    <w:rsid w:val="004B0B3B"/>
    <w:rsid w:val="004B101F"/>
    <w:rsid w:val="004B1ECA"/>
    <w:rsid w:val="004B1F33"/>
    <w:rsid w:val="004B2D55"/>
    <w:rsid w:val="004B3ABF"/>
    <w:rsid w:val="004B4966"/>
    <w:rsid w:val="004B4D19"/>
    <w:rsid w:val="004B563A"/>
    <w:rsid w:val="004B65F9"/>
    <w:rsid w:val="004B6D0C"/>
    <w:rsid w:val="004B7288"/>
    <w:rsid w:val="004B75F7"/>
    <w:rsid w:val="004B760E"/>
    <w:rsid w:val="004C1ACD"/>
    <w:rsid w:val="004C1FD2"/>
    <w:rsid w:val="004C2B13"/>
    <w:rsid w:val="004C3194"/>
    <w:rsid w:val="004D0231"/>
    <w:rsid w:val="004D04BE"/>
    <w:rsid w:val="004D08F7"/>
    <w:rsid w:val="004D2714"/>
    <w:rsid w:val="004D27F8"/>
    <w:rsid w:val="004D3628"/>
    <w:rsid w:val="004D5F0E"/>
    <w:rsid w:val="004D6302"/>
    <w:rsid w:val="004D69C8"/>
    <w:rsid w:val="004D72D3"/>
    <w:rsid w:val="004E0179"/>
    <w:rsid w:val="004E0229"/>
    <w:rsid w:val="004E0737"/>
    <w:rsid w:val="004E11C8"/>
    <w:rsid w:val="004E14AB"/>
    <w:rsid w:val="004E1D95"/>
    <w:rsid w:val="004E2086"/>
    <w:rsid w:val="004E263E"/>
    <w:rsid w:val="004E2BB0"/>
    <w:rsid w:val="004E4A74"/>
    <w:rsid w:val="004E4FA2"/>
    <w:rsid w:val="004E5146"/>
    <w:rsid w:val="004E52B5"/>
    <w:rsid w:val="004E55A4"/>
    <w:rsid w:val="004E5C3B"/>
    <w:rsid w:val="004E6020"/>
    <w:rsid w:val="004E6579"/>
    <w:rsid w:val="004E69AD"/>
    <w:rsid w:val="004E6AA1"/>
    <w:rsid w:val="004F011E"/>
    <w:rsid w:val="004F3016"/>
    <w:rsid w:val="004F3F91"/>
    <w:rsid w:val="004F5C4F"/>
    <w:rsid w:val="004F5C5C"/>
    <w:rsid w:val="004F70AC"/>
    <w:rsid w:val="004F725D"/>
    <w:rsid w:val="004F75A0"/>
    <w:rsid w:val="00501037"/>
    <w:rsid w:val="00501668"/>
    <w:rsid w:val="00502974"/>
    <w:rsid w:val="00502ECA"/>
    <w:rsid w:val="0050373E"/>
    <w:rsid w:val="00504145"/>
    <w:rsid w:val="005046A1"/>
    <w:rsid w:val="0050579C"/>
    <w:rsid w:val="0050618A"/>
    <w:rsid w:val="005067BC"/>
    <w:rsid w:val="00506F51"/>
    <w:rsid w:val="005102FE"/>
    <w:rsid w:val="00510651"/>
    <w:rsid w:val="0051131E"/>
    <w:rsid w:val="00511566"/>
    <w:rsid w:val="005116C2"/>
    <w:rsid w:val="00515916"/>
    <w:rsid w:val="005166A6"/>
    <w:rsid w:val="005202CD"/>
    <w:rsid w:val="00520F83"/>
    <w:rsid w:val="00521CE9"/>
    <w:rsid w:val="00521E2F"/>
    <w:rsid w:val="00523BE0"/>
    <w:rsid w:val="00524548"/>
    <w:rsid w:val="00524684"/>
    <w:rsid w:val="005246B5"/>
    <w:rsid w:val="00524E9C"/>
    <w:rsid w:val="0052540D"/>
    <w:rsid w:val="0053009D"/>
    <w:rsid w:val="005301EE"/>
    <w:rsid w:val="005318CE"/>
    <w:rsid w:val="00531EC2"/>
    <w:rsid w:val="0053317A"/>
    <w:rsid w:val="005347B7"/>
    <w:rsid w:val="00534DF7"/>
    <w:rsid w:val="00536133"/>
    <w:rsid w:val="00536135"/>
    <w:rsid w:val="005363FA"/>
    <w:rsid w:val="005367DC"/>
    <w:rsid w:val="00540621"/>
    <w:rsid w:val="00540EA8"/>
    <w:rsid w:val="00540F92"/>
    <w:rsid w:val="005413E8"/>
    <w:rsid w:val="00542750"/>
    <w:rsid w:val="005433A6"/>
    <w:rsid w:val="00543714"/>
    <w:rsid w:val="005452DE"/>
    <w:rsid w:val="005457E9"/>
    <w:rsid w:val="00545817"/>
    <w:rsid w:val="00546783"/>
    <w:rsid w:val="00547BE3"/>
    <w:rsid w:val="005508B1"/>
    <w:rsid w:val="0055299A"/>
    <w:rsid w:val="0055308E"/>
    <w:rsid w:val="00553BAA"/>
    <w:rsid w:val="00554A24"/>
    <w:rsid w:val="0055731B"/>
    <w:rsid w:val="0055749F"/>
    <w:rsid w:val="0055788E"/>
    <w:rsid w:val="005608CE"/>
    <w:rsid w:val="0056321C"/>
    <w:rsid w:val="00563838"/>
    <w:rsid w:val="005645FD"/>
    <w:rsid w:val="00565055"/>
    <w:rsid w:val="00565327"/>
    <w:rsid w:val="00565F06"/>
    <w:rsid w:val="005661C3"/>
    <w:rsid w:val="0057007B"/>
    <w:rsid w:val="00570888"/>
    <w:rsid w:val="005716E1"/>
    <w:rsid w:val="005724E3"/>
    <w:rsid w:val="00572AF9"/>
    <w:rsid w:val="00573760"/>
    <w:rsid w:val="00574422"/>
    <w:rsid w:val="00577598"/>
    <w:rsid w:val="00580C26"/>
    <w:rsid w:val="00581D4F"/>
    <w:rsid w:val="00581E25"/>
    <w:rsid w:val="005823C9"/>
    <w:rsid w:val="00582B33"/>
    <w:rsid w:val="00582F8B"/>
    <w:rsid w:val="00583EFB"/>
    <w:rsid w:val="00584DE2"/>
    <w:rsid w:val="00584E40"/>
    <w:rsid w:val="00584FE5"/>
    <w:rsid w:val="005852FA"/>
    <w:rsid w:val="005855E6"/>
    <w:rsid w:val="00585BF5"/>
    <w:rsid w:val="00585F60"/>
    <w:rsid w:val="00586633"/>
    <w:rsid w:val="00586739"/>
    <w:rsid w:val="00586B5A"/>
    <w:rsid w:val="00587030"/>
    <w:rsid w:val="005870B5"/>
    <w:rsid w:val="00590479"/>
    <w:rsid w:val="005904A1"/>
    <w:rsid w:val="0059215C"/>
    <w:rsid w:val="0059226A"/>
    <w:rsid w:val="0059271F"/>
    <w:rsid w:val="00592B1D"/>
    <w:rsid w:val="00592C0D"/>
    <w:rsid w:val="00594A37"/>
    <w:rsid w:val="0059572E"/>
    <w:rsid w:val="00595BC0"/>
    <w:rsid w:val="00595D09"/>
    <w:rsid w:val="00596048"/>
    <w:rsid w:val="00596101"/>
    <w:rsid w:val="00596134"/>
    <w:rsid w:val="00596608"/>
    <w:rsid w:val="0059724D"/>
    <w:rsid w:val="0059745E"/>
    <w:rsid w:val="00597A51"/>
    <w:rsid w:val="005A0628"/>
    <w:rsid w:val="005A1240"/>
    <w:rsid w:val="005A23BB"/>
    <w:rsid w:val="005A29DC"/>
    <w:rsid w:val="005A2DA3"/>
    <w:rsid w:val="005A438B"/>
    <w:rsid w:val="005A4556"/>
    <w:rsid w:val="005A5669"/>
    <w:rsid w:val="005A5C2F"/>
    <w:rsid w:val="005A72B5"/>
    <w:rsid w:val="005A7985"/>
    <w:rsid w:val="005B057A"/>
    <w:rsid w:val="005B1433"/>
    <w:rsid w:val="005B2C5E"/>
    <w:rsid w:val="005B2F20"/>
    <w:rsid w:val="005B515B"/>
    <w:rsid w:val="005B5685"/>
    <w:rsid w:val="005B5E9A"/>
    <w:rsid w:val="005B62B9"/>
    <w:rsid w:val="005B63A8"/>
    <w:rsid w:val="005B72E3"/>
    <w:rsid w:val="005B76E3"/>
    <w:rsid w:val="005C07D4"/>
    <w:rsid w:val="005C0DDC"/>
    <w:rsid w:val="005C19ED"/>
    <w:rsid w:val="005C376E"/>
    <w:rsid w:val="005C3ADE"/>
    <w:rsid w:val="005C407D"/>
    <w:rsid w:val="005C421C"/>
    <w:rsid w:val="005C575F"/>
    <w:rsid w:val="005C6570"/>
    <w:rsid w:val="005C77A0"/>
    <w:rsid w:val="005C7FF8"/>
    <w:rsid w:val="005D04FD"/>
    <w:rsid w:val="005D0C32"/>
    <w:rsid w:val="005D278A"/>
    <w:rsid w:val="005D2B10"/>
    <w:rsid w:val="005D44C0"/>
    <w:rsid w:val="005D474F"/>
    <w:rsid w:val="005D5C46"/>
    <w:rsid w:val="005D64A5"/>
    <w:rsid w:val="005D73AF"/>
    <w:rsid w:val="005E017E"/>
    <w:rsid w:val="005E0CE8"/>
    <w:rsid w:val="005E0E1C"/>
    <w:rsid w:val="005E0EE4"/>
    <w:rsid w:val="005E166D"/>
    <w:rsid w:val="005E17CE"/>
    <w:rsid w:val="005E17F2"/>
    <w:rsid w:val="005E21AF"/>
    <w:rsid w:val="005E272B"/>
    <w:rsid w:val="005E2C58"/>
    <w:rsid w:val="005E3F2D"/>
    <w:rsid w:val="005E3F76"/>
    <w:rsid w:val="005E44AF"/>
    <w:rsid w:val="005E4567"/>
    <w:rsid w:val="005E4F28"/>
    <w:rsid w:val="005E528C"/>
    <w:rsid w:val="005E55E3"/>
    <w:rsid w:val="005E5809"/>
    <w:rsid w:val="005E61DA"/>
    <w:rsid w:val="005E629A"/>
    <w:rsid w:val="005E7369"/>
    <w:rsid w:val="005E76D3"/>
    <w:rsid w:val="005F0A8C"/>
    <w:rsid w:val="005F117C"/>
    <w:rsid w:val="005F1312"/>
    <w:rsid w:val="005F286E"/>
    <w:rsid w:val="005F287F"/>
    <w:rsid w:val="005F2D9D"/>
    <w:rsid w:val="005F3115"/>
    <w:rsid w:val="005F4CEB"/>
    <w:rsid w:val="005F52E6"/>
    <w:rsid w:val="005F563B"/>
    <w:rsid w:val="005F5CA2"/>
    <w:rsid w:val="005F5F88"/>
    <w:rsid w:val="005F61DA"/>
    <w:rsid w:val="005F68BF"/>
    <w:rsid w:val="005F6CBB"/>
    <w:rsid w:val="005F6F1E"/>
    <w:rsid w:val="00600372"/>
    <w:rsid w:val="00601A11"/>
    <w:rsid w:val="006023E5"/>
    <w:rsid w:val="00602523"/>
    <w:rsid w:val="0060368F"/>
    <w:rsid w:val="00603735"/>
    <w:rsid w:val="00603C66"/>
    <w:rsid w:val="00605D15"/>
    <w:rsid w:val="0060605D"/>
    <w:rsid w:val="006061F1"/>
    <w:rsid w:val="00606C72"/>
    <w:rsid w:val="00607DCB"/>
    <w:rsid w:val="00607ED5"/>
    <w:rsid w:val="00610108"/>
    <w:rsid w:val="0061038E"/>
    <w:rsid w:val="00611E43"/>
    <w:rsid w:val="00614AC3"/>
    <w:rsid w:val="00616093"/>
    <w:rsid w:val="006220CE"/>
    <w:rsid w:val="006232CA"/>
    <w:rsid w:val="006235EE"/>
    <w:rsid w:val="00624BB3"/>
    <w:rsid w:val="00624DD9"/>
    <w:rsid w:val="006250AF"/>
    <w:rsid w:val="006251F0"/>
    <w:rsid w:val="0062549E"/>
    <w:rsid w:val="0062589F"/>
    <w:rsid w:val="00625B64"/>
    <w:rsid w:val="0062644F"/>
    <w:rsid w:val="00626DB8"/>
    <w:rsid w:val="00627682"/>
    <w:rsid w:val="00627F1F"/>
    <w:rsid w:val="0063019B"/>
    <w:rsid w:val="006301C7"/>
    <w:rsid w:val="00630A0D"/>
    <w:rsid w:val="00630EAB"/>
    <w:rsid w:val="0063369B"/>
    <w:rsid w:val="00633BAA"/>
    <w:rsid w:val="0063441A"/>
    <w:rsid w:val="0063530D"/>
    <w:rsid w:val="0063572D"/>
    <w:rsid w:val="0063582A"/>
    <w:rsid w:val="00635FE4"/>
    <w:rsid w:val="00636CB8"/>
    <w:rsid w:val="00636E91"/>
    <w:rsid w:val="006371DF"/>
    <w:rsid w:val="00641281"/>
    <w:rsid w:val="00641461"/>
    <w:rsid w:val="00641F3B"/>
    <w:rsid w:val="0064201C"/>
    <w:rsid w:val="00642DFF"/>
    <w:rsid w:val="0064336F"/>
    <w:rsid w:val="006433D4"/>
    <w:rsid w:val="00644911"/>
    <w:rsid w:val="00645B58"/>
    <w:rsid w:val="00645BAB"/>
    <w:rsid w:val="00645DB0"/>
    <w:rsid w:val="00645ECA"/>
    <w:rsid w:val="0064609E"/>
    <w:rsid w:val="00646F09"/>
    <w:rsid w:val="0064745A"/>
    <w:rsid w:val="006474F7"/>
    <w:rsid w:val="00647B50"/>
    <w:rsid w:val="0065032D"/>
    <w:rsid w:val="006504A8"/>
    <w:rsid w:val="00650722"/>
    <w:rsid w:val="00651646"/>
    <w:rsid w:val="00651AC5"/>
    <w:rsid w:val="006520E7"/>
    <w:rsid w:val="00652C8F"/>
    <w:rsid w:val="00653A82"/>
    <w:rsid w:val="00653FB2"/>
    <w:rsid w:val="0065493E"/>
    <w:rsid w:val="006559F6"/>
    <w:rsid w:val="00656C2D"/>
    <w:rsid w:val="00657242"/>
    <w:rsid w:val="00660342"/>
    <w:rsid w:val="00660EE8"/>
    <w:rsid w:val="00661393"/>
    <w:rsid w:val="006626AB"/>
    <w:rsid w:val="00662BEC"/>
    <w:rsid w:val="00662E51"/>
    <w:rsid w:val="006637E5"/>
    <w:rsid w:val="006640C6"/>
    <w:rsid w:val="006642F3"/>
    <w:rsid w:val="006645EA"/>
    <w:rsid w:val="00664E46"/>
    <w:rsid w:val="006651BB"/>
    <w:rsid w:val="00666EF5"/>
    <w:rsid w:val="006723C5"/>
    <w:rsid w:val="006734D7"/>
    <w:rsid w:val="0067397C"/>
    <w:rsid w:val="00675BC8"/>
    <w:rsid w:val="006765A6"/>
    <w:rsid w:val="0068023A"/>
    <w:rsid w:val="00680AAE"/>
    <w:rsid w:val="00680CFC"/>
    <w:rsid w:val="00680FC0"/>
    <w:rsid w:val="0068130B"/>
    <w:rsid w:val="00682F89"/>
    <w:rsid w:val="00683346"/>
    <w:rsid w:val="006833CB"/>
    <w:rsid w:val="00683C43"/>
    <w:rsid w:val="00683EF5"/>
    <w:rsid w:val="00684828"/>
    <w:rsid w:val="00684AFA"/>
    <w:rsid w:val="006853A3"/>
    <w:rsid w:val="006862E0"/>
    <w:rsid w:val="006862FC"/>
    <w:rsid w:val="00686618"/>
    <w:rsid w:val="00687016"/>
    <w:rsid w:val="00687EF4"/>
    <w:rsid w:val="0069012B"/>
    <w:rsid w:val="0069110A"/>
    <w:rsid w:val="006929F2"/>
    <w:rsid w:val="006946CA"/>
    <w:rsid w:val="00694F42"/>
    <w:rsid w:val="0069507A"/>
    <w:rsid w:val="0069540C"/>
    <w:rsid w:val="0069571A"/>
    <w:rsid w:val="00695B6F"/>
    <w:rsid w:val="0069703F"/>
    <w:rsid w:val="00697316"/>
    <w:rsid w:val="00697DE0"/>
    <w:rsid w:val="006A00A5"/>
    <w:rsid w:val="006A00FA"/>
    <w:rsid w:val="006A03A6"/>
    <w:rsid w:val="006A0B9D"/>
    <w:rsid w:val="006A0F51"/>
    <w:rsid w:val="006A1722"/>
    <w:rsid w:val="006A25E6"/>
    <w:rsid w:val="006A25F0"/>
    <w:rsid w:val="006A353C"/>
    <w:rsid w:val="006A3B4D"/>
    <w:rsid w:val="006A40EB"/>
    <w:rsid w:val="006A6DA3"/>
    <w:rsid w:val="006B0324"/>
    <w:rsid w:val="006B08A4"/>
    <w:rsid w:val="006B0F35"/>
    <w:rsid w:val="006B0F6B"/>
    <w:rsid w:val="006B1236"/>
    <w:rsid w:val="006B1E48"/>
    <w:rsid w:val="006B20AE"/>
    <w:rsid w:val="006B3237"/>
    <w:rsid w:val="006B52CE"/>
    <w:rsid w:val="006B54A4"/>
    <w:rsid w:val="006B6983"/>
    <w:rsid w:val="006B6FDB"/>
    <w:rsid w:val="006B7048"/>
    <w:rsid w:val="006C07F3"/>
    <w:rsid w:val="006C1594"/>
    <w:rsid w:val="006C1A80"/>
    <w:rsid w:val="006C4590"/>
    <w:rsid w:val="006C6E74"/>
    <w:rsid w:val="006C7506"/>
    <w:rsid w:val="006C7531"/>
    <w:rsid w:val="006C7778"/>
    <w:rsid w:val="006D03C8"/>
    <w:rsid w:val="006D14A8"/>
    <w:rsid w:val="006D1620"/>
    <w:rsid w:val="006D17CD"/>
    <w:rsid w:val="006D2E44"/>
    <w:rsid w:val="006D3884"/>
    <w:rsid w:val="006D53E9"/>
    <w:rsid w:val="006E0C94"/>
    <w:rsid w:val="006E0CEA"/>
    <w:rsid w:val="006E2912"/>
    <w:rsid w:val="006E346C"/>
    <w:rsid w:val="006E5134"/>
    <w:rsid w:val="006E5933"/>
    <w:rsid w:val="006E59F4"/>
    <w:rsid w:val="006E68BB"/>
    <w:rsid w:val="006E68F0"/>
    <w:rsid w:val="006E6DA2"/>
    <w:rsid w:val="006F0712"/>
    <w:rsid w:val="006F196D"/>
    <w:rsid w:val="006F25F8"/>
    <w:rsid w:val="006F3294"/>
    <w:rsid w:val="006F37EE"/>
    <w:rsid w:val="006F3BB9"/>
    <w:rsid w:val="006F3BC7"/>
    <w:rsid w:val="006F5620"/>
    <w:rsid w:val="007004CF"/>
    <w:rsid w:val="007011E1"/>
    <w:rsid w:val="00701967"/>
    <w:rsid w:val="00701A01"/>
    <w:rsid w:val="00702278"/>
    <w:rsid w:val="00703501"/>
    <w:rsid w:val="007038B2"/>
    <w:rsid w:val="007045D6"/>
    <w:rsid w:val="00706F0E"/>
    <w:rsid w:val="007076A2"/>
    <w:rsid w:val="007101FF"/>
    <w:rsid w:val="0071065C"/>
    <w:rsid w:val="00712D84"/>
    <w:rsid w:val="00714487"/>
    <w:rsid w:val="007151EE"/>
    <w:rsid w:val="00715D2D"/>
    <w:rsid w:val="0071608F"/>
    <w:rsid w:val="00716156"/>
    <w:rsid w:val="0071653D"/>
    <w:rsid w:val="00716BDE"/>
    <w:rsid w:val="0071795D"/>
    <w:rsid w:val="0072034B"/>
    <w:rsid w:val="0072059A"/>
    <w:rsid w:val="0072182B"/>
    <w:rsid w:val="0072531F"/>
    <w:rsid w:val="00725D53"/>
    <w:rsid w:val="00726171"/>
    <w:rsid w:val="00730530"/>
    <w:rsid w:val="0073089F"/>
    <w:rsid w:val="00732A23"/>
    <w:rsid w:val="00732E2F"/>
    <w:rsid w:val="00733790"/>
    <w:rsid w:val="007338A4"/>
    <w:rsid w:val="00735AC8"/>
    <w:rsid w:val="00735C01"/>
    <w:rsid w:val="00736558"/>
    <w:rsid w:val="00737490"/>
    <w:rsid w:val="00740298"/>
    <w:rsid w:val="007403DD"/>
    <w:rsid w:val="00740544"/>
    <w:rsid w:val="00740AD9"/>
    <w:rsid w:val="00740C08"/>
    <w:rsid w:val="00740D9C"/>
    <w:rsid w:val="00740F03"/>
    <w:rsid w:val="00741AF9"/>
    <w:rsid w:val="00741EC0"/>
    <w:rsid w:val="0074219D"/>
    <w:rsid w:val="00744966"/>
    <w:rsid w:val="00744AF1"/>
    <w:rsid w:val="0074527B"/>
    <w:rsid w:val="0074581F"/>
    <w:rsid w:val="00745F51"/>
    <w:rsid w:val="007465DA"/>
    <w:rsid w:val="00746AC1"/>
    <w:rsid w:val="00746D9D"/>
    <w:rsid w:val="00747281"/>
    <w:rsid w:val="00747B0A"/>
    <w:rsid w:val="00747C04"/>
    <w:rsid w:val="00750BAE"/>
    <w:rsid w:val="00750CD7"/>
    <w:rsid w:val="00750DD7"/>
    <w:rsid w:val="007515C5"/>
    <w:rsid w:val="0075171C"/>
    <w:rsid w:val="00751B12"/>
    <w:rsid w:val="00751CD9"/>
    <w:rsid w:val="00752E6D"/>
    <w:rsid w:val="00752FF8"/>
    <w:rsid w:val="00755176"/>
    <w:rsid w:val="00755487"/>
    <w:rsid w:val="0075673C"/>
    <w:rsid w:val="00757C2D"/>
    <w:rsid w:val="00757CAA"/>
    <w:rsid w:val="00760832"/>
    <w:rsid w:val="00760B70"/>
    <w:rsid w:val="00761368"/>
    <w:rsid w:val="00761A81"/>
    <w:rsid w:val="00762652"/>
    <w:rsid w:val="00762AD1"/>
    <w:rsid w:val="00762B79"/>
    <w:rsid w:val="00762D68"/>
    <w:rsid w:val="00762E21"/>
    <w:rsid w:val="00762F8F"/>
    <w:rsid w:val="007632E5"/>
    <w:rsid w:val="007638FF"/>
    <w:rsid w:val="007649AC"/>
    <w:rsid w:val="007669E9"/>
    <w:rsid w:val="00766E43"/>
    <w:rsid w:val="00767623"/>
    <w:rsid w:val="007676DF"/>
    <w:rsid w:val="00767997"/>
    <w:rsid w:val="00767E16"/>
    <w:rsid w:val="00767F46"/>
    <w:rsid w:val="007710B5"/>
    <w:rsid w:val="007722C9"/>
    <w:rsid w:val="0077429B"/>
    <w:rsid w:val="00774336"/>
    <w:rsid w:val="007744C7"/>
    <w:rsid w:val="007770CB"/>
    <w:rsid w:val="00777F56"/>
    <w:rsid w:val="0078031E"/>
    <w:rsid w:val="00780DD2"/>
    <w:rsid w:val="007817A0"/>
    <w:rsid w:val="00783EC4"/>
    <w:rsid w:val="00783F88"/>
    <w:rsid w:val="007843B6"/>
    <w:rsid w:val="007844C8"/>
    <w:rsid w:val="0078492C"/>
    <w:rsid w:val="00784B1F"/>
    <w:rsid w:val="007851B1"/>
    <w:rsid w:val="0078541C"/>
    <w:rsid w:val="00786D65"/>
    <w:rsid w:val="007877BB"/>
    <w:rsid w:val="00790B61"/>
    <w:rsid w:val="007925A9"/>
    <w:rsid w:val="00792A89"/>
    <w:rsid w:val="0079463E"/>
    <w:rsid w:val="0079602E"/>
    <w:rsid w:val="007963C0"/>
    <w:rsid w:val="007963F1"/>
    <w:rsid w:val="00796C6C"/>
    <w:rsid w:val="00796C7B"/>
    <w:rsid w:val="0079744D"/>
    <w:rsid w:val="00797BCA"/>
    <w:rsid w:val="007A0AA8"/>
    <w:rsid w:val="007A11A3"/>
    <w:rsid w:val="007A2EDB"/>
    <w:rsid w:val="007A3C6E"/>
    <w:rsid w:val="007A3F36"/>
    <w:rsid w:val="007A4117"/>
    <w:rsid w:val="007A46F9"/>
    <w:rsid w:val="007A4ECD"/>
    <w:rsid w:val="007A5076"/>
    <w:rsid w:val="007A59A3"/>
    <w:rsid w:val="007A5C23"/>
    <w:rsid w:val="007A5CC1"/>
    <w:rsid w:val="007A5DE0"/>
    <w:rsid w:val="007A64DF"/>
    <w:rsid w:val="007A6845"/>
    <w:rsid w:val="007A70C0"/>
    <w:rsid w:val="007A7747"/>
    <w:rsid w:val="007B15B3"/>
    <w:rsid w:val="007B23F2"/>
    <w:rsid w:val="007B2927"/>
    <w:rsid w:val="007B424E"/>
    <w:rsid w:val="007B4C37"/>
    <w:rsid w:val="007B509D"/>
    <w:rsid w:val="007B6EE6"/>
    <w:rsid w:val="007B6FD9"/>
    <w:rsid w:val="007C082D"/>
    <w:rsid w:val="007C10C7"/>
    <w:rsid w:val="007C20AF"/>
    <w:rsid w:val="007C28EC"/>
    <w:rsid w:val="007C30D2"/>
    <w:rsid w:val="007C313F"/>
    <w:rsid w:val="007C3E16"/>
    <w:rsid w:val="007C4A15"/>
    <w:rsid w:val="007C5B90"/>
    <w:rsid w:val="007C6965"/>
    <w:rsid w:val="007D0AD4"/>
    <w:rsid w:val="007D3CF2"/>
    <w:rsid w:val="007D59CF"/>
    <w:rsid w:val="007D5CCC"/>
    <w:rsid w:val="007D5F88"/>
    <w:rsid w:val="007D659F"/>
    <w:rsid w:val="007D6B83"/>
    <w:rsid w:val="007D78AF"/>
    <w:rsid w:val="007E14CD"/>
    <w:rsid w:val="007E25E4"/>
    <w:rsid w:val="007E2ED8"/>
    <w:rsid w:val="007E31EA"/>
    <w:rsid w:val="007E32DD"/>
    <w:rsid w:val="007E43B4"/>
    <w:rsid w:val="007E4FF1"/>
    <w:rsid w:val="007E59C6"/>
    <w:rsid w:val="007E5DD9"/>
    <w:rsid w:val="007E7BD9"/>
    <w:rsid w:val="007F0035"/>
    <w:rsid w:val="007F14BE"/>
    <w:rsid w:val="007F2294"/>
    <w:rsid w:val="007F4589"/>
    <w:rsid w:val="007F4968"/>
    <w:rsid w:val="007F547A"/>
    <w:rsid w:val="007F58E2"/>
    <w:rsid w:val="007F5D66"/>
    <w:rsid w:val="007F5EC2"/>
    <w:rsid w:val="00800C2A"/>
    <w:rsid w:val="00801162"/>
    <w:rsid w:val="00801413"/>
    <w:rsid w:val="008016DE"/>
    <w:rsid w:val="0080187A"/>
    <w:rsid w:val="00802530"/>
    <w:rsid w:val="008028FA"/>
    <w:rsid w:val="00803E54"/>
    <w:rsid w:val="00804741"/>
    <w:rsid w:val="0080478F"/>
    <w:rsid w:val="008049A7"/>
    <w:rsid w:val="008056E9"/>
    <w:rsid w:val="00806860"/>
    <w:rsid w:val="00806F2C"/>
    <w:rsid w:val="00810105"/>
    <w:rsid w:val="00811C87"/>
    <w:rsid w:val="00812EC3"/>
    <w:rsid w:val="00813BEF"/>
    <w:rsid w:val="0081577B"/>
    <w:rsid w:val="008171A6"/>
    <w:rsid w:val="00817632"/>
    <w:rsid w:val="00820198"/>
    <w:rsid w:val="00820A6E"/>
    <w:rsid w:val="0082195D"/>
    <w:rsid w:val="00821D73"/>
    <w:rsid w:val="00822056"/>
    <w:rsid w:val="00822CBF"/>
    <w:rsid w:val="00823FE6"/>
    <w:rsid w:val="008254CC"/>
    <w:rsid w:val="008264E9"/>
    <w:rsid w:val="00827338"/>
    <w:rsid w:val="00830C3E"/>
    <w:rsid w:val="00831374"/>
    <w:rsid w:val="00831957"/>
    <w:rsid w:val="00834CF0"/>
    <w:rsid w:val="00836CEA"/>
    <w:rsid w:val="008374D1"/>
    <w:rsid w:val="00837C19"/>
    <w:rsid w:val="00837D2F"/>
    <w:rsid w:val="00840FEA"/>
    <w:rsid w:val="00841F15"/>
    <w:rsid w:val="008425C0"/>
    <w:rsid w:val="00842E62"/>
    <w:rsid w:val="008443C3"/>
    <w:rsid w:val="008447EC"/>
    <w:rsid w:val="00844B92"/>
    <w:rsid w:val="00844E0A"/>
    <w:rsid w:val="00845F6C"/>
    <w:rsid w:val="00846467"/>
    <w:rsid w:val="0084683B"/>
    <w:rsid w:val="00846A10"/>
    <w:rsid w:val="00847997"/>
    <w:rsid w:val="00847A91"/>
    <w:rsid w:val="00847DCD"/>
    <w:rsid w:val="00847F25"/>
    <w:rsid w:val="00851A16"/>
    <w:rsid w:val="00852D6E"/>
    <w:rsid w:val="00852E39"/>
    <w:rsid w:val="00853049"/>
    <w:rsid w:val="0085440E"/>
    <w:rsid w:val="008546FB"/>
    <w:rsid w:val="00855E78"/>
    <w:rsid w:val="008563AF"/>
    <w:rsid w:val="00856A76"/>
    <w:rsid w:val="00856BEA"/>
    <w:rsid w:val="00857C61"/>
    <w:rsid w:val="00860E52"/>
    <w:rsid w:val="00861049"/>
    <w:rsid w:val="00861412"/>
    <w:rsid w:val="00863915"/>
    <w:rsid w:val="008644F8"/>
    <w:rsid w:val="0086482D"/>
    <w:rsid w:val="0086623F"/>
    <w:rsid w:val="00866AF2"/>
    <w:rsid w:val="00866D7B"/>
    <w:rsid w:val="00867908"/>
    <w:rsid w:val="00870713"/>
    <w:rsid w:val="0087079A"/>
    <w:rsid w:val="00870BC5"/>
    <w:rsid w:val="0087154F"/>
    <w:rsid w:val="008715FD"/>
    <w:rsid w:val="0087212B"/>
    <w:rsid w:val="00872361"/>
    <w:rsid w:val="008725E5"/>
    <w:rsid w:val="00872F3A"/>
    <w:rsid w:val="0087398F"/>
    <w:rsid w:val="008749D2"/>
    <w:rsid w:val="00876451"/>
    <w:rsid w:val="0087717E"/>
    <w:rsid w:val="008804AF"/>
    <w:rsid w:val="00880B36"/>
    <w:rsid w:val="00881CB0"/>
    <w:rsid w:val="00883235"/>
    <w:rsid w:val="00883C82"/>
    <w:rsid w:val="008844D4"/>
    <w:rsid w:val="00884C9D"/>
    <w:rsid w:val="00885D0F"/>
    <w:rsid w:val="00886A51"/>
    <w:rsid w:val="00887034"/>
    <w:rsid w:val="00887B39"/>
    <w:rsid w:val="00887C98"/>
    <w:rsid w:val="00891188"/>
    <w:rsid w:val="00891BA9"/>
    <w:rsid w:val="008922CF"/>
    <w:rsid w:val="0089394D"/>
    <w:rsid w:val="00893963"/>
    <w:rsid w:val="0089431A"/>
    <w:rsid w:val="008944FC"/>
    <w:rsid w:val="0089607E"/>
    <w:rsid w:val="0089656E"/>
    <w:rsid w:val="00896E83"/>
    <w:rsid w:val="00896EC2"/>
    <w:rsid w:val="008A02A1"/>
    <w:rsid w:val="008A0718"/>
    <w:rsid w:val="008A2217"/>
    <w:rsid w:val="008A2609"/>
    <w:rsid w:val="008A268B"/>
    <w:rsid w:val="008A3385"/>
    <w:rsid w:val="008A33E8"/>
    <w:rsid w:val="008A36E6"/>
    <w:rsid w:val="008A3AED"/>
    <w:rsid w:val="008A505F"/>
    <w:rsid w:val="008A5555"/>
    <w:rsid w:val="008A620E"/>
    <w:rsid w:val="008B072B"/>
    <w:rsid w:val="008B07DE"/>
    <w:rsid w:val="008B0DE6"/>
    <w:rsid w:val="008B32A5"/>
    <w:rsid w:val="008B379E"/>
    <w:rsid w:val="008B4E69"/>
    <w:rsid w:val="008B55C2"/>
    <w:rsid w:val="008B5650"/>
    <w:rsid w:val="008B5E23"/>
    <w:rsid w:val="008B691E"/>
    <w:rsid w:val="008B786E"/>
    <w:rsid w:val="008B7F43"/>
    <w:rsid w:val="008C00DC"/>
    <w:rsid w:val="008C0562"/>
    <w:rsid w:val="008C15E3"/>
    <w:rsid w:val="008C1CA7"/>
    <w:rsid w:val="008C2407"/>
    <w:rsid w:val="008C2446"/>
    <w:rsid w:val="008C3512"/>
    <w:rsid w:val="008C3923"/>
    <w:rsid w:val="008C3F22"/>
    <w:rsid w:val="008C6EDC"/>
    <w:rsid w:val="008C7526"/>
    <w:rsid w:val="008D06D5"/>
    <w:rsid w:val="008D3A08"/>
    <w:rsid w:val="008D3B81"/>
    <w:rsid w:val="008D4198"/>
    <w:rsid w:val="008D476E"/>
    <w:rsid w:val="008D58EC"/>
    <w:rsid w:val="008D5AC8"/>
    <w:rsid w:val="008D635F"/>
    <w:rsid w:val="008D6941"/>
    <w:rsid w:val="008D6B44"/>
    <w:rsid w:val="008D7082"/>
    <w:rsid w:val="008E23F7"/>
    <w:rsid w:val="008E245C"/>
    <w:rsid w:val="008E2635"/>
    <w:rsid w:val="008E34B3"/>
    <w:rsid w:val="008E4B33"/>
    <w:rsid w:val="008E4F8F"/>
    <w:rsid w:val="008E7E0A"/>
    <w:rsid w:val="008F296A"/>
    <w:rsid w:val="008F2E7C"/>
    <w:rsid w:val="008F30E3"/>
    <w:rsid w:val="008F455B"/>
    <w:rsid w:val="008F4868"/>
    <w:rsid w:val="008F55AE"/>
    <w:rsid w:val="008F5C1E"/>
    <w:rsid w:val="008F6079"/>
    <w:rsid w:val="008F658B"/>
    <w:rsid w:val="008F6D11"/>
    <w:rsid w:val="008F707C"/>
    <w:rsid w:val="009029BD"/>
    <w:rsid w:val="00902A0F"/>
    <w:rsid w:val="009038E3"/>
    <w:rsid w:val="00903AFD"/>
    <w:rsid w:val="009078D3"/>
    <w:rsid w:val="0091048A"/>
    <w:rsid w:val="009107B7"/>
    <w:rsid w:val="009113BD"/>
    <w:rsid w:val="00911F31"/>
    <w:rsid w:val="0091299A"/>
    <w:rsid w:val="009137E0"/>
    <w:rsid w:val="00914BE1"/>
    <w:rsid w:val="00916809"/>
    <w:rsid w:val="009179A3"/>
    <w:rsid w:val="00917B0E"/>
    <w:rsid w:val="009208C8"/>
    <w:rsid w:val="00922648"/>
    <w:rsid w:val="009249EC"/>
    <w:rsid w:val="009250CD"/>
    <w:rsid w:val="00925877"/>
    <w:rsid w:val="00926FA3"/>
    <w:rsid w:val="00927734"/>
    <w:rsid w:val="00930615"/>
    <w:rsid w:val="00931037"/>
    <w:rsid w:val="00931E46"/>
    <w:rsid w:val="00931FC4"/>
    <w:rsid w:val="009322E8"/>
    <w:rsid w:val="00933161"/>
    <w:rsid w:val="0093370D"/>
    <w:rsid w:val="0093431F"/>
    <w:rsid w:val="00935287"/>
    <w:rsid w:val="0093634C"/>
    <w:rsid w:val="0093670B"/>
    <w:rsid w:val="00936B78"/>
    <w:rsid w:val="00937074"/>
    <w:rsid w:val="00940D02"/>
    <w:rsid w:val="00941B42"/>
    <w:rsid w:val="00944067"/>
    <w:rsid w:val="00944AF2"/>
    <w:rsid w:val="00944D71"/>
    <w:rsid w:val="00946A34"/>
    <w:rsid w:val="009477EB"/>
    <w:rsid w:val="009506BF"/>
    <w:rsid w:val="009509FF"/>
    <w:rsid w:val="00950D2D"/>
    <w:rsid w:val="00950F38"/>
    <w:rsid w:val="00951054"/>
    <w:rsid w:val="009515D3"/>
    <w:rsid w:val="00951EB3"/>
    <w:rsid w:val="00953B67"/>
    <w:rsid w:val="00953E6F"/>
    <w:rsid w:val="00953EDB"/>
    <w:rsid w:val="0095548C"/>
    <w:rsid w:val="00955B27"/>
    <w:rsid w:val="00955D9F"/>
    <w:rsid w:val="00956CFC"/>
    <w:rsid w:val="009600CC"/>
    <w:rsid w:val="00960276"/>
    <w:rsid w:val="00962435"/>
    <w:rsid w:val="0096252F"/>
    <w:rsid w:val="009629A6"/>
    <w:rsid w:val="00963658"/>
    <w:rsid w:val="00963A7D"/>
    <w:rsid w:val="00965DBC"/>
    <w:rsid w:val="009671AD"/>
    <w:rsid w:val="00967AD9"/>
    <w:rsid w:val="00967C25"/>
    <w:rsid w:val="00970068"/>
    <w:rsid w:val="009702C1"/>
    <w:rsid w:val="00970AEA"/>
    <w:rsid w:val="00970E79"/>
    <w:rsid w:val="009710B0"/>
    <w:rsid w:val="00971C84"/>
    <w:rsid w:val="00973673"/>
    <w:rsid w:val="00976945"/>
    <w:rsid w:val="00977141"/>
    <w:rsid w:val="00977157"/>
    <w:rsid w:val="00977BBB"/>
    <w:rsid w:val="00980C74"/>
    <w:rsid w:val="009821FB"/>
    <w:rsid w:val="00983397"/>
    <w:rsid w:val="00983BC0"/>
    <w:rsid w:val="00984274"/>
    <w:rsid w:val="009848A8"/>
    <w:rsid w:val="0098664A"/>
    <w:rsid w:val="00991A09"/>
    <w:rsid w:val="00991DAE"/>
    <w:rsid w:val="00995865"/>
    <w:rsid w:val="00995B6C"/>
    <w:rsid w:val="009A19AB"/>
    <w:rsid w:val="009A22C5"/>
    <w:rsid w:val="009A28E8"/>
    <w:rsid w:val="009A2AE6"/>
    <w:rsid w:val="009A372C"/>
    <w:rsid w:val="009A389D"/>
    <w:rsid w:val="009A3FD5"/>
    <w:rsid w:val="009A4224"/>
    <w:rsid w:val="009A5410"/>
    <w:rsid w:val="009A5BBA"/>
    <w:rsid w:val="009A5D1B"/>
    <w:rsid w:val="009A7628"/>
    <w:rsid w:val="009B047B"/>
    <w:rsid w:val="009B074F"/>
    <w:rsid w:val="009B0FD5"/>
    <w:rsid w:val="009B1AF4"/>
    <w:rsid w:val="009B2405"/>
    <w:rsid w:val="009B339C"/>
    <w:rsid w:val="009B39D8"/>
    <w:rsid w:val="009B571F"/>
    <w:rsid w:val="009B5C69"/>
    <w:rsid w:val="009B6213"/>
    <w:rsid w:val="009C0771"/>
    <w:rsid w:val="009C0F3C"/>
    <w:rsid w:val="009C1969"/>
    <w:rsid w:val="009C4CC5"/>
    <w:rsid w:val="009C4D3B"/>
    <w:rsid w:val="009C5058"/>
    <w:rsid w:val="009C514E"/>
    <w:rsid w:val="009C5C19"/>
    <w:rsid w:val="009C5E9A"/>
    <w:rsid w:val="009C62E6"/>
    <w:rsid w:val="009D2BEF"/>
    <w:rsid w:val="009D4E30"/>
    <w:rsid w:val="009D4ECB"/>
    <w:rsid w:val="009D6965"/>
    <w:rsid w:val="009D7F79"/>
    <w:rsid w:val="009E15D4"/>
    <w:rsid w:val="009E2F9C"/>
    <w:rsid w:val="009E3041"/>
    <w:rsid w:val="009E4E35"/>
    <w:rsid w:val="009E64F0"/>
    <w:rsid w:val="009E6608"/>
    <w:rsid w:val="009E6C21"/>
    <w:rsid w:val="009F085C"/>
    <w:rsid w:val="009F2048"/>
    <w:rsid w:val="009F248C"/>
    <w:rsid w:val="009F35E0"/>
    <w:rsid w:val="009F3C8B"/>
    <w:rsid w:val="009F6730"/>
    <w:rsid w:val="009F691A"/>
    <w:rsid w:val="009F7356"/>
    <w:rsid w:val="00A009CB"/>
    <w:rsid w:val="00A00D66"/>
    <w:rsid w:val="00A013A5"/>
    <w:rsid w:val="00A01653"/>
    <w:rsid w:val="00A016D0"/>
    <w:rsid w:val="00A01E3D"/>
    <w:rsid w:val="00A039E1"/>
    <w:rsid w:val="00A03E26"/>
    <w:rsid w:val="00A04776"/>
    <w:rsid w:val="00A04D00"/>
    <w:rsid w:val="00A05EEB"/>
    <w:rsid w:val="00A060A7"/>
    <w:rsid w:val="00A0799F"/>
    <w:rsid w:val="00A07D62"/>
    <w:rsid w:val="00A10042"/>
    <w:rsid w:val="00A10E25"/>
    <w:rsid w:val="00A11DD9"/>
    <w:rsid w:val="00A12C7C"/>
    <w:rsid w:val="00A12E47"/>
    <w:rsid w:val="00A13352"/>
    <w:rsid w:val="00A13F17"/>
    <w:rsid w:val="00A14C88"/>
    <w:rsid w:val="00A14ECF"/>
    <w:rsid w:val="00A1596D"/>
    <w:rsid w:val="00A16F57"/>
    <w:rsid w:val="00A173D2"/>
    <w:rsid w:val="00A174ED"/>
    <w:rsid w:val="00A176FD"/>
    <w:rsid w:val="00A204B4"/>
    <w:rsid w:val="00A20D04"/>
    <w:rsid w:val="00A20EE4"/>
    <w:rsid w:val="00A20F0D"/>
    <w:rsid w:val="00A21521"/>
    <w:rsid w:val="00A21FD6"/>
    <w:rsid w:val="00A22320"/>
    <w:rsid w:val="00A2238A"/>
    <w:rsid w:val="00A225A0"/>
    <w:rsid w:val="00A225E7"/>
    <w:rsid w:val="00A230F8"/>
    <w:rsid w:val="00A23485"/>
    <w:rsid w:val="00A2350B"/>
    <w:rsid w:val="00A23CE0"/>
    <w:rsid w:val="00A25825"/>
    <w:rsid w:val="00A269FF"/>
    <w:rsid w:val="00A30292"/>
    <w:rsid w:val="00A30FB4"/>
    <w:rsid w:val="00A31A5E"/>
    <w:rsid w:val="00A32689"/>
    <w:rsid w:val="00A3271F"/>
    <w:rsid w:val="00A327B3"/>
    <w:rsid w:val="00A342E8"/>
    <w:rsid w:val="00A37154"/>
    <w:rsid w:val="00A374A9"/>
    <w:rsid w:val="00A37933"/>
    <w:rsid w:val="00A379EB"/>
    <w:rsid w:val="00A411E6"/>
    <w:rsid w:val="00A412A9"/>
    <w:rsid w:val="00A41529"/>
    <w:rsid w:val="00A41E46"/>
    <w:rsid w:val="00A41FED"/>
    <w:rsid w:val="00A4222B"/>
    <w:rsid w:val="00A425EA"/>
    <w:rsid w:val="00A42FC0"/>
    <w:rsid w:val="00A4305F"/>
    <w:rsid w:val="00A45B4C"/>
    <w:rsid w:val="00A45C6B"/>
    <w:rsid w:val="00A45D63"/>
    <w:rsid w:val="00A461A8"/>
    <w:rsid w:val="00A472A5"/>
    <w:rsid w:val="00A47762"/>
    <w:rsid w:val="00A47B7B"/>
    <w:rsid w:val="00A47C78"/>
    <w:rsid w:val="00A53869"/>
    <w:rsid w:val="00A54115"/>
    <w:rsid w:val="00A557C5"/>
    <w:rsid w:val="00A57018"/>
    <w:rsid w:val="00A60B07"/>
    <w:rsid w:val="00A619BF"/>
    <w:rsid w:val="00A623BD"/>
    <w:rsid w:val="00A62654"/>
    <w:rsid w:val="00A62A13"/>
    <w:rsid w:val="00A63241"/>
    <w:rsid w:val="00A63AFE"/>
    <w:rsid w:val="00A64EF2"/>
    <w:rsid w:val="00A656E4"/>
    <w:rsid w:val="00A6602C"/>
    <w:rsid w:val="00A66B38"/>
    <w:rsid w:val="00A66C20"/>
    <w:rsid w:val="00A674EE"/>
    <w:rsid w:val="00A717B8"/>
    <w:rsid w:val="00A7216C"/>
    <w:rsid w:val="00A7253A"/>
    <w:rsid w:val="00A73079"/>
    <w:rsid w:val="00A76FCF"/>
    <w:rsid w:val="00A77164"/>
    <w:rsid w:val="00A778EF"/>
    <w:rsid w:val="00A779FE"/>
    <w:rsid w:val="00A77E49"/>
    <w:rsid w:val="00A8013E"/>
    <w:rsid w:val="00A8013F"/>
    <w:rsid w:val="00A80165"/>
    <w:rsid w:val="00A8078A"/>
    <w:rsid w:val="00A81410"/>
    <w:rsid w:val="00A8178A"/>
    <w:rsid w:val="00A8222D"/>
    <w:rsid w:val="00A82B81"/>
    <w:rsid w:val="00A82FF7"/>
    <w:rsid w:val="00A8302B"/>
    <w:rsid w:val="00A83649"/>
    <w:rsid w:val="00A8405B"/>
    <w:rsid w:val="00A84302"/>
    <w:rsid w:val="00A84BA2"/>
    <w:rsid w:val="00A85BB6"/>
    <w:rsid w:val="00A85DE8"/>
    <w:rsid w:val="00A8604C"/>
    <w:rsid w:val="00A86324"/>
    <w:rsid w:val="00A86CA2"/>
    <w:rsid w:val="00A8766A"/>
    <w:rsid w:val="00A903F2"/>
    <w:rsid w:val="00A9082A"/>
    <w:rsid w:val="00A90C12"/>
    <w:rsid w:val="00A91C14"/>
    <w:rsid w:val="00A9340E"/>
    <w:rsid w:val="00A945D9"/>
    <w:rsid w:val="00A958D5"/>
    <w:rsid w:val="00A95E1F"/>
    <w:rsid w:val="00A9603F"/>
    <w:rsid w:val="00A967B4"/>
    <w:rsid w:val="00AA095C"/>
    <w:rsid w:val="00AA0F5A"/>
    <w:rsid w:val="00AA15D7"/>
    <w:rsid w:val="00AA2096"/>
    <w:rsid w:val="00AA34E8"/>
    <w:rsid w:val="00AA3AAF"/>
    <w:rsid w:val="00AA46C9"/>
    <w:rsid w:val="00AA5207"/>
    <w:rsid w:val="00AA5639"/>
    <w:rsid w:val="00AA5986"/>
    <w:rsid w:val="00AA5B2E"/>
    <w:rsid w:val="00AA624C"/>
    <w:rsid w:val="00AA70D9"/>
    <w:rsid w:val="00AB10B3"/>
    <w:rsid w:val="00AB255C"/>
    <w:rsid w:val="00AB3696"/>
    <w:rsid w:val="00AB4629"/>
    <w:rsid w:val="00AB47D4"/>
    <w:rsid w:val="00AB7936"/>
    <w:rsid w:val="00AC048B"/>
    <w:rsid w:val="00AC0CCB"/>
    <w:rsid w:val="00AC11F6"/>
    <w:rsid w:val="00AC15B8"/>
    <w:rsid w:val="00AC1789"/>
    <w:rsid w:val="00AC1D3D"/>
    <w:rsid w:val="00AC1E9C"/>
    <w:rsid w:val="00AC34EA"/>
    <w:rsid w:val="00AC3B73"/>
    <w:rsid w:val="00AC3BC2"/>
    <w:rsid w:val="00AC3C6E"/>
    <w:rsid w:val="00AC40AF"/>
    <w:rsid w:val="00AC5B2F"/>
    <w:rsid w:val="00AC63E8"/>
    <w:rsid w:val="00AC7410"/>
    <w:rsid w:val="00AD0401"/>
    <w:rsid w:val="00AD080A"/>
    <w:rsid w:val="00AD126B"/>
    <w:rsid w:val="00AD1A07"/>
    <w:rsid w:val="00AD2FD1"/>
    <w:rsid w:val="00AD3576"/>
    <w:rsid w:val="00AD3798"/>
    <w:rsid w:val="00AD5922"/>
    <w:rsid w:val="00AD5AD6"/>
    <w:rsid w:val="00AD5EDA"/>
    <w:rsid w:val="00AD65CE"/>
    <w:rsid w:val="00AD7059"/>
    <w:rsid w:val="00AE1E67"/>
    <w:rsid w:val="00AE3834"/>
    <w:rsid w:val="00AE54AC"/>
    <w:rsid w:val="00AE6263"/>
    <w:rsid w:val="00AE75B2"/>
    <w:rsid w:val="00AF0F28"/>
    <w:rsid w:val="00AF147A"/>
    <w:rsid w:val="00AF1C4D"/>
    <w:rsid w:val="00AF1D75"/>
    <w:rsid w:val="00AF25E8"/>
    <w:rsid w:val="00AF4281"/>
    <w:rsid w:val="00AF4466"/>
    <w:rsid w:val="00AF5B38"/>
    <w:rsid w:val="00AF64DC"/>
    <w:rsid w:val="00AF6F9D"/>
    <w:rsid w:val="00AF72E7"/>
    <w:rsid w:val="00AF789B"/>
    <w:rsid w:val="00B00F41"/>
    <w:rsid w:val="00B016C8"/>
    <w:rsid w:val="00B017A4"/>
    <w:rsid w:val="00B01F07"/>
    <w:rsid w:val="00B02244"/>
    <w:rsid w:val="00B02323"/>
    <w:rsid w:val="00B031BC"/>
    <w:rsid w:val="00B04F44"/>
    <w:rsid w:val="00B05320"/>
    <w:rsid w:val="00B0646E"/>
    <w:rsid w:val="00B06488"/>
    <w:rsid w:val="00B0662C"/>
    <w:rsid w:val="00B06B8D"/>
    <w:rsid w:val="00B06BD9"/>
    <w:rsid w:val="00B06F1C"/>
    <w:rsid w:val="00B114AC"/>
    <w:rsid w:val="00B1209C"/>
    <w:rsid w:val="00B12147"/>
    <w:rsid w:val="00B12A54"/>
    <w:rsid w:val="00B12E29"/>
    <w:rsid w:val="00B1428A"/>
    <w:rsid w:val="00B144D4"/>
    <w:rsid w:val="00B14DF0"/>
    <w:rsid w:val="00B1640B"/>
    <w:rsid w:val="00B169ED"/>
    <w:rsid w:val="00B20FFA"/>
    <w:rsid w:val="00B21F39"/>
    <w:rsid w:val="00B22ADA"/>
    <w:rsid w:val="00B23635"/>
    <w:rsid w:val="00B236DF"/>
    <w:rsid w:val="00B249D5"/>
    <w:rsid w:val="00B25CC0"/>
    <w:rsid w:val="00B26080"/>
    <w:rsid w:val="00B26A35"/>
    <w:rsid w:val="00B27B96"/>
    <w:rsid w:val="00B30055"/>
    <w:rsid w:val="00B3263F"/>
    <w:rsid w:val="00B32723"/>
    <w:rsid w:val="00B32A39"/>
    <w:rsid w:val="00B334EF"/>
    <w:rsid w:val="00B33A41"/>
    <w:rsid w:val="00B33CFB"/>
    <w:rsid w:val="00B34868"/>
    <w:rsid w:val="00B351FE"/>
    <w:rsid w:val="00B35951"/>
    <w:rsid w:val="00B36384"/>
    <w:rsid w:val="00B37497"/>
    <w:rsid w:val="00B377E4"/>
    <w:rsid w:val="00B37BBF"/>
    <w:rsid w:val="00B40323"/>
    <w:rsid w:val="00B40F2B"/>
    <w:rsid w:val="00B434DB"/>
    <w:rsid w:val="00B4382F"/>
    <w:rsid w:val="00B43E66"/>
    <w:rsid w:val="00B44204"/>
    <w:rsid w:val="00B44237"/>
    <w:rsid w:val="00B44C34"/>
    <w:rsid w:val="00B44E26"/>
    <w:rsid w:val="00B457DA"/>
    <w:rsid w:val="00B45A9D"/>
    <w:rsid w:val="00B45BE9"/>
    <w:rsid w:val="00B45F49"/>
    <w:rsid w:val="00B4643A"/>
    <w:rsid w:val="00B46862"/>
    <w:rsid w:val="00B46F23"/>
    <w:rsid w:val="00B501CB"/>
    <w:rsid w:val="00B5033D"/>
    <w:rsid w:val="00B50381"/>
    <w:rsid w:val="00B50DA7"/>
    <w:rsid w:val="00B5124F"/>
    <w:rsid w:val="00B519A1"/>
    <w:rsid w:val="00B51A8A"/>
    <w:rsid w:val="00B51E0A"/>
    <w:rsid w:val="00B51E66"/>
    <w:rsid w:val="00B51FDD"/>
    <w:rsid w:val="00B522FC"/>
    <w:rsid w:val="00B52389"/>
    <w:rsid w:val="00B52414"/>
    <w:rsid w:val="00B52CC1"/>
    <w:rsid w:val="00B53212"/>
    <w:rsid w:val="00B53C60"/>
    <w:rsid w:val="00B54470"/>
    <w:rsid w:val="00B548EF"/>
    <w:rsid w:val="00B55346"/>
    <w:rsid w:val="00B609B1"/>
    <w:rsid w:val="00B6365D"/>
    <w:rsid w:val="00B63878"/>
    <w:rsid w:val="00B641BE"/>
    <w:rsid w:val="00B642E0"/>
    <w:rsid w:val="00B64755"/>
    <w:rsid w:val="00B66B62"/>
    <w:rsid w:val="00B677FD"/>
    <w:rsid w:val="00B7084B"/>
    <w:rsid w:val="00B70FD2"/>
    <w:rsid w:val="00B713D2"/>
    <w:rsid w:val="00B71623"/>
    <w:rsid w:val="00B725B6"/>
    <w:rsid w:val="00B732A1"/>
    <w:rsid w:val="00B73B3B"/>
    <w:rsid w:val="00B74681"/>
    <w:rsid w:val="00B749A4"/>
    <w:rsid w:val="00B74A6C"/>
    <w:rsid w:val="00B7753B"/>
    <w:rsid w:val="00B801FA"/>
    <w:rsid w:val="00B820C5"/>
    <w:rsid w:val="00B825C4"/>
    <w:rsid w:val="00B82E93"/>
    <w:rsid w:val="00B840EF"/>
    <w:rsid w:val="00B842E4"/>
    <w:rsid w:val="00B84354"/>
    <w:rsid w:val="00B85259"/>
    <w:rsid w:val="00B85818"/>
    <w:rsid w:val="00B86CE5"/>
    <w:rsid w:val="00B919A5"/>
    <w:rsid w:val="00B93225"/>
    <w:rsid w:val="00B93E1F"/>
    <w:rsid w:val="00B93EE7"/>
    <w:rsid w:val="00B93F1A"/>
    <w:rsid w:val="00B94026"/>
    <w:rsid w:val="00B9456E"/>
    <w:rsid w:val="00B9457D"/>
    <w:rsid w:val="00B953AC"/>
    <w:rsid w:val="00B954CC"/>
    <w:rsid w:val="00B95E95"/>
    <w:rsid w:val="00B9730A"/>
    <w:rsid w:val="00B973CA"/>
    <w:rsid w:val="00BA0407"/>
    <w:rsid w:val="00BA05A6"/>
    <w:rsid w:val="00BA0AA8"/>
    <w:rsid w:val="00BA147B"/>
    <w:rsid w:val="00BA1674"/>
    <w:rsid w:val="00BA1841"/>
    <w:rsid w:val="00BA2B27"/>
    <w:rsid w:val="00BA2EF4"/>
    <w:rsid w:val="00BA56A1"/>
    <w:rsid w:val="00BA5C87"/>
    <w:rsid w:val="00BA5CBC"/>
    <w:rsid w:val="00BA60BD"/>
    <w:rsid w:val="00BA6B1B"/>
    <w:rsid w:val="00BA6CE6"/>
    <w:rsid w:val="00BA718D"/>
    <w:rsid w:val="00BA72BC"/>
    <w:rsid w:val="00BA7ED1"/>
    <w:rsid w:val="00BB1879"/>
    <w:rsid w:val="00BB24D5"/>
    <w:rsid w:val="00BB2E63"/>
    <w:rsid w:val="00BB3435"/>
    <w:rsid w:val="00BB4F0E"/>
    <w:rsid w:val="00BB5135"/>
    <w:rsid w:val="00BB5970"/>
    <w:rsid w:val="00BC0D5F"/>
    <w:rsid w:val="00BC1A0F"/>
    <w:rsid w:val="00BC1F74"/>
    <w:rsid w:val="00BC1F92"/>
    <w:rsid w:val="00BC1FA8"/>
    <w:rsid w:val="00BC2075"/>
    <w:rsid w:val="00BC3273"/>
    <w:rsid w:val="00BC34BF"/>
    <w:rsid w:val="00BC364B"/>
    <w:rsid w:val="00BC510B"/>
    <w:rsid w:val="00BC5127"/>
    <w:rsid w:val="00BC56F2"/>
    <w:rsid w:val="00BC5F73"/>
    <w:rsid w:val="00BC61EC"/>
    <w:rsid w:val="00BC651B"/>
    <w:rsid w:val="00BC6D80"/>
    <w:rsid w:val="00BC780C"/>
    <w:rsid w:val="00BC7A14"/>
    <w:rsid w:val="00BD012C"/>
    <w:rsid w:val="00BD0AB9"/>
    <w:rsid w:val="00BD12EA"/>
    <w:rsid w:val="00BD1455"/>
    <w:rsid w:val="00BD1996"/>
    <w:rsid w:val="00BD1F22"/>
    <w:rsid w:val="00BD3BA0"/>
    <w:rsid w:val="00BD4138"/>
    <w:rsid w:val="00BD6347"/>
    <w:rsid w:val="00BD7EFA"/>
    <w:rsid w:val="00BE0554"/>
    <w:rsid w:val="00BE07A3"/>
    <w:rsid w:val="00BE2E9B"/>
    <w:rsid w:val="00BE46C1"/>
    <w:rsid w:val="00BE543D"/>
    <w:rsid w:val="00BE5D90"/>
    <w:rsid w:val="00BF06D7"/>
    <w:rsid w:val="00BF06FD"/>
    <w:rsid w:val="00BF15E6"/>
    <w:rsid w:val="00BF3405"/>
    <w:rsid w:val="00BF5453"/>
    <w:rsid w:val="00BF5572"/>
    <w:rsid w:val="00BF5A9D"/>
    <w:rsid w:val="00BF600A"/>
    <w:rsid w:val="00BF6021"/>
    <w:rsid w:val="00BF70E1"/>
    <w:rsid w:val="00BF734F"/>
    <w:rsid w:val="00C0137C"/>
    <w:rsid w:val="00C015E4"/>
    <w:rsid w:val="00C023B1"/>
    <w:rsid w:val="00C02E7C"/>
    <w:rsid w:val="00C0329A"/>
    <w:rsid w:val="00C041B4"/>
    <w:rsid w:val="00C0533B"/>
    <w:rsid w:val="00C0545D"/>
    <w:rsid w:val="00C057A5"/>
    <w:rsid w:val="00C06961"/>
    <w:rsid w:val="00C06CDE"/>
    <w:rsid w:val="00C070E0"/>
    <w:rsid w:val="00C07903"/>
    <w:rsid w:val="00C07F1D"/>
    <w:rsid w:val="00C10231"/>
    <w:rsid w:val="00C1044B"/>
    <w:rsid w:val="00C10B9E"/>
    <w:rsid w:val="00C112F0"/>
    <w:rsid w:val="00C114C1"/>
    <w:rsid w:val="00C136CF"/>
    <w:rsid w:val="00C13CBB"/>
    <w:rsid w:val="00C14158"/>
    <w:rsid w:val="00C15AA7"/>
    <w:rsid w:val="00C15E3F"/>
    <w:rsid w:val="00C17AEA"/>
    <w:rsid w:val="00C17EF7"/>
    <w:rsid w:val="00C200F1"/>
    <w:rsid w:val="00C21E94"/>
    <w:rsid w:val="00C22706"/>
    <w:rsid w:val="00C23260"/>
    <w:rsid w:val="00C23305"/>
    <w:rsid w:val="00C24296"/>
    <w:rsid w:val="00C245AC"/>
    <w:rsid w:val="00C25226"/>
    <w:rsid w:val="00C25BA8"/>
    <w:rsid w:val="00C25CE0"/>
    <w:rsid w:val="00C2675F"/>
    <w:rsid w:val="00C30F5F"/>
    <w:rsid w:val="00C31704"/>
    <w:rsid w:val="00C33384"/>
    <w:rsid w:val="00C34533"/>
    <w:rsid w:val="00C367E2"/>
    <w:rsid w:val="00C36EB5"/>
    <w:rsid w:val="00C37CCE"/>
    <w:rsid w:val="00C37E58"/>
    <w:rsid w:val="00C40E36"/>
    <w:rsid w:val="00C4107C"/>
    <w:rsid w:val="00C41639"/>
    <w:rsid w:val="00C4311B"/>
    <w:rsid w:val="00C43F6D"/>
    <w:rsid w:val="00C4426E"/>
    <w:rsid w:val="00C45676"/>
    <w:rsid w:val="00C473BD"/>
    <w:rsid w:val="00C47611"/>
    <w:rsid w:val="00C47AC4"/>
    <w:rsid w:val="00C47B23"/>
    <w:rsid w:val="00C50BD8"/>
    <w:rsid w:val="00C519ED"/>
    <w:rsid w:val="00C5206D"/>
    <w:rsid w:val="00C52BF5"/>
    <w:rsid w:val="00C53885"/>
    <w:rsid w:val="00C54D0D"/>
    <w:rsid w:val="00C562E1"/>
    <w:rsid w:val="00C5695C"/>
    <w:rsid w:val="00C56A0A"/>
    <w:rsid w:val="00C61B64"/>
    <w:rsid w:val="00C63307"/>
    <w:rsid w:val="00C657A2"/>
    <w:rsid w:val="00C661EA"/>
    <w:rsid w:val="00C66596"/>
    <w:rsid w:val="00C6687C"/>
    <w:rsid w:val="00C66892"/>
    <w:rsid w:val="00C6754B"/>
    <w:rsid w:val="00C6755D"/>
    <w:rsid w:val="00C6760C"/>
    <w:rsid w:val="00C676F2"/>
    <w:rsid w:val="00C67896"/>
    <w:rsid w:val="00C67B98"/>
    <w:rsid w:val="00C67BE0"/>
    <w:rsid w:val="00C70388"/>
    <w:rsid w:val="00C7093A"/>
    <w:rsid w:val="00C70A89"/>
    <w:rsid w:val="00C70F42"/>
    <w:rsid w:val="00C71021"/>
    <w:rsid w:val="00C71724"/>
    <w:rsid w:val="00C71ACE"/>
    <w:rsid w:val="00C71C8D"/>
    <w:rsid w:val="00C722DA"/>
    <w:rsid w:val="00C73600"/>
    <w:rsid w:val="00C73887"/>
    <w:rsid w:val="00C741FB"/>
    <w:rsid w:val="00C74F7F"/>
    <w:rsid w:val="00C763A7"/>
    <w:rsid w:val="00C765EF"/>
    <w:rsid w:val="00C76C83"/>
    <w:rsid w:val="00C7756D"/>
    <w:rsid w:val="00C80C3A"/>
    <w:rsid w:val="00C81F67"/>
    <w:rsid w:val="00C832DB"/>
    <w:rsid w:val="00C83780"/>
    <w:rsid w:val="00C8419C"/>
    <w:rsid w:val="00C84D75"/>
    <w:rsid w:val="00C85343"/>
    <w:rsid w:val="00C85CBD"/>
    <w:rsid w:val="00C86C7E"/>
    <w:rsid w:val="00C86CA2"/>
    <w:rsid w:val="00C8738E"/>
    <w:rsid w:val="00C87ED1"/>
    <w:rsid w:val="00C904D9"/>
    <w:rsid w:val="00C90D12"/>
    <w:rsid w:val="00C91E07"/>
    <w:rsid w:val="00C93299"/>
    <w:rsid w:val="00C93924"/>
    <w:rsid w:val="00C93956"/>
    <w:rsid w:val="00C949DE"/>
    <w:rsid w:val="00C94DBD"/>
    <w:rsid w:val="00C95180"/>
    <w:rsid w:val="00C9612F"/>
    <w:rsid w:val="00C966CF"/>
    <w:rsid w:val="00C9776B"/>
    <w:rsid w:val="00CA19D4"/>
    <w:rsid w:val="00CA2263"/>
    <w:rsid w:val="00CA2922"/>
    <w:rsid w:val="00CA2AAC"/>
    <w:rsid w:val="00CA302B"/>
    <w:rsid w:val="00CA4269"/>
    <w:rsid w:val="00CA4936"/>
    <w:rsid w:val="00CA4BE8"/>
    <w:rsid w:val="00CA50BA"/>
    <w:rsid w:val="00CA60B6"/>
    <w:rsid w:val="00CA6152"/>
    <w:rsid w:val="00CA6F48"/>
    <w:rsid w:val="00CA72C0"/>
    <w:rsid w:val="00CA7A81"/>
    <w:rsid w:val="00CA7CB4"/>
    <w:rsid w:val="00CB02E0"/>
    <w:rsid w:val="00CB0DD3"/>
    <w:rsid w:val="00CB0E02"/>
    <w:rsid w:val="00CB1024"/>
    <w:rsid w:val="00CB1257"/>
    <w:rsid w:val="00CB1315"/>
    <w:rsid w:val="00CB1426"/>
    <w:rsid w:val="00CB16A1"/>
    <w:rsid w:val="00CB1DD6"/>
    <w:rsid w:val="00CB4542"/>
    <w:rsid w:val="00CB48E6"/>
    <w:rsid w:val="00CB49B9"/>
    <w:rsid w:val="00CB76CF"/>
    <w:rsid w:val="00CB7E6E"/>
    <w:rsid w:val="00CB7FE1"/>
    <w:rsid w:val="00CC01AC"/>
    <w:rsid w:val="00CC07F4"/>
    <w:rsid w:val="00CC0BA4"/>
    <w:rsid w:val="00CC140C"/>
    <w:rsid w:val="00CC3985"/>
    <w:rsid w:val="00CC437F"/>
    <w:rsid w:val="00CC5108"/>
    <w:rsid w:val="00CC5E91"/>
    <w:rsid w:val="00CC635E"/>
    <w:rsid w:val="00CC6B77"/>
    <w:rsid w:val="00CC7025"/>
    <w:rsid w:val="00CC7127"/>
    <w:rsid w:val="00CD0966"/>
    <w:rsid w:val="00CD0B29"/>
    <w:rsid w:val="00CD0DF0"/>
    <w:rsid w:val="00CD398D"/>
    <w:rsid w:val="00CD4572"/>
    <w:rsid w:val="00CD4A8A"/>
    <w:rsid w:val="00CD7EB7"/>
    <w:rsid w:val="00CE034F"/>
    <w:rsid w:val="00CE1FEC"/>
    <w:rsid w:val="00CE23CF"/>
    <w:rsid w:val="00CE2782"/>
    <w:rsid w:val="00CE2CBB"/>
    <w:rsid w:val="00CE35D0"/>
    <w:rsid w:val="00CE37BD"/>
    <w:rsid w:val="00CE3D9D"/>
    <w:rsid w:val="00CE493F"/>
    <w:rsid w:val="00CE4CA8"/>
    <w:rsid w:val="00CE7996"/>
    <w:rsid w:val="00CF0938"/>
    <w:rsid w:val="00CF29D9"/>
    <w:rsid w:val="00CF3A44"/>
    <w:rsid w:val="00CF4ED2"/>
    <w:rsid w:val="00CF5540"/>
    <w:rsid w:val="00CF57B3"/>
    <w:rsid w:val="00CF5B78"/>
    <w:rsid w:val="00CF6230"/>
    <w:rsid w:val="00CF6C32"/>
    <w:rsid w:val="00CF6DD1"/>
    <w:rsid w:val="00CF7916"/>
    <w:rsid w:val="00D00CC7"/>
    <w:rsid w:val="00D0268A"/>
    <w:rsid w:val="00D02834"/>
    <w:rsid w:val="00D02F52"/>
    <w:rsid w:val="00D043F5"/>
    <w:rsid w:val="00D0444C"/>
    <w:rsid w:val="00D0467E"/>
    <w:rsid w:val="00D0493B"/>
    <w:rsid w:val="00D055C6"/>
    <w:rsid w:val="00D05A5A"/>
    <w:rsid w:val="00D06516"/>
    <w:rsid w:val="00D06C14"/>
    <w:rsid w:val="00D06C9A"/>
    <w:rsid w:val="00D06D80"/>
    <w:rsid w:val="00D06EC3"/>
    <w:rsid w:val="00D07517"/>
    <w:rsid w:val="00D12158"/>
    <w:rsid w:val="00D12A60"/>
    <w:rsid w:val="00D1369D"/>
    <w:rsid w:val="00D15821"/>
    <w:rsid w:val="00D15A78"/>
    <w:rsid w:val="00D162A1"/>
    <w:rsid w:val="00D16F47"/>
    <w:rsid w:val="00D21613"/>
    <w:rsid w:val="00D21FDB"/>
    <w:rsid w:val="00D2230F"/>
    <w:rsid w:val="00D227F2"/>
    <w:rsid w:val="00D236EF"/>
    <w:rsid w:val="00D238FA"/>
    <w:rsid w:val="00D239EC"/>
    <w:rsid w:val="00D24C18"/>
    <w:rsid w:val="00D25058"/>
    <w:rsid w:val="00D2693F"/>
    <w:rsid w:val="00D305C9"/>
    <w:rsid w:val="00D308DE"/>
    <w:rsid w:val="00D31049"/>
    <w:rsid w:val="00D3118F"/>
    <w:rsid w:val="00D31E43"/>
    <w:rsid w:val="00D31F54"/>
    <w:rsid w:val="00D32BF5"/>
    <w:rsid w:val="00D32C5D"/>
    <w:rsid w:val="00D334F2"/>
    <w:rsid w:val="00D3439C"/>
    <w:rsid w:val="00D348EA"/>
    <w:rsid w:val="00D3522B"/>
    <w:rsid w:val="00D3534C"/>
    <w:rsid w:val="00D353DA"/>
    <w:rsid w:val="00D35FE6"/>
    <w:rsid w:val="00D363B5"/>
    <w:rsid w:val="00D36426"/>
    <w:rsid w:val="00D36FEA"/>
    <w:rsid w:val="00D37B80"/>
    <w:rsid w:val="00D37C7D"/>
    <w:rsid w:val="00D409F9"/>
    <w:rsid w:val="00D40D25"/>
    <w:rsid w:val="00D4141C"/>
    <w:rsid w:val="00D41F3D"/>
    <w:rsid w:val="00D42541"/>
    <w:rsid w:val="00D43616"/>
    <w:rsid w:val="00D44B6C"/>
    <w:rsid w:val="00D45CCA"/>
    <w:rsid w:val="00D4656E"/>
    <w:rsid w:val="00D47D7C"/>
    <w:rsid w:val="00D5045E"/>
    <w:rsid w:val="00D5067A"/>
    <w:rsid w:val="00D50F14"/>
    <w:rsid w:val="00D52B5E"/>
    <w:rsid w:val="00D5392A"/>
    <w:rsid w:val="00D53BE8"/>
    <w:rsid w:val="00D556D5"/>
    <w:rsid w:val="00D56409"/>
    <w:rsid w:val="00D56B45"/>
    <w:rsid w:val="00D57C21"/>
    <w:rsid w:val="00D6002F"/>
    <w:rsid w:val="00D6089D"/>
    <w:rsid w:val="00D6183A"/>
    <w:rsid w:val="00D6272B"/>
    <w:rsid w:val="00D62760"/>
    <w:rsid w:val="00D636E4"/>
    <w:rsid w:val="00D64B31"/>
    <w:rsid w:val="00D64BAB"/>
    <w:rsid w:val="00D650F6"/>
    <w:rsid w:val="00D665F5"/>
    <w:rsid w:val="00D66920"/>
    <w:rsid w:val="00D66B64"/>
    <w:rsid w:val="00D7132F"/>
    <w:rsid w:val="00D713DA"/>
    <w:rsid w:val="00D71915"/>
    <w:rsid w:val="00D721A6"/>
    <w:rsid w:val="00D7288F"/>
    <w:rsid w:val="00D72A6A"/>
    <w:rsid w:val="00D72CA1"/>
    <w:rsid w:val="00D73B87"/>
    <w:rsid w:val="00D74CA4"/>
    <w:rsid w:val="00D74EDC"/>
    <w:rsid w:val="00D7533B"/>
    <w:rsid w:val="00D76D5A"/>
    <w:rsid w:val="00D778F3"/>
    <w:rsid w:val="00D77E26"/>
    <w:rsid w:val="00D80602"/>
    <w:rsid w:val="00D809A5"/>
    <w:rsid w:val="00D8143B"/>
    <w:rsid w:val="00D81770"/>
    <w:rsid w:val="00D81771"/>
    <w:rsid w:val="00D83EE2"/>
    <w:rsid w:val="00D85698"/>
    <w:rsid w:val="00D86BD5"/>
    <w:rsid w:val="00D87725"/>
    <w:rsid w:val="00D877E8"/>
    <w:rsid w:val="00D9073B"/>
    <w:rsid w:val="00D933F8"/>
    <w:rsid w:val="00D93655"/>
    <w:rsid w:val="00D96499"/>
    <w:rsid w:val="00D964A8"/>
    <w:rsid w:val="00D9720A"/>
    <w:rsid w:val="00DA0DCA"/>
    <w:rsid w:val="00DA1A56"/>
    <w:rsid w:val="00DA508C"/>
    <w:rsid w:val="00DA7146"/>
    <w:rsid w:val="00DA714A"/>
    <w:rsid w:val="00DA72B2"/>
    <w:rsid w:val="00DA7319"/>
    <w:rsid w:val="00DA748E"/>
    <w:rsid w:val="00DA7695"/>
    <w:rsid w:val="00DA779F"/>
    <w:rsid w:val="00DA7FBC"/>
    <w:rsid w:val="00DB0A19"/>
    <w:rsid w:val="00DB0CE1"/>
    <w:rsid w:val="00DB2426"/>
    <w:rsid w:val="00DB41ED"/>
    <w:rsid w:val="00DB435A"/>
    <w:rsid w:val="00DB5F29"/>
    <w:rsid w:val="00DB6E70"/>
    <w:rsid w:val="00DB72A0"/>
    <w:rsid w:val="00DB7997"/>
    <w:rsid w:val="00DB7BDC"/>
    <w:rsid w:val="00DC09D1"/>
    <w:rsid w:val="00DC1886"/>
    <w:rsid w:val="00DC21D4"/>
    <w:rsid w:val="00DC234D"/>
    <w:rsid w:val="00DC3070"/>
    <w:rsid w:val="00DC4A49"/>
    <w:rsid w:val="00DC5503"/>
    <w:rsid w:val="00DC55CB"/>
    <w:rsid w:val="00DC6340"/>
    <w:rsid w:val="00DD0900"/>
    <w:rsid w:val="00DD2A3D"/>
    <w:rsid w:val="00DD4361"/>
    <w:rsid w:val="00DD4B0C"/>
    <w:rsid w:val="00DD4E78"/>
    <w:rsid w:val="00DD789E"/>
    <w:rsid w:val="00DE050B"/>
    <w:rsid w:val="00DE0A9D"/>
    <w:rsid w:val="00DE109A"/>
    <w:rsid w:val="00DE1D09"/>
    <w:rsid w:val="00DE23F0"/>
    <w:rsid w:val="00DE36AF"/>
    <w:rsid w:val="00DE376A"/>
    <w:rsid w:val="00DE389F"/>
    <w:rsid w:val="00DE3D2E"/>
    <w:rsid w:val="00DE5081"/>
    <w:rsid w:val="00DE5142"/>
    <w:rsid w:val="00DE51D8"/>
    <w:rsid w:val="00DE51E4"/>
    <w:rsid w:val="00DE534B"/>
    <w:rsid w:val="00DE57CD"/>
    <w:rsid w:val="00DE5C2D"/>
    <w:rsid w:val="00DE64E3"/>
    <w:rsid w:val="00DE75AC"/>
    <w:rsid w:val="00DE7C90"/>
    <w:rsid w:val="00DF1574"/>
    <w:rsid w:val="00DF1D70"/>
    <w:rsid w:val="00DF1E21"/>
    <w:rsid w:val="00DF3389"/>
    <w:rsid w:val="00DF58F7"/>
    <w:rsid w:val="00E0058A"/>
    <w:rsid w:val="00E00945"/>
    <w:rsid w:val="00E00F00"/>
    <w:rsid w:val="00E01576"/>
    <w:rsid w:val="00E03053"/>
    <w:rsid w:val="00E03637"/>
    <w:rsid w:val="00E03DEE"/>
    <w:rsid w:val="00E047D5"/>
    <w:rsid w:val="00E05C1A"/>
    <w:rsid w:val="00E05FE1"/>
    <w:rsid w:val="00E06015"/>
    <w:rsid w:val="00E06EEF"/>
    <w:rsid w:val="00E0798F"/>
    <w:rsid w:val="00E10118"/>
    <w:rsid w:val="00E10E8F"/>
    <w:rsid w:val="00E12360"/>
    <w:rsid w:val="00E1278B"/>
    <w:rsid w:val="00E135B9"/>
    <w:rsid w:val="00E165D1"/>
    <w:rsid w:val="00E17507"/>
    <w:rsid w:val="00E20195"/>
    <w:rsid w:val="00E21C41"/>
    <w:rsid w:val="00E21D47"/>
    <w:rsid w:val="00E21FA6"/>
    <w:rsid w:val="00E22B40"/>
    <w:rsid w:val="00E22CAE"/>
    <w:rsid w:val="00E22F33"/>
    <w:rsid w:val="00E23017"/>
    <w:rsid w:val="00E2332E"/>
    <w:rsid w:val="00E236A6"/>
    <w:rsid w:val="00E23824"/>
    <w:rsid w:val="00E23FEA"/>
    <w:rsid w:val="00E244FD"/>
    <w:rsid w:val="00E25FE5"/>
    <w:rsid w:val="00E26256"/>
    <w:rsid w:val="00E26F7A"/>
    <w:rsid w:val="00E27414"/>
    <w:rsid w:val="00E30215"/>
    <w:rsid w:val="00E306F2"/>
    <w:rsid w:val="00E30C7D"/>
    <w:rsid w:val="00E30CC0"/>
    <w:rsid w:val="00E30F12"/>
    <w:rsid w:val="00E31BD0"/>
    <w:rsid w:val="00E33057"/>
    <w:rsid w:val="00E335F5"/>
    <w:rsid w:val="00E34219"/>
    <w:rsid w:val="00E342DE"/>
    <w:rsid w:val="00E35E7B"/>
    <w:rsid w:val="00E360BB"/>
    <w:rsid w:val="00E36ACE"/>
    <w:rsid w:val="00E3721F"/>
    <w:rsid w:val="00E40870"/>
    <w:rsid w:val="00E424A4"/>
    <w:rsid w:val="00E42E4B"/>
    <w:rsid w:val="00E442B9"/>
    <w:rsid w:val="00E44741"/>
    <w:rsid w:val="00E44AFB"/>
    <w:rsid w:val="00E44B0E"/>
    <w:rsid w:val="00E46A84"/>
    <w:rsid w:val="00E46DB3"/>
    <w:rsid w:val="00E46FA0"/>
    <w:rsid w:val="00E47A51"/>
    <w:rsid w:val="00E50A6D"/>
    <w:rsid w:val="00E52462"/>
    <w:rsid w:val="00E52708"/>
    <w:rsid w:val="00E539D0"/>
    <w:rsid w:val="00E53A43"/>
    <w:rsid w:val="00E53E45"/>
    <w:rsid w:val="00E5596B"/>
    <w:rsid w:val="00E56992"/>
    <w:rsid w:val="00E56C3B"/>
    <w:rsid w:val="00E57046"/>
    <w:rsid w:val="00E60B08"/>
    <w:rsid w:val="00E61775"/>
    <w:rsid w:val="00E63C58"/>
    <w:rsid w:val="00E65393"/>
    <w:rsid w:val="00E6638C"/>
    <w:rsid w:val="00E66A2A"/>
    <w:rsid w:val="00E66FF9"/>
    <w:rsid w:val="00E67648"/>
    <w:rsid w:val="00E70375"/>
    <w:rsid w:val="00E709F4"/>
    <w:rsid w:val="00E70C33"/>
    <w:rsid w:val="00E715C5"/>
    <w:rsid w:val="00E71E4D"/>
    <w:rsid w:val="00E722A3"/>
    <w:rsid w:val="00E724A4"/>
    <w:rsid w:val="00E72887"/>
    <w:rsid w:val="00E73165"/>
    <w:rsid w:val="00E73C4B"/>
    <w:rsid w:val="00E76759"/>
    <w:rsid w:val="00E76803"/>
    <w:rsid w:val="00E773BF"/>
    <w:rsid w:val="00E77615"/>
    <w:rsid w:val="00E812E4"/>
    <w:rsid w:val="00E830D4"/>
    <w:rsid w:val="00E83361"/>
    <w:rsid w:val="00E85CA9"/>
    <w:rsid w:val="00E8765A"/>
    <w:rsid w:val="00E902ED"/>
    <w:rsid w:val="00E9181D"/>
    <w:rsid w:val="00E934D6"/>
    <w:rsid w:val="00E93FF5"/>
    <w:rsid w:val="00E948F2"/>
    <w:rsid w:val="00E94B24"/>
    <w:rsid w:val="00E957C3"/>
    <w:rsid w:val="00E95BF3"/>
    <w:rsid w:val="00E95EE0"/>
    <w:rsid w:val="00E96100"/>
    <w:rsid w:val="00E96833"/>
    <w:rsid w:val="00E9743A"/>
    <w:rsid w:val="00E97444"/>
    <w:rsid w:val="00EA0449"/>
    <w:rsid w:val="00EA0872"/>
    <w:rsid w:val="00EA1EF8"/>
    <w:rsid w:val="00EA2BA7"/>
    <w:rsid w:val="00EA2F18"/>
    <w:rsid w:val="00EA3460"/>
    <w:rsid w:val="00EA39D7"/>
    <w:rsid w:val="00EA5D2A"/>
    <w:rsid w:val="00EA6EC9"/>
    <w:rsid w:val="00EA718E"/>
    <w:rsid w:val="00EA7473"/>
    <w:rsid w:val="00EA7CB0"/>
    <w:rsid w:val="00EB179B"/>
    <w:rsid w:val="00EB1B17"/>
    <w:rsid w:val="00EB4099"/>
    <w:rsid w:val="00EB4353"/>
    <w:rsid w:val="00EB694B"/>
    <w:rsid w:val="00EB6C1B"/>
    <w:rsid w:val="00EB6E9C"/>
    <w:rsid w:val="00EB6EC6"/>
    <w:rsid w:val="00EB7316"/>
    <w:rsid w:val="00EB75CD"/>
    <w:rsid w:val="00EB7C39"/>
    <w:rsid w:val="00EB7C48"/>
    <w:rsid w:val="00EC06D1"/>
    <w:rsid w:val="00EC0C16"/>
    <w:rsid w:val="00EC1121"/>
    <w:rsid w:val="00EC155D"/>
    <w:rsid w:val="00EC275C"/>
    <w:rsid w:val="00EC288B"/>
    <w:rsid w:val="00EC2AA5"/>
    <w:rsid w:val="00EC3082"/>
    <w:rsid w:val="00EC31AB"/>
    <w:rsid w:val="00EC3B6D"/>
    <w:rsid w:val="00EC563D"/>
    <w:rsid w:val="00EC593D"/>
    <w:rsid w:val="00EC6919"/>
    <w:rsid w:val="00EC691D"/>
    <w:rsid w:val="00ED0D1C"/>
    <w:rsid w:val="00ED155E"/>
    <w:rsid w:val="00ED3DAD"/>
    <w:rsid w:val="00ED5E3A"/>
    <w:rsid w:val="00ED6BF0"/>
    <w:rsid w:val="00EE086E"/>
    <w:rsid w:val="00EE0AD6"/>
    <w:rsid w:val="00EE1FF0"/>
    <w:rsid w:val="00EE2CEC"/>
    <w:rsid w:val="00EE655D"/>
    <w:rsid w:val="00EE68DE"/>
    <w:rsid w:val="00EE6BCB"/>
    <w:rsid w:val="00EE6F50"/>
    <w:rsid w:val="00EF03AB"/>
    <w:rsid w:val="00EF058B"/>
    <w:rsid w:val="00EF066B"/>
    <w:rsid w:val="00EF0BEE"/>
    <w:rsid w:val="00EF0E12"/>
    <w:rsid w:val="00EF1182"/>
    <w:rsid w:val="00EF13F5"/>
    <w:rsid w:val="00EF226B"/>
    <w:rsid w:val="00EF3136"/>
    <w:rsid w:val="00EF32A3"/>
    <w:rsid w:val="00EF372C"/>
    <w:rsid w:val="00EF5189"/>
    <w:rsid w:val="00EF52A4"/>
    <w:rsid w:val="00EF5775"/>
    <w:rsid w:val="00EF5D54"/>
    <w:rsid w:val="00EF6FEC"/>
    <w:rsid w:val="00EF70DD"/>
    <w:rsid w:val="00EF723D"/>
    <w:rsid w:val="00F00BCD"/>
    <w:rsid w:val="00F00CC1"/>
    <w:rsid w:val="00F02905"/>
    <w:rsid w:val="00F034E8"/>
    <w:rsid w:val="00F03E01"/>
    <w:rsid w:val="00F06046"/>
    <w:rsid w:val="00F06162"/>
    <w:rsid w:val="00F07DB5"/>
    <w:rsid w:val="00F115A7"/>
    <w:rsid w:val="00F118F9"/>
    <w:rsid w:val="00F11D95"/>
    <w:rsid w:val="00F134CC"/>
    <w:rsid w:val="00F1398C"/>
    <w:rsid w:val="00F14037"/>
    <w:rsid w:val="00F17573"/>
    <w:rsid w:val="00F1757A"/>
    <w:rsid w:val="00F1768F"/>
    <w:rsid w:val="00F2054E"/>
    <w:rsid w:val="00F208ED"/>
    <w:rsid w:val="00F22274"/>
    <w:rsid w:val="00F255D0"/>
    <w:rsid w:val="00F259CE"/>
    <w:rsid w:val="00F25A9A"/>
    <w:rsid w:val="00F264E4"/>
    <w:rsid w:val="00F26AE7"/>
    <w:rsid w:val="00F3113A"/>
    <w:rsid w:val="00F3242E"/>
    <w:rsid w:val="00F32448"/>
    <w:rsid w:val="00F32B31"/>
    <w:rsid w:val="00F36D47"/>
    <w:rsid w:val="00F3774F"/>
    <w:rsid w:val="00F3799D"/>
    <w:rsid w:val="00F4187F"/>
    <w:rsid w:val="00F42EBF"/>
    <w:rsid w:val="00F4377E"/>
    <w:rsid w:val="00F4555C"/>
    <w:rsid w:val="00F45C13"/>
    <w:rsid w:val="00F47C74"/>
    <w:rsid w:val="00F50721"/>
    <w:rsid w:val="00F51098"/>
    <w:rsid w:val="00F5135E"/>
    <w:rsid w:val="00F51371"/>
    <w:rsid w:val="00F52E66"/>
    <w:rsid w:val="00F534B5"/>
    <w:rsid w:val="00F56DE8"/>
    <w:rsid w:val="00F56E7D"/>
    <w:rsid w:val="00F60864"/>
    <w:rsid w:val="00F60E0E"/>
    <w:rsid w:val="00F60FD3"/>
    <w:rsid w:val="00F618C7"/>
    <w:rsid w:val="00F62639"/>
    <w:rsid w:val="00F6304B"/>
    <w:rsid w:val="00F63E68"/>
    <w:rsid w:val="00F64569"/>
    <w:rsid w:val="00F64BFD"/>
    <w:rsid w:val="00F65F14"/>
    <w:rsid w:val="00F66E16"/>
    <w:rsid w:val="00F67107"/>
    <w:rsid w:val="00F67B3B"/>
    <w:rsid w:val="00F70BDA"/>
    <w:rsid w:val="00F70E09"/>
    <w:rsid w:val="00F71A92"/>
    <w:rsid w:val="00F722DD"/>
    <w:rsid w:val="00F74701"/>
    <w:rsid w:val="00F749E2"/>
    <w:rsid w:val="00F75360"/>
    <w:rsid w:val="00F77715"/>
    <w:rsid w:val="00F77FA7"/>
    <w:rsid w:val="00F809F5"/>
    <w:rsid w:val="00F80DE3"/>
    <w:rsid w:val="00F81413"/>
    <w:rsid w:val="00F81EC2"/>
    <w:rsid w:val="00F8379F"/>
    <w:rsid w:val="00F8438F"/>
    <w:rsid w:val="00F845C0"/>
    <w:rsid w:val="00F850D3"/>
    <w:rsid w:val="00F87BE7"/>
    <w:rsid w:val="00F90355"/>
    <w:rsid w:val="00F91207"/>
    <w:rsid w:val="00F91A71"/>
    <w:rsid w:val="00F922E0"/>
    <w:rsid w:val="00F9248D"/>
    <w:rsid w:val="00F92965"/>
    <w:rsid w:val="00F92A86"/>
    <w:rsid w:val="00F930D1"/>
    <w:rsid w:val="00F9322E"/>
    <w:rsid w:val="00F937A1"/>
    <w:rsid w:val="00F93CEB"/>
    <w:rsid w:val="00F94633"/>
    <w:rsid w:val="00F96604"/>
    <w:rsid w:val="00F96A05"/>
    <w:rsid w:val="00F97970"/>
    <w:rsid w:val="00FA0524"/>
    <w:rsid w:val="00FA110A"/>
    <w:rsid w:val="00FA1555"/>
    <w:rsid w:val="00FA1A72"/>
    <w:rsid w:val="00FA4666"/>
    <w:rsid w:val="00FA46C5"/>
    <w:rsid w:val="00FA4976"/>
    <w:rsid w:val="00FA4EB2"/>
    <w:rsid w:val="00FA55FB"/>
    <w:rsid w:val="00FA595F"/>
    <w:rsid w:val="00FA5F89"/>
    <w:rsid w:val="00FA6337"/>
    <w:rsid w:val="00FA6532"/>
    <w:rsid w:val="00FA667E"/>
    <w:rsid w:val="00FA6694"/>
    <w:rsid w:val="00FA7BA3"/>
    <w:rsid w:val="00FB16B1"/>
    <w:rsid w:val="00FB1CA2"/>
    <w:rsid w:val="00FB399D"/>
    <w:rsid w:val="00FB3D30"/>
    <w:rsid w:val="00FB4373"/>
    <w:rsid w:val="00FB4822"/>
    <w:rsid w:val="00FB5F85"/>
    <w:rsid w:val="00FB67C3"/>
    <w:rsid w:val="00FB74F0"/>
    <w:rsid w:val="00FB7802"/>
    <w:rsid w:val="00FB7E6F"/>
    <w:rsid w:val="00FB7EDF"/>
    <w:rsid w:val="00FC0455"/>
    <w:rsid w:val="00FC3100"/>
    <w:rsid w:val="00FC3D1E"/>
    <w:rsid w:val="00FC5631"/>
    <w:rsid w:val="00FC7366"/>
    <w:rsid w:val="00FD0579"/>
    <w:rsid w:val="00FD1809"/>
    <w:rsid w:val="00FD214F"/>
    <w:rsid w:val="00FD3C2B"/>
    <w:rsid w:val="00FD3E35"/>
    <w:rsid w:val="00FD4397"/>
    <w:rsid w:val="00FD4BD8"/>
    <w:rsid w:val="00FD4BEB"/>
    <w:rsid w:val="00FD507D"/>
    <w:rsid w:val="00FD523A"/>
    <w:rsid w:val="00FD5B89"/>
    <w:rsid w:val="00FD6762"/>
    <w:rsid w:val="00FD70FD"/>
    <w:rsid w:val="00FE064C"/>
    <w:rsid w:val="00FE0B14"/>
    <w:rsid w:val="00FE0D7C"/>
    <w:rsid w:val="00FE18B5"/>
    <w:rsid w:val="00FE20BD"/>
    <w:rsid w:val="00FE217F"/>
    <w:rsid w:val="00FE48B2"/>
    <w:rsid w:val="00FE48B7"/>
    <w:rsid w:val="00FE4F5D"/>
    <w:rsid w:val="00FE7C07"/>
    <w:rsid w:val="00FF0060"/>
    <w:rsid w:val="00FF0C49"/>
    <w:rsid w:val="00FF1360"/>
    <w:rsid w:val="00FF1783"/>
    <w:rsid w:val="00FF273C"/>
    <w:rsid w:val="00FF2FDC"/>
    <w:rsid w:val="00FF30B3"/>
    <w:rsid w:val="00FF32A1"/>
    <w:rsid w:val="00FF34D0"/>
    <w:rsid w:val="00FF3A75"/>
    <w:rsid w:val="00FF3DCE"/>
    <w:rsid w:val="00FF589B"/>
    <w:rsid w:val="00FF7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C575F"/>
    <w:rPr>
      <w:rFonts w:ascii="Calibri" w:eastAsia="Times New Roman" w:hAnsi="Calibri" w:cs="Times New Roman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5C575F"/>
    <w:pPr>
      <w:spacing w:after="0" w:line="240" w:lineRule="auto"/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C575F"/>
    <w:pPr>
      <w:spacing w:after="0" w:line="240" w:lineRule="auto"/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C575F"/>
    <w:pPr>
      <w:spacing w:after="0" w:line="240" w:lineRule="auto"/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C575F"/>
    <w:pPr>
      <w:spacing w:after="0" w:line="240" w:lineRule="auto"/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5C575F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5C575F"/>
  </w:style>
  <w:style w:type="paragraph" w:styleId="a3">
    <w:name w:val="Plain Text"/>
    <w:basedOn w:val="a"/>
    <w:link w:val="a4"/>
    <w:uiPriority w:val="99"/>
    <w:unhideWhenUsed/>
    <w:rsid w:val="00C832DB"/>
    <w:pPr>
      <w:spacing w:after="0" w:line="240" w:lineRule="auto"/>
      <w:ind w:firstLine="567"/>
      <w:jc w:val="both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832DB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5C575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C575F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C575F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5C575F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5C575F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5C575F"/>
    <w:pPr>
      <w:spacing w:after="0" w:line="240" w:lineRule="auto"/>
      <w:ind w:firstLine="567"/>
      <w:jc w:val="both"/>
    </w:pPr>
    <w:rPr>
      <w:rFonts w:ascii="Courier" w:hAnsi="Courier"/>
      <w:szCs w:val="20"/>
    </w:rPr>
  </w:style>
  <w:style w:type="character" w:customStyle="1" w:styleId="a6">
    <w:name w:val="Текст примечания Знак"/>
    <w:basedOn w:val="a0"/>
    <w:link w:val="a5"/>
    <w:semiHidden/>
    <w:rsid w:val="005C575F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5C575F"/>
    <w:pPr>
      <w:spacing w:before="240" w:after="60" w:line="240" w:lineRule="auto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7">
    <w:name w:val="Hyperlink"/>
    <w:basedOn w:val="a0"/>
    <w:rsid w:val="005C575F"/>
    <w:rPr>
      <w:color w:val="0000FF"/>
      <w:u w:val="none"/>
    </w:rPr>
  </w:style>
  <w:style w:type="paragraph" w:customStyle="1" w:styleId="Application">
    <w:name w:val="Application!Приложение"/>
    <w:rsid w:val="005C575F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5C575F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5C575F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5C575F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ext">
    <w:name w:val="text"/>
    <w:basedOn w:val="a"/>
    <w:rsid w:val="005C575F"/>
    <w:pPr>
      <w:spacing w:after="0" w:line="240" w:lineRule="auto"/>
      <w:ind w:firstLine="567"/>
      <w:jc w:val="both"/>
    </w:pPr>
    <w:rPr>
      <w:rFonts w:ascii="Arial" w:hAnsi="Arial" w:cs="Arial"/>
      <w:sz w:val="24"/>
      <w:szCs w:val="24"/>
    </w:rPr>
  </w:style>
  <w:style w:type="paragraph" w:styleId="a8">
    <w:name w:val="Body Text Indent"/>
    <w:aliases w:val="Знак, Знак"/>
    <w:basedOn w:val="a"/>
    <w:link w:val="a9"/>
    <w:rsid w:val="005C575F"/>
    <w:pPr>
      <w:spacing w:after="0" w:line="240" w:lineRule="auto"/>
      <w:ind w:firstLine="851"/>
      <w:jc w:val="both"/>
    </w:pPr>
    <w:rPr>
      <w:rFonts w:ascii="Arial" w:hAnsi="Arial"/>
      <w:sz w:val="26"/>
      <w:szCs w:val="20"/>
    </w:rPr>
  </w:style>
  <w:style w:type="character" w:customStyle="1" w:styleId="a9">
    <w:name w:val="Основной текст с отступом Знак"/>
    <w:aliases w:val="Знак Знак, Знак Знак"/>
    <w:basedOn w:val="a0"/>
    <w:link w:val="a8"/>
    <w:rsid w:val="005C575F"/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ConsPlusNormal">
    <w:name w:val="ConsPlusNormal"/>
    <w:rsid w:val="005C575F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0a9ce29e-b5bf-4166-bb27-3aa3eaac4bb3.html" TargetMode="External"/><Relationship Id="rId13" Type="http://schemas.openxmlformats.org/officeDocument/2006/relationships/hyperlink" Target="file:///C:\content\act\faecf191-eb40-4a89-a624-b5958e97b426.doc" TargetMode="External"/><Relationship Id="rId18" Type="http://schemas.openxmlformats.org/officeDocument/2006/relationships/hyperlink" Target="file:///C:\content\act\8b6b0295-f1f9-4766-97db-cc49828761fe.doc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content\act\01518c71-3634-4d8d-93d5-bfbf971ec367.doc" TargetMode="External"/><Relationship Id="rId7" Type="http://schemas.openxmlformats.org/officeDocument/2006/relationships/hyperlink" Target="file:///C:\content\ngr\RU0000R199904799.html" TargetMode="External"/><Relationship Id="rId12" Type="http://schemas.openxmlformats.org/officeDocument/2006/relationships/hyperlink" Target="file:///C:\content\act\00f08733-7339-4e68-94c1-f816f8b7b7ba.doc" TargetMode="External"/><Relationship Id="rId17" Type="http://schemas.openxmlformats.org/officeDocument/2006/relationships/hyperlink" Target="file:///C:\content\act\f4ee46cf-7f65-4a9a-8323-5c844789cf6f.doc" TargetMode="External"/><Relationship Id="rId25" Type="http://schemas.openxmlformats.org/officeDocument/2006/relationships/hyperlink" Target="consultantplus://offline/ref=DFF26715AA445E0F9965B6565CE1CAA1FC418C6B389199867582C1FB56C8A965BBY3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content\act\5dcd633e-3dda-44bc-a5f8-1143fed351ce.doc" TargetMode="External"/><Relationship Id="rId20" Type="http://schemas.openxmlformats.org/officeDocument/2006/relationships/hyperlink" Target="file:///C:\content\act\ba716e8d-bdee-4049-ab9f-8a9ceab0d856.doc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content\ngr\RU0000R199305853.html" TargetMode="External"/><Relationship Id="rId11" Type="http://schemas.openxmlformats.org/officeDocument/2006/relationships/hyperlink" Target="file:///C:\content\act\21ff4ca3-fc72-4233-bb04-3222d739f7ce.html" TargetMode="External"/><Relationship Id="rId24" Type="http://schemas.openxmlformats.org/officeDocument/2006/relationships/hyperlink" Target="file:///C:\content\act\07120b89-d89e-494f-8db9-61ba2013cc22.html" TargetMode="External"/><Relationship Id="rId5" Type="http://schemas.openxmlformats.org/officeDocument/2006/relationships/hyperlink" Target="file:///C:\content\act\edf4d675-5a2d-45b2-adfd-9000e640778c.doc" TargetMode="External"/><Relationship Id="rId15" Type="http://schemas.openxmlformats.org/officeDocument/2006/relationships/hyperlink" Target="file:///C:\content\act\8f5d5344-3c1a-4eb3-9212-6ea5e56fbf32.doc" TargetMode="External"/><Relationship Id="rId23" Type="http://schemas.openxmlformats.org/officeDocument/2006/relationships/hyperlink" Target="file:///C:\content\act\9aa48369-618a-4bb4-b4b8-ae15f2b7ebf6.html" TargetMode="External"/><Relationship Id="rId10" Type="http://schemas.openxmlformats.org/officeDocument/2006/relationships/hyperlink" Target="file:///C:\content\act\b434f9d9-f9a8-466f-8c8c-d5479283eb78.html" TargetMode="External"/><Relationship Id="rId19" Type="http://schemas.openxmlformats.org/officeDocument/2006/relationships/hyperlink" Target="file:///C:\content\act\fe87188d-0849-4714-8777-08aa59bcf614.doc" TargetMode="External"/><Relationship Id="rId4" Type="http://schemas.openxmlformats.org/officeDocument/2006/relationships/hyperlink" Target="file:///C:\content\act\a8ca6f19-944a-442f-afbb-7b6cab4e1e09.html" TargetMode="External"/><Relationship Id="rId9" Type="http://schemas.openxmlformats.org/officeDocument/2006/relationships/hyperlink" Target="file:///C:\content\act\9aa48369-618a-4bb4-b4b8-ae15f2b7ebf6.html" TargetMode="External"/><Relationship Id="rId14" Type="http://schemas.openxmlformats.org/officeDocument/2006/relationships/hyperlink" Target="file:///C:\content\act\8058858a-8848-4a2d-89c1-40c8946be283.doc" TargetMode="External"/><Relationship Id="rId22" Type="http://schemas.openxmlformats.org/officeDocument/2006/relationships/hyperlink" Target="file:///C:\content\act\91e7be06-9a84-4cff-931d-1df8bc2444aa.html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6</Pages>
  <Words>3244</Words>
  <Characters>18497</Characters>
  <Application>Microsoft Office Word</Application>
  <DocSecurity>0</DocSecurity>
  <Lines>154</Lines>
  <Paragraphs>43</Paragraphs>
  <ScaleCrop>false</ScaleCrop>
  <Company>Юстиция</Company>
  <LinksUpToDate>false</LinksUpToDate>
  <CharactersWithSpaces>21698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Jana</cp:lastModifiedBy>
  <cp:revision>2</cp:revision>
  <dcterms:created xsi:type="dcterms:W3CDTF">2014-07-29T02:44:00Z</dcterms:created>
  <dcterms:modified xsi:type="dcterms:W3CDTF">2014-07-29T02:44:00Z</dcterms:modified>
</cp:coreProperties>
</file>