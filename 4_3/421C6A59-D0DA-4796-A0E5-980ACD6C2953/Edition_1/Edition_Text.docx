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8592" w14:textId="77777777" w:rsidR="00827347" w:rsidRPr="00800986" w:rsidRDefault="00827347" w:rsidP="00827347">
      <w:pPr>
        <w:jc w:val="center"/>
        <w:rPr>
          <w:sz w:val="28"/>
          <w:szCs w:val="28"/>
        </w:rPr>
      </w:pPr>
      <w:r w:rsidRPr="00800986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15B9914" wp14:editId="120C748D">
            <wp:simplePos x="0" y="0"/>
            <wp:positionH relativeFrom="margin">
              <wp:posOffset>2722880</wp:posOffset>
            </wp:positionH>
            <wp:positionV relativeFrom="margin">
              <wp:posOffset>-295275</wp:posOffset>
            </wp:positionV>
            <wp:extent cx="676275" cy="7048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7521E8" w14:textId="77777777" w:rsidR="00827347" w:rsidRPr="00800986" w:rsidRDefault="00827347" w:rsidP="00827347">
      <w:pPr>
        <w:jc w:val="center"/>
        <w:rPr>
          <w:sz w:val="28"/>
          <w:szCs w:val="28"/>
        </w:rPr>
      </w:pPr>
    </w:p>
    <w:p w14:paraId="5AA2A263" w14:textId="77777777" w:rsidR="00827347" w:rsidRPr="00800986" w:rsidRDefault="00827347" w:rsidP="00827347">
      <w:pPr>
        <w:jc w:val="center"/>
        <w:rPr>
          <w:rFonts w:ascii="Times New Roman" w:hAnsi="Times New Roman"/>
          <w:b/>
          <w:caps/>
          <w:sz w:val="28"/>
          <w:szCs w:val="28"/>
        </w:rPr>
      </w:pPr>
      <w:r w:rsidRPr="00800986">
        <w:rPr>
          <w:rFonts w:ascii="Times New Roman" w:hAnsi="Times New Roman"/>
          <w:b/>
          <w:caps/>
          <w:sz w:val="28"/>
          <w:szCs w:val="28"/>
        </w:rPr>
        <w:t>Правительство Севастополя</w:t>
      </w:r>
    </w:p>
    <w:p w14:paraId="2C3C9964" w14:textId="77777777" w:rsidR="00827347" w:rsidRPr="00800986" w:rsidRDefault="00827347" w:rsidP="00827347">
      <w:pPr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294967293" distB="4294967293" distL="114300" distR="114300" simplePos="0" relativeHeight="251658240" behindDoc="0" locked="0" layoutInCell="1" allowOverlap="1" wp14:anchorId="02E0085D" wp14:editId="67AD81AB">
                <wp:simplePos x="0" y="0"/>
                <wp:positionH relativeFrom="column">
                  <wp:posOffset>24765</wp:posOffset>
                </wp:positionH>
                <wp:positionV relativeFrom="paragraph">
                  <wp:posOffset>57149</wp:posOffset>
                </wp:positionV>
                <wp:extent cx="6131560" cy="0"/>
                <wp:effectExtent l="0" t="19050" r="21590" b="381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31560" cy="0"/>
                        </a:xfrm>
                        <a:prstGeom prst="line">
                          <a:avLst/>
                        </a:prstGeom>
                        <a:noFill/>
                        <a:ln w="60325" cap="flat" cmpd="dbl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13541" id="Прямая соединительная линия 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.95pt,4.5pt" to="484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" strokecolor="black [3213]" strokeweight="4.75pt">
                <v:stroke linestyle="thinThin"/>
                <o:lock v:ext="edit" shapetype="f"/>
              </v:line>
            </w:pict>
          </mc:Fallback>
        </mc:AlternateContent>
      </w:r>
    </w:p>
    <w:p w14:paraId="2BD55A9C" w14:textId="77777777" w:rsidR="00827347" w:rsidRPr="00800986" w:rsidRDefault="00827347" w:rsidP="00827347">
      <w:pPr>
        <w:jc w:val="center"/>
        <w:rPr>
          <w:rFonts w:ascii="Times New Roman" w:hAnsi="Times New Roman"/>
          <w:b/>
          <w:caps/>
          <w:sz w:val="28"/>
          <w:szCs w:val="28"/>
        </w:rPr>
      </w:pPr>
      <w:r w:rsidRPr="00800986">
        <w:rPr>
          <w:rFonts w:ascii="Times New Roman" w:hAnsi="Times New Roman"/>
          <w:b/>
          <w:caps/>
          <w:sz w:val="28"/>
          <w:szCs w:val="28"/>
        </w:rPr>
        <w:t>Управление по тарифам ГОРОДА Севастополя</w:t>
      </w:r>
    </w:p>
    <w:p w14:paraId="3301DEE0" w14:textId="77777777" w:rsidR="00827347" w:rsidRPr="00800986" w:rsidRDefault="00827347" w:rsidP="00827347">
      <w:pPr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69D006CC" w14:textId="77777777" w:rsidR="00827347" w:rsidRPr="00800986" w:rsidRDefault="00827347" w:rsidP="00827347">
      <w:pPr>
        <w:jc w:val="center"/>
        <w:rPr>
          <w:rFonts w:ascii="Times New Roman" w:hAnsi="Times New Roman"/>
          <w:b/>
          <w:sz w:val="28"/>
          <w:szCs w:val="28"/>
        </w:rPr>
      </w:pPr>
      <w:r w:rsidRPr="00800986">
        <w:rPr>
          <w:rFonts w:ascii="Times New Roman" w:hAnsi="Times New Roman"/>
          <w:b/>
          <w:caps/>
          <w:sz w:val="28"/>
          <w:szCs w:val="28"/>
        </w:rPr>
        <w:t>Постановление</w:t>
      </w:r>
    </w:p>
    <w:p w14:paraId="6CA1AEA0" w14:textId="77777777" w:rsidR="00827347" w:rsidRPr="00800986" w:rsidRDefault="00827347" w:rsidP="00827347">
      <w:pPr>
        <w:rPr>
          <w:rFonts w:ascii="Times New Roman" w:hAnsi="Times New Roman"/>
          <w:sz w:val="28"/>
          <w:szCs w:val="28"/>
        </w:rPr>
      </w:pPr>
    </w:p>
    <w:p w14:paraId="11B52D42" w14:textId="77777777" w:rsidR="00827347" w:rsidRPr="00827347" w:rsidRDefault="00827347" w:rsidP="00827347">
      <w:pPr>
        <w:jc w:val="center"/>
        <w:rPr>
          <w:rFonts w:cs="Arial"/>
          <w:bCs/>
          <w:kern w:val="28"/>
          <w:szCs w:val="32"/>
        </w:rPr>
      </w:pPr>
      <w:r w:rsidRPr="00827347">
        <w:rPr>
          <w:rFonts w:cs="Arial"/>
          <w:bCs/>
          <w:kern w:val="28"/>
          <w:szCs w:val="32"/>
        </w:rPr>
        <w:t xml:space="preserve"> «18» декабря 2015 года</w:t>
      </w:r>
      <w:r>
        <w:rPr>
          <w:rFonts w:cs="Arial"/>
          <w:bCs/>
          <w:kern w:val="28"/>
          <w:szCs w:val="32"/>
        </w:rPr>
        <w:t xml:space="preserve">                                                                                 </w:t>
      </w:r>
      <w:r w:rsidRPr="00827347">
        <w:rPr>
          <w:rFonts w:cs="Arial"/>
          <w:bCs/>
          <w:kern w:val="28"/>
          <w:szCs w:val="32"/>
        </w:rPr>
        <w:t>№15/84-тр</w:t>
      </w:r>
    </w:p>
    <w:p w14:paraId="6E95FDA3" w14:textId="77777777" w:rsidR="00827347" w:rsidRPr="00800986" w:rsidRDefault="00827347" w:rsidP="00827347">
      <w:pPr>
        <w:rPr>
          <w:rFonts w:ascii="Times New Roman" w:hAnsi="Times New Roman"/>
          <w:sz w:val="28"/>
          <w:szCs w:val="28"/>
        </w:rPr>
      </w:pPr>
    </w:p>
    <w:p w14:paraId="0B304D0E" w14:textId="77777777" w:rsidR="00827347" w:rsidRPr="00827347" w:rsidRDefault="00827347" w:rsidP="00827347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827347">
        <w:rPr>
          <w:rFonts w:cs="Arial"/>
          <w:b/>
          <w:bCs/>
          <w:kern w:val="28"/>
          <w:sz w:val="32"/>
          <w:szCs w:val="32"/>
        </w:rPr>
        <w:t>Об утверждении предельного максимального тарифа на перевозки пассажиров и багажа морским транспортом (паромы) общего пользования на городских маршрутах города Севастополя для ООО «СЕВАСТОПОЛЬСКИЕ ТРАНСПОРТНЫЕ СИСТЕМЫ»</w:t>
      </w:r>
    </w:p>
    <w:p w14:paraId="5708C8DC" w14:textId="77777777" w:rsidR="00827347" w:rsidRPr="00800986" w:rsidRDefault="00827347" w:rsidP="00827347">
      <w:pPr>
        <w:shd w:val="clear" w:color="auto" w:fill="FFFFFF"/>
        <w:rPr>
          <w:rFonts w:ascii="Times New Roman" w:hAnsi="Times New Roman"/>
          <w:b/>
          <w:sz w:val="28"/>
          <w:szCs w:val="28"/>
        </w:rPr>
      </w:pPr>
    </w:p>
    <w:p w14:paraId="070E714C" w14:textId="77777777" w:rsidR="00827347" w:rsidRPr="00827347" w:rsidRDefault="00827347" w:rsidP="00827347">
      <w:pPr>
        <w:pStyle w:val="headertext"/>
        <w:shd w:val="clear" w:color="auto" w:fill="FFFFFF"/>
        <w:spacing w:before="0" w:beforeAutospacing="0" w:after="0" w:afterAutospacing="0" w:line="276" w:lineRule="auto"/>
        <w:ind w:firstLine="540"/>
        <w:textAlignment w:val="baseline"/>
        <w:rPr>
          <w:rStyle w:val="a6"/>
          <w:rFonts w:asciiTheme="minorHAnsi" w:eastAsiaTheme="minorHAnsi" w:hAnsiTheme="minorHAnsi" w:cstheme="minorBidi"/>
          <w:b w:val="0"/>
          <w:bCs w:val="0"/>
          <w:color w:val="000000"/>
          <w:sz w:val="22"/>
          <w:szCs w:val="22"/>
          <w:lang w:eastAsia="en-US"/>
        </w:rPr>
      </w:pPr>
      <w:r w:rsidRPr="0082734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 соответствии с </w:t>
      </w:r>
      <w:hyperlink r:id="rId5" w:tgtFrame="Logical" w:history="1">
        <w:r w:rsidRPr="00827347">
          <w:rPr>
            <w:rStyle w:val="a5"/>
            <w:rFonts w:asciiTheme="minorHAnsi" w:eastAsiaTheme="minorHAnsi" w:hAnsiTheme="minorHAnsi" w:cstheme="minorBidi"/>
            <w:sz w:val="22"/>
            <w:szCs w:val="22"/>
            <w:lang w:eastAsia="en-US"/>
          </w:rPr>
          <w:t>Указом Президента Российской Федерации от 28.02.1995 № 221 «О мерах по упорядочению государственного регулирования цен (тарифов)»,</w:t>
        </w:r>
      </w:hyperlink>
      <w:r w:rsidRPr="0082734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hyperlink r:id="rId6" w:tgtFrame="Logical" w:history="1">
        <w:r w:rsidRPr="00827347">
          <w:rPr>
            <w:rStyle w:val="a5"/>
            <w:rFonts w:asciiTheme="minorHAnsi" w:eastAsiaTheme="minorHAnsi" w:hAnsiTheme="minorHAnsi" w:cstheme="minorBidi"/>
            <w:sz w:val="22"/>
            <w:szCs w:val="22"/>
            <w:lang w:eastAsia="en-US"/>
          </w:rPr>
          <w:t>постановлением Правительства Российской Федерации от 07.03.1995 № 239«О мерах по упорядочению государственного регулирования цен (тарифов)»</w:t>
        </w:r>
      </w:hyperlink>
      <w:r w:rsidRPr="0082734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постановлениями Правительства Севастополя от 24.07.2015 № 684-ПП «Об организации регулирования перевозок морским транспортом общего пользования», от 24.07.2015№ 686-ПП «Об утверждении внутригородских маршрутов морским пассажирским транспортом общего пользования города </w:t>
      </w:r>
      <w:proofErr w:type="spellStart"/>
      <w:r w:rsidRPr="00827347">
        <w:rPr>
          <w:rFonts w:asciiTheme="minorHAnsi" w:eastAsiaTheme="minorHAnsi" w:hAnsiTheme="minorHAnsi" w:cstheme="minorBidi"/>
          <w:sz w:val="22"/>
          <w:szCs w:val="22"/>
          <w:lang w:eastAsia="en-US"/>
        </w:rPr>
        <w:t>Севастополя»,от</w:t>
      </w:r>
      <w:proofErr w:type="spellEnd"/>
      <w:r w:rsidRPr="0082734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17.03.2015 № 184-ПП «Об утверждении Положения об Управлении по тарифам города </w:t>
      </w:r>
      <w:proofErr w:type="spellStart"/>
      <w:r w:rsidRPr="00827347">
        <w:rPr>
          <w:rFonts w:asciiTheme="minorHAnsi" w:eastAsiaTheme="minorHAnsi" w:hAnsiTheme="minorHAnsi" w:cstheme="minorBidi"/>
          <w:sz w:val="22"/>
          <w:szCs w:val="22"/>
          <w:lang w:eastAsia="en-US"/>
        </w:rPr>
        <w:t>Севастополя»,постановлением</w:t>
      </w:r>
      <w:proofErr w:type="spellEnd"/>
      <w:r w:rsidRPr="0082734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Управления по тарифам города Севастополя от 26.08.2014 № 14/23-тр «Об утверждении Порядка государственного регулирования предельных максимальных тарифов на перевозки пассажиров и багажа в общественном транспорте на городских маршрутах города Севастополя»(с изменениями и дополнениями), </w:t>
      </w:r>
      <w:r w:rsidRPr="00827347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Управление по тарифам города Севастополя</w:t>
      </w:r>
    </w:p>
    <w:p w14:paraId="501D2E20" w14:textId="77777777" w:rsidR="00827347" w:rsidRPr="00827347" w:rsidRDefault="00827347" w:rsidP="00827347">
      <w:pPr>
        <w:jc w:val="center"/>
        <w:rPr>
          <w:rFonts w:cs="Arial"/>
          <w:b/>
          <w:bCs/>
          <w:kern w:val="32"/>
          <w:sz w:val="32"/>
          <w:szCs w:val="32"/>
        </w:rPr>
      </w:pPr>
    </w:p>
    <w:p w14:paraId="0A7F6057" w14:textId="77777777" w:rsidR="00827347" w:rsidRPr="00827347" w:rsidRDefault="00827347" w:rsidP="00827347">
      <w:pPr>
        <w:jc w:val="center"/>
        <w:rPr>
          <w:rFonts w:cs="Arial"/>
          <w:b/>
          <w:bCs/>
          <w:kern w:val="32"/>
          <w:sz w:val="32"/>
          <w:szCs w:val="32"/>
        </w:rPr>
      </w:pPr>
      <w:r w:rsidRPr="00827347">
        <w:rPr>
          <w:rFonts w:cs="Arial"/>
          <w:b/>
          <w:bCs/>
          <w:kern w:val="32"/>
          <w:sz w:val="32"/>
          <w:szCs w:val="32"/>
        </w:rPr>
        <w:t>ПОСТАНОВЛЯЕТ</w:t>
      </w:r>
    </w:p>
    <w:p w14:paraId="539F8D7F" w14:textId="77777777" w:rsidR="00827347" w:rsidRPr="00800986" w:rsidRDefault="00827347" w:rsidP="00827347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B041B34" w14:textId="77777777" w:rsidR="00827347" w:rsidRPr="00827347" w:rsidRDefault="00827347" w:rsidP="00827347">
      <w:pPr>
        <w:ind w:firstLine="708"/>
        <w:rPr>
          <w:b/>
        </w:rPr>
      </w:pPr>
      <w:r w:rsidRPr="00827347">
        <w:t xml:space="preserve">1.Утвердить предельный максимальный тариф на перевозки пассажиров и багажа морским транспортом (паромы) общего пользования на городских маршрутах города Севастополя для Общества с ограниченной ответственностью «СЕВАСТОПОЛЬСКИЕ ТРАНПОРТНЫЕ </w:t>
      </w:r>
      <w:proofErr w:type="gramStart"/>
      <w:r w:rsidRPr="00827347">
        <w:t>СИСТЕМЫ»(</w:t>
      </w:r>
      <w:proofErr w:type="gramEnd"/>
      <w:r w:rsidRPr="00827347">
        <w:t xml:space="preserve">ОГРН 1149204040578) в размере 15 рублей 00 </w:t>
      </w:r>
      <w:proofErr w:type="spellStart"/>
      <w:r w:rsidRPr="00827347">
        <w:t>копеекза</w:t>
      </w:r>
      <w:proofErr w:type="spellEnd"/>
      <w:r w:rsidRPr="00827347">
        <w:t xml:space="preserve"> одну поездку.</w:t>
      </w:r>
    </w:p>
    <w:p w14:paraId="57945A1A" w14:textId="77777777" w:rsidR="00827347" w:rsidRPr="00827347" w:rsidRDefault="00827347" w:rsidP="00827347">
      <w:pPr>
        <w:ind w:firstLine="708"/>
      </w:pPr>
      <w:r w:rsidRPr="00D02E99">
        <w:rPr>
          <w:highlight w:val="yellow"/>
        </w:rPr>
        <w:t xml:space="preserve">2.Утвердить стоимость перевозки одного места багажа, разрешенного к провозу в морском транспорте (паромы) общего пользования на городских маршрутах, в размере стоимости </w:t>
      </w:r>
      <w:r w:rsidRPr="00FE7B90">
        <w:rPr>
          <w:highlight w:val="red"/>
        </w:rPr>
        <w:t xml:space="preserve">не более, чем </w:t>
      </w:r>
      <w:r w:rsidRPr="00D02E99">
        <w:rPr>
          <w:highlight w:val="yellow"/>
        </w:rPr>
        <w:t>за одну поездку.</w:t>
      </w:r>
    </w:p>
    <w:p w14:paraId="71518AD5" w14:textId="77777777" w:rsidR="00827347" w:rsidRPr="00827347" w:rsidRDefault="00827347" w:rsidP="00827347">
      <w:pPr>
        <w:ind w:firstLine="709"/>
      </w:pPr>
      <w:r w:rsidRPr="00827347">
        <w:t>3.Настоящее постановление вступает в силу в установленном законодательством порядке.</w:t>
      </w:r>
    </w:p>
    <w:p w14:paraId="60480317" w14:textId="77777777" w:rsidR="00827347" w:rsidRPr="00827347" w:rsidRDefault="00827347" w:rsidP="00827347"/>
    <w:p w14:paraId="45AB70FB" w14:textId="77777777" w:rsidR="00827347" w:rsidRPr="00827347" w:rsidRDefault="00827347" w:rsidP="00827347"/>
    <w:p w14:paraId="5D1A2F0A" w14:textId="77777777" w:rsidR="00827347" w:rsidRPr="00827347" w:rsidRDefault="00827347" w:rsidP="00827347">
      <w:r w:rsidRPr="00827347">
        <w:t>Председатель Правления,</w:t>
      </w:r>
    </w:p>
    <w:p w14:paraId="508B7503" w14:textId="77777777" w:rsidR="00827347" w:rsidRPr="00827347" w:rsidRDefault="00827347" w:rsidP="00827347">
      <w:r w:rsidRPr="00827347">
        <w:t xml:space="preserve">начальник Управления </w:t>
      </w:r>
    </w:p>
    <w:p w14:paraId="1114E0E4" w14:textId="77777777" w:rsidR="00827347" w:rsidRPr="00827347" w:rsidRDefault="00827347" w:rsidP="00827347">
      <w:r w:rsidRPr="00827347">
        <w:t>по тарифам города Севастополя                                                       Д.ШАМРЕЙ</w:t>
      </w:r>
    </w:p>
    <w:p w14:paraId="69043469" w14:textId="77777777" w:rsidR="00D02064" w:rsidRPr="00827347" w:rsidRDefault="00D02064" w:rsidP="00827347"/>
    <w:sectPr w:rsidR="00D02064" w:rsidRPr="00827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5DD"/>
    <w:rsid w:val="0003536D"/>
    <w:rsid w:val="000A70CC"/>
    <w:rsid w:val="004239CE"/>
    <w:rsid w:val="004C05DD"/>
    <w:rsid w:val="00520ABB"/>
    <w:rsid w:val="00827347"/>
    <w:rsid w:val="00922B00"/>
    <w:rsid w:val="009E63AE"/>
    <w:rsid w:val="00D02064"/>
    <w:rsid w:val="00D02E99"/>
    <w:rsid w:val="00E738D3"/>
    <w:rsid w:val="00F00960"/>
    <w:rsid w:val="00FE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807A"/>
  <w15:docId w15:val="{67B2E551-32EA-4337-A3BD-46847746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!Обычный текст документа"/>
    <w:qFormat/>
    <w:rsid w:val="00520ABB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520ABB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20ABB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20ABB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20ABB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F0096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F00960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F00960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F00960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520ABB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520ABB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F00960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520AB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520ABB"/>
    <w:rPr>
      <w:color w:val="0000FF"/>
      <w:u w:val="none"/>
    </w:rPr>
  </w:style>
  <w:style w:type="paragraph" w:customStyle="1" w:styleId="Application">
    <w:name w:val="Application!Приложение"/>
    <w:rsid w:val="00520ABB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520ABB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520ABB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520ABB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520ABB"/>
    <w:rPr>
      <w:sz w:val="28"/>
    </w:rPr>
  </w:style>
  <w:style w:type="character" w:styleId="a6">
    <w:name w:val="Strong"/>
    <w:basedOn w:val="a0"/>
    <w:qFormat/>
    <w:rsid w:val="00827347"/>
    <w:rPr>
      <w:b/>
      <w:bCs/>
    </w:rPr>
  </w:style>
  <w:style w:type="paragraph" w:customStyle="1" w:styleId="headertext">
    <w:name w:val="headertext"/>
    <w:basedOn w:val="a"/>
    <w:rsid w:val="00827347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4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content\act\62d48169-525a-415b-bc52-1a99c5e4c58b.html" TargetMode="External"/><Relationship Id="rId5" Type="http://schemas.openxmlformats.org/officeDocument/2006/relationships/hyperlink" Target="file:///C:\content\act\7f29289c-3b06-483b-a567-d8a1c22f77f1.html" TargetMode="Externa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1</TotalTime>
  <Pages>1</Pages>
  <Words>355</Words>
  <Characters>2024</Characters>
  <Application>Microsoft Office Word</Application>
  <DocSecurity>0</DocSecurity>
  <Lines>16</Lines>
  <Paragraphs>4</Paragraphs>
  <ScaleCrop>false</ScaleCrop>
  <Company>MINJUST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Екатерина Валентиновна</dc:creator>
  <cp:keywords/>
  <dc:description/>
  <cp:lastModifiedBy>Владимир Бурбах</cp:lastModifiedBy>
  <cp:revision>5</cp:revision>
  <dcterms:created xsi:type="dcterms:W3CDTF">2016-03-18T09:56:00Z</dcterms:created>
  <dcterms:modified xsi:type="dcterms:W3CDTF">2021-09-11T15:27:00Z</dcterms:modified>
</cp:coreProperties>
</file>